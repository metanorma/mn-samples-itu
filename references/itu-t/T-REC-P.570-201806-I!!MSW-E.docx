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5.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footer12.xml" ContentType="application/vnd.openxmlformats-officedocument.wordprocessingml.footer+xml"/>
  <Override PartName="/word/footer1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W w:w="9948" w:type="dxa"/>
        <w:tblLayout w:type="fixed"/>
        <w:tblLook w:val="0000" w:firstRow="0" w:lastRow="0" w:firstColumn="0" w:lastColumn="0" w:noHBand="0" w:noVBand="0"/>
      </w:tblPr>
      <w:tblGrid>
        <w:gridCol w:w="1418"/>
        <w:gridCol w:w="10"/>
        <w:gridCol w:w="2520"/>
        <w:gridCol w:w="2029"/>
        <w:gridCol w:w="3971"/>
      </w:tblGrid>
      <w:tr w:rsidR="00146082" w:rsidRPr="00D3733D" w14:paraId="3F1F001E" w14:textId="77777777" w:rsidTr="007F1254">
        <w:trPr>
          <w:trHeight w:hRule="exact" w:val="1418"/>
        </w:trPr>
        <w:tc>
          <w:tcPr>
            <w:tcW w:w="1428" w:type="dxa"/>
            <w:gridSpan w:val="2"/>
          </w:tcPr>
          <w:p w14:paraId="0AD5F07F" w14:textId="10BE1F0C" w:rsidR="00146082" w:rsidRPr="00D3733D" w:rsidRDefault="00165506" w:rsidP="007F1254">
            <w:r w:rsidRPr="00D3733D">
              <w:rPr>
                <w:noProof/>
                <w:sz w:val="20"/>
                <w:lang w:eastAsia="en-GB"/>
              </w:rPr>
              <w:drawing>
                <wp:anchor distT="0" distB="0" distL="114300" distR="114300" simplePos="0" relativeHeight="251666432" behindDoc="0" locked="0" layoutInCell="0" allowOverlap="1" wp14:anchorId="5B7D0B84" wp14:editId="03A66FB0">
                  <wp:simplePos x="0" y="0"/>
                  <wp:positionH relativeFrom="column">
                    <wp:posOffset>-962025</wp:posOffset>
                  </wp:positionH>
                  <wp:positionV relativeFrom="paragraph">
                    <wp:posOffset>-695960</wp:posOffset>
                  </wp:positionV>
                  <wp:extent cx="1569720" cy="10771505"/>
                  <wp:effectExtent l="19050" t="0" r="0" b="0"/>
                  <wp:wrapNone/>
                  <wp:docPr id="3" name="Picture 3" descr="Fond-Rec_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ond-Rec_e"/>
                          <pic:cNvPicPr>
                            <a:picLocks noChangeAspect="1" noChangeArrowheads="1"/>
                          </pic:cNvPicPr>
                        </pic:nvPicPr>
                        <pic:blipFill>
                          <a:blip r:embed="rId11" cstate="print"/>
                          <a:srcRect/>
                          <a:stretch>
                            <a:fillRect/>
                          </a:stretch>
                        </pic:blipFill>
                        <pic:spPr bwMode="auto">
                          <a:xfrm>
                            <a:off x="0" y="0"/>
                            <a:ext cx="1569720" cy="10771505"/>
                          </a:xfrm>
                          <a:prstGeom prst="rect">
                            <a:avLst/>
                          </a:prstGeom>
                          <a:noFill/>
                          <a:ln w="9525">
                            <a:noFill/>
                            <a:miter lim="800000"/>
                            <a:headEnd/>
                            <a:tailEnd/>
                          </a:ln>
                        </pic:spPr>
                      </pic:pic>
                    </a:graphicData>
                  </a:graphic>
                </wp:anchor>
              </w:drawing>
            </w:r>
          </w:p>
          <w:p w14:paraId="4C77F26E" w14:textId="77777777" w:rsidR="00146082" w:rsidRPr="00D3733D" w:rsidRDefault="00146082" w:rsidP="007F1254">
            <w:pPr>
              <w:spacing w:before="0"/>
              <w:rPr>
                <w:b/>
                <w:sz w:val="16"/>
              </w:rPr>
            </w:pPr>
          </w:p>
        </w:tc>
        <w:tc>
          <w:tcPr>
            <w:tcW w:w="8520" w:type="dxa"/>
            <w:gridSpan w:val="3"/>
          </w:tcPr>
          <w:p w14:paraId="309C4BF1" w14:textId="6108365C" w:rsidR="00146082" w:rsidRPr="00D3733D" w:rsidRDefault="00146082" w:rsidP="007F1254">
            <w:pPr>
              <w:spacing w:before="0"/>
              <w:rPr>
                <w:rFonts w:ascii="Arial" w:hAnsi="Arial" w:cs="Arial"/>
              </w:rPr>
            </w:pPr>
          </w:p>
          <w:p w14:paraId="771A1831" w14:textId="32277579" w:rsidR="00146082" w:rsidRPr="00D3733D" w:rsidRDefault="00146082" w:rsidP="007F1254">
            <w:pPr>
              <w:spacing w:before="284"/>
              <w:rPr>
                <w:rFonts w:ascii="Arial" w:hAnsi="Arial" w:cs="Arial"/>
                <w:b/>
                <w:bCs/>
                <w:sz w:val="18"/>
              </w:rPr>
            </w:pPr>
            <w:r w:rsidRPr="00D3733D">
              <w:rPr>
                <w:rFonts w:ascii="Arial" w:hAnsi="Arial" w:cs="Arial"/>
                <w:b/>
                <w:bCs/>
                <w:color w:val="808080"/>
                <w:spacing w:val="100"/>
              </w:rPr>
              <w:t>International Telecommunication Union</w:t>
            </w:r>
          </w:p>
        </w:tc>
      </w:tr>
      <w:tr w:rsidR="00146082" w:rsidRPr="00D3733D" w14:paraId="46305286" w14:textId="77777777" w:rsidTr="007F1254">
        <w:trPr>
          <w:trHeight w:hRule="exact" w:val="992"/>
        </w:trPr>
        <w:tc>
          <w:tcPr>
            <w:tcW w:w="1428" w:type="dxa"/>
            <w:gridSpan w:val="2"/>
          </w:tcPr>
          <w:p w14:paraId="23546387" w14:textId="77777777" w:rsidR="00146082" w:rsidRPr="00D3733D" w:rsidRDefault="00146082" w:rsidP="007F1254">
            <w:pPr>
              <w:spacing w:before="0"/>
            </w:pPr>
          </w:p>
        </w:tc>
        <w:tc>
          <w:tcPr>
            <w:tcW w:w="8520" w:type="dxa"/>
            <w:gridSpan w:val="3"/>
          </w:tcPr>
          <w:p w14:paraId="777B09B5" w14:textId="77777777" w:rsidR="00146082" w:rsidRPr="00D3733D" w:rsidRDefault="00146082" w:rsidP="007F1254"/>
        </w:tc>
      </w:tr>
      <w:tr w:rsidR="00146082" w:rsidRPr="00D3733D" w14:paraId="78DEF464" w14:textId="77777777" w:rsidTr="007F1254">
        <w:tblPrEx>
          <w:tblCellMar>
            <w:left w:w="85" w:type="dxa"/>
            <w:right w:w="85" w:type="dxa"/>
          </w:tblCellMar>
        </w:tblPrEx>
        <w:trPr>
          <w:gridBefore w:val="2"/>
          <w:wBefore w:w="1428" w:type="dxa"/>
        </w:trPr>
        <w:tc>
          <w:tcPr>
            <w:tcW w:w="2520" w:type="dxa"/>
          </w:tcPr>
          <w:p w14:paraId="46DABC91" w14:textId="77777777" w:rsidR="00146082" w:rsidRPr="00D3733D" w:rsidRDefault="00146082" w:rsidP="007F1254">
            <w:pPr>
              <w:rPr>
                <w:b/>
                <w:sz w:val="18"/>
              </w:rPr>
            </w:pPr>
            <w:bookmarkStart w:id="0" w:name="dnume" w:colFirst="1" w:colLast="1"/>
            <w:r w:rsidRPr="00D3733D">
              <w:rPr>
                <w:rFonts w:ascii="Arial" w:hAnsi="Arial"/>
                <w:b/>
                <w:spacing w:val="40"/>
                <w:sz w:val="72"/>
              </w:rPr>
              <w:t>ITU-T</w:t>
            </w:r>
          </w:p>
        </w:tc>
        <w:tc>
          <w:tcPr>
            <w:tcW w:w="6000" w:type="dxa"/>
            <w:gridSpan w:val="2"/>
          </w:tcPr>
          <w:p w14:paraId="5080D101" w14:textId="77777777" w:rsidR="00146082" w:rsidRPr="00D3733D" w:rsidRDefault="00146082" w:rsidP="007F1254">
            <w:pPr>
              <w:spacing w:before="240"/>
              <w:jc w:val="right"/>
              <w:rPr>
                <w:rFonts w:ascii="Arial" w:hAnsi="Arial" w:cs="Arial"/>
                <w:b/>
                <w:sz w:val="60"/>
              </w:rPr>
            </w:pPr>
            <w:r w:rsidRPr="00D3733D">
              <w:rPr>
                <w:rFonts w:ascii="Arial" w:hAnsi="Arial" w:cs="Arial"/>
                <w:b/>
                <w:sz w:val="60"/>
              </w:rPr>
              <w:t>P.570</w:t>
            </w:r>
          </w:p>
        </w:tc>
      </w:tr>
      <w:tr w:rsidR="00146082" w:rsidRPr="00D3733D" w14:paraId="0A5850D4" w14:textId="77777777" w:rsidTr="007F1254">
        <w:tblPrEx>
          <w:tblCellMar>
            <w:left w:w="85" w:type="dxa"/>
            <w:right w:w="85" w:type="dxa"/>
          </w:tblCellMar>
        </w:tblPrEx>
        <w:trPr>
          <w:gridBefore w:val="2"/>
          <w:wBefore w:w="1428" w:type="dxa"/>
          <w:trHeight w:val="974"/>
        </w:trPr>
        <w:tc>
          <w:tcPr>
            <w:tcW w:w="4549" w:type="dxa"/>
            <w:gridSpan w:val="2"/>
          </w:tcPr>
          <w:p w14:paraId="1C52A926" w14:textId="77777777" w:rsidR="00146082" w:rsidRPr="00D3733D" w:rsidRDefault="00146082" w:rsidP="007F1254">
            <w:pPr>
              <w:jc w:val="left"/>
              <w:rPr>
                <w:b/>
                <w:sz w:val="20"/>
              </w:rPr>
            </w:pPr>
            <w:bookmarkStart w:id="1" w:name="ddatee" w:colFirst="1" w:colLast="1"/>
            <w:bookmarkEnd w:id="0"/>
            <w:r w:rsidRPr="00D3733D">
              <w:rPr>
                <w:rFonts w:ascii="Arial" w:hAnsi="Arial"/>
                <w:sz w:val="20"/>
              </w:rPr>
              <w:t>TELECOMMUNICATION</w:t>
            </w:r>
            <w:r w:rsidRPr="00D3733D">
              <w:rPr>
                <w:rFonts w:ascii="Arial" w:hAnsi="Arial" w:cs="Arial"/>
                <w:sz w:val="20"/>
              </w:rPr>
              <w:br/>
            </w:r>
            <w:r w:rsidRPr="00D3733D">
              <w:rPr>
                <w:rFonts w:ascii="Arial" w:hAnsi="Arial"/>
                <w:sz w:val="20"/>
              </w:rPr>
              <w:t>STANDARDIZATION SECTOR</w:t>
            </w:r>
            <w:r w:rsidRPr="00D3733D">
              <w:rPr>
                <w:rFonts w:ascii="Arial" w:hAnsi="Arial"/>
                <w:sz w:val="20"/>
              </w:rPr>
              <w:br/>
              <w:t>OF ITU</w:t>
            </w:r>
          </w:p>
        </w:tc>
        <w:tc>
          <w:tcPr>
            <w:tcW w:w="3971" w:type="dxa"/>
          </w:tcPr>
          <w:p w14:paraId="2A2FE45B" w14:textId="77777777" w:rsidR="00146082" w:rsidRPr="00D3733D" w:rsidRDefault="00146082" w:rsidP="007F1254">
            <w:pPr>
              <w:spacing w:before="0"/>
              <w:jc w:val="right"/>
              <w:rPr>
                <w:rFonts w:ascii="Arial" w:hAnsi="Arial" w:cs="Arial"/>
                <w:sz w:val="28"/>
              </w:rPr>
            </w:pPr>
            <w:r w:rsidRPr="00D3733D">
              <w:rPr>
                <w:rFonts w:ascii="Arial" w:hAnsi="Arial" w:cs="Arial"/>
                <w:sz w:val="28"/>
              </w:rPr>
              <w:t xml:space="preserve">(06/2018)   </w:t>
            </w:r>
          </w:p>
        </w:tc>
      </w:tr>
      <w:tr w:rsidR="00146082" w:rsidRPr="00D3733D" w14:paraId="66757F2D" w14:textId="77777777" w:rsidTr="007F1254">
        <w:trPr>
          <w:cantSplit/>
          <w:trHeight w:hRule="exact" w:val="3402"/>
        </w:trPr>
        <w:tc>
          <w:tcPr>
            <w:tcW w:w="1418" w:type="dxa"/>
          </w:tcPr>
          <w:p w14:paraId="7921795A" w14:textId="77777777" w:rsidR="00146082" w:rsidRPr="00D3733D" w:rsidRDefault="00146082" w:rsidP="007F1254">
            <w:pPr>
              <w:tabs>
                <w:tab w:val="right" w:pos="9639"/>
              </w:tabs>
              <w:rPr>
                <w:rFonts w:ascii="Arial" w:hAnsi="Arial"/>
                <w:sz w:val="18"/>
              </w:rPr>
            </w:pPr>
            <w:bookmarkStart w:id="2" w:name="dsece" w:colFirst="1" w:colLast="1"/>
            <w:bookmarkEnd w:id="1"/>
          </w:p>
        </w:tc>
        <w:tc>
          <w:tcPr>
            <w:tcW w:w="8530" w:type="dxa"/>
            <w:gridSpan w:val="4"/>
            <w:tcBorders>
              <w:bottom w:val="single" w:sz="12" w:space="0" w:color="auto"/>
            </w:tcBorders>
            <w:vAlign w:val="bottom"/>
          </w:tcPr>
          <w:p w14:paraId="14397592" w14:textId="77777777" w:rsidR="00146082" w:rsidRPr="00D3733D" w:rsidRDefault="00146082" w:rsidP="007F1254">
            <w:pPr>
              <w:tabs>
                <w:tab w:val="right" w:pos="9639"/>
              </w:tabs>
              <w:jc w:val="left"/>
              <w:rPr>
                <w:rFonts w:ascii="Arial" w:hAnsi="Arial" w:cs="Arial"/>
                <w:sz w:val="32"/>
              </w:rPr>
            </w:pPr>
            <w:r w:rsidRPr="00D3733D">
              <w:rPr>
                <w:rFonts w:ascii="Arial" w:hAnsi="Arial" w:cs="Arial"/>
                <w:sz w:val="32"/>
              </w:rPr>
              <w:t>SERIES P: TE</w:t>
            </w:r>
            <w:bookmarkStart w:id="3" w:name="_GoBack"/>
            <w:bookmarkEnd w:id="3"/>
            <w:r w:rsidRPr="00D3733D">
              <w:rPr>
                <w:rFonts w:ascii="Arial" w:hAnsi="Arial" w:cs="Arial"/>
                <w:sz w:val="32"/>
              </w:rPr>
              <w:t>LEPHONE TRANSMISSION QUALITY, TELEPHONE INSTALLATIONS, LOCAL LINE NETWORKS</w:t>
            </w:r>
          </w:p>
          <w:p w14:paraId="7B602FE3" w14:textId="77777777" w:rsidR="00146082" w:rsidRPr="00D3733D" w:rsidRDefault="00146082" w:rsidP="007F1254">
            <w:pPr>
              <w:tabs>
                <w:tab w:val="right" w:pos="9639"/>
              </w:tabs>
              <w:jc w:val="left"/>
              <w:rPr>
                <w:rFonts w:ascii="Arial" w:hAnsi="Arial" w:cs="Arial"/>
                <w:sz w:val="32"/>
              </w:rPr>
            </w:pPr>
            <w:r w:rsidRPr="00D3733D">
              <w:rPr>
                <w:rFonts w:ascii="Arial" w:hAnsi="Arial" w:cs="Arial"/>
                <w:sz w:val="32"/>
              </w:rPr>
              <w:t>Objective measuring apparatus</w:t>
            </w:r>
          </w:p>
          <w:p w14:paraId="341A0D1A" w14:textId="77777777" w:rsidR="00146082" w:rsidRPr="00D3733D" w:rsidRDefault="00146082" w:rsidP="007F1254">
            <w:pPr>
              <w:tabs>
                <w:tab w:val="right" w:pos="9639"/>
              </w:tabs>
              <w:jc w:val="left"/>
              <w:rPr>
                <w:rFonts w:ascii="Arial" w:hAnsi="Arial" w:cs="Arial"/>
                <w:sz w:val="32"/>
              </w:rPr>
            </w:pPr>
          </w:p>
        </w:tc>
      </w:tr>
      <w:tr w:rsidR="00146082" w:rsidRPr="00D3733D" w14:paraId="5C096FAE" w14:textId="77777777" w:rsidTr="007F1254">
        <w:trPr>
          <w:cantSplit/>
          <w:trHeight w:hRule="exact" w:val="4536"/>
        </w:trPr>
        <w:tc>
          <w:tcPr>
            <w:tcW w:w="1418" w:type="dxa"/>
          </w:tcPr>
          <w:p w14:paraId="449CCE4B" w14:textId="77777777" w:rsidR="00146082" w:rsidRPr="00D3733D" w:rsidRDefault="00146082" w:rsidP="007F1254">
            <w:pPr>
              <w:tabs>
                <w:tab w:val="right" w:pos="9639"/>
              </w:tabs>
              <w:rPr>
                <w:rFonts w:ascii="Arial" w:hAnsi="Arial"/>
                <w:sz w:val="18"/>
              </w:rPr>
            </w:pPr>
            <w:bookmarkStart w:id="4" w:name="c1tite" w:colFirst="1" w:colLast="1"/>
            <w:bookmarkEnd w:id="2"/>
          </w:p>
        </w:tc>
        <w:tc>
          <w:tcPr>
            <w:tcW w:w="8530" w:type="dxa"/>
            <w:gridSpan w:val="4"/>
          </w:tcPr>
          <w:p w14:paraId="4EA2F121" w14:textId="355FA913" w:rsidR="00146082" w:rsidRPr="00D3733D" w:rsidRDefault="00357052">
            <w:pPr>
              <w:tabs>
                <w:tab w:val="right" w:pos="9639"/>
              </w:tabs>
              <w:jc w:val="left"/>
              <w:rPr>
                <w:rFonts w:ascii="Arial" w:hAnsi="Arial"/>
                <w:b/>
                <w:bCs/>
                <w:sz w:val="36"/>
              </w:rPr>
            </w:pPr>
            <w:r w:rsidRPr="00D3733D">
              <w:rPr>
                <w:rFonts w:ascii="Arial" w:hAnsi="Arial"/>
                <w:b/>
                <w:bCs/>
                <w:sz w:val="36"/>
              </w:rPr>
              <w:t>Artificial noise</w:t>
            </w:r>
            <w:r w:rsidR="001652CE" w:rsidRPr="00D3733D">
              <w:rPr>
                <w:rFonts w:ascii="Arial" w:hAnsi="Arial"/>
                <w:b/>
                <w:bCs/>
                <w:sz w:val="36"/>
              </w:rPr>
              <w:t xml:space="preserve"> </w:t>
            </w:r>
            <w:r w:rsidRPr="00D3733D">
              <w:rPr>
                <w:rFonts w:ascii="Arial" w:hAnsi="Arial"/>
                <w:b/>
                <w:bCs/>
                <w:sz w:val="36"/>
              </w:rPr>
              <w:t xml:space="preserve">fields </w:t>
            </w:r>
            <w:r w:rsidR="00267526" w:rsidRPr="00D3733D">
              <w:rPr>
                <w:rFonts w:ascii="Arial" w:hAnsi="Arial"/>
                <w:b/>
                <w:bCs/>
                <w:sz w:val="36"/>
              </w:rPr>
              <w:t>u</w:t>
            </w:r>
            <w:r w:rsidRPr="00D3733D">
              <w:rPr>
                <w:rFonts w:ascii="Arial" w:hAnsi="Arial"/>
                <w:b/>
                <w:bCs/>
                <w:sz w:val="36"/>
              </w:rPr>
              <w:t>n</w:t>
            </w:r>
            <w:r w:rsidR="00267526" w:rsidRPr="00D3733D">
              <w:rPr>
                <w:rFonts w:ascii="Arial" w:hAnsi="Arial"/>
                <w:b/>
                <w:bCs/>
                <w:sz w:val="36"/>
              </w:rPr>
              <w:t>der</w:t>
            </w:r>
            <w:r w:rsidRPr="00D3733D">
              <w:rPr>
                <w:rFonts w:ascii="Arial" w:hAnsi="Arial"/>
                <w:b/>
                <w:bCs/>
                <w:sz w:val="36"/>
              </w:rPr>
              <w:t xml:space="preserve"> laboratory conditions</w:t>
            </w:r>
          </w:p>
        </w:tc>
      </w:tr>
      <w:bookmarkEnd w:id="4"/>
      <w:tr w:rsidR="00146082" w:rsidRPr="00D3733D" w14:paraId="50D9770F" w14:textId="77777777" w:rsidTr="007F1254">
        <w:trPr>
          <w:cantSplit/>
          <w:trHeight w:hRule="exact" w:val="1418"/>
        </w:trPr>
        <w:tc>
          <w:tcPr>
            <w:tcW w:w="1418" w:type="dxa"/>
          </w:tcPr>
          <w:p w14:paraId="710E473E" w14:textId="77777777" w:rsidR="00146082" w:rsidRPr="00D3733D" w:rsidRDefault="00146082" w:rsidP="007F1254">
            <w:pPr>
              <w:tabs>
                <w:tab w:val="right" w:pos="9639"/>
              </w:tabs>
              <w:rPr>
                <w:rFonts w:ascii="Arial" w:hAnsi="Arial"/>
                <w:sz w:val="18"/>
              </w:rPr>
            </w:pPr>
          </w:p>
        </w:tc>
        <w:tc>
          <w:tcPr>
            <w:tcW w:w="8530" w:type="dxa"/>
            <w:gridSpan w:val="4"/>
            <w:vAlign w:val="bottom"/>
          </w:tcPr>
          <w:p w14:paraId="4BCFF7FB" w14:textId="77777777" w:rsidR="00146082" w:rsidRPr="00D3733D" w:rsidRDefault="00146082" w:rsidP="007F1254">
            <w:pPr>
              <w:tabs>
                <w:tab w:val="right" w:pos="9639"/>
              </w:tabs>
              <w:spacing w:before="60" w:after="240"/>
              <w:jc w:val="left"/>
              <w:rPr>
                <w:rFonts w:ascii="Arial" w:hAnsi="Arial" w:cs="Arial"/>
                <w:sz w:val="32"/>
              </w:rPr>
            </w:pPr>
            <w:bookmarkStart w:id="5" w:name="dnum2e"/>
            <w:bookmarkEnd w:id="5"/>
            <w:r w:rsidRPr="00D3733D">
              <w:rPr>
                <w:rFonts w:ascii="Arial" w:hAnsi="Arial" w:cs="Arial"/>
                <w:sz w:val="32"/>
              </w:rPr>
              <w:t>Recommendation  ITU</w:t>
            </w:r>
            <w:r w:rsidRPr="00D3733D">
              <w:rPr>
                <w:rFonts w:ascii="Arial" w:hAnsi="Arial" w:cs="Arial"/>
                <w:sz w:val="32"/>
              </w:rPr>
              <w:noBreakHyphen/>
              <w:t>T  P.570</w:t>
            </w:r>
          </w:p>
          <w:p w14:paraId="046925BD" w14:textId="77777777" w:rsidR="00146082" w:rsidRPr="00D3733D" w:rsidRDefault="00146082" w:rsidP="007F1254">
            <w:pPr>
              <w:tabs>
                <w:tab w:val="right" w:pos="9639"/>
              </w:tabs>
              <w:spacing w:before="60"/>
              <w:jc w:val="left"/>
              <w:rPr>
                <w:rFonts w:ascii="Arial" w:hAnsi="Arial" w:cs="Arial"/>
                <w:sz w:val="32"/>
              </w:rPr>
            </w:pPr>
          </w:p>
        </w:tc>
      </w:tr>
    </w:tbl>
    <w:p w14:paraId="41B96B84" w14:textId="20B3EBBC" w:rsidR="00146082" w:rsidRPr="00D3733D" w:rsidRDefault="00146082" w:rsidP="00146082">
      <w:pPr>
        <w:tabs>
          <w:tab w:val="right" w:pos="9639"/>
        </w:tabs>
        <w:spacing w:before="240"/>
        <w:jc w:val="right"/>
        <w:rPr>
          <w:rFonts w:ascii="Arial" w:hAnsi="Arial"/>
          <w:sz w:val="18"/>
        </w:rPr>
      </w:pPr>
      <w:r w:rsidRPr="00D3733D">
        <w:rPr>
          <w:rFonts w:ascii="Arial" w:hAnsi="Arial"/>
          <w:noProof/>
          <w:sz w:val="18"/>
          <w:lang w:eastAsia="en-GB"/>
        </w:rPr>
        <w:lastRenderedPageBreak/>
        <w:drawing>
          <wp:inline distT="0" distB="0" distL="0" distR="0" wp14:anchorId="2D6B6D0D" wp14:editId="0D435E5F">
            <wp:extent cx="1533525" cy="638175"/>
            <wp:effectExtent l="19050" t="0" r="9525" b="0"/>
            <wp:docPr id="340" name="Picture 340" descr="logo_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_E"/>
                    <pic:cNvPicPr>
                      <a:picLocks noChangeAspect="1" noChangeArrowheads="1"/>
                    </pic:cNvPicPr>
                  </pic:nvPicPr>
                  <pic:blipFill>
                    <a:blip r:embed="rId12" cstate="print"/>
                    <a:srcRect/>
                    <a:stretch>
                      <a:fillRect/>
                    </a:stretch>
                  </pic:blipFill>
                  <pic:spPr bwMode="auto">
                    <a:xfrm>
                      <a:off x="0" y="0"/>
                      <a:ext cx="1533525" cy="638175"/>
                    </a:xfrm>
                    <a:prstGeom prst="rect">
                      <a:avLst/>
                    </a:prstGeom>
                    <a:noFill/>
                    <a:ln w="9525">
                      <a:noFill/>
                      <a:miter lim="800000"/>
                      <a:headEnd/>
                      <a:tailEnd/>
                    </a:ln>
                  </pic:spPr>
                </pic:pic>
              </a:graphicData>
            </a:graphic>
          </wp:inline>
        </w:drawing>
      </w:r>
    </w:p>
    <w:p w14:paraId="015E8478" w14:textId="77777777" w:rsidR="00146082" w:rsidRPr="00D3733D" w:rsidRDefault="00146082" w:rsidP="00146082">
      <w:pPr>
        <w:spacing w:before="80"/>
        <w:jc w:val="center"/>
        <w:rPr>
          <w:sz w:val="20"/>
        </w:rPr>
      </w:pPr>
      <w:r w:rsidRPr="00D3733D">
        <w:rPr>
          <w:sz w:val="20"/>
        </w:rPr>
        <w:br w:type="page"/>
      </w:r>
      <w:bookmarkStart w:id="6" w:name="c2tope"/>
      <w:bookmarkEnd w:id="6"/>
      <w:r w:rsidRPr="00D3733D">
        <w:rPr>
          <w:sz w:val="20"/>
        </w:rPr>
        <w:lastRenderedPageBreak/>
        <w:t>ITU-T P-SERIES RECOMMENDATIONS</w:t>
      </w:r>
    </w:p>
    <w:p w14:paraId="220C9715" w14:textId="77777777" w:rsidR="00146082" w:rsidRPr="00D3733D" w:rsidRDefault="00146082" w:rsidP="00146082">
      <w:pPr>
        <w:spacing w:before="80" w:after="80"/>
        <w:jc w:val="center"/>
        <w:rPr>
          <w:b/>
          <w:sz w:val="20"/>
        </w:rPr>
      </w:pPr>
      <w:r w:rsidRPr="00D3733D">
        <w:rPr>
          <w:b/>
          <w:sz w:val="20"/>
        </w:rPr>
        <w:t>TELEPHONE TRANSMISSION QUALITY, TELEPHONE INSTALLATIONS, LOCAL LINE NETWORKS</w:t>
      </w:r>
    </w:p>
    <w:tbl>
      <w:tblPr>
        <w:tblStyle w:val="TableGrid"/>
        <w:tblW w:w="9945" w:type="dxa"/>
        <w:tblInd w:w="108" w:type="dxa"/>
        <w:tblBorders>
          <w:top w:val="double" w:sz="6" w:space="0" w:color="auto"/>
          <w:left w:val="double" w:sz="6" w:space="0" w:color="auto"/>
          <w:bottom w:val="double" w:sz="6" w:space="0" w:color="auto"/>
          <w:right w:val="double" w:sz="6" w:space="0" w:color="auto"/>
          <w:insideH w:val="none" w:sz="0" w:space="0" w:color="auto"/>
          <w:insideV w:val="none" w:sz="0" w:space="0" w:color="auto"/>
        </w:tblBorders>
        <w:tblLook w:val="04A0" w:firstRow="1" w:lastRow="0" w:firstColumn="1" w:lastColumn="0" w:noHBand="0" w:noVBand="1"/>
      </w:tblPr>
      <w:tblGrid>
        <w:gridCol w:w="8211"/>
        <w:gridCol w:w="1734"/>
      </w:tblGrid>
      <w:tr w:rsidR="00146082" w:rsidRPr="00D3733D" w14:paraId="11AF96B3" w14:textId="77777777" w:rsidTr="007F1254">
        <w:tc>
          <w:tcPr>
            <w:tcW w:w="8050" w:type="dxa"/>
            <w:shd w:val="clear" w:color="auto" w:fill="auto"/>
          </w:tcPr>
          <w:p w14:paraId="580CCFE7" w14:textId="77777777" w:rsidR="00146082" w:rsidRPr="00D3733D" w:rsidRDefault="00146082" w:rsidP="007F1254">
            <w:pPr>
              <w:spacing w:before="30" w:after="30" w:line="190" w:lineRule="exact"/>
              <w:jc w:val="left"/>
              <w:rPr>
                <w:sz w:val="20"/>
              </w:rPr>
            </w:pPr>
          </w:p>
        </w:tc>
        <w:tc>
          <w:tcPr>
            <w:tcW w:w="1700" w:type="dxa"/>
            <w:shd w:val="clear" w:color="auto" w:fill="auto"/>
          </w:tcPr>
          <w:p w14:paraId="7E90BD00" w14:textId="77777777" w:rsidR="00146082" w:rsidRPr="00D3733D" w:rsidRDefault="00146082" w:rsidP="007F1254">
            <w:pPr>
              <w:spacing w:before="30" w:after="30" w:line="190" w:lineRule="exact"/>
              <w:jc w:val="left"/>
              <w:rPr>
                <w:sz w:val="20"/>
              </w:rPr>
            </w:pPr>
          </w:p>
        </w:tc>
      </w:tr>
      <w:tr w:rsidR="00146082" w:rsidRPr="00D3733D" w14:paraId="2206C789" w14:textId="77777777" w:rsidTr="007F1254">
        <w:tc>
          <w:tcPr>
            <w:tcW w:w="8050" w:type="dxa"/>
            <w:shd w:val="clear" w:color="auto" w:fill="auto"/>
          </w:tcPr>
          <w:p w14:paraId="18350182" w14:textId="77777777" w:rsidR="00146082" w:rsidRPr="00D3733D" w:rsidRDefault="00146082" w:rsidP="007F1254">
            <w:pPr>
              <w:spacing w:before="30" w:after="30" w:line="190" w:lineRule="exact"/>
              <w:ind w:left="283"/>
              <w:jc w:val="left"/>
              <w:rPr>
                <w:sz w:val="20"/>
              </w:rPr>
            </w:pPr>
            <w:r w:rsidRPr="00D3733D">
              <w:rPr>
                <w:sz w:val="20"/>
              </w:rPr>
              <w:t>Vocabulary and effects of transmission parameters on customer opinion of transmission quality</w:t>
            </w:r>
          </w:p>
        </w:tc>
        <w:tc>
          <w:tcPr>
            <w:tcW w:w="1700" w:type="dxa"/>
            <w:shd w:val="clear" w:color="auto" w:fill="auto"/>
          </w:tcPr>
          <w:p w14:paraId="44879FB5" w14:textId="77777777" w:rsidR="00146082" w:rsidRPr="00D3733D" w:rsidRDefault="00146082" w:rsidP="007F1254">
            <w:pPr>
              <w:spacing w:before="30" w:after="30" w:line="190" w:lineRule="exact"/>
              <w:jc w:val="left"/>
              <w:rPr>
                <w:sz w:val="20"/>
              </w:rPr>
            </w:pPr>
            <w:r w:rsidRPr="00D3733D">
              <w:rPr>
                <w:sz w:val="20"/>
              </w:rPr>
              <w:t>Series</w:t>
            </w:r>
            <w:r w:rsidRPr="00D3733D">
              <w:rPr>
                <w:sz w:val="20"/>
              </w:rPr>
              <w:tab/>
              <w:t>P.10</w:t>
            </w:r>
          </w:p>
        </w:tc>
      </w:tr>
      <w:tr w:rsidR="00146082" w:rsidRPr="00D3733D" w14:paraId="36736840" w14:textId="77777777" w:rsidTr="007F1254">
        <w:tc>
          <w:tcPr>
            <w:tcW w:w="8050" w:type="dxa"/>
            <w:shd w:val="clear" w:color="auto" w:fill="auto"/>
          </w:tcPr>
          <w:p w14:paraId="79219201" w14:textId="77777777" w:rsidR="00146082" w:rsidRPr="00D3733D" w:rsidRDefault="00146082" w:rsidP="007F1254">
            <w:pPr>
              <w:spacing w:before="30" w:after="30" w:line="190" w:lineRule="exact"/>
              <w:ind w:left="283"/>
              <w:jc w:val="left"/>
              <w:rPr>
                <w:sz w:val="20"/>
              </w:rPr>
            </w:pPr>
            <w:r w:rsidRPr="00D3733D">
              <w:rPr>
                <w:sz w:val="20"/>
              </w:rPr>
              <w:t>Voice terminal characteristics</w:t>
            </w:r>
          </w:p>
        </w:tc>
        <w:tc>
          <w:tcPr>
            <w:tcW w:w="1700" w:type="dxa"/>
            <w:shd w:val="clear" w:color="auto" w:fill="auto"/>
          </w:tcPr>
          <w:p w14:paraId="17EB3C42" w14:textId="77777777" w:rsidR="00146082" w:rsidRPr="00D3733D" w:rsidRDefault="00146082" w:rsidP="007F1254">
            <w:pPr>
              <w:spacing w:before="30" w:after="30" w:line="190" w:lineRule="exact"/>
              <w:jc w:val="left"/>
              <w:rPr>
                <w:sz w:val="20"/>
              </w:rPr>
            </w:pPr>
            <w:r w:rsidRPr="00D3733D">
              <w:rPr>
                <w:sz w:val="20"/>
              </w:rPr>
              <w:t>Series</w:t>
            </w:r>
            <w:r w:rsidRPr="00D3733D">
              <w:rPr>
                <w:sz w:val="20"/>
              </w:rPr>
              <w:tab/>
              <w:t>P.30</w:t>
            </w:r>
          </w:p>
        </w:tc>
      </w:tr>
      <w:tr w:rsidR="00146082" w:rsidRPr="00D3733D" w14:paraId="47D0D9D8" w14:textId="77777777" w:rsidTr="007F1254">
        <w:tc>
          <w:tcPr>
            <w:tcW w:w="8050" w:type="dxa"/>
            <w:tcBorders>
              <w:bottom w:val="nil"/>
            </w:tcBorders>
            <w:shd w:val="clear" w:color="auto" w:fill="auto"/>
          </w:tcPr>
          <w:p w14:paraId="0473228A" w14:textId="77777777" w:rsidR="00146082" w:rsidRPr="00D3733D" w:rsidRDefault="00146082" w:rsidP="007F1254">
            <w:pPr>
              <w:spacing w:before="30" w:after="30" w:line="190" w:lineRule="exact"/>
              <w:ind w:left="283"/>
              <w:jc w:val="left"/>
              <w:rPr>
                <w:sz w:val="20"/>
              </w:rPr>
            </w:pPr>
          </w:p>
        </w:tc>
        <w:tc>
          <w:tcPr>
            <w:tcW w:w="1700" w:type="dxa"/>
            <w:tcBorders>
              <w:bottom w:val="nil"/>
            </w:tcBorders>
            <w:shd w:val="clear" w:color="auto" w:fill="auto"/>
          </w:tcPr>
          <w:p w14:paraId="5000BFF4" w14:textId="77777777" w:rsidR="00146082" w:rsidRPr="00D3733D" w:rsidRDefault="00146082" w:rsidP="007F1254">
            <w:pPr>
              <w:spacing w:before="30" w:after="30" w:line="190" w:lineRule="exact"/>
              <w:jc w:val="left"/>
              <w:rPr>
                <w:sz w:val="20"/>
              </w:rPr>
            </w:pPr>
            <w:r w:rsidRPr="00D3733D">
              <w:rPr>
                <w:sz w:val="20"/>
              </w:rPr>
              <w:tab/>
              <w:t>P.300</w:t>
            </w:r>
          </w:p>
        </w:tc>
      </w:tr>
      <w:tr w:rsidR="00146082" w:rsidRPr="00D3733D" w14:paraId="1E5A0876" w14:textId="77777777" w:rsidTr="007F1254">
        <w:tc>
          <w:tcPr>
            <w:tcW w:w="8050" w:type="dxa"/>
            <w:tcBorders>
              <w:bottom w:val="nil"/>
            </w:tcBorders>
            <w:shd w:val="clear" w:color="auto" w:fill="auto"/>
          </w:tcPr>
          <w:p w14:paraId="32420405" w14:textId="77777777" w:rsidR="00146082" w:rsidRPr="00D3733D" w:rsidRDefault="00146082" w:rsidP="007F1254">
            <w:pPr>
              <w:spacing w:before="30" w:after="30" w:line="190" w:lineRule="exact"/>
              <w:ind w:left="283"/>
              <w:jc w:val="left"/>
              <w:rPr>
                <w:sz w:val="20"/>
              </w:rPr>
            </w:pPr>
            <w:r w:rsidRPr="00D3733D">
              <w:rPr>
                <w:sz w:val="20"/>
              </w:rPr>
              <w:t>Reference systems</w:t>
            </w:r>
          </w:p>
        </w:tc>
        <w:tc>
          <w:tcPr>
            <w:tcW w:w="1700" w:type="dxa"/>
            <w:tcBorders>
              <w:bottom w:val="nil"/>
            </w:tcBorders>
            <w:shd w:val="clear" w:color="auto" w:fill="auto"/>
          </w:tcPr>
          <w:p w14:paraId="29A0F169" w14:textId="77777777" w:rsidR="00146082" w:rsidRPr="00D3733D" w:rsidRDefault="00146082" w:rsidP="007F1254">
            <w:pPr>
              <w:spacing w:before="30" w:after="30" w:line="190" w:lineRule="exact"/>
              <w:jc w:val="left"/>
              <w:rPr>
                <w:sz w:val="20"/>
              </w:rPr>
            </w:pPr>
            <w:r w:rsidRPr="00D3733D">
              <w:rPr>
                <w:sz w:val="20"/>
              </w:rPr>
              <w:t>Series</w:t>
            </w:r>
            <w:r w:rsidRPr="00D3733D">
              <w:rPr>
                <w:sz w:val="20"/>
              </w:rPr>
              <w:tab/>
              <w:t>P.40</w:t>
            </w:r>
          </w:p>
        </w:tc>
      </w:tr>
      <w:tr w:rsidR="00146082" w:rsidRPr="00D3733D" w14:paraId="6F71E2D1" w14:textId="77777777" w:rsidTr="007F1254">
        <w:tc>
          <w:tcPr>
            <w:tcW w:w="8050" w:type="dxa"/>
            <w:tcBorders>
              <w:top w:val="nil"/>
              <w:bottom w:val="nil"/>
            </w:tcBorders>
            <w:shd w:val="pct10" w:color="auto" w:fill="auto"/>
          </w:tcPr>
          <w:p w14:paraId="7F035CFF" w14:textId="77777777" w:rsidR="00146082" w:rsidRPr="00D3733D" w:rsidRDefault="00146082" w:rsidP="007F1254">
            <w:pPr>
              <w:spacing w:before="30" w:after="30" w:line="190" w:lineRule="exact"/>
              <w:ind w:left="283"/>
              <w:jc w:val="left"/>
              <w:rPr>
                <w:b/>
                <w:sz w:val="20"/>
              </w:rPr>
            </w:pPr>
            <w:r w:rsidRPr="00D3733D">
              <w:rPr>
                <w:b/>
                <w:sz w:val="20"/>
              </w:rPr>
              <w:t>Objective measuring apparatus</w:t>
            </w:r>
          </w:p>
        </w:tc>
        <w:tc>
          <w:tcPr>
            <w:tcW w:w="1700" w:type="dxa"/>
            <w:tcBorders>
              <w:top w:val="nil"/>
              <w:bottom w:val="nil"/>
            </w:tcBorders>
            <w:shd w:val="pct10" w:color="auto" w:fill="auto"/>
          </w:tcPr>
          <w:p w14:paraId="3F13A370" w14:textId="77777777" w:rsidR="00146082" w:rsidRPr="00D3733D" w:rsidRDefault="00146082" w:rsidP="007F1254">
            <w:pPr>
              <w:spacing w:before="30" w:after="30" w:line="190" w:lineRule="exact"/>
              <w:jc w:val="left"/>
              <w:rPr>
                <w:b/>
                <w:sz w:val="20"/>
              </w:rPr>
            </w:pPr>
            <w:r w:rsidRPr="00D3733D">
              <w:rPr>
                <w:b/>
                <w:sz w:val="20"/>
              </w:rPr>
              <w:t>Series</w:t>
            </w:r>
            <w:r w:rsidRPr="00D3733D">
              <w:rPr>
                <w:b/>
                <w:sz w:val="20"/>
              </w:rPr>
              <w:tab/>
              <w:t>P.50</w:t>
            </w:r>
          </w:p>
        </w:tc>
      </w:tr>
      <w:tr w:rsidR="00146082" w:rsidRPr="00D3733D" w14:paraId="2C998C33" w14:textId="77777777" w:rsidTr="007F1254">
        <w:tc>
          <w:tcPr>
            <w:tcW w:w="8050" w:type="dxa"/>
            <w:tcBorders>
              <w:top w:val="nil"/>
              <w:bottom w:val="nil"/>
            </w:tcBorders>
            <w:shd w:val="pct10" w:color="auto" w:fill="auto"/>
          </w:tcPr>
          <w:p w14:paraId="7F1751AD" w14:textId="77777777" w:rsidR="00146082" w:rsidRPr="00D3733D" w:rsidRDefault="00146082" w:rsidP="007F1254">
            <w:pPr>
              <w:spacing w:before="30" w:after="30" w:line="190" w:lineRule="exact"/>
              <w:ind w:left="283"/>
              <w:jc w:val="left"/>
              <w:rPr>
                <w:b/>
                <w:sz w:val="20"/>
              </w:rPr>
            </w:pPr>
          </w:p>
        </w:tc>
        <w:tc>
          <w:tcPr>
            <w:tcW w:w="1700" w:type="dxa"/>
            <w:tcBorders>
              <w:top w:val="nil"/>
              <w:bottom w:val="nil"/>
            </w:tcBorders>
            <w:shd w:val="pct10" w:color="auto" w:fill="auto"/>
          </w:tcPr>
          <w:p w14:paraId="3CA54D76" w14:textId="77777777" w:rsidR="00146082" w:rsidRPr="00D3733D" w:rsidRDefault="00146082" w:rsidP="007F1254">
            <w:pPr>
              <w:spacing w:before="30" w:after="30" w:line="190" w:lineRule="exact"/>
              <w:jc w:val="left"/>
              <w:rPr>
                <w:b/>
                <w:sz w:val="20"/>
              </w:rPr>
            </w:pPr>
            <w:r w:rsidRPr="00D3733D">
              <w:rPr>
                <w:b/>
                <w:sz w:val="20"/>
              </w:rPr>
              <w:tab/>
              <w:t>P.500</w:t>
            </w:r>
          </w:p>
        </w:tc>
      </w:tr>
      <w:tr w:rsidR="00146082" w:rsidRPr="00D3733D" w14:paraId="546D0886" w14:textId="77777777" w:rsidTr="007F1254">
        <w:tc>
          <w:tcPr>
            <w:tcW w:w="8050" w:type="dxa"/>
            <w:shd w:val="clear" w:color="auto" w:fill="auto"/>
          </w:tcPr>
          <w:p w14:paraId="19A43C53" w14:textId="77777777" w:rsidR="00146082" w:rsidRPr="00D3733D" w:rsidRDefault="00146082" w:rsidP="007F1254">
            <w:pPr>
              <w:spacing w:before="30" w:after="30" w:line="190" w:lineRule="exact"/>
              <w:ind w:left="283"/>
              <w:jc w:val="left"/>
              <w:rPr>
                <w:sz w:val="20"/>
              </w:rPr>
            </w:pPr>
            <w:r w:rsidRPr="00D3733D">
              <w:rPr>
                <w:sz w:val="20"/>
              </w:rPr>
              <w:t>Objective electro-acoustical measurements</w:t>
            </w:r>
          </w:p>
        </w:tc>
        <w:tc>
          <w:tcPr>
            <w:tcW w:w="1700" w:type="dxa"/>
            <w:shd w:val="clear" w:color="auto" w:fill="auto"/>
          </w:tcPr>
          <w:p w14:paraId="4CAAEDAE" w14:textId="77777777" w:rsidR="00146082" w:rsidRPr="00D3733D" w:rsidRDefault="00146082" w:rsidP="007F1254">
            <w:pPr>
              <w:spacing w:before="30" w:after="30" w:line="190" w:lineRule="exact"/>
              <w:jc w:val="left"/>
              <w:rPr>
                <w:sz w:val="20"/>
              </w:rPr>
            </w:pPr>
            <w:r w:rsidRPr="00D3733D">
              <w:rPr>
                <w:sz w:val="20"/>
              </w:rPr>
              <w:t>Series</w:t>
            </w:r>
            <w:r w:rsidRPr="00D3733D">
              <w:rPr>
                <w:sz w:val="20"/>
              </w:rPr>
              <w:tab/>
              <w:t>P.60</w:t>
            </w:r>
          </w:p>
        </w:tc>
      </w:tr>
      <w:tr w:rsidR="00146082" w:rsidRPr="00D3733D" w14:paraId="2E95D8B2" w14:textId="77777777" w:rsidTr="007F1254">
        <w:tc>
          <w:tcPr>
            <w:tcW w:w="8050" w:type="dxa"/>
            <w:shd w:val="clear" w:color="auto" w:fill="auto"/>
          </w:tcPr>
          <w:p w14:paraId="75ECCE20" w14:textId="77777777" w:rsidR="00146082" w:rsidRPr="00D3733D" w:rsidRDefault="00146082" w:rsidP="007F1254">
            <w:pPr>
              <w:spacing w:before="30" w:after="30" w:line="190" w:lineRule="exact"/>
              <w:ind w:left="283"/>
              <w:jc w:val="left"/>
              <w:rPr>
                <w:sz w:val="20"/>
              </w:rPr>
            </w:pPr>
            <w:r w:rsidRPr="00D3733D">
              <w:rPr>
                <w:sz w:val="20"/>
              </w:rPr>
              <w:t>Measurements related to speech loudness</w:t>
            </w:r>
          </w:p>
        </w:tc>
        <w:tc>
          <w:tcPr>
            <w:tcW w:w="1700" w:type="dxa"/>
            <w:shd w:val="clear" w:color="auto" w:fill="auto"/>
          </w:tcPr>
          <w:p w14:paraId="18AC8C7A" w14:textId="77777777" w:rsidR="00146082" w:rsidRPr="00D3733D" w:rsidRDefault="00146082" w:rsidP="007F1254">
            <w:pPr>
              <w:spacing w:before="30" w:after="30" w:line="190" w:lineRule="exact"/>
              <w:jc w:val="left"/>
              <w:rPr>
                <w:sz w:val="20"/>
              </w:rPr>
            </w:pPr>
            <w:r w:rsidRPr="00D3733D">
              <w:rPr>
                <w:sz w:val="20"/>
              </w:rPr>
              <w:t>Series</w:t>
            </w:r>
            <w:r w:rsidRPr="00D3733D">
              <w:rPr>
                <w:sz w:val="20"/>
              </w:rPr>
              <w:tab/>
              <w:t>P.70</w:t>
            </w:r>
          </w:p>
        </w:tc>
      </w:tr>
      <w:tr w:rsidR="00146082" w:rsidRPr="00D3733D" w14:paraId="64699504" w14:textId="77777777" w:rsidTr="007F1254">
        <w:tc>
          <w:tcPr>
            <w:tcW w:w="8050" w:type="dxa"/>
            <w:shd w:val="clear" w:color="auto" w:fill="auto"/>
          </w:tcPr>
          <w:p w14:paraId="45A6FD3B" w14:textId="77777777" w:rsidR="00146082" w:rsidRPr="00D3733D" w:rsidRDefault="00146082" w:rsidP="007F1254">
            <w:pPr>
              <w:spacing w:before="30" w:after="30" w:line="190" w:lineRule="exact"/>
              <w:ind w:left="283"/>
              <w:jc w:val="left"/>
              <w:rPr>
                <w:sz w:val="20"/>
              </w:rPr>
            </w:pPr>
            <w:r w:rsidRPr="00D3733D">
              <w:rPr>
                <w:sz w:val="20"/>
              </w:rPr>
              <w:t>Methods for objective and subjective assessment of speech quality</w:t>
            </w:r>
          </w:p>
        </w:tc>
        <w:tc>
          <w:tcPr>
            <w:tcW w:w="1700" w:type="dxa"/>
            <w:shd w:val="clear" w:color="auto" w:fill="auto"/>
          </w:tcPr>
          <w:p w14:paraId="324D8EBC" w14:textId="77777777" w:rsidR="00146082" w:rsidRPr="00D3733D" w:rsidRDefault="00146082" w:rsidP="007F1254">
            <w:pPr>
              <w:spacing w:before="30" w:after="30" w:line="190" w:lineRule="exact"/>
              <w:jc w:val="left"/>
              <w:rPr>
                <w:sz w:val="20"/>
              </w:rPr>
            </w:pPr>
            <w:r w:rsidRPr="00D3733D">
              <w:rPr>
                <w:sz w:val="20"/>
              </w:rPr>
              <w:t>Series</w:t>
            </w:r>
            <w:r w:rsidRPr="00D3733D">
              <w:rPr>
                <w:sz w:val="20"/>
              </w:rPr>
              <w:tab/>
              <w:t>P.80</w:t>
            </w:r>
          </w:p>
        </w:tc>
      </w:tr>
      <w:tr w:rsidR="00146082" w:rsidRPr="00D3733D" w14:paraId="69BFDD05" w14:textId="77777777" w:rsidTr="007F1254">
        <w:tc>
          <w:tcPr>
            <w:tcW w:w="8050" w:type="dxa"/>
            <w:tcBorders>
              <w:top w:val="nil"/>
              <w:bottom w:val="nil"/>
            </w:tcBorders>
            <w:shd w:val="clear" w:color="auto" w:fill="auto"/>
          </w:tcPr>
          <w:p w14:paraId="4186A8AC" w14:textId="77777777" w:rsidR="00146082" w:rsidRPr="00D3733D" w:rsidRDefault="00146082" w:rsidP="007F1254">
            <w:pPr>
              <w:spacing w:before="30" w:after="30" w:line="190" w:lineRule="exact"/>
              <w:ind w:left="283"/>
              <w:jc w:val="left"/>
              <w:rPr>
                <w:sz w:val="20"/>
              </w:rPr>
            </w:pPr>
            <w:r w:rsidRPr="00D3733D">
              <w:rPr>
                <w:sz w:val="20"/>
              </w:rPr>
              <w:t>Methods for objective and subjective assessment of speech  and video quality</w:t>
            </w:r>
          </w:p>
        </w:tc>
        <w:tc>
          <w:tcPr>
            <w:tcW w:w="1700" w:type="dxa"/>
            <w:tcBorders>
              <w:top w:val="nil"/>
              <w:bottom w:val="nil"/>
            </w:tcBorders>
            <w:shd w:val="clear" w:color="auto" w:fill="auto"/>
          </w:tcPr>
          <w:p w14:paraId="6601AFBD" w14:textId="77777777" w:rsidR="00146082" w:rsidRPr="00D3733D" w:rsidRDefault="00146082" w:rsidP="007F1254">
            <w:pPr>
              <w:spacing w:before="30" w:after="30" w:line="190" w:lineRule="exact"/>
              <w:jc w:val="left"/>
              <w:rPr>
                <w:sz w:val="20"/>
              </w:rPr>
            </w:pPr>
            <w:r w:rsidRPr="00D3733D">
              <w:rPr>
                <w:sz w:val="20"/>
              </w:rPr>
              <w:t>Series</w:t>
            </w:r>
            <w:r w:rsidRPr="00D3733D">
              <w:rPr>
                <w:sz w:val="20"/>
              </w:rPr>
              <w:tab/>
              <w:t>P.800</w:t>
            </w:r>
          </w:p>
        </w:tc>
      </w:tr>
      <w:tr w:rsidR="00146082" w:rsidRPr="00D3733D" w14:paraId="1E7B68FE" w14:textId="77777777" w:rsidTr="007F1254">
        <w:tc>
          <w:tcPr>
            <w:tcW w:w="8050" w:type="dxa"/>
            <w:tcBorders>
              <w:top w:val="nil"/>
              <w:bottom w:val="nil"/>
            </w:tcBorders>
            <w:shd w:val="clear" w:color="auto" w:fill="auto"/>
          </w:tcPr>
          <w:p w14:paraId="008EF039" w14:textId="77777777" w:rsidR="00146082" w:rsidRPr="00D3733D" w:rsidRDefault="00146082" w:rsidP="007F1254">
            <w:pPr>
              <w:spacing w:before="30" w:after="30" w:line="190" w:lineRule="exact"/>
              <w:ind w:left="283"/>
              <w:jc w:val="left"/>
              <w:rPr>
                <w:sz w:val="20"/>
              </w:rPr>
            </w:pPr>
            <w:r w:rsidRPr="00D3733D">
              <w:rPr>
                <w:sz w:val="20"/>
              </w:rPr>
              <w:t>Audiovisual quality in multimedia services</w:t>
            </w:r>
          </w:p>
        </w:tc>
        <w:tc>
          <w:tcPr>
            <w:tcW w:w="1700" w:type="dxa"/>
            <w:tcBorders>
              <w:top w:val="nil"/>
              <w:bottom w:val="nil"/>
            </w:tcBorders>
            <w:shd w:val="clear" w:color="auto" w:fill="auto"/>
          </w:tcPr>
          <w:p w14:paraId="06A2614D" w14:textId="77777777" w:rsidR="00146082" w:rsidRPr="00D3733D" w:rsidRDefault="00146082" w:rsidP="007F1254">
            <w:pPr>
              <w:spacing w:before="30" w:after="30" w:line="190" w:lineRule="exact"/>
              <w:jc w:val="left"/>
              <w:rPr>
                <w:sz w:val="20"/>
              </w:rPr>
            </w:pPr>
            <w:r w:rsidRPr="00D3733D">
              <w:rPr>
                <w:sz w:val="20"/>
              </w:rPr>
              <w:t>Series</w:t>
            </w:r>
            <w:r w:rsidRPr="00D3733D">
              <w:rPr>
                <w:sz w:val="20"/>
              </w:rPr>
              <w:tab/>
              <w:t>P.900</w:t>
            </w:r>
          </w:p>
        </w:tc>
      </w:tr>
      <w:tr w:rsidR="00146082" w:rsidRPr="00D3733D" w14:paraId="4EE80643" w14:textId="77777777" w:rsidTr="007F1254">
        <w:tc>
          <w:tcPr>
            <w:tcW w:w="8050" w:type="dxa"/>
            <w:tcBorders>
              <w:top w:val="nil"/>
              <w:bottom w:val="nil"/>
            </w:tcBorders>
            <w:shd w:val="clear" w:color="auto" w:fill="auto"/>
          </w:tcPr>
          <w:p w14:paraId="7F77A913" w14:textId="77777777" w:rsidR="00146082" w:rsidRPr="00D3733D" w:rsidRDefault="00146082" w:rsidP="007F1254">
            <w:pPr>
              <w:spacing w:before="30" w:after="30" w:line="190" w:lineRule="exact"/>
              <w:ind w:left="283"/>
              <w:jc w:val="left"/>
              <w:rPr>
                <w:sz w:val="20"/>
              </w:rPr>
            </w:pPr>
            <w:r w:rsidRPr="00D3733D">
              <w:rPr>
                <w:sz w:val="20"/>
              </w:rPr>
              <w:t>Transmission performance and QoS aspects of IP end-points</w:t>
            </w:r>
          </w:p>
        </w:tc>
        <w:tc>
          <w:tcPr>
            <w:tcW w:w="1700" w:type="dxa"/>
            <w:tcBorders>
              <w:top w:val="nil"/>
              <w:bottom w:val="nil"/>
            </w:tcBorders>
            <w:shd w:val="clear" w:color="auto" w:fill="auto"/>
          </w:tcPr>
          <w:p w14:paraId="2C9E45C9" w14:textId="77777777" w:rsidR="00146082" w:rsidRPr="00D3733D" w:rsidRDefault="00146082" w:rsidP="007F1254">
            <w:pPr>
              <w:spacing w:before="30" w:after="30" w:line="190" w:lineRule="exact"/>
              <w:jc w:val="left"/>
              <w:rPr>
                <w:sz w:val="20"/>
              </w:rPr>
            </w:pPr>
            <w:r w:rsidRPr="00D3733D">
              <w:rPr>
                <w:sz w:val="20"/>
              </w:rPr>
              <w:t>Series</w:t>
            </w:r>
            <w:r w:rsidRPr="00D3733D">
              <w:rPr>
                <w:sz w:val="20"/>
              </w:rPr>
              <w:tab/>
              <w:t>P.1000</w:t>
            </w:r>
          </w:p>
        </w:tc>
      </w:tr>
      <w:tr w:rsidR="00146082" w:rsidRPr="00D3733D" w14:paraId="7A6E4329" w14:textId="77777777" w:rsidTr="007F1254">
        <w:tc>
          <w:tcPr>
            <w:tcW w:w="8050" w:type="dxa"/>
            <w:tcBorders>
              <w:top w:val="nil"/>
              <w:bottom w:val="nil"/>
            </w:tcBorders>
            <w:shd w:val="clear" w:color="auto" w:fill="auto"/>
          </w:tcPr>
          <w:p w14:paraId="364514CD" w14:textId="77777777" w:rsidR="00146082" w:rsidRPr="00D3733D" w:rsidRDefault="00146082" w:rsidP="007F1254">
            <w:pPr>
              <w:spacing w:before="30" w:after="30" w:line="190" w:lineRule="exact"/>
              <w:ind w:left="283"/>
              <w:jc w:val="left"/>
              <w:rPr>
                <w:sz w:val="20"/>
              </w:rPr>
            </w:pPr>
            <w:r w:rsidRPr="00D3733D">
              <w:rPr>
                <w:sz w:val="20"/>
              </w:rPr>
              <w:t>Communications involving vehicles</w:t>
            </w:r>
          </w:p>
        </w:tc>
        <w:tc>
          <w:tcPr>
            <w:tcW w:w="1700" w:type="dxa"/>
            <w:tcBorders>
              <w:top w:val="nil"/>
              <w:bottom w:val="nil"/>
            </w:tcBorders>
            <w:shd w:val="clear" w:color="auto" w:fill="auto"/>
          </w:tcPr>
          <w:p w14:paraId="133BDBDC" w14:textId="77777777" w:rsidR="00146082" w:rsidRPr="00D3733D" w:rsidRDefault="00146082" w:rsidP="007F1254">
            <w:pPr>
              <w:spacing w:before="30" w:after="30" w:line="190" w:lineRule="exact"/>
              <w:jc w:val="left"/>
              <w:rPr>
                <w:sz w:val="20"/>
              </w:rPr>
            </w:pPr>
            <w:r w:rsidRPr="00D3733D">
              <w:rPr>
                <w:sz w:val="20"/>
              </w:rPr>
              <w:t>Series</w:t>
            </w:r>
            <w:r w:rsidRPr="00D3733D">
              <w:rPr>
                <w:sz w:val="20"/>
              </w:rPr>
              <w:tab/>
              <w:t>P.1100</w:t>
            </w:r>
          </w:p>
        </w:tc>
      </w:tr>
      <w:tr w:rsidR="00146082" w:rsidRPr="00D3733D" w14:paraId="43E99743" w14:textId="77777777" w:rsidTr="007F1254">
        <w:tc>
          <w:tcPr>
            <w:tcW w:w="8050" w:type="dxa"/>
            <w:tcBorders>
              <w:top w:val="nil"/>
              <w:bottom w:val="nil"/>
            </w:tcBorders>
            <w:shd w:val="clear" w:color="auto" w:fill="auto"/>
          </w:tcPr>
          <w:p w14:paraId="73137D98" w14:textId="77777777" w:rsidR="00146082" w:rsidRPr="00D3733D" w:rsidRDefault="00146082" w:rsidP="007F1254">
            <w:pPr>
              <w:spacing w:before="30" w:after="30" w:line="190" w:lineRule="exact"/>
              <w:ind w:left="283"/>
              <w:jc w:val="left"/>
              <w:rPr>
                <w:sz w:val="20"/>
              </w:rPr>
            </w:pPr>
            <w:r w:rsidRPr="00D3733D">
              <w:rPr>
                <w:sz w:val="20"/>
              </w:rPr>
              <w:t>Models and tools for quality assessment of streamed media</w:t>
            </w:r>
          </w:p>
        </w:tc>
        <w:tc>
          <w:tcPr>
            <w:tcW w:w="1700" w:type="dxa"/>
            <w:tcBorders>
              <w:top w:val="nil"/>
              <w:bottom w:val="nil"/>
            </w:tcBorders>
            <w:shd w:val="clear" w:color="auto" w:fill="auto"/>
          </w:tcPr>
          <w:p w14:paraId="4DC61A3E" w14:textId="77777777" w:rsidR="00146082" w:rsidRPr="00D3733D" w:rsidRDefault="00146082" w:rsidP="007F1254">
            <w:pPr>
              <w:spacing w:before="30" w:after="30" w:line="190" w:lineRule="exact"/>
              <w:jc w:val="left"/>
              <w:rPr>
                <w:sz w:val="20"/>
              </w:rPr>
            </w:pPr>
            <w:r w:rsidRPr="00D3733D">
              <w:rPr>
                <w:sz w:val="20"/>
              </w:rPr>
              <w:t>Series</w:t>
            </w:r>
            <w:r w:rsidRPr="00D3733D">
              <w:rPr>
                <w:sz w:val="20"/>
              </w:rPr>
              <w:tab/>
              <w:t>P.1200</w:t>
            </w:r>
          </w:p>
        </w:tc>
      </w:tr>
      <w:tr w:rsidR="00146082" w:rsidRPr="00D3733D" w14:paraId="197095ED" w14:textId="77777777" w:rsidTr="007F1254">
        <w:tc>
          <w:tcPr>
            <w:tcW w:w="8050" w:type="dxa"/>
            <w:tcBorders>
              <w:top w:val="nil"/>
              <w:bottom w:val="nil"/>
            </w:tcBorders>
            <w:shd w:val="clear" w:color="auto" w:fill="auto"/>
          </w:tcPr>
          <w:p w14:paraId="735CBDE7" w14:textId="77777777" w:rsidR="00146082" w:rsidRPr="00D3733D" w:rsidRDefault="00146082" w:rsidP="007F1254">
            <w:pPr>
              <w:spacing w:before="30" w:after="30" w:line="190" w:lineRule="exact"/>
              <w:ind w:left="283"/>
              <w:jc w:val="left"/>
              <w:rPr>
                <w:sz w:val="20"/>
              </w:rPr>
            </w:pPr>
            <w:r w:rsidRPr="00D3733D">
              <w:rPr>
                <w:sz w:val="20"/>
              </w:rPr>
              <w:t>Telemeeting assessment</w:t>
            </w:r>
          </w:p>
        </w:tc>
        <w:tc>
          <w:tcPr>
            <w:tcW w:w="1700" w:type="dxa"/>
            <w:tcBorders>
              <w:top w:val="nil"/>
              <w:bottom w:val="nil"/>
            </w:tcBorders>
            <w:shd w:val="clear" w:color="auto" w:fill="auto"/>
          </w:tcPr>
          <w:p w14:paraId="47EE3B95" w14:textId="77777777" w:rsidR="00146082" w:rsidRPr="00D3733D" w:rsidRDefault="00146082" w:rsidP="007F1254">
            <w:pPr>
              <w:spacing w:before="30" w:after="30" w:line="190" w:lineRule="exact"/>
              <w:jc w:val="left"/>
              <w:rPr>
                <w:sz w:val="20"/>
              </w:rPr>
            </w:pPr>
            <w:r w:rsidRPr="00D3733D">
              <w:rPr>
                <w:sz w:val="20"/>
              </w:rPr>
              <w:t>Series</w:t>
            </w:r>
            <w:r w:rsidRPr="00D3733D">
              <w:rPr>
                <w:sz w:val="20"/>
              </w:rPr>
              <w:tab/>
              <w:t>P.1300</w:t>
            </w:r>
          </w:p>
        </w:tc>
      </w:tr>
      <w:tr w:rsidR="00146082" w:rsidRPr="00D3733D" w14:paraId="1A649963" w14:textId="77777777" w:rsidTr="007F1254">
        <w:tc>
          <w:tcPr>
            <w:tcW w:w="8050" w:type="dxa"/>
            <w:tcBorders>
              <w:top w:val="nil"/>
              <w:bottom w:val="nil"/>
            </w:tcBorders>
            <w:shd w:val="clear" w:color="auto" w:fill="auto"/>
          </w:tcPr>
          <w:p w14:paraId="0F3473ED" w14:textId="77777777" w:rsidR="00146082" w:rsidRPr="00D3733D" w:rsidRDefault="00146082" w:rsidP="007F1254">
            <w:pPr>
              <w:spacing w:before="30" w:after="30" w:line="190" w:lineRule="exact"/>
              <w:ind w:left="283"/>
              <w:jc w:val="left"/>
              <w:rPr>
                <w:sz w:val="20"/>
              </w:rPr>
            </w:pPr>
            <w:r w:rsidRPr="00D3733D">
              <w:rPr>
                <w:sz w:val="20"/>
              </w:rPr>
              <w:t>Statistical analysis, evaluation and reporting guidelines of quality measurements</w:t>
            </w:r>
          </w:p>
        </w:tc>
        <w:tc>
          <w:tcPr>
            <w:tcW w:w="1700" w:type="dxa"/>
            <w:tcBorders>
              <w:top w:val="nil"/>
              <w:bottom w:val="nil"/>
            </w:tcBorders>
            <w:shd w:val="clear" w:color="auto" w:fill="auto"/>
          </w:tcPr>
          <w:p w14:paraId="6A5001DE" w14:textId="77777777" w:rsidR="00146082" w:rsidRPr="00D3733D" w:rsidRDefault="00146082" w:rsidP="007F1254">
            <w:pPr>
              <w:spacing w:before="30" w:after="30" w:line="190" w:lineRule="exact"/>
              <w:jc w:val="left"/>
              <w:rPr>
                <w:sz w:val="20"/>
              </w:rPr>
            </w:pPr>
            <w:r w:rsidRPr="00D3733D">
              <w:rPr>
                <w:sz w:val="20"/>
              </w:rPr>
              <w:t>Series</w:t>
            </w:r>
            <w:r w:rsidRPr="00D3733D">
              <w:rPr>
                <w:sz w:val="20"/>
              </w:rPr>
              <w:tab/>
              <w:t>P.1400</w:t>
            </w:r>
          </w:p>
        </w:tc>
      </w:tr>
      <w:tr w:rsidR="00146082" w:rsidRPr="00D3733D" w14:paraId="22954DF3" w14:textId="77777777" w:rsidTr="007F1254">
        <w:tc>
          <w:tcPr>
            <w:tcW w:w="8050" w:type="dxa"/>
            <w:tcBorders>
              <w:top w:val="nil"/>
              <w:bottom w:val="nil"/>
            </w:tcBorders>
            <w:shd w:val="clear" w:color="auto" w:fill="auto"/>
          </w:tcPr>
          <w:p w14:paraId="205D287C" w14:textId="77777777" w:rsidR="00146082" w:rsidRPr="00D3733D" w:rsidRDefault="00146082" w:rsidP="007F1254">
            <w:pPr>
              <w:spacing w:before="30" w:after="30" w:line="190" w:lineRule="exact"/>
              <w:ind w:left="283"/>
              <w:jc w:val="left"/>
              <w:rPr>
                <w:sz w:val="20"/>
              </w:rPr>
            </w:pPr>
            <w:r w:rsidRPr="00D3733D">
              <w:rPr>
                <w:sz w:val="20"/>
              </w:rPr>
              <w:t>Methods for objective and subjective assessment of quality of services other than speech and video</w:t>
            </w:r>
          </w:p>
        </w:tc>
        <w:tc>
          <w:tcPr>
            <w:tcW w:w="1700" w:type="dxa"/>
            <w:tcBorders>
              <w:top w:val="nil"/>
              <w:bottom w:val="nil"/>
            </w:tcBorders>
            <w:shd w:val="clear" w:color="auto" w:fill="auto"/>
          </w:tcPr>
          <w:p w14:paraId="30E6D565" w14:textId="77777777" w:rsidR="00146082" w:rsidRPr="00D3733D" w:rsidRDefault="00146082" w:rsidP="007F1254">
            <w:pPr>
              <w:spacing w:before="30" w:after="30" w:line="190" w:lineRule="exact"/>
              <w:jc w:val="left"/>
              <w:rPr>
                <w:sz w:val="20"/>
              </w:rPr>
            </w:pPr>
            <w:r w:rsidRPr="00D3733D">
              <w:rPr>
                <w:sz w:val="20"/>
              </w:rPr>
              <w:t>Series</w:t>
            </w:r>
            <w:r w:rsidRPr="00D3733D">
              <w:rPr>
                <w:sz w:val="20"/>
              </w:rPr>
              <w:tab/>
              <w:t>P.1500</w:t>
            </w:r>
          </w:p>
        </w:tc>
      </w:tr>
      <w:tr w:rsidR="00146082" w:rsidRPr="00D3733D" w14:paraId="7D412514" w14:textId="77777777" w:rsidTr="007F1254">
        <w:tc>
          <w:tcPr>
            <w:tcW w:w="8050" w:type="dxa"/>
            <w:tcBorders>
              <w:top w:val="nil"/>
            </w:tcBorders>
            <w:shd w:val="clear" w:color="auto" w:fill="auto"/>
          </w:tcPr>
          <w:p w14:paraId="54DC16FA" w14:textId="77777777" w:rsidR="00146082" w:rsidRPr="00D3733D" w:rsidRDefault="00146082" w:rsidP="007F1254">
            <w:pPr>
              <w:spacing w:before="30" w:after="30" w:line="190" w:lineRule="exact"/>
              <w:ind w:left="283"/>
              <w:jc w:val="left"/>
              <w:rPr>
                <w:sz w:val="20"/>
              </w:rPr>
            </w:pPr>
          </w:p>
        </w:tc>
        <w:tc>
          <w:tcPr>
            <w:tcW w:w="1700" w:type="dxa"/>
            <w:tcBorders>
              <w:top w:val="nil"/>
            </w:tcBorders>
            <w:shd w:val="clear" w:color="auto" w:fill="auto"/>
          </w:tcPr>
          <w:p w14:paraId="1A6A5B66" w14:textId="77777777" w:rsidR="00146082" w:rsidRPr="00D3733D" w:rsidRDefault="00146082" w:rsidP="007F1254">
            <w:pPr>
              <w:spacing w:before="30" w:after="30" w:line="190" w:lineRule="exact"/>
              <w:jc w:val="left"/>
              <w:rPr>
                <w:sz w:val="20"/>
              </w:rPr>
            </w:pPr>
          </w:p>
        </w:tc>
      </w:tr>
    </w:tbl>
    <w:p w14:paraId="473865FA" w14:textId="77777777" w:rsidR="00146082" w:rsidRPr="00D3733D" w:rsidRDefault="00146082" w:rsidP="00146082">
      <w:pPr>
        <w:spacing w:before="80" w:after="80"/>
        <w:jc w:val="left"/>
        <w:rPr>
          <w:sz w:val="18"/>
        </w:rPr>
      </w:pPr>
      <w:r w:rsidRPr="00D3733D">
        <w:rPr>
          <w:i/>
          <w:sz w:val="18"/>
        </w:rPr>
        <w:t>For further details, please refer to the list of ITU-T Recommendations.</w:t>
      </w:r>
    </w:p>
    <w:p w14:paraId="59AD0F72" w14:textId="77777777" w:rsidR="00146082" w:rsidRPr="00D3733D" w:rsidRDefault="00146082" w:rsidP="00146082">
      <w:pPr>
        <w:spacing w:before="80"/>
        <w:jc w:val="center"/>
        <w:rPr>
          <w:sz w:val="20"/>
        </w:rPr>
      </w:pPr>
    </w:p>
    <w:p w14:paraId="5F366A45" w14:textId="77777777" w:rsidR="00146082" w:rsidRPr="00D3733D" w:rsidRDefault="00146082" w:rsidP="00146082">
      <w:pPr>
        <w:spacing w:before="80"/>
        <w:jc w:val="left"/>
        <w:rPr>
          <w:i/>
          <w:sz w:val="20"/>
        </w:rPr>
      </w:pPr>
    </w:p>
    <w:p w14:paraId="4597BB72" w14:textId="77777777" w:rsidR="00146082" w:rsidRPr="00D3733D" w:rsidRDefault="00146082" w:rsidP="00146082">
      <w:pPr>
        <w:jc w:val="left"/>
        <w:sectPr w:rsidR="00146082" w:rsidRPr="00D3733D">
          <w:headerReference w:type="even" r:id="rId13"/>
          <w:headerReference w:type="default" r:id="rId14"/>
          <w:pgSz w:w="11907" w:h="16840" w:code="9"/>
          <w:pgMar w:top="1089" w:right="1089" w:bottom="284" w:left="1089" w:header="567" w:footer="284" w:gutter="0"/>
          <w:pgNumType w:start="1"/>
          <w:cols w:space="720"/>
        </w:sectPr>
      </w:pPr>
    </w:p>
    <w:tbl>
      <w:tblPr>
        <w:tblW w:w="0" w:type="auto"/>
        <w:tblLayout w:type="fixed"/>
        <w:tblLook w:val="0000" w:firstRow="0" w:lastRow="0" w:firstColumn="0" w:lastColumn="0" w:noHBand="0" w:noVBand="0"/>
      </w:tblPr>
      <w:tblGrid>
        <w:gridCol w:w="9945"/>
      </w:tblGrid>
      <w:tr w:rsidR="00146082" w:rsidRPr="00D3733D" w14:paraId="7EC89E2B" w14:textId="77777777" w:rsidTr="007F1254">
        <w:tc>
          <w:tcPr>
            <w:tcW w:w="9945" w:type="dxa"/>
          </w:tcPr>
          <w:p w14:paraId="68FEF135" w14:textId="77777777" w:rsidR="00146082" w:rsidRPr="00D3733D" w:rsidRDefault="00146082" w:rsidP="007F1254">
            <w:pPr>
              <w:pStyle w:val="RecNo"/>
            </w:pPr>
            <w:bookmarkStart w:id="7" w:name="irecnoe"/>
            <w:bookmarkEnd w:id="7"/>
            <w:r w:rsidRPr="00D3733D">
              <w:lastRenderedPageBreak/>
              <w:t>Recommendation ITU-T P.570</w:t>
            </w:r>
          </w:p>
          <w:p w14:paraId="17787492" w14:textId="700FEF8B" w:rsidR="00146082" w:rsidRPr="00D3733D" w:rsidRDefault="00357052">
            <w:pPr>
              <w:pStyle w:val="Rectitle"/>
            </w:pPr>
            <w:r w:rsidRPr="00D3733D">
              <w:t>Artificial noise</w:t>
            </w:r>
            <w:r w:rsidR="001652CE" w:rsidRPr="00D3733D">
              <w:t xml:space="preserve"> </w:t>
            </w:r>
            <w:r w:rsidRPr="00D3733D">
              <w:t xml:space="preserve">fields </w:t>
            </w:r>
            <w:r w:rsidR="00267526" w:rsidRPr="00D3733D">
              <w:t>u</w:t>
            </w:r>
            <w:r w:rsidRPr="00D3733D">
              <w:t>n</w:t>
            </w:r>
            <w:r w:rsidR="00267526" w:rsidRPr="00D3733D">
              <w:t>der</w:t>
            </w:r>
            <w:r w:rsidRPr="00D3733D">
              <w:t xml:space="preserve"> laboratory conditions</w:t>
            </w:r>
          </w:p>
          <w:p w14:paraId="031CB140" w14:textId="77777777" w:rsidR="00146082" w:rsidRPr="00D3733D" w:rsidRDefault="00146082" w:rsidP="007F1254"/>
        </w:tc>
      </w:tr>
    </w:tbl>
    <w:p w14:paraId="7168C11F" w14:textId="77777777" w:rsidR="00146082" w:rsidRPr="00D3733D" w:rsidRDefault="00146082" w:rsidP="00146082"/>
    <w:p w14:paraId="5AC5A996" w14:textId="77777777" w:rsidR="00146082" w:rsidRPr="00D3733D" w:rsidRDefault="00146082" w:rsidP="00146082"/>
    <w:tbl>
      <w:tblPr>
        <w:tblW w:w="0" w:type="auto"/>
        <w:tblLayout w:type="fixed"/>
        <w:tblLook w:val="0000" w:firstRow="0" w:lastRow="0" w:firstColumn="0" w:lastColumn="0" w:noHBand="0" w:noVBand="0"/>
      </w:tblPr>
      <w:tblGrid>
        <w:gridCol w:w="9945"/>
      </w:tblGrid>
      <w:tr w:rsidR="00146082" w:rsidRPr="00D3733D" w14:paraId="1F5A66A6" w14:textId="77777777" w:rsidTr="007F1254">
        <w:tc>
          <w:tcPr>
            <w:tcW w:w="9945" w:type="dxa"/>
          </w:tcPr>
          <w:p w14:paraId="6C07CBE9" w14:textId="77777777" w:rsidR="00146082" w:rsidRPr="00D3733D" w:rsidRDefault="00146082" w:rsidP="007F1254">
            <w:pPr>
              <w:pStyle w:val="Headingb"/>
            </w:pPr>
            <w:bookmarkStart w:id="8" w:name="isume"/>
            <w:r w:rsidRPr="00D3733D">
              <w:t>Summary</w:t>
            </w:r>
          </w:p>
          <w:p w14:paraId="300E58AC" w14:textId="2D10CD42" w:rsidR="00357052" w:rsidRPr="00D3733D" w:rsidRDefault="00357052">
            <w:r w:rsidRPr="00D3733D">
              <w:t>Recommendation</w:t>
            </w:r>
            <w:r w:rsidR="00EA424B" w:rsidRPr="00D3733D">
              <w:t xml:space="preserve"> </w:t>
            </w:r>
            <w:r w:rsidR="00EA424B" w:rsidRPr="00D3733D">
              <w:rPr>
                <w:lang w:eastAsia="zh-CN"/>
              </w:rPr>
              <w:t>ITU-T</w:t>
            </w:r>
            <w:r w:rsidR="00EA424B" w:rsidRPr="00D3733D">
              <w:t xml:space="preserve"> P.570</w:t>
            </w:r>
            <w:r w:rsidRPr="00D3733D">
              <w:t xml:space="preserve"> specifies various artificial noise</w:t>
            </w:r>
            <w:r w:rsidR="001652CE" w:rsidRPr="00D3733D">
              <w:t xml:space="preserve"> </w:t>
            </w:r>
            <w:r w:rsidRPr="00D3733D">
              <w:t xml:space="preserve">field configurations </w:t>
            </w:r>
            <w:r w:rsidR="00124F77" w:rsidRPr="00D3733D">
              <w:t>that</w:t>
            </w:r>
            <w:r w:rsidRPr="00D3733D">
              <w:t xml:space="preserve"> can be used in connection with objective as well as subjective evaluation of communication equipment.</w:t>
            </w:r>
          </w:p>
          <w:p w14:paraId="0226A37B" w14:textId="1C0E9769" w:rsidR="00146082" w:rsidRPr="00D3733D" w:rsidRDefault="00357052">
            <w:r w:rsidRPr="00D3733D">
              <w:t xml:space="preserve">Furthermore, Recommendation </w:t>
            </w:r>
            <w:r w:rsidR="00124F77" w:rsidRPr="00D3733D">
              <w:rPr>
                <w:lang w:eastAsia="zh-CN"/>
              </w:rPr>
              <w:t>ITU-T</w:t>
            </w:r>
            <w:r w:rsidR="00124F77" w:rsidRPr="00D3733D">
              <w:t xml:space="preserve"> P.570 </w:t>
            </w:r>
            <w:r w:rsidRPr="00D3733D">
              <w:t>provides guidance on capturing real</w:t>
            </w:r>
            <w:r w:rsidR="000B638F" w:rsidRPr="00D3733D">
              <w:t>-</w:t>
            </w:r>
            <w:r w:rsidRPr="00D3733D">
              <w:t xml:space="preserve">world noise environments and preprocessing of signals for reproduction of such environments. Recommendation </w:t>
            </w:r>
            <w:r w:rsidR="00124F77" w:rsidRPr="00D3733D">
              <w:rPr>
                <w:lang w:eastAsia="zh-CN"/>
              </w:rPr>
              <w:t>ITU-T</w:t>
            </w:r>
            <w:r w:rsidR="00124F77" w:rsidRPr="00D3733D">
              <w:t xml:space="preserve"> P.570 </w:t>
            </w:r>
            <w:r w:rsidRPr="00D3733D">
              <w:t>also describes calibration procedures and assessment methods for artificial noise</w:t>
            </w:r>
            <w:r w:rsidR="001652CE" w:rsidRPr="00D3733D">
              <w:t xml:space="preserve"> </w:t>
            </w:r>
            <w:r w:rsidRPr="00D3733D">
              <w:t>field configurations.</w:t>
            </w:r>
            <w:bookmarkEnd w:id="8"/>
          </w:p>
        </w:tc>
      </w:tr>
    </w:tbl>
    <w:p w14:paraId="6A20B44A" w14:textId="77777777" w:rsidR="00146082" w:rsidRPr="00D3733D" w:rsidRDefault="00146082" w:rsidP="00146082"/>
    <w:p w14:paraId="03B15E64" w14:textId="77777777" w:rsidR="00146082" w:rsidRPr="00D3733D" w:rsidRDefault="00146082" w:rsidP="00146082"/>
    <w:tbl>
      <w:tblPr>
        <w:tblW w:w="9948" w:type="dxa"/>
        <w:tblLook w:val="0000" w:firstRow="0" w:lastRow="0" w:firstColumn="0" w:lastColumn="0" w:noHBand="0" w:noVBand="0"/>
      </w:tblPr>
      <w:tblGrid>
        <w:gridCol w:w="9948"/>
      </w:tblGrid>
      <w:tr w:rsidR="00146082" w:rsidRPr="00D3733D" w14:paraId="4611F04D" w14:textId="77777777" w:rsidTr="007F1254">
        <w:tc>
          <w:tcPr>
            <w:tcW w:w="9948" w:type="dxa"/>
          </w:tcPr>
          <w:p w14:paraId="467EDE32" w14:textId="77777777" w:rsidR="00146082" w:rsidRPr="00D3733D" w:rsidRDefault="00146082" w:rsidP="007F1254">
            <w:pPr>
              <w:pStyle w:val="Headingb"/>
              <w:spacing w:after="120"/>
            </w:pPr>
            <w:r w:rsidRPr="00D3733D">
              <w:t>History</w:t>
            </w:r>
          </w:p>
          <w:tbl>
            <w:tblPr>
              <w:tblW w:w="0" w:type="auto"/>
              <w:tblLook w:val="0000" w:firstRow="0" w:lastRow="0" w:firstColumn="0" w:lastColumn="0" w:noHBand="0" w:noVBand="0"/>
            </w:tblPr>
            <w:tblGrid>
              <w:gridCol w:w="864"/>
              <w:gridCol w:w="1768"/>
              <w:gridCol w:w="1243"/>
              <w:gridCol w:w="1347"/>
              <w:gridCol w:w="2210"/>
            </w:tblGrid>
            <w:tr w:rsidR="00146082" w:rsidRPr="00D3733D" w14:paraId="31075AAA" w14:textId="77777777" w:rsidTr="007F1254">
              <w:tc>
                <w:tcPr>
                  <w:tcW w:w="0" w:type="auto"/>
                  <w:shd w:val="clear" w:color="auto" w:fill="auto"/>
                  <w:vAlign w:val="center"/>
                </w:tcPr>
                <w:p w14:paraId="0C1F0307" w14:textId="77777777" w:rsidR="00146082" w:rsidRPr="00D3733D" w:rsidRDefault="00146082" w:rsidP="007F1254">
                  <w:pPr>
                    <w:pStyle w:val="Tabletext"/>
                    <w:jc w:val="center"/>
                  </w:pPr>
                  <w:r w:rsidRPr="00D3733D">
                    <w:t>Edition</w:t>
                  </w:r>
                </w:p>
              </w:tc>
              <w:tc>
                <w:tcPr>
                  <w:tcW w:w="0" w:type="auto"/>
                  <w:shd w:val="clear" w:color="auto" w:fill="auto"/>
                  <w:vAlign w:val="center"/>
                </w:tcPr>
                <w:p w14:paraId="1CC3D55F" w14:textId="77777777" w:rsidR="00146082" w:rsidRPr="00D3733D" w:rsidRDefault="00146082" w:rsidP="007F1254">
                  <w:pPr>
                    <w:pStyle w:val="Tabletext"/>
                    <w:jc w:val="center"/>
                  </w:pPr>
                  <w:r w:rsidRPr="00D3733D">
                    <w:t>Recommendation</w:t>
                  </w:r>
                </w:p>
              </w:tc>
              <w:tc>
                <w:tcPr>
                  <w:tcW w:w="0" w:type="auto"/>
                  <w:shd w:val="clear" w:color="auto" w:fill="auto"/>
                  <w:vAlign w:val="center"/>
                </w:tcPr>
                <w:p w14:paraId="1FDD6F56" w14:textId="77777777" w:rsidR="00146082" w:rsidRPr="00D3733D" w:rsidRDefault="00146082" w:rsidP="007F1254">
                  <w:pPr>
                    <w:pStyle w:val="Tabletext"/>
                    <w:jc w:val="center"/>
                  </w:pPr>
                  <w:r w:rsidRPr="00D3733D">
                    <w:t>Approval</w:t>
                  </w:r>
                </w:p>
              </w:tc>
              <w:tc>
                <w:tcPr>
                  <w:tcW w:w="0" w:type="auto"/>
                  <w:vAlign w:val="center"/>
                </w:tcPr>
                <w:p w14:paraId="0D04F735" w14:textId="77777777" w:rsidR="00146082" w:rsidRPr="00D3733D" w:rsidRDefault="00146082" w:rsidP="007F1254">
                  <w:pPr>
                    <w:pStyle w:val="Tabletext"/>
                    <w:jc w:val="center"/>
                  </w:pPr>
                  <w:r w:rsidRPr="00D3733D">
                    <w:t>Study Group</w:t>
                  </w:r>
                </w:p>
              </w:tc>
              <w:tc>
                <w:tcPr>
                  <w:tcW w:w="0" w:type="auto"/>
                  <w:vAlign w:val="center"/>
                </w:tcPr>
                <w:p w14:paraId="128C723D" w14:textId="77777777" w:rsidR="00146082" w:rsidRPr="00D3733D" w:rsidRDefault="00146082" w:rsidP="007F1254">
                  <w:pPr>
                    <w:pStyle w:val="Tabletext"/>
                    <w:jc w:val="center"/>
                  </w:pPr>
                  <w:r w:rsidRPr="00D3733D">
                    <w:t>Unique ID</w:t>
                  </w:r>
                  <w:r w:rsidRPr="00D3733D">
                    <w:rPr>
                      <w:rStyle w:val="FootnoteReference"/>
                    </w:rPr>
                    <w:footnoteReference w:customMarkFollows="1" w:id="1"/>
                    <w:t>*</w:t>
                  </w:r>
                </w:p>
              </w:tc>
            </w:tr>
            <w:tr w:rsidR="00146082" w:rsidRPr="00D3733D" w14:paraId="2C0F9CAF" w14:textId="77777777" w:rsidTr="007F1254">
              <w:tc>
                <w:tcPr>
                  <w:tcW w:w="0" w:type="auto"/>
                  <w:shd w:val="clear" w:color="auto" w:fill="D9D9D9"/>
                </w:tcPr>
                <w:p w14:paraId="022DF0B2" w14:textId="77777777" w:rsidR="00146082" w:rsidRPr="00D3733D" w:rsidRDefault="00146082" w:rsidP="007F1254">
                  <w:pPr>
                    <w:pStyle w:val="Tabletext"/>
                    <w:jc w:val="center"/>
                  </w:pPr>
                  <w:bookmarkStart w:id="9" w:name="ihistorye"/>
                  <w:bookmarkEnd w:id="9"/>
                  <w:r w:rsidRPr="00D3733D">
                    <w:t>1.0</w:t>
                  </w:r>
                </w:p>
              </w:tc>
              <w:tc>
                <w:tcPr>
                  <w:tcW w:w="0" w:type="auto"/>
                  <w:shd w:val="clear" w:color="auto" w:fill="D9D9D9"/>
                </w:tcPr>
                <w:p w14:paraId="37779456" w14:textId="77777777" w:rsidR="00146082" w:rsidRPr="00D3733D" w:rsidRDefault="00146082" w:rsidP="007F1254">
                  <w:pPr>
                    <w:pStyle w:val="Tabletext"/>
                  </w:pPr>
                  <w:r w:rsidRPr="00D3733D">
                    <w:t>ITU-T P.570</w:t>
                  </w:r>
                </w:p>
              </w:tc>
              <w:tc>
                <w:tcPr>
                  <w:tcW w:w="0" w:type="auto"/>
                  <w:shd w:val="clear" w:color="auto" w:fill="D9D9D9"/>
                </w:tcPr>
                <w:p w14:paraId="01827F84" w14:textId="77777777" w:rsidR="00146082" w:rsidRPr="00D3733D" w:rsidRDefault="00146082" w:rsidP="007F1254">
                  <w:pPr>
                    <w:pStyle w:val="Tabletext"/>
                    <w:jc w:val="center"/>
                  </w:pPr>
                  <w:r w:rsidRPr="00D3733D">
                    <w:t>2018-06-13</w:t>
                  </w:r>
                </w:p>
              </w:tc>
              <w:tc>
                <w:tcPr>
                  <w:tcW w:w="0" w:type="auto"/>
                  <w:shd w:val="clear" w:color="auto" w:fill="D9D9D9"/>
                </w:tcPr>
                <w:p w14:paraId="06628E06" w14:textId="77777777" w:rsidR="00146082" w:rsidRPr="00D3733D" w:rsidRDefault="00146082" w:rsidP="007F1254">
                  <w:pPr>
                    <w:pStyle w:val="Tabletext"/>
                    <w:jc w:val="center"/>
                  </w:pPr>
                  <w:r w:rsidRPr="00D3733D">
                    <w:t>12</w:t>
                  </w:r>
                </w:p>
              </w:tc>
              <w:tc>
                <w:tcPr>
                  <w:tcW w:w="0" w:type="auto"/>
                  <w:shd w:val="clear" w:color="auto" w:fill="D9D9D9"/>
                </w:tcPr>
                <w:p w14:paraId="0DEF2FF6" w14:textId="77777777" w:rsidR="00146082" w:rsidRPr="00D3733D" w:rsidRDefault="000B1FDF" w:rsidP="007F1254">
                  <w:pPr>
                    <w:pStyle w:val="Tabletext"/>
                  </w:pPr>
                  <w:hyperlink r:id="rId15" w:tooltip="Click to download the respective PDF version" w:history="1">
                    <w:r w:rsidR="00146082" w:rsidRPr="00D3733D">
                      <w:rPr>
                        <w:rStyle w:val="Hyperlink"/>
                        <w:sz w:val="24"/>
                      </w:rPr>
                      <w:t>11.1002/1000/13624</w:t>
                    </w:r>
                  </w:hyperlink>
                </w:p>
              </w:tc>
            </w:tr>
          </w:tbl>
          <w:p w14:paraId="6DFAB580" w14:textId="77777777" w:rsidR="00146082" w:rsidRPr="00D3733D" w:rsidRDefault="00146082" w:rsidP="007F1254">
            <w:pPr>
              <w:pStyle w:val="Headingb"/>
              <w:spacing w:after="120"/>
            </w:pPr>
          </w:p>
        </w:tc>
      </w:tr>
    </w:tbl>
    <w:p w14:paraId="393C9D1B" w14:textId="77777777" w:rsidR="00146082" w:rsidRPr="00D3733D" w:rsidRDefault="00146082" w:rsidP="00146082"/>
    <w:p w14:paraId="6563D432" w14:textId="77777777" w:rsidR="00146082" w:rsidRPr="00D3733D" w:rsidRDefault="00146082" w:rsidP="00146082"/>
    <w:tbl>
      <w:tblPr>
        <w:tblW w:w="0" w:type="auto"/>
        <w:tblLayout w:type="fixed"/>
        <w:tblLook w:val="0000" w:firstRow="0" w:lastRow="0" w:firstColumn="0" w:lastColumn="0" w:noHBand="0" w:noVBand="0"/>
      </w:tblPr>
      <w:tblGrid>
        <w:gridCol w:w="9945"/>
      </w:tblGrid>
      <w:tr w:rsidR="00146082" w:rsidRPr="00D3733D" w14:paraId="5229FD44" w14:textId="77777777" w:rsidTr="007F1254">
        <w:tc>
          <w:tcPr>
            <w:tcW w:w="9945" w:type="dxa"/>
          </w:tcPr>
          <w:p w14:paraId="41D075A1" w14:textId="77777777" w:rsidR="00146082" w:rsidRPr="00D3733D" w:rsidRDefault="00146082" w:rsidP="007F1254">
            <w:pPr>
              <w:pStyle w:val="Headingb"/>
            </w:pPr>
            <w:bookmarkStart w:id="10" w:name="ikeye"/>
            <w:r w:rsidRPr="00D3733D">
              <w:t>Keywords</w:t>
            </w:r>
          </w:p>
          <w:p w14:paraId="753D77CE" w14:textId="29B7157D" w:rsidR="00146082" w:rsidRPr="00D3733D" w:rsidRDefault="00357052">
            <w:pPr>
              <w:rPr>
                <w:bCs/>
              </w:rPr>
            </w:pPr>
            <w:r w:rsidRPr="00D3733D">
              <w:t xml:space="preserve">Ambient </w:t>
            </w:r>
            <w:r w:rsidR="007F1254" w:rsidRPr="00D3733D">
              <w:t>noise</w:t>
            </w:r>
            <w:r w:rsidRPr="00D3733D">
              <w:t xml:space="preserve">, </w:t>
            </w:r>
            <w:r w:rsidR="007F1254" w:rsidRPr="00D3733D">
              <w:t xml:space="preserve">artificial </w:t>
            </w:r>
            <w:r w:rsidRPr="00D3733D">
              <w:t>noise</w:t>
            </w:r>
            <w:r w:rsidR="001652CE" w:rsidRPr="00D3733D">
              <w:t xml:space="preserve"> </w:t>
            </w:r>
            <w:r w:rsidRPr="00D3733D">
              <w:t xml:space="preserve">fields, </w:t>
            </w:r>
            <w:r w:rsidR="007F1254" w:rsidRPr="00D3733D">
              <w:t xml:space="preserve">capturing </w:t>
            </w:r>
            <w:r w:rsidRPr="00D3733D">
              <w:t xml:space="preserve">environment noise, </w:t>
            </w:r>
            <w:r w:rsidR="007F1254" w:rsidRPr="00D3733D">
              <w:t xml:space="preserve">loudspeaker equalization, loudspeaker </w:t>
            </w:r>
            <w:r w:rsidRPr="00D3733D">
              <w:t>set</w:t>
            </w:r>
            <w:r w:rsidR="009501AC" w:rsidRPr="00D3733D">
              <w:t>-</w:t>
            </w:r>
            <w:r w:rsidRPr="00D3733D">
              <w:t>up</w:t>
            </w:r>
            <w:bookmarkEnd w:id="10"/>
            <w:r w:rsidR="007F1254" w:rsidRPr="00D3733D">
              <w:t>.</w:t>
            </w:r>
          </w:p>
        </w:tc>
      </w:tr>
    </w:tbl>
    <w:p w14:paraId="2FE5F50B" w14:textId="77777777" w:rsidR="00146082" w:rsidRPr="00D3733D" w:rsidRDefault="00146082" w:rsidP="00146082"/>
    <w:p w14:paraId="23F66A95" w14:textId="77777777" w:rsidR="00146082" w:rsidRPr="00D3733D" w:rsidRDefault="00146082" w:rsidP="00146082">
      <w:pPr>
        <w:sectPr w:rsidR="00146082" w:rsidRPr="00D3733D" w:rsidSect="00357052">
          <w:headerReference w:type="even" r:id="rId16"/>
          <w:headerReference w:type="default" r:id="rId17"/>
          <w:footerReference w:type="even" r:id="rId18"/>
          <w:footerReference w:type="default" r:id="rId19"/>
          <w:headerReference w:type="first" r:id="rId20"/>
          <w:footerReference w:type="first" r:id="rId21"/>
          <w:pgSz w:w="11907" w:h="16840" w:code="9"/>
          <w:pgMar w:top="1089" w:right="1089" w:bottom="1089" w:left="1089" w:header="482" w:footer="482" w:gutter="0"/>
          <w:pgNumType w:fmt="lowerRoman" w:start="1"/>
          <w:cols w:space="720"/>
          <w:vAlign w:val="both"/>
          <w:docGrid w:linePitch="326"/>
        </w:sectPr>
      </w:pPr>
    </w:p>
    <w:p w14:paraId="3F63A9D3" w14:textId="77777777" w:rsidR="00146082" w:rsidRPr="00D3733D" w:rsidRDefault="00146082" w:rsidP="00146082">
      <w:pPr>
        <w:spacing w:before="480"/>
        <w:jc w:val="center"/>
        <w:rPr>
          <w:sz w:val="22"/>
        </w:rPr>
      </w:pPr>
      <w:r w:rsidRPr="00D3733D">
        <w:rPr>
          <w:sz w:val="22"/>
        </w:rPr>
        <w:lastRenderedPageBreak/>
        <w:t>FOREWORD</w:t>
      </w:r>
    </w:p>
    <w:p w14:paraId="6D76D95E" w14:textId="77777777" w:rsidR="00146082" w:rsidRPr="00D3733D" w:rsidRDefault="00146082" w:rsidP="00146082">
      <w:pPr>
        <w:rPr>
          <w:sz w:val="22"/>
        </w:rPr>
      </w:pPr>
      <w:r w:rsidRPr="00D3733D">
        <w:rPr>
          <w:sz w:val="22"/>
        </w:rPr>
        <w:t>The International Telecommunication Union (ITU) is the United Nations specialized agency in the field of tele</w:t>
      </w:r>
      <w:r w:rsidRPr="00D3733D">
        <w:rPr>
          <w:sz w:val="22"/>
        </w:rPr>
        <w:softHyphen/>
        <w:t>com</w:t>
      </w:r>
      <w:r w:rsidRPr="00D3733D">
        <w:rPr>
          <w:sz w:val="22"/>
        </w:rPr>
        <w:softHyphen/>
        <w:t>mu</w:t>
      </w:r>
      <w:r w:rsidRPr="00D3733D">
        <w:rPr>
          <w:sz w:val="22"/>
        </w:rPr>
        <w:softHyphen/>
        <w:t>ni</w:t>
      </w:r>
      <w:r w:rsidRPr="00D3733D">
        <w:rPr>
          <w:sz w:val="22"/>
        </w:rPr>
        <w:softHyphen/>
        <w:t>ca</w:t>
      </w:r>
      <w:r w:rsidRPr="00D3733D">
        <w:rPr>
          <w:sz w:val="22"/>
        </w:rPr>
        <w:softHyphen/>
        <w:t>tions</w:t>
      </w:r>
      <w:r w:rsidRPr="00D3733D">
        <w:rPr>
          <w:sz w:val="22"/>
          <w:szCs w:val="22"/>
        </w:rPr>
        <w:t>, information and communication technologies (ICTs).</w:t>
      </w:r>
      <w:r w:rsidRPr="00D3733D">
        <w:rPr>
          <w:sz w:val="22"/>
        </w:rPr>
        <w:t xml:space="preserve"> The ITU Telecommunication Standardization Sector (ITU-T) is a permanent organ of ITU. ITU-T is responsible for studying technical, operating and tariff questions and issuing Recommendations on them with a view to standardizing telecommunications on a worldwide basis.</w:t>
      </w:r>
    </w:p>
    <w:p w14:paraId="037DE390" w14:textId="77777777" w:rsidR="00146082" w:rsidRPr="00D3733D" w:rsidRDefault="00146082" w:rsidP="00146082">
      <w:pPr>
        <w:rPr>
          <w:sz w:val="22"/>
        </w:rPr>
      </w:pPr>
      <w:r w:rsidRPr="00D3733D">
        <w:rPr>
          <w:sz w:val="22"/>
        </w:rPr>
        <w:t xml:space="preserve">The </w:t>
      </w:r>
      <w:bookmarkStart w:id="11" w:name="iitexte"/>
      <w:r w:rsidRPr="00D3733D">
        <w:rPr>
          <w:sz w:val="22"/>
        </w:rPr>
        <w:t>World Telecommunication Standardization Assembly (WTSA), which meets every four years, establishes the topics for study by the ITU</w:t>
      </w:r>
      <w:r w:rsidRPr="00D3733D">
        <w:rPr>
          <w:sz w:val="22"/>
        </w:rPr>
        <w:noBreakHyphen/>
        <w:t>T study groups which, in turn, produce Recommendations on these topics.</w:t>
      </w:r>
    </w:p>
    <w:p w14:paraId="0F8FBAE5" w14:textId="77777777" w:rsidR="00146082" w:rsidRPr="00D3733D" w:rsidRDefault="00146082" w:rsidP="00146082">
      <w:pPr>
        <w:rPr>
          <w:sz w:val="22"/>
        </w:rPr>
      </w:pPr>
      <w:r w:rsidRPr="00D3733D">
        <w:rPr>
          <w:sz w:val="22"/>
        </w:rPr>
        <w:t>The approval of ITU-T Recommendations is covered by the procedure laid down in WTSA Resolution 1</w:t>
      </w:r>
      <w:bookmarkEnd w:id="11"/>
      <w:r w:rsidRPr="00D3733D">
        <w:rPr>
          <w:sz w:val="22"/>
        </w:rPr>
        <w:t>.</w:t>
      </w:r>
    </w:p>
    <w:p w14:paraId="1801A3C8" w14:textId="77777777" w:rsidR="00146082" w:rsidRPr="00D3733D" w:rsidRDefault="00146082" w:rsidP="00146082">
      <w:pPr>
        <w:rPr>
          <w:sz w:val="22"/>
        </w:rPr>
      </w:pPr>
      <w:r w:rsidRPr="00D3733D">
        <w:rPr>
          <w:sz w:val="22"/>
        </w:rPr>
        <w:t>In some areas of information technology which fall within ITU-T's purview, the necessary standards are prepared on a collaborative basis with ISO and IEC.</w:t>
      </w:r>
    </w:p>
    <w:p w14:paraId="11F4F92A" w14:textId="77777777" w:rsidR="00146082" w:rsidRPr="00D3733D" w:rsidRDefault="00146082" w:rsidP="00146082">
      <w:pPr>
        <w:jc w:val="center"/>
        <w:rPr>
          <w:sz w:val="22"/>
        </w:rPr>
      </w:pPr>
    </w:p>
    <w:p w14:paraId="7E077B00" w14:textId="77777777" w:rsidR="00146082" w:rsidRPr="00D3733D" w:rsidRDefault="00146082" w:rsidP="00146082">
      <w:pPr>
        <w:jc w:val="center"/>
        <w:rPr>
          <w:sz w:val="22"/>
        </w:rPr>
      </w:pPr>
    </w:p>
    <w:p w14:paraId="0006986E" w14:textId="77777777" w:rsidR="00146082" w:rsidRPr="00D3733D" w:rsidRDefault="00146082" w:rsidP="00146082">
      <w:pPr>
        <w:jc w:val="center"/>
        <w:rPr>
          <w:sz w:val="22"/>
        </w:rPr>
      </w:pPr>
    </w:p>
    <w:p w14:paraId="181256F5" w14:textId="77777777" w:rsidR="00146082" w:rsidRPr="00D3733D" w:rsidRDefault="00146082" w:rsidP="00146082">
      <w:pPr>
        <w:jc w:val="center"/>
        <w:rPr>
          <w:sz w:val="22"/>
        </w:rPr>
      </w:pPr>
      <w:r w:rsidRPr="00D3733D">
        <w:rPr>
          <w:sz w:val="22"/>
        </w:rPr>
        <w:t>NOTE</w:t>
      </w:r>
    </w:p>
    <w:p w14:paraId="129EA1D1" w14:textId="77777777" w:rsidR="00146082" w:rsidRPr="00D3733D" w:rsidRDefault="00146082" w:rsidP="00146082">
      <w:pPr>
        <w:spacing w:before="180"/>
        <w:rPr>
          <w:sz w:val="22"/>
        </w:rPr>
      </w:pPr>
      <w:r w:rsidRPr="00D3733D">
        <w:rPr>
          <w:sz w:val="22"/>
        </w:rPr>
        <w:t xml:space="preserve">In </w:t>
      </w:r>
      <w:bookmarkStart w:id="12" w:name="iitextea"/>
      <w:r w:rsidRPr="00D3733D">
        <w:rPr>
          <w:sz w:val="22"/>
        </w:rPr>
        <w:t>this Recommendation, the expression "Administration" is used for conciseness to indicate both a telecommunication administration and a recognized operating agency.</w:t>
      </w:r>
    </w:p>
    <w:p w14:paraId="6AB28185" w14:textId="77777777" w:rsidR="00146082" w:rsidRPr="00D3733D" w:rsidRDefault="00146082" w:rsidP="00146082">
      <w:pPr>
        <w:spacing w:before="180"/>
        <w:rPr>
          <w:sz w:val="22"/>
        </w:rPr>
      </w:pPr>
      <w:r w:rsidRPr="00D3733D">
        <w:rPr>
          <w:sz w:val="22"/>
        </w:rPr>
        <w:t>Compliance with this Recommendation is voluntary. However, the Recommendation may contain certain mandatory provisions (to ensure, e.g., interoperability or applicability) and compliance with the Recommendation is achieved when all of these mandatory provisions are met. The words "shall" or some other obligatory language such as "must" and the negative equivalents are used to express requirements. The use of such words does not suggest that compliance with the Recommendation is required of any party</w:t>
      </w:r>
      <w:bookmarkEnd w:id="12"/>
      <w:r w:rsidRPr="00D3733D">
        <w:rPr>
          <w:sz w:val="22"/>
        </w:rPr>
        <w:t>.</w:t>
      </w:r>
    </w:p>
    <w:p w14:paraId="5D1FB49C" w14:textId="77777777" w:rsidR="00146082" w:rsidRPr="00D3733D" w:rsidRDefault="00146082" w:rsidP="00146082">
      <w:pPr>
        <w:jc w:val="center"/>
        <w:rPr>
          <w:sz w:val="22"/>
        </w:rPr>
      </w:pPr>
    </w:p>
    <w:p w14:paraId="24609E83" w14:textId="77777777" w:rsidR="00146082" w:rsidRPr="00D3733D" w:rsidRDefault="00146082" w:rsidP="00146082">
      <w:pPr>
        <w:jc w:val="center"/>
        <w:rPr>
          <w:sz w:val="22"/>
        </w:rPr>
      </w:pPr>
    </w:p>
    <w:p w14:paraId="29ADD943" w14:textId="77777777" w:rsidR="00146082" w:rsidRPr="00D3733D" w:rsidRDefault="00146082" w:rsidP="00146082">
      <w:pPr>
        <w:jc w:val="center"/>
        <w:rPr>
          <w:sz w:val="22"/>
        </w:rPr>
      </w:pPr>
    </w:p>
    <w:p w14:paraId="0D74B8BC" w14:textId="77777777" w:rsidR="00146082" w:rsidRPr="00D3733D" w:rsidRDefault="00146082" w:rsidP="00146082">
      <w:pPr>
        <w:jc w:val="center"/>
        <w:rPr>
          <w:sz w:val="22"/>
        </w:rPr>
      </w:pPr>
    </w:p>
    <w:p w14:paraId="51DFAC28" w14:textId="77777777" w:rsidR="00146082" w:rsidRPr="00D3733D" w:rsidRDefault="00146082" w:rsidP="00146082">
      <w:pPr>
        <w:jc w:val="center"/>
        <w:rPr>
          <w:rFonts w:ascii="Symbol" w:hAnsi="Symbol"/>
          <w:sz w:val="22"/>
        </w:rPr>
      </w:pPr>
      <w:r w:rsidRPr="00D3733D">
        <w:rPr>
          <w:sz w:val="22"/>
        </w:rPr>
        <w:t>INTELLECTUAL PROPERTY RIGHTS</w:t>
      </w:r>
    </w:p>
    <w:p w14:paraId="0CDC6CA7" w14:textId="77777777" w:rsidR="00146082" w:rsidRPr="00D3733D" w:rsidRDefault="00146082" w:rsidP="00146082">
      <w:pPr>
        <w:rPr>
          <w:sz w:val="22"/>
        </w:rPr>
      </w:pPr>
      <w:r w:rsidRPr="00D3733D">
        <w:rPr>
          <w:sz w:val="22"/>
        </w:rPr>
        <w:t xml:space="preserve">ITU </w:t>
      </w:r>
      <w:bookmarkStart w:id="13" w:name="iitexteb"/>
      <w:r w:rsidRPr="00D3733D">
        <w:rPr>
          <w:sz w:val="22"/>
        </w:rPr>
        <w:t>draws attention to the possibility that the practice or implementation of this Recommendation may involve the use of a claimed Intellectual Property Right. ITU takes no position concerning the evidence, validity or applicability of claimed Intellectual Property Rights, whether asserted by ITU members or others outside of the Recommendation development process.</w:t>
      </w:r>
    </w:p>
    <w:p w14:paraId="7F40E847" w14:textId="7ADE5ED2" w:rsidR="00146082" w:rsidRPr="00D3733D" w:rsidRDefault="00146082">
      <w:pPr>
        <w:rPr>
          <w:sz w:val="22"/>
        </w:rPr>
      </w:pPr>
      <w:r w:rsidRPr="00D3733D">
        <w:rPr>
          <w:sz w:val="22"/>
        </w:rPr>
        <w:t>As of the date of approval of this Recommendation, ITU had not received notice of intellectual property, protected by patents, which may be required to implement this Recommendation. However, implementers are cautioned that this may not represent the latest information and are therefore strongly urged to consult the TSB patent database</w:t>
      </w:r>
      <w:bookmarkEnd w:id="13"/>
      <w:r w:rsidRPr="00D3733D">
        <w:rPr>
          <w:sz w:val="22"/>
        </w:rPr>
        <w:t xml:space="preserve"> at </w:t>
      </w:r>
      <w:hyperlink r:id="rId22" w:history="1">
        <w:r w:rsidRPr="00D3733D">
          <w:rPr>
            <w:rStyle w:val="Hyperlink"/>
            <w:rFonts w:eastAsia="SimSun"/>
            <w:sz w:val="22"/>
            <w:szCs w:val="22"/>
            <w:lang w:eastAsia="zh-CN"/>
          </w:rPr>
          <w:t>http://www.itu.int/ITU-T/ipr/</w:t>
        </w:r>
      </w:hyperlink>
      <w:r w:rsidRPr="00D3733D">
        <w:rPr>
          <w:sz w:val="22"/>
        </w:rPr>
        <w:t>.</w:t>
      </w:r>
    </w:p>
    <w:p w14:paraId="781BF309" w14:textId="77777777" w:rsidR="00146082" w:rsidRPr="00D3733D" w:rsidRDefault="00146082" w:rsidP="00146082">
      <w:pPr>
        <w:jc w:val="center"/>
        <w:rPr>
          <w:sz w:val="22"/>
        </w:rPr>
      </w:pPr>
    </w:p>
    <w:p w14:paraId="63479B3A" w14:textId="77777777" w:rsidR="00146082" w:rsidRPr="00D3733D" w:rsidRDefault="00146082" w:rsidP="00146082">
      <w:pPr>
        <w:jc w:val="center"/>
        <w:rPr>
          <w:sz w:val="22"/>
        </w:rPr>
      </w:pPr>
    </w:p>
    <w:p w14:paraId="4D1ADCC2" w14:textId="77777777" w:rsidR="00146082" w:rsidRPr="00D3733D" w:rsidRDefault="00146082" w:rsidP="00146082">
      <w:pPr>
        <w:jc w:val="center"/>
        <w:rPr>
          <w:sz w:val="22"/>
        </w:rPr>
      </w:pPr>
    </w:p>
    <w:p w14:paraId="1A93CC68" w14:textId="77777777" w:rsidR="00146082" w:rsidRPr="00D3733D" w:rsidRDefault="00146082" w:rsidP="00146082">
      <w:pPr>
        <w:jc w:val="center"/>
        <w:rPr>
          <w:sz w:val="22"/>
        </w:rPr>
      </w:pPr>
      <w:r w:rsidRPr="00D3733D">
        <w:rPr>
          <w:sz w:val="22"/>
        </w:rPr>
        <w:lastRenderedPageBreak/>
        <w:sym w:font="Symbol" w:char="F0E3"/>
      </w:r>
      <w:r w:rsidRPr="00D3733D">
        <w:rPr>
          <w:sz w:val="22"/>
        </w:rPr>
        <w:t> ITU </w:t>
      </w:r>
      <w:bookmarkStart w:id="14" w:name="iiannee"/>
      <w:bookmarkEnd w:id="14"/>
      <w:r w:rsidRPr="00D3733D">
        <w:rPr>
          <w:sz w:val="22"/>
        </w:rPr>
        <w:t>2018</w:t>
      </w:r>
    </w:p>
    <w:p w14:paraId="331561A9" w14:textId="77777777" w:rsidR="00146082" w:rsidRPr="00D3733D" w:rsidRDefault="00146082" w:rsidP="00146082">
      <w:pPr>
        <w:rPr>
          <w:sz w:val="22"/>
        </w:rPr>
      </w:pPr>
      <w:r w:rsidRPr="00D3733D">
        <w:rPr>
          <w:sz w:val="22"/>
        </w:rPr>
        <w:t>All rights reserved. No part of this publication may be reproduced, by any means whatsoever, without the prior written permission of ITU.</w:t>
      </w:r>
    </w:p>
    <w:p w14:paraId="56506CDB" w14:textId="77777777" w:rsidR="00146082" w:rsidRPr="00D3733D" w:rsidRDefault="00146082" w:rsidP="00146082">
      <w:pPr>
        <w:jc w:val="center"/>
        <w:rPr>
          <w:b/>
        </w:rPr>
      </w:pPr>
      <w:r w:rsidRPr="00D3733D">
        <w:rPr>
          <w:b/>
        </w:rPr>
        <w:br w:type="page"/>
      </w:r>
      <w:r w:rsidRPr="00D3733D">
        <w:rPr>
          <w:b/>
        </w:rPr>
        <w:lastRenderedPageBreak/>
        <w:t>Table of Contents</w:t>
      </w:r>
    </w:p>
    <w:p w14:paraId="5EBDF836" w14:textId="12BD0704" w:rsidR="000C1737" w:rsidRPr="00D3733D" w:rsidRDefault="000C1737" w:rsidP="000C1737">
      <w:pPr>
        <w:pStyle w:val="toc0"/>
        <w:ind w:right="992"/>
      </w:pPr>
      <w:r w:rsidRPr="00D3733D">
        <w:tab/>
        <w:t>Page</w:t>
      </w:r>
    </w:p>
    <w:p w14:paraId="38E8276E" w14:textId="71F26D8F" w:rsidR="000C1737" w:rsidRPr="00D3733D" w:rsidRDefault="000C1737" w:rsidP="000C1737">
      <w:pPr>
        <w:pStyle w:val="TOC1"/>
        <w:ind w:right="992"/>
        <w:rPr>
          <w:rFonts w:asciiTheme="minorHAnsi" w:eastAsiaTheme="minorEastAsia" w:hAnsiTheme="minorHAnsi" w:cstheme="minorBidi"/>
          <w:sz w:val="22"/>
          <w:szCs w:val="22"/>
          <w:lang w:eastAsia="zh-CN"/>
        </w:rPr>
      </w:pPr>
      <w:r w:rsidRPr="00D3733D">
        <w:t>1</w:t>
      </w:r>
      <w:r w:rsidRPr="00D3733D">
        <w:rPr>
          <w:rFonts w:asciiTheme="minorHAnsi" w:eastAsiaTheme="minorEastAsia" w:hAnsiTheme="minorHAnsi" w:cstheme="minorBidi"/>
          <w:sz w:val="22"/>
          <w:szCs w:val="22"/>
          <w:lang w:eastAsia="zh-CN"/>
        </w:rPr>
        <w:tab/>
      </w:r>
      <w:r w:rsidRPr="00D3733D">
        <w:t>Scope</w:t>
      </w:r>
      <w:r w:rsidRPr="00D3733D">
        <w:tab/>
      </w:r>
      <w:r w:rsidRPr="00D3733D">
        <w:tab/>
        <w:t>1</w:t>
      </w:r>
    </w:p>
    <w:p w14:paraId="3D3D6B72" w14:textId="54D50115" w:rsidR="000C1737" w:rsidRPr="00D3733D" w:rsidRDefault="000C1737" w:rsidP="000C1737">
      <w:pPr>
        <w:pStyle w:val="TOC1"/>
        <w:ind w:right="992"/>
        <w:rPr>
          <w:rFonts w:asciiTheme="minorHAnsi" w:eastAsiaTheme="minorEastAsia" w:hAnsiTheme="minorHAnsi" w:cstheme="minorBidi"/>
          <w:sz w:val="22"/>
          <w:szCs w:val="22"/>
          <w:lang w:eastAsia="zh-CN"/>
        </w:rPr>
      </w:pPr>
      <w:r w:rsidRPr="00D3733D">
        <w:t>2</w:t>
      </w:r>
      <w:r w:rsidRPr="00D3733D">
        <w:rPr>
          <w:rFonts w:asciiTheme="minorHAnsi" w:eastAsiaTheme="minorEastAsia" w:hAnsiTheme="minorHAnsi" w:cstheme="minorBidi"/>
          <w:sz w:val="22"/>
          <w:szCs w:val="22"/>
          <w:lang w:eastAsia="zh-CN"/>
        </w:rPr>
        <w:tab/>
      </w:r>
      <w:r w:rsidRPr="00D3733D">
        <w:t>References</w:t>
      </w:r>
      <w:r w:rsidRPr="00D3733D">
        <w:tab/>
      </w:r>
      <w:r w:rsidRPr="00D3733D">
        <w:tab/>
        <w:t>1</w:t>
      </w:r>
    </w:p>
    <w:p w14:paraId="784FCF00" w14:textId="0C030761" w:rsidR="000C1737" w:rsidRPr="00D3733D" w:rsidRDefault="000C1737" w:rsidP="000C1737">
      <w:pPr>
        <w:pStyle w:val="TOC1"/>
        <w:ind w:right="992"/>
        <w:rPr>
          <w:rFonts w:asciiTheme="minorHAnsi" w:eastAsiaTheme="minorEastAsia" w:hAnsiTheme="minorHAnsi" w:cstheme="minorBidi"/>
          <w:sz w:val="22"/>
          <w:szCs w:val="22"/>
          <w:lang w:eastAsia="zh-CN"/>
        </w:rPr>
      </w:pPr>
      <w:r w:rsidRPr="00D3733D">
        <w:t>3</w:t>
      </w:r>
      <w:r w:rsidRPr="00D3733D">
        <w:rPr>
          <w:rFonts w:asciiTheme="minorHAnsi" w:eastAsiaTheme="minorEastAsia" w:hAnsiTheme="minorHAnsi" w:cstheme="minorBidi"/>
          <w:sz w:val="22"/>
          <w:szCs w:val="22"/>
          <w:lang w:eastAsia="zh-CN"/>
        </w:rPr>
        <w:tab/>
      </w:r>
      <w:r w:rsidRPr="00D3733D">
        <w:t>Definitions</w:t>
      </w:r>
      <w:r w:rsidRPr="00D3733D">
        <w:tab/>
      </w:r>
      <w:r w:rsidRPr="00D3733D">
        <w:tab/>
        <w:t>2</w:t>
      </w:r>
    </w:p>
    <w:p w14:paraId="28C523FE" w14:textId="20FF4918" w:rsidR="000C1737" w:rsidRPr="00D3733D" w:rsidRDefault="000C1737" w:rsidP="000C1737">
      <w:pPr>
        <w:pStyle w:val="TOC2"/>
        <w:ind w:right="992"/>
        <w:rPr>
          <w:rFonts w:asciiTheme="minorHAnsi" w:eastAsiaTheme="minorEastAsia" w:hAnsiTheme="minorHAnsi" w:cstheme="minorBidi"/>
          <w:sz w:val="22"/>
          <w:szCs w:val="22"/>
          <w:lang w:eastAsia="zh-CN"/>
        </w:rPr>
      </w:pPr>
      <w:r w:rsidRPr="00D3733D">
        <w:t>3.1</w:t>
      </w:r>
      <w:r w:rsidRPr="00D3733D">
        <w:rPr>
          <w:rFonts w:asciiTheme="minorHAnsi" w:eastAsiaTheme="minorEastAsia" w:hAnsiTheme="minorHAnsi" w:cstheme="minorBidi"/>
          <w:sz w:val="22"/>
          <w:szCs w:val="22"/>
          <w:lang w:eastAsia="zh-CN"/>
        </w:rPr>
        <w:tab/>
      </w:r>
      <w:r w:rsidRPr="00D3733D">
        <w:t>Terms defined elsewhere</w:t>
      </w:r>
      <w:r w:rsidRPr="00D3733D">
        <w:tab/>
      </w:r>
      <w:r w:rsidRPr="00D3733D">
        <w:tab/>
        <w:t>2</w:t>
      </w:r>
    </w:p>
    <w:p w14:paraId="2E029DD1" w14:textId="1D45565F" w:rsidR="000C1737" w:rsidRPr="00D3733D" w:rsidRDefault="000C1737" w:rsidP="000C1737">
      <w:pPr>
        <w:pStyle w:val="TOC2"/>
        <w:ind w:right="992"/>
        <w:rPr>
          <w:rFonts w:asciiTheme="minorHAnsi" w:eastAsiaTheme="minorEastAsia" w:hAnsiTheme="minorHAnsi" w:cstheme="minorBidi"/>
          <w:sz w:val="22"/>
          <w:szCs w:val="22"/>
          <w:lang w:eastAsia="zh-CN"/>
        </w:rPr>
      </w:pPr>
      <w:r w:rsidRPr="00D3733D">
        <w:t>3.2</w:t>
      </w:r>
      <w:r w:rsidRPr="00D3733D">
        <w:rPr>
          <w:rFonts w:asciiTheme="minorHAnsi" w:eastAsiaTheme="minorEastAsia" w:hAnsiTheme="minorHAnsi" w:cstheme="minorBidi"/>
          <w:sz w:val="22"/>
          <w:szCs w:val="22"/>
          <w:lang w:eastAsia="zh-CN"/>
        </w:rPr>
        <w:tab/>
      </w:r>
      <w:r w:rsidRPr="00D3733D">
        <w:t>Terms defined in this Recommendation</w:t>
      </w:r>
      <w:r w:rsidRPr="00D3733D">
        <w:tab/>
      </w:r>
      <w:r w:rsidRPr="00D3733D">
        <w:tab/>
        <w:t>2</w:t>
      </w:r>
    </w:p>
    <w:p w14:paraId="356D2CE6" w14:textId="093B7BDF" w:rsidR="000C1737" w:rsidRPr="00D3733D" w:rsidRDefault="000C1737" w:rsidP="000C1737">
      <w:pPr>
        <w:pStyle w:val="TOC1"/>
        <w:ind w:right="992"/>
        <w:rPr>
          <w:rFonts w:asciiTheme="minorHAnsi" w:eastAsiaTheme="minorEastAsia" w:hAnsiTheme="minorHAnsi" w:cstheme="minorBidi"/>
          <w:sz w:val="22"/>
          <w:szCs w:val="22"/>
          <w:lang w:eastAsia="zh-CN"/>
        </w:rPr>
      </w:pPr>
      <w:r w:rsidRPr="00D3733D">
        <w:t>4</w:t>
      </w:r>
      <w:r w:rsidRPr="00D3733D">
        <w:rPr>
          <w:rFonts w:asciiTheme="minorHAnsi" w:eastAsiaTheme="minorEastAsia" w:hAnsiTheme="minorHAnsi" w:cstheme="minorBidi"/>
          <w:sz w:val="22"/>
          <w:szCs w:val="22"/>
          <w:lang w:eastAsia="zh-CN"/>
        </w:rPr>
        <w:tab/>
      </w:r>
      <w:r w:rsidRPr="00D3733D">
        <w:t>Abbreviations and acronyms</w:t>
      </w:r>
      <w:r w:rsidRPr="00D3733D">
        <w:tab/>
      </w:r>
      <w:r w:rsidRPr="00D3733D">
        <w:tab/>
        <w:t>4</w:t>
      </w:r>
    </w:p>
    <w:p w14:paraId="38604274" w14:textId="00E1EEC4" w:rsidR="000C1737" w:rsidRPr="00D3733D" w:rsidRDefault="000C1737" w:rsidP="000C1737">
      <w:pPr>
        <w:pStyle w:val="TOC1"/>
        <w:ind w:right="992"/>
        <w:rPr>
          <w:rFonts w:asciiTheme="minorHAnsi" w:eastAsiaTheme="minorEastAsia" w:hAnsiTheme="minorHAnsi" w:cstheme="minorBidi"/>
          <w:sz w:val="22"/>
          <w:szCs w:val="22"/>
          <w:lang w:eastAsia="zh-CN"/>
        </w:rPr>
      </w:pPr>
      <w:r w:rsidRPr="00D3733D">
        <w:t>5</w:t>
      </w:r>
      <w:r w:rsidRPr="00D3733D">
        <w:rPr>
          <w:rFonts w:asciiTheme="minorHAnsi" w:eastAsiaTheme="minorEastAsia" w:hAnsiTheme="minorHAnsi" w:cstheme="minorBidi"/>
          <w:sz w:val="22"/>
          <w:szCs w:val="22"/>
          <w:lang w:eastAsia="zh-CN"/>
        </w:rPr>
        <w:tab/>
      </w:r>
      <w:r w:rsidRPr="00D3733D">
        <w:t>Conventions</w:t>
      </w:r>
      <w:r w:rsidRPr="00D3733D">
        <w:tab/>
      </w:r>
      <w:r w:rsidRPr="00D3733D">
        <w:tab/>
        <w:t>4</w:t>
      </w:r>
    </w:p>
    <w:p w14:paraId="5FE2403E" w14:textId="7D6F0DBA" w:rsidR="000C1737" w:rsidRPr="00D3733D" w:rsidRDefault="000C1737" w:rsidP="000C1737">
      <w:pPr>
        <w:pStyle w:val="TOC1"/>
        <w:ind w:right="992"/>
        <w:rPr>
          <w:rFonts w:asciiTheme="minorHAnsi" w:eastAsiaTheme="minorEastAsia" w:hAnsiTheme="minorHAnsi" w:cstheme="minorBidi"/>
          <w:sz w:val="22"/>
          <w:szCs w:val="22"/>
          <w:lang w:eastAsia="zh-CN"/>
        </w:rPr>
      </w:pPr>
      <w:r w:rsidRPr="00D3733D">
        <w:t>6</w:t>
      </w:r>
      <w:r w:rsidRPr="00D3733D">
        <w:rPr>
          <w:rFonts w:asciiTheme="minorHAnsi" w:eastAsiaTheme="minorEastAsia" w:hAnsiTheme="minorHAnsi" w:cstheme="minorBidi"/>
          <w:sz w:val="22"/>
          <w:szCs w:val="22"/>
          <w:lang w:eastAsia="zh-CN"/>
        </w:rPr>
        <w:tab/>
      </w:r>
      <w:r w:rsidRPr="00D3733D">
        <w:t>How to use this Recommendation</w:t>
      </w:r>
      <w:r w:rsidRPr="00D3733D">
        <w:tab/>
      </w:r>
      <w:r w:rsidRPr="00D3733D">
        <w:tab/>
        <w:t>5</w:t>
      </w:r>
    </w:p>
    <w:p w14:paraId="05C77E24" w14:textId="5959054A" w:rsidR="000C1737" w:rsidRPr="00D3733D" w:rsidRDefault="000C1737" w:rsidP="000C1737">
      <w:pPr>
        <w:pStyle w:val="TOC1"/>
        <w:ind w:right="992"/>
        <w:rPr>
          <w:rFonts w:asciiTheme="minorHAnsi" w:eastAsiaTheme="minorEastAsia" w:hAnsiTheme="minorHAnsi" w:cstheme="minorBidi"/>
          <w:sz w:val="22"/>
          <w:szCs w:val="22"/>
          <w:lang w:eastAsia="zh-CN"/>
        </w:rPr>
      </w:pPr>
      <w:r w:rsidRPr="00D3733D">
        <w:t>7</w:t>
      </w:r>
      <w:r w:rsidRPr="00D3733D">
        <w:rPr>
          <w:rFonts w:asciiTheme="minorHAnsi" w:eastAsiaTheme="minorEastAsia" w:hAnsiTheme="minorHAnsi" w:cstheme="minorBidi"/>
          <w:sz w:val="22"/>
          <w:szCs w:val="22"/>
          <w:lang w:eastAsia="zh-CN"/>
        </w:rPr>
        <w:tab/>
      </w:r>
      <w:r w:rsidRPr="00D3733D">
        <w:t>Techniques for capturing real-world noise environments</w:t>
      </w:r>
      <w:r w:rsidRPr="00D3733D">
        <w:tab/>
      </w:r>
      <w:r w:rsidRPr="00D3733D">
        <w:tab/>
        <w:t>6</w:t>
      </w:r>
    </w:p>
    <w:p w14:paraId="513EE8F8" w14:textId="206A2BD1" w:rsidR="000C1737" w:rsidRPr="00D3733D" w:rsidRDefault="000C1737" w:rsidP="000C1737">
      <w:pPr>
        <w:pStyle w:val="TOC2"/>
        <w:ind w:right="992"/>
        <w:rPr>
          <w:rFonts w:asciiTheme="minorHAnsi" w:eastAsiaTheme="minorEastAsia" w:hAnsiTheme="minorHAnsi" w:cstheme="minorBidi"/>
          <w:sz w:val="22"/>
          <w:szCs w:val="22"/>
          <w:lang w:eastAsia="zh-CN"/>
        </w:rPr>
      </w:pPr>
      <w:r w:rsidRPr="00D3733D">
        <w:t>7.1</w:t>
      </w:r>
      <w:r w:rsidRPr="00D3733D">
        <w:rPr>
          <w:rFonts w:asciiTheme="minorHAnsi" w:eastAsiaTheme="minorEastAsia" w:hAnsiTheme="minorHAnsi" w:cstheme="minorBidi"/>
          <w:sz w:val="22"/>
          <w:szCs w:val="22"/>
          <w:lang w:eastAsia="zh-CN"/>
        </w:rPr>
        <w:tab/>
      </w:r>
      <w:r w:rsidRPr="00D3733D">
        <w:t>Monaural recording</w:t>
      </w:r>
      <w:r w:rsidRPr="00D3733D">
        <w:tab/>
      </w:r>
      <w:r w:rsidRPr="00D3733D">
        <w:tab/>
        <w:t>6</w:t>
      </w:r>
    </w:p>
    <w:p w14:paraId="757C4D47" w14:textId="3A95D259" w:rsidR="000C1737" w:rsidRPr="00D3733D" w:rsidRDefault="000C1737" w:rsidP="000C1737">
      <w:pPr>
        <w:pStyle w:val="TOC2"/>
        <w:ind w:right="992"/>
        <w:rPr>
          <w:rFonts w:asciiTheme="minorHAnsi" w:eastAsiaTheme="minorEastAsia" w:hAnsiTheme="minorHAnsi" w:cstheme="minorBidi"/>
          <w:sz w:val="22"/>
          <w:szCs w:val="22"/>
          <w:lang w:eastAsia="zh-CN"/>
        </w:rPr>
      </w:pPr>
      <w:r w:rsidRPr="00D3733D">
        <w:t>7.2</w:t>
      </w:r>
      <w:r w:rsidRPr="00D3733D">
        <w:rPr>
          <w:rFonts w:asciiTheme="minorHAnsi" w:eastAsiaTheme="minorEastAsia" w:hAnsiTheme="minorHAnsi" w:cstheme="minorBidi"/>
          <w:sz w:val="22"/>
          <w:szCs w:val="22"/>
          <w:lang w:eastAsia="zh-CN"/>
        </w:rPr>
        <w:tab/>
      </w:r>
      <w:r w:rsidRPr="00D3733D">
        <w:t>Stereo recording</w:t>
      </w:r>
      <w:r w:rsidRPr="00D3733D">
        <w:tab/>
      </w:r>
      <w:r w:rsidRPr="00D3733D">
        <w:tab/>
        <w:t>6</w:t>
      </w:r>
    </w:p>
    <w:p w14:paraId="3CAD9F2B" w14:textId="47C85211" w:rsidR="000C1737" w:rsidRPr="00D3733D" w:rsidRDefault="000C1737" w:rsidP="000C1737">
      <w:pPr>
        <w:pStyle w:val="TOC2"/>
        <w:ind w:right="992"/>
        <w:rPr>
          <w:rFonts w:asciiTheme="minorHAnsi" w:eastAsiaTheme="minorEastAsia" w:hAnsiTheme="minorHAnsi" w:cstheme="minorBidi"/>
          <w:sz w:val="22"/>
          <w:szCs w:val="22"/>
          <w:lang w:eastAsia="zh-CN"/>
        </w:rPr>
      </w:pPr>
      <w:r w:rsidRPr="00D3733D">
        <w:t>7.3</w:t>
      </w:r>
      <w:r w:rsidRPr="00D3733D">
        <w:rPr>
          <w:rFonts w:asciiTheme="minorHAnsi" w:eastAsiaTheme="minorEastAsia" w:hAnsiTheme="minorHAnsi" w:cstheme="minorBidi"/>
          <w:sz w:val="22"/>
          <w:szCs w:val="22"/>
          <w:lang w:eastAsia="zh-CN"/>
        </w:rPr>
        <w:tab/>
      </w:r>
      <w:r w:rsidRPr="00D3733D">
        <w:t>Binaural recording</w:t>
      </w:r>
      <w:r w:rsidRPr="00D3733D">
        <w:tab/>
      </w:r>
      <w:r w:rsidRPr="00D3733D">
        <w:tab/>
        <w:t>6</w:t>
      </w:r>
    </w:p>
    <w:p w14:paraId="6BC0108E" w14:textId="2B7F117E" w:rsidR="000C1737" w:rsidRPr="00D3733D" w:rsidRDefault="000C1737" w:rsidP="000C1737">
      <w:pPr>
        <w:pStyle w:val="TOC2"/>
        <w:ind w:right="992"/>
        <w:rPr>
          <w:rFonts w:asciiTheme="minorHAnsi" w:eastAsiaTheme="minorEastAsia" w:hAnsiTheme="minorHAnsi" w:cstheme="minorBidi"/>
          <w:sz w:val="22"/>
          <w:szCs w:val="22"/>
          <w:lang w:eastAsia="zh-CN"/>
        </w:rPr>
      </w:pPr>
      <w:r w:rsidRPr="00D3733D">
        <w:t>7.4</w:t>
      </w:r>
      <w:r w:rsidRPr="00D3733D">
        <w:rPr>
          <w:rFonts w:asciiTheme="minorHAnsi" w:eastAsiaTheme="minorEastAsia" w:hAnsiTheme="minorHAnsi" w:cstheme="minorBidi"/>
          <w:sz w:val="22"/>
          <w:szCs w:val="22"/>
          <w:lang w:eastAsia="zh-CN"/>
        </w:rPr>
        <w:tab/>
      </w:r>
      <w:r w:rsidRPr="00D3733D">
        <w:t>Sound field recording</w:t>
      </w:r>
      <w:r w:rsidRPr="00D3733D">
        <w:tab/>
      </w:r>
      <w:r w:rsidRPr="00D3733D">
        <w:tab/>
        <w:t>8</w:t>
      </w:r>
    </w:p>
    <w:p w14:paraId="424812EB" w14:textId="7CE88266" w:rsidR="000C1737" w:rsidRPr="00D3733D" w:rsidRDefault="000C1737" w:rsidP="000C1737">
      <w:pPr>
        <w:pStyle w:val="TOC2"/>
        <w:ind w:right="992"/>
        <w:rPr>
          <w:rFonts w:asciiTheme="minorHAnsi" w:eastAsiaTheme="minorEastAsia" w:hAnsiTheme="minorHAnsi" w:cstheme="minorBidi"/>
          <w:sz w:val="22"/>
          <w:szCs w:val="22"/>
          <w:lang w:eastAsia="zh-CN"/>
        </w:rPr>
      </w:pPr>
      <w:r w:rsidRPr="00D3733D">
        <w:t>7.5</w:t>
      </w:r>
      <w:r w:rsidRPr="00D3733D">
        <w:rPr>
          <w:rFonts w:asciiTheme="minorHAnsi" w:eastAsiaTheme="minorEastAsia" w:hAnsiTheme="minorHAnsi" w:cstheme="minorBidi"/>
          <w:sz w:val="22"/>
          <w:szCs w:val="22"/>
          <w:lang w:eastAsia="zh-CN"/>
        </w:rPr>
        <w:tab/>
      </w:r>
      <w:r w:rsidRPr="00D3733D">
        <w:t>Multi-point sound field recording</w:t>
      </w:r>
      <w:r w:rsidRPr="00D3733D">
        <w:tab/>
      </w:r>
      <w:r w:rsidRPr="00D3733D">
        <w:tab/>
        <w:t>9</w:t>
      </w:r>
    </w:p>
    <w:p w14:paraId="620A9A9C" w14:textId="5DBA75D9" w:rsidR="000C1737" w:rsidRPr="00D3733D" w:rsidRDefault="000C1737" w:rsidP="000C1737">
      <w:pPr>
        <w:pStyle w:val="TOC2"/>
        <w:ind w:right="992"/>
        <w:rPr>
          <w:rFonts w:asciiTheme="minorHAnsi" w:eastAsiaTheme="minorEastAsia" w:hAnsiTheme="minorHAnsi" w:cstheme="minorBidi"/>
          <w:sz w:val="22"/>
          <w:szCs w:val="22"/>
          <w:lang w:eastAsia="zh-CN"/>
        </w:rPr>
      </w:pPr>
      <w:r w:rsidRPr="00D3733D">
        <w:t>7.6</w:t>
      </w:r>
      <w:r w:rsidRPr="00D3733D">
        <w:rPr>
          <w:rFonts w:asciiTheme="minorHAnsi" w:eastAsiaTheme="minorEastAsia" w:hAnsiTheme="minorHAnsi" w:cstheme="minorBidi"/>
          <w:sz w:val="22"/>
          <w:szCs w:val="22"/>
          <w:lang w:eastAsia="zh-CN"/>
        </w:rPr>
        <w:tab/>
      </w:r>
      <w:r w:rsidRPr="00D3733D">
        <w:t>Recording format</w:t>
      </w:r>
      <w:r w:rsidRPr="00D3733D">
        <w:tab/>
      </w:r>
      <w:r w:rsidRPr="00D3733D">
        <w:tab/>
        <w:t>12</w:t>
      </w:r>
    </w:p>
    <w:p w14:paraId="4BDA3953" w14:textId="03E51810" w:rsidR="000C1737" w:rsidRPr="00D3733D" w:rsidRDefault="000C1737" w:rsidP="000C1737">
      <w:pPr>
        <w:pStyle w:val="TOC2"/>
        <w:ind w:right="992"/>
        <w:rPr>
          <w:rFonts w:asciiTheme="minorHAnsi" w:eastAsiaTheme="minorEastAsia" w:hAnsiTheme="minorHAnsi" w:cstheme="minorBidi"/>
          <w:sz w:val="22"/>
          <w:szCs w:val="22"/>
          <w:lang w:eastAsia="zh-CN"/>
        </w:rPr>
      </w:pPr>
      <w:r w:rsidRPr="00D3733D">
        <w:t>7.7</w:t>
      </w:r>
      <w:r w:rsidRPr="00D3733D">
        <w:rPr>
          <w:rFonts w:asciiTheme="minorHAnsi" w:eastAsiaTheme="minorEastAsia" w:hAnsiTheme="minorHAnsi" w:cstheme="minorBidi"/>
          <w:sz w:val="22"/>
          <w:szCs w:val="22"/>
          <w:lang w:eastAsia="zh-CN"/>
        </w:rPr>
        <w:tab/>
      </w:r>
      <w:r w:rsidRPr="00D3733D">
        <w:t>Calibration of recording instrumentation</w:t>
      </w:r>
      <w:r w:rsidRPr="00D3733D">
        <w:tab/>
      </w:r>
      <w:r w:rsidRPr="00D3733D">
        <w:tab/>
        <w:t>13</w:t>
      </w:r>
    </w:p>
    <w:p w14:paraId="0DD5F926" w14:textId="7F15D15D" w:rsidR="000C1737" w:rsidRPr="00D3733D" w:rsidRDefault="000C1737" w:rsidP="000C1737">
      <w:pPr>
        <w:pStyle w:val="TOC1"/>
        <w:ind w:right="992"/>
        <w:rPr>
          <w:rFonts w:asciiTheme="minorHAnsi" w:eastAsiaTheme="minorEastAsia" w:hAnsiTheme="minorHAnsi" w:cstheme="minorBidi"/>
          <w:sz w:val="22"/>
          <w:szCs w:val="22"/>
          <w:lang w:eastAsia="zh-CN"/>
        </w:rPr>
      </w:pPr>
      <w:r w:rsidRPr="00D3733D">
        <w:t>8</w:t>
      </w:r>
      <w:r w:rsidRPr="00D3733D">
        <w:rPr>
          <w:rFonts w:asciiTheme="minorHAnsi" w:eastAsiaTheme="minorEastAsia" w:hAnsiTheme="minorHAnsi" w:cstheme="minorBidi"/>
          <w:sz w:val="22"/>
          <w:szCs w:val="22"/>
          <w:lang w:eastAsia="zh-CN"/>
        </w:rPr>
        <w:tab/>
      </w:r>
      <w:r w:rsidRPr="00D3733D">
        <w:t>Environments for reproducing artificial noise fields</w:t>
      </w:r>
      <w:r w:rsidRPr="00D3733D">
        <w:tab/>
      </w:r>
      <w:r w:rsidRPr="00D3733D">
        <w:tab/>
        <w:t>13</w:t>
      </w:r>
    </w:p>
    <w:p w14:paraId="64C3F208" w14:textId="6E97A7DB" w:rsidR="000C1737" w:rsidRPr="00D3733D" w:rsidRDefault="000C1737" w:rsidP="000C1737">
      <w:pPr>
        <w:pStyle w:val="TOC2"/>
        <w:ind w:right="992"/>
        <w:rPr>
          <w:rFonts w:asciiTheme="minorHAnsi" w:eastAsiaTheme="minorEastAsia" w:hAnsiTheme="minorHAnsi" w:cstheme="minorBidi"/>
          <w:sz w:val="22"/>
          <w:szCs w:val="22"/>
          <w:lang w:eastAsia="zh-CN"/>
        </w:rPr>
      </w:pPr>
      <w:r w:rsidRPr="00D3733D">
        <w:t>8.1</w:t>
      </w:r>
      <w:r w:rsidRPr="00D3733D">
        <w:rPr>
          <w:rFonts w:asciiTheme="minorHAnsi" w:eastAsiaTheme="minorEastAsia" w:hAnsiTheme="minorHAnsi" w:cstheme="minorBidi"/>
          <w:sz w:val="22"/>
          <w:szCs w:val="22"/>
          <w:lang w:eastAsia="zh-CN"/>
        </w:rPr>
        <w:tab/>
      </w:r>
      <w:r w:rsidRPr="00D3733D">
        <w:t>Loudspeaker configurations</w:t>
      </w:r>
      <w:r w:rsidRPr="00D3733D">
        <w:tab/>
      </w:r>
      <w:r w:rsidRPr="00D3733D">
        <w:tab/>
        <w:t>13</w:t>
      </w:r>
    </w:p>
    <w:p w14:paraId="4C2904D5" w14:textId="0BAF7388" w:rsidR="000C1737" w:rsidRPr="00D3733D" w:rsidRDefault="000C1737" w:rsidP="000C1737">
      <w:pPr>
        <w:pStyle w:val="TOC2"/>
        <w:ind w:right="992"/>
        <w:rPr>
          <w:rFonts w:asciiTheme="minorHAnsi" w:eastAsiaTheme="minorEastAsia" w:hAnsiTheme="minorHAnsi" w:cstheme="minorBidi"/>
          <w:sz w:val="22"/>
          <w:szCs w:val="22"/>
          <w:lang w:eastAsia="zh-CN"/>
        </w:rPr>
      </w:pPr>
      <w:r w:rsidRPr="00D3733D">
        <w:t>8.2</w:t>
      </w:r>
      <w:r w:rsidRPr="00D3733D">
        <w:rPr>
          <w:rFonts w:asciiTheme="minorHAnsi" w:eastAsiaTheme="minorEastAsia" w:hAnsiTheme="minorHAnsi" w:cstheme="minorBidi"/>
          <w:sz w:val="22"/>
          <w:szCs w:val="22"/>
          <w:lang w:eastAsia="zh-CN"/>
        </w:rPr>
        <w:tab/>
      </w:r>
      <w:r w:rsidRPr="00D3733D">
        <w:t>Loudspeaker calibration and equalization</w:t>
      </w:r>
      <w:r w:rsidRPr="00D3733D">
        <w:tab/>
      </w:r>
      <w:r w:rsidRPr="00D3733D">
        <w:tab/>
        <w:t>14</w:t>
      </w:r>
    </w:p>
    <w:p w14:paraId="5CAB36BE" w14:textId="4777A0EF" w:rsidR="000C1737" w:rsidRPr="00D3733D" w:rsidRDefault="000C1737" w:rsidP="000C1737">
      <w:pPr>
        <w:pStyle w:val="TOC2"/>
        <w:ind w:right="992"/>
        <w:rPr>
          <w:rFonts w:asciiTheme="minorHAnsi" w:eastAsiaTheme="minorEastAsia" w:hAnsiTheme="minorHAnsi" w:cstheme="minorBidi"/>
          <w:sz w:val="22"/>
          <w:szCs w:val="22"/>
          <w:lang w:eastAsia="zh-CN"/>
        </w:rPr>
      </w:pPr>
      <w:r w:rsidRPr="00D3733D">
        <w:t>8.3</w:t>
      </w:r>
      <w:r w:rsidRPr="00D3733D">
        <w:rPr>
          <w:rFonts w:asciiTheme="minorHAnsi" w:eastAsiaTheme="minorEastAsia" w:hAnsiTheme="minorHAnsi" w:cstheme="minorBidi"/>
          <w:sz w:val="22"/>
          <w:szCs w:val="22"/>
          <w:lang w:eastAsia="zh-CN"/>
        </w:rPr>
        <w:tab/>
      </w:r>
      <w:r w:rsidRPr="00D3733D">
        <w:t>Reproducing artificial noise fields in a simulation set-up</w:t>
      </w:r>
      <w:r w:rsidRPr="00D3733D">
        <w:tab/>
      </w:r>
      <w:r w:rsidRPr="00D3733D">
        <w:tab/>
        <w:t>40</w:t>
      </w:r>
    </w:p>
    <w:p w14:paraId="2F600F49" w14:textId="745964E2" w:rsidR="000C1737" w:rsidRPr="00D3733D" w:rsidRDefault="000C1737" w:rsidP="000C1737">
      <w:pPr>
        <w:pStyle w:val="TOC1"/>
        <w:ind w:right="992"/>
        <w:rPr>
          <w:rFonts w:asciiTheme="minorHAnsi" w:eastAsiaTheme="minorEastAsia" w:hAnsiTheme="minorHAnsi" w:cstheme="minorBidi"/>
          <w:sz w:val="22"/>
          <w:szCs w:val="22"/>
          <w:lang w:eastAsia="zh-CN"/>
        </w:rPr>
      </w:pPr>
      <w:r w:rsidRPr="00D3733D">
        <w:t>9</w:t>
      </w:r>
      <w:r w:rsidRPr="00D3733D">
        <w:rPr>
          <w:rFonts w:asciiTheme="minorHAnsi" w:eastAsiaTheme="minorEastAsia" w:hAnsiTheme="minorHAnsi" w:cstheme="minorBidi"/>
          <w:sz w:val="22"/>
          <w:szCs w:val="22"/>
          <w:lang w:eastAsia="zh-CN"/>
        </w:rPr>
        <w:tab/>
      </w:r>
      <w:r w:rsidRPr="00D3733D">
        <w:t>Techniques for synthetizing noise fields</w:t>
      </w:r>
      <w:r w:rsidRPr="00D3733D">
        <w:tab/>
      </w:r>
      <w:r w:rsidRPr="00D3733D">
        <w:tab/>
        <w:t>40</w:t>
      </w:r>
    </w:p>
    <w:p w14:paraId="13372B74" w14:textId="21C12EB0" w:rsidR="000C1737" w:rsidRPr="00D3733D" w:rsidRDefault="000C1737" w:rsidP="000C1737">
      <w:pPr>
        <w:pStyle w:val="TOC2"/>
        <w:ind w:right="992"/>
        <w:rPr>
          <w:rFonts w:asciiTheme="minorHAnsi" w:eastAsiaTheme="minorEastAsia" w:hAnsiTheme="minorHAnsi" w:cstheme="minorBidi"/>
          <w:sz w:val="22"/>
          <w:szCs w:val="22"/>
          <w:lang w:eastAsia="zh-CN"/>
        </w:rPr>
      </w:pPr>
      <w:r w:rsidRPr="00D3733D">
        <w:t>9.1</w:t>
      </w:r>
      <w:r w:rsidRPr="00D3733D">
        <w:rPr>
          <w:rFonts w:asciiTheme="minorHAnsi" w:eastAsiaTheme="minorEastAsia" w:hAnsiTheme="minorHAnsi" w:cstheme="minorBidi"/>
          <w:sz w:val="22"/>
          <w:szCs w:val="22"/>
          <w:lang w:eastAsia="zh-CN"/>
        </w:rPr>
        <w:tab/>
      </w:r>
      <w:r w:rsidRPr="00D3733D">
        <w:t>Equalization procedure</w:t>
      </w:r>
      <w:r w:rsidRPr="00D3733D">
        <w:tab/>
      </w:r>
      <w:r w:rsidRPr="00D3733D">
        <w:tab/>
        <w:t>41</w:t>
      </w:r>
    </w:p>
    <w:p w14:paraId="468AC301" w14:textId="56FFE924" w:rsidR="000C1737" w:rsidRPr="00D3733D" w:rsidRDefault="000C1737" w:rsidP="000C1737">
      <w:pPr>
        <w:pStyle w:val="TOC2"/>
        <w:ind w:right="992"/>
        <w:rPr>
          <w:rFonts w:asciiTheme="minorHAnsi" w:eastAsiaTheme="minorEastAsia" w:hAnsiTheme="minorHAnsi" w:cstheme="minorBidi"/>
          <w:sz w:val="22"/>
          <w:szCs w:val="22"/>
          <w:lang w:eastAsia="zh-CN"/>
        </w:rPr>
      </w:pPr>
      <w:r w:rsidRPr="00D3733D">
        <w:t>9.2</w:t>
      </w:r>
      <w:r w:rsidRPr="00D3733D">
        <w:rPr>
          <w:rFonts w:asciiTheme="minorHAnsi" w:eastAsiaTheme="minorEastAsia" w:hAnsiTheme="minorHAnsi" w:cstheme="minorBidi"/>
          <w:sz w:val="22"/>
          <w:szCs w:val="22"/>
          <w:lang w:eastAsia="zh-CN"/>
        </w:rPr>
        <w:tab/>
      </w:r>
      <w:r w:rsidRPr="00D3733D">
        <w:t>Recommended set-ups</w:t>
      </w:r>
      <w:r w:rsidRPr="00D3733D">
        <w:tab/>
      </w:r>
      <w:r w:rsidRPr="00D3733D">
        <w:tab/>
        <w:t>41</w:t>
      </w:r>
    </w:p>
    <w:p w14:paraId="5467CA3D" w14:textId="3A907E09" w:rsidR="000C1737" w:rsidRPr="00D3733D" w:rsidRDefault="000C1737" w:rsidP="000C1737">
      <w:pPr>
        <w:pStyle w:val="TOC1"/>
        <w:ind w:right="992"/>
        <w:rPr>
          <w:rFonts w:asciiTheme="minorHAnsi" w:eastAsiaTheme="minorEastAsia" w:hAnsiTheme="minorHAnsi" w:cstheme="minorBidi"/>
          <w:sz w:val="22"/>
          <w:szCs w:val="22"/>
          <w:lang w:eastAsia="zh-CN"/>
        </w:rPr>
      </w:pPr>
      <w:r w:rsidRPr="00D3733D">
        <w:t>10</w:t>
      </w:r>
      <w:r w:rsidRPr="00D3733D">
        <w:rPr>
          <w:rFonts w:asciiTheme="minorHAnsi" w:eastAsiaTheme="minorEastAsia" w:hAnsiTheme="minorHAnsi" w:cstheme="minorBidi"/>
          <w:sz w:val="22"/>
          <w:szCs w:val="22"/>
          <w:lang w:eastAsia="zh-CN"/>
        </w:rPr>
        <w:tab/>
      </w:r>
      <w:r w:rsidRPr="00D3733D">
        <w:t>Techniques for assessing artificial noise fields</w:t>
      </w:r>
      <w:r w:rsidRPr="00D3733D">
        <w:tab/>
      </w:r>
      <w:r w:rsidRPr="00D3733D">
        <w:tab/>
        <w:t>41</w:t>
      </w:r>
    </w:p>
    <w:p w14:paraId="2CC66DF0" w14:textId="5C7B82D8" w:rsidR="000C1737" w:rsidRPr="00D3733D" w:rsidRDefault="000C1737" w:rsidP="000C1737">
      <w:pPr>
        <w:pStyle w:val="TOC2"/>
        <w:ind w:right="992"/>
        <w:rPr>
          <w:rFonts w:asciiTheme="minorHAnsi" w:eastAsiaTheme="minorEastAsia" w:hAnsiTheme="minorHAnsi" w:cstheme="minorBidi"/>
          <w:sz w:val="22"/>
          <w:szCs w:val="22"/>
          <w:lang w:eastAsia="zh-CN"/>
        </w:rPr>
      </w:pPr>
      <w:r w:rsidRPr="00D3733D">
        <w:t>10.1</w:t>
      </w:r>
      <w:r w:rsidRPr="00D3733D">
        <w:rPr>
          <w:rFonts w:asciiTheme="minorHAnsi" w:eastAsiaTheme="minorEastAsia" w:hAnsiTheme="minorHAnsi" w:cstheme="minorBidi"/>
          <w:sz w:val="22"/>
          <w:szCs w:val="22"/>
          <w:lang w:eastAsia="zh-CN"/>
        </w:rPr>
        <w:tab/>
      </w:r>
      <w:r w:rsidRPr="00D3733D">
        <w:t>Assessment based on spectral content</w:t>
      </w:r>
      <w:r w:rsidRPr="00D3733D">
        <w:tab/>
      </w:r>
      <w:r w:rsidRPr="00D3733D">
        <w:tab/>
        <w:t>41</w:t>
      </w:r>
    </w:p>
    <w:p w14:paraId="5374599E" w14:textId="000F6E1D" w:rsidR="000C1737" w:rsidRPr="00D3733D" w:rsidRDefault="000C1737" w:rsidP="000C1737">
      <w:pPr>
        <w:pStyle w:val="TOC2"/>
        <w:ind w:right="992"/>
        <w:rPr>
          <w:rFonts w:asciiTheme="minorHAnsi" w:eastAsiaTheme="minorEastAsia" w:hAnsiTheme="minorHAnsi" w:cstheme="minorBidi"/>
          <w:sz w:val="22"/>
          <w:szCs w:val="22"/>
          <w:lang w:eastAsia="zh-CN"/>
        </w:rPr>
      </w:pPr>
      <w:r w:rsidRPr="00D3733D">
        <w:t>10.2</w:t>
      </w:r>
      <w:r w:rsidRPr="00D3733D">
        <w:rPr>
          <w:rFonts w:asciiTheme="minorHAnsi" w:eastAsiaTheme="minorEastAsia" w:hAnsiTheme="minorHAnsi" w:cstheme="minorBidi"/>
          <w:sz w:val="22"/>
          <w:szCs w:val="22"/>
          <w:lang w:eastAsia="zh-CN"/>
        </w:rPr>
        <w:tab/>
      </w:r>
      <w:r w:rsidRPr="00D3733D">
        <w:t>Assessment based on spatial coherence</w:t>
      </w:r>
      <w:r w:rsidRPr="00D3733D">
        <w:tab/>
      </w:r>
      <w:r w:rsidRPr="00D3733D">
        <w:tab/>
        <w:t>41</w:t>
      </w:r>
    </w:p>
    <w:p w14:paraId="319EDC8A" w14:textId="497F1120" w:rsidR="000C1737" w:rsidRPr="00D3733D" w:rsidRDefault="000C1737" w:rsidP="000C1737">
      <w:pPr>
        <w:pStyle w:val="TOC2"/>
        <w:ind w:right="992"/>
        <w:rPr>
          <w:rFonts w:asciiTheme="minorHAnsi" w:eastAsiaTheme="minorEastAsia" w:hAnsiTheme="minorHAnsi" w:cstheme="minorBidi"/>
          <w:sz w:val="22"/>
          <w:szCs w:val="22"/>
          <w:lang w:eastAsia="zh-CN"/>
        </w:rPr>
      </w:pPr>
      <w:r w:rsidRPr="00D3733D">
        <w:t>10.3</w:t>
      </w:r>
      <w:r w:rsidRPr="00D3733D">
        <w:rPr>
          <w:rFonts w:asciiTheme="minorHAnsi" w:eastAsiaTheme="minorEastAsia" w:hAnsiTheme="minorHAnsi" w:cstheme="minorBidi"/>
          <w:sz w:val="22"/>
          <w:szCs w:val="22"/>
          <w:lang w:eastAsia="zh-CN"/>
        </w:rPr>
        <w:tab/>
      </w:r>
      <w:r w:rsidRPr="00D3733D">
        <w:t>Assessment of uniformity</w:t>
      </w:r>
      <w:r w:rsidRPr="00D3733D">
        <w:tab/>
      </w:r>
      <w:r w:rsidRPr="00D3733D">
        <w:tab/>
        <w:t>41</w:t>
      </w:r>
    </w:p>
    <w:p w14:paraId="367F6151" w14:textId="060861A9" w:rsidR="000C1737" w:rsidRPr="00D3733D" w:rsidRDefault="000C1737" w:rsidP="000C1737">
      <w:pPr>
        <w:pStyle w:val="TOC1"/>
        <w:ind w:right="992"/>
        <w:rPr>
          <w:rFonts w:asciiTheme="minorHAnsi" w:eastAsiaTheme="minorEastAsia" w:hAnsiTheme="minorHAnsi" w:cstheme="minorBidi"/>
          <w:sz w:val="22"/>
          <w:szCs w:val="22"/>
          <w:lang w:eastAsia="zh-CN"/>
        </w:rPr>
      </w:pPr>
      <w:r w:rsidRPr="00D3733D">
        <w:t>11</w:t>
      </w:r>
      <w:r w:rsidRPr="00D3733D">
        <w:rPr>
          <w:rFonts w:asciiTheme="minorHAnsi" w:eastAsiaTheme="minorEastAsia" w:hAnsiTheme="minorHAnsi" w:cstheme="minorBidi"/>
          <w:sz w:val="22"/>
          <w:szCs w:val="22"/>
          <w:lang w:eastAsia="zh-CN"/>
        </w:rPr>
        <w:tab/>
      </w:r>
      <w:r w:rsidRPr="00D3733D">
        <w:t>Documentation of measurements in artificial noise fields</w:t>
      </w:r>
      <w:r w:rsidRPr="00D3733D">
        <w:tab/>
      </w:r>
      <w:r w:rsidRPr="00D3733D">
        <w:tab/>
        <w:t>41</w:t>
      </w:r>
    </w:p>
    <w:p w14:paraId="4FC52955" w14:textId="3A3F49BF" w:rsidR="000C1737" w:rsidRPr="00D3733D" w:rsidRDefault="000C1737" w:rsidP="000C1737">
      <w:pPr>
        <w:pStyle w:val="TOC1"/>
        <w:ind w:right="992"/>
        <w:rPr>
          <w:rFonts w:asciiTheme="minorHAnsi" w:eastAsiaTheme="minorEastAsia" w:hAnsiTheme="minorHAnsi" w:cstheme="minorBidi"/>
          <w:sz w:val="22"/>
          <w:szCs w:val="22"/>
          <w:lang w:eastAsia="zh-CN"/>
        </w:rPr>
      </w:pPr>
      <w:r w:rsidRPr="00D3733D">
        <w:t>Annex A – Loudspeaker performance</w:t>
      </w:r>
      <w:r w:rsidRPr="00D3733D">
        <w:tab/>
      </w:r>
      <w:r w:rsidRPr="00D3733D">
        <w:tab/>
        <w:t>42</w:t>
      </w:r>
    </w:p>
    <w:p w14:paraId="59CF719A" w14:textId="28FD0319" w:rsidR="000C1737" w:rsidRPr="00D3733D" w:rsidRDefault="000C1737" w:rsidP="000C1737">
      <w:pPr>
        <w:pStyle w:val="TOC1"/>
        <w:ind w:right="992"/>
        <w:rPr>
          <w:rFonts w:asciiTheme="minorHAnsi" w:eastAsiaTheme="minorEastAsia" w:hAnsiTheme="minorHAnsi" w:cstheme="minorBidi"/>
          <w:sz w:val="22"/>
          <w:szCs w:val="22"/>
          <w:lang w:eastAsia="zh-CN"/>
        </w:rPr>
      </w:pPr>
      <w:r w:rsidRPr="00D3733D">
        <w:t>Appendix I – Requirements for test environments</w:t>
      </w:r>
      <w:r w:rsidRPr="00D3733D">
        <w:tab/>
      </w:r>
      <w:r w:rsidRPr="00D3733D">
        <w:tab/>
        <w:t>43</w:t>
      </w:r>
    </w:p>
    <w:p w14:paraId="064604FA" w14:textId="0D6CA057" w:rsidR="000C1737" w:rsidRPr="00D3733D" w:rsidRDefault="000C1737" w:rsidP="000C1737">
      <w:pPr>
        <w:pStyle w:val="TOC1"/>
        <w:ind w:right="992"/>
        <w:rPr>
          <w:rFonts w:asciiTheme="minorHAnsi" w:eastAsiaTheme="minorEastAsia" w:hAnsiTheme="minorHAnsi" w:cstheme="minorBidi"/>
          <w:sz w:val="22"/>
          <w:szCs w:val="22"/>
          <w:lang w:eastAsia="zh-CN"/>
        </w:rPr>
      </w:pPr>
      <w:r w:rsidRPr="00D3733D">
        <w:t>Appendix II – Loudspeaker configurations and decoding of loudspeaker signals</w:t>
      </w:r>
      <w:r w:rsidRPr="00D3733D">
        <w:tab/>
      </w:r>
      <w:r w:rsidRPr="00D3733D">
        <w:tab/>
        <w:t>45</w:t>
      </w:r>
    </w:p>
    <w:p w14:paraId="4739B11A" w14:textId="1B4FDD4F" w:rsidR="000C1737" w:rsidRPr="00D3733D" w:rsidRDefault="000C1737" w:rsidP="000C1737">
      <w:pPr>
        <w:pStyle w:val="TOC1"/>
        <w:ind w:right="992"/>
        <w:rPr>
          <w:rFonts w:asciiTheme="minorHAnsi" w:eastAsiaTheme="minorEastAsia" w:hAnsiTheme="minorHAnsi" w:cstheme="minorBidi"/>
          <w:sz w:val="22"/>
          <w:szCs w:val="22"/>
          <w:lang w:eastAsia="zh-CN"/>
        </w:rPr>
      </w:pPr>
      <w:r w:rsidRPr="00D3733D">
        <w:t>Appendix III – Spatial sound field stability</w:t>
      </w:r>
      <w:r w:rsidRPr="00D3733D">
        <w:tab/>
      </w:r>
      <w:r w:rsidRPr="00D3733D">
        <w:tab/>
        <w:t>51</w:t>
      </w:r>
    </w:p>
    <w:p w14:paraId="0B4C1AD3" w14:textId="298C58F3" w:rsidR="000C1737" w:rsidRPr="00D3733D" w:rsidRDefault="000C1737" w:rsidP="000C1737">
      <w:pPr>
        <w:pStyle w:val="TOC2"/>
        <w:ind w:right="992"/>
        <w:rPr>
          <w:rFonts w:asciiTheme="minorHAnsi" w:eastAsiaTheme="minorEastAsia" w:hAnsiTheme="minorHAnsi" w:cstheme="minorBidi"/>
          <w:sz w:val="22"/>
          <w:szCs w:val="22"/>
          <w:lang w:eastAsia="zh-CN"/>
        </w:rPr>
      </w:pPr>
      <w:r w:rsidRPr="00D3733D">
        <w:lastRenderedPageBreak/>
        <w:t>III.1</w:t>
      </w:r>
      <w:r w:rsidRPr="00D3733D">
        <w:rPr>
          <w:rFonts w:asciiTheme="minorHAnsi" w:eastAsiaTheme="minorEastAsia" w:hAnsiTheme="minorHAnsi" w:cstheme="minorBidi"/>
          <w:sz w:val="22"/>
          <w:szCs w:val="22"/>
          <w:lang w:eastAsia="zh-CN"/>
        </w:rPr>
        <w:tab/>
      </w:r>
      <w:r w:rsidRPr="00D3733D">
        <w:t>Reproduction of monophonic signals in anechoic conditions</w:t>
      </w:r>
      <w:r w:rsidRPr="00D3733D">
        <w:tab/>
      </w:r>
      <w:r w:rsidRPr="00D3733D">
        <w:tab/>
        <w:t>51</w:t>
      </w:r>
    </w:p>
    <w:p w14:paraId="01ADC51B" w14:textId="16F9C665" w:rsidR="000C1737" w:rsidRPr="00D3733D" w:rsidRDefault="000C1737" w:rsidP="000C1737">
      <w:pPr>
        <w:pStyle w:val="TOC2"/>
        <w:ind w:right="992"/>
        <w:rPr>
          <w:rFonts w:asciiTheme="minorHAnsi" w:eastAsiaTheme="minorEastAsia" w:hAnsiTheme="minorHAnsi" w:cstheme="minorBidi"/>
          <w:sz w:val="22"/>
          <w:szCs w:val="22"/>
          <w:lang w:eastAsia="zh-CN"/>
        </w:rPr>
      </w:pPr>
      <w:r w:rsidRPr="00D3733D">
        <w:t>III.2</w:t>
      </w:r>
      <w:r w:rsidRPr="00D3733D">
        <w:rPr>
          <w:rFonts w:asciiTheme="minorHAnsi" w:eastAsiaTheme="minorEastAsia" w:hAnsiTheme="minorHAnsi" w:cstheme="minorBidi"/>
          <w:sz w:val="22"/>
          <w:szCs w:val="22"/>
          <w:lang w:eastAsia="zh-CN"/>
        </w:rPr>
        <w:tab/>
      </w:r>
      <w:r w:rsidRPr="00D3733D">
        <w:t>Reproduction of monophonic signals in treated rooms</w:t>
      </w:r>
      <w:r w:rsidRPr="00D3733D">
        <w:tab/>
      </w:r>
      <w:r w:rsidRPr="00D3733D">
        <w:tab/>
        <w:t>63</w:t>
      </w:r>
    </w:p>
    <w:p w14:paraId="026F55FC" w14:textId="479D375A" w:rsidR="000C1737" w:rsidRPr="00D3733D" w:rsidRDefault="000C1737" w:rsidP="000C1737">
      <w:pPr>
        <w:pStyle w:val="TOC2"/>
        <w:ind w:right="992"/>
        <w:rPr>
          <w:rFonts w:asciiTheme="minorHAnsi" w:eastAsiaTheme="minorEastAsia" w:hAnsiTheme="minorHAnsi" w:cstheme="minorBidi"/>
          <w:sz w:val="22"/>
          <w:szCs w:val="22"/>
          <w:lang w:eastAsia="zh-CN"/>
        </w:rPr>
      </w:pPr>
      <w:r w:rsidRPr="00D3733D">
        <w:t>III.3</w:t>
      </w:r>
      <w:r w:rsidRPr="00D3733D">
        <w:rPr>
          <w:rFonts w:asciiTheme="minorHAnsi" w:eastAsiaTheme="minorEastAsia" w:hAnsiTheme="minorHAnsi" w:cstheme="minorBidi"/>
          <w:sz w:val="22"/>
          <w:szCs w:val="22"/>
          <w:lang w:eastAsia="zh-CN"/>
        </w:rPr>
        <w:tab/>
      </w:r>
      <w:r w:rsidRPr="00D3733D">
        <w:t>Reproduction of stereophonic signals in anechoic conditions</w:t>
      </w:r>
      <w:r w:rsidRPr="00D3733D">
        <w:tab/>
      </w:r>
      <w:r w:rsidRPr="00D3733D">
        <w:tab/>
        <w:t>63</w:t>
      </w:r>
    </w:p>
    <w:p w14:paraId="0442485E" w14:textId="31F21AA2" w:rsidR="000C1737" w:rsidRPr="00D3733D" w:rsidRDefault="000C1737" w:rsidP="000C1737">
      <w:pPr>
        <w:pStyle w:val="TOC2"/>
        <w:ind w:right="992"/>
        <w:rPr>
          <w:rFonts w:asciiTheme="minorHAnsi" w:eastAsiaTheme="minorEastAsia" w:hAnsiTheme="minorHAnsi" w:cstheme="minorBidi"/>
          <w:sz w:val="22"/>
          <w:szCs w:val="22"/>
          <w:lang w:eastAsia="zh-CN"/>
        </w:rPr>
      </w:pPr>
      <w:r w:rsidRPr="00D3733D">
        <w:t>III.4</w:t>
      </w:r>
      <w:r w:rsidRPr="00D3733D">
        <w:rPr>
          <w:rFonts w:asciiTheme="minorHAnsi" w:eastAsiaTheme="minorEastAsia" w:hAnsiTheme="minorHAnsi" w:cstheme="minorBidi"/>
          <w:sz w:val="22"/>
          <w:szCs w:val="22"/>
          <w:lang w:eastAsia="zh-CN"/>
        </w:rPr>
        <w:tab/>
      </w:r>
      <w:r w:rsidRPr="00D3733D">
        <w:t>Reproduction of stereophonic signals in treated rooms</w:t>
      </w:r>
      <w:r w:rsidRPr="00D3733D">
        <w:tab/>
      </w:r>
      <w:r w:rsidRPr="00D3733D">
        <w:tab/>
        <w:t>63</w:t>
      </w:r>
    </w:p>
    <w:p w14:paraId="7DDF01E0" w14:textId="7EE4492D" w:rsidR="000C1737" w:rsidRPr="00D3733D" w:rsidRDefault="000C1737" w:rsidP="000C1737">
      <w:pPr>
        <w:pStyle w:val="TOC2"/>
        <w:ind w:right="992"/>
        <w:rPr>
          <w:rFonts w:asciiTheme="minorHAnsi" w:eastAsiaTheme="minorEastAsia" w:hAnsiTheme="minorHAnsi" w:cstheme="minorBidi"/>
          <w:sz w:val="22"/>
          <w:szCs w:val="22"/>
          <w:lang w:eastAsia="zh-CN"/>
        </w:rPr>
      </w:pPr>
      <w:r w:rsidRPr="00D3733D">
        <w:t>III.5</w:t>
      </w:r>
      <w:r w:rsidRPr="00D3733D">
        <w:rPr>
          <w:rFonts w:asciiTheme="minorHAnsi" w:eastAsiaTheme="minorEastAsia" w:hAnsiTheme="minorHAnsi" w:cstheme="minorBidi"/>
          <w:sz w:val="22"/>
          <w:szCs w:val="22"/>
          <w:lang w:eastAsia="zh-CN"/>
        </w:rPr>
        <w:tab/>
      </w:r>
      <w:r w:rsidRPr="00D3733D">
        <w:t>Reproduction of binaural signals in anechoic conditions</w:t>
      </w:r>
      <w:r w:rsidRPr="00D3733D">
        <w:tab/>
      </w:r>
      <w:r w:rsidRPr="00D3733D">
        <w:tab/>
        <w:t>63</w:t>
      </w:r>
    </w:p>
    <w:p w14:paraId="424E01FE" w14:textId="45AF3FFF" w:rsidR="000C1737" w:rsidRPr="00D3733D" w:rsidRDefault="000C1737" w:rsidP="000C1737">
      <w:pPr>
        <w:pStyle w:val="toc0"/>
      </w:pPr>
      <w:r w:rsidRPr="00D3733D">
        <w:tab/>
        <w:t>Page</w:t>
      </w:r>
    </w:p>
    <w:p w14:paraId="6F57EEBD" w14:textId="0E3378D5" w:rsidR="000C1737" w:rsidRPr="00D3733D" w:rsidRDefault="000C1737" w:rsidP="000C1737">
      <w:pPr>
        <w:pStyle w:val="TOC2"/>
        <w:ind w:right="992"/>
        <w:rPr>
          <w:rFonts w:asciiTheme="minorHAnsi" w:eastAsiaTheme="minorEastAsia" w:hAnsiTheme="minorHAnsi" w:cstheme="minorBidi"/>
          <w:sz w:val="22"/>
          <w:szCs w:val="22"/>
          <w:lang w:eastAsia="zh-CN"/>
        </w:rPr>
      </w:pPr>
      <w:r w:rsidRPr="00D3733D">
        <w:t>III.6</w:t>
      </w:r>
      <w:r w:rsidRPr="00D3733D">
        <w:rPr>
          <w:rFonts w:asciiTheme="minorHAnsi" w:eastAsiaTheme="minorEastAsia" w:hAnsiTheme="minorHAnsi" w:cstheme="minorBidi"/>
          <w:sz w:val="22"/>
          <w:szCs w:val="22"/>
          <w:lang w:eastAsia="zh-CN"/>
        </w:rPr>
        <w:tab/>
      </w:r>
      <w:r w:rsidRPr="00D3733D">
        <w:t>Reproduction of binaural signals in treated rooms</w:t>
      </w:r>
      <w:r w:rsidRPr="00D3733D">
        <w:tab/>
      </w:r>
      <w:r w:rsidRPr="00D3733D">
        <w:tab/>
        <w:t>63</w:t>
      </w:r>
    </w:p>
    <w:p w14:paraId="1B6EBF46" w14:textId="472BAF95" w:rsidR="000C1737" w:rsidRPr="00D3733D" w:rsidRDefault="000C1737" w:rsidP="000C1737">
      <w:pPr>
        <w:pStyle w:val="TOC2"/>
        <w:ind w:right="992"/>
        <w:rPr>
          <w:rFonts w:asciiTheme="minorHAnsi" w:eastAsiaTheme="minorEastAsia" w:hAnsiTheme="minorHAnsi" w:cstheme="minorBidi"/>
          <w:sz w:val="22"/>
          <w:szCs w:val="22"/>
          <w:lang w:eastAsia="zh-CN"/>
        </w:rPr>
      </w:pPr>
      <w:r w:rsidRPr="00D3733D">
        <w:t>III.7</w:t>
      </w:r>
      <w:r w:rsidRPr="00D3733D">
        <w:rPr>
          <w:rFonts w:asciiTheme="minorHAnsi" w:eastAsiaTheme="minorEastAsia" w:hAnsiTheme="minorHAnsi" w:cstheme="minorBidi"/>
          <w:sz w:val="22"/>
          <w:szCs w:val="22"/>
          <w:lang w:eastAsia="zh-CN"/>
        </w:rPr>
        <w:tab/>
      </w:r>
      <w:r w:rsidRPr="00D3733D">
        <w:t>Reproduction of sound field signals in anechoic conditions</w:t>
      </w:r>
      <w:r w:rsidRPr="00D3733D">
        <w:tab/>
      </w:r>
      <w:r w:rsidRPr="00D3733D">
        <w:tab/>
        <w:t>63</w:t>
      </w:r>
    </w:p>
    <w:p w14:paraId="02ACA897" w14:textId="116C03B4" w:rsidR="000C1737" w:rsidRPr="00D3733D" w:rsidRDefault="000C1737" w:rsidP="000C1737">
      <w:pPr>
        <w:pStyle w:val="TOC2"/>
        <w:ind w:right="992"/>
        <w:rPr>
          <w:rFonts w:asciiTheme="minorHAnsi" w:eastAsiaTheme="minorEastAsia" w:hAnsiTheme="minorHAnsi" w:cstheme="minorBidi"/>
          <w:sz w:val="22"/>
          <w:szCs w:val="22"/>
          <w:lang w:eastAsia="zh-CN"/>
        </w:rPr>
      </w:pPr>
      <w:r w:rsidRPr="00D3733D">
        <w:t>III.8</w:t>
      </w:r>
      <w:r w:rsidRPr="00D3733D">
        <w:rPr>
          <w:rFonts w:asciiTheme="minorHAnsi" w:eastAsiaTheme="minorEastAsia" w:hAnsiTheme="minorHAnsi" w:cstheme="minorBidi"/>
          <w:sz w:val="22"/>
          <w:szCs w:val="22"/>
          <w:lang w:eastAsia="zh-CN"/>
        </w:rPr>
        <w:tab/>
      </w:r>
      <w:r w:rsidRPr="00D3733D">
        <w:t>Reproduction of sound field signals in treated rooms</w:t>
      </w:r>
      <w:r w:rsidRPr="00D3733D">
        <w:tab/>
      </w:r>
      <w:r w:rsidRPr="00D3733D">
        <w:tab/>
        <w:t>63</w:t>
      </w:r>
    </w:p>
    <w:p w14:paraId="34CC5943" w14:textId="25431CFE" w:rsidR="000C1737" w:rsidRPr="00D3733D" w:rsidRDefault="000C1737" w:rsidP="000C1737">
      <w:pPr>
        <w:pStyle w:val="TOC2"/>
        <w:ind w:right="992"/>
        <w:rPr>
          <w:rFonts w:asciiTheme="minorHAnsi" w:eastAsiaTheme="minorEastAsia" w:hAnsiTheme="minorHAnsi" w:cstheme="minorBidi"/>
          <w:sz w:val="22"/>
          <w:szCs w:val="22"/>
          <w:lang w:eastAsia="zh-CN"/>
        </w:rPr>
      </w:pPr>
      <w:r w:rsidRPr="00D3733D">
        <w:t>III.9</w:t>
      </w:r>
      <w:r w:rsidRPr="00D3733D">
        <w:rPr>
          <w:rFonts w:asciiTheme="minorHAnsi" w:eastAsiaTheme="minorEastAsia" w:hAnsiTheme="minorHAnsi" w:cstheme="minorBidi"/>
          <w:sz w:val="22"/>
          <w:szCs w:val="22"/>
          <w:lang w:eastAsia="zh-CN"/>
        </w:rPr>
        <w:tab/>
      </w:r>
      <w:r w:rsidRPr="00D3733D">
        <w:t>Reproduction of multi-point signals in anechoic conditions and treated rooms</w:t>
      </w:r>
      <w:r w:rsidRPr="00D3733D">
        <w:tab/>
      </w:r>
      <w:r w:rsidRPr="00D3733D">
        <w:tab/>
        <w:t>63</w:t>
      </w:r>
    </w:p>
    <w:p w14:paraId="1E891FDC" w14:textId="61E9DFE9" w:rsidR="000C1737" w:rsidRPr="00D3733D" w:rsidRDefault="000C1737" w:rsidP="000C1737">
      <w:pPr>
        <w:pStyle w:val="TOC1"/>
        <w:ind w:right="992"/>
        <w:rPr>
          <w:rFonts w:asciiTheme="minorHAnsi" w:eastAsiaTheme="minorEastAsia" w:hAnsiTheme="minorHAnsi" w:cstheme="minorBidi"/>
          <w:sz w:val="22"/>
          <w:szCs w:val="22"/>
          <w:lang w:eastAsia="zh-CN"/>
        </w:rPr>
      </w:pPr>
      <w:r w:rsidRPr="00D3733D">
        <w:t>Appendix IV – Spatial reproduction stability</w:t>
      </w:r>
      <w:r w:rsidRPr="00D3733D">
        <w:tab/>
      </w:r>
      <w:r w:rsidRPr="00D3733D">
        <w:tab/>
        <w:t>87</w:t>
      </w:r>
    </w:p>
    <w:p w14:paraId="0D97EE1A" w14:textId="0C74338F" w:rsidR="000C1737" w:rsidRPr="00D3733D" w:rsidRDefault="000C1737" w:rsidP="000C1737">
      <w:pPr>
        <w:pStyle w:val="TOC2"/>
        <w:ind w:right="992"/>
        <w:rPr>
          <w:rFonts w:asciiTheme="minorHAnsi" w:eastAsiaTheme="minorEastAsia" w:hAnsiTheme="minorHAnsi" w:cstheme="minorBidi"/>
          <w:sz w:val="22"/>
          <w:szCs w:val="22"/>
          <w:lang w:eastAsia="zh-CN"/>
        </w:rPr>
      </w:pPr>
      <w:r w:rsidRPr="00D3733D">
        <w:t>IV.1</w:t>
      </w:r>
      <w:r w:rsidRPr="00D3733D">
        <w:rPr>
          <w:rFonts w:asciiTheme="minorHAnsi" w:eastAsiaTheme="minorEastAsia" w:hAnsiTheme="minorHAnsi" w:cstheme="minorBidi"/>
          <w:sz w:val="22"/>
          <w:szCs w:val="22"/>
          <w:lang w:eastAsia="zh-CN"/>
        </w:rPr>
        <w:tab/>
      </w:r>
      <w:r w:rsidRPr="00D3733D">
        <w:t>Spatial reproduction accuracy of monophonic signals under anechoic conditions</w:t>
      </w:r>
      <w:r w:rsidRPr="00D3733D">
        <w:tab/>
      </w:r>
      <w:r w:rsidRPr="00D3733D">
        <w:tab/>
        <w:t>87</w:t>
      </w:r>
    </w:p>
    <w:p w14:paraId="1896113F" w14:textId="17302520" w:rsidR="000C1737" w:rsidRPr="00D3733D" w:rsidRDefault="000C1737" w:rsidP="000C1737">
      <w:pPr>
        <w:pStyle w:val="TOC2"/>
        <w:ind w:right="992"/>
        <w:rPr>
          <w:rFonts w:asciiTheme="minorHAnsi" w:eastAsiaTheme="minorEastAsia" w:hAnsiTheme="minorHAnsi" w:cstheme="minorBidi"/>
          <w:sz w:val="22"/>
          <w:szCs w:val="22"/>
          <w:lang w:eastAsia="zh-CN"/>
        </w:rPr>
      </w:pPr>
      <w:r w:rsidRPr="00D3733D">
        <w:t>IV.2</w:t>
      </w:r>
      <w:r w:rsidRPr="00D3733D">
        <w:rPr>
          <w:rFonts w:asciiTheme="minorHAnsi" w:eastAsiaTheme="minorEastAsia" w:hAnsiTheme="minorHAnsi" w:cstheme="minorBidi"/>
          <w:sz w:val="22"/>
          <w:szCs w:val="22"/>
          <w:lang w:eastAsia="zh-CN"/>
        </w:rPr>
        <w:tab/>
      </w:r>
      <w:r w:rsidRPr="00D3733D">
        <w:t>Spatial reproduction accuracy of monophonic signals in treated rooms</w:t>
      </w:r>
      <w:r w:rsidRPr="00D3733D">
        <w:tab/>
      </w:r>
      <w:r w:rsidRPr="00D3733D">
        <w:tab/>
        <w:t>87</w:t>
      </w:r>
    </w:p>
    <w:p w14:paraId="50206165" w14:textId="39D9410F" w:rsidR="000C1737" w:rsidRPr="00D3733D" w:rsidRDefault="000C1737" w:rsidP="000C1737">
      <w:pPr>
        <w:pStyle w:val="TOC2"/>
        <w:ind w:right="992"/>
        <w:rPr>
          <w:rFonts w:asciiTheme="minorHAnsi" w:eastAsiaTheme="minorEastAsia" w:hAnsiTheme="minorHAnsi" w:cstheme="minorBidi"/>
          <w:sz w:val="22"/>
          <w:szCs w:val="22"/>
          <w:lang w:eastAsia="zh-CN"/>
        </w:rPr>
      </w:pPr>
      <w:r w:rsidRPr="00D3733D">
        <w:t>IV.3</w:t>
      </w:r>
      <w:r w:rsidRPr="00D3733D">
        <w:rPr>
          <w:rFonts w:asciiTheme="minorHAnsi" w:eastAsiaTheme="minorEastAsia" w:hAnsiTheme="minorHAnsi" w:cstheme="minorBidi"/>
          <w:sz w:val="22"/>
          <w:szCs w:val="22"/>
          <w:lang w:eastAsia="zh-CN"/>
        </w:rPr>
        <w:tab/>
      </w:r>
      <w:r w:rsidRPr="00D3733D">
        <w:t>Spatial Reproduction Accuracy of stereophonic signals in anechoic conditions</w:t>
      </w:r>
      <w:r w:rsidRPr="00D3733D">
        <w:tab/>
      </w:r>
      <w:r w:rsidRPr="00D3733D">
        <w:tab/>
        <w:t>102</w:t>
      </w:r>
    </w:p>
    <w:p w14:paraId="054552C9" w14:textId="3AE9AD89" w:rsidR="000C1737" w:rsidRPr="00D3733D" w:rsidRDefault="000C1737" w:rsidP="000C1737">
      <w:pPr>
        <w:pStyle w:val="TOC2"/>
        <w:ind w:right="992"/>
        <w:rPr>
          <w:rFonts w:asciiTheme="minorHAnsi" w:eastAsiaTheme="minorEastAsia" w:hAnsiTheme="minorHAnsi" w:cstheme="minorBidi"/>
          <w:sz w:val="22"/>
          <w:szCs w:val="22"/>
          <w:lang w:eastAsia="zh-CN"/>
        </w:rPr>
      </w:pPr>
      <w:r w:rsidRPr="00D3733D">
        <w:t>IV.4</w:t>
      </w:r>
      <w:r w:rsidRPr="00D3733D">
        <w:rPr>
          <w:rFonts w:asciiTheme="minorHAnsi" w:eastAsiaTheme="minorEastAsia" w:hAnsiTheme="minorHAnsi" w:cstheme="minorBidi"/>
          <w:sz w:val="22"/>
          <w:szCs w:val="22"/>
          <w:lang w:eastAsia="zh-CN"/>
        </w:rPr>
        <w:tab/>
      </w:r>
      <w:r w:rsidRPr="00D3733D">
        <w:t>Spatial Reproduction Accuracy of stereophonic signals in treated rooms</w:t>
      </w:r>
      <w:r w:rsidRPr="00D3733D">
        <w:tab/>
      </w:r>
      <w:r w:rsidRPr="00D3733D">
        <w:tab/>
        <w:t>102</w:t>
      </w:r>
    </w:p>
    <w:p w14:paraId="4F859C7F" w14:textId="78E0ED13" w:rsidR="000C1737" w:rsidRPr="00D3733D" w:rsidRDefault="000C1737" w:rsidP="000C1737">
      <w:pPr>
        <w:pStyle w:val="TOC2"/>
        <w:ind w:right="992"/>
        <w:rPr>
          <w:rFonts w:asciiTheme="minorHAnsi" w:eastAsiaTheme="minorEastAsia" w:hAnsiTheme="minorHAnsi" w:cstheme="minorBidi"/>
          <w:sz w:val="22"/>
          <w:szCs w:val="22"/>
          <w:lang w:eastAsia="zh-CN"/>
        </w:rPr>
      </w:pPr>
      <w:r w:rsidRPr="00D3733D">
        <w:t>IV.5</w:t>
      </w:r>
      <w:r w:rsidRPr="00D3733D">
        <w:rPr>
          <w:rFonts w:asciiTheme="minorHAnsi" w:eastAsiaTheme="minorEastAsia" w:hAnsiTheme="minorHAnsi" w:cstheme="minorBidi"/>
          <w:sz w:val="22"/>
          <w:szCs w:val="22"/>
          <w:lang w:eastAsia="zh-CN"/>
        </w:rPr>
        <w:tab/>
      </w:r>
      <w:r w:rsidRPr="00D3733D">
        <w:t>Spatial Reproduction Accuracy of binaural signals in anechoic conditions</w:t>
      </w:r>
      <w:r w:rsidRPr="00D3733D">
        <w:tab/>
      </w:r>
      <w:r w:rsidRPr="00D3733D">
        <w:tab/>
        <w:t>102</w:t>
      </w:r>
    </w:p>
    <w:p w14:paraId="53D185CF" w14:textId="35A3BCE1" w:rsidR="000C1737" w:rsidRPr="00D3733D" w:rsidRDefault="000C1737" w:rsidP="000C1737">
      <w:pPr>
        <w:pStyle w:val="TOC2"/>
        <w:ind w:right="992"/>
        <w:rPr>
          <w:rFonts w:asciiTheme="minorHAnsi" w:eastAsiaTheme="minorEastAsia" w:hAnsiTheme="minorHAnsi" w:cstheme="minorBidi"/>
          <w:sz w:val="22"/>
          <w:szCs w:val="22"/>
          <w:lang w:eastAsia="zh-CN"/>
        </w:rPr>
      </w:pPr>
      <w:r w:rsidRPr="00D3733D">
        <w:t>IV.6</w:t>
      </w:r>
      <w:r w:rsidRPr="00D3733D">
        <w:rPr>
          <w:rFonts w:asciiTheme="minorHAnsi" w:eastAsiaTheme="minorEastAsia" w:hAnsiTheme="minorHAnsi" w:cstheme="minorBidi"/>
          <w:sz w:val="22"/>
          <w:szCs w:val="22"/>
          <w:lang w:eastAsia="zh-CN"/>
        </w:rPr>
        <w:tab/>
      </w:r>
      <w:r w:rsidRPr="00D3733D">
        <w:t>Spatial Reproduction Accuracy of binaural signals in treated rooms</w:t>
      </w:r>
      <w:r w:rsidRPr="00D3733D">
        <w:tab/>
      </w:r>
      <w:r w:rsidRPr="00D3733D">
        <w:tab/>
        <w:t>102</w:t>
      </w:r>
    </w:p>
    <w:p w14:paraId="28072F97" w14:textId="249A0A85" w:rsidR="000C1737" w:rsidRPr="00D3733D" w:rsidRDefault="000C1737" w:rsidP="000C1737">
      <w:pPr>
        <w:pStyle w:val="TOC2"/>
        <w:ind w:right="992"/>
        <w:rPr>
          <w:rFonts w:asciiTheme="minorHAnsi" w:eastAsiaTheme="minorEastAsia" w:hAnsiTheme="minorHAnsi" w:cstheme="minorBidi"/>
          <w:sz w:val="22"/>
          <w:szCs w:val="22"/>
          <w:lang w:eastAsia="zh-CN"/>
        </w:rPr>
      </w:pPr>
      <w:r w:rsidRPr="00D3733D">
        <w:t>IV.7</w:t>
      </w:r>
      <w:r w:rsidRPr="00D3733D">
        <w:rPr>
          <w:rFonts w:asciiTheme="minorHAnsi" w:eastAsiaTheme="minorEastAsia" w:hAnsiTheme="minorHAnsi" w:cstheme="minorBidi"/>
          <w:sz w:val="22"/>
          <w:szCs w:val="22"/>
          <w:lang w:eastAsia="zh-CN"/>
        </w:rPr>
        <w:tab/>
      </w:r>
      <w:r w:rsidRPr="00D3733D">
        <w:t>Spatial reproduction accuracy sound field signals in anechoic conditions</w:t>
      </w:r>
      <w:r w:rsidRPr="00D3733D">
        <w:tab/>
      </w:r>
      <w:r w:rsidRPr="00D3733D">
        <w:tab/>
        <w:t>109</w:t>
      </w:r>
    </w:p>
    <w:p w14:paraId="36B98215" w14:textId="02B569BF" w:rsidR="000C1737" w:rsidRPr="00D3733D" w:rsidRDefault="000C1737" w:rsidP="000C1737">
      <w:pPr>
        <w:pStyle w:val="TOC2"/>
        <w:ind w:right="992"/>
        <w:rPr>
          <w:rFonts w:asciiTheme="minorHAnsi" w:eastAsiaTheme="minorEastAsia" w:hAnsiTheme="minorHAnsi" w:cstheme="minorBidi"/>
          <w:sz w:val="22"/>
          <w:szCs w:val="22"/>
          <w:lang w:eastAsia="zh-CN"/>
        </w:rPr>
      </w:pPr>
      <w:r w:rsidRPr="00D3733D">
        <w:t>IV.8</w:t>
      </w:r>
      <w:r w:rsidRPr="00D3733D">
        <w:rPr>
          <w:rFonts w:asciiTheme="minorHAnsi" w:eastAsiaTheme="minorEastAsia" w:hAnsiTheme="minorHAnsi" w:cstheme="minorBidi"/>
          <w:sz w:val="22"/>
          <w:szCs w:val="22"/>
          <w:lang w:eastAsia="zh-CN"/>
        </w:rPr>
        <w:tab/>
      </w:r>
      <w:r w:rsidRPr="00D3733D">
        <w:t>Spatial reproduction accuracy of sound field signals in treated rooms</w:t>
      </w:r>
      <w:r w:rsidRPr="00D3733D">
        <w:tab/>
      </w:r>
      <w:r w:rsidRPr="00D3733D">
        <w:tab/>
        <w:t>109</w:t>
      </w:r>
    </w:p>
    <w:p w14:paraId="05C02B63" w14:textId="3143B9BB" w:rsidR="000C1737" w:rsidRPr="00D3733D" w:rsidRDefault="000C1737" w:rsidP="000C1737">
      <w:pPr>
        <w:pStyle w:val="TOC2"/>
        <w:ind w:right="992"/>
        <w:rPr>
          <w:rFonts w:asciiTheme="minorHAnsi" w:eastAsiaTheme="minorEastAsia" w:hAnsiTheme="minorHAnsi" w:cstheme="minorBidi"/>
          <w:sz w:val="22"/>
          <w:szCs w:val="22"/>
          <w:lang w:eastAsia="zh-CN"/>
        </w:rPr>
      </w:pPr>
      <w:r w:rsidRPr="00D3733D">
        <w:t>IV.9</w:t>
      </w:r>
      <w:r w:rsidRPr="00D3733D">
        <w:rPr>
          <w:rFonts w:asciiTheme="minorHAnsi" w:eastAsiaTheme="minorEastAsia" w:hAnsiTheme="minorHAnsi" w:cstheme="minorBidi"/>
          <w:sz w:val="22"/>
          <w:szCs w:val="22"/>
          <w:lang w:eastAsia="zh-CN"/>
        </w:rPr>
        <w:tab/>
      </w:r>
      <w:r w:rsidRPr="00D3733D">
        <w:t>Spatial reproduction accuracy of multi-point reproduction</w:t>
      </w:r>
      <w:r w:rsidRPr="00D3733D">
        <w:tab/>
      </w:r>
      <w:r w:rsidRPr="00D3733D">
        <w:tab/>
        <w:t>109</w:t>
      </w:r>
    </w:p>
    <w:p w14:paraId="384D1A94" w14:textId="643FE108" w:rsidR="000C1737" w:rsidRPr="00D3733D" w:rsidRDefault="000C1737" w:rsidP="000C1737">
      <w:pPr>
        <w:pStyle w:val="TOC1"/>
        <w:ind w:right="992"/>
        <w:rPr>
          <w:rFonts w:asciiTheme="minorHAnsi" w:eastAsiaTheme="minorEastAsia" w:hAnsiTheme="minorHAnsi" w:cstheme="minorBidi"/>
          <w:sz w:val="22"/>
          <w:szCs w:val="22"/>
          <w:lang w:eastAsia="zh-CN"/>
        </w:rPr>
      </w:pPr>
      <w:r w:rsidRPr="00D3733D">
        <w:t>Appendix V – Detailed description of the overall equalization procedure for a HATS</w:t>
      </w:r>
      <w:r w:rsidRPr="00D3733D">
        <w:tab/>
      </w:r>
      <w:r w:rsidRPr="00D3733D">
        <w:tab/>
        <w:t>111</w:t>
      </w:r>
    </w:p>
    <w:p w14:paraId="010180A7" w14:textId="441D9C1B" w:rsidR="000C1737" w:rsidRPr="00D3733D" w:rsidRDefault="000C1737" w:rsidP="000C1737">
      <w:pPr>
        <w:pStyle w:val="TOC1"/>
        <w:ind w:right="992"/>
        <w:rPr>
          <w:rFonts w:asciiTheme="minorHAnsi" w:eastAsiaTheme="minorEastAsia" w:hAnsiTheme="minorHAnsi" w:cstheme="minorBidi"/>
          <w:sz w:val="22"/>
          <w:szCs w:val="22"/>
          <w:lang w:eastAsia="zh-CN"/>
        </w:rPr>
      </w:pPr>
      <w:r w:rsidRPr="00D3733D">
        <w:t>Bibliography</w:t>
      </w:r>
      <w:r w:rsidRPr="00D3733D">
        <w:tab/>
      </w:r>
      <w:r w:rsidRPr="00D3733D">
        <w:tab/>
        <w:t>112</w:t>
      </w:r>
    </w:p>
    <w:p w14:paraId="594541E4" w14:textId="5F4A2376" w:rsidR="00357052" w:rsidRPr="00D3733D" w:rsidRDefault="00357052" w:rsidP="000C1737"/>
    <w:p w14:paraId="375E7ECA" w14:textId="77777777" w:rsidR="000C1737" w:rsidRPr="00D3733D" w:rsidRDefault="000C1737" w:rsidP="00146082"/>
    <w:p w14:paraId="2BA125DF" w14:textId="77777777" w:rsidR="00146082" w:rsidRPr="00D3733D" w:rsidRDefault="00146082" w:rsidP="00146082">
      <w:pPr>
        <w:pStyle w:val="Headingb"/>
      </w:pPr>
      <w:bookmarkStart w:id="15" w:name="_Toc368224322"/>
      <w:bookmarkStart w:id="16" w:name="_Toc368225060"/>
      <w:bookmarkStart w:id="17" w:name="_Toc368225416"/>
      <w:r w:rsidRPr="00D3733D">
        <w:br w:type="page"/>
      </w:r>
      <w:r w:rsidRPr="00D3733D">
        <w:lastRenderedPageBreak/>
        <w:t>Introduction</w:t>
      </w:r>
      <w:bookmarkEnd w:id="15"/>
      <w:bookmarkEnd w:id="16"/>
      <w:bookmarkEnd w:id="17"/>
    </w:p>
    <w:p w14:paraId="786DE4FA" w14:textId="17980884" w:rsidR="00357052" w:rsidRPr="00D3733D" w:rsidRDefault="00357052">
      <w:r w:rsidRPr="00D3733D">
        <w:t>This Recommendation covers various loudspeaker set</w:t>
      </w:r>
      <w:r w:rsidR="009501AC" w:rsidRPr="00D3733D">
        <w:t>-</w:t>
      </w:r>
      <w:r w:rsidRPr="00D3733D">
        <w:t>up</w:t>
      </w:r>
      <w:r w:rsidR="00F72A32" w:rsidRPr="00D3733D">
        <w:t>s</w:t>
      </w:r>
      <w:r w:rsidRPr="00D3733D">
        <w:t xml:space="preserve"> </w:t>
      </w:r>
      <w:r w:rsidR="00F72A32" w:rsidRPr="00D3733D">
        <w:t>that</w:t>
      </w:r>
      <w:r w:rsidRPr="00D3733D">
        <w:t xml:space="preserve"> can be used for reproduction of typical environment noise scenarios. The scope of this Recommendation </w:t>
      </w:r>
      <w:r w:rsidR="00F72A32" w:rsidRPr="00D3733D">
        <w:t>is</w:t>
      </w:r>
      <w:r w:rsidRPr="00D3733D">
        <w:t xml:space="preserve"> limited to artificial noise</w:t>
      </w:r>
      <w:r w:rsidR="001652CE" w:rsidRPr="00D3733D">
        <w:t xml:space="preserve"> </w:t>
      </w:r>
      <w:r w:rsidRPr="00D3733D">
        <w:t xml:space="preserve">fields </w:t>
      </w:r>
      <w:r w:rsidR="00F72A32" w:rsidRPr="00D3733D">
        <w:t>under</w:t>
      </w:r>
      <w:r w:rsidRPr="00D3733D">
        <w:t xml:space="preserve"> laboratory conditions</w:t>
      </w:r>
      <w:r w:rsidR="00F72A32" w:rsidRPr="00D3733D">
        <w:t>,</w:t>
      </w:r>
      <w:r w:rsidRPr="00D3733D">
        <w:t xml:space="preserve"> whereas actual performance testing of handset, headset or hands-free terminals when placed in an environment </w:t>
      </w:r>
      <w:r w:rsidR="00F72A32" w:rsidRPr="00D3733D">
        <w:t>with</w:t>
      </w:r>
      <w:r w:rsidRPr="00D3733D">
        <w:t xml:space="preserve"> background noise are covered by other relevant ITU Recommendations.</w:t>
      </w:r>
    </w:p>
    <w:p w14:paraId="5EA8450D" w14:textId="77777777" w:rsidR="00357052" w:rsidRPr="00D3733D" w:rsidRDefault="00357052" w:rsidP="00357052"/>
    <w:p w14:paraId="60369FAC" w14:textId="77777777" w:rsidR="00146082" w:rsidRPr="00D3733D" w:rsidRDefault="00146082" w:rsidP="00146082"/>
    <w:p w14:paraId="2A986426" w14:textId="77777777" w:rsidR="00146082" w:rsidRPr="00D3733D" w:rsidRDefault="00146082" w:rsidP="00146082">
      <w:pPr>
        <w:rPr>
          <w:b/>
          <w:bCs/>
        </w:rPr>
        <w:sectPr w:rsidR="00146082" w:rsidRPr="00D3733D">
          <w:headerReference w:type="default" r:id="rId23"/>
          <w:pgSz w:w="11907" w:h="16834"/>
          <w:pgMar w:top="1134" w:right="1134" w:bottom="1134" w:left="1134" w:header="567" w:footer="567" w:gutter="0"/>
          <w:paperSrc w:first="15" w:other="15"/>
          <w:pgNumType w:fmt="lowerRoman"/>
          <w:cols w:space="720"/>
          <w:docGrid w:linePitch="326"/>
        </w:sectPr>
      </w:pPr>
    </w:p>
    <w:p w14:paraId="3346D767" w14:textId="77777777" w:rsidR="00146082" w:rsidRPr="00D3733D" w:rsidRDefault="00146082" w:rsidP="00146082">
      <w:pPr>
        <w:pStyle w:val="RecNo"/>
      </w:pPr>
      <w:bookmarkStart w:id="18" w:name="p1rectexte"/>
      <w:bookmarkEnd w:id="18"/>
      <w:r w:rsidRPr="00D3733D">
        <w:lastRenderedPageBreak/>
        <w:t>Recommendation ITU-T P.570</w:t>
      </w:r>
    </w:p>
    <w:p w14:paraId="3FC25CD7" w14:textId="058ED7D5" w:rsidR="00146082" w:rsidRPr="00D3733D" w:rsidRDefault="00357052">
      <w:pPr>
        <w:pStyle w:val="Rectitle"/>
      </w:pPr>
      <w:r w:rsidRPr="00D3733D">
        <w:t>Artificial noise</w:t>
      </w:r>
      <w:r w:rsidR="001652CE" w:rsidRPr="00D3733D">
        <w:t xml:space="preserve"> </w:t>
      </w:r>
      <w:r w:rsidRPr="00D3733D">
        <w:t xml:space="preserve">fields </w:t>
      </w:r>
      <w:r w:rsidR="00267526" w:rsidRPr="00D3733D">
        <w:t>under</w:t>
      </w:r>
      <w:r w:rsidRPr="00D3733D">
        <w:t xml:space="preserve"> laboratory conditions</w:t>
      </w:r>
    </w:p>
    <w:p w14:paraId="59796927" w14:textId="77777777" w:rsidR="004A106E" w:rsidRPr="00D3733D" w:rsidRDefault="004A106E" w:rsidP="007F1254">
      <w:pPr>
        <w:pStyle w:val="Heading1"/>
      </w:pPr>
      <w:bookmarkStart w:id="19" w:name="_Toc513708715"/>
      <w:bookmarkStart w:id="20" w:name="_Toc519176355"/>
      <w:bookmarkStart w:id="21" w:name="_Toc519177553"/>
      <w:bookmarkStart w:id="22" w:name="_Toc519257747"/>
      <w:bookmarkStart w:id="23" w:name="_Toc523392567"/>
      <w:r w:rsidRPr="00D3733D">
        <w:t>1</w:t>
      </w:r>
      <w:r w:rsidRPr="00D3733D">
        <w:tab/>
        <w:t>Scope</w:t>
      </w:r>
      <w:bookmarkEnd w:id="19"/>
      <w:bookmarkEnd w:id="20"/>
      <w:bookmarkEnd w:id="21"/>
      <w:bookmarkEnd w:id="22"/>
      <w:bookmarkEnd w:id="23"/>
    </w:p>
    <w:p w14:paraId="21C3D80F" w14:textId="77777777" w:rsidR="00956170" w:rsidRPr="00D3733D" w:rsidRDefault="00956170" w:rsidP="007F1254">
      <w:r w:rsidRPr="00D3733D">
        <w:t xml:space="preserve">The quality of </w:t>
      </w:r>
      <w:r w:rsidR="00CA373E" w:rsidRPr="00D3733D">
        <w:t>ambient</w:t>
      </w:r>
      <w:r w:rsidRPr="00D3733D">
        <w:t xml:space="preserve"> noise transmission is an important factor, which significantly contributes to the perceived overall quality of speech. Existing and even more the new generation of terminals, networks and system configurations including broadband services can be greatly improved with a proper design of terminals and systems in the presence of </w:t>
      </w:r>
      <w:r w:rsidR="00CA373E" w:rsidRPr="00D3733D">
        <w:t>ambient</w:t>
      </w:r>
      <w:r w:rsidRPr="00D3733D">
        <w:t xml:space="preserve"> noise.</w:t>
      </w:r>
    </w:p>
    <w:p w14:paraId="71447796" w14:textId="303BC067" w:rsidR="00CA373E" w:rsidRPr="00D3733D" w:rsidRDefault="00956170">
      <w:r w:rsidRPr="00D3733D">
        <w:t>Th</w:t>
      </w:r>
      <w:r w:rsidR="00267526" w:rsidRPr="00D3733D">
        <w:t>is</w:t>
      </w:r>
      <w:r w:rsidRPr="00D3733D">
        <w:t xml:space="preserve"> </w:t>
      </w:r>
      <w:r w:rsidR="00267526" w:rsidRPr="00D3733D">
        <w:t>Recommendation:</w:t>
      </w:r>
    </w:p>
    <w:p w14:paraId="6AACA1E9" w14:textId="7F50F240" w:rsidR="00956170" w:rsidRPr="00D3733D" w:rsidRDefault="00545B59" w:rsidP="00545B59">
      <w:pPr>
        <w:pStyle w:val="enumlev1"/>
      </w:pPr>
      <w:r w:rsidRPr="00D3733D">
        <w:t>–</w:t>
      </w:r>
      <w:r w:rsidRPr="00D3733D">
        <w:tab/>
        <w:t xml:space="preserve">provides </w:t>
      </w:r>
      <w:r w:rsidR="00845A91" w:rsidRPr="00D3733D">
        <w:t xml:space="preserve">information about </w:t>
      </w:r>
      <w:r w:rsidR="00956170" w:rsidRPr="00D3733D">
        <w:t xml:space="preserve">techniques needed for </w:t>
      </w:r>
      <w:r w:rsidR="00845A91" w:rsidRPr="00D3733D">
        <w:t>capturing real</w:t>
      </w:r>
      <w:r w:rsidR="000B638F" w:rsidRPr="00D3733D">
        <w:t>-</w:t>
      </w:r>
      <w:r w:rsidR="00845A91" w:rsidRPr="00D3733D">
        <w:t xml:space="preserve">world </w:t>
      </w:r>
      <w:r w:rsidR="00956170" w:rsidRPr="00D3733D">
        <w:t>noise</w:t>
      </w:r>
      <w:r w:rsidR="00845A91" w:rsidRPr="00D3733D">
        <w:t xml:space="preserve"> environments</w:t>
      </w:r>
      <w:r w:rsidRPr="00D3733D">
        <w:t>;</w:t>
      </w:r>
    </w:p>
    <w:p w14:paraId="7BCC618D" w14:textId="5F6A825A" w:rsidR="00845A91" w:rsidRPr="00D3733D" w:rsidRDefault="00545B59" w:rsidP="00545B59">
      <w:pPr>
        <w:pStyle w:val="enumlev1"/>
      </w:pPr>
      <w:r w:rsidRPr="00D3733D">
        <w:t>–</w:t>
      </w:r>
      <w:r w:rsidRPr="00D3733D">
        <w:tab/>
        <w:t xml:space="preserve">outlines </w:t>
      </w:r>
      <w:r w:rsidR="00845A91" w:rsidRPr="00D3733D">
        <w:t>methods for preprocessing of signals for artificial noise fields</w:t>
      </w:r>
      <w:r w:rsidR="00446C13" w:rsidRPr="00D3733D">
        <w:t xml:space="preserve"> (ANFs)</w:t>
      </w:r>
      <w:r w:rsidRPr="00D3733D">
        <w:t>;</w:t>
      </w:r>
    </w:p>
    <w:p w14:paraId="6AC74C5D" w14:textId="66E2AB82" w:rsidR="00956170" w:rsidRPr="00D3733D" w:rsidRDefault="00545B59">
      <w:pPr>
        <w:pStyle w:val="enumlev1"/>
      </w:pPr>
      <w:r w:rsidRPr="00D3733D">
        <w:t>–</w:t>
      </w:r>
      <w:r w:rsidRPr="00D3733D">
        <w:tab/>
      </w:r>
      <w:r w:rsidR="00267526" w:rsidRPr="00D3733D">
        <w:t>specifies</w:t>
      </w:r>
      <w:r w:rsidRPr="00D3733D">
        <w:t xml:space="preserve"> </w:t>
      </w:r>
      <w:r w:rsidR="00956170" w:rsidRPr="00D3733D">
        <w:t xml:space="preserve">loudspeaker </w:t>
      </w:r>
      <w:r w:rsidR="009501AC" w:rsidRPr="00D3733D">
        <w:t>set-up</w:t>
      </w:r>
      <w:r w:rsidR="00845A91" w:rsidRPr="00D3733D">
        <w:t xml:space="preserve">s and </w:t>
      </w:r>
      <w:r w:rsidR="00267526" w:rsidRPr="00D3733D">
        <w:t xml:space="preserve">a </w:t>
      </w:r>
      <w:r w:rsidR="00956170" w:rsidRPr="00D3733D">
        <w:t>loudspeak</w:t>
      </w:r>
      <w:r w:rsidR="00845A91" w:rsidRPr="00D3733D">
        <w:t xml:space="preserve">er calibration </w:t>
      </w:r>
      <w:r w:rsidR="00956170" w:rsidRPr="00D3733D">
        <w:t>procedure</w:t>
      </w:r>
      <w:r w:rsidRPr="00D3733D">
        <w:t>;</w:t>
      </w:r>
    </w:p>
    <w:p w14:paraId="7AC98C95" w14:textId="37E7BCE6" w:rsidR="00845A91" w:rsidRPr="00D3733D" w:rsidRDefault="00545B59" w:rsidP="00545B59">
      <w:pPr>
        <w:pStyle w:val="enumlev1"/>
      </w:pPr>
      <w:r w:rsidRPr="00D3733D">
        <w:t>–</w:t>
      </w:r>
      <w:r w:rsidRPr="00D3733D">
        <w:tab/>
        <w:t xml:space="preserve">describes </w:t>
      </w:r>
      <w:r w:rsidR="00845A91" w:rsidRPr="00D3733D">
        <w:t>the requirements for laboratory conditions</w:t>
      </w:r>
      <w:r w:rsidRPr="00D3733D">
        <w:t>;</w:t>
      </w:r>
    </w:p>
    <w:p w14:paraId="212339A0" w14:textId="20DA8F31" w:rsidR="00845A91" w:rsidRPr="00D3733D" w:rsidRDefault="00545B59" w:rsidP="00446C13">
      <w:pPr>
        <w:pStyle w:val="enumlev1"/>
      </w:pPr>
      <w:r w:rsidRPr="00D3733D">
        <w:t>–</w:t>
      </w:r>
      <w:r w:rsidRPr="00D3733D">
        <w:tab/>
        <w:t xml:space="preserve">specifies </w:t>
      </w:r>
      <w:r w:rsidR="00A83414" w:rsidRPr="00D3733D">
        <w:t xml:space="preserve">techniques for assessing </w:t>
      </w:r>
      <w:r w:rsidR="00446C13" w:rsidRPr="00D3733D">
        <w:t>ANF</w:t>
      </w:r>
      <w:r w:rsidR="00A83414" w:rsidRPr="00D3733D">
        <w:t>s</w:t>
      </w:r>
      <w:r w:rsidRPr="00D3733D">
        <w:t>.</w:t>
      </w:r>
    </w:p>
    <w:p w14:paraId="5F666E96" w14:textId="7BB41307" w:rsidR="00CA373E" w:rsidRPr="00D3733D" w:rsidRDefault="00956170" w:rsidP="00446C13">
      <w:r w:rsidRPr="00D3733D">
        <w:t xml:space="preserve">The </w:t>
      </w:r>
      <w:r w:rsidR="00446C13" w:rsidRPr="00D3733D">
        <w:t>ANF</w:t>
      </w:r>
      <w:r w:rsidRPr="00D3733D">
        <w:t xml:space="preserve"> </w:t>
      </w:r>
      <w:r w:rsidR="00845A91" w:rsidRPr="00D3733D">
        <w:t xml:space="preserve">established when applying this </w:t>
      </w:r>
      <w:r w:rsidR="00267526" w:rsidRPr="00D3733D">
        <w:t>R</w:t>
      </w:r>
      <w:r w:rsidR="00A83414" w:rsidRPr="00D3733D">
        <w:t>ecommendation</w:t>
      </w:r>
      <w:r w:rsidRPr="00D3733D">
        <w:t xml:space="preserve"> can be used for the evaluation and optimization of terminals and of complex configurations including terminals, net</w:t>
      </w:r>
      <w:r w:rsidR="00A83414" w:rsidRPr="00D3733D">
        <w:t>works and other configurations.</w:t>
      </w:r>
    </w:p>
    <w:p w14:paraId="77AD6AEC" w14:textId="59735306" w:rsidR="00CA373E" w:rsidRPr="00D3733D" w:rsidRDefault="00956170" w:rsidP="00446C13">
      <w:r w:rsidRPr="00D3733D">
        <w:t xml:space="preserve">The </w:t>
      </w:r>
      <w:r w:rsidR="00446C13" w:rsidRPr="00D3733D">
        <w:t>ANF</w:t>
      </w:r>
      <w:r w:rsidR="00A83414" w:rsidRPr="00D3733D">
        <w:t xml:space="preserve"> </w:t>
      </w:r>
      <w:r w:rsidRPr="00D3733D">
        <w:t>described in th</w:t>
      </w:r>
      <w:r w:rsidR="00267526" w:rsidRPr="00D3733D">
        <w:t>is Recommendation is</w:t>
      </w:r>
      <w:r w:rsidRPr="00D3733D">
        <w:t xml:space="preserve"> applicable </w:t>
      </w:r>
      <w:r w:rsidR="00267526" w:rsidRPr="00D3733D">
        <w:t>to</w:t>
      </w:r>
      <w:r w:rsidRPr="00D3733D">
        <w:t>:</w:t>
      </w:r>
    </w:p>
    <w:p w14:paraId="52EBD84B" w14:textId="3844EAC4" w:rsidR="00CA373E" w:rsidRPr="00D3733D" w:rsidRDefault="0021364E" w:rsidP="0021364E">
      <w:pPr>
        <w:pStyle w:val="enumlev1"/>
        <w:rPr>
          <w:rFonts w:eastAsia="MS Mincho"/>
        </w:rPr>
      </w:pPr>
      <w:r w:rsidRPr="00D3733D">
        <w:t>–</w:t>
      </w:r>
      <w:r w:rsidRPr="00D3733D">
        <w:tab/>
      </w:r>
      <w:r w:rsidR="00267526" w:rsidRPr="00D3733D">
        <w:t xml:space="preserve">objective </w:t>
      </w:r>
      <w:r w:rsidR="00267526" w:rsidRPr="00D3733D">
        <w:rPr>
          <w:rFonts w:eastAsia="MS Mincho"/>
        </w:rPr>
        <w:t>performance evaluation of terminals in different ambient noise environments;</w:t>
      </w:r>
    </w:p>
    <w:p w14:paraId="3CD59920" w14:textId="0E0850D7" w:rsidR="00CA373E" w:rsidRPr="00D3733D" w:rsidRDefault="00267526" w:rsidP="0021364E">
      <w:pPr>
        <w:pStyle w:val="enumlev1"/>
        <w:rPr>
          <w:rFonts w:eastAsia="MS Mincho"/>
        </w:rPr>
      </w:pPr>
      <w:r w:rsidRPr="00D3733D">
        <w:rPr>
          <w:rFonts w:eastAsia="MS Mincho"/>
        </w:rPr>
        <w:t>–</w:t>
      </w:r>
      <w:r w:rsidRPr="00D3733D">
        <w:rPr>
          <w:rFonts w:eastAsia="MS Mincho"/>
        </w:rPr>
        <w:tab/>
        <w:t>speech-processing evaluation by using the preprocessed speech signal in the presence of ambient noise, recorded by a terminal;</w:t>
      </w:r>
    </w:p>
    <w:p w14:paraId="69603F55" w14:textId="7011FD3A" w:rsidR="00CA373E" w:rsidRPr="00D3733D" w:rsidRDefault="00267526" w:rsidP="0021364E">
      <w:pPr>
        <w:pStyle w:val="enumlev1"/>
        <w:rPr>
          <w:rFonts w:eastAsia="MS Mincho"/>
        </w:rPr>
      </w:pPr>
      <w:r w:rsidRPr="00D3733D">
        <w:rPr>
          <w:rFonts w:eastAsia="MS Mincho"/>
        </w:rPr>
        <w:t>–</w:t>
      </w:r>
      <w:r w:rsidRPr="00D3733D">
        <w:rPr>
          <w:rFonts w:eastAsia="MS Mincho"/>
        </w:rPr>
        <w:tab/>
        <w:t>subjective evaluation of terminals by performing conversational tests, specific double talk tests or talking and listening tests in the presence of ambient noise;</w:t>
      </w:r>
    </w:p>
    <w:p w14:paraId="2C6A907F" w14:textId="5EDFC6F5" w:rsidR="004A106E" w:rsidRPr="00D3733D" w:rsidRDefault="00267526" w:rsidP="0021364E">
      <w:pPr>
        <w:pStyle w:val="enumlev1"/>
      </w:pPr>
      <w:r w:rsidRPr="00D3733D">
        <w:rPr>
          <w:rFonts w:eastAsia="MS Mincho"/>
        </w:rPr>
        <w:t>–</w:t>
      </w:r>
      <w:r w:rsidRPr="00D3733D">
        <w:rPr>
          <w:rFonts w:eastAsia="MS Mincho"/>
        </w:rPr>
        <w:tab/>
        <w:t>subjective</w:t>
      </w:r>
      <w:r w:rsidRPr="00D3733D">
        <w:t xml:space="preserve"> </w:t>
      </w:r>
      <w:r w:rsidR="00956170" w:rsidRPr="00D3733D">
        <w:t>evaluation in third party listening tests by recording the speech samples of terminals in the presence</w:t>
      </w:r>
      <w:r w:rsidR="00CA373E" w:rsidRPr="00D3733D">
        <w:t xml:space="preserve"> </w:t>
      </w:r>
      <w:r w:rsidR="00956170" w:rsidRPr="00D3733D">
        <w:t xml:space="preserve">of </w:t>
      </w:r>
      <w:r w:rsidR="00A83414" w:rsidRPr="00D3733D">
        <w:t>ambient</w:t>
      </w:r>
      <w:r w:rsidR="00956170" w:rsidRPr="00D3733D">
        <w:t xml:space="preserve"> noise.</w:t>
      </w:r>
    </w:p>
    <w:p w14:paraId="0F363234" w14:textId="77777777" w:rsidR="004A106E" w:rsidRPr="00D3733D" w:rsidRDefault="004A106E" w:rsidP="004A106E">
      <w:pPr>
        <w:pStyle w:val="Heading1"/>
      </w:pPr>
      <w:bookmarkStart w:id="24" w:name="_Toc513708716"/>
      <w:bookmarkStart w:id="25" w:name="_Toc519176356"/>
      <w:bookmarkStart w:id="26" w:name="_Toc519177554"/>
      <w:bookmarkStart w:id="27" w:name="_Toc519257748"/>
      <w:bookmarkStart w:id="28" w:name="_Toc523392568"/>
      <w:r w:rsidRPr="00D3733D">
        <w:t>2</w:t>
      </w:r>
      <w:r w:rsidRPr="00D3733D">
        <w:tab/>
        <w:t>References</w:t>
      </w:r>
      <w:bookmarkEnd w:id="24"/>
      <w:bookmarkEnd w:id="25"/>
      <w:bookmarkEnd w:id="26"/>
      <w:bookmarkEnd w:id="27"/>
      <w:bookmarkEnd w:id="28"/>
    </w:p>
    <w:p w14:paraId="36BACA42" w14:textId="6BA6E5B7" w:rsidR="0021364E" w:rsidRPr="00D3733D" w:rsidRDefault="0021364E" w:rsidP="004A106E">
      <w:r w:rsidRPr="00D3733D">
        <w:t xml:space="preserve">The following ITU-T Recommendations and other references contain provisions which, through reference in this text, constitute provisions of this Recommendation. At the time of publication, the editions indicated were valid. All Recommendations and other references are subject to revision; users of this Recommendation are therefore encouraged to investigate the possibility of applying the most recent edition of the Recommendations and other references listed below. A list of the currently valid ITU-T Recommendations is regularly published. The reference to a document within this Recommendation does not give it, as a stand-alone document, </w:t>
      </w:r>
      <w:r w:rsidR="009B0019" w:rsidRPr="00D3733D">
        <w:t>the status of a Recommendation.</w:t>
      </w:r>
    </w:p>
    <w:p w14:paraId="2EE47474" w14:textId="22310855" w:rsidR="00D47AA4" w:rsidRPr="00D3733D" w:rsidRDefault="007F0BB9" w:rsidP="003A2B57">
      <w:pPr>
        <w:pStyle w:val="Reftext"/>
        <w:tabs>
          <w:tab w:val="clear" w:pos="794"/>
          <w:tab w:val="clear" w:pos="1588"/>
          <w:tab w:val="clear" w:pos="1985"/>
        </w:tabs>
        <w:ind w:left="2268" w:hanging="2268"/>
        <w:rPr>
          <w:rFonts w:asciiTheme="minorBidi" w:hAnsiTheme="minorBidi" w:cstheme="minorBidi"/>
          <w:i/>
          <w:sz w:val="16"/>
          <w:szCs w:val="16"/>
        </w:rPr>
      </w:pPr>
      <w:r w:rsidRPr="00D3733D">
        <w:t>[</w:t>
      </w:r>
      <w:r w:rsidRPr="00D3733D">
        <w:rPr>
          <w:bCs/>
        </w:rPr>
        <w:t>ITU-T P.58</w:t>
      </w:r>
      <w:r w:rsidRPr="00D3733D">
        <w:t>]</w:t>
      </w:r>
      <w:r w:rsidRPr="00D3733D">
        <w:tab/>
      </w:r>
      <w:r w:rsidR="0021364E" w:rsidRPr="00D3733D">
        <w:t xml:space="preserve">Recommendation </w:t>
      </w:r>
      <w:r w:rsidRPr="00D3733D">
        <w:t>ITU-T P.58</w:t>
      </w:r>
      <w:r w:rsidR="00201C68" w:rsidRPr="00D3733D">
        <w:t xml:space="preserve"> (2013),</w:t>
      </w:r>
      <w:r w:rsidRPr="00D3733D">
        <w:t xml:space="preserve"> </w:t>
      </w:r>
      <w:r w:rsidRPr="00D3733D">
        <w:rPr>
          <w:i/>
        </w:rPr>
        <w:t xml:space="preserve">Head and </w:t>
      </w:r>
      <w:r w:rsidR="00201C68" w:rsidRPr="00D3733D">
        <w:rPr>
          <w:i/>
        </w:rPr>
        <w:t>torso simulator for telepho</w:t>
      </w:r>
      <w:r w:rsidRPr="00D3733D">
        <w:rPr>
          <w:i/>
        </w:rPr>
        <w:t>nometry.</w:t>
      </w:r>
    </w:p>
    <w:p w14:paraId="7424A934" w14:textId="77CEB796" w:rsidR="00D47AA4" w:rsidRPr="00D3733D" w:rsidRDefault="007F0BB9" w:rsidP="003A2B57">
      <w:pPr>
        <w:pStyle w:val="Reftext"/>
        <w:tabs>
          <w:tab w:val="clear" w:pos="794"/>
          <w:tab w:val="clear" w:pos="1588"/>
          <w:tab w:val="clear" w:pos="1985"/>
        </w:tabs>
        <w:ind w:left="2268" w:hanging="2268"/>
        <w:rPr>
          <w:rFonts w:asciiTheme="minorBidi" w:hAnsiTheme="minorBidi" w:cstheme="minorBidi"/>
          <w:i/>
          <w:sz w:val="16"/>
          <w:szCs w:val="16"/>
        </w:rPr>
      </w:pPr>
      <w:r w:rsidRPr="00D3733D">
        <w:t>[</w:t>
      </w:r>
      <w:r w:rsidRPr="00D3733D">
        <w:rPr>
          <w:bCs/>
        </w:rPr>
        <w:t>ITU-T P.581</w:t>
      </w:r>
      <w:r w:rsidRPr="00D3733D">
        <w:t>]</w:t>
      </w:r>
      <w:r w:rsidRPr="00D3733D">
        <w:tab/>
      </w:r>
      <w:r w:rsidR="0021364E" w:rsidRPr="00D3733D">
        <w:t xml:space="preserve">Recommendation </w:t>
      </w:r>
      <w:r w:rsidRPr="00D3733D">
        <w:t>ITU-T P.581</w:t>
      </w:r>
      <w:r w:rsidR="00201C68" w:rsidRPr="00D3733D">
        <w:t xml:space="preserve"> (2014),</w:t>
      </w:r>
      <w:r w:rsidRPr="00D3733D">
        <w:t xml:space="preserve"> </w:t>
      </w:r>
      <w:r w:rsidRPr="00D3733D">
        <w:rPr>
          <w:i/>
        </w:rPr>
        <w:t xml:space="preserve">Use of </w:t>
      </w:r>
      <w:r w:rsidR="00201C68" w:rsidRPr="00D3733D">
        <w:rPr>
          <w:i/>
        </w:rPr>
        <w:t>head and torso simulator</w:t>
      </w:r>
      <w:r w:rsidRPr="00D3733D">
        <w:rPr>
          <w:i/>
        </w:rPr>
        <w:t xml:space="preserve"> for </w:t>
      </w:r>
      <w:r w:rsidR="00201C68" w:rsidRPr="00D3733D">
        <w:rPr>
          <w:i/>
        </w:rPr>
        <w:t>hands-free and handset terminal testing</w:t>
      </w:r>
      <w:r w:rsidRPr="00D3733D">
        <w:rPr>
          <w:rFonts w:asciiTheme="minorBidi" w:hAnsiTheme="minorBidi" w:cstheme="minorBidi"/>
          <w:i/>
          <w:sz w:val="16"/>
          <w:szCs w:val="16"/>
        </w:rPr>
        <w:t>.</w:t>
      </w:r>
      <w:r w:rsidR="0021364E" w:rsidRPr="00D3733D">
        <w:rPr>
          <w:rFonts w:asciiTheme="minorBidi" w:hAnsiTheme="minorBidi" w:cstheme="minorBidi"/>
          <w:i/>
          <w:sz w:val="16"/>
          <w:szCs w:val="16"/>
        </w:rPr>
        <w:t xml:space="preserve"> </w:t>
      </w:r>
    </w:p>
    <w:p w14:paraId="601A1CCB" w14:textId="1378259F" w:rsidR="00890BED" w:rsidRPr="00D3733D" w:rsidRDefault="00890BED" w:rsidP="003A2B57">
      <w:pPr>
        <w:pStyle w:val="Reftext"/>
        <w:tabs>
          <w:tab w:val="clear" w:pos="794"/>
          <w:tab w:val="clear" w:pos="1588"/>
          <w:tab w:val="clear" w:pos="1985"/>
        </w:tabs>
        <w:ind w:left="2268" w:hanging="2268"/>
        <w:rPr>
          <w:rFonts w:asciiTheme="minorBidi" w:hAnsiTheme="minorBidi" w:cstheme="minorBidi"/>
          <w:i/>
          <w:sz w:val="16"/>
          <w:szCs w:val="16"/>
        </w:rPr>
      </w:pPr>
      <w:r w:rsidRPr="00D3733D">
        <w:lastRenderedPageBreak/>
        <w:t>[ITU-T P.1100]</w:t>
      </w:r>
      <w:r w:rsidRPr="00D3733D">
        <w:tab/>
      </w:r>
      <w:r w:rsidR="0021364E" w:rsidRPr="00D3733D">
        <w:t xml:space="preserve">Recommendation </w:t>
      </w:r>
      <w:r w:rsidRPr="00D3733D">
        <w:t>ITU-T P.1100</w:t>
      </w:r>
      <w:r w:rsidR="003A2B57" w:rsidRPr="00D3733D">
        <w:t xml:space="preserve"> (2017),</w:t>
      </w:r>
      <w:r w:rsidRPr="00D3733D">
        <w:t xml:space="preserve"> </w:t>
      </w:r>
      <w:r w:rsidRPr="00D3733D">
        <w:rPr>
          <w:i/>
        </w:rPr>
        <w:t>Narrowband hands-free communication in motor vehicles.</w:t>
      </w:r>
    </w:p>
    <w:p w14:paraId="05DDB250" w14:textId="4ABE6C51" w:rsidR="00B14528" w:rsidRPr="00D3733D" w:rsidRDefault="00890BED" w:rsidP="003A2B57">
      <w:pPr>
        <w:pStyle w:val="Reftext"/>
        <w:tabs>
          <w:tab w:val="clear" w:pos="794"/>
          <w:tab w:val="clear" w:pos="1588"/>
          <w:tab w:val="clear" w:pos="1985"/>
        </w:tabs>
        <w:ind w:left="2268" w:hanging="2268"/>
        <w:rPr>
          <w:i/>
        </w:rPr>
      </w:pPr>
      <w:r w:rsidRPr="00D3733D">
        <w:t>[</w:t>
      </w:r>
      <w:r w:rsidRPr="00D3733D">
        <w:rPr>
          <w:bCs/>
        </w:rPr>
        <w:t>ITU-T P.1110</w:t>
      </w:r>
      <w:r w:rsidRPr="00D3733D">
        <w:t>]</w:t>
      </w:r>
      <w:r w:rsidRPr="00D3733D">
        <w:tab/>
      </w:r>
      <w:r w:rsidR="0021364E" w:rsidRPr="00D3733D">
        <w:t xml:space="preserve">Recommendation </w:t>
      </w:r>
      <w:r w:rsidRPr="00D3733D">
        <w:t>ITU-T P.1110</w:t>
      </w:r>
      <w:r w:rsidR="003A2B57" w:rsidRPr="00D3733D">
        <w:t xml:space="preserve"> (2017),</w:t>
      </w:r>
      <w:r w:rsidRPr="00D3733D">
        <w:t xml:space="preserve"> </w:t>
      </w:r>
      <w:r w:rsidRPr="00D3733D">
        <w:rPr>
          <w:i/>
        </w:rPr>
        <w:t>Wideband hands-free communication in motor vehicles.</w:t>
      </w:r>
    </w:p>
    <w:p w14:paraId="34663E47" w14:textId="3A271A72" w:rsidR="00B14528" w:rsidRPr="00D3733D" w:rsidRDefault="00066471" w:rsidP="003A2B57">
      <w:pPr>
        <w:pStyle w:val="Reftext"/>
        <w:tabs>
          <w:tab w:val="clear" w:pos="794"/>
          <w:tab w:val="clear" w:pos="1191"/>
          <w:tab w:val="clear" w:pos="1588"/>
        </w:tabs>
        <w:ind w:left="2268" w:hanging="2268"/>
        <w:rPr>
          <w:rFonts w:asciiTheme="majorBidi" w:hAnsiTheme="majorBidi" w:cstheme="majorBidi"/>
          <w:i/>
          <w:sz w:val="16"/>
          <w:szCs w:val="16"/>
        </w:rPr>
      </w:pPr>
      <w:r w:rsidRPr="00D3733D">
        <w:t>[</w:t>
      </w:r>
      <w:r w:rsidRPr="00D3733D">
        <w:rPr>
          <w:bCs/>
        </w:rPr>
        <w:t>ITU-T P.1120</w:t>
      </w:r>
      <w:r w:rsidR="0021364E" w:rsidRPr="00D3733D">
        <w:t>]</w:t>
      </w:r>
      <w:r w:rsidR="0021364E" w:rsidRPr="00D3733D">
        <w:tab/>
      </w:r>
      <w:r w:rsidR="00E26884" w:rsidRPr="00D3733D">
        <w:tab/>
        <w:t xml:space="preserve">Recommendation </w:t>
      </w:r>
      <w:r w:rsidRPr="00D3733D">
        <w:t>ITU-T P.1120</w:t>
      </w:r>
      <w:r w:rsidR="003A2B57" w:rsidRPr="00D3733D">
        <w:t xml:space="preserve"> (2017),</w:t>
      </w:r>
      <w:r w:rsidRPr="00D3733D">
        <w:t xml:space="preserve"> </w:t>
      </w:r>
      <w:r w:rsidRPr="00D3733D">
        <w:rPr>
          <w:i/>
        </w:rPr>
        <w:t xml:space="preserve">Super-wideband and </w:t>
      </w:r>
      <w:r w:rsidR="003A2B57" w:rsidRPr="00D3733D">
        <w:rPr>
          <w:i/>
        </w:rPr>
        <w:t>f</w:t>
      </w:r>
      <w:r w:rsidRPr="00D3733D">
        <w:rPr>
          <w:i/>
        </w:rPr>
        <w:t xml:space="preserve">ullband hands-free </w:t>
      </w:r>
      <w:r w:rsidR="00931118" w:rsidRPr="00D3733D">
        <w:rPr>
          <w:i/>
        </w:rPr>
        <w:t>communication in motor vehicles.</w:t>
      </w:r>
    </w:p>
    <w:p w14:paraId="4FF21EEA" w14:textId="0FDD5225" w:rsidR="00B14528" w:rsidRPr="00D3733D" w:rsidRDefault="00066471" w:rsidP="003A2B57">
      <w:pPr>
        <w:pStyle w:val="Reftext"/>
        <w:tabs>
          <w:tab w:val="clear" w:pos="794"/>
          <w:tab w:val="clear" w:pos="1191"/>
          <w:tab w:val="clear" w:pos="1588"/>
        </w:tabs>
        <w:ind w:left="2268" w:hanging="2268"/>
        <w:rPr>
          <w:rFonts w:asciiTheme="minorBidi" w:hAnsiTheme="minorBidi" w:cstheme="minorBidi"/>
          <w:i/>
          <w:sz w:val="16"/>
          <w:szCs w:val="16"/>
        </w:rPr>
      </w:pPr>
      <w:r w:rsidRPr="00D3733D">
        <w:t>[</w:t>
      </w:r>
      <w:r w:rsidRPr="00D3733D">
        <w:rPr>
          <w:bCs/>
        </w:rPr>
        <w:t>ITU-T P.1140</w:t>
      </w:r>
      <w:r w:rsidRPr="00D3733D">
        <w:t>]</w:t>
      </w:r>
      <w:r w:rsidRPr="00D3733D">
        <w:tab/>
      </w:r>
      <w:r w:rsidR="00E26884" w:rsidRPr="00D3733D">
        <w:tab/>
        <w:t xml:space="preserve">Recommendation </w:t>
      </w:r>
      <w:r w:rsidRPr="00D3733D">
        <w:t>ITU-T P.1140</w:t>
      </w:r>
      <w:r w:rsidR="003A2B57" w:rsidRPr="00D3733D">
        <w:t xml:space="preserve"> (2017),</w:t>
      </w:r>
      <w:r w:rsidRPr="00D3733D">
        <w:t xml:space="preserve"> </w:t>
      </w:r>
      <w:r w:rsidR="00977671" w:rsidRPr="00D3733D">
        <w:rPr>
          <w:i/>
        </w:rPr>
        <w:t xml:space="preserve">Speech communication requirements for emergency calls originating from </w:t>
      </w:r>
      <w:r w:rsidRPr="00D3733D">
        <w:rPr>
          <w:i/>
        </w:rPr>
        <w:t>vehicles.</w:t>
      </w:r>
    </w:p>
    <w:p w14:paraId="1698C815" w14:textId="6920D483" w:rsidR="004A38C0" w:rsidRPr="00D3733D" w:rsidRDefault="004A38C0" w:rsidP="0013688E">
      <w:pPr>
        <w:pStyle w:val="Reftext"/>
        <w:tabs>
          <w:tab w:val="clear" w:pos="794"/>
          <w:tab w:val="clear" w:pos="1191"/>
          <w:tab w:val="clear" w:pos="1588"/>
        </w:tabs>
        <w:ind w:left="2268" w:hanging="2268"/>
        <w:rPr>
          <w:i/>
          <w:iCs/>
        </w:rPr>
      </w:pPr>
      <w:r w:rsidRPr="00D3733D">
        <w:t>[</w:t>
      </w:r>
      <w:r w:rsidRPr="00D3733D">
        <w:rPr>
          <w:bCs/>
        </w:rPr>
        <w:t>ITU-R BS</w:t>
      </w:r>
      <w:r w:rsidR="009C6D2F" w:rsidRPr="00D3733D">
        <w:rPr>
          <w:bCs/>
        </w:rPr>
        <w:t>.</w:t>
      </w:r>
      <w:r w:rsidRPr="00D3733D">
        <w:rPr>
          <w:bCs/>
        </w:rPr>
        <w:t>1116-</w:t>
      </w:r>
      <w:r w:rsidR="0013688E" w:rsidRPr="00D3733D">
        <w:rPr>
          <w:bCs/>
        </w:rPr>
        <w:t>3</w:t>
      </w:r>
      <w:r w:rsidRPr="00D3733D">
        <w:t>]</w:t>
      </w:r>
      <w:r w:rsidRPr="00D3733D">
        <w:tab/>
      </w:r>
      <w:r w:rsidR="00E26884" w:rsidRPr="00D3733D">
        <w:tab/>
      </w:r>
      <w:r w:rsidR="00931118" w:rsidRPr="00D3733D">
        <w:t xml:space="preserve">Recommendation </w:t>
      </w:r>
      <w:r w:rsidR="00931118" w:rsidRPr="00D3733D">
        <w:rPr>
          <w:lang w:eastAsia="ja-JP"/>
        </w:rPr>
        <w:t>ITU-R</w:t>
      </w:r>
      <w:r w:rsidR="00931118" w:rsidRPr="00D3733D">
        <w:t xml:space="preserve"> </w:t>
      </w:r>
      <w:r w:rsidR="00931118" w:rsidRPr="00D3733D">
        <w:rPr>
          <w:bCs/>
        </w:rPr>
        <w:t>BS.1116-</w:t>
      </w:r>
      <w:r w:rsidR="0013688E" w:rsidRPr="00D3733D">
        <w:rPr>
          <w:bCs/>
        </w:rPr>
        <w:t>3 (2015)</w:t>
      </w:r>
      <w:r w:rsidR="00931118" w:rsidRPr="00D3733D">
        <w:rPr>
          <w:bCs/>
        </w:rPr>
        <w:t xml:space="preserve">: </w:t>
      </w:r>
      <w:r w:rsidR="009C6D2F" w:rsidRPr="00D3733D">
        <w:rPr>
          <w:i/>
          <w:iCs/>
        </w:rPr>
        <w:t xml:space="preserve">Methods for the subjective assessment of small </w:t>
      </w:r>
      <w:r w:rsidR="0019315A" w:rsidRPr="00D3733D">
        <w:rPr>
          <w:i/>
          <w:iCs/>
        </w:rPr>
        <w:t>impairments</w:t>
      </w:r>
      <w:r w:rsidR="009C6D2F" w:rsidRPr="00D3733D">
        <w:rPr>
          <w:i/>
          <w:iCs/>
        </w:rPr>
        <w:t xml:space="preserve"> in audio systems</w:t>
      </w:r>
      <w:r w:rsidRPr="00D3733D">
        <w:rPr>
          <w:i/>
          <w:iCs/>
        </w:rPr>
        <w:t>.</w:t>
      </w:r>
    </w:p>
    <w:p w14:paraId="21E550FE" w14:textId="2B858ECA" w:rsidR="00284372" w:rsidRPr="00D3733D" w:rsidRDefault="00E26884" w:rsidP="00EF1D9E">
      <w:pPr>
        <w:pStyle w:val="Reftext"/>
        <w:ind w:left="2268" w:hanging="2268"/>
      </w:pPr>
      <w:r w:rsidRPr="00D3733D">
        <w:rPr>
          <w:bCs/>
        </w:rPr>
        <w:t>[</w:t>
      </w:r>
      <w:r w:rsidR="007F0BB9" w:rsidRPr="00D3733D">
        <w:rPr>
          <w:bCs/>
        </w:rPr>
        <w:t xml:space="preserve">ETSI </w:t>
      </w:r>
      <w:r w:rsidR="007F0BB9" w:rsidRPr="00D3733D">
        <w:t>EG 202 396-1</w:t>
      </w:r>
      <w:r w:rsidR="00931118" w:rsidRPr="00D3733D">
        <w:t>]</w:t>
      </w:r>
      <w:r w:rsidRPr="00D3733D">
        <w:tab/>
      </w:r>
      <w:r w:rsidRPr="00D3733D">
        <w:rPr>
          <w:bCs/>
        </w:rPr>
        <w:t xml:space="preserve">ETSI </w:t>
      </w:r>
      <w:r w:rsidRPr="00D3733D">
        <w:t>EG 202 396-1</w:t>
      </w:r>
      <w:r w:rsidR="00284372" w:rsidRPr="00D3733D">
        <w:t>, V1.2.2 (2008)</w:t>
      </w:r>
      <w:r w:rsidRPr="00D3733D">
        <w:t xml:space="preserve">, </w:t>
      </w:r>
      <w:r w:rsidR="00284372" w:rsidRPr="00D3733D">
        <w:rPr>
          <w:i/>
          <w:iCs/>
        </w:rPr>
        <w:t xml:space="preserve">Speech processing, transmission and quality aspects (STQ); </w:t>
      </w:r>
      <w:r w:rsidR="007F0BB9" w:rsidRPr="00D3733D">
        <w:rPr>
          <w:i/>
          <w:iCs/>
        </w:rPr>
        <w:t>Speech quality</w:t>
      </w:r>
      <w:r w:rsidR="00931118" w:rsidRPr="00D3733D">
        <w:rPr>
          <w:i/>
          <w:iCs/>
        </w:rPr>
        <w:t xml:space="preserve"> performance in the presence of </w:t>
      </w:r>
      <w:r w:rsidR="007F0BB9" w:rsidRPr="00D3733D">
        <w:rPr>
          <w:i/>
          <w:iCs/>
        </w:rPr>
        <w:t>background noise; Part 1: Background noise simulation technique and background noise database</w:t>
      </w:r>
      <w:r w:rsidR="007F0BB9" w:rsidRPr="00D3733D">
        <w:t>.</w:t>
      </w:r>
    </w:p>
    <w:p w14:paraId="7CC77DE9" w14:textId="77777777" w:rsidR="009B0019" w:rsidRPr="00D3733D" w:rsidRDefault="00E26884" w:rsidP="00BB41DD">
      <w:pPr>
        <w:pStyle w:val="Reftext"/>
        <w:ind w:left="2268" w:hanging="2268"/>
      </w:pPr>
      <w:r w:rsidRPr="00D3733D">
        <w:t>[</w:t>
      </w:r>
      <w:r w:rsidR="007F0BB9" w:rsidRPr="00D3733D">
        <w:t>IEC 61260</w:t>
      </w:r>
      <w:r w:rsidR="000849EA" w:rsidRPr="00D3733D">
        <w:t>-1</w:t>
      </w:r>
      <w:r w:rsidRPr="00D3733D">
        <w:t>]</w:t>
      </w:r>
      <w:r w:rsidRPr="00D3733D">
        <w:tab/>
      </w:r>
      <w:r w:rsidRPr="00D3733D">
        <w:tab/>
      </w:r>
      <w:r w:rsidR="00931118" w:rsidRPr="00D3733D">
        <w:tab/>
      </w:r>
      <w:r w:rsidRPr="00D3733D">
        <w:t>IEC 61260</w:t>
      </w:r>
      <w:r w:rsidR="000849EA" w:rsidRPr="00D3733D">
        <w:t>-1:</w:t>
      </w:r>
      <w:r w:rsidR="00931118" w:rsidRPr="00D3733D">
        <w:t xml:space="preserve">2014, </w:t>
      </w:r>
      <w:r w:rsidR="007F0BB9" w:rsidRPr="00D3733D">
        <w:rPr>
          <w:i/>
          <w:iCs/>
        </w:rPr>
        <w:t xml:space="preserve">Electroacoustics </w:t>
      </w:r>
      <w:r w:rsidR="00931118" w:rsidRPr="00D3733D">
        <w:rPr>
          <w:i/>
          <w:iCs/>
        </w:rPr>
        <w:t>–</w:t>
      </w:r>
      <w:r w:rsidR="007F0BB9" w:rsidRPr="00D3733D">
        <w:rPr>
          <w:i/>
          <w:iCs/>
        </w:rPr>
        <w:t xml:space="preserve"> Octave-band and fractional-octave-band filters</w:t>
      </w:r>
      <w:r w:rsidR="00931118" w:rsidRPr="00D3733D">
        <w:rPr>
          <w:i/>
          <w:iCs/>
        </w:rPr>
        <w:t xml:space="preserve"> –</w:t>
      </w:r>
      <w:r w:rsidR="007F0BB9" w:rsidRPr="00D3733D">
        <w:rPr>
          <w:i/>
          <w:iCs/>
        </w:rPr>
        <w:t xml:space="preserve"> Part 1: Specifications</w:t>
      </w:r>
      <w:r w:rsidR="00931118" w:rsidRPr="00D3733D">
        <w:t>.</w:t>
      </w:r>
      <w:r w:rsidR="00C53A84" w:rsidRPr="00D3733D">
        <w:rPr>
          <w:rFonts w:asciiTheme="minorBidi" w:hAnsiTheme="minorBidi" w:cstheme="minorBidi"/>
          <w:sz w:val="16"/>
          <w:szCs w:val="16"/>
        </w:rPr>
        <w:t xml:space="preserve"> </w:t>
      </w:r>
    </w:p>
    <w:p w14:paraId="77F615FE" w14:textId="0C364B29" w:rsidR="007F0BB9" w:rsidRPr="00D3733D" w:rsidRDefault="00E26884" w:rsidP="00BB41DD">
      <w:pPr>
        <w:pStyle w:val="Reftext"/>
        <w:ind w:left="2268" w:hanging="2268"/>
      </w:pPr>
      <w:r w:rsidRPr="00D3733D">
        <w:t>[</w:t>
      </w:r>
      <w:r w:rsidR="00186F6A" w:rsidRPr="00D3733D">
        <w:t xml:space="preserve">IEC </w:t>
      </w:r>
      <w:r w:rsidR="00F85C95" w:rsidRPr="00D3733D">
        <w:t xml:space="preserve">TR </w:t>
      </w:r>
      <w:r w:rsidR="00186F6A" w:rsidRPr="00D3733D">
        <w:t>60268-13</w:t>
      </w:r>
      <w:r w:rsidR="00931118" w:rsidRPr="00D3733D">
        <w:t>]</w:t>
      </w:r>
      <w:r w:rsidR="00931118" w:rsidRPr="00D3733D">
        <w:tab/>
      </w:r>
      <w:r w:rsidR="00931118" w:rsidRPr="00D3733D">
        <w:tab/>
      </w:r>
      <w:r w:rsidRPr="00D3733D">
        <w:t xml:space="preserve">IEC </w:t>
      </w:r>
      <w:r w:rsidR="00F85C95" w:rsidRPr="00D3733D">
        <w:t xml:space="preserve">TR </w:t>
      </w:r>
      <w:r w:rsidRPr="00D3733D">
        <w:t>60268-13</w:t>
      </w:r>
      <w:r w:rsidR="00F85C95" w:rsidRPr="00D3733D">
        <w:t>:</w:t>
      </w:r>
      <w:r w:rsidR="00931118" w:rsidRPr="00D3733D">
        <w:t xml:space="preserve">1998, </w:t>
      </w:r>
      <w:r w:rsidR="00186F6A" w:rsidRPr="00D3733D">
        <w:rPr>
          <w:rFonts w:eastAsia="Batang"/>
          <w:i/>
          <w:iCs/>
          <w:lang w:eastAsia="ko-KR"/>
        </w:rPr>
        <w:t xml:space="preserve">Sound system equipment </w:t>
      </w:r>
      <w:r w:rsidR="00931118" w:rsidRPr="00D3733D">
        <w:rPr>
          <w:rFonts w:eastAsia="Batang"/>
          <w:i/>
          <w:iCs/>
          <w:lang w:eastAsia="ko-KR"/>
        </w:rPr>
        <w:t>–</w:t>
      </w:r>
      <w:r w:rsidR="00186F6A" w:rsidRPr="00D3733D">
        <w:rPr>
          <w:rFonts w:eastAsia="Batang"/>
          <w:i/>
          <w:iCs/>
          <w:lang w:eastAsia="ko-KR"/>
        </w:rPr>
        <w:t xml:space="preserve"> Part 13: Listening tests on loudspeakers</w:t>
      </w:r>
      <w:r w:rsidR="00186F6A" w:rsidRPr="00D3733D">
        <w:rPr>
          <w:color w:val="000000"/>
        </w:rPr>
        <w:t>.</w:t>
      </w:r>
      <w:r w:rsidR="00F85C95" w:rsidRPr="00D3733D" w:rsidDel="00F85C95">
        <w:rPr>
          <w:color w:val="000000"/>
        </w:rPr>
        <w:t xml:space="preserve"> </w:t>
      </w:r>
      <w:hyperlink r:id="rId24" w:history="1"/>
    </w:p>
    <w:p w14:paraId="18CF1223" w14:textId="77EEFA29" w:rsidR="00E20788" w:rsidRPr="00D3733D" w:rsidRDefault="00E26884" w:rsidP="00BB41DD">
      <w:pPr>
        <w:pStyle w:val="Reftext"/>
        <w:ind w:left="2268" w:hanging="2268"/>
      </w:pPr>
      <w:r w:rsidRPr="00D3733D">
        <w:t>[</w:t>
      </w:r>
      <w:r w:rsidR="00E20788" w:rsidRPr="00D3733D">
        <w:t>IEC 61094-4</w:t>
      </w:r>
      <w:r w:rsidRPr="00D3733D">
        <w:t>]</w:t>
      </w:r>
      <w:r w:rsidRPr="00D3733D">
        <w:tab/>
      </w:r>
      <w:r w:rsidRPr="00D3733D">
        <w:tab/>
      </w:r>
      <w:r w:rsidR="00BB41DD" w:rsidRPr="00D3733D">
        <w:tab/>
      </w:r>
      <w:r w:rsidRPr="00D3733D">
        <w:t>IEC 61094-4</w:t>
      </w:r>
      <w:r w:rsidR="005248E3" w:rsidRPr="00D3733D">
        <w:t>:</w:t>
      </w:r>
      <w:r w:rsidR="00931118" w:rsidRPr="00D3733D">
        <w:t xml:space="preserve">1995, </w:t>
      </w:r>
      <w:r w:rsidR="00E20788" w:rsidRPr="00D3733D">
        <w:rPr>
          <w:rFonts w:eastAsia="Batang"/>
          <w:i/>
          <w:iCs/>
          <w:lang w:eastAsia="ko-KR"/>
        </w:rPr>
        <w:t xml:space="preserve">Measurement microphones </w:t>
      </w:r>
      <w:r w:rsidR="00931118" w:rsidRPr="00D3733D">
        <w:rPr>
          <w:rFonts w:eastAsia="Batang"/>
          <w:i/>
          <w:iCs/>
          <w:lang w:eastAsia="ko-KR"/>
        </w:rPr>
        <w:t>–</w:t>
      </w:r>
      <w:r w:rsidR="00E20788" w:rsidRPr="00D3733D">
        <w:rPr>
          <w:rFonts w:eastAsia="Batang"/>
          <w:i/>
          <w:iCs/>
          <w:lang w:eastAsia="ko-KR"/>
        </w:rPr>
        <w:t xml:space="preserve"> Part 4: Specifications for working standard microphones</w:t>
      </w:r>
      <w:r w:rsidR="00E20788" w:rsidRPr="00D3733D">
        <w:rPr>
          <w:color w:val="000000"/>
        </w:rPr>
        <w:t>.</w:t>
      </w:r>
      <w:hyperlink r:id="rId25" w:history="1"/>
    </w:p>
    <w:p w14:paraId="50069CEF" w14:textId="25FFFDD8" w:rsidR="00E210D7" w:rsidRPr="00D3733D" w:rsidRDefault="00E26884" w:rsidP="00BB41DD">
      <w:pPr>
        <w:pStyle w:val="Reftext"/>
        <w:ind w:left="2268" w:hanging="2268"/>
      </w:pPr>
      <w:r w:rsidRPr="00D3733D">
        <w:t>[</w:t>
      </w:r>
      <w:r w:rsidR="00275111" w:rsidRPr="00D3733D">
        <w:t>ISO 11904-1</w:t>
      </w:r>
      <w:r w:rsidRPr="00D3733D">
        <w:t>]</w:t>
      </w:r>
      <w:r w:rsidR="00275111" w:rsidRPr="00D3733D">
        <w:t xml:space="preserve"> </w:t>
      </w:r>
      <w:r w:rsidRPr="00D3733D">
        <w:tab/>
      </w:r>
      <w:r w:rsidRPr="00D3733D">
        <w:tab/>
      </w:r>
      <w:r w:rsidR="00BB41DD" w:rsidRPr="00D3733D">
        <w:tab/>
      </w:r>
      <w:r w:rsidRPr="00D3733D">
        <w:t>ISO 11904-1</w:t>
      </w:r>
      <w:r w:rsidR="005248E3" w:rsidRPr="00D3733D">
        <w:t>:</w:t>
      </w:r>
      <w:r w:rsidR="00931118" w:rsidRPr="00D3733D">
        <w:t xml:space="preserve">2002, </w:t>
      </w:r>
      <w:r w:rsidR="00150151" w:rsidRPr="00D3733D">
        <w:rPr>
          <w:i/>
          <w:iCs/>
          <w:color w:val="000000"/>
        </w:rPr>
        <w:t>Acoustics – De</w:t>
      </w:r>
      <w:r w:rsidR="00A76C98" w:rsidRPr="00D3733D">
        <w:rPr>
          <w:i/>
          <w:iCs/>
          <w:color w:val="000000"/>
        </w:rPr>
        <w:t>termination of sound i</w:t>
      </w:r>
      <w:r w:rsidR="00150151" w:rsidRPr="00D3733D">
        <w:rPr>
          <w:i/>
          <w:iCs/>
          <w:color w:val="000000"/>
        </w:rPr>
        <w:t>m</w:t>
      </w:r>
      <w:r w:rsidR="00A76C98" w:rsidRPr="00D3733D">
        <w:rPr>
          <w:i/>
          <w:iCs/>
          <w:color w:val="000000"/>
        </w:rPr>
        <w:t>m</w:t>
      </w:r>
      <w:r w:rsidR="00150151" w:rsidRPr="00D3733D">
        <w:rPr>
          <w:i/>
          <w:iCs/>
          <w:color w:val="000000"/>
        </w:rPr>
        <w:t>ission from sound sources placed close to the ear – Part 1: Technique using a microphone in a real ear (MIRE technique)</w:t>
      </w:r>
      <w:r w:rsidR="00A76C98" w:rsidRPr="00D3733D">
        <w:rPr>
          <w:color w:val="000000"/>
        </w:rPr>
        <w:t>.</w:t>
      </w:r>
      <w:hyperlink r:id="rId26" w:history="1"/>
      <w:hyperlink r:id="rId27" w:history="1"/>
    </w:p>
    <w:p w14:paraId="28BF5E9B" w14:textId="77777777" w:rsidR="004A106E" w:rsidRPr="00D3733D" w:rsidRDefault="004A106E" w:rsidP="004A106E">
      <w:pPr>
        <w:pStyle w:val="Heading1"/>
      </w:pPr>
      <w:bookmarkStart w:id="29" w:name="_Toc513708717"/>
      <w:bookmarkStart w:id="30" w:name="_Toc519176357"/>
      <w:bookmarkStart w:id="31" w:name="_Toc519177555"/>
      <w:bookmarkStart w:id="32" w:name="_Toc519257749"/>
      <w:bookmarkStart w:id="33" w:name="_Toc523392569"/>
      <w:r w:rsidRPr="00D3733D">
        <w:t>3</w:t>
      </w:r>
      <w:r w:rsidRPr="00D3733D">
        <w:tab/>
        <w:t>Definitions</w:t>
      </w:r>
      <w:bookmarkEnd w:id="29"/>
      <w:bookmarkEnd w:id="30"/>
      <w:bookmarkEnd w:id="31"/>
      <w:bookmarkEnd w:id="32"/>
      <w:bookmarkEnd w:id="33"/>
    </w:p>
    <w:p w14:paraId="66BEF22A" w14:textId="4007DE47" w:rsidR="009411DD" w:rsidRPr="00D3733D" w:rsidRDefault="007F0BB9" w:rsidP="008670AF">
      <w:r w:rsidRPr="00D3733D">
        <w:t>Headset</w:t>
      </w:r>
      <w:r w:rsidRPr="00D3733D">
        <w:rPr>
          <w:bCs/>
        </w:rPr>
        <w:t>:</w:t>
      </w:r>
      <w:r w:rsidRPr="00D3733D">
        <w:t xml:space="preserve"> </w:t>
      </w:r>
      <w:r w:rsidR="009411DD" w:rsidRPr="00D3733D">
        <w:rPr>
          <w:bCs/>
        </w:rPr>
        <w:t>d</w:t>
      </w:r>
      <w:r w:rsidRPr="00D3733D">
        <w:t>evice which includes telephone receiver and transmitter which is typically secured to the head or the ear of the wearer.</w:t>
      </w:r>
    </w:p>
    <w:p w14:paraId="1318838E" w14:textId="381D38A9" w:rsidR="004A106E" w:rsidRPr="00D3733D" w:rsidRDefault="004A106E" w:rsidP="004A106E">
      <w:pPr>
        <w:pStyle w:val="Heading2"/>
      </w:pPr>
      <w:bookmarkStart w:id="34" w:name="_Toc513708718"/>
      <w:bookmarkStart w:id="35" w:name="_Toc519176358"/>
      <w:bookmarkStart w:id="36" w:name="_Toc519177556"/>
      <w:bookmarkStart w:id="37" w:name="_Toc519257750"/>
      <w:bookmarkStart w:id="38" w:name="_Toc523392570"/>
      <w:r w:rsidRPr="00D3733D">
        <w:t>3.1</w:t>
      </w:r>
      <w:r w:rsidRPr="00D3733D">
        <w:tab/>
      </w:r>
      <w:r w:rsidR="00701334" w:rsidRPr="00D3733D">
        <w:t>T</w:t>
      </w:r>
      <w:r w:rsidRPr="00D3733D">
        <w:t xml:space="preserve">erms defined </w:t>
      </w:r>
      <w:r w:rsidR="00F31B0E" w:rsidRPr="00D3733D">
        <w:t>elsewhere</w:t>
      </w:r>
      <w:bookmarkEnd w:id="34"/>
      <w:bookmarkEnd w:id="35"/>
      <w:bookmarkEnd w:id="36"/>
      <w:bookmarkEnd w:id="37"/>
      <w:bookmarkEnd w:id="38"/>
    </w:p>
    <w:p w14:paraId="66778084" w14:textId="2A6FA509" w:rsidR="009501AC" w:rsidRPr="00D3733D" w:rsidRDefault="00701334" w:rsidP="009411DD">
      <w:r w:rsidRPr="00D3733D">
        <w:t>This Recommendation uses the following term defined elsewhere:</w:t>
      </w:r>
    </w:p>
    <w:p w14:paraId="457C0383" w14:textId="47AC2DA7" w:rsidR="009411DD" w:rsidRPr="00D3733D" w:rsidRDefault="00922DED" w:rsidP="009411DD">
      <w:r w:rsidRPr="00D3733D">
        <w:rPr>
          <w:b/>
          <w:bCs/>
        </w:rPr>
        <w:t>3.1.</w:t>
      </w:r>
      <w:r w:rsidR="00B37E4F" w:rsidRPr="00D3733D">
        <w:rPr>
          <w:b/>
          <w:bCs/>
        </w:rPr>
        <w:t>1</w:t>
      </w:r>
      <w:r w:rsidR="009411DD" w:rsidRPr="00D3733D">
        <w:rPr>
          <w:b/>
          <w:bCs/>
        </w:rPr>
        <w:tab/>
        <w:t>hands-free terminal</w:t>
      </w:r>
      <w:r w:rsidR="009411DD" w:rsidRPr="00D3733D">
        <w:t xml:space="preserve"> </w:t>
      </w:r>
      <w:r w:rsidR="009411DD" w:rsidRPr="00D3733D">
        <w:rPr>
          <w:bCs/>
        </w:rPr>
        <w:t xml:space="preserve">[b-ITU-T P.10]: A </w:t>
      </w:r>
      <w:r w:rsidR="009411DD" w:rsidRPr="00D3733D">
        <w:t>telephone set that does not require the use of hands during the communications session; examples are headset, speakerphone and group-audio terminal.</w:t>
      </w:r>
    </w:p>
    <w:p w14:paraId="2DB4D760" w14:textId="77777777" w:rsidR="004A106E" w:rsidRPr="00D3733D" w:rsidRDefault="004A106E" w:rsidP="004A106E">
      <w:pPr>
        <w:pStyle w:val="Heading2"/>
      </w:pPr>
      <w:bookmarkStart w:id="39" w:name="_Toc513708719"/>
      <w:bookmarkStart w:id="40" w:name="_Toc519176359"/>
      <w:bookmarkStart w:id="41" w:name="_Toc519177557"/>
      <w:bookmarkStart w:id="42" w:name="_Toc519257751"/>
      <w:bookmarkStart w:id="43" w:name="_Toc523392571"/>
      <w:r w:rsidRPr="00D3733D">
        <w:t>3.2</w:t>
      </w:r>
      <w:r w:rsidRPr="00D3733D">
        <w:tab/>
      </w:r>
      <w:r w:rsidR="00701334" w:rsidRPr="00D3733D">
        <w:t>Terms defined in t</w:t>
      </w:r>
      <w:r w:rsidRPr="00D3733D">
        <w:t>his Recommenda</w:t>
      </w:r>
      <w:r w:rsidR="00701334" w:rsidRPr="00D3733D">
        <w:t>tion</w:t>
      </w:r>
      <w:bookmarkEnd w:id="39"/>
      <w:bookmarkEnd w:id="40"/>
      <w:bookmarkEnd w:id="41"/>
      <w:bookmarkEnd w:id="42"/>
      <w:bookmarkEnd w:id="43"/>
    </w:p>
    <w:p w14:paraId="0DB749EE" w14:textId="242835E0" w:rsidR="00701334" w:rsidRPr="00D3733D" w:rsidRDefault="00701334" w:rsidP="00E26884">
      <w:r w:rsidRPr="00D3733D">
        <w:t>This Recommendation defines the following term</w:t>
      </w:r>
      <w:r w:rsidR="009411DD" w:rsidRPr="00D3733D">
        <w:t>s</w:t>
      </w:r>
      <w:r w:rsidRPr="00D3733D">
        <w:t>:</w:t>
      </w:r>
    </w:p>
    <w:p w14:paraId="0E3DC483" w14:textId="4D9B888F" w:rsidR="009411DD" w:rsidRPr="00D3733D" w:rsidRDefault="009411DD">
      <w:pPr>
        <w:rPr>
          <w:color w:val="000000"/>
        </w:rPr>
      </w:pPr>
      <w:r w:rsidRPr="00D3733D">
        <w:rPr>
          <w:b/>
        </w:rPr>
        <w:t>3.2.1</w:t>
      </w:r>
      <w:r w:rsidRPr="00D3733D">
        <w:rPr>
          <w:b/>
        </w:rPr>
        <w:tab/>
      </w:r>
      <w:r w:rsidR="00484555" w:rsidRPr="00D3733D">
        <w:rPr>
          <w:b/>
        </w:rPr>
        <w:t>A</w:t>
      </w:r>
      <w:r w:rsidRPr="00D3733D">
        <w:rPr>
          <w:b/>
        </w:rPr>
        <w:t>-format</w:t>
      </w:r>
      <w:r w:rsidRPr="00D3733D">
        <w:t>: A</w:t>
      </w:r>
      <w:r w:rsidRPr="00D3733D">
        <w:rPr>
          <w:color w:val="000000"/>
        </w:rPr>
        <w:t xml:space="preserve"> signal format used within a </w:t>
      </w:r>
      <w:r w:rsidR="00F57533" w:rsidRPr="00D3733D">
        <w:rPr>
          <w:color w:val="000000"/>
        </w:rPr>
        <w:t>sound</w:t>
      </w:r>
      <w:r w:rsidR="001E04C9" w:rsidRPr="00D3733D">
        <w:rPr>
          <w:color w:val="000000"/>
        </w:rPr>
        <w:t xml:space="preserve"> </w:t>
      </w:r>
      <w:r w:rsidR="00F57533" w:rsidRPr="00D3733D">
        <w:rPr>
          <w:color w:val="000000"/>
        </w:rPr>
        <w:t>field</w:t>
      </w:r>
      <w:r w:rsidRPr="00D3733D">
        <w:rPr>
          <w:color w:val="000000"/>
        </w:rPr>
        <w:t xml:space="preserve"> microphone that is not normally accessible to the outside world. It consists of the four signals from </w:t>
      </w:r>
      <w:r w:rsidR="00F57533" w:rsidRPr="00D3733D">
        <w:rPr>
          <w:color w:val="000000"/>
        </w:rPr>
        <w:t>an</w:t>
      </w:r>
      <w:r w:rsidRPr="00D3733D">
        <w:rPr>
          <w:color w:val="000000"/>
        </w:rPr>
        <w:t xml:space="preserve"> array of microphone capsules </w:t>
      </w:r>
      <w:r w:rsidR="00F57533" w:rsidRPr="00D3733D">
        <w:rPr>
          <w:color w:val="000000"/>
        </w:rPr>
        <w:t>that</w:t>
      </w:r>
      <w:r w:rsidRPr="00D3733D">
        <w:rPr>
          <w:color w:val="000000"/>
        </w:rPr>
        <w:t xml:space="preserve"> are placed at the vertices of a regular tetrahedron. These signals are processed electronically to produce </w:t>
      </w:r>
      <w:r w:rsidR="00484555" w:rsidRPr="00D3733D">
        <w:rPr>
          <w:color w:val="000000"/>
        </w:rPr>
        <w:t>B</w:t>
      </w:r>
      <w:r w:rsidRPr="00D3733D">
        <w:rPr>
          <w:color w:val="000000"/>
        </w:rPr>
        <w:t>-format.</w:t>
      </w:r>
    </w:p>
    <w:p w14:paraId="41EB10AF" w14:textId="1A6364C8" w:rsidR="009411DD" w:rsidRPr="00D3733D" w:rsidRDefault="00922DED">
      <w:pPr>
        <w:pStyle w:val="Note"/>
        <w:rPr>
          <w:bCs/>
        </w:rPr>
      </w:pPr>
      <w:r w:rsidRPr="00D3733D">
        <w:t>NOTE – See</w:t>
      </w:r>
      <w:r w:rsidR="009411DD" w:rsidRPr="00D3733D">
        <w:t xml:space="preserve"> </w:t>
      </w:r>
      <w:r w:rsidR="009411DD" w:rsidRPr="00D3733D">
        <w:rPr>
          <w:color w:val="000000"/>
        </w:rPr>
        <w:t>[</w:t>
      </w:r>
      <w:r w:rsidR="009411DD" w:rsidRPr="00D3733D">
        <w:t>b-Rumsey</w:t>
      </w:r>
      <w:r w:rsidR="009411DD" w:rsidRPr="00D3733D">
        <w:rPr>
          <w:color w:val="000000"/>
        </w:rPr>
        <w:t>]</w:t>
      </w:r>
      <w:r w:rsidRPr="00D3733D">
        <w:rPr>
          <w:color w:val="000000"/>
        </w:rPr>
        <w:t xml:space="preserve"> for more information</w:t>
      </w:r>
      <w:r w:rsidR="009411DD" w:rsidRPr="00D3733D">
        <w:rPr>
          <w:bCs/>
        </w:rPr>
        <w:t>.</w:t>
      </w:r>
    </w:p>
    <w:p w14:paraId="5D405E49" w14:textId="22368476" w:rsidR="00922DED" w:rsidRPr="00D3733D" w:rsidRDefault="00922DED">
      <w:pPr>
        <w:rPr>
          <w:i/>
          <w:szCs w:val="24"/>
          <w:lang w:eastAsia="en-GB"/>
        </w:rPr>
      </w:pPr>
      <w:r w:rsidRPr="00D3733D">
        <w:rPr>
          <w:b/>
        </w:rPr>
        <w:lastRenderedPageBreak/>
        <w:t>3.2.2</w:t>
      </w:r>
      <w:r w:rsidRPr="00D3733D">
        <w:rPr>
          <w:b/>
        </w:rPr>
        <w:tab/>
        <w:t>ambisonics</w:t>
      </w:r>
      <w:r w:rsidRPr="00D3733D">
        <w:t>: A series of recording and replay techniques using multichannel mixing technology that can be used live or in the studio. By encoding and decoding sound information on a number of channels, a 2-dimensional or 3-dimensional sound field can be presented.</w:t>
      </w:r>
    </w:p>
    <w:p w14:paraId="3B26DEDB" w14:textId="06BE8FA4" w:rsidR="00922DED" w:rsidRPr="00D3733D" w:rsidRDefault="00922DED" w:rsidP="008670AF">
      <w:pPr>
        <w:pStyle w:val="Note"/>
        <w:rPr>
          <w:bCs/>
        </w:rPr>
      </w:pPr>
      <w:r w:rsidRPr="00D3733D">
        <w:t xml:space="preserve">NOTE – See </w:t>
      </w:r>
      <w:r w:rsidRPr="00D3733D">
        <w:rPr>
          <w:color w:val="000000"/>
        </w:rPr>
        <w:t>[</w:t>
      </w:r>
      <w:r w:rsidRPr="00D3733D">
        <w:t>b-Rumsey</w:t>
      </w:r>
      <w:r w:rsidRPr="00D3733D">
        <w:rPr>
          <w:color w:val="000000"/>
        </w:rPr>
        <w:t>] for more information</w:t>
      </w:r>
      <w:r w:rsidRPr="00D3733D">
        <w:rPr>
          <w:bCs/>
        </w:rPr>
        <w:t>.</w:t>
      </w:r>
    </w:p>
    <w:p w14:paraId="3F7FC708" w14:textId="3DF893DE" w:rsidR="009411DD" w:rsidRPr="00D3733D" w:rsidRDefault="009411DD" w:rsidP="009411DD">
      <w:r w:rsidRPr="00D3733D">
        <w:rPr>
          <w:b/>
        </w:rPr>
        <w:t>3.2.</w:t>
      </w:r>
      <w:r w:rsidR="00B37E4F" w:rsidRPr="00D3733D">
        <w:rPr>
          <w:b/>
        </w:rPr>
        <w:t>3</w:t>
      </w:r>
      <w:r w:rsidRPr="00D3733D">
        <w:rPr>
          <w:b/>
        </w:rPr>
        <w:tab/>
        <w:t>artificial ear</w:t>
      </w:r>
      <w:r w:rsidRPr="00D3733D">
        <w:rPr>
          <w:bCs/>
        </w:rPr>
        <w:t>:</w:t>
      </w:r>
      <w:r w:rsidRPr="00D3733D">
        <w:t xml:space="preserve"> Device incorporating an acoustic coupler and a calibrated microphone for the measurement of the sound pressure and having an overall acoustic impedance similar to that of the median adult human ear over a given frequency band.</w:t>
      </w:r>
    </w:p>
    <w:p w14:paraId="72ABE9D7" w14:textId="499D5E5B" w:rsidR="009411DD" w:rsidRPr="00D3733D" w:rsidRDefault="009411DD" w:rsidP="008670AF">
      <w:pPr>
        <w:pStyle w:val="Note"/>
        <w:rPr>
          <w:bCs/>
        </w:rPr>
      </w:pPr>
      <w:r w:rsidRPr="00D3733D">
        <w:t xml:space="preserve">NOTE – Based on </w:t>
      </w:r>
      <w:r w:rsidRPr="00D3733D">
        <w:rPr>
          <w:bCs/>
        </w:rPr>
        <w:t>[b-ITU-T P.10].</w:t>
      </w:r>
    </w:p>
    <w:p w14:paraId="6446C76E" w14:textId="3AEC8A4F" w:rsidR="009411DD" w:rsidRPr="00D3733D" w:rsidRDefault="009411DD">
      <w:r w:rsidRPr="00D3733D">
        <w:rPr>
          <w:b/>
        </w:rPr>
        <w:t>3.2</w:t>
      </w:r>
      <w:r w:rsidR="00B37E4F" w:rsidRPr="00D3733D">
        <w:rPr>
          <w:b/>
        </w:rPr>
        <w:t>.4</w:t>
      </w:r>
      <w:r w:rsidRPr="00D3733D">
        <w:rPr>
          <w:b/>
        </w:rPr>
        <w:tab/>
      </w:r>
      <w:r w:rsidR="00484555" w:rsidRPr="00D3733D">
        <w:rPr>
          <w:b/>
        </w:rPr>
        <w:t>B</w:t>
      </w:r>
      <w:r w:rsidRPr="00D3733D">
        <w:rPr>
          <w:b/>
        </w:rPr>
        <w:t>-format</w:t>
      </w:r>
      <w:r w:rsidRPr="00D3733D">
        <w:t xml:space="preserve">: In the basic version, known as first-order ambisonics, a format in which sound information is encoded into four channels: </w:t>
      </w:r>
      <w:r w:rsidRPr="00D3733D">
        <w:rPr>
          <w:i/>
          <w:iCs/>
        </w:rPr>
        <w:t>W</w:t>
      </w:r>
      <w:r w:rsidRPr="00D3733D">
        <w:t xml:space="preserve">, </w:t>
      </w:r>
      <w:r w:rsidRPr="00D3733D">
        <w:rPr>
          <w:i/>
          <w:iCs/>
        </w:rPr>
        <w:t>X</w:t>
      </w:r>
      <w:r w:rsidRPr="00D3733D">
        <w:t xml:space="preserve">, </w:t>
      </w:r>
      <w:r w:rsidRPr="00D3733D">
        <w:rPr>
          <w:i/>
          <w:iCs/>
        </w:rPr>
        <w:t>Y</w:t>
      </w:r>
      <w:r w:rsidRPr="00D3733D">
        <w:t xml:space="preserve"> and </w:t>
      </w:r>
      <w:r w:rsidRPr="00D3733D">
        <w:rPr>
          <w:i/>
          <w:iCs/>
        </w:rPr>
        <w:t>Z</w:t>
      </w:r>
      <w:r w:rsidRPr="00D3733D">
        <w:t xml:space="preserve">. The </w:t>
      </w:r>
      <w:r w:rsidRPr="00D3733D">
        <w:rPr>
          <w:i/>
          <w:iCs/>
        </w:rPr>
        <w:t>W</w:t>
      </w:r>
      <w:r w:rsidRPr="00D3733D">
        <w:t xml:space="preserve"> channel is the non-directional mono component of the signal, corresponding to the output of an omni-directional microphone. The </w:t>
      </w:r>
      <w:r w:rsidRPr="00D3733D">
        <w:rPr>
          <w:i/>
          <w:iCs/>
        </w:rPr>
        <w:t>X</w:t>
      </w:r>
      <w:r w:rsidRPr="00D3733D">
        <w:t xml:space="preserve">, </w:t>
      </w:r>
      <w:r w:rsidRPr="00D3733D">
        <w:rPr>
          <w:i/>
          <w:iCs/>
        </w:rPr>
        <w:t>Y</w:t>
      </w:r>
      <w:r w:rsidRPr="00D3733D">
        <w:t xml:space="preserve"> and </w:t>
      </w:r>
      <w:r w:rsidRPr="00D3733D">
        <w:rPr>
          <w:i/>
          <w:iCs/>
        </w:rPr>
        <w:t>Z</w:t>
      </w:r>
      <w:r w:rsidRPr="00D3733D">
        <w:t xml:space="preserve"> channels are the directional components in three dimensions. They correspond to the outputs of three figure-of-eight microphones, facing forward, to the left, and upward respectively.</w:t>
      </w:r>
    </w:p>
    <w:p w14:paraId="013B769F" w14:textId="77777777" w:rsidR="00B37E4F" w:rsidRPr="00D3733D" w:rsidRDefault="00B37E4F" w:rsidP="00B37E4F">
      <w:pPr>
        <w:pStyle w:val="Note"/>
        <w:rPr>
          <w:bCs/>
        </w:rPr>
      </w:pPr>
      <w:r w:rsidRPr="00D3733D">
        <w:t xml:space="preserve">NOTE – See </w:t>
      </w:r>
      <w:r w:rsidRPr="00D3733D">
        <w:rPr>
          <w:color w:val="000000"/>
        </w:rPr>
        <w:t>[</w:t>
      </w:r>
      <w:r w:rsidRPr="00D3733D">
        <w:t>b-Rumsey</w:t>
      </w:r>
      <w:r w:rsidRPr="00D3733D">
        <w:rPr>
          <w:color w:val="000000"/>
        </w:rPr>
        <w:t>] for more information</w:t>
      </w:r>
      <w:r w:rsidRPr="00D3733D">
        <w:rPr>
          <w:bCs/>
        </w:rPr>
        <w:t>.</w:t>
      </w:r>
    </w:p>
    <w:p w14:paraId="6A7881A6" w14:textId="76A06326" w:rsidR="00484555" w:rsidRPr="00D3733D" w:rsidRDefault="00484555" w:rsidP="00B37E4F">
      <w:r w:rsidRPr="00D3733D">
        <w:rPr>
          <w:b/>
        </w:rPr>
        <w:t>3.2.</w:t>
      </w:r>
      <w:r w:rsidR="00B37E4F" w:rsidRPr="00D3733D">
        <w:rPr>
          <w:b/>
        </w:rPr>
        <w:t>5</w:t>
      </w:r>
      <w:r w:rsidRPr="00D3733D">
        <w:rPr>
          <w:b/>
        </w:rPr>
        <w:tab/>
        <w:t>C-format; UHJ</w:t>
      </w:r>
      <w:r w:rsidRPr="00D3733D">
        <w:t xml:space="preserve">: A format that </w:t>
      </w:r>
      <w:r w:rsidRPr="00D3733D">
        <w:rPr>
          <w:szCs w:val="24"/>
          <w:lang w:eastAsia="da-DK"/>
        </w:rPr>
        <w:t>is a matrixed version of B-format for transmission over a reduced number of channels</w:t>
      </w:r>
      <w:r w:rsidRPr="00D3733D">
        <w:t xml:space="preserve"> </w:t>
      </w:r>
      <w:r w:rsidRPr="00D3733D">
        <w:rPr>
          <w:szCs w:val="24"/>
          <w:lang w:eastAsia="da-DK"/>
        </w:rPr>
        <w:t>with associated decreases in decoding accuracy.</w:t>
      </w:r>
    </w:p>
    <w:p w14:paraId="4D3925A5" w14:textId="77777777" w:rsidR="00B37E4F" w:rsidRPr="00D3733D" w:rsidRDefault="00B37E4F" w:rsidP="00B37E4F">
      <w:pPr>
        <w:pStyle w:val="Note"/>
        <w:rPr>
          <w:bCs/>
        </w:rPr>
      </w:pPr>
      <w:r w:rsidRPr="00D3733D">
        <w:t xml:space="preserve">NOTE – See </w:t>
      </w:r>
      <w:r w:rsidRPr="00D3733D">
        <w:rPr>
          <w:color w:val="000000"/>
        </w:rPr>
        <w:t>[</w:t>
      </w:r>
      <w:r w:rsidRPr="00D3733D">
        <w:t>b-Rumsey</w:t>
      </w:r>
      <w:r w:rsidRPr="00D3733D">
        <w:rPr>
          <w:color w:val="000000"/>
        </w:rPr>
        <w:t>] for more information</w:t>
      </w:r>
      <w:r w:rsidRPr="00D3733D">
        <w:rPr>
          <w:bCs/>
        </w:rPr>
        <w:t>.</w:t>
      </w:r>
    </w:p>
    <w:p w14:paraId="6ABEB734" w14:textId="2187C0A1" w:rsidR="00484555" w:rsidRPr="00D3733D" w:rsidRDefault="00484555" w:rsidP="00B37E4F">
      <w:r w:rsidRPr="00D3733D">
        <w:rPr>
          <w:b/>
        </w:rPr>
        <w:t>3.</w:t>
      </w:r>
      <w:r w:rsidR="00922DED" w:rsidRPr="00D3733D">
        <w:rPr>
          <w:b/>
        </w:rPr>
        <w:t>2</w:t>
      </w:r>
      <w:r w:rsidRPr="00D3733D">
        <w:rPr>
          <w:b/>
        </w:rPr>
        <w:t>.</w:t>
      </w:r>
      <w:r w:rsidR="00B37E4F" w:rsidRPr="00D3733D">
        <w:rPr>
          <w:b/>
        </w:rPr>
        <w:t>6</w:t>
      </w:r>
      <w:r w:rsidRPr="00D3733D">
        <w:rPr>
          <w:b/>
        </w:rPr>
        <w:tab/>
        <w:t>D-format</w:t>
      </w:r>
      <w:r w:rsidRPr="00D3733D">
        <w:rPr>
          <w:bCs/>
        </w:rPr>
        <w:t>: The format of the decoded signals to be applied to the loudspeakers in the ambisonic system.</w:t>
      </w:r>
      <w:r w:rsidRPr="00D3733D">
        <w:t xml:space="preserve"> </w:t>
      </w:r>
    </w:p>
    <w:p w14:paraId="4ABB3A02" w14:textId="77777777" w:rsidR="00B37E4F" w:rsidRPr="00D3733D" w:rsidRDefault="00B37E4F" w:rsidP="00B37E4F">
      <w:pPr>
        <w:pStyle w:val="Note"/>
        <w:rPr>
          <w:bCs/>
        </w:rPr>
      </w:pPr>
      <w:r w:rsidRPr="00D3733D">
        <w:t xml:space="preserve">NOTE – See </w:t>
      </w:r>
      <w:r w:rsidRPr="00D3733D">
        <w:rPr>
          <w:color w:val="000000"/>
        </w:rPr>
        <w:t>[</w:t>
      </w:r>
      <w:r w:rsidRPr="00D3733D">
        <w:t>b-Rumsey</w:t>
      </w:r>
      <w:r w:rsidRPr="00D3733D">
        <w:rPr>
          <w:color w:val="000000"/>
        </w:rPr>
        <w:t>] for more information</w:t>
      </w:r>
      <w:r w:rsidRPr="00D3733D">
        <w:rPr>
          <w:bCs/>
        </w:rPr>
        <w:t>.</w:t>
      </w:r>
    </w:p>
    <w:p w14:paraId="79FD6FBE" w14:textId="2F376219" w:rsidR="009411DD" w:rsidRPr="00D3733D" w:rsidRDefault="009411DD" w:rsidP="00B37E4F">
      <w:r w:rsidRPr="00D3733D">
        <w:rPr>
          <w:b/>
          <w:bCs/>
        </w:rPr>
        <w:t>3.</w:t>
      </w:r>
      <w:r w:rsidR="00B37E4F" w:rsidRPr="00D3733D">
        <w:rPr>
          <w:b/>
          <w:bCs/>
        </w:rPr>
        <w:t>2.7</w:t>
      </w:r>
      <w:r w:rsidRPr="00D3733D">
        <w:rPr>
          <w:b/>
          <w:bCs/>
        </w:rPr>
        <w:tab/>
        <w:t>diffuse</w:t>
      </w:r>
      <w:r w:rsidRPr="00D3733D">
        <w:rPr>
          <w:b/>
        </w:rPr>
        <w:t>-field equalization</w:t>
      </w:r>
      <w:r w:rsidRPr="00D3733D">
        <w:rPr>
          <w:bCs/>
        </w:rPr>
        <w:t>:</w:t>
      </w:r>
      <w:r w:rsidRPr="00D3733D">
        <w:t xml:space="preserve"> Equalization of the </w:t>
      </w:r>
      <w:r w:rsidRPr="00D3733D">
        <w:rPr>
          <w:rFonts w:eastAsia="MS Mincho"/>
          <w:szCs w:val="24"/>
        </w:rPr>
        <w:t>head and torso simulator</w:t>
      </w:r>
      <w:r w:rsidRPr="00D3733D">
        <w:t xml:space="preserve"> (HATS) sound pick-up, equalization of the difference, in decibels, between the spectrum level of the acoustic pressure at the eardrum reference point (DRP) and the spectrum level of the acoustic pressure at the HATS reference point (HRP) in a diffuse sound field with the HATS absent using the reverse nominal curve given in Table 3 of [ITU-T P.58].</w:t>
      </w:r>
    </w:p>
    <w:p w14:paraId="24226CFE" w14:textId="1D23297E" w:rsidR="009411DD" w:rsidRPr="00D3733D" w:rsidRDefault="009411DD" w:rsidP="008670AF">
      <w:pPr>
        <w:pStyle w:val="Note"/>
        <w:rPr>
          <w:bCs/>
        </w:rPr>
      </w:pPr>
      <w:r w:rsidRPr="00D3733D">
        <w:t xml:space="preserve">NOTE – Based on </w:t>
      </w:r>
      <w:r w:rsidRPr="00D3733D">
        <w:rPr>
          <w:bCs/>
        </w:rPr>
        <w:t>[ITU-T P.1100].</w:t>
      </w:r>
    </w:p>
    <w:p w14:paraId="4B9BF0F3" w14:textId="113F2C3D" w:rsidR="004A106E" w:rsidRPr="00D3733D" w:rsidRDefault="004A106E">
      <w:r w:rsidRPr="00D3733D">
        <w:rPr>
          <w:b/>
        </w:rPr>
        <w:t>3.2.</w:t>
      </w:r>
      <w:r w:rsidR="00B37E4F" w:rsidRPr="00D3733D">
        <w:rPr>
          <w:b/>
        </w:rPr>
        <w:t>8</w:t>
      </w:r>
      <w:r w:rsidRPr="00D3733D">
        <w:rPr>
          <w:b/>
        </w:rPr>
        <w:tab/>
      </w:r>
      <w:r w:rsidR="00E26884" w:rsidRPr="00D3733D">
        <w:rPr>
          <w:b/>
        </w:rPr>
        <w:t>diffuse</w:t>
      </w:r>
      <w:r w:rsidR="009411DD" w:rsidRPr="00D3733D">
        <w:rPr>
          <w:b/>
        </w:rPr>
        <w:t>-</w:t>
      </w:r>
      <w:r w:rsidR="00E26884" w:rsidRPr="00D3733D">
        <w:rPr>
          <w:b/>
        </w:rPr>
        <w:t>field test point</w:t>
      </w:r>
      <w:r w:rsidR="00F57533" w:rsidRPr="00D3733D">
        <w:rPr>
          <w:b/>
        </w:rPr>
        <w:t xml:space="preserve"> (DFTP)</w:t>
      </w:r>
      <w:r w:rsidR="00E26884" w:rsidRPr="00D3733D">
        <w:rPr>
          <w:bCs/>
        </w:rPr>
        <w:t>:</w:t>
      </w:r>
      <w:r w:rsidR="00E26884" w:rsidRPr="00D3733D">
        <w:t xml:space="preserve"> </w:t>
      </w:r>
      <w:r w:rsidR="009E5722" w:rsidRPr="00D3733D">
        <w:t xml:space="preserve">The physical position of the measurement microphone during the loudspeaker equalization procedure. The centre of the </w:t>
      </w:r>
      <w:r w:rsidR="00F57533" w:rsidRPr="00D3733D">
        <w:rPr>
          <w:rFonts w:eastAsia="MS Mincho"/>
          <w:szCs w:val="24"/>
        </w:rPr>
        <w:t>head of the head and torso simulator</w:t>
      </w:r>
      <w:r w:rsidR="00F57533" w:rsidRPr="00D3733D">
        <w:t xml:space="preserve"> (</w:t>
      </w:r>
      <w:r w:rsidR="009E5722" w:rsidRPr="00D3733D">
        <w:t>HATS</w:t>
      </w:r>
      <w:r w:rsidR="00F57533" w:rsidRPr="00D3733D">
        <w:t>)</w:t>
      </w:r>
      <w:r w:rsidR="009E5722" w:rsidRPr="00D3733D">
        <w:t xml:space="preserve"> will be located </w:t>
      </w:r>
      <w:r w:rsidR="00F57533" w:rsidRPr="00D3733D">
        <w:t>at the</w:t>
      </w:r>
      <w:r w:rsidR="009E5722" w:rsidRPr="00D3733D">
        <w:t xml:space="preserve"> DFTP when the actual measurements are performed.</w:t>
      </w:r>
    </w:p>
    <w:p w14:paraId="4E5116B8" w14:textId="0D80C1FB" w:rsidR="009411DD" w:rsidRPr="00D3733D" w:rsidRDefault="009411DD" w:rsidP="00B37E4F">
      <w:r w:rsidRPr="00D3733D">
        <w:rPr>
          <w:b/>
          <w:bCs/>
        </w:rPr>
        <w:t>3.</w:t>
      </w:r>
      <w:r w:rsidR="00B37E4F" w:rsidRPr="00D3733D">
        <w:rPr>
          <w:b/>
          <w:bCs/>
        </w:rPr>
        <w:t>2.9</w:t>
      </w:r>
      <w:r w:rsidRPr="00D3733D">
        <w:rPr>
          <w:b/>
          <w:bCs/>
        </w:rPr>
        <w:tab/>
      </w:r>
      <w:r w:rsidRPr="00D3733D">
        <w:rPr>
          <w:b/>
        </w:rPr>
        <w:t>eardrum reference point (DRP)</w:t>
      </w:r>
      <w:r w:rsidRPr="00D3733D">
        <w:rPr>
          <w:bCs/>
        </w:rPr>
        <w:t xml:space="preserve">: A </w:t>
      </w:r>
      <w:r w:rsidRPr="00D3733D">
        <w:t>point located at the end of the ear canal, corresponding to the eardrum position.</w:t>
      </w:r>
    </w:p>
    <w:p w14:paraId="350A87EF" w14:textId="49E773F1" w:rsidR="009411DD" w:rsidRPr="00D3733D" w:rsidRDefault="009411DD" w:rsidP="008670AF">
      <w:pPr>
        <w:pStyle w:val="Note"/>
        <w:rPr>
          <w:bCs/>
        </w:rPr>
      </w:pPr>
      <w:r w:rsidRPr="00D3733D">
        <w:t xml:space="preserve">NOTE – Based on </w:t>
      </w:r>
      <w:r w:rsidRPr="00D3733D">
        <w:rPr>
          <w:bCs/>
        </w:rPr>
        <w:t>[b-ITU-T P.10].</w:t>
      </w:r>
    </w:p>
    <w:p w14:paraId="61879883" w14:textId="10F273B6" w:rsidR="009411DD" w:rsidRPr="00D3733D" w:rsidRDefault="00B37E4F">
      <w:r w:rsidRPr="00D3733D">
        <w:rPr>
          <w:b/>
        </w:rPr>
        <w:t>3.2.10</w:t>
      </w:r>
      <w:r w:rsidR="009411DD" w:rsidRPr="00D3733D">
        <w:rPr>
          <w:b/>
        </w:rPr>
        <w:tab/>
        <w:t>free-field equalization</w:t>
      </w:r>
      <w:r w:rsidR="009411DD" w:rsidRPr="00D3733D">
        <w:rPr>
          <w:bCs/>
        </w:rPr>
        <w:t>:</w:t>
      </w:r>
      <w:r w:rsidR="009411DD" w:rsidRPr="00D3733D">
        <w:t xml:space="preserve"> The transfer characteristics of the artificial head are equalized in such a way that, for a frontal sound incidence in anechoic conditions, the frequency response of the artificial head is flat. This equalization is specific to the </w:t>
      </w:r>
      <w:r w:rsidR="009411DD" w:rsidRPr="00D3733D">
        <w:rPr>
          <w:rFonts w:eastAsia="MS Mincho"/>
          <w:szCs w:val="24"/>
        </w:rPr>
        <w:t>head and torso simulator</w:t>
      </w:r>
      <w:r w:rsidR="009411DD" w:rsidRPr="00D3733D">
        <w:t xml:space="preserve"> (HATS) used.</w:t>
      </w:r>
    </w:p>
    <w:p w14:paraId="3D404A33" w14:textId="1F473AE0" w:rsidR="009411DD" w:rsidRPr="00D3733D" w:rsidRDefault="009411DD" w:rsidP="008670AF">
      <w:pPr>
        <w:pStyle w:val="Note"/>
        <w:rPr>
          <w:bCs/>
        </w:rPr>
      </w:pPr>
      <w:r w:rsidRPr="00D3733D">
        <w:t xml:space="preserve">NOTE – Based on </w:t>
      </w:r>
      <w:r w:rsidRPr="00D3733D">
        <w:rPr>
          <w:bCs/>
        </w:rPr>
        <w:t>[ITU-T P.1100].</w:t>
      </w:r>
    </w:p>
    <w:p w14:paraId="27A87490" w14:textId="011921F3" w:rsidR="009411DD" w:rsidRPr="00D3733D" w:rsidRDefault="009411DD">
      <w:r w:rsidRPr="00D3733D">
        <w:rPr>
          <w:b/>
        </w:rPr>
        <w:t>3.2.</w:t>
      </w:r>
      <w:r w:rsidR="00B37E4F" w:rsidRPr="00D3733D">
        <w:rPr>
          <w:b/>
        </w:rPr>
        <w:t>11</w:t>
      </w:r>
      <w:r w:rsidRPr="00D3733D">
        <w:rPr>
          <w:b/>
        </w:rPr>
        <w:tab/>
        <w:t>free-field reference point</w:t>
      </w:r>
      <w:r w:rsidRPr="00D3733D">
        <w:rPr>
          <w:bCs/>
        </w:rPr>
        <w:t xml:space="preserve">: A </w:t>
      </w:r>
      <w:r w:rsidRPr="00D3733D">
        <w:t>point located in the free sound field, at a distance of at least 1.5 m from a sound source radiating in free air [in the case of a head and torso simulator (HATS) in the centre of the artificial head with no artificial head present].</w:t>
      </w:r>
    </w:p>
    <w:p w14:paraId="0650194E" w14:textId="61B31220" w:rsidR="009411DD" w:rsidRPr="00D3733D" w:rsidRDefault="009411DD" w:rsidP="008670AF">
      <w:pPr>
        <w:pStyle w:val="Note"/>
        <w:rPr>
          <w:bCs/>
        </w:rPr>
      </w:pPr>
      <w:r w:rsidRPr="00D3733D">
        <w:t xml:space="preserve">NOTE – Based on </w:t>
      </w:r>
      <w:r w:rsidRPr="00D3733D">
        <w:rPr>
          <w:bCs/>
        </w:rPr>
        <w:t>[ITU-T P.1100].</w:t>
      </w:r>
    </w:p>
    <w:p w14:paraId="755EF9CA" w14:textId="3750DA6D" w:rsidR="009411DD" w:rsidRPr="00D3733D" w:rsidRDefault="00B37E4F">
      <w:r w:rsidRPr="00D3733D">
        <w:rPr>
          <w:b/>
        </w:rPr>
        <w:lastRenderedPageBreak/>
        <w:t>3.2.12</w:t>
      </w:r>
      <w:r w:rsidR="009411DD" w:rsidRPr="00D3733D">
        <w:rPr>
          <w:b/>
        </w:rPr>
        <w:tab/>
      </w:r>
      <w:r w:rsidR="009411DD" w:rsidRPr="00D3733D">
        <w:rPr>
          <w:b/>
          <w:bCs/>
        </w:rPr>
        <w:t>hands-free reference point (HFRP)</w:t>
      </w:r>
      <w:r w:rsidR="009411DD" w:rsidRPr="00D3733D">
        <w:rPr>
          <w:bCs/>
        </w:rPr>
        <w:t xml:space="preserve">: </w:t>
      </w:r>
      <w:r w:rsidR="009411DD" w:rsidRPr="00D3733D">
        <w:t>A point located on the axis of the artificial mouth, at 50 cm from the outer plane of the lip ring, where the level calibration is made, under free-field conditions.</w:t>
      </w:r>
    </w:p>
    <w:p w14:paraId="3780C284" w14:textId="6F16058D" w:rsidR="009411DD" w:rsidRPr="00D3733D" w:rsidRDefault="009411DD" w:rsidP="008670AF">
      <w:pPr>
        <w:pStyle w:val="Note"/>
        <w:rPr>
          <w:bCs/>
        </w:rPr>
      </w:pPr>
      <w:r w:rsidRPr="00D3733D">
        <w:rPr>
          <w:bCs/>
        </w:rPr>
        <w:t>NOTE 1 – The HFRP corresponds to measurement point 11, as defined in [ITU-T P.581].</w:t>
      </w:r>
    </w:p>
    <w:p w14:paraId="41E20282" w14:textId="0EE9631C" w:rsidR="009411DD" w:rsidRPr="00D3733D" w:rsidRDefault="009411DD" w:rsidP="008670AF">
      <w:pPr>
        <w:pStyle w:val="Note"/>
        <w:rPr>
          <w:bCs/>
        </w:rPr>
      </w:pPr>
      <w:r w:rsidRPr="00D3733D">
        <w:rPr>
          <w:bCs/>
        </w:rPr>
        <w:t>NOTE 2 – Based on [ITU-T P.1100].</w:t>
      </w:r>
    </w:p>
    <w:p w14:paraId="41FE47F2" w14:textId="35128848" w:rsidR="009411DD" w:rsidRPr="00D3733D" w:rsidRDefault="00B37E4F" w:rsidP="009411DD">
      <w:r w:rsidRPr="00D3733D">
        <w:rPr>
          <w:b/>
        </w:rPr>
        <w:t>3.2.13</w:t>
      </w:r>
      <w:r w:rsidR="009411DD" w:rsidRPr="00D3733D">
        <w:rPr>
          <w:b/>
        </w:rPr>
        <w:tab/>
        <w:t>head and torso simulator (HATS) for telephonometry</w:t>
      </w:r>
      <w:r w:rsidR="009411DD" w:rsidRPr="00D3733D">
        <w:rPr>
          <w:bCs/>
        </w:rPr>
        <w:t xml:space="preserve">: </w:t>
      </w:r>
      <w:r w:rsidR="009411DD" w:rsidRPr="00D3733D">
        <w:t>Manikin extending downward from the top of the head to the waist, designed to simulate the sound pick-up characteristics and the acoustic diffraction produced by a median human adult and to reproduce the acoustic field generated by the human mouth.</w:t>
      </w:r>
    </w:p>
    <w:p w14:paraId="69C03CCD" w14:textId="0DFE467A" w:rsidR="009411DD" w:rsidRPr="00D3733D" w:rsidRDefault="009411DD" w:rsidP="008670AF">
      <w:pPr>
        <w:pStyle w:val="Note"/>
        <w:rPr>
          <w:bCs/>
        </w:rPr>
      </w:pPr>
      <w:r w:rsidRPr="00D3733D">
        <w:t xml:space="preserve">NOTE – Based on </w:t>
      </w:r>
      <w:r w:rsidRPr="00D3733D">
        <w:rPr>
          <w:bCs/>
        </w:rPr>
        <w:t>[b-ITU-T P.10].</w:t>
      </w:r>
    </w:p>
    <w:p w14:paraId="1E3A6930" w14:textId="63F41261" w:rsidR="009411DD" w:rsidRPr="00D3733D" w:rsidRDefault="00B37E4F">
      <w:r w:rsidRPr="00D3733D">
        <w:rPr>
          <w:b/>
          <w:bCs/>
        </w:rPr>
        <w:t>3.2.14</w:t>
      </w:r>
      <w:r w:rsidR="009411DD" w:rsidRPr="00D3733D">
        <w:rPr>
          <w:b/>
          <w:bCs/>
        </w:rPr>
        <w:tab/>
        <w:t>headset</w:t>
      </w:r>
      <w:r w:rsidR="009411DD" w:rsidRPr="00D3733D">
        <w:rPr>
          <w:bCs/>
        </w:rPr>
        <w:t>:</w:t>
      </w:r>
      <w:r w:rsidR="009411DD" w:rsidRPr="00D3733D">
        <w:t xml:space="preserve"> </w:t>
      </w:r>
      <w:r w:rsidR="009411DD" w:rsidRPr="00D3733D">
        <w:rPr>
          <w:bCs/>
        </w:rPr>
        <w:t>A device, comprising a telephone receiver and transmitter, that</w:t>
      </w:r>
      <w:r w:rsidR="009411DD" w:rsidRPr="00D3733D">
        <w:t xml:space="preserve"> is typically secured to the head or the ear of the wearer.</w:t>
      </w:r>
    </w:p>
    <w:p w14:paraId="356F683A" w14:textId="5FBB98B4" w:rsidR="009411DD" w:rsidRPr="00D3733D" w:rsidRDefault="009411DD" w:rsidP="008670AF">
      <w:pPr>
        <w:pStyle w:val="Note"/>
        <w:rPr>
          <w:bCs/>
        </w:rPr>
      </w:pPr>
      <w:r w:rsidRPr="00D3733D">
        <w:rPr>
          <w:bCs/>
        </w:rPr>
        <w:t>NOTE – Based on [b-ITU-T P.10].</w:t>
      </w:r>
    </w:p>
    <w:p w14:paraId="46FDDDA0" w14:textId="3358B746" w:rsidR="00922DED" w:rsidRPr="00D3733D" w:rsidRDefault="00B37E4F" w:rsidP="00D72A3A">
      <w:r w:rsidRPr="00D3733D">
        <w:rPr>
          <w:b/>
        </w:rPr>
        <w:t>3.2</w:t>
      </w:r>
      <w:r w:rsidR="00922DED" w:rsidRPr="00D3733D">
        <w:rPr>
          <w:b/>
        </w:rPr>
        <w:t>.</w:t>
      </w:r>
      <w:r w:rsidRPr="00D3733D">
        <w:rPr>
          <w:b/>
        </w:rPr>
        <w:t>1</w:t>
      </w:r>
      <w:r w:rsidR="00922DED" w:rsidRPr="00D3733D">
        <w:rPr>
          <w:b/>
        </w:rPr>
        <w:t>5</w:t>
      </w:r>
      <w:r w:rsidR="00922DED" w:rsidRPr="00D3733D">
        <w:rPr>
          <w:b/>
        </w:rPr>
        <w:tab/>
        <w:t>listening room</w:t>
      </w:r>
      <w:r w:rsidR="00922DED" w:rsidRPr="00D3733D">
        <w:t xml:space="preserve">: </w:t>
      </w:r>
      <w:r w:rsidR="00D72A3A" w:rsidRPr="00D3733D">
        <w:t>A</w:t>
      </w:r>
      <w:r w:rsidR="00922DED" w:rsidRPr="00D3733D">
        <w:t xml:space="preserve"> room </w:t>
      </w:r>
      <w:r w:rsidR="00D72A3A" w:rsidRPr="00D3733D">
        <w:t xml:space="preserve">that </w:t>
      </w:r>
      <w:r w:rsidR="00922DED" w:rsidRPr="00D3733D">
        <w:t>provides</w:t>
      </w:r>
      <w:r w:rsidR="00922DED" w:rsidRPr="00D3733D">
        <w:rPr>
          <w:rStyle w:val="Emphasis"/>
        </w:rPr>
        <w:t xml:space="preserve"> </w:t>
      </w:r>
      <w:r w:rsidR="00922DED" w:rsidRPr="00D3733D">
        <w:t xml:space="preserve">standard listening conditions in which audiovisual equipment, hi-fi systems, loudspeakers or recordings can be assessed subjectively. The acoustics are similar to those of a living room in a house rather than the 'deadness' of an anechoic room. </w:t>
      </w:r>
    </w:p>
    <w:p w14:paraId="588A340E" w14:textId="30336312" w:rsidR="00922DED" w:rsidRPr="00D3733D" w:rsidRDefault="00922DED" w:rsidP="008670AF">
      <w:pPr>
        <w:pStyle w:val="Note"/>
      </w:pPr>
      <w:r w:rsidRPr="00D3733D">
        <w:t>NOTE –See [IEC TR 60268-13] for more information.</w:t>
      </w:r>
    </w:p>
    <w:p w14:paraId="3C4D1D03" w14:textId="7AE32AFA" w:rsidR="009411DD" w:rsidRPr="00D3733D" w:rsidRDefault="009411DD" w:rsidP="009411DD">
      <w:r w:rsidRPr="00D3733D">
        <w:rPr>
          <w:b/>
          <w:bCs/>
        </w:rPr>
        <w:t>3.2.</w:t>
      </w:r>
      <w:r w:rsidR="00B37E4F" w:rsidRPr="00D3733D">
        <w:rPr>
          <w:b/>
          <w:bCs/>
        </w:rPr>
        <w:t>16</w:t>
      </w:r>
      <w:r w:rsidRPr="00D3733D">
        <w:rPr>
          <w:b/>
          <w:bCs/>
        </w:rPr>
        <w:tab/>
      </w:r>
      <w:r w:rsidRPr="00D3733D">
        <w:rPr>
          <w:b/>
        </w:rPr>
        <w:t>mouth reference point (MRP)</w:t>
      </w:r>
      <w:r w:rsidRPr="00D3733D">
        <w:rPr>
          <w:bCs/>
        </w:rPr>
        <w:t>:</w:t>
      </w:r>
      <w:r w:rsidRPr="00D3733D">
        <w:rPr>
          <w:b/>
        </w:rPr>
        <w:t xml:space="preserve"> </w:t>
      </w:r>
      <w:r w:rsidRPr="00D3733D">
        <w:t>A point located 25 mm in front of and on the axis of the lip plane of a mouth simulator.</w:t>
      </w:r>
    </w:p>
    <w:p w14:paraId="45D38C56" w14:textId="42023535" w:rsidR="009411DD" w:rsidRPr="00D3733D" w:rsidRDefault="009411DD" w:rsidP="008670AF">
      <w:pPr>
        <w:pStyle w:val="Note"/>
        <w:rPr>
          <w:bCs/>
        </w:rPr>
      </w:pPr>
      <w:r w:rsidRPr="00D3733D">
        <w:rPr>
          <w:bCs/>
        </w:rPr>
        <w:t>NOTE – Based on [b-ITU-T P.10].</w:t>
      </w:r>
    </w:p>
    <w:p w14:paraId="382C68D3" w14:textId="5AE8A85C" w:rsidR="00B37E4F" w:rsidRPr="00D3733D" w:rsidRDefault="00B37E4F">
      <w:r w:rsidRPr="00D3733D">
        <w:rPr>
          <w:b/>
        </w:rPr>
        <w:t>3.2.17</w:t>
      </w:r>
      <w:r w:rsidRPr="00D3733D">
        <w:rPr>
          <w:b/>
        </w:rPr>
        <w:tab/>
        <w:t>pantophonic</w:t>
      </w:r>
      <w:r w:rsidRPr="00D3733D">
        <w:t>: 2-Dimensional representations of sound field.</w:t>
      </w:r>
    </w:p>
    <w:p w14:paraId="6C6A0E43" w14:textId="5937DC15" w:rsidR="00B37E4F" w:rsidRPr="00D3733D" w:rsidRDefault="00B37E4F">
      <w:r w:rsidRPr="00D3733D">
        <w:rPr>
          <w:b/>
        </w:rPr>
        <w:t>3.2.18</w:t>
      </w:r>
      <w:r w:rsidRPr="00D3733D">
        <w:rPr>
          <w:b/>
        </w:rPr>
        <w:tab/>
        <w:t>periphonic</w:t>
      </w:r>
      <w:r w:rsidRPr="00D3733D">
        <w:t>: 3-Dimensional representations of sound field.</w:t>
      </w:r>
    </w:p>
    <w:p w14:paraId="38776AAD" w14:textId="77777777" w:rsidR="004A106E" w:rsidRPr="00D3733D" w:rsidRDefault="004A106E" w:rsidP="004A106E">
      <w:pPr>
        <w:pStyle w:val="Heading1"/>
      </w:pPr>
      <w:bookmarkStart w:id="44" w:name="_Toc513708720"/>
      <w:bookmarkStart w:id="45" w:name="_Toc519176360"/>
      <w:bookmarkStart w:id="46" w:name="_Toc519177558"/>
      <w:bookmarkStart w:id="47" w:name="_Toc519257752"/>
      <w:bookmarkStart w:id="48" w:name="_Toc523392572"/>
      <w:r w:rsidRPr="00D3733D">
        <w:t>4</w:t>
      </w:r>
      <w:r w:rsidRPr="00D3733D">
        <w:tab/>
        <w:t>Abbreviations and acronyms</w:t>
      </w:r>
      <w:bookmarkEnd w:id="44"/>
      <w:bookmarkEnd w:id="45"/>
      <w:bookmarkEnd w:id="46"/>
      <w:bookmarkEnd w:id="47"/>
      <w:bookmarkEnd w:id="48"/>
    </w:p>
    <w:p w14:paraId="584444DD" w14:textId="77777777" w:rsidR="004A106E" w:rsidRPr="00D3733D" w:rsidRDefault="004A106E" w:rsidP="004A106E">
      <w:r w:rsidRPr="00D3733D">
        <w:t>This Recommendation uses the following abbreviations and acronyms:</w:t>
      </w:r>
    </w:p>
    <w:p w14:paraId="4E12C034" w14:textId="3F31D0DE" w:rsidR="007F0BB9" w:rsidRPr="00D3733D" w:rsidRDefault="007F0BB9" w:rsidP="006C7496">
      <w:pPr>
        <w:pStyle w:val="endash"/>
        <w:tabs>
          <w:tab w:val="clear" w:pos="794"/>
          <w:tab w:val="clear" w:pos="1191"/>
          <w:tab w:val="clear" w:pos="1588"/>
          <w:tab w:val="clear" w:pos="1985"/>
          <w:tab w:val="left" w:pos="1560"/>
        </w:tabs>
        <w:rPr>
          <w:rFonts w:eastAsia="MS Mincho"/>
          <w:szCs w:val="24"/>
        </w:rPr>
      </w:pPr>
      <w:r w:rsidRPr="00D3733D">
        <w:rPr>
          <w:rFonts w:eastAsia="MS Mincho"/>
          <w:szCs w:val="24"/>
        </w:rPr>
        <w:t>ANF</w:t>
      </w:r>
      <w:r w:rsidRPr="00D3733D">
        <w:rPr>
          <w:rFonts w:eastAsia="MS Mincho"/>
          <w:szCs w:val="24"/>
        </w:rPr>
        <w:tab/>
        <w:t>Artificial Noise Field</w:t>
      </w:r>
    </w:p>
    <w:p w14:paraId="7049B977" w14:textId="3A095BF6" w:rsidR="00C15613" w:rsidRPr="00D3733D" w:rsidRDefault="009E5722">
      <w:pPr>
        <w:pStyle w:val="endash"/>
        <w:tabs>
          <w:tab w:val="clear" w:pos="794"/>
          <w:tab w:val="clear" w:pos="1191"/>
          <w:tab w:val="clear" w:pos="1588"/>
          <w:tab w:val="clear" w:pos="1985"/>
          <w:tab w:val="left" w:pos="1560"/>
        </w:tabs>
        <w:rPr>
          <w:rFonts w:eastAsia="MS Mincho"/>
          <w:szCs w:val="24"/>
        </w:rPr>
      </w:pPr>
      <w:r w:rsidRPr="00D3733D">
        <w:rPr>
          <w:rFonts w:eastAsia="MS Mincho"/>
          <w:szCs w:val="24"/>
        </w:rPr>
        <w:t>DFTP</w:t>
      </w:r>
      <w:r w:rsidRPr="00D3733D">
        <w:rPr>
          <w:rFonts w:eastAsia="MS Mincho"/>
          <w:szCs w:val="24"/>
        </w:rPr>
        <w:tab/>
        <w:t>Diffuse</w:t>
      </w:r>
      <w:r w:rsidR="009411DD" w:rsidRPr="00D3733D">
        <w:rPr>
          <w:rFonts w:eastAsia="MS Mincho"/>
          <w:szCs w:val="24"/>
        </w:rPr>
        <w:t>-</w:t>
      </w:r>
      <w:r w:rsidRPr="00D3733D">
        <w:rPr>
          <w:rFonts w:eastAsia="MS Mincho"/>
          <w:szCs w:val="24"/>
        </w:rPr>
        <w:t>Field Test Point</w:t>
      </w:r>
    </w:p>
    <w:p w14:paraId="771F885A" w14:textId="77777777" w:rsidR="00C15613" w:rsidRPr="00D3733D" w:rsidRDefault="00C15613" w:rsidP="00C15613">
      <w:pPr>
        <w:pStyle w:val="endash"/>
        <w:tabs>
          <w:tab w:val="clear" w:pos="794"/>
          <w:tab w:val="clear" w:pos="1191"/>
          <w:tab w:val="clear" w:pos="1588"/>
          <w:tab w:val="clear" w:pos="1985"/>
          <w:tab w:val="left" w:pos="1560"/>
        </w:tabs>
        <w:rPr>
          <w:rFonts w:eastAsia="MS Mincho"/>
          <w:szCs w:val="24"/>
        </w:rPr>
      </w:pPr>
      <w:r w:rsidRPr="00D3733D">
        <w:rPr>
          <w:rFonts w:eastAsia="MS Mincho"/>
          <w:szCs w:val="24"/>
        </w:rPr>
        <w:t>DRP</w:t>
      </w:r>
      <w:r w:rsidRPr="00D3733D">
        <w:rPr>
          <w:rFonts w:eastAsia="MS Mincho"/>
          <w:szCs w:val="24"/>
        </w:rPr>
        <w:tab/>
        <w:t>Drum Reference Point</w:t>
      </w:r>
    </w:p>
    <w:p w14:paraId="686C8056" w14:textId="536EADD1" w:rsidR="00C15613" w:rsidRPr="00D3733D" w:rsidRDefault="00C15613">
      <w:pPr>
        <w:pStyle w:val="endash"/>
        <w:tabs>
          <w:tab w:val="clear" w:pos="794"/>
          <w:tab w:val="clear" w:pos="1191"/>
          <w:tab w:val="clear" w:pos="1588"/>
          <w:tab w:val="clear" w:pos="1985"/>
          <w:tab w:val="left" w:pos="1560"/>
        </w:tabs>
      </w:pPr>
      <w:r w:rsidRPr="00D3733D">
        <w:t>DUT</w:t>
      </w:r>
      <w:r w:rsidRPr="00D3733D">
        <w:tab/>
        <w:t>Device Under Test</w:t>
      </w:r>
    </w:p>
    <w:p w14:paraId="039CA25B" w14:textId="38D51151" w:rsidR="0066349C" w:rsidRPr="00D3733D" w:rsidRDefault="0066349C">
      <w:pPr>
        <w:pStyle w:val="endash"/>
        <w:tabs>
          <w:tab w:val="clear" w:pos="794"/>
          <w:tab w:val="clear" w:pos="1191"/>
          <w:tab w:val="clear" w:pos="1588"/>
          <w:tab w:val="clear" w:pos="1985"/>
          <w:tab w:val="left" w:pos="1560"/>
        </w:tabs>
        <w:rPr>
          <w:rFonts w:eastAsia="MS Mincho"/>
          <w:szCs w:val="24"/>
        </w:rPr>
      </w:pPr>
      <w:r w:rsidRPr="00D3733D">
        <w:rPr>
          <w:rFonts w:eastAsia="MS Mincho"/>
        </w:rPr>
        <w:t>EEP</w:t>
      </w:r>
      <w:r w:rsidRPr="00D3733D">
        <w:rPr>
          <w:rFonts w:eastAsia="MS Mincho"/>
        </w:rPr>
        <w:tab/>
        <w:t>Ear canal Entrance Point</w:t>
      </w:r>
    </w:p>
    <w:p w14:paraId="65352BB6" w14:textId="0808F1F4" w:rsidR="007F0BB9" w:rsidRPr="00D3733D" w:rsidRDefault="007F0BB9" w:rsidP="006C7496">
      <w:pPr>
        <w:pStyle w:val="endash"/>
        <w:tabs>
          <w:tab w:val="clear" w:pos="794"/>
          <w:tab w:val="clear" w:pos="1191"/>
          <w:tab w:val="clear" w:pos="1588"/>
          <w:tab w:val="clear" w:pos="1985"/>
          <w:tab w:val="left" w:pos="1560"/>
        </w:tabs>
        <w:rPr>
          <w:rFonts w:eastAsia="MS Mincho"/>
          <w:szCs w:val="24"/>
        </w:rPr>
      </w:pPr>
      <w:r w:rsidRPr="00D3733D">
        <w:rPr>
          <w:rFonts w:eastAsia="MS Mincho"/>
          <w:szCs w:val="24"/>
        </w:rPr>
        <w:t>FFT</w:t>
      </w:r>
      <w:r w:rsidRPr="00D3733D">
        <w:rPr>
          <w:rFonts w:eastAsia="MS Mincho"/>
          <w:szCs w:val="24"/>
        </w:rPr>
        <w:tab/>
        <w:t>Fast Fourier Transform</w:t>
      </w:r>
    </w:p>
    <w:p w14:paraId="5B430B73" w14:textId="5269492E" w:rsidR="00A17E94" w:rsidRPr="00D3733D" w:rsidRDefault="00A17E94" w:rsidP="00A17E94">
      <w:pPr>
        <w:pStyle w:val="endash"/>
        <w:tabs>
          <w:tab w:val="clear" w:pos="794"/>
          <w:tab w:val="clear" w:pos="1191"/>
          <w:tab w:val="clear" w:pos="1588"/>
          <w:tab w:val="clear" w:pos="1985"/>
          <w:tab w:val="left" w:pos="1560"/>
        </w:tabs>
        <w:rPr>
          <w:rFonts w:eastAsia="MS Mincho"/>
          <w:szCs w:val="24"/>
        </w:rPr>
      </w:pPr>
      <w:r w:rsidRPr="00D3733D">
        <w:rPr>
          <w:lang w:eastAsia="x-none"/>
        </w:rPr>
        <w:t>G-MOS</w:t>
      </w:r>
      <w:r w:rsidRPr="00D3733D">
        <w:rPr>
          <w:lang w:eastAsia="x-none"/>
        </w:rPr>
        <w:tab/>
        <w:t>Global Mean Opinion Score</w:t>
      </w:r>
    </w:p>
    <w:p w14:paraId="43DAD98E" w14:textId="07039AEA" w:rsidR="007F0BB9" w:rsidRPr="00D3733D" w:rsidRDefault="007F0BB9" w:rsidP="006C7496">
      <w:pPr>
        <w:pStyle w:val="endash"/>
        <w:tabs>
          <w:tab w:val="clear" w:pos="794"/>
          <w:tab w:val="clear" w:pos="1191"/>
          <w:tab w:val="clear" w:pos="1588"/>
          <w:tab w:val="clear" w:pos="1985"/>
          <w:tab w:val="left" w:pos="1560"/>
        </w:tabs>
        <w:rPr>
          <w:rFonts w:eastAsia="MS Mincho"/>
          <w:szCs w:val="24"/>
        </w:rPr>
      </w:pPr>
      <w:r w:rsidRPr="00D3733D">
        <w:rPr>
          <w:rFonts w:eastAsia="MS Mincho"/>
          <w:szCs w:val="24"/>
        </w:rPr>
        <w:t>HATS</w:t>
      </w:r>
      <w:r w:rsidRPr="00D3733D">
        <w:rPr>
          <w:rFonts w:eastAsia="MS Mincho"/>
          <w:szCs w:val="24"/>
        </w:rPr>
        <w:tab/>
        <w:t>Head and Torso Simulator</w:t>
      </w:r>
    </w:p>
    <w:p w14:paraId="42512A57" w14:textId="77777777" w:rsidR="0097640C" w:rsidRPr="00D3733D" w:rsidRDefault="0097640C" w:rsidP="0097640C">
      <w:pPr>
        <w:pStyle w:val="endash"/>
        <w:tabs>
          <w:tab w:val="clear" w:pos="794"/>
          <w:tab w:val="clear" w:pos="1191"/>
          <w:tab w:val="clear" w:pos="1588"/>
          <w:tab w:val="clear" w:pos="1985"/>
          <w:tab w:val="left" w:pos="1560"/>
        </w:tabs>
        <w:rPr>
          <w:rFonts w:eastAsia="MS Mincho"/>
          <w:szCs w:val="24"/>
        </w:rPr>
      </w:pPr>
      <w:r w:rsidRPr="00D3733D">
        <w:rPr>
          <w:rFonts w:eastAsia="MS Mincho"/>
          <w:szCs w:val="24"/>
        </w:rPr>
        <w:t>HRP</w:t>
      </w:r>
      <w:r w:rsidRPr="00D3733D">
        <w:rPr>
          <w:rFonts w:eastAsia="MS Mincho"/>
          <w:szCs w:val="24"/>
        </w:rPr>
        <w:tab/>
        <w:t>Head and torso simulator Reference Point</w:t>
      </w:r>
    </w:p>
    <w:p w14:paraId="48FF336C" w14:textId="3B8523D5" w:rsidR="00CB24C8" w:rsidRPr="00D3733D" w:rsidRDefault="00CB24C8" w:rsidP="006C7496">
      <w:pPr>
        <w:pStyle w:val="endash"/>
        <w:tabs>
          <w:tab w:val="clear" w:pos="794"/>
          <w:tab w:val="clear" w:pos="1191"/>
          <w:tab w:val="clear" w:pos="1588"/>
          <w:tab w:val="clear" w:pos="1985"/>
          <w:tab w:val="left" w:pos="1560"/>
        </w:tabs>
        <w:rPr>
          <w:rFonts w:eastAsia="MS Mincho"/>
          <w:szCs w:val="24"/>
        </w:rPr>
      </w:pPr>
      <w:r w:rsidRPr="00D3733D">
        <w:rPr>
          <w:rFonts w:eastAsia="MS Mincho"/>
          <w:szCs w:val="24"/>
        </w:rPr>
        <w:t>MIRE</w:t>
      </w:r>
      <w:r w:rsidRPr="00D3733D">
        <w:rPr>
          <w:rFonts w:eastAsia="MS Mincho"/>
          <w:szCs w:val="24"/>
        </w:rPr>
        <w:tab/>
        <w:t xml:space="preserve">Microphone </w:t>
      </w:r>
      <w:proofErr w:type="gramStart"/>
      <w:r w:rsidR="00E1642D" w:rsidRPr="00D3733D">
        <w:rPr>
          <w:rFonts w:eastAsia="MS Mincho"/>
          <w:szCs w:val="24"/>
        </w:rPr>
        <w:t>In</w:t>
      </w:r>
      <w:proofErr w:type="gramEnd"/>
      <w:r w:rsidR="00E1642D" w:rsidRPr="00D3733D">
        <w:rPr>
          <w:rFonts w:eastAsia="MS Mincho"/>
          <w:szCs w:val="24"/>
        </w:rPr>
        <w:t xml:space="preserve"> Real Ear</w:t>
      </w:r>
    </w:p>
    <w:p w14:paraId="4942EB22" w14:textId="0369D0D4" w:rsidR="0097640C" w:rsidRPr="00D3733D" w:rsidRDefault="0097640C" w:rsidP="00DD6BA3">
      <w:pPr>
        <w:pStyle w:val="endash"/>
        <w:tabs>
          <w:tab w:val="clear" w:pos="794"/>
          <w:tab w:val="clear" w:pos="1191"/>
          <w:tab w:val="clear" w:pos="1588"/>
          <w:tab w:val="clear" w:pos="1985"/>
          <w:tab w:val="left" w:pos="1560"/>
        </w:tabs>
      </w:pPr>
      <w:r w:rsidRPr="00D3733D">
        <w:t>MLS</w:t>
      </w:r>
      <w:r w:rsidRPr="00D3733D">
        <w:tab/>
        <w:t>Maximum Length Sequence</w:t>
      </w:r>
    </w:p>
    <w:p w14:paraId="691490B7" w14:textId="2F8A22E8" w:rsidR="00A17E94" w:rsidRPr="00D3733D" w:rsidRDefault="00A17E94" w:rsidP="00A17E94">
      <w:pPr>
        <w:pStyle w:val="endash"/>
        <w:tabs>
          <w:tab w:val="clear" w:pos="794"/>
          <w:tab w:val="clear" w:pos="1191"/>
          <w:tab w:val="clear" w:pos="1588"/>
          <w:tab w:val="clear" w:pos="1985"/>
          <w:tab w:val="left" w:pos="1560"/>
        </w:tabs>
        <w:rPr>
          <w:rFonts w:eastAsia="MS Mincho"/>
          <w:szCs w:val="24"/>
        </w:rPr>
      </w:pPr>
      <w:r w:rsidRPr="00D3733D">
        <w:rPr>
          <w:lang w:eastAsia="x-none"/>
        </w:rPr>
        <w:t>MOS</w:t>
      </w:r>
      <w:r w:rsidRPr="00D3733D">
        <w:rPr>
          <w:lang w:eastAsia="x-none"/>
        </w:rPr>
        <w:tab/>
        <w:t>Mean Opinion Score</w:t>
      </w:r>
    </w:p>
    <w:p w14:paraId="0AE96FB7" w14:textId="1C609E43" w:rsidR="007F0BB9" w:rsidRPr="00D3733D" w:rsidRDefault="007F0BB9" w:rsidP="006C7496">
      <w:pPr>
        <w:pStyle w:val="endash"/>
        <w:tabs>
          <w:tab w:val="clear" w:pos="794"/>
          <w:tab w:val="clear" w:pos="1191"/>
          <w:tab w:val="clear" w:pos="1588"/>
          <w:tab w:val="clear" w:pos="1985"/>
          <w:tab w:val="left" w:pos="1560"/>
        </w:tabs>
        <w:rPr>
          <w:rFonts w:eastAsia="MS Mincho"/>
        </w:rPr>
      </w:pPr>
      <w:r w:rsidRPr="00D3733D">
        <w:rPr>
          <w:rFonts w:eastAsia="MS Mincho"/>
        </w:rPr>
        <w:lastRenderedPageBreak/>
        <w:t>MRP</w:t>
      </w:r>
      <w:r w:rsidRPr="00D3733D">
        <w:rPr>
          <w:rFonts w:eastAsia="MS Mincho"/>
        </w:rPr>
        <w:tab/>
        <w:t>Mouth Reference Point</w:t>
      </w:r>
    </w:p>
    <w:p w14:paraId="77E15E97" w14:textId="7E3BE813" w:rsidR="00A17E94" w:rsidRPr="00D3733D" w:rsidRDefault="00A17E94" w:rsidP="00A17E94">
      <w:pPr>
        <w:pStyle w:val="endash"/>
        <w:tabs>
          <w:tab w:val="clear" w:pos="794"/>
          <w:tab w:val="clear" w:pos="1191"/>
          <w:tab w:val="clear" w:pos="1588"/>
          <w:tab w:val="clear" w:pos="1985"/>
          <w:tab w:val="left" w:pos="1560"/>
        </w:tabs>
        <w:rPr>
          <w:rFonts w:eastAsia="MS Mincho"/>
        </w:rPr>
      </w:pPr>
      <w:r w:rsidRPr="00D3733D">
        <w:rPr>
          <w:lang w:eastAsia="x-none"/>
        </w:rPr>
        <w:t>N-MOS</w:t>
      </w:r>
      <w:r w:rsidRPr="00D3733D">
        <w:rPr>
          <w:lang w:eastAsia="x-none"/>
        </w:rPr>
        <w:tab/>
        <w:t>Noise Mean Opinion Score</w:t>
      </w:r>
    </w:p>
    <w:p w14:paraId="1906C814" w14:textId="032A6A99" w:rsidR="003B1B35" w:rsidRPr="00D3733D" w:rsidRDefault="003B1B35" w:rsidP="00AB643B">
      <w:pPr>
        <w:pStyle w:val="endash"/>
        <w:tabs>
          <w:tab w:val="clear" w:pos="794"/>
          <w:tab w:val="clear" w:pos="1191"/>
          <w:tab w:val="clear" w:pos="1588"/>
          <w:tab w:val="clear" w:pos="1985"/>
          <w:tab w:val="left" w:pos="1560"/>
        </w:tabs>
      </w:pPr>
      <w:r w:rsidRPr="00D3733D">
        <w:t>PSD</w:t>
      </w:r>
      <w:r w:rsidRPr="00D3733D">
        <w:tab/>
        <w:t>Power Spectral Density</w:t>
      </w:r>
    </w:p>
    <w:p w14:paraId="1832F951" w14:textId="6D4BB476" w:rsidR="00706AEA" w:rsidRPr="00D3733D" w:rsidRDefault="00706AEA">
      <w:pPr>
        <w:pStyle w:val="endash"/>
        <w:tabs>
          <w:tab w:val="clear" w:pos="794"/>
          <w:tab w:val="clear" w:pos="1191"/>
          <w:tab w:val="clear" w:pos="1588"/>
          <w:tab w:val="clear" w:pos="1985"/>
          <w:tab w:val="left" w:pos="1560"/>
        </w:tabs>
      </w:pPr>
      <w:r w:rsidRPr="00D3733D">
        <w:rPr>
          <w:szCs w:val="24"/>
        </w:rPr>
        <w:t>RFR</w:t>
      </w:r>
      <w:r w:rsidRPr="00D3733D">
        <w:rPr>
          <w:szCs w:val="24"/>
        </w:rPr>
        <w:tab/>
        <w:t>Room Frequency Response</w:t>
      </w:r>
    </w:p>
    <w:p w14:paraId="71A66B27" w14:textId="007F6233" w:rsidR="005E4B6A" w:rsidRPr="00D3733D" w:rsidRDefault="005E4B6A">
      <w:pPr>
        <w:pStyle w:val="endash"/>
        <w:tabs>
          <w:tab w:val="clear" w:pos="794"/>
          <w:tab w:val="clear" w:pos="1191"/>
          <w:tab w:val="clear" w:pos="1588"/>
          <w:tab w:val="clear" w:pos="1985"/>
          <w:tab w:val="left" w:pos="1560"/>
        </w:tabs>
        <w:rPr>
          <w:rFonts w:eastAsia="MS Mincho"/>
        </w:rPr>
      </w:pPr>
      <w:r w:rsidRPr="00D3733D">
        <w:rPr>
          <w:szCs w:val="24"/>
        </w:rPr>
        <w:t>RIR</w:t>
      </w:r>
      <w:r w:rsidRPr="00D3733D">
        <w:rPr>
          <w:szCs w:val="24"/>
        </w:rPr>
        <w:tab/>
        <w:t>Room Impulse Response</w:t>
      </w:r>
    </w:p>
    <w:p w14:paraId="6039CF05" w14:textId="4DFC19B1" w:rsidR="0097640C" w:rsidRPr="00D3733D" w:rsidRDefault="0097640C" w:rsidP="00DD6BA3">
      <w:pPr>
        <w:pStyle w:val="endash"/>
        <w:tabs>
          <w:tab w:val="clear" w:pos="794"/>
          <w:tab w:val="clear" w:pos="1191"/>
          <w:tab w:val="clear" w:pos="1588"/>
          <w:tab w:val="clear" w:pos="1985"/>
          <w:tab w:val="left" w:pos="1560"/>
        </w:tabs>
      </w:pPr>
      <w:r w:rsidRPr="00D3733D">
        <w:t>SNR</w:t>
      </w:r>
      <w:r w:rsidRPr="00D3733D">
        <w:tab/>
        <w:t>Signal to Noise Ratio</w:t>
      </w:r>
    </w:p>
    <w:p w14:paraId="01AE7C06" w14:textId="6878A867" w:rsidR="00A17E94" w:rsidRPr="00D3733D" w:rsidRDefault="00A17E94" w:rsidP="00A17E94">
      <w:pPr>
        <w:pStyle w:val="endash"/>
        <w:tabs>
          <w:tab w:val="clear" w:pos="794"/>
          <w:tab w:val="clear" w:pos="1191"/>
          <w:tab w:val="clear" w:pos="1588"/>
          <w:tab w:val="clear" w:pos="1985"/>
          <w:tab w:val="left" w:pos="1560"/>
        </w:tabs>
        <w:rPr>
          <w:rFonts w:eastAsia="MS Mincho"/>
        </w:rPr>
      </w:pPr>
      <w:r w:rsidRPr="00D3733D">
        <w:rPr>
          <w:lang w:eastAsia="x-none"/>
        </w:rPr>
        <w:t>S-MOS</w:t>
      </w:r>
      <w:r w:rsidRPr="00D3733D">
        <w:rPr>
          <w:lang w:eastAsia="x-none"/>
        </w:rPr>
        <w:tab/>
        <w:t>Speech Mean Opinion Score</w:t>
      </w:r>
    </w:p>
    <w:p w14:paraId="386F719C" w14:textId="77777777" w:rsidR="004A106E" w:rsidRPr="00D3733D" w:rsidRDefault="004A106E" w:rsidP="004A106E">
      <w:pPr>
        <w:pStyle w:val="Heading1"/>
      </w:pPr>
      <w:bookmarkStart w:id="49" w:name="_Toc513708721"/>
      <w:bookmarkStart w:id="50" w:name="_Toc519176361"/>
      <w:bookmarkStart w:id="51" w:name="_Toc519177559"/>
      <w:bookmarkStart w:id="52" w:name="_Toc519257753"/>
      <w:bookmarkStart w:id="53" w:name="_Toc523392573"/>
      <w:r w:rsidRPr="00D3733D">
        <w:t>5</w:t>
      </w:r>
      <w:r w:rsidRPr="00D3733D">
        <w:tab/>
        <w:t>Conventions</w:t>
      </w:r>
      <w:bookmarkEnd w:id="49"/>
      <w:bookmarkEnd w:id="50"/>
      <w:bookmarkEnd w:id="51"/>
      <w:bookmarkEnd w:id="52"/>
      <w:bookmarkEnd w:id="53"/>
    </w:p>
    <w:p w14:paraId="26664082" w14:textId="09846A48" w:rsidR="007F0BB9" w:rsidRPr="00D3733D" w:rsidRDefault="007F0BB9" w:rsidP="007F0BB9">
      <w:pPr>
        <w:rPr>
          <w:bCs/>
        </w:rPr>
      </w:pPr>
      <w:r w:rsidRPr="00D3733D">
        <w:rPr>
          <w:bCs/>
        </w:rPr>
        <w:t>dBPa: sound pressure level re</w:t>
      </w:r>
      <w:r w:rsidR="006C7496" w:rsidRPr="00D3733D">
        <w:rPr>
          <w:bCs/>
        </w:rPr>
        <w:t>lative to 1 Pa, expressed in d</w:t>
      </w:r>
      <w:r w:rsidR="00540A9F" w:rsidRPr="00D3733D">
        <w:rPr>
          <w:bCs/>
        </w:rPr>
        <w:t>ecibels</w:t>
      </w:r>
      <w:r w:rsidR="006C7496" w:rsidRPr="00D3733D">
        <w:rPr>
          <w:bCs/>
        </w:rPr>
        <w:t>.</w:t>
      </w:r>
    </w:p>
    <w:p w14:paraId="3BC57A51" w14:textId="3EC45749" w:rsidR="007F0BB9" w:rsidRPr="00D3733D" w:rsidRDefault="007F0BB9" w:rsidP="007F0BB9">
      <w:pPr>
        <w:rPr>
          <w:bCs/>
        </w:rPr>
      </w:pPr>
      <w:r w:rsidRPr="00D3733D">
        <w:rPr>
          <w:bCs/>
        </w:rPr>
        <w:t>dBPa(A): A-weighted sound pressure level relative to 1 Pa, expressed in d</w:t>
      </w:r>
      <w:r w:rsidR="00540A9F" w:rsidRPr="00D3733D">
        <w:rPr>
          <w:bCs/>
        </w:rPr>
        <w:t>ecibels</w:t>
      </w:r>
      <w:r w:rsidR="006C7496" w:rsidRPr="00D3733D">
        <w:rPr>
          <w:bCs/>
        </w:rPr>
        <w:t>.</w:t>
      </w:r>
    </w:p>
    <w:p w14:paraId="21F24D05" w14:textId="58CE7493" w:rsidR="007F0BB9" w:rsidRPr="00D3733D" w:rsidRDefault="007F0BB9" w:rsidP="007F0BB9">
      <w:proofErr w:type="gramStart"/>
      <w:r w:rsidRPr="00D3733D">
        <w:rPr>
          <w:bCs/>
        </w:rPr>
        <w:t>dBSPL</w:t>
      </w:r>
      <w:proofErr w:type="gramEnd"/>
      <w:r w:rsidRPr="00D3733D">
        <w:rPr>
          <w:bCs/>
        </w:rPr>
        <w:t>: sound</w:t>
      </w:r>
      <w:r w:rsidRPr="00D3733D">
        <w:t xml:space="preserve"> pressure level relative to 20</w:t>
      </w:r>
      <w:r w:rsidR="004D42C4">
        <w:t> </w:t>
      </w:r>
      <w:r w:rsidRPr="00D3733D">
        <w:t>µPa, expressed in d</w:t>
      </w:r>
      <w:r w:rsidR="00540A9F" w:rsidRPr="00D3733D">
        <w:t>ecibels</w:t>
      </w:r>
      <w:r w:rsidRPr="00D3733D">
        <w:t>; (94</w:t>
      </w:r>
      <w:r w:rsidR="00652AC1" w:rsidRPr="00D3733D">
        <w:t xml:space="preserve"> </w:t>
      </w:r>
      <w:r w:rsidRPr="00D3733D">
        <w:t>dBSPL</w:t>
      </w:r>
      <w:r w:rsidR="000F6BC6" w:rsidRPr="00D3733D">
        <w:t> </w:t>
      </w:r>
      <w:r w:rsidRPr="00D3733D">
        <w:t>=</w:t>
      </w:r>
      <w:r w:rsidR="000F6BC6" w:rsidRPr="00D3733D">
        <w:t xml:space="preserve"> </w:t>
      </w:r>
      <w:r w:rsidRPr="00D3733D">
        <w:t>0</w:t>
      </w:r>
      <w:r w:rsidR="00652AC1" w:rsidRPr="00D3733D">
        <w:t xml:space="preserve"> </w:t>
      </w:r>
      <w:r w:rsidRPr="00D3733D">
        <w:t>dBPa)</w:t>
      </w:r>
      <w:r w:rsidR="006C7496" w:rsidRPr="00D3733D">
        <w:t>.</w:t>
      </w:r>
    </w:p>
    <w:p w14:paraId="67817941" w14:textId="77777777" w:rsidR="004A106E" w:rsidRPr="00D3733D" w:rsidRDefault="004A106E" w:rsidP="004A106E">
      <w:pPr>
        <w:pStyle w:val="Heading1"/>
      </w:pPr>
      <w:bookmarkStart w:id="54" w:name="_Toc513708722"/>
      <w:bookmarkStart w:id="55" w:name="_Toc519176362"/>
      <w:bookmarkStart w:id="56" w:name="_Toc519177560"/>
      <w:bookmarkStart w:id="57" w:name="_Toc519257754"/>
      <w:bookmarkStart w:id="58" w:name="_Toc523392574"/>
      <w:r w:rsidRPr="00D3733D">
        <w:t>6</w:t>
      </w:r>
      <w:r w:rsidRPr="00D3733D">
        <w:tab/>
      </w:r>
      <w:r w:rsidR="00E27A1E" w:rsidRPr="00D3733D">
        <w:t>How to use this</w:t>
      </w:r>
      <w:r w:rsidRPr="00D3733D">
        <w:t xml:space="preserve"> Recommendation</w:t>
      </w:r>
      <w:bookmarkEnd w:id="54"/>
      <w:bookmarkEnd w:id="55"/>
      <w:bookmarkEnd w:id="56"/>
      <w:bookmarkEnd w:id="57"/>
      <w:bookmarkEnd w:id="58"/>
    </w:p>
    <w:p w14:paraId="6D15948B" w14:textId="2BB3B66E" w:rsidR="0067248E" w:rsidRPr="00D3733D" w:rsidRDefault="0067248E" w:rsidP="003E26F3">
      <w:r w:rsidRPr="00D3733D">
        <w:t>This Recommendation describes various methods for capturing real</w:t>
      </w:r>
      <w:r w:rsidR="000B638F" w:rsidRPr="00D3733D">
        <w:t>-</w:t>
      </w:r>
      <w:r w:rsidRPr="00D3733D">
        <w:t>world noise environments</w:t>
      </w:r>
      <w:r w:rsidR="00A020B0" w:rsidRPr="00D3733D">
        <w:t>,</w:t>
      </w:r>
      <w:r w:rsidRPr="00D3733D">
        <w:t xml:space="preserve"> as well as configurations and methods for reproducing such noise environments. The configurations that are described cover a reference </w:t>
      </w:r>
      <w:r w:rsidR="009501AC" w:rsidRPr="00D3733D">
        <w:t>set-up</w:t>
      </w:r>
      <w:r w:rsidR="000B638F" w:rsidRPr="00D3733D">
        <w:t>,</w:t>
      </w:r>
      <w:r w:rsidRPr="00D3733D">
        <w:t xml:space="preserve"> </w:t>
      </w:r>
      <w:r w:rsidR="000B638F" w:rsidRPr="00D3733D">
        <w:t>such as an</w:t>
      </w:r>
      <w:r w:rsidR="005C655C" w:rsidRPr="00D3733D">
        <w:t xml:space="preserve"> </w:t>
      </w:r>
      <w:r w:rsidRPr="00D3733D">
        <w:t>anechoic chamber</w:t>
      </w:r>
      <w:r w:rsidR="000B638F" w:rsidRPr="00D3733D">
        <w:t>,</w:t>
      </w:r>
      <w:r w:rsidRPr="00D3733D">
        <w:t xml:space="preserve"> as well as an </w:t>
      </w:r>
      <w:r w:rsidRPr="00D3733D">
        <w:rPr>
          <w:i/>
          <w:iCs/>
        </w:rPr>
        <w:t>in-situ</w:t>
      </w:r>
      <w:r w:rsidRPr="00D3733D">
        <w:t xml:space="preserve"> </w:t>
      </w:r>
      <w:r w:rsidR="009501AC" w:rsidRPr="00D3733D">
        <w:t>set-up</w:t>
      </w:r>
      <w:r w:rsidR="000B638F" w:rsidRPr="00D3733D">
        <w:t>,</w:t>
      </w:r>
      <w:r w:rsidRPr="00D3733D">
        <w:t xml:space="preserve"> </w:t>
      </w:r>
      <w:r w:rsidR="005C655C" w:rsidRPr="00D3733D">
        <w:t xml:space="preserve">e.g., </w:t>
      </w:r>
      <w:r w:rsidRPr="00D3733D">
        <w:t>in a vehicle.</w:t>
      </w:r>
      <w:r w:rsidR="00A020B0" w:rsidRPr="00D3733D">
        <w:t xml:space="preserve"> This Recommendation also provides</w:t>
      </w:r>
      <w:r w:rsidRPr="00D3733D">
        <w:t xml:space="preserve"> </w:t>
      </w:r>
      <w:r w:rsidR="00A020B0" w:rsidRPr="00D3733D">
        <w:t>a</w:t>
      </w:r>
      <w:r w:rsidRPr="00D3733D">
        <w:t xml:space="preserve"> detailed description </w:t>
      </w:r>
      <w:r w:rsidR="007C22DF" w:rsidRPr="00D3733D">
        <w:t>of the</w:t>
      </w:r>
      <w:r w:rsidRPr="00D3733D">
        <w:t xml:space="preserve"> captur</w:t>
      </w:r>
      <w:r w:rsidR="007C22DF" w:rsidRPr="00D3733D">
        <w:t>e of</w:t>
      </w:r>
      <w:r w:rsidRPr="00D3733D">
        <w:t xml:space="preserve"> noise environments in a vehicle when using binaural recording techniques.</w:t>
      </w:r>
    </w:p>
    <w:p w14:paraId="6FF081D8" w14:textId="7153CAC3" w:rsidR="0067248E" w:rsidRPr="00D3733D" w:rsidRDefault="0067248E" w:rsidP="00A63B85">
      <w:r w:rsidRPr="00D3733D">
        <w:t xml:space="preserve">As an alternative to applying a binaural recording method for capturing noise environments in a vehicle, methods that use a single microphone </w:t>
      </w:r>
      <w:r w:rsidR="005C655C" w:rsidRPr="00D3733D">
        <w:t xml:space="preserve">e.g., </w:t>
      </w:r>
      <w:r w:rsidRPr="00D3733D">
        <w:t xml:space="preserve">the microphone of the </w:t>
      </w:r>
      <w:r w:rsidR="00F57533" w:rsidRPr="00D3733D">
        <w:t>hands-</w:t>
      </w:r>
      <w:r w:rsidRPr="00D3733D">
        <w:t>free terminal in the vehicle or a measurement microphone</w:t>
      </w:r>
      <w:r w:rsidR="007C22DF" w:rsidRPr="00D3733D">
        <w:t>,</w:t>
      </w:r>
      <w:r w:rsidRPr="00D3733D">
        <w:t xml:space="preserve"> are described in [ITU-T P.1100]</w:t>
      </w:r>
      <w:r w:rsidR="00186F6A" w:rsidRPr="00D3733D">
        <w:t>, [ITU-T P.1110], [ITU</w:t>
      </w:r>
      <w:r w:rsidR="00A63B85" w:rsidRPr="00D3733D">
        <w:noBreakHyphen/>
      </w:r>
      <w:r w:rsidR="00186F6A" w:rsidRPr="00D3733D">
        <w:t>T</w:t>
      </w:r>
      <w:r w:rsidR="00A63B85" w:rsidRPr="00D3733D">
        <w:t> </w:t>
      </w:r>
      <w:r w:rsidR="00186F6A" w:rsidRPr="00D3733D">
        <w:t xml:space="preserve">P.1120] </w:t>
      </w:r>
      <w:r w:rsidRPr="00D3733D">
        <w:t>and [ITU-T P.11</w:t>
      </w:r>
      <w:r w:rsidR="00186F6A" w:rsidRPr="00D3733D">
        <w:t>4</w:t>
      </w:r>
      <w:r w:rsidRPr="00D3733D">
        <w:t>0]</w:t>
      </w:r>
      <w:r w:rsidR="007C22DF" w:rsidRPr="00D3733D">
        <w:t>, which also specify</w:t>
      </w:r>
      <w:r w:rsidRPr="00D3733D">
        <w:t xml:space="preserve"> </w:t>
      </w:r>
      <w:r w:rsidR="007C22DF" w:rsidRPr="00D3733D">
        <w:t>c</w:t>
      </w:r>
      <w:r w:rsidRPr="00D3733D">
        <w:t>onfigurations for specific application</w:t>
      </w:r>
      <w:r w:rsidR="007C22DF" w:rsidRPr="00D3733D">
        <w:t>s</w:t>
      </w:r>
      <w:r w:rsidRPr="00D3733D">
        <w:t xml:space="preserve"> of simulation </w:t>
      </w:r>
      <w:r w:rsidR="009501AC" w:rsidRPr="00D3733D">
        <w:t>set-up</w:t>
      </w:r>
      <w:r w:rsidRPr="00D3733D">
        <w:t>s intended for use in a vehicle.</w:t>
      </w:r>
      <w:r w:rsidR="008B1ECE" w:rsidRPr="00D3733D">
        <w:t xml:space="preserve"> </w:t>
      </w:r>
      <w:r w:rsidR="007C22DF" w:rsidRPr="00D3733D">
        <w:t>N</w:t>
      </w:r>
      <w:r w:rsidR="008B1ECE" w:rsidRPr="00D3733D">
        <w:t>ote that this Recommendation also covers the loudspeaker configuration defined in [</w:t>
      </w:r>
      <w:r w:rsidR="007C22DF" w:rsidRPr="00D3733D">
        <w:t>ETSI ES 202 396-</w:t>
      </w:r>
      <w:r w:rsidR="008B1ECE" w:rsidRPr="00D3733D">
        <w:t>1].</w:t>
      </w:r>
    </w:p>
    <w:p w14:paraId="17595DD6" w14:textId="57DE4764" w:rsidR="00095BC7" w:rsidRPr="00D3733D" w:rsidRDefault="00095BC7">
      <w:r w:rsidRPr="00D3733D">
        <w:t xml:space="preserve">Table </w:t>
      </w:r>
      <w:r w:rsidR="00207AC6" w:rsidRPr="00D3733D">
        <w:t xml:space="preserve">1 </w:t>
      </w:r>
      <w:r w:rsidR="003E26F3" w:rsidRPr="00D3733D">
        <w:t>list</w:t>
      </w:r>
      <w:r w:rsidRPr="00D3733D">
        <w:t>s the combination</w:t>
      </w:r>
      <w:r w:rsidR="003E26F3" w:rsidRPr="00D3733D">
        <w:t>s</w:t>
      </w:r>
      <w:r w:rsidRPr="00D3733D">
        <w:t xml:space="preserve"> of signals and configurations considered in this </w:t>
      </w:r>
      <w:r w:rsidR="003E26F3" w:rsidRPr="00D3733D">
        <w:t>R</w:t>
      </w:r>
      <w:r w:rsidRPr="00D3733D">
        <w:t>ecommendation. Each combination is evaluated with re</w:t>
      </w:r>
      <w:r w:rsidR="003E26F3" w:rsidRPr="00D3733D">
        <w:t>spect</w:t>
      </w:r>
      <w:r w:rsidRPr="00D3733D">
        <w:t xml:space="preserve"> to four parameters</w:t>
      </w:r>
      <w:r w:rsidR="003E26F3" w:rsidRPr="00D3733D">
        <w:t>.</w:t>
      </w:r>
    </w:p>
    <w:p w14:paraId="5A71897F" w14:textId="319C668C" w:rsidR="00095BC7" w:rsidRPr="00D3733D" w:rsidRDefault="006C7496">
      <w:pPr>
        <w:pStyle w:val="enumlev1"/>
      </w:pPr>
      <w:r w:rsidRPr="00D3733D">
        <w:rPr>
          <w:bCs/>
        </w:rPr>
        <w:t>–</w:t>
      </w:r>
      <w:r w:rsidRPr="00D3733D">
        <w:rPr>
          <w:b/>
        </w:rPr>
        <w:tab/>
      </w:r>
      <w:r w:rsidR="00095BC7" w:rsidRPr="00D3733D">
        <w:rPr>
          <w:b/>
        </w:rPr>
        <w:t>Spectral coherence</w:t>
      </w:r>
      <w:r w:rsidR="0001197C" w:rsidRPr="00D3733D">
        <w:rPr>
          <w:b/>
        </w:rPr>
        <w:t xml:space="preserve"> (A)</w:t>
      </w:r>
      <w:r w:rsidR="0001197C" w:rsidRPr="00D3733D">
        <w:t xml:space="preserve"> – is used </w:t>
      </w:r>
      <w:r w:rsidR="003E26F3" w:rsidRPr="00D3733D">
        <w:t>to</w:t>
      </w:r>
      <w:r w:rsidR="0001197C" w:rsidRPr="00D3733D">
        <w:t xml:space="preserve"> evaluat</w:t>
      </w:r>
      <w:r w:rsidR="003E26F3" w:rsidRPr="00D3733D">
        <w:t>e</w:t>
      </w:r>
      <w:r w:rsidR="0001197C" w:rsidRPr="00D3733D">
        <w:t xml:space="preserve"> how well the spectrum of the reproduced sound field correlates with the original spectrum of the recorded sound field. For the methods described in this </w:t>
      </w:r>
      <w:r w:rsidR="003E26F3" w:rsidRPr="00D3733D">
        <w:t>R</w:t>
      </w:r>
      <w:r w:rsidR="0001197C" w:rsidRPr="00D3733D">
        <w:t>ecommendation</w:t>
      </w:r>
      <w:r w:rsidR="003E26F3" w:rsidRPr="00D3733D">
        <w:t>,</w:t>
      </w:r>
      <w:r w:rsidR="0001197C" w:rsidRPr="00D3733D">
        <w:t xml:space="preserve"> the difference between the original spectrum and the reproduced spectrum </w:t>
      </w:r>
      <w:r w:rsidR="003E26F3" w:rsidRPr="00D3733D">
        <w:t>is</w:t>
      </w:r>
      <w:r w:rsidR="0001197C" w:rsidRPr="00D3733D">
        <w:t xml:space="preserve"> known be </w:t>
      </w:r>
      <w:r w:rsidR="003E26F3" w:rsidRPr="00D3733D">
        <w:t>within</w:t>
      </w:r>
      <w:r w:rsidR="0001197C" w:rsidRPr="00D3733D">
        <w:t xml:space="preserve"> </w:t>
      </w:r>
      <w:r w:rsidR="0087785A" w:rsidRPr="00D3733D">
        <w:sym w:font="Symbol" w:char="F0B1"/>
      </w:r>
      <w:r w:rsidR="0001197C" w:rsidRPr="00D3733D">
        <w:t>3</w:t>
      </w:r>
      <w:r w:rsidR="00FE38AA" w:rsidRPr="00D3733D">
        <w:t> </w:t>
      </w:r>
      <w:r w:rsidR="0001197C" w:rsidRPr="00D3733D">
        <w:t>dB.</w:t>
      </w:r>
    </w:p>
    <w:p w14:paraId="50B4B42A" w14:textId="26AA93D5" w:rsidR="00095BC7" w:rsidRPr="00D3733D" w:rsidRDefault="006C7496">
      <w:pPr>
        <w:pStyle w:val="enumlev1"/>
      </w:pPr>
      <w:r w:rsidRPr="00D3733D">
        <w:rPr>
          <w:bCs/>
        </w:rPr>
        <w:t>–</w:t>
      </w:r>
      <w:r w:rsidRPr="00D3733D">
        <w:rPr>
          <w:bCs/>
        </w:rPr>
        <w:tab/>
      </w:r>
      <w:r w:rsidR="00095BC7" w:rsidRPr="00D3733D">
        <w:rPr>
          <w:b/>
        </w:rPr>
        <w:t xml:space="preserve">Temporal coherence </w:t>
      </w:r>
      <w:r w:rsidR="0001197C" w:rsidRPr="00D3733D">
        <w:rPr>
          <w:b/>
        </w:rPr>
        <w:t>(B)</w:t>
      </w:r>
      <w:r w:rsidR="0001197C" w:rsidRPr="00D3733D">
        <w:t xml:space="preserve"> – is used </w:t>
      </w:r>
      <w:r w:rsidR="003E26F3" w:rsidRPr="00D3733D">
        <w:t>to</w:t>
      </w:r>
      <w:r w:rsidR="0001197C" w:rsidRPr="00D3733D">
        <w:t xml:space="preserve"> evaluat</w:t>
      </w:r>
      <w:r w:rsidR="003E26F3" w:rsidRPr="00D3733D">
        <w:t>e</w:t>
      </w:r>
      <w:r w:rsidR="0001197C" w:rsidRPr="00D3733D">
        <w:t xml:space="preserve"> how well the time signals of the reproduced sound field correlate with the original time signals of the recorded sound field. </w:t>
      </w:r>
      <w:r w:rsidR="003E26F3" w:rsidRPr="00D3733D">
        <w:t>T</w:t>
      </w:r>
      <w:r w:rsidR="0001197C" w:rsidRPr="00D3733D">
        <w:t>he actual performance depend</w:t>
      </w:r>
      <w:r w:rsidR="003E26F3" w:rsidRPr="00D3733D">
        <w:t>s</w:t>
      </w:r>
      <w:r w:rsidR="0001197C" w:rsidRPr="00D3733D">
        <w:t xml:space="preserve"> on the individual method</w:t>
      </w:r>
      <w:r w:rsidR="003E26F3" w:rsidRPr="00D3733D">
        <w:t xml:space="preserve"> described in this Recommendation</w:t>
      </w:r>
      <w:r w:rsidR="0001197C" w:rsidRPr="00D3733D">
        <w:t xml:space="preserve">, hence detailed information is given in </w:t>
      </w:r>
      <w:r w:rsidR="00990B71" w:rsidRPr="00D3733D">
        <w:t>each method</w:t>
      </w:r>
      <w:r w:rsidR="0001197C" w:rsidRPr="00D3733D">
        <w:t xml:space="preserve"> description.</w:t>
      </w:r>
    </w:p>
    <w:p w14:paraId="3F707FBB" w14:textId="16533A4C" w:rsidR="00095BC7" w:rsidRPr="00D3733D" w:rsidRDefault="006C7496">
      <w:pPr>
        <w:pStyle w:val="enumlev1"/>
      </w:pPr>
      <w:r w:rsidRPr="00D3733D">
        <w:rPr>
          <w:bCs/>
        </w:rPr>
        <w:t>–</w:t>
      </w:r>
      <w:r w:rsidRPr="00D3733D">
        <w:rPr>
          <w:bCs/>
        </w:rPr>
        <w:tab/>
      </w:r>
      <w:r w:rsidR="00095BC7" w:rsidRPr="00D3733D">
        <w:rPr>
          <w:b/>
        </w:rPr>
        <w:t>Positional uniformity</w:t>
      </w:r>
      <w:r w:rsidR="007C798B" w:rsidRPr="00D3733D">
        <w:rPr>
          <w:b/>
        </w:rPr>
        <w:t xml:space="preserve"> (C)</w:t>
      </w:r>
      <w:r w:rsidR="007C798B" w:rsidRPr="00D3733D">
        <w:t xml:space="preserve"> – is used </w:t>
      </w:r>
      <w:r w:rsidR="00990B71" w:rsidRPr="00D3733D">
        <w:t>to</w:t>
      </w:r>
      <w:r w:rsidR="007C798B" w:rsidRPr="00D3733D">
        <w:t xml:space="preserve"> evaluating the sound field beyond the centre of calibration with re</w:t>
      </w:r>
      <w:r w:rsidR="00990B71" w:rsidRPr="00D3733D">
        <w:t>spect</w:t>
      </w:r>
      <w:r w:rsidR="007C798B" w:rsidRPr="00D3733D">
        <w:t xml:space="preserve"> to spectral coherence.</w:t>
      </w:r>
    </w:p>
    <w:p w14:paraId="59E105EB" w14:textId="3C93E0E4" w:rsidR="0083400C" w:rsidRPr="00D3733D" w:rsidRDefault="006C7496">
      <w:pPr>
        <w:pStyle w:val="enumlev1"/>
      </w:pPr>
      <w:r w:rsidRPr="00D3733D">
        <w:rPr>
          <w:bCs/>
        </w:rPr>
        <w:lastRenderedPageBreak/>
        <w:t>–</w:t>
      </w:r>
      <w:r w:rsidRPr="00D3733D">
        <w:rPr>
          <w:bCs/>
        </w:rPr>
        <w:tab/>
      </w:r>
      <w:r w:rsidR="00E5665C" w:rsidRPr="00D3733D">
        <w:rPr>
          <w:b/>
        </w:rPr>
        <w:t>Perceptual</w:t>
      </w:r>
      <w:r w:rsidR="0001197C" w:rsidRPr="00D3733D">
        <w:rPr>
          <w:b/>
        </w:rPr>
        <w:t xml:space="preserve"> characteristics (D) </w:t>
      </w:r>
      <w:r w:rsidR="0001197C" w:rsidRPr="00D3733D">
        <w:t xml:space="preserve">– is used </w:t>
      </w:r>
      <w:r w:rsidR="00990B71" w:rsidRPr="00D3733D">
        <w:t>to</w:t>
      </w:r>
      <w:r w:rsidR="0001197C" w:rsidRPr="00D3733D">
        <w:t xml:space="preserve"> evaluat</w:t>
      </w:r>
      <w:r w:rsidR="00990B71" w:rsidRPr="00D3733D">
        <w:t>e</w:t>
      </w:r>
      <w:r w:rsidR="0001197C" w:rsidRPr="00D3733D">
        <w:t xml:space="preserve"> characteristics such as spatial resolution, sound image locali</w:t>
      </w:r>
      <w:r w:rsidR="00990B71" w:rsidRPr="00D3733D">
        <w:t>z</w:t>
      </w:r>
      <w:r w:rsidR="0001197C" w:rsidRPr="00D3733D">
        <w:t>ation and perceived acoustical space properties.</w:t>
      </w:r>
      <w:r w:rsidR="004A38C0" w:rsidRPr="00D3733D">
        <w:t xml:space="preserve"> </w:t>
      </w:r>
      <w:r w:rsidR="00990B71" w:rsidRPr="00D3733D">
        <w:t>See [</w:t>
      </w:r>
      <w:r w:rsidR="00990B71" w:rsidRPr="00D3733D">
        <w:rPr>
          <w:bCs/>
        </w:rPr>
        <w:t>ITU-R BS.1116-</w:t>
      </w:r>
      <w:r w:rsidR="0013688E" w:rsidRPr="00D3733D">
        <w:rPr>
          <w:bCs/>
        </w:rPr>
        <w:t>3</w:t>
      </w:r>
      <w:r w:rsidR="00990B71" w:rsidRPr="00D3733D">
        <w:t>] for m</w:t>
      </w:r>
      <w:r w:rsidR="004A38C0" w:rsidRPr="00D3733D">
        <w:t>ore information on subjective assessment.</w:t>
      </w:r>
    </w:p>
    <w:p w14:paraId="28ACF22C" w14:textId="121D6C09" w:rsidR="00095BC7" w:rsidRPr="00D3733D" w:rsidRDefault="00095BC7">
      <w:r w:rsidRPr="00D3733D">
        <w:t>Table</w:t>
      </w:r>
      <w:r w:rsidR="00990B71" w:rsidRPr="00D3733D">
        <w:t> 1</w:t>
      </w:r>
      <w:r w:rsidRPr="00D3733D">
        <w:t xml:space="preserve"> form</w:t>
      </w:r>
      <w:r w:rsidR="00990B71" w:rsidRPr="00D3733D">
        <w:t>s</w:t>
      </w:r>
      <w:r w:rsidRPr="00D3733D">
        <w:t xml:space="preserve"> the basis for a guideline </w:t>
      </w:r>
      <w:r w:rsidR="00990B71" w:rsidRPr="00D3733D">
        <w:t>for</w:t>
      </w:r>
      <w:r w:rsidRPr="00D3733D">
        <w:t xml:space="preserve"> selecti</w:t>
      </w:r>
      <w:r w:rsidR="00990B71" w:rsidRPr="00D3733D">
        <w:t>o</w:t>
      </w:r>
      <w:r w:rsidRPr="00D3733D">
        <w:t xml:space="preserve">n </w:t>
      </w:r>
      <w:r w:rsidR="00990B71" w:rsidRPr="00D3733D">
        <w:t xml:space="preserve">of </w:t>
      </w:r>
      <w:r w:rsidRPr="00D3733D">
        <w:t xml:space="preserve">the proper configuration for testing the performance of a specific application </w:t>
      </w:r>
      <w:r w:rsidR="005C655C" w:rsidRPr="00D3733D">
        <w:t xml:space="preserve">e.g., </w:t>
      </w:r>
      <w:r w:rsidR="00F57533" w:rsidRPr="00D3733D">
        <w:t>handset, handheld hands-free, desktop hands-free, headset, vehicle mounted hands</w:t>
      </w:r>
      <w:r w:rsidR="00CE7B5E" w:rsidRPr="00D3733D">
        <w:t>-</w:t>
      </w:r>
      <w:r w:rsidRPr="00D3733D">
        <w:t>free, objective performance, instrumental, subjective performance, perceptual performance</w:t>
      </w:r>
      <w:r w:rsidR="00E107B9" w:rsidRPr="00D3733D">
        <w:t xml:space="preserve"> and</w:t>
      </w:r>
      <w:r w:rsidRPr="00D3733D">
        <w:t xml:space="preserve"> </w:t>
      </w:r>
      <w:r w:rsidR="00E107B9" w:rsidRPr="00D3733D">
        <w:t>h</w:t>
      </w:r>
      <w:r w:rsidRPr="00D3733D">
        <w:t>eadphones with active noise control.</w:t>
      </w:r>
      <w:r w:rsidR="001B367A" w:rsidRPr="00D3733D">
        <w:t xml:space="preserve"> As a general rule</w:t>
      </w:r>
      <w:r w:rsidR="00E107B9" w:rsidRPr="00D3733D">
        <w:t>,</w:t>
      </w:r>
      <w:r w:rsidR="001B367A" w:rsidRPr="00D3733D">
        <w:t xml:space="preserve"> the reproduction being applied </w:t>
      </w:r>
      <w:r w:rsidR="006E474C" w:rsidRPr="00D3733D">
        <w:t xml:space="preserve">for testing should be more </w:t>
      </w:r>
      <w:r w:rsidR="001B367A" w:rsidRPr="00D3733D">
        <w:t xml:space="preserve">advanced </w:t>
      </w:r>
      <w:r w:rsidR="006E474C" w:rsidRPr="00D3733D">
        <w:t>if more advanced signal proce</w:t>
      </w:r>
      <w:r w:rsidR="001B367A" w:rsidRPr="00D3733D">
        <w:t xml:space="preserve">ssing is provided </w:t>
      </w:r>
      <w:r w:rsidR="006E474C" w:rsidRPr="00D3733D">
        <w:t>in the device under test</w:t>
      </w:r>
      <w:r w:rsidR="001652CE" w:rsidRPr="00D3733D">
        <w:t xml:space="preserve"> (DUT)</w:t>
      </w:r>
      <w:r w:rsidR="00E107B9" w:rsidRPr="00D3733D">
        <w:t>,</w:t>
      </w:r>
      <w:r w:rsidR="006E474C" w:rsidRPr="00D3733D">
        <w:t xml:space="preserve"> </w:t>
      </w:r>
      <w:r w:rsidR="005C655C" w:rsidRPr="00D3733D">
        <w:t xml:space="preserve">i.e., </w:t>
      </w:r>
      <w:r w:rsidR="006E474C" w:rsidRPr="00D3733D">
        <w:t>technologies more physically correctly reproducing the original sound</w:t>
      </w:r>
      <w:r w:rsidR="001E04C9" w:rsidRPr="00D3733D">
        <w:t xml:space="preserve"> </w:t>
      </w:r>
      <w:r w:rsidR="006E474C" w:rsidRPr="00D3733D">
        <w:t>field should be used.</w:t>
      </w:r>
    </w:p>
    <w:p w14:paraId="0DD347BF" w14:textId="305C8E62" w:rsidR="00A0413A" w:rsidRPr="00D3733D" w:rsidRDefault="005C655C">
      <w:r w:rsidRPr="00D3733D">
        <w:t>"</w:t>
      </w:r>
      <w:r w:rsidR="00A0413A" w:rsidRPr="00D3733D">
        <w:t>ABCD</w:t>
      </w:r>
      <w:r w:rsidRPr="00D3733D">
        <w:t>"</w:t>
      </w:r>
      <w:r w:rsidR="00A0413A" w:rsidRPr="00D3733D">
        <w:t xml:space="preserve"> i</w:t>
      </w:r>
      <w:r w:rsidR="00E107B9" w:rsidRPr="00D3733D">
        <w:t>ndicat</w:t>
      </w:r>
      <w:r w:rsidR="00A0413A" w:rsidRPr="00D3733D">
        <w:t xml:space="preserve">es that all four parameters are supported by the configuration </w:t>
      </w:r>
      <w:r w:rsidR="00E107B9" w:rsidRPr="00D3733D">
        <w:t>while a dash</w:t>
      </w:r>
      <w:r w:rsidR="00A0413A" w:rsidRPr="00D3733D">
        <w:t xml:space="preserve"> </w:t>
      </w:r>
      <w:r w:rsidRPr="00D3733D">
        <w:t>"</w:t>
      </w:r>
      <w:r w:rsidR="00E107B9" w:rsidRPr="00D3733D">
        <w:t>–</w:t>
      </w:r>
      <w:r w:rsidRPr="00D3733D">
        <w:t>"</w:t>
      </w:r>
      <w:r w:rsidR="00EC2184" w:rsidRPr="00D3733D">
        <w:t xml:space="preserve"> </w:t>
      </w:r>
      <w:r w:rsidR="00A0413A" w:rsidRPr="00D3733D">
        <w:t>i</w:t>
      </w:r>
      <w:r w:rsidR="00165506" w:rsidRPr="00D3733D">
        <w:t>ndicat</w:t>
      </w:r>
      <w:r w:rsidR="00A0413A" w:rsidRPr="00D3733D">
        <w:t>es that this configuration is not applicable.</w:t>
      </w:r>
    </w:p>
    <w:p w14:paraId="4FC946AD" w14:textId="23560EBB" w:rsidR="003E26F3" w:rsidRPr="00D3733D" w:rsidRDefault="003E26F3" w:rsidP="003E26F3">
      <w:pPr>
        <w:pStyle w:val="TableNoTitle0"/>
      </w:pPr>
      <w:r w:rsidRPr="00D3733D">
        <w:t xml:space="preserve">Table 1 – Characteristics of various reproduction </w:t>
      </w:r>
      <w:r w:rsidR="009501AC" w:rsidRPr="00D3733D">
        <w:t>set-up</w:t>
      </w:r>
      <w:r w:rsidRPr="00D3733D">
        <w:t xml:space="preserve">s </w:t>
      </w:r>
    </w:p>
    <w:tbl>
      <w:tblPr>
        <w:tblW w:w="96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519"/>
        <w:gridCol w:w="823"/>
        <w:gridCol w:w="1101"/>
        <w:gridCol w:w="1240"/>
        <w:gridCol w:w="1378"/>
        <w:gridCol w:w="1376"/>
        <w:gridCol w:w="2202"/>
      </w:tblGrid>
      <w:tr w:rsidR="003E26F3" w:rsidRPr="00D3733D" w14:paraId="72FDF725" w14:textId="77777777" w:rsidTr="008670AF">
        <w:tc>
          <w:tcPr>
            <w:tcW w:w="788" w:type="pct"/>
            <w:vMerge w:val="restart"/>
            <w:tcBorders>
              <w:top w:val="single" w:sz="4" w:space="0" w:color="auto"/>
              <w:left w:val="single" w:sz="4" w:space="0" w:color="auto"/>
              <w:right w:val="single" w:sz="4" w:space="0" w:color="auto"/>
            </w:tcBorders>
            <w:shd w:val="clear" w:color="auto" w:fill="auto"/>
            <w:vAlign w:val="center"/>
          </w:tcPr>
          <w:p w14:paraId="77A931FC" w14:textId="377FD927" w:rsidR="003E26F3" w:rsidRPr="00D3733D" w:rsidRDefault="003E26F3">
            <w:pPr>
              <w:pStyle w:val="Tablehead"/>
            </w:pPr>
            <w:r w:rsidRPr="00D3733D">
              <w:t>No. loudspeakers</w:t>
            </w:r>
          </w:p>
        </w:tc>
        <w:tc>
          <w:tcPr>
            <w:tcW w:w="4212" w:type="pct"/>
            <w:gridSpan w:val="6"/>
            <w:tcBorders>
              <w:left w:val="single" w:sz="4" w:space="0" w:color="auto"/>
            </w:tcBorders>
            <w:vAlign w:val="center"/>
          </w:tcPr>
          <w:p w14:paraId="30EF9A44" w14:textId="77777777" w:rsidR="003E26F3" w:rsidRPr="00D3733D" w:rsidRDefault="003E26F3" w:rsidP="00997D17">
            <w:pPr>
              <w:pStyle w:val="Tablehead"/>
            </w:pPr>
            <w:r w:rsidRPr="00D3733D">
              <w:t>Signal</w:t>
            </w:r>
          </w:p>
        </w:tc>
      </w:tr>
      <w:tr w:rsidR="003E26F3" w:rsidRPr="00D3733D" w14:paraId="7344A4D4" w14:textId="77777777" w:rsidTr="008670AF">
        <w:tc>
          <w:tcPr>
            <w:tcW w:w="788" w:type="pct"/>
            <w:vMerge/>
            <w:tcBorders>
              <w:left w:val="single" w:sz="4" w:space="0" w:color="auto"/>
              <w:right w:val="single" w:sz="4" w:space="0" w:color="auto"/>
            </w:tcBorders>
            <w:shd w:val="clear" w:color="auto" w:fill="auto"/>
            <w:vAlign w:val="center"/>
          </w:tcPr>
          <w:p w14:paraId="13FF3B7C" w14:textId="5561C58B" w:rsidR="003E26F3" w:rsidRPr="00D3733D" w:rsidRDefault="003E26F3" w:rsidP="00997D17">
            <w:pPr>
              <w:pStyle w:val="Tablehead"/>
            </w:pPr>
          </w:p>
        </w:tc>
        <w:tc>
          <w:tcPr>
            <w:tcW w:w="427" w:type="pct"/>
            <w:tcBorders>
              <w:left w:val="single" w:sz="4" w:space="0" w:color="auto"/>
            </w:tcBorders>
            <w:shd w:val="clear" w:color="auto" w:fill="auto"/>
            <w:vAlign w:val="center"/>
          </w:tcPr>
          <w:p w14:paraId="4199AD08" w14:textId="77777777" w:rsidR="003E26F3" w:rsidRPr="00D3733D" w:rsidRDefault="003E26F3" w:rsidP="00997D17">
            <w:pPr>
              <w:pStyle w:val="Tablehead"/>
            </w:pPr>
            <w:r w:rsidRPr="00D3733D">
              <w:t>1D</w:t>
            </w:r>
          </w:p>
        </w:tc>
        <w:tc>
          <w:tcPr>
            <w:tcW w:w="2643" w:type="pct"/>
            <w:gridSpan w:val="4"/>
            <w:vAlign w:val="center"/>
          </w:tcPr>
          <w:p w14:paraId="3F8FF375" w14:textId="2861ED80" w:rsidR="003E26F3" w:rsidRPr="00D3733D" w:rsidRDefault="003E26F3" w:rsidP="00997D17">
            <w:pPr>
              <w:pStyle w:val="Tablehead"/>
            </w:pPr>
            <w:r w:rsidRPr="00D3733D">
              <w:t>2D (pantophonic)</w:t>
            </w:r>
          </w:p>
        </w:tc>
        <w:tc>
          <w:tcPr>
            <w:tcW w:w="1142" w:type="pct"/>
            <w:shd w:val="clear" w:color="auto" w:fill="auto"/>
            <w:vAlign w:val="center"/>
          </w:tcPr>
          <w:p w14:paraId="107BAA65" w14:textId="0AD177E5" w:rsidR="003E26F3" w:rsidRPr="00D3733D" w:rsidRDefault="003E26F3" w:rsidP="00997D17">
            <w:pPr>
              <w:pStyle w:val="Tablehead"/>
            </w:pPr>
            <w:r w:rsidRPr="00D3733D">
              <w:t>3D (periphonic)</w:t>
            </w:r>
          </w:p>
        </w:tc>
      </w:tr>
      <w:tr w:rsidR="003E26F3" w:rsidRPr="00D3733D" w14:paraId="78EE3374" w14:textId="77777777" w:rsidTr="003E26F3">
        <w:tc>
          <w:tcPr>
            <w:tcW w:w="788" w:type="pct"/>
            <w:vMerge/>
            <w:tcBorders>
              <w:right w:val="single" w:sz="4" w:space="0" w:color="auto"/>
            </w:tcBorders>
            <w:shd w:val="clear" w:color="auto" w:fill="auto"/>
            <w:vAlign w:val="center"/>
          </w:tcPr>
          <w:p w14:paraId="2B744570" w14:textId="5596F7C0" w:rsidR="003E26F3" w:rsidRPr="00D3733D" w:rsidRDefault="003E26F3" w:rsidP="00997D17">
            <w:pPr>
              <w:pStyle w:val="Tablehead"/>
            </w:pPr>
          </w:p>
        </w:tc>
        <w:tc>
          <w:tcPr>
            <w:tcW w:w="427" w:type="pct"/>
            <w:tcBorders>
              <w:left w:val="single" w:sz="4" w:space="0" w:color="auto"/>
            </w:tcBorders>
            <w:shd w:val="clear" w:color="auto" w:fill="auto"/>
            <w:vAlign w:val="center"/>
          </w:tcPr>
          <w:p w14:paraId="2698AD3C" w14:textId="77777777" w:rsidR="003E26F3" w:rsidRPr="00D3733D" w:rsidRDefault="003E26F3" w:rsidP="00997D17">
            <w:pPr>
              <w:pStyle w:val="Tablehead"/>
            </w:pPr>
            <w:r w:rsidRPr="00D3733D">
              <w:t>Mono</w:t>
            </w:r>
          </w:p>
        </w:tc>
        <w:tc>
          <w:tcPr>
            <w:tcW w:w="571" w:type="pct"/>
            <w:shd w:val="clear" w:color="auto" w:fill="auto"/>
            <w:vAlign w:val="center"/>
          </w:tcPr>
          <w:p w14:paraId="4A3A9E94" w14:textId="77777777" w:rsidR="003E26F3" w:rsidRPr="00D3733D" w:rsidRDefault="003E26F3" w:rsidP="00997D17">
            <w:pPr>
              <w:pStyle w:val="Tablehead"/>
            </w:pPr>
            <w:r w:rsidRPr="00D3733D">
              <w:t>Stereo</w:t>
            </w:r>
          </w:p>
        </w:tc>
        <w:tc>
          <w:tcPr>
            <w:tcW w:w="643" w:type="pct"/>
            <w:shd w:val="clear" w:color="auto" w:fill="auto"/>
            <w:vAlign w:val="center"/>
          </w:tcPr>
          <w:p w14:paraId="45E26E0E" w14:textId="77777777" w:rsidR="003E26F3" w:rsidRPr="00D3733D" w:rsidRDefault="003E26F3" w:rsidP="00997D17">
            <w:pPr>
              <w:pStyle w:val="Tablehead"/>
            </w:pPr>
            <w:r w:rsidRPr="00D3733D">
              <w:t>Binaural</w:t>
            </w:r>
          </w:p>
        </w:tc>
        <w:tc>
          <w:tcPr>
            <w:tcW w:w="715" w:type="pct"/>
            <w:vAlign w:val="center"/>
          </w:tcPr>
          <w:p w14:paraId="1AA4E435" w14:textId="77777777" w:rsidR="003E26F3" w:rsidRPr="00D3733D" w:rsidRDefault="003E26F3" w:rsidP="00997D17">
            <w:pPr>
              <w:pStyle w:val="Tablehead"/>
            </w:pPr>
            <w:r w:rsidRPr="00D3733D">
              <w:t>Multi point</w:t>
            </w:r>
          </w:p>
        </w:tc>
        <w:tc>
          <w:tcPr>
            <w:tcW w:w="714" w:type="pct"/>
            <w:shd w:val="clear" w:color="auto" w:fill="auto"/>
            <w:vAlign w:val="center"/>
          </w:tcPr>
          <w:p w14:paraId="42D385EB" w14:textId="77777777" w:rsidR="003E26F3" w:rsidRPr="00D3733D" w:rsidRDefault="003E26F3" w:rsidP="00997D17">
            <w:pPr>
              <w:pStyle w:val="Tablehead"/>
            </w:pPr>
            <w:r w:rsidRPr="00D3733D">
              <w:t>Ambisonic</w:t>
            </w:r>
          </w:p>
        </w:tc>
        <w:tc>
          <w:tcPr>
            <w:tcW w:w="1142" w:type="pct"/>
            <w:shd w:val="clear" w:color="auto" w:fill="auto"/>
            <w:vAlign w:val="center"/>
          </w:tcPr>
          <w:p w14:paraId="47C558D8" w14:textId="77777777" w:rsidR="003E26F3" w:rsidRPr="00D3733D" w:rsidRDefault="003E26F3" w:rsidP="00997D17">
            <w:pPr>
              <w:pStyle w:val="Tablehead"/>
            </w:pPr>
            <w:r w:rsidRPr="00D3733D">
              <w:t>Ambisonic</w:t>
            </w:r>
          </w:p>
        </w:tc>
      </w:tr>
      <w:tr w:rsidR="003E26F3" w:rsidRPr="00D3733D" w14:paraId="504E989E" w14:textId="77777777" w:rsidTr="008670AF">
        <w:tc>
          <w:tcPr>
            <w:tcW w:w="788" w:type="pct"/>
            <w:shd w:val="clear" w:color="auto" w:fill="auto"/>
            <w:vAlign w:val="center"/>
          </w:tcPr>
          <w:p w14:paraId="6538D2F0" w14:textId="77777777" w:rsidR="003E26F3" w:rsidRPr="00D3733D" w:rsidRDefault="003E26F3" w:rsidP="006E1A69">
            <w:pPr>
              <w:pStyle w:val="Tabletext"/>
              <w:spacing w:before="30" w:after="30"/>
              <w:jc w:val="center"/>
            </w:pPr>
            <w:r w:rsidRPr="00D3733D">
              <w:t>1</w:t>
            </w:r>
          </w:p>
        </w:tc>
        <w:tc>
          <w:tcPr>
            <w:tcW w:w="427" w:type="pct"/>
            <w:shd w:val="clear" w:color="auto" w:fill="auto"/>
            <w:vAlign w:val="center"/>
          </w:tcPr>
          <w:p w14:paraId="50012D4F" w14:textId="3EBA7001" w:rsidR="003E26F3" w:rsidRPr="00D3733D" w:rsidRDefault="003E26F3" w:rsidP="006E1A69">
            <w:pPr>
              <w:pStyle w:val="Tabletext"/>
              <w:spacing w:before="30" w:after="30"/>
              <w:jc w:val="center"/>
            </w:pPr>
            <w:r w:rsidRPr="00D3733D">
              <w:t>–</w:t>
            </w:r>
          </w:p>
        </w:tc>
        <w:tc>
          <w:tcPr>
            <w:tcW w:w="571" w:type="pct"/>
            <w:shd w:val="clear" w:color="auto" w:fill="auto"/>
            <w:vAlign w:val="center"/>
          </w:tcPr>
          <w:p w14:paraId="58340DA8" w14:textId="1167B11B" w:rsidR="003E26F3" w:rsidRPr="00D3733D" w:rsidRDefault="003E26F3" w:rsidP="006E1A69">
            <w:pPr>
              <w:pStyle w:val="Tabletext"/>
              <w:spacing w:before="30" w:after="30"/>
              <w:jc w:val="center"/>
            </w:pPr>
            <w:r w:rsidRPr="00D3733D">
              <w:t>–</w:t>
            </w:r>
          </w:p>
        </w:tc>
        <w:tc>
          <w:tcPr>
            <w:tcW w:w="643" w:type="pct"/>
            <w:shd w:val="clear" w:color="auto" w:fill="auto"/>
            <w:vAlign w:val="center"/>
          </w:tcPr>
          <w:p w14:paraId="5FFCDDB1" w14:textId="52020B03" w:rsidR="003E26F3" w:rsidRPr="00D3733D" w:rsidRDefault="003E26F3" w:rsidP="006E1A69">
            <w:pPr>
              <w:pStyle w:val="Tabletext"/>
              <w:spacing w:before="30" w:after="30"/>
              <w:jc w:val="center"/>
            </w:pPr>
            <w:r w:rsidRPr="00D3733D">
              <w:t>–</w:t>
            </w:r>
          </w:p>
        </w:tc>
        <w:tc>
          <w:tcPr>
            <w:tcW w:w="715" w:type="pct"/>
            <w:vAlign w:val="center"/>
          </w:tcPr>
          <w:p w14:paraId="02D1AC37" w14:textId="336D4064" w:rsidR="003E26F3" w:rsidRPr="00D3733D" w:rsidRDefault="003E26F3" w:rsidP="006E1A69">
            <w:pPr>
              <w:pStyle w:val="Tabletext"/>
              <w:spacing w:before="30" w:after="30"/>
              <w:jc w:val="center"/>
            </w:pPr>
            <w:r w:rsidRPr="00D3733D">
              <w:t>–</w:t>
            </w:r>
          </w:p>
        </w:tc>
        <w:tc>
          <w:tcPr>
            <w:tcW w:w="714" w:type="pct"/>
            <w:shd w:val="clear" w:color="auto" w:fill="auto"/>
            <w:vAlign w:val="center"/>
          </w:tcPr>
          <w:p w14:paraId="40C87673" w14:textId="014C0F0E" w:rsidR="003E26F3" w:rsidRPr="00D3733D" w:rsidRDefault="003E26F3" w:rsidP="006E1A69">
            <w:pPr>
              <w:pStyle w:val="Tabletext"/>
              <w:spacing w:before="30" w:after="30"/>
              <w:jc w:val="center"/>
            </w:pPr>
            <w:r w:rsidRPr="00D3733D">
              <w:t>–</w:t>
            </w:r>
          </w:p>
        </w:tc>
        <w:tc>
          <w:tcPr>
            <w:tcW w:w="1142" w:type="pct"/>
            <w:shd w:val="clear" w:color="auto" w:fill="auto"/>
            <w:vAlign w:val="center"/>
          </w:tcPr>
          <w:p w14:paraId="6574E3A8" w14:textId="5DEA2D94" w:rsidR="003E26F3" w:rsidRPr="00D3733D" w:rsidRDefault="003E26F3" w:rsidP="006E1A69">
            <w:pPr>
              <w:pStyle w:val="Tabletext"/>
              <w:spacing w:before="30" w:after="30"/>
              <w:jc w:val="center"/>
            </w:pPr>
            <w:r w:rsidRPr="00D3733D">
              <w:t>–</w:t>
            </w:r>
          </w:p>
        </w:tc>
      </w:tr>
      <w:tr w:rsidR="003E26F3" w:rsidRPr="00D3733D" w14:paraId="777C114E" w14:textId="77777777" w:rsidTr="008670AF">
        <w:tc>
          <w:tcPr>
            <w:tcW w:w="788" w:type="pct"/>
            <w:shd w:val="clear" w:color="auto" w:fill="auto"/>
            <w:vAlign w:val="center"/>
          </w:tcPr>
          <w:p w14:paraId="7241D783" w14:textId="77777777" w:rsidR="003E26F3" w:rsidRPr="00D3733D" w:rsidRDefault="003E26F3" w:rsidP="006E1A69">
            <w:pPr>
              <w:pStyle w:val="Tabletext"/>
              <w:spacing w:before="30" w:after="30"/>
              <w:jc w:val="center"/>
            </w:pPr>
            <w:r w:rsidRPr="00D3733D">
              <w:t>2</w:t>
            </w:r>
          </w:p>
        </w:tc>
        <w:tc>
          <w:tcPr>
            <w:tcW w:w="427" w:type="pct"/>
            <w:shd w:val="clear" w:color="auto" w:fill="auto"/>
            <w:vAlign w:val="center"/>
          </w:tcPr>
          <w:p w14:paraId="62F5AEEE" w14:textId="7BE36805" w:rsidR="003E26F3" w:rsidRPr="00D3733D" w:rsidRDefault="003E26F3" w:rsidP="006E1A69">
            <w:pPr>
              <w:pStyle w:val="Tabletext"/>
              <w:spacing w:before="30" w:after="30"/>
              <w:jc w:val="center"/>
            </w:pPr>
            <w:r w:rsidRPr="00D3733D">
              <w:t>–</w:t>
            </w:r>
          </w:p>
        </w:tc>
        <w:tc>
          <w:tcPr>
            <w:tcW w:w="571" w:type="pct"/>
            <w:shd w:val="clear" w:color="auto" w:fill="auto"/>
            <w:vAlign w:val="center"/>
          </w:tcPr>
          <w:p w14:paraId="0644C17F" w14:textId="5E1A8AA4" w:rsidR="003E26F3" w:rsidRPr="00D3733D" w:rsidRDefault="003E26F3" w:rsidP="006E1A69">
            <w:pPr>
              <w:pStyle w:val="Tabletext"/>
              <w:spacing w:before="30" w:after="30"/>
              <w:jc w:val="center"/>
            </w:pPr>
            <w:r w:rsidRPr="00D3733D">
              <w:t>–</w:t>
            </w:r>
          </w:p>
        </w:tc>
        <w:tc>
          <w:tcPr>
            <w:tcW w:w="643" w:type="pct"/>
            <w:shd w:val="clear" w:color="auto" w:fill="auto"/>
            <w:vAlign w:val="center"/>
          </w:tcPr>
          <w:p w14:paraId="16BFE13B" w14:textId="3B45951D" w:rsidR="003E26F3" w:rsidRPr="00D3733D" w:rsidRDefault="003E26F3" w:rsidP="006E1A69">
            <w:pPr>
              <w:pStyle w:val="Tabletext"/>
              <w:spacing w:before="30" w:after="30"/>
              <w:jc w:val="center"/>
            </w:pPr>
            <w:r w:rsidRPr="00D3733D">
              <w:t>–</w:t>
            </w:r>
          </w:p>
        </w:tc>
        <w:tc>
          <w:tcPr>
            <w:tcW w:w="715" w:type="pct"/>
            <w:vAlign w:val="center"/>
          </w:tcPr>
          <w:p w14:paraId="5A3061D5" w14:textId="777643B6" w:rsidR="003E26F3" w:rsidRPr="00D3733D" w:rsidRDefault="003E26F3" w:rsidP="006E1A69">
            <w:pPr>
              <w:pStyle w:val="Tabletext"/>
              <w:spacing w:before="30" w:after="30"/>
              <w:jc w:val="center"/>
            </w:pPr>
            <w:r w:rsidRPr="00D3733D">
              <w:t>–</w:t>
            </w:r>
          </w:p>
        </w:tc>
        <w:tc>
          <w:tcPr>
            <w:tcW w:w="714" w:type="pct"/>
            <w:shd w:val="clear" w:color="auto" w:fill="auto"/>
            <w:vAlign w:val="center"/>
          </w:tcPr>
          <w:p w14:paraId="0D261A93" w14:textId="0F109694" w:rsidR="003E26F3" w:rsidRPr="00D3733D" w:rsidRDefault="003E26F3" w:rsidP="006E1A69">
            <w:pPr>
              <w:pStyle w:val="Tabletext"/>
              <w:spacing w:before="30" w:after="30"/>
              <w:jc w:val="center"/>
            </w:pPr>
            <w:r w:rsidRPr="00D3733D">
              <w:t>–</w:t>
            </w:r>
          </w:p>
        </w:tc>
        <w:tc>
          <w:tcPr>
            <w:tcW w:w="1142" w:type="pct"/>
            <w:shd w:val="clear" w:color="auto" w:fill="auto"/>
            <w:vAlign w:val="center"/>
          </w:tcPr>
          <w:p w14:paraId="09D625FD" w14:textId="0A6D702E" w:rsidR="003E26F3" w:rsidRPr="00D3733D" w:rsidRDefault="003E26F3" w:rsidP="006E1A69">
            <w:pPr>
              <w:pStyle w:val="Tabletext"/>
              <w:spacing w:before="30" w:after="30"/>
              <w:jc w:val="center"/>
            </w:pPr>
            <w:r w:rsidRPr="00D3733D">
              <w:t>–</w:t>
            </w:r>
          </w:p>
        </w:tc>
      </w:tr>
      <w:tr w:rsidR="003E26F3" w:rsidRPr="00D3733D" w14:paraId="36461D9B" w14:textId="77777777" w:rsidTr="008670AF">
        <w:tc>
          <w:tcPr>
            <w:tcW w:w="788" w:type="pct"/>
            <w:shd w:val="clear" w:color="auto" w:fill="auto"/>
            <w:vAlign w:val="center"/>
          </w:tcPr>
          <w:p w14:paraId="6DB0D897" w14:textId="77777777" w:rsidR="003E26F3" w:rsidRPr="00D3733D" w:rsidRDefault="003E26F3" w:rsidP="006E1A69">
            <w:pPr>
              <w:pStyle w:val="Tabletext"/>
              <w:spacing w:before="30" w:after="30"/>
              <w:jc w:val="center"/>
            </w:pPr>
            <w:r w:rsidRPr="00D3733D">
              <w:t>4</w:t>
            </w:r>
          </w:p>
        </w:tc>
        <w:tc>
          <w:tcPr>
            <w:tcW w:w="427" w:type="pct"/>
            <w:shd w:val="clear" w:color="auto" w:fill="auto"/>
            <w:vAlign w:val="center"/>
          </w:tcPr>
          <w:p w14:paraId="3472116B" w14:textId="77777777" w:rsidR="003E26F3" w:rsidRPr="00D3733D" w:rsidRDefault="003E26F3" w:rsidP="006E1A69">
            <w:pPr>
              <w:pStyle w:val="Tabletext"/>
              <w:spacing w:before="30" w:after="30"/>
              <w:jc w:val="center"/>
            </w:pPr>
            <w:r w:rsidRPr="00D3733D">
              <w:t>AB</w:t>
            </w:r>
          </w:p>
        </w:tc>
        <w:tc>
          <w:tcPr>
            <w:tcW w:w="571" w:type="pct"/>
            <w:shd w:val="clear" w:color="auto" w:fill="auto"/>
            <w:vAlign w:val="center"/>
          </w:tcPr>
          <w:p w14:paraId="1712F364" w14:textId="237541F8" w:rsidR="003E26F3" w:rsidRPr="00D3733D" w:rsidRDefault="003E26F3" w:rsidP="006E1A69">
            <w:pPr>
              <w:pStyle w:val="Tabletext"/>
              <w:spacing w:before="30" w:after="30"/>
              <w:jc w:val="center"/>
            </w:pPr>
            <w:r w:rsidRPr="00D3733D">
              <w:t>–</w:t>
            </w:r>
          </w:p>
        </w:tc>
        <w:tc>
          <w:tcPr>
            <w:tcW w:w="643" w:type="pct"/>
            <w:shd w:val="clear" w:color="auto" w:fill="auto"/>
            <w:vAlign w:val="center"/>
          </w:tcPr>
          <w:p w14:paraId="4D0FFBAC" w14:textId="77777777" w:rsidR="003E26F3" w:rsidRPr="00D3733D" w:rsidRDefault="003E26F3" w:rsidP="006E1A69">
            <w:pPr>
              <w:pStyle w:val="Tabletext"/>
              <w:spacing w:before="30" w:after="30"/>
              <w:jc w:val="center"/>
            </w:pPr>
            <w:r w:rsidRPr="00D3733D">
              <w:t>ABC</w:t>
            </w:r>
          </w:p>
        </w:tc>
        <w:tc>
          <w:tcPr>
            <w:tcW w:w="715" w:type="pct"/>
            <w:vAlign w:val="center"/>
          </w:tcPr>
          <w:p w14:paraId="7936E619" w14:textId="647095D7" w:rsidR="003E26F3" w:rsidRPr="00D3733D" w:rsidRDefault="003E26F3" w:rsidP="006E1A69">
            <w:pPr>
              <w:pStyle w:val="Tabletext"/>
              <w:spacing w:before="30" w:after="30"/>
              <w:jc w:val="center"/>
            </w:pPr>
            <w:r w:rsidRPr="00D3733D">
              <w:t>–</w:t>
            </w:r>
          </w:p>
        </w:tc>
        <w:tc>
          <w:tcPr>
            <w:tcW w:w="714" w:type="pct"/>
            <w:shd w:val="clear" w:color="auto" w:fill="auto"/>
            <w:vAlign w:val="center"/>
          </w:tcPr>
          <w:p w14:paraId="4A264D82" w14:textId="4E3155A3" w:rsidR="003E26F3" w:rsidRPr="00D3733D" w:rsidRDefault="003E26F3" w:rsidP="006E1A69">
            <w:pPr>
              <w:pStyle w:val="Tabletext"/>
              <w:spacing w:before="30" w:after="30"/>
              <w:jc w:val="center"/>
            </w:pPr>
            <w:r w:rsidRPr="00D3733D">
              <w:t>–</w:t>
            </w:r>
          </w:p>
        </w:tc>
        <w:tc>
          <w:tcPr>
            <w:tcW w:w="1142" w:type="pct"/>
            <w:shd w:val="clear" w:color="auto" w:fill="auto"/>
            <w:vAlign w:val="center"/>
          </w:tcPr>
          <w:p w14:paraId="3A785AF4" w14:textId="55AF23B5" w:rsidR="003E26F3" w:rsidRPr="00D3733D" w:rsidRDefault="003E26F3" w:rsidP="006E1A69">
            <w:pPr>
              <w:pStyle w:val="Tabletext"/>
              <w:spacing w:before="30" w:after="30"/>
              <w:jc w:val="center"/>
            </w:pPr>
            <w:r w:rsidRPr="00D3733D">
              <w:t>–</w:t>
            </w:r>
          </w:p>
        </w:tc>
      </w:tr>
      <w:tr w:rsidR="003E26F3" w:rsidRPr="00D3733D" w14:paraId="715EECD2" w14:textId="77777777" w:rsidTr="008670AF">
        <w:tc>
          <w:tcPr>
            <w:tcW w:w="788" w:type="pct"/>
            <w:shd w:val="clear" w:color="auto" w:fill="auto"/>
            <w:vAlign w:val="center"/>
          </w:tcPr>
          <w:p w14:paraId="3AEA8A6B" w14:textId="77777777" w:rsidR="003E26F3" w:rsidRPr="00D3733D" w:rsidRDefault="003E26F3" w:rsidP="006E1A69">
            <w:pPr>
              <w:pStyle w:val="Tabletext"/>
              <w:spacing w:before="30" w:after="30"/>
              <w:jc w:val="center"/>
            </w:pPr>
            <w:r w:rsidRPr="00D3733D">
              <w:t>8</w:t>
            </w:r>
          </w:p>
        </w:tc>
        <w:tc>
          <w:tcPr>
            <w:tcW w:w="427" w:type="pct"/>
            <w:shd w:val="clear" w:color="auto" w:fill="auto"/>
            <w:vAlign w:val="center"/>
          </w:tcPr>
          <w:p w14:paraId="52CCECCF" w14:textId="3AF9BA42" w:rsidR="003E26F3" w:rsidRPr="00D3733D" w:rsidRDefault="003E26F3" w:rsidP="006E1A69">
            <w:pPr>
              <w:pStyle w:val="Tabletext"/>
              <w:spacing w:before="30" w:after="30"/>
              <w:jc w:val="center"/>
            </w:pPr>
            <w:r w:rsidRPr="00D3733D">
              <w:t>–</w:t>
            </w:r>
          </w:p>
        </w:tc>
        <w:tc>
          <w:tcPr>
            <w:tcW w:w="571" w:type="pct"/>
            <w:shd w:val="clear" w:color="auto" w:fill="auto"/>
            <w:vAlign w:val="center"/>
          </w:tcPr>
          <w:p w14:paraId="1AA5950C" w14:textId="196B5836" w:rsidR="003E26F3" w:rsidRPr="00D3733D" w:rsidRDefault="003E26F3" w:rsidP="006E1A69">
            <w:pPr>
              <w:pStyle w:val="Tabletext"/>
              <w:spacing w:before="30" w:after="30"/>
              <w:jc w:val="center"/>
            </w:pPr>
            <w:r w:rsidRPr="00D3733D">
              <w:t>–</w:t>
            </w:r>
          </w:p>
        </w:tc>
        <w:tc>
          <w:tcPr>
            <w:tcW w:w="643" w:type="pct"/>
            <w:shd w:val="clear" w:color="auto" w:fill="auto"/>
            <w:vAlign w:val="center"/>
          </w:tcPr>
          <w:p w14:paraId="5D53AAA6" w14:textId="4623C81D" w:rsidR="003E26F3" w:rsidRPr="00D3733D" w:rsidRDefault="003E26F3" w:rsidP="006E1A69">
            <w:pPr>
              <w:pStyle w:val="Tabletext"/>
              <w:spacing w:before="30" w:after="30"/>
              <w:jc w:val="center"/>
            </w:pPr>
            <w:r w:rsidRPr="00D3733D">
              <w:t>–</w:t>
            </w:r>
          </w:p>
        </w:tc>
        <w:tc>
          <w:tcPr>
            <w:tcW w:w="715" w:type="pct"/>
            <w:vAlign w:val="center"/>
          </w:tcPr>
          <w:p w14:paraId="6DC69278" w14:textId="77777777" w:rsidR="003E26F3" w:rsidRPr="00D3733D" w:rsidDel="00026D9E" w:rsidRDefault="003E26F3" w:rsidP="006E1A69">
            <w:pPr>
              <w:pStyle w:val="Tabletext"/>
              <w:spacing w:before="30" w:after="30"/>
              <w:jc w:val="center"/>
            </w:pPr>
            <w:r w:rsidRPr="00D3733D">
              <w:t>ABCD</w:t>
            </w:r>
          </w:p>
        </w:tc>
        <w:tc>
          <w:tcPr>
            <w:tcW w:w="714" w:type="pct"/>
            <w:shd w:val="clear" w:color="auto" w:fill="auto"/>
            <w:vAlign w:val="center"/>
          </w:tcPr>
          <w:p w14:paraId="75EE0292" w14:textId="65C0D8B9" w:rsidR="003E26F3" w:rsidRPr="00D3733D" w:rsidRDefault="003E26F3" w:rsidP="006E1A69">
            <w:pPr>
              <w:pStyle w:val="Tabletext"/>
              <w:spacing w:before="30" w:after="30"/>
              <w:jc w:val="center"/>
            </w:pPr>
            <w:r w:rsidRPr="00D3733D">
              <w:t>–</w:t>
            </w:r>
          </w:p>
        </w:tc>
        <w:tc>
          <w:tcPr>
            <w:tcW w:w="1142" w:type="pct"/>
            <w:shd w:val="clear" w:color="auto" w:fill="auto"/>
            <w:vAlign w:val="center"/>
          </w:tcPr>
          <w:p w14:paraId="46E59A58" w14:textId="32472965" w:rsidR="003E26F3" w:rsidRPr="00D3733D" w:rsidRDefault="003E26F3" w:rsidP="006E1A69">
            <w:pPr>
              <w:pStyle w:val="Tabletext"/>
              <w:spacing w:before="30" w:after="30"/>
              <w:jc w:val="center"/>
            </w:pPr>
            <w:r w:rsidRPr="00D3733D">
              <w:t>–</w:t>
            </w:r>
          </w:p>
        </w:tc>
      </w:tr>
      <w:tr w:rsidR="003E26F3" w:rsidRPr="00D3733D" w14:paraId="6C17128D" w14:textId="77777777" w:rsidTr="008670AF">
        <w:tc>
          <w:tcPr>
            <w:tcW w:w="788" w:type="pct"/>
            <w:shd w:val="clear" w:color="auto" w:fill="auto"/>
            <w:vAlign w:val="center"/>
          </w:tcPr>
          <w:p w14:paraId="61B01FBC" w14:textId="77777777" w:rsidR="003E26F3" w:rsidRPr="00D3733D" w:rsidRDefault="003E26F3" w:rsidP="006E1A69">
            <w:pPr>
              <w:pStyle w:val="Tabletext"/>
              <w:spacing w:before="30" w:after="30"/>
              <w:jc w:val="center"/>
            </w:pPr>
            <w:r w:rsidRPr="00D3733D">
              <w:t>More</w:t>
            </w:r>
          </w:p>
        </w:tc>
        <w:tc>
          <w:tcPr>
            <w:tcW w:w="427" w:type="pct"/>
            <w:shd w:val="clear" w:color="auto" w:fill="auto"/>
            <w:vAlign w:val="center"/>
          </w:tcPr>
          <w:p w14:paraId="3CBE5B6B" w14:textId="6F0BC8A7" w:rsidR="003E26F3" w:rsidRPr="00D3733D" w:rsidRDefault="003E26F3" w:rsidP="006E1A69">
            <w:pPr>
              <w:pStyle w:val="Tabletext"/>
              <w:spacing w:before="30" w:after="30"/>
              <w:jc w:val="center"/>
            </w:pPr>
            <w:r w:rsidRPr="00D3733D">
              <w:t>–</w:t>
            </w:r>
          </w:p>
        </w:tc>
        <w:tc>
          <w:tcPr>
            <w:tcW w:w="571" w:type="pct"/>
            <w:shd w:val="clear" w:color="auto" w:fill="auto"/>
            <w:vAlign w:val="center"/>
          </w:tcPr>
          <w:p w14:paraId="6DC5F5D4" w14:textId="321D9B04" w:rsidR="003E26F3" w:rsidRPr="00D3733D" w:rsidRDefault="003E26F3" w:rsidP="006E1A69">
            <w:pPr>
              <w:pStyle w:val="Tabletext"/>
              <w:spacing w:before="30" w:after="30"/>
              <w:jc w:val="center"/>
            </w:pPr>
            <w:r w:rsidRPr="00D3733D">
              <w:t>–</w:t>
            </w:r>
          </w:p>
        </w:tc>
        <w:tc>
          <w:tcPr>
            <w:tcW w:w="643" w:type="pct"/>
            <w:shd w:val="clear" w:color="auto" w:fill="auto"/>
            <w:vAlign w:val="center"/>
          </w:tcPr>
          <w:p w14:paraId="5E74BDAD" w14:textId="34D0B51B" w:rsidR="003E26F3" w:rsidRPr="00D3733D" w:rsidRDefault="003E26F3" w:rsidP="006E1A69">
            <w:pPr>
              <w:pStyle w:val="Tabletext"/>
              <w:spacing w:before="30" w:after="30"/>
              <w:jc w:val="center"/>
            </w:pPr>
            <w:r w:rsidRPr="00D3733D">
              <w:t>–</w:t>
            </w:r>
          </w:p>
        </w:tc>
        <w:tc>
          <w:tcPr>
            <w:tcW w:w="715" w:type="pct"/>
            <w:vAlign w:val="center"/>
          </w:tcPr>
          <w:p w14:paraId="3F9D72D6" w14:textId="45C09FAE" w:rsidR="003E26F3" w:rsidRPr="00D3733D" w:rsidRDefault="003E26F3" w:rsidP="006E1A69">
            <w:pPr>
              <w:pStyle w:val="Tabletext"/>
              <w:spacing w:before="30" w:after="30"/>
              <w:jc w:val="center"/>
            </w:pPr>
            <w:r w:rsidRPr="00D3733D">
              <w:t>–</w:t>
            </w:r>
          </w:p>
        </w:tc>
        <w:tc>
          <w:tcPr>
            <w:tcW w:w="714" w:type="pct"/>
            <w:shd w:val="clear" w:color="auto" w:fill="auto"/>
            <w:vAlign w:val="center"/>
          </w:tcPr>
          <w:p w14:paraId="164B3F2E" w14:textId="09BAAC02" w:rsidR="003E26F3" w:rsidRPr="00D3733D" w:rsidRDefault="003E26F3" w:rsidP="006E1A69">
            <w:pPr>
              <w:pStyle w:val="Tabletext"/>
              <w:spacing w:before="30" w:after="30"/>
              <w:jc w:val="center"/>
            </w:pPr>
            <w:r w:rsidRPr="00D3733D">
              <w:t>–</w:t>
            </w:r>
          </w:p>
        </w:tc>
        <w:tc>
          <w:tcPr>
            <w:tcW w:w="1142" w:type="pct"/>
            <w:shd w:val="clear" w:color="auto" w:fill="auto"/>
            <w:vAlign w:val="center"/>
          </w:tcPr>
          <w:p w14:paraId="5FC38D78" w14:textId="59657B60" w:rsidR="003E26F3" w:rsidRPr="00D3733D" w:rsidRDefault="003E26F3" w:rsidP="006E1A69">
            <w:pPr>
              <w:pStyle w:val="Tabletext"/>
              <w:spacing w:before="30" w:after="30"/>
              <w:jc w:val="center"/>
            </w:pPr>
            <w:r w:rsidRPr="00D3733D">
              <w:t>–</w:t>
            </w:r>
          </w:p>
        </w:tc>
      </w:tr>
    </w:tbl>
    <w:p w14:paraId="7D7421FB" w14:textId="253B09FD" w:rsidR="00E27A1E" w:rsidRPr="00D3733D" w:rsidRDefault="00E27A1E" w:rsidP="00E27A1E">
      <w:pPr>
        <w:pStyle w:val="Heading1"/>
      </w:pPr>
      <w:bookmarkStart w:id="59" w:name="_Toc513708723"/>
      <w:bookmarkStart w:id="60" w:name="_Toc519176363"/>
      <w:bookmarkStart w:id="61" w:name="_Toc519177561"/>
      <w:bookmarkStart w:id="62" w:name="_Toc519257755"/>
      <w:bookmarkStart w:id="63" w:name="_Toc523392575"/>
      <w:r w:rsidRPr="00D3733D">
        <w:t>7</w:t>
      </w:r>
      <w:r w:rsidRPr="00D3733D">
        <w:tab/>
        <w:t>Techniques for capturing</w:t>
      </w:r>
      <w:r w:rsidR="00742AD0" w:rsidRPr="00D3733D">
        <w:t xml:space="preserve"> real</w:t>
      </w:r>
      <w:r w:rsidR="000B638F" w:rsidRPr="00D3733D">
        <w:t>-</w:t>
      </w:r>
      <w:r w:rsidR="00742AD0" w:rsidRPr="00D3733D">
        <w:t xml:space="preserve">world </w:t>
      </w:r>
      <w:r w:rsidRPr="00D3733D">
        <w:t>noise</w:t>
      </w:r>
      <w:r w:rsidR="005C683C" w:rsidRPr="00D3733D">
        <w:t xml:space="preserve"> environments</w:t>
      </w:r>
      <w:bookmarkEnd w:id="59"/>
      <w:bookmarkEnd w:id="60"/>
      <w:bookmarkEnd w:id="61"/>
      <w:bookmarkEnd w:id="62"/>
      <w:bookmarkEnd w:id="63"/>
    </w:p>
    <w:p w14:paraId="6B4891D7" w14:textId="2C4FE929" w:rsidR="00E27A1E" w:rsidRPr="00D3733D" w:rsidRDefault="005C683C">
      <w:r w:rsidRPr="00D3733D">
        <w:t xml:space="preserve">In this </w:t>
      </w:r>
      <w:r w:rsidR="001E04C9" w:rsidRPr="00D3733D">
        <w:t>clause</w:t>
      </w:r>
      <w:r w:rsidR="00652AC1" w:rsidRPr="00D3733D">
        <w:t>,</w:t>
      </w:r>
      <w:r w:rsidRPr="00D3733D">
        <w:t xml:space="preserve"> </w:t>
      </w:r>
      <w:r w:rsidR="00742AD0" w:rsidRPr="00D3733D">
        <w:t xml:space="preserve">the </w:t>
      </w:r>
      <w:r w:rsidRPr="00D3733D">
        <w:t xml:space="preserve">techniques </w:t>
      </w:r>
      <w:r w:rsidR="005C302D" w:rsidRPr="00D3733D">
        <w:t xml:space="preserve">that </w:t>
      </w:r>
      <w:r w:rsidR="00742AD0" w:rsidRPr="00D3733D">
        <w:t xml:space="preserve">have been identified to be </w:t>
      </w:r>
      <w:r w:rsidRPr="00D3733D">
        <w:t xml:space="preserve">applicable </w:t>
      </w:r>
      <w:r w:rsidR="001E04C9" w:rsidRPr="00D3733D">
        <w:t>to the</w:t>
      </w:r>
      <w:r w:rsidRPr="00D3733D">
        <w:t xml:space="preserve"> captur</w:t>
      </w:r>
      <w:r w:rsidR="001E04C9" w:rsidRPr="00D3733D">
        <w:t>e</w:t>
      </w:r>
      <w:r w:rsidRPr="00D3733D">
        <w:t xml:space="preserve"> </w:t>
      </w:r>
      <w:r w:rsidR="001E04C9" w:rsidRPr="00D3733D">
        <w:t xml:space="preserve">of </w:t>
      </w:r>
      <w:r w:rsidRPr="00D3733D">
        <w:t>real</w:t>
      </w:r>
      <w:r w:rsidR="000B638F" w:rsidRPr="00D3733D">
        <w:t>-</w:t>
      </w:r>
      <w:r w:rsidRPr="00D3733D">
        <w:t>world noise environments are described.</w:t>
      </w:r>
    </w:p>
    <w:p w14:paraId="5A0FE874" w14:textId="77777777" w:rsidR="009F03AC" w:rsidRPr="00D3733D" w:rsidRDefault="009F03AC" w:rsidP="009F03AC">
      <w:pPr>
        <w:pStyle w:val="Heading2"/>
      </w:pPr>
      <w:bookmarkStart w:id="64" w:name="_Toc513708724"/>
      <w:bookmarkStart w:id="65" w:name="_Toc519176364"/>
      <w:bookmarkStart w:id="66" w:name="_Toc519177562"/>
      <w:bookmarkStart w:id="67" w:name="_Toc519257756"/>
      <w:bookmarkStart w:id="68" w:name="_Toc523392576"/>
      <w:r w:rsidRPr="00D3733D">
        <w:t>7.1</w:t>
      </w:r>
      <w:r w:rsidRPr="00D3733D">
        <w:tab/>
        <w:t>Monaural recording</w:t>
      </w:r>
      <w:bookmarkEnd w:id="64"/>
      <w:bookmarkEnd w:id="65"/>
      <w:bookmarkEnd w:id="66"/>
      <w:bookmarkEnd w:id="67"/>
      <w:bookmarkEnd w:id="68"/>
    </w:p>
    <w:p w14:paraId="2F559404" w14:textId="7DE77ED0" w:rsidR="00BE10C9" w:rsidRPr="00D3733D" w:rsidRDefault="00BE10C9">
      <w:r w:rsidRPr="00D3733D">
        <w:t xml:space="preserve">The simplest technique </w:t>
      </w:r>
      <w:r w:rsidR="001E04C9" w:rsidRPr="00D3733D">
        <w:t>that</w:t>
      </w:r>
      <w:r w:rsidRPr="00D3733D">
        <w:t xml:space="preserve"> can be applied for recording purposes is a single microphone used to capture the sound field. In general</w:t>
      </w:r>
      <w:r w:rsidR="007108D3" w:rsidRPr="00D3733D">
        <w:t>,</w:t>
      </w:r>
      <w:r w:rsidRPr="00D3733D">
        <w:t xml:space="preserve"> such recording will lack any information about the directivity of the sound</w:t>
      </w:r>
      <w:r w:rsidR="001E04C9" w:rsidRPr="00D3733D">
        <w:t>,</w:t>
      </w:r>
      <w:r w:rsidRPr="00D3733D">
        <w:t xml:space="preserve"> but will give accurate information about the sound pressure level at the position in the sound field where the microphone was positioned during the recording.</w:t>
      </w:r>
    </w:p>
    <w:p w14:paraId="011C2A2F" w14:textId="5B12032E" w:rsidR="009F03AC" w:rsidRPr="00D3733D" w:rsidRDefault="00BE10C9">
      <w:r w:rsidRPr="00D3733D">
        <w:t>In order to have an optimal recording</w:t>
      </w:r>
      <w:r w:rsidR="00612B59" w:rsidRPr="00D3733D">
        <w:t>,</w:t>
      </w:r>
      <w:r w:rsidRPr="00D3733D">
        <w:t xml:space="preserve"> the correct type of microphone must be utilized and the positioning</w:t>
      </w:r>
      <w:r w:rsidR="00612B59" w:rsidRPr="00D3733D">
        <w:t>,</w:t>
      </w:r>
      <w:r w:rsidRPr="00D3733D">
        <w:t xml:space="preserve"> as well as orientation</w:t>
      </w:r>
      <w:r w:rsidR="00612B59" w:rsidRPr="00D3733D">
        <w:t>,</w:t>
      </w:r>
      <w:r w:rsidRPr="00D3733D">
        <w:t xml:space="preserve"> of the microphone must be correct. For the applications outlined in this Recommendation</w:t>
      </w:r>
      <w:r w:rsidR="00612B59" w:rsidRPr="00D3733D">
        <w:t>,</w:t>
      </w:r>
      <w:r w:rsidRPr="00D3733D">
        <w:t xml:space="preserve"> the choice will typically be to use a diffuse</w:t>
      </w:r>
      <w:r w:rsidR="009411DD" w:rsidRPr="00D3733D">
        <w:t>-</w:t>
      </w:r>
      <w:r w:rsidRPr="00D3733D">
        <w:t>field microphone. Furthermore</w:t>
      </w:r>
      <w:r w:rsidR="007108D3" w:rsidRPr="00D3733D">
        <w:t>,</w:t>
      </w:r>
      <w:r w:rsidRPr="00D3733D">
        <w:t xml:space="preserve"> the </w:t>
      </w:r>
      <w:r w:rsidR="00612B59" w:rsidRPr="00D3733D">
        <w:t>ap</w:t>
      </w:r>
      <w:r w:rsidRPr="00D3733D">
        <w:t>propr</w:t>
      </w:r>
      <w:r w:rsidR="00612B59" w:rsidRPr="00D3733D">
        <w:t>iate</w:t>
      </w:r>
      <w:r w:rsidRPr="00D3733D">
        <w:t xml:space="preserve"> equalization should be considered.</w:t>
      </w:r>
    </w:p>
    <w:p w14:paraId="5FA0F2E5" w14:textId="77777777" w:rsidR="009F03AC" w:rsidRPr="00D3733D" w:rsidRDefault="009F03AC" w:rsidP="009F03AC">
      <w:pPr>
        <w:pStyle w:val="Heading2"/>
      </w:pPr>
      <w:bookmarkStart w:id="69" w:name="_Toc513708725"/>
      <w:bookmarkStart w:id="70" w:name="_Toc519176365"/>
      <w:bookmarkStart w:id="71" w:name="_Toc519177563"/>
      <w:bookmarkStart w:id="72" w:name="_Toc519257757"/>
      <w:bookmarkStart w:id="73" w:name="_Toc523392577"/>
      <w:r w:rsidRPr="00D3733D">
        <w:t>7.2</w:t>
      </w:r>
      <w:r w:rsidRPr="00D3733D">
        <w:tab/>
        <w:t>Stereo recording</w:t>
      </w:r>
      <w:bookmarkEnd w:id="69"/>
      <w:bookmarkEnd w:id="70"/>
      <w:bookmarkEnd w:id="71"/>
      <w:bookmarkEnd w:id="72"/>
      <w:bookmarkEnd w:id="73"/>
    </w:p>
    <w:p w14:paraId="3C932015" w14:textId="0FAB8C18" w:rsidR="003F109C" w:rsidRPr="00D3733D" w:rsidRDefault="003F109C">
      <w:r w:rsidRPr="00D3733D">
        <w:t>The stereo recording technique utilizes two microphones and preserves the sound</w:t>
      </w:r>
      <w:r w:rsidR="00612B59" w:rsidRPr="00D3733D">
        <w:t>s</w:t>
      </w:r>
      <w:r w:rsidRPr="00D3733D">
        <w:t xml:space="preserve"> that have been picked up by the microphones as two separate</w:t>
      </w:r>
      <w:r w:rsidR="00612B59" w:rsidRPr="00D3733D">
        <w:t>,</w:t>
      </w:r>
      <w:r w:rsidRPr="00D3733D">
        <w:t xml:space="preserve"> but simultaneously recorded</w:t>
      </w:r>
      <w:r w:rsidR="00612B59" w:rsidRPr="00D3733D">
        <w:t>,</w:t>
      </w:r>
      <w:r w:rsidRPr="00D3733D">
        <w:t xml:space="preserve"> signals. </w:t>
      </w:r>
      <w:r w:rsidR="00612B59" w:rsidRPr="00D3733D">
        <w:t>This technique allows</w:t>
      </w:r>
      <w:r w:rsidRPr="00D3733D">
        <w:t xml:space="preserve"> the actual physical and spatial relationship</w:t>
      </w:r>
      <w:r w:rsidR="00612B59" w:rsidRPr="00D3733D">
        <w:t>s</w:t>
      </w:r>
      <w:r w:rsidRPr="00D3733D">
        <w:t xml:space="preserve"> that existed at the time the event took place </w:t>
      </w:r>
      <w:r w:rsidR="00612B59" w:rsidRPr="00D3733D">
        <w:t>to be</w:t>
      </w:r>
      <w:r w:rsidRPr="00D3733D">
        <w:t xml:space="preserve"> preserved </w:t>
      </w:r>
      <w:r w:rsidR="00612B59" w:rsidRPr="00D3733D">
        <w:t>i</w:t>
      </w:r>
      <w:r w:rsidRPr="00D3733D">
        <w:t>n the recording.</w:t>
      </w:r>
    </w:p>
    <w:p w14:paraId="7342A28A" w14:textId="3AB2CC3D" w:rsidR="009F03AC" w:rsidRPr="00D3733D" w:rsidRDefault="003F109C">
      <w:r w:rsidRPr="00D3733D">
        <w:lastRenderedPageBreak/>
        <w:t>A large number of different microphone configurations for stereo recordings are used for various application</w:t>
      </w:r>
      <w:r w:rsidR="00612B59" w:rsidRPr="00D3733D">
        <w:t>s</w:t>
      </w:r>
      <w:r w:rsidRPr="00D3733D">
        <w:t xml:space="preserve">. </w:t>
      </w:r>
      <w:r w:rsidR="00612B59" w:rsidRPr="00D3733D">
        <w:t>However,</w:t>
      </w:r>
      <w:r w:rsidRPr="00D3733D">
        <w:t xml:space="preserve"> they are all based on the fundament</w:t>
      </w:r>
      <w:r w:rsidR="00612B59" w:rsidRPr="00D3733D">
        <w:t>al</w:t>
      </w:r>
      <w:r w:rsidRPr="00D3733D">
        <w:t xml:space="preserve"> principle that has been described </w:t>
      </w:r>
      <w:r w:rsidR="00612B59" w:rsidRPr="00D3733D">
        <w:t>in the previous paragraph</w:t>
      </w:r>
      <w:r w:rsidRPr="00D3733D">
        <w:t>. None of the recordings currently used within the scope of this Recommendation are stereo recordings</w:t>
      </w:r>
      <w:r w:rsidR="00612B59" w:rsidRPr="00D3733D">
        <w:t>;</w:t>
      </w:r>
      <w:r w:rsidRPr="00D3733D">
        <w:t xml:space="preserve"> </w:t>
      </w:r>
      <w:r w:rsidR="00612B59" w:rsidRPr="00D3733D">
        <w:t>nonetheless,</w:t>
      </w:r>
      <w:r w:rsidRPr="00D3733D">
        <w:t xml:space="preserve"> the stereo technique </w:t>
      </w:r>
      <w:r w:rsidR="007108D3" w:rsidRPr="00D3733D">
        <w:t>is</w:t>
      </w:r>
      <w:r w:rsidRPr="00D3733D">
        <w:t xml:space="preserve"> </w:t>
      </w:r>
      <w:r w:rsidR="00DD1EB7" w:rsidRPr="00D3733D">
        <w:t>describ</w:t>
      </w:r>
      <w:r w:rsidRPr="00D3733D">
        <w:t>ed for completeness.</w:t>
      </w:r>
    </w:p>
    <w:p w14:paraId="5E626AF6" w14:textId="77777777" w:rsidR="009F03AC" w:rsidRPr="00D3733D" w:rsidRDefault="009F03AC" w:rsidP="009F03AC">
      <w:pPr>
        <w:pStyle w:val="Heading2"/>
      </w:pPr>
      <w:bookmarkStart w:id="74" w:name="_Toc513708726"/>
      <w:bookmarkStart w:id="75" w:name="_Toc519176366"/>
      <w:bookmarkStart w:id="76" w:name="_Toc519177564"/>
      <w:bookmarkStart w:id="77" w:name="_Toc519257758"/>
      <w:bookmarkStart w:id="78" w:name="_Toc523392578"/>
      <w:r w:rsidRPr="00D3733D">
        <w:t>7.3</w:t>
      </w:r>
      <w:r w:rsidRPr="00D3733D">
        <w:tab/>
        <w:t>Binaural recording</w:t>
      </w:r>
      <w:bookmarkEnd w:id="74"/>
      <w:bookmarkEnd w:id="75"/>
      <w:bookmarkEnd w:id="76"/>
      <w:bookmarkEnd w:id="77"/>
      <w:bookmarkEnd w:id="78"/>
    </w:p>
    <w:p w14:paraId="3A33D121" w14:textId="3391712F" w:rsidR="00A203D5" w:rsidRPr="00D3733D" w:rsidRDefault="00A203D5" w:rsidP="004D42C4">
      <w:r w:rsidRPr="00D3733D">
        <w:t>The general principle of the recording and playback technique is to prov</w:t>
      </w:r>
      <w:r w:rsidR="00C92CCD" w:rsidRPr="00D3733D">
        <w:t>ide a</w:t>
      </w:r>
      <w:r w:rsidR="00DD1EB7" w:rsidRPr="00D3733D">
        <w:t>n</w:t>
      </w:r>
      <w:r w:rsidR="00C92CCD" w:rsidRPr="00D3733D">
        <w:t xml:space="preserve"> instrument (a </w:t>
      </w:r>
      <w:r w:rsidRPr="00D3733D">
        <w:t xml:space="preserve">HATS or test subject wearing binaural probe microphones) </w:t>
      </w:r>
      <w:r w:rsidR="00DD1EB7" w:rsidRPr="00D3733D">
        <w:t>that</w:t>
      </w:r>
      <w:r w:rsidRPr="00D3733D">
        <w:t xml:space="preserve"> allows the recording </w:t>
      </w:r>
      <w:r w:rsidR="00DD1EB7" w:rsidRPr="00D3733D">
        <w:t xml:space="preserve">as close to the original as possible </w:t>
      </w:r>
      <w:r w:rsidRPr="00D3733D">
        <w:t xml:space="preserve">of the signals typically received by the human </w:t>
      </w:r>
      <w:r w:rsidR="00DD1EB7" w:rsidRPr="00D3733D">
        <w:t>ear</w:t>
      </w:r>
      <w:r w:rsidRPr="00D3733D">
        <w:t xml:space="preserve"> in a sound field</w:t>
      </w:r>
      <w:r w:rsidR="00C92CCD" w:rsidRPr="00D3733D">
        <w:t>. A </w:t>
      </w:r>
      <w:r w:rsidRPr="00D3733D">
        <w:t xml:space="preserve">suitable description of the properties of the HATS to be used for the recording techniques can be found in [ITU-T P.58]. Since the directivity characteristics of the HATS </w:t>
      </w:r>
      <w:r w:rsidR="00DD1EB7" w:rsidRPr="00D3733D">
        <w:t>are</w:t>
      </w:r>
      <w:r w:rsidRPr="00D3733D">
        <w:t xml:space="preserve"> strongly directionally dependent, the output signals of the microphones of the HATS </w:t>
      </w:r>
      <w:r w:rsidR="00EC2184" w:rsidRPr="00D3733D">
        <w:t>cannot</w:t>
      </w:r>
      <w:r w:rsidRPr="00D3733D">
        <w:t xml:space="preserve"> be directly compared to a standard measurement microphone and an equalization procedure has to be applied in order to get comparable output signals. Various types of equalization procedure for HATS recordings </w:t>
      </w:r>
      <w:proofErr w:type="gramStart"/>
      <w:r w:rsidRPr="00D3733D">
        <w:t>can be used</w:t>
      </w:r>
      <w:proofErr w:type="gramEnd"/>
      <w:r w:rsidR="00DD1EB7" w:rsidRPr="00D3733D">
        <w:t>,</w:t>
      </w:r>
      <w:r w:rsidRPr="00D3733D">
        <w:t xml:space="preserve"> </w:t>
      </w:r>
      <w:r w:rsidR="00EF1F00" w:rsidRPr="00D3733D">
        <w:t xml:space="preserve">as </w:t>
      </w:r>
      <w:r w:rsidRPr="00D3733D">
        <w:t>described</w:t>
      </w:r>
      <w:r w:rsidR="00DD1EB7" w:rsidRPr="00D3733D">
        <w:t xml:space="preserve"> in clauses</w:t>
      </w:r>
      <w:r w:rsidR="004D42C4">
        <w:t> </w:t>
      </w:r>
      <w:r w:rsidR="00DD1EB7" w:rsidRPr="00D3733D">
        <w:t>7.3.1 to 7.3.5</w:t>
      </w:r>
      <w:r w:rsidRPr="00D3733D">
        <w:t>.</w:t>
      </w:r>
    </w:p>
    <w:p w14:paraId="7662C9ED" w14:textId="72C2DD7C" w:rsidR="00A203D5" w:rsidRPr="00D3733D" w:rsidRDefault="00DD1EB7" w:rsidP="003B776D">
      <w:pPr>
        <w:pStyle w:val="Heading3"/>
      </w:pPr>
      <w:r w:rsidRPr="00D3733D">
        <w:t>7.3.1</w:t>
      </w:r>
      <w:r w:rsidRPr="00D3733D">
        <w:tab/>
      </w:r>
      <w:r w:rsidR="00A203D5" w:rsidRPr="00D3733D">
        <w:t>Free</w:t>
      </w:r>
      <w:r w:rsidR="009411DD" w:rsidRPr="00D3733D">
        <w:t>-field equalization</w:t>
      </w:r>
    </w:p>
    <w:p w14:paraId="46E984F4" w14:textId="1C7C402D" w:rsidR="00A203D5" w:rsidRPr="00D3733D" w:rsidRDefault="00A203D5" w:rsidP="006C7496">
      <w:r w:rsidRPr="00D3733D">
        <w:t>The HATS is equalized in such a way that for frontal sound incidence in anechoic conditions</w:t>
      </w:r>
      <w:r w:rsidR="00DD1EB7" w:rsidRPr="00D3733D">
        <w:t>,</w:t>
      </w:r>
      <w:r w:rsidRPr="00D3733D">
        <w:t xml:space="preserve"> the frequency response of the head of the HATS is flat.</w:t>
      </w:r>
    </w:p>
    <w:p w14:paraId="6311158B" w14:textId="586ACE90" w:rsidR="00A203D5" w:rsidRPr="00D3733D" w:rsidRDefault="00DD1EB7" w:rsidP="00ED478C">
      <w:pPr>
        <w:pStyle w:val="Heading3"/>
      </w:pPr>
      <w:r w:rsidRPr="00D3733D">
        <w:t>7.3.2</w:t>
      </w:r>
      <w:r w:rsidRPr="00D3733D">
        <w:tab/>
      </w:r>
      <w:r w:rsidR="00A203D5" w:rsidRPr="00D3733D">
        <w:t>Diffuse</w:t>
      </w:r>
      <w:r w:rsidR="009411DD" w:rsidRPr="00D3733D">
        <w:t>-field e</w:t>
      </w:r>
      <w:r w:rsidR="00A203D5" w:rsidRPr="00D3733D">
        <w:t>qualization</w:t>
      </w:r>
    </w:p>
    <w:p w14:paraId="2174503D" w14:textId="1102C515" w:rsidR="00A203D5" w:rsidRPr="00D3733D" w:rsidRDefault="00A203D5" w:rsidP="006C7496">
      <w:r w:rsidRPr="00D3733D">
        <w:t>The HATS is equalized in a diffuse sound field. For random sound incidence</w:t>
      </w:r>
      <w:r w:rsidR="007108D3" w:rsidRPr="00D3733D">
        <w:t>,</w:t>
      </w:r>
      <w:r w:rsidRPr="00D3733D">
        <w:t xml:space="preserve"> the frequency response of the HATS is flat</w:t>
      </w:r>
      <w:r w:rsidR="001B148A" w:rsidRPr="00D3733D">
        <w:t>.</w:t>
      </w:r>
    </w:p>
    <w:p w14:paraId="03304C17" w14:textId="66D005E9" w:rsidR="00A203D5" w:rsidRPr="00D3733D" w:rsidRDefault="00F434BC" w:rsidP="003B776D">
      <w:pPr>
        <w:pStyle w:val="Heading3"/>
      </w:pPr>
      <w:r w:rsidRPr="00D3733D">
        <w:t>7.3.3</w:t>
      </w:r>
      <w:r w:rsidRPr="00D3733D">
        <w:tab/>
      </w:r>
      <w:r w:rsidR="00A203D5" w:rsidRPr="00D3733D">
        <w:t>Binaural equalization</w:t>
      </w:r>
    </w:p>
    <w:p w14:paraId="6EE3BAB6" w14:textId="6E1DD3DC" w:rsidR="00A203D5" w:rsidRPr="00D3733D" w:rsidRDefault="00A203D5">
      <w:r w:rsidRPr="00D3733D">
        <w:t>Generally</w:t>
      </w:r>
      <w:r w:rsidR="00652AC1" w:rsidRPr="00D3733D">
        <w:t>,</w:t>
      </w:r>
      <w:r w:rsidRPr="00D3733D">
        <w:t xml:space="preserve"> the HATS used should comply with the requirements </w:t>
      </w:r>
      <w:r w:rsidR="00201C68" w:rsidRPr="00D3733D">
        <w:t>specifi</w:t>
      </w:r>
      <w:r w:rsidRPr="00D3733D">
        <w:t xml:space="preserve">ed in [ITU-T P.58]. Although all equalization methods described </w:t>
      </w:r>
      <w:r w:rsidR="00EF1F00" w:rsidRPr="00D3733D">
        <w:t>in clause 7.3</w:t>
      </w:r>
      <w:r w:rsidRPr="00D3733D">
        <w:t xml:space="preserve"> can be used, the preferred method is diffuse</w:t>
      </w:r>
      <w:r w:rsidR="009411DD" w:rsidRPr="00D3733D">
        <w:t>-</w:t>
      </w:r>
      <w:r w:rsidRPr="00D3733D">
        <w:t>field equalization. This is because there are less</w:t>
      </w:r>
      <w:r w:rsidR="007D186E" w:rsidRPr="00D3733D">
        <w:t>-</w:t>
      </w:r>
      <w:r w:rsidRPr="00D3733D">
        <w:t xml:space="preserve">sharp peaks and dips in the transfer function of the HATS compared </w:t>
      </w:r>
      <w:r w:rsidR="00201C68" w:rsidRPr="00D3733D">
        <w:t xml:space="preserve">to </w:t>
      </w:r>
      <w:r w:rsidRPr="00D3733D">
        <w:t>the free</w:t>
      </w:r>
      <w:r w:rsidR="009411DD" w:rsidRPr="00D3733D">
        <w:t>-</w:t>
      </w:r>
      <w:r w:rsidRPr="00D3733D">
        <w:t>field transfer function (see also [ITU-T P.58]).</w:t>
      </w:r>
    </w:p>
    <w:p w14:paraId="678BC980" w14:textId="76E7A115" w:rsidR="00A203D5" w:rsidRPr="00D3733D" w:rsidRDefault="00A203D5">
      <w:r w:rsidRPr="00D3733D">
        <w:t xml:space="preserve">All equalization techniques can be applied to the HATS as well as to a binaural probe microphone, which is worn by the user himself instead of using </w:t>
      </w:r>
      <w:r w:rsidR="00EF1F00" w:rsidRPr="00D3733D">
        <w:t>a</w:t>
      </w:r>
      <w:r w:rsidRPr="00D3733D">
        <w:t xml:space="preserve"> HATS. If </w:t>
      </w:r>
      <w:r w:rsidR="00C92CCD" w:rsidRPr="00D3733D">
        <w:t xml:space="preserve">probe microphone techniques </w:t>
      </w:r>
      <w:r w:rsidR="00E1642D" w:rsidRPr="00D3733D">
        <w:t>{</w:t>
      </w:r>
      <w:r w:rsidR="00C92CCD" w:rsidRPr="00D3733D">
        <w:t>so </w:t>
      </w:r>
      <w:r w:rsidRPr="00D3733D">
        <w:t>called microphone in real ear</w:t>
      </w:r>
      <w:r w:rsidR="00E1642D" w:rsidRPr="00D3733D">
        <w:t xml:space="preserve"> (MIRE) techniques</w:t>
      </w:r>
      <w:r w:rsidRPr="00D3733D">
        <w:t xml:space="preserve">, see </w:t>
      </w:r>
      <w:r w:rsidR="005248E3" w:rsidRPr="00D3733D">
        <w:t>[</w:t>
      </w:r>
      <w:r w:rsidRPr="00D3733D">
        <w:t>ISO 11904-1]</w:t>
      </w:r>
      <w:r w:rsidR="00E1642D" w:rsidRPr="00D3733D">
        <w:t>}</w:t>
      </w:r>
      <w:r w:rsidRPr="00D3733D">
        <w:t xml:space="preserve"> are used</w:t>
      </w:r>
      <w:r w:rsidR="00EF1F00" w:rsidRPr="00D3733D">
        <w:t>,</w:t>
      </w:r>
      <w:r w:rsidRPr="00D3733D">
        <w:t xml:space="preserve"> the same equalization technique as applied for the HATS needs to be used. The preferred recording methodology</w:t>
      </w:r>
      <w:r w:rsidR="00EF1F00" w:rsidRPr="00D3733D">
        <w:t>,</w:t>
      </w:r>
      <w:r w:rsidRPr="00D3733D">
        <w:t xml:space="preserve"> however</w:t>
      </w:r>
      <w:r w:rsidR="00EF1F00" w:rsidRPr="00D3733D">
        <w:t>,</w:t>
      </w:r>
      <w:r w:rsidRPr="00D3733D">
        <w:t xml:space="preserve"> is the HATS technique</w:t>
      </w:r>
      <w:r w:rsidR="00EF1F00" w:rsidRPr="00D3733D">
        <w:t>,</w:t>
      </w:r>
      <w:r w:rsidRPr="00D3733D">
        <w:t xml:space="preserve"> since the performance characteristics of HATS</w:t>
      </w:r>
      <w:r w:rsidR="00EF1F00" w:rsidRPr="00D3733D">
        <w:t>s</w:t>
      </w:r>
      <w:r w:rsidRPr="00D3733D">
        <w:t xml:space="preserve"> are well described and problems due to incorrect positioning, differences for different persons wearing the binaural microphone and equalization errors are unlikely. The equalization technique chosen for the recording process should be </w:t>
      </w:r>
      <w:r w:rsidR="00EF1F00" w:rsidRPr="00D3733D">
        <w:t>similar to that</w:t>
      </w:r>
      <w:r w:rsidRPr="00D3733D">
        <w:t xml:space="preserve"> used in the equalization process for the reproduction </w:t>
      </w:r>
      <w:r w:rsidR="009501AC" w:rsidRPr="00D3733D">
        <w:t>set-up</w:t>
      </w:r>
      <w:r w:rsidRPr="00D3733D">
        <w:t xml:space="preserve">. The recording </w:t>
      </w:r>
      <w:r w:rsidR="009501AC" w:rsidRPr="00D3733D">
        <w:t>set-up</w:t>
      </w:r>
      <w:r w:rsidRPr="00D3733D">
        <w:t xml:space="preserve"> is outlined in </w:t>
      </w:r>
      <w:r w:rsidR="00723B06" w:rsidRPr="00D3733D">
        <w:t xml:space="preserve">Figure </w:t>
      </w:r>
      <w:r w:rsidRPr="00D3733D">
        <w:t>1.</w:t>
      </w:r>
    </w:p>
    <w:p w14:paraId="24EE1C82" w14:textId="6FB541C4" w:rsidR="00723B06" w:rsidRPr="00D3733D" w:rsidRDefault="00723B06" w:rsidP="00723B06">
      <w:pPr>
        <w:pStyle w:val="Figure"/>
      </w:pPr>
      <w:r w:rsidRPr="00D3733D">
        <w:rPr>
          <w:noProof/>
          <w:lang w:eastAsia="en-GB"/>
        </w:rPr>
        <w:lastRenderedPageBreak/>
        <w:drawing>
          <wp:inline distT="0" distB="0" distL="0" distR="0" wp14:anchorId="17A8FBF5" wp14:editId="6FCFE70E">
            <wp:extent cx="2459741" cy="2078740"/>
            <wp:effectExtent l="0" t="0" r="0" b="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P.570(18)_F01.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459741" cy="2078740"/>
                    </a:xfrm>
                    <a:prstGeom prst="rect">
                      <a:avLst/>
                    </a:prstGeom>
                  </pic:spPr>
                </pic:pic>
              </a:graphicData>
            </a:graphic>
          </wp:inline>
        </w:drawing>
      </w:r>
    </w:p>
    <w:p w14:paraId="6993B14F" w14:textId="6DE6E967" w:rsidR="00723B06" w:rsidRPr="00D3733D" w:rsidRDefault="00723B06" w:rsidP="00FE38AA">
      <w:pPr>
        <w:pStyle w:val="FigureNoTitle0"/>
      </w:pPr>
      <w:r w:rsidRPr="00D3733D">
        <w:t>Fi</w:t>
      </w:r>
      <w:r w:rsidR="007102B7" w:rsidRPr="00D3733D">
        <w:t xml:space="preserve">gure 1 – The different methods </w:t>
      </w:r>
      <w:r w:rsidRPr="00D3733D">
        <w:t>of artificial noise field</w:t>
      </w:r>
      <w:r w:rsidR="00E1642D" w:rsidRPr="00D3733D">
        <w:t xml:space="preserve"> recording</w:t>
      </w:r>
      <w:r w:rsidRPr="00D3733D">
        <w:t xml:space="preserve"> addressed in this Recommendation. The methods are </w:t>
      </w:r>
      <w:r w:rsidR="00E1642D" w:rsidRPr="00D3733D">
        <w:t>head and torso simulator and microphone in real ear</w:t>
      </w:r>
    </w:p>
    <w:p w14:paraId="5642C975" w14:textId="1F3A2EB3" w:rsidR="00A203D5" w:rsidRPr="00D3733D" w:rsidRDefault="00DD1EB7" w:rsidP="00ED478C">
      <w:pPr>
        <w:pStyle w:val="Heading3"/>
      </w:pPr>
      <w:r w:rsidRPr="00D3733D">
        <w:t>7.3.4</w:t>
      </w:r>
      <w:r w:rsidRPr="00D3733D">
        <w:tab/>
      </w:r>
      <w:r w:rsidR="00A203D5" w:rsidRPr="00D3733D">
        <w:t>Free-</w:t>
      </w:r>
      <w:r w:rsidRPr="00D3733D">
        <w:t>field equalization</w:t>
      </w:r>
    </w:p>
    <w:p w14:paraId="5B375F40" w14:textId="5A96EC03" w:rsidR="00A203D5" w:rsidRPr="00D3733D" w:rsidRDefault="00A203D5">
      <w:r w:rsidRPr="00D3733D">
        <w:t>The free</w:t>
      </w:r>
      <w:r w:rsidR="0053698E" w:rsidRPr="00D3733D">
        <w:t xml:space="preserve"> </w:t>
      </w:r>
      <w:r w:rsidRPr="00D3733D">
        <w:t xml:space="preserve">field </w:t>
      </w:r>
      <w:r w:rsidR="00396756" w:rsidRPr="00D3733D">
        <w:t xml:space="preserve">is </w:t>
      </w:r>
      <w:r w:rsidRPr="00D3733D">
        <w:t>equaliz</w:t>
      </w:r>
      <w:r w:rsidR="00396756" w:rsidRPr="00D3733D">
        <w:t>ed</w:t>
      </w:r>
      <w:r w:rsidRPr="00D3733D">
        <w:t xml:space="preserve"> for the free-field reference position in an anechoic room. The reference source is placed on the reference axis of the HATS, at a minimum distance of 1.5 m from the HATS lip-ring. When using a binaural microphone</w:t>
      </w:r>
      <w:r w:rsidR="00396756" w:rsidRPr="00D3733D">
        <w:t>,</w:t>
      </w:r>
      <w:r w:rsidRPr="00D3733D">
        <w:t xml:space="preserve"> this point corresponds to the lip plane of a human user wearing the binaural microphone. The measured free-field response of the HATS is:</w:t>
      </w:r>
    </w:p>
    <w:p w14:paraId="2893FCC7" w14:textId="031FA751" w:rsidR="00A203D5" w:rsidRPr="00D3733D" w:rsidRDefault="003C4CAF" w:rsidP="003C4CAF">
      <w:pPr>
        <w:pStyle w:val="Equation"/>
      </w:pPr>
      <w:r w:rsidRPr="00D3733D">
        <w:tab/>
      </w:r>
      <w:r w:rsidRPr="00D3733D">
        <w:tab/>
      </w:r>
      <w:proofErr w:type="gramStart"/>
      <w:r w:rsidR="00A203D5" w:rsidRPr="00D3733D">
        <w:rPr>
          <w:i/>
          <w:iCs/>
        </w:rPr>
        <w:t>H</w:t>
      </w:r>
      <w:r w:rsidR="00A203D5" w:rsidRPr="00D3733D">
        <w:rPr>
          <w:vertAlign w:val="subscript"/>
        </w:rPr>
        <w:t>ff</w:t>
      </w:r>
      <w:r w:rsidR="00A203D5" w:rsidRPr="00D3733D">
        <w:t>(</w:t>
      </w:r>
      <w:proofErr w:type="gramEnd"/>
      <w:r w:rsidR="00A203D5" w:rsidRPr="00D3733D">
        <w:t xml:space="preserve">0°, 0°, </w:t>
      </w:r>
      <w:r w:rsidR="00A203D5" w:rsidRPr="00D3733D">
        <w:rPr>
          <w:i/>
          <w:iCs/>
        </w:rPr>
        <w:t>f</w:t>
      </w:r>
      <w:r w:rsidR="00A203D5" w:rsidRPr="00D3733D">
        <w:t>)</w:t>
      </w:r>
    </w:p>
    <w:p w14:paraId="6E4C198F" w14:textId="77777777" w:rsidR="00A203D5" w:rsidRPr="00D3733D" w:rsidRDefault="00A203D5" w:rsidP="003C4CAF">
      <w:r w:rsidRPr="00D3733D">
        <w:t>From this the free-field equalization is calculated:</w:t>
      </w:r>
    </w:p>
    <w:p w14:paraId="7F76DF6F" w14:textId="0D8BB331" w:rsidR="00A203D5" w:rsidRPr="00D3733D" w:rsidRDefault="003C4CAF" w:rsidP="003C4CAF">
      <w:pPr>
        <w:pStyle w:val="Equation"/>
      </w:pPr>
      <w:r w:rsidRPr="00D3733D">
        <w:tab/>
      </w:r>
      <w:r w:rsidRPr="00D3733D">
        <w:tab/>
      </w:r>
      <w:r w:rsidR="00A203D5" w:rsidRPr="00D3733D">
        <w:rPr>
          <w:i/>
          <w:iCs/>
        </w:rPr>
        <w:t>H</w:t>
      </w:r>
      <w:r w:rsidR="00A203D5" w:rsidRPr="00D3733D">
        <w:rPr>
          <w:vertAlign w:val="subscript"/>
        </w:rPr>
        <w:t>ff-</w:t>
      </w:r>
      <w:proofErr w:type="gramStart"/>
      <w:r w:rsidR="00A203D5" w:rsidRPr="00D3733D">
        <w:rPr>
          <w:vertAlign w:val="subscript"/>
        </w:rPr>
        <w:t>EQ</w:t>
      </w:r>
      <w:r w:rsidR="00A203D5" w:rsidRPr="00D3733D">
        <w:t>(</w:t>
      </w:r>
      <w:proofErr w:type="gramEnd"/>
      <w:r w:rsidR="00A203D5" w:rsidRPr="00D3733D">
        <w:t xml:space="preserve">0°, 0°, </w:t>
      </w:r>
      <w:r w:rsidR="00A203D5" w:rsidRPr="00D3733D">
        <w:rPr>
          <w:i/>
          <w:iCs/>
        </w:rPr>
        <w:t>f</w:t>
      </w:r>
      <w:r w:rsidR="00A203D5" w:rsidRPr="00D3733D">
        <w:t>) = 1/</w:t>
      </w:r>
      <w:r w:rsidR="00A203D5" w:rsidRPr="00D3733D">
        <w:rPr>
          <w:i/>
          <w:iCs/>
        </w:rPr>
        <w:t>H</w:t>
      </w:r>
      <w:r w:rsidR="00A203D5" w:rsidRPr="00D3733D">
        <w:rPr>
          <w:vertAlign w:val="subscript"/>
        </w:rPr>
        <w:t>ff</w:t>
      </w:r>
      <w:r w:rsidR="00A203D5" w:rsidRPr="00D3733D">
        <w:t xml:space="preserve">(0°, 0°, </w:t>
      </w:r>
      <w:r w:rsidR="00A203D5" w:rsidRPr="00D3733D">
        <w:rPr>
          <w:i/>
          <w:iCs/>
        </w:rPr>
        <w:t>f</w:t>
      </w:r>
      <w:r w:rsidR="00A203D5" w:rsidRPr="00D3733D">
        <w:t>)</w:t>
      </w:r>
    </w:p>
    <w:p w14:paraId="102B9D59" w14:textId="622335DC" w:rsidR="00A203D5" w:rsidRPr="00D3733D" w:rsidRDefault="00A203D5" w:rsidP="00FE38AA">
      <w:r w:rsidRPr="00D3733D">
        <w:rPr>
          <w:i/>
          <w:iCs/>
        </w:rPr>
        <w:t>H</w:t>
      </w:r>
      <w:r w:rsidRPr="00D3733D">
        <w:rPr>
          <w:vertAlign w:val="subscript"/>
        </w:rPr>
        <w:t>ff-</w:t>
      </w:r>
      <w:proofErr w:type="gramStart"/>
      <w:r w:rsidRPr="00D3733D">
        <w:rPr>
          <w:vertAlign w:val="subscript"/>
        </w:rPr>
        <w:t>EQl</w:t>
      </w:r>
      <w:r w:rsidRPr="00D3733D">
        <w:t>(</w:t>
      </w:r>
      <w:proofErr w:type="gramEnd"/>
      <w:r w:rsidRPr="00D3733D">
        <w:t xml:space="preserve">0°, 0°, </w:t>
      </w:r>
      <w:r w:rsidRPr="00D3733D">
        <w:rPr>
          <w:i/>
          <w:iCs/>
        </w:rPr>
        <w:t>f</w:t>
      </w:r>
      <w:r w:rsidRPr="00D3733D">
        <w:t xml:space="preserve">) is </w:t>
      </w:r>
      <w:r w:rsidR="00FE38AA" w:rsidRPr="00D3733D">
        <w:t>the</w:t>
      </w:r>
      <w:r w:rsidRPr="00D3733D">
        <w:t xml:space="preserve"> free-field equalization of </w:t>
      </w:r>
      <w:r w:rsidR="00FE38AA" w:rsidRPr="00D3733D">
        <w:t xml:space="preserve">the </w:t>
      </w:r>
      <w:r w:rsidRPr="00D3733D">
        <w:t xml:space="preserve">left ear, </w:t>
      </w:r>
      <w:r w:rsidRPr="00D3733D">
        <w:rPr>
          <w:i/>
          <w:iCs/>
        </w:rPr>
        <w:t>H</w:t>
      </w:r>
      <w:r w:rsidRPr="00D3733D">
        <w:rPr>
          <w:vertAlign w:val="subscript"/>
        </w:rPr>
        <w:t>ff-EQr</w:t>
      </w:r>
      <w:r w:rsidRPr="00D3733D">
        <w:t xml:space="preserve">(0°, 0°, </w:t>
      </w:r>
      <w:r w:rsidRPr="00D3733D">
        <w:rPr>
          <w:i/>
          <w:iCs/>
        </w:rPr>
        <w:t>f</w:t>
      </w:r>
      <w:r w:rsidRPr="00D3733D">
        <w:t xml:space="preserve">) is </w:t>
      </w:r>
      <w:r w:rsidR="00FE38AA" w:rsidRPr="00D3733D">
        <w:t>the</w:t>
      </w:r>
      <w:r w:rsidRPr="00D3733D">
        <w:t xml:space="preserve"> free-field equalization of </w:t>
      </w:r>
      <w:r w:rsidR="00FE38AA" w:rsidRPr="00D3733D">
        <w:t xml:space="preserve">the </w:t>
      </w:r>
      <w:r w:rsidRPr="00D3733D">
        <w:t xml:space="preserve">right ear. The equalization should be correct </w:t>
      </w:r>
      <w:r w:rsidR="00FE38AA" w:rsidRPr="00D3733D">
        <w:t xml:space="preserve">to </w:t>
      </w:r>
      <w:r w:rsidRPr="00D3733D">
        <w:t xml:space="preserve">within </w:t>
      </w:r>
      <w:r w:rsidR="0087785A" w:rsidRPr="00D3733D">
        <w:sym w:font="Symbol" w:char="F0B1"/>
      </w:r>
      <w:r w:rsidRPr="00D3733D">
        <w:t xml:space="preserve">0.5 dB in the frequency range from 100 Hz to 10 kHz </w:t>
      </w:r>
      <w:r w:rsidR="00916DC7" w:rsidRPr="00D3733D">
        <w:t xml:space="preserve">and </w:t>
      </w:r>
      <w:r w:rsidR="00FE38AA" w:rsidRPr="00D3733D">
        <w:t xml:space="preserve">to </w:t>
      </w:r>
      <w:r w:rsidR="00916DC7" w:rsidRPr="00D3733D">
        <w:t xml:space="preserve">within </w:t>
      </w:r>
      <w:r w:rsidR="0087785A" w:rsidRPr="00D3733D">
        <w:sym w:font="Symbol" w:char="F0B1"/>
      </w:r>
      <w:r w:rsidR="00916DC7" w:rsidRPr="00D3733D">
        <w:t>2.0 dB in the frequency range from 10</w:t>
      </w:r>
      <w:r w:rsidR="00FE38AA" w:rsidRPr="00D3733D">
        <w:t> </w:t>
      </w:r>
      <w:r w:rsidR="00916DC7" w:rsidRPr="00D3733D">
        <w:t xml:space="preserve">kHz to 20 kHz </w:t>
      </w:r>
      <w:r w:rsidRPr="00D3733D">
        <w:t xml:space="preserve">measured in </w:t>
      </w:r>
      <w:r w:rsidR="009C6552" w:rsidRPr="00D3733D">
        <w:t>one-thi</w:t>
      </w:r>
      <w:r w:rsidR="004332C0" w:rsidRPr="00D3733D">
        <w:t>rd</w:t>
      </w:r>
      <w:r w:rsidR="009C6552" w:rsidRPr="00D3733D">
        <w:t>-</w:t>
      </w:r>
      <w:r w:rsidRPr="00D3733D">
        <w:t>octave bands.</w:t>
      </w:r>
    </w:p>
    <w:p w14:paraId="5B4EE7A7" w14:textId="628B871E" w:rsidR="00A203D5" w:rsidRPr="00D3733D" w:rsidRDefault="00A203D5">
      <w:pPr>
        <w:pStyle w:val="Note"/>
      </w:pPr>
      <w:r w:rsidRPr="00D3733D">
        <w:t>NOTE</w:t>
      </w:r>
      <w:r w:rsidR="003C4CAF" w:rsidRPr="00D3733D">
        <w:t xml:space="preserve"> –</w:t>
      </w:r>
      <w:r w:rsidRPr="00D3733D">
        <w:t xml:space="preserve"> The free-field equalization of the HATS requires a very careful set-up of the measurement. Due to the directivity of the HATS</w:t>
      </w:r>
      <w:r w:rsidR="0053698E" w:rsidRPr="00D3733D">
        <w:t>,</w:t>
      </w:r>
      <w:r w:rsidRPr="00D3733D">
        <w:t xml:space="preserve"> small deviations from the reference position (0°, 0°) may </w:t>
      </w:r>
      <w:r w:rsidR="00FE38AA" w:rsidRPr="00D3733D">
        <w:t>result in</w:t>
      </w:r>
      <w:r w:rsidRPr="00D3733D">
        <w:t xml:space="preserve"> </w:t>
      </w:r>
      <w:r w:rsidR="0053698E" w:rsidRPr="00D3733D">
        <w:t>incorrect</w:t>
      </w:r>
      <w:r w:rsidRPr="00D3733D">
        <w:t xml:space="preserve"> equalized transfer functions.</w:t>
      </w:r>
    </w:p>
    <w:p w14:paraId="61E0490D" w14:textId="1DCB6EAE" w:rsidR="00A203D5" w:rsidRPr="00D3733D" w:rsidRDefault="00DD1EB7" w:rsidP="007102B7">
      <w:pPr>
        <w:pStyle w:val="Heading3"/>
      </w:pPr>
      <w:r w:rsidRPr="00D3733D">
        <w:t>7.3.5</w:t>
      </w:r>
      <w:r w:rsidRPr="00D3733D">
        <w:tab/>
      </w:r>
      <w:r w:rsidR="00A203D5" w:rsidRPr="00D3733D">
        <w:t>Diffuse</w:t>
      </w:r>
      <w:r w:rsidR="009411DD" w:rsidRPr="00D3733D">
        <w:t>-field equalization</w:t>
      </w:r>
    </w:p>
    <w:p w14:paraId="745F6989" w14:textId="61AE3F51" w:rsidR="00A203D5" w:rsidRPr="00D3733D" w:rsidRDefault="00A203D5">
      <w:r w:rsidRPr="00D3733D">
        <w:t>The diffuse</w:t>
      </w:r>
      <w:r w:rsidR="0053698E" w:rsidRPr="00D3733D">
        <w:t xml:space="preserve"> </w:t>
      </w:r>
      <w:r w:rsidRPr="00D3733D">
        <w:t xml:space="preserve">field </w:t>
      </w:r>
      <w:r w:rsidR="0053698E" w:rsidRPr="00D3733D">
        <w:t xml:space="preserve">is </w:t>
      </w:r>
      <w:r w:rsidRPr="00D3733D">
        <w:t>equaliz</w:t>
      </w:r>
      <w:r w:rsidR="0053698E" w:rsidRPr="00D3733D">
        <w:t>ed</w:t>
      </w:r>
      <w:r w:rsidRPr="00D3733D">
        <w:t xml:space="preserve"> for the diffuse-field reference position in a diffuse sound field. Either an echoic room or an arrangement of multiple loudspeakers each fed by an uncorrelated noise signal and generating a truly diffusive sound field</w:t>
      </w:r>
      <w:r w:rsidR="0053698E" w:rsidRPr="00D3733D">
        <w:t xml:space="preserve"> is used</w:t>
      </w:r>
      <w:r w:rsidRPr="00D3733D">
        <w:t xml:space="preserve">. The HATS is positioned </w:t>
      </w:r>
      <w:r w:rsidR="00FE38AA" w:rsidRPr="00D3733D">
        <w:t>at</w:t>
      </w:r>
      <w:r w:rsidRPr="00D3733D">
        <w:t xml:space="preserve"> the centre of the diffusive sound field. The measured diffuse-field response of the HATS is:</w:t>
      </w:r>
    </w:p>
    <w:p w14:paraId="1657441A" w14:textId="47CA61E7" w:rsidR="00A203D5" w:rsidRPr="00D3733D" w:rsidRDefault="003C4CAF" w:rsidP="003C4CAF">
      <w:pPr>
        <w:pStyle w:val="Equation"/>
      </w:pPr>
      <w:r w:rsidRPr="00D3733D">
        <w:tab/>
      </w:r>
      <w:r w:rsidRPr="00D3733D">
        <w:tab/>
      </w:r>
      <w:r w:rsidR="00A203D5" w:rsidRPr="00D3733D">
        <w:rPr>
          <w:i/>
          <w:iCs/>
        </w:rPr>
        <w:t>H</w:t>
      </w:r>
      <w:r w:rsidR="00A203D5" w:rsidRPr="00D3733D">
        <w:rPr>
          <w:vertAlign w:val="subscript"/>
        </w:rPr>
        <w:t>df</w:t>
      </w:r>
      <w:r w:rsidR="00A203D5" w:rsidRPr="00D3733D">
        <w:t>(</w:t>
      </w:r>
      <w:r w:rsidR="00A203D5" w:rsidRPr="00D3733D">
        <w:rPr>
          <w:i/>
          <w:iCs/>
        </w:rPr>
        <w:t>f</w:t>
      </w:r>
      <w:r w:rsidR="00A203D5" w:rsidRPr="00D3733D">
        <w:t>)</w:t>
      </w:r>
    </w:p>
    <w:p w14:paraId="1B90DF1F" w14:textId="77777777" w:rsidR="00A203D5" w:rsidRPr="00D3733D" w:rsidRDefault="00A203D5" w:rsidP="003C4CAF">
      <w:r w:rsidRPr="00D3733D">
        <w:t>From this the diffuse-field equalization is calculated:</w:t>
      </w:r>
    </w:p>
    <w:p w14:paraId="0268DF7A" w14:textId="74BFEC40" w:rsidR="00A203D5" w:rsidRPr="00D3733D" w:rsidRDefault="003C4CAF">
      <w:pPr>
        <w:pStyle w:val="Equation"/>
      </w:pPr>
      <w:r w:rsidRPr="00D3733D">
        <w:tab/>
      </w:r>
      <w:r w:rsidRPr="00D3733D">
        <w:tab/>
      </w:r>
      <w:r w:rsidR="00A203D5" w:rsidRPr="00D3733D">
        <w:rPr>
          <w:i/>
          <w:iCs/>
        </w:rPr>
        <w:t>H</w:t>
      </w:r>
      <w:r w:rsidR="00A203D5" w:rsidRPr="00D3733D">
        <w:rPr>
          <w:vertAlign w:val="subscript"/>
        </w:rPr>
        <w:t>df-EQ</w:t>
      </w:r>
      <w:r w:rsidR="00A203D5" w:rsidRPr="00D3733D">
        <w:t>(</w:t>
      </w:r>
      <w:r w:rsidR="00A203D5" w:rsidRPr="00D3733D">
        <w:rPr>
          <w:i/>
          <w:iCs/>
        </w:rPr>
        <w:t>f</w:t>
      </w:r>
      <w:r w:rsidR="00A203D5" w:rsidRPr="00D3733D">
        <w:t>) = 1/</w:t>
      </w:r>
      <w:r w:rsidR="00A203D5" w:rsidRPr="00D3733D">
        <w:rPr>
          <w:i/>
          <w:iCs/>
        </w:rPr>
        <w:t>H</w:t>
      </w:r>
      <w:r w:rsidR="00A203D5" w:rsidRPr="00D3733D">
        <w:rPr>
          <w:vertAlign w:val="subscript"/>
        </w:rPr>
        <w:t>df</w:t>
      </w:r>
      <w:r w:rsidR="00A203D5" w:rsidRPr="00D3733D">
        <w:t>(</w:t>
      </w:r>
      <w:r w:rsidR="00A203D5" w:rsidRPr="00D3733D">
        <w:rPr>
          <w:i/>
          <w:iCs/>
        </w:rPr>
        <w:t>f</w:t>
      </w:r>
      <w:r w:rsidR="00A203D5" w:rsidRPr="00D3733D">
        <w:t>)</w:t>
      </w:r>
    </w:p>
    <w:p w14:paraId="40274F9B" w14:textId="18FF56BF" w:rsidR="00A203D5" w:rsidRPr="00D3733D" w:rsidRDefault="00A203D5" w:rsidP="00FE38AA">
      <w:r w:rsidRPr="00D3733D">
        <w:rPr>
          <w:i/>
          <w:iCs/>
        </w:rPr>
        <w:t>H</w:t>
      </w:r>
      <w:r w:rsidRPr="00D3733D">
        <w:rPr>
          <w:vertAlign w:val="subscript"/>
        </w:rPr>
        <w:t>df-EQl</w:t>
      </w:r>
      <w:r w:rsidRPr="00D3733D">
        <w:t>(</w:t>
      </w:r>
      <w:r w:rsidRPr="00D3733D">
        <w:rPr>
          <w:i/>
          <w:iCs/>
        </w:rPr>
        <w:t>f</w:t>
      </w:r>
      <w:r w:rsidRPr="00D3733D">
        <w:t xml:space="preserve">) is </w:t>
      </w:r>
      <w:r w:rsidR="00FE38AA" w:rsidRPr="00D3733D">
        <w:t>the</w:t>
      </w:r>
      <w:r w:rsidRPr="00D3733D">
        <w:t xml:space="preserve"> diffuse-field equalization of </w:t>
      </w:r>
      <w:r w:rsidR="00FE38AA" w:rsidRPr="00D3733D">
        <w:t xml:space="preserve">the </w:t>
      </w:r>
      <w:r w:rsidRPr="00D3733D">
        <w:t xml:space="preserve">left ear; </w:t>
      </w:r>
      <w:r w:rsidRPr="00D3733D">
        <w:rPr>
          <w:i/>
          <w:iCs/>
        </w:rPr>
        <w:t>H</w:t>
      </w:r>
      <w:r w:rsidRPr="00D3733D">
        <w:rPr>
          <w:vertAlign w:val="subscript"/>
        </w:rPr>
        <w:t>df-EQr</w:t>
      </w:r>
      <w:r w:rsidRPr="00D3733D">
        <w:t>(</w:t>
      </w:r>
      <w:r w:rsidRPr="00D3733D">
        <w:rPr>
          <w:i/>
          <w:iCs/>
        </w:rPr>
        <w:t>f</w:t>
      </w:r>
      <w:r w:rsidRPr="00D3733D">
        <w:t xml:space="preserve">) is </w:t>
      </w:r>
      <w:r w:rsidR="00FE38AA" w:rsidRPr="00D3733D">
        <w:t>the</w:t>
      </w:r>
      <w:r w:rsidRPr="00D3733D">
        <w:t xml:space="preserve"> diffuse-field equalization of </w:t>
      </w:r>
      <w:r w:rsidR="00FE38AA" w:rsidRPr="00D3733D">
        <w:t xml:space="preserve">the </w:t>
      </w:r>
      <w:r w:rsidRPr="00D3733D">
        <w:t xml:space="preserve">right ear. The equalization should be correct </w:t>
      </w:r>
      <w:r w:rsidR="00FE38AA" w:rsidRPr="00D3733D">
        <w:t xml:space="preserve">to </w:t>
      </w:r>
      <w:r w:rsidRPr="00D3733D">
        <w:t xml:space="preserve">within </w:t>
      </w:r>
      <w:r w:rsidR="0087785A" w:rsidRPr="00D3733D">
        <w:sym w:font="Symbol" w:char="F0B1"/>
      </w:r>
      <w:r w:rsidRPr="00D3733D">
        <w:t>0.5 dB in the frequency range from 100</w:t>
      </w:r>
      <w:r w:rsidR="009C6552" w:rsidRPr="00D3733D">
        <w:t> </w:t>
      </w:r>
      <w:r w:rsidRPr="00D3733D">
        <w:t xml:space="preserve">Hz to 10 kHz </w:t>
      </w:r>
      <w:r w:rsidR="00916DC7" w:rsidRPr="00D3733D">
        <w:t xml:space="preserve">and </w:t>
      </w:r>
      <w:r w:rsidR="00FE38AA" w:rsidRPr="00D3733D">
        <w:t xml:space="preserve">to </w:t>
      </w:r>
      <w:r w:rsidR="00916DC7" w:rsidRPr="00D3733D">
        <w:t xml:space="preserve">within </w:t>
      </w:r>
      <w:r w:rsidR="0087785A" w:rsidRPr="00D3733D">
        <w:sym w:font="Symbol" w:char="F0B1"/>
      </w:r>
      <w:r w:rsidR="00916DC7" w:rsidRPr="00D3733D">
        <w:t>2.0 dB in the frequency range from 10</w:t>
      </w:r>
      <w:r w:rsidR="00FE38AA" w:rsidRPr="00D3733D">
        <w:t> </w:t>
      </w:r>
      <w:r w:rsidR="00916DC7" w:rsidRPr="00D3733D">
        <w:t xml:space="preserve">kHz to 20 kHz </w:t>
      </w:r>
      <w:r w:rsidRPr="00D3733D">
        <w:t xml:space="preserve">measured in </w:t>
      </w:r>
      <w:r w:rsidR="009C6552" w:rsidRPr="00D3733D">
        <w:t>one-thi</w:t>
      </w:r>
      <w:r w:rsidR="004332C0" w:rsidRPr="00D3733D">
        <w:t>rd</w:t>
      </w:r>
      <w:r w:rsidR="009C6552" w:rsidRPr="00D3733D">
        <w:t>-</w:t>
      </w:r>
      <w:r w:rsidRPr="00D3733D">
        <w:t>octave bands.</w:t>
      </w:r>
    </w:p>
    <w:p w14:paraId="240298BF" w14:textId="77777777" w:rsidR="009F03AC" w:rsidRPr="00D3733D" w:rsidRDefault="009F03AC" w:rsidP="009F03AC">
      <w:pPr>
        <w:pStyle w:val="Heading2"/>
      </w:pPr>
      <w:bookmarkStart w:id="79" w:name="_Toc513708727"/>
      <w:bookmarkStart w:id="80" w:name="_Toc519176367"/>
      <w:bookmarkStart w:id="81" w:name="_Toc519177565"/>
      <w:bookmarkStart w:id="82" w:name="_Toc519257759"/>
      <w:bookmarkStart w:id="83" w:name="_Toc523392579"/>
      <w:r w:rsidRPr="00D3733D">
        <w:lastRenderedPageBreak/>
        <w:t>7.4</w:t>
      </w:r>
      <w:r w:rsidRPr="00D3733D">
        <w:tab/>
      </w:r>
      <w:r w:rsidR="009D4D24" w:rsidRPr="00D3733D">
        <w:t>Sound field</w:t>
      </w:r>
      <w:r w:rsidRPr="00D3733D">
        <w:t xml:space="preserve"> recording</w:t>
      </w:r>
      <w:bookmarkEnd w:id="79"/>
      <w:bookmarkEnd w:id="80"/>
      <w:bookmarkEnd w:id="81"/>
      <w:bookmarkEnd w:id="82"/>
      <w:bookmarkEnd w:id="83"/>
    </w:p>
    <w:p w14:paraId="12AAA6E4" w14:textId="16AF9570" w:rsidR="00C9284E" w:rsidRPr="00D3733D" w:rsidRDefault="00C9284E">
      <w:r w:rsidRPr="00D3733D">
        <w:t>To present a specific sound</w:t>
      </w:r>
      <w:r w:rsidR="001E04C9" w:rsidRPr="00D3733D">
        <w:t xml:space="preserve"> </w:t>
      </w:r>
      <w:r w:rsidRPr="00D3733D">
        <w:t>field</w:t>
      </w:r>
      <w:r w:rsidR="00BC0735" w:rsidRPr="00D3733D">
        <w:t>,</w:t>
      </w:r>
      <w:r w:rsidRPr="00D3733D">
        <w:t xml:space="preserve"> a series of recording and replay techniques using multichannel mixing technology ha</w:t>
      </w:r>
      <w:r w:rsidR="00BC0735" w:rsidRPr="00D3733D">
        <w:t>s</w:t>
      </w:r>
      <w:r w:rsidRPr="00D3733D">
        <w:t xml:space="preserve"> been developed over the years. These techniques are based on encoding and decoding sound information on a number of channels – and the techniques are named </w:t>
      </w:r>
      <w:r w:rsidR="009411DD" w:rsidRPr="00D3733D">
        <w:t>ambisonic</w:t>
      </w:r>
      <w:r w:rsidRPr="00D3733D">
        <w:t>s.</w:t>
      </w:r>
    </w:p>
    <w:p w14:paraId="37D12197" w14:textId="69049811" w:rsidR="00C9284E" w:rsidRPr="00D3733D" w:rsidRDefault="00C9284E" w:rsidP="001652CE">
      <w:r w:rsidRPr="00D3733D">
        <w:t xml:space="preserve">The principles of </w:t>
      </w:r>
      <w:r w:rsidR="009411DD" w:rsidRPr="00D3733D">
        <w:t>ambisonic</w:t>
      </w:r>
      <w:r w:rsidRPr="00D3733D">
        <w:t>s define a unified and scalable system that deals with spatial capture and coding of acoustical sound</w:t>
      </w:r>
      <w:r w:rsidR="001E04C9" w:rsidRPr="00D3733D">
        <w:t xml:space="preserve"> </w:t>
      </w:r>
      <w:r w:rsidRPr="00D3733D">
        <w:t>fields</w:t>
      </w:r>
      <w:r w:rsidR="00BC0735" w:rsidRPr="00D3733D">
        <w:t>,</w:t>
      </w:r>
      <w:r w:rsidRPr="00D3733D">
        <w:t xml:space="preserve"> as well as transmission and reproduction using loudspeakers.</w:t>
      </w:r>
    </w:p>
    <w:p w14:paraId="6D027080" w14:textId="4C715729" w:rsidR="00C9284E" w:rsidRPr="00D3733D" w:rsidRDefault="00C9284E" w:rsidP="003C4CAF">
      <w:r w:rsidRPr="00D3733D">
        <w:t xml:space="preserve">The principles can also be applied to synthesize alternative sound capture techniques or encode sources not captured or modelled using </w:t>
      </w:r>
      <w:r w:rsidR="009411DD" w:rsidRPr="00D3733D">
        <w:t>ambisonic</w:t>
      </w:r>
      <w:r w:rsidRPr="00D3733D">
        <w:t xml:space="preserve"> techniques for subsequent processing and reproduction using </w:t>
      </w:r>
      <w:r w:rsidR="009411DD" w:rsidRPr="00D3733D">
        <w:t>ambisonic</w:t>
      </w:r>
      <w:r w:rsidRPr="00D3733D">
        <w:t xml:space="preserve"> systems.</w:t>
      </w:r>
    </w:p>
    <w:p w14:paraId="11A2C5C1" w14:textId="0BDA30F1" w:rsidR="00C9284E" w:rsidRPr="00D3733D" w:rsidRDefault="00510F35">
      <w:r w:rsidRPr="00D3733D">
        <w:t>Several good overviews (see [</w:t>
      </w:r>
      <w:r w:rsidR="00FE7C13" w:rsidRPr="00D3733D">
        <w:t>b-Malham</w:t>
      </w:r>
      <w:r w:rsidRPr="00D3733D">
        <w:t>], [</w:t>
      </w:r>
      <w:r w:rsidR="00FE7C13" w:rsidRPr="00D3733D">
        <w:t>b-Daniel</w:t>
      </w:r>
      <w:r w:rsidRPr="00D3733D">
        <w:t>] and [</w:t>
      </w:r>
      <w:r w:rsidR="00FE7C13" w:rsidRPr="00D3733D">
        <w:t>b-Rumsey</w:t>
      </w:r>
      <w:r w:rsidR="00C9284E" w:rsidRPr="00D3733D">
        <w:t>]) of the principles for spherical harmonic</w:t>
      </w:r>
      <w:r w:rsidRPr="00D3733D">
        <w:t xml:space="preserve"> </w:t>
      </w:r>
      <w:r w:rsidR="00C9284E" w:rsidRPr="00D3733D">
        <w:t>decompositi</w:t>
      </w:r>
      <w:r w:rsidRPr="00D3733D">
        <w:t>on are available (see [</w:t>
      </w:r>
      <w:r w:rsidR="009D6008" w:rsidRPr="00D3733D">
        <w:t>b-Gerzon</w:t>
      </w:r>
      <w:r w:rsidR="006362CC" w:rsidRPr="00D3733D">
        <w:t>,</w:t>
      </w:r>
      <w:r w:rsidR="009D6008" w:rsidRPr="00D3733D">
        <w:t xml:space="preserve"> 1973</w:t>
      </w:r>
      <w:r w:rsidRPr="00D3733D">
        <w:t>] and [</w:t>
      </w:r>
      <w:r w:rsidR="00C92CCD" w:rsidRPr="00D3733D">
        <w:t>b</w:t>
      </w:r>
      <w:r w:rsidR="00C92CCD" w:rsidRPr="00D3733D">
        <w:noBreakHyphen/>
      </w:r>
      <w:r w:rsidR="009D6008" w:rsidRPr="00D3733D">
        <w:t>Gerzon</w:t>
      </w:r>
      <w:r w:rsidR="006362CC" w:rsidRPr="00D3733D">
        <w:t>,</w:t>
      </w:r>
      <w:r w:rsidR="00C92CCD" w:rsidRPr="00D3733D">
        <w:t> </w:t>
      </w:r>
      <w:r w:rsidR="009D6008" w:rsidRPr="00D3733D">
        <w:t>1975</w:t>
      </w:r>
      <w:r w:rsidR="00C9284E" w:rsidRPr="00D3733D">
        <w:t>]) and this Recommendation only give</w:t>
      </w:r>
      <w:r w:rsidR="00C25A5A" w:rsidRPr="00D3733D">
        <w:t>s</w:t>
      </w:r>
      <w:r w:rsidR="00C9284E" w:rsidRPr="00D3733D">
        <w:t xml:space="preserve"> an introduction </w:t>
      </w:r>
      <w:r w:rsidR="00C25A5A" w:rsidRPr="00D3733D">
        <w:t>to</w:t>
      </w:r>
      <w:r w:rsidR="00C9284E" w:rsidRPr="00D3733D">
        <w:t xml:space="preserve"> </w:t>
      </w:r>
      <w:r w:rsidR="009411DD" w:rsidRPr="00D3733D">
        <w:t>ambisonic</w:t>
      </w:r>
      <w:r w:rsidR="00C25A5A" w:rsidRPr="00D3733D">
        <w:t>s</w:t>
      </w:r>
      <w:r w:rsidR="00C9284E" w:rsidRPr="00D3733D">
        <w:t>.</w:t>
      </w:r>
    </w:p>
    <w:p w14:paraId="2C893C48" w14:textId="0D5F2B3D" w:rsidR="00C9284E" w:rsidRPr="00D3733D" w:rsidRDefault="00C9284E" w:rsidP="006D3AF1">
      <w:pPr>
        <w:rPr>
          <w:rFonts w:ascii="Arial" w:hAnsi="Arial" w:cs="Arial"/>
          <w:sz w:val="26"/>
          <w:szCs w:val="26"/>
          <w:lang w:eastAsia="da-DK"/>
        </w:rPr>
      </w:pPr>
      <w:r w:rsidRPr="00D3733D">
        <w:t xml:space="preserve">Ambisonic theory defines the decomposition of a sound field into an orthogonal set of Laplace spherical harmonic functions </w:t>
      </w:r>
      <w:r w:rsidR="00C25A5A" w:rsidRPr="00D3733D">
        <w:t>that</w:t>
      </w:r>
      <w:r w:rsidRPr="00D3733D">
        <w:t xml:space="preserve"> characterize the wave front impacting the centre of a unit sphere. </w:t>
      </w:r>
      <w:r w:rsidR="00B31AC6" w:rsidRPr="00D3733D">
        <w:t>If</w:t>
      </w:r>
      <w:r w:rsidRPr="00D3733D">
        <w:t xml:space="preserve"> a plane</w:t>
      </w:r>
      <w:r w:rsidR="00B31AC6" w:rsidRPr="00D3733D">
        <w:t xml:space="preserve"> </w:t>
      </w:r>
      <w:r w:rsidRPr="00D3733D">
        <w:t>wave approach</w:t>
      </w:r>
      <w:r w:rsidR="00B31AC6" w:rsidRPr="00D3733D">
        <w:t>es</w:t>
      </w:r>
      <w:r w:rsidRPr="00D3733D">
        <w:t xml:space="preserve"> with angles of incidence </w:t>
      </w:r>
      <w:r w:rsidRPr="00D3733D">
        <w:rPr>
          <w:rFonts w:ascii="Sylfaen" w:hAnsi="Sylfaen" w:cs="Sylfaen"/>
          <w:i/>
          <w:szCs w:val="24"/>
          <w:lang w:eastAsia="da-DK"/>
        </w:rPr>
        <w:t>θ</w:t>
      </w:r>
      <w:r w:rsidRPr="00D3733D">
        <w:rPr>
          <w:i/>
        </w:rPr>
        <w:t xml:space="preserve"> </w:t>
      </w:r>
      <w:r w:rsidRPr="00D3733D">
        <w:t>for the azimuth</w:t>
      </w:r>
      <w:r w:rsidRPr="00D3733D">
        <w:rPr>
          <w:rFonts w:ascii="Arial" w:hAnsi="Arial" w:cs="Arial"/>
          <w:i/>
          <w:sz w:val="26"/>
          <w:szCs w:val="26"/>
          <w:lang w:eastAsia="da-DK"/>
        </w:rPr>
        <w:t xml:space="preserve"> </w:t>
      </w:r>
      <w:r w:rsidRPr="00D3733D">
        <w:t xml:space="preserve">and </w:t>
      </w:r>
      <w:r w:rsidRPr="00D3733D">
        <w:rPr>
          <w:rFonts w:ascii="Sylfaen" w:hAnsi="Sylfaen" w:cs="Sylfaen"/>
          <w:i/>
          <w:szCs w:val="24"/>
          <w:lang w:eastAsia="da-DK"/>
        </w:rPr>
        <w:t>φ</w:t>
      </w:r>
      <w:r w:rsidRPr="00D3733D">
        <w:t xml:space="preserve"> for the elevation with respect to the pole of a sphere</w:t>
      </w:r>
      <w:r w:rsidR="00B31AC6" w:rsidRPr="00D3733D">
        <w:t>,</w:t>
      </w:r>
      <w:r w:rsidRPr="00D3733D">
        <w:t xml:space="preserve"> then </w:t>
      </w:r>
      <w:r w:rsidR="00B31AC6" w:rsidRPr="00D3733D">
        <w:t>its</w:t>
      </w:r>
      <w:r w:rsidRPr="00D3733D">
        <w:t xml:space="preserve"> </w:t>
      </w:r>
      <w:r w:rsidR="009411DD" w:rsidRPr="00D3733D">
        <w:t>ambisonic</w:t>
      </w:r>
      <w:r w:rsidRPr="00D3733D">
        <w:t xml:space="preserve"> components can be represented by four algebraic definitions:</w:t>
      </w:r>
    </w:p>
    <w:p w14:paraId="27DA4E5B" w14:textId="1B49066F" w:rsidR="00C9284E" w:rsidRPr="004D42C4" w:rsidRDefault="003C4CAF" w:rsidP="003C4CAF">
      <w:pPr>
        <w:pStyle w:val="Equation"/>
        <w:rPr>
          <w:lang w:val="es-ES_tradnl"/>
        </w:rPr>
      </w:pPr>
      <w:r w:rsidRPr="00D3733D">
        <w:tab/>
      </w:r>
      <w:r w:rsidRPr="00D3733D">
        <w:tab/>
      </w:r>
      <w:r w:rsidR="00C9284E" w:rsidRPr="004D42C4">
        <w:rPr>
          <w:i/>
          <w:iCs/>
          <w:lang w:val="es-ES_tradnl"/>
        </w:rPr>
        <w:t>W</w:t>
      </w:r>
      <w:r w:rsidR="00C9284E" w:rsidRPr="004D42C4">
        <w:rPr>
          <w:lang w:val="es-ES_tradnl"/>
        </w:rPr>
        <w:t xml:space="preserve"> = 1</w:t>
      </w:r>
    </w:p>
    <w:p w14:paraId="7CFCB55F" w14:textId="20ADB034" w:rsidR="00C9284E" w:rsidRPr="004D42C4" w:rsidRDefault="003C4CAF" w:rsidP="003C4CAF">
      <w:pPr>
        <w:pStyle w:val="Equation"/>
        <w:rPr>
          <w:i/>
          <w:lang w:val="es-ES_tradnl"/>
        </w:rPr>
      </w:pPr>
      <w:r w:rsidRPr="004D42C4">
        <w:rPr>
          <w:lang w:val="es-ES_tradnl"/>
        </w:rPr>
        <w:tab/>
      </w:r>
      <w:r w:rsidRPr="004D42C4">
        <w:rPr>
          <w:lang w:val="es-ES_tradnl"/>
        </w:rPr>
        <w:tab/>
      </w:r>
      <w:r w:rsidR="00C9284E" w:rsidRPr="004D42C4">
        <w:rPr>
          <w:i/>
          <w:iCs/>
          <w:lang w:val="es-ES_tradnl"/>
        </w:rPr>
        <w:t>X</w:t>
      </w:r>
      <w:r w:rsidR="00C9284E" w:rsidRPr="004D42C4">
        <w:rPr>
          <w:lang w:val="es-ES_tradnl"/>
        </w:rPr>
        <w:t xml:space="preserve"> = cos </w:t>
      </w:r>
      <w:r w:rsidR="00C9284E" w:rsidRPr="004D42C4">
        <w:rPr>
          <w:rFonts w:ascii="Sylfaen" w:hAnsi="Sylfaen" w:cs="Sylfaen"/>
          <w:iCs/>
          <w:szCs w:val="24"/>
          <w:lang w:eastAsia="da-DK"/>
        </w:rPr>
        <w:t>θ</w:t>
      </w:r>
      <w:r w:rsidR="00C9284E" w:rsidRPr="004D42C4">
        <w:rPr>
          <w:i/>
          <w:lang w:val="es-ES_tradnl"/>
        </w:rPr>
        <w:t xml:space="preserve"> </w:t>
      </w:r>
      <w:r w:rsidR="00C9284E" w:rsidRPr="004D42C4">
        <w:rPr>
          <w:lang w:val="es-ES_tradnl"/>
        </w:rPr>
        <w:t xml:space="preserve">× cos </w:t>
      </w:r>
      <w:r w:rsidR="00C9284E" w:rsidRPr="004D42C4">
        <w:rPr>
          <w:rFonts w:ascii="Sylfaen" w:hAnsi="Sylfaen" w:cs="Sylfaen"/>
          <w:iCs/>
          <w:szCs w:val="24"/>
          <w:lang w:eastAsia="da-DK"/>
        </w:rPr>
        <w:t>φ</w:t>
      </w:r>
    </w:p>
    <w:p w14:paraId="05C7062F" w14:textId="34D4012B" w:rsidR="00C9284E" w:rsidRPr="004D42C4" w:rsidRDefault="003C4CAF" w:rsidP="003C4CAF">
      <w:pPr>
        <w:pStyle w:val="Equation"/>
        <w:rPr>
          <w:lang w:val="es-ES_tradnl"/>
        </w:rPr>
      </w:pPr>
      <w:r w:rsidRPr="004D42C4">
        <w:rPr>
          <w:lang w:val="es-ES_tradnl"/>
        </w:rPr>
        <w:tab/>
      </w:r>
      <w:r w:rsidRPr="004D42C4">
        <w:rPr>
          <w:lang w:val="es-ES_tradnl"/>
        </w:rPr>
        <w:tab/>
      </w:r>
      <w:r w:rsidR="00C9284E" w:rsidRPr="004D42C4">
        <w:rPr>
          <w:i/>
          <w:iCs/>
          <w:lang w:val="es-ES_tradnl"/>
        </w:rPr>
        <w:t>Y</w:t>
      </w:r>
      <w:r w:rsidR="00C9284E" w:rsidRPr="004D42C4">
        <w:rPr>
          <w:lang w:val="es-ES_tradnl"/>
        </w:rPr>
        <w:t xml:space="preserve"> = sin </w:t>
      </w:r>
      <w:r w:rsidR="00C9284E" w:rsidRPr="004D42C4">
        <w:rPr>
          <w:rFonts w:ascii="Sylfaen" w:hAnsi="Sylfaen" w:cs="Sylfaen"/>
          <w:iCs/>
          <w:szCs w:val="24"/>
          <w:lang w:eastAsia="da-DK"/>
        </w:rPr>
        <w:t>θ</w:t>
      </w:r>
      <w:r w:rsidR="00C9284E" w:rsidRPr="004D42C4">
        <w:rPr>
          <w:i/>
          <w:lang w:val="es-ES_tradnl"/>
        </w:rPr>
        <w:t xml:space="preserve"> </w:t>
      </w:r>
      <w:r w:rsidR="00C9284E" w:rsidRPr="004D42C4">
        <w:rPr>
          <w:lang w:val="es-ES_tradnl"/>
        </w:rPr>
        <w:t xml:space="preserve">× cos </w:t>
      </w:r>
      <w:r w:rsidR="00C9284E" w:rsidRPr="004D42C4">
        <w:rPr>
          <w:rFonts w:ascii="Sylfaen" w:hAnsi="Sylfaen" w:cs="Sylfaen"/>
          <w:iCs/>
          <w:szCs w:val="24"/>
          <w:lang w:eastAsia="da-DK"/>
        </w:rPr>
        <w:t>φ</w:t>
      </w:r>
    </w:p>
    <w:p w14:paraId="3F44F88A" w14:textId="0A32C28A" w:rsidR="00C9284E" w:rsidRPr="00D3733D" w:rsidRDefault="003C4CAF" w:rsidP="003C4CAF">
      <w:pPr>
        <w:pStyle w:val="Equation"/>
      </w:pPr>
      <w:r w:rsidRPr="004D42C4">
        <w:rPr>
          <w:lang w:val="es-ES_tradnl"/>
        </w:rPr>
        <w:tab/>
      </w:r>
      <w:r w:rsidRPr="004D42C4">
        <w:rPr>
          <w:lang w:val="es-ES_tradnl"/>
        </w:rPr>
        <w:tab/>
      </w:r>
      <w:r w:rsidR="00C9284E" w:rsidRPr="00D3733D">
        <w:rPr>
          <w:i/>
          <w:iCs/>
        </w:rPr>
        <w:t>Z</w:t>
      </w:r>
      <w:r w:rsidR="00C9284E" w:rsidRPr="00D3733D">
        <w:t xml:space="preserve"> = sin </w:t>
      </w:r>
      <w:r w:rsidR="00C9284E" w:rsidRPr="004D42C4">
        <w:rPr>
          <w:rFonts w:ascii="Sylfaen" w:hAnsi="Sylfaen" w:cs="Sylfaen"/>
          <w:iCs/>
          <w:szCs w:val="24"/>
          <w:lang w:eastAsia="da-DK"/>
        </w:rPr>
        <w:t>φ</w:t>
      </w:r>
    </w:p>
    <w:p w14:paraId="53FF9A34" w14:textId="08AC8EEC" w:rsidR="00C9284E" w:rsidRPr="00D3733D" w:rsidRDefault="00C9284E">
      <w:r w:rsidRPr="00D3733D">
        <w:t xml:space="preserve">The </w:t>
      </w:r>
      <w:r w:rsidR="005C655C" w:rsidRPr="00D3733D">
        <w:t>"</w:t>
      </w:r>
      <w:r w:rsidRPr="00D3733D">
        <w:t>order</w:t>
      </w:r>
      <w:r w:rsidR="005C655C" w:rsidRPr="00D3733D">
        <w:t>"</w:t>
      </w:r>
      <w:r w:rsidRPr="00D3733D">
        <w:t xml:space="preserve"> defines the degrees of freedom used to define the entire surface of the unit sphere, so the </w:t>
      </w:r>
      <w:r w:rsidRPr="00D3733D">
        <w:rPr>
          <w:i/>
          <w:iCs/>
        </w:rPr>
        <w:t>W</w:t>
      </w:r>
      <w:r w:rsidRPr="00D3733D">
        <w:t xml:space="preserve"> component is the </w:t>
      </w:r>
      <w:r w:rsidR="00B31AC6" w:rsidRPr="00D3733D">
        <w:t>zero</w:t>
      </w:r>
      <w:r w:rsidRPr="00D3733D">
        <w:t xml:space="preserve">th-order and the </w:t>
      </w:r>
      <w:r w:rsidRPr="00D3733D">
        <w:rPr>
          <w:i/>
          <w:iCs/>
        </w:rPr>
        <w:t>X</w:t>
      </w:r>
      <w:r w:rsidRPr="00D3733D">
        <w:t xml:space="preserve">, </w:t>
      </w:r>
      <w:r w:rsidRPr="00D3733D">
        <w:rPr>
          <w:i/>
          <w:iCs/>
        </w:rPr>
        <w:t>Y</w:t>
      </w:r>
      <w:r w:rsidRPr="00D3733D">
        <w:t xml:space="preserve"> and </w:t>
      </w:r>
      <w:r w:rsidRPr="00D3733D">
        <w:rPr>
          <w:i/>
          <w:iCs/>
        </w:rPr>
        <w:t>Z</w:t>
      </w:r>
      <w:r w:rsidRPr="00D3733D">
        <w:t xml:space="preserve"> components provide the </w:t>
      </w:r>
      <w:r w:rsidR="009411DD" w:rsidRPr="00D3733D">
        <w:t>fir</w:t>
      </w:r>
      <w:r w:rsidRPr="00D3733D">
        <w:t>st-order definitions.</w:t>
      </w:r>
    </w:p>
    <w:p w14:paraId="0FCB8F17" w14:textId="77777777" w:rsidR="00C9284E" w:rsidRPr="00D3733D" w:rsidRDefault="00C9284E" w:rsidP="00C9284E">
      <w:r w:rsidRPr="00D3733D">
        <w:t>For acoustic encoding purposes</w:t>
      </w:r>
      <w:r w:rsidR="00652AC1" w:rsidRPr="00D3733D">
        <w:t>,</w:t>
      </w:r>
      <w:r w:rsidRPr="00D3733D">
        <w:t xml:space="preserve"> these definitions approximate to </w:t>
      </w:r>
      <w:r w:rsidRPr="00D3733D">
        <w:rPr>
          <w:i/>
          <w:iCs/>
        </w:rPr>
        <w:t>W</w:t>
      </w:r>
      <w:r w:rsidRPr="00D3733D">
        <w:t xml:space="preserve"> being an omni-directional pressure component and </w:t>
      </w:r>
      <w:r w:rsidRPr="00D3733D">
        <w:rPr>
          <w:i/>
          <w:iCs/>
        </w:rPr>
        <w:t>X</w:t>
      </w:r>
      <w:r w:rsidRPr="00D3733D">
        <w:t xml:space="preserve">, </w:t>
      </w:r>
      <w:r w:rsidRPr="00D3733D">
        <w:rPr>
          <w:i/>
          <w:iCs/>
        </w:rPr>
        <w:t>Y</w:t>
      </w:r>
      <w:r w:rsidRPr="00D3733D">
        <w:t xml:space="preserve"> and </w:t>
      </w:r>
      <w:r w:rsidRPr="00D3733D">
        <w:rPr>
          <w:i/>
          <w:iCs/>
        </w:rPr>
        <w:t>Z</w:t>
      </w:r>
      <w:r w:rsidRPr="00D3733D">
        <w:t xml:space="preserve"> being bi-directional (figure-of-eight) velocity components, all being coincident to each other.</w:t>
      </w:r>
    </w:p>
    <w:p w14:paraId="0F3D22CD" w14:textId="747C5CDA" w:rsidR="00C9284E" w:rsidRPr="00D3733D" w:rsidRDefault="00C9284E" w:rsidP="00C9284E">
      <w:r w:rsidRPr="00D3733D">
        <w:t>By convention</w:t>
      </w:r>
      <w:r w:rsidR="00B31AC6" w:rsidRPr="00D3733D">
        <w:t>,</w:t>
      </w:r>
      <w:r w:rsidRPr="00D3733D">
        <w:t xml:space="preserve"> the </w:t>
      </w:r>
      <w:r w:rsidRPr="00D3733D">
        <w:rPr>
          <w:i/>
          <w:iCs/>
        </w:rPr>
        <w:t>X</w:t>
      </w:r>
      <w:r w:rsidRPr="00D3733D">
        <w:t xml:space="preserve"> component defines the front-back sensitivity, the </w:t>
      </w:r>
      <w:r w:rsidRPr="00D3733D">
        <w:rPr>
          <w:i/>
          <w:iCs/>
        </w:rPr>
        <w:t>Y</w:t>
      </w:r>
      <w:r w:rsidRPr="00D3733D">
        <w:t xml:space="preserve"> component defines the left-right sensitivity and the </w:t>
      </w:r>
      <w:r w:rsidRPr="00D3733D">
        <w:rPr>
          <w:i/>
          <w:iCs/>
        </w:rPr>
        <w:t>Z</w:t>
      </w:r>
      <w:r w:rsidRPr="00D3733D">
        <w:t xml:space="preserve"> component defines the up-down sensitivity. Where all components are used</w:t>
      </w:r>
      <w:r w:rsidR="00B31AC6" w:rsidRPr="00D3733D">
        <w:t>,</w:t>
      </w:r>
      <w:r w:rsidRPr="00D3733D">
        <w:t xml:space="preserve"> the resulting definition is termed periphonic as it includes the </w:t>
      </w:r>
      <w:r w:rsidRPr="00D3733D">
        <w:rPr>
          <w:i/>
          <w:iCs/>
        </w:rPr>
        <w:t>Z</w:t>
      </w:r>
      <w:r w:rsidRPr="00D3733D">
        <w:t xml:space="preserve"> height component.</w:t>
      </w:r>
    </w:p>
    <w:p w14:paraId="376CC3DA" w14:textId="5EF3B60B" w:rsidR="00C9284E" w:rsidRPr="00D3733D" w:rsidRDefault="00C9284E" w:rsidP="00B31AC6">
      <w:r w:rsidRPr="00D3733D">
        <w:t>In practice</w:t>
      </w:r>
      <w:r w:rsidR="00652AC1" w:rsidRPr="00D3733D">
        <w:t>,</w:t>
      </w:r>
      <w:r w:rsidRPr="00D3733D">
        <w:t xml:space="preserve"> it is very difficult to achieve coincidence between separate microphone capsules having these responses. A </w:t>
      </w:r>
      <w:r w:rsidR="00F57533" w:rsidRPr="00D3733D">
        <w:t>sound</w:t>
      </w:r>
      <w:r w:rsidR="001E04C9" w:rsidRPr="00D3733D">
        <w:t xml:space="preserve"> </w:t>
      </w:r>
      <w:r w:rsidR="00F57533" w:rsidRPr="00D3733D">
        <w:t>field</w:t>
      </w:r>
      <w:r w:rsidRPr="00D3733D">
        <w:t xml:space="preserve"> microphone provide</w:t>
      </w:r>
      <w:r w:rsidR="00B31AC6" w:rsidRPr="00D3733D">
        <w:t>s</w:t>
      </w:r>
      <w:r w:rsidRPr="00D3733D">
        <w:t xml:space="preserve"> a practical realization of such a system by using four capsules with well-matched cardioid (1</w:t>
      </w:r>
      <w:r w:rsidR="009411DD" w:rsidRPr="00D3733D">
        <w:t> </w:t>
      </w:r>
      <w:r w:rsidRPr="00D3733D">
        <w:t>+</w:t>
      </w:r>
      <w:r w:rsidR="009411DD" w:rsidRPr="00D3733D">
        <w:t xml:space="preserve"> </w:t>
      </w:r>
      <w:r w:rsidRPr="00D3733D">
        <w:t>cos</w:t>
      </w:r>
      <w:r w:rsidRPr="00D3733D">
        <w:rPr>
          <w:i/>
        </w:rPr>
        <w:t xml:space="preserve"> </w:t>
      </w:r>
      <w:r w:rsidRPr="004D42C4">
        <w:rPr>
          <w:rFonts w:ascii="Sylfaen" w:hAnsi="Sylfaen" w:cs="Sylfaen"/>
          <w:iCs/>
          <w:szCs w:val="24"/>
          <w:lang w:eastAsia="da-DK"/>
        </w:rPr>
        <w:t>θ</w:t>
      </w:r>
      <w:r w:rsidRPr="00D3733D">
        <w:t>) or sub-cardioid (</w:t>
      </w:r>
      <w:proofErr w:type="gramStart"/>
      <w:r w:rsidRPr="00D3733D">
        <w:t>2</w:t>
      </w:r>
      <w:proofErr w:type="gramEnd"/>
      <w:r w:rsidR="009411DD" w:rsidRPr="00D3733D">
        <w:t> </w:t>
      </w:r>
      <w:r w:rsidRPr="00D3733D">
        <w:t>+</w:t>
      </w:r>
      <w:r w:rsidR="009411DD" w:rsidRPr="00D3733D">
        <w:t xml:space="preserve"> </w:t>
      </w:r>
      <w:r w:rsidRPr="00D3733D">
        <w:t>cos</w:t>
      </w:r>
      <w:r w:rsidRPr="00D3733D">
        <w:rPr>
          <w:i/>
        </w:rPr>
        <w:t xml:space="preserve"> </w:t>
      </w:r>
      <w:r w:rsidRPr="004D42C4">
        <w:rPr>
          <w:rFonts w:ascii="Sylfaen" w:hAnsi="Sylfaen" w:cs="Sylfaen"/>
          <w:iCs/>
          <w:szCs w:val="24"/>
          <w:lang w:eastAsia="da-DK"/>
        </w:rPr>
        <w:t>θ</w:t>
      </w:r>
      <w:r w:rsidRPr="00D3733D">
        <w:t xml:space="preserve">) responses </w:t>
      </w:r>
      <w:r w:rsidR="00B31AC6" w:rsidRPr="00D3733D">
        <w:t>that</w:t>
      </w:r>
      <w:r w:rsidRPr="00D3733D">
        <w:t xml:space="preserve"> are positioned in a tetrahedral configuration. An associated preamplifier normalizes for level and applies fixed delay compensation</w:t>
      </w:r>
      <w:r w:rsidR="00F434BC" w:rsidRPr="00D3733D">
        <w:t>,</w:t>
      </w:r>
      <w:r w:rsidRPr="00D3733D">
        <w:t xml:space="preserve"> such that each capsule is virtually coincident, although the accuracy results in some phase differences between channels for frequencies above approximately</w:t>
      </w:r>
      <w:r w:rsidR="0087785A" w:rsidRPr="00D3733D">
        <w:t xml:space="preserve"> </w:t>
      </w:r>
      <w:r w:rsidRPr="00D3733D">
        <w:t>12</w:t>
      </w:r>
      <w:r w:rsidR="00B31AC6" w:rsidRPr="00D3733D">
        <w:t> </w:t>
      </w:r>
      <w:r w:rsidRPr="00D3733D">
        <w:t>kHz.</w:t>
      </w:r>
    </w:p>
    <w:p w14:paraId="62A25092" w14:textId="7219B7CD" w:rsidR="00C9284E" w:rsidRPr="00D3733D" w:rsidRDefault="00C9284E" w:rsidP="0074004C">
      <w:r w:rsidRPr="00D3733D">
        <w:t xml:space="preserve">In </w:t>
      </w:r>
      <w:r w:rsidR="009411DD" w:rsidRPr="00D3733D">
        <w:t>ambisonic</w:t>
      </w:r>
      <w:r w:rsidRPr="00D3733D">
        <w:t xml:space="preserve"> terminology</w:t>
      </w:r>
      <w:r w:rsidR="00917496" w:rsidRPr="00D3733D">
        <w:t>,</w:t>
      </w:r>
      <w:r w:rsidRPr="00D3733D">
        <w:t xml:space="preserve"> the four resulting signals from these capsules are called A-format, referenced to their positions</w:t>
      </w:r>
      <w:r w:rsidR="007D186E" w:rsidRPr="00D3733D">
        <w:t>,</w:t>
      </w:r>
      <w:r w:rsidRPr="00D3733D">
        <w:t xml:space="preserve"> where the vertices of the tetrahedron formed by the centre of each capsule face are coincident </w:t>
      </w:r>
      <w:r w:rsidR="00917496" w:rsidRPr="00D3733D">
        <w:t>with</w:t>
      </w:r>
      <w:r w:rsidRPr="00D3733D">
        <w:t xml:space="preserve"> the vertices of a cube. The s</w:t>
      </w:r>
      <w:r w:rsidR="00D21B44" w:rsidRPr="00D3733D">
        <w:t>ignals will be directed towards:</w:t>
      </w:r>
    </w:p>
    <w:p w14:paraId="07F9CABB" w14:textId="2154BD27" w:rsidR="00C9284E" w:rsidRPr="00D3733D" w:rsidRDefault="003C4CAF" w:rsidP="003C4CAF">
      <w:pPr>
        <w:pStyle w:val="Equation"/>
      </w:pPr>
      <w:r w:rsidRPr="00D3733D">
        <w:tab/>
      </w:r>
      <w:r w:rsidRPr="00D3733D">
        <w:tab/>
      </w:r>
      <w:r w:rsidR="00C9284E" w:rsidRPr="00D3733D">
        <w:t>L</w:t>
      </w:r>
      <w:r w:rsidR="00C9284E" w:rsidRPr="00D3733D">
        <w:rPr>
          <w:vertAlign w:val="subscript"/>
        </w:rPr>
        <w:t>FU</w:t>
      </w:r>
      <w:r w:rsidR="00C9284E" w:rsidRPr="00D3733D">
        <w:t xml:space="preserve"> = Left/front/up</w:t>
      </w:r>
    </w:p>
    <w:p w14:paraId="14E32BAC" w14:textId="70110A0D" w:rsidR="00C9284E" w:rsidRPr="00D3733D" w:rsidRDefault="003C4CAF" w:rsidP="003C4CAF">
      <w:pPr>
        <w:pStyle w:val="Equation"/>
      </w:pPr>
      <w:r w:rsidRPr="00D3733D">
        <w:lastRenderedPageBreak/>
        <w:tab/>
      </w:r>
      <w:r w:rsidRPr="00D3733D">
        <w:tab/>
      </w:r>
      <w:r w:rsidR="00C9284E" w:rsidRPr="00D3733D">
        <w:t>R</w:t>
      </w:r>
      <w:r w:rsidR="00C9284E" w:rsidRPr="00D3733D">
        <w:rPr>
          <w:vertAlign w:val="subscript"/>
        </w:rPr>
        <w:t>FD</w:t>
      </w:r>
      <w:r w:rsidR="00C9284E" w:rsidRPr="00D3733D">
        <w:t xml:space="preserve"> = Right/front/down</w:t>
      </w:r>
    </w:p>
    <w:p w14:paraId="6A0F20C0" w14:textId="2BACA38B" w:rsidR="00C9284E" w:rsidRPr="00D3733D" w:rsidRDefault="003C4CAF" w:rsidP="003C4CAF">
      <w:pPr>
        <w:pStyle w:val="Equation"/>
      </w:pPr>
      <w:r w:rsidRPr="00D3733D">
        <w:tab/>
      </w:r>
      <w:r w:rsidRPr="00D3733D">
        <w:tab/>
      </w:r>
      <w:r w:rsidR="00C9284E" w:rsidRPr="00D3733D">
        <w:t>L</w:t>
      </w:r>
      <w:r w:rsidR="00C9284E" w:rsidRPr="00D3733D">
        <w:rPr>
          <w:vertAlign w:val="subscript"/>
        </w:rPr>
        <w:t>BD</w:t>
      </w:r>
      <w:r w:rsidR="00C9284E" w:rsidRPr="00D3733D">
        <w:t xml:space="preserve"> = Left/back/down</w:t>
      </w:r>
    </w:p>
    <w:p w14:paraId="61685996" w14:textId="503E1ABC" w:rsidR="00C9284E" w:rsidRPr="00D3733D" w:rsidRDefault="003C4CAF" w:rsidP="003C4CAF">
      <w:pPr>
        <w:pStyle w:val="Equation"/>
      </w:pPr>
      <w:r w:rsidRPr="00D3733D">
        <w:tab/>
      </w:r>
      <w:r w:rsidRPr="00D3733D">
        <w:tab/>
      </w:r>
      <w:r w:rsidR="00C9284E" w:rsidRPr="00D3733D">
        <w:t>R</w:t>
      </w:r>
      <w:r w:rsidR="00C9284E" w:rsidRPr="00D3733D">
        <w:rPr>
          <w:vertAlign w:val="subscript"/>
        </w:rPr>
        <w:t>BU</w:t>
      </w:r>
      <w:r w:rsidR="00C9284E" w:rsidRPr="00D3733D">
        <w:t xml:space="preserve"> = Right/back/up</w:t>
      </w:r>
    </w:p>
    <w:p w14:paraId="7B41C8A6" w14:textId="62A6A4A3" w:rsidR="00C9284E" w:rsidRPr="00D3733D" w:rsidRDefault="00C9284E" w:rsidP="003C4CAF">
      <w:r w:rsidRPr="00D3733D">
        <w:t xml:space="preserve">which can be easily summed within the preamp to produce the equivalent </w:t>
      </w:r>
      <w:r w:rsidRPr="00D3733D">
        <w:rPr>
          <w:i/>
          <w:iCs/>
        </w:rPr>
        <w:t>W</w:t>
      </w:r>
      <w:r w:rsidRPr="00D3733D">
        <w:t xml:space="preserve">, </w:t>
      </w:r>
      <w:r w:rsidRPr="00D3733D">
        <w:rPr>
          <w:i/>
          <w:iCs/>
        </w:rPr>
        <w:t>X</w:t>
      </w:r>
      <w:r w:rsidRPr="00D3733D">
        <w:t xml:space="preserve">, </w:t>
      </w:r>
      <w:r w:rsidRPr="00D3733D">
        <w:rPr>
          <w:i/>
          <w:iCs/>
        </w:rPr>
        <w:t>Y</w:t>
      </w:r>
      <w:r w:rsidRPr="00D3733D">
        <w:t xml:space="preserve"> and </w:t>
      </w:r>
      <w:r w:rsidRPr="00D3733D">
        <w:rPr>
          <w:i/>
          <w:iCs/>
        </w:rPr>
        <w:t>Z</w:t>
      </w:r>
      <w:r w:rsidRPr="00D3733D">
        <w:t xml:space="preserve"> signals, called B-format. One important thing to note for B-format is that the </w:t>
      </w:r>
      <w:r w:rsidRPr="00D3733D">
        <w:rPr>
          <w:i/>
          <w:iCs/>
        </w:rPr>
        <w:t>W</w:t>
      </w:r>
      <w:r w:rsidRPr="00D3733D">
        <w:t xml:space="preserve"> signal typically has a higher amplitude than the </w:t>
      </w:r>
      <w:r w:rsidRPr="00D3733D">
        <w:rPr>
          <w:i/>
          <w:iCs/>
        </w:rPr>
        <w:t>X</w:t>
      </w:r>
      <w:r w:rsidRPr="00D3733D">
        <w:t xml:space="preserve">, </w:t>
      </w:r>
      <w:r w:rsidRPr="00D3733D">
        <w:rPr>
          <w:i/>
          <w:iCs/>
        </w:rPr>
        <w:t>Y</w:t>
      </w:r>
      <w:r w:rsidRPr="00D3733D">
        <w:t xml:space="preserve"> and </w:t>
      </w:r>
      <w:r w:rsidRPr="00D3733D">
        <w:rPr>
          <w:i/>
          <w:iCs/>
        </w:rPr>
        <w:t>Z</w:t>
      </w:r>
      <w:r w:rsidRPr="00D3733D">
        <w:t xml:space="preserve"> signals</w:t>
      </w:r>
      <w:r w:rsidR="00917496" w:rsidRPr="00D3733D">
        <w:t>,</w:t>
      </w:r>
      <w:r w:rsidRPr="00D3733D">
        <w:t xml:space="preserve"> so it has been the convention with such </w:t>
      </w:r>
      <w:r w:rsidR="00F57533" w:rsidRPr="00D3733D">
        <w:t>sound</w:t>
      </w:r>
      <w:r w:rsidR="001E04C9" w:rsidRPr="00D3733D">
        <w:t xml:space="preserve"> </w:t>
      </w:r>
      <w:r w:rsidR="00F57533" w:rsidRPr="00D3733D">
        <w:t>field</w:t>
      </w:r>
      <w:r w:rsidRPr="00D3733D">
        <w:t xml:space="preserve"> microphone systems that the preamp outputs are amplitude weighted to increase the levels of the </w:t>
      </w:r>
      <w:r w:rsidRPr="00D3733D">
        <w:rPr>
          <w:i/>
          <w:iCs/>
        </w:rPr>
        <w:t>X</w:t>
      </w:r>
      <w:r w:rsidRPr="00D3733D">
        <w:t xml:space="preserve">, </w:t>
      </w:r>
      <w:r w:rsidRPr="00D3733D">
        <w:rPr>
          <w:i/>
          <w:iCs/>
        </w:rPr>
        <w:t>Y</w:t>
      </w:r>
      <w:r w:rsidRPr="00D3733D">
        <w:t xml:space="preserve"> and </w:t>
      </w:r>
      <w:r w:rsidRPr="00D3733D">
        <w:rPr>
          <w:i/>
          <w:iCs/>
        </w:rPr>
        <w:t>Z</w:t>
      </w:r>
      <w:r w:rsidRPr="00D3733D">
        <w:t xml:space="preserve"> channels by 3 dB to get a better signal-to-noise </w:t>
      </w:r>
      <w:r w:rsidR="00917496" w:rsidRPr="00D3733D">
        <w:t xml:space="preserve">ratio </w:t>
      </w:r>
      <w:r w:rsidRPr="00D3733D">
        <w:t>or higher signal delivered to the recorder. This means that the relative intensities</w:t>
      </w:r>
      <w:r w:rsidR="00D21B44" w:rsidRPr="00D3733D">
        <w:t xml:space="preserve"> of each output channel will be:</w:t>
      </w:r>
    </w:p>
    <w:p w14:paraId="25BB7D7F" w14:textId="517275A2" w:rsidR="00C9284E" w:rsidRPr="004D42C4" w:rsidRDefault="003C4CAF" w:rsidP="003C4CAF">
      <w:pPr>
        <w:pStyle w:val="Equation"/>
        <w:rPr>
          <w:lang w:val="es-ES_tradnl"/>
        </w:rPr>
      </w:pPr>
      <w:r w:rsidRPr="00D3733D">
        <w:tab/>
      </w:r>
      <w:r w:rsidRPr="00D3733D">
        <w:tab/>
      </w:r>
      <w:r w:rsidR="00C9284E" w:rsidRPr="004D42C4">
        <w:rPr>
          <w:i/>
          <w:iCs/>
          <w:lang w:val="es-ES_tradnl"/>
        </w:rPr>
        <w:t>W</w:t>
      </w:r>
      <w:r w:rsidR="00C9284E" w:rsidRPr="004D42C4">
        <w:rPr>
          <w:lang w:val="es-ES_tradnl"/>
        </w:rPr>
        <w:t xml:space="preserve"> = 1</w:t>
      </w:r>
    </w:p>
    <w:p w14:paraId="24CA27E9" w14:textId="3B04398E" w:rsidR="00C9284E" w:rsidRPr="004D42C4" w:rsidRDefault="003C4CAF" w:rsidP="003C4CAF">
      <w:pPr>
        <w:pStyle w:val="Equation"/>
        <w:rPr>
          <w:lang w:val="es-ES_tradnl"/>
        </w:rPr>
      </w:pPr>
      <w:r w:rsidRPr="004D42C4">
        <w:rPr>
          <w:lang w:val="es-ES_tradnl"/>
        </w:rPr>
        <w:tab/>
      </w:r>
      <w:r w:rsidRPr="004D42C4">
        <w:rPr>
          <w:lang w:val="es-ES_tradnl"/>
        </w:rPr>
        <w:tab/>
      </w:r>
      <w:r w:rsidR="00C9284E" w:rsidRPr="004D42C4">
        <w:rPr>
          <w:i/>
          <w:iCs/>
          <w:lang w:val="es-ES_tradnl"/>
        </w:rPr>
        <w:t>X</w:t>
      </w:r>
      <w:r w:rsidR="00C9284E" w:rsidRPr="004D42C4">
        <w:rPr>
          <w:lang w:val="es-ES_tradnl"/>
        </w:rPr>
        <w:t xml:space="preserve"> = </w:t>
      </w:r>
      <m:oMath>
        <m:rad>
          <m:radPr>
            <m:degHide m:val="1"/>
            <m:ctrlPr>
              <w:rPr>
                <w:rFonts w:ascii="Cambria Math" w:hAnsi="Cambria Math"/>
                <w:i/>
              </w:rPr>
            </m:ctrlPr>
          </m:radPr>
          <m:deg/>
          <m:e>
            <m:r>
              <w:rPr>
                <w:rFonts w:ascii="Cambria Math" w:hAnsi="Cambria Math"/>
                <w:lang w:val="es-ES_tradnl"/>
              </w:rPr>
              <m:t>2</m:t>
            </m:r>
          </m:e>
        </m:rad>
      </m:oMath>
      <w:r w:rsidR="00C9284E" w:rsidRPr="004D42C4">
        <w:rPr>
          <w:lang w:val="es-ES_tradnl"/>
        </w:rPr>
        <w:t xml:space="preserve"> (cos </w:t>
      </w:r>
      <w:r w:rsidR="00C9284E" w:rsidRPr="004D42C4">
        <w:rPr>
          <w:rFonts w:ascii="Sylfaen" w:hAnsi="Sylfaen" w:cs="Sylfaen"/>
          <w:iCs/>
          <w:szCs w:val="24"/>
          <w:lang w:eastAsia="da-DK"/>
        </w:rPr>
        <w:t>θ</w:t>
      </w:r>
      <w:r w:rsidR="00C9284E" w:rsidRPr="004D42C4">
        <w:rPr>
          <w:i/>
          <w:lang w:val="es-ES_tradnl"/>
        </w:rPr>
        <w:t xml:space="preserve"> </w:t>
      </w:r>
      <w:r w:rsidR="00C9284E" w:rsidRPr="004D42C4">
        <w:rPr>
          <w:lang w:val="es-ES_tradnl"/>
        </w:rPr>
        <w:t xml:space="preserve">× cos </w:t>
      </w:r>
      <w:r w:rsidR="00C9284E" w:rsidRPr="004D42C4">
        <w:rPr>
          <w:rFonts w:ascii="Sylfaen" w:hAnsi="Sylfaen" w:cs="Sylfaen"/>
          <w:iCs/>
          <w:szCs w:val="24"/>
          <w:lang w:eastAsia="da-DK"/>
        </w:rPr>
        <w:t>φ</w:t>
      </w:r>
      <w:r w:rsidR="00C9284E" w:rsidRPr="004D42C4">
        <w:rPr>
          <w:lang w:val="es-ES_tradnl"/>
        </w:rPr>
        <w:t>)</w:t>
      </w:r>
    </w:p>
    <w:p w14:paraId="7A69E703" w14:textId="040B170C" w:rsidR="00C9284E" w:rsidRPr="004D42C4" w:rsidRDefault="003C4CAF" w:rsidP="003C4CAF">
      <w:pPr>
        <w:pStyle w:val="Equation"/>
        <w:rPr>
          <w:lang w:val="es-ES_tradnl"/>
        </w:rPr>
      </w:pPr>
      <w:r w:rsidRPr="004D42C4">
        <w:rPr>
          <w:lang w:val="es-ES_tradnl"/>
        </w:rPr>
        <w:tab/>
      </w:r>
      <w:r w:rsidRPr="004D42C4">
        <w:rPr>
          <w:lang w:val="es-ES_tradnl"/>
        </w:rPr>
        <w:tab/>
      </w:r>
      <w:r w:rsidR="00C9284E" w:rsidRPr="004D42C4">
        <w:rPr>
          <w:i/>
          <w:iCs/>
          <w:lang w:val="es-ES_tradnl"/>
        </w:rPr>
        <w:t>Y</w:t>
      </w:r>
      <w:r w:rsidR="00C9284E" w:rsidRPr="004D42C4">
        <w:rPr>
          <w:lang w:val="es-ES_tradnl"/>
        </w:rPr>
        <w:t xml:space="preserve"> = </w:t>
      </w:r>
      <m:oMath>
        <m:rad>
          <m:radPr>
            <m:degHide m:val="1"/>
            <m:ctrlPr>
              <w:rPr>
                <w:rFonts w:ascii="Cambria Math" w:hAnsi="Cambria Math"/>
                <w:i/>
              </w:rPr>
            </m:ctrlPr>
          </m:radPr>
          <m:deg/>
          <m:e>
            <m:r>
              <w:rPr>
                <w:rFonts w:ascii="Cambria Math" w:hAnsi="Cambria Math"/>
                <w:lang w:val="es-ES_tradnl"/>
              </w:rPr>
              <m:t>2</m:t>
            </m:r>
          </m:e>
        </m:rad>
      </m:oMath>
      <w:r w:rsidR="00C9284E" w:rsidRPr="004D42C4">
        <w:rPr>
          <w:lang w:val="es-ES_tradnl"/>
        </w:rPr>
        <w:t xml:space="preserve"> (sin </w:t>
      </w:r>
      <w:r w:rsidR="00C9284E" w:rsidRPr="004D42C4">
        <w:rPr>
          <w:rFonts w:ascii="Sylfaen" w:hAnsi="Sylfaen" w:cs="Sylfaen"/>
          <w:iCs/>
          <w:szCs w:val="24"/>
          <w:lang w:eastAsia="da-DK"/>
        </w:rPr>
        <w:t>θ</w:t>
      </w:r>
      <w:r w:rsidR="00C9284E" w:rsidRPr="004D42C4">
        <w:rPr>
          <w:i/>
          <w:lang w:val="es-ES_tradnl"/>
        </w:rPr>
        <w:t xml:space="preserve"> </w:t>
      </w:r>
      <w:r w:rsidR="00C9284E" w:rsidRPr="004D42C4">
        <w:rPr>
          <w:lang w:val="es-ES_tradnl"/>
        </w:rPr>
        <w:t xml:space="preserve">× cos </w:t>
      </w:r>
      <w:r w:rsidR="00C9284E" w:rsidRPr="004D42C4">
        <w:rPr>
          <w:rFonts w:ascii="Sylfaen" w:hAnsi="Sylfaen" w:cs="Sylfaen"/>
          <w:iCs/>
          <w:szCs w:val="24"/>
          <w:lang w:eastAsia="da-DK"/>
        </w:rPr>
        <w:t>φ</w:t>
      </w:r>
      <w:r w:rsidR="00C9284E" w:rsidRPr="004D42C4">
        <w:rPr>
          <w:lang w:val="es-ES_tradnl"/>
        </w:rPr>
        <w:t>)</w:t>
      </w:r>
    </w:p>
    <w:p w14:paraId="4BD06855" w14:textId="1CF80A09" w:rsidR="00C9284E" w:rsidRPr="004D42C4" w:rsidRDefault="003C4CAF" w:rsidP="003C4CAF">
      <w:pPr>
        <w:pStyle w:val="Equation"/>
        <w:rPr>
          <w:lang w:val="es-ES_tradnl"/>
        </w:rPr>
      </w:pPr>
      <w:r w:rsidRPr="004D42C4">
        <w:rPr>
          <w:lang w:val="es-ES_tradnl"/>
        </w:rPr>
        <w:tab/>
      </w:r>
      <w:r w:rsidRPr="004D42C4">
        <w:rPr>
          <w:lang w:val="es-ES_tradnl"/>
        </w:rPr>
        <w:tab/>
      </w:r>
      <w:r w:rsidR="00C9284E" w:rsidRPr="004D42C4">
        <w:rPr>
          <w:i/>
          <w:iCs/>
          <w:lang w:val="es-ES_tradnl"/>
        </w:rPr>
        <w:t>Z</w:t>
      </w:r>
      <w:r w:rsidR="00C9284E" w:rsidRPr="004D42C4">
        <w:rPr>
          <w:lang w:val="es-ES_tradnl"/>
        </w:rPr>
        <w:t xml:space="preserve"> = </w:t>
      </w:r>
      <m:oMath>
        <m:rad>
          <m:radPr>
            <m:degHide m:val="1"/>
            <m:ctrlPr>
              <w:rPr>
                <w:rFonts w:ascii="Cambria Math" w:hAnsi="Cambria Math"/>
                <w:i/>
              </w:rPr>
            </m:ctrlPr>
          </m:radPr>
          <m:deg/>
          <m:e>
            <m:r>
              <w:rPr>
                <w:rFonts w:ascii="Cambria Math" w:hAnsi="Cambria Math"/>
                <w:lang w:val="es-ES_tradnl"/>
              </w:rPr>
              <m:t>2</m:t>
            </m:r>
          </m:e>
        </m:rad>
      </m:oMath>
      <w:r w:rsidR="00C9284E" w:rsidRPr="004D42C4">
        <w:rPr>
          <w:lang w:val="es-ES_tradnl"/>
        </w:rPr>
        <w:t xml:space="preserve"> (sin </w:t>
      </w:r>
      <w:r w:rsidR="00C9284E" w:rsidRPr="004D42C4">
        <w:rPr>
          <w:rFonts w:ascii="Sylfaen" w:hAnsi="Sylfaen" w:cs="Sylfaen"/>
          <w:iCs/>
          <w:szCs w:val="24"/>
          <w:lang w:eastAsia="da-DK"/>
        </w:rPr>
        <w:t>φ</w:t>
      </w:r>
      <w:r w:rsidR="00C9284E" w:rsidRPr="004D42C4">
        <w:rPr>
          <w:lang w:val="es-ES_tradnl"/>
        </w:rPr>
        <w:t>)</w:t>
      </w:r>
    </w:p>
    <w:p w14:paraId="153F63AB" w14:textId="2E06E65F" w:rsidR="00243206" w:rsidRPr="00D3733D" w:rsidRDefault="00C9284E" w:rsidP="003C4CAF">
      <w:proofErr w:type="gramStart"/>
      <w:r w:rsidRPr="00D3733D">
        <w:t>and</w:t>
      </w:r>
      <w:proofErr w:type="gramEnd"/>
      <w:r w:rsidRPr="00D3733D">
        <w:t xml:space="preserve"> must be accounted for when decoding. Where the sound</w:t>
      </w:r>
      <w:r w:rsidR="001E04C9" w:rsidRPr="00D3733D">
        <w:t xml:space="preserve"> </w:t>
      </w:r>
      <w:r w:rsidRPr="00D3733D">
        <w:t xml:space="preserve">field </w:t>
      </w:r>
      <w:proofErr w:type="gramStart"/>
      <w:r w:rsidRPr="00D3733D">
        <w:t>needs only be defined</w:t>
      </w:r>
      <w:proofErr w:type="gramEnd"/>
      <w:r w:rsidRPr="00D3733D">
        <w:t xml:space="preserve"> in the horizontal (azimuthal) plane</w:t>
      </w:r>
      <w:r w:rsidR="00917496" w:rsidRPr="00D3733D">
        <w:t>,</w:t>
      </w:r>
      <w:r w:rsidRPr="00D3733D">
        <w:t xml:space="preserve"> then the </w:t>
      </w:r>
      <w:r w:rsidRPr="00D3733D">
        <w:rPr>
          <w:i/>
          <w:iCs/>
        </w:rPr>
        <w:t>Z</w:t>
      </w:r>
      <w:r w:rsidRPr="00D3733D">
        <w:t xml:space="preserve"> component and cos </w:t>
      </w:r>
      <w:r w:rsidRPr="004D42C4">
        <w:rPr>
          <w:rFonts w:ascii="Sylfaen" w:hAnsi="Sylfaen" w:cs="Sylfaen"/>
          <w:iCs/>
          <w:szCs w:val="24"/>
          <w:lang w:eastAsia="da-DK"/>
        </w:rPr>
        <w:t>φ</w:t>
      </w:r>
      <w:r w:rsidRPr="00D3733D">
        <w:t xml:space="preserve"> terms can be omitted and the resulting definition is termed pantophonic.</w:t>
      </w:r>
    </w:p>
    <w:p w14:paraId="7EF3101F" w14:textId="72166C7C" w:rsidR="00C9284E" w:rsidRPr="00D3733D" w:rsidRDefault="00720975" w:rsidP="008670AF">
      <w:pPr>
        <w:pStyle w:val="Heading3"/>
      </w:pPr>
      <w:r w:rsidRPr="00D3733D">
        <w:t>7.4.1</w:t>
      </w:r>
      <w:r w:rsidRPr="00D3733D">
        <w:tab/>
      </w:r>
      <w:r w:rsidR="00C9284E" w:rsidRPr="00D3733D">
        <w:t>Practical applications and considerations</w:t>
      </w:r>
    </w:p>
    <w:p w14:paraId="4DBE8293" w14:textId="5FAD1ED8" w:rsidR="00C9284E" w:rsidRPr="00D3733D" w:rsidRDefault="00C9284E">
      <w:r w:rsidRPr="00D3733D">
        <w:t xml:space="preserve">When using </w:t>
      </w:r>
      <w:r w:rsidR="009411DD" w:rsidRPr="00D3733D">
        <w:t>ambisonic</w:t>
      </w:r>
      <w:r w:rsidRPr="00D3733D">
        <w:t xml:space="preserve"> techniques to simulate real-world noise environments</w:t>
      </w:r>
      <w:r w:rsidR="00917496" w:rsidRPr="00D3733D">
        <w:t>,</w:t>
      </w:r>
      <w:r w:rsidRPr="00D3733D">
        <w:t xml:space="preserve"> there </w:t>
      </w:r>
      <w:r w:rsidR="00917496" w:rsidRPr="00D3733D">
        <w:t>is</w:t>
      </w:r>
      <w:r w:rsidRPr="00D3733D">
        <w:t xml:space="preserve"> a number of things that need to be considered when evaluating pros and cons in relation to other sound</w:t>
      </w:r>
      <w:r w:rsidR="001E04C9" w:rsidRPr="00D3733D">
        <w:t xml:space="preserve"> </w:t>
      </w:r>
      <w:r w:rsidRPr="00D3733D">
        <w:t>field capture or reproduction methods.</w:t>
      </w:r>
    </w:p>
    <w:p w14:paraId="20A4316C" w14:textId="41488990" w:rsidR="00C9284E" w:rsidRPr="00D3733D" w:rsidRDefault="00C9284E">
      <w:r w:rsidRPr="00D3733D">
        <w:t>The scheme requires at least three signals for a pantophonic system or four signals for a periphonic system. Although this seems less efficient than other systems</w:t>
      </w:r>
      <w:r w:rsidR="00917496" w:rsidRPr="00D3733D">
        <w:t>,</w:t>
      </w:r>
      <w:r w:rsidRPr="00D3733D">
        <w:t xml:space="preserve"> the </w:t>
      </w:r>
      <w:r w:rsidR="00917496" w:rsidRPr="00D3733D">
        <w:t>number</w:t>
      </w:r>
      <w:r w:rsidRPr="00D3733D">
        <w:t xml:space="preserve"> of decoding options to simulate different spatial response patterns is much greater than for individual or pairs of microphones (e.g., mono, stereo</w:t>
      </w:r>
      <w:r w:rsidR="003A25B7" w:rsidRPr="00D3733D">
        <w:t xml:space="preserve"> [b-Alexander]</w:t>
      </w:r>
      <w:r w:rsidR="00917496" w:rsidRPr="00D3733D">
        <w:t xml:space="preserve"> or</w:t>
      </w:r>
      <w:r w:rsidRPr="00D3733D">
        <w:t xml:space="preserve"> binaural).</w:t>
      </w:r>
    </w:p>
    <w:p w14:paraId="5608C4EA" w14:textId="5AF0CFFB" w:rsidR="009F03AC" w:rsidRPr="00D3733D" w:rsidRDefault="00C9284E">
      <w:r w:rsidRPr="00D3733D">
        <w:t>For capture</w:t>
      </w:r>
      <w:r w:rsidR="00C15613" w:rsidRPr="00D3733D">
        <w:t>,</w:t>
      </w:r>
      <w:r w:rsidRPr="00D3733D">
        <w:t xml:space="preserve"> a portable system can easily be used </w:t>
      </w:r>
      <w:r w:rsidR="00C15613" w:rsidRPr="00D3733D">
        <w:t xml:space="preserve">either </w:t>
      </w:r>
      <w:r w:rsidRPr="00D3733D">
        <w:t xml:space="preserve">where a HATS </w:t>
      </w:r>
      <w:r w:rsidR="00C15613" w:rsidRPr="00D3733D">
        <w:t>can</w:t>
      </w:r>
      <w:r w:rsidRPr="00D3733D">
        <w:t xml:space="preserve">not easily </w:t>
      </w:r>
      <w:r w:rsidR="00C15613" w:rsidRPr="00D3733D">
        <w:t xml:space="preserve">be </w:t>
      </w:r>
      <w:r w:rsidRPr="00D3733D">
        <w:t>set</w:t>
      </w:r>
      <w:r w:rsidR="00C15613" w:rsidRPr="00D3733D">
        <w:t xml:space="preserve"> </w:t>
      </w:r>
      <w:r w:rsidRPr="00D3733D">
        <w:t xml:space="preserve">up or </w:t>
      </w:r>
      <w:r w:rsidR="00C15613" w:rsidRPr="00D3733D">
        <w:t>when</w:t>
      </w:r>
      <w:r w:rsidRPr="00D3733D">
        <w:t xml:space="preserve"> are practical reasons why a person with a MIRE system cannot be present during the recording. Although a portable </w:t>
      </w:r>
      <w:r w:rsidR="009501AC" w:rsidRPr="00D3733D">
        <w:t>set-up</w:t>
      </w:r>
      <w:r w:rsidRPr="00D3733D">
        <w:t xml:space="preserve">, including the </w:t>
      </w:r>
      <w:r w:rsidR="00F57533" w:rsidRPr="00D3733D">
        <w:t>sound</w:t>
      </w:r>
      <w:r w:rsidR="001E04C9" w:rsidRPr="00D3733D">
        <w:t xml:space="preserve"> </w:t>
      </w:r>
      <w:r w:rsidR="00F57533" w:rsidRPr="00D3733D">
        <w:t>field</w:t>
      </w:r>
      <w:r w:rsidRPr="00D3733D">
        <w:t xml:space="preserve"> microphone (with</w:t>
      </w:r>
      <w:r w:rsidR="001C3BD3" w:rsidRPr="00D3733D">
        <w:t> </w:t>
      </w:r>
      <w:r w:rsidRPr="00D3733D">
        <w:t>shock-mount and windshield) and battery</w:t>
      </w:r>
      <w:r w:rsidR="00C15613" w:rsidRPr="00D3733D">
        <w:t>-</w:t>
      </w:r>
      <w:r w:rsidRPr="00D3733D">
        <w:t>powered preamplifier and multichannel recorder, is used very often in audiovisual production</w:t>
      </w:r>
      <w:r w:rsidR="00C15613" w:rsidRPr="00D3733D">
        <w:t>,</w:t>
      </w:r>
      <w:r w:rsidRPr="00D3733D">
        <w:t xml:space="preserve"> it does attract attention more than, </w:t>
      </w:r>
      <w:r w:rsidR="00C15613" w:rsidRPr="00D3733D">
        <w:t>for example</w:t>
      </w:r>
      <w:r w:rsidRPr="00D3733D">
        <w:t>, MIRE, which can be an issue whe</w:t>
      </w:r>
      <w:r w:rsidR="00C15613" w:rsidRPr="00D3733D">
        <w:t>n</w:t>
      </w:r>
      <w:r w:rsidRPr="00D3733D">
        <w:t xml:space="preserve"> discretion is needed while making recordings.</w:t>
      </w:r>
    </w:p>
    <w:p w14:paraId="5B00EFD4" w14:textId="72A5C346" w:rsidR="00197E4C" w:rsidRPr="00D3733D" w:rsidRDefault="00197E4C" w:rsidP="003C4CAF">
      <w:pPr>
        <w:pStyle w:val="Heading2"/>
      </w:pPr>
      <w:bookmarkStart w:id="84" w:name="_Toc513708728"/>
      <w:bookmarkStart w:id="85" w:name="_Toc519176368"/>
      <w:bookmarkStart w:id="86" w:name="_Toc519177566"/>
      <w:bookmarkStart w:id="87" w:name="_Toc519257760"/>
      <w:bookmarkStart w:id="88" w:name="_Toc523392580"/>
      <w:r w:rsidRPr="00D3733D">
        <w:t>7.5</w:t>
      </w:r>
      <w:r w:rsidR="001013E9" w:rsidRPr="00D3733D">
        <w:tab/>
        <w:t>M</w:t>
      </w:r>
      <w:r w:rsidR="00E046B9" w:rsidRPr="00D3733D">
        <w:t xml:space="preserve">ulti-point sound field </w:t>
      </w:r>
      <w:r w:rsidR="001013E9" w:rsidRPr="00D3733D">
        <w:t>recording</w:t>
      </w:r>
      <w:bookmarkEnd w:id="84"/>
      <w:bookmarkEnd w:id="85"/>
      <w:bookmarkEnd w:id="86"/>
      <w:bookmarkEnd w:id="87"/>
      <w:bookmarkEnd w:id="88"/>
    </w:p>
    <w:p w14:paraId="4DFD838A" w14:textId="30906C12" w:rsidR="00EA18BF" w:rsidRPr="00D3733D" w:rsidRDefault="000E119E">
      <w:r w:rsidRPr="00D3733D">
        <w:t>The multi-</w:t>
      </w:r>
      <w:r w:rsidR="00EA18BF" w:rsidRPr="00D3733D">
        <w:t>point sound field recording technique is based on optimization of sound field reproduction at different points in space.</w:t>
      </w:r>
      <w:r w:rsidR="005C655C" w:rsidRPr="00D3733D">
        <w:t xml:space="preserve"> </w:t>
      </w:r>
      <w:r w:rsidR="00EA18BF" w:rsidRPr="00D3733D">
        <w:t>The optimization criterion is based on minimization of the reproduction error at each microphone position.</w:t>
      </w:r>
      <w:r w:rsidR="00EA18BF" w:rsidRPr="00D3733D" w:rsidDel="003A292B">
        <w:t xml:space="preserve"> </w:t>
      </w:r>
      <w:r w:rsidR="00EA18BF" w:rsidRPr="00D3733D">
        <w:t>Based on this principle</w:t>
      </w:r>
      <w:r w:rsidR="00C15613" w:rsidRPr="00D3733D">
        <w:t>,</w:t>
      </w:r>
      <w:r w:rsidR="00EA18BF" w:rsidRPr="00D3733D">
        <w:t xml:space="preserve"> the microphone locations and as a consequence the points in space for which the sound field reproduction is mostly accurate</w:t>
      </w:r>
      <w:r w:rsidR="00C15613" w:rsidRPr="00D3733D">
        <w:t>,</w:t>
      </w:r>
      <w:r w:rsidR="00EA18BF" w:rsidRPr="00D3733D">
        <w:t xml:space="preserve"> can be chosen in a wide range. The advantage of the method is that these locations can be adapted to the type of device </w:t>
      </w:r>
      <w:r w:rsidR="00C15613" w:rsidRPr="00D3733D">
        <w:t>that</w:t>
      </w:r>
      <w:r w:rsidR="00EA18BF" w:rsidRPr="00D3733D">
        <w:t xml:space="preserve"> is to be tested. </w:t>
      </w:r>
      <w:r w:rsidR="00C15613" w:rsidRPr="00D3733D">
        <w:t>For example</w:t>
      </w:r>
      <w:r w:rsidR="00EA18BF" w:rsidRPr="00D3733D">
        <w:t xml:space="preserve">, if the DUT incorporates a microphone array of </w:t>
      </w:r>
      <w:r w:rsidR="0077127D" w:rsidRPr="00D3733D">
        <w:t>the m</w:t>
      </w:r>
      <w:r w:rsidR="00EA18BF" w:rsidRPr="00D3733D">
        <w:t>ulti-point sound field</w:t>
      </w:r>
      <w:r w:rsidR="0077127D" w:rsidRPr="00D3733D">
        <w:t>,</w:t>
      </w:r>
      <w:r w:rsidR="00EA18BF" w:rsidRPr="00D3733D">
        <w:t xml:space="preserve"> recording microphones can be positioned in the area of the microphones of the DUT. If a hands-free device is to be tested</w:t>
      </w:r>
      <w:r w:rsidR="0077127D" w:rsidRPr="00D3733D">
        <w:t>,</w:t>
      </w:r>
      <w:r w:rsidR="00EA18BF" w:rsidRPr="00D3733D">
        <w:t xml:space="preserve"> the </w:t>
      </w:r>
      <w:r w:rsidR="0077127D" w:rsidRPr="00D3733D">
        <w:t>mu</w:t>
      </w:r>
      <w:r w:rsidR="00EA18BF" w:rsidRPr="00D3733D">
        <w:t>lti-point sound field recording microphones are positioned in the ar</w:t>
      </w:r>
      <w:r w:rsidR="004D115B" w:rsidRPr="00D3733D">
        <w:t>ea of the hands-free device.</w:t>
      </w:r>
    </w:p>
    <w:p w14:paraId="11AC11B6" w14:textId="089E3521" w:rsidR="00782867" w:rsidRPr="00D3733D" w:rsidRDefault="00EA18BF">
      <w:r w:rsidRPr="00D3733D">
        <w:lastRenderedPageBreak/>
        <w:t xml:space="preserve">The </w:t>
      </w:r>
      <w:r w:rsidR="0077127D" w:rsidRPr="00D3733D">
        <w:t>arrangements</w:t>
      </w:r>
      <w:r w:rsidRPr="00D3733D">
        <w:t xml:space="preserve"> described in detail in </w:t>
      </w:r>
      <w:r w:rsidR="0077127D" w:rsidRPr="00D3733D">
        <w:t>clauses 7.5.1 to 7.5.3 are</w:t>
      </w:r>
      <w:r w:rsidRPr="00D3733D">
        <w:t xml:space="preserve"> optimized for the testing of handset or headset terminals using </w:t>
      </w:r>
      <w:r w:rsidR="0077127D" w:rsidRPr="00D3733D">
        <w:t xml:space="preserve">a </w:t>
      </w:r>
      <w:r w:rsidRPr="00D3733D">
        <w:t xml:space="preserve">HATS according to </w:t>
      </w:r>
      <w:r w:rsidR="00CC5FCD" w:rsidRPr="00D3733D">
        <w:t>[</w:t>
      </w:r>
      <w:r w:rsidRPr="00D3733D">
        <w:t>ITU-T P.58</w:t>
      </w:r>
      <w:r w:rsidR="00CC5FCD" w:rsidRPr="00D3733D">
        <w:t>]</w:t>
      </w:r>
      <w:r w:rsidRPr="00D3733D">
        <w:t xml:space="preserve">. The procedure described here can be followed in the same way for other microphone </w:t>
      </w:r>
      <w:r w:rsidR="009501AC" w:rsidRPr="00D3733D">
        <w:t>set-up</w:t>
      </w:r>
      <w:r w:rsidRPr="00D3733D">
        <w:t>s.</w:t>
      </w:r>
    </w:p>
    <w:p w14:paraId="11303F06" w14:textId="3868EA83" w:rsidR="00782867" w:rsidRPr="00D3733D" w:rsidRDefault="00782867" w:rsidP="003C4CAF">
      <w:pPr>
        <w:pStyle w:val="Heading3"/>
      </w:pPr>
      <w:r w:rsidRPr="00D3733D">
        <w:t>7.5.1</w:t>
      </w:r>
      <w:r w:rsidRPr="00D3733D">
        <w:tab/>
        <w:t xml:space="preserve">Microphone </w:t>
      </w:r>
      <w:r w:rsidR="009501AC" w:rsidRPr="00D3733D">
        <w:t>set-up</w:t>
      </w:r>
      <w:r w:rsidR="00EA18BF" w:rsidRPr="00D3733D">
        <w:t xml:space="preserve"> for handset and headset terminals</w:t>
      </w:r>
    </w:p>
    <w:p w14:paraId="02EE7CBC" w14:textId="2980A166" w:rsidR="009965F2" w:rsidRPr="00D3733D" w:rsidRDefault="003C4CAF">
      <w:pPr>
        <w:tabs>
          <w:tab w:val="left" w:pos="2321"/>
        </w:tabs>
      </w:pPr>
      <w:r w:rsidRPr="00D3733D">
        <w:t xml:space="preserve">Figure </w:t>
      </w:r>
      <w:r w:rsidR="003967B2" w:rsidRPr="00D3733D">
        <w:t>2</w:t>
      </w:r>
      <w:r w:rsidR="0077127D" w:rsidRPr="00D3733D">
        <w:t xml:space="preserve"> shows</w:t>
      </w:r>
      <w:r w:rsidR="00782867" w:rsidRPr="00D3733D">
        <w:t xml:space="preserve"> the configuration of microphones located around an artificial head, which </w:t>
      </w:r>
      <w:r w:rsidR="0077127D" w:rsidRPr="00D3733D">
        <w:t xml:space="preserve">is </w:t>
      </w:r>
      <w:r w:rsidR="00782867" w:rsidRPr="00D3733D">
        <w:t xml:space="preserve">also used for assessment of the system. The locations of the microphones define the sweet spots </w:t>
      </w:r>
      <w:r w:rsidR="0077127D" w:rsidRPr="00D3733D">
        <w:t xml:space="preserve">at </w:t>
      </w:r>
      <w:r w:rsidR="00782867" w:rsidRPr="00D3733D">
        <w:t>wh</w:t>
      </w:r>
      <w:r w:rsidR="0077127D" w:rsidRPr="00D3733D">
        <w:t>ich</w:t>
      </w:r>
      <w:r w:rsidR="00782867" w:rsidRPr="00D3733D">
        <w:t xml:space="preserve"> the reproduction of the recorded signals is optimal for all frequencies. In consequence</w:t>
      </w:r>
      <w:r w:rsidR="00652AC1" w:rsidRPr="00D3733D">
        <w:t>,</w:t>
      </w:r>
      <w:r w:rsidR="00782867" w:rsidRPr="00D3733D">
        <w:t xml:space="preserve"> the majority of these points </w:t>
      </w:r>
      <w:r w:rsidR="0077127D" w:rsidRPr="00D3733D">
        <w:t>a</w:t>
      </w:r>
      <w:r w:rsidR="00782867" w:rsidRPr="00D3733D">
        <w:t xml:space="preserve">re selected </w:t>
      </w:r>
      <w:r w:rsidR="0077127D" w:rsidRPr="00D3733D">
        <w:t>at</w:t>
      </w:r>
      <w:r w:rsidR="00782867" w:rsidRPr="00D3733D">
        <w:t xml:space="preserve"> relevant positions </w:t>
      </w:r>
      <w:r w:rsidR="0077127D" w:rsidRPr="00D3733D">
        <w:t>at which</w:t>
      </w:r>
      <w:r w:rsidR="00782867" w:rsidRPr="00D3733D">
        <w:t xml:space="preserve"> </w:t>
      </w:r>
      <w:r w:rsidR="0077127D" w:rsidRPr="00D3733D">
        <w:t xml:space="preserve">test device </w:t>
      </w:r>
      <w:r w:rsidR="00782867" w:rsidRPr="00D3733D">
        <w:t xml:space="preserve">microphones </w:t>
      </w:r>
      <w:r w:rsidR="0077127D" w:rsidRPr="00D3733D">
        <w:t>are</w:t>
      </w:r>
      <w:r w:rsidR="00782867" w:rsidRPr="00D3733D">
        <w:t xml:space="preserve"> usually located (see </w:t>
      </w:r>
      <w:r w:rsidR="001C3BD3" w:rsidRPr="00D3733D">
        <w:t xml:space="preserve">Figure </w:t>
      </w:r>
      <w:r w:rsidR="003967B2" w:rsidRPr="00D3733D">
        <w:t>2</w:t>
      </w:r>
      <w:r w:rsidR="00782867" w:rsidRPr="00D3733D">
        <w:t xml:space="preserve">, top left). The exact positions </w:t>
      </w:r>
      <w:r w:rsidR="0077127D" w:rsidRPr="00D3733D">
        <w:t>o</w:t>
      </w:r>
      <w:r w:rsidR="00782867" w:rsidRPr="00D3733D">
        <w:t xml:space="preserve">f the eight recording microphones </w:t>
      </w:r>
      <w:r w:rsidR="0077127D" w:rsidRPr="00D3733D">
        <w:t>have been</w:t>
      </w:r>
      <w:r w:rsidR="00782867" w:rsidRPr="00D3733D">
        <w:t xml:space="preserve"> determined by extensive simulations and are given in </w:t>
      </w:r>
      <w:r w:rsidR="001C3BD3" w:rsidRPr="00D3733D">
        <w:t xml:space="preserve">Figure </w:t>
      </w:r>
      <w:r w:rsidR="003967B2" w:rsidRPr="00D3733D">
        <w:t>2</w:t>
      </w:r>
      <w:r w:rsidR="00782867" w:rsidRPr="00D3733D">
        <w:t xml:space="preserve"> (bottom). Eight additional positions can be </w:t>
      </w:r>
      <w:r w:rsidR="0077127D" w:rsidRPr="00D3733D">
        <w:t>identified</w:t>
      </w:r>
      <w:r w:rsidR="00782867" w:rsidRPr="00D3733D">
        <w:t xml:space="preserve"> by rotation of the microphone array (fine-tuning set in </w:t>
      </w:r>
      <w:r w:rsidR="001C3BD3" w:rsidRPr="00D3733D">
        <w:t xml:space="preserve">Figure </w:t>
      </w:r>
      <w:r w:rsidR="003967B2" w:rsidRPr="00D3733D">
        <w:t>2</w:t>
      </w:r>
      <w:r w:rsidR="00782867" w:rsidRPr="00D3733D">
        <w:t>, top right, dark</w:t>
      </w:r>
      <w:r w:rsidR="0077127D" w:rsidRPr="00D3733D">
        <w:t>er spots</w:t>
      </w:r>
      <w:r w:rsidR="00782867" w:rsidRPr="00D3733D">
        <w:t>).</w:t>
      </w:r>
      <w:r w:rsidR="00E504F6" w:rsidRPr="00D3733D">
        <w:t xml:space="preserve"> The fine-tuning position is defined by a clockwise rotation of 10</w:t>
      </w:r>
      <w:r w:rsidR="0077127D" w:rsidRPr="00D3733D">
        <w:t>°</w:t>
      </w:r>
      <w:r w:rsidR="00E504F6" w:rsidRPr="00D3733D">
        <w:t xml:space="preserve"> of the microphones around the HATS axis of rotation.</w:t>
      </w:r>
    </w:p>
    <w:p w14:paraId="432859D8" w14:textId="4ABADFAF" w:rsidR="00782867" w:rsidRPr="00D3733D" w:rsidRDefault="003C4CAF" w:rsidP="003C4CAF">
      <w:pPr>
        <w:pStyle w:val="Figure"/>
      </w:pPr>
      <w:r w:rsidRPr="00D3733D">
        <w:rPr>
          <w:noProof/>
          <w:lang w:eastAsia="en-GB"/>
        </w:rPr>
        <w:lastRenderedPageBreak/>
        <w:drawing>
          <wp:inline distT="0" distB="0" distL="0" distR="0" wp14:anchorId="7E2410CA" wp14:editId="7869DC55">
            <wp:extent cx="4760986" cy="8394209"/>
            <wp:effectExtent l="0" t="0" r="1905" b="6985"/>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P.570(18)_F02.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760986" cy="8394209"/>
                    </a:xfrm>
                    <a:prstGeom prst="rect">
                      <a:avLst/>
                    </a:prstGeom>
                  </pic:spPr>
                </pic:pic>
              </a:graphicData>
            </a:graphic>
          </wp:inline>
        </w:drawing>
      </w:r>
    </w:p>
    <w:p w14:paraId="2FBB8915" w14:textId="0A1F56F4" w:rsidR="003C4CAF" w:rsidRPr="00D3733D" w:rsidRDefault="003C4CAF">
      <w:pPr>
        <w:pStyle w:val="FigureNoTitle0"/>
      </w:pPr>
      <w:r w:rsidRPr="00D3733D">
        <w:lastRenderedPageBreak/>
        <w:t>Figure 2 – Position</w:t>
      </w:r>
      <w:r w:rsidR="001C3BD3" w:rsidRPr="00D3733D">
        <w:t>s of the recording microphones. Vertical positions are related</w:t>
      </w:r>
      <w:r w:rsidR="001C3BD3" w:rsidRPr="00D3733D">
        <w:br/>
      </w:r>
      <w:r w:rsidRPr="00D3733D">
        <w:t xml:space="preserve">to the vertical position of the </w:t>
      </w:r>
      <w:r w:rsidR="000F6BC6" w:rsidRPr="00D3733D">
        <w:t>m</w:t>
      </w:r>
      <w:r w:rsidR="000F6BC6" w:rsidRPr="00D3733D">
        <w:rPr>
          <w:rFonts w:eastAsia="MS Mincho"/>
        </w:rPr>
        <w:t xml:space="preserve">outh </w:t>
      </w:r>
      <w:r w:rsidR="000F6BC6" w:rsidRPr="00D3733D">
        <w:t>r</w:t>
      </w:r>
      <w:r w:rsidR="000F6BC6" w:rsidRPr="00D3733D">
        <w:rPr>
          <w:rFonts w:eastAsia="MS Mincho"/>
        </w:rPr>
        <w:t xml:space="preserve">eference </w:t>
      </w:r>
      <w:r w:rsidR="000F6BC6" w:rsidRPr="00D3733D">
        <w:t>p</w:t>
      </w:r>
      <w:r w:rsidR="000F6BC6" w:rsidRPr="00D3733D">
        <w:rPr>
          <w:rFonts w:eastAsia="MS Mincho"/>
        </w:rPr>
        <w:t>oint</w:t>
      </w:r>
      <w:r w:rsidR="0066349C" w:rsidRPr="00D3733D">
        <w:rPr>
          <w:rFonts w:eastAsia="MS Mincho"/>
        </w:rPr>
        <w:t>; EEP: ear canal entrance point</w:t>
      </w:r>
    </w:p>
    <w:p w14:paraId="7E0B81D7" w14:textId="77777777" w:rsidR="00782867" w:rsidRPr="00D3733D" w:rsidRDefault="00782867" w:rsidP="003C4CAF">
      <w:pPr>
        <w:pStyle w:val="Heading3"/>
      </w:pPr>
      <w:r w:rsidRPr="00D3733D">
        <w:t>7.5.2</w:t>
      </w:r>
      <w:r w:rsidRPr="00D3733D">
        <w:tab/>
        <w:t>Calibration of recording instrumentation</w:t>
      </w:r>
    </w:p>
    <w:p w14:paraId="1A811529" w14:textId="548995B0" w:rsidR="00782867" w:rsidRPr="00D3733D" w:rsidRDefault="00782867">
      <w:pPr>
        <w:tabs>
          <w:tab w:val="left" w:pos="2321"/>
        </w:tabs>
      </w:pPr>
      <w:r w:rsidRPr="00D3733D">
        <w:t>As stated before</w:t>
      </w:r>
      <w:r w:rsidR="0066349C" w:rsidRPr="00D3733D">
        <w:t>,</w:t>
      </w:r>
      <w:r w:rsidRPr="00D3733D">
        <w:t xml:space="preserve"> it is fundamental for this method that at the defined positions in the real sound field and </w:t>
      </w:r>
      <w:r w:rsidR="0066349C" w:rsidRPr="00D3733D">
        <w:t>at</w:t>
      </w:r>
      <w:r w:rsidRPr="00D3733D">
        <w:t xml:space="preserve"> the corresponding positions in the reproduced sound field the sound pressures over time are identical. Therefore</w:t>
      </w:r>
      <w:r w:rsidR="00652AC1" w:rsidRPr="00D3733D">
        <w:t>,</w:t>
      </w:r>
      <w:r w:rsidRPr="00D3733D">
        <w:t xml:space="preserve"> for every recording</w:t>
      </w:r>
      <w:r w:rsidR="0066349C" w:rsidRPr="00D3733D">
        <w:t>,</w:t>
      </w:r>
      <w:r w:rsidRPr="00D3733D">
        <w:t xml:space="preserve"> the location, frequency</w:t>
      </w:r>
      <w:r w:rsidR="0066349C" w:rsidRPr="00D3733D">
        <w:t xml:space="preserve"> or </w:t>
      </w:r>
      <w:r w:rsidRPr="00D3733D">
        <w:t>phase response and the directional sensitivity for each microphone ha</w:t>
      </w:r>
      <w:r w:rsidR="0066349C" w:rsidRPr="00D3733D">
        <w:t>ve</w:t>
      </w:r>
      <w:r w:rsidRPr="00D3733D">
        <w:t xml:space="preserve"> to be identical. As a consequence</w:t>
      </w:r>
      <w:r w:rsidR="00652AC1" w:rsidRPr="00D3733D">
        <w:t>,</w:t>
      </w:r>
      <w:r w:rsidRPr="00D3733D">
        <w:t xml:space="preserve"> the same microphone </w:t>
      </w:r>
      <w:r w:rsidR="009501AC" w:rsidRPr="00D3733D">
        <w:t>set-up</w:t>
      </w:r>
      <w:r w:rsidRPr="00D3733D">
        <w:t xml:space="preserve"> is used for </w:t>
      </w:r>
      <w:r w:rsidR="0066349C" w:rsidRPr="00D3733D">
        <w:t xml:space="preserve">both </w:t>
      </w:r>
      <w:r w:rsidRPr="00D3733D">
        <w:t>the recording and equalization procedure. Every microphone is calibrated individually.</w:t>
      </w:r>
    </w:p>
    <w:p w14:paraId="651589B4" w14:textId="3D4050BD" w:rsidR="00782867" w:rsidRPr="00D3733D" w:rsidRDefault="00782867" w:rsidP="00881FFD">
      <w:pPr>
        <w:pStyle w:val="Heading3"/>
      </w:pPr>
      <w:r w:rsidRPr="00D3733D">
        <w:t>7.5.3</w:t>
      </w:r>
      <w:r w:rsidRPr="00D3733D">
        <w:tab/>
        <w:t xml:space="preserve">Limitations caused by the selected microphone </w:t>
      </w:r>
      <w:r w:rsidR="009501AC" w:rsidRPr="00D3733D">
        <w:t>set-up</w:t>
      </w:r>
    </w:p>
    <w:p w14:paraId="0650A6FF" w14:textId="160998BD" w:rsidR="00782867" w:rsidRPr="00D3733D" w:rsidRDefault="00782867" w:rsidP="00782867">
      <w:r w:rsidRPr="00D3733D">
        <w:t>If the sound field is reproduced perfectly at two closely located points</w:t>
      </w:r>
      <w:r w:rsidR="0002559C" w:rsidRPr="00D3733D">
        <w:t>,</w:t>
      </w:r>
      <w:r w:rsidRPr="00D3733D">
        <w:t xml:space="preserve"> the distance between those two points corresponds to an upper critical frequency up to which the sound field in between those two points is also reproduced correctly. This upper critical frequen</w:t>
      </w:r>
      <w:r w:rsidR="00435F3D" w:rsidRPr="00D3733D">
        <w:t>cy is comparable to the Nyquist</w:t>
      </w:r>
      <w:r w:rsidR="00435F3D" w:rsidRPr="00D3733D">
        <w:noBreakHyphen/>
      </w:r>
      <w:r w:rsidRPr="00D3733D">
        <w:t>criterion and therefore can be estimated as</w:t>
      </w:r>
    </w:p>
    <w:p w14:paraId="7BAC7C88" w14:textId="6766274B" w:rsidR="00881FFD" w:rsidRPr="00D3733D" w:rsidRDefault="00881FFD" w:rsidP="00BA5A31">
      <w:pPr>
        <w:pStyle w:val="Equation"/>
      </w:pPr>
      <w:r w:rsidRPr="00D3733D">
        <w:tab/>
      </w:r>
      <w:r w:rsidRPr="00D3733D">
        <w:tab/>
      </w:r>
      <m:oMath>
        <m:sSub>
          <m:sSubPr>
            <m:ctrlPr>
              <w:rPr>
                <w:rFonts w:ascii="Cambria Math" w:hAnsi="Cambria Math"/>
              </w:rPr>
            </m:ctrlPr>
          </m:sSubPr>
          <m:e>
            <m:r>
              <w:rPr>
                <w:rFonts w:ascii="Cambria Math" w:hAnsi="Cambria Math"/>
              </w:rPr>
              <m:t>f</m:t>
            </m:r>
          </m:e>
          <m:sub>
            <m:r>
              <m:rPr>
                <m:sty m:val="p"/>
              </m:rPr>
              <w:rPr>
                <w:rFonts w:ascii="Cambria Math" w:hAnsi="Cambria Math"/>
              </w:rPr>
              <m:t>lim</m:t>
            </m:r>
          </m:sub>
        </m:sSub>
        <m:r>
          <m:rPr>
            <m:sty m:val="p"/>
          </m:rPr>
          <w:rPr>
            <w:rFonts w:ascii="Cambria Math" w:hAnsi="Cambria Math"/>
          </w:rPr>
          <m:t>=</m:t>
        </m:r>
        <m:f>
          <m:fPr>
            <m:ctrlPr>
              <w:rPr>
                <w:rFonts w:ascii="Cambria Math" w:hAnsi="Cambria Math"/>
              </w:rPr>
            </m:ctrlPr>
          </m:fPr>
          <m:num>
            <m:r>
              <w:rPr>
                <w:rFonts w:ascii="Cambria Math" w:hAnsi="Cambria Math"/>
              </w:rPr>
              <m:t>c</m:t>
            </m:r>
          </m:num>
          <m:den>
            <m:r>
              <m:rPr>
                <m:sty m:val="p"/>
              </m:rPr>
              <w:rPr>
                <w:rFonts w:ascii="Cambria Math" w:hAnsi="Cambria Math"/>
              </w:rPr>
              <m:t>2</m:t>
            </m:r>
            <m:sSub>
              <m:sSubPr>
                <m:ctrlPr>
                  <w:rPr>
                    <w:rFonts w:ascii="Cambria Math" w:hAnsi="Cambria Math"/>
                  </w:rPr>
                </m:ctrlPr>
              </m:sSubPr>
              <m:e>
                <m:r>
                  <w:rPr>
                    <w:rFonts w:ascii="Cambria Math" w:hAnsi="Cambria Math"/>
                  </w:rPr>
                  <m:t>d</m:t>
                </m:r>
              </m:e>
              <m:sub>
                <m:r>
                  <m:rPr>
                    <m:sty m:val="p"/>
                  </m:rPr>
                  <w:rPr>
                    <w:rFonts w:ascii="Cambria Math" w:hAnsi="Cambria Math"/>
                  </w:rPr>
                  <m:t>max</m:t>
                </m:r>
              </m:sub>
            </m:sSub>
          </m:den>
        </m:f>
      </m:oMath>
      <w:r w:rsidRPr="00D3733D">
        <w:tab/>
        <w:t>(</w:t>
      </w:r>
      <w:r w:rsidR="00BA5A31" w:rsidRPr="00D3733D">
        <w:t>7-1</w:t>
      </w:r>
      <w:r w:rsidRPr="00D3733D">
        <w:t>)</w:t>
      </w:r>
    </w:p>
    <w:p w14:paraId="0F8FB433" w14:textId="3F652FF8" w:rsidR="00782867" w:rsidRPr="00D3733D" w:rsidRDefault="0002559C">
      <w:pPr>
        <w:tabs>
          <w:tab w:val="left" w:pos="2321"/>
        </w:tabs>
      </w:pPr>
      <w:proofErr w:type="gramStart"/>
      <w:r w:rsidRPr="00D3733D">
        <w:t>where</w:t>
      </w:r>
      <w:proofErr w:type="gramEnd"/>
      <w:r w:rsidRPr="00D3733D">
        <w:rPr>
          <w:i/>
          <w:iCs/>
        </w:rPr>
        <w:t xml:space="preserve"> </w:t>
      </w:r>
      <w:r w:rsidR="00782867" w:rsidRPr="00D3733D">
        <w:rPr>
          <w:i/>
          <w:iCs/>
        </w:rPr>
        <w:fldChar w:fldCharType="begin"/>
      </w:r>
      <w:r w:rsidR="00782867" w:rsidRPr="00D3733D">
        <w:rPr>
          <w:i/>
          <w:iCs/>
        </w:rPr>
        <w:instrText xml:space="preserve"> QUOTE </w:instrText>
      </w:r>
      <m:oMath>
        <m:sSub>
          <m:sSubPr>
            <m:ctrlPr>
              <w:rPr>
                <w:rFonts w:ascii="Cambria Math" w:hAnsi="Cambria Math"/>
                <w:i/>
                <w:iCs/>
              </w:rPr>
            </m:ctrlPr>
          </m:sSubPr>
          <m:e>
            <m:r>
              <m:rPr>
                <m:sty m:val="p"/>
              </m:rPr>
              <w:rPr>
                <w:rFonts w:ascii="Cambria Math" w:hAnsi="Cambria Math"/>
              </w:rPr>
              <m:t>d</m:t>
            </m:r>
          </m:e>
          <m:sub>
            <m:r>
              <m:rPr>
                <m:sty m:val="p"/>
              </m:rPr>
              <w:rPr>
                <w:rFonts w:ascii="Cambria Math" w:hAnsi="Cambria Math"/>
              </w:rPr>
              <m:t>max</m:t>
            </m:r>
          </m:sub>
        </m:sSub>
      </m:oMath>
      <w:r w:rsidR="00782867" w:rsidRPr="00D3733D">
        <w:rPr>
          <w:i/>
          <w:iCs/>
        </w:rPr>
        <w:instrText xml:space="preserve"> </w:instrText>
      </w:r>
      <w:r w:rsidR="00782867" w:rsidRPr="00D3733D">
        <w:rPr>
          <w:i/>
          <w:iCs/>
        </w:rPr>
        <w:fldChar w:fldCharType="end"/>
      </w:r>
      <w:r w:rsidR="008D1C44" w:rsidRPr="00D3733D">
        <w:rPr>
          <w:i/>
          <w:iCs/>
        </w:rPr>
        <w:t>d</w:t>
      </w:r>
      <w:r w:rsidR="008D1C44" w:rsidRPr="00D3733D">
        <w:rPr>
          <w:vertAlign w:val="subscript"/>
        </w:rPr>
        <w:t>max</w:t>
      </w:r>
      <w:r w:rsidR="008D1C44" w:rsidRPr="00D3733D">
        <w:t xml:space="preserve"> </w:t>
      </w:r>
      <w:r w:rsidR="00782867" w:rsidRPr="00D3733D">
        <w:t>is the maximum distance between two microphones and</w:t>
      </w:r>
      <w:r w:rsidR="008D1C44" w:rsidRPr="00D3733D">
        <w:t xml:space="preserve"> </w:t>
      </w:r>
      <w:r w:rsidR="008D1C44" w:rsidRPr="00D3733D">
        <w:rPr>
          <w:i/>
          <w:iCs/>
        </w:rPr>
        <w:t>c</w:t>
      </w:r>
      <w:r w:rsidR="008D1C44" w:rsidRPr="00D3733D">
        <w:t xml:space="preserve"> </w:t>
      </w:r>
      <w:r w:rsidR="00782867" w:rsidRPr="00D3733D">
        <w:t>is the velocity</w:t>
      </w:r>
      <w:r w:rsidRPr="00D3733D">
        <w:t xml:space="preserve"> of sound</w:t>
      </w:r>
      <w:r w:rsidR="00782867" w:rsidRPr="00D3733D">
        <w:t xml:space="preserve">. For the eight microphones in </w:t>
      </w:r>
      <w:r w:rsidR="00435F3D" w:rsidRPr="00D3733D">
        <w:t xml:space="preserve">Figure </w:t>
      </w:r>
      <w:r w:rsidR="003967B2" w:rsidRPr="00D3733D">
        <w:t>2</w:t>
      </w:r>
      <w:r w:rsidR="00490524" w:rsidRPr="00D3733D">
        <w:t xml:space="preserve">, </w:t>
      </w:r>
      <w:r w:rsidR="00490524" w:rsidRPr="00D3733D">
        <w:rPr>
          <w:i/>
          <w:iCs/>
        </w:rPr>
        <w:t>f</w:t>
      </w:r>
      <w:r w:rsidR="00490524" w:rsidRPr="00D3733D">
        <w:rPr>
          <w:vertAlign w:val="subscript"/>
        </w:rPr>
        <w:t>lim</w:t>
      </w:r>
      <w:r w:rsidR="00490524" w:rsidRPr="00D3733D">
        <w:t xml:space="preserve"> </w:t>
      </w:r>
      <w:r w:rsidR="00782867" w:rsidRPr="00D3733D">
        <w:t xml:space="preserve">is dependent on </w:t>
      </w:r>
      <w:r w:rsidRPr="00D3733D">
        <w:t>position</w:t>
      </w:r>
      <w:r w:rsidR="00782867" w:rsidRPr="00D3733D">
        <w:t xml:space="preserve"> and is about 1.7 kHz in the sparsely spaced microphone</w:t>
      </w:r>
      <w:r w:rsidRPr="00D3733D">
        <w:t xml:space="preserve"> region</w:t>
      </w:r>
      <w:r w:rsidR="00782867" w:rsidRPr="00D3733D">
        <w:t xml:space="preserve"> and approximately 3 kHz in th</w:t>
      </w:r>
      <w:r w:rsidRPr="00D3733D">
        <w:t>at</w:t>
      </w:r>
      <w:r w:rsidR="00782867" w:rsidRPr="00D3733D">
        <w:t xml:space="preserve"> of densely spaced microphones. </w:t>
      </w:r>
      <w:r w:rsidR="00165506" w:rsidRPr="00D3733D">
        <w:t>Note that</w:t>
      </w:r>
      <w:r w:rsidR="00782867" w:rsidRPr="00D3733D">
        <w:t xml:space="preserve"> at the microphone positions </w:t>
      </w:r>
      <w:r w:rsidRPr="00D3733D">
        <w:t>themselves,</w:t>
      </w:r>
      <w:r w:rsidR="00782867" w:rsidRPr="00D3733D">
        <w:t xml:space="preserve"> the reproduction quality is optimal across the whole frequency range. In between these positions</w:t>
      </w:r>
      <w:r w:rsidRPr="00D3733D">
        <w:t>,</w:t>
      </w:r>
      <w:r w:rsidR="00782867" w:rsidRPr="00D3733D">
        <w:t xml:space="preserve"> accurate sp</w:t>
      </w:r>
      <w:r w:rsidR="003967B2" w:rsidRPr="00D3733D">
        <w:t xml:space="preserve">atial reproduction </w:t>
      </w:r>
      <w:proofErr w:type="gramStart"/>
      <w:r w:rsidR="003967B2" w:rsidRPr="00D3733D">
        <w:t>can only be</w:t>
      </w:r>
      <w:r w:rsidR="00490524" w:rsidRPr="00D3733D">
        <w:t xml:space="preserve"> </w:t>
      </w:r>
      <w:r w:rsidR="00782867" w:rsidRPr="00D3733D">
        <w:t>guaranteed</w:t>
      </w:r>
      <w:proofErr w:type="gramEnd"/>
      <w:r w:rsidR="00782867" w:rsidRPr="00D3733D">
        <w:t xml:space="preserve"> up to</w:t>
      </w:r>
      <w:r w:rsidR="00435F3D" w:rsidRPr="00D3733D">
        <w:t> </w:t>
      </w:r>
      <w:r w:rsidR="00490524" w:rsidRPr="00D3733D">
        <w:rPr>
          <w:i/>
          <w:iCs/>
        </w:rPr>
        <w:t>f</w:t>
      </w:r>
      <w:r w:rsidR="00490524" w:rsidRPr="00D3733D">
        <w:rPr>
          <w:vertAlign w:val="subscript"/>
        </w:rPr>
        <w:t>lim</w:t>
      </w:r>
      <w:r w:rsidR="00782867" w:rsidRPr="00D3733D">
        <w:fldChar w:fldCharType="begin"/>
      </w:r>
      <w:r w:rsidR="00782867" w:rsidRPr="00D3733D">
        <w:instrText xml:space="preserve"> QUOTE </w:instrText>
      </w:r>
      <m:oMath>
        <m:sSub>
          <m:sSubPr>
            <m:ctrlPr>
              <w:rPr>
                <w:rFonts w:ascii="Cambria Math" w:hAnsi="Cambria Math"/>
                <w:i/>
              </w:rPr>
            </m:ctrlPr>
          </m:sSubPr>
          <m:e>
            <m:r>
              <m:rPr>
                <m:sty m:val="p"/>
              </m:rPr>
              <w:rPr>
                <w:rFonts w:ascii="Cambria Math" w:hAnsi="Cambria Math"/>
              </w:rPr>
              <m:t>f</m:t>
            </m:r>
          </m:e>
          <m:sub>
            <m:r>
              <m:rPr>
                <m:sty m:val="p"/>
              </m:rPr>
              <w:rPr>
                <w:rFonts w:ascii="Cambria Math" w:hAnsi="Cambria Math"/>
              </w:rPr>
              <m:t>lim</m:t>
            </m:r>
          </m:sub>
        </m:sSub>
      </m:oMath>
      <w:r w:rsidR="00782867" w:rsidRPr="00D3733D">
        <w:instrText xml:space="preserve"> </w:instrText>
      </w:r>
      <w:r w:rsidR="00782867" w:rsidRPr="00D3733D">
        <w:fldChar w:fldCharType="end"/>
      </w:r>
      <w:r w:rsidR="00782867" w:rsidRPr="00D3733D">
        <w:t>.</w:t>
      </w:r>
    </w:p>
    <w:p w14:paraId="1700B483" w14:textId="77777777" w:rsidR="009F03AC" w:rsidRPr="00D3733D" w:rsidRDefault="009F03AC" w:rsidP="009F03AC">
      <w:pPr>
        <w:pStyle w:val="Heading2"/>
      </w:pPr>
      <w:bookmarkStart w:id="89" w:name="_Toc513708729"/>
      <w:bookmarkStart w:id="90" w:name="_Toc519176369"/>
      <w:bookmarkStart w:id="91" w:name="_Toc519177567"/>
      <w:bookmarkStart w:id="92" w:name="_Toc519257761"/>
      <w:bookmarkStart w:id="93" w:name="_Toc523392581"/>
      <w:r w:rsidRPr="00D3733D">
        <w:t>7.</w:t>
      </w:r>
      <w:r w:rsidR="00782867" w:rsidRPr="00D3733D">
        <w:t>6</w:t>
      </w:r>
      <w:r w:rsidRPr="00D3733D">
        <w:tab/>
        <w:t>Recording format</w:t>
      </w:r>
      <w:bookmarkEnd w:id="89"/>
      <w:bookmarkEnd w:id="90"/>
      <w:bookmarkEnd w:id="91"/>
      <w:bookmarkEnd w:id="92"/>
      <w:bookmarkEnd w:id="93"/>
    </w:p>
    <w:p w14:paraId="1119D0F9" w14:textId="51FA8B64" w:rsidR="0035068E" w:rsidRPr="00D3733D" w:rsidRDefault="0035068E">
      <w:r w:rsidRPr="00D3733D">
        <w:t>The recording techniques described in this Recommendation should by default be conducted without any preprocessing and filtering. This implies that the recording should be without equalization and that filtering should only be applied to the extent that this is required by the process of storing the recording in either a digital or analogue representation.</w:t>
      </w:r>
    </w:p>
    <w:p w14:paraId="26728998" w14:textId="6B637669" w:rsidR="0035068E" w:rsidRPr="00D3733D" w:rsidRDefault="0035068E">
      <w:r w:rsidRPr="00D3733D">
        <w:t xml:space="preserve">When a digital representation is used </w:t>
      </w:r>
      <w:r w:rsidR="0002559C" w:rsidRPr="00D3733D">
        <w:t>to</w:t>
      </w:r>
      <w:r w:rsidRPr="00D3733D">
        <w:t xml:space="preserve"> stor</w:t>
      </w:r>
      <w:r w:rsidR="0002559C" w:rsidRPr="00D3733D">
        <w:t>e</w:t>
      </w:r>
      <w:r w:rsidRPr="00D3733D">
        <w:t xml:space="preserve"> the recording</w:t>
      </w:r>
      <w:r w:rsidR="0002559C" w:rsidRPr="00D3733D">
        <w:t>,</w:t>
      </w:r>
      <w:r w:rsidRPr="00D3733D">
        <w:t xml:space="preserve"> a sampling rate of at least 48</w:t>
      </w:r>
      <w:r w:rsidR="00435F3D" w:rsidRPr="00D3733D">
        <w:t> </w:t>
      </w:r>
      <w:r w:rsidRPr="00D3733D">
        <w:t>kHz should be used</w:t>
      </w:r>
      <w:r w:rsidR="0002559C" w:rsidRPr="00D3733D">
        <w:t xml:space="preserve"> to</w:t>
      </w:r>
      <w:r w:rsidRPr="00D3733D">
        <w:t xml:space="preserve"> enabl</w:t>
      </w:r>
      <w:r w:rsidR="00652AC1" w:rsidRPr="00D3733D">
        <w:t>e</w:t>
      </w:r>
      <w:r w:rsidRPr="00D3733D">
        <w:t xml:space="preserve"> th</w:t>
      </w:r>
      <w:r w:rsidR="0002559C" w:rsidRPr="00D3733D">
        <w:t>e</w:t>
      </w:r>
      <w:r w:rsidRPr="00D3733D">
        <w:t xml:space="preserve"> full audio band – 20</w:t>
      </w:r>
      <w:r w:rsidR="00435F3D" w:rsidRPr="00D3733D">
        <w:t> </w:t>
      </w:r>
      <w:r w:rsidRPr="00D3733D">
        <w:t>Hz to 20</w:t>
      </w:r>
      <w:r w:rsidR="00B31AC6" w:rsidRPr="00D3733D">
        <w:t> </w:t>
      </w:r>
      <w:r w:rsidRPr="00D3733D">
        <w:t xml:space="preserve">kHz – </w:t>
      </w:r>
      <w:r w:rsidR="0002559C" w:rsidRPr="00D3733D">
        <w:t>to</w:t>
      </w:r>
      <w:r w:rsidRPr="00D3733D">
        <w:t xml:space="preserve"> be utilized for the applications </w:t>
      </w:r>
      <w:r w:rsidR="0002559C" w:rsidRPr="00D3733D">
        <w:t>cover</w:t>
      </w:r>
      <w:r w:rsidRPr="00D3733D">
        <w:t>ed in this Recommendation. Different sampling rates can be used</w:t>
      </w:r>
      <w:r w:rsidR="0002559C" w:rsidRPr="00D3733D">
        <w:t>,</w:t>
      </w:r>
      <w:r w:rsidRPr="00D3733D">
        <w:t xml:space="preserve"> but </w:t>
      </w:r>
      <w:r w:rsidR="0002559C" w:rsidRPr="00D3733D">
        <w:t>note</w:t>
      </w:r>
      <w:r w:rsidRPr="00D3733D">
        <w:t xml:space="preserve"> that lower sampling rates reduce th</w:t>
      </w:r>
      <w:r w:rsidR="0002559C" w:rsidRPr="00D3733D">
        <w:t>e</w:t>
      </w:r>
      <w:r w:rsidRPr="00D3733D">
        <w:t xml:space="preserve"> effective frequency range of the recording.</w:t>
      </w:r>
    </w:p>
    <w:p w14:paraId="13155B59" w14:textId="6ED3DD7F" w:rsidR="0035068E" w:rsidRPr="00D3733D" w:rsidRDefault="0035068E">
      <w:r w:rsidRPr="00D3733D">
        <w:t>It is anticipated that the majority of recordings relevan</w:t>
      </w:r>
      <w:r w:rsidR="0002559C" w:rsidRPr="00D3733D">
        <w:t>t</w:t>
      </w:r>
      <w:r w:rsidRPr="00D3733D">
        <w:t xml:space="preserve"> to applications of this Recommendation will utiliz</w:t>
      </w:r>
      <w:r w:rsidR="0002559C" w:rsidRPr="00D3733D">
        <w:t>e</w:t>
      </w:r>
      <w:r w:rsidRPr="00D3733D">
        <w:t xml:space="preserve"> a digital representation; hence no further description of an analogue representation is given here.</w:t>
      </w:r>
    </w:p>
    <w:p w14:paraId="355E119E" w14:textId="77777777" w:rsidR="0035068E" w:rsidRPr="00D3733D" w:rsidRDefault="0035068E" w:rsidP="0035068E">
      <w:r w:rsidRPr="00D3733D">
        <w:t>The recording equipment should be able to handle the noise scenarios being recorded without introducing distortion and without adding any recording noise.</w:t>
      </w:r>
    </w:p>
    <w:p w14:paraId="74D69B49" w14:textId="50E54D4B" w:rsidR="0035068E" w:rsidRPr="00D3733D" w:rsidRDefault="0035068E" w:rsidP="0035068E">
      <w:r w:rsidRPr="00D3733D">
        <w:t>The format in which the recording should be preserved is as a</w:t>
      </w:r>
      <w:r w:rsidR="00A15CCC" w:rsidRPr="00D3733D">
        <w:t>n</w:t>
      </w:r>
      <w:r w:rsidRPr="00D3733D">
        <w:t xml:space="preserve"> </w:t>
      </w:r>
      <w:r w:rsidR="00A15CCC" w:rsidRPr="00D3733D">
        <w:t xml:space="preserve">uncompressed audio </w:t>
      </w:r>
      <w:r w:rsidRPr="00D3733D">
        <w:t>file. Other formats can be used</w:t>
      </w:r>
      <w:r w:rsidR="0002559C" w:rsidRPr="00D3733D">
        <w:t>,</w:t>
      </w:r>
      <w:r w:rsidRPr="00D3733D">
        <w:t xml:space="preserve"> but the recording should be structured according to the following schema</w:t>
      </w:r>
      <w:r w:rsidR="0002559C" w:rsidRPr="00D3733D">
        <w:t>.</w:t>
      </w:r>
    </w:p>
    <w:p w14:paraId="4E645C40" w14:textId="70E8EB80" w:rsidR="0035068E" w:rsidRPr="00D3733D" w:rsidRDefault="00881FFD" w:rsidP="00881FFD">
      <w:pPr>
        <w:pStyle w:val="enumlev1"/>
      </w:pPr>
      <w:r w:rsidRPr="00D3733D">
        <w:t>–</w:t>
      </w:r>
      <w:r w:rsidRPr="00D3733D">
        <w:tab/>
      </w:r>
      <w:r w:rsidR="0035068E" w:rsidRPr="00D3733D">
        <w:t xml:space="preserve">Mono </w:t>
      </w:r>
      <w:r w:rsidR="0002559C" w:rsidRPr="00D3733D">
        <w:t>r</w:t>
      </w:r>
      <w:r w:rsidR="0035068E" w:rsidRPr="00D3733D">
        <w:t xml:space="preserve">ecording: The single microphone signal is stored in a single </w:t>
      </w:r>
      <w:r w:rsidR="00A15CCC" w:rsidRPr="00D3733D">
        <w:t xml:space="preserve">uncompressed audio </w:t>
      </w:r>
      <w:r w:rsidR="0035068E" w:rsidRPr="00D3733D">
        <w:t>file.</w:t>
      </w:r>
    </w:p>
    <w:p w14:paraId="7B33F523" w14:textId="2AD3092E" w:rsidR="0035068E" w:rsidRPr="00D3733D" w:rsidRDefault="00881FFD" w:rsidP="00881FFD">
      <w:pPr>
        <w:pStyle w:val="enumlev1"/>
        <w:rPr>
          <w:spacing w:val="-2"/>
        </w:rPr>
      </w:pPr>
      <w:r w:rsidRPr="00D3733D">
        <w:t>–</w:t>
      </w:r>
      <w:r w:rsidRPr="00D3733D">
        <w:tab/>
      </w:r>
      <w:r w:rsidR="0035068E" w:rsidRPr="00D3733D">
        <w:rPr>
          <w:spacing w:val="-2"/>
        </w:rPr>
        <w:t xml:space="preserve">Stereo </w:t>
      </w:r>
      <w:r w:rsidR="0002559C" w:rsidRPr="00D3733D">
        <w:rPr>
          <w:spacing w:val="-2"/>
        </w:rPr>
        <w:t>re</w:t>
      </w:r>
      <w:r w:rsidR="0035068E" w:rsidRPr="00D3733D">
        <w:rPr>
          <w:spacing w:val="-2"/>
        </w:rPr>
        <w:t xml:space="preserve">cording: The two microphone signals are stored in a single </w:t>
      </w:r>
      <w:r w:rsidR="00A15CCC" w:rsidRPr="00D3733D">
        <w:rPr>
          <w:spacing w:val="-2"/>
        </w:rPr>
        <w:t xml:space="preserve">uncompressed audio </w:t>
      </w:r>
      <w:r w:rsidR="0035068E" w:rsidRPr="00D3733D">
        <w:rPr>
          <w:spacing w:val="-2"/>
        </w:rPr>
        <w:t>file.</w:t>
      </w:r>
    </w:p>
    <w:p w14:paraId="13504384" w14:textId="07D30F57" w:rsidR="0035068E" w:rsidRPr="00D3733D" w:rsidRDefault="00881FFD" w:rsidP="00881FFD">
      <w:pPr>
        <w:pStyle w:val="enumlev1"/>
      </w:pPr>
      <w:r w:rsidRPr="00D3733D">
        <w:lastRenderedPageBreak/>
        <w:t>–</w:t>
      </w:r>
      <w:r w:rsidRPr="00D3733D">
        <w:tab/>
      </w:r>
      <w:r w:rsidR="0035068E" w:rsidRPr="00D3733D">
        <w:t xml:space="preserve">Binaural </w:t>
      </w:r>
      <w:r w:rsidR="0002559C" w:rsidRPr="00D3733D">
        <w:t>r</w:t>
      </w:r>
      <w:r w:rsidR="0035068E" w:rsidRPr="00D3733D">
        <w:t xml:space="preserve">ecording: The right signal and the left signal are stored in a single </w:t>
      </w:r>
      <w:r w:rsidR="00A15CCC" w:rsidRPr="00D3733D">
        <w:t xml:space="preserve">uncompressed audio </w:t>
      </w:r>
      <w:r w:rsidR="0035068E" w:rsidRPr="00D3733D">
        <w:t xml:space="preserve">file. </w:t>
      </w:r>
      <w:r w:rsidR="00A15CCC" w:rsidRPr="00D3733D">
        <w:t>It</w:t>
      </w:r>
      <w:r w:rsidR="00B011C9" w:rsidRPr="00D3733D">
        <w:t xml:space="preserve"> must </w:t>
      </w:r>
      <w:r w:rsidR="00A15CCC" w:rsidRPr="00D3733D">
        <w:t xml:space="preserve">be </w:t>
      </w:r>
      <w:r w:rsidR="00B011C9" w:rsidRPr="00D3733D">
        <w:t>guarantee</w:t>
      </w:r>
      <w:r w:rsidR="0002559C" w:rsidRPr="00D3733D">
        <w:t>d</w:t>
      </w:r>
      <w:r w:rsidR="00B011C9" w:rsidRPr="00D3733D">
        <w:t xml:space="preserve"> that recorded real</w:t>
      </w:r>
      <w:r w:rsidR="0002559C" w:rsidRPr="00D3733D">
        <w:t>-</w:t>
      </w:r>
      <w:r w:rsidR="00B011C9" w:rsidRPr="00D3733D">
        <w:t>field sound pressure levels can be reproduced correctly</w:t>
      </w:r>
      <w:r w:rsidR="00A15CCC" w:rsidRPr="00D3733D">
        <w:t xml:space="preserve">, </w:t>
      </w:r>
      <w:r w:rsidR="005C655C" w:rsidRPr="00D3733D">
        <w:t xml:space="preserve">e.g., </w:t>
      </w:r>
      <w:r w:rsidR="00A15CCC" w:rsidRPr="00D3733D">
        <w:t>by storing calibration data in the file header</w:t>
      </w:r>
      <w:r w:rsidR="0035068E" w:rsidRPr="00D3733D">
        <w:t>.</w:t>
      </w:r>
    </w:p>
    <w:p w14:paraId="093AE5EA" w14:textId="47002EF5" w:rsidR="0035068E" w:rsidRPr="00D3733D" w:rsidRDefault="00881FFD" w:rsidP="00881FFD">
      <w:pPr>
        <w:pStyle w:val="enumlev1"/>
      </w:pPr>
      <w:r w:rsidRPr="00D3733D">
        <w:t>–</w:t>
      </w:r>
      <w:r w:rsidRPr="00D3733D">
        <w:tab/>
      </w:r>
      <w:r w:rsidR="0035068E" w:rsidRPr="00D3733D">
        <w:t xml:space="preserve">Ambisonic </w:t>
      </w:r>
      <w:r w:rsidR="0002559C" w:rsidRPr="00D3733D">
        <w:t>r</w:t>
      </w:r>
      <w:r w:rsidR="0035068E" w:rsidRPr="00D3733D">
        <w:t xml:space="preserve">ecording: The B-format should be stored in a single </w:t>
      </w:r>
      <w:r w:rsidR="00A15CCC" w:rsidRPr="00D3733D">
        <w:t xml:space="preserve">uncompressed audio </w:t>
      </w:r>
      <w:r w:rsidR="0035068E" w:rsidRPr="00D3733D">
        <w:t>file</w:t>
      </w:r>
      <w:r w:rsidR="00B011C9" w:rsidRPr="00D3733D">
        <w:t xml:space="preserve">. </w:t>
      </w:r>
      <w:r w:rsidR="00A15CCC" w:rsidRPr="00D3733D">
        <w:t xml:space="preserve">It </w:t>
      </w:r>
      <w:r w:rsidR="00B011C9" w:rsidRPr="00D3733D">
        <w:t xml:space="preserve">must </w:t>
      </w:r>
      <w:r w:rsidR="00A15CCC" w:rsidRPr="00D3733D">
        <w:t xml:space="preserve">be </w:t>
      </w:r>
      <w:r w:rsidR="00B011C9" w:rsidRPr="00D3733D">
        <w:t>guarantee</w:t>
      </w:r>
      <w:r w:rsidR="0002559C" w:rsidRPr="00D3733D">
        <w:t>d</w:t>
      </w:r>
      <w:r w:rsidR="00B011C9" w:rsidRPr="00D3733D">
        <w:t xml:space="preserve"> that recorded real</w:t>
      </w:r>
      <w:r w:rsidR="0002559C" w:rsidRPr="00D3733D">
        <w:t>-</w:t>
      </w:r>
      <w:r w:rsidR="00B011C9" w:rsidRPr="00D3733D">
        <w:t>field sound pressure levels can be reproduced correctly</w:t>
      </w:r>
      <w:r w:rsidR="00A15CCC" w:rsidRPr="00D3733D">
        <w:t xml:space="preserve">, </w:t>
      </w:r>
      <w:r w:rsidR="005C655C" w:rsidRPr="00D3733D">
        <w:t xml:space="preserve">e.g., </w:t>
      </w:r>
      <w:r w:rsidR="00A15CCC" w:rsidRPr="00D3733D">
        <w:t>by storing calibration data in the file header</w:t>
      </w:r>
      <w:r w:rsidR="0002559C" w:rsidRPr="00D3733D">
        <w:t>.</w:t>
      </w:r>
    </w:p>
    <w:p w14:paraId="3392F602" w14:textId="6D16493D" w:rsidR="00E504F6" w:rsidRPr="00D3733D" w:rsidRDefault="00881FFD" w:rsidP="00881FFD">
      <w:pPr>
        <w:pStyle w:val="enumlev1"/>
      </w:pPr>
      <w:r w:rsidRPr="00D3733D">
        <w:t>–</w:t>
      </w:r>
      <w:r w:rsidRPr="00D3733D">
        <w:tab/>
      </w:r>
      <w:r w:rsidR="00E504F6" w:rsidRPr="00D3733D">
        <w:t xml:space="preserve">Multi-point sound field recording: Eight channels have to be stored </w:t>
      </w:r>
      <w:r w:rsidR="00D40D04" w:rsidRPr="00D3733D">
        <w:t xml:space="preserve">with high accuracy, preferably </w:t>
      </w:r>
      <w:r w:rsidR="00E504F6" w:rsidRPr="00D3733D">
        <w:t>24 </w:t>
      </w:r>
      <w:r w:rsidR="00484555" w:rsidRPr="00D3733D">
        <w:t>b</w:t>
      </w:r>
      <w:r w:rsidR="00E504F6" w:rsidRPr="00D3733D">
        <w:t>it</w:t>
      </w:r>
      <w:r w:rsidR="00D40D04" w:rsidRPr="00D3733D">
        <w:t xml:space="preserve"> or more</w:t>
      </w:r>
      <w:r w:rsidR="00E504F6" w:rsidRPr="00D3733D">
        <w:t xml:space="preserve">. </w:t>
      </w:r>
      <w:r w:rsidR="00A15CCC" w:rsidRPr="00D3733D">
        <w:t xml:space="preserve">It </w:t>
      </w:r>
      <w:r w:rsidR="00E504F6" w:rsidRPr="00D3733D">
        <w:t xml:space="preserve">must </w:t>
      </w:r>
      <w:r w:rsidR="00A15CCC" w:rsidRPr="00D3733D">
        <w:t xml:space="preserve">be </w:t>
      </w:r>
      <w:r w:rsidR="00E504F6" w:rsidRPr="00D3733D">
        <w:t>guarantee</w:t>
      </w:r>
      <w:r w:rsidR="0002559C" w:rsidRPr="00D3733D">
        <w:t>d</w:t>
      </w:r>
      <w:r w:rsidR="00E504F6" w:rsidRPr="00D3733D">
        <w:t xml:space="preserve"> that recorded real</w:t>
      </w:r>
      <w:r w:rsidR="0002559C" w:rsidRPr="00D3733D">
        <w:t>-</w:t>
      </w:r>
      <w:r w:rsidR="00E504F6" w:rsidRPr="00D3733D">
        <w:t>field sound pressure levels can be reproduced correctly</w:t>
      </w:r>
      <w:r w:rsidR="00A15CCC" w:rsidRPr="00D3733D">
        <w:t xml:space="preserve">, </w:t>
      </w:r>
      <w:r w:rsidR="005C655C" w:rsidRPr="00D3733D">
        <w:t xml:space="preserve">e.g., </w:t>
      </w:r>
      <w:r w:rsidR="00A15CCC" w:rsidRPr="00D3733D">
        <w:t>by storing calibration data in the file header</w:t>
      </w:r>
      <w:r w:rsidR="00E504F6" w:rsidRPr="00D3733D">
        <w:t>.</w:t>
      </w:r>
    </w:p>
    <w:p w14:paraId="27F486D1" w14:textId="5DACCCA1" w:rsidR="009F03AC" w:rsidRPr="00D3733D" w:rsidRDefault="0002559C">
      <w:r w:rsidRPr="00D3733D">
        <w:t>Any</w:t>
      </w:r>
      <w:r w:rsidR="0035068E" w:rsidRPr="00D3733D">
        <w:t xml:space="preserve"> calibration recording used must be stored in a separate </w:t>
      </w:r>
      <w:r w:rsidR="00A15CCC" w:rsidRPr="00D3733D">
        <w:t xml:space="preserve">uncompressed audio </w:t>
      </w:r>
      <w:r w:rsidR="0035068E" w:rsidRPr="00D3733D">
        <w:t>file and the format for the associated recording method must be applied.</w:t>
      </w:r>
    </w:p>
    <w:p w14:paraId="6AE4BC77" w14:textId="77777777" w:rsidR="009F03AC" w:rsidRPr="00D3733D" w:rsidRDefault="009F03AC" w:rsidP="009F03AC">
      <w:pPr>
        <w:pStyle w:val="Heading2"/>
      </w:pPr>
      <w:bookmarkStart w:id="94" w:name="_Toc513708730"/>
      <w:bookmarkStart w:id="95" w:name="_Toc519176370"/>
      <w:bookmarkStart w:id="96" w:name="_Toc519177568"/>
      <w:bookmarkStart w:id="97" w:name="_Toc519257762"/>
      <w:bookmarkStart w:id="98" w:name="_Toc523392582"/>
      <w:r w:rsidRPr="00D3733D">
        <w:t>7.</w:t>
      </w:r>
      <w:r w:rsidR="00782867" w:rsidRPr="00D3733D">
        <w:t>7</w:t>
      </w:r>
      <w:r w:rsidRPr="00D3733D">
        <w:tab/>
        <w:t>Calibration</w:t>
      </w:r>
      <w:r w:rsidR="009B7FBD" w:rsidRPr="00D3733D">
        <w:t xml:space="preserve"> of recording instrumentation</w:t>
      </w:r>
      <w:bookmarkEnd w:id="94"/>
      <w:bookmarkEnd w:id="95"/>
      <w:bookmarkEnd w:id="96"/>
      <w:bookmarkEnd w:id="97"/>
      <w:bookmarkEnd w:id="98"/>
    </w:p>
    <w:p w14:paraId="641F1871" w14:textId="3C215BAD" w:rsidR="00832268" w:rsidRPr="00D3733D" w:rsidRDefault="0002559C">
      <w:r w:rsidRPr="00D3733D">
        <w:t>N</w:t>
      </w:r>
      <w:r w:rsidR="00832268" w:rsidRPr="00D3733D">
        <w:t>oise environment</w:t>
      </w:r>
      <w:r w:rsidRPr="00D3733D">
        <w:t xml:space="preserve"> recording method</w:t>
      </w:r>
      <w:r w:rsidR="00832268" w:rsidRPr="00D3733D">
        <w:t xml:space="preserve">s described in this Recommendation require the recording instruments </w:t>
      </w:r>
      <w:r w:rsidRPr="00D3733D">
        <w:t>to be</w:t>
      </w:r>
      <w:r w:rsidR="00832268" w:rsidRPr="00D3733D">
        <w:t xml:space="preserve"> fully calibrated. When using a measurement microphone, </w:t>
      </w:r>
      <w:r w:rsidR="000D4823" w:rsidRPr="00D3733D">
        <w:t xml:space="preserve">equipment such as </w:t>
      </w:r>
      <w:r w:rsidR="00832268" w:rsidRPr="00D3733D">
        <w:t>a HATS or MIRE only require</w:t>
      </w:r>
      <w:r w:rsidR="000D4823" w:rsidRPr="00D3733D">
        <w:t>s</w:t>
      </w:r>
      <w:r w:rsidR="00832268" w:rsidRPr="00D3733D">
        <w:t xml:space="preserve"> that a sensitivity level calibration </w:t>
      </w:r>
      <w:r w:rsidR="000D4823" w:rsidRPr="00D3733D">
        <w:t>be</w:t>
      </w:r>
      <w:r w:rsidR="00832268" w:rsidRPr="00D3733D">
        <w:t xml:space="preserve"> performed</w:t>
      </w:r>
      <w:r w:rsidR="000D4823" w:rsidRPr="00D3733D">
        <w:t>,</w:t>
      </w:r>
      <w:r w:rsidR="00832268" w:rsidRPr="00D3733D">
        <w:t xml:space="preserve"> typically by using a simple sound level calibrator.</w:t>
      </w:r>
    </w:p>
    <w:p w14:paraId="17F98098" w14:textId="66C6CFC4" w:rsidR="00832268" w:rsidRPr="00D3733D" w:rsidRDefault="00832268">
      <w:r w:rsidRPr="00D3733D">
        <w:t xml:space="preserve">For recording instruments utilizing a </w:t>
      </w:r>
      <w:r w:rsidR="00F57533" w:rsidRPr="00D3733D">
        <w:t>sound</w:t>
      </w:r>
      <w:r w:rsidR="001E04C9" w:rsidRPr="00D3733D">
        <w:t xml:space="preserve"> </w:t>
      </w:r>
      <w:r w:rsidR="00F57533" w:rsidRPr="00D3733D">
        <w:t>field</w:t>
      </w:r>
      <w:r w:rsidRPr="00D3733D">
        <w:t xml:space="preserve"> microphone</w:t>
      </w:r>
      <w:r w:rsidR="000D4823" w:rsidRPr="00D3733D">
        <w:t>,</w:t>
      </w:r>
      <w:r w:rsidR="006D06EF" w:rsidRPr="00D3733D">
        <w:t xml:space="preserve"> the supplier of such devices should provide information regarding the sensitivity of the individual microphones constituting the </w:t>
      </w:r>
      <w:r w:rsidR="00F57533" w:rsidRPr="00D3733D">
        <w:t>sound</w:t>
      </w:r>
      <w:r w:rsidR="001E04C9" w:rsidRPr="00D3733D">
        <w:t xml:space="preserve"> </w:t>
      </w:r>
      <w:r w:rsidR="00F57533" w:rsidRPr="00D3733D">
        <w:t>field</w:t>
      </w:r>
      <w:r w:rsidR="006D06EF" w:rsidRPr="00D3733D">
        <w:t xml:space="preserve"> microphone</w:t>
      </w:r>
      <w:r w:rsidR="000D4823" w:rsidRPr="00D3733D">
        <w:t>,</w:t>
      </w:r>
      <w:r w:rsidR="006D06EF" w:rsidRPr="00D3733D">
        <w:t xml:space="preserve"> as well as a suitable calibration procedure for the complete </w:t>
      </w:r>
      <w:r w:rsidR="00F57533" w:rsidRPr="00D3733D">
        <w:t>sound</w:t>
      </w:r>
      <w:r w:rsidR="001E04C9" w:rsidRPr="00D3733D">
        <w:t xml:space="preserve"> </w:t>
      </w:r>
      <w:r w:rsidR="00F57533" w:rsidRPr="00D3733D">
        <w:t>field</w:t>
      </w:r>
      <w:r w:rsidR="006D06EF" w:rsidRPr="00D3733D">
        <w:t xml:space="preserve"> microphone</w:t>
      </w:r>
      <w:r w:rsidR="00EF7DA1" w:rsidRPr="00D3733D">
        <w:t xml:space="preserve"> for verification purposes</w:t>
      </w:r>
      <w:r w:rsidR="006D06EF" w:rsidRPr="00D3733D">
        <w:t>.</w:t>
      </w:r>
      <w:r w:rsidRPr="00D3733D">
        <w:t xml:space="preserve"> </w:t>
      </w:r>
    </w:p>
    <w:p w14:paraId="59C6FD04" w14:textId="2A4A96B3" w:rsidR="009F03AC" w:rsidRPr="00D3733D" w:rsidRDefault="00832268">
      <w:r w:rsidRPr="00D3733D">
        <w:t>For all recordings</w:t>
      </w:r>
      <w:r w:rsidR="00652AC1" w:rsidRPr="00D3733D">
        <w:t>,</w:t>
      </w:r>
      <w:r w:rsidRPr="00D3733D">
        <w:t xml:space="preserve"> ensure that the recording system has the same fixed delays and gains applied to each channel. Given the broad dynamic range of noise environments that might be encountered, and the associated instantaneous peak levels, it is preferable to record signals digitally with a resolution of at least 24</w:t>
      </w:r>
      <w:r w:rsidR="000D4823" w:rsidRPr="00D3733D">
        <w:t> </w:t>
      </w:r>
      <w:r w:rsidRPr="00D3733D">
        <w:t xml:space="preserve">bit </w:t>
      </w:r>
      <w:proofErr w:type="gramStart"/>
      <w:r w:rsidRPr="00D3733D">
        <w:t>fixed point</w:t>
      </w:r>
      <w:proofErr w:type="gramEnd"/>
      <w:r w:rsidRPr="00D3733D">
        <w:t xml:space="preserve"> accuracy, which should allow a greater variety of environment levels to be recorded without needing to change the gain of the system.</w:t>
      </w:r>
    </w:p>
    <w:p w14:paraId="19799F3F" w14:textId="77777777" w:rsidR="00DF2A0A" w:rsidRPr="00D3733D" w:rsidRDefault="00DF2A0A" w:rsidP="00DF2A0A">
      <w:pPr>
        <w:pStyle w:val="Heading1"/>
      </w:pPr>
      <w:bookmarkStart w:id="99" w:name="_Toc513708731"/>
      <w:bookmarkStart w:id="100" w:name="_Toc519176371"/>
      <w:bookmarkStart w:id="101" w:name="_Toc519177569"/>
      <w:bookmarkStart w:id="102" w:name="_Toc519257763"/>
      <w:bookmarkStart w:id="103" w:name="_Toc523392583"/>
      <w:r w:rsidRPr="00D3733D">
        <w:t>8</w:t>
      </w:r>
      <w:r w:rsidRPr="00D3733D">
        <w:tab/>
        <w:t>Environments for reproducing artificial noise fields</w:t>
      </w:r>
      <w:bookmarkEnd w:id="99"/>
      <w:bookmarkEnd w:id="100"/>
      <w:bookmarkEnd w:id="101"/>
      <w:bookmarkEnd w:id="102"/>
      <w:bookmarkEnd w:id="103"/>
    </w:p>
    <w:p w14:paraId="69DEE75C" w14:textId="0A84282C" w:rsidR="008436CE" w:rsidRPr="00D3733D" w:rsidRDefault="008436CE">
      <w:r w:rsidRPr="00D3733D">
        <w:t>A broad categorization of the testing environments in which noise sources or fields can be reproduced, independent of the source material or method of generation, can be defined as</w:t>
      </w:r>
      <w:r w:rsidR="001652CE" w:rsidRPr="00D3733D">
        <w:t xml:space="preserve"> follows.</w:t>
      </w:r>
      <w:r w:rsidRPr="00D3733D">
        <w:t xml:space="preserve"> </w:t>
      </w:r>
    </w:p>
    <w:p w14:paraId="275EAC75" w14:textId="7BB543E5" w:rsidR="008436CE" w:rsidRPr="00D3733D" w:rsidRDefault="00A31902">
      <w:pPr>
        <w:pStyle w:val="enumlev1"/>
      </w:pPr>
      <w:r w:rsidRPr="00D3733D">
        <w:t>–</w:t>
      </w:r>
      <w:r w:rsidRPr="00D3733D">
        <w:tab/>
      </w:r>
      <w:r w:rsidR="008436CE" w:rsidRPr="00D3733D">
        <w:t xml:space="preserve">Reference </w:t>
      </w:r>
      <w:r w:rsidR="009501AC" w:rsidRPr="00D3733D">
        <w:t>set-up</w:t>
      </w:r>
      <w:r w:rsidR="008436CE" w:rsidRPr="00D3733D">
        <w:t xml:space="preserve"> – acoustic presentation of noise sources utilizing transducers placed about a </w:t>
      </w:r>
      <w:r w:rsidR="001652CE" w:rsidRPr="00D3733D">
        <w:t>DUT</w:t>
      </w:r>
      <w:r w:rsidR="008436CE" w:rsidRPr="00D3733D">
        <w:t xml:space="preserve"> within a reference physical environment having known acoustic properties (e.g., an anechoic chamber, a listening room, an acoustically treated office, a reverberant room).</w:t>
      </w:r>
    </w:p>
    <w:p w14:paraId="760ADDE4" w14:textId="3C7FA159" w:rsidR="008436CE" w:rsidRPr="00D3733D" w:rsidRDefault="00A31902">
      <w:pPr>
        <w:pStyle w:val="enumlev1"/>
      </w:pPr>
      <w:r w:rsidRPr="00D3733D">
        <w:t>–</w:t>
      </w:r>
      <w:r w:rsidRPr="00D3733D">
        <w:tab/>
      </w:r>
      <w:r w:rsidR="008436CE" w:rsidRPr="00D3733D">
        <w:rPr>
          <w:i/>
          <w:iCs/>
        </w:rPr>
        <w:t>In</w:t>
      </w:r>
      <w:r w:rsidR="001652CE" w:rsidRPr="00D3733D">
        <w:rPr>
          <w:i/>
          <w:iCs/>
        </w:rPr>
        <w:t>-situ</w:t>
      </w:r>
      <w:r w:rsidR="001652CE" w:rsidRPr="00D3733D">
        <w:t xml:space="preserve"> </w:t>
      </w:r>
      <w:r w:rsidR="009501AC" w:rsidRPr="00D3733D">
        <w:t>set-up</w:t>
      </w:r>
      <w:r w:rsidR="008436CE" w:rsidRPr="00D3733D">
        <w:t xml:space="preserve"> – acoustic presentation of noise sources utilizing transducers placed about or within the physical environment </w:t>
      </w:r>
      <w:r w:rsidR="001652CE" w:rsidRPr="00D3733D">
        <w:t>in which</w:t>
      </w:r>
      <w:r w:rsidR="008436CE" w:rsidRPr="00D3733D">
        <w:t xml:space="preserve"> a </w:t>
      </w:r>
      <w:r w:rsidR="001652CE" w:rsidRPr="00D3733D">
        <w:t>DUT</w:t>
      </w:r>
      <w:r w:rsidR="008436CE" w:rsidRPr="00D3733D">
        <w:t xml:space="preserve"> will be utilized (e.g., a motor vehicle cab interior).</w:t>
      </w:r>
    </w:p>
    <w:p w14:paraId="19EF686B" w14:textId="305EBBEF" w:rsidR="008436CE" w:rsidRPr="00D3733D" w:rsidRDefault="00A31902" w:rsidP="00A31902">
      <w:pPr>
        <w:pStyle w:val="enumlev1"/>
      </w:pPr>
      <w:r w:rsidRPr="00D3733D">
        <w:t>–</w:t>
      </w:r>
      <w:r w:rsidRPr="00D3733D">
        <w:tab/>
      </w:r>
      <w:r w:rsidR="008436CE" w:rsidRPr="00D3733D">
        <w:t xml:space="preserve">Simulation </w:t>
      </w:r>
      <w:r w:rsidR="009501AC" w:rsidRPr="00D3733D">
        <w:t>set-up</w:t>
      </w:r>
      <w:r w:rsidR="008436CE" w:rsidRPr="00D3733D">
        <w:t xml:space="preserve"> – </w:t>
      </w:r>
      <w:r w:rsidR="005C655C" w:rsidRPr="00D3733D">
        <w:t>"</w:t>
      </w:r>
      <w:r w:rsidR="008436CE" w:rsidRPr="00D3733D">
        <w:t>Virtual</w:t>
      </w:r>
      <w:r w:rsidR="005C655C" w:rsidRPr="00D3733D">
        <w:t>"</w:t>
      </w:r>
      <w:r w:rsidR="008436CE" w:rsidRPr="00D3733D">
        <w:t xml:space="preserve"> presentation of noise sources within a reference modelled test environment (</w:t>
      </w:r>
      <w:r w:rsidR="005C655C" w:rsidRPr="00D3733D">
        <w:t xml:space="preserve">e.g., </w:t>
      </w:r>
      <w:r w:rsidR="008436CE" w:rsidRPr="00D3733D">
        <w:t>finite element model, boundary element model, analytical model).</w:t>
      </w:r>
    </w:p>
    <w:p w14:paraId="10859CA0" w14:textId="0EEF2DE1" w:rsidR="00DF2A0A" w:rsidRPr="00D3733D" w:rsidRDefault="008436CE">
      <w:r w:rsidRPr="00D3733D">
        <w:t>Each of these categori</w:t>
      </w:r>
      <w:r w:rsidR="00990B71" w:rsidRPr="00D3733D">
        <w:t>e</w:t>
      </w:r>
      <w:r w:rsidRPr="00D3733D">
        <w:t>s share</w:t>
      </w:r>
      <w:r w:rsidR="00990B71" w:rsidRPr="00D3733D">
        <w:t>s</w:t>
      </w:r>
      <w:r w:rsidRPr="00D3733D">
        <w:t xml:space="preserve"> some common ways of defining how noise sources </w:t>
      </w:r>
      <w:r w:rsidR="001652CE" w:rsidRPr="00D3733D">
        <w:t>are</w:t>
      </w:r>
      <w:r w:rsidRPr="00D3733D">
        <w:t xml:space="preserve"> presented for testing or auralization purposes. This is not intended to include loudspeakers producing individual sound events (e.g., competing speech) that are independent of the primary noise</w:t>
      </w:r>
      <w:r w:rsidR="001652CE" w:rsidRPr="00D3733D">
        <w:t xml:space="preserve"> </w:t>
      </w:r>
      <w:r w:rsidRPr="00D3733D">
        <w:t>field simulation, although such independent sources can be assigned to loudspeakers that are part of the noise</w:t>
      </w:r>
      <w:r w:rsidR="001652CE" w:rsidRPr="00D3733D">
        <w:t xml:space="preserve"> </w:t>
      </w:r>
      <w:r w:rsidRPr="00D3733D">
        <w:t>field system</w:t>
      </w:r>
      <w:r w:rsidR="00A15CCC" w:rsidRPr="00D3733D">
        <w:t>.</w:t>
      </w:r>
    </w:p>
    <w:p w14:paraId="70D6721A" w14:textId="77777777" w:rsidR="00DF2A0A" w:rsidRPr="00D3733D" w:rsidRDefault="00DF2A0A" w:rsidP="00DF2A0A">
      <w:pPr>
        <w:pStyle w:val="Heading2"/>
      </w:pPr>
      <w:bookmarkStart w:id="104" w:name="_Toc513708732"/>
      <w:bookmarkStart w:id="105" w:name="_Toc519176372"/>
      <w:bookmarkStart w:id="106" w:name="_Toc519177570"/>
      <w:bookmarkStart w:id="107" w:name="_Toc519257764"/>
      <w:bookmarkStart w:id="108" w:name="_Toc523392584"/>
      <w:r w:rsidRPr="00D3733D">
        <w:lastRenderedPageBreak/>
        <w:t>8.1</w:t>
      </w:r>
      <w:r w:rsidRPr="00D3733D">
        <w:tab/>
        <w:t>Loudspeaker configuration</w:t>
      </w:r>
      <w:r w:rsidR="00F0024C" w:rsidRPr="00D3733D">
        <w:t>s</w:t>
      </w:r>
      <w:bookmarkEnd w:id="104"/>
      <w:bookmarkEnd w:id="105"/>
      <w:bookmarkEnd w:id="106"/>
      <w:bookmarkEnd w:id="107"/>
      <w:bookmarkEnd w:id="108"/>
    </w:p>
    <w:p w14:paraId="6DE43053" w14:textId="09FE2A35" w:rsidR="00AB19A4" w:rsidRPr="00D3733D" w:rsidRDefault="00AB19A4" w:rsidP="001652CE">
      <w:r w:rsidRPr="00D3733D">
        <w:t xml:space="preserve">For the creation of </w:t>
      </w:r>
      <w:r w:rsidR="00446C13" w:rsidRPr="00D3733D">
        <w:t>ANF</w:t>
      </w:r>
      <w:r w:rsidRPr="00D3733D">
        <w:t>s</w:t>
      </w:r>
      <w:r w:rsidR="001652CE" w:rsidRPr="00D3733D">
        <w:t>,</w:t>
      </w:r>
      <w:r w:rsidRPr="00D3733D">
        <w:t xml:space="preserve"> an important part of the system is the actual loudspeaker configuration being used. This Recommendation addresses various loudspeaker </w:t>
      </w:r>
      <w:r w:rsidR="009501AC" w:rsidRPr="00D3733D">
        <w:t>set-up</w:t>
      </w:r>
      <w:r w:rsidRPr="00D3733D">
        <w:t>s</w:t>
      </w:r>
      <w:r w:rsidR="001652CE" w:rsidRPr="00D3733D">
        <w:t>;</w:t>
      </w:r>
      <w:r w:rsidRPr="00D3733D">
        <w:t xml:space="preserve"> however</w:t>
      </w:r>
      <w:r w:rsidR="001652CE" w:rsidRPr="00D3733D">
        <w:t>,</w:t>
      </w:r>
      <w:r w:rsidRPr="00D3733D">
        <w:t xml:space="preserve"> all </w:t>
      </w:r>
      <w:r w:rsidR="009501AC" w:rsidRPr="00D3733D">
        <w:t>set-up</w:t>
      </w:r>
      <w:r w:rsidRPr="00D3733D">
        <w:t xml:space="preserve">s require that the influence of the loudspeaker configuration </w:t>
      </w:r>
      <w:r w:rsidR="005C655C" w:rsidRPr="00D3733D">
        <w:t xml:space="preserve">e.g., </w:t>
      </w:r>
      <w:r w:rsidRPr="00D3733D">
        <w:t>the individual loudspeaker as well as the test environment</w:t>
      </w:r>
      <w:r w:rsidR="001652CE" w:rsidRPr="00D3733D">
        <w:t>,</w:t>
      </w:r>
      <w:r w:rsidRPr="00D3733D">
        <w:t xml:space="preserve"> </w:t>
      </w:r>
      <w:r w:rsidR="001652CE" w:rsidRPr="00D3733D">
        <w:t>be</w:t>
      </w:r>
      <w:r w:rsidRPr="00D3733D">
        <w:t xml:space="preserve"> well controlled and stable with respect to certain acoustical properties.</w:t>
      </w:r>
    </w:p>
    <w:p w14:paraId="661EDB1C" w14:textId="18CDFB99" w:rsidR="00DF2A0A" w:rsidRPr="00D3733D" w:rsidRDefault="00AB19A4">
      <w:r w:rsidRPr="00D3733D">
        <w:t xml:space="preserve">To be able to establish a </w:t>
      </w:r>
      <w:r w:rsidR="004C3E44" w:rsidRPr="00D3733D">
        <w:t>well-defined</w:t>
      </w:r>
      <w:r w:rsidRPr="00D3733D">
        <w:t xml:space="preserve"> equali</w:t>
      </w:r>
      <w:r w:rsidR="00990B71" w:rsidRPr="00D3733D">
        <w:t>z</w:t>
      </w:r>
      <w:r w:rsidRPr="00D3733D">
        <w:t xml:space="preserve">ation of the loudspeaker configuration </w:t>
      </w:r>
      <w:r w:rsidR="005D0301" w:rsidRPr="00D3733D">
        <w:t xml:space="preserve">is </w:t>
      </w:r>
      <w:r w:rsidRPr="00D3733D">
        <w:t xml:space="preserve">an essential requirement. In the scope of this </w:t>
      </w:r>
      <w:r w:rsidR="00990B71" w:rsidRPr="00D3733D">
        <w:t>R</w:t>
      </w:r>
      <w:r w:rsidRPr="00D3733D">
        <w:t>ecommendation</w:t>
      </w:r>
      <w:r w:rsidR="00990B71" w:rsidRPr="00D3733D">
        <w:t>,</w:t>
      </w:r>
      <w:r w:rsidRPr="00D3733D">
        <w:t xml:space="preserve"> </w:t>
      </w:r>
      <w:r w:rsidR="00990B71" w:rsidRPr="00D3733D">
        <w:t>various</w:t>
      </w:r>
      <w:r w:rsidRPr="00D3733D">
        <w:t xml:space="preserve"> equali</w:t>
      </w:r>
      <w:r w:rsidR="00990B71" w:rsidRPr="00D3733D">
        <w:t>z</w:t>
      </w:r>
      <w:r w:rsidRPr="00D3733D">
        <w:t>ation procedures are defined each serving different purposes.</w:t>
      </w:r>
    </w:p>
    <w:p w14:paraId="48C89DDC" w14:textId="3139C9EA" w:rsidR="00DF2A0A" w:rsidRPr="00D3733D" w:rsidRDefault="008471B4" w:rsidP="00DF2A0A">
      <w:pPr>
        <w:pStyle w:val="Heading2"/>
      </w:pPr>
      <w:bookmarkStart w:id="109" w:name="_Toc513708733"/>
      <w:bookmarkStart w:id="110" w:name="_Toc519176373"/>
      <w:bookmarkStart w:id="111" w:name="_Toc519177571"/>
      <w:bookmarkStart w:id="112" w:name="_Toc519257765"/>
      <w:bookmarkStart w:id="113" w:name="_Toc523392585"/>
      <w:r w:rsidRPr="00D3733D">
        <w:t>8.2</w:t>
      </w:r>
      <w:r w:rsidR="00DF2A0A" w:rsidRPr="00D3733D">
        <w:tab/>
        <w:t>Loudspeaker calibration</w:t>
      </w:r>
      <w:r w:rsidR="001A026E" w:rsidRPr="00D3733D">
        <w:t xml:space="preserve"> and equali</w:t>
      </w:r>
      <w:r w:rsidR="00990B71" w:rsidRPr="00D3733D">
        <w:t>z</w:t>
      </w:r>
      <w:r w:rsidR="001A026E" w:rsidRPr="00D3733D">
        <w:t>ation</w:t>
      </w:r>
      <w:bookmarkEnd w:id="109"/>
      <w:bookmarkEnd w:id="110"/>
      <w:bookmarkEnd w:id="111"/>
      <w:bookmarkEnd w:id="112"/>
      <w:bookmarkEnd w:id="113"/>
    </w:p>
    <w:p w14:paraId="535CCED9" w14:textId="056D03D5" w:rsidR="00F0024C" w:rsidRPr="00D3733D" w:rsidRDefault="008436CE">
      <w:r w:rsidRPr="00D3733D">
        <w:t xml:space="preserve">In </w:t>
      </w:r>
      <w:r w:rsidR="002E73AD" w:rsidRPr="00D3733D">
        <w:t>clauses 8.2.1 to 8.2.9</w:t>
      </w:r>
      <w:r w:rsidR="00652AC1" w:rsidRPr="00D3733D">
        <w:t>,</w:t>
      </w:r>
      <w:r w:rsidRPr="00D3733D">
        <w:t xml:space="preserve"> different methods for equalization of loudspeaker configurations are described. </w:t>
      </w:r>
      <w:r w:rsidR="00F0024C" w:rsidRPr="00D3733D">
        <w:t>For each recording method</w:t>
      </w:r>
      <w:r w:rsidR="00E33171" w:rsidRPr="00D3733D">
        <w:t>,</w:t>
      </w:r>
      <w:r w:rsidR="00F0024C" w:rsidRPr="00D3733D">
        <w:t xml:space="preserve"> a reproduction method and the associated equalization procedure is outlined.</w:t>
      </w:r>
    </w:p>
    <w:p w14:paraId="5FFF825D" w14:textId="4238A2C0" w:rsidR="00F025C7" w:rsidRPr="00D3733D" w:rsidRDefault="008471B4" w:rsidP="00A31902">
      <w:pPr>
        <w:pStyle w:val="Heading3"/>
      </w:pPr>
      <w:r w:rsidRPr="00D3733D">
        <w:t>8.2</w:t>
      </w:r>
      <w:r w:rsidR="008436CE" w:rsidRPr="00D3733D">
        <w:t>.1</w:t>
      </w:r>
      <w:r w:rsidR="00F025C7" w:rsidRPr="00D3733D">
        <w:tab/>
        <w:t xml:space="preserve">Loudspeaker equalization using the HATS </w:t>
      </w:r>
      <w:r w:rsidR="002E73AD" w:rsidRPr="00D3733D">
        <w:t xml:space="preserve">method in a reference </w:t>
      </w:r>
      <w:r w:rsidR="009501AC" w:rsidRPr="00D3733D">
        <w:t>set-up</w:t>
      </w:r>
    </w:p>
    <w:p w14:paraId="6839092B" w14:textId="04986DFC" w:rsidR="00F025C7" w:rsidRPr="00D3733D" w:rsidRDefault="00F025C7">
      <w:r w:rsidRPr="00D3733D">
        <w:t>The HATS</w:t>
      </w:r>
      <w:r w:rsidR="002E73AD" w:rsidRPr="00D3733D">
        <w:t>-</w:t>
      </w:r>
      <w:r w:rsidRPr="00D3733D">
        <w:t xml:space="preserve">based equalization method described in this </w:t>
      </w:r>
      <w:r w:rsidR="000C51ED" w:rsidRPr="00D3733D">
        <w:t>c</w:t>
      </w:r>
      <w:r w:rsidR="002E73AD" w:rsidRPr="00D3733D">
        <w:t>lause</w:t>
      </w:r>
      <w:r w:rsidRPr="00D3733D">
        <w:t xml:space="preserve"> is intended </w:t>
      </w:r>
      <w:r w:rsidR="002E73AD" w:rsidRPr="00D3733D">
        <w:t>for</w:t>
      </w:r>
      <w:r w:rsidRPr="00D3733D">
        <w:t xml:space="preserve"> appli</w:t>
      </w:r>
      <w:r w:rsidR="002E73AD" w:rsidRPr="00D3733D">
        <w:t>cation</w:t>
      </w:r>
      <w:r w:rsidRPr="00D3733D">
        <w:t xml:space="preserve"> </w:t>
      </w:r>
      <w:r w:rsidR="002E73AD" w:rsidRPr="00D3733D">
        <w:t>to</w:t>
      </w:r>
      <w:r w:rsidR="00F0024C" w:rsidRPr="00D3733D">
        <w:t xml:space="preserve"> reproduction of binaural recordings </w:t>
      </w:r>
      <w:r w:rsidRPr="00D3733D">
        <w:t xml:space="preserve">when the loudspeaker configuration shown in </w:t>
      </w:r>
      <w:r w:rsidR="002F6E87" w:rsidRPr="00D3733D">
        <w:t xml:space="preserve">Figure </w:t>
      </w:r>
      <w:r w:rsidR="003967B2" w:rsidRPr="00D3733D">
        <w:t>3</w:t>
      </w:r>
      <w:r w:rsidRPr="00D3733D">
        <w:t xml:space="preserve"> is used. The distance between the centre of the acoustical sound</w:t>
      </w:r>
      <w:r w:rsidR="001E04C9" w:rsidRPr="00D3733D">
        <w:t xml:space="preserve"> </w:t>
      </w:r>
      <w:r w:rsidRPr="00D3733D">
        <w:t xml:space="preserve">field (the position used for equalization and where the test arrangement is typically placed) should be 2 m. The distance between each loudspeaker and the centre of the simulation </w:t>
      </w:r>
      <w:r w:rsidR="009501AC" w:rsidRPr="00D3733D">
        <w:t>set-up</w:t>
      </w:r>
      <w:r w:rsidRPr="00D3733D">
        <w:t xml:space="preserve"> </w:t>
      </w:r>
      <w:r w:rsidR="00D47CB8" w:rsidRPr="00D3733D">
        <w:t xml:space="preserve">should be equal and the distance </w:t>
      </w:r>
      <w:r w:rsidRPr="00D3733D">
        <w:t>between two adjacent loudspeakers</w:t>
      </w:r>
      <w:r w:rsidR="00D47CB8" w:rsidRPr="00D3733D">
        <w:t xml:space="preserve"> should be equal.</w:t>
      </w:r>
      <w:r w:rsidRPr="00D3733D">
        <w:t xml:space="preserve"> The height of the four loudspeakers should be chosen so that the centre of the acoustical field is of the same height as the loudspeaker positions. The positioning of the subwoofer is mostly uncritical</w:t>
      </w:r>
      <w:r w:rsidR="002E73AD" w:rsidRPr="00D3733D">
        <w:t>;</w:t>
      </w:r>
      <w:r w:rsidRPr="00D3733D">
        <w:t xml:space="preserve"> however</w:t>
      </w:r>
      <w:r w:rsidR="002E73AD" w:rsidRPr="00D3733D">
        <w:t>,</w:t>
      </w:r>
      <w:r w:rsidRPr="00D3733D">
        <w:t xml:space="preserve"> placing the subwoofer exactly in the corner of a room should be avoided.</w:t>
      </w:r>
    </w:p>
    <w:p w14:paraId="2F8EBC17" w14:textId="5722A7F7" w:rsidR="004D115B" w:rsidRPr="00D3733D" w:rsidRDefault="004D115B" w:rsidP="004D115B">
      <w:pPr>
        <w:pStyle w:val="Figure"/>
      </w:pPr>
      <w:r w:rsidRPr="00D3733D">
        <w:rPr>
          <w:noProof/>
          <w:lang w:eastAsia="en-GB"/>
        </w:rPr>
        <w:drawing>
          <wp:inline distT="0" distB="0" distL="0" distR="0" wp14:anchorId="67928C3D" wp14:editId="60AD5089">
            <wp:extent cx="4273305" cy="2907798"/>
            <wp:effectExtent l="0" t="0" r="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570(18)_F03.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273305" cy="2907798"/>
                    </a:xfrm>
                    <a:prstGeom prst="rect">
                      <a:avLst/>
                    </a:prstGeom>
                  </pic:spPr>
                </pic:pic>
              </a:graphicData>
            </a:graphic>
          </wp:inline>
        </w:drawing>
      </w:r>
    </w:p>
    <w:p w14:paraId="4A9AFE9B" w14:textId="79AB3E5D" w:rsidR="00A31902" w:rsidRPr="00D3733D" w:rsidRDefault="00A31902" w:rsidP="004D115B">
      <w:pPr>
        <w:pStyle w:val="FigureNoTitle0"/>
      </w:pPr>
      <w:r w:rsidRPr="00D3733D">
        <w:t xml:space="preserve">Figure 3 – The </w:t>
      </w:r>
      <w:r w:rsidR="009501AC" w:rsidRPr="00D3733D">
        <w:t>set-up</w:t>
      </w:r>
      <w:r w:rsidRPr="00D3733D">
        <w:t xml:space="preserve"> for loudspeaker equalization using the HATS </w:t>
      </w:r>
      <w:r w:rsidR="004B7291" w:rsidRPr="00D3733D">
        <w:t>meth</w:t>
      </w:r>
      <w:r w:rsidRPr="00D3733D">
        <w:t>od</w:t>
      </w:r>
      <w:r w:rsidR="004B7291" w:rsidRPr="00D3733D">
        <w:t xml:space="preserve"> and</w:t>
      </w:r>
      <w:r w:rsidRPr="00D3733D">
        <w:t xml:space="preserve"> the physical </w:t>
      </w:r>
      <w:r w:rsidR="009501AC" w:rsidRPr="00D3733D">
        <w:t>set-up</w:t>
      </w:r>
      <w:r w:rsidRPr="00D3733D">
        <w:t xml:space="preserve"> that is used when conducting the actual test of the device </w:t>
      </w:r>
      <w:r w:rsidR="005C655C" w:rsidRPr="00D3733D">
        <w:t xml:space="preserve">e.g., </w:t>
      </w:r>
      <w:r w:rsidRPr="00D3733D">
        <w:t>mobile phone</w:t>
      </w:r>
    </w:p>
    <w:p w14:paraId="2B30FD6A" w14:textId="4A320E1F" w:rsidR="00F025C7" w:rsidRPr="00D3733D" w:rsidRDefault="00F025C7">
      <w:pPr>
        <w:pStyle w:val="Normalaftertitle"/>
      </w:pPr>
      <w:r w:rsidRPr="00D3733D">
        <w:lastRenderedPageBreak/>
        <w:t>For the equalization</w:t>
      </w:r>
      <w:r w:rsidR="00E33171" w:rsidRPr="00D3733D">
        <w:t>,</w:t>
      </w:r>
      <w:r w:rsidRPr="00D3733D">
        <w:t xml:space="preserve"> a HATS according to </w:t>
      </w:r>
      <w:r w:rsidR="00633030" w:rsidRPr="00D3733D">
        <w:t>[</w:t>
      </w:r>
      <w:r w:rsidR="00E44424" w:rsidRPr="00D3733D">
        <w:t xml:space="preserve">ITU-T </w:t>
      </w:r>
      <w:r w:rsidRPr="00D3733D">
        <w:t xml:space="preserve">P.58] is used. The right and the left ear of the HATS should be equalized and the equalization shall correspond to the equalization used for the binaural recording of the sound field (free-field, diffuse-field, see </w:t>
      </w:r>
      <w:r w:rsidR="002F6E87" w:rsidRPr="00D3733D">
        <w:t>clause </w:t>
      </w:r>
      <w:r w:rsidRPr="00D3733D">
        <w:t xml:space="preserve">7). The HATS is positioned </w:t>
      </w:r>
      <w:r w:rsidR="00B96D0A" w:rsidRPr="00D3733D">
        <w:t>at</w:t>
      </w:r>
      <w:r w:rsidRPr="00D3733D">
        <w:t xml:space="preserve"> the centre of the acoustical sound field (middle of the four loudspeakers, see </w:t>
      </w:r>
      <w:r w:rsidR="002F6E87" w:rsidRPr="00D3733D">
        <w:t xml:space="preserve">Figure </w:t>
      </w:r>
      <w:r w:rsidR="003967B2" w:rsidRPr="00D3733D">
        <w:t>3</w:t>
      </w:r>
      <w:r w:rsidRPr="00D3733D">
        <w:t xml:space="preserve">). The equalization is done binaurally </w:t>
      </w:r>
      <w:r w:rsidR="005C655C" w:rsidRPr="00D3733D">
        <w:t xml:space="preserve">e.g., </w:t>
      </w:r>
      <w:r w:rsidRPr="00D3733D">
        <w:t>the two left-hand speakers are equalized to the left ear of the HATS and the right-hand loudspeakers are equalized to the right ear of the HATS. In practice</w:t>
      </w:r>
      <w:r w:rsidR="00E33171" w:rsidRPr="00D3733D">
        <w:t>,</w:t>
      </w:r>
      <w:r w:rsidRPr="00D3733D">
        <w:t xml:space="preserve"> the signal of the left-hand loudspeakers will also reach the right ear of the HATS, which impairs the equalization. The influence of this cross</w:t>
      </w:r>
      <w:r w:rsidR="002E73AD" w:rsidRPr="00D3733D">
        <w:t>-</w:t>
      </w:r>
      <w:r w:rsidRPr="00D3733D">
        <w:t>talk cannot be eliminated, but it may be minimized as described in the equalization procedure.</w:t>
      </w:r>
    </w:p>
    <w:p w14:paraId="0D00380C" w14:textId="314A93B9" w:rsidR="00F025C7" w:rsidRPr="00D3733D" w:rsidRDefault="00F025C7">
      <w:r w:rsidRPr="00D3733D">
        <w:t xml:space="preserve">The equalization is </w:t>
      </w:r>
      <w:r w:rsidR="002E73AD" w:rsidRPr="00D3733D">
        <w:t>done</w:t>
      </w:r>
      <w:r w:rsidRPr="00D3733D">
        <w:t xml:space="preserve"> in several steps</w:t>
      </w:r>
      <w:r w:rsidR="007C0AD5" w:rsidRPr="00D3733D">
        <w:t>:</w:t>
      </w:r>
    </w:p>
    <w:p w14:paraId="5C72CEFE" w14:textId="1511E093" w:rsidR="00F025C7" w:rsidRPr="00D3733D" w:rsidRDefault="00F025C7" w:rsidP="00FE4B28">
      <w:pPr>
        <w:pStyle w:val="enumlev1"/>
      </w:pPr>
      <w:r w:rsidRPr="00D3733D">
        <w:t>1)</w:t>
      </w:r>
      <w:r w:rsidR="00FE4B28" w:rsidRPr="00D3733D">
        <w:tab/>
      </w:r>
      <w:r w:rsidR="007C0AD5" w:rsidRPr="00D3733D">
        <w:t>separate equalization for each of the four loudspeakers;</w:t>
      </w:r>
    </w:p>
    <w:p w14:paraId="3B7BCDAD" w14:textId="69E11C00" w:rsidR="00F025C7" w:rsidRPr="00D3733D" w:rsidRDefault="007C0AD5" w:rsidP="002879BD">
      <w:pPr>
        <w:pStyle w:val="enumlev1"/>
      </w:pPr>
      <w:r w:rsidRPr="00D3733D">
        <w:t>2)</w:t>
      </w:r>
      <w:r w:rsidRPr="00D3733D">
        <w:tab/>
        <w:t>separate level adjustment for each loudspeaker;</w:t>
      </w:r>
    </w:p>
    <w:p w14:paraId="178E32CD" w14:textId="297E3D0A" w:rsidR="00F025C7" w:rsidRPr="00D3733D" w:rsidRDefault="007C0AD5" w:rsidP="002879BD">
      <w:pPr>
        <w:pStyle w:val="enumlev1"/>
      </w:pPr>
      <w:r w:rsidRPr="00D3733D">
        <w:t>3)</w:t>
      </w:r>
      <w:r w:rsidRPr="00D3733D">
        <w:tab/>
        <w:t>equalization for the two left-hand and the two right-hand loudspeakers;</w:t>
      </w:r>
    </w:p>
    <w:p w14:paraId="453FAADA" w14:textId="6AF865EC" w:rsidR="00F025C7" w:rsidRPr="00D3733D" w:rsidRDefault="007C0AD5" w:rsidP="00FE4B28">
      <w:pPr>
        <w:pStyle w:val="enumlev1"/>
      </w:pPr>
      <w:r w:rsidRPr="00D3733D">
        <w:t>4)</w:t>
      </w:r>
      <w:r w:rsidRPr="00D3733D">
        <w:tab/>
        <w:t>equalization and level adjustment for the subwoofer;</w:t>
      </w:r>
    </w:p>
    <w:p w14:paraId="368A58DE" w14:textId="566AFEE7" w:rsidR="00F025C7" w:rsidRPr="00D3733D" w:rsidRDefault="007C0AD5" w:rsidP="002879BD">
      <w:pPr>
        <w:pStyle w:val="enumlev1"/>
      </w:pPr>
      <w:r w:rsidRPr="00D3733D">
        <w:t>5)</w:t>
      </w:r>
      <w:r w:rsidRPr="00D3733D">
        <w:tab/>
        <w:t>delay compensation;</w:t>
      </w:r>
    </w:p>
    <w:p w14:paraId="74801729" w14:textId="262D6F81" w:rsidR="00F025C7" w:rsidRPr="00D3733D" w:rsidRDefault="007C0AD5" w:rsidP="00FE4B28">
      <w:pPr>
        <w:pStyle w:val="enumlev1"/>
      </w:pPr>
      <w:r w:rsidRPr="00D3733D">
        <w:t>6)</w:t>
      </w:r>
      <w:r w:rsidRPr="00D3733D">
        <w:tab/>
        <w:t xml:space="preserve">equalization </w:t>
      </w:r>
      <w:r w:rsidR="00F025C7" w:rsidRPr="00D3733D">
        <w:t>for all loudspeakers (verification and reduction of cross-talk).</w:t>
      </w:r>
    </w:p>
    <w:p w14:paraId="710569EA" w14:textId="0F9657E0" w:rsidR="00F025C7" w:rsidRPr="00D3733D" w:rsidRDefault="00F025C7" w:rsidP="002879BD">
      <w:r w:rsidRPr="00D3733D">
        <w:t>Each step</w:t>
      </w:r>
      <w:r w:rsidR="002F6E87" w:rsidRPr="00D3733D">
        <w:t xml:space="preserve"> is described in </w:t>
      </w:r>
      <w:r w:rsidR="002E73AD" w:rsidRPr="00D3733D">
        <w:t xml:space="preserve">clauses 8.2.1.1 to </w:t>
      </w:r>
      <w:r w:rsidR="00BA5A31" w:rsidRPr="00D3733D">
        <w:t>8.2.1.6</w:t>
      </w:r>
      <w:r w:rsidR="002E73AD" w:rsidRPr="00D3733D">
        <w:t>.</w:t>
      </w:r>
    </w:p>
    <w:p w14:paraId="30F805D0" w14:textId="15B5F296" w:rsidR="00F025C7" w:rsidRPr="00D3733D" w:rsidRDefault="002E73AD" w:rsidP="008670AF">
      <w:pPr>
        <w:pStyle w:val="Heading4"/>
      </w:pPr>
      <w:r w:rsidRPr="00D3733D">
        <w:t>8.2.1.</w:t>
      </w:r>
      <w:r w:rsidR="00FE4B28" w:rsidRPr="00D3733D">
        <w:t>1</w:t>
      </w:r>
      <w:r w:rsidR="00FE4B28" w:rsidRPr="00D3733D">
        <w:tab/>
      </w:r>
      <w:r w:rsidR="002879BD" w:rsidRPr="00D3733D">
        <w:t xml:space="preserve">Step 1) – </w:t>
      </w:r>
      <w:r w:rsidR="00F025C7" w:rsidRPr="00D3733D">
        <w:t xml:space="preserve">Separate </w:t>
      </w:r>
      <w:r w:rsidRPr="00D3733D">
        <w:t>e</w:t>
      </w:r>
      <w:r w:rsidR="00F025C7" w:rsidRPr="00D3733D">
        <w:t>qualization for each of the four loudspeakers</w:t>
      </w:r>
    </w:p>
    <w:p w14:paraId="3603D1E8" w14:textId="5F7AD5FE" w:rsidR="00F025C7" w:rsidRPr="00D3733D" w:rsidRDefault="00F025C7">
      <w:r w:rsidRPr="00D3733D">
        <w:t xml:space="preserve">For </w:t>
      </w:r>
      <w:r w:rsidR="00BA5A31" w:rsidRPr="00D3733D">
        <w:t>loudspeaker</w:t>
      </w:r>
      <w:r w:rsidRPr="00D3733D">
        <w:t xml:space="preserve"> equalization</w:t>
      </w:r>
      <w:r w:rsidR="00BA5A31" w:rsidRPr="00D3733D">
        <w:t>,</w:t>
      </w:r>
      <w:r w:rsidRPr="00D3733D">
        <w:t xml:space="preserve"> a pink noise signal is used</w:t>
      </w:r>
      <w:r w:rsidR="00BA5A31" w:rsidRPr="00D3733D">
        <w:t> –</w:t>
      </w:r>
      <w:r w:rsidR="002D0399" w:rsidRPr="00D3733D">
        <w:t xml:space="preserve"> the same signal is inserted at a, b, c, d and e in Figure </w:t>
      </w:r>
      <w:r w:rsidR="003967B2" w:rsidRPr="00D3733D">
        <w:t>3</w:t>
      </w:r>
      <w:r w:rsidRPr="00D3733D">
        <w:t>. The signal is sequentially applied to the left-front, the left-back, the right-back and the right-front loudspeaker. The pink noise signal applied to the four loudspeakers must cover the frequency range 120 Hz to 20</w:t>
      </w:r>
      <w:r w:rsidR="00B31AC6" w:rsidRPr="00D3733D">
        <w:t> </w:t>
      </w:r>
      <w:r w:rsidRPr="00D3733D">
        <w:t>kHz. The frequency range below is cut off by a high</w:t>
      </w:r>
      <w:r w:rsidR="00FE192A" w:rsidRPr="00D3733D">
        <w:t>-</w:t>
      </w:r>
      <w:r w:rsidRPr="00D3733D">
        <w:t>pass filter providing a roll</w:t>
      </w:r>
      <w:r w:rsidR="00DA1D2E" w:rsidRPr="00D3733D">
        <w:t>-</w:t>
      </w:r>
      <w:r w:rsidRPr="00D3733D">
        <w:t>of</w:t>
      </w:r>
      <w:r w:rsidR="00DA1D2E" w:rsidRPr="00D3733D">
        <w:t>f</w:t>
      </w:r>
      <w:r w:rsidRPr="00D3733D">
        <w:t xml:space="preserve"> characteristic of at least 18 dB</w:t>
      </w:r>
      <w:r w:rsidR="002E6312" w:rsidRPr="00D3733D">
        <w:t>/</w:t>
      </w:r>
      <w:r w:rsidRPr="00D3733D">
        <w:t>octave.</w:t>
      </w:r>
      <w:r w:rsidR="00D11DE8" w:rsidRPr="00D3733D">
        <w:t xml:space="preserve"> For specifications of octave-band and fractional-octave-band filters, see [IEC 61260</w:t>
      </w:r>
      <w:r w:rsidR="000849EA" w:rsidRPr="00D3733D">
        <w:t>-1</w:t>
      </w:r>
      <w:r w:rsidR="00D11DE8" w:rsidRPr="00D3733D">
        <w:t>].</w:t>
      </w:r>
    </w:p>
    <w:p w14:paraId="357A1D4E" w14:textId="72C22212" w:rsidR="00F025C7" w:rsidRPr="00D3733D" w:rsidRDefault="00F025C7" w:rsidP="00F025C7">
      <w:r w:rsidRPr="00D3733D">
        <w:t>The filtered pink noise signal is applied at the front-left loudspeaker for at least 2 s. During this period</w:t>
      </w:r>
      <w:r w:rsidR="00BA5A31" w:rsidRPr="00D3733D">
        <w:t>,</w:t>
      </w:r>
      <w:r w:rsidRPr="00D3733D">
        <w:t xml:space="preserve"> the output of the HATS left ear as well as the filtered pink noise signal</w:t>
      </w:r>
      <w:r w:rsidR="00BA5A31" w:rsidRPr="00D3733D">
        <w:t>s</w:t>
      </w:r>
      <w:r w:rsidRPr="00D3733D">
        <w:t xml:space="preserve"> are measured simultaneously. The power density spectrum for the ear signal – </w:t>
      </w:r>
      <w:r w:rsidRPr="00D3733D">
        <w:rPr>
          <w:i/>
          <w:iCs/>
        </w:rPr>
        <w:t>S</w:t>
      </w:r>
      <w:r w:rsidRPr="00D3733D">
        <w:rPr>
          <w:vertAlign w:val="subscript"/>
        </w:rPr>
        <w:t>LS</w:t>
      </w:r>
      <w:r w:rsidRPr="00D3733D">
        <w:t>(</w:t>
      </w:r>
      <w:r w:rsidRPr="00D3733D">
        <w:rPr>
          <w:i/>
          <w:iCs/>
        </w:rPr>
        <w:t>f</w:t>
      </w:r>
      <w:r w:rsidRPr="00D3733D">
        <w:t>) – and for the original signal</w:t>
      </w:r>
      <w:r w:rsidR="005C655C" w:rsidRPr="00D3733D">
        <w:t xml:space="preserve"> </w:t>
      </w:r>
      <w:r w:rsidRPr="00D3733D">
        <w:t xml:space="preserve">– </w:t>
      </w:r>
      <w:r w:rsidRPr="00D3733D">
        <w:rPr>
          <w:i/>
          <w:iCs/>
        </w:rPr>
        <w:t>S</w:t>
      </w:r>
      <w:r w:rsidRPr="00D3733D">
        <w:rPr>
          <w:vertAlign w:val="subscript"/>
        </w:rPr>
        <w:t>pn</w:t>
      </w:r>
      <w:r w:rsidRPr="00D3733D">
        <w:t>(</w:t>
      </w:r>
      <w:r w:rsidRPr="00D3733D">
        <w:rPr>
          <w:i/>
          <w:iCs/>
        </w:rPr>
        <w:t>f</w:t>
      </w:r>
      <w:r w:rsidRPr="00D3733D">
        <w:t>) – are determined and the averaged magnitude of the two power density spectra are subtracted as follows:</w:t>
      </w:r>
    </w:p>
    <w:p w14:paraId="72BDDA1A" w14:textId="2211AEC1" w:rsidR="00FE4B28" w:rsidRPr="00D3733D" w:rsidRDefault="00FE4B28">
      <w:pPr>
        <w:pStyle w:val="Equation"/>
      </w:pPr>
      <w:r w:rsidRPr="00D3733D">
        <w:tab/>
      </w:r>
      <w:r w:rsidRPr="00D3733D">
        <w:tab/>
      </w:r>
      <w:r w:rsidRPr="00D3733D">
        <w:rPr>
          <w:i/>
          <w:iCs/>
        </w:rPr>
        <w:t>H</w:t>
      </w:r>
      <w:r w:rsidRPr="00D3733D">
        <w:rPr>
          <w:vertAlign w:val="subscript"/>
        </w:rPr>
        <w:t>LS</w:t>
      </w:r>
      <w:r w:rsidRPr="00D3733D">
        <w:t>(</w:t>
      </w:r>
      <w:r w:rsidRPr="00D3733D">
        <w:rPr>
          <w:i/>
          <w:iCs/>
        </w:rPr>
        <w:t>f</w:t>
      </w:r>
      <w:r w:rsidRPr="00D3733D">
        <w:t xml:space="preserve">) = </w:t>
      </w:r>
      <w:r w:rsidRPr="00D3733D">
        <w:rPr>
          <w:i/>
          <w:iCs/>
        </w:rPr>
        <w:t>S</w:t>
      </w:r>
      <w:r w:rsidRPr="00D3733D">
        <w:rPr>
          <w:vertAlign w:val="subscript"/>
        </w:rPr>
        <w:t>LS</w:t>
      </w:r>
      <w:r w:rsidRPr="00D3733D">
        <w:t>(</w:t>
      </w:r>
      <w:r w:rsidRPr="00D3733D">
        <w:rPr>
          <w:i/>
          <w:iCs/>
        </w:rPr>
        <w:t>f</w:t>
      </w:r>
      <w:r w:rsidRPr="00D3733D">
        <w:t>)/</w:t>
      </w:r>
      <w:r w:rsidRPr="00D3733D">
        <w:rPr>
          <w:i/>
          <w:iCs/>
        </w:rPr>
        <w:t>S</w:t>
      </w:r>
      <w:r w:rsidRPr="00D3733D">
        <w:rPr>
          <w:vertAlign w:val="subscript"/>
        </w:rPr>
        <w:t>pn</w:t>
      </w:r>
      <w:r w:rsidRPr="00D3733D">
        <w:t>(</w:t>
      </w:r>
      <w:r w:rsidRPr="00D3733D">
        <w:rPr>
          <w:i/>
          <w:iCs/>
        </w:rPr>
        <w:t>f</w:t>
      </w:r>
      <w:r w:rsidRPr="00D3733D">
        <w:t>)</w:t>
      </w:r>
      <w:r w:rsidRPr="00D3733D">
        <w:tab/>
        <w:t>(8-1)</w:t>
      </w:r>
    </w:p>
    <w:p w14:paraId="60744071" w14:textId="48B1F6D1" w:rsidR="00F025C7" w:rsidRPr="00D3733D" w:rsidRDefault="00F025C7" w:rsidP="009C6552">
      <w:r w:rsidRPr="00D3733D">
        <w:t xml:space="preserve">The resulting frequency response </w:t>
      </w:r>
      <w:r w:rsidR="002F6E87" w:rsidRPr="00D3733D">
        <w:t>–</w:t>
      </w:r>
      <w:r w:rsidRPr="00D3733D">
        <w:t xml:space="preserve"> </w:t>
      </w:r>
      <w:r w:rsidRPr="00D3733D">
        <w:rPr>
          <w:i/>
          <w:iCs/>
        </w:rPr>
        <w:t>H</w:t>
      </w:r>
      <w:r w:rsidRPr="00D3733D">
        <w:rPr>
          <w:vertAlign w:val="subscript"/>
        </w:rPr>
        <w:t>LS</w:t>
      </w:r>
      <w:r w:rsidR="002F6E87" w:rsidRPr="00D3733D">
        <w:t>(</w:t>
      </w:r>
      <w:r w:rsidR="002F6E87" w:rsidRPr="00D3733D">
        <w:rPr>
          <w:i/>
          <w:iCs/>
        </w:rPr>
        <w:t>f</w:t>
      </w:r>
      <w:r w:rsidR="002F6E87" w:rsidRPr="00D3733D">
        <w:t>) –</w:t>
      </w:r>
      <w:r w:rsidRPr="00D3733D">
        <w:t xml:space="preserve"> shall be flat between 120 Hz and 10 kHz within a tolerance of</w:t>
      </w:r>
      <w:r w:rsidR="004C3E44" w:rsidRPr="00D3733D">
        <w:t xml:space="preserve"> </w:t>
      </w:r>
      <w:r w:rsidR="002F6E87" w:rsidRPr="00D3733D">
        <w:sym w:font="Symbol" w:char="F0B1"/>
      </w:r>
      <w:r w:rsidR="004C3E44" w:rsidRPr="00D3733D">
        <w:t>3</w:t>
      </w:r>
      <w:r w:rsidRPr="00D3733D">
        <w:t xml:space="preserve">dB when determined in </w:t>
      </w:r>
      <w:r w:rsidR="009C6552" w:rsidRPr="00D3733D">
        <w:t>one-thi</w:t>
      </w:r>
      <w:r w:rsidR="004332C0" w:rsidRPr="00D3733D">
        <w:t xml:space="preserve">rd </w:t>
      </w:r>
      <w:r w:rsidRPr="00D3733D">
        <w:t>octave.</w:t>
      </w:r>
    </w:p>
    <w:p w14:paraId="3341B5F2" w14:textId="6E568F28" w:rsidR="00F025C7" w:rsidRPr="00D3733D" w:rsidRDefault="00F025C7">
      <w:r w:rsidRPr="00D3733D">
        <w:t>To fulfil this condition</w:t>
      </w:r>
      <w:r w:rsidR="009C6552" w:rsidRPr="00D3733D">
        <w:t>,</w:t>
      </w:r>
      <w:r w:rsidRPr="00D3733D">
        <w:t xml:space="preserve"> a filter needs to be designed </w:t>
      </w:r>
      <w:r w:rsidR="00BA5A31" w:rsidRPr="00D3733D">
        <w:t>that</w:t>
      </w:r>
      <w:r w:rsidRPr="00D3733D">
        <w:t xml:space="preserve"> compensates </w:t>
      </w:r>
      <w:r w:rsidR="00DD6BA3" w:rsidRPr="00D3733D">
        <w:t xml:space="preserve">for </w:t>
      </w:r>
      <w:r w:rsidRPr="00D3733D">
        <w:t>the frequency response of the loudspeaker in the room. The compensating filter frequency response is calculated from the initially measured loudspeaker frequency response by using the inverse filter function:</w:t>
      </w:r>
    </w:p>
    <w:p w14:paraId="3EA944FA" w14:textId="7C86340A" w:rsidR="00FE4B28" w:rsidRPr="00D3733D" w:rsidRDefault="00FE4B28">
      <w:pPr>
        <w:pStyle w:val="Equation"/>
      </w:pPr>
      <w:r w:rsidRPr="00D3733D">
        <w:tab/>
      </w:r>
      <w:r w:rsidRPr="00D3733D">
        <w:tab/>
      </w:r>
      <w:r w:rsidRPr="00D3733D">
        <w:rPr>
          <w:i/>
          <w:iCs/>
        </w:rPr>
        <w:t>H</w:t>
      </w:r>
      <w:r w:rsidRPr="00D3733D">
        <w:rPr>
          <w:vertAlign w:val="subscript"/>
        </w:rPr>
        <w:t>EQ</w:t>
      </w:r>
      <w:r w:rsidRPr="00D3733D">
        <w:t>(</w:t>
      </w:r>
      <w:r w:rsidRPr="00D3733D">
        <w:rPr>
          <w:i/>
          <w:iCs/>
        </w:rPr>
        <w:t>f</w:t>
      </w:r>
      <w:r w:rsidRPr="00D3733D">
        <w:t>) = 1/</w:t>
      </w:r>
      <w:r w:rsidRPr="00D3733D">
        <w:rPr>
          <w:i/>
          <w:iCs/>
        </w:rPr>
        <w:t>H</w:t>
      </w:r>
      <w:r w:rsidRPr="00D3733D">
        <w:rPr>
          <w:vertAlign w:val="subscript"/>
        </w:rPr>
        <w:t>LS</w:t>
      </w:r>
      <w:r w:rsidRPr="00D3733D">
        <w:t>(</w:t>
      </w:r>
      <w:r w:rsidRPr="00D3733D">
        <w:rPr>
          <w:i/>
          <w:iCs/>
        </w:rPr>
        <w:t>f</w:t>
      </w:r>
      <w:r w:rsidRPr="00D3733D">
        <w:t>)</w:t>
      </w:r>
      <w:r w:rsidRPr="00D3733D">
        <w:tab/>
        <w:t>(8-2)</w:t>
      </w:r>
    </w:p>
    <w:p w14:paraId="01429728" w14:textId="77777777" w:rsidR="00F025C7" w:rsidRPr="00D3733D" w:rsidRDefault="00F025C7" w:rsidP="00F025C7">
      <w:r w:rsidRPr="00D3733D">
        <w:t>The equalized noise signal is applied at the left-front loudspeaker.</w:t>
      </w:r>
    </w:p>
    <w:p w14:paraId="06102287" w14:textId="43875AC5" w:rsidR="00F025C7" w:rsidRPr="00D3733D" w:rsidRDefault="002E73AD" w:rsidP="008670AF">
      <w:pPr>
        <w:pStyle w:val="Heading4"/>
      </w:pPr>
      <w:r w:rsidRPr="00D3733D">
        <w:t>8.2.1.</w:t>
      </w:r>
      <w:r w:rsidR="00F025C7" w:rsidRPr="00D3733D">
        <w:t>2</w:t>
      </w:r>
      <w:r w:rsidR="00FE4B28" w:rsidRPr="00D3733D">
        <w:tab/>
      </w:r>
      <w:r w:rsidR="002879BD" w:rsidRPr="00D3733D">
        <w:t xml:space="preserve">Step 2) – </w:t>
      </w:r>
      <w:r w:rsidR="00F025C7" w:rsidRPr="00D3733D">
        <w:t>Separate level adjustment for each loudspeaker</w:t>
      </w:r>
    </w:p>
    <w:p w14:paraId="34093663" w14:textId="24B97939" w:rsidR="00F025C7" w:rsidRPr="00D3733D" w:rsidRDefault="00F025C7" w:rsidP="00FE192A">
      <w:r w:rsidRPr="00D3733D">
        <w:t xml:space="preserve">After each of the loudspeakers is equalized separately, </w:t>
      </w:r>
      <w:r w:rsidR="00E82825" w:rsidRPr="00D3733D">
        <w:t>each</w:t>
      </w:r>
      <w:r w:rsidRPr="00D3733D">
        <w:t xml:space="preserve"> sound pressure level should be adjusted. To reproduce the original level of any sound source with this arrangement, the level of each of the four loudspeakers should be 6</w:t>
      </w:r>
      <w:r w:rsidR="00E82825" w:rsidRPr="00D3733D">
        <w:t> </w:t>
      </w:r>
      <w:r w:rsidRPr="00D3733D">
        <w:t>dB lower than th</w:t>
      </w:r>
      <w:r w:rsidR="00E82825" w:rsidRPr="00D3733D">
        <w:t>at</w:t>
      </w:r>
      <w:r w:rsidRPr="00D3733D">
        <w:t xml:space="preserve"> of the original sound source</w:t>
      </w:r>
      <w:r w:rsidR="00BA5A31" w:rsidRPr="00D3733D">
        <w:t>,</w:t>
      </w:r>
      <w:r w:rsidRPr="00D3733D">
        <w:t xml:space="preserve"> due to the fact that the sound source is now </w:t>
      </w:r>
      <w:r w:rsidRPr="00D3733D">
        <w:lastRenderedPageBreak/>
        <w:t>reproduced by four loudspeakers. This level adjustment can be achieved by recording and analysing the played back signal for each loudspeaker as described in</w:t>
      </w:r>
      <w:r w:rsidR="008F040C">
        <w:t xml:space="preserve"> clause</w:t>
      </w:r>
      <w:r w:rsidRPr="00D3733D">
        <w:t xml:space="preserve"> </w:t>
      </w:r>
      <w:r w:rsidR="00BA5A31" w:rsidRPr="00D3733D">
        <w:t>8.2.1.1</w:t>
      </w:r>
      <w:r w:rsidRPr="00D3733D">
        <w:t xml:space="preserve"> and after that, adjusting the level to </w:t>
      </w:r>
      <w:r w:rsidR="00E82825" w:rsidRPr="00D3733D">
        <w:t>one</w:t>
      </w:r>
      <w:r w:rsidRPr="00D3733D">
        <w:t xml:space="preserve"> 6 dB below the original.</w:t>
      </w:r>
    </w:p>
    <w:p w14:paraId="015394C3" w14:textId="48A510ED" w:rsidR="00F025C7" w:rsidRPr="00D3733D" w:rsidRDefault="00DA1DBC" w:rsidP="008670AF">
      <w:pPr>
        <w:pStyle w:val="Heading4"/>
      </w:pPr>
      <w:r w:rsidRPr="00D3733D">
        <w:t>8.2.1.</w:t>
      </w:r>
      <w:r w:rsidR="00F025C7" w:rsidRPr="00D3733D">
        <w:t>3</w:t>
      </w:r>
      <w:r w:rsidR="00FE4B28" w:rsidRPr="00D3733D">
        <w:tab/>
      </w:r>
      <w:r w:rsidR="002879BD" w:rsidRPr="00D3733D">
        <w:t xml:space="preserve">Step 3) – </w:t>
      </w:r>
      <w:r w:rsidR="00F025C7" w:rsidRPr="00D3733D">
        <w:t>Equalization for the two left-hand and the two right-hand loudspeakers</w:t>
      </w:r>
    </w:p>
    <w:p w14:paraId="7E7EBD20" w14:textId="3FE9DBBE" w:rsidR="00F025C7" w:rsidRPr="00D3733D" w:rsidRDefault="00F025C7" w:rsidP="0013688E">
      <w:r w:rsidRPr="00D3733D">
        <w:t>In th</w:t>
      </w:r>
      <w:r w:rsidR="005355B1" w:rsidRPr="00D3733D">
        <w:t>is</w:t>
      </w:r>
      <w:r w:rsidRPr="00D3733D">
        <w:t xml:space="preserve"> step</w:t>
      </w:r>
      <w:r w:rsidR="00E33171" w:rsidRPr="00D3733D">
        <w:t>,</w:t>
      </w:r>
      <w:r w:rsidRPr="00D3733D">
        <w:t xml:space="preserve"> the two – separately equalized – left-hand </w:t>
      </w:r>
      <w:r w:rsidR="005355B1" w:rsidRPr="00D3733D">
        <w:t>or</w:t>
      </w:r>
      <w:r w:rsidRPr="00D3733D">
        <w:t xml:space="preserve"> right-hand loudspeakers </w:t>
      </w:r>
      <w:r w:rsidR="00FE192A" w:rsidRPr="00D3733D">
        <w:t xml:space="preserve">are equalized </w:t>
      </w:r>
      <w:r w:rsidRPr="00D3733D">
        <w:t xml:space="preserve">in combination (see </w:t>
      </w:r>
      <w:r w:rsidR="002F6E87" w:rsidRPr="00D3733D">
        <w:t xml:space="preserve">Figure </w:t>
      </w:r>
      <w:r w:rsidR="003967B2" w:rsidRPr="00D3733D">
        <w:t>3</w:t>
      </w:r>
      <w:r w:rsidRPr="00D3733D">
        <w:t xml:space="preserve">). </w:t>
      </w:r>
      <w:r w:rsidR="00EB63F5" w:rsidRPr="00D3733D">
        <w:t xml:space="preserve">Filtered pink noise is </w:t>
      </w:r>
      <w:r w:rsidRPr="00D3733D">
        <w:t>used as the test signal. The test signal is synchronously applied to the left-hand loudspeakers (front and back) and – similar</w:t>
      </w:r>
      <w:r w:rsidR="005355B1" w:rsidRPr="00D3733D">
        <w:t>ly</w:t>
      </w:r>
      <w:r w:rsidRPr="00D3733D">
        <w:t xml:space="preserve"> to </w:t>
      </w:r>
      <w:r w:rsidR="005355B1" w:rsidRPr="00D3733D">
        <w:t>8.2.1.</w:t>
      </w:r>
      <w:r w:rsidRPr="00D3733D">
        <w:t xml:space="preserve">1 – measured with the HATS left ear and spectrally </w:t>
      </w:r>
      <w:r w:rsidR="004C3E44" w:rsidRPr="00D3733D">
        <w:t>analysed</w:t>
      </w:r>
      <w:r w:rsidRPr="00D3733D">
        <w:t xml:space="preserve"> in </w:t>
      </w:r>
      <w:r w:rsidR="009C6552" w:rsidRPr="00D3733D">
        <w:t>one-thi</w:t>
      </w:r>
      <w:r w:rsidR="004332C0" w:rsidRPr="00D3733D">
        <w:t xml:space="preserve">rd </w:t>
      </w:r>
      <w:r w:rsidRPr="00D3733D">
        <w:t>octave. Again</w:t>
      </w:r>
      <w:r w:rsidR="00E33171" w:rsidRPr="00D3733D">
        <w:t>,</w:t>
      </w:r>
      <w:r w:rsidRPr="00D3733D">
        <w:t xml:space="preserve"> the measured difference </w:t>
      </w:r>
      <w:r w:rsidR="00886B62" w:rsidRPr="00D3733D">
        <w:t>in</w:t>
      </w:r>
      <w:r w:rsidRPr="00D3733D">
        <w:t xml:space="preserve"> the HATS left ear signal and the original signal should </w:t>
      </w:r>
      <w:r w:rsidR="00FE192A" w:rsidRPr="00D3733D">
        <w:t>be within</w:t>
      </w:r>
      <w:r w:rsidRPr="00D3733D">
        <w:t xml:space="preserve"> the tolerance of </w:t>
      </w:r>
      <w:r w:rsidR="0087785A" w:rsidRPr="00D3733D">
        <w:sym w:font="Symbol" w:char="F0B1"/>
      </w:r>
      <w:r w:rsidRPr="00D3733D">
        <w:t xml:space="preserve">3 dB when determined in </w:t>
      </w:r>
      <w:r w:rsidR="009C6552" w:rsidRPr="00D3733D">
        <w:t>one-thi</w:t>
      </w:r>
      <w:r w:rsidR="004332C0" w:rsidRPr="00D3733D">
        <w:t xml:space="preserve">rd </w:t>
      </w:r>
      <w:r w:rsidRPr="00D3733D">
        <w:t>octave. If the measure</w:t>
      </w:r>
      <w:r w:rsidR="00FE192A" w:rsidRPr="00D3733D">
        <w:t>d</w:t>
      </w:r>
      <w:r w:rsidRPr="00D3733D">
        <w:t xml:space="preserve"> difference </w:t>
      </w:r>
      <w:r w:rsidR="00FE192A" w:rsidRPr="00D3733D">
        <w:t>does not comply</w:t>
      </w:r>
      <w:r w:rsidRPr="00D3733D">
        <w:t xml:space="preserve">, the </w:t>
      </w:r>
      <w:r w:rsidR="00633030" w:rsidRPr="00D3733D">
        <w:t xml:space="preserve">EQ </w:t>
      </w:r>
      <w:r w:rsidRPr="00D3733D">
        <w:t xml:space="preserve">filter for one or both of the left-hand loudspeakers is re-designed to pass the tolerance scheme. The right-hand loudspeakers </w:t>
      </w:r>
      <w:r w:rsidR="009356D3" w:rsidRPr="00D3733D">
        <w:t>are equalized</w:t>
      </w:r>
      <w:r w:rsidRPr="00D3733D">
        <w:t xml:space="preserve"> by applying the same procedure, but in this situation the HATS right ear is used for the measurement instead of the left.</w:t>
      </w:r>
    </w:p>
    <w:p w14:paraId="79F09063" w14:textId="58C1424E" w:rsidR="00F025C7" w:rsidRPr="00D3733D" w:rsidRDefault="00F025C7" w:rsidP="00FE4B28">
      <w:pPr>
        <w:pStyle w:val="Note"/>
      </w:pPr>
      <w:r w:rsidRPr="00D3733D">
        <w:t>NOTE</w:t>
      </w:r>
      <w:r w:rsidR="00FE4B28" w:rsidRPr="00D3733D">
        <w:t xml:space="preserve"> –</w:t>
      </w:r>
      <w:r w:rsidRPr="00D3733D">
        <w:t xml:space="preserve"> The tolerance scheme for a single loudspeaker might be violated, if the equalization for the combined left loudspeakers passes the tolerance scheme.</w:t>
      </w:r>
    </w:p>
    <w:p w14:paraId="5B64D120" w14:textId="099FD92D" w:rsidR="00F025C7" w:rsidRPr="00D3733D" w:rsidRDefault="00DA1DBC" w:rsidP="008670AF">
      <w:pPr>
        <w:pStyle w:val="Heading4"/>
      </w:pPr>
      <w:r w:rsidRPr="00D3733D">
        <w:t>8.2.1.</w:t>
      </w:r>
      <w:r w:rsidR="00FE4B28" w:rsidRPr="00D3733D">
        <w:t>4</w:t>
      </w:r>
      <w:r w:rsidR="00FE4B28" w:rsidRPr="00D3733D">
        <w:tab/>
      </w:r>
      <w:r w:rsidR="002879BD" w:rsidRPr="00D3733D">
        <w:t xml:space="preserve">Step 4) – </w:t>
      </w:r>
      <w:r w:rsidR="00F025C7" w:rsidRPr="00D3733D">
        <w:t>Equalization and level adjustment for the subwoofer</w:t>
      </w:r>
    </w:p>
    <w:p w14:paraId="45B7AC2A" w14:textId="6C66A01B" w:rsidR="00F025C7" w:rsidRPr="00D3733D" w:rsidRDefault="00F025C7" w:rsidP="00DA1D2E">
      <w:r w:rsidRPr="00D3733D">
        <w:t xml:space="preserve">The subwoofer is </w:t>
      </w:r>
      <w:r w:rsidR="009356D3" w:rsidRPr="00D3733D">
        <w:t>equalized</w:t>
      </w:r>
      <w:r w:rsidRPr="00D3733D">
        <w:t xml:space="preserve"> for the frequency range between 30 Hz and 120 Hz. The frequency range above is cut off by a low</w:t>
      </w:r>
      <w:r w:rsidR="00FE192A" w:rsidRPr="00D3733D">
        <w:t>-</w:t>
      </w:r>
      <w:r w:rsidRPr="00D3733D">
        <w:t>pass filter providing a roll</w:t>
      </w:r>
      <w:r w:rsidR="00DA1D2E" w:rsidRPr="00D3733D">
        <w:t>-</w:t>
      </w:r>
      <w:r w:rsidRPr="00D3733D">
        <w:t>of</w:t>
      </w:r>
      <w:r w:rsidR="00DA1D2E" w:rsidRPr="00D3733D">
        <w:t>f</w:t>
      </w:r>
      <w:r w:rsidRPr="00D3733D">
        <w:t xml:space="preserve"> characteristic of at least 18</w:t>
      </w:r>
      <w:r w:rsidR="0087785A" w:rsidRPr="00D3733D">
        <w:t> </w:t>
      </w:r>
      <w:r w:rsidRPr="00D3733D">
        <w:t>dB</w:t>
      </w:r>
      <w:r w:rsidR="002E6312" w:rsidRPr="00D3733D">
        <w:t>/</w:t>
      </w:r>
      <w:r w:rsidRPr="00D3733D">
        <w:t xml:space="preserve">octave. Pink noise is used as </w:t>
      </w:r>
      <w:r w:rsidR="009356D3" w:rsidRPr="00D3733D">
        <w:t xml:space="preserve">the </w:t>
      </w:r>
      <w:r w:rsidRPr="00D3733D">
        <w:t>test signal. Similar to the equalization for the four loudspeakers, the pink noise is applied to the subwoofer and measured at the right ear of the HATS. On the basis of the difference between the measured signal at the HATS ear and the original pink noises spectrum</w:t>
      </w:r>
      <w:r w:rsidR="009356D3" w:rsidRPr="00D3733D">
        <w:t>,</w:t>
      </w:r>
      <w:r w:rsidRPr="00D3733D">
        <w:t xml:space="preserve"> a filter is designed with which this difference (</w:t>
      </w:r>
      <w:r w:rsidR="004C3E44" w:rsidRPr="00D3733D">
        <w:t>analysed</w:t>
      </w:r>
      <w:r w:rsidRPr="00D3733D">
        <w:t xml:space="preserve"> in </w:t>
      </w:r>
      <w:r w:rsidR="009C6552" w:rsidRPr="00D3733D">
        <w:t>one-thi</w:t>
      </w:r>
      <w:r w:rsidR="004332C0" w:rsidRPr="00D3733D">
        <w:t xml:space="preserve">rd </w:t>
      </w:r>
      <w:r w:rsidRPr="00D3733D">
        <w:t xml:space="preserve">octave) is spectrally flat within a tolerance of </w:t>
      </w:r>
      <w:r w:rsidR="00742F7C" w:rsidRPr="00D3733D">
        <w:sym w:font="Symbol" w:char="F0B1"/>
      </w:r>
      <w:r w:rsidRPr="00D3733D">
        <w:t>3</w:t>
      </w:r>
      <w:r w:rsidR="009356D3" w:rsidRPr="00D3733D">
        <w:t> </w:t>
      </w:r>
      <w:r w:rsidRPr="00D3733D">
        <w:t>dB. The level is adjusted to the level of the original sound source.</w:t>
      </w:r>
    </w:p>
    <w:p w14:paraId="743947CD" w14:textId="37A92D0C" w:rsidR="00F025C7" w:rsidRPr="00D3733D" w:rsidRDefault="00BA5A31" w:rsidP="008670AF">
      <w:pPr>
        <w:pStyle w:val="Heading4"/>
      </w:pPr>
      <w:r w:rsidRPr="00D3733D">
        <w:t>8.2.1.</w:t>
      </w:r>
      <w:r w:rsidR="00F025C7" w:rsidRPr="00D3733D">
        <w:t>5</w:t>
      </w:r>
      <w:r w:rsidR="00FE4B28" w:rsidRPr="00D3733D">
        <w:tab/>
      </w:r>
      <w:r w:rsidR="002879BD" w:rsidRPr="00D3733D">
        <w:t xml:space="preserve">Step 5) – </w:t>
      </w:r>
      <w:r w:rsidR="00F025C7" w:rsidRPr="00D3733D">
        <w:t>Delay</w:t>
      </w:r>
      <w:r w:rsidR="007C424B" w:rsidRPr="00D3733D">
        <w:t xml:space="preserve"> adjustment</w:t>
      </w:r>
    </w:p>
    <w:p w14:paraId="54848579" w14:textId="5F41ED84" w:rsidR="00F025C7" w:rsidRPr="00D3733D" w:rsidRDefault="007C424B">
      <w:r w:rsidRPr="00D3733D">
        <w:t>For the four-loudspeaker arrangement</w:t>
      </w:r>
      <w:r w:rsidR="009356D3" w:rsidRPr="00D3733D">
        <w:t>,</w:t>
      </w:r>
      <w:r w:rsidRPr="00D3733D">
        <w:t xml:space="preserve"> a compensation </w:t>
      </w:r>
      <w:r w:rsidR="00F434BC" w:rsidRPr="00D3733D">
        <w:t>for</w:t>
      </w:r>
      <w:r w:rsidRPr="00D3733D">
        <w:t xml:space="preserve"> the individual loudspeaker delay to the centre of the acoustical field is required in order to keep the correlation of the recorded noise material with respect to the cent</w:t>
      </w:r>
      <w:r w:rsidR="00540A9F" w:rsidRPr="00D3733D">
        <w:t>r</w:t>
      </w:r>
      <w:r w:rsidRPr="00D3733D">
        <w:t xml:space="preserve">e of the acoustical field. </w:t>
      </w:r>
      <w:r w:rsidR="009356D3" w:rsidRPr="00D3733D">
        <w:t>Incorrect</w:t>
      </w:r>
      <w:r w:rsidRPr="00D3733D">
        <w:t xml:space="preserve"> delay adjustment might lead to comb filter effects, which leads to unnatural sounding of the background noise signals. The procedure consists </w:t>
      </w:r>
      <w:r w:rsidR="00B55C42" w:rsidRPr="00D3733D">
        <w:t>of</w:t>
      </w:r>
      <w:r w:rsidRPr="00D3733D">
        <w:t xml:space="preserve"> adding fixed delays to the four loudspeakers (no compensation is needed for the subwoofer) in order to increase the diffusivity of the sound field. Thus, in all types of rooms</w:t>
      </w:r>
      <w:r w:rsidR="009356D3" w:rsidRPr="00D3733D">
        <w:t>,</w:t>
      </w:r>
      <w:r w:rsidRPr="00D3733D">
        <w:t xml:space="preserve"> the following delays are added to the individual loudspeakers: 0 ms, 11 ms, 17 ms, 29 ms. If not suitable, as room and loudspeaker properties, dimensions and positions are not always the same, these delay values may be replaced by better ones proven to lead to a better overall equaliz</w:t>
      </w:r>
      <w:r w:rsidR="00742F7C" w:rsidRPr="00D3733D">
        <w:t>ation. No delays higher than 50 </w:t>
      </w:r>
      <w:r w:rsidRPr="00D3733D">
        <w:t xml:space="preserve">ms shall be used. </w:t>
      </w:r>
      <w:r w:rsidR="00B55C42" w:rsidRPr="00D3733D">
        <w:t xml:space="preserve">If </w:t>
      </w:r>
      <w:r w:rsidRPr="00D3733D">
        <w:t>the resulting overall frequency response is mostly flat (measured at both ears)</w:t>
      </w:r>
      <w:r w:rsidR="009356D3" w:rsidRPr="00D3733D">
        <w:t>,</w:t>
      </w:r>
      <w:r w:rsidRPr="00D3733D">
        <w:t xml:space="preserve"> a</w:t>
      </w:r>
      <w:r w:rsidR="00B55C42" w:rsidRPr="00D3733D">
        <w:t>n</w:t>
      </w:r>
      <w:r w:rsidRPr="00D3733D">
        <w:t xml:space="preserve"> </w:t>
      </w:r>
      <w:r w:rsidR="00B55C42" w:rsidRPr="00D3733D">
        <w:t>ap</w:t>
      </w:r>
      <w:r w:rsidRPr="00D3733D">
        <w:t>propr</w:t>
      </w:r>
      <w:r w:rsidR="00B55C42" w:rsidRPr="00D3733D">
        <w:t>iate</w:t>
      </w:r>
      <w:r w:rsidRPr="00D3733D">
        <w:t xml:space="preserve"> selection of delays can be assumed</w:t>
      </w:r>
      <w:r w:rsidR="009356D3" w:rsidRPr="00D3733D">
        <w:t>.</w:t>
      </w:r>
    </w:p>
    <w:p w14:paraId="7B01527D" w14:textId="7F41C727" w:rsidR="00F025C7" w:rsidRPr="00D3733D" w:rsidRDefault="00BA5A31" w:rsidP="008670AF">
      <w:pPr>
        <w:pStyle w:val="Heading4"/>
      </w:pPr>
      <w:r w:rsidRPr="00D3733D">
        <w:t>8.2.1.</w:t>
      </w:r>
      <w:r w:rsidR="00FE4B28" w:rsidRPr="00D3733D">
        <w:t>6</w:t>
      </w:r>
      <w:r w:rsidR="00FE4B28" w:rsidRPr="00D3733D">
        <w:tab/>
      </w:r>
      <w:r w:rsidR="002879BD" w:rsidRPr="00D3733D">
        <w:t xml:space="preserve">Step 6) – </w:t>
      </w:r>
      <w:r w:rsidR="00F025C7" w:rsidRPr="00D3733D">
        <w:t>Overall equalization for all loudspeakers</w:t>
      </w:r>
    </w:p>
    <w:p w14:paraId="7CC675F3" w14:textId="1A6B106B" w:rsidR="0072437E" w:rsidRPr="00D3733D" w:rsidRDefault="00F025C7" w:rsidP="0014223F">
      <w:r w:rsidRPr="00D3733D">
        <w:t>The last step is to verify the equalization process</w:t>
      </w:r>
      <w:r w:rsidR="001F0749" w:rsidRPr="00D3733D">
        <w:t>,</w:t>
      </w:r>
      <w:r w:rsidRPr="00D3733D">
        <w:t xml:space="preserve"> including the delay compensation. Therefore</w:t>
      </w:r>
      <w:r w:rsidR="00E33171" w:rsidRPr="00D3733D">
        <w:t>,</w:t>
      </w:r>
      <w:r w:rsidRPr="00D3733D">
        <w:t xml:space="preserve"> a stationary, realistic pre-recorded broadband background noise signal </w:t>
      </w:r>
      <w:r w:rsidR="007E3AA0" w:rsidRPr="00D3733D">
        <w:t>covering the entire frequency range</w:t>
      </w:r>
      <w:r w:rsidR="001F0749" w:rsidRPr="00D3733D">
        <w:t>,</w:t>
      </w:r>
      <w:r w:rsidR="007E3AA0" w:rsidRPr="00D3733D">
        <w:t xml:space="preserve"> </w:t>
      </w:r>
      <w:r w:rsidR="005C655C" w:rsidRPr="00D3733D">
        <w:t xml:space="preserve">e.g., </w:t>
      </w:r>
      <w:r w:rsidR="007E3AA0" w:rsidRPr="00D3733D">
        <w:t>car noise</w:t>
      </w:r>
      <w:r w:rsidR="001F0749" w:rsidRPr="00D3733D">
        <w:t>,</w:t>
      </w:r>
      <w:r w:rsidR="007E3AA0" w:rsidRPr="00D3733D">
        <w:t xml:space="preserve"> </w:t>
      </w:r>
      <w:r w:rsidRPr="00D3733D">
        <w:t xml:space="preserve">is fed to the four-loudspeaker arrangement. </w:t>
      </w:r>
      <w:r w:rsidR="00B55C42" w:rsidRPr="00D3733D">
        <w:t>With a</w:t>
      </w:r>
      <w:r w:rsidRPr="00D3733D">
        <w:t>ll equalizers, level and delay adjustments active, the signal is played back by all loudspeake</w:t>
      </w:r>
      <w:r w:rsidR="00742F7C" w:rsidRPr="00D3733D">
        <w:t>rs including the subwoofer (see</w:t>
      </w:r>
      <w:r w:rsidR="0014223F" w:rsidRPr="00D3733D">
        <w:t xml:space="preserve"> </w:t>
      </w:r>
      <w:r w:rsidR="00742F7C" w:rsidRPr="00D3733D">
        <w:t>Figure</w:t>
      </w:r>
      <w:r w:rsidR="0014223F" w:rsidRPr="00D3733D">
        <w:t> </w:t>
      </w:r>
      <w:r w:rsidR="003967B2" w:rsidRPr="00D3733D">
        <w:t>3</w:t>
      </w:r>
      <w:r w:rsidRPr="00D3733D">
        <w:t>). The reproduced sound field is measured at both ears of the HATS. For each ear</w:t>
      </w:r>
      <w:r w:rsidR="001F0749" w:rsidRPr="00D3733D">
        <w:t>,</w:t>
      </w:r>
      <w:r w:rsidRPr="00D3733D">
        <w:t xml:space="preserve"> the measurement is analysed in </w:t>
      </w:r>
      <w:r w:rsidR="009C6552" w:rsidRPr="00D3733D">
        <w:t>one-thi</w:t>
      </w:r>
      <w:r w:rsidR="004332C0" w:rsidRPr="00D3733D">
        <w:t xml:space="preserve">rd </w:t>
      </w:r>
      <w:r w:rsidRPr="00D3733D">
        <w:t xml:space="preserve">octave and referenced to the spectrum of the original signal. The measured frequency response for the left ear and the right ear shall both be within a tolerance of </w:t>
      </w:r>
      <w:r w:rsidR="0087785A" w:rsidRPr="00D3733D">
        <w:sym w:font="Symbol" w:char="F0B1"/>
      </w:r>
      <w:r w:rsidR="00742F7C" w:rsidRPr="00D3733D">
        <w:t>3 </w:t>
      </w:r>
      <w:r w:rsidRPr="00D3733D">
        <w:t>dB.</w:t>
      </w:r>
    </w:p>
    <w:p w14:paraId="64A7E4E2" w14:textId="2B7AE6ED" w:rsidR="00F025C7" w:rsidRPr="00D3733D" w:rsidRDefault="00F025C7" w:rsidP="00A1706C">
      <w:pPr>
        <w:pStyle w:val="Note"/>
      </w:pPr>
      <w:r w:rsidRPr="00D3733D">
        <w:lastRenderedPageBreak/>
        <w:t>NOTE</w:t>
      </w:r>
      <w:r w:rsidR="00FE4B28" w:rsidRPr="00D3733D">
        <w:t xml:space="preserve"> –</w:t>
      </w:r>
      <w:r w:rsidRPr="00D3733D">
        <w:t xml:space="preserve"> If the result is outside the tolerance</w:t>
      </w:r>
      <w:r w:rsidR="009356D3" w:rsidRPr="00D3733D">
        <w:t>,</w:t>
      </w:r>
      <w:r w:rsidRPr="00D3733D">
        <w:t xml:space="preserve"> </w:t>
      </w:r>
      <w:r w:rsidR="00A1706C" w:rsidRPr="00D3733D">
        <w:t xml:space="preserve">out </w:t>
      </w:r>
      <w:r w:rsidRPr="00D3733D">
        <w:t>of the four</w:t>
      </w:r>
      <w:r w:rsidR="00A1706C" w:rsidRPr="00D3733D">
        <w:t>,</w:t>
      </w:r>
      <w:r w:rsidRPr="00D3733D">
        <w:t xml:space="preserve"> </w:t>
      </w:r>
      <w:r w:rsidR="009356D3" w:rsidRPr="00D3733D">
        <w:t xml:space="preserve">the </w:t>
      </w:r>
      <w:r w:rsidRPr="00D3733D">
        <w:t xml:space="preserve">loudspeaker contributing </w:t>
      </w:r>
      <w:r w:rsidR="00A1706C" w:rsidRPr="00D3733D">
        <w:t xml:space="preserve">mostly </w:t>
      </w:r>
      <w:r w:rsidRPr="00D3733D">
        <w:t>to the equalization error</w:t>
      </w:r>
      <w:r w:rsidR="009356D3" w:rsidRPr="00D3733D">
        <w:t xml:space="preserve"> </w:t>
      </w:r>
      <w:r w:rsidR="00A1706C" w:rsidRPr="00D3733D">
        <w:t>needs to be checked</w:t>
      </w:r>
      <w:r w:rsidRPr="00D3733D">
        <w:t xml:space="preserve">. A detailed description of this procedure can be found in </w:t>
      </w:r>
      <w:r w:rsidR="00742F7C" w:rsidRPr="00D3733D">
        <w:t xml:space="preserve">Appendix </w:t>
      </w:r>
      <w:r w:rsidR="006F604E" w:rsidRPr="00D3733D">
        <w:t>V</w:t>
      </w:r>
      <w:r w:rsidR="0072437E" w:rsidRPr="00D3733D">
        <w:t>.</w:t>
      </w:r>
    </w:p>
    <w:p w14:paraId="0619B8F2" w14:textId="24F9DC47" w:rsidR="008436CE" w:rsidRPr="00D3733D" w:rsidRDefault="008471B4" w:rsidP="00FE4B28">
      <w:pPr>
        <w:pStyle w:val="Heading3"/>
      </w:pPr>
      <w:r w:rsidRPr="00D3733D">
        <w:t>8.2</w:t>
      </w:r>
      <w:r w:rsidR="00F025C7" w:rsidRPr="00D3733D">
        <w:t>.</w:t>
      </w:r>
      <w:r w:rsidR="008436CE" w:rsidRPr="00D3733D">
        <w:t>2</w:t>
      </w:r>
      <w:r w:rsidR="00F025C7" w:rsidRPr="00D3733D">
        <w:tab/>
        <w:t xml:space="preserve">Loudspeaker equalization using the </w:t>
      </w:r>
      <w:r w:rsidR="002E73AD" w:rsidRPr="00D3733D">
        <w:t xml:space="preserve">microphone method in a reference </w:t>
      </w:r>
      <w:r w:rsidR="009501AC" w:rsidRPr="00D3733D">
        <w:t>set-up</w:t>
      </w:r>
    </w:p>
    <w:p w14:paraId="23D8C50D" w14:textId="11D2892A" w:rsidR="00F025C7" w:rsidRPr="00D3733D" w:rsidRDefault="00F025C7">
      <w:r w:rsidRPr="00D3733D">
        <w:t xml:space="preserve">The </w:t>
      </w:r>
      <w:r w:rsidR="00A1706C" w:rsidRPr="00D3733D">
        <w:t>mi</w:t>
      </w:r>
      <w:r w:rsidRPr="00D3733D">
        <w:t>crophone</w:t>
      </w:r>
      <w:r w:rsidR="00A1706C" w:rsidRPr="00D3733D">
        <w:t>-</w:t>
      </w:r>
      <w:r w:rsidRPr="00D3733D">
        <w:t xml:space="preserve">based equalization method described in this </w:t>
      </w:r>
      <w:r w:rsidR="00A1706C" w:rsidRPr="00D3733D">
        <w:t>clause</w:t>
      </w:r>
      <w:r w:rsidRPr="00D3733D">
        <w:t xml:space="preserve"> can be applied </w:t>
      </w:r>
      <w:r w:rsidR="00F0024C" w:rsidRPr="00D3733D">
        <w:t xml:space="preserve">for reproduction of monaural recordings </w:t>
      </w:r>
      <w:r w:rsidRPr="00D3733D">
        <w:t>for various loudspeaker configurations. However</w:t>
      </w:r>
      <w:r w:rsidR="00295856" w:rsidRPr="00D3733D">
        <w:t>,</w:t>
      </w:r>
      <w:r w:rsidRPr="00D3733D">
        <w:t xml:space="preserve"> the following description is based on the </w:t>
      </w:r>
      <w:r w:rsidR="001F7140" w:rsidRPr="00D3733D">
        <w:t xml:space="preserve">same </w:t>
      </w:r>
      <w:r w:rsidRPr="00D3733D">
        <w:t xml:space="preserve">loudspeaker configuration shown in </w:t>
      </w:r>
      <w:r w:rsidR="00742F7C" w:rsidRPr="00D3733D">
        <w:t xml:space="preserve">Figure </w:t>
      </w:r>
      <w:r w:rsidR="003967B2" w:rsidRPr="00D3733D">
        <w:t>4</w:t>
      </w:r>
      <w:r w:rsidRPr="00D3733D">
        <w:t>.</w:t>
      </w:r>
    </w:p>
    <w:p w14:paraId="4E0C52D9" w14:textId="22764B0A" w:rsidR="00F025C7" w:rsidRPr="00D3733D" w:rsidRDefault="00F025C7">
      <w:r w:rsidRPr="00D3733D">
        <w:t>For equalization</w:t>
      </w:r>
      <w:r w:rsidR="00E33171" w:rsidRPr="00D3733D">
        <w:t>,</w:t>
      </w:r>
      <w:r w:rsidRPr="00D3733D">
        <w:t xml:space="preserve"> a measurement microphone complying with [</w:t>
      </w:r>
      <w:r w:rsidR="005248E3" w:rsidRPr="00D3733D">
        <w:t>IEC 61094-</w:t>
      </w:r>
      <w:r w:rsidR="004653B2" w:rsidRPr="00D3733D">
        <w:t>4</w:t>
      </w:r>
      <w:r w:rsidRPr="00D3733D">
        <w:t xml:space="preserve">] is used. The measurement microphone is positioned </w:t>
      </w:r>
      <w:r w:rsidR="00720975" w:rsidRPr="00D3733D">
        <w:t>at</w:t>
      </w:r>
      <w:r w:rsidRPr="00D3733D">
        <w:t xml:space="preserve"> the centre of the acoustical sound field in a position equivalent to the </w:t>
      </w:r>
      <w:r w:rsidR="004C3E44" w:rsidRPr="00D3733D">
        <w:t>centre</w:t>
      </w:r>
      <w:r w:rsidRPr="00D3733D">
        <w:t xml:space="preserve"> of the HATS head when the HATS is positioned in the middle of the four loudspeakers – see </w:t>
      </w:r>
      <w:r w:rsidR="00742F7C" w:rsidRPr="00D3733D">
        <w:t xml:space="preserve">Figure </w:t>
      </w:r>
      <w:r w:rsidR="003967B2" w:rsidRPr="00D3733D">
        <w:t>4</w:t>
      </w:r>
      <w:r w:rsidRPr="00D3733D">
        <w:t xml:space="preserve">. </w:t>
      </w:r>
      <w:r w:rsidR="009356D3" w:rsidRPr="00D3733D">
        <w:t>E</w:t>
      </w:r>
      <w:r w:rsidRPr="00D3733D">
        <w:t xml:space="preserve">ach loudspeaker </w:t>
      </w:r>
      <w:r w:rsidR="009356D3" w:rsidRPr="00D3733D">
        <w:t xml:space="preserve">is equalized </w:t>
      </w:r>
      <w:r w:rsidRPr="00D3733D">
        <w:t>individually as follows.</w:t>
      </w:r>
    </w:p>
    <w:p w14:paraId="7245D538" w14:textId="1146949A" w:rsidR="00F025C7" w:rsidRPr="00D3733D" w:rsidRDefault="00503B7F" w:rsidP="00FE4B28">
      <w:pPr>
        <w:pStyle w:val="Figure"/>
      </w:pPr>
      <w:r w:rsidRPr="00D3733D">
        <w:rPr>
          <w:noProof/>
          <w:lang w:eastAsia="en-GB"/>
        </w:rPr>
        <w:drawing>
          <wp:inline distT="0" distB="0" distL="0" distR="0" wp14:anchorId="5BBF88CC" wp14:editId="4C6C5D9D">
            <wp:extent cx="4273305" cy="2907798"/>
            <wp:effectExtent l="0" t="0" r="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570(18)_F04.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273305" cy="2907798"/>
                    </a:xfrm>
                    <a:prstGeom prst="rect">
                      <a:avLst/>
                    </a:prstGeom>
                  </pic:spPr>
                </pic:pic>
              </a:graphicData>
            </a:graphic>
          </wp:inline>
        </w:drawing>
      </w:r>
    </w:p>
    <w:p w14:paraId="548251CA" w14:textId="646769B4" w:rsidR="00FE4B28" w:rsidRPr="00D3733D" w:rsidRDefault="00FE4B28" w:rsidP="00F57533">
      <w:pPr>
        <w:pStyle w:val="FigureNoTitle0"/>
        <w:rPr>
          <w:sz w:val="20"/>
        </w:rPr>
      </w:pPr>
      <w:r w:rsidRPr="00D3733D">
        <w:t xml:space="preserve">Figure 4 – The </w:t>
      </w:r>
      <w:r w:rsidR="009501AC" w:rsidRPr="00D3733D">
        <w:t>set-up</w:t>
      </w:r>
      <w:r w:rsidRPr="00D3733D">
        <w:t xml:space="preserve"> for loudspeaker equalization</w:t>
      </w:r>
      <w:r w:rsidR="00F57533" w:rsidRPr="00D3733D">
        <w:t xml:space="preserve"> </w:t>
      </w:r>
      <w:r w:rsidRPr="00D3733D">
        <w:t xml:space="preserve">using the </w:t>
      </w:r>
      <w:r w:rsidR="00F57533" w:rsidRPr="00D3733D">
        <w:t>microphone met</w:t>
      </w:r>
      <w:r w:rsidRPr="00D3733D">
        <w:t>hod</w:t>
      </w:r>
    </w:p>
    <w:p w14:paraId="7C11B236" w14:textId="6E4F0D5B" w:rsidR="00F025C7" w:rsidRPr="00D3733D" w:rsidRDefault="00F025C7">
      <w:pPr>
        <w:pStyle w:val="Normalaftertitle"/>
      </w:pPr>
      <w:r w:rsidRPr="00D3733D">
        <w:t xml:space="preserve">The equalization is </w:t>
      </w:r>
      <w:r w:rsidR="00720975" w:rsidRPr="00D3733D">
        <w:t>done</w:t>
      </w:r>
      <w:r w:rsidRPr="00D3733D">
        <w:t xml:space="preserve"> in several steps:</w:t>
      </w:r>
    </w:p>
    <w:p w14:paraId="4DEEBEF9" w14:textId="69C05CA2" w:rsidR="00F025C7" w:rsidRPr="00D3733D" w:rsidRDefault="00FE4B28" w:rsidP="00FE4B28">
      <w:pPr>
        <w:pStyle w:val="enumlev1"/>
      </w:pPr>
      <w:r w:rsidRPr="00D3733D">
        <w:t>1)</w:t>
      </w:r>
      <w:r w:rsidRPr="00D3733D">
        <w:tab/>
      </w:r>
      <w:r w:rsidR="00720975" w:rsidRPr="00D3733D">
        <w:t>separate equalization for each of the four loudspeakers;</w:t>
      </w:r>
    </w:p>
    <w:p w14:paraId="5B212BF3" w14:textId="13AEA75E" w:rsidR="00F025C7" w:rsidRPr="00D3733D" w:rsidRDefault="00720975" w:rsidP="002879BD">
      <w:pPr>
        <w:pStyle w:val="enumlev1"/>
      </w:pPr>
      <w:r w:rsidRPr="00D3733D">
        <w:t>2)</w:t>
      </w:r>
      <w:r w:rsidRPr="00D3733D">
        <w:tab/>
        <w:t>separate level adjustment for each loudspeaker;</w:t>
      </w:r>
    </w:p>
    <w:p w14:paraId="229FECC9" w14:textId="6EB9F1EC" w:rsidR="00F025C7" w:rsidRPr="00D3733D" w:rsidRDefault="002879BD" w:rsidP="002879BD">
      <w:pPr>
        <w:pStyle w:val="enumlev1"/>
      </w:pPr>
      <w:r w:rsidRPr="00D3733D">
        <w:t>3</w:t>
      </w:r>
      <w:r w:rsidR="00720975" w:rsidRPr="00D3733D">
        <w:t>)</w:t>
      </w:r>
      <w:r w:rsidR="00720975" w:rsidRPr="00D3733D">
        <w:tab/>
        <w:t>equalization and level adjustment for the subwoofer</w:t>
      </w:r>
      <w:r w:rsidR="00B4021A" w:rsidRPr="00D3733D">
        <w:t>;</w:t>
      </w:r>
    </w:p>
    <w:p w14:paraId="6C4B96E3" w14:textId="2ABBE191" w:rsidR="00F025C7" w:rsidRPr="00D3733D" w:rsidRDefault="002879BD" w:rsidP="002879BD">
      <w:pPr>
        <w:pStyle w:val="enumlev1"/>
      </w:pPr>
      <w:r w:rsidRPr="00D3733D">
        <w:t>4</w:t>
      </w:r>
      <w:r w:rsidR="00720975" w:rsidRPr="00D3733D">
        <w:t>)</w:t>
      </w:r>
      <w:r w:rsidR="00720975" w:rsidRPr="00D3733D">
        <w:tab/>
        <w:t>delay compensation;</w:t>
      </w:r>
    </w:p>
    <w:p w14:paraId="2AE86153" w14:textId="04C93BA4" w:rsidR="00F025C7" w:rsidRPr="00D3733D" w:rsidRDefault="002879BD" w:rsidP="002879BD">
      <w:pPr>
        <w:pStyle w:val="enumlev1"/>
      </w:pPr>
      <w:r w:rsidRPr="00D3733D">
        <w:t>5</w:t>
      </w:r>
      <w:r w:rsidR="00720975" w:rsidRPr="00D3733D">
        <w:t>)</w:t>
      </w:r>
      <w:r w:rsidR="00720975" w:rsidRPr="00D3733D">
        <w:tab/>
        <w:t xml:space="preserve">equalization </w:t>
      </w:r>
      <w:r w:rsidR="00F025C7" w:rsidRPr="00D3733D">
        <w:t>for all loudspeakers (verification and reduction of cross-talk).</w:t>
      </w:r>
    </w:p>
    <w:p w14:paraId="53101288" w14:textId="528B77F8" w:rsidR="00F025C7" w:rsidRPr="00D3733D" w:rsidRDefault="00F025C7" w:rsidP="002879BD">
      <w:r w:rsidRPr="00D3733D">
        <w:t xml:space="preserve">Each step is described in </w:t>
      </w:r>
      <w:r w:rsidR="00720975" w:rsidRPr="00D3733D">
        <w:t>clauses 8.2.2.1 to 8.2.2.5.</w:t>
      </w:r>
    </w:p>
    <w:p w14:paraId="689C0A81" w14:textId="4B864FB7" w:rsidR="00F025C7" w:rsidRPr="00D3733D" w:rsidRDefault="00720975" w:rsidP="008670AF">
      <w:pPr>
        <w:pStyle w:val="Heading4"/>
      </w:pPr>
      <w:r w:rsidRPr="00D3733D">
        <w:t>8.2.2.</w:t>
      </w:r>
      <w:r w:rsidR="00FE4B28" w:rsidRPr="00D3733D">
        <w:t>1</w:t>
      </w:r>
      <w:r w:rsidRPr="00D3733D">
        <w:tab/>
      </w:r>
      <w:r w:rsidR="002879BD" w:rsidRPr="00D3733D">
        <w:t>Step 1</w:t>
      </w:r>
      <w:r w:rsidR="00FE4B28" w:rsidRPr="00D3733D">
        <w:t>)</w:t>
      </w:r>
      <w:r w:rsidR="002879BD" w:rsidRPr="00D3733D">
        <w:t xml:space="preserve"> – </w:t>
      </w:r>
      <w:r w:rsidR="00F025C7" w:rsidRPr="00D3733D">
        <w:t xml:space="preserve">Separate </w:t>
      </w:r>
      <w:r w:rsidR="002E73AD" w:rsidRPr="00D3733D">
        <w:t>eq</w:t>
      </w:r>
      <w:r w:rsidR="00F025C7" w:rsidRPr="00D3733D">
        <w:t>ualization for each of the four loudspeakers</w:t>
      </w:r>
    </w:p>
    <w:p w14:paraId="454BE2AF" w14:textId="1C0EB134" w:rsidR="00F025C7" w:rsidRPr="00D3733D" w:rsidRDefault="00F025C7" w:rsidP="00DA1D2E">
      <w:r w:rsidRPr="00D3733D">
        <w:t>For the equalization of the loudspeakers</w:t>
      </w:r>
      <w:r w:rsidR="00B4021A" w:rsidRPr="00D3733D">
        <w:t>,</w:t>
      </w:r>
      <w:r w:rsidRPr="00D3733D">
        <w:t xml:space="preserve"> a pink noise signal is used. The signal is sequentially applied to the left-front, the left-back, the right-back and the right-front loudspeaker. The pink noise signal applied to the </w:t>
      </w:r>
      <w:r w:rsidRPr="00D3733D">
        <w:lastRenderedPageBreak/>
        <w:t>four loudspeakers must cover the frequency range</w:t>
      </w:r>
      <w:r w:rsidR="00742F7C" w:rsidRPr="00D3733D">
        <w:t xml:space="preserve"> </w:t>
      </w:r>
      <w:r w:rsidRPr="00D3733D">
        <w:t>120 Hz to 20</w:t>
      </w:r>
      <w:r w:rsidR="00742F7C" w:rsidRPr="00D3733D">
        <w:t> </w:t>
      </w:r>
      <w:r w:rsidRPr="00D3733D">
        <w:t>kHz. The frequency range below is cut off by a high</w:t>
      </w:r>
      <w:r w:rsidR="00FE192A" w:rsidRPr="00D3733D">
        <w:t>-</w:t>
      </w:r>
      <w:r w:rsidRPr="00D3733D">
        <w:t>pass filter providing a roll</w:t>
      </w:r>
      <w:r w:rsidR="00DA1D2E" w:rsidRPr="00D3733D">
        <w:t>-</w:t>
      </w:r>
      <w:r w:rsidRPr="00D3733D">
        <w:t>of</w:t>
      </w:r>
      <w:r w:rsidR="00DA1D2E" w:rsidRPr="00D3733D">
        <w:t>f</w:t>
      </w:r>
      <w:r w:rsidRPr="00D3733D">
        <w:t xml:space="preserve"> characteristic of at least 18</w:t>
      </w:r>
      <w:r w:rsidR="00B4021A" w:rsidRPr="00D3733D">
        <w:t> </w:t>
      </w:r>
      <w:r w:rsidRPr="00D3733D">
        <w:t>dB</w:t>
      </w:r>
      <w:r w:rsidR="002E6312" w:rsidRPr="00D3733D">
        <w:t>/</w:t>
      </w:r>
      <w:r w:rsidRPr="00D3733D">
        <w:t>octave.</w:t>
      </w:r>
    </w:p>
    <w:p w14:paraId="53BF93F6" w14:textId="0510BFD4" w:rsidR="00F025C7" w:rsidRPr="00D3733D" w:rsidRDefault="00F025C7" w:rsidP="00F025C7">
      <w:r w:rsidRPr="00D3733D">
        <w:t>The filtered pink noise signal is applied at the front-left loudspeaker for at least 2 s. During this period</w:t>
      </w:r>
      <w:r w:rsidR="00B4021A" w:rsidRPr="00D3733D">
        <w:t>,</w:t>
      </w:r>
      <w:r w:rsidRPr="00D3733D">
        <w:t xml:space="preserve"> the output of the measurement microphone as well as the filtered pink noise signal are measured simultaneously. The power density spectrum for the microphone signal – </w:t>
      </w:r>
      <w:r w:rsidRPr="00D3733D">
        <w:rPr>
          <w:i/>
          <w:iCs/>
        </w:rPr>
        <w:t>S</w:t>
      </w:r>
      <w:r w:rsidRPr="00D3733D">
        <w:rPr>
          <w:vertAlign w:val="subscript"/>
        </w:rPr>
        <w:t>LS</w:t>
      </w:r>
      <w:r w:rsidRPr="00D3733D">
        <w:t>(</w:t>
      </w:r>
      <w:r w:rsidRPr="00D3733D">
        <w:rPr>
          <w:i/>
          <w:iCs/>
        </w:rPr>
        <w:t>f</w:t>
      </w:r>
      <w:r w:rsidRPr="00D3733D">
        <w:t>) – and for the original signal</w:t>
      </w:r>
      <w:r w:rsidR="005C655C" w:rsidRPr="00D3733D">
        <w:t xml:space="preserve"> </w:t>
      </w:r>
      <w:r w:rsidRPr="00D3733D">
        <w:t xml:space="preserve">– </w:t>
      </w:r>
      <w:r w:rsidRPr="00D3733D">
        <w:rPr>
          <w:i/>
          <w:iCs/>
        </w:rPr>
        <w:t>S</w:t>
      </w:r>
      <w:r w:rsidRPr="00D3733D">
        <w:rPr>
          <w:vertAlign w:val="subscript"/>
        </w:rPr>
        <w:t>pn</w:t>
      </w:r>
      <w:r w:rsidRPr="00D3733D">
        <w:t>(</w:t>
      </w:r>
      <w:r w:rsidRPr="00D3733D">
        <w:rPr>
          <w:i/>
          <w:iCs/>
        </w:rPr>
        <w:t>f</w:t>
      </w:r>
      <w:r w:rsidRPr="00D3733D">
        <w:t>) – are determined and the averaged magnitude of the two power density spectra are subtracted as follows:</w:t>
      </w:r>
    </w:p>
    <w:p w14:paraId="2715ABF3" w14:textId="6C373E27" w:rsidR="00FE4B28" w:rsidRPr="00D3733D" w:rsidRDefault="00FE4B28">
      <w:pPr>
        <w:pStyle w:val="Equation"/>
      </w:pPr>
      <w:r w:rsidRPr="00D3733D">
        <w:tab/>
      </w:r>
      <w:r w:rsidRPr="00D3733D">
        <w:tab/>
      </w:r>
      <w:r w:rsidRPr="00D3733D">
        <w:rPr>
          <w:i/>
          <w:iCs/>
        </w:rPr>
        <w:t>H</w:t>
      </w:r>
      <w:r w:rsidRPr="00D3733D">
        <w:rPr>
          <w:vertAlign w:val="subscript"/>
        </w:rPr>
        <w:t>LS</w:t>
      </w:r>
      <w:r w:rsidRPr="00D3733D">
        <w:t>(</w:t>
      </w:r>
      <w:r w:rsidRPr="00D3733D">
        <w:rPr>
          <w:i/>
          <w:iCs/>
        </w:rPr>
        <w:t>f</w:t>
      </w:r>
      <w:r w:rsidRPr="00D3733D">
        <w:t xml:space="preserve">) = </w:t>
      </w:r>
      <w:r w:rsidRPr="00D3733D">
        <w:rPr>
          <w:i/>
          <w:iCs/>
        </w:rPr>
        <w:t>S</w:t>
      </w:r>
      <w:r w:rsidRPr="00D3733D">
        <w:rPr>
          <w:vertAlign w:val="subscript"/>
        </w:rPr>
        <w:t>LS</w:t>
      </w:r>
      <w:r w:rsidRPr="00D3733D">
        <w:t>(</w:t>
      </w:r>
      <w:r w:rsidRPr="00D3733D">
        <w:rPr>
          <w:i/>
          <w:iCs/>
        </w:rPr>
        <w:t>f</w:t>
      </w:r>
      <w:r w:rsidRPr="00D3733D">
        <w:t>)/</w:t>
      </w:r>
      <w:r w:rsidRPr="00D3733D">
        <w:rPr>
          <w:i/>
          <w:iCs/>
        </w:rPr>
        <w:t>S</w:t>
      </w:r>
      <w:r w:rsidRPr="00D3733D">
        <w:rPr>
          <w:vertAlign w:val="subscript"/>
        </w:rPr>
        <w:t>pn</w:t>
      </w:r>
      <w:r w:rsidRPr="00D3733D">
        <w:t>(</w:t>
      </w:r>
      <w:r w:rsidRPr="00D3733D">
        <w:rPr>
          <w:i/>
          <w:iCs/>
        </w:rPr>
        <w:t>f</w:t>
      </w:r>
      <w:r w:rsidRPr="00D3733D">
        <w:t>)</w:t>
      </w:r>
      <w:r w:rsidRPr="00D3733D">
        <w:tab/>
        <w:t>(8-3)</w:t>
      </w:r>
    </w:p>
    <w:p w14:paraId="2FC8A54F" w14:textId="3DF881F8" w:rsidR="00F025C7" w:rsidRPr="00D3733D" w:rsidRDefault="00F025C7" w:rsidP="009C6552">
      <w:r w:rsidRPr="00D3733D">
        <w:t xml:space="preserve">The resulting frequency response </w:t>
      </w:r>
      <w:r w:rsidR="00742F7C" w:rsidRPr="00D3733D">
        <w:t>–</w:t>
      </w:r>
      <w:r w:rsidRPr="00D3733D">
        <w:t xml:space="preserve"> </w:t>
      </w:r>
      <w:r w:rsidRPr="00D3733D">
        <w:rPr>
          <w:i/>
          <w:iCs/>
        </w:rPr>
        <w:t>H</w:t>
      </w:r>
      <w:r w:rsidRPr="00D3733D">
        <w:rPr>
          <w:vertAlign w:val="subscript"/>
        </w:rPr>
        <w:t>LS</w:t>
      </w:r>
      <w:r w:rsidRPr="00D3733D">
        <w:t>(</w:t>
      </w:r>
      <w:r w:rsidR="00742F7C" w:rsidRPr="00D3733D">
        <w:rPr>
          <w:i/>
          <w:iCs/>
        </w:rPr>
        <w:t>f</w:t>
      </w:r>
      <w:r w:rsidR="00742F7C" w:rsidRPr="00D3733D">
        <w:t>) –</w:t>
      </w:r>
      <w:r w:rsidRPr="00D3733D">
        <w:t xml:space="preserve"> shall be flat between 120 Hz and 10 kHz within a tolerance of </w:t>
      </w:r>
      <w:r w:rsidR="00742F7C" w:rsidRPr="00D3733D">
        <w:sym w:font="Symbol" w:char="F0B1"/>
      </w:r>
      <w:r w:rsidR="00742F7C" w:rsidRPr="00D3733D">
        <w:t>3 </w:t>
      </w:r>
      <w:r w:rsidRPr="00D3733D">
        <w:t xml:space="preserve">dB when determined in </w:t>
      </w:r>
      <w:r w:rsidR="009C6552" w:rsidRPr="00D3733D">
        <w:t>one-thi</w:t>
      </w:r>
      <w:r w:rsidR="004332C0" w:rsidRPr="00D3733D">
        <w:t xml:space="preserve">rd </w:t>
      </w:r>
      <w:r w:rsidRPr="00D3733D">
        <w:t>octave.</w:t>
      </w:r>
    </w:p>
    <w:p w14:paraId="5F40750B" w14:textId="019ECFEE" w:rsidR="00F025C7" w:rsidRPr="00D3733D" w:rsidRDefault="00F025C7">
      <w:r w:rsidRPr="00D3733D">
        <w:t>To fulfil this condition</w:t>
      </w:r>
      <w:r w:rsidR="00B4021A" w:rsidRPr="00D3733D">
        <w:t>,</w:t>
      </w:r>
      <w:r w:rsidRPr="00D3733D">
        <w:t xml:space="preserve"> a filter needs to be designed </w:t>
      </w:r>
      <w:r w:rsidR="00B4021A" w:rsidRPr="00D3733D">
        <w:t>that</w:t>
      </w:r>
      <w:r w:rsidRPr="00D3733D">
        <w:t xml:space="preserve"> compensates </w:t>
      </w:r>
      <w:r w:rsidR="00A11467" w:rsidRPr="00D3733D">
        <w:t xml:space="preserve">for </w:t>
      </w:r>
      <w:r w:rsidRPr="00D3733D">
        <w:t>the frequency response of the loudspeaker in the room. The compensating filter frequency response is calculated from the initially measured loudspeaker frequency response by using the inverse filter function:</w:t>
      </w:r>
    </w:p>
    <w:p w14:paraId="15508C33" w14:textId="1C84B659" w:rsidR="00FE4B28" w:rsidRPr="00D3733D" w:rsidRDefault="00FE4B28">
      <w:pPr>
        <w:pStyle w:val="Equation"/>
      </w:pPr>
      <w:r w:rsidRPr="00D3733D">
        <w:tab/>
      </w:r>
      <w:r w:rsidRPr="00D3733D">
        <w:tab/>
      </w:r>
      <w:r w:rsidRPr="00D3733D">
        <w:rPr>
          <w:i/>
          <w:iCs/>
        </w:rPr>
        <w:t>H</w:t>
      </w:r>
      <w:r w:rsidRPr="00D3733D">
        <w:rPr>
          <w:vertAlign w:val="subscript"/>
        </w:rPr>
        <w:t>EQ</w:t>
      </w:r>
      <w:r w:rsidRPr="00D3733D">
        <w:t>(</w:t>
      </w:r>
      <w:r w:rsidRPr="00D3733D">
        <w:rPr>
          <w:i/>
          <w:iCs/>
        </w:rPr>
        <w:t>f</w:t>
      </w:r>
      <w:r w:rsidRPr="00D3733D">
        <w:t>) = 1/</w:t>
      </w:r>
      <w:r w:rsidRPr="00D3733D">
        <w:rPr>
          <w:i/>
          <w:iCs/>
        </w:rPr>
        <w:t>H</w:t>
      </w:r>
      <w:r w:rsidRPr="00D3733D">
        <w:rPr>
          <w:vertAlign w:val="subscript"/>
        </w:rPr>
        <w:t>LS</w:t>
      </w:r>
      <w:r w:rsidRPr="00D3733D">
        <w:t>(</w:t>
      </w:r>
      <w:r w:rsidRPr="00D3733D">
        <w:rPr>
          <w:i/>
          <w:iCs/>
        </w:rPr>
        <w:t>f</w:t>
      </w:r>
      <w:r w:rsidRPr="00D3733D">
        <w:t>)</w:t>
      </w:r>
      <w:r w:rsidRPr="00D3733D">
        <w:tab/>
        <w:t>(8-4)</w:t>
      </w:r>
    </w:p>
    <w:p w14:paraId="673987F4" w14:textId="77777777" w:rsidR="00F025C7" w:rsidRPr="00D3733D" w:rsidRDefault="00F025C7" w:rsidP="00FE4B28">
      <w:r w:rsidRPr="00D3733D">
        <w:t>The equalized noise signal is applied at the left-front loudspeaker.</w:t>
      </w:r>
    </w:p>
    <w:p w14:paraId="108AB703" w14:textId="2A5445B5" w:rsidR="00F025C7" w:rsidRPr="00D3733D" w:rsidRDefault="00720975" w:rsidP="008670AF">
      <w:pPr>
        <w:pStyle w:val="Heading4"/>
      </w:pPr>
      <w:r w:rsidRPr="00D3733D">
        <w:t>8.2.2.</w:t>
      </w:r>
      <w:r w:rsidR="00F025C7" w:rsidRPr="00D3733D">
        <w:t>2</w:t>
      </w:r>
      <w:r w:rsidR="002879BD" w:rsidRPr="00D3733D">
        <w:tab/>
        <w:t>Step 2</w:t>
      </w:r>
      <w:r w:rsidR="00F025C7" w:rsidRPr="00D3733D">
        <w:t>)</w:t>
      </w:r>
      <w:r w:rsidR="002879BD" w:rsidRPr="00D3733D">
        <w:t xml:space="preserve"> – </w:t>
      </w:r>
      <w:r w:rsidR="00F025C7" w:rsidRPr="00D3733D">
        <w:t>Separate level adjustment for each loudspeaker</w:t>
      </w:r>
    </w:p>
    <w:p w14:paraId="1ED28B70" w14:textId="154FE8C8" w:rsidR="00E82825" w:rsidRPr="00D3733D" w:rsidRDefault="00F025C7" w:rsidP="00E82825">
      <w:r w:rsidRPr="00D3733D">
        <w:t xml:space="preserve">After each of the loudspeakers is equalized separately, </w:t>
      </w:r>
      <w:r w:rsidR="00E82825" w:rsidRPr="00D3733D">
        <w:t>each</w:t>
      </w:r>
      <w:r w:rsidRPr="00D3733D">
        <w:t xml:space="preserve"> sound pressure level should be adjusted. To reproduce the original level of any sound source with this arrangement, the level of each of the four loudspeakers should be 6</w:t>
      </w:r>
      <w:r w:rsidR="00E82825" w:rsidRPr="00D3733D">
        <w:t> </w:t>
      </w:r>
      <w:r w:rsidRPr="00D3733D">
        <w:t>dB lower than th</w:t>
      </w:r>
      <w:r w:rsidR="00E82825" w:rsidRPr="00D3733D">
        <w:t>at</w:t>
      </w:r>
      <w:r w:rsidRPr="00D3733D">
        <w:t xml:space="preserve"> of the original sound source</w:t>
      </w:r>
      <w:r w:rsidR="00B4021A" w:rsidRPr="00D3733D">
        <w:t>,</w:t>
      </w:r>
      <w:r w:rsidRPr="00D3733D">
        <w:t xml:space="preserve"> due to the fact that the sound source is now reproduced by four loudspeakers. This level adjustment can be achieved by recording and </w:t>
      </w:r>
      <w:r w:rsidR="004C3E44" w:rsidRPr="00D3733D">
        <w:t>analysing</w:t>
      </w:r>
      <w:r w:rsidRPr="00D3733D">
        <w:t xml:space="preserve"> the played back signal for each loudspeaker as described in </w:t>
      </w:r>
      <w:r w:rsidR="008F040C">
        <w:t xml:space="preserve">clause </w:t>
      </w:r>
      <w:r w:rsidR="00720975" w:rsidRPr="00D3733D">
        <w:t>8.2.2.1</w:t>
      </w:r>
      <w:r w:rsidRPr="00D3733D">
        <w:t xml:space="preserve"> and after that, adjusting the level to </w:t>
      </w:r>
      <w:r w:rsidR="00E82825" w:rsidRPr="00D3733D">
        <w:t>one</w:t>
      </w:r>
      <w:r w:rsidRPr="00D3733D">
        <w:t xml:space="preserve"> 6</w:t>
      </w:r>
      <w:r w:rsidR="00720975" w:rsidRPr="00D3733D">
        <w:t> </w:t>
      </w:r>
      <w:r w:rsidRPr="00D3733D">
        <w:t>dB below the original.</w:t>
      </w:r>
    </w:p>
    <w:p w14:paraId="6E0D02A2" w14:textId="4FE0D544" w:rsidR="00F025C7" w:rsidRPr="00D3733D" w:rsidRDefault="00720975" w:rsidP="008670AF">
      <w:pPr>
        <w:pStyle w:val="Heading4"/>
      </w:pPr>
      <w:r w:rsidRPr="00D3733D">
        <w:t>8.2.2.</w:t>
      </w:r>
      <w:r w:rsidR="00F025C7" w:rsidRPr="00D3733D">
        <w:t>3</w:t>
      </w:r>
      <w:r w:rsidR="00FE4B28" w:rsidRPr="00D3733D">
        <w:tab/>
      </w:r>
      <w:r w:rsidR="002879BD" w:rsidRPr="00D3733D">
        <w:t>Step 3) –</w:t>
      </w:r>
      <w:r w:rsidR="00F025C7" w:rsidRPr="00D3733D">
        <w:t>Equalization and level adjustment for the subwoofer</w:t>
      </w:r>
    </w:p>
    <w:p w14:paraId="042AF465" w14:textId="353BE35E" w:rsidR="00F025C7" w:rsidRPr="00D3733D" w:rsidRDefault="00F025C7" w:rsidP="00DA1D2E">
      <w:r w:rsidRPr="00D3733D">
        <w:t xml:space="preserve">The subwoofer is </w:t>
      </w:r>
      <w:r w:rsidR="009356D3" w:rsidRPr="00D3733D">
        <w:t>equalized</w:t>
      </w:r>
      <w:r w:rsidRPr="00D3733D">
        <w:t xml:space="preserve"> for the frequency range between 30 Hz and 120</w:t>
      </w:r>
      <w:r w:rsidR="00B4021A" w:rsidRPr="00D3733D">
        <w:t> </w:t>
      </w:r>
      <w:r w:rsidRPr="00D3733D">
        <w:t>Hz. The frequency range above is cut off by a low</w:t>
      </w:r>
      <w:r w:rsidR="00FE192A" w:rsidRPr="00D3733D">
        <w:t>-</w:t>
      </w:r>
      <w:r w:rsidRPr="00D3733D">
        <w:t>pass filter providing a roll</w:t>
      </w:r>
      <w:r w:rsidR="00DA1D2E" w:rsidRPr="00D3733D">
        <w:t>-</w:t>
      </w:r>
      <w:r w:rsidRPr="00D3733D">
        <w:t>of</w:t>
      </w:r>
      <w:r w:rsidR="00DA1D2E" w:rsidRPr="00D3733D">
        <w:t>f</w:t>
      </w:r>
      <w:r w:rsidR="002E7665" w:rsidRPr="00D3733D">
        <w:t xml:space="preserve"> characteristic of at least 18 </w:t>
      </w:r>
      <w:r w:rsidRPr="00D3733D">
        <w:t>dB</w:t>
      </w:r>
      <w:r w:rsidR="002E6312" w:rsidRPr="00D3733D">
        <w:t>/</w:t>
      </w:r>
      <w:r w:rsidRPr="00D3733D">
        <w:t xml:space="preserve">octave. Pink noise is used as test signal. </w:t>
      </w:r>
      <w:proofErr w:type="gramStart"/>
      <w:r w:rsidRPr="00D3733D">
        <w:t>Similar</w:t>
      </w:r>
      <w:r w:rsidR="00B4021A" w:rsidRPr="00D3733D">
        <w:t>ly</w:t>
      </w:r>
      <w:proofErr w:type="gramEnd"/>
      <w:r w:rsidRPr="00D3733D">
        <w:t xml:space="preserve"> to the equalization for the four loudspeakers, the pink noise is applied to the subwoofer and measured with the measurement microphone at </w:t>
      </w:r>
      <w:r w:rsidR="00B4021A" w:rsidRPr="00D3733D">
        <w:t>a</w:t>
      </w:r>
      <w:r w:rsidRPr="00D3733D">
        <w:t xml:space="preserve"> position equivalent to the centre </w:t>
      </w:r>
      <w:r w:rsidR="00B4021A" w:rsidRPr="00D3733D">
        <w:t xml:space="preserve">of the </w:t>
      </w:r>
      <w:r w:rsidRPr="00D3733D">
        <w:t>HATS head. On the basis of the difference between the measured signal at the microphone and the original pink noise spectrum</w:t>
      </w:r>
      <w:r w:rsidR="00B4021A" w:rsidRPr="00D3733D">
        <w:t>,</w:t>
      </w:r>
      <w:r w:rsidRPr="00D3733D">
        <w:t xml:space="preserve"> a filter is designed with which this difference (</w:t>
      </w:r>
      <w:r w:rsidR="004C3E44" w:rsidRPr="00D3733D">
        <w:t>analysed</w:t>
      </w:r>
      <w:r w:rsidRPr="00D3733D">
        <w:t xml:space="preserve"> in </w:t>
      </w:r>
      <w:r w:rsidR="009C6552" w:rsidRPr="00D3733D">
        <w:t>one-thi</w:t>
      </w:r>
      <w:r w:rsidR="004332C0" w:rsidRPr="00D3733D">
        <w:t xml:space="preserve">rd </w:t>
      </w:r>
      <w:r w:rsidRPr="00D3733D">
        <w:t xml:space="preserve">octave) is spectrally flat within a tolerance of </w:t>
      </w:r>
      <w:r w:rsidR="002E7665" w:rsidRPr="00D3733D">
        <w:sym w:font="Symbol" w:char="F0B1"/>
      </w:r>
      <w:r w:rsidR="002E7665" w:rsidRPr="00D3733D">
        <w:t xml:space="preserve">3 dB. </w:t>
      </w:r>
      <w:r w:rsidRPr="00D3733D">
        <w:t>The level is adjusted to the level of the original sound source.</w:t>
      </w:r>
    </w:p>
    <w:p w14:paraId="1E5B8F16" w14:textId="558E682F" w:rsidR="00F025C7" w:rsidRPr="00D3733D" w:rsidRDefault="00720975" w:rsidP="008670AF">
      <w:pPr>
        <w:pStyle w:val="Heading4"/>
      </w:pPr>
      <w:r w:rsidRPr="00D3733D">
        <w:t>8.2.2.</w:t>
      </w:r>
      <w:r w:rsidR="00FE4B28" w:rsidRPr="00D3733D">
        <w:t>4</w:t>
      </w:r>
      <w:r w:rsidR="00FE4B28" w:rsidRPr="00D3733D">
        <w:tab/>
      </w:r>
      <w:r w:rsidR="002879BD" w:rsidRPr="00D3733D">
        <w:t xml:space="preserve">Step 4) – </w:t>
      </w:r>
      <w:r w:rsidR="00F025C7" w:rsidRPr="00D3733D">
        <w:t>Delay</w:t>
      </w:r>
      <w:r w:rsidR="007C424B" w:rsidRPr="00D3733D">
        <w:t xml:space="preserve"> adjustment</w:t>
      </w:r>
      <w:r w:rsidR="00F025C7" w:rsidRPr="00D3733D">
        <w:t xml:space="preserve"> compensation</w:t>
      </w:r>
    </w:p>
    <w:p w14:paraId="398D128A" w14:textId="24C825F8" w:rsidR="00F025C7" w:rsidRPr="00D3733D" w:rsidRDefault="007C424B">
      <w:r w:rsidRPr="00D3733D">
        <w:t>For the four-loudspeaker arrangement</w:t>
      </w:r>
      <w:r w:rsidR="00B4021A" w:rsidRPr="00D3733D">
        <w:t>,</w:t>
      </w:r>
      <w:r w:rsidRPr="00D3733D">
        <w:t xml:space="preserve"> a compensation of the individual loudspeaker delay to the cent</w:t>
      </w:r>
      <w:r w:rsidR="00540A9F" w:rsidRPr="00D3733D">
        <w:t>r</w:t>
      </w:r>
      <w:r w:rsidRPr="00D3733D">
        <w:t>e of the acoustical field is required in order to keep the correlation of the recorded noise material with respect to the cent</w:t>
      </w:r>
      <w:r w:rsidR="00540A9F" w:rsidRPr="00D3733D">
        <w:t>r</w:t>
      </w:r>
      <w:r w:rsidRPr="00D3733D">
        <w:t xml:space="preserve">e of the acoustical field. </w:t>
      </w:r>
      <w:r w:rsidR="00B4021A" w:rsidRPr="00D3733D">
        <w:t>Incorrect</w:t>
      </w:r>
      <w:r w:rsidRPr="00D3733D">
        <w:t xml:space="preserve"> delay adjustment might lead to comb filter effects</w:t>
      </w:r>
      <w:r w:rsidR="00B4021A" w:rsidRPr="00D3733D">
        <w:t xml:space="preserve"> that </w:t>
      </w:r>
      <w:r w:rsidR="00B55C42" w:rsidRPr="00D3733D">
        <w:t>cause</w:t>
      </w:r>
      <w:r w:rsidRPr="00D3733D">
        <w:t xml:space="preserve"> unnatural sounding of the background noise signals. The procedure consists </w:t>
      </w:r>
      <w:r w:rsidR="00B55C42" w:rsidRPr="00D3733D">
        <w:t>of</w:t>
      </w:r>
      <w:r w:rsidRPr="00D3733D">
        <w:t xml:space="preserve"> adding fixed delays to the four loudspeakers (no compensation is needed for the subwoofer) in order to increase the diffusivity of the sound field. Thus, in all types of rooms</w:t>
      </w:r>
      <w:r w:rsidR="00B55C42" w:rsidRPr="00D3733D">
        <w:t>,</w:t>
      </w:r>
      <w:r w:rsidRPr="00D3733D">
        <w:t xml:space="preserve"> the following delays are added to the individual loudspeakers: 0 ms, 11 ms, 17 ms, 29 ms. If not suitable, as room and loudspeakers properties, dimensions and positions are not always the same, these delay values may be replaced by ones proven to lead to a better overall equaliz</w:t>
      </w:r>
      <w:r w:rsidR="002E7665" w:rsidRPr="00D3733D">
        <w:t>ation. No delays higher than 50 </w:t>
      </w:r>
      <w:r w:rsidRPr="00D3733D">
        <w:t xml:space="preserve">ms shall be used. </w:t>
      </w:r>
      <w:r w:rsidR="00B55C42" w:rsidRPr="00D3733D">
        <w:t xml:space="preserve">If </w:t>
      </w:r>
      <w:r w:rsidRPr="00D3733D">
        <w:t>the resulting overall frequency response is mostly flat</w:t>
      </w:r>
      <w:r w:rsidR="00B55C42" w:rsidRPr="00D3733D">
        <w:t>,</w:t>
      </w:r>
      <w:r w:rsidRPr="00D3733D">
        <w:t xml:space="preserve"> a</w:t>
      </w:r>
      <w:r w:rsidR="00B55C42" w:rsidRPr="00D3733D">
        <w:t>n</w:t>
      </w:r>
      <w:r w:rsidRPr="00D3733D">
        <w:t xml:space="preserve"> </w:t>
      </w:r>
      <w:r w:rsidR="00165506" w:rsidRPr="00D3733D">
        <w:t>appropriate</w:t>
      </w:r>
      <w:r w:rsidRPr="00D3733D">
        <w:t xml:space="preserve"> selection of delays can be assumed.</w:t>
      </w:r>
    </w:p>
    <w:p w14:paraId="740CFFE9" w14:textId="7E75E6CB" w:rsidR="00F025C7" w:rsidRPr="00D3733D" w:rsidRDefault="00720975" w:rsidP="008670AF">
      <w:pPr>
        <w:pStyle w:val="Heading4"/>
      </w:pPr>
      <w:r w:rsidRPr="00D3733D">
        <w:lastRenderedPageBreak/>
        <w:t>8.2.2.</w:t>
      </w:r>
      <w:r w:rsidR="00FE4B28" w:rsidRPr="00D3733D">
        <w:t>5</w:t>
      </w:r>
      <w:r w:rsidR="00FE4B28" w:rsidRPr="00D3733D">
        <w:tab/>
      </w:r>
      <w:r w:rsidR="002879BD" w:rsidRPr="00D3733D">
        <w:t xml:space="preserve">Step 5) – </w:t>
      </w:r>
      <w:r w:rsidR="00F025C7" w:rsidRPr="00D3733D">
        <w:t>Overall equalization for all loudspeakers</w:t>
      </w:r>
    </w:p>
    <w:p w14:paraId="730DFA4B" w14:textId="13687FAF" w:rsidR="001F0749" w:rsidRPr="00D3733D" w:rsidRDefault="00F025C7">
      <w:r w:rsidRPr="00D3733D">
        <w:t>The last step is to verify the equalization process</w:t>
      </w:r>
      <w:r w:rsidR="001F0749" w:rsidRPr="00D3733D">
        <w:t>,</w:t>
      </w:r>
      <w:r w:rsidRPr="00D3733D">
        <w:t xml:space="preserve"> including the delay compensation. Therefore</w:t>
      </w:r>
      <w:r w:rsidR="00B55C42" w:rsidRPr="00D3733D">
        <w:t>,</w:t>
      </w:r>
      <w:r w:rsidRPr="00D3733D">
        <w:t xml:space="preserve"> the signal that was used in the equalization procedure is fed to the loudspeaker arrangement – including the subwoofer. </w:t>
      </w:r>
      <w:r w:rsidR="00B55C42" w:rsidRPr="00D3733D">
        <w:t>With a</w:t>
      </w:r>
      <w:r w:rsidRPr="00D3733D">
        <w:t xml:space="preserve">ll equalizers, level and delay adjustments active, the signal is played back by all loudspeakers including the subwoofer (see </w:t>
      </w:r>
      <w:r w:rsidR="00A10335" w:rsidRPr="00D3733D">
        <w:t xml:space="preserve">Figure </w:t>
      </w:r>
      <w:r w:rsidR="003967B2" w:rsidRPr="00D3733D">
        <w:t>4</w:t>
      </w:r>
      <w:r w:rsidRPr="00D3733D">
        <w:t xml:space="preserve">). The reproduced sound field is measured in </w:t>
      </w:r>
      <w:r w:rsidR="009C6552" w:rsidRPr="00D3733D">
        <w:t>one-thi</w:t>
      </w:r>
      <w:r w:rsidRPr="00D3733D">
        <w:t xml:space="preserve">rd octave with the measurement microphone and referenced to the spectrum of the original signal. The measured frequency response for the loudspeakers as well as the subwoofer shall be within a tolerance of </w:t>
      </w:r>
      <w:r w:rsidR="00A10335" w:rsidRPr="00D3733D">
        <w:sym w:font="Symbol" w:char="F0B1"/>
      </w:r>
      <w:r w:rsidR="004C3E44" w:rsidRPr="00D3733D">
        <w:t>3</w:t>
      </w:r>
      <w:r w:rsidR="00A10335" w:rsidRPr="00D3733D">
        <w:t> </w:t>
      </w:r>
      <w:r w:rsidRPr="00D3733D">
        <w:t>dB.</w:t>
      </w:r>
    </w:p>
    <w:p w14:paraId="31DF7C78" w14:textId="2AF70E54" w:rsidR="00F025C7" w:rsidRPr="00D3733D" w:rsidRDefault="008471B4" w:rsidP="00FE4B28">
      <w:pPr>
        <w:pStyle w:val="Heading3"/>
      </w:pPr>
      <w:r w:rsidRPr="00D3733D">
        <w:t>8.2</w:t>
      </w:r>
      <w:r w:rsidR="00F025C7" w:rsidRPr="00D3733D">
        <w:t>.</w:t>
      </w:r>
      <w:r w:rsidR="0072437E" w:rsidRPr="00D3733D">
        <w:t>3</w:t>
      </w:r>
      <w:r w:rsidR="00F025C7" w:rsidRPr="00D3733D">
        <w:tab/>
        <w:t>Loudspeaker configuration for a car</w:t>
      </w:r>
      <w:r w:rsidR="00FC5439" w:rsidRPr="00D3733D">
        <w:t xml:space="preserve"> using one </w:t>
      </w:r>
      <w:r w:rsidR="00D66ECA" w:rsidRPr="00D3733D">
        <w:t xml:space="preserve">microphone in a reference </w:t>
      </w:r>
      <w:r w:rsidR="009501AC" w:rsidRPr="00D3733D">
        <w:t>set-up</w:t>
      </w:r>
    </w:p>
    <w:p w14:paraId="65B6D3F2" w14:textId="37DEBF90" w:rsidR="003765D4" w:rsidRPr="00D3733D" w:rsidRDefault="003765D4" w:rsidP="002F5B2F">
      <w:r w:rsidRPr="00D3733D">
        <w:t xml:space="preserve">Some types of terminals are mostly used in a car environment, </w:t>
      </w:r>
      <w:r w:rsidR="005C655C" w:rsidRPr="00D3733D">
        <w:t xml:space="preserve">e.g., </w:t>
      </w:r>
      <w:r w:rsidRPr="00D3733D">
        <w:t xml:space="preserve">portable hands-free devices or hands-free terminals </w:t>
      </w:r>
      <w:r w:rsidR="00175270" w:rsidRPr="00D3733D">
        <w:t>that</w:t>
      </w:r>
      <w:r w:rsidRPr="00D3733D">
        <w:t xml:space="preserve"> are integrated in</w:t>
      </w:r>
      <w:r w:rsidR="00175270" w:rsidRPr="00D3733D">
        <w:t>to</w:t>
      </w:r>
      <w:r w:rsidRPr="00D3733D">
        <w:t xml:space="preserve"> cars. For portable hands-free devices</w:t>
      </w:r>
      <w:r w:rsidR="00E33171" w:rsidRPr="00D3733D">
        <w:t>,</w:t>
      </w:r>
      <w:r w:rsidRPr="00D3733D">
        <w:t xml:space="preserve"> the </w:t>
      </w:r>
      <w:r w:rsidR="009501AC" w:rsidRPr="00D3733D">
        <w:t>set-up</w:t>
      </w:r>
      <w:r w:rsidRPr="00D3733D">
        <w:t xml:space="preserve"> and equalization process is similar to th</w:t>
      </w:r>
      <w:r w:rsidR="00175270" w:rsidRPr="00D3733D">
        <w:t>at</w:t>
      </w:r>
      <w:r w:rsidRPr="00D3733D">
        <w:t xml:space="preserve"> described </w:t>
      </w:r>
      <w:r w:rsidR="00175270" w:rsidRPr="00D3733D">
        <w:t>for</w:t>
      </w:r>
      <w:r w:rsidR="00154C02" w:rsidRPr="00D3733D">
        <w:t xml:space="preserve"> an</w:t>
      </w:r>
      <w:r w:rsidR="002F5B2F" w:rsidRPr="00D3733D">
        <w:t xml:space="preserve"> office </w:t>
      </w:r>
      <w:r w:rsidRPr="00D3733D">
        <w:t>except that the HATS is positioned at the driver</w:t>
      </w:r>
      <w:r w:rsidR="005C655C" w:rsidRPr="00D3733D">
        <w:t>'</w:t>
      </w:r>
      <w:r w:rsidRPr="00D3733D">
        <w:t xml:space="preserve">s seat instead of </w:t>
      </w:r>
      <w:r w:rsidR="00175270" w:rsidRPr="00D3733D">
        <w:t>at</w:t>
      </w:r>
      <w:r w:rsidRPr="00D3733D">
        <w:t xml:space="preserve"> the centre of the four loudspeakers. </w:t>
      </w:r>
      <w:r w:rsidR="00175270" w:rsidRPr="00D3733D">
        <w:t>I</w:t>
      </w:r>
      <w:r w:rsidRPr="00D3733D">
        <w:t xml:space="preserve">n this </w:t>
      </w:r>
      <w:r w:rsidR="00990B71" w:rsidRPr="00D3733D">
        <w:t>R</w:t>
      </w:r>
      <w:r w:rsidRPr="00D3733D">
        <w:t>ecommendation</w:t>
      </w:r>
      <w:r w:rsidR="00175270" w:rsidRPr="00D3733D">
        <w:t>,</w:t>
      </w:r>
      <w:r w:rsidRPr="00D3733D">
        <w:t xml:space="preserve"> the term </w:t>
      </w:r>
      <w:r w:rsidR="002F5B2F" w:rsidRPr="00D3733D">
        <w:t>"</w:t>
      </w:r>
      <w:r w:rsidRPr="00D3733D">
        <w:t>portable hands-free devices</w:t>
      </w:r>
      <w:r w:rsidR="002F5B2F" w:rsidRPr="00D3733D">
        <w:t>"</w:t>
      </w:r>
      <w:r w:rsidRPr="00D3733D">
        <w:t xml:space="preserve"> refers to handsets as well as headsets.</w:t>
      </w:r>
    </w:p>
    <w:p w14:paraId="31EDC847" w14:textId="72A76CBE" w:rsidR="00F025C7" w:rsidRPr="00D3733D" w:rsidRDefault="00F025C7" w:rsidP="008F040C">
      <w:r w:rsidRPr="00D3733D">
        <w:t xml:space="preserve">For hands-free terminals installed in </w:t>
      </w:r>
      <w:r w:rsidR="00175270" w:rsidRPr="00D3733D">
        <w:t>a</w:t>
      </w:r>
      <w:r w:rsidRPr="00D3733D">
        <w:t xml:space="preserve"> car, in principle</w:t>
      </w:r>
      <w:r w:rsidR="00175270" w:rsidRPr="00D3733D">
        <w:t>,</w:t>
      </w:r>
      <w:r w:rsidRPr="00D3733D">
        <w:t xml:space="preserve"> the same </w:t>
      </w:r>
      <w:r w:rsidR="009501AC" w:rsidRPr="00D3733D">
        <w:t>set-up</w:t>
      </w:r>
      <w:r w:rsidRPr="00D3733D">
        <w:t xml:space="preserve"> is used for </w:t>
      </w:r>
      <w:r w:rsidR="00446C13" w:rsidRPr="00D3733D">
        <w:t>ANF</w:t>
      </w:r>
      <w:r w:rsidRPr="00D3733D">
        <w:t xml:space="preserve"> reproduction as in the reference </w:t>
      </w:r>
      <w:r w:rsidR="009501AC" w:rsidRPr="00D3733D">
        <w:t>set-up</w:t>
      </w:r>
      <w:r w:rsidRPr="00D3733D">
        <w:t xml:space="preserve"> described in </w:t>
      </w:r>
      <w:r w:rsidR="00937F2A" w:rsidRPr="00D3733D">
        <w:t>clause</w:t>
      </w:r>
      <w:r w:rsidRPr="00D3733D">
        <w:t xml:space="preserve"> </w:t>
      </w:r>
      <w:r w:rsidR="00297C51" w:rsidRPr="00D3733D">
        <w:t>9</w:t>
      </w:r>
      <w:r w:rsidRPr="00D3733D">
        <w:t>.</w:t>
      </w:r>
      <w:r w:rsidR="00297C51" w:rsidRPr="00D3733D">
        <w:t>1</w:t>
      </w:r>
      <w:r w:rsidRPr="00D3733D">
        <w:t xml:space="preserve">. Four loudspeakers and a subwoofer are used. The subwoofer is positioned in the </w:t>
      </w:r>
      <w:r w:rsidR="00175270" w:rsidRPr="00D3733D">
        <w:t>boot</w:t>
      </w:r>
      <w:r w:rsidRPr="00D3733D">
        <w:t xml:space="preserve"> of a car. The two rear loudspeakers are positioned in the back of the car between the headrest and the window </w:t>
      </w:r>
      <w:r w:rsidR="00175270" w:rsidRPr="00D3733D">
        <w:t>or</w:t>
      </w:r>
      <w:r w:rsidRPr="00D3733D">
        <w:t xml:space="preserve"> the </w:t>
      </w:r>
      <w:r w:rsidR="00175270" w:rsidRPr="00D3733D">
        <w:t>C</w:t>
      </w:r>
      <w:r w:rsidRPr="00D3733D">
        <w:t xml:space="preserve">-pillar. The two front loudspeakers are positioned either above the instrument panel or at the bottom in the foot well (only </w:t>
      </w:r>
      <w:r w:rsidR="00C54A1F" w:rsidRPr="00D3733D">
        <w:t>if</w:t>
      </w:r>
      <w:r w:rsidRPr="00D3733D">
        <w:t xml:space="preserve"> the instrument panel position is impossible)</w:t>
      </w:r>
      <w:r w:rsidR="00C54A1F" w:rsidRPr="00D3733D">
        <w:t>,</w:t>
      </w:r>
      <w:r w:rsidRPr="00D3733D">
        <w:t xml:space="preserve"> depending on the tested car </w:t>
      </w:r>
      <w:r w:rsidR="009501AC" w:rsidRPr="00D3733D">
        <w:t>set-up</w:t>
      </w:r>
      <w:r w:rsidRPr="00D3733D">
        <w:t xml:space="preserve">. </w:t>
      </w:r>
      <w:r w:rsidR="00C54A1F" w:rsidRPr="00D3733D">
        <w:t>Figure 5 is a</w:t>
      </w:r>
      <w:r w:rsidRPr="00D3733D">
        <w:t xml:space="preserve"> block diagram of the </w:t>
      </w:r>
      <w:r w:rsidR="009501AC" w:rsidRPr="00D3733D">
        <w:t>set-up</w:t>
      </w:r>
      <w:r w:rsidRPr="00D3733D">
        <w:t>.</w:t>
      </w:r>
    </w:p>
    <w:p w14:paraId="3E038589" w14:textId="6F7B9E39" w:rsidR="00FE4B28" w:rsidRPr="00D3733D" w:rsidRDefault="00FE4B28" w:rsidP="00FE4B28">
      <w:pPr>
        <w:pStyle w:val="Figure"/>
      </w:pPr>
      <w:r w:rsidRPr="00D3733D">
        <w:rPr>
          <w:noProof/>
          <w:lang w:eastAsia="en-GB"/>
        </w:rPr>
        <w:drawing>
          <wp:inline distT="0" distB="0" distL="0" distR="0" wp14:anchorId="7471F2A1" wp14:editId="1556FC1F">
            <wp:extent cx="3837440" cy="3151638"/>
            <wp:effectExtent l="0" t="0" r="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 name="P.570(18)_F05.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837440" cy="3151638"/>
                    </a:xfrm>
                    <a:prstGeom prst="rect">
                      <a:avLst/>
                    </a:prstGeom>
                  </pic:spPr>
                </pic:pic>
              </a:graphicData>
            </a:graphic>
          </wp:inline>
        </w:drawing>
      </w:r>
    </w:p>
    <w:p w14:paraId="2826C09F" w14:textId="6234709E" w:rsidR="00FE4B28" w:rsidRPr="00D3733D" w:rsidRDefault="00FE4B28">
      <w:pPr>
        <w:pStyle w:val="FigureNoTitle0"/>
      </w:pPr>
      <w:r w:rsidRPr="00D3733D">
        <w:t>Figure 5 – The loudspeaker configuration for a car</w:t>
      </w:r>
    </w:p>
    <w:p w14:paraId="63899F9F" w14:textId="7237700A" w:rsidR="00F025C7" w:rsidRPr="00D3733D" w:rsidRDefault="00C54A1F" w:rsidP="00154C02">
      <w:pPr>
        <w:pStyle w:val="Normalaftertitle"/>
      </w:pPr>
      <w:r w:rsidRPr="00D3733D">
        <w:t>N</w:t>
      </w:r>
      <w:r w:rsidR="00F025C7" w:rsidRPr="00D3733D">
        <w:t xml:space="preserve">ote that the use of the four loudspeaker arrangement in a car is more sensitive </w:t>
      </w:r>
      <w:r w:rsidR="00721EFA" w:rsidRPr="00D3733D">
        <w:t>to</w:t>
      </w:r>
      <w:r w:rsidR="00F025C7" w:rsidRPr="00D3733D">
        <w:t xml:space="preserve"> the positioning of the microphone than the simulation in an office. Due to the smaller dimensions </w:t>
      </w:r>
      <w:r w:rsidR="00721EFA" w:rsidRPr="00D3733D">
        <w:t xml:space="preserve">of a car cabin </w:t>
      </w:r>
      <w:r w:rsidR="00F025C7" w:rsidRPr="00D3733D">
        <w:t>and the surrounding reverberant windows</w:t>
      </w:r>
      <w:r w:rsidR="00721EFA" w:rsidRPr="00D3733D">
        <w:t>,</w:t>
      </w:r>
      <w:r w:rsidR="00F025C7" w:rsidRPr="00D3733D">
        <w:t xml:space="preserve"> standing waves and interferences appear.</w:t>
      </w:r>
    </w:p>
    <w:p w14:paraId="4F6F8942" w14:textId="7C30AC5E" w:rsidR="00F025C7" w:rsidRPr="00D3733D" w:rsidRDefault="00F025C7">
      <w:r w:rsidRPr="00D3733D">
        <w:lastRenderedPageBreak/>
        <w:t>Therefore</w:t>
      </w:r>
      <w:r w:rsidR="00E33171" w:rsidRPr="00D3733D">
        <w:t>,</w:t>
      </w:r>
      <w:r w:rsidRPr="00D3733D">
        <w:t xml:space="preserve"> it is highly recommended t</w:t>
      </w:r>
      <w:r w:rsidR="00721EFA" w:rsidRPr="00D3733D">
        <w:t>hat</w:t>
      </w:r>
      <w:r w:rsidRPr="00D3733D">
        <w:t xml:space="preserve"> the same microphone </w:t>
      </w:r>
      <w:r w:rsidR="00721EFA" w:rsidRPr="00D3733D">
        <w:t xml:space="preserve">be used </w:t>
      </w:r>
      <w:r w:rsidRPr="00D3733D">
        <w:t>for equalization and terminal testing. This requires that the microphone be separated from the hands-free terminal and used for system equalization</w:t>
      </w:r>
      <w:r w:rsidR="00721EFA" w:rsidRPr="00D3733D">
        <w:t>,</w:t>
      </w:r>
      <w:r w:rsidRPr="00D3733D">
        <w:t xml:space="preserve"> as well as in combination with the hands-free terminal. The microphone shall </w:t>
      </w:r>
      <w:r w:rsidR="00721EFA" w:rsidRPr="00D3733D">
        <w:t xml:space="preserve">then </w:t>
      </w:r>
      <w:r w:rsidRPr="00D3733D">
        <w:t xml:space="preserve">be located </w:t>
      </w:r>
      <w:r w:rsidR="00721EFA" w:rsidRPr="00D3733D">
        <w:t>in</w:t>
      </w:r>
      <w:r w:rsidRPr="00D3733D">
        <w:t xml:space="preserve"> the position intended for use after installation. </w:t>
      </w:r>
      <w:r w:rsidR="006868F3" w:rsidRPr="00D3733D">
        <w:t>E</w:t>
      </w:r>
      <w:r w:rsidRPr="00D3733D">
        <w:t xml:space="preserve">qualization with the terminal microphone is described in </w:t>
      </w:r>
      <w:r w:rsidR="00937F2A" w:rsidRPr="00D3733D">
        <w:t>clause</w:t>
      </w:r>
      <w:r w:rsidRPr="00D3733D">
        <w:t xml:space="preserve"> </w:t>
      </w:r>
      <w:r w:rsidR="00EB2852" w:rsidRPr="00D3733D">
        <w:t>9.2.4</w:t>
      </w:r>
      <w:r w:rsidRPr="00D3733D">
        <w:t>.</w:t>
      </w:r>
    </w:p>
    <w:p w14:paraId="41063428" w14:textId="59C87D32" w:rsidR="00F025C7" w:rsidRPr="00D3733D" w:rsidRDefault="00F025C7">
      <w:pPr>
        <w:rPr>
          <w:spacing w:val="-2"/>
        </w:rPr>
      </w:pPr>
      <w:r w:rsidRPr="00D3733D">
        <w:t>If the terminal microphone signal is not accessible for equalization and calibration</w:t>
      </w:r>
      <w:r w:rsidR="006868F3" w:rsidRPr="00D3733D">
        <w:t>,</w:t>
      </w:r>
      <w:r w:rsidRPr="00D3733D">
        <w:t xml:space="preserve"> a pair of cardioid microphones should be used instead. They should be located as close as possible to the expected terminal microphone position to provide </w:t>
      </w:r>
      <w:r w:rsidR="006868F3" w:rsidRPr="00D3733D">
        <w:t>a</w:t>
      </w:r>
      <w:r w:rsidRPr="00D3733D">
        <w:t xml:space="preserve"> simulated sound field </w:t>
      </w:r>
      <w:r w:rsidR="006868F3" w:rsidRPr="00D3733D">
        <w:t xml:space="preserve">that is </w:t>
      </w:r>
      <w:r w:rsidRPr="00D3733D">
        <w:t xml:space="preserve">as close as possible to </w:t>
      </w:r>
      <w:r w:rsidRPr="00D3733D">
        <w:rPr>
          <w:spacing w:val="-2"/>
        </w:rPr>
        <w:t xml:space="preserve">the correct position. The equalization with a pair of cardioids microphones is described in </w:t>
      </w:r>
      <w:r w:rsidR="00937F2A" w:rsidRPr="00D3733D">
        <w:rPr>
          <w:spacing w:val="-2"/>
        </w:rPr>
        <w:t>clause </w:t>
      </w:r>
      <w:r w:rsidR="00EB2852" w:rsidRPr="00D3733D">
        <w:rPr>
          <w:spacing w:val="-2"/>
        </w:rPr>
        <w:t>9.2.5</w:t>
      </w:r>
      <w:r w:rsidRPr="00D3733D">
        <w:rPr>
          <w:spacing w:val="-2"/>
        </w:rPr>
        <w:t>.</w:t>
      </w:r>
    </w:p>
    <w:p w14:paraId="2C1DF07C" w14:textId="7B77DAB3" w:rsidR="00F025C7" w:rsidRPr="00D3733D" w:rsidRDefault="008471B4">
      <w:pPr>
        <w:pStyle w:val="Heading3"/>
      </w:pPr>
      <w:r w:rsidRPr="00D3733D">
        <w:t>8.2</w:t>
      </w:r>
      <w:r w:rsidR="00F025C7" w:rsidRPr="00D3733D">
        <w:t>.</w:t>
      </w:r>
      <w:r w:rsidR="0072437E" w:rsidRPr="00D3733D">
        <w:t>4</w:t>
      </w:r>
      <w:r w:rsidR="00F025C7" w:rsidRPr="00D3733D">
        <w:tab/>
        <w:t xml:space="preserve">Loudspeaker equalization in a car using </w:t>
      </w:r>
      <w:r w:rsidR="006868F3" w:rsidRPr="00D3733D">
        <w:t>a</w:t>
      </w:r>
      <w:r w:rsidR="00F025C7" w:rsidRPr="00D3733D">
        <w:t xml:space="preserve"> HATS</w:t>
      </w:r>
    </w:p>
    <w:p w14:paraId="139F9C44" w14:textId="756FB43A" w:rsidR="00F025C7" w:rsidRPr="00D3733D" w:rsidRDefault="00F025C7">
      <w:r w:rsidRPr="00D3733D">
        <w:t xml:space="preserve">The procedure used for equalization in the reference </w:t>
      </w:r>
      <w:r w:rsidR="009501AC" w:rsidRPr="00D3733D">
        <w:t>set-up</w:t>
      </w:r>
      <w:r w:rsidRPr="00D3733D">
        <w:t xml:space="preserve"> can be applied. For further details</w:t>
      </w:r>
      <w:r w:rsidR="00937F2A" w:rsidRPr="00D3733D">
        <w:t>,</w:t>
      </w:r>
      <w:r w:rsidRPr="00D3733D">
        <w:t xml:space="preserve"> see </w:t>
      </w:r>
      <w:r w:rsidR="00937F2A" w:rsidRPr="00D3733D">
        <w:t>clause</w:t>
      </w:r>
      <w:r w:rsidRPr="00D3733D">
        <w:t xml:space="preserve"> </w:t>
      </w:r>
      <w:r w:rsidR="008471B4" w:rsidRPr="00D3733D">
        <w:t>8.2</w:t>
      </w:r>
      <w:r w:rsidR="00FC5439" w:rsidRPr="00D3733D">
        <w:t>.1</w:t>
      </w:r>
      <w:r w:rsidRPr="00D3733D">
        <w:t>.</w:t>
      </w:r>
    </w:p>
    <w:p w14:paraId="7D3269ED" w14:textId="59621E0A" w:rsidR="00F025C7" w:rsidRPr="00D3733D" w:rsidRDefault="008471B4" w:rsidP="00FE4B28">
      <w:pPr>
        <w:pStyle w:val="Heading3"/>
      </w:pPr>
      <w:r w:rsidRPr="00D3733D">
        <w:t>8.2</w:t>
      </w:r>
      <w:r w:rsidR="00F025C7" w:rsidRPr="00D3733D">
        <w:t>.</w:t>
      </w:r>
      <w:r w:rsidR="0072437E" w:rsidRPr="00D3733D">
        <w:t>5</w:t>
      </w:r>
      <w:r w:rsidR="00F025C7" w:rsidRPr="00D3733D">
        <w:tab/>
        <w:t xml:space="preserve">Loudspeaker equalization in a car using the microphone of the </w:t>
      </w:r>
      <w:r w:rsidR="00F57533" w:rsidRPr="00D3733D">
        <w:t>hands-</w:t>
      </w:r>
      <w:r w:rsidR="00F025C7" w:rsidRPr="00D3733D">
        <w:t>free terminal</w:t>
      </w:r>
    </w:p>
    <w:p w14:paraId="3DE3DDE1" w14:textId="18D1B545" w:rsidR="00F025C7" w:rsidRPr="00D3733D" w:rsidRDefault="00F025C7" w:rsidP="000C3420">
      <w:r w:rsidRPr="00D3733D">
        <w:t>For equalization</w:t>
      </w:r>
      <w:r w:rsidR="00E33171" w:rsidRPr="00D3733D">
        <w:t>,</w:t>
      </w:r>
      <w:r w:rsidRPr="00D3733D">
        <w:t xml:space="preserve"> the microphone of the </w:t>
      </w:r>
      <w:r w:rsidR="00F57533" w:rsidRPr="00D3733D">
        <w:t>hands-</w:t>
      </w:r>
      <w:r w:rsidRPr="00D3733D">
        <w:t xml:space="preserve">free terminal should be located at the position where it will be used </w:t>
      </w:r>
      <w:r w:rsidR="005C655C" w:rsidRPr="00D3733D">
        <w:t xml:space="preserve">e.g., </w:t>
      </w:r>
      <w:r w:rsidRPr="00D3733D">
        <w:t>under the ceiling or in or on top of the rear view mirror.</w:t>
      </w:r>
      <w:r w:rsidR="002E3F78" w:rsidRPr="00D3733D">
        <w:t xml:space="preserve"> </w:t>
      </w:r>
      <w:r w:rsidRPr="00D3733D">
        <w:t xml:space="preserve">The equalization is </w:t>
      </w:r>
      <w:r w:rsidR="006D4AAD" w:rsidRPr="00D3733D">
        <w:t>done</w:t>
      </w:r>
      <w:r w:rsidRPr="00D3733D">
        <w:t xml:space="preserve"> in several steps:</w:t>
      </w:r>
    </w:p>
    <w:p w14:paraId="69C3CD50" w14:textId="7719A2DC" w:rsidR="00F025C7" w:rsidRPr="00D3733D" w:rsidRDefault="00F025C7" w:rsidP="0085259E">
      <w:pPr>
        <w:pStyle w:val="enumlev1"/>
      </w:pPr>
      <w:r w:rsidRPr="00D3733D">
        <w:t>1)</w:t>
      </w:r>
      <w:r w:rsidR="0085259E" w:rsidRPr="00D3733D">
        <w:tab/>
      </w:r>
      <w:r w:rsidR="006D4AAD" w:rsidRPr="00D3733D">
        <w:t>separate equalization for each of the four loudspeakers;</w:t>
      </w:r>
    </w:p>
    <w:p w14:paraId="17A86855" w14:textId="2D89CE3B" w:rsidR="00F025C7" w:rsidRPr="00D3733D" w:rsidRDefault="006D4AAD" w:rsidP="002879BD">
      <w:pPr>
        <w:pStyle w:val="enumlev1"/>
      </w:pPr>
      <w:r w:rsidRPr="00D3733D">
        <w:t>2)</w:t>
      </w:r>
      <w:r w:rsidRPr="00D3733D">
        <w:tab/>
        <w:t>separate level adjustment for each loudspeaker;</w:t>
      </w:r>
    </w:p>
    <w:p w14:paraId="32B7386E" w14:textId="592D7592" w:rsidR="00F025C7" w:rsidRPr="00D3733D" w:rsidRDefault="006D4AAD" w:rsidP="002879BD">
      <w:pPr>
        <w:pStyle w:val="enumlev1"/>
      </w:pPr>
      <w:r w:rsidRPr="00D3733D">
        <w:t>3)</w:t>
      </w:r>
      <w:r w:rsidRPr="00D3733D">
        <w:tab/>
        <w:t>equalization for the two left-hand and the two right-hand loudspeakers;</w:t>
      </w:r>
    </w:p>
    <w:p w14:paraId="39FCAC9A" w14:textId="40044BD7" w:rsidR="00F025C7" w:rsidRPr="00D3733D" w:rsidRDefault="006D4AAD" w:rsidP="002879BD">
      <w:pPr>
        <w:pStyle w:val="enumlev1"/>
      </w:pPr>
      <w:r w:rsidRPr="00D3733D">
        <w:t>4)</w:t>
      </w:r>
      <w:r w:rsidRPr="00D3733D">
        <w:tab/>
        <w:t>equalization and level adjustment for the subwoofer;</w:t>
      </w:r>
    </w:p>
    <w:p w14:paraId="2D766537" w14:textId="7FDE3CDC" w:rsidR="00F025C7" w:rsidRPr="00D3733D" w:rsidRDefault="006D4AAD" w:rsidP="0085259E">
      <w:pPr>
        <w:pStyle w:val="enumlev1"/>
      </w:pPr>
      <w:r w:rsidRPr="00D3733D">
        <w:t>5)</w:t>
      </w:r>
      <w:r w:rsidRPr="00D3733D">
        <w:tab/>
        <w:t>delay adjustment;</w:t>
      </w:r>
    </w:p>
    <w:p w14:paraId="3215BD95" w14:textId="43D36D5F" w:rsidR="00F025C7" w:rsidRPr="00D3733D" w:rsidRDefault="006D4AAD" w:rsidP="002879BD">
      <w:pPr>
        <w:pStyle w:val="enumlev1"/>
      </w:pPr>
      <w:r w:rsidRPr="00D3733D">
        <w:t>6)</w:t>
      </w:r>
      <w:r w:rsidRPr="00D3733D">
        <w:tab/>
        <w:t xml:space="preserve">overall </w:t>
      </w:r>
      <w:r w:rsidR="00F025C7" w:rsidRPr="00D3733D">
        <w:t>equalization.</w:t>
      </w:r>
    </w:p>
    <w:p w14:paraId="0F9E3829" w14:textId="2059A9BB" w:rsidR="00F025C7" w:rsidRPr="00D3733D" w:rsidRDefault="00F025C7" w:rsidP="002879BD">
      <w:r w:rsidRPr="00D3733D">
        <w:t xml:space="preserve">Each step is described in </w:t>
      </w:r>
      <w:r w:rsidR="006D4AAD" w:rsidRPr="00D3733D">
        <w:t>clauses 8.2.5.1 to 8.2.5.6.</w:t>
      </w:r>
    </w:p>
    <w:p w14:paraId="18EB8ECC" w14:textId="61C86A27" w:rsidR="00F025C7" w:rsidRPr="00D3733D" w:rsidRDefault="006D4AAD" w:rsidP="008670AF">
      <w:pPr>
        <w:pStyle w:val="Heading4"/>
      </w:pPr>
      <w:r w:rsidRPr="00D3733D">
        <w:t>8.2.5.</w:t>
      </w:r>
      <w:r w:rsidR="00F025C7" w:rsidRPr="00D3733D">
        <w:t>1</w:t>
      </w:r>
      <w:r w:rsidR="0085259E" w:rsidRPr="00D3733D">
        <w:tab/>
      </w:r>
      <w:r w:rsidR="002879BD" w:rsidRPr="00D3733D">
        <w:t xml:space="preserve">Step 1 – </w:t>
      </w:r>
      <w:r w:rsidR="00F025C7" w:rsidRPr="00D3733D">
        <w:t>Separate equalization for each of the four loudspeakers</w:t>
      </w:r>
    </w:p>
    <w:p w14:paraId="1FD1E374" w14:textId="5432CB1C" w:rsidR="00F025C7" w:rsidRPr="00D3733D" w:rsidRDefault="00F025C7" w:rsidP="00DA1D2E">
      <w:r w:rsidRPr="00D3733D">
        <w:t>For the equalization of the loudspeakers</w:t>
      </w:r>
      <w:r w:rsidR="00AB7CE3" w:rsidRPr="00D3733D">
        <w:t>,</w:t>
      </w:r>
      <w:r w:rsidRPr="00D3733D">
        <w:t xml:space="preserve"> a stationary, realistic broadband noise (</w:t>
      </w:r>
      <w:r w:rsidR="005C655C" w:rsidRPr="00D3733D">
        <w:t xml:space="preserve">e.g., </w:t>
      </w:r>
      <w:r w:rsidRPr="00D3733D">
        <w:t>broadband car noise recorded under constant driving conditions) covering the frequency range 120 Hz to 20</w:t>
      </w:r>
      <w:r w:rsidR="00937F2A" w:rsidRPr="00D3733D">
        <w:t> </w:t>
      </w:r>
      <w:r w:rsidRPr="00D3733D">
        <w:t>kHz is used. The realistic broadband noise signal is sequentially applied to the left-front, the left-back, the right-back and the right-front loudspeaker. The frequency range below is cut off by a high</w:t>
      </w:r>
      <w:r w:rsidR="00FE192A" w:rsidRPr="00D3733D">
        <w:t>-</w:t>
      </w:r>
      <w:r w:rsidRPr="00D3733D">
        <w:t>pass filter providing a roll</w:t>
      </w:r>
      <w:r w:rsidR="00DA1D2E" w:rsidRPr="00D3733D">
        <w:t>-</w:t>
      </w:r>
      <w:r w:rsidRPr="00D3733D">
        <w:t>of</w:t>
      </w:r>
      <w:r w:rsidR="00DA1D2E" w:rsidRPr="00D3733D">
        <w:t>f</w:t>
      </w:r>
      <w:r w:rsidRPr="00D3733D">
        <w:t xml:space="preserve"> characteristic of at least 18 dB</w:t>
      </w:r>
      <w:r w:rsidR="002E6312" w:rsidRPr="00D3733D">
        <w:t>/</w:t>
      </w:r>
      <w:r w:rsidRPr="00D3733D">
        <w:t>octave.</w:t>
      </w:r>
    </w:p>
    <w:p w14:paraId="3E83222B" w14:textId="6388CFBB" w:rsidR="00F025C7" w:rsidRPr="00D3733D" w:rsidRDefault="00F025C7" w:rsidP="0085259E">
      <w:r w:rsidRPr="00D3733D">
        <w:t>The filtered signal is applied at the front-l</w:t>
      </w:r>
      <w:r w:rsidR="00937F2A" w:rsidRPr="00D3733D">
        <w:t>eft loudspeaker for at least 10 </w:t>
      </w:r>
      <w:r w:rsidRPr="00D3733D">
        <w:t>s. During this period</w:t>
      </w:r>
      <w:r w:rsidR="002E6312" w:rsidRPr="00D3733D">
        <w:t>,</w:t>
      </w:r>
      <w:r w:rsidRPr="00D3733D">
        <w:t xml:space="preserve"> the output of the microphone of the </w:t>
      </w:r>
      <w:r w:rsidR="00F57533" w:rsidRPr="00D3733D">
        <w:t>hands-</w:t>
      </w:r>
      <w:r w:rsidRPr="00D3733D">
        <w:t xml:space="preserve">free terminal as well as the filtered realistic broadband noise signal are measured simultaneously. The power density spectrum for the microphone signal – </w:t>
      </w:r>
      <w:r w:rsidRPr="00D3733D">
        <w:rPr>
          <w:i/>
          <w:iCs/>
        </w:rPr>
        <w:t>S</w:t>
      </w:r>
      <w:r w:rsidRPr="00D3733D">
        <w:rPr>
          <w:vertAlign w:val="subscript"/>
        </w:rPr>
        <w:t>LS</w:t>
      </w:r>
      <w:r w:rsidRPr="00D3733D">
        <w:t>(</w:t>
      </w:r>
      <w:r w:rsidRPr="00D3733D">
        <w:rPr>
          <w:i/>
          <w:iCs/>
        </w:rPr>
        <w:t>f</w:t>
      </w:r>
      <w:r w:rsidRPr="00D3733D">
        <w:t>) – and for the original signal</w:t>
      </w:r>
      <w:r w:rsidR="005C655C" w:rsidRPr="00D3733D">
        <w:t xml:space="preserve"> </w:t>
      </w:r>
      <w:r w:rsidRPr="00D3733D">
        <w:t xml:space="preserve">– </w:t>
      </w:r>
      <w:r w:rsidRPr="00D3733D">
        <w:rPr>
          <w:i/>
          <w:iCs/>
        </w:rPr>
        <w:t>S</w:t>
      </w:r>
      <w:r w:rsidRPr="00D3733D">
        <w:rPr>
          <w:vertAlign w:val="subscript"/>
        </w:rPr>
        <w:t>bbn</w:t>
      </w:r>
      <w:r w:rsidRPr="00D3733D">
        <w:t>(</w:t>
      </w:r>
      <w:r w:rsidRPr="00D3733D">
        <w:rPr>
          <w:i/>
          <w:iCs/>
        </w:rPr>
        <w:t>f</w:t>
      </w:r>
      <w:r w:rsidRPr="00D3733D">
        <w:t>) – are determined and the averaged magnitude of the two power density spectra are subtracted as follows:</w:t>
      </w:r>
    </w:p>
    <w:p w14:paraId="2769527C" w14:textId="0A50D20C" w:rsidR="0085259E" w:rsidRPr="00D3733D" w:rsidRDefault="0085259E">
      <w:pPr>
        <w:pStyle w:val="Equation"/>
      </w:pPr>
      <w:r w:rsidRPr="00D3733D">
        <w:tab/>
      </w:r>
      <w:r w:rsidRPr="00D3733D">
        <w:tab/>
      </w:r>
      <w:r w:rsidRPr="00D3733D">
        <w:rPr>
          <w:i/>
          <w:iCs/>
        </w:rPr>
        <w:t>H</w:t>
      </w:r>
      <w:r w:rsidRPr="00D3733D">
        <w:rPr>
          <w:vertAlign w:val="subscript"/>
        </w:rPr>
        <w:t>LS</w:t>
      </w:r>
      <w:r w:rsidRPr="00D3733D">
        <w:t>(</w:t>
      </w:r>
      <w:r w:rsidRPr="00D3733D">
        <w:rPr>
          <w:i/>
          <w:iCs/>
        </w:rPr>
        <w:t>f</w:t>
      </w:r>
      <w:r w:rsidRPr="00D3733D">
        <w:t xml:space="preserve">) = </w:t>
      </w:r>
      <w:r w:rsidRPr="00D3733D">
        <w:rPr>
          <w:i/>
          <w:iCs/>
        </w:rPr>
        <w:t>S</w:t>
      </w:r>
      <w:r w:rsidRPr="00D3733D">
        <w:rPr>
          <w:vertAlign w:val="subscript"/>
        </w:rPr>
        <w:t>LS</w:t>
      </w:r>
      <w:r w:rsidRPr="00D3733D">
        <w:t>(</w:t>
      </w:r>
      <w:r w:rsidRPr="00D3733D">
        <w:rPr>
          <w:i/>
          <w:iCs/>
        </w:rPr>
        <w:t>f</w:t>
      </w:r>
      <w:r w:rsidRPr="00D3733D">
        <w:t>)/</w:t>
      </w:r>
      <w:r w:rsidRPr="00D3733D">
        <w:rPr>
          <w:i/>
          <w:iCs/>
        </w:rPr>
        <w:t>S</w:t>
      </w:r>
      <w:r w:rsidRPr="00D3733D">
        <w:rPr>
          <w:vertAlign w:val="subscript"/>
        </w:rPr>
        <w:t>bbn</w:t>
      </w:r>
      <w:r w:rsidRPr="00D3733D">
        <w:t>(</w:t>
      </w:r>
      <w:r w:rsidRPr="00D3733D">
        <w:rPr>
          <w:i/>
          <w:iCs/>
        </w:rPr>
        <w:t>f</w:t>
      </w:r>
      <w:r w:rsidRPr="00D3733D">
        <w:t>)</w:t>
      </w:r>
      <w:r w:rsidRPr="00D3733D">
        <w:tab/>
        <w:t>(8-5)</w:t>
      </w:r>
    </w:p>
    <w:p w14:paraId="699D4E9D" w14:textId="3EB920B3" w:rsidR="00F025C7" w:rsidRPr="00D3733D" w:rsidRDefault="00F025C7">
      <w:r w:rsidRPr="00D3733D">
        <w:t>The resulting frequency response</w:t>
      </w:r>
      <w:r w:rsidR="009C6552" w:rsidRPr="00D3733D">
        <w:t> –</w:t>
      </w:r>
      <w:r w:rsidRPr="00D3733D">
        <w:t xml:space="preserve"> </w:t>
      </w:r>
      <w:r w:rsidRPr="00D3733D">
        <w:rPr>
          <w:i/>
          <w:iCs/>
        </w:rPr>
        <w:t>H</w:t>
      </w:r>
      <w:r w:rsidRPr="00D3733D">
        <w:rPr>
          <w:vertAlign w:val="subscript"/>
        </w:rPr>
        <w:t>LS</w:t>
      </w:r>
      <w:r w:rsidRPr="00D3733D">
        <w:t>(</w:t>
      </w:r>
      <w:r w:rsidRPr="00D3733D">
        <w:rPr>
          <w:i/>
          <w:iCs/>
        </w:rPr>
        <w:t>f</w:t>
      </w:r>
      <w:r w:rsidRPr="00D3733D">
        <w:t>)</w:t>
      </w:r>
      <w:r w:rsidR="009C6552" w:rsidRPr="00D3733D">
        <w:t> –</w:t>
      </w:r>
      <w:r w:rsidRPr="00D3733D">
        <w:t xml:space="preserve"> shall be flat between 120 Hz an</w:t>
      </w:r>
      <w:r w:rsidR="003F0581" w:rsidRPr="00D3733D">
        <w:t xml:space="preserve">d 10 kHz within a tolerance of </w:t>
      </w:r>
      <w:r w:rsidR="007D614C" w:rsidRPr="00D3733D">
        <w:rPr>
          <w:u w:val="single"/>
        </w:rPr>
        <w:t>±</w:t>
      </w:r>
      <w:r w:rsidRPr="00D3733D">
        <w:t xml:space="preserve">3 dB when determined in </w:t>
      </w:r>
      <w:r w:rsidR="009C6552" w:rsidRPr="00D3733D">
        <w:t>one-thi</w:t>
      </w:r>
      <w:r w:rsidR="004332C0" w:rsidRPr="00D3733D">
        <w:t xml:space="preserve">rd </w:t>
      </w:r>
      <w:r w:rsidRPr="00D3733D">
        <w:t>octave.</w:t>
      </w:r>
    </w:p>
    <w:p w14:paraId="24D0A68C" w14:textId="5F284C1E" w:rsidR="00F025C7" w:rsidRPr="00D3733D" w:rsidRDefault="00F025C7">
      <w:r w:rsidRPr="00D3733D">
        <w:t>To fulfil this condition</w:t>
      </w:r>
      <w:r w:rsidR="002E6312" w:rsidRPr="00D3733D">
        <w:t>,</w:t>
      </w:r>
      <w:r w:rsidRPr="00D3733D">
        <w:t xml:space="preserve"> a filter needs to </w:t>
      </w:r>
      <w:proofErr w:type="gramStart"/>
      <w:r w:rsidRPr="00D3733D">
        <w:t>be designed</w:t>
      </w:r>
      <w:proofErr w:type="gramEnd"/>
      <w:r w:rsidRPr="00D3733D">
        <w:t xml:space="preserve"> </w:t>
      </w:r>
      <w:r w:rsidR="002E6312" w:rsidRPr="00D3733D">
        <w:t>that</w:t>
      </w:r>
      <w:r w:rsidRPr="00D3733D">
        <w:t xml:space="preserve"> compensates </w:t>
      </w:r>
      <w:r w:rsidR="00A11467" w:rsidRPr="00D3733D">
        <w:t xml:space="preserve">for </w:t>
      </w:r>
      <w:r w:rsidRPr="00D3733D">
        <w:t>the frequency response of the loudspeaker in the car. The compensating filter frequency response is calculated from the initially measured loudspeaker frequency response by using the inverse filter function:</w:t>
      </w:r>
    </w:p>
    <w:p w14:paraId="3A62EF6F" w14:textId="2E1AAA46" w:rsidR="0085259E" w:rsidRPr="00D3733D" w:rsidRDefault="0085259E">
      <w:pPr>
        <w:pStyle w:val="Equation"/>
      </w:pPr>
      <w:r w:rsidRPr="00D3733D">
        <w:lastRenderedPageBreak/>
        <w:tab/>
      </w:r>
      <w:r w:rsidRPr="00D3733D">
        <w:tab/>
      </w:r>
      <w:r w:rsidRPr="00D3733D">
        <w:rPr>
          <w:i/>
          <w:iCs/>
        </w:rPr>
        <w:t>H</w:t>
      </w:r>
      <w:r w:rsidRPr="00D3733D">
        <w:rPr>
          <w:vertAlign w:val="subscript"/>
        </w:rPr>
        <w:t>EQ</w:t>
      </w:r>
      <w:r w:rsidRPr="00D3733D">
        <w:t>(</w:t>
      </w:r>
      <w:r w:rsidRPr="00D3733D">
        <w:rPr>
          <w:i/>
          <w:iCs/>
        </w:rPr>
        <w:t>f</w:t>
      </w:r>
      <w:r w:rsidRPr="00D3733D">
        <w:t>) = 1/</w:t>
      </w:r>
      <w:r w:rsidRPr="00D3733D">
        <w:rPr>
          <w:i/>
          <w:iCs/>
        </w:rPr>
        <w:t>H</w:t>
      </w:r>
      <w:r w:rsidRPr="00D3733D">
        <w:rPr>
          <w:vertAlign w:val="subscript"/>
        </w:rPr>
        <w:t>LS</w:t>
      </w:r>
      <w:r w:rsidRPr="00D3733D">
        <w:t>(</w:t>
      </w:r>
      <w:r w:rsidRPr="00D3733D">
        <w:rPr>
          <w:i/>
          <w:iCs/>
        </w:rPr>
        <w:t>f</w:t>
      </w:r>
      <w:r w:rsidRPr="00D3733D">
        <w:t>)</w:t>
      </w:r>
      <w:r w:rsidRPr="00D3733D">
        <w:tab/>
        <w:t>(8-6)</w:t>
      </w:r>
    </w:p>
    <w:p w14:paraId="37996FE6" w14:textId="77777777" w:rsidR="00F025C7" w:rsidRPr="00D3733D" w:rsidRDefault="00F025C7" w:rsidP="00F025C7">
      <w:r w:rsidRPr="00D3733D">
        <w:t>The equalized noise signal is applied at the left-front loudspeaker.</w:t>
      </w:r>
    </w:p>
    <w:p w14:paraId="3F33BA15" w14:textId="06119D6E" w:rsidR="00F025C7" w:rsidRPr="00D3733D" w:rsidRDefault="006D4AAD" w:rsidP="008670AF">
      <w:pPr>
        <w:pStyle w:val="Heading4"/>
      </w:pPr>
      <w:r w:rsidRPr="00D3733D">
        <w:t>8.2.5.</w:t>
      </w:r>
      <w:r w:rsidR="0085259E" w:rsidRPr="00D3733D">
        <w:t>2</w:t>
      </w:r>
      <w:r w:rsidR="0085259E" w:rsidRPr="00D3733D">
        <w:tab/>
      </w:r>
      <w:r w:rsidR="002879BD" w:rsidRPr="00D3733D">
        <w:t xml:space="preserve">Step 2 – </w:t>
      </w:r>
      <w:r w:rsidR="00F025C7" w:rsidRPr="00D3733D">
        <w:t>Separate level adjustment for each loudspeaker</w:t>
      </w:r>
    </w:p>
    <w:p w14:paraId="3ED9551E" w14:textId="51EC092A" w:rsidR="00E82825" w:rsidRPr="00D3733D" w:rsidRDefault="00F025C7" w:rsidP="00E82825">
      <w:r w:rsidRPr="00D3733D">
        <w:t xml:space="preserve">After each of the loudspeakers is equalized separately, </w:t>
      </w:r>
      <w:r w:rsidR="00E82825" w:rsidRPr="00D3733D">
        <w:t>each</w:t>
      </w:r>
      <w:r w:rsidRPr="00D3733D">
        <w:t xml:space="preserve"> sound pressure level should be adjusted. To reproduce the original level of any sound source with this arrangement, the level of each of the four loudspeakers should be 6</w:t>
      </w:r>
      <w:r w:rsidR="00E82825" w:rsidRPr="00D3733D">
        <w:t> </w:t>
      </w:r>
      <w:r w:rsidRPr="00D3733D">
        <w:t>dB lower than th</w:t>
      </w:r>
      <w:r w:rsidR="00E82825" w:rsidRPr="00D3733D">
        <w:t>at</w:t>
      </w:r>
      <w:r w:rsidRPr="00D3733D">
        <w:t xml:space="preserve"> of the original sound source</w:t>
      </w:r>
      <w:r w:rsidR="00E82825" w:rsidRPr="00D3733D">
        <w:t>,</w:t>
      </w:r>
      <w:r w:rsidRPr="00D3733D">
        <w:t xml:space="preserve"> due to the fact that the sound source is now reproduced by four loudspeakers. This level adjustment can be achieved by recording and </w:t>
      </w:r>
      <w:r w:rsidR="004C3E44" w:rsidRPr="00D3733D">
        <w:t>analysing</w:t>
      </w:r>
      <w:r w:rsidRPr="00D3733D">
        <w:t xml:space="preserve"> the played back signal for each loudspeaker as described in </w:t>
      </w:r>
      <w:r w:rsidR="002E3F78" w:rsidRPr="00D3733D">
        <w:t xml:space="preserve">clause </w:t>
      </w:r>
      <w:r w:rsidR="00E82825" w:rsidRPr="00D3733D">
        <w:t>8.2.5.1</w:t>
      </w:r>
      <w:r w:rsidRPr="00D3733D">
        <w:t xml:space="preserve"> and after that, adjusting the level to </w:t>
      </w:r>
      <w:r w:rsidR="00E82825" w:rsidRPr="00D3733D">
        <w:t>one</w:t>
      </w:r>
      <w:r w:rsidRPr="00D3733D">
        <w:t xml:space="preserve"> 6</w:t>
      </w:r>
      <w:r w:rsidR="00E82825" w:rsidRPr="00D3733D">
        <w:t> </w:t>
      </w:r>
      <w:r w:rsidRPr="00D3733D">
        <w:t>dB below the original.</w:t>
      </w:r>
    </w:p>
    <w:p w14:paraId="3F51E69A" w14:textId="7A78BE33" w:rsidR="00F025C7" w:rsidRPr="00D3733D" w:rsidRDefault="0085259E" w:rsidP="00FE192A">
      <w:pPr>
        <w:pStyle w:val="Note"/>
      </w:pPr>
      <w:r w:rsidRPr="00D3733D">
        <w:t>NOTE –</w:t>
      </w:r>
      <w:r w:rsidR="00F025C7" w:rsidRPr="00D3733D">
        <w:t xml:space="preserve"> For microphones with a strong directivity to the back of the car</w:t>
      </w:r>
      <w:r w:rsidR="00E82825" w:rsidRPr="00D3733D">
        <w:t>,</w:t>
      </w:r>
      <w:r w:rsidR="00F025C7" w:rsidRPr="00D3733D">
        <w:t xml:space="preserve"> an improved simulation can be achieved by adjusting the sound pressure level of the rear loudspeakers to a</w:t>
      </w:r>
      <w:r w:rsidR="00E82825" w:rsidRPr="00D3733D">
        <w:t xml:space="preserve"> level</w:t>
      </w:r>
      <w:r w:rsidR="00F025C7" w:rsidRPr="00D3733D">
        <w:t xml:space="preserve"> approximately 5 dB higher and the sound pressure level of the front loudspeakers to a</w:t>
      </w:r>
      <w:r w:rsidR="00E82825" w:rsidRPr="00D3733D">
        <w:t xml:space="preserve"> level</w:t>
      </w:r>
      <w:r w:rsidR="00F025C7" w:rsidRPr="00D3733D">
        <w:t xml:space="preserve"> approximately 3 dB lower. Be aware that the overall sound pressure level is still the same as for the original sound.</w:t>
      </w:r>
    </w:p>
    <w:p w14:paraId="15C950F3" w14:textId="6F73CCD9" w:rsidR="00F025C7" w:rsidRPr="00D3733D" w:rsidRDefault="006D4AAD" w:rsidP="008670AF">
      <w:pPr>
        <w:pStyle w:val="Heading4"/>
      </w:pPr>
      <w:r w:rsidRPr="00D3733D">
        <w:t>8.2.5.</w:t>
      </w:r>
      <w:r w:rsidR="00F025C7" w:rsidRPr="00D3733D">
        <w:t>3</w:t>
      </w:r>
      <w:r w:rsidR="0085259E" w:rsidRPr="00D3733D">
        <w:tab/>
      </w:r>
      <w:r w:rsidR="002879BD" w:rsidRPr="00D3733D">
        <w:t xml:space="preserve">Step 3 – </w:t>
      </w:r>
      <w:r w:rsidR="00F025C7" w:rsidRPr="00D3733D">
        <w:t>Equalization for the two front and the two rear loudspeakers</w:t>
      </w:r>
    </w:p>
    <w:p w14:paraId="3D5697F1" w14:textId="59BBEBDA" w:rsidR="00FE192A" w:rsidRPr="00D3733D" w:rsidRDefault="00F025C7" w:rsidP="0013688E">
      <w:r w:rsidRPr="00D3733D">
        <w:t>In th</w:t>
      </w:r>
      <w:r w:rsidR="00FE192A" w:rsidRPr="00D3733D">
        <w:t>is</w:t>
      </w:r>
      <w:r w:rsidRPr="00D3733D">
        <w:t xml:space="preserve"> step</w:t>
      </w:r>
      <w:r w:rsidR="00295856" w:rsidRPr="00D3733D">
        <w:t>,</w:t>
      </w:r>
      <w:r w:rsidRPr="00D3733D">
        <w:t xml:space="preserve"> the two – separately equalized – front </w:t>
      </w:r>
      <w:r w:rsidR="00B4021A" w:rsidRPr="00D3733D">
        <w:t>or</w:t>
      </w:r>
      <w:r w:rsidRPr="00D3733D">
        <w:t xml:space="preserve"> rear loudspeakers </w:t>
      </w:r>
      <w:r w:rsidR="00FE192A" w:rsidRPr="00D3733D">
        <w:t xml:space="preserve">are equalized </w:t>
      </w:r>
      <w:r w:rsidRPr="00D3733D">
        <w:t xml:space="preserve">in combination (see </w:t>
      </w:r>
      <w:r w:rsidR="00937F2A" w:rsidRPr="00D3733D">
        <w:t xml:space="preserve">Figure </w:t>
      </w:r>
      <w:r w:rsidR="003967B2" w:rsidRPr="00D3733D">
        <w:t>6</w:t>
      </w:r>
      <w:r w:rsidRPr="00D3733D">
        <w:t>). A stationary, realistic broadband noise signal is used as the test signal. This test signal is used in order to achieve the same frequency</w:t>
      </w:r>
      <w:r w:rsidR="00FE192A" w:rsidRPr="00D3733D">
        <w:t>-</w:t>
      </w:r>
      <w:r w:rsidRPr="00D3733D">
        <w:t>depend</w:t>
      </w:r>
      <w:r w:rsidR="00FE192A" w:rsidRPr="00D3733D">
        <w:t>e</w:t>
      </w:r>
      <w:r w:rsidRPr="00D3733D">
        <w:t>nt correlation as for typical binaural recordings and to avoid disturbing influences due to the periodicity of the pink noise. The test signal is synchronously applied to t</w:t>
      </w:r>
      <w:r w:rsidR="00937F2A" w:rsidRPr="00D3733D">
        <w:t>he front loudspeakers and –</w:t>
      </w:r>
      <w:r w:rsidRPr="00D3733D">
        <w:t xml:space="preserve"> similar to step 1 </w:t>
      </w:r>
      <w:r w:rsidR="00937F2A" w:rsidRPr="00D3733D">
        <w:t>–</w:t>
      </w:r>
      <w:r w:rsidRPr="00D3733D">
        <w:t xml:space="preserve"> </w:t>
      </w:r>
      <w:r w:rsidR="00EB2852" w:rsidRPr="00D3733D">
        <w:t xml:space="preserve">measured </w:t>
      </w:r>
      <w:r w:rsidRPr="00D3733D">
        <w:t xml:space="preserve">with the microphone of the </w:t>
      </w:r>
      <w:r w:rsidR="00F57533" w:rsidRPr="00D3733D">
        <w:t>hands-</w:t>
      </w:r>
      <w:r w:rsidRPr="00D3733D">
        <w:t xml:space="preserve">free terminal and </w:t>
      </w:r>
      <w:r w:rsidR="004C3E44" w:rsidRPr="00D3733D">
        <w:t>analysed</w:t>
      </w:r>
      <w:r w:rsidRPr="00D3733D">
        <w:t xml:space="preserve"> in </w:t>
      </w:r>
      <w:r w:rsidR="00997D17" w:rsidRPr="00D3733D">
        <w:t>one-thi</w:t>
      </w:r>
      <w:r w:rsidR="004332C0" w:rsidRPr="00D3733D">
        <w:t xml:space="preserve">rd </w:t>
      </w:r>
      <w:r w:rsidRPr="00D3733D">
        <w:t xml:space="preserve">octave. </w:t>
      </w:r>
      <w:r w:rsidR="00EB2852" w:rsidRPr="00D3733D">
        <w:t>T</w:t>
      </w:r>
      <w:r w:rsidRPr="00D3733D">
        <w:t xml:space="preserve">he measured difference </w:t>
      </w:r>
      <w:r w:rsidR="00886B62" w:rsidRPr="00D3733D">
        <w:t>in</w:t>
      </w:r>
      <w:r w:rsidRPr="00D3733D">
        <w:t xml:space="preserve"> the microphone and original signal</w:t>
      </w:r>
      <w:r w:rsidR="00886B62" w:rsidRPr="00D3733D">
        <w:t>s</w:t>
      </w:r>
      <w:r w:rsidRPr="00D3733D">
        <w:t xml:space="preserve"> should </w:t>
      </w:r>
      <w:r w:rsidR="00FE192A" w:rsidRPr="00D3733D">
        <w:t>be within</w:t>
      </w:r>
      <w:r w:rsidRPr="00D3733D">
        <w:t xml:space="preserve"> the 6 dB tolerance. If the measured difference </w:t>
      </w:r>
      <w:r w:rsidR="00FE192A" w:rsidRPr="00D3733D">
        <w:t>does not comply</w:t>
      </w:r>
      <w:r w:rsidRPr="00D3733D">
        <w:t>, the filter for one or both of the front loudspeakers should be re-designed to pass the tolerance scheme.</w:t>
      </w:r>
      <w:r w:rsidR="00EB2852" w:rsidRPr="00D3733D">
        <w:t xml:space="preserve"> The equalization</w:t>
      </w:r>
      <w:r w:rsidR="00FE192A" w:rsidRPr="00D3733D">
        <w:t>s</w:t>
      </w:r>
      <w:r w:rsidR="00EB2852" w:rsidRPr="00D3733D">
        <w:t xml:space="preserve"> for the rear loudspeakers are performed in a similar manner.</w:t>
      </w:r>
    </w:p>
    <w:p w14:paraId="3E4F24DD" w14:textId="19540096" w:rsidR="00F025C7" w:rsidRPr="00D3733D" w:rsidRDefault="00F025C7" w:rsidP="0085259E">
      <w:pPr>
        <w:pStyle w:val="Note"/>
      </w:pPr>
      <w:r w:rsidRPr="00D3733D">
        <w:t>NOTE</w:t>
      </w:r>
      <w:r w:rsidR="0085259E" w:rsidRPr="00D3733D">
        <w:t xml:space="preserve"> –</w:t>
      </w:r>
      <w:r w:rsidRPr="00D3733D">
        <w:t xml:space="preserve"> The tolerance scheme for a single loudspeaker might be violated if the equalization for the combined front loudspeakers passes the tolerance scheme.</w:t>
      </w:r>
    </w:p>
    <w:p w14:paraId="6011FAF8" w14:textId="1111F95D" w:rsidR="000C3420" w:rsidRPr="00D3733D" w:rsidRDefault="00ED71DA" w:rsidP="000C3420">
      <w:pPr>
        <w:pStyle w:val="Figure"/>
      </w:pPr>
      <w:r w:rsidRPr="00D3733D">
        <w:rPr>
          <w:noProof/>
          <w:lang w:eastAsia="en-GB"/>
        </w:rPr>
        <w:lastRenderedPageBreak/>
        <w:drawing>
          <wp:inline distT="0" distB="0" distL="0" distR="0" wp14:anchorId="79981C4E" wp14:editId="5E6BF7DB">
            <wp:extent cx="3898400" cy="3535687"/>
            <wp:effectExtent l="0" t="0" r="6985"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570(18)_F06.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898400" cy="3535687"/>
                    </a:xfrm>
                    <a:prstGeom prst="rect">
                      <a:avLst/>
                    </a:prstGeom>
                  </pic:spPr>
                </pic:pic>
              </a:graphicData>
            </a:graphic>
          </wp:inline>
        </w:drawing>
      </w:r>
    </w:p>
    <w:p w14:paraId="499E7C43" w14:textId="07FF24D3" w:rsidR="000C3420" w:rsidRPr="00D3733D" w:rsidRDefault="000C3420" w:rsidP="000C3420">
      <w:pPr>
        <w:pStyle w:val="FigureNoTitle0"/>
      </w:pPr>
      <w:r w:rsidRPr="00D3733D">
        <w:t xml:space="preserve">Figure 6 – The loudspeaker configuration for a car when the microphone of the </w:t>
      </w:r>
      <w:r w:rsidR="00951313" w:rsidRPr="00D3733D">
        <w:br/>
      </w:r>
      <w:r w:rsidRPr="00D3733D">
        <w:t>hands-free terminal is used during equalization</w:t>
      </w:r>
    </w:p>
    <w:p w14:paraId="7FE5007B" w14:textId="2E79299D" w:rsidR="00F025C7" w:rsidRPr="00D3733D" w:rsidRDefault="006D4AAD" w:rsidP="008670AF">
      <w:pPr>
        <w:pStyle w:val="Heading4"/>
      </w:pPr>
      <w:r w:rsidRPr="00D3733D">
        <w:t>8.2.5.</w:t>
      </w:r>
      <w:r w:rsidR="00F025C7" w:rsidRPr="00D3733D">
        <w:t>4</w:t>
      </w:r>
      <w:r w:rsidR="0085259E" w:rsidRPr="00D3733D">
        <w:tab/>
      </w:r>
      <w:r w:rsidR="002879BD" w:rsidRPr="00D3733D">
        <w:t xml:space="preserve">Step 4 – </w:t>
      </w:r>
      <w:r w:rsidR="00F025C7" w:rsidRPr="00D3733D">
        <w:t>Equalization and level adjustment for the subwoofer</w:t>
      </w:r>
    </w:p>
    <w:p w14:paraId="0F505D35" w14:textId="5AAB32BA" w:rsidR="00F025C7" w:rsidRPr="00D3733D" w:rsidRDefault="00F025C7" w:rsidP="00DA1D2E">
      <w:r w:rsidRPr="00D3733D">
        <w:t xml:space="preserve">The subwoofer is </w:t>
      </w:r>
      <w:r w:rsidR="009356D3" w:rsidRPr="00D3733D">
        <w:t>equalized</w:t>
      </w:r>
      <w:r w:rsidRPr="00D3733D">
        <w:t xml:space="preserve"> for the frequency range between 30 Hz and 120</w:t>
      </w:r>
      <w:r w:rsidR="009356D3" w:rsidRPr="00D3733D">
        <w:t> </w:t>
      </w:r>
      <w:r w:rsidRPr="00D3733D">
        <w:t>Hz. The frequency range above is cut off by a low</w:t>
      </w:r>
      <w:r w:rsidR="00FE192A" w:rsidRPr="00D3733D">
        <w:t>-</w:t>
      </w:r>
      <w:r w:rsidRPr="00D3733D">
        <w:t>pass filter providing a roll</w:t>
      </w:r>
      <w:r w:rsidR="00DA1D2E" w:rsidRPr="00D3733D">
        <w:t>-</w:t>
      </w:r>
      <w:r w:rsidRPr="00D3733D">
        <w:t>off</w:t>
      </w:r>
      <w:r w:rsidR="00937F2A" w:rsidRPr="00D3733D">
        <w:t xml:space="preserve"> characteristic of at least 18 </w:t>
      </w:r>
      <w:r w:rsidRPr="00D3733D">
        <w:t>dB</w:t>
      </w:r>
      <w:r w:rsidR="002E6312" w:rsidRPr="00D3733D">
        <w:t>/</w:t>
      </w:r>
      <w:r w:rsidRPr="00D3733D">
        <w:t xml:space="preserve">octave. A stationary, realistic broadband noise is used as test signal. Similar to the equalization for the four loudspeakers, the broadband noise is applied to the subwoofer and measured with the microphone of the </w:t>
      </w:r>
      <w:r w:rsidR="00F57533" w:rsidRPr="00D3733D">
        <w:t>hands-</w:t>
      </w:r>
      <w:r w:rsidRPr="00D3733D">
        <w:t xml:space="preserve">free terminal. On the basis of the difference </w:t>
      </w:r>
      <w:r w:rsidR="00EB2852" w:rsidRPr="00D3733D">
        <w:t xml:space="preserve">between </w:t>
      </w:r>
      <w:r w:rsidRPr="00D3733D">
        <w:t>the microphone signal and the original broadband noise spectrum</w:t>
      </w:r>
      <w:r w:rsidR="00DA1D2E" w:rsidRPr="00D3733D">
        <w:t>,</w:t>
      </w:r>
      <w:r w:rsidRPr="00D3733D">
        <w:t xml:space="preserve"> a filter is designed with which this difference (</w:t>
      </w:r>
      <w:r w:rsidR="004C3E44" w:rsidRPr="00D3733D">
        <w:t>analysed</w:t>
      </w:r>
      <w:r w:rsidRPr="00D3733D">
        <w:t xml:space="preserve"> in </w:t>
      </w:r>
      <w:r w:rsidR="00997D17" w:rsidRPr="00D3733D">
        <w:t>one-thi</w:t>
      </w:r>
      <w:r w:rsidR="004332C0" w:rsidRPr="00D3733D">
        <w:t xml:space="preserve">rd </w:t>
      </w:r>
      <w:r w:rsidRPr="00D3733D">
        <w:t>octave) should be spectrally flat in a 6</w:t>
      </w:r>
      <w:r w:rsidR="00DA1D2E" w:rsidRPr="00D3733D">
        <w:t> </w:t>
      </w:r>
      <w:r w:rsidRPr="00D3733D">
        <w:t>dB tolerance scheme. The level is adjusted to th</w:t>
      </w:r>
      <w:r w:rsidR="00DA1D2E" w:rsidRPr="00D3733D">
        <w:t>at</w:t>
      </w:r>
      <w:r w:rsidRPr="00D3733D">
        <w:t xml:space="preserve"> of the original sound source.</w:t>
      </w:r>
    </w:p>
    <w:p w14:paraId="3F4F75C7" w14:textId="45221C74" w:rsidR="00F025C7" w:rsidRPr="00D3733D" w:rsidRDefault="006D4AAD" w:rsidP="008670AF">
      <w:pPr>
        <w:pStyle w:val="Heading4"/>
      </w:pPr>
      <w:r w:rsidRPr="00D3733D">
        <w:t>8.2.5.</w:t>
      </w:r>
      <w:r w:rsidR="0085259E" w:rsidRPr="00D3733D">
        <w:t>5</w:t>
      </w:r>
      <w:r w:rsidR="0085259E" w:rsidRPr="00D3733D">
        <w:tab/>
      </w:r>
      <w:r w:rsidR="002879BD" w:rsidRPr="00D3733D">
        <w:t xml:space="preserve">Step 5 – </w:t>
      </w:r>
      <w:r w:rsidR="00F025C7" w:rsidRPr="00D3733D">
        <w:t>Delay adjustment</w:t>
      </w:r>
    </w:p>
    <w:p w14:paraId="66663812" w14:textId="650DEF70" w:rsidR="00F025C7" w:rsidRPr="00D3733D" w:rsidRDefault="00F025C7">
      <w:r w:rsidRPr="00D3733D">
        <w:t xml:space="preserve">The delay from each loudspeaker to the position of </w:t>
      </w:r>
      <w:r w:rsidR="00DA1D2E" w:rsidRPr="00D3733D">
        <w:t>a h</w:t>
      </w:r>
      <w:r w:rsidRPr="00D3733D">
        <w:t xml:space="preserve">and-free terminal microphone should be measured and adjusted. The delay should not be </w:t>
      </w:r>
      <w:r w:rsidR="00662AA2" w:rsidRPr="00D3733D">
        <w:t>assign</w:t>
      </w:r>
      <w:r w:rsidRPr="00D3733D">
        <w:t>ed to one common delay for all loudspeakers</w:t>
      </w:r>
      <w:r w:rsidR="00DC2FB4" w:rsidRPr="00D3733D">
        <w:t>,</w:t>
      </w:r>
      <w:r w:rsidRPr="00D3733D">
        <w:t xml:space="preserve"> which would produce the highest signal correlation at the position of the microphone. The delays are adjusted to values </w:t>
      </w:r>
      <w:r w:rsidR="00DC2FB4" w:rsidRPr="00D3733D">
        <w:t>that</w:t>
      </w:r>
      <w:r w:rsidRPr="00D3733D">
        <w:t xml:space="preserve"> will not provide a high correlation at the microphone position, but </w:t>
      </w:r>
      <w:r w:rsidR="00DC2FB4" w:rsidRPr="00D3733D">
        <w:t>do</w:t>
      </w:r>
      <w:r w:rsidRPr="00D3733D">
        <w:t xml:space="preserve"> provide </w:t>
      </w:r>
      <w:r w:rsidR="00DC2FB4" w:rsidRPr="00D3733D">
        <w:t xml:space="preserve">a </w:t>
      </w:r>
      <w:r w:rsidRPr="00D3733D">
        <w:t>mostly diffuse sound field. With this method</w:t>
      </w:r>
      <w:r w:rsidR="00DC2FB4" w:rsidRPr="00D3733D">
        <w:t>,</w:t>
      </w:r>
      <w:r w:rsidRPr="00D3733D">
        <w:t xml:space="preserve"> the sound directivity is not correctly reproduced</w:t>
      </w:r>
      <w:r w:rsidR="00DC2FB4" w:rsidRPr="00D3733D">
        <w:t>;</w:t>
      </w:r>
      <w:r w:rsidRPr="00D3733D">
        <w:t xml:space="preserve"> </w:t>
      </w:r>
      <w:r w:rsidR="00DC2FB4" w:rsidRPr="00D3733D">
        <w:t>however,</w:t>
      </w:r>
      <w:r w:rsidRPr="00D3733D">
        <w:t xml:space="preserve"> equalization with </w:t>
      </w:r>
      <w:r w:rsidR="00DC2FB4" w:rsidRPr="00D3733D">
        <w:t>a single</w:t>
      </w:r>
      <w:r w:rsidRPr="00D3733D">
        <w:t xml:space="preserve"> microphone is in any case not able to reproduce the sound directivity. The advantage of providing a diffuse sound field at the microphone position is that the spectral equalization matches very well. For the delay adjustment</w:t>
      </w:r>
      <w:r w:rsidR="00DC2FB4" w:rsidRPr="00D3733D">
        <w:t>,</w:t>
      </w:r>
      <w:r w:rsidRPr="00D3733D">
        <w:t xml:space="preserve"> the following rules should be followed:</w:t>
      </w:r>
    </w:p>
    <w:p w14:paraId="7A81F023" w14:textId="4E967F3B" w:rsidR="00F025C7" w:rsidRPr="00D3733D" w:rsidRDefault="0085259E" w:rsidP="00DC2FB4">
      <w:pPr>
        <w:pStyle w:val="enumlev1"/>
      </w:pPr>
      <w:r w:rsidRPr="00D3733D">
        <w:t>–</w:t>
      </w:r>
      <w:r w:rsidRPr="00D3733D">
        <w:tab/>
      </w:r>
      <w:r w:rsidR="00DC2FB4" w:rsidRPr="00D3733D">
        <w:t>the delay for front loudspeakers should be shorter than that for those at the rear;</w:t>
      </w:r>
    </w:p>
    <w:p w14:paraId="65E67A9B" w14:textId="02322C83" w:rsidR="00F025C7" w:rsidRPr="00D3733D" w:rsidRDefault="00DC2FB4">
      <w:pPr>
        <w:pStyle w:val="enumlev1"/>
      </w:pPr>
      <w:r w:rsidRPr="00D3733D">
        <w:t>–</w:t>
      </w:r>
      <w:r w:rsidRPr="00D3733D">
        <w:tab/>
      </w:r>
      <w:r w:rsidRPr="00D3733D">
        <w:rPr>
          <w:spacing w:val="-2"/>
        </w:rPr>
        <w:t xml:space="preserve">the </w:t>
      </w:r>
      <w:r w:rsidR="00F025C7" w:rsidRPr="00D3733D">
        <w:rPr>
          <w:spacing w:val="-2"/>
        </w:rPr>
        <w:t xml:space="preserve">minimum delay difference should be greater than the length </w:t>
      </w:r>
      <w:r w:rsidR="00E1642D" w:rsidRPr="00D3733D">
        <w:rPr>
          <w:spacing w:val="-2"/>
        </w:rPr>
        <w:t xml:space="preserve">of fast Fourier transform (FFT) </w:t>
      </w:r>
      <w:r w:rsidR="00F025C7" w:rsidRPr="00D3733D">
        <w:rPr>
          <w:spacing w:val="-2"/>
        </w:rPr>
        <w:t>used (typically &gt;20</w:t>
      </w:r>
      <w:r w:rsidR="00D6568E" w:rsidRPr="00D3733D">
        <w:rPr>
          <w:spacing w:val="-2"/>
        </w:rPr>
        <w:t> </w:t>
      </w:r>
      <w:r w:rsidR="00F025C7" w:rsidRPr="00D3733D">
        <w:rPr>
          <w:spacing w:val="-2"/>
        </w:rPr>
        <w:t>ms)</w:t>
      </w:r>
      <w:r w:rsidRPr="00D3733D">
        <w:rPr>
          <w:spacing w:val="-2"/>
        </w:rPr>
        <w:t>;</w:t>
      </w:r>
    </w:p>
    <w:p w14:paraId="55FA6AF1" w14:textId="584D21DE" w:rsidR="00F025C7" w:rsidRPr="00D3733D" w:rsidRDefault="0085259E" w:rsidP="00DC2FB4">
      <w:pPr>
        <w:pStyle w:val="enumlev1"/>
      </w:pPr>
      <w:r w:rsidRPr="00D3733D">
        <w:lastRenderedPageBreak/>
        <w:t>–</w:t>
      </w:r>
      <w:r w:rsidRPr="00D3733D">
        <w:tab/>
      </w:r>
      <w:r w:rsidR="00DC2FB4" w:rsidRPr="00D3733D">
        <w:t>t</w:t>
      </w:r>
      <w:r w:rsidR="00F025C7" w:rsidRPr="00D3733D">
        <w:t>he delays</w:t>
      </w:r>
      <w:r w:rsidR="00DC2FB4" w:rsidRPr="00D3733D">
        <w:t>,</w:t>
      </w:r>
      <w:r w:rsidR="00F025C7" w:rsidRPr="00D3733D">
        <w:t xml:space="preserve"> including acoustical delay</w:t>
      </w:r>
      <w:r w:rsidR="00DC2FB4" w:rsidRPr="00D3733D">
        <w:t>,</w:t>
      </w:r>
      <w:r w:rsidR="00F025C7" w:rsidRPr="00D3733D">
        <w:t xml:space="preserve"> should be chosen s</w:t>
      </w:r>
      <w:r w:rsidR="00DC2FB4" w:rsidRPr="00D3733D">
        <w:t>o</w:t>
      </w:r>
      <w:r w:rsidR="00F025C7" w:rsidRPr="00D3733D">
        <w:t xml:space="preserve"> that they are not </w:t>
      </w:r>
      <w:r w:rsidR="00DC2FB4" w:rsidRPr="00D3733D">
        <w:t xml:space="preserve">integral </w:t>
      </w:r>
      <w:r w:rsidR="00F025C7" w:rsidRPr="00D3733D">
        <w:t>multiple</w:t>
      </w:r>
      <w:r w:rsidR="00DC2FB4" w:rsidRPr="00D3733D">
        <w:t>s</w:t>
      </w:r>
      <w:r w:rsidR="00F025C7" w:rsidRPr="00D3733D">
        <w:t xml:space="preserve"> of each other.</w:t>
      </w:r>
    </w:p>
    <w:p w14:paraId="3ACD47B6" w14:textId="59873A3D" w:rsidR="00F025C7" w:rsidRPr="00D3733D" w:rsidRDefault="006D4AAD" w:rsidP="008670AF">
      <w:pPr>
        <w:pStyle w:val="Heading4"/>
      </w:pPr>
      <w:r w:rsidRPr="00D3733D">
        <w:t>8.2.5.</w:t>
      </w:r>
      <w:r w:rsidR="00F025C7" w:rsidRPr="00D3733D">
        <w:t>6</w:t>
      </w:r>
      <w:r w:rsidR="0085259E" w:rsidRPr="00D3733D">
        <w:tab/>
      </w:r>
      <w:r w:rsidR="002879BD" w:rsidRPr="00D3733D">
        <w:t xml:space="preserve">Step 6 – </w:t>
      </w:r>
      <w:r w:rsidR="00F025C7" w:rsidRPr="00D3733D">
        <w:t>Overall equalization</w:t>
      </w:r>
    </w:p>
    <w:p w14:paraId="4D47A43A" w14:textId="5D146DC4" w:rsidR="001F0749" w:rsidRPr="00D3733D" w:rsidRDefault="00F025C7">
      <w:r w:rsidRPr="00D3733D">
        <w:t>The last step is to verify the equalization process</w:t>
      </w:r>
      <w:r w:rsidR="00DC2FB4" w:rsidRPr="00D3733D">
        <w:t>,</w:t>
      </w:r>
      <w:r w:rsidRPr="00D3733D">
        <w:t xml:space="preserve"> including the delay compensation. Therefore</w:t>
      </w:r>
      <w:r w:rsidR="00DC2FB4" w:rsidRPr="00D3733D">
        <w:t>,</w:t>
      </w:r>
      <w:r w:rsidRPr="00D3733D">
        <w:t xml:space="preserve"> </w:t>
      </w:r>
      <w:r w:rsidR="001F0749" w:rsidRPr="00D3733D">
        <w:t>a</w:t>
      </w:r>
      <w:r w:rsidRPr="00D3733D">
        <w:t xml:space="preserve"> stationary, realistic broadband background noise signal is </w:t>
      </w:r>
      <w:r w:rsidR="001F0749" w:rsidRPr="00D3733D">
        <w:t>fed</w:t>
      </w:r>
      <w:r w:rsidRPr="00D3733D">
        <w:t xml:space="preserve"> to the four-loudspeaker arrangement. </w:t>
      </w:r>
      <w:r w:rsidR="00B55C42" w:rsidRPr="00D3733D">
        <w:t>With a</w:t>
      </w:r>
      <w:r w:rsidRPr="00D3733D">
        <w:t xml:space="preserve">ll equalizers, level and delay adjustments active, the signal is played back by all loudspeakers including the subwoofer (see </w:t>
      </w:r>
      <w:r w:rsidR="00937F2A" w:rsidRPr="00D3733D">
        <w:t xml:space="preserve">Figure </w:t>
      </w:r>
      <w:r w:rsidR="003967B2" w:rsidRPr="00D3733D">
        <w:t>6</w:t>
      </w:r>
      <w:r w:rsidRPr="00D3733D">
        <w:t xml:space="preserve">). The reproduced sound field is measured with the microphone of the </w:t>
      </w:r>
      <w:r w:rsidR="00F57533" w:rsidRPr="00D3733D">
        <w:t>h</w:t>
      </w:r>
      <w:r w:rsidRPr="00D3733D">
        <w:t xml:space="preserve">ands-free terminal. The measured frequency response at the microphone position should be within a tolerance of </w:t>
      </w:r>
      <w:r w:rsidR="00937F2A" w:rsidRPr="00D3733D">
        <w:sym w:font="Symbol" w:char="F0B1"/>
      </w:r>
      <w:r w:rsidR="004C3E44" w:rsidRPr="00D3733D">
        <w:t>3</w:t>
      </w:r>
      <w:r w:rsidRPr="00D3733D">
        <w:t xml:space="preserve"> dB.</w:t>
      </w:r>
      <w:r w:rsidR="00E504F6" w:rsidRPr="00D3733D">
        <w:t xml:space="preserve"> The measured A-weighted signal level should match t</w:t>
      </w:r>
      <w:r w:rsidR="00937F2A" w:rsidRPr="00D3733D">
        <w:t xml:space="preserve">he original signal level within </w:t>
      </w:r>
      <w:r w:rsidR="001F0749" w:rsidRPr="00D3733D">
        <w:t xml:space="preserve">of tolerance of </w:t>
      </w:r>
      <w:r w:rsidR="00937F2A" w:rsidRPr="00D3733D">
        <w:sym w:font="Symbol" w:char="F0B1"/>
      </w:r>
      <w:r w:rsidR="00E504F6" w:rsidRPr="00D3733D">
        <w:t>1 dB.</w:t>
      </w:r>
    </w:p>
    <w:p w14:paraId="0A07A0A6" w14:textId="3F402969" w:rsidR="00F025C7" w:rsidRPr="00D3733D" w:rsidRDefault="00F025C7">
      <w:pPr>
        <w:pStyle w:val="Note"/>
      </w:pPr>
      <w:r w:rsidRPr="00D3733D">
        <w:t>NOTE</w:t>
      </w:r>
      <w:r w:rsidR="0097310F" w:rsidRPr="00D3733D">
        <w:t xml:space="preserve"> –</w:t>
      </w:r>
      <w:r w:rsidRPr="00D3733D">
        <w:t xml:space="preserve"> If the result is outside the tolerance</w:t>
      </w:r>
      <w:r w:rsidR="001F0749" w:rsidRPr="00D3733D">
        <w:t>,</w:t>
      </w:r>
      <w:r w:rsidRPr="00D3733D">
        <w:t xml:space="preserve"> it needs to be checked which of the four loudspeakers mostly contribut</w:t>
      </w:r>
      <w:r w:rsidR="001F0749" w:rsidRPr="00D3733D">
        <w:t>es</w:t>
      </w:r>
      <w:r w:rsidRPr="00D3733D">
        <w:t xml:space="preserve"> to </w:t>
      </w:r>
      <w:r w:rsidR="001F0749" w:rsidRPr="00D3733D">
        <w:t xml:space="preserve">the </w:t>
      </w:r>
      <w:r w:rsidRPr="00D3733D">
        <w:t xml:space="preserve">equalization error. A detailed description of this procedure can be found in </w:t>
      </w:r>
      <w:r w:rsidR="00937F2A" w:rsidRPr="00D3733D">
        <w:t xml:space="preserve">Appendix </w:t>
      </w:r>
      <w:r w:rsidR="006F604E" w:rsidRPr="00D3733D">
        <w:t>V.</w:t>
      </w:r>
    </w:p>
    <w:p w14:paraId="6AFC85A1" w14:textId="1B818507" w:rsidR="00197E4C" w:rsidRPr="00D3733D" w:rsidRDefault="008471B4" w:rsidP="0097310F">
      <w:pPr>
        <w:pStyle w:val="Heading3"/>
      </w:pPr>
      <w:r w:rsidRPr="00D3733D">
        <w:t>8.2</w:t>
      </w:r>
      <w:r w:rsidR="003F0581" w:rsidRPr="00D3733D">
        <w:t>.6</w:t>
      </w:r>
      <w:r w:rsidR="003F0581" w:rsidRPr="00D3733D">
        <w:tab/>
      </w:r>
      <w:r w:rsidR="00197E4C" w:rsidRPr="00D3733D">
        <w:t xml:space="preserve">Loudspeaker equalization using the </w:t>
      </w:r>
      <w:r w:rsidR="002E73AD" w:rsidRPr="00D3733D">
        <w:t xml:space="preserve">multi-point method in a reference </w:t>
      </w:r>
      <w:r w:rsidR="009501AC" w:rsidRPr="00D3733D">
        <w:t>set-up</w:t>
      </w:r>
      <w:r w:rsidR="002E73AD" w:rsidRPr="00D3733D">
        <w:t xml:space="preserve"> </w:t>
      </w:r>
      <w:r w:rsidR="00FC5439" w:rsidRPr="00D3733D">
        <w:t>with a predefined microphone and loudspeaker arrangement</w:t>
      </w:r>
    </w:p>
    <w:p w14:paraId="749F6C11" w14:textId="52D915E3" w:rsidR="004226D9" w:rsidRPr="00D3733D" w:rsidRDefault="00741BE0" w:rsidP="009F4DE4">
      <w:pPr>
        <w:rPr>
          <w:spacing w:val="-6"/>
        </w:rPr>
      </w:pPr>
      <w:r w:rsidRPr="00D3733D">
        <w:rPr>
          <w:spacing w:val="-6"/>
        </w:rPr>
        <w:t xml:space="preserve">An overview of the benefits and limitations of the method described in this </w:t>
      </w:r>
      <w:r w:rsidR="003A6917" w:rsidRPr="00D3733D">
        <w:rPr>
          <w:spacing w:val="-6"/>
        </w:rPr>
        <w:t>clause</w:t>
      </w:r>
      <w:r w:rsidRPr="00D3733D">
        <w:rPr>
          <w:spacing w:val="-6"/>
        </w:rPr>
        <w:t xml:space="preserve"> can be found in </w:t>
      </w:r>
      <w:r w:rsidR="00937F2A" w:rsidRPr="00D3733D">
        <w:rPr>
          <w:spacing w:val="-6"/>
        </w:rPr>
        <w:t>clause </w:t>
      </w:r>
      <w:r w:rsidRPr="00D3733D">
        <w:rPr>
          <w:spacing w:val="-6"/>
        </w:rPr>
        <w:t>6.</w:t>
      </w:r>
    </w:p>
    <w:p w14:paraId="2301CEAD" w14:textId="23E16E95" w:rsidR="00F409D0" w:rsidRPr="00D3733D" w:rsidRDefault="003A6917" w:rsidP="008670AF">
      <w:pPr>
        <w:pStyle w:val="Heading4"/>
      </w:pPr>
      <w:r w:rsidRPr="00D3733D">
        <w:t>8.2.6.1</w:t>
      </w:r>
      <w:r w:rsidRPr="00D3733D">
        <w:tab/>
      </w:r>
      <w:r w:rsidR="00F409D0" w:rsidRPr="00D3733D">
        <w:t>Loudspeaker configuration</w:t>
      </w:r>
    </w:p>
    <w:p w14:paraId="7185530F" w14:textId="279AD4FE" w:rsidR="008860E5" w:rsidRPr="00D3733D" w:rsidRDefault="005050C3">
      <w:r w:rsidRPr="00D3733D">
        <w:t xml:space="preserve">Figure </w:t>
      </w:r>
      <w:r w:rsidR="008860E5" w:rsidRPr="00D3733D">
        <w:t>7</w:t>
      </w:r>
      <w:r w:rsidRPr="00D3733D">
        <w:t xml:space="preserve"> shows the </w:t>
      </w:r>
      <w:r w:rsidR="009501AC" w:rsidRPr="00D3733D">
        <w:t>set-up</w:t>
      </w:r>
      <w:r w:rsidRPr="00D3733D">
        <w:t xml:space="preserve"> of the eight loudspeakers in the laboratory. The vertical position of the loudspeakers in general is not so critical. However, in order to achieve the best possible interlab</w:t>
      </w:r>
      <w:r w:rsidR="009F02ED" w:rsidRPr="00D3733D">
        <w:t>oratory</w:t>
      </w:r>
      <w:r w:rsidRPr="00D3733D">
        <w:t xml:space="preserve"> </w:t>
      </w:r>
      <w:r w:rsidR="009501AC" w:rsidRPr="00D3733D">
        <w:t>set-up</w:t>
      </w:r>
      <w:r w:rsidRPr="00D3733D">
        <w:t xml:space="preserve"> accuracy, the vertical positions are </w:t>
      </w:r>
      <w:r w:rsidR="009F02ED" w:rsidRPr="00D3733D">
        <w:t>specifi</w:t>
      </w:r>
      <w:r w:rsidRPr="00D3733D">
        <w:t>ed as follows</w:t>
      </w:r>
      <w:r w:rsidR="009F4DE4" w:rsidRPr="00D3733D">
        <w:t>.</w:t>
      </w:r>
      <w:r w:rsidRPr="00D3733D">
        <w:t xml:space="preserve"> For the first set of loudspeakers</w:t>
      </w:r>
      <w:r w:rsidR="009F4DE4" w:rsidRPr="00D3733D">
        <w:t>,</w:t>
      </w:r>
      <w:r w:rsidRPr="00D3733D">
        <w:t xml:space="preserve"> the vertical position is adjusted so that the cent</w:t>
      </w:r>
      <w:r w:rsidR="00AB7CE3" w:rsidRPr="00D3733D">
        <w:t>r</w:t>
      </w:r>
      <w:r w:rsidRPr="00D3733D">
        <w:t xml:space="preserve">e of the loudspeaker membrane is about +15 cm above the vertical position defined by the DRP. The second set </w:t>
      </w:r>
      <w:r w:rsidR="00937F2A" w:rsidRPr="00D3733D">
        <w:t xml:space="preserve">of loudspeakers is adjusted to −15 cm </w:t>
      </w:r>
      <w:r w:rsidR="009F4DE4" w:rsidRPr="00D3733D">
        <w:t xml:space="preserve">below with </w:t>
      </w:r>
      <w:r w:rsidR="00937F2A" w:rsidRPr="00D3733D">
        <w:t>re</w:t>
      </w:r>
      <w:r w:rsidR="009F4DE4" w:rsidRPr="00D3733D">
        <w:t>spect to the</w:t>
      </w:r>
      <w:r w:rsidR="00937F2A" w:rsidRPr="00D3733D">
        <w:t> </w:t>
      </w:r>
      <w:r w:rsidRPr="00D3733D">
        <w:t>DRP. The vertical positions of the loudspeakers alternat</w:t>
      </w:r>
      <w:r w:rsidR="009F4DE4" w:rsidRPr="00D3733D">
        <w:t>e</w:t>
      </w:r>
      <w:r w:rsidRPr="00D3733D">
        <w:t xml:space="preserve">. </w:t>
      </w:r>
      <w:r w:rsidR="006D2456" w:rsidRPr="00D3733D">
        <w:t xml:space="preserve">In </w:t>
      </w:r>
      <w:r w:rsidR="00937F2A" w:rsidRPr="00D3733D">
        <w:t xml:space="preserve">Figure </w:t>
      </w:r>
      <w:r w:rsidR="006D2456" w:rsidRPr="00D3733D">
        <w:t>8</w:t>
      </w:r>
      <w:r w:rsidR="009F4DE4" w:rsidRPr="00D3733D">
        <w:t>,</w:t>
      </w:r>
      <w:r w:rsidR="006D2456" w:rsidRPr="00D3733D">
        <w:t xml:space="preserve"> </w:t>
      </w:r>
      <w:r w:rsidR="009F4DE4" w:rsidRPr="00D3733D">
        <w:t>odd-numbered</w:t>
      </w:r>
      <w:r w:rsidR="006D2456" w:rsidRPr="00D3733D">
        <w:t xml:space="preserve"> loudspeakers represent the first set and </w:t>
      </w:r>
      <w:r w:rsidR="009F4DE4" w:rsidRPr="00D3733D">
        <w:t>even numbered</w:t>
      </w:r>
      <w:r w:rsidR="006D2456" w:rsidRPr="00D3733D">
        <w:t xml:space="preserve"> the second. </w:t>
      </w:r>
      <w:r w:rsidRPr="00D3733D">
        <w:t xml:space="preserve">The distance between the surface of the artificial head and the loudspeaker fronts should be </w:t>
      </w:r>
      <w:r w:rsidR="009F4DE4" w:rsidRPr="00D3733D">
        <w:t xml:space="preserve">at least </w:t>
      </w:r>
      <w:r w:rsidRPr="00D3733D">
        <w:t xml:space="preserve">50 cm. The maximum distance should not extend 2.5 m. </w:t>
      </w:r>
      <w:r w:rsidR="00DF5ED3" w:rsidRPr="00D3733D">
        <w:t xml:space="preserve">The distance between the loudspeakers </w:t>
      </w:r>
      <w:r w:rsidR="009F4DE4" w:rsidRPr="00D3733D">
        <w:t>and</w:t>
      </w:r>
      <w:r w:rsidR="00DF5ED3" w:rsidRPr="00D3733D">
        <w:t xml:space="preserve"> the HATS</w:t>
      </w:r>
      <w:r w:rsidR="009F4DE4" w:rsidRPr="00D3733D">
        <w:t>,</w:t>
      </w:r>
      <w:r w:rsidR="00DF5ED3" w:rsidRPr="00D3733D">
        <w:t xml:space="preserve"> as well as the horizontal distribution of the loudspeakers</w:t>
      </w:r>
      <w:r w:rsidR="009F4DE4" w:rsidRPr="00D3733D">
        <w:t>,</w:t>
      </w:r>
      <w:r w:rsidR="00DF5ED3" w:rsidRPr="00D3733D">
        <w:t xml:space="preserve"> can be selected depending on the room, hence the spacing between the loudspeakers does not have to be exactly equal. The </w:t>
      </w:r>
      <w:r w:rsidR="009501AC" w:rsidRPr="00D3733D">
        <w:t>set-up</w:t>
      </w:r>
      <w:r w:rsidR="00DF5ED3" w:rsidRPr="00D3733D">
        <w:t xml:space="preserve"> may be a square or a circle around the HATS or a </w:t>
      </w:r>
      <w:r w:rsidR="009501AC" w:rsidRPr="00D3733D">
        <w:t>set-up</w:t>
      </w:r>
      <w:r w:rsidR="00DF5ED3" w:rsidRPr="00D3733D">
        <w:t xml:space="preserve"> in between</w:t>
      </w:r>
      <w:r w:rsidR="009F4DE4" w:rsidRPr="00D3733D">
        <w:t>,</w:t>
      </w:r>
      <w:r w:rsidR="00DF5ED3" w:rsidRPr="00D3733D">
        <w:t xml:space="preserve"> depending on what fits the room best.</w:t>
      </w:r>
      <w:r w:rsidR="005C655C" w:rsidRPr="00D3733D">
        <w:t xml:space="preserve"> </w:t>
      </w:r>
      <w:r w:rsidRPr="00D3733D">
        <w:t>Note that the maximum distance is also limited by the maximum sound pressure level of the loudspeakers</w:t>
      </w:r>
      <w:r w:rsidR="009F4DE4" w:rsidRPr="00D3733D">
        <w:t>,</w:t>
      </w:r>
      <w:r w:rsidRPr="00D3733D">
        <w:t xml:space="preserve"> because for frequencies down to 50 Hz sound fields including levels of up to 105 dBSPL should be reproducible.</w:t>
      </w:r>
    </w:p>
    <w:p w14:paraId="22D06B39" w14:textId="6B85AC25" w:rsidR="008860E5" w:rsidRPr="00D3733D" w:rsidRDefault="00A95A2C" w:rsidP="008860E5">
      <w:pPr>
        <w:pStyle w:val="Figure"/>
      </w:pPr>
      <w:r w:rsidRPr="00D3733D">
        <w:rPr>
          <w:noProof/>
          <w:lang w:eastAsia="en-GB"/>
        </w:rPr>
        <w:drawing>
          <wp:inline distT="0" distB="0" distL="0" distR="0" wp14:anchorId="0229E58E" wp14:editId="6354D491">
            <wp:extent cx="1929388" cy="1972060"/>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570(18)_F07.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929388" cy="1972060"/>
                    </a:xfrm>
                    <a:prstGeom prst="rect">
                      <a:avLst/>
                    </a:prstGeom>
                  </pic:spPr>
                </pic:pic>
              </a:graphicData>
            </a:graphic>
          </wp:inline>
        </w:drawing>
      </w:r>
    </w:p>
    <w:p w14:paraId="21E53740" w14:textId="19A676A8" w:rsidR="008860E5" w:rsidRPr="00D3733D" w:rsidRDefault="008860E5" w:rsidP="008860E5">
      <w:pPr>
        <w:pStyle w:val="FigureNoTitle0"/>
      </w:pPr>
      <w:r w:rsidRPr="00D3733D">
        <w:t xml:space="preserve">Figure 7 – Loudspeaker </w:t>
      </w:r>
      <w:r w:rsidR="009501AC" w:rsidRPr="00D3733D">
        <w:t>set-up</w:t>
      </w:r>
      <w:r w:rsidRPr="00D3733D">
        <w:t xml:space="preserve"> and some equalization paths</w:t>
      </w:r>
    </w:p>
    <w:p w14:paraId="37A71CB9" w14:textId="7DA1C28F" w:rsidR="005050C3" w:rsidRPr="00D3733D" w:rsidRDefault="003A6917" w:rsidP="008670AF">
      <w:pPr>
        <w:pStyle w:val="Heading4"/>
      </w:pPr>
      <w:r w:rsidRPr="00D3733D">
        <w:lastRenderedPageBreak/>
        <w:t>8.2.6.2</w:t>
      </w:r>
      <w:r w:rsidRPr="00D3733D">
        <w:tab/>
      </w:r>
      <w:r w:rsidR="005050C3" w:rsidRPr="00D3733D">
        <w:t>Room requirements</w:t>
      </w:r>
    </w:p>
    <w:p w14:paraId="2105A86C" w14:textId="27BF01F2" w:rsidR="005050C3" w:rsidRPr="00D3733D" w:rsidRDefault="005050C3">
      <w:r w:rsidRPr="00D3733D">
        <w:rPr>
          <w:spacing w:val="-2"/>
        </w:rPr>
        <w:t>Rooms where the procedure has been verified for range from 1.80</w:t>
      </w:r>
      <w:r w:rsidR="004575E5" w:rsidRPr="00D3733D">
        <w:rPr>
          <w:spacing w:val="-2"/>
        </w:rPr>
        <w:t> m </w:t>
      </w:r>
      <w:r w:rsidR="004575E5" w:rsidRPr="00D3733D">
        <w:sym w:font="Symbol" w:char="F0B4"/>
      </w:r>
      <w:r w:rsidRPr="00D3733D">
        <w:rPr>
          <w:spacing w:val="-2"/>
        </w:rPr>
        <w:t xml:space="preserve"> 2.40</w:t>
      </w:r>
      <w:r w:rsidR="004575E5" w:rsidRPr="00D3733D">
        <w:rPr>
          <w:spacing w:val="-2"/>
        </w:rPr>
        <w:t> m </w:t>
      </w:r>
      <w:r w:rsidR="004575E5" w:rsidRPr="00D3733D">
        <w:sym w:font="Symbol" w:char="F0B4"/>
      </w:r>
      <w:r w:rsidRPr="00D3733D">
        <w:rPr>
          <w:spacing w:val="-2"/>
        </w:rPr>
        <w:t xml:space="preserve"> 2.1</w:t>
      </w:r>
      <w:r w:rsidR="004575E5" w:rsidRPr="00D3733D">
        <w:rPr>
          <w:spacing w:val="-2"/>
        </w:rPr>
        <w:t> </w:t>
      </w:r>
      <w:r w:rsidRPr="00D3733D">
        <w:rPr>
          <w:spacing w:val="-2"/>
        </w:rPr>
        <w:t xml:space="preserve">m to </w:t>
      </w:r>
      <w:r w:rsidR="00937F2A" w:rsidRPr="00D3733D">
        <w:rPr>
          <w:spacing w:val="-2"/>
        </w:rPr>
        <w:t>8.00</w:t>
      </w:r>
      <w:r w:rsidR="004575E5" w:rsidRPr="00D3733D">
        <w:rPr>
          <w:spacing w:val="-2"/>
        </w:rPr>
        <w:t> m </w:t>
      </w:r>
      <w:r w:rsidR="004575E5" w:rsidRPr="00D3733D">
        <w:sym w:font="Symbol" w:char="F0B4"/>
      </w:r>
      <w:r w:rsidR="00937F2A" w:rsidRPr="00D3733D">
        <w:rPr>
          <w:spacing w:val="-2"/>
        </w:rPr>
        <w:t xml:space="preserve"> 9.00</w:t>
      </w:r>
      <w:r w:rsidR="004575E5" w:rsidRPr="00D3733D">
        <w:rPr>
          <w:spacing w:val="-2"/>
        </w:rPr>
        <w:t> m </w:t>
      </w:r>
      <w:r w:rsidR="004575E5" w:rsidRPr="00D3733D">
        <w:sym w:font="Symbol" w:char="F0B4"/>
      </w:r>
      <w:r w:rsidR="00937F2A" w:rsidRPr="00D3733D">
        <w:rPr>
          <w:spacing w:val="-2"/>
        </w:rPr>
        <w:t xml:space="preserve"> 4.5 </w:t>
      </w:r>
      <w:r w:rsidRPr="00D3733D">
        <w:rPr>
          <w:spacing w:val="-2"/>
        </w:rPr>
        <w:t>m</w:t>
      </w:r>
      <w:r w:rsidRPr="00D3733D">
        <w:t xml:space="preserve"> (</w:t>
      </w:r>
      <w:r w:rsidR="009F4DE4" w:rsidRPr="00D3733D">
        <w:rPr>
          <w:i/>
          <w:iCs/>
        </w:rPr>
        <w:t>d</w:t>
      </w:r>
      <w:r w:rsidR="00D60653" w:rsidRPr="00D3733D">
        <w:rPr>
          <w:spacing w:val="-2"/>
        </w:rPr>
        <w:t> </w:t>
      </w:r>
      <w:r w:rsidR="00D60653" w:rsidRPr="00D3733D">
        <w:sym w:font="Symbol" w:char="F0B4"/>
      </w:r>
      <w:r w:rsidR="009F4DE4" w:rsidRPr="00D3733D">
        <w:t xml:space="preserve"> </w:t>
      </w:r>
      <w:r w:rsidR="00B000BF" w:rsidRPr="00D3733D">
        <w:rPr>
          <w:i/>
          <w:iCs/>
        </w:rPr>
        <w:t>b </w:t>
      </w:r>
      <w:r w:rsidR="00D60653" w:rsidRPr="00D3733D">
        <w:sym w:font="Symbol" w:char="F0B4"/>
      </w:r>
      <w:r w:rsidR="009F4DE4" w:rsidRPr="00D3733D">
        <w:t xml:space="preserve"> </w:t>
      </w:r>
      <w:r w:rsidR="009F4DE4" w:rsidRPr="00D3733D">
        <w:rPr>
          <w:i/>
          <w:iCs/>
        </w:rPr>
        <w:t>h</w:t>
      </w:r>
      <w:r w:rsidRPr="00D3733D">
        <w:t>) in size. Rooms may range from anechoic rooms to acoustically treated office</w:t>
      </w:r>
      <w:r w:rsidR="00154C02" w:rsidRPr="00D3733D">
        <w:t>-</w:t>
      </w:r>
      <w:r w:rsidRPr="00D3733D">
        <w:t>type rooms. The most important criterion a room has to fulfil is the clarity 80 (</w:t>
      </w:r>
      <w:r w:rsidRPr="00D3733D">
        <w:rPr>
          <w:i/>
          <w:iCs/>
        </w:rPr>
        <w:t>C</w:t>
      </w:r>
      <w:r w:rsidRPr="00D3733D">
        <w:rPr>
          <w:vertAlign w:val="subscript"/>
        </w:rPr>
        <w:t>80</w:t>
      </w:r>
      <w:r w:rsidRPr="00D3733D">
        <w:t>). This parameter defines the signal energy of the first 80</w:t>
      </w:r>
      <w:r w:rsidR="0087785A" w:rsidRPr="00D3733D">
        <w:t xml:space="preserve"> </w:t>
      </w:r>
      <w:r w:rsidRPr="00D3733D">
        <w:t xml:space="preserve">ms of the impulse response in relation to the rest of the impulse response expressed </w:t>
      </w:r>
      <w:r w:rsidR="004575E5" w:rsidRPr="00D3733D">
        <w:t>in decibels</w:t>
      </w:r>
      <w:r w:rsidRPr="00D3733D">
        <w:t>.</w:t>
      </w:r>
    </w:p>
    <w:p w14:paraId="711AE816" w14:textId="65BA6672" w:rsidR="005050C3" w:rsidRPr="00D3733D" w:rsidRDefault="005050C3" w:rsidP="005050C3">
      <w:r w:rsidRPr="00D3733D">
        <w:t xml:space="preserve">Suitable rooms shall have </w:t>
      </w:r>
      <w:r w:rsidRPr="00D3733D">
        <w:rPr>
          <w:i/>
          <w:iCs/>
        </w:rPr>
        <w:t>C</w:t>
      </w:r>
      <w:r w:rsidRPr="00D3733D">
        <w:rPr>
          <w:vertAlign w:val="subscript"/>
        </w:rPr>
        <w:t>80</w:t>
      </w:r>
      <w:r w:rsidR="004575E5" w:rsidRPr="00D3733D">
        <w:t> </w:t>
      </w:r>
      <w:r w:rsidRPr="00D3733D">
        <w:t>&gt; 20dB.</w:t>
      </w:r>
    </w:p>
    <w:p w14:paraId="6E114E89" w14:textId="28FEDC07" w:rsidR="0097310F" w:rsidRPr="00D3733D" w:rsidRDefault="0097310F" w:rsidP="0097310F">
      <w:pPr>
        <w:pStyle w:val="Equation"/>
      </w:pPr>
      <w:r w:rsidRPr="00D3733D">
        <w:tab/>
      </w:r>
      <w:r w:rsidRPr="00D3733D">
        <w:tab/>
      </w:r>
      <w:r w:rsidR="000C3420" w:rsidRPr="00D3733D">
        <w:rPr>
          <w:position w:val="-46"/>
        </w:rPr>
        <w:object w:dxaOrig="2860" w:dyaOrig="1040" w14:anchorId="4CEE53C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43.4pt;height:52.4pt" o:ole="">
            <v:imagedata r:id="rId35" o:title=""/>
          </v:shape>
          <o:OLEObject Type="Embed" ProgID="Equation.DSMT4" ShapeID="_x0000_i1025" DrawAspect="Content" ObjectID="_1597150269" r:id="rId36"/>
        </w:object>
      </w:r>
      <w:r w:rsidRPr="00D3733D">
        <w:tab/>
        <w:t>(8-7)</w:t>
      </w:r>
    </w:p>
    <w:p w14:paraId="32AA11FA" w14:textId="7F2658A7" w:rsidR="005050C3" w:rsidRPr="00D3733D" w:rsidRDefault="003A6917" w:rsidP="008670AF">
      <w:pPr>
        <w:pStyle w:val="Heading4"/>
      </w:pPr>
      <w:r w:rsidRPr="00D3733D">
        <w:t>8.2.6.3</w:t>
      </w:r>
      <w:r w:rsidRPr="00D3733D">
        <w:tab/>
      </w:r>
      <w:r w:rsidR="005050C3" w:rsidRPr="00D3733D">
        <w:t>Equalization</w:t>
      </w:r>
    </w:p>
    <w:p w14:paraId="418065FB" w14:textId="77777777" w:rsidR="005050C3" w:rsidRPr="00D3733D" w:rsidRDefault="005050C3" w:rsidP="005050C3">
      <w:r w:rsidRPr="00D3733D">
        <w:t>The complete equalization procedure consists of the following steps:</w:t>
      </w:r>
    </w:p>
    <w:p w14:paraId="0FA9461E" w14:textId="22F339D7" w:rsidR="005050C3" w:rsidRPr="00D3733D" w:rsidRDefault="0097310F" w:rsidP="0097310F">
      <w:pPr>
        <w:pStyle w:val="enumlev1"/>
      </w:pPr>
      <w:r w:rsidRPr="00D3733D">
        <w:t>1)</w:t>
      </w:r>
      <w:r w:rsidRPr="00D3733D">
        <w:tab/>
      </w:r>
      <w:r w:rsidR="006D4AAD" w:rsidRPr="00D3733D">
        <w:t>separate level adjustment for every loudspeaker;</w:t>
      </w:r>
    </w:p>
    <w:p w14:paraId="6BF3B7E6" w14:textId="2718E590" w:rsidR="005050C3" w:rsidRPr="00D3733D" w:rsidRDefault="006D4AAD" w:rsidP="002879BD">
      <w:pPr>
        <w:pStyle w:val="enumlev1"/>
      </w:pPr>
      <w:r w:rsidRPr="00D3733D">
        <w:t>2)</w:t>
      </w:r>
      <w:r w:rsidRPr="00D3733D">
        <w:tab/>
        <w:t>system identification;</w:t>
      </w:r>
    </w:p>
    <w:p w14:paraId="7FE2EBEF" w14:textId="6EC86D83" w:rsidR="005050C3" w:rsidRPr="00D3733D" w:rsidRDefault="006D4AAD" w:rsidP="0097310F">
      <w:pPr>
        <w:pStyle w:val="enumlev1"/>
      </w:pPr>
      <w:r w:rsidRPr="00D3733D">
        <w:t>3)</w:t>
      </w:r>
      <w:r w:rsidRPr="00D3733D">
        <w:tab/>
        <w:t>recording using broad-band noise for later equalization check and error compensation;</w:t>
      </w:r>
    </w:p>
    <w:p w14:paraId="3F8239EB" w14:textId="3AF912D5" w:rsidR="005050C3" w:rsidRPr="00D3733D" w:rsidRDefault="006D4AAD" w:rsidP="002879BD">
      <w:pPr>
        <w:pStyle w:val="enumlev1"/>
      </w:pPr>
      <w:r w:rsidRPr="00D3733D">
        <w:t>4)</w:t>
      </w:r>
      <w:r w:rsidRPr="00D3733D">
        <w:tab/>
        <w:t>preprocessing of the impulse responses for equalization;</w:t>
      </w:r>
    </w:p>
    <w:p w14:paraId="01F4BD39" w14:textId="4C016144" w:rsidR="005050C3" w:rsidRPr="00D3733D" w:rsidRDefault="006D4AAD" w:rsidP="0097310F">
      <w:pPr>
        <w:pStyle w:val="enumlev1"/>
      </w:pPr>
      <w:r w:rsidRPr="00D3733D">
        <w:t>5)</w:t>
      </w:r>
      <w:r w:rsidRPr="00D3733D">
        <w:tab/>
        <w:t>calculation of the inversion filters;</w:t>
      </w:r>
    </w:p>
    <w:p w14:paraId="250BE6CF" w14:textId="3A53E4E5" w:rsidR="005050C3" w:rsidRPr="00D3733D" w:rsidRDefault="006D4AAD" w:rsidP="0097310F">
      <w:pPr>
        <w:pStyle w:val="enumlev1"/>
      </w:pPr>
      <w:r w:rsidRPr="00D3733D">
        <w:t>6</w:t>
      </w:r>
      <w:r w:rsidR="002879BD" w:rsidRPr="00D3733D">
        <w:t>)</w:t>
      </w:r>
      <w:r w:rsidRPr="00D3733D">
        <w:tab/>
        <w:t>first test of inversion with recorded noise;</w:t>
      </w:r>
    </w:p>
    <w:p w14:paraId="54A26865" w14:textId="533E3723" w:rsidR="005050C3" w:rsidRPr="00D3733D" w:rsidRDefault="006D4AAD" w:rsidP="002879BD">
      <w:pPr>
        <w:pStyle w:val="enumlev1"/>
      </w:pPr>
      <w:r w:rsidRPr="00D3733D">
        <w:t>7)</w:t>
      </w:r>
      <w:r w:rsidRPr="00D3733D">
        <w:tab/>
        <w:t xml:space="preserve">adjusting </w:t>
      </w:r>
      <w:r w:rsidR="005050C3" w:rsidRPr="00D3733D">
        <w:t xml:space="preserve">the filter to compensate </w:t>
      </w:r>
      <w:r w:rsidR="00662AA2" w:rsidRPr="00D3733D">
        <w:t xml:space="preserve">for </w:t>
      </w:r>
      <w:r w:rsidR="005050C3" w:rsidRPr="00D3733D">
        <w:t>inversion errors</w:t>
      </w:r>
      <w:r w:rsidRPr="00D3733D">
        <w:t>.</w:t>
      </w:r>
    </w:p>
    <w:p w14:paraId="758BC953" w14:textId="46D5368C" w:rsidR="005050C3" w:rsidRPr="00D3733D" w:rsidRDefault="005050C3" w:rsidP="000C3420">
      <w:r w:rsidRPr="00D3733D">
        <w:t xml:space="preserve">For equalization, the same microphone array </w:t>
      </w:r>
      <w:r w:rsidR="009501AC" w:rsidRPr="00D3733D">
        <w:t>set-up</w:t>
      </w:r>
      <w:r w:rsidRPr="00D3733D">
        <w:t xml:space="preserve"> </w:t>
      </w:r>
      <w:r w:rsidR="000C3420" w:rsidRPr="00D3733D">
        <w:t>and</w:t>
      </w:r>
      <w:r w:rsidRPr="00D3733D">
        <w:t xml:space="preserve"> microphone position</w:t>
      </w:r>
      <w:r w:rsidR="000C3420" w:rsidRPr="00D3733D">
        <w:t>s</w:t>
      </w:r>
      <w:r w:rsidRPr="00D3733D">
        <w:t xml:space="preserve"> should be used as for the recording </w:t>
      </w:r>
      <w:r w:rsidR="009501AC" w:rsidRPr="00D3733D">
        <w:t>set-up</w:t>
      </w:r>
      <w:r w:rsidRPr="00D3733D">
        <w:t xml:space="preserve">. Accordingly, the microphone array should be calibrated as described in </w:t>
      </w:r>
      <w:r w:rsidR="006F76F8" w:rsidRPr="00D3733D">
        <w:t>clause </w:t>
      </w:r>
      <w:r w:rsidRPr="00D3733D">
        <w:t>2.1.2. The equalization itself can then be performed completely automat</w:t>
      </w:r>
      <w:r w:rsidR="000C3420" w:rsidRPr="00D3733D">
        <w:t>ically,</w:t>
      </w:r>
      <w:r w:rsidRPr="00D3733D">
        <w:t xml:space="preserve"> independent</w:t>
      </w:r>
      <w:r w:rsidR="000C3420" w:rsidRPr="00D3733D">
        <w:t>ly</w:t>
      </w:r>
      <w:r w:rsidRPr="00D3733D">
        <w:t xml:space="preserve"> of the microphone array </w:t>
      </w:r>
      <w:r w:rsidR="009501AC" w:rsidRPr="00D3733D">
        <w:t>set-up</w:t>
      </w:r>
      <w:r w:rsidRPr="00D3733D">
        <w:t>.</w:t>
      </w:r>
      <w:r w:rsidR="008860E5" w:rsidRPr="00D3733D">
        <w:t xml:space="preserve"> See Figure 8</w:t>
      </w:r>
      <w:r w:rsidR="000C3420" w:rsidRPr="00D3733D">
        <w:t>.</w:t>
      </w:r>
    </w:p>
    <w:p w14:paraId="6FBCF3C5" w14:textId="41326909" w:rsidR="0097310F" w:rsidRPr="00D3733D" w:rsidRDefault="00951313" w:rsidP="0097310F">
      <w:pPr>
        <w:pStyle w:val="Figure"/>
      </w:pPr>
      <w:r w:rsidRPr="00D3733D">
        <w:rPr>
          <w:noProof/>
          <w:lang w:eastAsia="en-GB"/>
        </w:rPr>
        <w:drawing>
          <wp:inline distT="0" distB="0" distL="0" distR="0" wp14:anchorId="45F465F8" wp14:editId="6A02C9A8">
            <wp:extent cx="5736348" cy="582169"/>
            <wp:effectExtent l="0" t="0" r="0" b="889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570(18)_F08.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6348" cy="582169"/>
                    </a:xfrm>
                    <a:prstGeom prst="rect">
                      <a:avLst/>
                    </a:prstGeom>
                  </pic:spPr>
                </pic:pic>
              </a:graphicData>
            </a:graphic>
          </wp:inline>
        </w:drawing>
      </w:r>
    </w:p>
    <w:p w14:paraId="3EE0CAF9" w14:textId="7C9A7FBC" w:rsidR="0097310F" w:rsidRPr="00D3733D" w:rsidRDefault="0097310F" w:rsidP="0097310F">
      <w:pPr>
        <w:pStyle w:val="FigureNoTitle0"/>
      </w:pPr>
      <w:r w:rsidRPr="00D3733D">
        <w:t xml:space="preserve">Figure </w:t>
      </w:r>
      <w:r w:rsidR="008860E5" w:rsidRPr="00D3733D">
        <w:t>8</w:t>
      </w:r>
      <w:r w:rsidRPr="00D3733D">
        <w:t xml:space="preserve"> – Blocks of the equalization procedure</w:t>
      </w:r>
    </w:p>
    <w:p w14:paraId="4E2677A7" w14:textId="1A34D461" w:rsidR="005050C3" w:rsidRPr="00D3733D" w:rsidRDefault="005050C3" w:rsidP="00951313">
      <w:pPr>
        <w:pStyle w:val="Normalaftertitle"/>
      </w:pPr>
      <w:r w:rsidRPr="00D3733D">
        <w:t xml:space="preserve">Each step is described in </w:t>
      </w:r>
      <w:r w:rsidR="006D4AAD" w:rsidRPr="00D3733D">
        <w:t>clauses 8.2.6.</w:t>
      </w:r>
      <w:r w:rsidR="003A6917" w:rsidRPr="00D3733D">
        <w:t>3.</w:t>
      </w:r>
      <w:r w:rsidR="006D4AAD" w:rsidRPr="00D3733D">
        <w:t>1 to 8.2.6.</w:t>
      </w:r>
      <w:r w:rsidR="003A6917" w:rsidRPr="00D3733D">
        <w:t>3.</w:t>
      </w:r>
      <w:r w:rsidR="006D4AAD" w:rsidRPr="00D3733D">
        <w:t>7</w:t>
      </w:r>
      <w:r w:rsidRPr="00D3733D">
        <w:t>.</w:t>
      </w:r>
    </w:p>
    <w:p w14:paraId="34C918CD" w14:textId="4DA0F0D2" w:rsidR="005050C3" w:rsidRPr="00D3733D" w:rsidRDefault="006D4AAD" w:rsidP="008670AF">
      <w:pPr>
        <w:pStyle w:val="Heading5"/>
        <w:rPr>
          <w:rStyle w:val="Strong"/>
          <w:b/>
          <w:bCs w:val="0"/>
        </w:rPr>
      </w:pPr>
      <w:r w:rsidRPr="00D3733D">
        <w:t>8.2.6.</w:t>
      </w:r>
      <w:r w:rsidR="003A6917" w:rsidRPr="00D3733D">
        <w:t>3.</w:t>
      </w:r>
      <w:r w:rsidR="005050C3" w:rsidRPr="00D3733D">
        <w:rPr>
          <w:rStyle w:val="Strong"/>
          <w:b/>
          <w:bCs w:val="0"/>
        </w:rPr>
        <w:t>1</w:t>
      </w:r>
      <w:r w:rsidR="0097310F" w:rsidRPr="00D3733D">
        <w:rPr>
          <w:rStyle w:val="Strong"/>
          <w:b/>
          <w:bCs w:val="0"/>
        </w:rPr>
        <w:tab/>
      </w:r>
      <w:r w:rsidR="002879BD" w:rsidRPr="00D3733D">
        <w:t xml:space="preserve">Step 1 – </w:t>
      </w:r>
      <w:r w:rsidR="005050C3" w:rsidRPr="00D3733D">
        <w:rPr>
          <w:rStyle w:val="Strong"/>
          <w:b/>
          <w:bCs w:val="0"/>
        </w:rPr>
        <w:t>Separate level adjustment for every loudspeaker</w:t>
      </w:r>
    </w:p>
    <w:p w14:paraId="21C9448B" w14:textId="7AABD334" w:rsidR="005050C3" w:rsidRPr="00D3733D" w:rsidRDefault="005050C3" w:rsidP="00C35D93">
      <w:r w:rsidRPr="00D3733D">
        <w:t xml:space="preserve">First of all, the sound pressure level of each loudspeaker is adjusted so that the average sound pressure level across the whole frequency range and across the eight microphones is </w:t>
      </w:r>
      <w:r w:rsidR="0097640C" w:rsidRPr="00D3733D">
        <w:t xml:space="preserve">at least </w:t>
      </w:r>
      <w:r w:rsidRPr="00D3733D">
        <w:t xml:space="preserve">70 dBSPL. This </w:t>
      </w:r>
      <w:proofErr w:type="gramStart"/>
      <w:r w:rsidRPr="00D3733D">
        <w:t>is needed</w:t>
      </w:r>
      <w:proofErr w:type="gramEnd"/>
      <w:r w:rsidRPr="00D3733D">
        <w:t xml:space="preserve"> only in order </w:t>
      </w:r>
      <w:r w:rsidR="0097640C" w:rsidRPr="00D3733D">
        <w:t xml:space="preserve">to </w:t>
      </w:r>
      <w:r w:rsidRPr="00D3733D">
        <w:t xml:space="preserve">ensure a sufficient signal to noise ratio </w:t>
      </w:r>
      <w:r w:rsidR="0097640C" w:rsidRPr="00D3733D">
        <w:t xml:space="preserve">(SNR) </w:t>
      </w:r>
      <w:r w:rsidRPr="00D3733D">
        <w:t xml:space="preserve">for measuring the impulse responses in </w:t>
      </w:r>
      <w:r w:rsidR="008F040C">
        <w:t xml:space="preserve">clause </w:t>
      </w:r>
      <w:r w:rsidR="0097640C" w:rsidRPr="00D3733D">
        <w:t>8.2.6.3.2</w:t>
      </w:r>
      <w:r w:rsidRPr="00D3733D">
        <w:t>.</w:t>
      </w:r>
    </w:p>
    <w:p w14:paraId="41575AB1" w14:textId="274C5073" w:rsidR="005050C3" w:rsidRPr="00D3733D" w:rsidRDefault="006D4AAD" w:rsidP="008670AF">
      <w:pPr>
        <w:pStyle w:val="Heading4"/>
        <w:rPr>
          <w:rStyle w:val="Strong"/>
          <w:b/>
          <w:bCs w:val="0"/>
        </w:rPr>
      </w:pPr>
      <w:r w:rsidRPr="00D3733D">
        <w:lastRenderedPageBreak/>
        <w:t>8.2.6.</w:t>
      </w:r>
      <w:r w:rsidR="003A6917" w:rsidRPr="00D3733D">
        <w:t>3.</w:t>
      </w:r>
      <w:r w:rsidR="0097310F" w:rsidRPr="00D3733D">
        <w:rPr>
          <w:rStyle w:val="Strong"/>
          <w:b/>
          <w:bCs w:val="0"/>
        </w:rPr>
        <w:t>2</w:t>
      </w:r>
      <w:r w:rsidR="0097310F" w:rsidRPr="00D3733D">
        <w:rPr>
          <w:rStyle w:val="Strong"/>
          <w:b/>
          <w:bCs w:val="0"/>
        </w:rPr>
        <w:tab/>
      </w:r>
      <w:r w:rsidR="002879BD" w:rsidRPr="00D3733D">
        <w:t xml:space="preserve">Step 2 – </w:t>
      </w:r>
      <w:r w:rsidR="005050C3" w:rsidRPr="00D3733D">
        <w:rPr>
          <w:rStyle w:val="Strong"/>
          <w:b/>
          <w:bCs w:val="0"/>
        </w:rPr>
        <w:t>System identification</w:t>
      </w:r>
    </w:p>
    <w:p w14:paraId="3634F94F" w14:textId="2A58472F" w:rsidR="005050C3" w:rsidRPr="00D3733D" w:rsidRDefault="005050C3" w:rsidP="009501AC">
      <w:r w:rsidRPr="00D3733D">
        <w:t>In this step, the impulse responses between all loudspeakers and all m</w:t>
      </w:r>
      <w:r w:rsidR="005104F0" w:rsidRPr="00D3733D">
        <w:t>icrophones are measured. Figure </w:t>
      </w:r>
      <w:r w:rsidR="0097640C" w:rsidRPr="00D3733D">
        <w:t>7</w:t>
      </w:r>
      <w:r w:rsidRPr="00D3733D">
        <w:t xml:space="preserve"> shows the eight-microphone</w:t>
      </w:r>
      <w:r w:rsidR="0097640C" w:rsidRPr="00D3733D">
        <w:t xml:space="preserve"> and </w:t>
      </w:r>
      <w:r w:rsidRPr="00D3733D">
        <w:t xml:space="preserve">eight-loudspeaker </w:t>
      </w:r>
      <w:r w:rsidR="009501AC" w:rsidRPr="00D3733D">
        <w:t>set-up</w:t>
      </w:r>
      <w:r w:rsidRPr="00D3733D">
        <w:t xml:space="preserve">. </w:t>
      </w:r>
      <w:r w:rsidRPr="00D3733D">
        <w:rPr>
          <w:i/>
          <w:iCs/>
        </w:rPr>
        <w:t>H</w:t>
      </w:r>
      <w:r w:rsidRPr="00D3733D">
        <w:rPr>
          <w:vertAlign w:val="subscript"/>
        </w:rPr>
        <w:t>l</w:t>
      </w:r>
      <w:r w:rsidRPr="00D3733D">
        <w:rPr>
          <w:i/>
          <w:iCs/>
          <w:vertAlign w:val="subscript"/>
        </w:rPr>
        <w:t>i</w:t>
      </w:r>
      <w:r w:rsidRPr="00D3733D">
        <w:t xml:space="preserve"> </w:t>
      </w:r>
      <w:r w:rsidRPr="00D3733D">
        <w:fldChar w:fldCharType="begin"/>
      </w:r>
      <w:r w:rsidRPr="00D3733D">
        <w:instrText xml:space="preserve"> QUOTE </w:instrTex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li</m:t>
            </m:r>
          </m:sub>
        </m:sSub>
      </m:oMath>
      <w:r w:rsidRPr="00D3733D">
        <w:instrText xml:space="preserve"> </w:instrText>
      </w:r>
      <w:r w:rsidRPr="00D3733D">
        <w:fldChar w:fldCharType="end"/>
      </w:r>
      <w:r w:rsidR="009501AC" w:rsidRPr="00D3733D">
        <w:t>r</w:t>
      </w:r>
      <w:r w:rsidRPr="00D3733D">
        <w:t xml:space="preserve">epresents the impulse response (frequency response) from loudspeaker l to microphone </w:t>
      </w:r>
      <w:r w:rsidRPr="00D3733D">
        <w:rPr>
          <w:i/>
          <w:iCs/>
        </w:rPr>
        <w:t>i</w:t>
      </w:r>
      <w:r w:rsidRPr="00D3733D">
        <w:t xml:space="preserve">. </w:t>
      </w:r>
    </w:p>
    <w:p w14:paraId="294D156E" w14:textId="752A275D" w:rsidR="005050C3" w:rsidRPr="00D3733D" w:rsidRDefault="005050C3" w:rsidP="00C35D93">
      <w:r w:rsidRPr="00D3733D">
        <w:t xml:space="preserve">The impulse response between every loudspeaker and every microphone must </w:t>
      </w:r>
      <w:r w:rsidR="0097640C" w:rsidRPr="00D3733D">
        <w:t xml:space="preserve">then </w:t>
      </w:r>
      <w:r w:rsidRPr="00D3733D">
        <w:t xml:space="preserve">be determined. There exist different possibilities for measuring impulse responses, </w:t>
      </w:r>
      <w:r w:rsidR="005C655C" w:rsidRPr="00D3733D">
        <w:t xml:space="preserve">e.g., </w:t>
      </w:r>
      <w:r w:rsidRPr="00D3733D">
        <w:t>using maximum length sequences (MLS</w:t>
      </w:r>
      <w:r w:rsidR="0097640C" w:rsidRPr="00D3733D">
        <w:t>s</w:t>
      </w:r>
      <w:r w:rsidRPr="00D3733D">
        <w:t xml:space="preserve">) or using swept-sine (sweeps). The advantage of sweeps is that non-linearities can easily be observed and that the SNR </w:t>
      </w:r>
      <w:r w:rsidR="0097640C" w:rsidRPr="00D3733D">
        <w:t>at</w:t>
      </w:r>
      <w:r w:rsidRPr="00D3733D">
        <w:t xml:space="preserve"> lower frequencies is higher than with MLS. Using sweeps is therefore recommended for system identification. </w:t>
      </w:r>
      <w:r w:rsidR="00AB7CE3" w:rsidRPr="00D3733D">
        <w:t>T</w:t>
      </w:r>
      <w:r w:rsidRPr="00D3733D">
        <w:t>he sweep</w:t>
      </w:r>
      <w:r w:rsidR="00AB7CE3" w:rsidRPr="00D3733D">
        <w:t>,</w:t>
      </w:r>
      <w:r w:rsidRPr="00D3733D">
        <w:t xml:space="preserve"> denoted </w:t>
      </w:r>
      <w:r w:rsidRPr="00D3733D">
        <w:rPr>
          <w:i/>
          <w:iCs/>
        </w:rPr>
        <w:t>S</w:t>
      </w:r>
      <w:r w:rsidRPr="00D3733D">
        <w:t>(</w:t>
      </w:r>
      <w:r w:rsidRPr="00D3733D">
        <w:rPr>
          <w:i/>
          <w:iCs/>
        </w:rPr>
        <w:t>f</w:t>
      </w:r>
      <w:r w:rsidRPr="00D3733D">
        <w:t>)</w:t>
      </w:r>
      <w:r w:rsidR="00AB7CE3" w:rsidRPr="00D3733D">
        <w:t>,</w:t>
      </w:r>
      <w:r w:rsidRPr="00D3733D">
        <w:t xml:space="preserve"> may be played back with a loudspeaker and </w:t>
      </w:r>
      <w:r w:rsidRPr="00D3733D">
        <w:rPr>
          <w:i/>
          <w:iCs/>
        </w:rPr>
        <w:t>Y</w:t>
      </w:r>
      <w:r w:rsidRPr="00D3733D">
        <w:t>(</w:t>
      </w:r>
      <w:r w:rsidRPr="00D3733D">
        <w:rPr>
          <w:i/>
          <w:iCs/>
        </w:rPr>
        <w:t>f</w:t>
      </w:r>
      <w:r w:rsidRPr="00D3733D">
        <w:t xml:space="preserve">) is recorded with a microphone. The frequency response </w:t>
      </w:r>
      <w:r w:rsidRPr="00D3733D">
        <w:rPr>
          <w:i/>
          <w:iCs/>
        </w:rPr>
        <w:t>H</w:t>
      </w:r>
      <w:r w:rsidRPr="00D3733D">
        <w:t>(</w:t>
      </w:r>
      <w:r w:rsidRPr="00D3733D">
        <w:rPr>
          <w:i/>
          <w:iCs/>
        </w:rPr>
        <w:t>f</w:t>
      </w:r>
      <w:r w:rsidRPr="00D3733D">
        <w:t xml:space="preserve">) can then be calculated </w:t>
      </w:r>
      <w:r w:rsidR="0097640C" w:rsidRPr="00D3733D">
        <w:t>from</w:t>
      </w:r>
      <w:r w:rsidR="005104F0" w:rsidRPr="00D3733D">
        <w:t>:</w:t>
      </w:r>
    </w:p>
    <w:p w14:paraId="610FB151" w14:textId="321251E9" w:rsidR="000C628D" w:rsidRPr="00D3733D" w:rsidRDefault="000C628D" w:rsidP="000C628D">
      <w:pPr>
        <w:pStyle w:val="Equation"/>
      </w:pPr>
      <w:r w:rsidRPr="00D3733D">
        <w:tab/>
      </w:r>
      <w:r w:rsidRPr="00D3733D">
        <w:tab/>
      </w:r>
      <m:oMath>
        <m:r>
          <w:rPr>
            <w:rFonts w:ascii="Cambria Math" w:hAnsi="Cambria Math"/>
          </w:rPr>
          <m:t>H</m:t>
        </m:r>
        <m:d>
          <m:dPr>
            <m:ctrlPr>
              <w:rPr>
                <w:rFonts w:ascii="Cambria Math" w:hAnsi="Cambria Math"/>
              </w:rPr>
            </m:ctrlPr>
          </m:dPr>
          <m:e>
            <m:r>
              <w:rPr>
                <w:rFonts w:ascii="Cambria Math" w:hAnsi="Cambria Math"/>
              </w:rPr>
              <m:t>f</m:t>
            </m:r>
          </m:e>
        </m:d>
        <m:r>
          <m:rPr>
            <m:sty m:val="p"/>
          </m:rPr>
          <w:rPr>
            <w:rFonts w:ascii="Cambria Math" w:hAnsi="Cambria Math"/>
          </w:rPr>
          <m:t>=</m:t>
        </m:r>
        <m:f>
          <m:fPr>
            <m:ctrlPr>
              <w:rPr>
                <w:rFonts w:ascii="Cambria Math" w:hAnsi="Cambria Math"/>
              </w:rPr>
            </m:ctrlPr>
          </m:fPr>
          <m:num>
            <m:r>
              <w:rPr>
                <w:rFonts w:ascii="Cambria Math" w:hAnsi="Cambria Math"/>
              </w:rPr>
              <m:t>Y</m:t>
            </m:r>
            <m:d>
              <m:dPr>
                <m:ctrlPr>
                  <w:rPr>
                    <w:rFonts w:ascii="Cambria Math" w:hAnsi="Cambria Math"/>
                  </w:rPr>
                </m:ctrlPr>
              </m:dPr>
              <m:e>
                <m:r>
                  <w:rPr>
                    <w:rFonts w:ascii="Cambria Math" w:hAnsi="Cambria Math"/>
                  </w:rPr>
                  <m:t>f</m:t>
                </m:r>
              </m:e>
            </m:d>
          </m:num>
          <m:den>
            <m:r>
              <w:rPr>
                <w:rFonts w:ascii="Cambria Math" w:hAnsi="Cambria Math"/>
              </w:rPr>
              <m:t>S</m:t>
            </m:r>
            <m:r>
              <m:rPr>
                <m:sty m:val="p"/>
              </m:rPr>
              <w:rPr>
                <w:rFonts w:ascii="Cambria Math" w:hAnsi="Cambria Math"/>
              </w:rPr>
              <m:t>(</m:t>
            </m:r>
            <m:r>
              <w:rPr>
                <w:rFonts w:ascii="Cambria Math" w:hAnsi="Cambria Math"/>
              </w:rPr>
              <m:t>f</m:t>
            </m:r>
            <m:r>
              <m:rPr>
                <m:sty m:val="p"/>
              </m:rPr>
              <w:rPr>
                <w:rFonts w:ascii="Cambria Math" w:hAnsi="Cambria Math"/>
              </w:rPr>
              <m:t>)</m:t>
            </m:r>
          </m:den>
        </m:f>
      </m:oMath>
      <w:r w:rsidRPr="00D3733D">
        <w:tab/>
        <w:t>(8-8)</w:t>
      </w:r>
    </w:p>
    <w:p w14:paraId="0142DCE2" w14:textId="02888341" w:rsidR="005050C3" w:rsidRPr="00D3733D" w:rsidRDefault="005050C3" w:rsidP="005050C3">
      <w:r w:rsidRPr="00D3733D">
        <w:t>For sufficient system identification</w:t>
      </w:r>
      <w:r w:rsidR="0097640C" w:rsidRPr="00D3733D">
        <w:t>,</w:t>
      </w:r>
      <w:r w:rsidRPr="00D3733D">
        <w:t xml:space="preserve"> the frequency range in which the response is calculated should be at least 20 Hz to 20 kHz.</w:t>
      </w:r>
    </w:p>
    <w:p w14:paraId="7D207183" w14:textId="60281C3B" w:rsidR="005050C3" w:rsidRPr="00D3733D" w:rsidRDefault="006D4AAD" w:rsidP="008670AF">
      <w:pPr>
        <w:pStyle w:val="Heading4"/>
        <w:rPr>
          <w:rStyle w:val="Strong"/>
          <w:b/>
          <w:bCs w:val="0"/>
        </w:rPr>
      </w:pPr>
      <w:r w:rsidRPr="00D3733D">
        <w:t>8.2.6.</w:t>
      </w:r>
      <w:r w:rsidR="003A6917" w:rsidRPr="00D3733D">
        <w:t>3.</w:t>
      </w:r>
      <w:r w:rsidR="000C628D" w:rsidRPr="00D3733D">
        <w:t>3</w:t>
      </w:r>
      <w:r w:rsidR="000C628D" w:rsidRPr="00D3733D">
        <w:tab/>
      </w:r>
      <w:r w:rsidR="002879BD" w:rsidRPr="00D3733D">
        <w:t xml:space="preserve">Step 3 – </w:t>
      </w:r>
      <w:r w:rsidR="005050C3" w:rsidRPr="00D3733D">
        <w:t>Recording using broad-band noise for later equalization check and error compensation</w:t>
      </w:r>
    </w:p>
    <w:p w14:paraId="60AF9D42" w14:textId="12F3DC9E" w:rsidR="005050C3" w:rsidRPr="00D3733D" w:rsidRDefault="005050C3">
      <w:r w:rsidRPr="00D3733D">
        <w:t>In order to generate well</w:t>
      </w:r>
      <w:r w:rsidR="0097640C" w:rsidRPr="00D3733D">
        <w:t>-</w:t>
      </w:r>
      <w:r w:rsidRPr="00D3733D">
        <w:t>defined material for testing and optimizing the quality of the equalization procedure</w:t>
      </w:r>
      <w:r w:rsidR="0097640C" w:rsidRPr="00D3733D">
        <w:t>,</w:t>
      </w:r>
      <w:r w:rsidRPr="00D3733D">
        <w:t xml:space="preserve"> a broad-band pink noise is recorded with the calibration set of microphones</w:t>
      </w:r>
      <w:r w:rsidR="00DD6BA3" w:rsidRPr="00D3733D">
        <w:t>,</w:t>
      </w:r>
      <w:r w:rsidRPr="00D3733D">
        <w:t xml:space="preserve"> as well as with the fine-tuning set</w:t>
      </w:r>
      <w:r w:rsidR="00E92559" w:rsidRPr="00D3733D">
        <w:t>. Therefore</w:t>
      </w:r>
      <w:r w:rsidR="00742970" w:rsidRPr="00D3733D">
        <w:t>,</w:t>
      </w:r>
      <w:r w:rsidR="00E92559" w:rsidRPr="00D3733D">
        <w:t xml:space="preserve"> a well-defined sound field has to be generated, </w:t>
      </w:r>
      <w:r w:rsidR="00DD6BA3" w:rsidRPr="00D3733D">
        <w:t>e.g.,</w:t>
      </w:r>
      <w:r w:rsidR="00E92559" w:rsidRPr="00D3733D">
        <w:t xml:space="preserve"> by using eight uncorrelated broadband pink noise sources. </w:t>
      </w:r>
      <w:r w:rsidRPr="00D3733D">
        <w:t>In contrast to recordings done in real</w:t>
      </w:r>
      <w:r w:rsidR="000B638F" w:rsidRPr="00D3733D">
        <w:t>-</w:t>
      </w:r>
      <w:r w:rsidRPr="00D3733D">
        <w:t>world situations</w:t>
      </w:r>
      <w:r w:rsidR="00DD6BA3" w:rsidRPr="00D3733D">
        <w:t>,</w:t>
      </w:r>
      <w:r w:rsidRPr="00D3733D">
        <w:t xml:space="preserve"> both the original noise field and the simulated noise field are </w:t>
      </w:r>
      <w:r w:rsidR="00DD6BA3" w:rsidRPr="00D3733D">
        <w:t xml:space="preserve">then </w:t>
      </w:r>
      <w:r w:rsidRPr="00D3733D">
        <w:t>known for exact</w:t>
      </w:r>
      <w:r w:rsidR="00DD6BA3" w:rsidRPr="00D3733D">
        <w:t>ly</w:t>
      </w:r>
      <w:r w:rsidRPr="00D3733D">
        <w:t xml:space="preserve"> the same room</w:t>
      </w:r>
      <w:r w:rsidR="00DD6BA3" w:rsidRPr="00D3733D">
        <w:t>.</w:t>
      </w:r>
      <w:r w:rsidRPr="00D3733D">
        <w:t xml:space="preserve"> </w:t>
      </w:r>
      <w:r w:rsidR="00DD6BA3" w:rsidRPr="00D3733D">
        <w:t>H</w:t>
      </w:r>
      <w:r w:rsidRPr="00D3733D">
        <w:t>ence</w:t>
      </w:r>
      <w:r w:rsidR="00DD6BA3" w:rsidRPr="00D3733D">
        <w:t>,</w:t>
      </w:r>
      <w:r w:rsidRPr="00D3733D">
        <w:t xml:space="preserve"> the reproduction should be perfect at the calibration set microphone positions. Moreover, </w:t>
      </w:r>
      <w:r w:rsidR="00DD6BA3" w:rsidRPr="00D3733D">
        <w:t xml:space="preserve">the </w:t>
      </w:r>
      <w:r w:rsidRPr="00D3733D">
        <w:t>accura</w:t>
      </w:r>
      <w:r w:rsidR="00DD6BA3" w:rsidRPr="00D3733D">
        <w:t>cy</w:t>
      </w:r>
      <w:r w:rsidRPr="00D3733D">
        <w:t xml:space="preserve"> </w:t>
      </w:r>
      <w:r w:rsidR="00DD6BA3" w:rsidRPr="00D3733D">
        <w:t>of</w:t>
      </w:r>
      <w:r w:rsidRPr="00D3733D">
        <w:t xml:space="preserve"> sound field reproduc</w:t>
      </w:r>
      <w:r w:rsidR="00DD6BA3" w:rsidRPr="00D3733D">
        <w:t>tion</w:t>
      </w:r>
      <w:r w:rsidRPr="00D3733D">
        <w:t xml:space="preserve"> </w:t>
      </w:r>
      <w:r w:rsidR="00A44229" w:rsidRPr="00D3733D">
        <w:t xml:space="preserve">can be verified </w:t>
      </w:r>
      <w:r w:rsidRPr="00D3733D">
        <w:t>in the fine-tuning positions</w:t>
      </w:r>
      <w:r w:rsidR="00A44229" w:rsidRPr="00D3733D">
        <w:t>.</w:t>
      </w:r>
      <w:r w:rsidRPr="00D3733D">
        <w:t xml:space="preserve"> </w:t>
      </w:r>
      <w:r w:rsidR="00A44229" w:rsidRPr="00D3733D">
        <w:t>Note that these positions</w:t>
      </w:r>
      <w:r w:rsidRPr="00D3733D">
        <w:t xml:space="preserve"> are not incorporated into the equalization procedure. The broad-band noise level should be sufficiently high to allow for a good error calculation later on. The frequency range of the noise signal should cover all frequencies for which the system has to be equalized. </w:t>
      </w:r>
      <w:r w:rsidR="00DD6BA3" w:rsidRPr="00D3733D">
        <w:t>A</w:t>
      </w:r>
      <w:r w:rsidRPr="00D3733D">
        <w:t xml:space="preserve"> range from 20 Hz to 20 kHz</w:t>
      </w:r>
      <w:r w:rsidR="00DD6BA3" w:rsidRPr="00D3733D">
        <w:t xml:space="preserve"> is again recommended</w:t>
      </w:r>
      <w:r w:rsidRPr="00D3733D">
        <w:t>.</w:t>
      </w:r>
    </w:p>
    <w:p w14:paraId="09A66ACE" w14:textId="3D145244" w:rsidR="005050C3" w:rsidRPr="00D3733D" w:rsidRDefault="006D4AAD" w:rsidP="008670AF">
      <w:pPr>
        <w:pStyle w:val="Heading4"/>
      </w:pPr>
      <w:r w:rsidRPr="00D3733D">
        <w:t>8.2.6.</w:t>
      </w:r>
      <w:r w:rsidR="003A6917" w:rsidRPr="00D3733D">
        <w:t>3.</w:t>
      </w:r>
      <w:r w:rsidR="000C628D" w:rsidRPr="00D3733D">
        <w:t>4</w:t>
      </w:r>
      <w:r w:rsidR="000C628D" w:rsidRPr="00D3733D">
        <w:tab/>
      </w:r>
      <w:r w:rsidR="002879BD" w:rsidRPr="00D3733D">
        <w:t xml:space="preserve">Step 4 – </w:t>
      </w:r>
      <w:r w:rsidR="005050C3" w:rsidRPr="00D3733D">
        <w:t>Preprocessing of the impulse responses for equalization</w:t>
      </w:r>
    </w:p>
    <w:p w14:paraId="505C0B2B" w14:textId="0D278605" w:rsidR="005050C3" w:rsidRPr="00D3733D" w:rsidRDefault="005050C3" w:rsidP="005050C3">
      <w:r w:rsidRPr="00D3733D">
        <w:t>The motivation for this preprocessing procedure is that</w:t>
      </w:r>
      <w:r w:rsidR="00DD6BA3" w:rsidRPr="00D3733D">
        <w:t>,</w:t>
      </w:r>
      <w:r w:rsidRPr="00D3733D">
        <w:t xml:space="preserve"> in rooms with a long reverberation time</w:t>
      </w:r>
      <w:r w:rsidR="00DD6BA3" w:rsidRPr="00D3733D">
        <w:t>,</w:t>
      </w:r>
      <w:r w:rsidRPr="00D3733D">
        <w:t xml:space="preserve"> it is difficult to compensate </w:t>
      </w:r>
      <w:r w:rsidR="00662AA2" w:rsidRPr="00D3733D">
        <w:t xml:space="preserve">for </w:t>
      </w:r>
      <w:r w:rsidRPr="00D3733D">
        <w:t>this reverberation completely.</w:t>
      </w:r>
    </w:p>
    <w:p w14:paraId="76256282" w14:textId="0487ED34" w:rsidR="005050C3" w:rsidRPr="00D3733D" w:rsidRDefault="00344FD7" w:rsidP="007B4B18">
      <w:pPr>
        <w:rPr>
          <w:rFonts w:cs="Arial"/>
        </w:rPr>
      </w:pPr>
      <w:r w:rsidRPr="00D3733D">
        <w:t>In particular,</w:t>
      </w:r>
      <w:r w:rsidR="005050C3" w:rsidRPr="00D3733D">
        <w:t xml:space="preserve"> sound fields at frequencies </w:t>
      </w:r>
      <w:r w:rsidRPr="00D3733D">
        <w:t xml:space="preserve">higher </w:t>
      </w:r>
      <w:r w:rsidR="005050C3" w:rsidRPr="00D3733D">
        <w:t xml:space="preserve">than </w:t>
      </w:r>
      <w:r w:rsidR="005050C3" w:rsidRPr="00D3733D">
        <w:rPr>
          <w:i/>
          <w:iCs/>
        </w:rPr>
        <w:t>f</w:t>
      </w:r>
      <w:r w:rsidR="005050C3" w:rsidRPr="00D3733D">
        <w:rPr>
          <w:vertAlign w:val="subscript"/>
        </w:rPr>
        <w:t>lim</w:t>
      </w:r>
      <w:r w:rsidR="005050C3" w:rsidRPr="00D3733D">
        <w:t xml:space="preserve">, which for the given microphone </w:t>
      </w:r>
      <w:r w:rsidR="009501AC" w:rsidRPr="00D3733D">
        <w:t>set-up</w:t>
      </w:r>
      <w:r w:rsidR="005050C3" w:rsidRPr="00D3733D">
        <w:t xml:space="preserve"> is in the range between 2 kHz and 3 kHz</w:t>
      </w:r>
      <w:r w:rsidRPr="00D3733D">
        <w:t>,</w:t>
      </w:r>
      <w:r w:rsidR="005050C3" w:rsidRPr="00D3733D">
        <w:t xml:space="preserve"> cannot be reproduced correctly. Hence, higher frequencies should not influence the quality of inversion.</w:t>
      </w:r>
    </w:p>
    <w:p w14:paraId="13411907" w14:textId="6DA39E7B" w:rsidR="005050C3" w:rsidRPr="00D3733D" w:rsidRDefault="005050C3" w:rsidP="005050C3">
      <w:pPr>
        <w:rPr>
          <w:rFonts w:cs="Arial"/>
        </w:rPr>
      </w:pPr>
      <w:r w:rsidRPr="00D3733D">
        <w:rPr>
          <w:rFonts w:cs="Arial"/>
        </w:rPr>
        <w:t>To cope with that, a low</w:t>
      </w:r>
      <w:r w:rsidR="00FE192A" w:rsidRPr="00D3733D">
        <w:rPr>
          <w:rFonts w:cs="Arial"/>
        </w:rPr>
        <w:t>-</w:t>
      </w:r>
      <w:r w:rsidRPr="00D3733D">
        <w:rPr>
          <w:rFonts w:cs="Arial"/>
        </w:rPr>
        <w:t>pass filter with a time-variant cut-off frequency is applied to the measured impulse response.</w:t>
      </w:r>
    </w:p>
    <w:p w14:paraId="510950DD" w14:textId="33C7F528" w:rsidR="005050C3" w:rsidRPr="00D3733D" w:rsidRDefault="000C628D" w:rsidP="000C628D">
      <w:pPr>
        <w:pStyle w:val="enumlev1"/>
      </w:pPr>
      <w:r w:rsidRPr="00D3733D">
        <w:t>1)</w:t>
      </w:r>
      <w:r w:rsidRPr="00D3733D">
        <w:tab/>
      </w:r>
      <w:r w:rsidR="005050C3" w:rsidRPr="00D3733D">
        <w:t xml:space="preserve">Filter the impulse response in the frequency domain by multiplying a window function which has the value 1 for frequencies smaller than </w:t>
      </w:r>
      <w:r w:rsidR="005050C3" w:rsidRPr="00D3733D">
        <w:rPr>
          <w:i/>
          <w:iCs/>
        </w:rPr>
        <w:t>f</w:t>
      </w:r>
      <w:r w:rsidR="005050C3" w:rsidRPr="00D3733D">
        <w:rPr>
          <w:vertAlign w:val="subscript"/>
        </w:rPr>
        <w:t>pass</w:t>
      </w:r>
      <w:r w:rsidR="005050C3" w:rsidRPr="00D3733D">
        <w:t xml:space="preserve"> and 0 for frequencies greater than </w:t>
      </w:r>
      <w:r w:rsidR="005050C3" w:rsidRPr="00D3733D">
        <w:rPr>
          <w:i/>
          <w:iCs/>
        </w:rPr>
        <w:t>f</w:t>
      </w:r>
      <w:r w:rsidR="005050C3" w:rsidRPr="00D3733D">
        <w:rPr>
          <w:vertAlign w:val="subscript"/>
        </w:rPr>
        <w:t>stop</w:t>
      </w:r>
      <w:r w:rsidR="005050C3" w:rsidRPr="00D3733D">
        <w:t>. Between those two frequencies</w:t>
      </w:r>
      <w:r w:rsidR="00A807BE" w:rsidRPr="00D3733D">
        <w:t>,</w:t>
      </w:r>
      <w:r w:rsidR="005050C3" w:rsidRPr="00D3733D">
        <w:t xml:space="preserve"> the window function has a cosine (Hanning) characteristic.</w:t>
      </w:r>
    </w:p>
    <w:p w14:paraId="6D700A5F" w14:textId="634A175D" w:rsidR="005050C3" w:rsidRPr="00D3733D" w:rsidRDefault="000C628D" w:rsidP="007B4B18">
      <w:pPr>
        <w:pStyle w:val="enumlev1"/>
      </w:pPr>
      <w:r w:rsidRPr="00D3733D">
        <w:t>2)</w:t>
      </w:r>
      <w:r w:rsidRPr="00D3733D">
        <w:tab/>
      </w:r>
      <w:r w:rsidR="005050C3" w:rsidRPr="00D3733D">
        <w:t>The preprocessed impulse response is calculated in the time-domain as the weighted sum of the original impulse response and the low</w:t>
      </w:r>
      <w:r w:rsidR="00A807BE" w:rsidRPr="00D3733D">
        <w:t>-</w:t>
      </w:r>
      <w:r w:rsidR="005050C3" w:rsidRPr="00D3733D">
        <w:t xml:space="preserve">pass-filtered impulse response from step (1). The time-variant weighting of the original impulse response is 1 up to </w:t>
      </w:r>
      <w:r w:rsidR="005050C3" w:rsidRPr="00D3733D">
        <w:rPr>
          <w:i/>
          <w:iCs/>
        </w:rPr>
        <w:t>t</w:t>
      </w:r>
      <w:r w:rsidR="005050C3" w:rsidRPr="00D3733D">
        <w:rPr>
          <w:vertAlign w:val="subscript"/>
        </w:rPr>
        <w:t>min</w:t>
      </w:r>
      <w:r w:rsidR="005050C3" w:rsidRPr="00D3733D">
        <w:t xml:space="preserve"> after the start of the impulse response and falls to 0 with a cosine (Hanning) characteristic until </w:t>
      </w:r>
      <w:r w:rsidR="005050C3" w:rsidRPr="00D3733D">
        <w:rPr>
          <w:i/>
          <w:iCs/>
        </w:rPr>
        <w:t>t</w:t>
      </w:r>
      <w:r w:rsidR="005050C3" w:rsidRPr="00D3733D">
        <w:rPr>
          <w:vertAlign w:val="subscript"/>
        </w:rPr>
        <w:t>max</w:t>
      </w:r>
      <w:r w:rsidR="005050C3" w:rsidRPr="00D3733D">
        <w:t xml:space="preserve"> after the start of the impulse response. The </w:t>
      </w:r>
      <w:r w:rsidR="005050C3" w:rsidRPr="00D3733D">
        <w:lastRenderedPageBreak/>
        <w:t>time-variant weighting of the low</w:t>
      </w:r>
      <w:r w:rsidR="00A807BE" w:rsidRPr="00D3733D">
        <w:t>-</w:t>
      </w:r>
      <w:r w:rsidR="005050C3" w:rsidRPr="00D3733D">
        <w:t>pass-filtered impulse response from step (1) is 1 minus the weighting of the original impulse response.</w:t>
      </w:r>
    </w:p>
    <w:p w14:paraId="1507CA63" w14:textId="77777777" w:rsidR="005050C3" w:rsidRPr="00D3733D" w:rsidRDefault="005050C3" w:rsidP="000C628D">
      <w:r w:rsidRPr="00D3733D">
        <w:t>The values for these parameters are given in Table 2.</w:t>
      </w:r>
    </w:p>
    <w:p w14:paraId="040D3BB8" w14:textId="2C6F4392" w:rsidR="005050C3" w:rsidRPr="00D3733D" w:rsidRDefault="005050C3" w:rsidP="0087785A">
      <w:pPr>
        <w:pStyle w:val="TableNoTitle0"/>
      </w:pPr>
      <w:r w:rsidRPr="00D3733D">
        <w:t>Table 2</w:t>
      </w:r>
      <w:r w:rsidR="000C628D" w:rsidRPr="00D3733D">
        <w:t xml:space="preserve"> –</w:t>
      </w:r>
      <w:r w:rsidRPr="00D3733D">
        <w:t xml:space="preserve"> Parameters for preprocessing the impulse</w:t>
      </w:r>
      <w:r w:rsidR="004153B1" w:rsidRPr="00D3733D">
        <w:t xml:space="preserve"> responses </w:t>
      </w:r>
      <w:r w:rsidR="0087785A" w:rsidRPr="00D3733D">
        <w:br/>
      </w:r>
      <w:r w:rsidR="004153B1" w:rsidRPr="00D3733D">
        <w:t>between loudspeakers</w:t>
      </w:r>
      <w:r w:rsidR="0087785A" w:rsidRPr="00D3733D">
        <w:t xml:space="preserve"> </w:t>
      </w:r>
      <w:r w:rsidRPr="00D3733D">
        <w:t>and microphones</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tblCellMar>
        <w:tblLook w:val="04A0" w:firstRow="1" w:lastRow="0" w:firstColumn="1" w:lastColumn="0" w:noHBand="0" w:noVBand="1"/>
      </w:tblPr>
      <w:tblGrid>
        <w:gridCol w:w="1730"/>
        <w:gridCol w:w="2376"/>
        <w:gridCol w:w="1417"/>
        <w:gridCol w:w="2136"/>
        <w:gridCol w:w="1970"/>
      </w:tblGrid>
      <w:tr w:rsidR="005050C3" w:rsidRPr="00D3733D" w14:paraId="01584D4C" w14:textId="77777777" w:rsidTr="008F040C">
        <w:trPr>
          <w:jc w:val="center"/>
        </w:trPr>
        <w:tc>
          <w:tcPr>
            <w:tcW w:w="898" w:type="pct"/>
            <w:tcBorders>
              <w:top w:val="single" w:sz="4" w:space="0" w:color="auto"/>
            </w:tcBorders>
            <w:vAlign w:val="center"/>
          </w:tcPr>
          <w:p w14:paraId="0AB8A836" w14:textId="77777777" w:rsidR="005050C3" w:rsidRPr="00D3733D" w:rsidRDefault="005050C3" w:rsidP="000C628D">
            <w:pPr>
              <w:pStyle w:val="Tabletext"/>
              <w:jc w:val="center"/>
              <w:rPr>
                <w:rFonts w:cs="Arial"/>
              </w:rPr>
            </w:pPr>
            <w:r w:rsidRPr="00D3733D">
              <w:rPr>
                <w:i/>
                <w:iCs/>
              </w:rPr>
              <w:t>f</w:t>
            </w:r>
            <w:r w:rsidRPr="00D3733D">
              <w:rPr>
                <w:vertAlign w:val="subscript"/>
              </w:rPr>
              <w:t>pass</w:t>
            </w:r>
          </w:p>
        </w:tc>
        <w:tc>
          <w:tcPr>
            <w:tcW w:w="1234" w:type="pct"/>
            <w:tcBorders>
              <w:top w:val="single" w:sz="4" w:space="0" w:color="auto"/>
              <w:right w:val="single" w:sz="4" w:space="0" w:color="auto"/>
            </w:tcBorders>
            <w:vAlign w:val="center"/>
          </w:tcPr>
          <w:p w14:paraId="6919D317" w14:textId="77777777" w:rsidR="005050C3" w:rsidRPr="00D3733D" w:rsidRDefault="005050C3" w:rsidP="000C628D">
            <w:pPr>
              <w:pStyle w:val="Tabletext"/>
              <w:jc w:val="center"/>
              <w:rPr>
                <w:rFonts w:cs="Arial"/>
                <w:iCs/>
              </w:rPr>
            </w:pPr>
            <w:r w:rsidRPr="00D3733D">
              <w:rPr>
                <w:rFonts w:cs="Arial"/>
                <w:iCs/>
              </w:rPr>
              <w:t>2 kHz</w:t>
            </w:r>
          </w:p>
        </w:tc>
        <w:tc>
          <w:tcPr>
            <w:tcW w:w="736" w:type="pct"/>
            <w:tcBorders>
              <w:top w:val="nil"/>
              <w:left w:val="single" w:sz="4" w:space="0" w:color="auto"/>
              <w:bottom w:val="nil"/>
              <w:right w:val="single" w:sz="4" w:space="0" w:color="auto"/>
            </w:tcBorders>
          </w:tcPr>
          <w:p w14:paraId="1EC41165" w14:textId="77777777" w:rsidR="005050C3" w:rsidRPr="00D3733D" w:rsidRDefault="005050C3" w:rsidP="000C628D">
            <w:pPr>
              <w:pStyle w:val="Tabletext"/>
              <w:jc w:val="center"/>
            </w:pPr>
          </w:p>
        </w:tc>
        <w:tc>
          <w:tcPr>
            <w:tcW w:w="1109" w:type="pct"/>
            <w:tcBorders>
              <w:left w:val="single" w:sz="4" w:space="0" w:color="auto"/>
            </w:tcBorders>
            <w:vAlign w:val="center"/>
          </w:tcPr>
          <w:p w14:paraId="62DC02B7" w14:textId="77777777" w:rsidR="005050C3" w:rsidRPr="00D3733D" w:rsidRDefault="005050C3" w:rsidP="000C628D">
            <w:pPr>
              <w:pStyle w:val="Tabletext"/>
              <w:jc w:val="center"/>
              <w:rPr>
                <w:rFonts w:cs="Arial"/>
              </w:rPr>
            </w:pPr>
            <w:r w:rsidRPr="00D3733D">
              <w:rPr>
                <w:i/>
                <w:iCs/>
              </w:rPr>
              <w:t>t</w:t>
            </w:r>
            <w:r w:rsidRPr="00D3733D">
              <w:rPr>
                <w:vertAlign w:val="subscript"/>
              </w:rPr>
              <w:t>min</w:t>
            </w:r>
          </w:p>
        </w:tc>
        <w:tc>
          <w:tcPr>
            <w:tcW w:w="1023" w:type="pct"/>
            <w:vAlign w:val="center"/>
          </w:tcPr>
          <w:p w14:paraId="2D611B12" w14:textId="737E24B6" w:rsidR="005050C3" w:rsidRPr="00D3733D" w:rsidRDefault="00BA0093" w:rsidP="000C628D">
            <w:pPr>
              <w:pStyle w:val="Tabletext"/>
              <w:jc w:val="center"/>
              <w:rPr>
                <w:rFonts w:cs="Arial"/>
                <w:iCs/>
              </w:rPr>
            </w:pPr>
            <w:r w:rsidRPr="00D3733D">
              <w:rPr>
                <w:rFonts w:cs="Arial"/>
                <w:iCs/>
              </w:rPr>
              <w:t>1 </w:t>
            </w:r>
            <w:r w:rsidR="005050C3" w:rsidRPr="00D3733D">
              <w:rPr>
                <w:rFonts w:cs="Arial"/>
                <w:iCs/>
              </w:rPr>
              <w:t>ms</w:t>
            </w:r>
          </w:p>
        </w:tc>
      </w:tr>
      <w:tr w:rsidR="005050C3" w:rsidRPr="00D3733D" w14:paraId="7CF989DB" w14:textId="77777777" w:rsidTr="005104F0">
        <w:trPr>
          <w:jc w:val="center"/>
        </w:trPr>
        <w:tc>
          <w:tcPr>
            <w:tcW w:w="898" w:type="pct"/>
            <w:vAlign w:val="center"/>
          </w:tcPr>
          <w:p w14:paraId="339A0239" w14:textId="77777777" w:rsidR="005050C3" w:rsidRPr="00D3733D" w:rsidRDefault="005050C3" w:rsidP="000C628D">
            <w:pPr>
              <w:pStyle w:val="Tabletext"/>
              <w:jc w:val="center"/>
              <w:rPr>
                <w:rFonts w:cs="Arial"/>
              </w:rPr>
            </w:pPr>
            <w:r w:rsidRPr="00D3733D">
              <w:rPr>
                <w:i/>
                <w:iCs/>
              </w:rPr>
              <w:t>f</w:t>
            </w:r>
            <w:r w:rsidRPr="00D3733D">
              <w:rPr>
                <w:vertAlign w:val="subscript"/>
              </w:rPr>
              <w:t>stop</w:t>
            </w:r>
          </w:p>
        </w:tc>
        <w:tc>
          <w:tcPr>
            <w:tcW w:w="1234" w:type="pct"/>
            <w:tcBorders>
              <w:right w:val="single" w:sz="4" w:space="0" w:color="auto"/>
            </w:tcBorders>
            <w:vAlign w:val="center"/>
          </w:tcPr>
          <w:p w14:paraId="36542597" w14:textId="77777777" w:rsidR="005050C3" w:rsidRPr="00D3733D" w:rsidRDefault="005050C3" w:rsidP="000C628D">
            <w:pPr>
              <w:pStyle w:val="Tabletext"/>
              <w:jc w:val="center"/>
              <w:rPr>
                <w:rFonts w:cs="Arial"/>
                <w:iCs/>
              </w:rPr>
            </w:pPr>
            <w:r w:rsidRPr="00D3733D">
              <w:rPr>
                <w:rFonts w:cs="Arial"/>
                <w:iCs/>
              </w:rPr>
              <w:t>4 kHz</w:t>
            </w:r>
          </w:p>
        </w:tc>
        <w:tc>
          <w:tcPr>
            <w:tcW w:w="736" w:type="pct"/>
            <w:tcBorders>
              <w:top w:val="nil"/>
              <w:left w:val="single" w:sz="4" w:space="0" w:color="auto"/>
              <w:bottom w:val="nil"/>
              <w:right w:val="single" w:sz="4" w:space="0" w:color="auto"/>
            </w:tcBorders>
          </w:tcPr>
          <w:p w14:paraId="5532F1E0" w14:textId="77777777" w:rsidR="005050C3" w:rsidRPr="00D3733D" w:rsidRDefault="005050C3" w:rsidP="000C628D">
            <w:pPr>
              <w:pStyle w:val="Tabletext"/>
              <w:jc w:val="center"/>
            </w:pPr>
          </w:p>
        </w:tc>
        <w:tc>
          <w:tcPr>
            <w:tcW w:w="1109" w:type="pct"/>
            <w:tcBorders>
              <w:left w:val="single" w:sz="4" w:space="0" w:color="auto"/>
            </w:tcBorders>
            <w:vAlign w:val="center"/>
          </w:tcPr>
          <w:p w14:paraId="1E7602A2" w14:textId="77777777" w:rsidR="005050C3" w:rsidRPr="00D3733D" w:rsidRDefault="005050C3" w:rsidP="000C628D">
            <w:pPr>
              <w:pStyle w:val="Tabletext"/>
              <w:jc w:val="center"/>
              <w:rPr>
                <w:rFonts w:cs="Arial"/>
              </w:rPr>
            </w:pPr>
            <w:r w:rsidRPr="00D3733D">
              <w:rPr>
                <w:i/>
                <w:iCs/>
              </w:rPr>
              <w:t>t</w:t>
            </w:r>
            <w:r w:rsidRPr="00D3733D">
              <w:rPr>
                <w:vertAlign w:val="subscript"/>
              </w:rPr>
              <w:t>max</w:t>
            </w:r>
          </w:p>
        </w:tc>
        <w:tc>
          <w:tcPr>
            <w:tcW w:w="1023" w:type="pct"/>
            <w:vAlign w:val="center"/>
          </w:tcPr>
          <w:p w14:paraId="304FB5AD" w14:textId="77777777" w:rsidR="005050C3" w:rsidRPr="00D3733D" w:rsidRDefault="005050C3" w:rsidP="000C628D">
            <w:pPr>
              <w:pStyle w:val="Tabletext"/>
              <w:jc w:val="center"/>
              <w:rPr>
                <w:rFonts w:cs="Arial"/>
                <w:iCs/>
              </w:rPr>
            </w:pPr>
            <w:r w:rsidRPr="00D3733D">
              <w:rPr>
                <w:rFonts w:cs="Arial"/>
                <w:iCs/>
              </w:rPr>
              <w:t>4 ms</w:t>
            </w:r>
          </w:p>
        </w:tc>
      </w:tr>
    </w:tbl>
    <w:p w14:paraId="593704F7" w14:textId="61C91B08" w:rsidR="005050C3" w:rsidRPr="00D3733D" w:rsidRDefault="005050C3" w:rsidP="005050C3">
      <w:r w:rsidRPr="00D3733D">
        <w:t>The result of the above defined filter can be seen in Figure 9</w:t>
      </w:r>
      <w:r w:rsidR="00A807BE" w:rsidRPr="00D3733D">
        <w:t>,</w:t>
      </w:r>
      <w:r w:rsidRPr="00D3733D">
        <w:t xml:space="preserve"> where a measured impulse response can be compared with the corresponding processed impulse response.</w:t>
      </w:r>
    </w:p>
    <w:p w14:paraId="082058B6" w14:textId="20B41521" w:rsidR="000C628D" w:rsidRPr="00D3733D" w:rsidRDefault="000450E2" w:rsidP="000C628D">
      <w:pPr>
        <w:pStyle w:val="Figure"/>
      </w:pPr>
      <w:r w:rsidRPr="00D3733D">
        <w:rPr>
          <w:noProof/>
          <w:lang w:eastAsia="en-GB"/>
        </w:rPr>
        <w:drawing>
          <wp:inline distT="0" distB="0" distL="0" distR="0" wp14:anchorId="379B5E4B" wp14:editId="0305448B">
            <wp:extent cx="6059436" cy="234696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570(18)_F09.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059436" cy="2346965"/>
                    </a:xfrm>
                    <a:prstGeom prst="rect">
                      <a:avLst/>
                    </a:prstGeom>
                  </pic:spPr>
                </pic:pic>
              </a:graphicData>
            </a:graphic>
          </wp:inline>
        </w:drawing>
      </w:r>
    </w:p>
    <w:p w14:paraId="5BF8000D" w14:textId="43800A63" w:rsidR="000C628D" w:rsidRPr="00D3733D" w:rsidRDefault="000C628D" w:rsidP="000C628D">
      <w:pPr>
        <w:pStyle w:val="FigureNoTitle0"/>
      </w:pPr>
      <w:r w:rsidRPr="00D3733D">
        <w:t xml:space="preserve">Figure 9 – Left: </w:t>
      </w:r>
      <w:r w:rsidR="00E8333B" w:rsidRPr="00D3733D">
        <w:t>or</w:t>
      </w:r>
      <w:r w:rsidRPr="00D3733D">
        <w:t>iginal (measured) impulse response</w:t>
      </w:r>
      <w:r w:rsidR="00446C13" w:rsidRPr="00D3733D">
        <w:t>;</w:t>
      </w:r>
      <w:r w:rsidRPr="00D3733D">
        <w:t xml:space="preserve"> right: processed impulse response</w:t>
      </w:r>
    </w:p>
    <w:p w14:paraId="67C80CF1" w14:textId="0AF35679" w:rsidR="005050C3" w:rsidRPr="00D3733D" w:rsidRDefault="005050C3" w:rsidP="007B4B18">
      <w:pPr>
        <w:pStyle w:val="Normalaftertitle"/>
      </w:pPr>
      <w:r w:rsidRPr="00D3733D">
        <w:t xml:space="preserve">This preprocessing introduces an error which is shown in Figure 10. This error should be compensated </w:t>
      </w:r>
      <w:r w:rsidR="00662AA2" w:rsidRPr="00D3733D">
        <w:t xml:space="preserve">for </w:t>
      </w:r>
      <w:r w:rsidRPr="00D3733D">
        <w:t xml:space="preserve">in the equalization procedure later on. This will take place in step </w:t>
      </w:r>
      <w:r w:rsidR="00A807BE" w:rsidRPr="00D3733D">
        <w:t>7)</w:t>
      </w:r>
      <w:r w:rsidRPr="00D3733D">
        <w:t xml:space="preserve">, </w:t>
      </w:r>
      <w:r w:rsidR="00A807BE" w:rsidRPr="00D3733D">
        <w:t xml:space="preserve">in which </w:t>
      </w:r>
      <w:r w:rsidRPr="00D3733D">
        <w:t>an error compensation filter is calculated and applied to the equalization.</w:t>
      </w:r>
    </w:p>
    <w:p w14:paraId="1A13D0B7" w14:textId="6AC4C86C" w:rsidR="000C628D" w:rsidRPr="00D3733D" w:rsidRDefault="000450E2" w:rsidP="000C628D">
      <w:pPr>
        <w:pStyle w:val="Figure"/>
      </w:pPr>
      <w:r w:rsidRPr="00D3733D">
        <w:rPr>
          <w:noProof/>
          <w:lang w:eastAsia="en-GB"/>
        </w:rPr>
        <w:lastRenderedPageBreak/>
        <w:drawing>
          <wp:inline distT="0" distB="0" distL="0" distR="0" wp14:anchorId="1A49C35C" wp14:editId="78B868FB">
            <wp:extent cx="3035814" cy="2365253"/>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570(18)_F10.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035814" cy="2365253"/>
                    </a:xfrm>
                    <a:prstGeom prst="rect">
                      <a:avLst/>
                    </a:prstGeom>
                  </pic:spPr>
                </pic:pic>
              </a:graphicData>
            </a:graphic>
          </wp:inline>
        </w:drawing>
      </w:r>
    </w:p>
    <w:p w14:paraId="053ACB89" w14:textId="53A587EC" w:rsidR="000C628D" w:rsidRPr="00D3733D" w:rsidRDefault="000C628D" w:rsidP="007B4B18">
      <w:pPr>
        <w:pStyle w:val="FigureNoTitle0"/>
      </w:pPr>
      <w:r w:rsidRPr="00D3733D">
        <w:t>Figure 10 – Error in frequency response introduced b</w:t>
      </w:r>
      <w:r w:rsidR="004153B1" w:rsidRPr="00D3733D">
        <w:t xml:space="preserve">y the processing of the impulse </w:t>
      </w:r>
      <w:r w:rsidRPr="00D3733D">
        <w:t xml:space="preserve">response. The curve has been </w:t>
      </w:r>
      <w:r w:rsidR="00A807BE" w:rsidRPr="00D3733D">
        <w:t>subject to</w:t>
      </w:r>
      <w:r w:rsidRPr="00D3733D">
        <w:t xml:space="preserve"> </w:t>
      </w:r>
      <w:r w:rsidR="00997D17" w:rsidRPr="00D3733D">
        <w:t>one-twelf</w:t>
      </w:r>
      <w:r w:rsidRPr="00D3733D">
        <w:t>th</w:t>
      </w:r>
      <w:r w:rsidR="00997D17" w:rsidRPr="00D3733D">
        <w:t>-</w:t>
      </w:r>
      <w:r w:rsidRPr="00D3733D">
        <w:t>octave smoothing</w:t>
      </w:r>
    </w:p>
    <w:p w14:paraId="47D19267" w14:textId="199F25CF" w:rsidR="005050C3" w:rsidRPr="00D3733D" w:rsidRDefault="006D4AAD" w:rsidP="008670AF">
      <w:pPr>
        <w:pStyle w:val="Heading4"/>
        <w:rPr>
          <w:rStyle w:val="Strong"/>
          <w:b/>
          <w:bCs w:val="0"/>
        </w:rPr>
      </w:pPr>
      <w:r w:rsidRPr="00D3733D">
        <w:t>8.2.6.</w:t>
      </w:r>
      <w:r w:rsidR="003A6917" w:rsidRPr="00D3733D">
        <w:t>3.</w:t>
      </w:r>
      <w:r w:rsidR="005050C3" w:rsidRPr="00D3733D">
        <w:rPr>
          <w:rStyle w:val="Strong"/>
          <w:b/>
          <w:bCs w:val="0"/>
        </w:rPr>
        <w:t>5</w:t>
      </w:r>
      <w:r w:rsidR="000C628D" w:rsidRPr="00D3733D">
        <w:rPr>
          <w:rStyle w:val="Strong"/>
          <w:b/>
          <w:bCs w:val="0"/>
        </w:rPr>
        <w:tab/>
      </w:r>
      <w:r w:rsidR="002879BD" w:rsidRPr="00D3733D">
        <w:t xml:space="preserve">Step 5 – </w:t>
      </w:r>
      <w:r w:rsidR="005050C3" w:rsidRPr="00D3733D">
        <w:rPr>
          <w:rStyle w:val="Strong"/>
          <w:b/>
          <w:bCs w:val="0"/>
        </w:rPr>
        <w:t>Calculation of the inversion filters</w:t>
      </w:r>
    </w:p>
    <w:p w14:paraId="4DEA5CFF" w14:textId="78FAF3F7" w:rsidR="005050C3" w:rsidRPr="00D3733D" w:rsidRDefault="00A807BE" w:rsidP="00D60653">
      <w:pPr>
        <w:rPr>
          <w:rFonts w:ascii="Arial" w:hAnsi="Arial"/>
          <w:b/>
          <w:sz w:val="20"/>
        </w:rPr>
      </w:pPr>
      <w:r w:rsidRPr="00D3733D">
        <w:t>T</w:t>
      </w:r>
      <w:r w:rsidR="005050C3" w:rsidRPr="00D3733D">
        <w:t xml:space="preserve">he inversion procedure </w:t>
      </w:r>
      <w:r w:rsidRPr="00D3733D">
        <w:t>is</w:t>
      </w:r>
      <w:r w:rsidR="005050C3" w:rsidRPr="00D3733D">
        <w:t xml:space="preserve"> explained</w:t>
      </w:r>
      <w:r w:rsidRPr="00D3733D">
        <w:t xml:space="preserve"> in clauses 8.2.6.3.5.1 </w:t>
      </w:r>
      <w:r w:rsidR="00D60653" w:rsidRPr="00D3733D">
        <w:t>and</w:t>
      </w:r>
      <w:r w:rsidRPr="00D3733D">
        <w:t xml:space="preserve"> 8.2.6.3.5.</w:t>
      </w:r>
      <w:r w:rsidR="00D60653" w:rsidRPr="00D3733D">
        <w:t>2</w:t>
      </w:r>
      <w:r w:rsidR="005050C3" w:rsidRPr="00D3733D">
        <w:t xml:space="preserve">. After the theory has been introduced in </w:t>
      </w:r>
      <w:r w:rsidRPr="00D3733D">
        <w:t>clause 8.2.6.3.5.1,</w:t>
      </w:r>
      <w:r w:rsidR="005050C3" w:rsidRPr="00D3733D">
        <w:rPr>
          <w:iCs/>
        </w:rPr>
        <w:t xml:space="preserve"> </w:t>
      </w:r>
      <w:r w:rsidR="005050C3" w:rsidRPr="00D3733D">
        <w:t>the</w:t>
      </w:r>
      <w:r w:rsidR="00D60653" w:rsidRPr="00D3733D">
        <w:t>ory</w:t>
      </w:r>
      <w:r w:rsidR="005050C3" w:rsidRPr="00D3733D">
        <w:t xml:space="preserve"> </w:t>
      </w:r>
      <w:r w:rsidRPr="00D3733D">
        <w:t xml:space="preserve">implementation </w:t>
      </w:r>
      <w:r w:rsidR="005050C3" w:rsidRPr="00D3733D">
        <w:t xml:space="preserve">guidelines </w:t>
      </w:r>
      <w:r w:rsidRPr="00D3733D">
        <w:t>appear</w:t>
      </w:r>
      <w:r w:rsidR="005050C3" w:rsidRPr="00D3733D">
        <w:t xml:space="preserve"> in </w:t>
      </w:r>
      <w:r w:rsidR="00D60653" w:rsidRPr="00D3733D">
        <w:t>clause 8.2.6.3.5.2</w:t>
      </w:r>
      <w:r w:rsidR="005050C3" w:rsidRPr="00D3733D">
        <w:t>.</w:t>
      </w:r>
    </w:p>
    <w:p w14:paraId="6A476B7A" w14:textId="6C573317" w:rsidR="005050C3" w:rsidRPr="00D3733D" w:rsidRDefault="00A807BE" w:rsidP="008670AF">
      <w:pPr>
        <w:pStyle w:val="Heading6"/>
      </w:pPr>
      <w:r w:rsidRPr="00D3733D">
        <w:t>8.2.6.3.5.1</w:t>
      </w:r>
      <w:r w:rsidRPr="00D3733D">
        <w:tab/>
      </w:r>
      <w:r w:rsidR="005050C3" w:rsidRPr="00D3733D">
        <w:t>Theoretical explanation of the inversion procedure</w:t>
      </w:r>
    </w:p>
    <w:p w14:paraId="50F32640" w14:textId="780F86A3" w:rsidR="005050C3" w:rsidRPr="00D3733D" w:rsidRDefault="005050C3" w:rsidP="00AB643B">
      <w:r w:rsidRPr="00D3733D">
        <w:t xml:space="preserve">The starting point for developing the formulas needed for the inversion procedure is </w:t>
      </w:r>
      <w:r w:rsidR="00D60653" w:rsidRPr="00D3733D">
        <w:t>the expression of</w:t>
      </w:r>
      <w:r w:rsidRPr="00D3733D">
        <w:t xml:space="preserve"> the signal </w:t>
      </w:r>
      <w:r w:rsidRPr="00D3733D">
        <w:rPr>
          <w:i/>
          <w:iCs/>
        </w:rPr>
        <w:t>P</w:t>
      </w:r>
      <w:r w:rsidRPr="00D3733D">
        <w:rPr>
          <w:i/>
          <w:iCs/>
          <w:vertAlign w:val="subscript"/>
        </w:rPr>
        <w:t>i</w:t>
      </w:r>
      <w:r w:rsidRPr="00D3733D">
        <w:t>(</w:t>
      </w:r>
      <w:r w:rsidRPr="00D3733D">
        <w:rPr>
          <w:i/>
          <w:iCs/>
        </w:rPr>
        <w:t>f</w:t>
      </w:r>
      <w:r w:rsidRPr="00D3733D">
        <w:t xml:space="preserve">) arriving at a single microphone </w:t>
      </w:r>
      <w:r w:rsidRPr="00D3733D">
        <w:rPr>
          <w:i/>
          <w:iCs/>
        </w:rPr>
        <w:t>i</w:t>
      </w:r>
      <w:r w:rsidRPr="00D3733D">
        <w:t xml:space="preserve"> as a linear combination of the signals </w:t>
      </w:r>
      <w:r w:rsidRPr="00D3733D">
        <w:rPr>
          <w:i/>
          <w:iCs/>
        </w:rPr>
        <w:t>X</w:t>
      </w:r>
      <w:r w:rsidRPr="00D3733D">
        <w:rPr>
          <w:i/>
          <w:iCs/>
          <w:vertAlign w:val="subscript"/>
        </w:rPr>
        <w:t>l</w:t>
      </w:r>
      <w:r w:rsidRPr="00D3733D">
        <w:t>(</w:t>
      </w:r>
      <w:r w:rsidRPr="00D3733D">
        <w:rPr>
          <w:i/>
          <w:iCs/>
        </w:rPr>
        <w:t>f</w:t>
      </w:r>
      <w:r w:rsidRPr="00D3733D">
        <w:t xml:space="preserve">) played back with loudspeaker </w:t>
      </w:r>
      <w:r w:rsidRPr="00D3733D">
        <w:rPr>
          <w:i/>
          <w:iCs/>
        </w:rPr>
        <w:t>l</w:t>
      </w:r>
      <w:r w:rsidRPr="00D3733D">
        <w:t xml:space="preserve"> multiplied </w:t>
      </w:r>
      <w:r w:rsidR="00D60653" w:rsidRPr="00D3733D">
        <w:t>by</w:t>
      </w:r>
      <w:r w:rsidRPr="00D3733D">
        <w:t xml:space="preserve"> a filter </w:t>
      </w:r>
      <w:r w:rsidRPr="00D3733D">
        <w:rPr>
          <w:i/>
          <w:iCs/>
        </w:rPr>
        <w:t>H</w:t>
      </w:r>
      <w:r w:rsidRPr="00D3733D">
        <w:rPr>
          <w:i/>
          <w:iCs/>
          <w:vertAlign w:val="subscript"/>
        </w:rPr>
        <w:t>li</w:t>
      </w:r>
      <w:r w:rsidRPr="00D3733D">
        <w:t>(</w:t>
      </w:r>
      <w:r w:rsidRPr="00D3733D">
        <w:rPr>
          <w:i/>
          <w:iCs/>
        </w:rPr>
        <w:t>f</w:t>
      </w:r>
      <w:r w:rsidRPr="00D3733D">
        <w:t>) modelling the acoustic path between microphone and the loudspeaker. This can easily be seen in Figure 8.</w:t>
      </w:r>
    </w:p>
    <w:p w14:paraId="02F6E0C2" w14:textId="54191B63" w:rsidR="000C628D" w:rsidRPr="00D3733D" w:rsidRDefault="000C628D" w:rsidP="000C628D">
      <w:pPr>
        <w:pStyle w:val="Equation"/>
      </w:pPr>
      <w:r w:rsidRPr="00D3733D">
        <w:tab/>
      </w:r>
      <w:r w:rsidRPr="00D3733D">
        <w:tab/>
      </w:r>
      <m:oMath>
        <m:sSub>
          <m:sSubPr>
            <m:ctrlPr>
              <w:rPr>
                <w:rFonts w:ascii="Cambria Math" w:hAnsi="Cambria Math"/>
              </w:rPr>
            </m:ctrlPr>
          </m:sSubPr>
          <m:e>
            <m:r>
              <w:rPr>
                <w:rFonts w:ascii="Cambria Math" w:hAnsi="Cambria Math"/>
              </w:rPr>
              <m:t>P</m:t>
            </m:r>
          </m:e>
          <m:sub>
            <m:r>
              <w:rPr>
                <w:rFonts w:ascii="Cambria Math" w:hAnsi="Cambria Math"/>
              </w:rPr>
              <m:t>i</m:t>
            </m:r>
          </m:sub>
        </m:sSub>
        <m:d>
          <m:dPr>
            <m:ctrlPr>
              <w:rPr>
                <w:rFonts w:ascii="Cambria Math" w:hAnsi="Cambria Math"/>
              </w:rPr>
            </m:ctrlPr>
          </m:dPr>
          <m:e>
            <m:r>
              <w:rPr>
                <w:rFonts w:ascii="Cambria Math" w:hAnsi="Cambria Math"/>
              </w:rPr>
              <m:t>f</m:t>
            </m:r>
          </m:e>
        </m:d>
        <m:r>
          <m:rPr>
            <m:sty m:val="p"/>
          </m:rPr>
          <w:rPr>
            <w:rFonts w:ascii="Cambria Math" w:hAnsi="Cambria Math"/>
          </w:rPr>
          <m:t>=</m:t>
        </m:r>
        <m:nary>
          <m:naryPr>
            <m:chr m:val="∑"/>
            <m:limLoc m:val="undOvr"/>
            <m:ctrlPr>
              <w:rPr>
                <w:rFonts w:ascii="Cambria Math" w:hAnsi="Cambria Math"/>
              </w:rPr>
            </m:ctrlPr>
          </m:naryPr>
          <m:sub>
            <m:r>
              <w:rPr>
                <w:rFonts w:ascii="Cambria Math" w:hAnsi="Cambria Math"/>
              </w:rPr>
              <m:t>l</m:t>
            </m:r>
            <m:r>
              <m:rPr>
                <m:sty m:val="p"/>
              </m:rPr>
              <w:rPr>
                <w:rFonts w:ascii="Cambria Math" w:hAnsi="Cambria Math"/>
              </w:rPr>
              <m:t>=1</m:t>
            </m:r>
          </m:sub>
          <m:sup>
            <m:r>
              <w:rPr>
                <w:rFonts w:ascii="Cambria Math" w:hAnsi="Cambria Math"/>
              </w:rPr>
              <m:t>L</m:t>
            </m:r>
          </m:sup>
          <m:e>
            <m:sSub>
              <m:sSubPr>
                <m:ctrlPr>
                  <w:rPr>
                    <w:rFonts w:ascii="Cambria Math" w:hAnsi="Cambria Math"/>
                  </w:rPr>
                </m:ctrlPr>
              </m:sSubPr>
              <m:e>
                <m:r>
                  <w:rPr>
                    <w:rFonts w:ascii="Cambria Math" w:hAnsi="Cambria Math"/>
                  </w:rPr>
                  <m:t>H</m:t>
                </m:r>
              </m:e>
              <m:sub>
                <m:r>
                  <w:rPr>
                    <w:rFonts w:ascii="Cambria Math" w:hAnsi="Cambria Math"/>
                  </w:rPr>
                  <m:t>li</m:t>
                </m:r>
              </m:sub>
            </m:sSub>
            <m:d>
              <m:dPr>
                <m:ctrlPr>
                  <w:rPr>
                    <w:rFonts w:ascii="Cambria Math" w:hAnsi="Cambria Math"/>
                  </w:rPr>
                </m:ctrlPr>
              </m:dPr>
              <m:e>
                <m:r>
                  <w:rPr>
                    <w:rFonts w:ascii="Cambria Math" w:hAnsi="Cambria Math"/>
                  </w:rPr>
                  <m:t>f</m:t>
                </m:r>
              </m:e>
            </m:d>
            <m:sSub>
              <m:sSubPr>
                <m:ctrlPr>
                  <w:rPr>
                    <w:rFonts w:ascii="Cambria Math" w:hAnsi="Cambria Math"/>
                  </w:rPr>
                </m:ctrlPr>
              </m:sSubPr>
              <m:e>
                <m:r>
                  <w:rPr>
                    <w:rFonts w:ascii="Cambria Math" w:hAnsi="Cambria Math"/>
                  </w:rPr>
                  <m:t>X</m:t>
                </m:r>
              </m:e>
              <m:sub>
                <m:r>
                  <w:rPr>
                    <w:rFonts w:ascii="Cambria Math" w:hAnsi="Cambria Math"/>
                  </w:rPr>
                  <m:t>l</m:t>
                </m:r>
              </m:sub>
            </m:sSub>
            <m:d>
              <m:dPr>
                <m:ctrlPr>
                  <w:rPr>
                    <w:rFonts w:ascii="Cambria Math" w:hAnsi="Cambria Math"/>
                  </w:rPr>
                </m:ctrlPr>
              </m:dPr>
              <m:e>
                <m:r>
                  <w:rPr>
                    <w:rFonts w:ascii="Cambria Math" w:hAnsi="Cambria Math"/>
                  </w:rPr>
                  <m:t>f</m:t>
                </m:r>
              </m:e>
            </m:d>
          </m:e>
        </m:nary>
      </m:oMath>
      <w:r w:rsidRPr="00D3733D">
        <w:tab/>
        <w:t>(8-9)</w:t>
      </w:r>
    </w:p>
    <w:p w14:paraId="73C782A6" w14:textId="77777777" w:rsidR="005050C3" w:rsidRPr="00D3733D" w:rsidRDefault="005050C3" w:rsidP="000450E2">
      <w:pPr>
        <w:keepNext/>
        <w:keepLines/>
      </w:pPr>
      <w:r w:rsidRPr="00D3733D">
        <w:t>This linear combination can be written as a linear system:</w:t>
      </w:r>
    </w:p>
    <w:p w14:paraId="2BDF0875" w14:textId="26542FD2" w:rsidR="000C628D" w:rsidRPr="00D3733D" w:rsidRDefault="000C628D" w:rsidP="000C628D">
      <w:pPr>
        <w:pStyle w:val="Equation"/>
      </w:pPr>
      <w:r w:rsidRPr="00D3733D">
        <w:tab/>
      </w:r>
      <w:r w:rsidRPr="00D3733D">
        <w:tab/>
      </w:r>
      <m:oMath>
        <m:limLow>
          <m:limLowPr>
            <m:ctrlPr>
              <w:rPr>
                <w:rFonts w:ascii="Cambria Math" w:hAnsi="Cambria Math"/>
              </w:rPr>
            </m:ctrlPr>
          </m:limLowPr>
          <m:e>
            <m:groupChr>
              <m:groupChrPr>
                <m:ctrlPr>
                  <w:rPr>
                    <w:rFonts w:ascii="Cambria Math" w:hAnsi="Cambria Math"/>
                  </w:rPr>
                </m:ctrlPr>
              </m:groupChrPr>
              <m:e>
                <m:d>
                  <m:dPr>
                    <m:ctrlPr>
                      <w:rPr>
                        <w:rFonts w:ascii="Cambria Math" w:hAnsi="Cambria Math"/>
                      </w:rPr>
                    </m:ctrlPr>
                  </m:dPr>
                  <m:e>
                    <m:m>
                      <m:mPr>
                        <m:mcs>
                          <m:mc>
                            <m:mcPr>
                              <m:count m:val="4"/>
                              <m:mcJc m:val="center"/>
                            </m:mcPr>
                          </m:mc>
                        </m:mcs>
                        <m:ctrlPr>
                          <w:rPr>
                            <w:rFonts w:ascii="Cambria Math" w:hAnsi="Cambria Math"/>
                          </w:rPr>
                        </m:ctrlPr>
                      </m:mPr>
                      <m:mr>
                        <m:e>
                          <m:sSub>
                            <m:sSubPr>
                              <m:ctrlPr>
                                <w:rPr>
                                  <w:rFonts w:ascii="Cambria Math" w:hAnsi="Cambria Math"/>
                                </w:rPr>
                              </m:ctrlPr>
                            </m:sSubPr>
                            <m:e>
                              <m:r>
                                <w:rPr>
                                  <w:rFonts w:ascii="Cambria Math" w:hAnsi="Cambria Math"/>
                                </w:rPr>
                                <m:t>H</m:t>
                              </m:r>
                            </m:e>
                            <m:sub>
                              <m:r>
                                <m:rPr>
                                  <m:sty m:val="p"/>
                                </m:rPr>
                                <w:rPr>
                                  <w:rFonts w:ascii="Cambria Math" w:hAnsi="Cambria Math"/>
                                </w:rPr>
                                <m:t>11</m:t>
                              </m:r>
                            </m:sub>
                          </m:sSub>
                        </m:e>
                        <m:e>
                          <m:sSub>
                            <m:sSubPr>
                              <m:ctrlPr>
                                <w:rPr>
                                  <w:rFonts w:ascii="Cambria Math" w:hAnsi="Cambria Math"/>
                                </w:rPr>
                              </m:ctrlPr>
                            </m:sSubPr>
                            <m:e>
                              <m:r>
                                <w:rPr>
                                  <w:rFonts w:ascii="Cambria Math" w:hAnsi="Cambria Math"/>
                                </w:rPr>
                                <m:t>H</m:t>
                              </m:r>
                            </m:e>
                            <m:sub>
                              <m:r>
                                <m:rPr>
                                  <m:sty m:val="p"/>
                                </m:rPr>
                                <w:rPr>
                                  <w:rFonts w:ascii="Cambria Math" w:hAnsi="Cambria Math"/>
                                </w:rPr>
                                <m:t>21</m:t>
                              </m:r>
                            </m:sub>
                          </m:sSub>
                        </m:e>
                        <m:e>
                          <m:r>
                            <m:rPr>
                              <m:sty m:val="p"/>
                            </m:rPr>
                            <w:rPr>
                              <w:rFonts w:ascii="Cambria Math" w:hAnsi="Cambria Math"/>
                            </w:rPr>
                            <m:t>…</m:t>
                          </m:r>
                        </m:e>
                        <m:e>
                          <m:sSub>
                            <m:sSubPr>
                              <m:ctrlPr>
                                <w:rPr>
                                  <w:rFonts w:ascii="Cambria Math" w:hAnsi="Cambria Math"/>
                                </w:rPr>
                              </m:ctrlPr>
                            </m:sSubPr>
                            <m:e>
                              <m:r>
                                <w:rPr>
                                  <w:rFonts w:ascii="Cambria Math" w:hAnsi="Cambria Math"/>
                                </w:rPr>
                                <m:t>H</m:t>
                              </m:r>
                            </m:e>
                            <m:sub>
                              <m:r>
                                <w:rPr>
                                  <w:rFonts w:ascii="Cambria Math" w:hAnsi="Cambria Math"/>
                                </w:rPr>
                                <m:t>L</m:t>
                              </m:r>
                              <m:r>
                                <m:rPr>
                                  <m:sty m:val="p"/>
                                </m:rPr>
                                <w:rPr>
                                  <w:rFonts w:ascii="Cambria Math" w:hAnsi="Cambria Math"/>
                                </w:rPr>
                                <m:t>1</m:t>
                              </m:r>
                            </m:sub>
                          </m:sSub>
                        </m:e>
                      </m:mr>
                      <m:mr>
                        <m:e>
                          <m:sSub>
                            <m:sSubPr>
                              <m:ctrlPr>
                                <w:rPr>
                                  <w:rFonts w:ascii="Cambria Math" w:hAnsi="Cambria Math"/>
                                </w:rPr>
                              </m:ctrlPr>
                            </m:sSubPr>
                            <m:e>
                              <m:r>
                                <w:rPr>
                                  <w:rFonts w:ascii="Cambria Math" w:hAnsi="Cambria Math"/>
                                </w:rPr>
                                <m:t>H</m:t>
                              </m:r>
                            </m:e>
                            <m:sub>
                              <m:r>
                                <m:rPr>
                                  <m:sty m:val="p"/>
                                </m:rPr>
                                <w:rPr>
                                  <w:rFonts w:ascii="Cambria Math" w:hAnsi="Cambria Math"/>
                                </w:rPr>
                                <m:t>12</m:t>
                              </m:r>
                            </m:sub>
                          </m:sSub>
                        </m:e>
                        <m:e>
                          <m:r>
                            <m:rPr>
                              <m:sty m:val="p"/>
                            </m:rPr>
                            <w:rPr>
                              <w:rFonts w:ascii="Cambria Math" w:hAnsi="Cambria Math"/>
                            </w:rPr>
                            <m:t>⋱</m:t>
                          </m:r>
                        </m:e>
                        <m:e/>
                        <m:e>
                          <m:r>
                            <m:rPr>
                              <m:sty m:val="p"/>
                            </m:rPr>
                            <w:rPr>
                              <w:rFonts w:ascii="Cambria Math" w:hAnsi="Cambria Math"/>
                            </w:rPr>
                            <m:t>⋮</m:t>
                          </m:r>
                        </m:e>
                      </m:mr>
                      <m:mr>
                        <m:e>
                          <m:r>
                            <m:rPr>
                              <m:sty m:val="p"/>
                            </m:rPr>
                            <w:rPr>
                              <w:rFonts w:ascii="Cambria Math" w:hAnsi="Cambria Math"/>
                            </w:rPr>
                            <m:t>⋮</m:t>
                          </m:r>
                        </m:e>
                        <m:e/>
                        <m:e>
                          <m:r>
                            <m:rPr>
                              <m:sty m:val="p"/>
                            </m:rPr>
                            <w:rPr>
                              <w:rFonts w:ascii="Cambria Math" w:hAnsi="Cambria Math"/>
                            </w:rPr>
                            <m:t>⋱</m:t>
                          </m:r>
                        </m:e>
                        <m:e>
                          <m:r>
                            <m:rPr>
                              <m:sty m:val="p"/>
                            </m:rPr>
                            <w:rPr>
                              <w:rFonts w:ascii="Cambria Math" w:hAnsi="Cambria Math"/>
                            </w:rPr>
                            <m:t>⋮</m:t>
                          </m:r>
                        </m:e>
                      </m:mr>
                      <m:mr>
                        <m:e>
                          <m:sSub>
                            <m:sSubPr>
                              <m:ctrlPr>
                                <w:rPr>
                                  <w:rFonts w:ascii="Cambria Math" w:hAnsi="Cambria Math"/>
                                </w:rPr>
                              </m:ctrlPr>
                            </m:sSubPr>
                            <m:e>
                              <m:r>
                                <w:rPr>
                                  <w:rFonts w:ascii="Cambria Math" w:hAnsi="Cambria Math"/>
                                </w:rPr>
                                <m:t>H</m:t>
                              </m:r>
                            </m:e>
                            <m:sub>
                              <m:r>
                                <m:rPr>
                                  <m:sty m:val="p"/>
                                </m:rPr>
                                <w:rPr>
                                  <w:rFonts w:ascii="Cambria Math" w:hAnsi="Cambria Math"/>
                                </w:rPr>
                                <m:t>1</m:t>
                              </m:r>
                              <m:r>
                                <w:rPr>
                                  <w:rFonts w:ascii="Cambria Math" w:hAnsi="Cambria Math"/>
                                </w:rPr>
                                <m:t>N</m:t>
                              </m:r>
                            </m:sub>
                          </m:sSub>
                        </m:e>
                        <m:e>
                          <m:r>
                            <m:rPr>
                              <m:sty m:val="p"/>
                            </m:rPr>
                            <w:rPr>
                              <w:rFonts w:ascii="Cambria Math" w:hAnsi="Cambria Math"/>
                            </w:rPr>
                            <m:t>…</m:t>
                          </m:r>
                        </m:e>
                        <m:e>
                          <m:r>
                            <m:rPr>
                              <m:sty m:val="p"/>
                            </m:rPr>
                            <w:rPr>
                              <w:rFonts w:ascii="Cambria Math" w:hAnsi="Cambria Math"/>
                            </w:rPr>
                            <m:t>…</m:t>
                          </m:r>
                        </m:e>
                        <m:e>
                          <m:sSub>
                            <m:sSubPr>
                              <m:ctrlPr>
                                <w:rPr>
                                  <w:rFonts w:ascii="Cambria Math" w:hAnsi="Cambria Math"/>
                                </w:rPr>
                              </m:ctrlPr>
                            </m:sSubPr>
                            <m:e>
                              <m:r>
                                <w:rPr>
                                  <w:rFonts w:ascii="Cambria Math" w:hAnsi="Cambria Math"/>
                                </w:rPr>
                                <m:t>H</m:t>
                              </m:r>
                            </m:e>
                            <m:sub>
                              <m:r>
                                <w:rPr>
                                  <w:rFonts w:ascii="Cambria Math" w:hAnsi="Cambria Math"/>
                                </w:rPr>
                                <m:t>LN</m:t>
                              </m:r>
                            </m:sub>
                          </m:sSub>
                        </m:e>
                      </m:mr>
                    </m:m>
                  </m:e>
                </m:d>
              </m:e>
            </m:groupChr>
          </m:e>
          <m:lim>
            <m:r>
              <m:rPr>
                <m:sty m:val="b"/>
              </m:rPr>
              <w:rPr>
                <w:rFonts w:ascii="Cambria Math" w:hAnsi="Cambria Math"/>
              </w:rPr>
              <m:t>H</m:t>
            </m:r>
          </m:lim>
        </m:limLow>
        <m:d>
          <m:dPr>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mr>
              <m:mr>
                <m:e>
                  <m:sSub>
                    <m:sSubPr>
                      <m:ctrlPr>
                        <w:rPr>
                          <w:rFonts w:ascii="Cambria Math" w:hAnsi="Cambria Math"/>
                        </w:rPr>
                      </m:ctrlPr>
                    </m:sSubPr>
                    <m:e>
                      <m:r>
                        <w:rPr>
                          <w:rFonts w:ascii="Cambria Math" w:hAnsi="Cambria Math"/>
                        </w:rPr>
                        <m:t>X</m:t>
                      </m:r>
                    </m:e>
                    <m:sub>
                      <m:r>
                        <m:rPr>
                          <m:sty m:val="p"/>
                        </m:rPr>
                        <w:rPr>
                          <w:rFonts w:ascii="Cambria Math" w:hAnsi="Cambria Math"/>
                        </w:rPr>
                        <m:t>2</m:t>
                      </m:r>
                    </m:sub>
                  </m:sSub>
                </m:e>
              </m:mr>
              <m:mr>
                <m:e>
                  <m:r>
                    <m:rPr>
                      <m:sty m:val="p"/>
                    </m:rPr>
                    <w:rPr>
                      <w:rFonts w:ascii="Cambria Math" w:hAnsi="Cambria Math"/>
                    </w:rPr>
                    <m:t>⋮</m:t>
                  </m:r>
                </m:e>
              </m:mr>
              <m:mr>
                <m:e>
                  <m:sSub>
                    <m:sSubPr>
                      <m:ctrlPr>
                        <w:rPr>
                          <w:rFonts w:ascii="Cambria Math" w:hAnsi="Cambria Math"/>
                        </w:rPr>
                      </m:ctrlPr>
                    </m:sSubPr>
                    <m:e>
                      <m:r>
                        <w:rPr>
                          <w:rFonts w:ascii="Cambria Math" w:hAnsi="Cambria Math"/>
                        </w:rPr>
                        <m:t>X</m:t>
                      </m:r>
                    </m:e>
                    <m:sub>
                      <m:r>
                        <w:rPr>
                          <w:rFonts w:ascii="Cambria Math" w:hAnsi="Cambria Math"/>
                        </w:rPr>
                        <m:t>L</m:t>
                      </m:r>
                    </m:sub>
                  </m:sSub>
                </m:e>
              </m:mr>
            </m:m>
          </m:e>
        </m:d>
        <m:r>
          <m:rPr>
            <m:sty m:val="p"/>
          </m:rPr>
          <w:rPr>
            <w:rFonts w:ascii="Cambria Math" w:hAnsi="Cambria Math"/>
          </w:rPr>
          <m:t>=</m:t>
        </m:r>
        <m:d>
          <m:dPr>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P</m:t>
                      </m:r>
                    </m:e>
                    <m:sub>
                      <m:r>
                        <m:rPr>
                          <m:sty m:val="p"/>
                        </m:rPr>
                        <w:rPr>
                          <w:rFonts w:ascii="Cambria Math" w:hAnsi="Cambria Math"/>
                        </w:rPr>
                        <m:t>1</m:t>
                      </m:r>
                    </m:sub>
                  </m:sSub>
                </m:e>
              </m:mr>
              <m:mr>
                <m:e>
                  <m:sSub>
                    <m:sSubPr>
                      <m:ctrlPr>
                        <w:rPr>
                          <w:rFonts w:ascii="Cambria Math" w:hAnsi="Cambria Math"/>
                        </w:rPr>
                      </m:ctrlPr>
                    </m:sSubPr>
                    <m:e>
                      <m:r>
                        <w:rPr>
                          <w:rFonts w:ascii="Cambria Math" w:hAnsi="Cambria Math"/>
                        </w:rPr>
                        <m:t>P</m:t>
                      </m:r>
                    </m:e>
                    <m:sub>
                      <m:r>
                        <m:rPr>
                          <m:sty m:val="p"/>
                        </m:rPr>
                        <w:rPr>
                          <w:rFonts w:ascii="Cambria Math" w:hAnsi="Cambria Math"/>
                        </w:rPr>
                        <m:t>2</m:t>
                      </m:r>
                    </m:sub>
                  </m:sSub>
                </m:e>
              </m:mr>
              <m:mr>
                <m:e>
                  <m:r>
                    <m:rPr>
                      <m:sty m:val="p"/>
                    </m:rPr>
                    <w:rPr>
                      <w:rFonts w:ascii="Cambria Math" w:hAnsi="Cambria Math"/>
                    </w:rPr>
                    <m:t>⋮</m:t>
                  </m:r>
                </m:e>
              </m:mr>
              <m:mr>
                <m:e>
                  <m:sSub>
                    <m:sSubPr>
                      <m:ctrlPr>
                        <w:rPr>
                          <w:rFonts w:ascii="Cambria Math" w:hAnsi="Cambria Math"/>
                        </w:rPr>
                      </m:ctrlPr>
                    </m:sSubPr>
                    <m:e>
                      <m:r>
                        <w:rPr>
                          <w:rFonts w:ascii="Cambria Math" w:hAnsi="Cambria Math"/>
                        </w:rPr>
                        <m:t>P</m:t>
                      </m:r>
                    </m:e>
                    <m:sub>
                      <m:r>
                        <w:rPr>
                          <w:rFonts w:ascii="Cambria Math" w:hAnsi="Cambria Math"/>
                        </w:rPr>
                        <m:t>N</m:t>
                      </m:r>
                    </m:sub>
                  </m:sSub>
                </m:e>
              </m:mr>
            </m:m>
          </m:e>
        </m:d>
      </m:oMath>
      <w:r w:rsidRPr="00D3733D">
        <w:tab/>
        <w:t>(8-10)</w:t>
      </w:r>
    </w:p>
    <w:p w14:paraId="4120CBD1" w14:textId="06AD1726" w:rsidR="005050C3" w:rsidRPr="00D3733D" w:rsidRDefault="005050C3" w:rsidP="005050C3">
      <w:r w:rsidRPr="00D3733D">
        <w:t>As stated above</w:t>
      </w:r>
      <w:r w:rsidR="00D66ECA" w:rsidRPr="00D3733D">
        <w:t>,</w:t>
      </w:r>
      <w:r w:rsidRPr="00D3733D">
        <w:t xml:space="preserve"> the aim of this procedure is to find the signals to be reproduced by the loudspeakers for a given set of spectra </w:t>
      </w:r>
      <w:r w:rsidRPr="00D3733D">
        <w:rPr>
          <w:i/>
          <w:iCs/>
        </w:rPr>
        <w:t>P</w:t>
      </w:r>
      <w:r w:rsidRPr="00D3733D">
        <w:rPr>
          <w:i/>
          <w:iCs/>
          <w:vertAlign w:val="subscript"/>
        </w:rPr>
        <w:t>i</w:t>
      </w:r>
      <w:r w:rsidRPr="00D3733D">
        <w:t>(</w:t>
      </w:r>
      <w:r w:rsidRPr="00D3733D">
        <w:rPr>
          <w:i/>
          <w:iCs/>
        </w:rPr>
        <w:t>f</w:t>
      </w:r>
      <w:r w:rsidRPr="00D3733D">
        <w:t xml:space="preserve">) recorded at the microphones. First of all, it can be seen that the number of loudspeakers must be at least as </w:t>
      </w:r>
      <w:r w:rsidR="008F62F8" w:rsidRPr="00D3733D">
        <w:t xml:space="preserve">large </w:t>
      </w:r>
      <w:r w:rsidRPr="00D3733D">
        <w:t>as the number of microphones</w:t>
      </w:r>
      <w:r w:rsidR="00D60653" w:rsidRPr="00D3733D">
        <w:t>,</w:t>
      </w:r>
      <w:r w:rsidRPr="00D3733D">
        <w:t xml:space="preserve"> otherwise the linear system is underdetermined.</w:t>
      </w:r>
    </w:p>
    <w:p w14:paraId="2237E286" w14:textId="72BA54E9" w:rsidR="005050C3" w:rsidRPr="00D3733D" w:rsidRDefault="005050C3" w:rsidP="00D66ECA">
      <w:r w:rsidRPr="00D3733D">
        <w:t xml:space="preserve">The goal of the equalization is finding compensating filters </w:t>
      </w:r>
      <w:r w:rsidRPr="00D3733D">
        <w:rPr>
          <w:i/>
          <w:iCs/>
        </w:rPr>
        <w:t>C</w:t>
      </w:r>
      <w:r w:rsidRPr="00D3733D">
        <w:t xml:space="preserve">. These filters are then used </w:t>
      </w:r>
      <w:r w:rsidR="00643B50" w:rsidRPr="00D3733D">
        <w:t>to</w:t>
      </w:r>
      <w:r w:rsidRPr="00D3733D">
        <w:t xml:space="preserve"> generat</w:t>
      </w:r>
      <w:r w:rsidR="00643B50" w:rsidRPr="00D3733D">
        <w:t>e</w:t>
      </w:r>
      <w:r w:rsidRPr="00D3733D">
        <w:t xml:space="preserve"> loudspeaker signals </w:t>
      </w:r>
      <w:r w:rsidR="00643B50" w:rsidRPr="00D3733D">
        <w:t>that</w:t>
      </w:r>
      <w:r w:rsidRPr="00D3733D">
        <w:t xml:space="preserve"> in combination reproduce a given sound pressure at the microphone positions.</w:t>
      </w:r>
    </w:p>
    <w:p w14:paraId="749582BA" w14:textId="58D77E39" w:rsidR="000C628D" w:rsidRPr="00D3733D" w:rsidRDefault="000C628D" w:rsidP="000C628D">
      <w:pPr>
        <w:pStyle w:val="Equation"/>
      </w:pPr>
      <w:r w:rsidRPr="00D3733D">
        <w:tab/>
      </w:r>
      <w:r w:rsidRPr="00D3733D">
        <w:tab/>
      </w:r>
      <m:oMath>
        <m:limLow>
          <m:limLowPr>
            <m:ctrlPr>
              <w:rPr>
                <w:rFonts w:ascii="Cambria Math" w:hAnsi="Cambria Math"/>
              </w:rPr>
            </m:ctrlPr>
          </m:limLowPr>
          <m:e>
            <m:groupChr>
              <m:groupChrPr>
                <m:ctrlPr>
                  <w:rPr>
                    <w:rFonts w:ascii="Cambria Math" w:hAnsi="Cambria Math"/>
                  </w:rPr>
                </m:ctrlPr>
              </m:groupChrPr>
              <m:e>
                <m:d>
                  <m:dPr>
                    <m:ctrlPr>
                      <w:rPr>
                        <w:rFonts w:ascii="Cambria Math" w:hAnsi="Cambria Math"/>
                      </w:rPr>
                    </m:ctrlPr>
                  </m:dPr>
                  <m:e>
                    <m:m>
                      <m:mPr>
                        <m:mcs>
                          <m:mc>
                            <m:mcPr>
                              <m:count m:val="4"/>
                              <m:mcJc m:val="center"/>
                            </m:mcPr>
                          </m:mc>
                        </m:mcs>
                        <m:ctrlPr>
                          <w:rPr>
                            <w:rFonts w:ascii="Cambria Math" w:hAnsi="Cambria Math"/>
                          </w:rPr>
                        </m:ctrlPr>
                      </m:mPr>
                      <m:mr>
                        <m:e>
                          <m:sSub>
                            <m:sSubPr>
                              <m:ctrlPr>
                                <w:rPr>
                                  <w:rFonts w:ascii="Cambria Math" w:hAnsi="Cambria Math"/>
                                </w:rPr>
                              </m:ctrlPr>
                            </m:sSubPr>
                            <m:e>
                              <m:r>
                                <w:rPr>
                                  <w:rFonts w:ascii="Cambria Math" w:hAnsi="Cambria Math"/>
                                </w:rPr>
                                <m:t>C</m:t>
                              </m:r>
                            </m:e>
                            <m:sub>
                              <m:r>
                                <m:rPr>
                                  <m:sty m:val="p"/>
                                </m:rPr>
                                <w:rPr>
                                  <w:rFonts w:ascii="Cambria Math" w:hAnsi="Cambria Math"/>
                                </w:rPr>
                                <m:t>11</m:t>
                              </m:r>
                            </m:sub>
                          </m:sSub>
                        </m:e>
                        <m:e>
                          <m:sSub>
                            <m:sSubPr>
                              <m:ctrlPr>
                                <w:rPr>
                                  <w:rFonts w:ascii="Cambria Math" w:hAnsi="Cambria Math"/>
                                </w:rPr>
                              </m:ctrlPr>
                            </m:sSubPr>
                            <m:e>
                              <m:r>
                                <w:rPr>
                                  <w:rFonts w:ascii="Cambria Math" w:hAnsi="Cambria Math"/>
                                </w:rPr>
                                <m:t>C</m:t>
                              </m:r>
                            </m:e>
                            <m:sub>
                              <m:r>
                                <m:rPr>
                                  <m:sty m:val="p"/>
                                </m:rPr>
                                <w:rPr>
                                  <w:rFonts w:ascii="Cambria Math" w:hAnsi="Cambria Math"/>
                                </w:rPr>
                                <m:t>12</m:t>
                              </m:r>
                            </m:sub>
                          </m:sSub>
                        </m:e>
                        <m:e>
                          <m:r>
                            <m:rPr>
                              <m:sty m:val="p"/>
                            </m:rPr>
                            <w:rPr>
                              <w:rFonts w:ascii="Cambria Math" w:hAnsi="Cambria Math"/>
                            </w:rPr>
                            <m:t>…</m:t>
                          </m:r>
                        </m:e>
                        <m:e>
                          <m:sSub>
                            <m:sSubPr>
                              <m:ctrlPr>
                                <w:rPr>
                                  <w:rFonts w:ascii="Cambria Math" w:hAnsi="Cambria Math"/>
                                </w:rPr>
                              </m:ctrlPr>
                            </m:sSubPr>
                            <m:e>
                              <m:r>
                                <w:rPr>
                                  <w:rFonts w:ascii="Cambria Math" w:hAnsi="Cambria Math"/>
                                </w:rPr>
                                <m:t>C</m:t>
                              </m:r>
                            </m:e>
                            <m:sub>
                              <m:r>
                                <m:rPr>
                                  <m:sty m:val="p"/>
                                </m:rPr>
                                <w:rPr>
                                  <w:rFonts w:ascii="Cambria Math" w:hAnsi="Cambria Math"/>
                                </w:rPr>
                                <m:t>1</m:t>
                              </m:r>
                              <m:r>
                                <w:rPr>
                                  <w:rFonts w:ascii="Cambria Math" w:hAnsi="Cambria Math"/>
                                </w:rPr>
                                <m:t>N</m:t>
                              </m:r>
                            </m:sub>
                          </m:sSub>
                        </m:e>
                      </m:mr>
                      <m:mr>
                        <m:e>
                          <m:sSub>
                            <m:sSubPr>
                              <m:ctrlPr>
                                <w:rPr>
                                  <w:rFonts w:ascii="Cambria Math" w:hAnsi="Cambria Math"/>
                                </w:rPr>
                              </m:ctrlPr>
                            </m:sSubPr>
                            <m:e>
                              <m:r>
                                <w:rPr>
                                  <w:rFonts w:ascii="Cambria Math" w:hAnsi="Cambria Math"/>
                                </w:rPr>
                                <m:t>C</m:t>
                              </m:r>
                            </m:e>
                            <m:sub>
                              <m:r>
                                <m:rPr>
                                  <m:sty m:val="p"/>
                                </m:rPr>
                                <w:rPr>
                                  <w:rFonts w:ascii="Cambria Math" w:hAnsi="Cambria Math"/>
                                </w:rPr>
                                <m:t>21</m:t>
                              </m:r>
                            </m:sub>
                          </m:sSub>
                        </m:e>
                        <m:e>
                          <m:r>
                            <m:rPr>
                              <m:sty m:val="p"/>
                            </m:rPr>
                            <w:rPr>
                              <w:rFonts w:ascii="Cambria Math" w:hAnsi="Cambria Math"/>
                            </w:rPr>
                            <m:t>⋱</m:t>
                          </m:r>
                        </m:e>
                        <m:e/>
                        <m:e>
                          <m:r>
                            <m:rPr>
                              <m:sty m:val="p"/>
                            </m:rPr>
                            <w:rPr>
                              <w:rFonts w:ascii="Cambria Math" w:hAnsi="Cambria Math"/>
                            </w:rPr>
                            <m:t>⋮</m:t>
                          </m:r>
                        </m:e>
                      </m:mr>
                      <m:mr>
                        <m:e>
                          <m:r>
                            <m:rPr>
                              <m:sty m:val="p"/>
                            </m:rPr>
                            <w:rPr>
                              <w:rFonts w:ascii="Cambria Math" w:hAnsi="Cambria Math"/>
                            </w:rPr>
                            <m:t>⋮</m:t>
                          </m:r>
                        </m:e>
                        <m:e/>
                        <m:e>
                          <m:r>
                            <m:rPr>
                              <m:sty m:val="p"/>
                            </m:rPr>
                            <w:rPr>
                              <w:rFonts w:ascii="Cambria Math" w:hAnsi="Cambria Math"/>
                            </w:rPr>
                            <m:t>⋱</m:t>
                          </m:r>
                        </m:e>
                        <m:e>
                          <m:r>
                            <m:rPr>
                              <m:sty m:val="p"/>
                            </m:rPr>
                            <w:rPr>
                              <w:rFonts w:ascii="Cambria Math" w:hAnsi="Cambria Math"/>
                            </w:rPr>
                            <m:t>⋮</m:t>
                          </m:r>
                        </m:e>
                      </m:mr>
                      <m:mr>
                        <m:e>
                          <m:sSub>
                            <m:sSubPr>
                              <m:ctrlPr>
                                <w:rPr>
                                  <w:rFonts w:ascii="Cambria Math" w:hAnsi="Cambria Math"/>
                                </w:rPr>
                              </m:ctrlPr>
                            </m:sSubPr>
                            <m:e>
                              <m:r>
                                <w:rPr>
                                  <w:rFonts w:ascii="Cambria Math" w:hAnsi="Cambria Math"/>
                                </w:rPr>
                                <m:t>C</m:t>
                              </m:r>
                            </m:e>
                            <m:sub>
                              <m:r>
                                <w:rPr>
                                  <w:rFonts w:ascii="Cambria Math" w:hAnsi="Cambria Math"/>
                                </w:rPr>
                                <m:t>L</m:t>
                              </m:r>
                              <m:r>
                                <m:rPr>
                                  <m:sty m:val="p"/>
                                </m:rPr>
                                <w:rPr>
                                  <w:rFonts w:ascii="Cambria Math" w:hAnsi="Cambria Math"/>
                                </w:rPr>
                                <m:t>1</m:t>
                              </m:r>
                            </m:sub>
                          </m:sSub>
                        </m:e>
                        <m:e>
                          <m:r>
                            <m:rPr>
                              <m:sty m:val="p"/>
                            </m:rPr>
                            <w:rPr>
                              <w:rFonts w:ascii="Cambria Math" w:hAnsi="Cambria Math"/>
                            </w:rPr>
                            <m:t>…</m:t>
                          </m:r>
                        </m:e>
                        <m:e>
                          <m:r>
                            <m:rPr>
                              <m:sty m:val="p"/>
                            </m:rPr>
                            <w:rPr>
                              <w:rFonts w:ascii="Cambria Math" w:hAnsi="Cambria Math"/>
                            </w:rPr>
                            <m:t>…</m:t>
                          </m:r>
                        </m:e>
                        <m:e>
                          <m:sSub>
                            <m:sSubPr>
                              <m:ctrlPr>
                                <w:rPr>
                                  <w:rFonts w:ascii="Cambria Math" w:hAnsi="Cambria Math"/>
                                </w:rPr>
                              </m:ctrlPr>
                            </m:sSubPr>
                            <m:e>
                              <m:r>
                                <w:rPr>
                                  <w:rFonts w:ascii="Cambria Math" w:hAnsi="Cambria Math"/>
                                </w:rPr>
                                <m:t>C</m:t>
                              </m:r>
                            </m:e>
                            <m:sub>
                              <m:r>
                                <w:rPr>
                                  <w:rFonts w:ascii="Cambria Math" w:hAnsi="Cambria Math"/>
                                </w:rPr>
                                <m:t>LN</m:t>
                              </m:r>
                            </m:sub>
                          </m:sSub>
                        </m:e>
                      </m:mr>
                    </m:m>
                  </m:e>
                </m:d>
              </m:e>
            </m:groupChr>
          </m:e>
          <m:lim>
            <m:r>
              <m:rPr>
                <m:sty m:val="bi"/>
              </m:rPr>
              <w:rPr>
                <w:rFonts w:ascii="Cambria Math" w:hAnsi="Cambria Math"/>
              </w:rPr>
              <m:t>C</m:t>
            </m:r>
          </m:lim>
        </m:limLow>
        <m:d>
          <m:dPr>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P</m:t>
                      </m:r>
                    </m:e>
                    <m:sub>
                      <m:r>
                        <m:rPr>
                          <m:sty m:val="p"/>
                        </m:rPr>
                        <w:rPr>
                          <w:rFonts w:ascii="Cambria Math" w:hAnsi="Cambria Math"/>
                        </w:rPr>
                        <m:t>1</m:t>
                      </m:r>
                    </m:sub>
                  </m:sSub>
                </m:e>
              </m:mr>
              <m:mr>
                <m:e>
                  <m:sSub>
                    <m:sSubPr>
                      <m:ctrlPr>
                        <w:rPr>
                          <w:rFonts w:ascii="Cambria Math" w:hAnsi="Cambria Math"/>
                        </w:rPr>
                      </m:ctrlPr>
                    </m:sSubPr>
                    <m:e>
                      <m:r>
                        <w:rPr>
                          <w:rFonts w:ascii="Cambria Math" w:hAnsi="Cambria Math"/>
                        </w:rPr>
                        <m:t>P</m:t>
                      </m:r>
                    </m:e>
                    <m:sub>
                      <m:r>
                        <m:rPr>
                          <m:sty m:val="p"/>
                        </m:rPr>
                        <w:rPr>
                          <w:rFonts w:ascii="Cambria Math" w:hAnsi="Cambria Math"/>
                        </w:rPr>
                        <m:t>2</m:t>
                      </m:r>
                    </m:sub>
                  </m:sSub>
                </m:e>
              </m:mr>
              <m:mr>
                <m:e>
                  <m:r>
                    <m:rPr>
                      <m:sty m:val="p"/>
                    </m:rPr>
                    <w:rPr>
                      <w:rFonts w:ascii="Cambria Math" w:hAnsi="Cambria Math"/>
                    </w:rPr>
                    <m:t>⋮</m:t>
                  </m:r>
                </m:e>
              </m:mr>
              <m:mr>
                <m:e>
                  <m:sSub>
                    <m:sSubPr>
                      <m:ctrlPr>
                        <w:rPr>
                          <w:rFonts w:ascii="Cambria Math" w:hAnsi="Cambria Math"/>
                        </w:rPr>
                      </m:ctrlPr>
                    </m:sSubPr>
                    <m:e>
                      <m:r>
                        <w:rPr>
                          <w:rFonts w:ascii="Cambria Math" w:hAnsi="Cambria Math"/>
                        </w:rPr>
                        <m:t>P</m:t>
                      </m:r>
                    </m:e>
                    <m:sub>
                      <m:r>
                        <w:rPr>
                          <w:rFonts w:ascii="Cambria Math" w:hAnsi="Cambria Math"/>
                        </w:rPr>
                        <m:t>N</m:t>
                      </m:r>
                    </m:sub>
                  </m:sSub>
                </m:e>
              </m:mr>
            </m:m>
          </m:e>
        </m:d>
        <m:r>
          <m:rPr>
            <m:sty m:val="p"/>
          </m:rPr>
          <w:rPr>
            <w:rFonts w:ascii="Cambria Math" w:hAnsi="Cambria Math"/>
          </w:rPr>
          <m:t>=</m:t>
        </m:r>
        <m:d>
          <m:dPr>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X</m:t>
                      </m:r>
                    </m:e>
                    <m:sub>
                      <m:r>
                        <m:rPr>
                          <m:sty m:val="p"/>
                        </m:rPr>
                        <w:rPr>
                          <w:rFonts w:ascii="Cambria Math" w:hAnsi="Cambria Math"/>
                        </w:rPr>
                        <m:t>1</m:t>
                      </m:r>
                    </m:sub>
                  </m:sSub>
                </m:e>
              </m:mr>
              <m:mr>
                <m:e>
                  <m:sSub>
                    <m:sSubPr>
                      <m:ctrlPr>
                        <w:rPr>
                          <w:rFonts w:ascii="Cambria Math" w:hAnsi="Cambria Math"/>
                        </w:rPr>
                      </m:ctrlPr>
                    </m:sSubPr>
                    <m:e>
                      <m:r>
                        <w:rPr>
                          <w:rFonts w:ascii="Cambria Math" w:hAnsi="Cambria Math"/>
                        </w:rPr>
                        <m:t>X</m:t>
                      </m:r>
                    </m:e>
                    <m:sub>
                      <m:r>
                        <m:rPr>
                          <m:sty m:val="p"/>
                        </m:rPr>
                        <w:rPr>
                          <w:rFonts w:ascii="Cambria Math" w:hAnsi="Cambria Math"/>
                        </w:rPr>
                        <m:t>2</m:t>
                      </m:r>
                    </m:sub>
                  </m:sSub>
                </m:e>
              </m:mr>
              <m:mr>
                <m:e>
                  <m:r>
                    <m:rPr>
                      <m:sty m:val="p"/>
                    </m:rPr>
                    <w:rPr>
                      <w:rFonts w:ascii="Cambria Math" w:hAnsi="Cambria Math"/>
                    </w:rPr>
                    <m:t>⋮</m:t>
                  </m:r>
                </m:e>
              </m:mr>
              <m:mr>
                <m:e>
                  <m:sSub>
                    <m:sSubPr>
                      <m:ctrlPr>
                        <w:rPr>
                          <w:rFonts w:ascii="Cambria Math" w:hAnsi="Cambria Math"/>
                        </w:rPr>
                      </m:ctrlPr>
                    </m:sSubPr>
                    <m:e>
                      <m:r>
                        <w:rPr>
                          <w:rFonts w:ascii="Cambria Math" w:hAnsi="Cambria Math"/>
                        </w:rPr>
                        <m:t>X</m:t>
                      </m:r>
                    </m:e>
                    <m:sub>
                      <m:r>
                        <w:rPr>
                          <w:rFonts w:ascii="Cambria Math" w:hAnsi="Cambria Math"/>
                        </w:rPr>
                        <m:t>L</m:t>
                      </m:r>
                    </m:sub>
                  </m:sSub>
                </m:e>
              </m:mr>
            </m:m>
          </m:e>
        </m:d>
      </m:oMath>
      <w:r w:rsidRPr="00D3733D">
        <w:tab/>
        <w:t>(8-11)</w:t>
      </w:r>
    </w:p>
    <w:p w14:paraId="5D8307D5" w14:textId="7014B040" w:rsidR="005050C3" w:rsidRPr="00D3733D" w:rsidRDefault="008F62F8" w:rsidP="005050C3">
      <w:r w:rsidRPr="00D3733D">
        <w:lastRenderedPageBreak/>
        <w:t>A</w:t>
      </w:r>
      <w:r w:rsidR="005050C3" w:rsidRPr="00D3733D">
        <w:t xml:space="preserve"> solution of this linear system is given by</w:t>
      </w:r>
    </w:p>
    <w:p w14:paraId="21829D56" w14:textId="6D9BA8B9" w:rsidR="0043341C" w:rsidRPr="00D3733D" w:rsidRDefault="0043341C" w:rsidP="0043341C">
      <w:pPr>
        <w:pStyle w:val="Equation"/>
      </w:pPr>
      <w:r w:rsidRPr="00D3733D">
        <w:tab/>
      </w:r>
      <w:r w:rsidRPr="00D3733D">
        <w:tab/>
      </w:r>
      <m:oMath>
        <m:r>
          <m:rPr>
            <m:sty m:val="b"/>
          </m:rPr>
          <w:rPr>
            <w:rFonts w:ascii="Cambria Math" w:hAnsi="Cambria Math"/>
          </w:rPr>
          <m:t>C</m:t>
        </m:r>
        <m:r>
          <m:rPr>
            <m:sty m:val="p"/>
          </m:rPr>
          <w:rPr>
            <w:rFonts w:ascii="Cambria Math" w:hAnsi="Cambria Math"/>
          </w:rPr>
          <m:t>=</m:t>
        </m:r>
        <m:sSup>
          <m:sSupPr>
            <m:ctrlPr>
              <w:rPr>
                <w:rFonts w:ascii="Cambria Math" w:hAnsi="Cambria Math"/>
              </w:rPr>
            </m:ctrlPr>
          </m:sSupPr>
          <m:e>
            <m:d>
              <m:dPr>
                <m:ctrlPr>
                  <w:rPr>
                    <w:rFonts w:ascii="Cambria Math" w:hAnsi="Cambria Math"/>
                  </w:rPr>
                </m:ctrlPr>
              </m:dPr>
              <m:e>
                <m:sSup>
                  <m:sSupPr>
                    <m:ctrlPr>
                      <w:rPr>
                        <w:rFonts w:ascii="Cambria Math" w:hAnsi="Cambria Math"/>
                        <w:iCs/>
                      </w:rPr>
                    </m:ctrlPr>
                  </m:sSupPr>
                  <m:e>
                    <m:r>
                      <m:rPr>
                        <m:sty m:val="b"/>
                      </m:rPr>
                      <w:rPr>
                        <w:rFonts w:ascii="Cambria Math" w:hAnsi="Cambria Math"/>
                      </w:rPr>
                      <m:t>H</m:t>
                    </m:r>
                  </m:e>
                  <m:sup>
                    <m:r>
                      <m:rPr>
                        <m:sty m:val="p"/>
                      </m:rPr>
                      <w:rPr>
                        <w:rFonts w:ascii="Cambria Math" w:hAnsi="Cambria Math"/>
                      </w:rPr>
                      <m:t>*</m:t>
                    </m:r>
                  </m:sup>
                </m:sSup>
                <m:r>
                  <m:rPr>
                    <m:sty m:val="b"/>
                  </m:rPr>
                  <w:rPr>
                    <w:rFonts w:ascii="Cambria Math" w:hAnsi="Cambria Math"/>
                  </w:rPr>
                  <m:t>H</m:t>
                </m:r>
              </m:e>
            </m:d>
          </m:e>
          <m:sup>
            <m:r>
              <m:rPr>
                <m:sty m:val="p"/>
              </m:rPr>
              <w:rPr>
                <w:rFonts w:ascii="Cambria Math" w:hAnsi="Cambria Math"/>
              </w:rPr>
              <m:t>-</m:t>
            </m:r>
            <m:r>
              <m:rPr>
                <m:sty m:val="b"/>
              </m:rPr>
              <w:rPr>
                <w:rFonts w:ascii="Cambria Math" w:hAnsi="Cambria Math"/>
              </w:rPr>
              <m:t>1</m:t>
            </m:r>
          </m:sup>
        </m:sSup>
        <m:sSup>
          <m:sSupPr>
            <m:ctrlPr>
              <w:rPr>
                <w:rFonts w:ascii="Cambria Math" w:hAnsi="Cambria Math"/>
              </w:rPr>
            </m:ctrlPr>
          </m:sSupPr>
          <m:e>
            <m:r>
              <m:rPr>
                <m:sty m:val="b"/>
              </m:rPr>
              <w:rPr>
                <w:rFonts w:ascii="Cambria Math" w:hAnsi="Cambria Math"/>
              </w:rPr>
              <m:t>H</m:t>
            </m:r>
          </m:e>
          <m:sup>
            <m:r>
              <m:rPr>
                <m:sty m:val="p"/>
              </m:rPr>
              <w:rPr>
                <w:rFonts w:ascii="Cambria Math" w:hAnsi="Cambria Math"/>
              </w:rPr>
              <m:t>*</m:t>
            </m:r>
          </m:sup>
        </m:sSup>
        <m:r>
          <m:rPr>
            <m:sty m:val="p"/>
          </m:rPr>
          <w:rPr>
            <w:rFonts w:ascii="Cambria Math" w:hAnsi="Cambria Math"/>
          </w:rPr>
          <m:t>.</m:t>
        </m:r>
      </m:oMath>
      <w:r w:rsidRPr="00D3733D">
        <w:tab/>
        <w:t>(8-12)</w:t>
      </w:r>
    </w:p>
    <w:p w14:paraId="14C4BE35" w14:textId="4873E827" w:rsidR="005050C3" w:rsidRPr="00D3733D" w:rsidRDefault="005050C3" w:rsidP="005050C3">
      <w:r w:rsidRPr="00D3733D">
        <w:t xml:space="preserve">The direct solution of </w:t>
      </w:r>
      <w:r w:rsidR="00D60653" w:rsidRPr="00D3733D">
        <w:t xml:space="preserve">Equation </w:t>
      </w:r>
      <w:r w:rsidRPr="00D3733D">
        <w:t xml:space="preserve">(8-12) may introduce problems: at lower frequencies, the values of </w:t>
      </w:r>
      <w:r w:rsidRPr="00D3733D">
        <w:rPr>
          <w:i/>
          <w:iCs/>
        </w:rPr>
        <w:t>H</w:t>
      </w:r>
      <w:r w:rsidRPr="00D3733D">
        <w:rPr>
          <w:i/>
          <w:iCs/>
          <w:vertAlign w:val="subscript"/>
        </w:rPr>
        <w:t>ij</w:t>
      </w:r>
      <w:r w:rsidRPr="00D3733D">
        <w:rPr>
          <w:i/>
          <w:iCs/>
        </w:rPr>
        <w:t xml:space="preserve"> </w:t>
      </w:r>
      <w:r w:rsidRPr="00D3733D">
        <w:t>are very similar to each other</w:t>
      </w:r>
      <w:r w:rsidR="00D60653" w:rsidRPr="00D3733D">
        <w:t>,</w:t>
      </w:r>
      <w:r w:rsidRPr="00D3733D">
        <w:t xml:space="preserve"> which means that the matrix becomes ill-conditioned and the </w:t>
      </w:r>
      <w:r w:rsidR="00C97FBF" w:rsidRPr="00D3733D">
        <w:t xml:space="preserve">value of the </w:t>
      </w:r>
      <w:r w:rsidRPr="00D3733D">
        <w:t>condition number</w:t>
      </w:r>
      <w:r w:rsidR="00C97FBF" w:rsidRPr="00D3733D">
        <w:t>,</w:t>
      </w:r>
    </w:p>
    <w:p w14:paraId="3B31E3D0" w14:textId="2D21E3F2" w:rsidR="0043341C" w:rsidRPr="00D3733D" w:rsidRDefault="0043341C" w:rsidP="0043341C">
      <w:pPr>
        <w:pStyle w:val="Equation"/>
      </w:pPr>
      <w:r w:rsidRPr="00D3733D">
        <w:tab/>
      </w:r>
      <w:r w:rsidRPr="00D3733D">
        <w:tab/>
      </w:r>
      <m:oMath>
        <m:r>
          <w:rPr>
            <w:rFonts w:ascii="Cambria Math" w:hAnsi="Cambria Math"/>
          </w:rPr>
          <m:t>κ</m:t>
        </m:r>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σ</m:t>
                </m:r>
              </m:e>
              <m:sub>
                <m:r>
                  <m:rPr>
                    <m:sty m:val="p"/>
                  </m:rPr>
                  <w:rPr>
                    <w:rFonts w:ascii="Cambria Math" w:hAnsi="Cambria Math"/>
                  </w:rPr>
                  <m:t>max</m:t>
                </m:r>
              </m:sub>
            </m:sSub>
            <m:d>
              <m:dPr>
                <m:ctrlPr>
                  <w:rPr>
                    <w:rFonts w:ascii="Cambria Math" w:hAnsi="Cambria Math"/>
                  </w:rPr>
                </m:ctrlPr>
              </m:dPr>
              <m:e>
                <m:r>
                  <w:rPr>
                    <w:rFonts w:ascii="Cambria Math" w:hAnsi="Cambria Math"/>
                  </w:rPr>
                  <m:t>A</m:t>
                </m:r>
              </m:e>
            </m:d>
          </m:num>
          <m:den>
            <m:sSub>
              <m:sSubPr>
                <m:ctrlPr>
                  <w:rPr>
                    <w:rFonts w:ascii="Cambria Math" w:hAnsi="Cambria Math"/>
                    <w:iCs/>
                  </w:rPr>
                </m:ctrlPr>
              </m:sSubPr>
              <m:e>
                <m:r>
                  <m:rPr>
                    <m:sty m:val="p"/>
                  </m:rPr>
                  <w:rPr>
                    <w:rFonts w:ascii="Cambria Math" w:hAnsi="Cambria Math"/>
                  </w:rPr>
                  <m:t>σ</m:t>
                </m:r>
              </m:e>
              <m:sub>
                <m:r>
                  <m:rPr>
                    <m:sty m:val="p"/>
                  </m:rPr>
                  <w:rPr>
                    <w:rFonts w:ascii="Cambria Math" w:hAnsi="Cambria Math"/>
                  </w:rPr>
                  <m:t>min</m:t>
                </m:r>
              </m:sub>
            </m:sSub>
            <m:d>
              <m:dPr>
                <m:ctrlPr>
                  <w:rPr>
                    <w:rFonts w:ascii="Cambria Math" w:hAnsi="Cambria Math"/>
                  </w:rPr>
                </m:ctrlPr>
              </m:dPr>
              <m:e>
                <m:r>
                  <w:rPr>
                    <w:rFonts w:ascii="Cambria Math" w:hAnsi="Cambria Math"/>
                  </w:rPr>
                  <m:t>A</m:t>
                </m:r>
              </m:e>
            </m:d>
          </m:den>
        </m:f>
      </m:oMath>
      <w:r w:rsidRPr="00D3733D">
        <w:tab/>
        <w:t>(8-13)</w:t>
      </w:r>
    </w:p>
    <w:p w14:paraId="2E9FF7D3" w14:textId="219E077F" w:rsidR="005050C3" w:rsidRPr="00D3733D" w:rsidRDefault="005050C3" w:rsidP="005050C3">
      <w:r w:rsidRPr="00D3733D">
        <w:fldChar w:fldCharType="begin"/>
      </w:r>
      <w:r w:rsidRPr="00D3733D">
        <w:instrText xml:space="preserve"> QUOTE </w:instrText>
      </w:r>
      <m:oMath>
        <m:d>
          <m:dPr>
            <m:ctrlPr>
              <w:rPr>
                <w:rFonts w:ascii="Cambria Math" w:hAnsi="Cambria Math"/>
                <w:i/>
              </w:rPr>
            </m:ctrlPr>
          </m:dPr>
          <m:e>
            <m:r>
              <m:rPr>
                <m:sty m:val="p"/>
              </m:rPr>
              <w:rPr>
                <w:rFonts w:ascii="Cambria Math" w:hAnsi="Cambria Math"/>
              </w:rPr>
              <m:t>A</m:t>
            </m:r>
          </m:e>
        </m:d>
        <m:r>
          <m:rPr>
            <m:sty m:val="p"/>
          </m:rPr>
          <w:rPr>
            <w:rFonts w:ascii="Cambria Math" w:hAnsi="Cambria Math"/>
          </w:rPr>
          <m:t>=</m:t>
        </m:r>
        <m:f>
          <m:fPr>
            <m:ctrlPr>
              <w:rPr>
                <w:rFonts w:ascii="Cambria Math" w:hAnsi="Cambria Math"/>
                <w:i/>
              </w:rPr>
            </m:ctrlPr>
          </m:fPr>
          <m:num>
            <m:sSub>
              <m:sSubPr>
                <m:ctrlPr>
                  <w:rPr>
                    <w:rFonts w:ascii="Cambria Math" w:hAnsi="Cambria Math"/>
                    <w:i/>
                  </w:rPr>
                </m:ctrlPr>
              </m:sSubPr>
              <m:e>
                <m:r>
                  <m:rPr>
                    <m:sty m:val="p"/>
                  </m:rPr>
                  <w:rPr>
                    <w:rFonts w:ascii="Cambria Math" w:hAnsi="Cambria Math"/>
                  </w:rPr>
                  <m:t>σ</m:t>
                </m:r>
              </m:e>
              <m:sub>
                <m:r>
                  <m:rPr>
                    <m:sty m:val="p"/>
                  </m:rPr>
                  <w:rPr>
                    <w:rFonts w:ascii="Cambria Math" w:hAnsi="Cambria Math"/>
                  </w:rPr>
                  <m:t>max</m:t>
                </m:r>
              </m:sub>
            </m:sSub>
            <m:d>
              <m:dPr>
                <m:ctrlPr>
                  <w:rPr>
                    <w:rFonts w:ascii="Cambria Math" w:hAnsi="Cambria Math"/>
                    <w:i/>
                  </w:rPr>
                </m:ctrlPr>
              </m:dPr>
              <m:e>
                <m:r>
                  <m:rPr>
                    <m:sty m:val="p"/>
                  </m:rPr>
                  <w:rPr>
                    <w:rFonts w:ascii="Cambria Math" w:hAnsi="Cambria Math"/>
                  </w:rPr>
                  <m:t>A</m:t>
                </m:r>
              </m:e>
            </m:d>
          </m:num>
          <m:den>
            <m:sSub>
              <m:sSubPr>
                <m:ctrlPr>
                  <w:rPr>
                    <w:rFonts w:ascii="Cambria Math" w:hAnsi="Cambria Math"/>
                    <w:i/>
                  </w:rPr>
                </m:ctrlPr>
              </m:sSubPr>
              <m:e>
                <m:r>
                  <m:rPr>
                    <m:sty m:val="p"/>
                  </m:rPr>
                  <w:rPr>
                    <w:rFonts w:ascii="Cambria Math" w:hAnsi="Cambria Math"/>
                  </w:rPr>
                  <m:t>σ</m:t>
                </m:r>
              </m:e>
              <m:sub>
                <m:r>
                  <m:rPr>
                    <m:sty m:val="p"/>
                  </m:rPr>
                  <w:rPr>
                    <w:rFonts w:ascii="Cambria Math" w:hAnsi="Cambria Math"/>
                  </w:rPr>
                  <m:t>min</m:t>
                </m:r>
              </m:sub>
            </m:sSub>
            <m:d>
              <m:dPr>
                <m:ctrlPr>
                  <w:rPr>
                    <w:rFonts w:ascii="Cambria Math" w:hAnsi="Cambria Math"/>
                    <w:i/>
                  </w:rPr>
                </m:ctrlPr>
              </m:dPr>
              <m:e>
                <m:r>
                  <m:rPr>
                    <m:sty m:val="p"/>
                  </m:rPr>
                  <w:rPr>
                    <w:rFonts w:ascii="Cambria Math" w:hAnsi="Cambria Math"/>
                  </w:rPr>
                  <m:t>A</m:t>
                </m:r>
              </m:e>
            </m:d>
          </m:den>
        </m:f>
      </m:oMath>
      <w:r w:rsidRPr="00D3733D">
        <w:instrText xml:space="preserve"> </w:instrText>
      </w:r>
      <w:r w:rsidRPr="00D3733D">
        <w:fldChar w:fldCharType="end"/>
      </w:r>
      <w:proofErr w:type="gramStart"/>
      <w:r w:rsidRPr="00D3733D">
        <w:t>where</w:t>
      </w:r>
      <w:proofErr w:type="gramEnd"/>
      <w:r w:rsidRPr="00D3733D">
        <w:t xml:space="preserve"> </w:t>
      </w:r>
      <w:r w:rsidR="008F62F8" w:rsidRPr="008F040C">
        <w:t>σ</w:t>
      </w:r>
      <w:r w:rsidRPr="00D3733D">
        <w:rPr>
          <w:vertAlign w:val="subscript"/>
        </w:rPr>
        <w:t>max</w:t>
      </w:r>
      <w:r w:rsidRPr="00D3733D">
        <w:t xml:space="preserve">(A) </w:t>
      </w:r>
      <w:r w:rsidRPr="00D3733D">
        <w:fldChar w:fldCharType="begin"/>
      </w:r>
      <w:r w:rsidRPr="00D3733D">
        <w:instrText xml:space="preserve"> QUOTE </w:instrText>
      </w:r>
      <m:oMath>
        <m:sSub>
          <m:sSubPr>
            <m:ctrlPr>
              <w:rPr>
                <w:rFonts w:ascii="Cambria Math" w:hAnsi="Cambria Math"/>
                <w:i/>
              </w:rPr>
            </m:ctrlPr>
          </m:sSubPr>
          <m:e>
            <m:r>
              <m:rPr>
                <m:sty m:val="p"/>
              </m:rPr>
              <w:rPr>
                <w:rFonts w:ascii="Cambria Math" w:hAnsi="Cambria Math"/>
              </w:rPr>
              <m:t>σ</m:t>
            </m:r>
          </m:e>
          <m:sub>
            <m:r>
              <m:rPr>
                <m:sty m:val="p"/>
              </m:rPr>
              <w:rPr>
                <w:rFonts w:ascii="Cambria Math" w:hAnsi="Cambria Math"/>
              </w:rPr>
              <m:t>max</m:t>
            </m:r>
          </m:sub>
        </m:sSub>
        <m:d>
          <m:dPr>
            <m:ctrlPr>
              <w:rPr>
                <w:rFonts w:ascii="Cambria Math" w:hAnsi="Cambria Math"/>
                <w:i/>
              </w:rPr>
            </m:ctrlPr>
          </m:dPr>
          <m:e>
            <m:r>
              <m:rPr>
                <m:sty m:val="p"/>
              </m:rPr>
              <w:rPr>
                <w:rFonts w:ascii="Cambria Math" w:hAnsi="Cambria Math"/>
              </w:rPr>
              <m:t>A</m:t>
            </m:r>
          </m:e>
        </m:d>
      </m:oMath>
      <w:r w:rsidRPr="00D3733D">
        <w:instrText xml:space="preserve"> </w:instrText>
      </w:r>
      <w:r w:rsidRPr="00D3733D">
        <w:fldChar w:fldCharType="end"/>
      </w:r>
      <w:r w:rsidRPr="00D3733D">
        <w:t xml:space="preserve">and </w:t>
      </w:r>
      <w:r w:rsidR="008F62F8" w:rsidRPr="008F040C">
        <w:t>σ</w:t>
      </w:r>
      <w:r w:rsidRPr="00D3733D">
        <w:rPr>
          <w:vertAlign w:val="subscript"/>
        </w:rPr>
        <w:t>min</w:t>
      </w:r>
      <w:r w:rsidRPr="00D3733D">
        <w:t>(A) are the maximum and the minimum singular value</w:t>
      </w:r>
      <w:r w:rsidR="00C97FBF" w:rsidRPr="00D3733D">
        <w:t>s</w:t>
      </w:r>
      <w:r w:rsidRPr="00D3733D">
        <w:t xml:space="preserve"> of A</w:t>
      </w:r>
      <w:r w:rsidR="00C97FBF" w:rsidRPr="00D3733D">
        <w:t>, rises</w:t>
      </w:r>
      <w:r w:rsidRPr="00D3733D">
        <w:t>. A</w:t>
      </w:r>
      <w:r w:rsidR="005C655C" w:rsidRPr="00D3733D">
        <w:t xml:space="preserve"> </w:t>
      </w:r>
      <w:r w:rsidR="008F62F8" w:rsidRPr="00D3733D">
        <w:t xml:space="preserve">large </w:t>
      </w:r>
      <w:r w:rsidRPr="00D3733D">
        <w:t>condition number may result in practical</w:t>
      </w:r>
      <w:r w:rsidR="00C97FBF" w:rsidRPr="00D3733D">
        <w:t>ly</w:t>
      </w:r>
      <w:r w:rsidRPr="00D3733D">
        <w:t xml:space="preserve"> unfeasible high gains.</w:t>
      </w:r>
    </w:p>
    <w:p w14:paraId="49F33451" w14:textId="407F69E2" w:rsidR="005050C3" w:rsidRPr="00D3733D" w:rsidRDefault="005050C3" w:rsidP="005050C3">
      <w:r w:rsidRPr="00D3733D">
        <w:t>Therefore, the Thikonov-</w:t>
      </w:r>
      <w:r w:rsidR="008F62F8" w:rsidRPr="00D3733D">
        <w:t>regularization</w:t>
      </w:r>
      <w:r w:rsidRPr="00D3733D">
        <w:t xml:space="preserve"> [b-Kirkeby 1998] is used.</w:t>
      </w:r>
    </w:p>
    <w:p w14:paraId="39E9A29D" w14:textId="47655C58" w:rsidR="0043341C" w:rsidRPr="00D3733D" w:rsidRDefault="0043341C" w:rsidP="0043341C">
      <w:pPr>
        <w:pStyle w:val="Equation"/>
      </w:pPr>
      <w:r w:rsidRPr="00D3733D">
        <w:tab/>
      </w:r>
      <w:r w:rsidRPr="00D3733D">
        <w:tab/>
      </w:r>
      <m:oMath>
        <m:r>
          <m:rPr>
            <m:sty m:val="b"/>
          </m:rPr>
          <w:rPr>
            <w:rFonts w:ascii="Cambria Math" w:hAnsi="Cambria Math"/>
          </w:rPr>
          <m:t>C</m:t>
        </m:r>
        <m:r>
          <m:rPr>
            <m:sty m:val="p"/>
          </m:rPr>
          <w:rPr>
            <w:rFonts w:ascii="Cambria Math" w:hAnsi="Cambria Math"/>
          </w:rPr>
          <m:t>=</m:t>
        </m:r>
        <m:sSup>
          <m:sSupPr>
            <m:ctrlPr>
              <w:rPr>
                <w:rFonts w:ascii="Cambria Math" w:hAnsi="Cambria Math"/>
                <w:iCs/>
              </w:rPr>
            </m:ctrlPr>
          </m:sSupPr>
          <m:e>
            <m:d>
              <m:dPr>
                <m:ctrlPr>
                  <w:rPr>
                    <w:rFonts w:ascii="Cambria Math" w:hAnsi="Cambria Math"/>
                    <w:iCs/>
                  </w:rPr>
                </m:ctrlPr>
              </m:dPr>
              <m:e>
                <m:sSup>
                  <m:sSupPr>
                    <m:ctrlPr>
                      <w:rPr>
                        <w:rFonts w:ascii="Cambria Math" w:hAnsi="Cambria Math"/>
                        <w:iCs/>
                      </w:rPr>
                    </m:ctrlPr>
                  </m:sSupPr>
                  <m:e>
                    <m:r>
                      <m:rPr>
                        <m:sty m:val="b"/>
                      </m:rPr>
                      <w:rPr>
                        <w:rFonts w:ascii="Cambria Math" w:hAnsi="Cambria Math"/>
                      </w:rPr>
                      <m:t>H</m:t>
                    </m:r>
                  </m:e>
                  <m:sup>
                    <m:r>
                      <m:rPr>
                        <m:sty m:val="p"/>
                      </m:rPr>
                      <w:rPr>
                        <w:rFonts w:ascii="Cambria Math" w:hAnsi="Cambria Math"/>
                      </w:rPr>
                      <m:t>*</m:t>
                    </m:r>
                  </m:sup>
                </m:sSup>
                <m:r>
                  <m:rPr>
                    <m:sty m:val="b"/>
                  </m:rPr>
                  <w:rPr>
                    <w:rFonts w:ascii="Cambria Math" w:hAnsi="Cambria Math"/>
                  </w:rPr>
                  <m:t>H</m:t>
                </m:r>
                <m:r>
                  <m:rPr>
                    <m:sty m:val="p"/>
                  </m:rPr>
                  <w:rPr>
                    <w:rFonts w:ascii="Cambria Math" w:hAnsi="Cambria Math"/>
                  </w:rPr>
                  <m:t>+β</m:t>
                </m:r>
                <m:r>
                  <m:rPr>
                    <m:sty m:val="b"/>
                  </m:rPr>
                  <w:rPr>
                    <w:rFonts w:ascii="Cambria Math" w:hAnsi="Cambria Math"/>
                  </w:rPr>
                  <m:t>I</m:t>
                </m:r>
              </m:e>
            </m:d>
          </m:e>
          <m:sup>
            <m:r>
              <m:rPr>
                <m:sty m:val="p"/>
              </m:rPr>
              <w:rPr>
                <w:rFonts w:ascii="Cambria Math" w:hAnsi="Cambria Math"/>
              </w:rPr>
              <m:t>-1</m:t>
            </m:r>
          </m:sup>
        </m:sSup>
        <m:sSup>
          <m:sSupPr>
            <m:ctrlPr>
              <w:rPr>
                <w:rFonts w:ascii="Cambria Math" w:hAnsi="Cambria Math"/>
                <w:iCs/>
              </w:rPr>
            </m:ctrlPr>
          </m:sSupPr>
          <m:e>
            <m:r>
              <m:rPr>
                <m:sty m:val="b"/>
              </m:rPr>
              <w:rPr>
                <w:rFonts w:ascii="Cambria Math" w:hAnsi="Cambria Math"/>
              </w:rPr>
              <m:t>H</m:t>
            </m:r>
          </m:e>
          <m:sup>
            <m:r>
              <m:rPr>
                <m:sty m:val="p"/>
              </m:rPr>
              <w:rPr>
                <w:rFonts w:ascii="Cambria Math" w:hAnsi="Cambria Math"/>
              </w:rPr>
              <m:t>*</m:t>
            </m:r>
          </m:sup>
        </m:sSup>
      </m:oMath>
      <w:r w:rsidRPr="00D3733D">
        <w:tab/>
        <w:t>(8-14)</w:t>
      </w:r>
    </w:p>
    <w:p w14:paraId="1E73B6E6" w14:textId="01DAD4A0" w:rsidR="005050C3" w:rsidRPr="00D3733D" w:rsidRDefault="005050C3" w:rsidP="007B4B18">
      <w:r w:rsidRPr="00D3733D">
        <w:t xml:space="preserve">Here a regularization factor </w:t>
      </w:r>
      <w:r w:rsidRPr="008F040C">
        <w:rPr>
          <w:iCs/>
        </w:rPr>
        <w:t>β</w:t>
      </w:r>
      <w:r w:rsidRPr="00D3733D">
        <w:rPr>
          <w:i/>
        </w:rPr>
        <w:t xml:space="preserve"> </w:t>
      </w:r>
      <w:proofErr w:type="gramStart"/>
      <w:r w:rsidRPr="00D3733D">
        <w:t>is introduced</w:t>
      </w:r>
      <w:proofErr w:type="gramEnd"/>
      <w:r w:rsidRPr="00D3733D">
        <w:t xml:space="preserve"> </w:t>
      </w:r>
      <w:r w:rsidR="007B4B18" w:rsidRPr="00D3733D">
        <w:t>that</w:t>
      </w:r>
      <w:r w:rsidRPr="00D3733D">
        <w:t xml:space="preserve"> reduces poles and improves the condition of the matrix. The regularization factor </w:t>
      </w:r>
      <w:r w:rsidRPr="008F040C">
        <w:rPr>
          <w:iCs/>
        </w:rPr>
        <w:t>β</w:t>
      </w:r>
      <w:r w:rsidRPr="00D3733D">
        <w:t xml:space="preserve"> </w:t>
      </w:r>
      <w:proofErr w:type="gramStart"/>
      <w:r w:rsidRPr="00D3733D">
        <w:t>is investigated</w:t>
      </w:r>
      <w:proofErr w:type="gramEnd"/>
      <w:r w:rsidRPr="00D3733D">
        <w:t xml:space="preserve"> in more detail in </w:t>
      </w:r>
      <w:r w:rsidR="007B4B18" w:rsidRPr="00D3733D">
        <w:t>clause 8.2.6.3.</w:t>
      </w:r>
      <w:r w:rsidR="007B4B18" w:rsidRPr="00D3733D">
        <w:rPr>
          <w:rStyle w:val="Strong"/>
          <w:b w:val="0"/>
          <w:bCs w:val="0"/>
        </w:rPr>
        <w:t>5.2.2</w:t>
      </w:r>
      <w:r w:rsidRPr="00D3733D">
        <w:t>.</w:t>
      </w:r>
    </w:p>
    <w:p w14:paraId="1DCFF24D" w14:textId="024C73FD" w:rsidR="005050C3" w:rsidRPr="00D3733D" w:rsidRDefault="005050C3" w:rsidP="00AB643B">
      <w:pPr>
        <w:keepNext/>
        <w:keepLines/>
      </w:pPr>
      <w:r w:rsidRPr="00D3733D">
        <w:t>I</w:t>
      </w:r>
      <w:r w:rsidR="007B4B18" w:rsidRPr="00D3733D">
        <w:t>f</w:t>
      </w:r>
      <w:r w:rsidRPr="00D3733D">
        <w:t xml:space="preserve"> a mixture of different types of loudspeakers is used for reproduction, their </w:t>
      </w:r>
      <w:r w:rsidR="007B4B18" w:rsidRPr="00D3733D">
        <w:t>various</w:t>
      </w:r>
      <w:r w:rsidRPr="00D3733D">
        <w:t xml:space="preserve"> characteristics, e.g., their frequency response</w:t>
      </w:r>
      <w:r w:rsidR="007B4B18" w:rsidRPr="00D3733D">
        <w:t>,</w:t>
      </w:r>
      <w:r w:rsidRPr="00D3733D">
        <w:t xml:space="preserve"> can be considered with a weighted version of (8-1</w:t>
      </w:r>
      <w:r w:rsidR="007B4B18" w:rsidRPr="00D3733D">
        <w:t>4</w:t>
      </w:r>
      <w:r w:rsidRPr="00D3733D">
        <w:t>):</w:t>
      </w:r>
    </w:p>
    <w:p w14:paraId="33759B8F" w14:textId="5EAF6518" w:rsidR="0043341C" w:rsidRPr="00D3733D" w:rsidRDefault="0043341C" w:rsidP="00362D9E">
      <w:pPr>
        <w:pStyle w:val="Equation"/>
      </w:pPr>
      <w:r w:rsidRPr="00D3733D">
        <w:tab/>
      </w:r>
      <w:r w:rsidRPr="00D3733D">
        <w:tab/>
      </w:r>
      <w:r w:rsidRPr="00D3733D">
        <w:rPr>
          <w:rFonts w:ascii="Arial" w:hAnsi="Arial" w:cs="Arial"/>
          <w:noProof/>
          <w:lang w:eastAsia="en-GB"/>
        </w:rPr>
        <w:drawing>
          <wp:inline distT="0" distB="0" distL="0" distR="0" wp14:anchorId="41DD7B4A" wp14:editId="1EA0A87F">
            <wp:extent cx="1619250" cy="20002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0" cstate="print">
                      <a:extLst>
                        <a:ext uri="{28A0092B-C50C-407E-A947-70E740481C1C}">
                          <a14:useLocalDpi xmlns:a14="http://schemas.microsoft.com/office/drawing/2010/main" val="0"/>
                        </a:ext>
                      </a:extLst>
                    </a:blip>
                    <a:srcRect l="36736" r="36926" b="39371"/>
                    <a:stretch>
                      <a:fillRect/>
                    </a:stretch>
                  </pic:blipFill>
                  <pic:spPr bwMode="auto">
                    <a:xfrm>
                      <a:off x="0" y="0"/>
                      <a:ext cx="1619250" cy="200025"/>
                    </a:xfrm>
                    <a:prstGeom prst="rect">
                      <a:avLst/>
                    </a:prstGeom>
                    <a:noFill/>
                    <a:ln>
                      <a:noFill/>
                    </a:ln>
                  </pic:spPr>
                </pic:pic>
              </a:graphicData>
            </a:graphic>
          </wp:inline>
        </w:drawing>
      </w:r>
      <w:r w:rsidRPr="00D3733D">
        <w:tab/>
        <w:t>(8-15)</w:t>
      </w:r>
    </w:p>
    <w:p w14:paraId="4476F8F6" w14:textId="19EC4F8C" w:rsidR="005050C3" w:rsidRPr="00D3733D" w:rsidRDefault="005050C3" w:rsidP="007B4B18">
      <w:pPr>
        <w:rPr>
          <w:szCs w:val="24"/>
        </w:rPr>
      </w:pPr>
      <w:r w:rsidRPr="00D3733D">
        <w:t xml:space="preserve">The loudspeaker weighting matrix </w:t>
      </w:r>
      <w:r w:rsidRPr="00D3733D">
        <w:rPr>
          <w:b/>
        </w:rPr>
        <w:t>W</w:t>
      </w:r>
      <w:r w:rsidRPr="00D3733D">
        <w:t xml:space="preserve"> is a frequency-dependent diagon</w:t>
      </w:r>
      <w:r w:rsidR="004153B1" w:rsidRPr="00D3733D">
        <w:t>al matrix. It is used as a high</w:t>
      </w:r>
      <w:r w:rsidR="004153B1" w:rsidRPr="00D3733D">
        <w:noBreakHyphen/>
      </w:r>
      <w:r w:rsidRPr="00D3733D">
        <w:t>pass for small loudspeakers which prevents damag</w:t>
      </w:r>
      <w:r w:rsidR="007B4B18" w:rsidRPr="00D3733D">
        <w:t>e to</w:t>
      </w:r>
      <w:r w:rsidRPr="00D3733D">
        <w:t xml:space="preserve"> the speakers at low frequencies. </w:t>
      </w:r>
      <w:r w:rsidRPr="00D3733D">
        <w:rPr>
          <w:b/>
        </w:rPr>
        <w:t>W</w:t>
      </w:r>
      <w:r w:rsidRPr="00D3733D">
        <w:t xml:space="preserve"> shall be 1 for the supported frequency range of the loudspeaker, </w:t>
      </w:r>
      <w:r w:rsidR="005C655C" w:rsidRPr="00D3733D">
        <w:t xml:space="preserve">i.e., </w:t>
      </w:r>
      <w:r w:rsidR="004153B1" w:rsidRPr="00D3733D">
        <w:t>above the −</w:t>
      </w:r>
      <w:r w:rsidRPr="00D3733D">
        <w:t xml:space="preserve">3dB point of the frequency response, and fade to 0 with </w:t>
      </w:r>
      <w:r w:rsidR="007B4B18" w:rsidRPr="00D3733D">
        <w:t xml:space="preserve">a </w:t>
      </w:r>
      <w:r w:rsidRPr="00D3733D">
        <w:t xml:space="preserve">cosine characteristic within a </w:t>
      </w:r>
      <w:r w:rsidR="009303B5" w:rsidRPr="00D3733D">
        <w:t>one-thi</w:t>
      </w:r>
      <w:r w:rsidRPr="00D3733D">
        <w:t>rd</w:t>
      </w:r>
      <w:r w:rsidR="00997D17" w:rsidRPr="00D3733D">
        <w:t>-</w:t>
      </w:r>
      <w:r w:rsidRPr="00D3733D">
        <w:t>octave transition</w:t>
      </w:r>
      <w:r w:rsidRPr="00D3733D">
        <w:rPr>
          <w:szCs w:val="24"/>
        </w:rPr>
        <w:t>.</w:t>
      </w:r>
    </w:p>
    <w:p w14:paraId="012A5AE6" w14:textId="77777777" w:rsidR="007B4B18" w:rsidRPr="00D3733D" w:rsidRDefault="007B4B18" w:rsidP="008670AF">
      <w:pPr>
        <w:pStyle w:val="Heading6"/>
      </w:pPr>
      <w:r w:rsidRPr="00D3733D">
        <w:t>8.2.6.3.</w:t>
      </w:r>
      <w:r w:rsidRPr="00D3733D">
        <w:rPr>
          <w:rStyle w:val="Strong"/>
          <w:b/>
          <w:bCs w:val="0"/>
        </w:rPr>
        <w:t>5.2</w:t>
      </w:r>
      <w:r w:rsidRPr="00D3733D">
        <w:rPr>
          <w:rStyle w:val="Strong"/>
          <w:b/>
          <w:bCs w:val="0"/>
        </w:rPr>
        <w:tab/>
      </w:r>
      <w:r w:rsidRPr="00D3733D">
        <w:t xml:space="preserve">Implementation of inversion procedure </w:t>
      </w:r>
    </w:p>
    <w:p w14:paraId="50EDD2EA" w14:textId="3A70F61C" w:rsidR="007B4B18" w:rsidRPr="00D3733D" w:rsidRDefault="007B4B18" w:rsidP="00AB643B">
      <w:r w:rsidRPr="00D3733D">
        <w:t>All impulse responses for all combinations of loudspeakers and microphones are inverted individually. Each impulse response is first segmented into four subbands, as shown in Figure 11. Each subband is processed with a subset of impulse responses according to the microphones used in each subband, as defined in Table 3. The size of the matrix that has to be inverted is given in brackets, e.g., "Subband 1 (3×8)".</w:t>
      </w:r>
    </w:p>
    <w:p w14:paraId="17B12021" w14:textId="1DF6B2C7" w:rsidR="007B4B18" w:rsidRPr="00D3733D" w:rsidRDefault="007B4B18" w:rsidP="007B4B18">
      <w:r w:rsidRPr="00D3733D">
        <w:t>After finalizing the regularization process, the resulting inverted impulse responses are combined in the different frequency bands chosen by applying the appropriate frequency weighting (bandpass filtering) shown in the filter blocks, after the inversion blocks in Figure 11 are available.</w:t>
      </w:r>
    </w:p>
    <w:p w14:paraId="0EEF06D1" w14:textId="29BA878C" w:rsidR="0043341C" w:rsidRPr="00D3733D" w:rsidRDefault="00742970" w:rsidP="0043341C">
      <w:pPr>
        <w:pStyle w:val="Figure"/>
      </w:pPr>
      <w:r w:rsidRPr="00D3733D">
        <w:rPr>
          <w:noProof/>
          <w:lang w:eastAsia="en-GB"/>
        </w:rPr>
        <w:lastRenderedPageBreak/>
        <w:drawing>
          <wp:inline distT="0" distB="0" distL="0" distR="0" wp14:anchorId="73EEC94B" wp14:editId="2781FEF4">
            <wp:extent cx="5629667" cy="5230379"/>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570(18)_F11.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629667" cy="5230379"/>
                    </a:xfrm>
                    <a:prstGeom prst="rect">
                      <a:avLst/>
                    </a:prstGeom>
                  </pic:spPr>
                </pic:pic>
              </a:graphicData>
            </a:graphic>
          </wp:inline>
        </w:drawing>
      </w:r>
    </w:p>
    <w:p w14:paraId="02E53581" w14:textId="01878A0C" w:rsidR="0043341C" w:rsidRPr="00D3733D" w:rsidRDefault="0043341C" w:rsidP="00AB643B">
      <w:pPr>
        <w:pStyle w:val="FigureNoTitle0"/>
        <w:rPr>
          <w:i/>
        </w:rPr>
      </w:pPr>
      <w:r w:rsidRPr="00D3733D">
        <w:t>Figure 11 – Block diagram of the inversion procedure</w:t>
      </w:r>
    </w:p>
    <w:p w14:paraId="1E206287" w14:textId="7831F4AA" w:rsidR="005050C3" w:rsidRPr="00D3733D" w:rsidRDefault="007C0AD5" w:rsidP="008670AF">
      <w:pPr>
        <w:pStyle w:val="Heading6"/>
      </w:pPr>
      <w:r w:rsidRPr="00D3733D">
        <w:t>8.2.6.</w:t>
      </w:r>
      <w:r w:rsidR="003A6917" w:rsidRPr="00D3733D">
        <w:t>3.</w:t>
      </w:r>
      <w:r w:rsidRPr="00D3733D">
        <w:rPr>
          <w:rStyle w:val="Strong"/>
          <w:b/>
          <w:bCs w:val="0"/>
        </w:rPr>
        <w:t>5</w:t>
      </w:r>
      <w:r w:rsidR="00A807BE" w:rsidRPr="00D3733D">
        <w:rPr>
          <w:rStyle w:val="Strong"/>
          <w:b/>
          <w:bCs w:val="0"/>
        </w:rPr>
        <w:t>.</w:t>
      </w:r>
      <w:r w:rsidR="00D60653" w:rsidRPr="00D3733D">
        <w:rPr>
          <w:rStyle w:val="Strong"/>
          <w:b/>
          <w:bCs w:val="0"/>
        </w:rPr>
        <w:t>2.1</w:t>
      </w:r>
      <w:r w:rsidRPr="00D3733D">
        <w:rPr>
          <w:rStyle w:val="Strong"/>
          <w:b/>
          <w:bCs w:val="0"/>
        </w:rPr>
        <w:tab/>
      </w:r>
      <w:r w:rsidR="005050C3" w:rsidRPr="00D3733D">
        <w:t>Different microphones for different frequency bands</w:t>
      </w:r>
    </w:p>
    <w:p w14:paraId="5B7092DC" w14:textId="318CEB03" w:rsidR="005050C3" w:rsidRPr="00D3733D" w:rsidRDefault="005050C3" w:rsidP="00AB643B">
      <w:r w:rsidRPr="00D3733D">
        <w:t xml:space="preserve">Generally, </w:t>
      </w:r>
      <w:r w:rsidR="007B4B18" w:rsidRPr="00D3733D">
        <w:t>the greater the</w:t>
      </w:r>
      <w:r w:rsidRPr="00D3733D">
        <w:t xml:space="preserve"> number of microphones leads</w:t>
      </w:r>
      <w:r w:rsidR="007B4B18" w:rsidRPr="00D3733D">
        <w:t>,</w:t>
      </w:r>
      <w:r w:rsidRPr="00D3733D">
        <w:t xml:space="preserve"> </w:t>
      </w:r>
      <w:r w:rsidR="007B4B18" w:rsidRPr="00D3733D">
        <w:t>the</w:t>
      </w:r>
      <w:r w:rsidRPr="00D3733D">
        <w:t xml:space="preserve"> worse </w:t>
      </w:r>
      <w:r w:rsidR="007B4B18" w:rsidRPr="00D3733D">
        <w:t xml:space="preserve">the </w:t>
      </w:r>
      <w:r w:rsidRPr="00D3733D">
        <w:t xml:space="preserve">condition of the matrix to be inverted. </w:t>
      </w:r>
      <w:r w:rsidR="007B4B18" w:rsidRPr="00D3733D">
        <w:t>F</w:t>
      </w:r>
      <w:r w:rsidRPr="00D3733D">
        <w:t>or this reason</w:t>
      </w:r>
      <w:r w:rsidR="007B4B18" w:rsidRPr="00D3733D">
        <w:t>,</w:t>
      </w:r>
      <w:r w:rsidRPr="00D3733D">
        <w:t xml:space="preserve"> the number of microphones should be limited. On the other hand, spatial reproduction </w:t>
      </w:r>
      <w:r w:rsidR="007B4B18" w:rsidRPr="00D3733D">
        <w:t xml:space="preserve">quality </w:t>
      </w:r>
      <w:r w:rsidRPr="00D3733D">
        <w:t>increases with a higher number of microphones. In order to further optimize the inversion quality</w:t>
      </w:r>
      <w:r w:rsidR="007D451D" w:rsidRPr="00D3733D">
        <w:t>,</w:t>
      </w:r>
      <w:r w:rsidRPr="00D3733D">
        <w:t xml:space="preserve"> different numbers of microphones can be used for </w:t>
      </w:r>
      <w:r w:rsidR="007D451D" w:rsidRPr="00D3733D">
        <w:t>various</w:t>
      </w:r>
      <w:r w:rsidRPr="00D3733D">
        <w:t xml:space="preserve"> frequency bands. For lower frequencies, the wavelengths are rather long and therefore microphones can be used </w:t>
      </w:r>
      <w:r w:rsidR="007D451D" w:rsidRPr="00D3733D">
        <w:t>that</w:t>
      </w:r>
      <w:r w:rsidRPr="00D3733D">
        <w:t xml:space="preserve"> are far away from each other</w:t>
      </w:r>
      <w:r w:rsidR="007D451D" w:rsidRPr="00D3733D">
        <w:t>.</w:t>
      </w:r>
      <w:r w:rsidRPr="00D3733D">
        <w:t xml:space="preserve"> </w:t>
      </w:r>
      <w:r w:rsidR="007D451D" w:rsidRPr="00D3733D">
        <w:t>A</w:t>
      </w:r>
      <w:r w:rsidRPr="00D3733D">
        <w:t>s frequencies become higher</w:t>
      </w:r>
      <w:r w:rsidR="007D451D" w:rsidRPr="00D3733D">
        <w:t>,</w:t>
      </w:r>
      <w:r w:rsidRPr="00D3733D">
        <w:t xml:space="preserve"> microphones should be used </w:t>
      </w:r>
      <w:r w:rsidR="007D451D" w:rsidRPr="00D3733D">
        <w:t>that</w:t>
      </w:r>
      <w:r w:rsidRPr="00D3733D">
        <w:t xml:space="preserve"> are nearer to each other.</w:t>
      </w:r>
    </w:p>
    <w:p w14:paraId="08BED625" w14:textId="06209528" w:rsidR="005050C3" w:rsidRPr="00D3733D" w:rsidRDefault="005050C3" w:rsidP="00AB643B">
      <w:r w:rsidRPr="00D3733D">
        <w:t>Measurements have shown that the microphone combinations</w:t>
      </w:r>
      <w:r w:rsidR="0087785A" w:rsidRPr="00D3733D">
        <w:t xml:space="preserve"> </w:t>
      </w:r>
      <w:r w:rsidR="007D451D" w:rsidRPr="00D3733D">
        <w:t xml:space="preserve">listed in Table 3 </w:t>
      </w:r>
      <w:r w:rsidR="0087785A" w:rsidRPr="00D3733D">
        <w:t>should be used.</w:t>
      </w:r>
    </w:p>
    <w:p w14:paraId="1C2A0337" w14:textId="6EFAC797" w:rsidR="005050C3" w:rsidRPr="00D3733D" w:rsidRDefault="005050C3" w:rsidP="00400CE3">
      <w:pPr>
        <w:pStyle w:val="TableNoTitle0"/>
      </w:pPr>
      <w:r w:rsidRPr="00D3733D">
        <w:t>Table 3</w:t>
      </w:r>
      <w:r w:rsidR="00400CE3" w:rsidRPr="00D3733D">
        <w:t xml:space="preserve"> –</w:t>
      </w:r>
      <w:r w:rsidRPr="00D3733D">
        <w:t xml:space="preserve"> Subband definitions and used microphones per subband</w:t>
      </w:r>
    </w:p>
    <w:tbl>
      <w:tblPr>
        <w:tblW w:w="963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tblCellMar>
        <w:tblLook w:val="04A0" w:firstRow="1" w:lastRow="0" w:firstColumn="1" w:lastColumn="0" w:noHBand="0" w:noVBand="1"/>
      </w:tblPr>
      <w:tblGrid>
        <w:gridCol w:w="1980"/>
        <w:gridCol w:w="3969"/>
        <w:gridCol w:w="3690"/>
      </w:tblGrid>
      <w:tr w:rsidR="005050C3" w:rsidRPr="00D3733D" w14:paraId="4B05028C" w14:textId="77777777" w:rsidTr="00400CE3">
        <w:trPr>
          <w:jc w:val="center"/>
        </w:trPr>
        <w:tc>
          <w:tcPr>
            <w:tcW w:w="1027" w:type="pct"/>
          </w:tcPr>
          <w:p w14:paraId="12CA0A2F" w14:textId="77777777" w:rsidR="005050C3" w:rsidRPr="00D3733D" w:rsidRDefault="005050C3" w:rsidP="000450E2">
            <w:pPr>
              <w:pStyle w:val="Tablehead"/>
              <w:keepLines/>
            </w:pPr>
            <w:r w:rsidRPr="00D3733D">
              <w:t>Subband</w:t>
            </w:r>
          </w:p>
        </w:tc>
        <w:tc>
          <w:tcPr>
            <w:tcW w:w="2059" w:type="pct"/>
          </w:tcPr>
          <w:p w14:paraId="6BF55F33" w14:textId="77777777" w:rsidR="005050C3" w:rsidRPr="00D3733D" w:rsidRDefault="005050C3" w:rsidP="000450E2">
            <w:pPr>
              <w:pStyle w:val="Tablehead"/>
              <w:keepLines/>
            </w:pPr>
            <w:r w:rsidRPr="00D3733D">
              <w:t>Frequency range</w:t>
            </w:r>
          </w:p>
        </w:tc>
        <w:tc>
          <w:tcPr>
            <w:tcW w:w="1914" w:type="pct"/>
          </w:tcPr>
          <w:p w14:paraId="3F521539" w14:textId="77777777" w:rsidR="005050C3" w:rsidRPr="00D3733D" w:rsidRDefault="005050C3" w:rsidP="000450E2">
            <w:pPr>
              <w:pStyle w:val="Tablehead"/>
              <w:keepLines/>
            </w:pPr>
            <w:r w:rsidRPr="00D3733D">
              <w:t>Microphone positions</w:t>
            </w:r>
          </w:p>
        </w:tc>
      </w:tr>
      <w:tr w:rsidR="005050C3" w:rsidRPr="00D3733D" w14:paraId="7307833B" w14:textId="77777777" w:rsidTr="00400CE3">
        <w:trPr>
          <w:jc w:val="center"/>
        </w:trPr>
        <w:tc>
          <w:tcPr>
            <w:tcW w:w="1027" w:type="pct"/>
          </w:tcPr>
          <w:p w14:paraId="1A3FA2B5" w14:textId="77777777" w:rsidR="005050C3" w:rsidRPr="00D3733D" w:rsidRDefault="005050C3" w:rsidP="000450E2">
            <w:pPr>
              <w:pStyle w:val="Tabletext"/>
              <w:keepNext/>
              <w:keepLines/>
              <w:jc w:val="center"/>
            </w:pPr>
            <w:r w:rsidRPr="00D3733D">
              <w:t>1</w:t>
            </w:r>
          </w:p>
        </w:tc>
        <w:tc>
          <w:tcPr>
            <w:tcW w:w="2059" w:type="pct"/>
          </w:tcPr>
          <w:p w14:paraId="1651B82C" w14:textId="77777777" w:rsidR="005050C3" w:rsidRPr="00D3733D" w:rsidRDefault="005050C3" w:rsidP="000450E2">
            <w:pPr>
              <w:pStyle w:val="Tabletext"/>
              <w:keepNext/>
              <w:keepLines/>
              <w:jc w:val="center"/>
            </w:pPr>
            <w:r w:rsidRPr="00D3733D">
              <w:t>50 Hz to 250 Hz</w:t>
            </w:r>
          </w:p>
        </w:tc>
        <w:tc>
          <w:tcPr>
            <w:tcW w:w="1914" w:type="pct"/>
          </w:tcPr>
          <w:p w14:paraId="58132F39" w14:textId="71802104" w:rsidR="005050C3" w:rsidRPr="00D3733D" w:rsidRDefault="005050C3" w:rsidP="000450E2">
            <w:pPr>
              <w:pStyle w:val="Tabletext"/>
              <w:keepNext/>
              <w:keepLines/>
              <w:jc w:val="center"/>
            </w:pPr>
            <w:r w:rsidRPr="00D3733D">
              <w:t>1,</w:t>
            </w:r>
            <w:r w:rsidR="00E54613" w:rsidRPr="00D3733D">
              <w:t xml:space="preserve"> </w:t>
            </w:r>
            <w:r w:rsidRPr="00D3733D">
              <w:t>3,</w:t>
            </w:r>
            <w:r w:rsidR="00E54613" w:rsidRPr="00D3733D">
              <w:t xml:space="preserve"> </w:t>
            </w:r>
            <w:r w:rsidRPr="00D3733D">
              <w:t>7</w:t>
            </w:r>
          </w:p>
        </w:tc>
      </w:tr>
      <w:tr w:rsidR="005050C3" w:rsidRPr="00D3733D" w14:paraId="48966458" w14:textId="77777777" w:rsidTr="00400CE3">
        <w:trPr>
          <w:jc w:val="center"/>
        </w:trPr>
        <w:tc>
          <w:tcPr>
            <w:tcW w:w="1027" w:type="pct"/>
          </w:tcPr>
          <w:p w14:paraId="0242735C" w14:textId="77777777" w:rsidR="005050C3" w:rsidRPr="00D3733D" w:rsidDel="001974BF" w:rsidRDefault="005050C3" w:rsidP="00400CE3">
            <w:pPr>
              <w:pStyle w:val="Tabletext"/>
              <w:jc w:val="center"/>
            </w:pPr>
            <w:r w:rsidRPr="00D3733D">
              <w:lastRenderedPageBreak/>
              <w:t>2</w:t>
            </w:r>
          </w:p>
        </w:tc>
        <w:tc>
          <w:tcPr>
            <w:tcW w:w="2059" w:type="pct"/>
          </w:tcPr>
          <w:p w14:paraId="4A504CE4" w14:textId="77777777" w:rsidR="005050C3" w:rsidRPr="00D3733D" w:rsidRDefault="005050C3" w:rsidP="00400CE3">
            <w:pPr>
              <w:pStyle w:val="Tabletext"/>
              <w:jc w:val="center"/>
            </w:pPr>
            <w:r w:rsidRPr="00D3733D">
              <w:t>250 Hz to 1 000 Hz</w:t>
            </w:r>
          </w:p>
        </w:tc>
        <w:tc>
          <w:tcPr>
            <w:tcW w:w="1914" w:type="pct"/>
          </w:tcPr>
          <w:p w14:paraId="05A290B7" w14:textId="11319426" w:rsidR="005050C3" w:rsidRPr="00D3733D" w:rsidRDefault="005050C3" w:rsidP="00400CE3">
            <w:pPr>
              <w:pStyle w:val="Tabletext"/>
              <w:jc w:val="center"/>
            </w:pPr>
            <w:r w:rsidRPr="00D3733D">
              <w:t>1,</w:t>
            </w:r>
            <w:r w:rsidR="00E54613" w:rsidRPr="00D3733D">
              <w:t xml:space="preserve"> </w:t>
            </w:r>
            <w:r w:rsidRPr="00D3733D">
              <w:t>2,</w:t>
            </w:r>
            <w:r w:rsidR="00E54613" w:rsidRPr="00D3733D">
              <w:t xml:space="preserve"> </w:t>
            </w:r>
            <w:r w:rsidRPr="00D3733D">
              <w:t>3,</w:t>
            </w:r>
            <w:r w:rsidR="00E54613" w:rsidRPr="00D3733D">
              <w:t xml:space="preserve"> </w:t>
            </w:r>
            <w:r w:rsidRPr="00D3733D">
              <w:t>5,</w:t>
            </w:r>
            <w:r w:rsidR="00E54613" w:rsidRPr="00D3733D">
              <w:t xml:space="preserve"> </w:t>
            </w:r>
            <w:r w:rsidRPr="00D3733D">
              <w:t>7,</w:t>
            </w:r>
            <w:r w:rsidR="00E54613" w:rsidRPr="00D3733D">
              <w:t xml:space="preserve"> </w:t>
            </w:r>
            <w:r w:rsidRPr="00D3733D">
              <w:t>8</w:t>
            </w:r>
          </w:p>
        </w:tc>
      </w:tr>
      <w:tr w:rsidR="005050C3" w:rsidRPr="00D3733D" w14:paraId="57EEE299" w14:textId="77777777" w:rsidTr="00400CE3">
        <w:trPr>
          <w:jc w:val="center"/>
        </w:trPr>
        <w:tc>
          <w:tcPr>
            <w:tcW w:w="1027" w:type="pct"/>
          </w:tcPr>
          <w:p w14:paraId="4C944FB9" w14:textId="77777777" w:rsidR="005050C3" w:rsidRPr="00D3733D" w:rsidDel="001974BF" w:rsidRDefault="005050C3" w:rsidP="00400CE3">
            <w:pPr>
              <w:pStyle w:val="Tabletext"/>
              <w:jc w:val="center"/>
            </w:pPr>
            <w:r w:rsidRPr="00D3733D">
              <w:t>3</w:t>
            </w:r>
          </w:p>
        </w:tc>
        <w:tc>
          <w:tcPr>
            <w:tcW w:w="2059" w:type="pct"/>
          </w:tcPr>
          <w:p w14:paraId="70C3382F" w14:textId="77777777" w:rsidR="005050C3" w:rsidRPr="00D3733D" w:rsidRDefault="005050C3" w:rsidP="00400CE3">
            <w:pPr>
              <w:pStyle w:val="Tabletext"/>
              <w:jc w:val="center"/>
            </w:pPr>
            <w:r w:rsidRPr="00D3733D">
              <w:t>1 000 Hz to 2 000 Hz</w:t>
            </w:r>
          </w:p>
        </w:tc>
        <w:tc>
          <w:tcPr>
            <w:tcW w:w="1914" w:type="pct"/>
          </w:tcPr>
          <w:p w14:paraId="0C4F43F6" w14:textId="1E213471" w:rsidR="005050C3" w:rsidRPr="00D3733D" w:rsidRDefault="005050C3" w:rsidP="00400CE3">
            <w:pPr>
              <w:pStyle w:val="Tabletext"/>
              <w:jc w:val="center"/>
            </w:pPr>
            <w:r w:rsidRPr="00D3733D">
              <w:t>1,</w:t>
            </w:r>
            <w:r w:rsidR="00E54613" w:rsidRPr="00D3733D">
              <w:t xml:space="preserve"> </w:t>
            </w:r>
            <w:r w:rsidRPr="00D3733D">
              <w:t>2,</w:t>
            </w:r>
            <w:r w:rsidR="00E54613" w:rsidRPr="00D3733D">
              <w:t xml:space="preserve"> </w:t>
            </w:r>
            <w:r w:rsidRPr="00D3733D">
              <w:t>3,</w:t>
            </w:r>
            <w:r w:rsidR="00E54613" w:rsidRPr="00D3733D">
              <w:t xml:space="preserve"> </w:t>
            </w:r>
            <w:r w:rsidRPr="00D3733D">
              <w:t>4,</w:t>
            </w:r>
            <w:r w:rsidR="00E54613" w:rsidRPr="00D3733D">
              <w:t xml:space="preserve"> </w:t>
            </w:r>
            <w:r w:rsidRPr="00D3733D">
              <w:t>5,</w:t>
            </w:r>
            <w:r w:rsidR="00E54613" w:rsidRPr="00D3733D">
              <w:t xml:space="preserve"> </w:t>
            </w:r>
            <w:r w:rsidRPr="00D3733D">
              <w:t>7,</w:t>
            </w:r>
            <w:r w:rsidR="00E54613" w:rsidRPr="00D3733D">
              <w:t xml:space="preserve"> </w:t>
            </w:r>
            <w:r w:rsidRPr="00D3733D">
              <w:t>8</w:t>
            </w:r>
          </w:p>
        </w:tc>
      </w:tr>
      <w:tr w:rsidR="005050C3" w:rsidRPr="00D3733D" w14:paraId="60ACB137" w14:textId="77777777" w:rsidTr="00400CE3">
        <w:trPr>
          <w:jc w:val="center"/>
        </w:trPr>
        <w:tc>
          <w:tcPr>
            <w:tcW w:w="1027" w:type="pct"/>
          </w:tcPr>
          <w:p w14:paraId="0277E433" w14:textId="77777777" w:rsidR="005050C3" w:rsidRPr="00D3733D" w:rsidDel="001974BF" w:rsidRDefault="005050C3" w:rsidP="00400CE3">
            <w:pPr>
              <w:pStyle w:val="Tabletext"/>
              <w:jc w:val="center"/>
            </w:pPr>
            <w:r w:rsidRPr="00D3733D">
              <w:t>4</w:t>
            </w:r>
          </w:p>
        </w:tc>
        <w:tc>
          <w:tcPr>
            <w:tcW w:w="2059" w:type="pct"/>
          </w:tcPr>
          <w:p w14:paraId="4C7A191F" w14:textId="77777777" w:rsidR="005050C3" w:rsidRPr="00D3733D" w:rsidRDefault="005050C3" w:rsidP="00400CE3">
            <w:pPr>
              <w:pStyle w:val="Tabletext"/>
              <w:jc w:val="center"/>
            </w:pPr>
            <w:r w:rsidRPr="00D3733D">
              <w:t>2 000 Hz to 20 000 Hz</w:t>
            </w:r>
          </w:p>
        </w:tc>
        <w:tc>
          <w:tcPr>
            <w:tcW w:w="1914" w:type="pct"/>
          </w:tcPr>
          <w:p w14:paraId="032294A2" w14:textId="2FC5393C" w:rsidR="005050C3" w:rsidRPr="00D3733D" w:rsidRDefault="005050C3" w:rsidP="00400CE3">
            <w:pPr>
              <w:pStyle w:val="Tabletext"/>
              <w:jc w:val="center"/>
            </w:pPr>
            <w:r w:rsidRPr="00D3733D">
              <w:t>1,</w:t>
            </w:r>
            <w:r w:rsidR="00E54613" w:rsidRPr="00D3733D">
              <w:t xml:space="preserve"> </w:t>
            </w:r>
            <w:r w:rsidRPr="00D3733D">
              <w:t>3,</w:t>
            </w:r>
            <w:r w:rsidR="00E54613" w:rsidRPr="00D3733D">
              <w:t xml:space="preserve"> </w:t>
            </w:r>
            <w:r w:rsidRPr="00D3733D">
              <w:t>4,</w:t>
            </w:r>
            <w:r w:rsidR="00E54613" w:rsidRPr="00D3733D">
              <w:t xml:space="preserve"> </w:t>
            </w:r>
            <w:r w:rsidRPr="00D3733D">
              <w:t>5,</w:t>
            </w:r>
            <w:r w:rsidR="00E54613" w:rsidRPr="00D3733D">
              <w:t xml:space="preserve"> </w:t>
            </w:r>
            <w:r w:rsidRPr="00D3733D">
              <w:t>6,</w:t>
            </w:r>
            <w:r w:rsidR="00E54613" w:rsidRPr="00D3733D">
              <w:t xml:space="preserve"> </w:t>
            </w:r>
            <w:r w:rsidRPr="00D3733D">
              <w:t>7,</w:t>
            </w:r>
            <w:r w:rsidR="00E54613" w:rsidRPr="00D3733D">
              <w:t xml:space="preserve"> </w:t>
            </w:r>
            <w:r w:rsidRPr="00D3733D">
              <w:t>8</w:t>
            </w:r>
          </w:p>
        </w:tc>
      </w:tr>
    </w:tbl>
    <w:p w14:paraId="5C1764D2" w14:textId="29B023C3" w:rsidR="005050C3" w:rsidRPr="00D3733D" w:rsidRDefault="007C0AD5" w:rsidP="008670AF">
      <w:pPr>
        <w:pStyle w:val="Heading6"/>
      </w:pPr>
      <w:r w:rsidRPr="00D3733D">
        <w:t>8.2.6.</w:t>
      </w:r>
      <w:r w:rsidR="003A6917" w:rsidRPr="00D3733D">
        <w:t>3.</w:t>
      </w:r>
      <w:r w:rsidRPr="00D3733D">
        <w:rPr>
          <w:rStyle w:val="Strong"/>
          <w:b/>
          <w:bCs w:val="0"/>
        </w:rPr>
        <w:t>5.</w:t>
      </w:r>
      <w:r w:rsidR="00D60653" w:rsidRPr="00D3733D">
        <w:rPr>
          <w:rStyle w:val="Strong"/>
          <w:b/>
          <w:bCs w:val="0"/>
        </w:rPr>
        <w:t>2.2</w:t>
      </w:r>
      <w:r w:rsidRPr="00D3733D">
        <w:rPr>
          <w:rStyle w:val="Strong"/>
          <w:b/>
          <w:bCs w:val="0"/>
        </w:rPr>
        <w:tab/>
      </w:r>
      <w:r w:rsidR="005050C3" w:rsidRPr="00D3733D">
        <w:t>Search for best regularization factor</w:t>
      </w:r>
    </w:p>
    <w:p w14:paraId="0883B4F8" w14:textId="6DAD499B" w:rsidR="005050C3" w:rsidRPr="00D3733D" w:rsidRDefault="005050C3" w:rsidP="00AB643B">
      <w:r w:rsidRPr="00D3733D">
        <w:t xml:space="preserve">The lower the regularization factor </w:t>
      </w:r>
      <w:r w:rsidRPr="00D3733D">
        <w:rPr>
          <w:i/>
        </w:rPr>
        <w:t>β</w:t>
      </w:r>
      <w:r w:rsidRPr="00D3733D">
        <w:t xml:space="preserve"> the more exact is the solution of the equation system. </w:t>
      </w:r>
      <w:r w:rsidR="007D451D" w:rsidRPr="00D3733D">
        <w:t>However,</w:t>
      </w:r>
      <w:r w:rsidRPr="00D3733D">
        <w:t xml:space="preserve"> if the condition of the equation system is bad, the solution </w:t>
      </w:r>
      <w:r w:rsidR="007D451D" w:rsidRPr="00D3733D">
        <w:t>is</w:t>
      </w:r>
      <w:r w:rsidRPr="00D3733D">
        <w:t xml:space="preserve"> unstable and may in consequence cause high loudspeaker output levels</w:t>
      </w:r>
      <w:r w:rsidR="007D451D" w:rsidRPr="00D3733D">
        <w:t>,</w:t>
      </w:r>
      <w:r w:rsidRPr="00D3733D">
        <w:t xml:space="preserve"> </w:t>
      </w:r>
      <w:r w:rsidR="007D451D" w:rsidRPr="00D3733D">
        <w:t>possib</w:t>
      </w:r>
      <w:r w:rsidRPr="00D3733D">
        <w:t>ly destroying the loudspeakers. Therefore, again a compromise has to be found by introducing an iterative process to find the best regularization factor.</w:t>
      </w:r>
    </w:p>
    <w:p w14:paraId="3FC2380E" w14:textId="066122C5" w:rsidR="005050C3" w:rsidRPr="00D3733D" w:rsidRDefault="005050C3" w:rsidP="00AB643B">
      <w:r w:rsidRPr="00D3733D">
        <w:t xml:space="preserve">First the regularization factor is set to </w:t>
      </w:r>
      <w:r w:rsidR="007D451D" w:rsidRPr="00D3733D">
        <w:t>a</w:t>
      </w:r>
      <w:r w:rsidRPr="00D3733D">
        <w:t xml:space="preserve"> very low value (</w:t>
      </w:r>
      <w:r w:rsidR="005C655C" w:rsidRPr="00D3733D">
        <w:t xml:space="preserve">e.g., </w:t>
      </w:r>
      <w:r w:rsidRPr="00D3733D">
        <w:t>1</w:t>
      </w:r>
      <w:r w:rsidR="007D451D" w:rsidRPr="00D3733D">
        <w:rPr>
          <w:vertAlign w:val="superscript"/>
        </w:rPr>
        <w:t>−</w:t>
      </w:r>
      <w:r w:rsidRPr="00D3733D">
        <w:rPr>
          <w:vertAlign w:val="superscript"/>
        </w:rPr>
        <w:t>12</w:t>
      </w:r>
      <w:r w:rsidRPr="00D3733D">
        <w:t xml:space="preserve">). With the regularization factor </w:t>
      </w:r>
      <w:r w:rsidR="007D451D" w:rsidRPr="00D3733D">
        <w:t xml:space="preserve">chosen, </w:t>
      </w:r>
      <w:r w:rsidRPr="00D3733D">
        <w:t>the compensating filters are calculated. In conjunction with these filters and the knowledge of the maximum volume of signals to be reproduced</w:t>
      </w:r>
      <w:r w:rsidR="007D451D" w:rsidRPr="00D3733D">
        <w:t>,</w:t>
      </w:r>
      <w:r w:rsidRPr="00D3733D">
        <w:t xml:space="preserve"> the maximum output level of the loudspeakers is calculated. I</w:t>
      </w:r>
      <w:r w:rsidR="007D451D" w:rsidRPr="00D3733D">
        <w:t>f</w:t>
      </w:r>
      <w:r w:rsidRPr="00D3733D">
        <w:t xml:space="preserve"> the loudspeakers reach their performance limit</w:t>
      </w:r>
      <w:r w:rsidR="007D451D" w:rsidRPr="00D3733D">
        <w:t>,</w:t>
      </w:r>
      <w:r w:rsidRPr="00D3733D">
        <w:t xml:space="preserve"> the regularization factor is increased and the next iteration cycle is performed until an optimal value is found.</w:t>
      </w:r>
    </w:p>
    <w:p w14:paraId="18ED4023" w14:textId="3120F5BF" w:rsidR="005050C3" w:rsidRPr="00D3733D" w:rsidRDefault="007C0AD5" w:rsidP="008670AF">
      <w:pPr>
        <w:pStyle w:val="Heading6"/>
      </w:pPr>
      <w:r w:rsidRPr="00D3733D">
        <w:t>8.2.6.</w:t>
      </w:r>
      <w:r w:rsidR="003A6917" w:rsidRPr="00D3733D">
        <w:t>3.</w:t>
      </w:r>
      <w:r w:rsidR="00A807BE" w:rsidRPr="00D3733D">
        <w:t>5.</w:t>
      </w:r>
      <w:r w:rsidR="00D60653" w:rsidRPr="00D3733D">
        <w:rPr>
          <w:rStyle w:val="Strong"/>
          <w:b/>
          <w:bCs w:val="0"/>
        </w:rPr>
        <w:t>2.3</w:t>
      </w:r>
      <w:r w:rsidRPr="00D3733D">
        <w:tab/>
      </w:r>
      <w:r w:rsidR="005050C3" w:rsidRPr="00D3733D">
        <w:t>Search for the optimum regularization factor</w:t>
      </w:r>
    </w:p>
    <w:p w14:paraId="60C24A64" w14:textId="577F9EBB" w:rsidR="005050C3" w:rsidRPr="00D3733D" w:rsidRDefault="005050C3" w:rsidP="00D66ECA">
      <w:r w:rsidRPr="00D3733D">
        <w:t>In order to find the optimum regularization factor, a (basic) iterative procedure is applied in all subbands individually. In the last subband with frequencies above 2 kHz, the wavelengths are shorter and a second iterative procedure refines the result of the first.</w:t>
      </w:r>
    </w:p>
    <w:p w14:paraId="18ACC9B4" w14:textId="55F94A7E" w:rsidR="005050C3" w:rsidRPr="00D3733D" w:rsidRDefault="007C0AD5" w:rsidP="008670AF">
      <w:pPr>
        <w:pStyle w:val="Heading7"/>
      </w:pPr>
      <w:r w:rsidRPr="00D3733D">
        <w:t>8.2.6.</w:t>
      </w:r>
      <w:r w:rsidR="003A6917" w:rsidRPr="00D3733D">
        <w:t>3.</w:t>
      </w:r>
      <w:r w:rsidRPr="00D3733D">
        <w:rPr>
          <w:rStyle w:val="Strong"/>
          <w:b/>
          <w:bCs w:val="0"/>
        </w:rPr>
        <w:t>5</w:t>
      </w:r>
      <w:r w:rsidR="00A807BE" w:rsidRPr="00D3733D">
        <w:rPr>
          <w:rStyle w:val="Strong"/>
          <w:b/>
          <w:bCs w:val="0"/>
        </w:rPr>
        <w:t>.</w:t>
      </w:r>
      <w:r w:rsidR="00D60653" w:rsidRPr="00D3733D">
        <w:rPr>
          <w:rStyle w:val="Strong"/>
          <w:b/>
          <w:bCs w:val="0"/>
        </w:rPr>
        <w:t>2.3</w:t>
      </w:r>
      <w:r w:rsidRPr="00D3733D">
        <w:rPr>
          <w:rStyle w:val="Strong"/>
          <w:b/>
          <w:bCs w:val="0"/>
        </w:rPr>
        <w:t>.1</w:t>
      </w:r>
      <w:r w:rsidRPr="00D3733D">
        <w:rPr>
          <w:rStyle w:val="Strong"/>
          <w:b/>
          <w:bCs w:val="0"/>
        </w:rPr>
        <w:tab/>
      </w:r>
      <w:r w:rsidR="005050C3" w:rsidRPr="00D3733D">
        <w:t>Basic methodology to find the optimal regularization factor</w:t>
      </w:r>
    </w:p>
    <w:p w14:paraId="37C2BD08" w14:textId="57ABA674" w:rsidR="005050C3" w:rsidRPr="00D3733D" w:rsidRDefault="005050C3" w:rsidP="005050C3">
      <w:r w:rsidRPr="00D3733D">
        <w:t xml:space="preserve">The first iterative process used for the calculation of the inversion filters in each block of the equalization procedure (see Figure </w:t>
      </w:r>
      <w:r w:rsidR="008860E5" w:rsidRPr="00D3733D">
        <w:t>8</w:t>
      </w:r>
      <w:r w:rsidRPr="00D3733D">
        <w:t>) is shown in Figure 12.</w:t>
      </w:r>
    </w:p>
    <w:p w14:paraId="5764DE6F" w14:textId="6CC4AB06" w:rsidR="00400CE3" w:rsidRPr="00D3733D" w:rsidRDefault="00400CE3" w:rsidP="00400CE3">
      <w:pPr>
        <w:pStyle w:val="Figure"/>
      </w:pPr>
      <w:r w:rsidRPr="00D3733D">
        <w:rPr>
          <w:noProof/>
          <w:lang w:eastAsia="en-GB"/>
        </w:rPr>
        <w:lastRenderedPageBreak/>
        <w:drawing>
          <wp:inline distT="0" distB="0" distL="0" distR="0" wp14:anchorId="4FE20635" wp14:editId="02662C88">
            <wp:extent cx="4572009" cy="4416561"/>
            <wp:effectExtent l="0" t="0" r="0" b="3175"/>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P.570(18)_F12.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572009" cy="4416561"/>
                    </a:xfrm>
                    <a:prstGeom prst="rect">
                      <a:avLst/>
                    </a:prstGeom>
                  </pic:spPr>
                </pic:pic>
              </a:graphicData>
            </a:graphic>
          </wp:inline>
        </w:drawing>
      </w:r>
    </w:p>
    <w:p w14:paraId="10519404" w14:textId="01D17772" w:rsidR="00400CE3" w:rsidRPr="00D3733D" w:rsidRDefault="00400CE3" w:rsidP="00400CE3">
      <w:pPr>
        <w:pStyle w:val="FigureNoTitle0"/>
      </w:pPr>
      <w:r w:rsidRPr="00D3733D">
        <w:t>Figure 12 – Basic iterative process for calculating the regularization factors</w:t>
      </w:r>
    </w:p>
    <w:p w14:paraId="2EEBEC29" w14:textId="5C88053D" w:rsidR="005050C3" w:rsidRPr="00D3733D" w:rsidRDefault="005050C3" w:rsidP="00AB643B">
      <w:pPr>
        <w:pStyle w:val="Normalaftertitle"/>
      </w:pPr>
      <w:r w:rsidRPr="00D3733D">
        <w:t xml:space="preserve">To find a more exact solution of the equation system, an iterative procedure </w:t>
      </w:r>
      <w:proofErr w:type="gramStart"/>
      <w:r w:rsidRPr="00D3733D">
        <w:t>is used</w:t>
      </w:r>
      <w:proofErr w:type="gramEnd"/>
      <w:r w:rsidRPr="00D3733D">
        <w:t xml:space="preserve"> to find the lowest possible regularization factor </w:t>
      </w:r>
      <w:r w:rsidRPr="008F040C">
        <w:rPr>
          <w:iCs/>
        </w:rPr>
        <w:t>β</w:t>
      </w:r>
      <w:r w:rsidRPr="00D3733D">
        <w:t>. This process is needed to avoid unstable solutions which in consequence may cause high loudspeaker output levels</w:t>
      </w:r>
      <w:r w:rsidR="007D451D" w:rsidRPr="00D3733D">
        <w:t>,</w:t>
      </w:r>
      <w:r w:rsidRPr="00D3733D">
        <w:t xml:space="preserve"> leading to distortions of loudspeaker signals.</w:t>
      </w:r>
    </w:p>
    <w:p w14:paraId="2BCFB0EB" w14:textId="693DEFAA" w:rsidR="005050C3" w:rsidRPr="00D3733D" w:rsidRDefault="007D451D" w:rsidP="00AB643B">
      <w:r w:rsidRPr="00D3733D">
        <w:t>A</w:t>
      </w:r>
      <w:r w:rsidR="005050C3" w:rsidRPr="00D3733D">
        <w:t xml:space="preserve"> summary of the search for the best regularization factor</w:t>
      </w:r>
      <w:r w:rsidRPr="00D3733D">
        <w:t>,</w:t>
      </w:r>
      <w:r w:rsidR="005050C3" w:rsidRPr="00D3733D">
        <w:t xml:space="preserve"> as shown in Figure 9</w:t>
      </w:r>
      <w:r w:rsidRPr="00D3733D">
        <w:t>, follows</w:t>
      </w:r>
      <w:r w:rsidR="005050C3" w:rsidRPr="00D3733D">
        <w:t xml:space="preserve">. First, the variables </w:t>
      </w:r>
      <w:r w:rsidR="005050C3" w:rsidRPr="008F040C">
        <w:rPr>
          <w:iCs/>
        </w:rPr>
        <w:t>β</w:t>
      </w:r>
      <w:r w:rsidR="005050C3" w:rsidRPr="00D3733D">
        <w:rPr>
          <w:iCs/>
          <w:vertAlign w:val="subscript"/>
        </w:rPr>
        <w:t>low</w:t>
      </w:r>
      <w:r w:rsidR="005050C3" w:rsidRPr="00D3733D">
        <w:t xml:space="preserve"> and </w:t>
      </w:r>
      <w:r w:rsidR="005050C3" w:rsidRPr="008F040C">
        <w:rPr>
          <w:iCs/>
        </w:rPr>
        <w:t>β</w:t>
      </w:r>
      <w:r w:rsidR="005050C3" w:rsidRPr="00D3733D">
        <w:rPr>
          <w:iCs/>
          <w:vertAlign w:val="subscript"/>
        </w:rPr>
        <w:t>high</w:t>
      </w:r>
      <w:r w:rsidR="005050C3" w:rsidRPr="00D3733D">
        <w:t xml:space="preserve"> </w:t>
      </w:r>
      <w:proofErr w:type="gramStart"/>
      <w:r w:rsidR="005050C3" w:rsidRPr="00D3733D">
        <w:t>are initialized</w:t>
      </w:r>
      <w:proofErr w:type="gramEnd"/>
      <w:r w:rsidR="005050C3" w:rsidRPr="00D3733D">
        <w:t xml:space="preserve"> with a very small value for </w:t>
      </w:r>
      <w:r w:rsidR="005050C3" w:rsidRPr="008F040C">
        <w:rPr>
          <w:iCs/>
        </w:rPr>
        <w:t>β</w:t>
      </w:r>
      <w:r w:rsidR="005050C3" w:rsidRPr="00D3733D">
        <w:rPr>
          <w:iCs/>
          <w:vertAlign w:val="subscript"/>
        </w:rPr>
        <w:t>low</w:t>
      </w:r>
      <w:r w:rsidR="005050C3" w:rsidRPr="00D3733D">
        <w:t xml:space="preserve"> (</w:t>
      </w:r>
      <w:r w:rsidR="005C655C" w:rsidRPr="00D3733D">
        <w:t xml:space="preserve">e.g., </w:t>
      </w:r>
      <w:r w:rsidR="005050C3" w:rsidRPr="00D3733D">
        <w:rPr>
          <w:iCs/>
        </w:rPr>
        <w:t>1</w:t>
      </w:r>
      <w:r w:rsidR="008F62F8" w:rsidRPr="00D3733D">
        <w:rPr>
          <w:iCs/>
        </w:rPr>
        <w:t>0</w:t>
      </w:r>
      <w:r w:rsidR="000A0BAC" w:rsidRPr="00D3733D">
        <w:rPr>
          <w:iCs/>
          <w:vertAlign w:val="superscript"/>
        </w:rPr>
        <w:t>−</w:t>
      </w:r>
      <w:r w:rsidR="005050C3" w:rsidRPr="00D3733D">
        <w:rPr>
          <w:iCs/>
          <w:vertAlign w:val="superscript"/>
        </w:rPr>
        <w:t>12</w:t>
      </w:r>
      <w:r w:rsidR="005050C3" w:rsidRPr="00D3733D">
        <w:t xml:space="preserve">) and a large value for </w:t>
      </w:r>
      <w:r w:rsidR="005050C3" w:rsidRPr="008F040C">
        <w:rPr>
          <w:iCs/>
        </w:rPr>
        <w:t>β</w:t>
      </w:r>
      <w:r w:rsidR="005050C3" w:rsidRPr="00D3733D">
        <w:rPr>
          <w:iCs/>
          <w:vertAlign w:val="subscript"/>
        </w:rPr>
        <w:t>high</w:t>
      </w:r>
      <w:r w:rsidR="005050C3" w:rsidRPr="00D3733D">
        <w:rPr>
          <w:i/>
          <w:vertAlign w:val="subscript"/>
        </w:rPr>
        <w:t xml:space="preserve"> </w:t>
      </w:r>
      <w:r w:rsidR="005050C3" w:rsidRPr="00D3733D">
        <w:t>(</w:t>
      </w:r>
      <w:r w:rsidR="005C655C" w:rsidRPr="00D3733D">
        <w:t xml:space="preserve">e.g., </w:t>
      </w:r>
      <w:r w:rsidR="005050C3" w:rsidRPr="00D3733D">
        <w:rPr>
          <w:iCs/>
        </w:rPr>
        <w:t>10</w:t>
      </w:r>
      <w:r w:rsidR="005050C3" w:rsidRPr="00D3733D">
        <w:t xml:space="preserve">). Then, the regularization factor </w:t>
      </w:r>
      <w:proofErr w:type="gramStart"/>
      <w:r w:rsidR="005050C3" w:rsidRPr="00D3733D">
        <w:t>is chosen</w:t>
      </w:r>
      <w:proofErr w:type="gramEnd"/>
      <w:r w:rsidR="005050C3" w:rsidRPr="00D3733D">
        <w:t xml:space="preserve"> to </w:t>
      </w:r>
      <w:r w:rsidR="003B1B35" w:rsidRPr="00D3733D">
        <w:t xml:space="preserve">be </w:t>
      </w:r>
      <w:r w:rsidR="005050C3" w:rsidRPr="00D3733D">
        <w:t xml:space="preserve">the mean of </w:t>
      </w:r>
      <w:r w:rsidR="005050C3" w:rsidRPr="008F040C">
        <w:rPr>
          <w:iCs/>
        </w:rPr>
        <w:t>β</w:t>
      </w:r>
      <w:r w:rsidR="005050C3" w:rsidRPr="00D3733D">
        <w:rPr>
          <w:iCs/>
          <w:vertAlign w:val="subscript"/>
        </w:rPr>
        <w:t>low</w:t>
      </w:r>
      <w:r w:rsidR="005050C3" w:rsidRPr="00D3733D">
        <w:t xml:space="preserve"> and</w:t>
      </w:r>
      <w:r w:rsidR="005050C3" w:rsidRPr="00D3733D">
        <w:rPr>
          <w:i/>
        </w:rPr>
        <w:t xml:space="preserve"> </w:t>
      </w:r>
      <w:r w:rsidR="005050C3" w:rsidRPr="008F040C">
        <w:rPr>
          <w:iCs/>
        </w:rPr>
        <w:t>β</w:t>
      </w:r>
      <w:r w:rsidR="005050C3" w:rsidRPr="00D3733D">
        <w:rPr>
          <w:iCs/>
          <w:vertAlign w:val="subscript"/>
        </w:rPr>
        <w:t>high</w:t>
      </w:r>
      <w:r w:rsidR="005050C3" w:rsidRPr="00D3733D">
        <w:t xml:space="preserve">, and the compensating filters are calculated. Using these filters, the maximum output level of the loudspeakers is approximated. This is accomplished by simulating a playback of a typical (loud) sound recording. The spectrum of this recording is represented by </w:t>
      </w:r>
      <w:r w:rsidR="005050C3" w:rsidRPr="00D3733D">
        <w:rPr>
          <w:b/>
        </w:rPr>
        <w:t>X</w:t>
      </w:r>
      <w:r w:rsidR="005050C3" w:rsidRPr="00D3733D">
        <w:t xml:space="preserve"> or </w:t>
      </w:r>
      <w:r w:rsidR="005050C3" w:rsidRPr="00D3733D">
        <w:rPr>
          <w:b/>
        </w:rPr>
        <w:t>X</w:t>
      </w:r>
      <w:r w:rsidR="005050C3" w:rsidRPr="00D3733D">
        <w:rPr>
          <w:bCs/>
          <w:vertAlign w:val="subscript"/>
        </w:rPr>
        <w:t>abs</w:t>
      </w:r>
      <w:r w:rsidR="005050C3" w:rsidRPr="00D3733D">
        <w:t xml:space="preserve"> denoting its absolute version.</w:t>
      </w:r>
    </w:p>
    <w:p w14:paraId="59C300E9" w14:textId="6912DF01" w:rsidR="005050C3" w:rsidRPr="00D3733D" w:rsidRDefault="005050C3" w:rsidP="008670AF">
      <w:pPr>
        <w:pStyle w:val="Note"/>
      </w:pPr>
      <w:r w:rsidRPr="00D3733D">
        <w:t xml:space="preserve">NOTE – In general, different spectra can be used for </w:t>
      </w:r>
      <w:r w:rsidRPr="00D3733D">
        <w:rPr>
          <w:b/>
          <w:bCs/>
        </w:rPr>
        <w:t>X</w:t>
      </w:r>
      <w:r w:rsidRPr="00D3733D">
        <w:t xml:space="preserve">. As a general rule, a spectrum representative for the maximum level and spectral content to be reproduced by the simulation system should be chosen. This can be achieved for instance by measuring typical noise situations which the system will be used for with a single measurement microphone. After measurement, the spectra of these measurements are averaged. </w:t>
      </w:r>
      <w:r w:rsidR="003B1B35" w:rsidRPr="00D3733D">
        <w:t>The power spectral density</w:t>
      </w:r>
      <w:r w:rsidRPr="00D3733D">
        <w:t xml:space="preserve"> (PSD) should be used for the frequency spectra. This will ensure that the calculated spectra are independent of FFT block size. The </w:t>
      </w:r>
      <w:r w:rsidR="005C655C" w:rsidRPr="00D3733D">
        <w:t>"</w:t>
      </w:r>
      <w:r w:rsidRPr="00D3733D">
        <w:t>too-loud</w:t>
      </w:r>
      <w:r w:rsidR="005C655C" w:rsidRPr="00D3733D">
        <w:t>"</w:t>
      </w:r>
      <w:r w:rsidRPr="00D3733D">
        <w:t xml:space="preserve"> condition in Figure </w:t>
      </w:r>
      <w:r w:rsidR="00A118BF" w:rsidRPr="00D3733D">
        <w:t xml:space="preserve">12 is dependent on the loudspeakers. For </w:t>
      </w:r>
      <w:r w:rsidR="005E61EF" w:rsidRPr="00D3733D">
        <w:t>many loudspeakers</w:t>
      </w:r>
      <w:r w:rsidR="003B1B35" w:rsidRPr="00D3733D">
        <w:t>,</w:t>
      </w:r>
      <w:r w:rsidR="005E61EF" w:rsidRPr="00D3733D">
        <w:t xml:space="preserve"> a</w:t>
      </w:r>
      <w:r w:rsidR="00A118BF" w:rsidRPr="00D3733D">
        <w:t xml:space="preserve"> reasonable value for this condition is </w:t>
      </w:r>
      <w:r w:rsidRPr="00D3733D">
        <w:t>50 dB re. 400</w:t>
      </w:r>
      <w:r w:rsidR="00A44229" w:rsidRPr="00D3733D">
        <w:t> </w:t>
      </w:r>
      <w:r w:rsidRPr="00D3733D">
        <w:t>pPa²/Hz.</w:t>
      </w:r>
    </w:p>
    <w:p w14:paraId="0405B6B7" w14:textId="39C95347" w:rsidR="005050C3" w:rsidRPr="00D3733D" w:rsidRDefault="005050C3" w:rsidP="00AB643B">
      <w:pPr>
        <w:rPr>
          <w:rFonts w:eastAsia="Calibri" w:cs="Arial"/>
        </w:rPr>
      </w:pPr>
      <w:r w:rsidRPr="00D3733D">
        <w:rPr>
          <w:rFonts w:eastAsia="Calibri" w:cs="Arial"/>
        </w:rPr>
        <w:lastRenderedPageBreak/>
        <w:t xml:space="preserve">As </w:t>
      </w:r>
      <w:r w:rsidRPr="00D3733D">
        <w:rPr>
          <w:rFonts w:eastAsia="Calibri" w:cs="Arial"/>
          <w:b/>
        </w:rPr>
        <w:t>X</w:t>
      </w:r>
      <w:r w:rsidRPr="00D3733D">
        <w:rPr>
          <w:rFonts w:eastAsia="Calibri" w:cs="Arial"/>
          <w:bCs/>
          <w:vertAlign w:val="subscript"/>
        </w:rPr>
        <w:t>abs</w:t>
      </w:r>
      <w:r w:rsidRPr="00D3733D">
        <w:rPr>
          <w:rFonts w:eastAsia="Calibri"/>
        </w:rPr>
        <w:t xml:space="preserve"> </w:t>
      </w:r>
      <w:r w:rsidRPr="00D3733D">
        <w:rPr>
          <w:rFonts w:eastAsia="Calibri" w:cs="Arial"/>
        </w:rPr>
        <w:t xml:space="preserve">is an </w:t>
      </w:r>
      <w:r w:rsidRPr="00D3733D">
        <w:rPr>
          <w:rFonts w:eastAsia="Calibri" w:cs="Arial"/>
          <w:i/>
          <w:iCs/>
        </w:rPr>
        <w:t>n</w:t>
      </w:r>
      <w:r w:rsidRPr="00D3733D">
        <w:rPr>
          <w:rFonts w:eastAsia="Calibri" w:cs="Arial"/>
        </w:rPr>
        <w:t xml:space="preserve">-element vector, the matrix multiplication </w:t>
      </w:r>
      <w:r w:rsidRPr="00D3733D">
        <w:rPr>
          <w:rFonts w:eastAsia="Calibri" w:cs="Arial"/>
          <w:b/>
        </w:rPr>
        <w:t>C</w:t>
      </w:r>
      <w:r w:rsidRPr="00D3733D">
        <w:rPr>
          <w:rFonts w:eastAsia="Calibri" w:cs="Arial"/>
          <w:bCs/>
          <w:vertAlign w:val="subscript"/>
        </w:rPr>
        <w:t>abs</w:t>
      </w:r>
      <w:r w:rsidRPr="00D3733D">
        <w:rPr>
          <w:rFonts w:eastAsia="Calibri" w:cs="Arial"/>
          <w:bCs/>
        </w:rPr>
        <w:t xml:space="preserve"> * </w:t>
      </w:r>
      <w:r w:rsidRPr="00D3733D">
        <w:rPr>
          <w:rFonts w:eastAsia="Calibri" w:cs="Arial"/>
          <w:b/>
        </w:rPr>
        <w:t>X</w:t>
      </w:r>
      <w:r w:rsidRPr="00D3733D">
        <w:rPr>
          <w:rFonts w:eastAsia="Calibri" w:cs="Arial"/>
          <w:bCs/>
          <w:vertAlign w:val="subscript"/>
        </w:rPr>
        <w:t>abs</w:t>
      </w:r>
      <w:r w:rsidRPr="00D3733D">
        <w:rPr>
          <w:rFonts w:eastAsia="Calibri" w:cs="Arial"/>
          <w:b/>
        </w:rPr>
        <w:t xml:space="preserve"> </w:t>
      </w:r>
      <w:r w:rsidRPr="00D3733D">
        <w:rPr>
          <w:rFonts w:eastAsia="Calibri" w:cs="Arial"/>
        </w:rPr>
        <w:t xml:space="preserve">results in a virtual source signal </w:t>
      </w:r>
      <w:r w:rsidR="003B1B35" w:rsidRPr="00D3733D">
        <w:rPr>
          <w:rFonts w:eastAsia="Calibri" w:cs="Arial"/>
        </w:rPr>
        <w:t>that</w:t>
      </w:r>
      <w:r w:rsidRPr="00D3733D">
        <w:rPr>
          <w:rFonts w:eastAsia="Calibri" w:cs="Arial"/>
        </w:rPr>
        <w:t xml:space="preserve"> is used </w:t>
      </w:r>
      <w:r w:rsidR="003B1B35" w:rsidRPr="00D3733D">
        <w:rPr>
          <w:rFonts w:eastAsia="Calibri" w:cs="Arial"/>
        </w:rPr>
        <w:t>to</w:t>
      </w:r>
      <w:r w:rsidRPr="00D3733D">
        <w:rPr>
          <w:rFonts w:eastAsia="Calibri" w:cs="Arial"/>
        </w:rPr>
        <w:t xml:space="preserve"> simulat</w:t>
      </w:r>
      <w:r w:rsidR="003B1B35" w:rsidRPr="00D3733D">
        <w:rPr>
          <w:rFonts w:eastAsia="Calibri" w:cs="Arial"/>
        </w:rPr>
        <w:t>e</w:t>
      </w:r>
      <w:r w:rsidRPr="00D3733D">
        <w:rPr>
          <w:rFonts w:eastAsia="Calibri" w:cs="Arial"/>
        </w:rPr>
        <w:t xml:space="preserve"> a playback by the loudspeakers. As the maximum level recorded at one microphone resulting from one loudspeaker needs to be</w:t>
      </w:r>
      <w:r w:rsidR="008F62F8" w:rsidRPr="00D3733D">
        <w:rPr>
          <w:rFonts w:eastAsia="Calibri" w:cs="Arial"/>
        </w:rPr>
        <w:t xml:space="preserve"> </w:t>
      </w:r>
      <w:r w:rsidRPr="00D3733D">
        <w:rPr>
          <w:rFonts w:eastAsia="Calibri" w:cs="Arial"/>
        </w:rPr>
        <w:t xml:space="preserve">determined (in contrast to the maximum at one microphone resulting from all loudspeakers playing at the same time), the value is calculated </w:t>
      </w:r>
      <w:r w:rsidR="003B1B35" w:rsidRPr="00D3733D">
        <w:rPr>
          <w:rFonts w:eastAsia="Calibri" w:cs="Arial"/>
        </w:rPr>
        <w:t>from</w:t>
      </w:r>
      <w:r w:rsidRPr="00D3733D">
        <w:rPr>
          <w:rFonts w:eastAsia="Calibri" w:cs="Arial"/>
        </w:rPr>
        <w:t xml:space="preserve"> </w:t>
      </w:r>
      <w:proofErr w:type="gramStart"/>
      <w:r w:rsidRPr="00D3733D">
        <w:rPr>
          <w:rFonts w:eastAsia="Calibri" w:cs="Arial"/>
          <w:b/>
        </w:rPr>
        <w:t>H</w:t>
      </w:r>
      <w:r w:rsidRPr="00D3733D">
        <w:rPr>
          <w:rFonts w:eastAsia="Calibri" w:cs="Arial"/>
          <w:bCs/>
          <w:vertAlign w:val="subscript"/>
        </w:rPr>
        <w:t>abs</w:t>
      </w:r>
      <w:r w:rsidRPr="00D3733D">
        <w:rPr>
          <w:rFonts w:eastAsia="Calibri" w:cs="Arial"/>
          <w:bCs/>
        </w:rPr>
        <w:t>(</w:t>
      </w:r>
      <w:proofErr w:type="gramEnd"/>
      <w:r w:rsidRPr="00D3733D">
        <w:rPr>
          <w:rFonts w:eastAsia="Calibri" w:cs="Arial"/>
          <w:b/>
        </w:rPr>
        <w:t>C</w:t>
      </w:r>
      <w:r w:rsidRPr="00D3733D">
        <w:rPr>
          <w:rFonts w:eastAsia="Calibri" w:cs="Arial"/>
          <w:bCs/>
          <w:vertAlign w:val="subscript"/>
        </w:rPr>
        <w:t>abs</w:t>
      </w:r>
      <w:r w:rsidRPr="00D3733D">
        <w:rPr>
          <w:rFonts w:eastAsia="Calibri" w:cs="Arial"/>
          <w:bCs/>
        </w:rPr>
        <w:t xml:space="preserve"> * </w:t>
      </w:r>
      <w:r w:rsidRPr="00D3733D">
        <w:rPr>
          <w:rFonts w:eastAsia="Calibri" w:cs="Arial"/>
          <w:b/>
        </w:rPr>
        <w:t>X</w:t>
      </w:r>
      <w:r w:rsidRPr="00D3733D">
        <w:rPr>
          <w:rFonts w:eastAsia="Calibri" w:cs="Arial"/>
          <w:bCs/>
          <w:vertAlign w:val="subscript"/>
        </w:rPr>
        <w:t>abs</w:t>
      </w:r>
      <w:r w:rsidRPr="00D3733D">
        <w:rPr>
          <w:rFonts w:eastAsia="Calibri" w:cs="Arial"/>
          <w:b/>
        </w:rPr>
        <w:t>)</w:t>
      </w:r>
      <w:r w:rsidRPr="00D3733D">
        <w:rPr>
          <w:rFonts w:eastAsia="Calibri" w:cs="Arial"/>
        </w:rPr>
        <w:t>. The maximum of the resulting matrix is calculated to determine the maximum output level.</w:t>
      </w:r>
    </w:p>
    <w:p w14:paraId="6A3F30D7" w14:textId="5DEDC883" w:rsidR="005050C3" w:rsidRPr="00D3733D" w:rsidRDefault="005050C3" w:rsidP="008F040C">
      <w:r w:rsidRPr="00D3733D">
        <w:t>I</w:t>
      </w:r>
      <w:r w:rsidR="003B1B35" w:rsidRPr="00D3733D">
        <w:t>f</w:t>
      </w:r>
      <w:r w:rsidRPr="00D3733D">
        <w:t xml:space="preserve"> loudspeakers reach their performance limit, i.e., for levels greater </w:t>
      </w:r>
      <w:r w:rsidR="00A118BF" w:rsidRPr="00D3733D">
        <w:t xml:space="preserve">than the </w:t>
      </w:r>
      <w:r w:rsidR="005C655C" w:rsidRPr="00D3733D">
        <w:t>"</w:t>
      </w:r>
      <w:r w:rsidR="00A118BF" w:rsidRPr="00D3733D">
        <w:t>too</w:t>
      </w:r>
      <w:r w:rsidR="00464981" w:rsidRPr="00D3733D">
        <w:noBreakHyphen/>
      </w:r>
      <w:r w:rsidR="00A118BF" w:rsidRPr="00D3733D">
        <w:t>loud</w:t>
      </w:r>
      <w:r w:rsidR="005C655C" w:rsidRPr="00D3733D">
        <w:t>"</w:t>
      </w:r>
      <w:r w:rsidR="00A118BF" w:rsidRPr="00D3733D">
        <w:t>-condition defined above,</w:t>
      </w:r>
      <w:r w:rsidR="008F2D08" w:rsidRPr="00D3733D" w:rsidDel="008F2D08">
        <w:t xml:space="preserve"> </w:t>
      </w:r>
      <w:r w:rsidRPr="00D3733D">
        <w:t xml:space="preserve">at the microphone positions, the regularization factor is increased and the next iteration cycle is performed until </w:t>
      </w:r>
      <w:r w:rsidRPr="008F040C">
        <w:rPr>
          <w:iCs/>
        </w:rPr>
        <w:t>β</w:t>
      </w:r>
      <w:r w:rsidRPr="008F040C">
        <w:rPr>
          <w:iCs/>
          <w:vertAlign w:val="subscript"/>
        </w:rPr>
        <w:t>low</w:t>
      </w:r>
      <w:r w:rsidRPr="008F040C">
        <w:rPr>
          <w:iCs/>
        </w:rPr>
        <w:t xml:space="preserve"> and β</w:t>
      </w:r>
      <w:r w:rsidRPr="008F040C">
        <w:rPr>
          <w:iCs/>
          <w:vertAlign w:val="subscript"/>
        </w:rPr>
        <w:t>high</w:t>
      </w:r>
      <w:r w:rsidRPr="008F040C">
        <w:rPr>
          <w:iCs/>
        </w:rPr>
        <w:t xml:space="preserve"> converge and an optimal value for β i</w:t>
      </w:r>
      <w:r w:rsidRPr="00D3733D">
        <w:t>s found.</w:t>
      </w:r>
    </w:p>
    <w:p w14:paraId="12E2B060" w14:textId="44AE5770" w:rsidR="005050C3" w:rsidRPr="00D3733D" w:rsidRDefault="005050C3" w:rsidP="00AB643B">
      <w:r w:rsidRPr="00D3733D">
        <w:t xml:space="preserve">Figure 13 provides an example of </w:t>
      </w:r>
      <w:r w:rsidRPr="00D3733D">
        <w:rPr>
          <w:b/>
        </w:rPr>
        <w:t xml:space="preserve">X </w:t>
      </w:r>
      <w:r w:rsidRPr="00D3733D">
        <w:t xml:space="preserve">where all </w:t>
      </w:r>
      <w:r w:rsidR="00D6568E" w:rsidRPr="00D3733D">
        <w:t>eight</w:t>
      </w:r>
      <w:r w:rsidRPr="00D3733D">
        <w:t xml:space="preserve"> loudspeakers in the </w:t>
      </w:r>
      <w:r w:rsidR="009501AC" w:rsidRPr="00D3733D">
        <w:t>set-up</w:t>
      </w:r>
      <w:r w:rsidRPr="00D3733D">
        <w:t xml:space="preserve"> were fed with </w:t>
      </w:r>
      <w:r w:rsidR="00D6568E" w:rsidRPr="00D3733D">
        <w:t>eight</w:t>
      </w:r>
      <w:r w:rsidRPr="00D3733D">
        <w:t xml:space="preserve"> incoherent pink noise channels with the maximum output level of the loudspeakers with a fixed gain. Once the recording is done, </w:t>
      </w:r>
      <w:r w:rsidR="00D6568E" w:rsidRPr="00D3733D">
        <w:t xml:space="preserve">the </w:t>
      </w:r>
      <w:r w:rsidRPr="00D3733D">
        <w:t>PSD function is calcula</w:t>
      </w:r>
      <w:r w:rsidR="00475027" w:rsidRPr="00D3733D">
        <w:t xml:space="preserve">ted for the recordings of all </w:t>
      </w:r>
      <w:r w:rsidR="00D6568E" w:rsidRPr="00D3733D">
        <w:t xml:space="preserve">eight </w:t>
      </w:r>
      <w:r w:rsidRPr="00D3733D">
        <w:t>microphones. PSD is used to ensure that the level at each frequency line does not change dependent on the frequency resolution in FFT.</w:t>
      </w:r>
    </w:p>
    <w:p w14:paraId="3D6C4335" w14:textId="5C66A46D" w:rsidR="00400CE3" w:rsidRPr="00D3733D" w:rsidRDefault="00400CE3" w:rsidP="00400CE3">
      <w:pPr>
        <w:pStyle w:val="Figure"/>
      </w:pPr>
      <w:r w:rsidRPr="00D3733D">
        <w:rPr>
          <w:noProof/>
          <w:lang w:eastAsia="en-GB"/>
        </w:rPr>
        <w:drawing>
          <wp:inline distT="0" distB="0" distL="0" distR="0" wp14:anchorId="68BEDF02" wp14:editId="7D99D77A">
            <wp:extent cx="4907290" cy="3136398"/>
            <wp:effectExtent l="0" t="0" r="7620" b="6985"/>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P.570(18)_F13.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907290" cy="3136398"/>
                    </a:xfrm>
                    <a:prstGeom prst="rect">
                      <a:avLst/>
                    </a:prstGeom>
                  </pic:spPr>
                </pic:pic>
              </a:graphicData>
            </a:graphic>
          </wp:inline>
        </w:drawing>
      </w:r>
    </w:p>
    <w:p w14:paraId="7D5B241D" w14:textId="6810EA13" w:rsidR="00400CE3" w:rsidRPr="00D3733D" w:rsidRDefault="00400CE3">
      <w:pPr>
        <w:pStyle w:val="FigureNoTitle0"/>
      </w:pPr>
      <w:r w:rsidRPr="00D3733D">
        <w:t xml:space="preserve">Figure 13 – An example of the maximum </w:t>
      </w:r>
      <w:r w:rsidR="00D6568E" w:rsidRPr="00D3733D">
        <w:t xml:space="preserve">power spectral density </w:t>
      </w:r>
      <w:r w:rsidRPr="00D3733D">
        <w:t xml:space="preserve">across </w:t>
      </w:r>
      <w:r w:rsidR="00D6568E" w:rsidRPr="00D3733D">
        <w:t>eight</w:t>
      </w:r>
      <w:r w:rsidRPr="00D3733D">
        <w:t xml:space="preserve"> microphones, </w:t>
      </w:r>
      <w:r w:rsidR="005C655C" w:rsidRPr="00D3733D">
        <w:t xml:space="preserve">i.e., </w:t>
      </w:r>
      <w:r w:rsidRPr="00D3733D">
        <w:t xml:space="preserve">X, using incoherent pink noise individually for each of the </w:t>
      </w:r>
      <w:r w:rsidR="00D6568E" w:rsidRPr="00D3733D">
        <w:t>eight</w:t>
      </w:r>
      <w:r w:rsidRPr="00D3733D">
        <w:t xml:space="preserve"> loudspeakers</w:t>
      </w:r>
    </w:p>
    <w:p w14:paraId="7D0A87E7" w14:textId="7C98544E" w:rsidR="005050C3" w:rsidRPr="00D3733D" w:rsidRDefault="005050C3" w:rsidP="00AB643B">
      <w:pPr>
        <w:pStyle w:val="Normalaftertitle"/>
      </w:pPr>
      <w:r w:rsidRPr="00D3733D">
        <w:t xml:space="preserve">As an example, let us assume that the </w:t>
      </w:r>
      <w:r w:rsidR="005C655C" w:rsidRPr="00D3733D">
        <w:t>"</w:t>
      </w:r>
      <w:r w:rsidRPr="00D3733D">
        <w:t>best</w:t>
      </w:r>
      <w:r w:rsidR="005C655C" w:rsidRPr="00D3733D">
        <w:t>"</w:t>
      </w:r>
      <w:r w:rsidRPr="00D3733D">
        <w:t xml:space="preserve"> </w:t>
      </w:r>
      <w:r w:rsidRPr="008F040C">
        <w:t>β is 0.5. This means that a β</w:t>
      </w:r>
      <w:r w:rsidR="00D6568E" w:rsidRPr="008F040C">
        <w:t> </w:t>
      </w:r>
      <w:r w:rsidRPr="008F040C">
        <w:t>&lt;</w:t>
      </w:r>
      <w:r w:rsidR="00D6568E" w:rsidRPr="008F040C">
        <w:t xml:space="preserve"> </w:t>
      </w:r>
      <w:r w:rsidRPr="008F040C">
        <w:t>0.5 exceeds the maximum volume allowed and a β</w:t>
      </w:r>
      <w:r w:rsidR="00D6568E" w:rsidRPr="008F040C">
        <w:t> </w:t>
      </w:r>
      <w:r w:rsidRPr="008F040C">
        <w:t>&gt;</w:t>
      </w:r>
      <w:r w:rsidR="00D6568E" w:rsidRPr="008F040C">
        <w:t xml:space="preserve"> </w:t>
      </w:r>
      <w:r w:rsidRPr="008F040C">
        <w:t xml:space="preserve">0.5 could be decreased because the </w:t>
      </w:r>
      <w:r w:rsidR="005C655C" w:rsidRPr="008F040C">
        <w:t>"</w:t>
      </w:r>
      <w:r w:rsidRPr="008F040C">
        <w:t>too loud</w:t>
      </w:r>
      <w:r w:rsidR="005C655C" w:rsidRPr="008F040C">
        <w:t>"</w:t>
      </w:r>
      <w:r w:rsidR="00464981" w:rsidRPr="008F040C">
        <w:t xml:space="preserve"> – c</w:t>
      </w:r>
      <w:r w:rsidRPr="008F040C">
        <w:t xml:space="preserve">ondition was not reached. Table 4 shows how the algorithm </w:t>
      </w:r>
      <w:proofErr w:type="gramStart"/>
      <w:r w:rsidRPr="008F040C">
        <w:t>is used</w:t>
      </w:r>
      <w:proofErr w:type="gramEnd"/>
      <w:r w:rsidRPr="008F040C">
        <w:t xml:space="preserve"> to find the </w:t>
      </w:r>
      <w:r w:rsidR="005C655C" w:rsidRPr="008F040C">
        <w:t>"</w:t>
      </w:r>
      <w:r w:rsidRPr="008F040C">
        <w:t>best</w:t>
      </w:r>
      <w:r w:rsidR="005C655C" w:rsidRPr="008F040C">
        <w:t>"</w:t>
      </w:r>
      <w:r w:rsidRPr="008F040C">
        <w:t xml:space="preserve"> β</w:t>
      </w:r>
      <w:r w:rsidRPr="00D3733D">
        <w:t xml:space="preserve"> of 0.5.</w:t>
      </w:r>
    </w:p>
    <w:p w14:paraId="180CA6A7" w14:textId="7AE71C1C" w:rsidR="005050C3" w:rsidRPr="00D3733D" w:rsidRDefault="005050C3" w:rsidP="00400CE3">
      <w:pPr>
        <w:pStyle w:val="TableNoTitle0"/>
      </w:pPr>
      <w:r w:rsidRPr="00D3733D">
        <w:t>Table 4</w:t>
      </w:r>
      <w:r w:rsidR="00400CE3" w:rsidRPr="00D3733D">
        <w:t xml:space="preserve"> –</w:t>
      </w:r>
      <w:r w:rsidRPr="00D3733D">
        <w:t xml:space="preserve"> Regularization parameter during the optimization process</w:t>
      </w:r>
    </w:p>
    <w:tbl>
      <w:tblPr>
        <w:tblStyle w:val="TableGrid"/>
        <w:tblW w:w="5000" w:type="pct"/>
        <w:jc w:val="center"/>
        <w:tblLook w:val="04A0" w:firstRow="1" w:lastRow="0" w:firstColumn="1" w:lastColumn="0" w:noHBand="0" w:noVBand="1"/>
      </w:tblPr>
      <w:tblGrid>
        <w:gridCol w:w="1870"/>
        <w:gridCol w:w="1901"/>
        <w:gridCol w:w="1989"/>
        <w:gridCol w:w="2011"/>
        <w:gridCol w:w="1858"/>
      </w:tblGrid>
      <w:tr w:rsidR="005050C3" w:rsidRPr="00D3733D" w14:paraId="12B37CFE" w14:textId="77777777" w:rsidTr="00400CE3">
        <w:trPr>
          <w:jc w:val="center"/>
        </w:trPr>
        <w:tc>
          <w:tcPr>
            <w:tcW w:w="971" w:type="pct"/>
          </w:tcPr>
          <w:p w14:paraId="3862005A" w14:textId="77777777" w:rsidR="005050C3" w:rsidRPr="00D3733D" w:rsidRDefault="005050C3" w:rsidP="00400CE3">
            <w:pPr>
              <w:pStyle w:val="Tablehead"/>
            </w:pPr>
            <w:r w:rsidRPr="00D3733D">
              <w:t>Step</w:t>
            </w:r>
          </w:p>
        </w:tc>
        <w:tc>
          <w:tcPr>
            <w:tcW w:w="987" w:type="pct"/>
          </w:tcPr>
          <w:p w14:paraId="22B45291" w14:textId="77777777" w:rsidR="005050C3" w:rsidRPr="008F040C" w:rsidRDefault="005050C3" w:rsidP="00400CE3">
            <w:pPr>
              <w:pStyle w:val="Tablehead"/>
              <w:rPr>
                <w:szCs w:val="24"/>
              </w:rPr>
            </w:pPr>
            <w:r w:rsidRPr="008F040C">
              <w:rPr>
                <w:b w:val="0"/>
                <w:bCs/>
              </w:rPr>
              <w:t>β</w:t>
            </w:r>
            <w:r w:rsidRPr="008F040C">
              <w:rPr>
                <w:b w:val="0"/>
                <w:bCs/>
                <w:vertAlign w:val="subscript"/>
              </w:rPr>
              <w:t>high</w:t>
            </w:r>
          </w:p>
        </w:tc>
        <w:tc>
          <w:tcPr>
            <w:tcW w:w="1033" w:type="pct"/>
          </w:tcPr>
          <w:p w14:paraId="7AD03E4B" w14:textId="77777777" w:rsidR="005050C3" w:rsidRPr="008F040C" w:rsidRDefault="005050C3" w:rsidP="00400CE3">
            <w:pPr>
              <w:pStyle w:val="Tablehead"/>
              <w:rPr>
                <w:szCs w:val="24"/>
              </w:rPr>
            </w:pPr>
            <w:r w:rsidRPr="008F040C">
              <w:rPr>
                <w:b w:val="0"/>
                <w:bCs/>
              </w:rPr>
              <w:t>β</w:t>
            </w:r>
            <w:r w:rsidRPr="008F040C">
              <w:rPr>
                <w:b w:val="0"/>
                <w:bCs/>
                <w:vertAlign w:val="subscript"/>
              </w:rPr>
              <w:t>low</w:t>
            </w:r>
          </w:p>
        </w:tc>
        <w:tc>
          <w:tcPr>
            <w:tcW w:w="1044" w:type="pct"/>
          </w:tcPr>
          <w:p w14:paraId="21F2B73D" w14:textId="77777777" w:rsidR="005050C3" w:rsidRPr="008F040C" w:rsidRDefault="005050C3" w:rsidP="00400CE3">
            <w:pPr>
              <w:pStyle w:val="Tablehead"/>
              <w:rPr>
                <w:b w:val="0"/>
                <w:bCs/>
              </w:rPr>
            </w:pPr>
            <w:r w:rsidRPr="008F040C">
              <w:rPr>
                <w:b w:val="0"/>
                <w:bCs/>
              </w:rPr>
              <w:t>β</w:t>
            </w:r>
          </w:p>
        </w:tc>
        <w:tc>
          <w:tcPr>
            <w:tcW w:w="965" w:type="pct"/>
          </w:tcPr>
          <w:p w14:paraId="776C5987" w14:textId="77777777" w:rsidR="005050C3" w:rsidRPr="00D3733D" w:rsidRDefault="005050C3" w:rsidP="00400CE3">
            <w:pPr>
              <w:pStyle w:val="Tablehead"/>
              <w:rPr>
                <w:szCs w:val="24"/>
              </w:rPr>
            </w:pPr>
          </w:p>
        </w:tc>
      </w:tr>
      <w:tr w:rsidR="005050C3" w:rsidRPr="00D3733D" w14:paraId="0A41EC85" w14:textId="77777777" w:rsidTr="00400CE3">
        <w:trPr>
          <w:jc w:val="center"/>
        </w:trPr>
        <w:tc>
          <w:tcPr>
            <w:tcW w:w="971" w:type="pct"/>
          </w:tcPr>
          <w:p w14:paraId="0ACED3F3" w14:textId="77777777" w:rsidR="005050C3" w:rsidRPr="00D3733D" w:rsidRDefault="005050C3" w:rsidP="00400CE3">
            <w:pPr>
              <w:pStyle w:val="Tabletext"/>
              <w:jc w:val="center"/>
            </w:pPr>
            <w:r w:rsidRPr="00D3733D">
              <w:t>1</w:t>
            </w:r>
          </w:p>
        </w:tc>
        <w:tc>
          <w:tcPr>
            <w:tcW w:w="987" w:type="pct"/>
          </w:tcPr>
          <w:p w14:paraId="3BA5C32E" w14:textId="77777777" w:rsidR="005050C3" w:rsidRPr="00D3733D" w:rsidRDefault="005050C3" w:rsidP="00400CE3">
            <w:pPr>
              <w:pStyle w:val="Tabletext"/>
              <w:jc w:val="center"/>
            </w:pPr>
            <w:r w:rsidRPr="00D3733D">
              <w:t>10</w:t>
            </w:r>
          </w:p>
        </w:tc>
        <w:tc>
          <w:tcPr>
            <w:tcW w:w="1033" w:type="pct"/>
          </w:tcPr>
          <w:p w14:paraId="613D9480" w14:textId="677D8CA1" w:rsidR="005050C3" w:rsidRPr="00D3733D" w:rsidRDefault="005050C3" w:rsidP="00400CE3">
            <w:pPr>
              <w:pStyle w:val="Tabletext"/>
              <w:jc w:val="center"/>
              <w:rPr>
                <w:szCs w:val="24"/>
              </w:rPr>
            </w:pPr>
            <w:r w:rsidRPr="00D3733D">
              <w:t>1</w:t>
            </w:r>
            <w:r w:rsidR="009C27A2" w:rsidRPr="00D3733D">
              <w:rPr>
                <w:vertAlign w:val="superscript"/>
              </w:rPr>
              <w:t>−</w:t>
            </w:r>
            <w:r w:rsidRPr="00D3733D">
              <w:rPr>
                <w:vertAlign w:val="superscript"/>
              </w:rPr>
              <w:t>12</w:t>
            </w:r>
          </w:p>
        </w:tc>
        <w:tc>
          <w:tcPr>
            <w:tcW w:w="1044" w:type="pct"/>
          </w:tcPr>
          <w:p w14:paraId="1276D5B5" w14:textId="77777777" w:rsidR="005050C3" w:rsidRPr="00D3733D" w:rsidRDefault="005050C3" w:rsidP="00400CE3">
            <w:pPr>
              <w:pStyle w:val="Tabletext"/>
              <w:jc w:val="center"/>
            </w:pPr>
            <w:r w:rsidRPr="00D3733D">
              <w:t>~5</w:t>
            </w:r>
          </w:p>
        </w:tc>
        <w:tc>
          <w:tcPr>
            <w:tcW w:w="965" w:type="pct"/>
          </w:tcPr>
          <w:p w14:paraId="73F1471C" w14:textId="77777777" w:rsidR="005050C3" w:rsidRPr="00D3733D" w:rsidRDefault="005050C3" w:rsidP="00400CE3">
            <w:pPr>
              <w:pStyle w:val="Tabletext"/>
              <w:jc w:val="center"/>
              <w:rPr>
                <w:szCs w:val="24"/>
              </w:rPr>
            </w:pPr>
            <w:r w:rsidRPr="00D3733D">
              <w:t>Not too loud</w:t>
            </w:r>
          </w:p>
        </w:tc>
      </w:tr>
      <w:tr w:rsidR="005050C3" w:rsidRPr="00D3733D" w14:paraId="509269AE" w14:textId="77777777" w:rsidTr="00400CE3">
        <w:trPr>
          <w:jc w:val="center"/>
        </w:trPr>
        <w:tc>
          <w:tcPr>
            <w:tcW w:w="971" w:type="pct"/>
          </w:tcPr>
          <w:p w14:paraId="1E1B5ACC" w14:textId="77777777" w:rsidR="005050C3" w:rsidRPr="00D3733D" w:rsidRDefault="005050C3" w:rsidP="00400CE3">
            <w:pPr>
              <w:pStyle w:val="Tabletext"/>
              <w:jc w:val="center"/>
            </w:pPr>
            <w:r w:rsidRPr="00D3733D">
              <w:t>2</w:t>
            </w:r>
          </w:p>
        </w:tc>
        <w:tc>
          <w:tcPr>
            <w:tcW w:w="987" w:type="pct"/>
          </w:tcPr>
          <w:p w14:paraId="1A770B98" w14:textId="77777777" w:rsidR="005050C3" w:rsidRPr="00D3733D" w:rsidRDefault="005050C3" w:rsidP="00400CE3">
            <w:pPr>
              <w:pStyle w:val="Tabletext"/>
              <w:jc w:val="center"/>
            </w:pPr>
            <w:r w:rsidRPr="00D3733D">
              <w:t>5</w:t>
            </w:r>
          </w:p>
        </w:tc>
        <w:tc>
          <w:tcPr>
            <w:tcW w:w="1033" w:type="pct"/>
          </w:tcPr>
          <w:p w14:paraId="640484A2" w14:textId="4DCFDE9A" w:rsidR="005050C3" w:rsidRPr="00D3733D" w:rsidRDefault="005050C3" w:rsidP="00400CE3">
            <w:pPr>
              <w:pStyle w:val="Tabletext"/>
              <w:jc w:val="center"/>
              <w:rPr>
                <w:szCs w:val="24"/>
              </w:rPr>
            </w:pPr>
            <w:r w:rsidRPr="00D3733D">
              <w:t>1</w:t>
            </w:r>
            <w:r w:rsidR="009C27A2" w:rsidRPr="00D3733D">
              <w:rPr>
                <w:vertAlign w:val="superscript"/>
              </w:rPr>
              <w:t>−</w:t>
            </w:r>
            <w:r w:rsidRPr="00D3733D">
              <w:rPr>
                <w:vertAlign w:val="superscript"/>
              </w:rPr>
              <w:t>12</w:t>
            </w:r>
          </w:p>
        </w:tc>
        <w:tc>
          <w:tcPr>
            <w:tcW w:w="1044" w:type="pct"/>
          </w:tcPr>
          <w:p w14:paraId="1C612075" w14:textId="77777777" w:rsidR="005050C3" w:rsidRPr="00D3733D" w:rsidRDefault="005050C3" w:rsidP="00400CE3">
            <w:pPr>
              <w:pStyle w:val="Tabletext"/>
              <w:jc w:val="center"/>
            </w:pPr>
            <w:r w:rsidRPr="00D3733D">
              <w:t>~2.5</w:t>
            </w:r>
          </w:p>
        </w:tc>
        <w:tc>
          <w:tcPr>
            <w:tcW w:w="965" w:type="pct"/>
          </w:tcPr>
          <w:p w14:paraId="5526E7AB" w14:textId="77777777" w:rsidR="005050C3" w:rsidRPr="00D3733D" w:rsidRDefault="005050C3" w:rsidP="00400CE3">
            <w:pPr>
              <w:pStyle w:val="Tabletext"/>
              <w:jc w:val="center"/>
            </w:pPr>
            <w:r w:rsidRPr="00D3733D">
              <w:t>Not too loud</w:t>
            </w:r>
          </w:p>
        </w:tc>
      </w:tr>
      <w:tr w:rsidR="005050C3" w:rsidRPr="00D3733D" w14:paraId="305677E4" w14:textId="77777777" w:rsidTr="00400CE3">
        <w:trPr>
          <w:jc w:val="center"/>
        </w:trPr>
        <w:tc>
          <w:tcPr>
            <w:tcW w:w="971" w:type="pct"/>
          </w:tcPr>
          <w:p w14:paraId="1BED1AE5" w14:textId="77777777" w:rsidR="005050C3" w:rsidRPr="00D3733D" w:rsidRDefault="005050C3" w:rsidP="00400CE3">
            <w:pPr>
              <w:pStyle w:val="Tabletext"/>
              <w:jc w:val="center"/>
            </w:pPr>
            <w:r w:rsidRPr="00D3733D">
              <w:t>3</w:t>
            </w:r>
          </w:p>
        </w:tc>
        <w:tc>
          <w:tcPr>
            <w:tcW w:w="987" w:type="pct"/>
          </w:tcPr>
          <w:p w14:paraId="722D7F22" w14:textId="77777777" w:rsidR="005050C3" w:rsidRPr="00D3733D" w:rsidRDefault="005050C3" w:rsidP="00400CE3">
            <w:pPr>
              <w:pStyle w:val="Tabletext"/>
              <w:jc w:val="center"/>
            </w:pPr>
            <w:r w:rsidRPr="00D3733D">
              <w:t>2.5</w:t>
            </w:r>
          </w:p>
        </w:tc>
        <w:tc>
          <w:tcPr>
            <w:tcW w:w="1033" w:type="pct"/>
          </w:tcPr>
          <w:p w14:paraId="5673212E" w14:textId="7D02DD61" w:rsidR="005050C3" w:rsidRPr="00D3733D" w:rsidRDefault="005050C3" w:rsidP="00400CE3">
            <w:pPr>
              <w:pStyle w:val="Tabletext"/>
              <w:jc w:val="center"/>
              <w:rPr>
                <w:szCs w:val="24"/>
              </w:rPr>
            </w:pPr>
            <w:r w:rsidRPr="00D3733D">
              <w:t>1</w:t>
            </w:r>
            <w:r w:rsidR="009C27A2" w:rsidRPr="00D3733D">
              <w:rPr>
                <w:vertAlign w:val="superscript"/>
              </w:rPr>
              <w:t>−</w:t>
            </w:r>
            <w:r w:rsidRPr="00D3733D">
              <w:rPr>
                <w:vertAlign w:val="superscript"/>
              </w:rPr>
              <w:t>12</w:t>
            </w:r>
          </w:p>
        </w:tc>
        <w:tc>
          <w:tcPr>
            <w:tcW w:w="1044" w:type="pct"/>
          </w:tcPr>
          <w:p w14:paraId="19CCB5DC" w14:textId="77777777" w:rsidR="005050C3" w:rsidRPr="00D3733D" w:rsidRDefault="005050C3" w:rsidP="00400CE3">
            <w:pPr>
              <w:pStyle w:val="Tabletext"/>
              <w:jc w:val="center"/>
            </w:pPr>
            <w:r w:rsidRPr="00D3733D">
              <w:t>~1.25</w:t>
            </w:r>
          </w:p>
        </w:tc>
        <w:tc>
          <w:tcPr>
            <w:tcW w:w="965" w:type="pct"/>
          </w:tcPr>
          <w:p w14:paraId="5D696BB9" w14:textId="77777777" w:rsidR="005050C3" w:rsidRPr="00D3733D" w:rsidRDefault="005050C3" w:rsidP="00400CE3">
            <w:pPr>
              <w:pStyle w:val="Tabletext"/>
              <w:jc w:val="center"/>
            </w:pPr>
            <w:r w:rsidRPr="00D3733D">
              <w:t>Not too loud</w:t>
            </w:r>
          </w:p>
        </w:tc>
      </w:tr>
      <w:tr w:rsidR="005050C3" w:rsidRPr="00D3733D" w14:paraId="1882014A" w14:textId="77777777" w:rsidTr="00400CE3">
        <w:trPr>
          <w:jc w:val="center"/>
        </w:trPr>
        <w:tc>
          <w:tcPr>
            <w:tcW w:w="971" w:type="pct"/>
          </w:tcPr>
          <w:p w14:paraId="00423DF3" w14:textId="77777777" w:rsidR="005050C3" w:rsidRPr="00D3733D" w:rsidRDefault="005050C3" w:rsidP="00400CE3">
            <w:pPr>
              <w:pStyle w:val="Tabletext"/>
              <w:jc w:val="center"/>
            </w:pPr>
            <w:r w:rsidRPr="00D3733D">
              <w:lastRenderedPageBreak/>
              <w:t>4</w:t>
            </w:r>
          </w:p>
        </w:tc>
        <w:tc>
          <w:tcPr>
            <w:tcW w:w="987" w:type="pct"/>
          </w:tcPr>
          <w:p w14:paraId="084F37C5" w14:textId="77777777" w:rsidR="005050C3" w:rsidRPr="00D3733D" w:rsidRDefault="005050C3" w:rsidP="00400CE3">
            <w:pPr>
              <w:pStyle w:val="Tabletext"/>
              <w:jc w:val="center"/>
            </w:pPr>
            <w:r w:rsidRPr="00D3733D">
              <w:t>1.25</w:t>
            </w:r>
          </w:p>
        </w:tc>
        <w:tc>
          <w:tcPr>
            <w:tcW w:w="1033" w:type="pct"/>
          </w:tcPr>
          <w:p w14:paraId="621B45A6" w14:textId="30395DAE" w:rsidR="005050C3" w:rsidRPr="00D3733D" w:rsidRDefault="005050C3" w:rsidP="00400CE3">
            <w:pPr>
              <w:pStyle w:val="Tabletext"/>
              <w:jc w:val="center"/>
              <w:rPr>
                <w:szCs w:val="24"/>
              </w:rPr>
            </w:pPr>
            <w:r w:rsidRPr="00D3733D">
              <w:t>1</w:t>
            </w:r>
            <w:r w:rsidR="009C27A2" w:rsidRPr="00D3733D">
              <w:rPr>
                <w:vertAlign w:val="superscript"/>
              </w:rPr>
              <w:t>−</w:t>
            </w:r>
            <w:r w:rsidRPr="00D3733D">
              <w:rPr>
                <w:vertAlign w:val="superscript"/>
              </w:rPr>
              <w:t>12</w:t>
            </w:r>
          </w:p>
        </w:tc>
        <w:tc>
          <w:tcPr>
            <w:tcW w:w="1044" w:type="pct"/>
          </w:tcPr>
          <w:p w14:paraId="4B4BEBA7" w14:textId="77777777" w:rsidR="005050C3" w:rsidRPr="00D3733D" w:rsidRDefault="005050C3" w:rsidP="00400CE3">
            <w:pPr>
              <w:pStyle w:val="Tabletext"/>
              <w:jc w:val="center"/>
            </w:pPr>
            <w:r w:rsidRPr="00D3733D">
              <w:t>~0.625</w:t>
            </w:r>
          </w:p>
        </w:tc>
        <w:tc>
          <w:tcPr>
            <w:tcW w:w="965" w:type="pct"/>
          </w:tcPr>
          <w:p w14:paraId="3A9C47F9" w14:textId="77777777" w:rsidR="005050C3" w:rsidRPr="00D3733D" w:rsidRDefault="005050C3" w:rsidP="00400CE3">
            <w:pPr>
              <w:pStyle w:val="Tabletext"/>
              <w:jc w:val="center"/>
            </w:pPr>
            <w:r w:rsidRPr="00D3733D">
              <w:t>Not too loud</w:t>
            </w:r>
          </w:p>
        </w:tc>
      </w:tr>
      <w:tr w:rsidR="005050C3" w:rsidRPr="00D3733D" w14:paraId="1545D563" w14:textId="77777777" w:rsidTr="00400CE3">
        <w:trPr>
          <w:jc w:val="center"/>
        </w:trPr>
        <w:tc>
          <w:tcPr>
            <w:tcW w:w="971" w:type="pct"/>
          </w:tcPr>
          <w:p w14:paraId="4E782197" w14:textId="77777777" w:rsidR="005050C3" w:rsidRPr="00D3733D" w:rsidRDefault="005050C3" w:rsidP="00400CE3">
            <w:pPr>
              <w:pStyle w:val="Tabletext"/>
              <w:jc w:val="center"/>
            </w:pPr>
            <w:r w:rsidRPr="00D3733D">
              <w:t>5</w:t>
            </w:r>
          </w:p>
        </w:tc>
        <w:tc>
          <w:tcPr>
            <w:tcW w:w="987" w:type="pct"/>
          </w:tcPr>
          <w:p w14:paraId="71AD700D" w14:textId="77777777" w:rsidR="005050C3" w:rsidRPr="00D3733D" w:rsidRDefault="005050C3" w:rsidP="00400CE3">
            <w:pPr>
              <w:pStyle w:val="Tabletext"/>
              <w:jc w:val="center"/>
            </w:pPr>
            <w:r w:rsidRPr="00D3733D">
              <w:t>0.625</w:t>
            </w:r>
          </w:p>
        </w:tc>
        <w:tc>
          <w:tcPr>
            <w:tcW w:w="1033" w:type="pct"/>
          </w:tcPr>
          <w:p w14:paraId="25B08687" w14:textId="583F2BF7" w:rsidR="005050C3" w:rsidRPr="00D3733D" w:rsidRDefault="005050C3" w:rsidP="00400CE3">
            <w:pPr>
              <w:pStyle w:val="Tabletext"/>
              <w:jc w:val="center"/>
              <w:rPr>
                <w:szCs w:val="24"/>
              </w:rPr>
            </w:pPr>
            <w:r w:rsidRPr="00D3733D">
              <w:t>1</w:t>
            </w:r>
            <w:r w:rsidR="009C27A2" w:rsidRPr="00D3733D">
              <w:rPr>
                <w:vertAlign w:val="superscript"/>
              </w:rPr>
              <w:t>−</w:t>
            </w:r>
            <w:r w:rsidRPr="00D3733D">
              <w:rPr>
                <w:vertAlign w:val="superscript"/>
              </w:rPr>
              <w:t>12</w:t>
            </w:r>
          </w:p>
        </w:tc>
        <w:tc>
          <w:tcPr>
            <w:tcW w:w="1044" w:type="pct"/>
          </w:tcPr>
          <w:p w14:paraId="0025C0CA" w14:textId="77777777" w:rsidR="005050C3" w:rsidRPr="00D3733D" w:rsidRDefault="005050C3" w:rsidP="00400CE3">
            <w:pPr>
              <w:pStyle w:val="Tabletext"/>
              <w:jc w:val="center"/>
            </w:pPr>
            <w:r w:rsidRPr="00D3733D">
              <w:t>~0.31</w:t>
            </w:r>
          </w:p>
        </w:tc>
        <w:tc>
          <w:tcPr>
            <w:tcW w:w="965" w:type="pct"/>
          </w:tcPr>
          <w:p w14:paraId="4361AD65" w14:textId="77777777" w:rsidR="005050C3" w:rsidRPr="00D3733D" w:rsidRDefault="005050C3" w:rsidP="00400CE3">
            <w:pPr>
              <w:pStyle w:val="Tabletext"/>
              <w:jc w:val="center"/>
            </w:pPr>
            <w:r w:rsidRPr="00D3733D">
              <w:t>TOO LOUD!</w:t>
            </w:r>
          </w:p>
        </w:tc>
      </w:tr>
      <w:tr w:rsidR="005050C3" w:rsidRPr="00D3733D" w14:paraId="23541042" w14:textId="77777777" w:rsidTr="00400CE3">
        <w:trPr>
          <w:jc w:val="center"/>
        </w:trPr>
        <w:tc>
          <w:tcPr>
            <w:tcW w:w="971" w:type="pct"/>
          </w:tcPr>
          <w:p w14:paraId="3317E2B9" w14:textId="77777777" w:rsidR="005050C3" w:rsidRPr="00D3733D" w:rsidRDefault="005050C3" w:rsidP="00400CE3">
            <w:pPr>
              <w:pStyle w:val="Tabletext"/>
              <w:jc w:val="center"/>
            </w:pPr>
            <w:r w:rsidRPr="00D3733D">
              <w:t>6</w:t>
            </w:r>
          </w:p>
        </w:tc>
        <w:tc>
          <w:tcPr>
            <w:tcW w:w="987" w:type="pct"/>
          </w:tcPr>
          <w:p w14:paraId="3661B00B" w14:textId="77777777" w:rsidR="005050C3" w:rsidRPr="00D3733D" w:rsidRDefault="005050C3" w:rsidP="00400CE3">
            <w:pPr>
              <w:pStyle w:val="Tabletext"/>
              <w:jc w:val="center"/>
            </w:pPr>
            <w:r w:rsidRPr="00D3733D">
              <w:t>0.625</w:t>
            </w:r>
          </w:p>
        </w:tc>
        <w:tc>
          <w:tcPr>
            <w:tcW w:w="1033" w:type="pct"/>
          </w:tcPr>
          <w:p w14:paraId="5CAB71DB" w14:textId="77777777" w:rsidR="005050C3" w:rsidRPr="00D3733D" w:rsidRDefault="005050C3" w:rsidP="00400CE3">
            <w:pPr>
              <w:pStyle w:val="Tabletext"/>
              <w:jc w:val="center"/>
              <w:rPr>
                <w:szCs w:val="24"/>
              </w:rPr>
            </w:pPr>
            <w:r w:rsidRPr="00D3733D">
              <w:t>0.31</w:t>
            </w:r>
          </w:p>
        </w:tc>
        <w:tc>
          <w:tcPr>
            <w:tcW w:w="1044" w:type="pct"/>
          </w:tcPr>
          <w:p w14:paraId="383BD2EC" w14:textId="77777777" w:rsidR="005050C3" w:rsidRPr="00D3733D" w:rsidRDefault="005050C3" w:rsidP="00400CE3">
            <w:pPr>
              <w:pStyle w:val="Tabletext"/>
              <w:jc w:val="center"/>
            </w:pPr>
            <w:r w:rsidRPr="00D3733D">
              <w:t>~0.46</w:t>
            </w:r>
          </w:p>
        </w:tc>
        <w:tc>
          <w:tcPr>
            <w:tcW w:w="965" w:type="pct"/>
          </w:tcPr>
          <w:p w14:paraId="6A1784F1" w14:textId="77777777" w:rsidR="005050C3" w:rsidRPr="00D3733D" w:rsidRDefault="005050C3" w:rsidP="00400CE3">
            <w:pPr>
              <w:pStyle w:val="Tabletext"/>
              <w:jc w:val="center"/>
            </w:pPr>
            <w:r w:rsidRPr="00D3733D">
              <w:t>TOO LOUD!</w:t>
            </w:r>
          </w:p>
        </w:tc>
      </w:tr>
      <w:tr w:rsidR="005050C3" w:rsidRPr="00D3733D" w14:paraId="5867E148" w14:textId="77777777" w:rsidTr="00400CE3">
        <w:trPr>
          <w:jc w:val="center"/>
        </w:trPr>
        <w:tc>
          <w:tcPr>
            <w:tcW w:w="971" w:type="pct"/>
          </w:tcPr>
          <w:p w14:paraId="6B006D5F" w14:textId="77777777" w:rsidR="005050C3" w:rsidRPr="00D3733D" w:rsidRDefault="005050C3" w:rsidP="00400CE3">
            <w:pPr>
              <w:pStyle w:val="Tabletext"/>
              <w:jc w:val="center"/>
            </w:pPr>
            <w:r w:rsidRPr="00D3733D">
              <w:t>…</w:t>
            </w:r>
          </w:p>
        </w:tc>
        <w:tc>
          <w:tcPr>
            <w:tcW w:w="987" w:type="pct"/>
          </w:tcPr>
          <w:p w14:paraId="0A70B499" w14:textId="77777777" w:rsidR="005050C3" w:rsidRPr="00D3733D" w:rsidRDefault="005050C3" w:rsidP="00400CE3">
            <w:pPr>
              <w:pStyle w:val="Tabletext"/>
              <w:jc w:val="center"/>
            </w:pPr>
            <w:r w:rsidRPr="00D3733D">
              <w:t>…</w:t>
            </w:r>
          </w:p>
        </w:tc>
        <w:tc>
          <w:tcPr>
            <w:tcW w:w="1033" w:type="pct"/>
          </w:tcPr>
          <w:p w14:paraId="20CD1864" w14:textId="77777777" w:rsidR="005050C3" w:rsidRPr="00D3733D" w:rsidRDefault="005050C3" w:rsidP="00400CE3">
            <w:pPr>
              <w:pStyle w:val="Tabletext"/>
              <w:jc w:val="center"/>
              <w:rPr>
                <w:szCs w:val="24"/>
              </w:rPr>
            </w:pPr>
            <w:r w:rsidRPr="00D3733D">
              <w:rPr>
                <w:szCs w:val="24"/>
              </w:rPr>
              <w:t>…</w:t>
            </w:r>
          </w:p>
        </w:tc>
        <w:tc>
          <w:tcPr>
            <w:tcW w:w="1044" w:type="pct"/>
          </w:tcPr>
          <w:p w14:paraId="772D80C0" w14:textId="77777777" w:rsidR="005050C3" w:rsidRPr="00D3733D" w:rsidRDefault="005050C3" w:rsidP="00400CE3">
            <w:pPr>
              <w:pStyle w:val="Tabletext"/>
              <w:jc w:val="center"/>
            </w:pPr>
            <w:r w:rsidRPr="00D3733D">
              <w:t>…</w:t>
            </w:r>
          </w:p>
        </w:tc>
        <w:tc>
          <w:tcPr>
            <w:tcW w:w="965" w:type="pct"/>
          </w:tcPr>
          <w:p w14:paraId="27B15072" w14:textId="77777777" w:rsidR="005050C3" w:rsidRPr="00D3733D" w:rsidRDefault="005050C3" w:rsidP="00400CE3">
            <w:pPr>
              <w:pStyle w:val="Tabletext"/>
              <w:jc w:val="center"/>
              <w:rPr>
                <w:szCs w:val="24"/>
              </w:rPr>
            </w:pPr>
            <w:r w:rsidRPr="00D3733D">
              <w:rPr>
                <w:szCs w:val="24"/>
              </w:rPr>
              <w:t>…</w:t>
            </w:r>
          </w:p>
        </w:tc>
      </w:tr>
    </w:tbl>
    <w:p w14:paraId="65A372E1" w14:textId="0F2E5C6E" w:rsidR="005050C3" w:rsidRPr="00D3733D" w:rsidRDefault="00434B9F" w:rsidP="008670AF">
      <w:pPr>
        <w:pStyle w:val="Heading7"/>
      </w:pPr>
      <w:r w:rsidRPr="00D3733D">
        <w:t>8.2.6.</w:t>
      </w:r>
      <w:r w:rsidR="003A6917" w:rsidRPr="00D3733D">
        <w:t>3.</w:t>
      </w:r>
      <w:r w:rsidRPr="00D3733D">
        <w:rPr>
          <w:rStyle w:val="Strong"/>
          <w:b/>
          <w:bCs w:val="0"/>
        </w:rPr>
        <w:t>5</w:t>
      </w:r>
      <w:r w:rsidR="00A807BE" w:rsidRPr="00D3733D">
        <w:rPr>
          <w:rStyle w:val="Strong"/>
          <w:b/>
          <w:bCs w:val="0"/>
        </w:rPr>
        <w:t>.</w:t>
      </w:r>
      <w:r w:rsidR="00D60653" w:rsidRPr="00D3733D">
        <w:rPr>
          <w:rStyle w:val="Strong"/>
          <w:b/>
          <w:bCs w:val="0"/>
        </w:rPr>
        <w:t>2.3</w:t>
      </w:r>
      <w:r w:rsidRPr="00D3733D">
        <w:rPr>
          <w:rStyle w:val="Strong"/>
          <w:b/>
          <w:bCs w:val="0"/>
        </w:rPr>
        <w:t>.2</w:t>
      </w:r>
      <w:r w:rsidRPr="00D3733D">
        <w:rPr>
          <w:rStyle w:val="Strong"/>
          <w:b/>
          <w:bCs w:val="0"/>
        </w:rPr>
        <w:tab/>
      </w:r>
      <w:r w:rsidR="005050C3" w:rsidRPr="00D3733D">
        <w:rPr>
          <w:rStyle w:val="Emphasis"/>
          <w:i w:val="0"/>
          <w:iCs w:val="0"/>
        </w:rPr>
        <w:t>Extended</w:t>
      </w:r>
      <w:r w:rsidR="005050C3" w:rsidRPr="00D3733D">
        <w:rPr>
          <w:rStyle w:val="Emphasis"/>
        </w:rPr>
        <w:t xml:space="preserve"> </w:t>
      </w:r>
      <w:r w:rsidR="005050C3" w:rsidRPr="00D3733D">
        <w:t>methodology to find the optimum regularization factor for frequencies above 2 kHz</w:t>
      </w:r>
    </w:p>
    <w:p w14:paraId="4A7B023F" w14:textId="1365A4F7" w:rsidR="005050C3" w:rsidRPr="00D3733D" w:rsidRDefault="005050C3" w:rsidP="005050C3">
      <w:r w:rsidRPr="00D3733D">
        <w:t>The error at microphones in</w:t>
      </w:r>
      <w:r w:rsidR="00E36F59" w:rsidRPr="00D3733D">
        <w:t>-</w:t>
      </w:r>
      <w:r w:rsidRPr="00D3733D">
        <w:t>between the calibration set positions may become larger for frequencies higher than 2 kHz</w:t>
      </w:r>
      <w:r w:rsidR="009303B5" w:rsidRPr="00D3733D">
        <w:t>,</w:t>
      </w:r>
      <w:r w:rsidRPr="00D3733D">
        <w:t xml:space="preserve"> since the wavelengths are quite short in this frequency range. This might become a problem if a microphone of the DUT is located at such a position.</w:t>
      </w:r>
    </w:p>
    <w:p w14:paraId="6C1202ED" w14:textId="001E7730" w:rsidR="005050C3" w:rsidRPr="00D3733D" w:rsidRDefault="005050C3">
      <w:r w:rsidRPr="00D3733D">
        <w:t>To overcome this, the regularization factor can be increased</w:t>
      </w:r>
      <w:r w:rsidR="00E36F59" w:rsidRPr="00D3733D">
        <w:t>,</w:t>
      </w:r>
      <w:r w:rsidRPr="00D3733D">
        <w:t xml:space="preserve"> which on one hand decreases the quality of reproduction at the calibration set positions</w:t>
      </w:r>
      <w:r w:rsidR="00E36F59" w:rsidRPr="00D3733D">
        <w:t>,</w:t>
      </w:r>
      <w:r w:rsidRPr="00D3733D">
        <w:t xml:space="preserve"> but on the other improves the variance of the error over all microphones of the calibration</w:t>
      </w:r>
      <w:r w:rsidR="00E36F59" w:rsidRPr="00D3733D">
        <w:t>,</w:t>
      </w:r>
      <w:r w:rsidRPr="00D3733D">
        <w:t xml:space="preserve"> as well </w:t>
      </w:r>
      <w:r w:rsidR="00E36F59" w:rsidRPr="00D3733D">
        <w:t xml:space="preserve">as </w:t>
      </w:r>
      <w:r w:rsidRPr="00D3733D">
        <w:t>of the fine-tuning set.</w:t>
      </w:r>
    </w:p>
    <w:p w14:paraId="0A072859" w14:textId="436A0CCB" w:rsidR="005050C3" w:rsidRPr="00D3733D" w:rsidRDefault="005050C3" w:rsidP="005050C3">
      <w:r w:rsidRPr="00D3733D">
        <w:t xml:space="preserve">Therefore, a second iterative procedure </w:t>
      </w:r>
      <w:proofErr w:type="gramStart"/>
      <w:r w:rsidRPr="00D3733D">
        <w:t>is used</w:t>
      </w:r>
      <w:proofErr w:type="gramEnd"/>
      <w:r w:rsidRPr="00D3733D">
        <w:t xml:space="preserve"> to find the regularization factors with the lowest error variance</w:t>
      </w:r>
      <w:r w:rsidR="00E36F59" w:rsidRPr="00D3733D">
        <w:t>,</w:t>
      </w:r>
      <w:r w:rsidRPr="00D3733D">
        <w:t xml:space="preserve"> starting with the best </w:t>
      </w:r>
      <w:r w:rsidRPr="007B4919">
        <w:rPr>
          <w:iCs/>
        </w:rPr>
        <w:t>β</w:t>
      </w:r>
      <w:r w:rsidRPr="007B4919">
        <w:rPr>
          <w:i/>
        </w:rPr>
        <w:t xml:space="preserve"> </w:t>
      </w:r>
      <w:r w:rsidRPr="00D3733D">
        <w:t xml:space="preserve">values found during the first procedure. In each iteration, the </w:t>
      </w:r>
      <w:r w:rsidRPr="007B4919">
        <w:rPr>
          <w:iCs/>
        </w:rPr>
        <w:t>β</w:t>
      </w:r>
      <w:r w:rsidRPr="007B4919">
        <w:rPr>
          <w:i/>
        </w:rPr>
        <w:t xml:space="preserve"> </w:t>
      </w:r>
      <w:r w:rsidRPr="00D3733D">
        <w:t xml:space="preserve">values </w:t>
      </w:r>
      <w:proofErr w:type="gramStart"/>
      <w:r w:rsidRPr="00D3733D">
        <w:t>are smoothed</w:t>
      </w:r>
      <w:proofErr w:type="gramEnd"/>
      <w:r w:rsidRPr="00D3733D">
        <w:t xml:space="preserve"> over frequency and the filters are calculated. Then a playback is simulated by filtering a previously made reference noise recording with those calculated </w:t>
      </w:r>
      <w:r w:rsidR="003A3BBF" w:rsidRPr="00D3733D">
        <w:t xml:space="preserve">inverse </w:t>
      </w:r>
      <w:r w:rsidRPr="00D3733D">
        <w:t xml:space="preserve">filters </w:t>
      </w:r>
      <w:r w:rsidRPr="00D3733D">
        <w:rPr>
          <w:b/>
        </w:rPr>
        <w:t>C</w:t>
      </w:r>
      <w:r w:rsidRPr="00D3733D">
        <w:rPr>
          <w:bCs/>
        </w:rPr>
        <w:t xml:space="preserve"> </w:t>
      </w:r>
      <w:r w:rsidRPr="00D3733D">
        <w:t xml:space="preserve">and convolving the result with the original impulse responses </w:t>
      </w:r>
      <w:r w:rsidRPr="00D3733D">
        <w:rPr>
          <w:b/>
        </w:rPr>
        <w:t>H</w:t>
      </w:r>
      <w:r w:rsidRPr="00D3733D">
        <w:rPr>
          <w:bCs/>
        </w:rPr>
        <w:t xml:space="preserve"> </w:t>
      </w:r>
      <w:r w:rsidRPr="00D3733D">
        <w:t>before preprocessing for the calibration</w:t>
      </w:r>
      <w:r w:rsidR="00E36F59" w:rsidRPr="00D3733D">
        <w:t>,</w:t>
      </w:r>
      <w:r w:rsidRPr="00D3733D">
        <w:t xml:space="preserve"> as well as the fine-tuning set positions.</w:t>
      </w:r>
    </w:p>
    <w:p w14:paraId="4FA3A7B0" w14:textId="14C85731" w:rsidR="005050C3" w:rsidRPr="00D3733D" w:rsidRDefault="005050C3">
      <w:r w:rsidRPr="00D3733D">
        <w:t>For this reference noise recording</w:t>
      </w:r>
      <w:r w:rsidR="00E36F59" w:rsidRPr="00D3733D">
        <w:t>,</w:t>
      </w:r>
      <w:r w:rsidRPr="00D3733D">
        <w:t xml:space="preserve"> a well-defined sound field shall be generated by using eight uncorrelated broadband pink noise sources. The total signal level shall be about 70 dBSPL. This sound field shall then be recorded with microphones positioned in the calibration set and in the fine-tuning set. For hands-free</w:t>
      </w:r>
      <w:r w:rsidR="00E36F59" w:rsidRPr="00D3733D">
        <w:t xml:space="preserve"> or </w:t>
      </w:r>
      <w:r w:rsidRPr="00D3733D">
        <w:t>handset mode</w:t>
      </w:r>
      <w:r w:rsidR="00E36F59" w:rsidRPr="00D3733D">
        <w:t>,</w:t>
      </w:r>
      <w:r w:rsidRPr="00D3733D">
        <w:t xml:space="preserve"> different recordings have to be made. The frequency range of the noise signal shall cover all frequencies for which the system has to be equalized</w:t>
      </w:r>
      <w:r w:rsidR="00E36F59" w:rsidRPr="00D3733D">
        <w:t>,</w:t>
      </w:r>
      <w:r w:rsidRPr="00D3733D">
        <w:t xml:space="preserve"> which is the range from 20 Hz to 20 kHz.</w:t>
      </w:r>
    </w:p>
    <w:p w14:paraId="5464DE1B" w14:textId="0DDC1FB8" w:rsidR="005050C3" w:rsidRPr="00D3733D" w:rsidRDefault="005050C3">
      <w:r w:rsidRPr="00D3733D">
        <w:t>After that, the variance of the error between the reference noise recording and the simulated playback, both at calibration and fine-tuning position, are calculated by determining minimum and maximum deviation and calculating the difference as depicted in</w:t>
      </w:r>
      <w:r w:rsidR="00153CF7" w:rsidRPr="00D3733D">
        <w:t xml:space="preserve"> </w:t>
      </w:r>
      <w:r w:rsidR="00136A1E" w:rsidRPr="00D3733D">
        <w:t xml:space="preserve">Figure </w:t>
      </w:r>
      <w:r w:rsidR="00153CF7" w:rsidRPr="00D3733D">
        <w:t>1</w:t>
      </w:r>
      <w:r w:rsidR="00AB643B" w:rsidRPr="00D3733D">
        <w:t>4</w:t>
      </w:r>
      <w:r w:rsidR="00153CF7" w:rsidRPr="00D3733D">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29"/>
      </w:tblGrid>
      <w:tr w:rsidR="00AB643B" w:rsidRPr="00D3733D" w14:paraId="3C98725F" w14:textId="77777777" w:rsidTr="00E67A3E">
        <w:tc>
          <w:tcPr>
            <w:tcW w:w="9629" w:type="dxa"/>
            <w:tcBorders>
              <w:bottom w:val="single" w:sz="4" w:space="0" w:color="auto"/>
            </w:tcBorders>
            <w:shd w:val="clear" w:color="auto" w:fill="auto"/>
          </w:tcPr>
          <w:tbl>
            <w:tblPr>
              <w:tblW w:w="9639" w:type="dxa"/>
              <w:tblLook w:val="04A0" w:firstRow="1" w:lastRow="0" w:firstColumn="1" w:lastColumn="0" w:noHBand="0" w:noVBand="1"/>
            </w:tblPr>
            <w:tblGrid>
              <w:gridCol w:w="4829"/>
              <w:gridCol w:w="4810"/>
            </w:tblGrid>
            <w:tr w:rsidR="00AB643B" w:rsidRPr="00D3733D" w14:paraId="08BF33EE" w14:textId="77777777" w:rsidTr="00E67A3E">
              <w:trPr>
                <w:trHeight w:val="3367"/>
              </w:trPr>
              <w:tc>
                <w:tcPr>
                  <w:tcW w:w="4568" w:type="dxa"/>
                  <w:shd w:val="clear" w:color="auto" w:fill="auto"/>
                </w:tcPr>
                <w:p w14:paraId="3BAB72D2" w14:textId="77777777" w:rsidR="00AB643B" w:rsidRPr="00D3733D" w:rsidRDefault="00AB643B" w:rsidP="00E67A3E">
                  <w:pPr>
                    <w:pStyle w:val="Figure"/>
                  </w:pPr>
                  <w:r w:rsidRPr="00D3733D">
                    <w:rPr>
                      <w:noProof/>
                      <w:lang w:eastAsia="en-GB"/>
                    </w:rPr>
                    <w:drawing>
                      <wp:inline distT="0" distB="0" distL="0" distR="0" wp14:anchorId="271C4DDA" wp14:editId="03E36D1B">
                        <wp:extent cx="2820744" cy="199009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829225" cy="1996079"/>
                                </a:xfrm>
                                <a:prstGeom prst="rect">
                                  <a:avLst/>
                                </a:prstGeom>
                                <a:noFill/>
                                <a:ln>
                                  <a:noFill/>
                                </a:ln>
                              </pic:spPr>
                            </pic:pic>
                          </a:graphicData>
                        </a:graphic>
                      </wp:inline>
                    </w:drawing>
                  </w:r>
                </w:p>
              </w:tc>
              <w:tc>
                <w:tcPr>
                  <w:tcW w:w="4569" w:type="dxa"/>
                  <w:shd w:val="clear" w:color="auto" w:fill="auto"/>
                </w:tcPr>
                <w:p w14:paraId="3B60B9A8" w14:textId="77777777" w:rsidR="00AB643B" w:rsidRPr="00D3733D" w:rsidRDefault="00AB643B" w:rsidP="00E67A3E">
                  <w:pPr>
                    <w:pStyle w:val="Figure"/>
                  </w:pPr>
                  <w:r w:rsidRPr="00D3733D">
                    <w:rPr>
                      <w:noProof/>
                      <w:lang w:eastAsia="en-GB"/>
                    </w:rPr>
                    <w:drawing>
                      <wp:inline distT="0" distB="0" distL="0" distR="0" wp14:anchorId="46DD4E2B" wp14:editId="330CABA7">
                        <wp:extent cx="2808941" cy="1981768"/>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811690" cy="1983708"/>
                                </a:xfrm>
                                <a:prstGeom prst="rect">
                                  <a:avLst/>
                                </a:prstGeom>
                                <a:noFill/>
                                <a:ln>
                                  <a:noFill/>
                                </a:ln>
                              </pic:spPr>
                            </pic:pic>
                          </a:graphicData>
                        </a:graphic>
                      </wp:inline>
                    </w:drawing>
                  </w:r>
                </w:p>
              </w:tc>
            </w:tr>
            <w:tr w:rsidR="00AB643B" w:rsidRPr="00D3733D" w14:paraId="57E36976" w14:textId="77777777" w:rsidTr="00E67A3E">
              <w:trPr>
                <w:trHeight w:val="3267"/>
              </w:trPr>
              <w:tc>
                <w:tcPr>
                  <w:tcW w:w="4568" w:type="dxa"/>
                  <w:shd w:val="clear" w:color="auto" w:fill="auto"/>
                </w:tcPr>
                <w:p w14:paraId="2A37F965" w14:textId="77777777" w:rsidR="00AB643B" w:rsidRPr="00D3733D" w:rsidRDefault="00AB643B" w:rsidP="00E67A3E">
                  <w:pPr>
                    <w:pStyle w:val="Figure"/>
                  </w:pPr>
                  <w:r w:rsidRPr="00D3733D">
                    <w:rPr>
                      <w:noProof/>
                      <w:lang w:eastAsia="en-GB"/>
                    </w:rPr>
                    <w:lastRenderedPageBreak/>
                    <w:drawing>
                      <wp:inline distT="0" distB="0" distL="0" distR="0" wp14:anchorId="0821EBF4" wp14:editId="1865B1A8">
                        <wp:extent cx="2683435" cy="1893220"/>
                        <wp:effectExtent l="0" t="0" r="317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694177" cy="1900799"/>
                                </a:xfrm>
                                <a:prstGeom prst="rect">
                                  <a:avLst/>
                                </a:prstGeom>
                                <a:noFill/>
                                <a:ln>
                                  <a:noFill/>
                                </a:ln>
                              </pic:spPr>
                            </pic:pic>
                          </a:graphicData>
                        </a:graphic>
                      </wp:inline>
                    </w:drawing>
                  </w:r>
                </w:p>
              </w:tc>
              <w:tc>
                <w:tcPr>
                  <w:tcW w:w="4569" w:type="dxa"/>
                  <w:shd w:val="clear" w:color="auto" w:fill="auto"/>
                </w:tcPr>
                <w:p w14:paraId="4067598E" w14:textId="77777777" w:rsidR="00AB643B" w:rsidRPr="00D3733D" w:rsidRDefault="00AB643B" w:rsidP="00E67A3E">
                  <w:pPr>
                    <w:pStyle w:val="Figure"/>
                  </w:pPr>
                  <w:r w:rsidRPr="00D3733D">
                    <w:rPr>
                      <w:noProof/>
                      <w:lang w:eastAsia="en-GB"/>
                    </w:rPr>
                    <w:drawing>
                      <wp:inline distT="0" distB="0" distL="0" distR="0" wp14:anchorId="105D2E7C" wp14:editId="61CD0437">
                        <wp:extent cx="2659529" cy="1876355"/>
                        <wp:effectExtent l="0" t="0" r="762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674035" cy="1886589"/>
                                </a:xfrm>
                                <a:prstGeom prst="rect">
                                  <a:avLst/>
                                </a:prstGeom>
                                <a:noFill/>
                                <a:ln>
                                  <a:noFill/>
                                </a:ln>
                              </pic:spPr>
                            </pic:pic>
                          </a:graphicData>
                        </a:graphic>
                      </wp:inline>
                    </w:drawing>
                  </w:r>
                </w:p>
              </w:tc>
            </w:tr>
          </w:tbl>
          <w:p w14:paraId="4A51BBA4" w14:textId="77777777" w:rsidR="00AB643B" w:rsidRPr="00D3733D" w:rsidRDefault="00AB643B" w:rsidP="00E67A3E">
            <w:pPr>
              <w:pStyle w:val="Figure"/>
            </w:pPr>
          </w:p>
        </w:tc>
      </w:tr>
    </w:tbl>
    <w:p w14:paraId="14CFC91C" w14:textId="50B98473" w:rsidR="00AB643B" w:rsidRPr="00D3733D" w:rsidRDefault="00AB643B" w:rsidP="00AB643B">
      <w:pPr>
        <w:pStyle w:val="FigureNoTitle0"/>
      </w:pPr>
      <w:r w:rsidRPr="00D3733D">
        <w:lastRenderedPageBreak/>
        <w:t xml:space="preserve">Figure 14 – Example of the calculation of the error variance and its enhancement due to optimization (top left: absolute error before optimization at 16 microphone positions; </w:t>
      </w:r>
      <w:r w:rsidRPr="00D3733D">
        <w:br/>
        <w:t>top right: minimum and maximum of error; bottom left: error range</w:t>
      </w:r>
      <w:r w:rsidRPr="00D3733D">
        <w:br/>
        <w:t xml:space="preserve">before optimization (difference between minimum and maximum); </w:t>
      </w:r>
      <w:r w:rsidRPr="00D3733D">
        <w:br/>
        <w:t>bottom right: final error range after optimization</w:t>
      </w:r>
    </w:p>
    <w:p w14:paraId="3CA9A37A" w14:textId="77777777" w:rsidR="005050C3" w:rsidRPr="00D3733D" w:rsidRDefault="005050C3" w:rsidP="005050C3">
      <w:r w:rsidRPr="00D3733D">
        <w:t>In detail, the error range is calculated by the following steps:</w:t>
      </w:r>
    </w:p>
    <w:p w14:paraId="52F147DA" w14:textId="781B08DD" w:rsidR="005050C3" w:rsidRPr="00D3733D" w:rsidRDefault="00DB7A8A" w:rsidP="00DB7A8A">
      <w:pPr>
        <w:pStyle w:val="enumlev1"/>
      </w:pPr>
      <w:r w:rsidRPr="00D3733D">
        <w:t>1)</w:t>
      </w:r>
      <w:r w:rsidRPr="00D3733D">
        <w:tab/>
      </w:r>
      <w:r w:rsidR="00E36F59" w:rsidRPr="00D3733D">
        <w:t>a</w:t>
      </w:r>
      <w:r w:rsidR="005050C3" w:rsidRPr="00D3733D">
        <w:t xml:space="preserve"> playback is simulated using the non-preprocessed IRs and the filters calculated with current regularization factors</w:t>
      </w:r>
      <w:r w:rsidR="00E36F59" w:rsidRPr="00D3733D">
        <w:t>;</w:t>
      </w:r>
    </w:p>
    <w:p w14:paraId="0D5E4972" w14:textId="1FBD5101" w:rsidR="005050C3" w:rsidRPr="00D3733D" w:rsidRDefault="00DB7A8A">
      <w:pPr>
        <w:pStyle w:val="enumlev1"/>
      </w:pPr>
      <w:r w:rsidRPr="00D3733D">
        <w:t>2)</w:t>
      </w:r>
      <w:r w:rsidRPr="00D3733D">
        <w:tab/>
      </w:r>
      <w:r w:rsidR="00E36F59" w:rsidRPr="00D3733D">
        <w:t>the simulated signals from 1 as well as the expected</w:t>
      </w:r>
      <w:r w:rsidR="00EB465A" w:rsidRPr="00D3733D">
        <w:t xml:space="preserve"> or </w:t>
      </w:r>
      <w:r w:rsidR="00E36F59" w:rsidRPr="00D3733D">
        <w:t>source signals are smoothed with one-twentyfourth-octave resolution;</w:t>
      </w:r>
    </w:p>
    <w:p w14:paraId="75344652" w14:textId="3CD94737" w:rsidR="005050C3" w:rsidRPr="00D3733D" w:rsidRDefault="00E36F59" w:rsidP="00DB7A8A">
      <w:pPr>
        <w:pStyle w:val="enumlev1"/>
      </w:pPr>
      <w:r w:rsidRPr="00D3733D">
        <w:t>3)</w:t>
      </w:r>
      <w:r w:rsidRPr="00D3733D">
        <w:tab/>
        <w:t>the differences between expected and simulated spectra are calculated;</w:t>
      </w:r>
    </w:p>
    <w:p w14:paraId="717AA28F" w14:textId="768DEE21" w:rsidR="005050C3" w:rsidRPr="00D3733D" w:rsidRDefault="00E36F59" w:rsidP="00DB7A8A">
      <w:pPr>
        <w:pStyle w:val="enumlev1"/>
      </w:pPr>
      <w:r w:rsidRPr="00D3733D">
        <w:t>4)</w:t>
      </w:r>
      <w:r w:rsidRPr="00D3733D">
        <w:tab/>
        <w:t xml:space="preserve">minimum and maximum over all microphones are determined for every </w:t>
      </w:r>
      <w:r w:rsidRPr="00D3733D">
        <w:rPr>
          <w:i/>
          <w:iCs/>
        </w:rPr>
        <w:t>k</w:t>
      </w:r>
      <w:r w:rsidRPr="00D3733D">
        <w:t>;</w:t>
      </w:r>
    </w:p>
    <w:p w14:paraId="08BB4203" w14:textId="3457CDA0" w:rsidR="005050C3" w:rsidRPr="00D3733D" w:rsidRDefault="00E36F59" w:rsidP="00DB7A8A">
      <w:pPr>
        <w:pStyle w:val="enumlev1"/>
      </w:pPr>
      <w:r w:rsidRPr="00D3733D">
        <w:t>5)</w:t>
      </w:r>
      <w:r w:rsidRPr="00D3733D">
        <w:tab/>
        <w:t xml:space="preserve">then </w:t>
      </w:r>
      <w:r w:rsidR="005050C3" w:rsidRPr="00D3733D">
        <w:t xml:space="preserve">the error range is calculated for all </w:t>
      </w:r>
      <w:r w:rsidR="005050C3" w:rsidRPr="00D3733D">
        <w:rPr>
          <w:i/>
          <w:iCs/>
        </w:rPr>
        <w:t>k</w:t>
      </w:r>
      <w:r w:rsidR="005050C3" w:rsidRPr="00D3733D">
        <w:t xml:space="preserve">: </w:t>
      </w:r>
      <m:oMath>
        <m:r>
          <w:rPr>
            <w:rFonts w:ascii="Cambria Math" w:hAnsi="Cambria Math"/>
          </w:rPr>
          <m:t>E</m:t>
        </m:r>
        <m:d>
          <m:dPr>
            <m:ctrlPr>
              <w:rPr>
                <w:rFonts w:ascii="Cambria Math" w:hAnsi="Cambria Math"/>
              </w:rPr>
            </m:ctrlPr>
          </m:dPr>
          <m:e>
            <m:r>
              <w:rPr>
                <w:rFonts w:ascii="Cambria Math" w:hAnsi="Cambria Math"/>
              </w:rPr>
              <m:t>k</m:t>
            </m:r>
          </m:e>
        </m:d>
        <m:r>
          <m:rPr>
            <m:sty m:val="p"/>
          </m:rPr>
          <w:rPr>
            <w:rFonts w:ascii="Cambria Math" w:hAnsi="Cambria Math"/>
          </w:rPr>
          <m:t>=MAX⁡(</m:t>
        </m:r>
        <m:r>
          <w:rPr>
            <w:rFonts w:ascii="Cambria Math" w:hAnsi="Cambria Math"/>
          </w:rPr>
          <m:t>k</m:t>
        </m:r>
        <m:r>
          <m:rPr>
            <m:sty m:val="p"/>
          </m:rPr>
          <w:rPr>
            <w:rFonts w:ascii="Cambria Math" w:hAnsi="Cambria Math"/>
          </w:rPr>
          <m:t>)-</m:t>
        </m:r>
        <m:func>
          <m:funcPr>
            <m:ctrlPr>
              <w:rPr>
                <w:rFonts w:ascii="Cambria Math" w:hAnsi="Cambria Math"/>
              </w:rPr>
            </m:ctrlPr>
          </m:funcPr>
          <m:fName>
            <m:r>
              <m:rPr>
                <m:sty m:val="p"/>
              </m:rPr>
              <w:rPr>
                <w:rFonts w:ascii="Cambria Math" w:hAnsi="Cambria Math"/>
              </w:rPr>
              <m:t>MIN</m:t>
            </m:r>
          </m:fName>
          <m:e>
            <m:d>
              <m:dPr>
                <m:ctrlPr>
                  <w:rPr>
                    <w:rFonts w:ascii="Cambria Math" w:hAnsi="Cambria Math"/>
                  </w:rPr>
                </m:ctrlPr>
              </m:dPr>
              <m:e>
                <m:r>
                  <w:rPr>
                    <w:rFonts w:ascii="Cambria Math" w:hAnsi="Cambria Math"/>
                  </w:rPr>
                  <m:t>k</m:t>
                </m:r>
              </m:e>
            </m:d>
          </m:e>
        </m:func>
      </m:oMath>
    </w:p>
    <w:p w14:paraId="12E01C86" w14:textId="3DF5706F" w:rsidR="005050C3" w:rsidRPr="00D3733D" w:rsidRDefault="005050C3" w:rsidP="005050C3">
      <w:r w:rsidRPr="00D3733D">
        <w:t xml:space="preserve">The smoothing which is applied during the iterative process shown in </w:t>
      </w:r>
      <w:r w:rsidR="00136A1E" w:rsidRPr="00D3733D">
        <w:t xml:space="preserve">Figure </w:t>
      </w:r>
      <w:r w:rsidRPr="00D3733D">
        <w:t>1</w:t>
      </w:r>
      <w:r w:rsidR="00AB643B" w:rsidRPr="00D3733D">
        <w:t>5</w:t>
      </w:r>
      <w:r w:rsidRPr="00D3733D">
        <w:t xml:space="preserve"> is calculated as follows:</w:t>
      </w:r>
    </w:p>
    <w:p w14:paraId="3AB2F355" w14:textId="4AD26CC0" w:rsidR="005050C3" w:rsidRPr="00D3733D" w:rsidRDefault="00DB7A8A" w:rsidP="00136A1E">
      <w:pPr>
        <w:pStyle w:val="enumlev1"/>
      </w:pPr>
      <w:r w:rsidRPr="00D3733D">
        <w:t>1)</w:t>
      </w:r>
      <w:r w:rsidRPr="00D3733D">
        <w:tab/>
      </w:r>
      <w:r w:rsidR="00EB465A" w:rsidRPr="00D3733D">
        <w:t>calculate one-</w:t>
      </w:r>
      <w:r w:rsidR="00EB465A" w:rsidRPr="00D3733D">
        <w:rPr>
          <w:i/>
          <w:iCs/>
        </w:rPr>
        <w:t>n</w:t>
      </w:r>
      <w:r w:rsidR="00EB465A" w:rsidRPr="00D3733D">
        <w:t>th-octave representation of the given vector;</w:t>
      </w:r>
    </w:p>
    <w:p w14:paraId="7E2DD59F" w14:textId="7637D8ED" w:rsidR="005050C3" w:rsidRPr="00D3733D" w:rsidRDefault="00EB465A">
      <w:pPr>
        <w:pStyle w:val="enumlev1"/>
      </w:pPr>
      <w:r w:rsidRPr="00D3733D">
        <w:t>2)</w:t>
      </w:r>
      <w:r w:rsidRPr="00D3733D">
        <w:tab/>
        <w:t>perform cubic interpolation between the bins of the one-</w:t>
      </w:r>
      <w:r w:rsidRPr="00D3733D">
        <w:rPr>
          <w:i/>
          <w:iCs/>
        </w:rPr>
        <w:t>n</w:t>
      </w:r>
      <w:r w:rsidRPr="00D3733D">
        <w:t>th-octave representation;</w:t>
      </w:r>
    </w:p>
    <w:p w14:paraId="3F693B7C" w14:textId="064B1B00" w:rsidR="005050C3" w:rsidRPr="00D3733D" w:rsidRDefault="00EB465A" w:rsidP="00DB7A8A">
      <w:pPr>
        <w:pStyle w:val="enumlev1"/>
      </w:pPr>
      <w:r w:rsidRPr="00D3733D">
        <w:t>3)</w:t>
      </w:r>
      <w:r w:rsidRPr="00D3733D">
        <w:tab/>
        <w:t xml:space="preserve">read </w:t>
      </w:r>
      <w:r w:rsidR="005050C3" w:rsidRPr="00D3733D">
        <w:t xml:space="preserve">values at FFT-bins from </w:t>
      </w:r>
      <w:r w:rsidRPr="00D3733D">
        <w:t xml:space="preserve">the </w:t>
      </w:r>
      <w:r w:rsidR="005050C3" w:rsidRPr="00D3733D">
        <w:t>interpolated curve.</w:t>
      </w:r>
    </w:p>
    <w:p w14:paraId="50B5FD94" w14:textId="13299A0E" w:rsidR="00AB643B" w:rsidRPr="00D3733D" w:rsidRDefault="0035700C" w:rsidP="00AB643B">
      <w:pPr>
        <w:pStyle w:val="Figure"/>
      </w:pPr>
      <w:r w:rsidRPr="00D3733D">
        <w:rPr>
          <w:noProof/>
          <w:lang w:eastAsia="en-GB"/>
        </w:rPr>
        <w:lastRenderedPageBreak/>
        <w:drawing>
          <wp:inline distT="0" distB="0" distL="0" distR="0" wp14:anchorId="3E07CDD9" wp14:editId="0AB45DC8">
            <wp:extent cx="4431801" cy="7357887"/>
            <wp:effectExtent l="0" t="0" r="698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570(18)_F15.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431801" cy="7357887"/>
                    </a:xfrm>
                    <a:prstGeom prst="rect">
                      <a:avLst/>
                    </a:prstGeom>
                  </pic:spPr>
                </pic:pic>
              </a:graphicData>
            </a:graphic>
          </wp:inline>
        </w:drawing>
      </w:r>
    </w:p>
    <w:p w14:paraId="70CDEECE" w14:textId="5789E61F" w:rsidR="00AB643B" w:rsidRPr="00D3733D" w:rsidRDefault="00AB643B" w:rsidP="00AB643B">
      <w:pPr>
        <w:pStyle w:val="FigureNoTitle0"/>
        <w:rPr>
          <w:rStyle w:val="Emphasis"/>
        </w:rPr>
      </w:pPr>
      <w:r w:rsidRPr="00D3733D">
        <w:t>Figure 15 – Extended iterative process for calculating the regularization factor</w:t>
      </w:r>
    </w:p>
    <w:p w14:paraId="5E79B0E8" w14:textId="67EDC013" w:rsidR="005050C3" w:rsidRPr="00D3733D" w:rsidRDefault="005050C3">
      <w:pPr>
        <w:pStyle w:val="Normalaftertitle"/>
        <w:rPr>
          <w:i/>
        </w:rPr>
      </w:pPr>
      <w:r w:rsidRPr="00D3733D">
        <w:t xml:space="preserve">If the error range </w:t>
      </w:r>
      <w:r w:rsidR="00EB465A" w:rsidRPr="00D3733D">
        <w:t>decreased</w:t>
      </w:r>
      <w:r w:rsidRPr="00D3733D">
        <w:t xml:space="preserve">, the regularization factor </w:t>
      </w:r>
      <w:r w:rsidRPr="007B4919">
        <w:rPr>
          <w:iCs/>
        </w:rPr>
        <w:t xml:space="preserve">β is stored as </w:t>
      </w:r>
      <w:r w:rsidR="00EB465A" w:rsidRPr="007B4919">
        <w:rPr>
          <w:iCs/>
        </w:rPr>
        <w:t xml:space="preserve">the </w:t>
      </w:r>
      <w:r w:rsidRPr="007B4919">
        <w:rPr>
          <w:iCs/>
        </w:rPr>
        <w:t xml:space="preserve">new best value. Then β </w:t>
      </w:r>
      <w:proofErr w:type="gramStart"/>
      <w:r w:rsidRPr="007B4919">
        <w:rPr>
          <w:iCs/>
        </w:rPr>
        <w:t>is increased</w:t>
      </w:r>
      <w:proofErr w:type="gramEnd"/>
      <w:r w:rsidRPr="007B4919">
        <w:rPr>
          <w:iCs/>
        </w:rPr>
        <w:t xml:space="preserve"> by </w:t>
      </w:r>
      <w:r w:rsidR="00EB465A" w:rsidRPr="007B4919">
        <w:rPr>
          <w:iCs/>
        </w:rPr>
        <w:t>a factor</w:t>
      </w:r>
      <w:r w:rsidRPr="007B4919">
        <w:rPr>
          <w:iCs/>
        </w:rPr>
        <w:t xml:space="preserve"> α, which is initialized </w:t>
      </w:r>
      <w:r w:rsidR="00EB465A" w:rsidRPr="007B4919">
        <w:rPr>
          <w:iCs/>
        </w:rPr>
        <w:t>at</w:t>
      </w:r>
      <w:r w:rsidRPr="007B4919">
        <w:rPr>
          <w:iCs/>
        </w:rPr>
        <w:t xml:space="preserve"> 1.5. If β exceeds the upper threshold β</w:t>
      </w:r>
      <w:r w:rsidRPr="007B4919">
        <w:rPr>
          <w:iCs/>
          <w:vertAlign w:val="subscript"/>
        </w:rPr>
        <w:t>max</w:t>
      </w:r>
      <w:r w:rsidR="00877A3C" w:rsidRPr="007B4919">
        <w:rPr>
          <w:iCs/>
        </w:rPr>
        <w:t> </w:t>
      </w:r>
      <w:r w:rsidRPr="007B4919">
        <w:rPr>
          <w:iCs/>
        </w:rPr>
        <w:t xml:space="preserve">= </w:t>
      </w:r>
      <w:proofErr w:type="gramStart"/>
      <w:r w:rsidRPr="007B4919">
        <w:rPr>
          <w:iCs/>
        </w:rPr>
        <w:t>1</w:t>
      </w:r>
      <w:proofErr w:type="gramEnd"/>
      <w:r w:rsidRPr="007B4919">
        <w:rPr>
          <w:iCs/>
        </w:rPr>
        <w:t xml:space="preserve">, it is </w:t>
      </w:r>
      <w:r w:rsidR="00EB465A" w:rsidRPr="007B4919">
        <w:rPr>
          <w:iCs/>
        </w:rPr>
        <w:t>re</w:t>
      </w:r>
      <w:r w:rsidRPr="007B4919">
        <w:rPr>
          <w:iCs/>
        </w:rPr>
        <w:t xml:space="preserve">set to a little less than </w:t>
      </w:r>
      <w:r w:rsidRPr="007B4919">
        <w:rPr>
          <w:iCs/>
        </w:rPr>
        <w:lastRenderedPageBreak/>
        <w:t>the best value</w:t>
      </w:r>
      <w:r w:rsidR="00EB465A" w:rsidRPr="007B4919">
        <w:rPr>
          <w:iCs/>
        </w:rPr>
        <w:t xml:space="preserve"> found</w:t>
      </w:r>
      <w:r w:rsidRPr="007B4919">
        <w:rPr>
          <w:iCs/>
        </w:rPr>
        <w:t xml:space="preserve"> and the </w:t>
      </w:r>
      <w:r w:rsidR="00EB465A" w:rsidRPr="007B4919">
        <w:rPr>
          <w:iCs/>
        </w:rPr>
        <w:t>factor</w:t>
      </w:r>
      <w:r w:rsidRPr="007B4919">
        <w:rPr>
          <w:iCs/>
        </w:rPr>
        <w:t xml:space="preserve"> is decreased. It </w:t>
      </w:r>
      <w:proofErr w:type="gramStart"/>
      <w:r w:rsidRPr="007B4919">
        <w:rPr>
          <w:iCs/>
        </w:rPr>
        <w:t xml:space="preserve">is also </w:t>
      </w:r>
      <w:r w:rsidR="00EB465A" w:rsidRPr="007B4919">
        <w:rPr>
          <w:iCs/>
        </w:rPr>
        <w:t>re</w:t>
      </w:r>
      <w:r w:rsidRPr="007B4919">
        <w:rPr>
          <w:iCs/>
        </w:rPr>
        <w:t>set</w:t>
      </w:r>
      <w:proofErr w:type="gramEnd"/>
      <w:r w:rsidRPr="007B4919">
        <w:rPr>
          <w:iCs/>
        </w:rPr>
        <w:t xml:space="preserve"> if the </w:t>
      </w:r>
      <w:r w:rsidR="00D97B57" w:rsidRPr="007B4919">
        <w:rPr>
          <w:iCs/>
        </w:rPr>
        <w:t xml:space="preserve">deviation </w:t>
      </w:r>
      <w:r w:rsidRPr="007B4919">
        <w:rPr>
          <w:iCs/>
        </w:rPr>
        <w:t xml:space="preserve">did not </w:t>
      </w:r>
      <w:r w:rsidR="00EB465A" w:rsidRPr="007B4919">
        <w:rPr>
          <w:iCs/>
        </w:rPr>
        <w:t>decrease</w:t>
      </w:r>
      <w:r w:rsidRPr="007B4919">
        <w:rPr>
          <w:iCs/>
        </w:rPr>
        <w:t xml:space="preserve"> and β has alread</w:t>
      </w:r>
      <w:r w:rsidRPr="00D3733D">
        <w:t xml:space="preserve">y been reset once. The iteration ends if the multiplier becomes very small, </w:t>
      </w:r>
      <w:r w:rsidR="005C655C" w:rsidRPr="00D3733D">
        <w:t xml:space="preserve">i.e., </w:t>
      </w:r>
      <w:r w:rsidRPr="00D3733D">
        <w:rPr>
          <w:iCs/>
        </w:rPr>
        <w:t>20log</w:t>
      </w:r>
      <w:r w:rsidRPr="00D3733D">
        <w:rPr>
          <w:iCs/>
          <w:vertAlign w:val="subscript"/>
        </w:rPr>
        <w:t>10</w:t>
      </w:r>
      <w:r w:rsidRPr="00D3733D">
        <w:rPr>
          <w:iCs/>
        </w:rPr>
        <w:t>(α)</w:t>
      </w:r>
      <w:r w:rsidR="009303B5" w:rsidRPr="00D3733D">
        <w:rPr>
          <w:iCs/>
        </w:rPr>
        <w:t> </w:t>
      </w:r>
      <w:r w:rsidRPr="00D3733D">
        <w:rPr>
          <w:iCs/>
        </w:rPr>
        <w:t>&lt;</w:t>
      </w:r>
      <w:r w:rsidR="009303B5" w:rsidRPr="00D3733D">
        <w:rPr>
          <w:iCs/>
        </w:rPr>
        <w:t xml:space="preserve"> </w:t>
      </w:r>
      <w:r w:rsidRPr="00D3733D">
        <w:rPr>
          <w:iCs/>
        </w:rPr>
        <w:t>0.2.</w:t>
      </w:r>
    </w:p>
    <w:p w14:paraId="6607367C" w14:textId="2D2A8F07" w:rsidR="005050C3" w:rsidRPr="00D3733D" w:rsidRDefault="006D4AAD" w:rsidP="008670AF">
      <w:pPr>
        <w:pStyle w:val="Heading4"/>
        <w:rPr>
          <w:rStyle w:val="Strong"/>
          <w:b/>
          <w:bCs w:val="0"/>
        </w:rPr>
      </w:pPr>
      <w:r w:rsidRPr="00D3733D">
        <w:t>8.2.6.</w:t>
      </w:r>
      <w:r w:rsidR="003A6917" w:rsidRPr="00D3733D">
        <w:t>3.</w:t>
      </w:r>
      <w:r w:rsidR="005050C3" w:rsidRPr="00D3733D">
        <w:rPr>
          <w:rStyle w:val="Strong"/>
          <w:b/>
          <w:bCs w:val="0"/>
        </w:rPr>
        <w:t>6</w:t>
      </w:r>
      <w:r w:rsidR="00AF052F" w:rsidRPr="00D3733D">
        <w:rPr>
          <w:rStyle w:val="Strong"/>
          <w:b/>
          <w:bCs w:val="0"/>
        </w:rPr>
        <w:tab/>
      </w:r>
      <w:r w:rsidR="00496DA6">
        <w:t>Step 6</w:t>
      </w:r>
      <w:r w:rsidR="00B96D0A" w:rsidRPr="00D3733D">
        <w:t xml:space="preserve"> – </w:t>
      </w:r>
      <w:r w:rsidR="005050C3" w:rsidRPr="00D3733D">
        <w:rPr>
          <w:rStyle w:val="Strong"/>
          <w:b/>
          <w:bCs w:val="0"/>
        </w:rPr>
        <w:t>First test of inversion with recorded noise</w:t>
      </w:r>
    </w:p>
    <w:p w14:paraId="7EE3673E" w14:textId="0972A7A4" w:rsidR="005050C3" w:rsidRPr="00D3733D" w:rsidRDefault="005050C3">
      <w:r w:rsidRPr="00D3733D">
        <w:t xml:space="preserve">The quality of the equalization is assessed by playing back the noise recording which was made in </w:t>
      </w:r>
      <w:r w:rsidR="00E67A3E" w:rsidRPr="00D3733D">
        <w:t>clause 8.2.6.3.</w:t>
      </w:r>
      <w:r w:rsidR="00E67A3E" w:rsidRPr="00D3733D">
        <w:rPr>
          <w:rStyle w:val="Strong"/>
          <w:b w:val="0"/>
        </w:rPr>
        <w:t>3</w:t>
      </w:r>
      <w:r w:rsidRPr="00D3733D">
        <w:t xml:space="preserve">. The reproduced sound field is recorded with the microphones of the calibration as well as with those of the fine-tuning set and compared to the reference noise recordings. The error </w:t>
      </w:r>
      <w:r w:rsidRPr="00D3733D">
        <w:rPr>
          <w:i/>
        </w:rPr>
        <w:t>E</w:t>
      </w:r>
      <w:r w:rsidRPr="00D3733D">
        <w:rPr>
          <w:iCs/>
        </w:rPr>
        <w:t>(</w:t>
      </w:r>
      <w:r w:rsidRPr="00D3733D">
        <w:rPr>
          <w:i/>
        </w:rPr>
        <w:t>f</w:t>
      </w:r>
      <w:r w:rsidRPr="00D3733D">
        <w:rPr>
          <w:iCs/>
        </w:rPr>
        <w:t>)</w:t>
      </w:r>
      <w:r w:rsidRPr="00D3733D">
        <w:t xml:space="preserve"> is calculated by first determining the amplitude error for each used microphone in </w:t>
      </w:r>
      <w:r w:rsidR="009303B5" w:rsidRPr="00D3733D">
        <w:t>one-ninetysix</w:t>
      </w:r>
      <w:r w:rsidRPr="00D3733D">
        <w:t>th</w:t>
      </w:r>
      <w:r w:rsidR="00997D17" w:rsidRPr="00D3733D">
        <w:t>-</w:t>
      </w:r>
      <w:r w:rsidRPr="00D3733D">
        <w:t>octave bands, finding the minimum and the maximum error over frequency and calculating the</w:t>
      </w:r>
      <w:r w:rsidR="00E67A3E" w:rsidRPr="00D3733D">
        <w:t>ir</w:t>
      </w:r>
      <w:r w:rsidRPr="00D3733D">
        <w:t xml:space="preserve"> mean.</w:t>
      </w:r>
    </w:p>
    <w:p w14:paraId="1B19F1AC" w14:textId="443CCF6F" w:rsidR="005050C3" w:rsidRPr="00D3733D" w:rsidRDefault="006D4AAD" w:rsidP="008670AF">
      <w:pPr>
        <w:pStyle w:val="Heading4"/>
        <w:rPr>
          <w:rStyle w:val="Strong"/>
          <w:b/>
          <w:bCs w:val="0"/>
        </w:rPr>
      </w:pPr>
      <w:r w:rsidRPr="00D3733D">
        <w:t>8.2.6.</w:t>
      </w:r>
      <w:r w:rsidR="003A6917" w:rsidRPr="00D3733D">
        <w:t>3.</w:t>
      </w:r>
      <w:r w:rsidR="005050C3" w:rsidRPr="00D3733D">
        <w:rPr>
          <w:rStyle w:val="Strong"/>
          <w:b/>
          <w:bCs w:val="0"/>
        </w:rPr>
        <w:t>7</w:t>
      </w:r>
      <w:r w:rsidR="00AF052F" w:rsidRPr="00D3733D">
        <w:rPr>
          <w:rStyle w:val="Strong"/>
          <w:b/>
          <w:bCs w:val="0"/>
        </w:rPr>
        <w:tab/>
      </w:r>
      <w:r w:rsidR="00B96D0A" w:rsidRPr="00D3733D">
        <w:t xml:space="preserve">Step 7 – </w:t>
      </w:r>
      <w:r w:rsidR="005050C3" w:rsidRPr="00D3733D">
        <w:rPr>
          <w:rStyle w:val="Strong"/>
          <w:b/>
          <w:bCs w:val="0"/>
        </w:rPr>
        <w:t xml:space="preserve">Adjusting the filter to compensate </w:t>
      </w:r>
      <w:r w:rsidR="00662AA2" w:rsidRPr="00D3733D">
        <w:rPr>
          <w:rStyle w:val="Strong"/>
          <w:b/>
          <w:bCs w:val="0"/>
        </w:rPr>
        <w:t xml:space="preserve">for </w:t>
      </w:r>
      <w:r w:rsidR="005050C3" w:rsidRPr="00D3733D">
        <w:rPr>
          <w:rStyle w:val="Strong"/>
          <w:b/>
          <w:bCs w:val="0"/>
        </w:rPr>
        <w:t>inversion errors</w:t>
      </w:r>
    </w:p>
    <w:p w14:paraId="29413D78" w14:textId="38777C7A" w:rsidR="005050C3" w:rsidRPr="00D3733D" w:rsidRDefault="005050C3">
      <w:r w:rsidRPr="00D3733D">
        <w:t xml:space="preserve">Several factors </w:t>
      </w:r>
      <w:r w:rsidR="00E67A3E" w:rsidRPr="00D3733D">
        <w:t>that</w:t>
      </w:r>
      <w:r w:rsidRPr="00D3733D">
        <w:t xml:space="preserve"> influence the result of the equalization </w:t>
      </w:r>
      <w:r w:rsidR="00E67A3E" w:rsidRPr="00D3733D">
        <w:t>have been</w:t>
      </w:r>
      <w:r w:rsidRPr="00D3733D">
        <w:t xml:space="preserve"> presented. First of all, the preprocessing of the impulse responses has a negative impact on inversion quality. In addition, non-linearities and arithmetic uncertainties introduce a deviation from the ideal output. As a last step, a correction filter </w:t>
      </w:r>
      <w:r w:rsidRPr="00D3733D">
        <w:rPr>
          <w:i/>
          <w:iCs/>
        </w:rPr>
        <w:t>D</w:t>
      </w:r>
      <w:r w:rsidRPr="00D3733D">
        <w:t>(</w:t>
      </w:r>
      <w:r w:rsidRPr="00D3733D">
        <w:rPr>
          <w:i/>
          <w:iCs/>
        </w:rPr>
        <w:t>f</w:t>
      </w:r>
      <w:r w:rsidRPr="00D3733D">
        <w:t>) compensates for the impact of the impulse response preprocessing on the inversion quality as well as arithmetic uncertainties (</w:t>
      </w:r>
      <w:r w:rsidR="005C655C" w:rsidRPr="00D3733D">
        <w:t xml:space="preserve">e.g., </w:t>
      </w:r>
      <w:r w:rsidRPr="00D3733D">
        <w:t xml:space="preserve">the regularization factor). The frequency response of this filter is calculated as the reciprocal of the previously calculated mean reproduction error </w:t>
      </w:r>
      <w:r w:rsidRPr="00D3733D">
        <w:rPr>
          <w:i/>
        </w:rPr>
        <w:t>E</w:t>
      </w:r>
      <w:r w:rsidRPr="00D3733D">
        <w:rPr>
          <w:iCs/>
        </w:rPr>
        <w:t>(</w:t>
      </w:r>
      <w:r w:rsidRPr="00D3733D">
        <w:rPr>
          <w:i/>
        </w:rPr>
        <w:t>f</w:t>
      </w:r>
      <w:r w:rsidRPr="00D3733D">
        <w:rPr>
          <w:iCs/>
        </w:rPr>
        <w:t>)</w:t>
      </w:r>
      <w:r w:rsidRPr="00D3733D">
        <w:t>:</w:t>
      </w:r>
    </w:p>
    <w:p w14:paraId="7286F77A" w14:textId="4CC64BF6" w:rsidR="00AF052F" w:rsidRPr="00D3733D" w:rsidRDefault="00AF052F" w:rsidP="00AF052F">
      <w:pPr>
        <w:pStyle w:val="Equation"/>
      </w:pPr>
      <w:r w:rsidRPr="00D3733D">
        <w:tab/>
      </w:r>
      <w:r w:rsidRPr="00D3733D">
        <w:tab/>
      </w:r>
      <w:r w:rsidRPr="00D3733D">
        <w:rPr>
          <w:rFonts w:ascii="Arial" w:hAnsi="Arial" w:cs="Arial"/>
          <w:noProof/>
          <w:lang w:eastAsia="en-GB"/>
        </w:rPr>
        <w:drawing>
          <wp:inline distT="0" distB="0" distL="0" distR="0" wp14:anchorId="3ED0EB9F" wp14:editId="6FEC069B">
            <wp:extent cx="914400" cy="3619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9" cstate="print">
                      <a:extLst>
                        <a:ext uri="{28A0092B-C50C-407E-A947-70E740481C1C}">
                          <a14:useLocalDpi xmlns:a14="http://schemas.microsoft.com/office/drawing/2010/main" val="0"/>
                        </a:ext>
                      </a:extLst>
                    </a:blip>
                    <a:srcRect l="42885" r="42886" b="26437"/>
                    <a:stretch>
                      <a:fillRect/>
                    </a:stretch>
                  </pic:blipFill>
                  <pic:spPr bwMode="auto">
                    <a:xfrm>
                      <a:off x="0" y="0"/>
                      <a:ext cx="914400" cy="361950"/>
                    </a:xfrm>
                    <a:prstGeom prst="rect">
                      <a:avLst/>
                    </a:prstGeom>
                    <a:noFill/>
                    <a:ln>
                      <a:noFill/>
                    </a:ln>
                  </pic:spPr>
                </pic:pic>
              </a:graphicData>
            </a:graphic>
          </wp:inline>
        </w:drawing>
      </w:r>
      <w:r w:rsidRPr="00D3733D">
        <w:tab/>
        <w:t>(8-16)</w:t>
      </w:r>
    </w:p>
    <w:p w14:paraId="7E9C108C" w14:textId="23F1DB3D" w:rsidR="005050C3" w:rsidRPr="00D3733D" w:rsidRDefault="005050C3" w:rsidP="005050C3">
      <w:r w:rsidRPr="00D3733D">
        <w:t xml:space="preserve">For all frequencies below </w:t>
      </w:r>
      <w:r w:rsidRPr="00D3733D">
        <w:rPr>
          <w:iCs/>
        </w:rPr>
        <w:t>1</w:t>
      </w:r>
      <w:r w:rsidR="009303B5" w:rsidRPr="00D3733D">
        <w:rPr>
          <w:iCs/>
        </w:rPr>
        <w:t> </w:t>
      </w:r>
      <w:r w:rsidRPr="00D3733D">
        <w:rPr>
          <w:iCs/>
        </w:rPr>
        <w:t>800 Hz</w:t>
      </w:r>
      <w:r w:rsidRPr="00D3733D">
        <w:t xml:space="preserve">, the level is compensated </w:t>
      </w:r>
      <w:r w:rsidR="00662AA2" w:rsidRPr="00D3733D">
        <w:t xml:space="preserve">for </w:t>
      </w:r>
      <w:r w:rsidRPr="00D3733D">
        <w:t xml:space="preserve">with the average of </w:t>
      </w:r>
      <w:r w:rsidRPr="00D3733D">
        <w:rPr>
          <w:i/>
        </w:rPr>
        <w:t>D</w:t>
      </w:r>
      <w:r w:rsidRPr="00D3733D">
        <w:rPr>
          <w:iCs/>
        </w:rPr>
        <w:t>(</w:t>
      </w:r>
      <w:r w:rsidRPr="00D3733D">
        <w:rPr>
          <w:i/>
        </w:rPr>
        <w:t>f</w:t>
      </w:r>
      <w:r w:rsidRPr="00D3733D">
        <w:rPr>
          <w:iCs/>
        </w:rPr>
        <w:t>)</w:t>
      </w:r>
      <w:r w:rsidRPr="00D3733D">
        <w:t xml:space="preserve"> in the frequency range between </w:t>
      </w:r>
      <w:r w:rsidRPr="00D3733D">
        <w:rPr>
          <w:iCs/>
        </w:rPr>
        <w:t>50 Hz</w:t>
      </w:r>
      <w:r w:rsidRPr="00D3733D">
        <w:t xml:space="preserve"> and </w:t>
      </w:r>
      <w:r w:rsidRPr="00D3733D">
        <w:rPr>
          <w:iCs/>
        </w:rPr>
        <w:t>1</w:t>
      </w:r>
      <w:r w:rsidR="009303B5" w:rsidRPr="00D3733D">
        <w:rPr>
          <w:iCs/>
        </w:rPr>
        <w:t> </w:t>
      </w:r>
      <w:r w:rsidRPr="00D3733D">
        <w:rPr>
          <w:iCs/>
        </w:rPr>
        <w:t>800 Hz</w:t>
      </w:r>
      <w:r w:rsidRPr="00D3733D">
        <w:t xml:space="preserve">. Above </w:t>
      </w:r>
      <w:r w:rsidRPr="00D3733D">
        <w:rPr>
          <w:iCs/>
        </w:rPr>
        <w:t>1</w:t>
      </w:r>
      <w:r w:rsidR="009303B5" w:rsidRPr="00D3733D">
        <w:rPr>
          <w:iCs/>
        </w:rPr>
        <w:t> </w:t>
      </w:r>
      <w:r w:rsidRPr="00D3733D">
        <w:rPr>
          <w:iCs/>
        </w:rPr>
        <w:t>800 Hz,</w:t>
      </w:r>
      <w:r w:rsidRPr="00D3733D">
        <w:t xml:space="preserve"> a minimum phase version of </w:t>
      </w:r>
      <w:r w:rsidRPr="00D3733D">
        <w:rPr>
          <w:i/>
        </w:rPr>
        <w:t>D</w:t>
      </w:r>
      <w:r w:rsidRPr="00D3733D">
        <w:rPr>
          <w:iCs/>
        </w:rPr>
        <w:t>(</w:t>
      </w:r>
      <w:r w:rsidRPr="00D3733D">
        <w:rPr>
          <w:i/>
        </w:rPr>
        <w:t>f</w:t>
      </w:r>
      <w:r w:rsidRPr="00D3733D">
        <w:rPr>
          <w:iCs/>
        </w:rPr>
        <w:t>)</w:t>
      </w:r>
      <w:r w:rsidRPr="00D3733D">
        <w:t xml:space="preserve"> is applied to achieve causality and minimum additional delay.</w:t>
      </w:r>
    </w:p>
    <w:p w14:paraId="11585E1E" w14:textId="31E75848" w:rsidR="0075543E" w:rsidRPr="00D3733D" w:rsidRDefault="005050C3">
      <w:r w:rsidRPr="00D3733D">
        <w:t>This correction function is applied to all filters</w:t>
      </w:r>
      <w:r w:rsidR="00A73467" w:rsidRPr="00D3733D">
        <w:t xml:space="preserve"> in the frequency domain. In the transition from level compensation (for frequencies lower than 1</w:t>
      </w:r>
      <w:r w:rsidR="009303B5" w:rsidRPr="00D3733D">
        <w:t> </w:t>
      </w:r>
      <w:r w:rsidR="00A73467" w:rsidRPr="00D3733D">
        <w:t>800 Hz) to minimum phase filter (for frequencies higher than 1</w:t>
      </w:r>
      <w:r w:rsidR="009303B5" w:rsidRPr="00D3733D">
        <w:t> </w:t>
      </w:r>
      <w:r w:rsidR="00A73467" w:rsidRPr="00D3733D">
        <w:t>800 Hz)</w:t>
      </w:r>
      <w:r w:rsidR="000A4F8E" w:rsidRPr="00D3733D">
        <w:t>,</w:t>
      </w:r>
      <w:r w:rsidR="00A73467" w:rsidRPr="00D3733D">
        <w:t xml:space="preserve"> t</w:t>
      </w:r>
      <w:r w:rsidR="000A4F8E" w:rsidRPr="00D3733D">
        <w:t>he</w:t>
      </w:r>
      <w:r w:rsidR="00A73467" w:rsidRPr="00D3733D">
        <w:t xml:space="preserve"> appl</w:t>
      </w:r>
      <w:r w:rsidR="000A4F8E" w:rsidRPr="00D3733D">
        <w:t>ication</w:t>
      </w:r>
      <w:r w:rsidR="00A73467" w:rsidRPr="00D3733D">
        <w:t xml:space="preserve"> </w:t>
      </w:r>
      <w:r w:rsidR="000A4F8E" w:rsidRPr="00D3733D">
        <w:t>of</w:t>
      </w:r>
      <w:r w:rsidR="00A73467" w:rsidRPr="00D3733D">
        <w:t xml:space="preserve"> fading with a cosine</w:t>
      </w:r>
      <w:r w:rsidR="00622D4D" w:rsidRPr="00D3733D">
        <w:t xml:space="preserve"> (Hanning)</w:t>
      </w:r>
      <w:r w:rsidR="00A73467" w:rsidRPr="00D3733D">
        <w:t xml:space="preserve"> characteristic</w:t>
      </w:r>
      <w:r w:rsidR="00622D4D" w:rsidRPr="00D3733D">
        <w:t xml:space="preserve"> </w:t>
      </w:r>
      <w:r w:rsidR="00A73467" w:rsidRPr="00D3733D">
        <w:t>to reduce artefacts in the time domain</w:t>
      </w:r>
      <w:r w:rsidR="000A4F8E" w:rsidRPr="00D3733D">
        <w:t xml:space="preserve"> is recommended</w:t>
      </w:r>
      <w:r w:rsidR="00A73467" w:rsidRPr="00D3733D">
        <w:t>.</w:t>
      </w:r>
      <w:r w:rsidR="00622D4D" w:rsidRPr="00D3733D">
        <w:t xml:space="preserve"> The bandwidth of this fading should be </w:t>
      </w:r>
      <w:r w:rsidR="009303B5" w:rsidRPr="00D3733D">
        <w:t>one-thi</w:t>
      </w:r>
      <w:r w:rsidR="00622D4D" w:rsidRPr="00D3733D">
        <w:t>rd octave.</w:t>
      </w:r>
    </w:p>
    <w:p w14:paraId="061F64E4" w14:textId="0457E700" w:rsidR="005050C3" w:rsidRPr="00D3733D" w:rsidRDefault="005050C3" w:rsidP="008670AF">
      <w:pPr>
        <w:pStyle w:val="Note"/>
      </w:pPr>
      <w:r w:rsidRPr="00D3733D">
        <w:t>NOTE – Other implementations</w:t>
      </w:r>
      <w:r w:rsidR="00D66ECA" w:rsidRPr="00D3733D">
        <w:t>,</w:t>
      </w:r>
      <w:r w:rsidRPr="00D3733D">
        <w:t xml:space="preserve"> </w:t>
      </w:r>
      <w:r w:rsidR="005C655C" w:rsidRPr="00D3733D">
        <w:t xml:space="preserve">e.g., </w:t>
      </w:r>
      <w:r w:rsidR="00D66ECA" w:rsidRPr="00D3733D">
        <w:t>those</w:t>
      </w:r>
      <w:r w:rsidRPr="00D3733D">
        <w:t xml:space="preserve"> using a single minimum phase filter rather than hav</w:t>
      </w:r>
      <w:r w:rsidR="00D66ECA" w:rsidRPr="00D3733D">
        <w:t>ing</w:t>
      </w:r>
      <w:r w:rsidRPr="00D3733D">
        <w:t xml:space="preserve"> two steps in the procedure</w:t>
      </w:r>
      <w:r w:rsidR="00D66ECA" w:rsidRPr="00D3733D">
        <w:t>,</w:t>
      </w:r>
      <w:r w:rsidRPr="00D3733D">
        <w:t xml:space="preserve"> could have negative influences on the phase for frequencies below 1</w:t>
      </w:r>
      <w:r w:rsidR="00D66ECA" w:rsidRPr="00D3733D">
        <w:t> </w:t>
      </w:r>
      <w:r w:rsidRPr="00D3733D">
        <w:t>800 Hz.</w:t>
      </w:r>
    </w:p>
    <w:p w14:paraId="083EE3FE" w14:textId="3B45AE96" w:rsidR="005050C3" w:rsidRPr="00D3733D" w:rsidRDefault="000A4F8E" w:rsidP="008670AF">
      <w:pPr>
        <w:pStyle w:val="Heading4"/>
      </w:pPr>
      <w:r w:rsidRPr="00D3733D">
        <w:t>8.2.6.4</w:t>
      </w:r>
      <w:r w:rsidRPr="00D3733D">
        <w:tab/>
      </w:r>
      <w:r w:rsidR="005050C3" w:rsidRPr="00D3733D">
        <w:t>Accuracy of the equalization</w:t>
      </w:r>
    </w:p>
    <w:p w14:paraId="6FBD4756" w14:textId="77777777" w:rsidR="005050C3" w:rsidRPr="00D3733D" w:rsidRDefault="005050C3" w:rsidP="005050C3">
      <w:r w:rsidRPr="00D3733D">
        <w:t>After finalizing the equalization, the following criteria shall be met:</w:t>
      </w:r>
    </w:p>
    <w:p w14:paraId="4B6693B2" w14:textId="0F853BE7" w:rsidR="005050C3" w:rsidRPr="00D3733D" w:rsidRDefault="00AF052F" w:rsidP="00997D17">
      <w:pPr>
        <w:pStyle w:val="enumlev1"/>
        <w:rPr>
          <w:bCs/>
        </w:rPr>
      </w:pPr>
      <w:r w:rsidRPr="00D3733D">
        <w:rPr>
          <w:bCs/>
          <w:iCs/>
        </w:rPr>
        <w:t>1)</w:t>
      </w:r>
      <w:r w:rsidRPr="00D3733D">
        <w:rPr>
          <w:bCs/>
          <w:i/>
        </w:rPr>
        <w:tab/>
      </w:r>
      <w:r w:rsidR="00AC617A" w:rsidRPr="00D3733D">
        <w:rPr>
          <w:bCs/>
          <w:i/>
        </w:rPr>
        <w:t xml:space="preserve">Spectral </w:t>
      </w:r>
      <w:r w:rsidR="005050C3" w:rsidRPr="00D3733D">
        <w:rPr>
          <w:bCs/>
          <w:i/>
        </w:rPr>
        <w:t>reproduction accuracy.</w:t>
      </w:r>
      <w:r w:rsidR="005050C3" w:rsidRPr="00D3733D">
        <w:rPr>
          <w:bCs/>
        </w:rPr>
        <w:t xml:space="preserve"> The </w:t>
      </w:r>
      <w:r w:rsidR="00AC617A" w:rsidRPr="00D3733D">
        <w:rPr>
          <w:bCs/>
        </w:rPr>
        <w:t>spectrum</w:t>
      </w:r>
      <w:r w:rsidR="005050C3" w:rsidRPr="00D3733D">
        <w:rPr>
          <w:bCs/>
        </w:rPr>
        <w:t xml:space="preserve"> averaged over the individual microphones and averaged in the frequency bands for which they </w:t>
      </w:r>
      <w:proofErr w:type="gramStart"/>
      <w:r w:rsidR="005050C3" w:rsidRPr="00D3733D">
        <w:rPr>
          <w:bCs/>
        </w:rPr>
        <w:t xml:space="preserve">have been </w:t>
      </w:r>
      <w:r w:rsidR="006B2454" w:rsidRPr="00D3733D">
        <w:rPr>
          <w:bCs/>
        </w:rPr>
        <w:t>equalized</w:t>
      </w:r>
      <w:proofErr w:type="gramEnd"/>
      <w:r w:rsidR="006B2454" w:rsidRPr="00D3733D">
        <w:rPr>
          <w:bCs/>
        </w:rPr>
        <w:t xml:space="preserve"> should be flat </w:t>
      </w:r>
      <w:r w:rsidR="000A4F8E" w:rsidRPr="00D3733D">
        <w:rPr>
          <w:bCs/>
        </w:rPr>
        <w:t xml:space="preserve">to </w:t>
      </w:r>
      <w:r w:rsidR="006B2454" w:rsidRPr="00D3733D">
        <w:rPr>
          <w:bCs/>
        </w:rPr>
        <w:t xml:space="preserve">within </w:t>
      </w:r>
      <w:r w:rsidR="006B2454" w:rsidRPr="00D3733D">
        <w:rPr>
          <w:bCs/>
        </w:rPr>
        <w:sym w:font="Symbol" w:char="F0B1"/>
      </w:r>
      <w:r w:rsidR="005050C3" w:rsidRPr="00D3733D">
        <w:rPr>
          <w:bCs/>
        </w:rPr>
        <w:t>3</w:t>
      </w:r>
      <w:r w:rsidR="007B4919">
        <w:rPr>
          <w:bCs/>
        </w:rPr>
        <w:t xml:space="preserve"> </w:t>
      </w:r>
      <w:r w:rsidR="005050C3" w:rsidRPr="00D3733D">
        <w:rPr>
          <w:bCs/>
        </w:rPr>
        <w:t xml:space="preserve">dB from 50 Hz to 10 kHz measured in </w:t>
      </w:r>
      <w:r w:rsidR="00997D17" w:rsidRPr="00D3733D">
        <w:rPr>
          <w:bCs/>
        </w:rPr>
        <w:t>one-thi</w:t>
      </w:r>
      <w:r w:rsidR="005050C3" w:rsidRPr="00D3733D">
        <w:rPr>
          <w:bCs/>
        </w:rPr>
        <w:t>rd octave.</w:t>
      </w:r>
    </w:p>
    <w:p w14:paraId="393CEB68" w14:textId="0E4FE6E7" w:rsidR="005050C3" w:rsidRPr="00D3733D" w:rsidRDefault="00AF052F" w:rsidP="006B2454">
      <w:pPr>
        <w:pStyle w:val="enumlev1"/>
        <w:rPr>
          <w:bCs/>
        </w:rPr>
      </w:pPr>
      <w:r w:rsidRPr="00D3733D">
        <w:rPr>
          <w:bCs/>
          <w:iCs/>
        </w:rPr>
        <w:t>2)</w:t>
      </w:r>
      <w:r w:rsidRPr="00D3733D">
        <w:rPr>
          <w:bCs/>
          <w:i/>
        </w:rPr>
        <w:tab/>
      </w:r>
      <w:r w:rsidR="005050C3" w:rsidRPr="00D3733D">
        <w:rPr>
          <w:bCs/>
          <w:i/>
        </w:rPr>
        <w:t>Level accuracy.</w:t>
      </w:r>
      <w:r w:rsidR="005050C3" w:rsidRPr="00D3733D">
        <w:rPr>
          <w:bCs/>
        </w:rPr>
        <w:t xml:space="preserve"> The level of the reproduced sound field at each micr</w:t>
      </w:r>
      <w:r w:rsidR="006B2454" w:rsidRPr="00D3733D">
        <w:rPr>
          <w:bCs/>
        </w:rPr>
        <w:t xml:space="preserve">ophone shall be accurate </w:t>
      </w:r>
      <w:r w:rsidR="000A4F8E" w:rsidRPr="00D3733D">
        <w:rPr>
          <w:bCs/>
        </w:rPr>
        <w:t xml:space="preserve">to </w:t>
      </w:r>
      <w:r w:rsidR="006B2454" w:rsidRPr="00D3733D">
        <w:rPr>
          <w:bCs/>
        </w:rPr>
        <w:t xml:space="preserve">within </w:t>
      </w:r>
      <w:r w:rsidR="006B2454" w:rsidRPr="00D3733D">
        <w:rPr>
          <w:bCs/>
        </w:rPr>
        <w:sym w:font="Symbol" w:char="F0B1"/>
      </w:r>
      <w:r w:rsidR="005050C3" w:rsidRPr="00D3733D">
        <w:rPr>
          <w:bCs/>
        </w:rPr>
        <w:t>1 dB.</w:t>
      </w:r>
    </w:p>
    <w:p w14:paraId="711FC327" w14:textId="42E19CFC" w:rsidR="005050C3" w:rsidRPr="00D3733D" w:rsidRDefault="00AF052F">
      <w:pPr>
        <w:pStyle w:val="enumlev1"/>
      </w:pPr>
      <w:r w:rsidRPr="00D3733D">
        <w:rPr>
          <w:bCs/>
          <w:iCs/>
        </w:rPr>
        <w:t>3)</w:t>
      </w:r>
      <w:r w:rsidRPr="00D3733D">
        <w:rPr>
          <w:bCs/>
          <w:i/>
        </w:rPr>
        <w:tab/>
      </w:r>
      <w:r w:rsidR="00142040" w:rsidRPr="00D3733D">
        <w:rPr>
          <w:bCs/>
          <w:i/>
        </w:rPr>
        <w:t xml:space="preserve">Complex </w:t>
      </w:r>
      <w:r w:rsidR="000A4F8E" w:rsidRPr="00D3733D">
        <w:rPr>
          <w:bCs/>
          <w:i/>
        </w:rPr>
        <w:t>c</w:t>
      </w:r>
      <w:r w:rsidR="005050C3" w:rsidRPr="00D3733D">
        <w:rPr>
          <w:bCs/>
          <w:i/>
        </w:rPr>
        <w:t>oherence</w:t>
      </w:r>
      <w:r w:rsidR="005050C3" w:rsidRPr="00D3733D">
        <w:rPr>
          <w:bCs/>
        </w:rPr>
        <w:t>.</w:t>
      </w:r>
      <w:r w:rsidR="005050C3" w:rsidRPr="00D3733D">
        <w:t xml:space="preserve"> The magnitude of the </w:t>
      </w:r>
      <w:r w:rsidR="00142040" w:rsidRPr="00D3733D">
        <w:t xml:space="preserve">complex </w:t>
      </w:r>
      <w:r w:rsidR="005050C3" w:rsidRPr="00D3733D">
        <w:t>coherence</w:t>
      </w:r>
      <w:r w:rsidR="00142040" w:rsidRPr="00D3733D">
        <w:t xml:space="preserve"> (normalized cross</w:t>
      </w:r>
      <w:r w:rsidR="000A4F8E" w:rsidRPr="00D3733D">
        <w:t>-</w:t>
      </w:r>
      <w:r w:rsidR="00142040" w:rsidRPr="00D3733D">
        <w:t>correlation spectrum</w:t>
      </w:r>
      <w:r w:rsidR="00BE74EA" w:rsidRPr="00D3733D">
        <w:t>, see [b-Carter] and [b-Priestley]</w:t>
      </w:r>
      <w:r w:rsidR="00142040" w:rsidRPr="00D3733D">
        <w:t>)</w:t>
      </w:r>
      <w:r w:rsidR="005050C3" w:rsidRPr="00D3733D">
        <w:t xml:space="preserve"> between the original signal and the reproduced signals at the fine-tuning position averaged over the individual microphones and averaged in the frequency bands for which they have been equalized, measured in </w:t>
      </w:r>
      <w:r w:rsidR="00997D17" w:rsidRPr="00D3733D">
        <w:t>one-thi</w:t>
      </w:r>
      <w:r w:rsidR="005050C3" w:rsidRPr="00D3733D">
        <w:t>rd octave</w:t>
      </w:r>
      <w:r w:rsidR="00973BE7" w:rsidRPr="00D3733D">
        <w:t>,</w:t>
      </w:r>
      <w:r w:rsidR="005050C3" w:rsidRPr="00D3733D">
        <w:t xml:space="preserve"> should </w:t>
      </w:r>
      <w:r w:rsidR="006B2454" w:rsidRPr="00D3733D">
        <w:t>be &gt;</w:t>
      </w:r>
      <w:r w:rsidR="005050C3" w:rsidRPr="00D3733D">
        <w:t xml:space="preserve">0.9 from 100 Hz to 1 kHz. The phase of the </w:t>
      </w:r>
      <w:r w:rsidR="00142040" w:rsidRPr="00D3733D">
        <w:t xml:space="preserve">complex </w:t>
      </w:r>
      <w:r w:rsidR="005050C3" w:rsidRPr="00D3733D">
        <w:t>coherence should be accurate within +45</w:t>
      </w:r>
      <w:r w:rsidR="000A4F8E" w:rsidRPr="00D3733D">
        <w:t>°</w:t>
      </w:r>
      <w:r w:rsidR="005050C3" w:rsidRPr="00D3733D">
        <w:t xml:space="preserve"> from 100 Hz to 1 kHz measured in </w:t>
      </w:r>
      <w:r w:rsidR="00997D17" w:rsidRPr="00D3733D">
        <w:t>one-thi</w:t>
      </w:r>
      <w:r w:rsidR="005050C3" w:rsidRPr="00D3733D">
        <w:t>rd octave.</w:t>
      </w:r>
    </w:p>
    <w:p w14:paraId="7EE4E183" w14:textId="1CD265DA" w:rsidR="00194804" w:rsidRPr="00D3733D" w:rsidRDefault="008471B4" w:rsidP="00AF052F">
      <w:pPr>
        <w:pStyle w:val="Heading3"/>
      </w:pPr>
      <w:r w:rsidRPr="00D3733D">
        <w:lastRenderedPageBreak/>
        <w:t>8.2</w:t>
      </w:r>
      <w:r w:rsidR="00194804" w:rsidRPr="00D3733D">
        <w:t>.7</w:t>
      </w:r>
      <w:r w:rsidR="00194804" w:rsidRPr="00D3733D">
        <w:tab/>
        <w:t>Loudspeaker equalization using</w:t>
      </w:r>
      <w:r w:rsidR="00275E0A" w:rsidRPr="00D3733D">
        <w:t xml:space="preserve"> a generalized </w:t>
      </w:r>
      <w:r w:rsidR="002E73AD" w:rsidRPr="00D3733D">
        <w:t xml:space="preserve">multi-point noise simulation method </w:t>
      </w:r>
      <w:r w:rsidR="00275E0A" w:rsidRPr="00D3733D">
        <w:t>with a flexible loudspeaker and microphone arrangement</w:t>
      </w:r>
    </w:p>
    <w:p w14:paraId="2DAC6D8E" w14:textId="64504F27" w:rsidR="00275E0A" w:rsidRPr="00D3733D" w:rsidRDefault="00741BE0">
      <w:pPr>
        <w:rPr>
          <w:szCs w:val="24"/>
        </w:rPr>
      </w:pPr>
      <w:r w:rsidRPr="00D3733D">
        <w:rPr>
          <w:szCs w:val="24"/>
        </w:rPr>
        <w:t xml:space="preserve">An overview of the benefits and limitations of the method described in this </w:t>
      </w:r>
      <w:r w:rsidR="00973BE7" w:rsidRPr="00D3733D">
        <w:rPr>
          <w:szCs w:val="24"/>
        </w:rPr>
        <w:t>clau</w:t>
      </w:r>
      <w:r w:rsidRPr="00D3733D">
        <w:rPr>
          <w:szCs w:val="24"/>
        </w:rPr>
        <w:t xml:space="preserve">se can be found in </w:t>
      </w:r>
      <w:r w:rsidR="008A0FE3" w:rsidRPr="00D3733D">
        <w:rPr>
          <w:szCs w:val="24"/>
        </w:rPr>
        <w:t>clause </w:t>
      </w:r>
      <w:r w:rsidRPr="00D3733D">
        <w:rPr>
          <w:szCs w:val="24"/>
        </w:rPr>
        <w:t>6.</w:t>
      </w:r>
    </w:p>
    <w:p w14:paraId="4AF3A9F1" w14:textId="77F982AD" w:rsidR="00275E0A" w:rsidRPr="00D3733D" w:rsidRDefault="00275E0A">
      <w:r w:rsidRPr="00D3733D">
        <w:t xml:space="preserve">This </w:t>
      </w:r>
      <w:r w:rsidR="00973BE7" w:rsidRPr="00D3733D">
        <w:t>clau</w:t>
      </w:r>
      <w:r w:rsidRPr="00D3733D">
        <w:t xml:space="preserve">se presents a generalization of the previously described Multi-point </w:t>
      </w:r>
      <w:proofErr w:type="gramStart"/>
      <w:r w:rsidRPr="00D3733D">
        <w:t>Method which</w:t>
      </w:r>
      <w:proofErr w:type="gramEnd"/>
      <w:r w:rsidRPr="00D3733D">
        <w:t xml:space="preserve"> allows the usage of the underlying equalization method for other, more flexible microphone or loudspeaker configurations.</w:t>
      </w:r>
    </w:p>
    <w:p w14:paraId="00CB55BA" w14:textId="78F48E18" w:rsidR="00275E0A" w:rsidRPr="00D3733D" w:rsidRDefault="00973BE7" w:rsidP="008670AF">
      <w:pPr>
        <w:pStyle w:val="Heading4"/>
      </w:pPr>
      <w:r w:rsidRPr="00D3733D">
        <w:t>8.2.7.1</w:t>
      </w:r>
      <w:r w:rsidRPr="00D3733D">
        <w:tab/>
      </w:r>
      <w:r w:rsidR="00275E0A" w:rsidRPr="00D3733D">
        <w:t>Loudspeaker configuration</w:t>
      </w:r>
    </w:p>
    <w:p w14:paraId="13A46583" w14:textId="76345421" w:rsidR="00275E0A" w:rsidRPr="00D3733D" w:rsidRDefault="00275E0A">
      <w:r w:rsidRPr="00D3733D">
        <w:t xml:space="preserve">This </w:t>
      </w:r>
      <w:r w:rsidR="00973BE7" w:rsidRPr="00D3733D">
        <w:t xml:space="preserve">generalized multi-point noise simulation method </w:t>
      </w:r>
      <w:r w:rsidRPr="00D3733D">
        <w:t>requires at lea</w:t>
      </w:r>
      <w:r w:rsidR="008A0FE3" w:rsidRPr="00D3733D">
        <w:t xml:space="preserve">st </w:t>
      </w:r>
      <w:r w:rsidR="00973BE7" w:rsidRPr="00D3733D">
        <w:t>two</w:t>
      </w:r>
      <w:r w:rsidR="008A0FE3" w:rsidRPr="00D3733D">
        <w:t xml:space="preserve">, preferably </w:t>
      </w:r>
      <w:r w:rsidR="00973BE7" w:rsidRPr="00D3733D">
        <w:t xml:space="preserve">four, </w:t>
      </w:r>
      <w:r w:rsidRPr="00D3733D">
        <w:t>loudspeakers or more</w:t>
      </w:r>
      <w:r w:rsidR="00973BE7" w:rsidRPr="00D3733D">
        <w:t>,</w:t>
      </w:r>
      <w:r w:rsidRPr="00D3733D">
        <w:t xml:space="preserve"> </w:t>
      </w:r>
      <w:r w:rsidR="00973BE7" w:rsidRPr="00D3733D">
        <w:t>which</w:t>
      </w:r>
      <w:r w:rsidRPr="00D3733D">
        <w:t xml:space="preserve"> should not be placed close to each other but </w:t>
      </w:r>
      <w:r w:rsidR="005C655C" w:rsidRPr="00D3733D">
        <w:t>"</w:t>
      </w:r>
      <w:r w:rsidRPr="00D3733D">
        <w:t>as distributed as possible</w:t>
      </w:r>
      <w:r w:rsidR="005C655C" w:rsidRPr="00D3733D">
        <w:t>"</w:t>
      </w:r>
      <w:r w:rsidRPr="00D3733D">
        <w:t xml:space="preserve">. In </w:t>
      </w:r>
      <w:r w:rsidR="00973BE7" w:rsidRPr="00D3733D">
        <w:t>no</w:t>
      </w:r>
      <w:r w:rsidRPr="00D3733D">
        <w:t xml:space="preserve"> case </w:t>
      </w:r>
      <w:r w:rsidR="00973BE7" w:rsidRPr="00D3733D">
        <w:t xml:space="preserve">should </w:t>
      </w:r>
      <w:r w:rsidRPr="00D3733D">
        <w:t>the loudspeakers be in the microphone space, i.e., between the microphones.</w:t>
      </w:r>
    </w:p>
    <w:p w14:paraId="24D71B20" w14:textId="7F49AF28" w:rsidR="00275E0A" w:rsidRPr="00D3733D" w:rsidRDefault="00275E0A" w:rsidP="0042351A">
      <w:r w:rsidRPr="00D3733D">
        <w:t>If the loudspeakers cannot reproduce frequenc</w:t>
      </w:r>
      <w:r w:rsidR="008A0FE3" w:rsidRPr="00D3733D">
        <w:t>ies down to 50 Hz, i.e., their −</w:t>
      </w:r>
      <w:r w:rsidRPr="00D3733D">
        <w:t>3 dB point of the frequency response is much higher than 50 Hz, an additional subwoofer is needed. In this case, the weighted version of the Thikonov-</w:t>
      </w:r>
      <w:r w:rsidR="008F62F8" w:rsidRPr="00D3733D">
        <w:t>regularization</w:t>
      </w:r>
      <w:r w:rsidR="008F62F8" w:rsidRPr="00D3733D" w:rsidDel="008F62F8">
        <w:t xml:space="preserve"> </w:t>
      </w:r>
      <w:r w:rsidRPr="00D3733D">
        <w:t xml:space="preserve">(see </w:t>
      </w:r>
      <w:r w:rsidR="00973BE7" w:rsidRPr="00D3733D">
        <w:t>E</w:t>
      </w:r>
      <w:r w:rsidRPr="00D3733D">
        <w:t>quation 8-14) is used during the inversion procedure, where the diagonal weighting matrix </w:t>
      </w:r>
      <w:r w:rsidRPr="00D3733D">
        <w:rPr>
          <w:b/>
        </w:rPr>
        <w:t>W</w:t>
      </w:r>
      <w:r w:rsidRPr="00D3733D">
        <w:t xml:space="preserve"> accounts for the different frequency ranges of the loudspeakers. It is suggested t</w:t>
      </w:r>
      <w:r w:rsidR="00973BE7" w:rsidRPr="00D3733D">
        <w:t>hat</w:t>
      </w:r>
      <w:r w:rsidRPr="00D3733D">
        <w:t xml:space="preserve"> the loudspeakers </w:t>
      </w:r>
      <w:r w:rsidR="00973BE7" w:rsidRPr="00D3733D">
        <w:t xml:space="preserve">used be categorized </w:t>
      </w:r>
      <w:r w:rsidRPr="00D3733D">
        <w:t xml:space="preserve">into three groups as described in Table </w:t>
      </w:r>
      <w:r w:rsidR="0042351A" w:rsidRPr="00D3733D">
        <w:t>5</w:t>
      </w:r>
      <w:r w:rsidRPr="00D3733D">
        <w:t>.</w:t>
      </w:r>
    </w:p>
    <w:p w14:paraId="6B385302" w14:textId="48D19A93" w:rsidR="00275E0A" w:rsidRPr="00D3733D" w:rsidRDefault="00275E0A" w:rsidP="00A42CAF">
      <w:pPr>
        <w:pStyle w:val="TableNoTitle0"/>
      </w:pPr>
      <w:r w:rsidRPr="00D3733D">
        <w:t xml:space="preserve">Table </w:t>
      </w:r>
      <w:r w:rsidR="0042351A" w:rsidRPr="00D3733D">
        <w:t>5</w:t>
      </w:r>
      <w:r w:rsidR="00A42CAF" w:rsidRPr="00D3733D">
        <w:t xml:space="preserve"> –</w:t>
      </w:r>
      <w:r w:rsidRPr="00D3733D">
        <w:t xml:space="preserve"> Definitions of loudspeaker categories</w:t>
      </w:r>
    </w:p>
    <w:tbl>
      <w:tblPr>
        <w:tblStyle w:val="TableGrid"/>
        <w:tblW w:w="5000" w:type="pct"/>
        <w:jc w:val="center"/>
        <w:tblLook w:val="04A0" w:firstRow="1" w:lastRow="0" w:firstColumn="1" w:lastColumn="0" w:noHBand="0" w:noVBand="1"/>
      </w:tblPr>
      <w:tblGrid>
        <w:gridCol w:w="5165"/>
        <w:gridCol w:w="4464"/>
      </w:tblGrid>
      <w:tr w:rsidR="00275E0A" w:rsidRPr="00D3733D" w14:paraId="1AC10767" w14:textId="77777777" w:rsidTr="00A42CAF">
        <w:trPr>
          <w:jc w:val="center"/>
        </w:trPr>
        <w:tc>
          <w:tcPr>
            <w:tcW w:w="2682" w:type="pct"/>
          </w:tcPr>
          <w:p w14:paraId="6AD554A5" w14:textId="77777777" w:rsidR="00275E0A" w:rsidRPr="00D3733D" w:rsidRDefault="00275E0A" w:rsidP="00A42CAF">
            <w:pPr>
              <w:pStyle w:val="Tablehead"/>
            </w:pPr>
            <w:r w:rsidRPr="00D3733D">
              <w:t>Loudspeaker category</w:t>
            </w:r>
          </w:p>
        </w:tc>
        <w:tc>
          <w:tcPr>
            <w:tcW w:w="2318" w:type="pct"/>
          </w:tcPr>
          <w:p w14:paraId="151D292B" w14:textId="77777777" w:rsidR="00275E0A" w:rsidRPr="00D3733D" w:rsidRDefault="00275E0A" w:rsidP="00A42CAF">
            <w:pPr>
              <w:pStyle w:val="Tablehead"/>
            </w:pPr>
            <w:r w:rsidRPr="00D3733D">
              <w:t>Frequency range</w:t>
            </w:r>
          </w:p>
        </w:tc>
      </w:tr>
      <w:tr w:rsidR="00275E0A" w:rsidRPr="00D3733D" w14:paraId="33B5AEDD" w14:textId="77777777" w:rsidTr="00A42CAF">
        <w:trPr>
          <w:jc w:val="center"/>
        </w:trPr>
        <w:tc>
          <w:tcPr>
            <w:tcW w:w="2682" w:type="pct"/>
          </w:tcPr>
          <w:p w14:paraId="7A45B768" w14:textId="77777777" w:rsidR="00275E0A" w:rsidRPr="00D3733D" w:rsidRDefault="00275E0A" w:rsidP="00A42CAF">
            <w:pPr>
              <w:pStyle w:val="Tabletext"/>
              <w:jc w:val="center"/>
            </w:pPr>
            <w:r w:rsidRPr="00D3733D">
              <w:t>Subwoofer</w:t>
            </w:r>
          </w:p>
        </w:tc>
        <w:tc>
          <w:tcPr>
            <w:tcW w:w="2318" w:type="pct"/>
          </w:tcPr>
          <w:p w14:paraId="5F9A0B70" w14:textId="77777777" w:rsidR="00275E0A" w:rsidRPr="00D3733D" w:rsidRDefault="00275E0A" w:rsidP="00A42CAF">
            <w:pPr>
              <w:pStyle w:val="Tabletext"/>
              <w:jc w:val="center"/>
            </w:pPr>
            <w:r w:rsidRPr="00D3733D">
              <w:t>40 Hz to 120 Hz</w:t>
            </w:r>
          </w:p>
        </w:tc>
      </w:tr>
      <w:tr w:rsidR="00275E0A" w:rsidRPr="00D3733D" w14:paraId="003F9F55" w14:textId="77777777" w:rsidTr="00A42CAF">
        <w:trPr>
          <w:jc w:val="center"/>
        </w:trPr>
        <w:tc>
          <w:tcPr>
            <w:tcW w:w="2682" w:type="pct"/>
          </w:tcPr>
          <w:p w14:paraId="5C0232B2" w14:textId="4A1A33C0" w:rsidR="00275E0A" w:rsidRPr="00D3733D" w:rsidRDefault="00275E0A" w:rsidP="00A42CAF">
            <w:pPr>
              <w:pStyle w:val="Tabletext"/>
              <w:jc w:val="center"/>
            </w:pPr>
            <w:r w:rsidRPr="00D3733D">
              <w:t xml:space="preserve">Large </w:t>
            </w:r>
            <w:r w:rsidR="00973BE7" w:rsidRPr="00D3733D">
              <w:t>l</w:t>
            </w:r>
            <w:r w:rsidRPr="00D3733D">
              <w:t>oudspeaker</w:t>
            </w:r>
          </w:p>
        </w:tc>
        <w:tc>
          <w:tcPr>
            <w:tcW w:w="2318" w:type="pct"/>
          </w:tcPr>
          <w:p w14:paraId="5B5FAB68" w14:textId="2970CD7E" w:rsidR="00275E0A" w:rsidRPr="00D3733D" w:rsidRDefault="00275E0A" w:rsidP="00A42CAF">
            <w:pPr>
              <w:pStyle w:val="Tabletext"/>
              <w:jc w:val="center"/>
            </w:pPr>
            <w:r w:rsidRPr="00D3733D">
              <w:t>50 Hz to 22</w:t>
            </w:r>
            <w:r w:rsidR="00973BE7" w:rsidRPr="00D3733D">
              <w:t> </w:t>
            </w:r>
            <w:r w:rsidRPr="00D3733D">
              <w:t>000 Hz</w:t>
            </w:r>
          </w:p>
        </w:tc>
      </w:tr>
      <w:tr w:rsidR="00275E0A" w:rsidRPr="00D3733D" w14:paraId="5F5E284F" w14:textId="77777777" w:rsidTr="00A42CAF">
        <w:trPr>
          <w:jc w:val="center"/>
        </w:trPr>
        <w:tc>
          <w:tcPr>
            <w:tcW w:w="2682" w:type="pct"/>
          </w:tcPr>
          <w:p w14:paraId="23D03E99" w14:textId="3854D4B4" w:rsidR="00275E0A" w:rsidRPr="00D3733D" w:rsidRDefault="00275E0A" w:rsidP="00A42CAF">
            <w:pPr>
              <w:pStyle w:val="Tabletext"/>
              <w:jc w:val="center"/>
            </w:pPr>
            <w:r w:rsidRPr="00D3733D">
              <w:t xml:space="preserve">Small </w:t>
            </w:r>
            <w:r w:rsidR="00973BE7" w:rsidRPr="00D3733D">
              <w:t>lo</w:t>
            </w:r>
            <w:r w:rsidRPr="00D3733D">
              <w:t>udspeaker</w:t>
            </w:r>
          </w:p>
        </w:tc>
        <w:tc>
          <w:tcPr>
            <w:tcW w:w="2318" w:type="pct"/>
          </w:tcPr>
          <w:p w14:paraId="06FE2856" w14:textId="678814EA" w:rsidR="00275E0A" w:rsidRPr="00D3733D" w:rsidRDefault="00275E0A" w:rsidP="00A42CAF">
            <w:pPr>
              <w:pStyle w:val="Tabletext"/>
              <w:jc w:val="center"/>
            </w:pPr>
            <w:r w:rsidRPr="00D3733D">
              <w:t>120 Hz to 22</w:t>
            </w:r>
            <w:r w:rsidR="00973BE7" w:rsidRPr="00D3733D">
              <w:t> </w:t>
            </w:r>
            <w:r w:rsidRPr="00D3733D">
              <w:t>000 Hz</w:t>
            </w:r>
          </w:p>
        </w:tc>
      </w:tr>
    </w:tbl>
    <w:p w14:paraId="59E57559" w14:textId="2C23DBC9" w:rsidR="00275E0A" w:rsidRPr="00D3733D" w:rsidRDefault="00275E0A" w:rsidP="00997D17">
      <w:r w:rsidRPr="00D3733D">
        <w:t>The values for the weighting matrix </w:t>
      </w:r>
      <w:r w:rsidRPr="00D3733D">
        <w:rPr>
          <w:b/>
        </w:rPr>
        <w:t>W</w:t>
      </w:r>
      <w:r w:rsidRPr="00D3733D">
        <w:t xml:space="preserve"> are then 1 for the given frequency range and faded to 0 with </w:t>
      </w:r>
      <w:r w:rsidR="00973BE7" w:rsidRPr="00D3733D">
        <w:t xml:space="preserve">a </w:t>
      </w:r>
      <w:r w:rsidRPr="00D3733D">
        <w:t xml:space="preserve">cosine characteristic within a </w:t>
      </w:r>
      <w:r w:rsidR="00997D17" w:rsidRPr="00D3733D">
        <w:t>one-thi</w:t>
      </w:r>
      <w:r w:rsidRPr="00D3733D">
        <w:t>rd octave transition.</w:t>
      </w:r>
    </w:p>
    <w:p w14:paraId="52D3AF26" w14:textId="76B37473" w:rsidR="00275E0A" w:rsidRPr="00D3733D" w:rsidRDefault="00973BE7" w:rsidP="008670AF">
      <w:pPr>
        <w:pStyle w:val="Heading4"/>
      </w:pPr>
      <w:r w:rsidRPr="00D3733D">
        <w:t>8.2.7.2</w:t>
      </w:r>
      <w:r w:rsidRPr="00D3733D">
        <w:tab/>
      </w:r>
      <w:r w:rsidR="00275E0A" w:rsidRPr="00D3733D">
        <w:t xml:space="preserve">Microphone </w:t>
      </w:r>
      <w:r w:rsidR="009501AC" w:rsidRPr="00D3733D">
        <w:t>set-up</w:t>
      </w:r>
    </w:p>
    <w:p w14:paraId="1DF31A27" w14:textId="079C42A2" w:rsidR="00275E0A" w:rsidRPr="00D3733D" w:rsidRDefault="00275E0A">
      <w:r w:rsidRPr="00D3733D">
        <w:t xml:space="preserve">No fixed microphone arrangement is required as it has to be arranged individually for every application. Either the output signal of the microphones of the DUT </w:t>
      </w:r>
      <w:r w:rsidR="00973BE7" w:rsidRPr="00D3733D">
        <w:t>are</w:t>
      </w:r>
      <w:r w:rsidRPr="00D3733D">
        <w:t xml:space="preserve"> used directly for equalization or additional measurement microphones are placed near </w:t>
      </w:r>
      <w:r w:rsidR="00973BE7" w:rsidRPr="00D3733D">
        <w:t xml:space="preserve">those of </w:t>
      </w:r>
      <w:r w:rsidRPr="00D3733D">
        <w:t>the DUT.</w:t>
      </w:r>
    </w:p>
    <w:p w14:paraId="123EF960" w14:textId="779618F6" w:rsidR="00275E0A" w:rsidRPr="00D3733D" w:rsidRDefault="00275E0A">
      <w:r w:rsidRPr="00D3733D">
        <w:t xml:space="preserve">In any case, the same microphone arrangement must be used for recording of background noise (see </w:t>
      </w:r>
      <w:r w:rsidR="00973BE7" w:rsidRPr="00D3733D">
        <w:t>the following</w:t>
      </w:r>
      <w:r w:rsidRPr="00D3733D">
        <w:t xml:space="preserve">) and equalization of the system. </w:t>
      </w:r>
      <w:r w:rsidR="00973BE7" w:rsidRPr="00D3733D">
        <w:t>M</w:t>
      </w:r>
      <w:r w:rsidRPr="00D3733D">
        <w:t>icrophone characteristics</w:t>
      </w:r>
      <w:r w:rsidR="00973BE7" w:rsidRPr="00D3733D">
        <w:t>,</w:t>
      </w:r>
      <w:r w:rsidRPr="00D3733D">
        <w:t xml:space="preserve"> like frequency or phase response and directionality</w:t>
      </w:r>
      <w:r w:rsidR="00973BE7" w:rsidRPr="00D3733D">
        <w:t>,</w:t>
      </w:r>
      <w:r w:rsidRPr="00D3733D">
        <w:t xml:space="preserve"> shall be the same for both use cases.</w:t>
      </w:r>
    </w:p>
    <w:p w14:paraId="14F19BFD" w14:textId="1E480B26" w:rsidR="00275E0A" w:rsidRPr="00D3733D" w:rsidRDefault="00275E0A" w:rsidP="007B4919">
      <w:r w:rsidRPr="00D3733D">
        <w:t xml:space="preserve">The number of microphones in the calibration set, </w:t>
      </w:r>
      <w:r w:rsidR="005C655C" w:rsidRPr="00D3733D">
        <w:t xml:space="preserve">i.e., </w:t>
      </w:r>
      <w:r w:rsidRPr="00D3733D">
        <w:t>th</w:t>
      </w:r>
      <w:r w:rsidR="00973BE7" w:rsidRPr="00D3733D">
        <w:t>os</w:t>
      </w:r>
      <w:r w:rsidRPr="00D3733D">
        <w:t xml:space="preserve">e used for the matrix inversion in </w:t>
      </w:r>
      <w:r w:rsidR="008A0FE3" w:rsidRPr="00D3733D">
        <w:t>clause</w:t>
      </w:r>
      <w:r w:rsidR="007B4919">
        <w:t> </w:t>
      </w:r>
      <w:r w:rsidR="008471B4" w:rsidRPr="00D3733D">
        <w:t>8.2</w:t>
      </w:r>
      <w:r w:rsidRPr="00D3733D">
        <w:t>.6</w:t>
      </w:r>
      <w:r w:rsidR="000C75EA" w:rsidRPr="00D3733D">
        <w:t>.3.5</w:t>
      </w:r>
      <w:r w:rsidRPr="00D3733D">
        <w:t xml:space="preserve">, must not exceed the number of loudspeakers in the </w:t>
      </w:r>
      <w:r w:rsidR="009501AC" w:rsidRPr="00D3733D">
        <w:t>set-up</w:t>
      </w:r>
      <w:r w:rsidRPr="00D3733D">
        <w:t xml:space="preserve"> excluding potential subwoofer. In general, it is recommended t</w:t>
      </w:r>
      <w:r w:rsidR="00973BE7" w:rsidRPr="00D3733D">
        <w:t xml:space="preserve">hat there </w:t>
      </w:r>
      <w:r w:rsidR="00C61CB9" w:rsidRPr="00D3733D">
        <w:t>b</w:t>
      </w:r>
      <w:r w:rsidR="00973BE7" w:rsidRPr="00D3733D">
        <w:t>e</w:t>
      </w:r>
      <w:r w:rsidRPr="00D3733D">
        <w:t xml:space="preserve"> more full-range loudspeakers in the </w:t>
      </w:r>
      <w:r w:rsidR="009501AC" w:rsidRPr="00D3733D">
        <w:t>set-up</w:t>
      </w:r>
      <w:r w:rsidRPr="00D3733D">
        <w:t xml:space="preserve"> than microphones in the calibration set, to improve the accuracy of the equalization.</w:t>
      </w:r>
    </w:p>
    <w:p w14:paraId="13F9F0A9" w14:textId="7CE67553" w:rsidR="00275E0A" w:rsidRPr="00D3733D" w:rsidRDefault="00275E0A">
      <w:r w:rsidRPr="00D3733D">
        <w:t xml:space="preserve">If it is not possible to use the DUT microphones directly, </w:t>
      </w:r>
      <w:r w:rsidRPr="00D3733D" w:rsidDel="003258CA">
        <w:t>it is recommended t</w:t>
      </w:r>
      <w:r w:rsidR="00973BE7" w:rsidRPr="00D3733D">
        <w:t>hat</w:t>
      </w:r>
      <w:r w:rsidRPr="00D3733D">
        <w:t xml:space="preserve"> one measurement microphone </w:t>
      </w:r>
      <w:r w:rsidR="00973BE7" w:rsidRPr="00D3733D">
        <w:t xml:space="preserve">be placed </w:t>
      </w:r>
      <w:r w:rsidRPr="00D3733D">
        <w:t xml:space="preserve">near to each DUT microphone. If special consideration of the directivity characteristic of the DUT microphone is necessary, </w:t>
      </w:r>
      <w:r w:rsidRPr="00D3733D" w:rsidDel="003258CA">
        <w:t xml:space="preserve">at least two measurement microphones </w:t>
      </w:r>
      <w:r w:rsidRPr="00D3733D">
        <w:t>should be placed in the DU</w:t>
      </w:r>
      <w:r w:rsidRPr="00D3733D" w:rsidDel="003258CA">
        <w:t>T microphone</w:t>
      </w:r>
      <w:r w:rsidRPr="00D3733D">
        <w:t xml:space="preserve"> </w:t>
      </w:r>
      <w:r w:rsidR="000C75EA" w:rsidRPr="00D3733D">
        <w:t xml:space="preserve">surroundings </w:t>
      </w:r>
      <w:r w:rsidRPr="00D3733D">
        <w:t>in order to more accurately simulate the sound</w:t>
      </w:r>
      <w:r w:rsidR="001E04C9" w:rsidRPr="00D3733D">
        <w:t xml:space="preserve"> </w:t>
      </w:r>
      <w:r w:rsidRPr="00D3733D">
        <w:t>field characteristics in th</w:t>
      </w:r>
      <w:r w:rsidR="000C75EA" w:rsidRPr="00D3733D">
        <w:t>at</w:t>
      </w:r>
      <w:r w:rsidRPr="00D3733D">
        <w:t xml:space="preserve"> area.</w:t>
      </w:r>
    </w:p>
    <w:p w14:paraId="76923C43" w14:textId="7C4BE452" w:rsidR="00D95A3B" w:rsidRPr="00D3733D" w:rsidRDefault="00D95A3B" w:rsidP="00275E0A">
      <w:r w:rsidRPr="00D3733D">
        <w:t>Of course</w:t>
      </w:r>
      <w:r w:rsidR="000C75EA" w:rsidRPr="00D3733D">
        <w:t>,</w:t>
      </w:r>
      <w:r w:rsidRPr="00D3733D">
        <w:t xml:space="preserve"> the microphone configuration described in </w:t>
      </w:r>
      <w:r w:rsidR="008A0FE3" w:rsidRPr="00D3733D">
        <w:t xml:space="preserve">clause </w:t>
      </w:r>
      <w:r w:rsidRPr="00D3733D">
        <w:t>7.5.1 may also be used.</w:t>
      </w:r>
    </w:p>
    <w:p w14:paraId="631ED15F" w14:textId="189DF8D2" w:rsidR="00275E0A" w:rsidRPr="00D3733D" w:rsidRDefault="000C75EA" w:rsidP="008670AF">
      <w:pPr>
        <w:pStyle w:val="Heading4"/>
      </w:pPr>
      <w:r w:rsidRPr="00D3733D">
        <w:lastRenderedPageBreak/>
        <w:t>8.2.7.3</w:t>
      </w:r>
      <w:r w:rsidRPr="00D3733D">
        <w:tab/>
      </w:r>
      <w:r w:rsidR="00275E0A" w:rsidRPr="00D3733D">
        <w:t>Background noise recordings and reference noise</w:t>
      </w:r>
    </w:p>
    <w:p w14:paraId="30530D3E" w14:textId="3BAC91F9" w:rsidR="00275E0A" w:rsidRPr="00D3733D" w:rsidRDefault="00275E0A">
      <w:r w:rsidRPr="00D3733D">
        <w:t>Since the arrangement of the microphones is not fixed</w:t>
      </w:r>
      <w:r w:rsidR="000C75EA" w:rsidRPr="00D3733D">
        <w:t>,</w:t>
      </w:r>
      <w:r w:rsidRPr="00D3733D">
        <w:t xml:space="preserve"> but differs between different applications and (possibly) different DUTs, no default background noise scenarios can be provided. Instead, individual background noise recordings must be made for every application and microphone arrangement.</w:t>
      </w:r>
    </w:p>
    <w:p w14:paraId="7D2FD44B" w14:textId="585411C8" w:rsidR="00275E0A" w:rsidRPr="00D3733D" w:rsidRDefault="00275E0A">
      <w:r w:rsidRPr="00D3733D">
        <w:t xml:space="preserve">The equalization step of </w:t>
      </w:r>
      <w:r w:rsidR="008A0FE3" w:rsidRPr="00D3733D">
        <w:t>clause</w:t>
      </w:r>
      <w:r w:rsidRPr="00D3733D">
        <w:t xml:space="preserve"> </w:t>
      </w:r>
      <w:r w:rsidR="008471B4" w:rsidRPr="00D3733D">
        <w:t>8.2</w:t>
      </w:r>
      <w:r w:rsidRPr="00D3733D">
        <w:t>.6</w:t>
      </w:r>
      <w:r w:rsidR="000C75EA" w:rsidRPr="00D3733D">
        <w:t>.3</w:t>
      </w:r>
      <w:r w:rsidRPr="00D3733D">
        <w:t xml:space="preserve"> requires a reference noise for the calculation of the inversion filters. One portion of the individual background noise recordings must be selected as reference noise. The selected reference noise should be 5</w:t>
      </w:r>
      <w:r w:rsidR="000C75EA" w:rsidRPr="00D3733D">
        <w:t> s</w:t>
      </w:r>
      <w:r w:rsidRPr="00D3733D">
        <w:t xml:space="preserve"> to 10 s long and, obviously, representative </w:t>
      </w:r>
      <w:r w:rsidR="000C75EA" w:rsidRPr="00D3733D">
        <w:t>o</w:t>
      </w:r>
      <w:r w:rsidRPr="00D3733D">
        <w:t>f the individual background noise recordings</w:t>
      </w:r>
      <w:r w:rsidR="000C75EA" w:rsidRPr="00D3733D">
        <w:t>,</w:t>
      </w:r>
      <w:r w:rsidRPr="00D3733D">
        <w:t xml:space="preserve"> as the selected reference noise will be used </w:t>
      </w:r>
      <w:r w:rsidR="000C75EA" w:rsidRPr="00D3733D">
        <w:t>to</w:t>
      </w:r>
      <w:r w:rsidRPr="00D3733D">
        <w:t xml:space="preserve"> test the equalization</w:t>
      </w:r>
      <w:r w:rsidR="000C75EA" w:rsidRPr="00D3733D">
        <w:t>,</w:t>
      </w:r>
      <w:r w:rsidRPr="00D3733D">
        <w:t xml:space="preserve"> as well as for determining the maximum output volume of the loudspeakers.</w:t>
      </w:r>
    </w:p>
    <w:p w14:paraId="50F1F733" w14:textId="70A762F1" w:rsidR="00275E0A" w:rsidRPr="00D3733D" w:rsidRDefault="000C75EA" w:rsidP="008670AF">
      <w:pPr>
        <w:pStyle w:val="Heading4"/>
      </w:pPr>
      <w:r w:rsidRPr="00D3733D">
        <w:t>8.2.7.4</w:t>
      </w:r>
      <w:r w:rsidRPr="00D3733D">
        <w:tab/>
      </w:r>
      <w:r w:rsidR="00275E0A" w:rsidRPr="00D3733D">
        <w:t>Adapt</w:t>
      </w:r>
      <w:r w:rsidRPr="00D3733D">
        <w:t>at</w:t>
      </w:r>
      <w:r w:rsidR="00275E0A" w:rsidRPr="00D3733D">
        <w:t xml:space="preserve">ion of the equalization method </w:t>
      </w:r>
      <w:r w:rsidR="00A65EFE" w:rsidRPr="00D3733D">
        <w:t>in</w:t>
      </w:r>
      <w:r w:rsidR="00275E0A" w:rsidRPr="00D3733D">
        <w:t xml:space="preserve"> </w:t>
      </w:r>
      <w:r w:rsidRPr="00D3733D">
        <w:t>clau</w:t>
      </w:r>
      <w:r w:rsidR="00275E0A" w:rsidRPr="00D3733D">
        <w:t xml:space="preserve">se </w:t>
      </w:r>
      <w:r w:rsidR="008471B4" w:rsidRPr="00D3733D">
        <w:t>8.2</w:t>
      </w:r>
      <w:r w:rsidR="00275E0A" w:rsidRPr="00D3733D">
        <w:t>.6</w:t>
      </w:r>
      <w:r w:rsidRPr="00D3733D">
        <w:t>.3</w:t>
      </w:r>
    </w:p>
    <w:p w14:paraId="6DA52DC0" w14:textId="683B19B5" w:rsidR="00275E0A" w:rsidRPr="00D3733D" w:rsidRDefault="00275E0A">
      <w:pPr>
        <w:rPr>
          <w:szCs w:val="24"/>
        </w:rPr>
      </w:pPr>
      <w:r w:rsidRPr="00D3733D">
        <w:rPr>
          <w:szCs w:val="24"/>
        </w:rPr>
        <w:t xml:space="preserve">The method described in </w:t>
      </w:r>
      <w:r w:rsidR="008A0FE3" w:rsidRPr="00D3733D">
        <w:rPr>
          <w:szCs w:val="24"/>
        </w:rPr>
        <w:t>clause</w:t>
      </w:r>
      <w:r w:rsidRPr="00D3733D">
        <w:rPr>
          <w:szCs w:val="24"/>
        </w:rPr>
        <w:t xml:space="preserve"> </w:t>
      </w:r>
      <w:r w:rsidR="008471B4" w:rsidRPr="00D3733D">
        <w:rPr>
          <w:szCs w:val="24"/>
        </w:rPr>
        <w:t>8.2</w:t>
      </w:r>
      <w:r w:rsidRPr="00D3733D">
        <w:rPr>
          <w:szCs w:val="24"/>
        </w:rPr>
        <w:t>.6</w:t>
      </w:r>
      <w:r w:rsidR="000C75EA" w:rsidRPr="00D3733D">
        <w:rPr>
          <w:szCs w:val="24"/>
        </w:rPr>
        <w:t>.3</w:t>
      </w:r>
      <w:r w:rsidRPr="00D3733D">
        <w:rPr>
          <w:szCs w:val="24"/>
        </w:rPr>
        <w:t xml:space="preserve"> </w:t>
      </w:r>
      <w:r w:rsidR="00A058DB" w:rsidRPr="00D3733D">
        <w:rPr>
          <w:szCs w:val="24"/>
        </w:rPr>
        <w:t>specifies performance of</w:t>
      </w:r>
      <w:r w:rsidRPr="00D3733D">
        <w:rPr>
          <w:szCs w:val="24"/>
        </w:rPr>
        <w:t xml:space="preserve"> the following steps:</w:t>
      </w:r>
    </w:p>
    <w:p w14:paraId="4668E0B3" w14:textId="773BE29E" w:rsidR="00275E0A" w:rsidRPr="00D3733D" w:rsidRDefault="001D540D" w:rsidP="008A0FE3">
      <w:pPr>
        <w:pStyle w:val="enumlev1"/>
        <w:spacing w:before="60"/>
      </w:pPr>
      <w:r w:rsidRPr="00D3733D">
        <w:t>1)</w:t>
      </w:r>
      <w:r w:rsidRPr="00D3733D">
        <w:tab/>
      </w:r>
      <w:r w:rsidR="00275E0A" w:rsidRPr="00D3733D">
        <w:t>*</w:t>
      </w:r>
      <w:r w:rsidR="00A058DB" w:rsidRPr="00D3733D">
        <w:t>separate level adjustment for every loudspeaker</w:t>
      </w:r>
      <w:r w:rsidR="00C61CB9" w:rsidRPr="00D3733D">
        <w:t>;</w:t>
      </w:r>
    </w:p>
    <w:p w14:paraId="40811AF4" w14:textId="4F71B34B" w:rsidR="00275E0A" w:rsidRPr="00D3733D" w:rsidRDefault="00A058DB" w:rsidP="00B96D0A">
      <w:pPr>
        <w:pStyle w:val="enumlev1"/>
        <w:spacing w:before="60"/>
      </w:pPr>
      <w:r w:rsidRPr="00D3733D">
        <w:t>2)</w:t>
      </w:r>
      <w:r w:rsidRPr="00D3733D">
        <w:tab/>
        <w:t>*system identification</w:t>
      </w:r>
      <w:r w:rsidR="00C61CB9" w:rsidRPr="00D3733D">
        <w:t>;</w:t>
      </w:r>
    </w:p>
    <w:p w14:paraId="33F3DA02" w14:textId="3E56200D" w:rsidR="00275E0A" w:rsidRPr="00D3733D" w:rsidRDefault="00A058DB" w:rsidP="008A0FE3">
      <w:pPr>
        <w:pStyle w:val="enumlev1"/>
        <w:spacing w:before="60"/>
      </w:pPr>
      <w:r w:rsidRPr="00D3733D">
        <w:t>3)</w:t>
      </w:r>
      <w:r w:rsidRPr="00D3733D">
        <w:tab/>
        <w:t>(*</w:t>
      </w:r>
      <w:proofErr w:type="gramStart"/>
      <w:r w:rsidRPr="00D3733D">
        <w:t>)preprocessing</w:t>
      </w:r>
      <w:proofErr w:type="gramEnd"/>
      <w:r w:rsidRPr="00D3733D">
        <w:t xml:space="preserve"> of the impulse responses</w:t>
      </w:r>
      <w:r w:rsidR="00C61CB9" w:rsidRPr="00D3733D">
        <w:t>;</w:t>
      </w:r>
    </w:p>
    <w:p w14:paraId="2CFF50A0" w14:textId="67E2DE6B" w:rsidR="00275E0A" w:rsidRPr="00D3733D" w:rsidRDefault="00A058DB" w:rsidP="00B96D0A">
      <w:pPr>
        <w:pStyle w:val="enumlev1"/>
        <w:spacing w:before="60"/>
      </w:pPr>
      <w:r w:rsidRPr="00D3733D">
        <w:t>4)</w:t>
      </w:r>
      <w:r w:rsidRPr="00D3733D">
        <w:tab/>
        <w:t>calculation of the inversion filters</w:t>
      </w:r>
      <w:r w:rsidR="00C61CB9" w:rsidRPr="00D3733D">
        <w:t>:</w:t>
      </w:r>
    </w:p>
    <w:p w14:paraId="59C4D20E" w14:textId="057B8AAA" w:rsidR="00275E0A" w:rsidRPr="00D3733D" w:rsidRDefault="00A058DB" w:rsidP="008A0FE3">
      <w:pPr>
        <w:pStyle w:val="enumlev2"/>
        <w:spacing w:before="60"/>
      </w:pPr>
      <w:r w:rsidRPr="00D3733D">
        <w:t>a.</w:t>
      </w:r>
      <w:r w:rsidRPr="00D3733D">
        <w:tab/>
        <w:t>*inversion procedure</w:t>
      </w:r>
      <w:r w:rsidR="00C61CB9" w:rsidRPr="00D3733D">
        <w:t>,</w:t>
      </w:r>
    </w:p>
    <w:p w14:paraId="6EBB4B4F" w14:textId="6F833C6D" w:rsidR="00275E0A" w:rsidRPr="00D3733D" w:rsidRDefault="00A058DB" w:rsidP="008A0FE3">
      <w:pPr>
        <w:pStyle w:val="enumlev2"/>
        <w:spacing w:before="60"/>
      </w:pPr>
      <w:r w:rsidRPr="00D3733D">
        <w:t>b.</w:t>
      </w:r>
      <w:r w:rsidRPr="00D3733D">
        <w:tab/>
        <w:t>different microphones for different frequency bands</w:t>
      </w:r>
      <w:r w:rsidR="00C61CB9" w:rsidRPr="00D3733D">
        <w:t>,</w:t>
      </w:r>
    </w:p>
    <w:p w14:paraId="224508F1" w14:textId="18B202EF" w:rsidR="00275E0A" w:rsidRPr="00D3733D" w:rsidRDefault="00A058DB" w:rsidP="008A0FE3">
      <w:pPr>
        <w:pStyle w:val="enumlev2"/>
        <w:spacing w:before="60"/>
      </w:pPr>
      <w:r w:rsidRPr="00D3733D">
        <w:t>c.</w:t>
      </w:r>
      <w:r w:rsidRPr="00D3733D">
        <w:tab/>
        <w:t>*search for the optimum regularization factor</w:t>
      </w:r>
      <w:r w:rsidR="00C61CB9" w:rsidRPr="00D3733D">
        <w:t>;</w:t>
      </w:r>
    </w:p>
    <w:p w14:paraId="4D74C71D" w14:textId="7857E335" w:rsidR="00275E0A" w:rsidRPr="00D3733D" w:rsidRDefault="00A058DB" w:rsidP="001D540D">
      <w:pPr>
        <w:pStyle w:val="enumlev1"/>
      </w:pPr>
      <w:r w:rsidRPr="00D3733D">
        <w:t>5)</w:t>
      </w:r>
      <w:r w:rsidRPr="00D3733D">
        <w:tab/>
        <w:t xml:space="preserve">*first test </w:t>
      </w:r>
      <w:r w:rsidR="00275E0A" w:rsidRPr="00D3733D">
        <w:t>of equalization and filter adjustment for inversion error compensation</w:t>
      </w:r>
      <w:r w:rsidR="00C44297" w:rsidRPr="00D3733D">
        <w:t>.</w:t>
      </w:r>
    </w:p>
    <w:p w14:paraId="14077AE8" w14:textId="09AA9ABF" w:rsidR="00275E0A" w:rsidRPr="00D3733D" w:rsidRDefault="00275E0A">
      <w:r w:rsidRPr="00D3733D">
        <w:rPr>
          <w:szCs w:val="24"/>
        </w:rPr>
        <w:t xml:space="preserve">However, this generalization only makes use of the steps marked with an </w:t>
      </w:r>
      <w:r w:rsidR="00C61CB9" w:rsidRPr="00D3733D">
        <w:rPr>
          <w:szCs w:val="24"/>
        </w:rPr>
        <w:t>asterisk</w:t>
      </w:r>
      <w:r w:rsidRPr="00D3733D">
        <w:rPr>
          <w:szCs w:val="24"/>
        </w:rPr>
        <w:t>. If a step needs mo</w:t>
      </w:r>
      <w:r w:rsidR="00475027" w:rsidRPr="00D3733D">
        <w:rPr>
          <w:szCs w:val="24"/>
        </w:rPr>
        <w:t>dification in comparison to clause</w:t>
      </w:r>
      <w:r w:rsidRPr="00D3733D">
        <w:rPr>
          <w:szCs w:val="24"/>
        </w:rPr>
        <w:t xml:space="preserve"> </w:t>
      </w:r>
      <w:r w:rsidR="008471B4" w:rsidRPr="00D3733D">
        <w:rPr>
          <w:szCs w:val="24"/>
        </w:rPr>
        <w:t>8.2</w:t>
      </w:r>
      <w:r w:rsidRPr="00D3733D">
        <w:rPr>
          <w:szCs w:val="24"/>
        </w:rPr>
        <w:t>.6</w:t>
      </w:r>
      <w:r w:rsidR="000C75EA" w:rsidRPr="00D3733D">
        <w:rPr>
          <w:szCs w:val="24"/>
        </w:rPr>
        <w:t>.3</w:t>
      </w:r>
      <w:r w:rsidRPr="00D3733D">
        <w:rPr>
          <w:szCs w:val="24"/>
        </w:rPr>
        <w:t xml:space="preserve"> it is described </w:t>
      </w:r>
      <w:r w:rsidR="000C75EA" w:rsidRPr="00D3733D">
        <w:rPr>
          <w:szCs w:val="24"/>
        </w:rPr>
        <w:t>in the following</w:t>
      </w:r>
      <w:r w:rsidRPr="00D3733D">
        <w:rPr>
          <w:szCs w:val="24"/>
        </w:rPr>
        <w:t xml:space="preserve">. </w:t>
      </w:r>
      <w:r w:rsidRPr="00D3733D">
        <w:t>The matrix size (used to identify the system and to calculate the matrix inversion for equalization) depends on the number of loudspeakers and microphones chosen for the background noise simulation. The following adaptations are required for this variation:</w:t>
      </w:r>
    </w:p>
    <w:p w14:paraId="7E02C1D0" w14:textId="7AC4AAF4" w:rsidR="00275E0A" w:rsidRPr="00D3733D" w:rsidRDefault="00275E0A" w:rsidP="00A058DB">
      <w:r w:rsidRPr="00D3733D">
        <w:t xml:space="preserve">In </w:t>
      </w:r>
      <w:r w:rsidR="00C44297" w:rsidRPr="00D3733D">
        <w:t>clause</w:t>
      </w:r>
      <w:r w:rsidRPr="00D3733D">
        <w:t xml:space="preserve"> </w:t>
      </w:r>
      <w:r w:rsidR="008471B4" w:rsidRPr="00D3733D">
        <w:t>8.2</w:t>
      </w:r>
      <w:r w:rsidRPr="00D3733D">
        <w:t>.6</w:t>
      </w:r>
      <w:r w:rsidR="00E67A3E" w:rsidRPr="00D3733D">
        <w:t>.3.</w:t>
      </w:r>
      <w:r w:rsidRPr="00D3733D">
        <w:t xml:space="preserve">3, the impulse responses are preprocessed with a low-pass filter with a </w:t>
      </w:r>
      <w:r w:rsidR="00C44297" w:rsidRPr="00D3733D">
        <w:t>time</w:t>
      </w:r>
      <w:r w:rsidR="00C44297" w:rsidRPr="00D3733D">
        <w:noBreakHyphen/>
      </w:r>
      <w:r w:rsidRPr="00D3733D">
        <w:t xml:space="preserve">variant cut-off frequency to avoid a degradation of the quality of the inversion by high-frequency components of the tails of the impulse responses. This step reduces the accuracy of the equalization for higher frequencies. In the variant described in this </w:t>
      </w:r>
      <w:r w:rsidR="00A058DB" w:rsidRPr="00D3733D">
        <w:t>clau</w:t>
      </w:r>
      <w:r w:rsidRPr="00D3733D">
        <w:t>se</w:t>
      </w:r>
      <w:r w:rsidR="00AD7171" w:rsidRPr="00D3733D">
        <w:t>,</w:t>
      </w:r>
      <w:r w:rsidRPr="00D3733D">
        <w:t xml:space="preserve"> step 3 is considered as optional: As long as the tails of the impulse responses are short</w:t>
      </w:r>
      <w:r w:rsidR="00AD7171" w:rsidRPr="00D3733D">
        <w:t>,</w:t>
      </w:r>
      <w:r w:rsidRPr="00D3733D">
        <w:t xml:space="preserve"> it is suggested t</w:t>
      </w:r>
      <w:r w:rsidR="00AD7171" w:rsidRPr="00D3733D">
        <w:t>hat</w:t>
      </w:r>
      <w:r w:rsidRPr="00D3733D">
        <w:t xml:space="preserve"> the step</w:t>
      </w:r>
      <w:r w:rsidR="00AD7171" w:rsidRPr="00D3733D">
        <w:t xml:space="preserve"> be skipped</w:t>
      </w:r>
      <w:r w:rsidRPr="00D3733D">
        <w:t>.</w:t>
      </w:r>
    </w:p>
    <w:p w14:paraId="4AD236DB" w14:textId="65DF58E9" w:rsidR="00275E0A" w:rsidRPr="00D3733D" w:rsidRDefault="00275E0A" w:rsidP="00A65EFE">
      <w:r w:rsidRPr="00D3733D">
        <w:t xml:space="preserve">In </w:t>
      </w:r>
      <w:r w:rsidR="00C44297" w:rsidRPr="00D3733D">
        <w:t>clause</w:t>
      </w:r>
      <w:r w:rsidRPr="00D3733D">
        <w:t xml:space="preserve"> </w:t>
      </w:r>
      <w:r w:rsidR="008471B4" w:rsidRPr="00D3733D">
        <w:t>8.2</w:t>
      </w:r>
      <w:r w:rsidRPr="00D3733D">
        <w:t>.6</w:t>
      </w:r>
      <w:r w:rsidR="00AD7171" w:rsidRPr="00D3733D">
        <w:t>.3.4</w:t>
      </w:r>
      <w:r w:rsidRPr="00D3733D">
        <w:t xml:space="preserve">, different microphones were selected to calculate the inversion filters for each frequency band based on the corresponding wavelength. For the proposed generalized </w:t>
      </w:r>
      <w:r w:rsidR="00AD7171" w:rsidRPr="00D3733D">
        <w:t>multi-point noise simulation method</w:t>
      </w:r>
      <w:r w:rsidRPr="00D3733D">
        <w:t xml:space="preserve">, the microphone distances are unknown and therefore this type of optimization </w:t>
      </w:r>
      <w:r w:rsidR="00985418" w:rsidRPr="00D3733D">
        <w:t>[i.e., step 4</w:t>
      </w:r>
      <w:proofErr w:type="gramStart"/>
      <w:r w:rsidR="00985418" w:rsidRPr="00D3733D">
        <w:t>)b</w:t>
      </w:r>
      <w:proofErr w:type="gramEnd"/>
      <w:r w:rsidR="00985418" w:rsidRPr="00D3733D">
        <w:t xml:space="preserve"> in the list in the first paragraph] </w:t>
      </w:r>
      <w:r w:rsidRPr="00D3733D">
        <w:t>is not applied. All microphones are used across the whole frequency range to calculate the inversion filters.</w:t>
      </w:r>
    </w:p>
    <w:p w14:paraId="7D8F57C8" w14:textId="45DFFDEE" w:rsidR="00275E0A" w:rsidRPr="00D3733D" w:rsidRDefault="00275E0A">
      <w:r w:rsidRPr="00D3733D">
        <w:t xml:space="preserve">In </w:t>
      </w:r>
      <w:r w:rsidR="00C44297" w:rsidRPr="00D3733D">
        <w:t>clause</w:t>
      </w:r>
      <w:r w:rsidRPr="00D3733D">
        <w:t xml:space="preserve"> </w:t>
      </w:r>
      <w:r w:rsidR="008471B4" w:rsidRPr="00D3733D">
        <w:t>8.2</w:t>
      </w:r>
      <w:r w:rsidRPr="00D3733D">
        <w:t>.6</w:t>
      </w:r>
      <w:r w:rsidR="00A65EFE" w:rsidRPr="00D3733D">
        <w:t>.3.4</w:t>
      </w:r>
      <w:r w:rsidRPr="00D3733D">
        <w:t xml:space="preserve">, the optimum regularization factor is searched subject to a limited loudspeaker output level to avoid distortion of the loudspeaker signals. </w:t>
      </w:r>
      <w:r w:rsidR="005C655C" w:rsidRPr="00D3733D">
        <w:t>"</w:t>
      </w:r>
      <w:r w:rsidRPr="00D3733D">
        <w:t>A spectrum representative for the maximum level and spectral content</w:t>
      </w:r>
      <w:r w:rsidR="005C655C" w:rsidRPr="00D3733D">
        <w:t>"</w:t>
      </w:r>
      <w:r w:rsidRPr="00D3733D">
        <w:t xml:space="preserve"> (see </w:t>
      </w:r>
      <w:r w:rsidR="00A65EFE" w:rsidRPr="00D3733D">
        <w:t xml:space="preserve">the Note to </w:t>
      </w:r>
      <w:r w:rsidR="00C44297" w:rsidRPr="00D3733D">
        <w:t xml:space="preserve">clause </w:t>
      </w:r>
      <w:r w:rsidR="008471B4" w:rsidRPr="00D3733D">
        <w:t>8.2</w:t>
      </w:r>
      <w:r w:rsidRPr="00D3733D">
        <w:t>.6</w:t>
      </w:r>
      <w:r w:rsidR="00A65EFE" w:rsidRPr="00D3733D">
        <w:t>.3.</w:t>
      </w:r>
      <w:r w:rsidR="00A65EFE" w:rsidRPr="00D3733D">
        <w:rPr>
          <w:rStyle w:val="Strong"/>
          <w:b w:val="0"/>
          <w:bCs w:val="0"/>
        </w:rPr>
        <w:t>5.2.3.1</w:t>
      </w:r>
      <w:r w:rsidRPr="00D3733D">
        <w:t>) can be calculated from the reference noise selected. For this variant</w:t>
      </w:r>
      <w:r w:rsidR="00A65EFE" w:rsidRPr="00D3733D">
        <w:t xml:space="preserve"> [i.e., step 4</w:t>
      </w:r>
      <w:proofErr w:type="gramStart"/>
      <w:r w:rsidR="00A65EFE" w:rsidRPr="00D3733D">
        <w:t>)c</w:t>
      </w:r>
      <w:proofErr w:type="gramEnd"/>
      <w:r w:rsidR="00A65EFE" w:rsidRPr="00D3733D">
        <w:t xml:space="preserve"> in the list in the first paragraph]</w:t>
      </w:r>
      <w:r w:rsidRPr="00D3733D">
        <w:t xml:space="preserve">, the level of the filtered reference noise radiated by each loudspeaker to each microphone position shall not exceed the level which a pink noise of </w:t>
      </w:r>
      <w:r w:rsidR="00952C04" w:rsidRPr="00D3733D">
        <w:t>50 dB re. 400</w:t>
      </w:r>
      <w:r w:rsidR="00A44229" w:rsidRPr="00D3733D">
        <w:t> </w:t>
      </w:r>
      <w:r w:rsidR="00952C04" w:rsidRPr="00D3733D">
        <w:t>pPa²/Hz</w:t>
      </w:r>
      <w:r w:rsidR="00952C04" w:rsidRPr="00D3733D" w:rsidDel="00952C04">
        <w:t xml:space="preserve"> </w:t>
      </w:r>
      <w:r w:rsidRPr="00D3733D">
        <w:t>would generate in the same FFT-bin.</w:t>
      </w:r>
    </w:p>
    <w:p w14:paraId="7F2786E4" w14:textId="63054F44" w:rsidR="00275E0A" w:rsidRPr="00D3733D" w:rsidRDefault="00275E0A">
      <w:r w:rsidRPr="00D3733D">
        <w:lastRenderedPageBreak/>
        <w:t xml:space="preserve">The extended methodology </w:t>
      </w:r>
      <w:r w:rsidR="00250834" w:rsidRPr="00D3733D">
        <w:t>that</w:t>
      </w:r>
      <w:r w:rsidRPr="00D3733D">
        <w:t xml:space="preserve"> aims </w:t>
      </w:r>
      <w:r w:rsidR="00250834" w:rsidRPr="00D3733D">
        <w:t>to</w:t>
      </w:r>
      <w:r w:rsidRPr="00D3733D">
        <w:t xml:space="preserve"> reduc</w:t>
      </w:r>
      <w:r w:rsidR="00250834" w:rsidRPr="00D3733D">
        <w:t>e</w:t>
      </w:r>
      <w:r w:rsidRPr="00D3733D">
        <w:t xml:space="preserve"> the error at the so</w:t>
      </w:r>
      <w:r w:rsidR="00250834" w:rsidRPr="00D3733D">
        <w:t>-</w:t>
      </w:r>
      <w:r w:rsidRPr="00D3733D">
        <w:t>called fine-tuning positions is not applicable</w:t>
      </w:r>
      <w:r w:rsidR="00250834" w:rsidRPr="00D3733D">
        <w:t>,</w:t>
      </w:r>
      <w:r w:rsidRPr="00D3733D">
        <w:t xml:space="preserve"> because the locations of the DUT microphones are well</w:t>
      </w:r>
      <w:r w:rsidR="00250834" w:rsidRPr="00D3733D">
        <w:t xml:space="preserve"> </w:t>
      </w:r>
      <w:r w:rsidRPr="00D3733D">
        <w:t>known and therefore th</w:t>
      </w:r>
      <w:r w:rsidR="00250834" w:rsidRPr="00D3733D">
        <w:t>os</w:t>
      </w:r>
      <w:r w:rsidRPr="00D3733D">
        <w:t xml:space="preserve">e </w:t>
      </w:r>
      <w:r w:rsidR="00250834" w:rsidRPr="00D3733D">
        <w:t xml:space="preserve">for </w:t>
      </w:r>
      <w:r w:rsidRPr="00D3733D">
        <w:t>calibration can be located close to the</w:t>
      </w:r>
      <w:r w:rsidR="00250834" w:rsidRPr="00D3733D">
        <w:t>m</w:t>
      </w:r>
      <w:r w:rsidRPr="00D3733D">
        <w:t>.</w:t>
      </w:r>
    </w:p>
    <w:p w14:paraId="2A6EE71E" w14:textId="36D0DAFD" w:rsidR="00275E0A" w:rsidRPr="00D3733D" w:rsidRDefault="00275E0A">
      <w:r w:rsidRPr="00D3733D">
        <w:t xml:space="preserve">In </w:t>
      </w:r>
      <w:r w:rsidR="00C44297" w:rsidRPr="00D3733D">
        <w:t>clause</w:t>
      </w:r>
      <w:r w:rsidRPr="00D3733D">
        <w:t xml:space="preserve"> </w:t>
      </w:r>
      <w:r w:rsidR="008471B4" w:rsidRPr="00D3733D">
        <w:t>8.2</w:t>
      </w:r>
      <w:r w:rsidRPr="00D3733D">
        <w:t>.6</w:t>
      </w:r>
      <w:r w:rsidR="00250834" w:rsidRPr="00D3733D">
        <w:t>.3.7</w:t>
      </w:r>
      <w:r w:rsidRPr="00D3733D">
        <w:t xml:space="preserve">, a correction filter </w:t>
      </w:r>
      <w:r w:rsidRPr="00D3733D">
        <w:rPr>
          <w:i/>
          <w:iCs/>
        </w:rPr>
        <w:t>D</w:t>
      </w:r>
      <w:r w:rsidRPr="00D3733D">
        <w:t>(</w:t>
      </w:r>
      <w:r w:rsidRPr="00D3733D">
        <w:rPr>
          <w:i/>
          <w:iCs/>
        </w:rPr>
        <w:t>f</w:t>
      </w:r>
      <w:r w:rsidRPr="00D3733D">
        <w:t>) is applied to compensate for the arithmetic uncertainties (</w:t>
      </w:r>
      <w:r w:rsidR="005C655C" w:rsidRPr="00D3733D">
        <w:t xml:space="preserve">e.g., </w:t>
      </w:r>
      <w:r w:rsidRPr="00D3733D">
        <w:t xml:space="preserve">the regularization factor) of the inversion. For this generalized </w:t>
      </w:r>
      <w:r w:rsidR="00250834" w:rsidRPr="00D3733D">
        <w:t>multi-point noise simulation m</w:t>
      </w:r>
      <w:r w:rsidRPr="00D3733D">
        <w:t>ethod, the microphone distances are unknown and therefore the cut-off frequency is reduced to 50 Hz.</w:t>
      </w:r>
    </w:p>
    <w:p w14:paraId="0DC87F79" w14:textId="056DDFCD" w:rsidR="00275E0A" w:rsidRPr="00D3733D" w:rsidRDefault="00117529" w:rsidP="008670AF">
      <w:pPr>
        <w:pStyle w:val="Heading4"/>
      </w:pPr>
      <w:r w:rsidRPr="00D3733D">
        <w:t>8.2.7.5</w:t>
      </w:r>
      <w:r w:rsidRPr="00D3733D">
        <w:tab/>
      </w:r>
      <w:r w:rsidR="00275E0A" w:rsidRPr="00D3733D">
        <w:t>Special use case – inside vehicle</w:t>
      </w:r>
    </w:p>
    <w:p w14:paraId="5FCF08EA" w14:textId="6702647A" w:rsidR="00275E0A" w:rsidRPr="00D3733D" w:rsidRDefault="00117529">
      <w:r w:rsidRPr="00D3733D">
        <w:t>Clauses 8.2.7.1 to 8.2.7.4</w:t>
      </w:r>
      <w:r w:rsidR="00275E0A" w:rsidRPr="00D3733D">
        <w:t xml:space="preserve"> </w:t>
      </w:r>
      <w:r w:rsidRPr="00D3733D">
        <w:t>specify</w:t>
      </w:r>
      <w:r w:rsidR="00275E0A" w:rsidRPr="00D3733D">
        <w:t xml:space="preserve"> a generalization of the </w:t>
      </w:r>
      <w:r w:rsidRPr="00D3733D">
        <w:t xml:space="preserve">multi-point method, while </w:t>
      </w:r>
      <w:r w:rsidR="00275E0A" w:rsidRPr="00D3733D">
        <w:t xml:space="preserve">this </w:t>
      </w:r>
      <w:r w:rsidRPr="00D3733D">
        <w:t>clau</w:t>
      </w:r>
      <w:r w:rsidR="00275E0A" w:rsidRPr="00D3733D">
        <w:t>se provides instructions on how to apply the method to loudspeaker equalization inside a car.</w:t>
      </w:r>
    </w:p>
    <w:p w14:paraId="2495EF8C" w14:textId="2BCB6DF6" w:rsidR="00275E0A" w:rsidRPr="00D3733D" w:rsidRDefault="00117529" w:rsidP="008670AF">
      <w:pPr>
        <w:pStyle w:val="Heading5"/>
      </w:pPr>
      <w:r w:rsidRPr="00D3733D">
        <w:t>8.2.7.5.1</w:t>
      </w:r>
      <w:r w:rsidRPr="00D3733D">
        <w:tab/>
      </w:r>
      <w:r w:rsidR="00275E0A" w:rsidRPr="00D3733D">
        <w:t>Loudspeaker configuration</w:t>
      </w:r>
    </w:p>
    <w:p w14:paraId="27138EF9" w14:textId="4343379A" w:rsidR="00275E0A" w:rsidRPr="00D3733D" w:rsidRDefault="00275E0A">
      <w:r w:rsidRPr="00D3733D">
        <w:t xml:space="preserve">As the generalized </w:t>
      </w:r>
      <w:r w:rsidR="00117529" w:rsidRPr="00D3733D">
        <w:t xml:space="preserve">multi-point noise simulation method </w:t>
      </w:r>
      <w:r w:rsidRPr="00D3733D">
        <w:t xml:space="preserve">is compatible with the loudspeaker arrangement of </w:t>
      </w:r>
      <w:r w:rsidR="00475027" w:rsidRPr="00D3733D">
        <w:t>clause</w:t>
      </w:r>
      <w:r w:rsidRPr="00D3733D">
        <w:t xml:space="preserve"> </w:t>
      </w:r>
      <w:r w:rsidR="008471B4" w:rsidRPr="00D3733D">
        <w:t>8.2</w:t>
      </w:r>
      <w:r w:rsidRPr="00D3733D">
        <w:t>.3 (four loudspeakers plus subwoofer)</w:t>
      </w:r>
      <w:r w:rsidR="00117529" w:rsidRPr="00D3733D">
        <w:t>,</w:t>
      </w:r>
      <w:r w:rsidRPr="00D3733D">
        <w:t xml:space="preserve"> it is suggested t</w:t>
      </w:r>
      <w:r w:rsidR="00117529" w:rsidRPr="00D3733D">
        <w:t>hat</w:t>
      </w:r>
      <w:r w:rsidRPr="00D3733D">
        <w:t xml:space="preserve"> the same loudspeaker arrangement</w:t>
      </w:r>
      <w:r w:rsidR="00117529" w:rsidRPr="00D3733D">
        <w:t xml:space="preserve"> be used</w:t>
      </w:r>
      <w:r w:rsidRPr="00D3733D">
        <w:t xml:space="preserve">. As </w:t>
      </w:r>
      <w:r w:rsidR="00117529" w:rsidRPr="00D3733D">
        <w:t xml:space="preserve">previously </w:t>
      </w:r>
      <w:r w:rsidRPr="00D3733D">
        <w:t>described</w:t>
      </w:r>
      <w:r w:rsidR="00117529" w:rsidRPr="00D3733D">
        <w:t>,</w:t>
      </w:r>
      <w:r w:rsidRPr="00D3733D">
        <w:t xml:space="preserve"> the required number of loudspeakers depends on the number of microphones. Accordingly, the number of loudspeakers </w:t>
      </w:r>
      <w:r w:rsidR="00117529" w:rsidRPr="00D3733D">
        <w:t>shall</w:t>
      </w:r>
      <w:r w:rsidRPr="00D3733D">
        <w:t xml:space="preserve"> be increased if more microphones </w:t>
      </w:r>
      <w:r w:rsidR="00117529" w:rsidRPr="00D3733D">
        <w:t>are</w:t>
      </w:r>
      <w:r w:rsidRPr="00D3733D">
        <w:t xml:space="preserve"> used in the calibration set.</w:t>
      </w:r>
    </w:p>
    <w:p w14:paraId="3460BA61" w14:textId="04B8F9CC" w:rsidR="00275E0A" w:rsidRPr="00D3733D" w:rsidRDefault="00117529" w:rsidP="008670AF">
      <w:pPr>
        <w:pStyle w:val="Heading5"/>
      </w:pPr>
      <w:r w:rsidRPr="00D3733D">
        <w:t>8.2.7.5.2</w:t>
      </w:r>
      <w:r w:rsidRPr="00D3733D">
        <w:tab/>
      </w:r>
      <w:r w:rsidR="00275E0A" w:rsidRPr="00D3733D">
        <w:t xml:space="preserve">Microphone </w:t>
      </w:r>
      <w:r w:rsidR="009501AC" w:rsidRPr="00D3733D">
        <w:t>set-up</w:t>
      </w:r>
    </w:p>
    <w:p w14:paraId="7DDADF7F" w14:textId="19FCED8E" w:rsidR="00275E0A" w:rsidRPr="00D3733D" w:rsidRDefault="00275E0A">
      <w:r w:rsidRPr="00D3733D">
        <w:t xml:space="preserve">The microphones </w:t>
      </w:r>
      <w:r w:rsidR="00117529" w:rsidRPr="00D3733D">
        <w:t>need</w:t>
      </w:r>
      <w:r w:rsidRPr="00D3733D">
        <w:t xml:space="preserve"> to be arranged individually for each car interior and for each application.</w:t>
      </w:r>
    </w:p>
    <w:p w14:paraId="50BCF72F" w14:textId="33A5EFA6" w:rsidR="00275E0A" w:rsidRPr="00D3733D" w:rsidRDefault="00117529" w:rsidP="008670AF">
      <w:pPr>
        <w:pStyle w:val="Heading5"/>
      </w:pPr>
      <w:r w:rsidRPr="00D3733D">
        <w:t>8.2.7.5.3</w:t>
      </w:r>
      <w:r w:rsidRPr="00D3733D">
        <w:tab/>
      </w:r>
      <w:r w:rsidR="00275E0A" w:rsidRPr="00D3733D">
        <w:t>Equalization</w:t>
      </w:r>
    </w:p>
    <w:p w14:paraId="7C639D36" w14:textId="7BCD46B7" w:rsidR="00275E0A" w:rsidRPr="00D3733D" w:rsidRDefault="00275E0A">
      <w:pPr>
        <w:rPr>
          <w:szCs w:val="24"/>
        </w:rPr>
      </w:pPr>
      <w:r w:rsidRPr="00D3733D">
        <w:t>Since the reverberation time in vehicle interiors is negligible compared to treated offices, the low-pass filtering (step 3) is omitted</w:t>
      </w:r>
      <w:r w:rsidR="00BF5672" w:rsidRPr="00D3733D">
        <w:t>.</w:t>
      </w:r>
    </w:p>
    <w:p w14:paraId="6CCBF9AF" w14:textId="0D1EE0D5" w:rsidR="0052155F" w:rsidRPr="00D3733D" w:rsidRDefault="008471B4" w:rsidP="001D540D">
      <w:pPr>
        <w:pStyle w:val="Heading3"/>
      </w:pPr>
      <w:r w:rsidRPr="00D3733D">
        <w:t>8.2</w:t>
      </w:r>
      <w:r w:rsidR="0052155F" w:rsidRPr="00D3733D">
        <w:t>.</w:t>
      </w:r>
      <w:r w:rsidR="00194804" w:rsidRPr="00D3733D">
        <w:t>8</w:t>
      </w:r>
      <w:r w:rsidR="0052155F" w:rsidRPr="00D3733D">
        <w:tab/>
        <w:t xml:space="preserve">Loudspeaker equalization using the </w:t>
      </w:r>
      <w:r w:rsidR="0034599A" w:rsidRPr="00D3733D">
        <w:t xml:space="preserve">generalized </w:t>
      </w:r>
      <w:r w:rsidR="002E73AD" w:rsidRPr="00D3733D">
        <w:t xml:space="preserve">multi-point method in a reference </w:t>
      </w:r>
      <w:r w:rsidR="009501AC" w:rsidRPr="00D3733D">
        <w:t>set-up</w:t>
      </w:r>
    </w:p>
    <w:p w14:paraId="6836A39C" w14:textId="74A3F2B7" w:rsidR="00AF6452" w:rsidRPr="00D3733D" w:rsidRDefault="00741BE0" w:rsidP="00154C02">
      <w:pPr>
        <w:rPr>
          <w:szCs w:val="24"/>
        </w:rPr>
      </w:pPr>
      <w:r w:rsidRPr="00D3733D">
        <w:rPr>
          <w:szCs w:val="24"/>
        </w:rPr>
        <w:t>An overview of the b</w:t>
      </w:r>
      <w:r w:rsidR="00AF6452" w:rsidRPr="00D3733D">
        <w:rPr>
          <w:szCs w:val="24"/>
        </w:rPr>
        <w:t>enefits and limitations</w:t>
      </w:r>
      <w:r w:rsidRPr="00D3733D">
        <w:rPr>
          <w:szCs w:val="24"/>
        </w:rPr>
        <w:t xml:space="preserve"> of the method described in this </w:t>
      </w:r>
      <w:r w:rsidR="00546DFB" w:rsidRPr="00D3733D">
        <w:rPr>
          <w:szCs w:val="24"/>
        </w:rPr>
        <w:t>clau</w:t>
      </w:r>
      <w:r w:rsidRPr="00D3733D">
        <w:rPr>
          <w:szCs w:val="24"/>
        </w:rPr>
        <w:t xml:space="preserve">se can be found in </w:t>
      </w:r>
      <w:r w:rsidR="00C44297" w:rsidRPr="00D3733D">
        <w:rPr>
          <w:szCs w:val="24"/>
        </w:rPr>
        <w:t>clause </w:t>
      </w:r>
      <w:r w:rsidRPr="00D3733D">
        <w:rPr>
          <w:szCs w:val="24"/>
        </w:rPr>
        <w:t>6.</w:t>
      </w:r>
    </w:p>
    <w:p w14:paraId="132F8D63" w14:textId="2195538A" w:rsidR="005062D3" w:rsidRPr="00D3733D" w:rsidRDefault="005062D3">
      <w:pPr>
        <w:rPr>
          <w:szCs w:val="24"/>
        </w:rPr>
      </w:pPr>
      <w:r w:rsidRPr="00D3733D">
        <w:rPr>
          <w:szCs w:val="24"/>
        </w:rPr>
        <w:t xml:space="preserve">The method described in </w:t>
      </w:r>
      <w:r w:rsidR="00C44297" w:rsidRPr="00D3733D">
        <w:rPr>
          <w:szCs w:val="24"/>
        </w:rPr>
        <w:t>clause </w:t>
      </w:r>
      <w:r w:rsidR="008471B4" w:rsidRPr="00D3733D">
        <w:rPr>
          <w:szCs w:val="24"/>
        </w:rPr>
        <w:t>8.2</w:t>
      </w:r>
      <w:r w:rsidRPr="00D3733D">
        <w:rPr>
          <w:szCs w:val="24"/>
        </w:rPr>
        <w:t xml:space="preserve">.6 </w:t>
      </w:r>
      <w:r w:rsidR="00A058DB" w:rsidRPr="00D3733D">
        <w:rPr>
          <w:szCs w:val="24"/>
        </w:rPr>
        <w:t>specifies performance of</w:t>
      </w:r>
      <w:r w:rsidRPr="00D3733D">
        <w:rPr>
          <w:szCs w:val="24"/>
        </w:rPr>
        <w:t xml:space="preserve"> the following:</w:t>
      </w:r>
    </w:p>
    <w:p w14:paraId="6AF1430E" w14:textId="1D62C5E9" w:rsidR="005062D3" w:rsidRPr="00D3733D" w:rsidRDefault="001D540D" w:rsidP="001D540D">
      <w:pPr>
        <w:pStyle w:val="enumlev1"/>
      </w:pPr>
      <w:r w:rsidRPr="00D3733D">
        <w:t>1)</w:t>
      </w:r>
      <w:r w:rsidRPr="00D3733D">
        <w:tab/>
      </w:r>
      <w:r w:rsidR="005062D3" w:rsidRPr="00D3733D">
        <w:t>*</w:t>
      </w:r>
      <w:r w:rsidR="00B96D0A" w:rsidRPr="00D3733D">
        <w:t>separate level adjustment for every loudspeaker;</w:t>
      </w:r>
    </w:p>
    <w:p w14:paraId="44A65696" w14:textId="6C917E3D" w:rsidR="005062D3" w:rsidRPr="00D3733D" w:rsidRDefault="00B96D0A" w:rsidP="001D540D">
      <w:pPr>
        <w:pStyle w:val="enumlev1"/>
      </w:pPr>
      <w:r w:rsidRPr="00D3733D">
        <w:t>2)</w:t>
      </w:r>
      <w:r w:rsidRPr="00D3733D">
        <w:tab/>
        <w:t>*system identification;</w:t>
      </w:r>
    </w:p>
    <w:p w14:paraId="3C54A4EA" w14:textId="78B28D07" w:rsidR="005062D3" w:rsidRPr="00D3733D" w:rsidRDefault="00B96D0A" w:rsidP="001D540D">
      <w:pPr>
        <w:pStyle w:val="enumlev1"/>
      </w:pPr>
      <w:r w:rsidRPr="00D3733D">
        <w:t>3)</w:t>
      </w:r>
      <w:r w:rsidRPr="00D3733D">
        <w:tab/>
        <w:t>preprocessing of the impulse responses;</w:t>
      </w:r>
    </w:p>
    <w:p w14:paraId="1647787B" w14:textId="2690E4EE" w:rsidR="005062D3" w:rsidRPr="00D3733D" w:rsidRDefault="00B96D0A" w:rsidP="001D540D">
      <w:pPr>
        <w:pStyle w:val="enumlev1"/>
      </w:pPr>
      <w:r w:rsidRPr="00D3733D">
        <w:t>4)</w:t>
      </w:r>
      <w:r w:rsidRPr="00D3733D">
        <w:tab/>
        <w:t>calculation of the inversion filters:</w:t>
      </w:r>
    </w:p>
    <w:p w14:paraId="4EE5C77F" w14:textId="57CDD2E5" w:rsidR="005062D3" w:rsidRPr="00D3733D" w:rsidRDefault="00B96D0A" w:rsidP="001D540D">
      <w:pPr>
        <w:pStyle w:val="enumlev2"/>
      </w:pPr>
      <w:r w:rsidRPr="00D3733D">
        <w:t>a.</w:t>
      </w:r>
      <w:r w:rsidRPr="00D3733D">
        <w:tab/>
        <w:t>*inversion procedure,</w:t>
      </w:r>
    </w:p>
    <w:p w14:paraId="6023318B" w14:textId="393121C9" w:rsidR="005062D3" w:rsidRPr="00D3733D" w:rsidRDefault="00B96D0A" w:rsidP="001D540D">
      <w:pPr>
        <w:pStyle w:val="enumlev2"/>
      </w:pPr>
      <w:r w:rsidRPr="00D3733D">
        <w:t>b.</w:t>
      </w:r>
      <w:r w:rsidRPr="00D3733D">
        <w:tab/>
        <w:t>different microphones for different frequency bands,</w:t>
      </w:r>
    </w:p>
    <w:p w14:paraId="41309C9B" w14:textId="7A89B663" w:rsidR="005062D3" w:rsidRPr="00D3733D" w:rsidRDefault="00B96D0A" w:rsidP="001D540D">
      <w:pPr>
        <w:pStyle w:val="enumlev2"/>
      </w:pPr>
      <w:r w:rsidRPr="00D3733D">
        <w:t>c.</w:t>
      </w:r>
      <w:r w:rsidRPr="00D3733D">
        <w:tab/>
        <w:t>*search for the optimum regularization factor;</w:t>
      </w:r>
    </w:p>
    <w:p w14:paraId="00F4AA7F" w14:textId="0EB776FB" w:rsidR="005062D3" w:rsidRPr="00D3733D" w:rsidRDefault="00B96D0A" w:rsidP="001D540D">
      <w:pPr>
        <w:pStyle w:val="enumlev1"/>
      </w:pPr>
      <w:r w:rsidRPr="00D3733D">
        <w:t>5)</w:t>
      </w:r>
      <w:r w:rsidRPr="00D3733D">
        <w:tab/>
        <w:t>*fir</w:t>
      </w:r>
      <w:r w:rsidR="005062D3" w:rsidRPr="00D3733D">
        <w:t>st test of equalization and filter adjustment for inversion error compensation</w:t>
      </w:r>
      <w:r w:rsidR="00C44297" w:rsidRPr="00D3733D">
        <w:t>.</w:t>
      </w:r>
    </w:p>
    <w:p w14:paraId="453D88DA" w14:textId="2AFCB18F" w:rsidR="005062D3" w:rsidRPr="00D3733D" w:rsidRDefault="005062D3">
      <w:pPr>
        <w:rPr>
          <w:szCs w:val="24"/>
        </w:rPr>
      </w:pPr>
      <w:r w:rsidRPr="00D3733D">
        <w:rPr>
          <w:szCs w:val="24"/>
        </w:rPr>
        <w:t xml:space="preserve">However, the simple method makes use of the procedure marked with an </w:t>
      </w:r>
      <w:r w:rsidR="00C61CB9" w:rsidRPr="00D3733D">
        <w:rPr>
          <w:szCs w:val="24"/>
        </w:rPr>
        <w:t>asterisk</w:t>
      </w:r>
      <w:r w:rsidRPr="00D3733D">
        <w:rPr>
          <w:szCs w:val="24"/>
        </w:rPr>
        <w:t xml:space="preserve">. </w:t>
      </w:r>
      <w:r w:rsidR="00A058DB" w:rsidRPr="00D3733D">
        <w:rPr>
          <w:szCs w:val="24"/>
        </w:rPr>
        <w:t>D</w:t>
      </w:r>
      <w:r w:rsidRPr="00D3733D">
        <w:rPr>
          <w:szCs w:val="24"/>
        </w:rPr>
        <w:t xml:space="preserve">etails </w:t>
      </w:r>
      <w:r w:rsidR="00A058DB" w:rsidRPr="00D3733D">
        <w:rPr>
          <w:szCs w:val="24"/>
        </w:rPr>
        <w:t>of</w:t>
      </w:r>
      <w:r w:rsidRPr="00D3733D">
        <w:rPr>
          <w:szCs w:val="24"/>
        </w:rPr>
        <w:t xml:space="preserve"> each step are </w:t>
      </w:r>
      <w:r w:rsidR="00A058DB" w:rsidRPr="00D3733D">
        <w:rPr>
          <w:szCs w:val="24"/>
        </w:rPr>
        <w:t>given in clauses 8.2.8.1 to 8.2.8.5</w:t>
      </w:r>
      <w:r w:rsidRPr="00D3733D">
        <w:rPr>
          <w:szCs w:val="24"/>
        </w:rPr>
        <w:t>.</w:t>
      </w:r>
    </w:p>
    <w:p w14:paraId="7F3E2D34" w14:textId="2BA7A067" w:rsidR="005062D3" w:rsidRPr="00D3733D" w:rsidRDefault="00B96D0A" w:rsidP="008670AF">
      <w:pPr>
        <w:pStyle w:val="Heading4"/>
      </w:pPr>
      <w:r w:rsidRPr="00D3733D">
        <w:t>8.2.8.</w:t>
      </w:r>
      <w:r w:rsidR="001D540D" w:rsidRPr="00D3733D">
        <w:t>1</w:t>
      </w:r>
      <w:r w:rsidR="001D540D" w:rsidRPr="00D3733D">
        <w:tab/>
      </w:r>
      <w:r w:rsidRPr="00D3733D">
        <w:t xml:space="preserve">Step 1 – </w:t>
      </w:r>
      <w:r w:rsidR="00181A53" w:rsidRPr="00D3733D">
        <w:t>S</w:t>
      </w:r>
      <w:r w:rsidR="005062D3" w:rsidRPr="00D3733D">
        <w:t>eparate level adjustment for every loudspeaker</w:t>
      </w:r>
    </w:p>
    <w:p w14:paraId="0F59224C" w14:textId="7FDB00A7" w:rsidR="0019315A" w:rsidRPr="00D3733D" w:rsidRDefault="005062D3">
      <w:pPr>
        <w:rPr>
          <w:szCs w:val="24"/>
        </w:rPr>
      </w:pPr>
      <w:r w:rsidRPr="00D3733D">
        <w:rPr>
          <w:szCs w:val="24"/>
        </w:rPr>
        <w:t>The matrix inversion method equalizes the loudspeaker room responses, and the level and frequency response difference</w:t>
      </w:r>
      <w:r w:rsidR="00662AA2" w:rsidRPr="00D3733D">
        <w:rPr>
          <w:szCs w:val="24"/>
        </w:rPr>
        <w:t>s</w:t>
      </w:r>
      <w:r w:rsidRPr="00D3733D">
        <w:rPr>
          <w:szCs w:val="24"/>
        </w:rPr>
        <w:t xml:space="preserve"> among loudspeakers are compensated</w:t>
      </w:r>
      <w:r w:rsidR="00662AA2" w:rsidRPr="00D3733D">
        <w:rPr>
          <w:szCs w:val="24"/>
        </w:rPr>
        <w:t xml:space="preserve"> for</w:t>
      </w:r>
      <w:r w:rsidRPr="00D3733D">
        <w:rPr>
          <w:szCs w:val="24"/>
        </w:rPr>
        <w:t xml:space="preserve">. Nevertheless, it may be more reliable if the loudspeakers </w:t>
      </w:r>
      <w:r w:rsidRPr="00D3733D">
        <w:rPr>
          <w:szCs w:val="24"/>
        </w:rPr>
        <w:lastRenderedPageBreak/>
        <w:t xml:space="preserve">produce more or less the same sound pressure level with a given input signal. For that, a sine-sweep signal having a maximum value of </w:t>
      </w:r>
      <w:r w:rsidR="00475027" w:rsidRPr="00D3733D">
        <w:rPr>
          <w:szCs w:val="24"/>
        </w:rPr>
        <w:t>−</w:t>
      </w:r>
      <w:r w:rsidRPr="00D3733D">
        <w:rPr>
          <w:szCs w:val="24"/>
        </w:rPr>
        <w:t>0.17 dB re</w:t>
      </w:r>
      <w:r w:rsidR="00BA0591" w:rsidRPr="00D3733D">
        <w:rPr>
          <w:szCs w:val="24"/>
        </w:rPr>
        <w:t>lative to</w:t>
      </w:r>
      <w:r w:rsidRPr="00D3733D">
        <w:rPr>
          <w:szCs w:val="24"/>
        </w:rPr>
        <w:t xml:space="preserve"> full scale</w:t>
      </w:r>
      <w:r w:rsidR="00E360CF" w:rsidRPr="00D3733D">
        <w:rPr>
          <w:szCs w:val="24"/>
        </w:rPr>
        <w:t xml:space="preserve"> </w:t>
      </w:r>
      <w:r w:rsidRPr="00D3733D">
        <w:rPr>
          <w:szCs w:val="24"/>
        </w:rPr>
        <w:t xml:space="preserve">in the </w:t>
      </w:r>
      <w:r w:rsidR="005E4B6A" w:rsidRPr="00D3733D">
        <w:rPr>
          <w:szCs w:val="24"/>
        </w:rPr>
        <w:t>waveform audio (WAV)</w:t>
      </w:r>
      <w:r w:rsidRPr="00D3733D">
        <w:rPr>
          <w:szCs w:val="24"/>
        </w:rPr>
        <w:t xml:space="preserve"> file is played through each loudspeaker, and the average </w:t>
      </w:r>
      <w:r w:rsidR="00E360CF" w:rsidRPr="00D3733D">
        <w:rPr>
          <w:szCs w:val="24"/>
        </w:rPr>
        <w:t xml:space="preserve">sound pressure level </w:t>
      </w:r>
      <w:r w:rsidRPr="00D3733D">
        <w:rPr>
          <w:szCs w:val="24"/>
        </w:rPr>
        <w:t xml:space="preserve">across </w:t>
      </w:r>
      <w:r w:rsidR="005E4B6A" w:rsidRPr="00D3733D">
        <w:rPr>
          <w:szCs w:val="24"/>
        </w:rPr>
        <w:t>eight</w:t>
      </w:r>
      <w:r w:rsidRPr="00D3733D">
        <w:rPr>
          <w:szCs w:val="24"/>
        </w:rPr>
        <w:t xml:space="preserve"> microphones is calculated. The loudspeaker gain is adjusted until the average </w:t>
      </w:r>
      <w:r w:rsidR="00E360CF" w:rsidRPr="00D3733D">
        <w:rPr>
          <w:szCs w:val="24"/>
        </w:rPr>
        <w:t xml:space="preserve">sound pressure level </w:t>
      </w:r>
      <w:r w:rsidRPr="00D3733D">
        <w:rPr>
          <w:szCs w:val="24"/>
        </w:rPr>
        <w:t>reaches 94</w:t>
      </w:r>
      <w:r w:rsidR="00F57533" w:rsidRPr="00D3733D">
        <w:rPr>
          <w:szCs w:val="24"/>
        </w:rPr>
        <w:t> </w:t>
      </w:r>
      <w:r w:rsidRPr="00D3733D">
        <w:rPr>
          <w:szCs w:val="24"/>
        </w:rPr>
        <w:t>dB</w:t>
      </w:r>
      <w:r w:rsidR="00E360CF" w:rsidRPr="00D3733D">
        <w:rPr>
          <w:szCs w:val="24"/>
        </w:rPr>
        <w:t>SPL</w:t>
      </w:r>
      <w:r w:rsidRPr="00D3733D">
        <w:rPr>
          <w:szCs w:val="24"/>
        </w:rPr>
        <w:t xml:space="preserve">. The </w:t>
      </w:r>
      <w:r w:rsidR="00E360CF" w:rsidRPr="00D3733D">
        <w:rPr>
          <w:szCs w:val="24"/>
        </w:rPr>
        <w:t xml:space="preserve">sound pressure level </w:t>
      </w:r>
      <w:r w:rsidRPr="00D3733D">
        <w:rPr>
          <w:szCs w:val="24"/>
        </w:rPr>
        <w:t xml:space="preserve">produced by each loudspeaker can further be increased if the reference (recorded) SPL is higher than the </w:t>
      </w:r>
      <w:r w:rsidR="009501AC" w:rsidRPr="00D3733D">
        <w:rPr>
          <w:szCs w:val="24"/>
        </w:rPr>
        <w:t>set-up</w:t>
      </w:r>
      <w:r w:rsidRPr="00D3733D">
        <w:rPr>
          <w:szCs w:val="24"/>
        </w:rPr>
        <w:t xml:space="preserve"> is calibrated for.</w:t>
      </w:r>
    </w:p>
    <w:p w14:paraId="69858191" w14:textId="33CB186F" w:rsidR="005062D3" w:rsidRPr="00D3733D" w:rsidRDefault="00B96D0A" w:rsidP="00496DA6">
      <w:pPr>
        <w:pStyle w:val="Heading4"/>
      </w:pPr>
      <w:r w:rsidRPr="00D3733D">
        <w:t>8.2.8.</w:t>
      </w:r>
      <w:r w:rsidR="001D540D" w:rsidRPr="00D3733D">
        <w:t>2</w:t>
      </w:r>
      <w:r w:rsidR="001D540D" w:rsidRPr="00D3733D">
        <w:tab/>
      </w:r>
      <w:r w:rsidRPr="00D3733D">
        <w:t xml:space="preserve">Step 2 – </w:t>
      </w:r>
      <w:r w:rsidR="005062D3" w:rsidRPr="00D3733D">
        <w:t>System identification</w:t>
      </w:r>
    </w:p>
    <w:p w14:paraId="41C88E36" w14:textId="30FD51EE" w:rsidR="005062D3" w:rsidRPr="00D3733D" w:rsidRDefault="005062D3">
      <w:pPr>
        <w:rPr>
          <w:szCs w:val="24"/>
        </w:rPr>
      </w:pPr>
      <w:r w:rsidRPr="00D3733D">
        <w:rPr>
          <w:szCs w:val="24"/>
        </w:rPr>
        <w:t xml:space="preserve">The </w:t>
      </w:r>
      <w:r w:rsidR="00E360CF" w:rsidRPr="00D3733D">
        <w:rPr>
          <w:szCs w:val="24"/>
        </w:rPr>
        <w:t xml:space="preserve">room </w:t>
      </w:r>
      <w:r w:rsidRPr="00D3733D">
        <w:rPr>
          <w:szCs w:val="24"/>
        </w:rPr>
        <w:t xml:space="preserve">impulse response </w:t>
      </w:r>
      <w:r w:rsidR="00E360CF" w:rsidRPr="00D3733D">
        <w:rPr>
          <w:szCs w:val="24"/>
        </w:rPr>
        <w:t xml:space="preserve">(RIR) </w:t>
      </w:r>
      <w:r w:rsidRPr="00D3733D">
        <w:rPr>
          <w:szCs w:val="24"/>
        </w:rPr>
        <w:t xml:space="preserve">functions between each loudspeaker </w:t>
      </w:r>
      <w:r w:rsidR="005E4B6A" w:rsidRPr="00D3733D">
        <w:rPr>
          <w:szCs w:val="24"/>
        </w:rPr>
        <w:t>and</w:t>
      </w:r>
      <w:r w:rsidRPr="00D3733D">
        <w:rPr>
          <w:szCs w:val="24"/>
        </w:rPr>
        <w:t xml:space="preserve"> </w:t>
      </w:r>
      <w:r w:rsidR="00B97C2C" w:rsidRPr="00D3733D">
        <w:rPr>
          <w:szCs w:val="24"/>
        </w:rPr>
        <w:t>the</w:t>
      </w:r>
      <w:r w:rsidR="005C655C" w:rsidRPr="00D3733D">
        <w:rPr>
          <w:szCs w:val="24"/>
        </w:rPr>
        <w:t xml:space="preserve"> </w:t>
      </w:r>
      <w:r w:rsidRPr="00D3733D">
        <w:rPr>
          <w:szCs w:val="24"/>
        </w:rPr>
        <w:t xml:space="preserve">microphones are measured. The level difference between the peak and noise part of impulse response functions is recommended to be higher than 60 dB to achieve </w:t>
      </w:r>
      <w:r w:rsidR="007B2DE7" w:rsidRPr="00D3733D">
        <w:rPr>
          <w:szCs w:val="24"/>
        </w:rPr>
        <w:t>impulse response functions</w:t>
      </w:r>
      <w:r w:rsidR="007B2DE7" w:rsidRPr="00D3733D" w:rsidDel="007B2DE7">
        <w:rPr>
          <w:szCs w:val="24"/>
        </w:rPr>
        <w:t xml:space="preserve"> </w:t>
      </w:r>
      <w:r w:rsidRPr="00D3733D">
        <w:rPr>
          <w:szCs w:val="24"/>
        </w:rPr>
        <w:t>with good SNR.</w:t>
      </w:r>
      <w:r w:rsidR="00475027" w:rsidRPr="00D3733D">
        <w:rPr>
          <w:szCs w:val="24"/>
        </w:rPr>
        <w:t xml:space="preserve"> Figure </w:t>
      </w:r>
      <w:r w:rsidR="00153CF7" w:rsidRPr="00D3733D">
        <w:rPr>
          <w:szCs w:val="24"/>
        </w:rPr>
        <w:t>1</w:t>
      </w:r>
      <w:r w:rsidR="00A33B44" w:rsidRPr="00D3733D">
        <w:rPr>
          <w:szCs w:val="24"/>
        </w:rPr>
        <w:t>6</w:t>
      </w:r>
      <w:r w:rsidR="00153CF7" w:rsidRPr="00D3733D">
        <w:rPr>
          <w:szCs w:val="24"/>
        </w:rPr>
        <w:t xml:space="preserve"> </w:t>
      </w:r>
      <w:r w:rsidRPr="00D3733D">
        <w:rPr>
          <w:szCs w:val="24"/>
        </w:rPr>
        <w:t xml:space="preserve">shows an example of </w:t>
      </w:r>
      <w:r w:rsidR="00E360CF" w:rsidRPr="00D3733D">
        <w:rPr>
          <w:szCs w:val="24"/>
        </w:rPr>
        <w:t>a</w:t>
      </w:r>
      <w:r w:rsidR="005E4B6A" w:rsidRPr="00D3733D">
        <w:rPr>
          <w:szCs w:val="24"/>
        </w:rPr>
        <w:t>n</w:t>
      </w:r>
      <w:r w:rsidR="00E360CF" w:rsidRPr="00D3733D">
        <w:rPr>
          <w:szCs w:val="24"/>
        </w:rPr>
        <w:t xml:space="preserve"> RIR</w:t>
      </w:r>
      <w:r w:rsidRPr="00D3733D">
        <w:rPr>
          <w:szCs w:val="24"/>
        </w:rPr>
        <w:t xml:space="preserve">. The SNR, </w:t>
      </w:r>
      <w:r w:rsidR="005C655C" w:rsidRPr="00D3733D">
        <w:rPr>
          <w:szCs w:val="24"/>
        </w:rPr>
        <w:t xml:space="preserve">i.e., </w:t>
      </w:r>
      <w:r w:rsidRPr="00D3733D">
        <w:rPr>
          <w:szCs w:val="24"/>
        </w:rPr>
        <w:t>peak-to-noise-f</w:t>
      </w:r>
      <w:r w:rsidR="00475027" w:rsidRPr="00D3733D">
        <w:rPr>
          <w:szCs w:val="24"/>
        </w:rPr>
        <w:t>loor ratio, of approximately 90 </w:t>
      </w:r>
      <w:r w:rsidRPr="00D3733D">
        <w:rPr>
          <w:szCs w:val="24"/>
        </w:rPr>
        <w:t xml:space="preserve">dB is observed from the measured </w:t>
      </w:r>
      <w:r w:rsidR="001A0419" w:rsidRPr="00D3733D">
        <w:rPr>
          <w:szCs w:val="24"/>
        </w:rPr>
        <w:t>RIR</w:t>
      </w:r>
      <w:r w:rsidRPr="00D3733D">
        <w:rPr>
          <w:szCs w:val="24"/>
        </w:rPr>
        <w:t>.</w:t>
      </w:r>
    </w:p>
    <w:p w14:paraId="6D35A79A" w14:textId="406A5BCC" w:rsidR="001D540D" w:rsidRPr="00D3733D" w:rsidRDefault="001D540D" w:rsidP="001D540D">
      <w:pPr>
        <w:pStyle w:val="Figure"/>
      </w:pPr>
      <w:r w:rsidRPr="00D3733D">
        <w:rPr>
          <w:noProof/>
          <w:lang w:eastAsia="en-GB"/>
        </w:rPr>
        <w:drawing>
          <wp:inline distT="0" distB="0" distL="0" distR="0" wp14:anchorId="4B507F5E" wp14:editId="4751E437">
            <wp:extent cx="3608839" cy="2578613"/>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570(18)_F16.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608839" cy="2578613"/>
                    </a:xfrm>
                    <a:prstGeom prst="rect">
                      <a:avLst/>
                    </a:prstGeom>
                  </pic:spPr>
                </pic:pic>
              </a:graphicData>
            </a:graphic>
          </wp:inline>
        </w:drawing>
      </w:r>
    </w:p>
    <w:p w14:paraId="3E6B9E08" w14:textId="0D7BCE31" w:rsidR="001D540D" w:rsidRPr="00D3733D" w:rsidRDefault="001D540D">
      <w:pPr>
        <w:pStyle w:val="FigureNoTitle0"/>
        <w:rPr>
          <w:szCs w:val="24"/>
        </w:rPr>
      </w:pPr>
      <w:r w:rsidRPr="00D3733D">
        <w:t xml:space="preserve">Figure 16 – An example of a room </w:t>
      </w:r>
      <w:r w:rsidRPr="00D3733D">
        <w:rPr>
          <w:szCs w:val="24"/>
        </w:rPr>
        <w:t xml:space="preserve">impulse response function RIR </w:t>
      </w:r>
      <w:r w:rsidRPr="00D3733D">
        <w:t xml:space="preserve">displayed in </w:t>
      </w:r>
      <w:r w:rsidR="005E4B6A" w:rsidRPr="00D3733D">
        <w:t>decibels</w:t>
      </w:r>
    </w:p>
    <w:p w14:paraId="52C15502" w14:textId="61A1DA9B" w:rsidR="0019315A" w:rsidRPr="00D3733D" w:rsidRDefault="005062D3">
      <w:pPr>
        <w:pStyle w:val="Normalaftertitle"/>
      </w:pPr>
      <w:r w:rsidRPr="00D3733D">
        <w:t xml:space="preserve">For </w:t>
      </w:r>
      <w:r w:rsidR="001A0419" w:rsidRPr="00D3733D">
        <w:t xml:space="preserve">RIR </w:t>
      </w:r>
      <w:r w:rsidRPr="00D3733D">
        <w:t>measurement, each loudspeaker is excited by a sine sweep signal. Compared to other types of excitation signals, swept sine is able to separate non-linear distortion created by the loudspeakers from the linear part of the impulse response function</w:t>
      </w:r>
      <w:r w:rsidR="00153CF7" w:rsidRPr="00D3733D">
        <w:t xml:space="preserve"> [b-Müller]</w:t>
      </w:r>
      <w:r w:rsidRPr="00D3733D">
        <w:t>. For the sake of convenience, the same notation as</w:t>
      </w:r>
      <w:r w:rsidR="00E608AC" w:rsidRPr="00D3733D">
        <w:t xml:space="preserve"> used in </w:t>
      </w:r>
      <w:r w:rsidR="00C44297" w:rsidRPr="00D3733D">
        <w:t xml:space="preserve">clause </w:t>
      </w:r>
      <w:r w:rsidR="008471B4" w:rsidRPr="00D3733D">
        <w:t>8.2</w:t>
      </w:r>
      <w:r w:rsidR="00E608AC" w:rsidRPr="00D3733D">
        <w:t xml:space="preserve">.6 </w:t>
      </w:r>
      <w:r w:rsidRPr="00D3733D">
        <w:t xml:space="preserve">is used </w:t>
      </w:r>
      <w:r w:rsidR="00E608AC" w:rsidRPr="00D3733D">
        <w:t>in the following</w:t>
      </w:r>
      <w:r w:rsidRPr="00D3733D">
        <w:t>. The deconvolution of input and output signals can be done by dividing the microphone signal</w:t>
      </w:r>
      <w:r w:rsidR="008539D6" w:rsidRPr="00D3733D">
        <w:t xml:space="preserve"> </w:t>
      </w:r>
      <w:r w:rsidR="008539D6" w:rsidRPr="00D3733D">
        <w:rPr>
          <w:i/>
          <w:iCs/>
        </w:rPr>
        <w:t>Y</w:t>
      </w:r>
      <w:r w:rsidR="008539D6" w:rsidRPr="00D3733D">
        <w:t>(</w:t>
      </w:r>
      <w:r w:rsidR="008539D6" w:rsidRPr="00D3733D">
        <w:rPr>
          <w:i/>
          <w:iCs/>
        </w:rPr>
        <w:t>f</w:t>
      </w:r>
      <w:r w:rsidR="008539D6" w:rsidRPr="00D3733D">
        <w:t xml:space="preserve">) </w:t>
      </w:r>
      <w:r w:rsidRPr="00D3733D">
        <w:t>by the loudspeaker excitation signal</w:t>
      </w:r>
      <w:r w:rsidR="008539D6" w:rsidRPr="00D3733D">
        <w:t xml:space="preserve"> </w:t>
      </w:r>
      <w:r w:rsidR="008539D6" w:rsidRPr="00D3733D">
        <w:rPr>
          <w:i/>
          <w:iCs/>
        </w:rPr>
        <w:t>S</w:t>
      </w:r>
      <w:r w:rsidR="008539D6" w:rsidRPr="00D3733D">
        <w:t>(</w:t>
      </w:r>
      <w:r w:rsidR="008539D6" w:rsidRPr="00D3733D">
        <w:rPr>
          <w:i/>
          <w:iCs/>
        </w:rPr>
        <w:t>f</w:t>
      </w:r>
      <w:r w:rsidR="008539D6" w:rsidRPr="00D3733D">
        <w:t xml:space="preserve">) </w:t>
      </w:r>
      <w:r w:rsidRPr="00D3733D">
        <w:t>in the frequency domain and subsequently taking the inverse FFT of the division.</w:t>
      </w:r>
      <w:r w:rsidR="008539D6" w:rsidRPr="00D3733D">
        <w:t xml:space="preserve"> </w:t>
      </w:r>
      <w:r w:rsidR="008539D6" w:rsidRPr="00D3733D">
        <w:rPr>
          <w:i/>
          <w:iCs/>
        </w:rPr>
        <w:t>H</w:t>
      </w:r>
      <w:r w:rsidR="008539D6" w:rsidRPr="00D3733D">
        <w:t>(</w:t>
      </w:r>
      <w:r w:rsidR="008539D6" w:rsidRPr="00D3733D">
        <w:rPr>
          <w:i/>
          <w:iCs/>
        </w:rPr>
        <w:t>f</w:t>
      </w:r>
      <w:r w:rsidR="008539D6" w:rsidRPr="00D3733D">
        <w:t>) d</w:t>
      </w:r>
      <w:r w:rsidRPr="00D3733D">
        <w:t xml:space="preserve">enotes the measured </w:t>
      </w:r>
      <w:r w:rsidR="001A0419" w:rsidRPr="00D3733D">
        <w:t xml:space="preserve">room </w:t>
      </w:r>
      <w:r w:rsidRPr="00D3733D">
        <w:t xml:space="preserve">frequency response </w:t>
      </w:r>
      <w:r w:rsidR="001A0419" w:rsidRPr="00D3733D">
        <w:t xml:space="preserve">(RFR) </w:t>
      </w:r>
      <w:r w:rsidRPr="00D3733D">
        <w:t>function and</w:t>
      </w:r>
      <w:r w:rsidR="008539D6" w:rsidRPr="00D3733D">
        <w:t xml:space="preserve"> </w:t>
      </w:r>
      <w:r w:rsidR="008539D6" w:rsidRPr="00D3733D">
        <w:rPr>
          <w:i/>
          <w:iCs/>
        </w:rPr>
        <w:t>h</w:t>
      </w:r>
      <w:r w:rsidR="008539D6" w:rsidRPr="00D3733D">
        <w:t>(</w:t>
      </w:r>
      <w:r w:rsidR="008539D6" w:rsidRPr="00D3733D">
        <w:rPr>
          <w:i/>
          <w:iCs/>
        </w:rPr>
        <w:t>t</w:t>
      </w:r>
      <w:r w:rsidR="008539D6" w:rsidRPr="00D3733D">
        <w:t xml:space="preserve">) </w:t>
      </w:r>
      <w:r w:rsidRPr="00D3733D">
        <w:t xml:space="preserve">is the corresponding </w:t>
      </w:r>
      <w:r w:rsidR="001A0419" w:rsidRPr="00D3733D">
        <w:t>RIR</w:t>
      </w:r>
      <w:r w:rsidRPr="00D3733D">
        <w:t>. The</w:t>
      </w:r>
      <w:r w:rsidR="008539D6" w:rsidRPr="00D3733D">
        <w:t xml:space="preserve"> frequency response function</w:t>
      </w:r>
      <w:r w:rsidRPr="00D3733D">
        <w:t>s are derived in the frequency range between 20 Hz to 20 kHz.</w:t>
      </w:r>
    </w:p>
    <w:p w14:paraId="5DE70C36" w14:textId="204F7F76" w:rsidR="005062D3" w:rsidRPr="00D3733D" w:rsidRDefault="00B96D0A" w:rsidP="008670AF">
      <w:pPr>
        <w:pStyle w:val="Heading4"/>
        <w:rPr>
          <w:rStyle w:val="Strong"/>
          <w:b/>
          <w:bCs w:val="0"/>
        </w:rPr>
      </w:pPr>
      <w:r w:rsidRPr="00D3733D">
        <w:rPr>
          <w:rStyle w:val="Strong"/>
          <w:b/>
          <w:bCs w:val="0"/>
        </w:rPr>
        <w:t>8.2.8.</w:t>
      </w:r>
      <w:r w:rsidR="000D4623" w:rsidRPr="00D3733D">
        <w:rPr>
          <w:rStyle w:val="Strong"/>
          <w:b/>
          <w:bCs w:val="0"/>
        </w:rPr>
        <w:t>3</w:t>
      </w:r>
      <w:r w:rsidR="001D540D" w:rsidRPr="00D3733D">
        <w:rPr>
          <w:rStyle w:val="Strong"/>
          <w:b/>
          <w:bCs w:val="0"/>
        </w:rPr>
        <w:tab/>
      </w:r>
      <w:r w:rsidRPr="00D3733D">
        <w:t>Step 4</w:t>
      </w:r>
      <w:r w:rsidR="00496DA6">
        <w:t>,</w:t>
      </w:r>
      <w:r w:rsidR="005D398A" w:rsidRPr="00D3733D">
        <w:t xml:space="preserve"> </w:t>
      </w:r>
      <w:r w:rsidR="00706AEA" w:rsidRPr="00D3733D">
        <w:t>a</w:t>
      </w:r>
      <w:r w:rsidRPr="00D3733D">
        <w:t xml:space="preserve"> – </w:t>
      </w:r>
      <w:r w:rsidR="005062D3" w:rsidRPr="00D3733D">
        <w:rPr>
          <w:rStyle w:val="Strong"/>
          <w:b/>
          <w:bCs w:val="0"/>
        </w:rPr>
        <w:t>Inversion procedure</w:t>
      </w:r>
    </w:p>
    <w:p w14:paraId="03CC4F55" w14:textId="5E0686EC" w:rsidR="005062D3" w:rsidRPr="00D3733D" w:rsidRDefault="00C77C9A" w:rsidP="005062D3">
      <w:pPr>
        <w:rPr>
          <w:szCs w:val="24"/>
        </w:rPr>
      </w:pPr>
      <w:r w:rsidRPr="00D3733D">
        <w:rPr>
          <w:szCs w:val="24"/>
        </w:rPr>
        <w:t>A detailed description of t</w:t>
      </w:r>
      <w:r w:rsidR="005062D3" w:rsidRPr="00D3733D">
        <w:rPr>
          <w:szCs w:val="24"/>
        </w:rPr>
        <w:t xml:space="preserve">he matrix inversion method </w:t>
      </w:r>
      <w:r w:rsidRPr="00D3733D">
        <w:rPr>
          <w:szCs w:val="24"/>
        </w:rPr>
        <w:t xml:space="preserve">used by </w:t>
      </w:r>
      <w:r w:rsidR="00706AEA" w:rsidRPr="00D3733D">
        <w:rPr>
          <w:szCs w:val="24"/>
        </w:rPr>
        <w:t>the m</w:t>
      </w:r>
      <w:r w:rsidRPr="00D3733D">
        <w:rPr>
          <w:szCs w:val="24"/>
        </w:rPr>
        <w:t xml:space="preserve">ulti-point method </w:t>
      </w:r>
      <w:r w:rsidR="001A0419" w:rsidRPr="00D3733D">
        <w:rPr>
          <w:szCs w:val="24"/>
        </w:rPr>
        <w:t xml:space="preserve">is </w:t>
      </w:r>
      <w:r w:rsidRPr="00D3733D">
        <w:rPr>
          <w:szCs w:val="24"/>
        </w:rPr>
        <w:t>provided in [b-Kirkeby 1996]</w:t>
      </w:r>
      <w:r w:rsidR="005062D3" w:rsidRPr="00D3733D">
        <w:rPr>
          <w:szCs w:val="24"/>
        </w:rPr>
        <w:t>. When playing a set of signals through loudspeakers, the resulting signals at microphone positions can be formulated as</w:t>
      </w:r>
    </w:p>
    <w:p w14:paraId="09FE02B0" w14:textId="70B9D893" w:rsidR="001D540D" w:rsidRPr="00D3733D" w:rsidRDefault="001D540D" w:rsidP="001D540D">
      <w:pPr>
        <w:pStyle w:val="Equation"/>
      </w:pPr>
      <w:r w:rsidRPr="00D3733D">
        <w:lastRenderedPageBreak/>
        <w:tab/>
      </w:r>
      <w:r w:rsidRPr="00D3733D">
        <w:tab/>
      </w:r>
      <m:oMath>
        <m:d>
          <m:dPr>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w</m:t>
                      </m:r>
                    </m:e>
                    <m:sub>
                      <m:r>
                        <m:rPr>
                          <m:sty m:val="p"/>
                        </m:rPr>
                        <w:rPr>
                          <w:rFonts w:ascii="Cambria Math" w:hAnsi="Cambria Math"/>
                        </w:rPr>
                        <m:t>1</m:t>
                      </m:r>
                    </m:sub>
                  </m:sSub>
                </m:e>
              </m:mr>
              <m:mr>
                <m:e>
                  <m:r>
                    <m:rPr>
                      <m:sty m:val="p"/>
                    </m:rPr>
                    <w:rPr>
                      <w:rFonts w:ascii="Cambria Math" w:hAnsi="Cambria Math"/>
                    </w:rPr>
                    <m:t>⋮</m:t>
                  </m:r>
                  <m:ctrlPr>
                    <w:rPr>
                      <w:rFonts w:ascii="Cambria Math" w:eastAsia="Cambria Math" w:hAnsi="Cambria Math" w:cs="Cambria Math"/>
                    </w:rPr>
                  </m:ctrlPr>
                </m:e>
              </m:mr>
              <m:mr>
                <m:e>
                  <m:sSub>
                    <m:sSubPr>
                      <m:ctrlPr>
                        <w:rPr>
                          <w:rFonts w:ascii="Cambria Math" w:eastAsia="Cambria Math" w:hAnsi="Cambria Math" w:cs="Cambria Math"/>
                        </w:rPr>
                      </m:ctrlPr>
                    </m:sSubPr>
                    <m:e>
                      <m:r>
                        <w:rPr>
                          <w:rFonts w:ascii="Cambria Math" w:eastAsia="Cambria Math" w:hAnsi="Cambria Math" w:cs="Cambria Math"/>
                        </w:rPr>
                        <m:t>w</m:t>
                      </m:r>
                    </m:e>
                    <m:sub>
                      <m:r>
                        <w:rPr>
                          <w:rFonts w:ascii="Cambria Math" w:eastAsia="Cambria Math" w:hAnsi="Cambria Math" w:cs="Cambria Math"/>
                        </w:rPr>
                        <m:t>r</m:t>
                      </m:r>
                    </m:sub>
                  </m:sSub>
                </m:e>
              </m:mr>
            </m:m>
          </m:e>
        </m:d>
        <m:r>
          <m:rPr>
            <m:sty m:val="p"/>
          </m:rPr>
          <w:rPr>
            <w:rFonts w:ascii="Cambria Math" w:hAnsi="Cambria Math"/>
          </w:rPr>
          <m:t>=</m:t>
        </m:r>
        <m:d>
          <m:dPr>
            <m:ctrlPr>
              <w:rPr>
                <w:rFonts w:ascii="Cambria Math" w:hAnsi="Cambria Math"/>
              </w:rPr>
            </m:ctrlPr>
          </m:dPr>
          <m:e>
            <m:m>
              <m:mPr>
                <m:mcs>
                  <m:mc>
                    <m:mcPr>
                      <m:count m:val="3"/>
                      <m:mcJc m:val="center"/>
                    </m:mcPr>
                  </m:mc>
                </m:mcs>
                <m:ctrlPr>
                  <w:rPr>
                    <w:rFonts w:ascii="Cambria Math" w:hAnsi="Cambria Math"/>
                  </w:rPr>
                </m:ctrlPr>
              </m:mPr>
              <m:mr>
                <m:e>
                  <m:sSub>
                    <m:sSubPr>
                      <m:ctrlPr>
                        <w:rPr>
                          <w:rFonts w:ascii="Cambria Math" w:hAnsi="Cambria Math"/>
                        </w:rPr>
                      </m:ctrlPr>
                    </m:sSubPr>
                    <m:e>
                      <m:r>
                        <w:rPr>
                          <w:rFonts w:ascii="Cambria Math" w:hAnsi="Cambria Math"/>
                        </w:rPr>
                        <m:t>H</m:t>
                      </m:r>
                    </m:e>
                    <m:sub>
                      <m:r>
                        <m:rPr>
                          <m:sty m:val="p"/>
                        </m:rPr>
                        <w:rPr>
                          <w:rFonts w:ascii="Cambria Math" w:hAnsi="Cambria Math"/>
                        </w:rPr>
                        <m:t>1,1</m:t>
                      </m:r>
                    </m:sub>
                  </m:sSub>
                </m:e>
                <m:e>
                  <m:r>
                    <m:rPr>
                      <m:sty m:val="p"/>
                    </m:rPr>
                    <w:rPr>
                      <w:rFonts w:ascii="Cambria Math" w:hAnsi="Cambria Math"/>
                    </w:rPr>
                    <m:t>⋯</m:t>
                  </m:r>
                </m:e>
                <m:e>
                  <m:sSub>
                    <m:sSubPr>
                      <m:ctrlPr>
                        <w:rPr>
                          <w:rFonts w:ascii="Cambria Math" w:hAnsi="Cambria Math"/>
                        </w:rPr>
                      </m:ctrlPr>
                    </m:sSubPr>
                    <m:e>
                      <m:r>
                        <w:rPr>
                          <w:rFonts w:ascii="Cambria Math" w:hAnsi="Cambria Math"/>
                        </w:rPr>
                        <m:t>H</m:t>
                      </m:r>
                    </m:e>
                    <m:sub>
                      <m:r>
                        <m:rPr>
                          <m:sty m:val="p"/>
                        </m:rPr>
                        <w:rPr>
                          <w:rFonts w:ascii="Cambria Math" w:hAnsi="Cambria Math"/>
                        </w:rPr>
                        <m:t>1,</m:t>
                      </m:r>
                      <m:r>
                        <w:rPr>
                          <w:rFonts w:ascii="Cambria Math" w:hAnsi="Cambria Math"/>
                        </w:rPr>
                        <m:t>l</m:t>
                      </m:r>
                    </m:sub>
                  </m:sSub>
                </m:e>
              </m:mr>
              <m:mr>
                <m:e>
                  <m:r>
                    <m:rPr>
                      <m:sty m:val="p"/>
                    </m:rPr>
                    <w:rPr>
                      <w:rFonts w:ascii="Cambria Math" w:hAnsi="Cambria Math"/>
                    </w:rPr>
                    <m:t>⋮</m:t>
                  </m:r>
                </m:e>
                <m:e>
                  <m:r>
                    <m:rPr>
                      <m:sty m:val="p"/>
                    </m:rPr>
                    <w:rPr>
                      <w:rFonts w:ascii="Cambria Math" w:hAnsi="Cambria Math"/>
                    </w:rPr>
                    <m:t>⋱</m:t>
                  </m:r>
                </m:e>
                <m:e>
                  <m:r>
                    <m:rPr>
                      <m:sty m:val="p"/>
                    </m:rPr>
                    <w:rPr>
                      <w:rFonts w:ascii="Cambria Math" w:hAnsi="Cambria Math"/>
                    </w:rPr>
                    <m:t>⋮</m:t>
                  </m:r>
                </m:e>
              </m:mr>
              <m:mr>
                <m:e>
                  <m:sSub>
                    <m:sSubPr>
                      <m:ctrlPr>
                        <w:rPr>
                          <w:rFonts w:ascii="Cambria Math" w:hAnsi="Cambria Math"/>
                        </w:rPr>
                      </m:ctrlPr>
                    </m:sSubPr>
                    <m:e>
                      <m:r>
                        <w:rPr>
                          <w:rFonts w:ascii="Cambria Math" w:hAnsi="Cambria Math"/>
                        </w:rPr>
                        <m:t>H</m:t>
                      </m:r>
                    </m:e>
                    <m:sub>
                      <m:r>
                        <w:rPr>
                          <w:rFonts w:ascii="Cambria Math" w:hAnsi="Cambria Math"/>
                        </w:rPr>
                        <m:t>r</m:t>
                      </m:r>
                      <m:r>
                        <m:rPr>
                          <m:sty m:val="p"/>
                        </m:rPr>
                        <w:rPr>
                          <w:rFonts w:ascii="Cambria Math" w:hAnsi="Cambria Math"/>
                        </w:rPr>
                        <m:t>,1</m:t>
                      </m:r>
                    </m:sub>
                  </m:sSub>
                </m:e>
                <m:e>
                  <m:r>
                    <m:rPr>
                      <m:sty m:val="p"/>
                    </m:rPr>
                    <w:rPr>
                      <w:rFonts w:ascii="Cambria Math" w:hAnsi="Cambria Math"/>
                    </w:rPr>
                    <m:t>⋯</m:t>
                  </m:r>
                </m:e>
                <m:e>
                  <m:sSub>
                    <m:sSubPr>
                      <m:ctrlPr>
                        <w:rPr>
                          <w:rFonts w:ascii="Cambria Math" w:hAnsi="Cambria Math"/>
                        </w:rPr>
                      </m:ctrlPr>
                    </m:sSubPr>
                    <m:e>
                      <m:r>
                        <w:rPr>
                          <w:rFonts w:ascii="Cambria Math" w:hAnsi="Cambria Math"/>
                        </w:rPr>
                        <m:t>H</m:t>
                      </m:r>
                    </m:e>
                    <m:sub>
                      <m:r>
                        <w:rPr>
                          <w:rFonts w:ascii="Cambria Math" w:hAnsi="Cambria Math"/>
                        </w:rPr>
                        <m:t>r</m:t>
                      </m:r>
                      <m:r>
                        <m:rPr>
                          <m:sty m:val="p"/>
                        </m:rPr>
                        <w:rPr>
                          <w:rFonts w:ascii="Cambria Math" w:hAnsi="Cambria Math"/>
                        </w:rPr>
                        <m:t>,</m:t>
                      </m:r>
                      <m:r>
                        <w:rPr>
                          <w:rFonts w:ascii="Cambria Math" w:hAnsi="Cambria Math"/>
                        </w:rPr>
                        <m:t>l</m:t>
                      </m:r>
                    </m:sub>
                  </m:sSub>
                </m:e>
              </m:mr>
            </m:m>
          </m:e>
        </m:d>
        <m:d>
          <m:dPr>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v</m:t>
                      </m:r>
                    </m:e>
                    <m:sub>
                      <m:r>
                        <m:rPr>
                          <m:sty m:val="p"/>
                        </m:rPr>
                        <w:rPr>
                          <w:rFonts w:ascii="Cambria Math" w:hAnsi="Cambria Math"/>
                        </w:rPr>
                        <m:t>1</m:t>
                      </m:r>
                    </m:sub>
                  </m:sSub>
                </m:e>
              </m:mr>
              <m:mr>
                <m:e>
                  <m:r>
                    <m:rPr>
                      <m:sty m:val="p"/>
                    </m:rPr>
                    <w:rPr>
                      <w:rFonts w:ascii="Cambria Math" w:hAnsi="Cambria Math"/>
                    </w:rPr>
                    <m:t>⋮</m:t>
                  </m:r>
                  <m:ctrlPr>
                    <w:rPr>
                      <w:rFonts w:ascii="Cambria Math" w:eastAsia="Cambria Math" w:hAnsi="Cambria Math" w:cs="Cambria Math"/>
                    </w:rPr>
                  </m:ctrlPr>
                </m:e>
              </m:mr>
              <m:mr>
                <m:e>
                  <m:sSub>
                    <m:sSubPr>
                      <m:ctrlPr>
                        <w:rPr>
                          <w:rFonts w:ascii="Cambria Math" w:eastAsia="Cambria Math" w:hAnsi="Cambria Math" w:cs="Cambria Math"/>
                        </w:rPr>
                      </m:ctrlPr>
                    </m:sSubPr>
                    <m:e>
                      <m:r>
                        <w:rPr>
                          <w:rFonts w:ascii="Cambria Math" w:eastAsia="Cambria Math" w:hAnsi="Cambria Math" w:cs="Cambria Math"/>
                        </w:rPr>
                        <m:t>v</m:t>
                      </m:r>
                    </m:e>
                    <m:sub>
                      <m:r>
                        <w:rPr>
                          <w:rFonts w:ascii="Cambria Math" w:eastAsia="Cambria Math" w:hAnsi="Cambria Math" w:cs="Cambria Math"/>
                        </w:rPr>
                        <m:t>l</m:t>
                      </m:r>
                    </m:sub>
                  </m:sSub>
                </m:e>
              </m:mr>
            </m:m>
          </m:e>
        </m:d>
      </m:oMath>
      <w:r w:rsidRPr="00D3733D">
        <w:tab/>
        <w:t>(8-17)</w:t>
      </w:r>
    </w:p>
    <w:p w14:paraId="76CBD66C" w14:textId="125337F2" w:rsidR="005062D3" w:rsidRPr="00D3733D" w:rsidRDefault="005062D3">
      <w:pPr>
        <w:rPr>
          <w:szCs w:val="24"/>
        </w:rPr>
      </w:pPr>
      <w:r w:rsidRPr="00D3733D">
        <w:rPr>
          <w:szCs w:val="24"/>
        </w:rPr>
        <w:t xml:space="preserve">where </w:t>
      </w:r>
      <m:oMath>
        <m:r>
          <w:rPr>
            <w:rFonts w:ascii="Cambria Math" w:hAnsi="Cambria Math"/>
            <w:szCs w:val="24"/>
          </w:rPr>
          <m:t>v</m:t>
        </m:r>
      </m:oMath>
      <w:r w:rsidRPr="00D3733D">
        <w:rPr>
          <w:szCs w:val="24"/>
        </w:rPr>
        <w:t xml:space="preserve"> is the loudspeaker signal, </w:t>
      </w:r>
      <m:oMath>
        <m:r>
          <w:rPr>
            <w:rFonts w:ascii="Cambria Math" w:hAnsi="Cambria Math"/>
            <w:szCs w:val="24"/>
          </w:rPr>
          <m:t>w</m:t>
        </m:r>
      </m:oMath>
      <w:r w:rsidRPr="00D3733D">
        <w:rPr>
          <w:szCs w:val="24"/>
        </w:rPr>
        <w:t xml:space="preserve"> is the reproduced signal measured at microphones, and </w:t>
      </w:r>
      <m:oMath>
        <m:sSub>
          <m:sSubPr>
            <m:ctrlPr>
              <w:rPr>
                <w:rFonts w:ascii="Cambria Math" w:hAnsi="Cambria Math"/>
                <w:i/>
                <w:szCs w:val="24"/>
              </w:rPr>
            </m:ctrlPr>
          </m:sSubPr>
          <m:e>
            <m:r>
              <w:rPr>
                <w:rFonts w:ascii="Cambria Math" w:hAnsi="Cambria Math"/>
                <w:szCs w:val="24"/>
              </w:rPr>
              <m:t>H</m:t>
            </m:r>
          </m:e>
          <m:sub>
            <m:r>
              <w:rPr>
                <w:rFonts w:ascii="Cambria Math" w:hAnsi="Cambria Math"/>
                <w:szCs w:val="24"/>
              </w:rPr>
              <m:t>r,l</m:t>
            </m:r>
          </m:sub>
        </m:sSub>
      </m:oMath>
      <w:r w:rsidRPr="00D3733D">
        <w:rPr>
          <w:szCs w:val="24"/>
        </w:rPr>
        <w:t xml:space="preserve"> is the RFR between the </w:t>
      </w:r>
      <w:r w:rsidRPr="00D3733D">
        <w:rPr>
          <w:i/>
          <w:szCs w:val="24"/>
        </w:rPr>
        <w:t>l</w:t>
      </w:r>
      <w:r w:rsidRPr="00D3733D">
        <w:rPr>
          <w:szCs w:val="24"/>
        </w:rPr>
        <w:t xml:space="preserve">th loudspeaker and the </w:t>
      </w:r>
      <w:r w:rsidRPr="00D3733D">
        <w:rPr>
          <w:i/>
          <w:szCs w:val="24"/>
        </w:rPr>
        <w:t>r</w:t>
      </w:r>
      <w:r w:rsidRPr="00D3733D">
        <w:rPr>
          <w:szCs w:val="24"/>
        </w:rPr>
        <w:t xml:space="preserve">th microphone. The pseudo inverse of the RFR matrix </w:t>
      </w:r>
      <w:r w:rsidRPr="00D3733D">
        <w:rPr>
          <w:b/>
          <w:szCs w:val="24"/>
        </w:rPr>
        <w:t>H</w:t>
      </w:r>
      <w:r w:rsidRPr="00D3733D">
        <w:rPr>
          <w:szCs w:val="24"/>
        </w:rPr>
        <w:t xml:space="preserve"> can be calculated by making use of Thikonov regularization.</w:t>
      </w:r>
    </w:p>
    <w:p w14:paraId="3B0385F5" w14:textId="6F1C85D0" w:rsidR="001D540D" w:rsidRPr="00D3733D" w:rsidRDefault="001D540D" w:rsidP="001D540D">
      <w:pPr>
        <w:pStyle w:val="Equation"/>
      </w:pPr>
      <w:r w:rsidRPr="00D3733D">
        <w:tab/>
      </w:r>
      <w:r w:rsidRPr="00D3733D">
        <w:tab/>
      </w:r>
      <m:oMath>
        <m:r>
          <m:rPr>
            <m:sty m:val="b"/>
          </m:rPr>
          <w:rPr>
            <w:rFonts w:ascii="Cambria Math" w:hAnsi="Cambria Math"/>
          </w:rPr>
          <m:t>C</m:t>
        </m:r>
        <m:r>
          <m:rPr>
            <m:sty m:val="p"/>
          </m:rPr>
          <w:rPr>
            <w:rFonts w:ascii="Cambria Math" w:hAnsi="Cambria Math"/>
          </w:rPr>
          <m:t>=</m:t>
        </m:r>
        <m:sSup>
          <m:sSupPr>
            <m:ctrlPr>
              <w:rPr>
                <w:rFonts w:ascii="Cambria Math" w:hAnsi="Cambria Math"/>
                <w:iCs/>
              </w:rPr>
            </m:ctrlPr>
          </m:sSupPr>
          <m:e>
            <m:d>
              <m:dPr>
                <m:ctrlPr>
                  <w:rPr>
                    <w:rFonts w:ascii="Cambria Math" w:hAnsi="Cambria Math"/>
                    <w:iCs/>
                  </w:rPr>
                </m:ctrlPr>
              </m:dPr>
              <m:e>
                <m:sSup>
                  <m:sSupPr>
                    <m:ctrlPr>
                      <w:rPr>
                        <w:rFonts w:ascii="Cambria Math" w:hAnsi="Cambria Math"/>
                        <w:iCs/>
                      </w:rPr>
                    </m:ctrlPr>
                  </m:sSupPr>
                  <m:e>
                    <m:r>
                      <m:rPr>
                        <m:sty m:val="b"/>
                      </m:rPr>
                      <w:rPr>
                        <w:rFonts w:ascii="Cambria Math" w:hAnsi="Cambria Math"/>
                      </w:rPr>
                      <m:t>H</m:t>
                    </m:r>
                  </m:e>
                  <m:sup>
                    <m:r>
                      <m:rPr>
                        <m:sty m:val="p"/>
                      </m:rPr>
                      <w:rPr>
                        <w:rFonts w:ascii="Cambria Math" w:hAnsi="Cambria Math"/>
                      </w:rPr>
                      <m:t>*</m:t>
                    </m:r>
                  </m:sup>
                </m:sSup>
                <m:r>
                  <m:rPr>
                    <m:sty m:val="b"/>
                  </m:rPr>
                  <w:rPr>
                    <w:rFonts w:ascii="Cambria Math" w:hAnsi="Cambria Math"/>
                  </w:rPr>
                  <m:t>H</m:t>
                </m:r>
                <m:r>
                  <m:rPr>
                    <m:sty m:val="p"/>
                  </m:rPr>
                  <w:rPr>
                    <w:rFonts w:ascii="Cambria Math" w:hAnsi="Cambria Math"/>
                  </w:rPr>
                  <m:t>+β</m:t>
                </m:r>
                <m:r>
                  <m:rPr>
                    <m:sty m:val="b"/>
                  </m:rPr>
                  <w:rPr>
                    <w:rFonts w:ascii="Cambria Math" w:hAnsi="Cambria Math"/>
                  </w:rPr>
                  <m:t>I</m:t>
                </m:r>
              </m:e>
            </m:d>
          </m:e>
          <m:sup>
            <m:r>
              <m:rPr>
                <m:sty m:val="p"/>
              </m:rPr>
              <w:rPr>
                <w:rFonts w:ascii="Cambria Math" w:hAnsi="Cambria Math"/>
              </w:rPr>
              <m:t>-</m:t>
            </m:r>
            <m:r>
              <m:rPr>
                <m:sty m:val="b"/>
              </m:rPr>
              <w:rPr>
                <w:rFonts w:ascii="Cambria Math" w:hAnsi="Cambria Math"/>
              </w:rPr>
              <m:t>1</m:t>
            </m:r>
          </m:sup>
        </m:sSup>
        <m:sSup>
          <m:sSupPr>
            <m:ctrlPr>
              <w:rPr>
                <w:rFonts w:ascii="Cambria Math" w:hAnsi="Cambria Math"/>
                <w:iCs/>
              </w:rPr>
            </m:ctrlPr>
          </m:sSupPr>
          <m:e>
            <m:r>
              <m:rPr>
                <m:sty m:val="b"/>
              </m:rPr>
              <w:rPr>
                <w:rFonts w:ascii="Cambria Math" w:hAnsi="Cambria Math"/>
              </w:rPr>
              <m:t>H</m:t>
            </m:r>
          </m:e>
          <m:sup>
            <m:r>
              <m:rPr>
                <m:sty m:val="p"/>
              </m:rPr>
              <w:rPr>
                <w:rFonts w:ascii="Cambria Math" w:hAnsi="Cambria Math"/>
              </w:rPr>
              <m:t>*</m:t>
            </m:r>
          </m:sup>
        </m:sSup>
      </m:oMath>
      <w:r w:rsidRPr="00D3733D">
        <w:tab/>
        <w:t>(8-18)</w:t>
      </w:r>
    </w:p>
    <w:p w14:paraId="13EACE46" w14:textId="1B5E6510" w:rsidR="005062D3" w:rsidRPr="00D3733D" w:rsidRDefault="001A0419" w:rsidP="00D66ECA">
      <w:pPr>
        <w:rPr>
          <w:szCs w:val="24"/>
        </w:rPr>
      </w:pPr>
      <w:r w:rsidRPr="00D3733D">
        <w:rPr>
          <w:szCs w:val="24"/>
        </w:rPr>
        <w:t>W</w:t>
      </w:r>
      <w:r w:rsidR="005062D3" w:rsidRPr="00D3733D">
        <w:rPr>
          <w:szCs w:val="24"/>
        </w:rPr>
        <w:t>here</w:t>
      </w:r>
      <w:r w:rsidRPr="00D3733D">
        <w:rPr>
          <w:szCs w:val="24"/>
        </w:rPr>
        <w:t xml:space="preserve"> </w:t>
      </w:r>
      <w:r w:rsidRPr="00D3733D">
        <w:rPr>
          <w:b/>
          <w:szCs w:val="24"/>
        </w:rPr>
        <w:t>C</w:t>
      </w:r>
      <w:r w:rsidRPr="00D3733D">
        <w:rPr>
          <w:szCs w:val="24"/>
        </w:rPr>
        <w:t xml:space="preserve"> i</w:t>
      </w:r>
      <w:r w:rsidR="005062D3" w:rsidRPr="00D3733D">
        <w:rPr>
          <w:szCs w:val="24"/>
        </w:rPr>
        <w:t>s the inverse matrix of the RFR matrix</w:t>
      </w:r>
      <w:r w:rsidRPr="00D3733D">
        <w:rPr>
          <w:szCs w:val="24"/>
        </w:rPr>
        <w:t xml:space="preserve"> </w:t>
      </w:r>
      <w:r w:rsidRPr="00D3733D">
        <w:rPr>
          <w:b/>
          <w:szCs w:val="24"/>
        </w:rPr>
        <w:t>H</w:t>
      </w:r>
      <w:r w:rsidRPr="00D3733D">
        <w:rPr>
          <w:bCs/>
          <w:szCs w:val="24"/>
        </w:rPr>
        <w:t xml:space="preserve">, </w:t>
      </w:r>
      <w:r w:rsidRPr="00D3733D">
        <w:rPr>
          <w:b/>
          <w:szCs w:val="24"/>
        </w:rPr>
        <w:t>I</w:t>
      </w:r>
      <w:r w:rsidRPr="00D3733D">
        <w:rPr>
          <w:szCs w:val="24"/>
        </w:rPr>
        <w:t xml:space="preserve"> </w:t>
      </w:r>
      <w:r w:rsidR="005062D3" w:rsidRPr="00D3733D">
        <w:rPr>
          <w:szCs w:val="24"/>
        </w:rPr>
        <w:t>is the identity matrix, and</w:t>
      </w:r>
      <w:r w:rsidRPr="00D3733D">
        <w:rPr>
          <w:szCs w:val="24"/>
        </w:rPr>
        <w:t xml:space="preserve"> </w:t>
      </w:r>
      <w:r w:rsidRPr="007B4919">
        <w:rPr>
          <w:iCs/>
        </w:rPr>
        <w:t xml:space="preserve">β </w:t>
      </w:r>
      <w:r w:rsidR="005062D3" w:rsidRPr="007B4919">
        <w:rPr>
          <w:iCs/>
          <w:szCs w:val="24"/>
        </w:rPr>
        <w:t xml:space="preserve">is a regularization parameter. The regularization parameter, </w:t>
      </w:r>
      <w:r w:rsidR="005C655C" w:rsidRPr="007B4919">
        <w:rPr>
          <w:iCs/>
          <w:szCs w:val="24"/>
        </w:rPr>
        <w:t xml:space="preserve">i.e., </w:t>
      </w:r>
      <w:r w:rsidRPr="007B4919">
        <w:rPr>
          <w:iCs/>
        </w:rPr>
        <w:t>β</w:t>
      </w:r>
      <w:r w:rsidRPr="007B4919">
        <w:rPr>
          <w:iCs/>
          <w:szCs w:val="24"/>
        </w:rPr>
        <w:t xml:space="preserve">, </w:t>
      </w:r>
      <w:proofErr w:type="gramStart"/>
      <w:r w:rsidR="005062D3" w:rsidRPr="007B4919">
        <w:rPr>
          <w:iCs/>
          <w:szCs w:val="24"/>
        </w:rPr>
        <w:t>is introduced</w:t>
      </w:r>
      <w:proofErr w:type="gramEnd"/>
      <w:r w:rsidR="005062D3" w:rsidRPr="007B4919">
        <w:rPr>
          <w:iCs/>
          <w:szCs w:val="24"/>
        </w:rPr>
        <w:t xml:space="preserve"> to make the matrix inversion more stable. T</w:t>
      </w:r>
      <w:r w:rsidR="005062D3" w:rsidRPr="007B4919">
        <w:rPr>
          <w:iCs/>
        </w:rPr>
        <w:t>he threshold for the regularization parameter in d</w:t>
      </w:r>
      <w:r w:rsidR="00C46DA6" w:rsidRPr="007B4919">
        <w:rPr>
          <w:iCs/>
        </w:rPr>
        <w:t>ecibels</w:t>
      </w:r>
      <w:r w:rsidR="005062D3" w:rsidRPr="007B4919">
        <w:rPr>
          <w:iCs/>
        </w:rPr>
        <w:t xml:space="preserve">, </w:t>
      </w:r>
      <w:r w:rsidR="005C655C" w:rsidRPr="007B4919">
        <w:rPr>
          <w:iCs/>
        </w:rPr>
        <w:t xml:space="preserve">i.e., </w:t>
      </w:r>
      <w:proofErr w:type="gramStart"/>
      <w:r w:rsidR="005062D3" w:rsidRPr="007B4919">
        <w:rPr>
          <w:iCs/>
        </w:rPr>
        <w:t>20log</w:t>
      </w:r>
      <w:r w:rsidR="005062D3" w:rsidRPr="007B4919">
        <w:rPr>
          <w:iCs/>
          <w:vertAlign w:val="subscript"/>
        </w:rPr>
        <w:t>10</w:t>
      </w:r>
      <w:r w:rsidR="005062D3" w:rsidRPr="007B4919">
        <w:rPr>
          <w:iCs/>
        </w:rPr>
        <w:t>(</w:t>
      </w:r>
      <w:proofErr w:type="gramEnd"/>
      <w:r w:rsidR="005062D3" w:rsidRPr="007B4919">
        <w:rPr>
          <w:iCs/>
        </w:rPr>
        <w:t>1</w:t>
      </w:r>
      <w:r w:rsidR="00290232" w:rsidRPr="007B4919">
        <w:rPr>
          <w:iCs/>
        </w:rPr>
        <w:t>/β),</w:t>
      </w:r>
      <w:r w:rsidR="005062D3" w:rsidRPr="00D3733D">
        <w:t xml:space="preserve"> quantif</w:t>
      </w:r>
      <w:r w:rsidR="00C46DA6" w:rsidRPr="00D3733D">
        <w:t>ies</w:t>
      </w:r>
      <w:r w:rsidR="005062D3" w:rsidRPr="00D3733D">
        <w:t xml:space="preserve"> the amount of regularization. </w:t>
      </w:r>
      <w:r w:rsidR="005062D3" w:rsidRPr="00D3733D">
        <w:rPr>
          <w:szCs w:val="24"/>
        </w:rPr>
        <w:t xml:space="preserve">The matrix inversion procedure is applied for each frequency line separately, and the loudspeaker signals are calculated by </w:t>
      </w:r>
      <w:r w:rsidR="009340C3" w:rsidRPr="00D3733D">
        <w:rPr>
          <w:szCs w:val="24"/>
        </w:rPr>
        <w:t>E</w:t>
      </w:r>
      <w:r w:rsidR="005062D3" w:rsidRPr="00D3733D">
        <w:rPr>
          <w:szCs w:val="24"/>
        </w:rPr>
        <w:t>quation</w:t>
      </w:r>
      <w:r w:rsidR="009340C3" w:rsidRPr="00D3733D">
        <w:rPr>
          <w:szCs w:val="24"/>
        </w:rPr>
        <w:t xml:space="preserve"> 8-19</w:t>
      </w:r>
      <w:r w:rsidR="00475027" w:rsidRPr="00D3733D">
        <w:rPr>
          <w:szCs w:val="24"/>
        </w:rPr>
        <w:t>.</w:t>
      </w:r>
    </w:p>
    <w:p w14:paraId="57927E89" w14:textId="2A0D4355" w:rsidR="001D540D" w:rsidRPr="00D3733D" w:rsidRDefault="001D540D" w:rsidP="001D540D">
      <w:pPr>
        <w:pStyle w:val="Equation"/>
      </w:pPr>
      <w:r w:rsidRPr="00D3733D">
        <w:tab/>
      </w:r>
      <w:r w:rsidRPr="00D3733D">
        <w:tab/>
      </w:r>
      <m:oMath>
        <m:d>
          <m:dPr>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v</m:t>
                      </m:r>
                    </m:e>
                    <m:sub>
                      <m:r>
                        <m:rPr>
                          <m:sty m:val="p"/>
                        </m:rPr>
                        <w:rPr>
                          <w:rFonts w:ascii="Cambria Math" w:hAnsi="Cambria Math"/>
                        </w:rPr>
                        <m:t>1</m:t>
                      </m:r>
                    </m:sub>
                  </m:sSub>
                </m:e>
              </m:mr>
              <m:mr>
                <m:e>
                  <m:r>
                    <m:rPr>
                      <m:sty m:val="p"/>
                    </m:rPr>
                    <w:rPr>
                      <w:rFonts w:ascii="Cambria Math" w:hAnsi="Cambria Math"/>
                    </w:rPr>
                    <m:t>⋮</m:t>
                  </m:r>
                  <m:ctrlPr>
                    <w:rPr>
                      <w:rFonts w:ascii="Cambria Math" w:eastAsia="Cambria Math" w:hAnsi="Cambria Math" w:cs="Cambria Math"/>
                    </w:rPr>
                  </m:ctrlPr>
                </m:e>
              </m:mr>
              <m:mr>
                <m:e>
                  <m:sSub>
                    <m:sSubPr>
                      <m:ctrlPr>
                        <w:rPr>
                          <w:rFonts w:ascii="Cambria Math" w:eastAsia="Cambria Math" w:hAnsi="Cambria Math" w:cs="Cambria Math"/>
                        </w:rPr>
                      </m:ctrlPr>
                    </m:sSubPr>
                    <m:e>
                      <m:r>
                        <w:rPr>
                          <w:rFonts w:ascii="Cambria Math" w:eastAsia="Cambria Math" w:hAnsi="Cambria Math" w:cs="Cambria Math"/>
                        </w:rPr>
                        <m:t>v</m:t>
                      </m:r>
                    </m:e>
                    <m:sub>
                      <m:r>
                        <w:rPr>
                          <w:rFonts w:ascii="Cambria Math" w:eastAsia="Cambria Math" w:hAnsi="Cambria Math" w:cs="Cambria Math"/>
                        </w:rPr>
                        <m:t>r</m:t>
                      </m:r>
                    </m:sub>
                  </m:sSub>
                </m:e>
              </m:mr>
            </m:m>
          </m:e>
        </m:d>
        <m:r>
          <m:rPr>
            <m:sty m:val="p"/>
          </m:rPr>
          <w:rPr>
            <w:rFonts w:ascii="Cambria Math" w:hAnsi="Cambria Math"/>
          </w:rPr>
          <m:t>=</m:t>
        </m:r>
        <m:d>
          <m:dPr>
            <m:ctrlPr>
              <w:rPr>
                <w:rFonts w:ascii="Cambria Math" w:hAnsi="Cambria Math"/>
              </w:rPr>
            </m:ctrlPr>
          </m:dPr>
          <m:e>
            <m:m>
              <m:mPr>
                <m:mcs>
                  <m:mc>
                    <m:mcPr>
                      <m:count m:val="3"/>
                      <m:mcJc m:val="center"/>
                    </m:mcPr>
                  </m:mc>
                </m:mcs>
                <m:ctrlPr>
                  <w:rPr>
                    <w:rFonts w:ascii="Cambria Math" w:hAnsi="Cambria Math"/>
                  </w:rPr>
                </m:ctrlPr>
              </m:mPr>
              <m:mr>
                <m:e>
                  <m:sSub>
                    <m:sSubPr>
                      <m:ctrlPr>
                        <w:rPr>
                          <w:rFonts w:ascii="Cambria Math" w:hAnsi="Cambria Math"/>
                        </w:rPr>
                      </m:ctrlPr>
                    </m:sSubPr>
                    <m:e>
                      <m:r>
                        <w:rPr>
                          <w:rFonts w:ascii="Cambria Math" w:hAnsi="Cambria Math"/>
                        </w:rPr>
                        <m:t>C</m:t>
                      </m:r>
                    </m:e>
                    <m:sub>
                      <m:r>
                        <m:rPr>
                          <m:sty m:val="p"/>
                        </m:rPr>
                        <w:rPr>
                          <w:rFonts w:ascii="Cambria Math" w:hAnsi="Cambria Math"/>
                        </w:rPr>
                        <m:t>1,1</m:t>
                      </m:r>
                    </m:sub>
                  </m:sSub>
                </m:e>
                <m:e>
                  <m:r>
                    <m:rPr>
                      <m:sty m:val="p"/>
                    </m:rPr>
                    <w:rPr>
                      <w:rFonts w:ascii="Cambria Math" w:hAnsi="Cambria Math"/>
                    </w:rPr>
                    <m:t>⋯</m:t>
                  </m:r>
                </m:e>
                <m:e>
                  <m:sSub>
                    <m:sSubPr>
                      <m:ctrlPr>
                        <w:rPr>
                          <w:rFonts w:ascii="Cambria Math" w:hAnsi="Cambria Math"/>
                        </w:rPr>
                      </m:ctrlPr>
                    </m:sSubPr>
                    <m:e>
                      <m:r>
                        <w:rPr>
                          <w:rFonts w:ascii="Cambria Math" w:hAnsi="Cambria Math"/>
                        </w:rPr>
                        <m:t>C</m:t>
                      </m:r>
                    </m:e>
                    <m:sub>
                      <m:r>
                        <m:rPr>
                          <m:sty m:val="p"/>
                        </m:rPr>
                        <w:rPr>
                          <w:rFonts w:ascii="Cambria Math" w:hAnsi="Cambria Math"/>
                        </w:rPr>
                        <m:t>1,</m:t>
                      </m:r>
                      <m:r>
                        <w:rPr>
                          <w:rFonts w:ascii="Cambria Math" w:hAnsi="Cambria Math"/>
                        </w:rPr>
                        <m:t>r</m:t>
                      </m:r>
                    </m:sub>
                  </m:sSub>
                </m:e>
              </m:mr>
              <m:mr>
                <m:e>
                  <m:r>
                    <m:rPr>
                      <m:sty m:val="p"/>
                    </m:rPr>
                    <w:rPr>
                      <w:rFonts w:ascii="Cambria Math" w:hAnsi="Cambria Math"/>
                    </w:rPr>
                    <m:t>⋮</m:t>
                  </m:r>
                </m:e>
                <m:e>
                  <m:r>
                    <m:rPr>
                      <m:sty m:val="p"/>
                    </m:rPr>
                    <w:rPr>
                      <w:rFonts w:ascii="Cambria Math" w:hAnsi="Cambria Math"/>
                    </w:rPr>
                    <m:t>⋱</m:t>
                  </m:r>
                </m:e>
                <m:e>
                  <m:r>
                    <m:rPr>
                      <m:sty m:val="p"/>
                    </m:rPr>
                    <w:rPr>
                      <w:rFonts w:ascii="Cambria Math" w:hAnsi="Cambria Math"/>
                    </w:rPr>
                    <m:t>⋮</m:t>
                  </m:r>
                </m:e>
              </m:mr>
              <m:mr>
                <m:e>
                  <m:sSub>
                    <m:sSubPr>
                      <m:ctrlPr>
                        <w:rPr>
                          <w:rFonts w:ascii="Cambria Math" w:hAnsi="Cambria Math"/>
                        </w:rPr>
                      </m:ctrlPr>
                    </m:sSubPr>
                    <m:e>
                      <m:r>
                        <w:rPr>
                          <w:rFonts w:ascii="Cambria Math" w:hAnsi="Cambria Math"/>
                        </w:rPr>
                        <m:t>C</m:t>
                      </m:r>
                    </m:e>
                    <m:sub>
                      <m:r>
                        <w:rPr>
                          <w:rFonts w:ascii="Cambria Math" w:hAnsi="Cambria Math"/>
                        </w:rPr>
                        <m:t>l</m:t>
                      </m:r>
                      <m:r>
                        <m:rPr>
                          <m:sty m:val="p"/>
                        </m:rPr>
                        <w:rPr>
                          <w:rFonts w:ascii="Cambria Math" w:hAnsi="Cambria Math"/>
                        </w:rPr>
                        <m:t>,1</m:t>
                      </m:r>
                    </m:sub>
                  </m:sSub>
                </m:e>
                <m:e>
                  <m:r>
                    <m:rPr>
                      <m:sty m:val="p"/>
                    </m:rPr>
                    <w:rPr>
                      <w:rFonts w:ascii="Cambria Math" w:hAnsi="Cambria Math"/>
                    </w:rPr>
                    <m:t>⋯</m:t>
                  </m:r>
                </m:e>
                <m:e>
                  <m:sSub>
                    <m:sSubPr>
                      <m:ctrlPr>
                        <w:rPr>
                          <w:rFonts w:ascii="Cambria Math" w:hAnsi="Cambria Math"/>
                        </w:rPr>
                      </m:ctrlPr>
                    </m:sSubPr>
                    <m:e>
                      <m:r>
                        <w:rPr>
                          <w:rFonts w:ascii="Cambria Math" w:hAnsi="Cambria Math"/>
                        </w:rPr>
                        <m:t>C</m:t>
                      </m:r>
                    </m:e>
                    <m:sub>
                      <m:r>
                        <w:rPr>
                          <w:rFonts w:ascii="Cambria Math" w:hAnsi="Cambria Math"/>
                        </w:rPr>
                        <m:t>l</m:t>
                      </m:r>
                      <m:r>
                        <m:rPr>
                          <m:sty m:val="p"/>
                        </m:rPr>
                        <w:rPr>
                          <w:rFonts w:ascii="Cambria Math" w:hAnsi="Cambria Math"/>
                        </w:rPr>
                        <m:t>,</m:t>
                      </m:r>
                      <m:r>
                        <w:rPr>
                          <w:rFonts w:ascii="Cambria Math" w:hAnsi="Cambria Math"/>
                        </w:rPr>
                        <m:t>r</m:t>
                      </m:r>
                    </m:sub>
                  </m:sSub>
                </m:e>
              </m:mr>
            </m:m>
          </m:e>
        </m:d>
        <m:d>
          <m:dPr>
            <m:ctrlPr>
              <w:rPr>
                <w:rFonts w:ascii="Cambria Math" w:hAnsi="Cambria Math"/>
              </w:rPr>
            </m:ctrlPr>
          </m:dPr>
          <m:e>
            <m:m>
              <m:mPr>
                <m:mcs>
                  <m:mc>
                    <m:mcPr>
                      <m:count m:val="1"/>
                      <m:mcJc m:val="center"/>
                    </m:mcPr>
                  </m:mc>
                </m:mcs>
                <m:ctrlPr>
                  <w:rPr>
                    <w:rFonts w:ascii="Cambria Math" w:hAnsi="Cambria Math"/>
                  </w:rPr>
                </m:ctrlPr>
              </m:mPr>
              <m:mr>
                <m:e>
                  <m:sSub>
                    <m:sSubPr>
                      <m:ctrlPr>
                        <w:rPr>
                          <w:rFonts w:ascii="Cambria Math" w:hAnsi="Cambria Math"/>
                        </w:rPr>
                      </m:ctrlPr>
                    </m:sSubPr>
                    <m:e>
                      <m:r>
                        <w:rPr>
                          <w:rFonts w:ascii="Cambria Math" w:hAnsi="Cambria Math"/>
                        </w:rPr>
                        <m:t>u</m:t>
                      </m:r>
                    </m:e>
                    <m:sub>
                      <m:r>
                        <m:rPr>
                          <m:sty m:val="p"/>
                        </m:rPr>
                        <w:rPr>
                          <w:rFonts w:ascii="Cambria Math" w:hAnsi="Cambria Math"/>
                        </w:rPr>
                        <m:t>1</m:t>
                      </m:r>
                    </m:sub>
                  </m:sSub>
                </m:e>
              </m:mr>
              <m:mr>
                <m:e>
                  <m:r>
                    <m:rPr>
                      <m:sty m:val="p"/>
                    </m:rPr>
                    <w:rPr>
                      <w:rFonts w:ascii="Cambria Math" w:hAnsi="Cambria Math"/>
                    </w:rPr>
                    <m:t>⋮</m:t>
                  </m:r>
                  <m:ctrlPr>
                    <w:rPr>
                      <w:rFonts w:ascii="Cambria Math" w:eastAsia="Cambria Math" w:hAnsi="Cambria Math" w:cs="Cambria Math"/>
                    </w:rPr>
                  </m:ctrlPr>
                </m:e>
              </m:mr>
              <m:mr>
                <m:e>
                  <m:sSub>
                    <m:sSubPr>
                      <m:ctrlPr>
                        <w:rPr>
                          <w:rFonts w:ascii="Cambria Math" w:eastAsia="Cambria Math" w:hAnsi="Cambria Math" w:cs="Cambria Math"/>
                        </w:rPr>
                      </m:ctrlPr>
                    </m:sSubPr>
                    <m:e>
                      <m:r>
                        <w:rPr>
                          <w:rFonts w:ascii="Cambria Math" w:eastAsia="Cambria Math" w:hAnsi="Cambria Math" w:cs="Cambria Math"/>
                        </w:rPr>
                        <m:t>u</m:t>
                      </m:r>
                    </m:e>
                    <m:sub>
                      <m:r>
                        <w:rPr>
                          <w:rFonts w:ascii="Cambria Math" w:eastAsia="Cambria Math" w:hAnsi="Cambria Math" w:cs="Cambria Math"/>
                        </w:rPr>
                        <m:t>r</m:t>
                      </m:r>
                    </m:sub>
                  </m:sSub>
                </m:e>
              </m:mr>
            </m:m>
          </m:e>
        </m:d>
      </m:oMath>
      <w:r w:rsidRPr="00D3733D">
        <w:tab/>
        <w:t>(8-19)</w:t>
      </w:r>
    </w:p>
    <w:p w14:paraId="02D277D9" w14:textId="09C8A92F" w:rsidR="005062D3" w:rsidRPr="00D3733D" w:rsidRDefault="005062D3" w:rsidP="005062D3">
      <w:pPr>
        <w:rPr>
          <w:szCs w:val="24"/>
        </w:rPr>
      </w:pPr>
      <w:proofErr w:type="gramStart"/>
      <w:r w:rsidRPr="00D3733D">
        <w:rPr>
          <w:szCs w:val="24"/>
        </w:rPr>
        <w:t>where</w:t>
      </w:r>
      <w:proofErr w:type="gramEnd"/>
      <w:r w:rsidRPr="00D3733D">
        <w:rPr>
          <w:szCs w:val="24"/>
        </w:rPr>
        <w:t xml:space="preserve"> </w:t>
      </w:r>
      <m:oMath>
        <m:r>
          <w:rPr>
            <w:rFonts w:ascii="Cambria Math" w:hAnsi="Cambria Math"/>
            <w:szCs w:val="24"/>
          </w:rPr>
          <m:t>u</m:t>
        </m:r>
      </m:oMath>
      <w:r w:rsidRPr="00D3733D">
        <w:rPr>
          <w:szCs w:val="24"/>
        </w:rPr>
        <w:t xml:space="preserve"> is the reference signal recorded with an array of microphones in a reference sound field.</w:t>
      </w:r>
    </w:p>
    <w:p w14:paraId="5F4C690A" w14:textId="0F57EA70" w:rsidR="0019315A" w:rsidRPr="00D3733D" w:rsidRDefault="005062D3" w:rsidP="00D66ECA">
      <w:pPr>
        <w:rPr>
          <w:szCs w:val="24"/>
        </w:rPr>
      </w:pPr>
      <w:r w:rsidRPr="00D3733D">
        <w:rPr>
          <w:szCs w:val="24"/>
        </w:rPr>
        <w:t>Instead of performing the matrix multiplication in the frequency domain, the equalization filter</w:t>
      </w:r>
      <w:r w:rsidR="00290232" w:rsidRPr="00D3733D">
        <w:rPr>
          <w:szCs w:val="24"/>
        </w:rPr>
        <w:t xml:space="preserve"> </w:t>
      </w:r>
      <w:r w:rsidR="00290232" w:rsidRPr="00D3733D">
        <w:rPr>
          <w:i/>
          <w:iCs/>
          <w:szCs w:val="24"/>
        </w:rPr>
        <w:t>c</w:t>
      </w:r>
      <w:r w:rsidR="00290232" w:rsidRPr="00D3733D">
        <w:rPr>
          <w:szCs w:val="24"/>
        </w:rPr>
        <w:t>(</w:t>
      </w:r>
      <w:r w:rsidR="00290232" w:rsidRPr="00D3733D">
        <w:rPr>
          <w:i/>
          <w:iCs/>
          <w:szCs w:val="24"/>
        </w:rPr>
        <w:t>t</w:t>
      </w:r>
      <w:r w:rsidR="00290232" w:rsidRPr="00D3733D">
        <w:rPr>
          <w:szCs w:val="24"/>
        </w:rPr>
        <w:t>)</w:t>
      </w:r>
      <w:r w:rsidRPr="00D3733D">
        <w:rPr>
          <w:szCs w:val="24"/>
        </w:rPr>
        <w:t xml:space="preserve"> is calculated by taking the inverse FFT for each element of</w:t>
      </w:r>
      <w:r w:rsidR="00290232" w:rsidRPr="00D3733D">
        <w:rPr>
          <w:szCs w:val="24"/>
        </w:rPr>
        <w:t xml:space="preserve"> </w:t>
      </w:r>
      <w:r w:rsidR="00290232" w:rsidRPr="00D3733D">
        <w:rPr>
          <w:b/>
          <w:szCs w:val="24"/>
        </w:rPr>
        <w:t>C</w:t>
      </w:r>
      <w:r w:rsidR="00290232" w:rsidRPr="00D3733D">
        <w:rPr>
          <w:szCs w:val="24"/>
        </w:rPr>
        <w:t xml:space="preserve">. </w:t>
      </w:r>
      <w:r w:rsidRPr="00D3733D">
        <w:rPr>
          <w:szCs w:val="24"/>
        </w:rPr>
        <w:t xml:space="preserve">Subsequently, the convolution between the reference signals at the microphones and the equalization filters is done in </w:t>
      </w:r>
      <w:r w:rsidR="009340C3" w:rsidRPr="00D3733D">
        <w:rPr>
          <w:szCs w:val="24"/>
        </w:rPr>
        <w:t xml:space="preserve">the </w:t>
      </w:r>
      <w:r w:rsidRPr="00D3733D">
        <w:rPr>
          <w:szCs w:val="24"/>
        </w:rPr>
        <w:t>time domain, and the result of the convolution added to derive the resulting signal for each loudspeaker.</w:t>
      </w:r>
    </w:p>
    <w:p w14:paraId="1166A118" w14:textId="28EC996E" w:rsidR="005062D3" w:rsidRPr="00D3733D" w:rsidRDefault="00496DA6" w:rsidP="008670AF">
      <w:pPr>
        <w:pStyle w:val="Heading4"/>
      </w:pPr>
      <w:r>
        <w:t>8.2.8.4</w:t>
      </w:r>
      <w:r>
        <w:tab/>
        <w:t>Step 4</w:t>
      </w:r>
      <w:r w:rsidR="005D398A" w:rsidRPr="00D3733D">
        <w:t>,</w:t>
      </w:r>
      <w:r w:rsidR="00B96D0A" w:rsidRPr="00D3733D">
        <w:t xml:space="preserve"> c – </w:t>
      </w:r>
      <w:r w:rsidR="005062D3" w:rsidRPr="00D3733D">
        <w:t>Search for the optimum regularization factor</w:t>
      </w:r>
    </w:p>
    <w:p w14:paraId="293ED4E3" w14:textId="010DB6B6" w:rsidR="005062D3" w:rsidRPr="00D3733D" w:rsidRDefault="005062D3" w:rsidP="007B4919">
      <w:pPr>
        <w:rPr>
          <w:szCs w:val="24"/>
        </w:rPr>
      </w:pPr>
      <w:r w:rsidRPr="00D3733D">
        <w:rPr>
          <w:szCs w:val="24"/>
        </w:rPr>
        <w:t xml:space="preserve">An optimal regularization parameter can be found for a loudspeaker </w:t>
      </w:r>
      <w:r w:rsidR="009501AC" w:rsidRPr="00D3733D">
        <w:rPr>
          <w:szCs w:val="24"/>
        </w:rPr>
        <w:t>set-up</w:t>
      </w:r>
      <w:r w:rsidRPr="00D3733D">
        <w:rPr>
          <w:szCs w:val="24"/>
        </w:rPr>
        <w:t xml:space="preserve"> before running actual device</w:t>
      </w:r>
      <w:r w:rsidR="00023FEF" w:rsidRPr="00D3733D">
        <w:rPr>
          <w:szCs w:val="24"/>
        </w:rPr>
        <w:t xml:space="preserve"> test</w:t>
      </w:r>
      <w:r w:rsidRPr="00D3733D">
        <w:rPr>
          <w:szCs w:val="24"/>
        </w:rPr>
        <w:t>s. It may be achieved by going through a number of regularization thresholds and checking the magnitude error</w:t>
      </w:r>
      <w:r w:rsidR="00023FEF" w:rsidRPr="00D3733D">
        <w:rPr>
          <w:szCs w:val="24"/>
        </w:rPr>
        <w:t>,</w:t>
      </w:r>
      <w:r w:rsidRPr="00D3733D">
        <w:rPr>
          <w:szCs w:val="24"/>
        </w:rPr>
        <w:t xml:space="preserve"> as well as coherence. The range of thres</w:t>
      </w:r>
      <w:r w:rsidR="001E646D" w:rsidRPr="00D3733D">
        <w:rPr>
          <w:szCs w:val="24"/>
        </w:rPr>
        <w:t xml:space="preserve">holds </w:t>
      </w:r>
      <w:proofErr w:type="gramStart"/>
      <w:r w:rsidR="001E646D" w:rsidRPr="00D3733D">
        <w:rPr>
          <w:szCs w:val="24"/>
        </w:rPr>
        <w:t>may be suggested</w:t>
      </w:r>
      <w:proofErr w:type="gramEnd"/>
      <w:r w:rsidR="001E646D" w:rsidRPr="00D3733D">
        <w:rPr>
          <w:szCs w:val="24"/>
        </w:rPr>
        <w:t xml:space="preserve"> between −</w:t>
      </w:r>
      <w:r w:rsidRPr="00D3733D">
        <w:rPr>
          <w:szCs w:val="24"/>
        </w:rPr>
        <w:t>20</w:t>
      </w:r>
      <w:r w:rsidR="007B4919">
        <w:rPr>
          <w:szCs w:val="24"/>
        </w:rPr>
        <w:t> </w:t>
      </w:r>
      <w:r w:rsidRPr="00D3733D">
        <w:rPr>
          <w:szCs w:val="24"/>
        </w:rPr>
        <w:t xml:space="preserve">dB (10) to 40 dB (0.01). A step size of 5 or 10 dB can be selected. The magnitude error and coherence function can be compared across different thresholds in order to select an optimal threshold to be used via visual inspection. </w:t>
      </w:r>
    </w:p>
    <w:p w14:paraId="6A79C0A9" w14:textId="51F9EBCF" w:rsidR="0019315A" w:rsidRPr="00D3733D" w:rsidRDefault="005062D3">
      <w:pPr>
        <w:rPr>
          <w:szCs w:val="24"/>
        </w:rPr>
      </w:pPr>
      <w:r w:rsidRPr="00D3733D">
        <w:rPr>
          <w:szCs w:val="24"/>
        </w:rPr>
        <w:t xml:space="preserve">Audible artefacts may be observed when selecting higher thresholds, </w:t>
      </w:r>
      <w:r w:rsidR="005C655C" w:rsidRPr="00D3733D">
        <w:rPr>
          <w:szCs w:val="24"/>
        </w:rPr>
        <w:t xml:space="preserve">i.e., </w:t>
      </w:r>
      <w:r w:rsidRPr="00D3733D">
        <w:rPr>
          <w:szCs w:val="24"/>
        </w:rPr>
        <w:t>lower regularization parameter, even if the resulted errors are relatively small. Therefore, it is recommended th</w:t>
      </w:r>
      <w:r w:rsidR="00023FEF" w:rsidRPr="00D3733D">
        <w:rPr>
          <w:szCs w:val="24"/>
        </w:rPr>
        <w:t>at</w:t>
      </w:r>
      <w:r w:rsidRPr="00D3733D">
        <w:rPr>
          <w:szCs w:val="24"/>
        </w:rPr>
        <w:t xml:space="preserve"> objective results</w:t>
      </w:r>
      <w:r w:rsidR="00023FEF" w:rsidRPr="00D3733D">
        <w:rPr>
          <w:szCs w:val="24"/>
        </w:rPr>
        <w:t xml:space="preserve"> be checked first</w:t>
      </w:r>
      <w:r w:rsidRPr="00D3733D">
        <w:rPr>
          <w:szCs w:val="24"/>
        </w:rPr>
        <w:t xml:space="preserve">, </w:t>
      </w:r>
      <w:r w:rsidR="005C655C" w:rsidRPr="00D3733D">
        <w:rPr>
          <w:szCs w:val="24"/>
        </w:rPr>
        <w:t xml:space="preserve">i.e., </w:t>
      </w:r>
      <w:r w:rsidRPr="00D3733D">
        <w:rPr>
          <w:szCs w:val="24"/>
        </w:rPr>
        <w:t>magnitude error and coherence, and for the selected threshold, the presence of audible artefacts should be examined by reproducing</w:t>
      </w:r>
      <w:r w:rsidR="00023FEF" w:rsidRPr="00D3733D">
        <w:rPr>
          <w:szCs w:val="24"/>
        </w:rPr>
        <w:t xml:space="preserve"> or </w:t>
      </w:r>
      <w:r w:rsidR="00225D49" w:rsidRPr="00D3733D">
        <w:rPr>
          <w:szCs w:val="24"/>
        </w:rPr>
        <w:t>listening</w:t>
      </w:r>
      <w:r w:rsidRPr="00D3733D">
        <w:rPr>
          <w:szCs w:val="24"/>
        </w:rPr>
        <w:t xml:space="preserve"> </w:t>
      </w:r>
      <w:r w:rsidR="00023FEF" w:rsidRPr="00D3733D">
        <w:rPr>
          <w:szCs w:val="24"/>
        </w:rPr>
        <w:t xml:space="preserve">to </w:t>
      </w:r>
      <w:r w:rsidRPr="00D3733D">
        <w:rPr>
          <w:szCs w:val="24"/>
        </w:rPr>
        <w:t>typical background noise under investigation.</w:t>
      </w:r>
    </w:p>
    <w:p w14:paraId="5BE0F613" w14:textId="19A23E62" w:rsidR="005062D3" w:rsidRPr="00D3733D" w:rsidRDefault="00496DA6" w:rsidP="00496DA6">
      <w:pPr>
        <w:pStyle w:val="Heading4"/>
      </w:pPr>
      <w:r>
        <w:t>8.2.8.5</w:t>
      </w:r>
      <w:r>
        <w:tab/>
        <w:t>Step 5</w:t>
      </w:r>
      <w:r w:rsidR="005D398A" w:rsidRPr="00D3733D">
        <w:t xml:space="preserve"> </w:t>
      </w:r>
      <w:r w:rsidR="00B96D0A" w:rsidRPr="00D3733D">
        <w:t xml:space="preserve">– </w:t>
      </w:r>
      <w:r w:rsidR="005062D3" w:rsidRPr="00D3733D">
        <w:t>First test of equalization and filter adjustment for inversion error compensation</w:t>
      </w:r>
    </w:p>
    <w:p w14:paraId="604D1935" w14:textId="1E919AD3" w:rsidR="005062D3" w:rsidRPr="00D3733D" w:rsidRDefault="005062D3">
      <w:pPr>
        <w:rPr>
          <w:szCs w:val="24"/>
        </w:rPr>
      </w:pPr>
      <w:r w:rsidRPr="00D3733D">
        <w:rPr>
          <w:szCs w:val="24"/>
        </w:rPr>
        <w:t xml:space="preserve">The matrix inversion method gives rise to very accurate sound reproduction at target positions where the sound field is optimized. However, the result at validation positions deviates more from the reference sound field, and the amount of deviation is dependent on how far the validation positions are </w:t>
      </w:r>
      <w:r w:rsidR="00290232" w:rsidRPr="00D3733D">
        <w:rPr>
          <w:szCs w:val="24"/>
        </w:rPr>
        <w:t>from</w:t>
      </w:r>
      <w:r w:rsidRPr="00D3733D">
        <w:rPr>
          <w:szCs w:val="24"/>
        </w:rPr>
        <w:t xml:space="preserve"> the target positions as well as </w:t>
      </w:r>
      <w:r w:rsidR="00290232" w:rsidRPr="00D3733D">
        <w:rPr>
          <w:szCs w:val="24"/>
        </w:rPr>
        <w:t xml:space="preserve">the </w:t>
      </w:r>
      <w:r w:rsidRPr="00D3733D">
        <w:rPr>
          <w:szCs w:val="24"/>
        </w:rPr>
        <w:t xml:space="preserve">frequency. At low frequencies, the distance between the target and validation positions </w:t>
      </w:r>
      <w:r w:rsidR="00023FEF" w:rsidRPr="00D3733D">
        <w:rPr>
          <w:szCs w:val="24"/>
        </w:rPr>
        <w:t>has less e</w:t>
      </w:r>
      <w:r w:rsidRPr="00D3733D">
        <w:rPr>
          <w:szCs w:val="24"/>
        </w:rPr>
        <w:t>ffect compared to high frequencies due to the wavelength corresponding to the frequency of interest. For the validation positions</w:t>
      </w:r>
      <w:r w:rsidR="00290232" w:rsidRPr="00D3733D">
        <w:rPr>
          <w:szCs w:val="24"/>
        </w:rPr>
        <w:t>,</w:t>
      </w:r>
      <w:r w:rsidRPr="00D3733D">
        <w:rPr>
          <w:szCs w:val="24"/>
        </w:rPr>
        <w:t xml:space="preserve"> far from the target positions, it is necessary to compensate for the average magnitude error across all microphones. If a few validation positions are far from </w:t>
      </w:r>
      <w:r w:rsidR="00290232" w:rsidRPr="00D3733D">
        <w:rPr>
          <w:szCs w:val="24"/>
        </w:rPr>
        <w:t xml:space="preserve">the </w:t>
      </w:r>
      <w:r w:rsidRPr="00D3733D">
        <w:rPr>
          <w:szCs w:val="24"/>
        </w:rPr>
        <w:t xml:space="preserve">target positions and the rest are close to each other, the maximum and the minimum of magnitude error over frequency </w:t>
      </w:r>
      <w:r w:rsidR="00023FEF" w:rsidRPr="00D3733D">
        <w:rPr>
          <w:szCs w:val="24"/>
        </w:rPr>
        <w:t xml:space="preserve">may be averaged </w:t>
      </w:r>
      <w:r w:rsidRPr="00D3733D">
        <w:rPr>
          <w:szCs w:val="24"/>
        </w:rPr>
        <w:t xml:space="preserve">in order to </w:t>
      </w:r>
      <w:r w:rsidR="00023FEF" w:rsidRPr="00D3733D">
        <w:rPr>
          <w:szCs w:val="24"/>
        </w:rPr>
        <w:t>bring</w:t>
      </w:r>
      <w:r w:rsidRPr="00D3733D">
        <w:rPr>
          <w:szCs w:val="24"/>
        </w:rPr>
        <w:t xml:space="preserve"> the magnitude err</w:t>
      </w:r>
      <w:r w:rsidR="001E646D" w:rsidRPr="00D3733D">
        <w:rPr>
          <w:szCs w:val="24"/>
        </w:rPr>
        <w:t xml:space="preserve">or at far distances within the </w:t>
      </w:r>
      <w:r w:rsidR="001E646D" w:rsidRPr="00D3733D">
        <w:rPr>
          <w:szCs w:val="24"/>
        </w:rPr>
        <w:sym w:font="Symbol" w:char="F0B1"/>
      </w:r>
      <w:r w:rsidRPr="00D3733D">
        <w:rPr>
          <w:szCs w:val="24"/>
        </w:rPr>
        <w:t>3 dB range.</w:t>
      </w:r>
    </w:p>
    <w:p w14:paraId="08CCEC16" w14:textId="49B4B483" w:rsidR="005062D3" w:rsidRPr="00D3733D" w:rsidRDefault="005062D3">
      <w:pPr>
        <w:rPr>
          <w:szCs w:val="24"/>
        </w:rPr>
      </w:pPr>
      <w:r w:rsidRPr="00D3733D">
        <w:rPr>
          <w:szCs w:val="24"/>
        </w:rPr>
        <w:lastRenderedPageBreak/>
        <w:t xml:space="preserve">The magnitude error compensation is done once for a reference stimulus using incoherent pink noise, and the same compensation filter is used for other types of stimuli. The average error function across all microphones in </w:t>
      </w:r>
      <w:r w:rsidR="00997D17" w:rsidRPr="00D3733D">
        <w:t>one-twelf</w:t>
      </w:r>
      <w:r w:rsidRPr="00D3733D">
        <w:rPr>
          <w:szCs w:val="24"/>
        </w:rPr>
        <w:t>th</w:t>
      </w:r>
      <w:r w:rsidR="00997D17" w:rsidRPr="00D3733D">
        <w:rPr>
          <w:szCs w:val="24"/>
        </w:rPr>
        <w:t>-</w:t>
      </w:r>
      <w:r w:rsidRPr="00D3733D">
        <w:rPr>
          <w:szCs w:val="24"/>
        </w:rPr>
        <w:t>octave bands are linearly interpolated in frequency, and the inverse FFT of the interpolated response is calculated to derive the corresponding impulse response function. The resulting impulse response function is transformed to a minimum phase counterpart in order not to introduce further delays and non-causality in the processing.</w:t>
      </w:r>
    </w:p>
    <w:p w14:paraId="160C663A" w14:textId="347DF250" w:rsidR="0052155F" w:rsidRPr="00D3733D" w:rsidRDefault="008471B4" w:rsidP="001D540D">
      <w:pPr>
        <w:pStyle w:val="Heading3"/>
      </w:pPr>
      <w:r w:rsidRPr="00D3733D">
        <w:t>8.2</w:t>
      </w:r>
      <w:r w:rsidR="00B46B22" w:rsidRPr="00D3733D">
        <w:t>.</w:t>
      </w:r>
      <w:r w:rsidR="00194804" w:rsidRPr="00D3733D">
        <w:t>9</w:t>
      </w:r>
      <w:r w:rsidR="00B46B22" w:rsidRPr="00D3733D">
        <w:tab/>
        <w:t xml:space="preserve">Loudspeaker equalization using the over-determined </w:t>
      </w:r>
      <w:r w:rsidR="002E73AD" w:rsidRPr="00D3733D">
        <w:t xml:space="preserve">multi-point method in a reference </w:t>
      </w:r>
      <w:r w:rsidR="009501AC" w:rsidRPr="00D3733D">
        <w:t>set-up</w:t>
      </w:r>
    </w:p>
    <w:p w14:paraId="74BA7C82" w14:textId="5EC5B00B" w:rsidR="0019315A" w:rsidRPr="00D3733D" w:rsidRDefault="0062572B">
      <w:pPr>
        <w:rPr>
          <w:b/>
        </w:rPr>
      </w:pPr>
      <w:r w:rsidRPr="00D3733D">
        <w:rPr>
          <w:szCs w:val="24"/>
        </w:rPr>
        <w:t xml:space="preserve">An overview of the benefits and limitations of the method described in this </w:t>
      </w:r>
      <w:r w:rsidR="00A058DB" w:rsidRPr="00D3733D">
        <w:rPr>
          <w:szCs w:val="24"/>
        </w:rPr>
        <w:t>clau</w:t>
      </w:r>
      <w:r w:rsidRPr="00D3733D">
        <w:rPr>
          <w:szCs w:val="24"/>
        </w:rPr>
        <w:t xml:space="preserve">se can be found in </w:t>
      </w:r>
      <w:r w:rsidR="001E646D" w:rsidRPr="00D3733D">
        <w:rPr>
          <w:szCs w:val="24"/>
        </w:rPr>
        <w:t>clause</w:t>
      </w:r>
      <w:r w:rsidRPr="00D3733D">
        <w:rPr>
          <w:szCs w:val="24"/>
        </w:rPr>
        <w:t xml:space="preserve"> 6.</w:t>
      </w:r>
    </w:p>
    <w:p w14:paraId="1FD2DC55" w14:textId="32C7B099" w:rsidR="0052155F" w:rsidRPr="00D3733D" w:rsidRDefault="006E7BDC">
      <w:pPr>
        <w:rPr>
          <w:szCs w:val="24"/>
        </w:rPr>
      </w:pPr>
      <w:r w:rsidRPr="00D3733D">
        <w:rPr>
          <w:szCs w:val="24"/>
        </w:rPr>
        <w:t xml:space="preserve">The optimal output of the matrix inversion method may be achieved by positioning the target microphones close to the built-in microphones of a device. When the microphone positions are further away from the device, the coherence between the reference and reproduced </w:t>
      </w:r>
      <w:r w:rsidR="00586A63" w:rsidRPr="00D3733D">
        <w:rPr>
          <w:szCs w:val="24"/>
        </w:rPr>
        <w:t>recordings</w:t>
      </w:r>
      <w:r w:rsidRPr="00D3733D">
        <w:rPr>
          <w:szCs w:val="24"/>
        </w:rPr>
        <w:t xml:space="preserve"> may drop significantly at high frequencies</w:t>
      </w:r>
      <w:r w:rsidR="00586A63" w:rsidRPr="00D3733D">
        <w:rPr>
          <w:szCs w:val="24"/>
        </w:rPr>
        <w:t>,</w:t>
      </w:r>
      <w:r w:rsidRPr="00D3733D">
        <w:rPr>
          <w:szCs w:val="24"/>
        </w:rPr>
        <w:t xml:space="preserve"> even though the magnitude error can be within a reasonable range. Decrease in coherence eventually means that perception in the reference sound field may not be similar to perception in th</w:t>
      </w:r>
      <w:r w:rsidR="00586A63" w:rsidRPr="00D3733D">
        <w:rPr>
          <w:szCs w:val="24"/>
        </w:rPr>
        <w:t>at</w:t>
      </w:r>
      <w:r w:rsidRPr="00D3733D">
        <w:rPr>
          <w:szCs w:val="24"/>
        </w:rPr>
        <w:t xml:space="preserve"> reproduced.</w:t>
      </w:r>
      <w:r w:rsidR="005C655C" w:rsidRPr="00D3733D">
        <w:rPr>
          <w:szCs w:val="24"/>
        </w:rPr>
        <w:t xml:space="preserve"> </w:t>
      </w:r>
      <w:r w:rsidR="001C4AEC" w:rsidRPr="00D3733D">
        <w:rPr>
          <w:szCs w:val="24"/>
        </w:rPr>
        <w:t xml:space="preserve">It has been shown that </w:t>
      </w:r>
      <w:r w:rsidR="00F3772A" w:rsidRPr="00D3733D">
        <w:rPr>
          <w:szCs w:val="24"/>
        </w:rPr>
        <w:t xml:space="preserve">the over-determined </w:t>
      </w:r>
      <w:r w:rsidR="00586A63" w:rsidRPr="00D3733D">
        <w:rPr>
          <w:szCs w:val="24"/>
        </w:rPr>
        <w:t>m</w:t>
      </w:r>
      <w:r w:rsidR="00F3772A" w:rsidRPr="00D3733D">
        <w:rPr>
          <w:szCs w:val="24"/>
        </w:rPr>
        <w:t>u</w:t>
      </w:r>
      <w:r w:rsidR="001E646D" w:rsidRPr="00D3733D">
        <w:rPr>
          <w:szCs w:val="24"/>
        </w:rPr>
        <w:t>lti</w:t>
      </w:r>
      <w:r w:rsidR="001E646D" w:rsidRPr="00D3733D">
        <w:rPr>
          <w:szCs w:val="24"/>
        </w:rPr>
        <w:noBreakHyphen/>
      </w:r>
      <w:r w:rsidR="00F3772A" w:rsidRPr="00D3733D">
        <w:rPr>
          <w:szCs w:val="24"/>
        </w:rPr>
        <w:t xml:space="preserve">point method, </w:t>
      </w:r>
      <w:r w:rsidR="005C655C" w:rsidRPr="00D3733D">
        <w:rPr>
          <w:szCs w:val="24"/>
        </w:rPr>
        <w:t xml:space="preserve">i.e., </w:t>
      </w:r>
      <w:r w:rsidR="00F3772A" w:rsidRPr="00D3733D">
        <w:rPr>
          <w:szCs w:val="24"/>
        </w:rPr>
        <w:t>the number of loudspeakers higher than the number of calibration microphones, can derive the loudspeaker signals in such a way that the matrix inv</w:t>
      </w:r>
      <w:r w:rsidR="00477D66" w:rsidRPr="00D3733D">
        <w:rPr>
          <w:szCs w:val="24"/>
        </w:rPr>
        <w:t xml:space="preserve">ersion becomes more stable. The reproduction error in </w:t>
      </w:r>
      <w:r w:rsidR="002E6DA6" w:rsidRPr="00D3733D">
        <w:rPr>
          <w:szCs w:val="24"/>
        </w:rPr>
        <w:t xml:space="preserve">the validation microphones seems to decrease when using </w:t>
      </w:r>
      <w:r w:rsidR="00586A63" w:rsidRPr="00D3733D">
        <w:rPr>
          <w:szCs w:val="24"/>
        </w:rPr>
        <w:t>a</w:t>
      </w:r>
      <w:r w:rsidR="002E6DA6" w:rsidRPr="00D3733D">
        <w:rPr>
          <w:szCs w:val="24"/>
        </w:rPr>
        <w:t xml:space="preserve"> higher number of loudspeakers than the number of microphones.</w:t>
      </w:r>
      <w:r w:rsidR="004E519E" w:rsidRPr="00D3733D">
        <w:rPr>
          <w:szCs w:val="24"/>
        </w:rPr>
        <w:t xml:space="preserve"> For example, even if there are </w:t>
      </w:r>
      <w:r w:rsidR="00586A63" w:rsidRPr="00D3733D">
        <w:rPr>
          <w:szCs w:val="24"/>
        </w:rPr>
        <w:t>eight</w:t>
      </w:r>
      <w:r w:rsidR="004E519E" w:rsidRPr="00D3733D">
        <w:rPr>
          <w:szCs w:val="24"/>
        </w:rPr>
        <w:t xml:space="preserve"> loudspeakers installed in the </w:t>
      </w:r>
      <w:r w:rsidR="009501AC" w:rsidRPr="00D3733D">
        <w:rPr>
          <w:szCs w:val="24"/>
        </w:rPr>
        <w:t>set-up</w:t>
      </w:r>
      <w:r w:rsidR="004E519E" w:rsidRPr="00D3733D">
        <w:rPr>
          <w:szCs w:val="24"/>
        </w:rPr>
        <w:t>, a couple of target microphone positions can be selected for the optimal sound reproduction.</w:t>
      </w:r>
    </w:p>
    <w:p w14:paraId="775B632C" w14:textId="78C5843B" w:rsidR="00E33E94" w:rsidRPr="00D3733D" w:rsidRDefault="00E33E94" w:rsidP="00525B8A">
      <w:r w:rsidRPr="00D3733D">
        <w:rPr>
          <w:szCs w:val="24"/>
        </w:rPr>
        <w:t xml:space="preserve">The procedure for </w:t>
      </w:r>
      <w:r w:rsidR="00673DD0" w:rsidRPr="00D3733D">
        <w:rPr>
          <w:szCs w:val="24"/>
        </w:rPr>
        <w:t xml:space="preserve">the over-determined </w:t>
      </w:r>
      <w:r w:rsidR="00586A63" w:rsidRPr="00D3733D">
        <w:rPr>
          <w:szCs w:val="24"/>
        </w:rPr>
        <w:t xml:space="preserve">multi-point method is exactly the same as that for the generalized multi-point method </w:t>
      </w:r>
      <w:r w:rsidR="00673DD0" w:rsidRPr="00D3733D">
        <w:rPr>
          <w:szCs w:val="24"/>
        </w:rPr>
        <w:t xml:space="preserve">in </w:t>
      </w:r>
      <w:r w:rsidR="001E646D" w:rsidRPr="00D3733D">
        <w:rPr>
          <w:szCs w:val="24"/>
        </w:rPr>
        <w:t>clause </w:t>
      </w:r>
      <w:r w:rsidR="008471B4" w:rsidRPr="00D3733D">
        <w:rPr>
          <w:szCs w:val="24"/>
        </w:rPr>
        <w:t>8.2</w:t>
      </w:r>
      <w:r w:rsidR="00673DD0" w:rsidRPr="00D3733D">
        <w:rPr>
          <w:szCs w:val="24"/>
        </w:rPr>
        <w:t>.8.</w:t>
      </w:r>
    </w:p>
    <w:p w14:paraId="07F874F7" w14:textId="31CE9BD9" w:rsidR="00071C74" w:rsidRPr="00D3733D" w:rsidRDefault="000D7EFA" w:rsidP="00071C74">
      <w:pPr>
        <w:pStyle w:val="Heading2"/>
      </w:pPr>
      <w:bookmarkStart w:id="114" w:name="_Toc513708734"/>
      <w:bookmarkStart w:id="115" w:name="_Toc519176374"/>
      <w:bookmarkStart w:id="116" w:name="_Toc519177572"/>
      <w:bookmarkStart w:id="117" w:name="_Toc519257766"/>
      <w:bookmarkStart w:id="118" w:name="_Toc523392586"/>
      <w:r w:rsidRPr="00D3733D">
        <w:t>8</w:t>
      </w:r>
      <w:r w:rsidR="00071C74" w:rsidRPr="00D3733D">
        <w:t>.</w:t>
      </w:r>
      <w:r w:rsidR="008471B4" w:rsidRPr="00D3733D">
        <w:t>3</w:t>
      </w:r>
      <w:r w:rsidR="00071C74" w:rsidRPr="00D3733D">
        <w:tab/>
        <w:t xml:space="preserve">Reproducing artificial noise fields in a </w:t>
      </w:r>
      <w:r w:rsidR="00586A63" w:rsidRPr="00D3733D">
        <w:t xml:space="preserve">simulation </w:t>
      </w:r>
      <w:bookmarkEnd w:id="114"/>
      <w:bookmarkEnd w:id="115"/>
      <w:bookmarkEnd w:id="116"/>
      <w:bookmarkEnd w:id="117"/>
      <w:r w:rsidR="009501AC" w:rsidRPr="00D3733D">
        <w:t>set-up</w:t>
      </w:r>
      <w:bookmarkEnd w:id="118"/>
    </w:p>
    <w:p w14:paraId="61ABE372" w14:textId="62ACB73A" w:rsidR="00852182" w:rsidRPr="00D3733D" w:rsidRDefault="00B93D15">
      <w:r w:rsidRPr="00D3733D">
        <w:t>P</w:t>
      </w:r>
      <w:r w:rsidR="00B97929" w:rsidRPr="00D3733D">
        <w:t xml:space="preserve">re-recorded noises </w:t>
      </w:r>
      <w:r w:rsidRPr="00D3733D">
        <w:t xml:space="preserve">to be used for various background noise scenarios are expected to become available in a future ITU-T Recommendation. Such recordings can be used for validation of various noise reproduction </w:t>
      </w:r>
      <w:r w:rsidR="009501AC" w:rsidRPr="00D3733D">
        <w:t>set-up</w:t>
      </w:r>
      <w:r w:rsidRPr="00D3733D">
        <w:t>s at various test lab</w:t>
      </w:r>
      <w:r w:rsidR="00586A63" w:rsidRPr="00D3733D">
        <w:t>oratorie</w:t>
      </w:r>
      <w:r w:rsidRPr="00D3733D">
        <w:t>s.</w:t>
      </w:r>
    </w:p>
    <w:p w14:paraId="1A4183B4" w14:textId="77777777" w:rsidR="00187199" w:rsidRPr="00D3733D" w:rsidRDefault="00187199" w:rsidP="00187199">
      <w:pPr>
        <w:pStyle w:val="Heading1"/>
      </w:pPr>
      <w:bookmarkStart w:id="119" w:name="_Toc513708735"/>
      <w:bookmarkStart w:id="120" w:name="_Toc519176375"/>
      <w:bookmarkStart w:id="121" w:name="_Toc519177573"/>
      <w:bookmarkStart w:id="122" w:name="_Toc519257767"/>
      <w:bookmarkStart w:id="123" w:name="_Toc523392587"/>
      <w:r w:rsidRPr="00D3733D">
        <w:t>9</w:t>
      </w:r>
      <w:r w:rsidR="00792519" w:rsidRPr="00D3733D">
        <w:tab/>
        <w:t>Techniques for synthetizing</w:t>
      </w:r>
      <w:r w:rsidRPr="00D3733D">
        <w:t xml:space="preserve"> noise fields</w:t>
      </w:r>
      <w:bookmarkEnd w:id="119"/>
      <w:bookmarkEnd w:id="120"/>
      <w:bookmarkEnd w:id="121"/>
      <w:bookmarkEnd w:id="122"/>
      <w:bookmarkEnd w:id="123"/>
    </w:p>
    <w:p w14:paraId="5E664A75" w14:textId="16FE1665" w:rsidR="008978D3" w:rsidRPr="00D3733D" w:rsidRDefault="008978D3">
      <w:r w:rsidRPr="00D3733D">
        <w:t xml:space="preserve">While other techniques described in this Recommendation have the goal of reproducing sound fields recorded at a specific time and place, this </w:t>
      </w:r>
      <w:r w:rsidR="00A058DB" w:rsidRPr="00D3733D">
        <w:rPr>
          <w:szCs w:val="24"/>
        </w:rPr>
        <w:t>clau</w:t>
      </w:r>
      <w:r w:rsidRPr="00D3733D">
        <w:t>se describes how several sources can be superimposed at playback time to create an artificial sound field.</w:t>
      </w:r>
    </w:p>
    <w:p w14:paraId="154361F1" w14:textId="27FE35C3" w:rsidR="008978D3" w:rsidRPr="00D3733D" w:rsidRDefault="008978D3">
      <w:r w:rsidRPr="00D3733D">
        <w:t>Specifically</w:t>
      </w:r>
      <w:r w:rsidR="008E1625" w:rsidRPr="00D3733D">
        <w:t>,</w:t>
      </w:r>
      <w:r w:rsidRPr="00D3733D">
        <w:t xml:space="preserve"> it is the intention of this </w:t>
      </w:r>
      <w:r w:rsidR="00A058DB" w:rsidRPr="00D3733D">
        <w:rPr>
          <w:szCs w:val="24"/>
        </w:rPr>
        <w:t>clau</w:t>
      </w:r>
      <w:r w:rsidRPr="00D3733D">
        <w:t>se to address the following situations</w:t>
      </w:r>
      <w:r w:rsidR="00586A63" w:rsidRPr="00D3733D">
        <w:t>.</w:t>
      </w:r>
    </w:p>
    <w:p w14:paraId="5511228E" w14:textId="51E1C809" w:rsidR="008978D3" w:rsidRPr="00D3733D" w:rsidRDefault="001D540D" w:rsidP="001D540D">
      <w:pPr>
        <w:pStyle w:val="enumlev1"/>
      </w:pPr>
      <w:r w:rsidRPr="00D3733D">
        <w:t>–</w:t>
      </w:r>
      <w:r w:rsidRPr="00D3733D">
        <w:tab/>
      </w:r>
      <w:r w:rsidR="008978D3" w:rsidRPr="00D3733D">
        <w:t xml:space="preserve">A number of non-coherent sources are used to approximate a diffuse sound field of stationary noise (typically pink noise or </w:t>
      </w:r>
      <w:r w:rsidR="0074004C" w:rsidRPr="00D3733D">
        <w:t>[b-</w:t>
      </w:r>
      <w:r w:rsidR="008978D3" w:rsidRPr="00D3733D">
        <w:t>Hoth</w:t>
      </w:r>
      <w:r w:rsidR="0074004C" w:rsidRPr="00D3733D">
        <w:t>]</w:t>
      </w:r>
      <w:r w:rsidR="008978D3" w:rsidRPr="00D3733D">
        <w:t xml:space="preserve"> noise signals)</w:t>
      </w:r>
      <w:r w:rsidR="00475027" w:rsidRPr="00D3733D">
        <w:t>.</w:t>
      </w:r>
    </w:p>
    <w:p w14:paraId="0D6790C8" w14:textId="5E614DC2" w:rsidR="008978D3" w:rsidRPr="00D3733D" w:rsidRDefault="001D540D">
      <w:pPr>
        <w:pStyle w:val="enumlev1"/>
      </w:pPr>
      <w:r w:rsidRPr="00D3733D">
        <w:t>–</w:t>
      </w:r>
      <w:r w:rsidRPr="00D3733D">
        <w:tab/>
      </w:r>
      <w:r w:rsidR="008978D3" w:rsidRPr="00D3733D">
        <w:t xml:space="preserve">A number of non-coherent sources </w:t>
      </w:r>
      <w:r w:rsidR="00586A63" w:rsidRPr="00D3733D">
        <w:t>is</w:t>
      </w:r>
      <w:r w:rsidR="008978D3" w:rsidRPr="00D3733D">
        <w:t xml:space="preserve"> used to approximate a sound field of non-stationary properties, </w:t>
      </w:r>
      <w:r w:rsidR="005C655C" w:rsidRPr="00D3733D">
        <w:t xml:space="preserve">e.g., </w:t>
      </w:r>
      <w:r w:rsidR="008978D3" w:rsidRPr="00D3733D">
        <w:t>several loudspeakers play different babble recordings comprising a number of talkers each, simulating being at a restaurant surrounded by a number of guests.</w:t>
      </w:r>
    </w:p>
    <w:p w14:paraId="592A1169" w14:textId="181E0922" w:rsidR="008978D3" w:rsidRPr="00D3733D" w:rsidRDefault="001D540D">
      <w:pPr>
        <w:pStyle w:val="enumlev1"/>
      </w:pPr>
      <w:r w:rsidRPr="00D3733D">
        <w:t>–</w:t>
      </w:r>
      <w:r w:rsidRPr="00D3733D">
        <w:tab/>
      </w:r>
      <w:r w:rsidR="008978D3" w:rsidRPr="00D3733D">
        <w:t xml:space="preserve">A special case of the above is a mono recording </w:t>
      </w:r>
      <w:r w:rsidR="00586A63" w:rsidRPr="00D3733D">
        <w:t>that</w:t>
      </w:r>
      <w:r w:rsidR="008978D3" w:rsidRPr="00D3733D">
        <w:t xml:space="preserve"> is played in all loudspeakers</w:t>
      </w:r>
      <w:r w:rsidR="00586A63" w:rsidRPr="00D3733D">
        <w:t>,</w:t>
      </w:r>
      <w:r w:rsidR="008978D3" w:rsidRPr="00D3733D">
        <w:t xml:space="preserve"> but with significant delay (several seconds) between the reproduction channels. This decorrelates the signals so that interference effects are minimized (except for periodic signals).</w:t>
      </w:r>
    </w:p>
    <w:p w14:paraId="3DEAD14C" w14:textId="53510DFB" w:rsidR="008978D3" w:rsidRPr="00D3733D" w:rsidRDefault="001D540D" w:rsidP="001D540D">
      <w:pPr>
        <w:pStyle w:val="enumlev1"/>
      </w:pPr>
      <w:r w:rsidRPr="00D3733D">
        <w:lastRenderedPageBreak/>
        <w:t>–</w:t>
      </w:r>
      <w:r w:rsidRPr="00D3733D">
        <w:tab/>
      </w:r>
      <w:r w:rsidR="008978D3" w:rsidRPr="00D3733D">
        <w:t>One of the sound field reproduction methods described in this Recommendation (</w:t>
      </w:r>
      <w:r w:rsidR="005C655C" w:rsidRPr="00D3733D">
        <w:t xml:space="preserve">e.g., </w:t>
      </w:r>
      <w:r w:rsidR="008978D3" w:rsidRPr="00D3733D">
        <w:t>mono or binaural recordings reproduced on four loudspeakers) is altered to include significant delays (several seconds) between the reproduction channels. This decorrelates the signals so that interference effects are minimized (except for periodic signals).</w:t>
      </w:r>
    </w:p>
    <w:p w14:paraId="746C1684" w14:textId="28833CE0" w:rsidR="008978D3" w:rsidRPr="00D3733D" w:rsidRDefault="001D540D" w:rsidP="001D540D">
      <w:pPr>
        <w:pStyle w:val="enumlev1"/>
      </w:pPr>
      <w:r w:rsidRPr="00D3733D">
        <w:t>–</w:t>
      </w:r>
      <w:r w:rsidRPr="00D3733D">
        <w:tab/>
      </w:r>
      <w:r w:rsidR="008978D3" w:rsidRPr="00D3733D">
        <w:t xml:space="preserve">Additional sources are added to one of the sound field reproduction methods described in this Recommendation, </w:t>
      </w:r>
      <w:r w:rsidR="005C655C" w:rsidRPr="00D3733D">
        <w:t xml:space="preserve">e.g., </w:t>
      </w:r>
      <w:r w:rsidR="008978D3" w:rsidRPr="00D3733D">
        <w:t>a competing talker at a certain incidence angle is added on top of a background noise.</w:t>
      </w:r>
    </w:p>
    <w:p w14:paraId="71A8B1D9" w14:textId="0ADBA879" w:rsidR="008978D3" w:rsidRPr="00D3733D" w:rsidRDefault="008978D3" w:rsidP="008978D3">
      <w:r w:rsidRPr="00D3733D">
        <w:t>Advantages of building up an artificial sound field from several sources</w:t>
      </w:r>
      <w:r w:rsidR="00586A63" w:rsidRPr="00D3733D">
        <w:t xml:space="preserve"> include</w:t>
      </w:r>
      <w:r w:rsidRPr="00D3733D">
        <w:t>:</w:t>
      </w:r>
    </w:p>
    <w:p w14:paraId="6FBBC13F" w14:textId="67922B9A" w:rsidR="008978D3" w:rsidRPr="00D3733D" w:rsidRDefault="001D540D" w:rsidP="001D540D">
      <w:pPr>
        <w:pStyle w:val="enumlev1"/>
      </w:pPr>
      <w:r w:rsidRPr="00D3733D">
        <w:t>–</w:t>
      </w:r>
      <w:r w:rsidRPr="00D3733D">
        <w:tab/>
      </w:r>
      <w:r w:rsidR="00586A63" w:rsidRPr="00D3733D">
        <w:t>t</w:t>
      </w:r>
      <w:r w:rsidR="008978D3" w:rsidRPr="00D3733D">
        <w:t>he different sources can be adjusted in level, time and space depending on the needs for the specific test, without re-recording the material</w:t>
      </w:r>
      <w:r w:rsidR="00586A63" w:rsidRPr="00D3733D">
        <w:t>;</w:t>
      </w:r>
    </w:p>
    <w:p w14:paraId="10F191FD" w14:textId="2BE85FE8" w:rsidR="008978D3" w:rsidRPr="00D3733D" w:rsidRDefault="001D540D">
      <w:pPr>
        <w:pStyle w:val="enumlev1"/>
      </w:pPr>
      <w:r w:rsidRPr="00D3733D">
        <w:t>–</w:t>
      </w:r>
      <w:r w:rsidRPr="00D3733D">
        <w:tab/>
      </w:r>
      <w:r w:rsidR="00586A63" w:rsidRPr="00D3733D">
        <w:t>a</w:t>
      </w:r>
      <w:r w:rsidR="008978D3" w:rsidRPr="00D3733D">
        <w:t xml:space="preserve">nechoic recordings reproduced </w:t>
      </w:r>
      <w:r w:rsidR="008978D3" w:rsidRPr="00D3733D">
        <w:rPr>
          <w:i/>
          <w:iCs/>
        </w:rPr>
        <w:t>in situ</w:t>
      </w:r>
      <w:r w:rsidR="008978D3" w:rsidRPr="00D3733D">
        <w:t xml:space="preserve"> (thus including the target acoustics) have a potential </w:t>
      </w:r>
      <w:r w:rsidR="00586A63" w:rsidRPr="00D3733D">
        <w:t>t</w:t>
      </w:r>
      <w:r w:rsidR="008978D3" w:rsidRPr="00D3733D">
        <w:t>o produc</w:t>
      </w:r>
      <w:r w:rsidR="00586A63" w:rsidRPr="00D3733D">
        <w:t>e</w:t>
      </w:r>
      <w:r w:rsidR="008978D3" w:rsidRPr="00D3733D">
        <w:t xml:space="preserve"> natural field properties</w:t>
      </w:r>
      <w:r w:rsidR="00586A63" w:rsidRPr="00D3733D">
        <w:t>;</w:t>
      </w:r>
    </w:p>
    <w:p w14:paraId="1E7A5361" w14:textId="0CB40A92" w:rsidR="008978D3" w:rsidRPr="00D3733D" w:rsidRDefault="001D540D" w:rsidP="001D540D">
      <w:pPr>
        <w:pStyle w:val="enumlev1"/>
      </w:pPr>
      <w:r w:rsidRPr="00D3733D">
        <w:t>–</w:t>
      </w:r>
      <w:r w:rsidRPr="00D3733D">
        <w:tab/>
      </w:r>
      <w:r w:rsidR="00586A63" w:rsidRPr="00D3733D">
        <w:t>t</w:t>
      </w:r>
      <w:r w:rsidR="008978D3" w:rsidRPr="00D3733D">
        <w:t>he signals are easy to capture (</w:t>
      </w:r>
      <w:r w:rsidR="005C655C" w:rsidRPr="00D3733D">
        <w:t xml:space="preserve">e.g., </w:t>
      </w:r>
      <w:r w:rsidR="008978D3" w:rsidRPr="00D3733D">
        <w:t>a mono recorder)</w:t>
      </w:r>
      <w:r w:rsidR="00582092" w:rsidRPr="00D3733D">
        <w:t>;</w:t>
      </w:r>
    </w:p>
    <w:p w14:paraId="55DD7A1E" w14:textId="72063ADC" w:rsidR="008978D3" w:rsidRPr="00D3733D" w:rsidRDefault="001D540D">
      <w:pPr>
        <w:pStyle w:val="enumlev1"/>
      </w:pPr>
      <w:r w:rsidRPr="00D3733D">
        <w:t>–</w:t>
      </w:r>
      <w:r w:rsidRPr="00D3733D">
        <w:tab/>
      </w:r>
      <w:r w:rsidR="00582092" w:rsidRPr="00D3733D">
        <w:t>t</w:t>
      </w:r>
      <w:r w:rsidR="008978D3" w:rsidRPr="00D3733D">
        <w:t>here are no interference effects between channels and thus the robustness to position is high</w:t>
      </w:r>
      <w:r w:rsidR="00582092" w:rsidRPr="00D3733D">
        <w:t>;</w:t>
      </w:r>
    </w:p>
    <w:p w14:paraId="2CA2AE7C" w14:textId="2F64CC2D" w:rsidR="008978D3" w:rsidRPr="00D3733D" w:rsidRDefault="001D540D" w:rsidP="001D540D">
      <w:pPr>
        <w:pStyle w:val="enumlev1"/>
      </w:pPr>
      <w:r w:rsidRPr="00D3733D">
        <w:t>–</w:t>
      </w:r>
      <w:r w:rsidRPr="00D3733D">
        <w:tab/>
      </w:r>
      <w:r w:rsidR="00582092" w:rsidRPr="00D3733D">
        <w:t>th</w:t>
      </w:r>
      <w:r w:rsidR="008978D3" w:rsidRPr="00D3733D">
        <w:t xml:space="preserve">e method is free from some artificial effects in </w:t>
      </w:r>
      <w:r w:rsidR="00582092" w:rsidRPr="00D3733D">
        <w:t xml:space="preserve">the </w:t>
      </w:r>
      <w:r w:rsidR="008978D3" w:rsidRPr="00D3733D">
        <w:t>time domain (echoes, smearing of transients), that might occur for methods using small delays</w:t>
      </w:r>
      <w:r w:rsidR="001E646D" w:rsidRPr="00D3733D">
        <w:t xml:space="preserve"> at playback time for partly de</w:t>
      </w:r>
      <w:r w:rsidR="008978D3" w:rsidRPr="00D3733D">
        <w:t>correlating signals</w:t>
      </w:r>
      <w:r w:rsidR="00582092" w:rsidRPr="00D3733D">
        <w:t>;</w:t>
      </w:r>
    </w:p>
    <w:p w14:paraId="780C9FDD" w14:textId="48F99803" w:rsidR="008978D3" w:rsidRPr="00D3733D" w:rsidRDefault="001D540D" w:rsidP="001D540D">
      <w:pPr>
        <w:pStyle w:val="enumlev1"/>
      </w:pPr>
      <w:r w:rsidRPr="00D3733D">
        <w:t>–</w:t>
      </w:r>
      <w:r w:rsidRPr="00D3733D">
        <w:tab/>
      </w:r>
      <w:r w:rsidR="00582092" w:rsidRPr="00D3733D">
        <w:t>th</w:t>
      </w:r>
      <w:r w:rsidR="008978D3" w:rsidRPr="00D3733D">
        <w:t>e equalization procedure is straightforward.</w:t>
      </w:r>
    </w:p>
    <w:p w14:paraId="175DD2CE" w14:textId="21DD9D3E" w:rsidR="008978D3" w:rsidRPr="00D3733D" w:rsidRDefault="008978D3" w:rsidP="008978D3">
      <w:r w:rsidRPr="00D3733D">
        <w:t>Considerations</w:t>
      </w:r>
      <w:r w:rsidR="00582092" w:rsidRPr="00D3733D">
        <w:t xml:space="preserve"> include</w:t>
      </w:r>
      <w:r w:rsidRPr="00D3733D">
        <w:t>:</w:t>
      </w:r>
    </w:p>
    <w:p w14:paraId="056CE382" w14:textId="2A4997BD" w:rsidR="008978D3" w:rsidRPr="00D3733D" w:rsidRDefault="001D540D" w:rsidP="001D540D">
      <w:pPr>
        <w:pStyle w:val="enumlev1"/>
      </w:pPr>
      <w:r w:rsidRPr="00D3733D">
        <w:t>–</w:t>
      </w:r>
      <w:r w:rsidRPr="00D3733D">
        <w:tab/>
      </w:r>
      <w:r w:rsidR="00582092" w:rsidRPr="00D3733D">
        <w:t>although the final sound field can be representative of a real situation, it is after all artificially created;</w:t>
      </w:r>
    </w:p>
    <w:p w14:paraId="3D60AE52" w14:textId="434D744C" w:rsidR="008978D3" w:rsidRPr="00D3733D" w:rsidRDefault="00582092" w:rsidP="00882ABF">
      <w:pPr>
        <w:pStyle w:val="enumlev1"/>
        <w:spacing w:before="70"/>
      </w:pPr>
      <w:r w:rsidRPr="00D3733D">
        <w:t>–</w:t>
      </w:r>
      <w:r w:rsidRPr="00D3733D">
        <w:tab/>
        <w:t>compared to advanced methods that recreate actual field properties (ambisonics etc.), the method described here is limited in the number of simultaneous incidence angles that are represented (to the number of loudspeakers used);</w:t>
      </w:r>
    </w:p>
    <w:p w14:paraId="410C4D31" w14:textId="0D736725" w:rsidR="008978D3" w:rsidRPr="00D3733D" w:rsidRDefault="00582092" w:rsidP="00882ABF">
      <w:pPr>
        <w:pStyle w:val="enumlev1"/>
        <w:spacing w:before="70"/>
      </w:pPr>
      <w:r w:rsidRPr="00D3733D">
        <w:t>–</w:t>
      </w:r>
      <w:r w:rsidRPr="00D3733D">
        <w:tab/>
        <w:t>for non-anechoic reproduction conditions, the reproducibility will be affected by the room characteristics;</w:t>
      </w:r>
    </w:p>
    <w:p w14:paraId="0FFA1CA2" w14:textId="1F48C09F" w:rsidR="008978D3" w:rsidRPr="00D3733D" w:rsidRDefault="00582092" w:rsidP="00882ABF">
      <w:pPr>
        <w:pStyle w:val="enumlev1"/>
        <w:spacing w:before="70"/>
      </w:pPr>
      <w:r w:rsidRPr="00D3733D">
        <w:t>–</w:t>
      </w:r>
      <w:r w:rsidRPr="00D3733D">
        <w:tab/>
        <w:t>for non-anechoic mono recording conditions, the reverberation is also captured in mono;</w:t>
      </w:r>
    </w:p>
    <w:p w14:paraId="09291F70" w14:textId="451266DB" w:rsidR="008978D3" w:rsidRPr="00D3733D" w:rsidRDefault="00582092" w:rsidP="00882ABF">
      <w:pPr>
        <w:pStyle w:val="enumlev1"/>
        <w:spacing w:before="70"/>
      </w:pPr>
      <w:r w:rsidRPr="00D3733D">
        <w:t>–</w:t>
      </w:r>
      <w:r w:rsidRPr="00D3733D">
        <w:tab/>
        <w:t xml:space="preserve">complex </w:t>
      </w:r>
      <w:r w:rsidR="008978D3" w:rsidRPr="00D3733D">
        <w:t xml:space="preserve">distributed sound fields are difficult to reproduce with this </w:t>
      </w:r>
      <w:r w:rsidR="009501AC" w:rsidRPr="00D3733D">
        <w:t>set-up</w:t>
      </w:r>
      <w:r w:rsidR="008978D3" w:rsidRPr="00D3733D">
        <w:t>.</w:t>
      </w:r>
    </w:p>
    <w:p w14:paraId="09A7C217" w14:textId="2348A807" w:rsidR="008978D3" w:rsidRPr="00D3733D" w:rsidRDefault="00E15315" w:rsidP="00882ABF">
      <w:pPr>
        <w:pStyle w:val="Heading2"/>
        <w:spacing w:before="220"/>
      </w:pPr>
      <w:bookmarkStart w:id="124" w:name="_Toc523392588"/>
      <w:r w:rsidRPr="00D3733D">
        <w:t>9.1</w:t>
      </w:r>
      <w:r w:rsidRPr="00D3733D">
        <w:tab/>
      </w:r>
      <w:r w:rsidR="008978D3" w:rsidRPr="00D3733D">
        <w:t>Equalization procedure</w:t>
      </w:r>
      <w:bookmarkEnd w:id="124"/>
    </w:p>
    <w:p w14:paraId="03CD9AE4" w14:textId="2AF09143" w:rsidR="008978D3" w:rsidRPr="00D3733D" w:rsidRDefault="008978D3" w:rsidP="00E15315">
      <w:r w:rsidRPr="00D3733D">
        <w:t xml:space="preserve">Each loudspeaker is equalized using the single microphone technique outlined in </w:t>
      </w:r>
      <w:r w:rsidR="001E646D" w:rsidRPr="00D3733D">
        <w:t>clause </w:t>
      </w:r>
      <w:r w:rsidR="008471B4" w:rsidRPr="00D3733D">
        <w:t>8.2</w:t>
      </w:r>
      <w:r w:rsidRPr="00D3733D">
        <w:t>.2</w:t>
      </w:r>
      <w:r w:rsidR="00E15315" w:rsidRPr="00D3733D">
        <w:t>,</w:t>
      </w:r>
      <w:r w:rsidRPr="00D3733D">
        <w:t xml:space="preserve"> except that the final step </w:t>
      </w:r>
      <w:r w:rsidR="00E15315" w:rsidRPr="00D3733D">
        <w:t>(clause 8.2.2.5)</w:t>
      </w:r>
      <w:r w:rsidRPr="00D3733D">
        <w:t xml:space="preserve"> is omitted.</w:t>
      </w:r>
    </w:p>
    <w:p w14:paraId="01BBC897" w14:textId="6A017B86" w:rsidR="008978D3" w:rsidRPr="00D3733D" w:rsidRDefault="00E15315" w:rsidP="00882ABF">
      <w:pPr>
        <w:pStyle w:val="Heading2"/>
        <w:spacing w:before="220"/>
      </w:pPr>
      <w:bookmarkStart w:id="125" w:name="_Toc523392589"/>
      <w:r w:rsidRPr="00D3733D">
        <w:t>9.2</w:t>
      </w:r>
      <w:r w:rsidRPr="00D3733D">
        <w:tab/>
      </w:r>
      <w:r w:rsidR="008978D3" w:rsidRPr="00D3733D">
        <w:t xml:space="preserve">Recommended </w:t>
      </w:r>
      <w:r w:rsidR="009501AC" w:rsidRPr="00D3733D">
        <w:t>set-up</w:t>
      </w:r>
      <w:r w:rsidR="008978D3" w:rsidRPr="00D3733D">
        <w:t>s</w:t>
      </w:r>
      <w:bookmarkEnd w:id="125"/>
    </w:p>
    <w:p w14:paraId="1C0AFF55" w14:textId="55ECA8C2" w:rsidR="00187199" w:rsidRPr="00D3733D" w:rsidRDefault="008978D3">
      <w:r w:rsidRPr="00D3733D">
        <w:t xml:space="preserve">For consistency with other methods in this </w:t>
      </w:r>
      <w:r w:rsidR="00E15315" w:rsidRPr="00D3733D">
        <w:t>Recommendation</w:t>
      </w:r>
      <w:r w:rsidRPr="00D3733D">
        <w:t xml:space="preserve">, the loudspeaker angles and distances presented in </w:t>
      </w:r>
      <w:r w:rsidR="001E646D" w:rsidRPr="00D3733D">
        <w:t xml:space="preserve">Figures </w:t>
      </w:r>
      <w:r w:rsidRPr="00D3733D">
        <w:t>4</w:t>
      </w:r>
      <w:r w:rsidR="001E646D" w:rsidRPr="00D3733D">
        <w:t xml:space="preserve"> and </w:t>
      </w:r>
      <w:r w:rsidR="00D7332F" w:rsidRPr="00D3733D">
        <w:t>6</w:t>
      </w:r>
      <w:r w:rsidR="005C655C" w:rsidRPr="00D3733D">
        <w:t xml:space="preserve"> </w:t>
      </w:r>
      <w:r w:rsidRPr="00D3733D">
        <w:t>and Annex A are recommended</w:t>
      </w:r>
      <w:r w:rsidR="00187199" w:rsidRPr="00D3733D">
        <w:t>.</w:t>
      </w:r>
    </w:p>
    <w:p w14:paraId="6CF21561" w14:textId="77777777" w:rsidR="005C683C" w:rsidRPr="00D3733D" w:rsidRDefault="003507BE" w:rsidP="005C683C">
      <w:pPr>
        <w:pStyle w:val="Heading1"/>
      </w:pPr>
      <w:bookmarkStart w:id="126" w:name="_Toc513708736"/>
      <w:bookmarkStart w:id="127" w:name="_Toc519176376"/>
      <w:bookmarkStart w:id="128" w:name="_Toc519177574"/>
      <w:bookmarkStart w:id="129" w:name="_Toc519257768"/>
      <w:bookmarkStart w:id="130" w:name="_Toc523392590"/>
      <w:r w:rsidRPr="00D3733D">
        <w:t>10</w:t>
      </w:r>
      <w:r w:rsidR="005C683C" w:rsidRPr="00D3733D">
        <w:tab/>
        <w:t>Techniques for assessing artificial noise fields</w:t>
      </w:r>
      <w:bookmarkEnd w:id="126"/>
      <w:bookmarkEnd w:id="127"/>
      <w:bookmarkEnd w:id="128"/>
      <w:bookmarkEnd w:id="129"/>
      <w:bookmarkEnd w:id="130"/>
    </w:p>
    <w:p w14:paraId="1E2B0F3E" w14:textId="734FE2E1" w:rsidR="0089498F" w:rsidRPr="00D3733D" w:rsidRDefault="003507BE" w:rsidP="00882ABF">
      <w:pPr>
        <w:pStyle w:val="Heading2"/>
        <w:spacing w:before="220"/>
      </w:pPr>
      <w:bookmarkStart w:id="131" w:name="_Toc513708737"/>
      <w:bookmarkStart w:id="132" w:name="_Toc519176377"/>
      <w:bookmarkStart w:id="133" w:name="_Toc519177575"/>
      <w:bookmarkStart w:id="134" w:name="_Toc519257769"/>
      <w:bookmarkStart w:id="135" w:name="_Toc523392591"/>
      <w:r w:rsidRPr="00D3733D">
        <w:t>10</w:t>
      </w:r>
      <w:r w:rsidR="0089498F" w:rsidRPr="00D3733D">
        <w:t>.1</w:t>
      </w:r>
      <w:r w:rsidR="0089498F" w:rsidRPr="00D3733D">
        <w:tab/>
        <w:t xml:space="preserve">Assessment based on </w:t>
      </w:r>
      <w:r w:rsidR="00990B71" w:rsidRPr="00D3733D">
        <w:t>spectral content</w:t>
      </w:r>
      <w:bookmarkEnd w:id="131"/>
      <w:bookmarkEnd w:id="132"/>
      <w:bookmarkEnd w:id="133"/>
      <w:bookmarkEnd w:id="134"/>
      <w:bookmarkEnd w:id="135"/>
    </w:p>
    <w:p w14:paraId="74F491AA" w14:textId="77777777" w:rsidR="005C683C" w:rsidRPr="00D3733D" w:rsidRDefault="007E5807" w:rsidP="005C683C">
      <w:r w:rsidRPr="00D3733D">
        <w:t>This is currently not covered in this Recommendation</w:t>
      </w:r>
      <w:r w:rsidR="00492DCA" w:rsidRPr="00D3733D">
        <w:t>.</w:t>
      </w:r>
    </w:p>
    <w:p w14:paraId="65852649" w14:textId="790C30BE" w:rsidR="00DF4B64" w:rsidRPr="00D3733D" w:rsidRDefault="003507BE" w:rsidP="00DF4B64">
      <w:pPr>
        <w:pStyle w:val="Heading2"/>
      </w:pPr>
      <w:bookmarkStart w:id="136" w:name="_Toc513708738"/>
      <w:bookmarkStart w:id="137" w:name="_Toc519176378"/>
      <w:bookmarkStart w:id="138" w:name="_Toc519177576"/>
      <w:bookmarkStart w:id="139" w:name="_Toc519257770"/>
      <w:bookmarkStart w:id="140" w:name="_Toc523392592"/>
      <w:r w:rsidRPr="00D3733D">
        <w:lastRenderedPageBreak/>
        <w:t>10</w:t>
      </w:r>
      <w:r w:rsidR="00DF4B64" w:rsidRPr="00D3733D">
        <w:t>.2</w:t>
      </w:r>
      <w:r w:rsidR="00DF4B64" w:rsidRPr="00D3733D">
        <w:tab/>
        <w:t xml:space="preserve">Assessment based on </w:t>
      </w:r>
      <w:r w:rsidR="00990B71" w:rsidRPr="00D3733D">
        <w:t>spatial coherence</w:t>
      </w:r>
      <w:bookmarkEnd w:id="136"/>
      <w:bookmarkEnd w:id="137"/>
      <w:bookmarkEnd w:id="138"/>
      <w:bookmarkEnd w:id="139"/>
      <w:bookmarkEnd w:id="140"/>
    </w:p>
    <w:p w14:paraId="401A9E5A" w14:textId="77777777" w:rsidR="00DF4B64" w:rsidRPr="00D3733D" w:rsidRDefault="00BB6033" w:rsidP="00DF4B64">
      <w:r w:rsidRPr="00D3733D">
        <w:t>This is currently not covered in this Recommendation</w:t>
      </w:r>
      <w:r w:rsidR="00492DCA" w:rsidRPr="00D3733D">
        <w:t>.</w:t>
      </w:r>
    </w:p>
    <w:p w14:paraId="5839C8BF" w14:textId="279B3580" w:rsidR="009B3829" w:rsidRPr="00D3733D" w:rsidRDefault="003507BE" w:rsidP="009B3829">
      <w:pPr>
        <w:pStyle w:val="Heading2"/>
      </w:pPr>
      <w:bookmarkStart w:id="141" w:name="_Toc513708739"/>
      <w:bookmarkStart w:id="142" w:name="_Toc519176379"/>
      <w:bookmarkStart w:id="143" w:name="_Toc519177577"/>
      <w:bookmarkStart w:id="144" w:name="_Toc519257771"/>
      <w:bookmarkStart w:id="145" w:name="_Toc523392593"/>
      <w:r w:rsidRPr="00D3733D">
        <w:t>10</w:t>
      </w:r>
      <w:r w:rsidR="009B3829" w:rsidRPr="00D3733D">
        <w:t>.3</w:t>
      </w:r>
      <w:r w:rsidR="009B3829" w:rsidRPr="00D3733D">
        <w:tab/>
        <w:t xml:space="preserve">Assessment of </w:t>
      </w:r>
      <w:r w:rsidR="00990B71" w:rsidRPr="00D3733D">
        <w:t>u</w:t>
      </w:r>
      <w:r w:rsidR="009B3829" w:rsidRPr="00D3733D">
        <w:t>niformity</w:t>
      </w:r>
      <w:bookmarkEnd w:id="141"/>
      <w:bookmarkEnd w:id="142"/>
      <w:bookmarkEnd w:id="143"/>
      <w:bookmarkEnd w:id="144"/>
      <w:bookmarkEnd w:id="145"/>
    </w:p>
    <w:p w14:paraId="3BD7305D" w14:textId="77777777" w:rsidR="00290232" w:rsidRPr="00D3733D" w:rsidRDefault="00BB6033" w:rsidP="00DF4B64">
      <w:r w:rsidRPr="00D3733D">
        <w:t>This is currently not covered in this Recommendation</w:t>
      </w:r>
      <w:r w:rsidR="00290232" w:rsidRPr="00D3733D">
        <w:t>.</w:t>
      </w:r>
    </w:p>
    <w:p w14:paraId="151B0354" w14:textId="77777777" w:rsidR="00422EAE" w:rsidRPr="00D3733D" w:rsidRDefault="00C605DB" w:rsidP="00422EAE">
      <w:pPr>
        <w:pStyle w:val="Heading1"/>
      </w:pPr>
      <w:bookmarkStart w:id="146" w:name="_Toc513708740"/>
      <w:bookmarkStart w:id="147" w:name="_Toc519176380"/>
      <w:bookmarkStart w:id="148" w:name="_Toc519177578"/>
      <w:bookmarkStart w:id="149" w:name="_Toc519257772"/>
      <w:bookmarkStart w:id="150" w:name="_Toc523392594"/>
      <w:r w:rsidRPr="00D3733D">
        <w:t>1</w:t>
      </w:r>
      <w:r w:rsidR="003507BE" w:rsidRPr="00D3733D">
        <w:t>1</w:t>
      </w:r>
      <w:r w:rsidR="00422EAE" w:rsidRPr="00D3733D">
        <w:tab/>
        <w:t>Documentation of measurements in artificial noise fields</w:t>
      </w:r>
      <w:bookmarkEnd w:id="146"/>
      <w:bookmarkEnd w:id="147"/>
      <w:bookmarkEnd w:id="148"/>
      <w:bookmarkEnd w:id="149"/>
      <w:bookmarkEnd w:id="150"/>
    </w:p>
    <w:p w14:paraId="3D6967F9" w14:textId="67984278" w:rsidR="006C6C4D" w:rsidRPr="00D3733D" w:rsidRDefault="006C6C4D" w:rsidP="006C6C4D">
      <w:r w:rsidRPr="00D3733D">
        <w:t>To document an artificial sound field that ha</w:t>
      </w:r>
      <w:r w:rsidR="00D7332F" w:rsidRPr="00D3733D">
        <w:t>s</w:t>
      </w:r>
      <w:r w:rsidRPr="00D3733D">
        <w:t xml:space="preserve"> been established by one of the methods described in this </w:t>
      </w:r>
      <w:r w:rsidR="00990B71" w:rsidRPr="00D3733D">
        <w:t>R</w:t>
      </w:r>
      <w:r w:rsidRPr="00D3733D">
        <w:t>ecommendation</w:t>
      </w:r>
      <w:r w:rsidR="00491A34" w:rsidRPr="00D3733D">
        <w:t>,</w:t>
      </w:r>
      <w:r w:rsidRPr="00D3733D">
        <w:t xml:space="preserve"> the following information shall be provided:</w:t>
      </w:r>
    </w:p>
    <w:p w14:paraId="0FC699B8" w14:textId="5E3235B0" w:rsidR="006C6C4D" w:rsidRPr="00D3733D" w:rsidRDefault="00E11FF3" w:rsidP="00882ABF">
      <w:pPr>
        <w:pStyle w:val="enumlev1"/>
        <w:spacing w:before="70"/>
      </w:pPr>
      <w:r w:rsidRPr="00D3733D">
        <w:t>–</w:t>
      </w:r>
      <w:r w:rsidRPr="00D3733D">
        <w:tab/>
      </w:r>
      <w:r w:rsidR="006440AF" w:rsidRPr="00D3733D">
        <w:t>the</w:t>
      </w:r>
      <w:r w:rsidR="006C6C4D" w:rsidRPr="00D3733D">
        <w:t xml:space="preserve"> loudspeaker configuration that ha</w:t>
      </w:r>
      <w:r w:rsidR="00D7332F" w:rsidRPr="00D3733D">
        <w:t>s</w:t>
      </w:r>
      <w:r w:rsidR="006C6C4D" w:rsidRPr="00D3733D">
        <w:t xml:space="preserve"> been used </w:t>
      </w:r>
      <w:r w:rsidR="00491A34" w:rsidRPr="00D3733D">
        <w:t xml:space="preserve">to </w:t>
      </w:r>
      <w:r w:rsidR="006C6C4D" w:rsidRPr="00D3733D">
        <w:t>creat</w:t>
      </w:r>
      <w:r w:rsidR="00491A34" w:rsidRPr="00D3733D">
        <w:t>e</w:t>
      </w:r>
      <w:r w:rsidR="006C6C4D" w:rsidRPr="00D3733D">
        <w:t xml:space="preserve"> the sound field shall be document</w:t>
      </w:r>
      <w:r w:rsidR="00D7332F" w:rsidRPr="00D3733D">
        <w:t>ed</w:t>
      </w:r>
      <w:r w:rsidR="006C6C4D" w:rsidRPr="00D3733D">
        <w:t>, preferabl</w:t>
      </w:r>
      <w:r w:rsidR="006440AF" w:rsidRPr="00D3733D">
        <w:t>y</w:t>
      </w:r>
      <w:r w:rsidR="006C6C4D" w:rsidRPr="00D3733D">
        <w:t xml:space="preserve"> with direct reference to Annex A</w:t>
      </w:r>
      <w:r w:rsidR="006440AF" w:rsidRPr="00D3733D">
        <w:t>;</w:t>
      </w:r>
    </w:p>
    <w:p w14:paraId="5103EEA6" w14:textId="47427C80" w:rsidR="006C6C4D" w:rsidRPr="00D3733D" w:rsidRDefault="00E11FF3" w:rsidP="00882ABF">
      <w:pPr>
        <w:pStyle w:val="enumlev1"/>
        <w:spacing w:before="70"/>
      </w:pPr>
      <w:r w:rsidRPr="00D3733D">
        <w:t>–</w:t>
      </w:r>
      <w:r w:rsidRPr="00D3733D">
        <w:tab/>
      </w:r>
      <w:r w:rsidR="006440AF" w:rsidRPr="00D3733D">
        <w:t>th</w:t>
      </w:r>
      <w:r w:rsidR="006C6C4D" w:rsidRPr="00D3733D">
        <w:t>e equalization method that ha</w:t>
      </w:r>
      <w:r w:rsidR="00D7332F" w:rsidRPr="00D3733D">
        <w:t>s</w:t>
      </w:r>
      <w:r w:rsidR="006C6C4D" w:rsidRPr="00D3733D">
        <w:t xml:space="preserve"> been used for compensation of the loudspeakers shall be documented and specifically state whether a single measurement microphone, a binaural HATS or a microphone array have been used</w:t>
      </w:r>
      <w:r w:rsidR="006440AF" w:rsidRPr="00D3733D">
        <w:t>;</w:t>
      </w:r>
    </w:p>
    <w:p w14:paraId="1EE74919" w14:textId="4378619B" w:rsidR="006C6C4D" w:rsidRPr="00D3733D" w:rsidRDefault="00E11FF3" w:rsidP="00882ABF">
      <w:pPr>
        <w:pStyle w:val="enumlev1"/>
        <w:spacing w:before="70"/>
      </w:pPr>
      <w:r w:rsidRPr="00D3733D">
        <w:t>–</w:t>
      </w:r>
      <w:r w:rsidRPr="00D3733D">
        <w:tab/>
      </w:r>
      <w:r w:rsidR="006440AF" w:rsidRPr="00D3733D">
        <w:t>t</w:t>
      </w:r>
      <w:r w:rsidR="006C6C4D" w:rsidRPr="00D3733D">
        <w:t>he environment in which the loudspeaker configuration was locat</w:t>
      </w:r>
      <w:r w:rsidR="00D7332F" w:rsidRPr="00D3733D">
        <w:t>ed</w:t>
      </w:r>
      <w:r w:rsidR="006440AF" w:rsidRPr="00D3733D">
        <w:t>,</w:t>
      </w:r>
      <w:r w:rsidR="006C6C4D" w:rsidRPr="00D3733D">
        <w:t xml:space="preserve"> </w:t>
      </w:r>
      <w:r w:rsidR="005C655C" w:rsidRPr="00D3733D">
        <w:t xml:space="preserve">e.g., </w:t>
      </w:r>
      <w:r w:rsidR="006C6C4D" w:rsidRPr="00D3733D">
        <w:t>an anechoic chamber, a treated office, an ordinary office or a vehicle.</w:t>
      </w:r>
    </w:p>
    <w:p w14:paraId="748920BC" w14:textId="379C2F69" w:rsidR="009D65F4" w:rsidRPr="00D3733D" w:rsidRDefault="006C6C4D" w:rsidP="006C6C4D">
      <w:r w:rsidRPr="00D3733D">
        <w:t>To further quantify the quality of the artificial sound field</w:t>
      </w:r>
      <w:r w:rsidR="006440AF" w:rsidRPr="00D3733D">
        <w:t>,</w:t>
      </w:r>
      <w:r w:rsidRPr="00D3733D">
        <w:t xml:space="preserve"> the following information shall be provided:</w:t>
      </w:r>
    </w:p>
    <w:p w14:paraId="431167D8" w14:textId="7C454E26" w:rsidR="006C6C4D" w:rsidRPr="00D3733D" w:rsidRDefault="00E11FF3" w:rsidP="00882ABF">
      <w:pPr>
        <w:pStyle w:val="enumlev1"/>
        <w:spacing w:before="70"/>
      </w:pPr>
      <w:r w:rsidRPr="00D3733D">
        <w:t>–</w:t>
      </w:r>
      <w:r w:rsidRPr="00D3733D">
        <w:tab/>
      </w:r>
      <w:r w:rsidR="006440AF" w:rsidRPr="00D3733D">
        <w:t>the type of signal, as well as the level that was used for the equalization;</w:t>
      </w:r>
    </w:p>
    <w:p w14:paraId="0DC9A5C9" w14:textId="13F88F91" w:rsidR="006C6C4D" w:rsidRPr="00D3733D" w:rsidRDefault="006440AF" w:rsidP="00882ABF">
      <w:pPr>
        <w:pStyle w:val="enumlev1"/>
        <w:spacing w:before="70"/>
      </w:pPr>
      <w:r w:rsidRPr="00D3733D">
        <w:t>–</w:t>
      </w:r>
      <w:r w:rsidRPr="00D3733D">
        <w:tab/>
        <w:t>t</w:t>
      </w:r>
      <w:r w:rsidR="006C6C4D" w:rsidRPr="00D3733D">
        <w:t>he accuracy of the equalization that has been established</w:t>
      </w:r>
      <w:r w:rsidR="001E646D" w:rsidRPr="00D3733D">
        <w:t>.</w:t>
      </w:r>
    </w:p>
    <w:p w14:paraId="20BBBF4C" w14:textId="09D3F5A7" w:rsidR="006C6C4D" w:rsidRPr="00D3733D" w:rsidRDefault="006C6C4D">
      <w:r w:rsidRPr="00D3733D">
        <w:t>For further characterization of the artificial sound field additional parameters could be provided.</w:t>
      </w:r>
      <w:r w:rsidR="009D65F4" w:rsidRPr="00D3733D">
        <w:t xml:space="preserve"> Such parameters are</w:t>
      </w:r>
      <w:r w:rsidRPr="00D3733D">
        <w:t>:</w:t>
      </w:r>
    </w:p>
    <w:p w14:paraId="3B977B9C" w14:textId="2383C63C" w:rsidR="00F01A13" w:rsidRPr="00D3733D" w:rsidRDefault="00E11FF3" w:rsidP="00882ABF">
      <w:pPr>
        <w:pStyle w:val="enumlev1"/>
        <w:spacing w:before="70"/>
      </w:pPr>
      <w:r w:rsidRPr="00D3733D">
        <w:t>–</w:t>
      </w:r>
      <w:r w:rsidRPr="00D3733D">
        <w:tab/>
      </w:r>
      <w:r w:rsidR="006440AF" w:rsidRPr="00D3733D">
        <w:t>the overall level as well as the spectrum of the ambient noise, when no signals are applied to the loudspeaker configuration;</w:t>
      </w:r>
    </w:p>
    <w:p w14:paraId="40B76E2A" w14:textId="7B698AA5" w:rsidR="00E11FF3" w:rsidRPr="00D3733D" w:rsidRDefault="006440AF" w:rsidP="00882ABF">
      <w:pPr>
        <w:pStyle w:val="enumlev1"/>
        <w:spacing w:before="70"/>
        <w:rPr>
          <w:b/>
          <w:sz w:val="10"/>
          <w:szCs w:val="10"/>
        </w:rPr>
      </w:pPr>
      <w:r w:rsidRPr="00D3733D">
        <w:t>–</w:t>
      </w:r>
      <w:r w:rsidRPr="00D3733D">
        <w:tab/>
        <w:t xml:space="preserve">the </w:t>
      </w:r>
      <w:r w:rsidR="006C6C4D" w:rsidRPr="00D3733D">
        <w:t>reverberation time of the environment in which the loudspeaker configuration is located</w:t>
      </w:r>
      <w:r w:rsidR="00F01A13" w:rsidRPr="00D3733D">
        <w:t xml:space="preserve"> should be provided</w:t>
      </w:r>
      <w:r w:rsidR="001E646D" w:rsidRPr="00D3733D">
        <w:t>.</w:t>
      </w:r>
      <w:r w:rsidR="00E11FF3" w:rsidRPr="00D3733D">
        <w:rPr>
          <w:sz w:val="10"/>
          <w:szCs w:val="10"/>
        </w:rPr>
        <w:br w:type="page"/>
      </w:r>
    </w:p>
    <w:p w14:paraId="205B1C7D" w14:textId="5BBEC5CF" w:rsidR="00F91B99" w:rsidRPr="00D3733D" w:rsidRDefault="00F91B99" w:rsidP="00E11FF3">
      <w:pPr>
        <w:pStyle w:val="AnnexNoTitle0"/>
      </w:pPr>
      <w:bookmarkStart w:id="151" w:name="_Toc519176381"/>
      <w:bookmarkStart w:id="152" w:name="_Toc519177579"/>
      <w:bookmarkStart w:id="153" w:name="_Toc519257773"/>
      <w:bookmarkStart w:id="154" w:name="_Toc523392595"/>
      <w:r w:rsidRPr="00D3733D">
        <w:lastRenderedPageBreak/>
        <w:t>Annex A</w:t>
      </w:r>
      <w:r w:rsidRPr="00D3733D">
        <w:br/>
      </w:r>
      <w:r w:rsidRPr="00D3733D">
        <w:br/>
        <w:t>Loudspeaker performance</w:t>
      </w:r>
      <w:bookmarkEnd w:id="151"/>
      <w:bookmarkEnd w:id="152"/>
      <w:bookmarkEnd w:id="153"/>
      <w:bookmarkEnd w:id="154"/>
    </w:p>
    <w:p w14:paraId="6260A17A" w14:textId="4F915C9B" w:rsidR="00F91B99" w:rsidRPr="00D3733D" w:rsidRDefault="00F91B99" w:rsidP="00F91B99">
      <w:pPr>
        <w:jc w:val="center"/>
      </w:pPr>
      <w:r w:rsidRPr="00D3733D">
        <w:t>(This annex forms an integral part of this Recommendation</w:t>
      </w:r>
      <w:r w:rsidR="00E11FF3" w:rsidRPr="00D3733D">
        <w:t>.</w:t>
      </w:r>
      <w:r w:rsidRPr="00D3733D">
        <w:t>)</w:t>
      </w:r>
    </w:p>
    <w:p w14:paraId="301FBCC2" w14:textId="55922955" w:rsidR="00F91B99" w:rsidRPr="00D3733D" w:rsidRDefault="00F91B99" w:rsidP="00B37E4F">
      <w:pPr>
        <w:pStyle w:val="Normalaftertitle"/>
      </w:pPr>
      <w:r w:rsidRPr="00D3733D">
        <w:t>When measured under free</w:t>
      </w:r>
      <w:r w:rsidR="009411DD" w:rsidRPr="00D3733D">
        <w:t>-</w:t>
      </w:r>
      <w:r w:rsidRPr="00D3733D">
        <w:t>field conditions and using a measurement microphone placed 1</w:t>
      </w:r>
      <w:r w:rsidR="009411DD" w:rsidRPr="00D3733D">
        <w:t> </w:t>
      </w:r>
      <w:r w:rsidRPr="00D3733D">
        <w:t>m in front of the loudspeaker</w:t>
      </w:r>
      <w:r w:rsidR="000B49C1" w:rsidRPr="00D3733D">
        <w:t>,</w:t>
      </w:r>
      <w:r w:rsidRPr="00D3733D">
        <w:t xml:space="preserve"> the following specifications must be fulfilled:</w:t>
      </w:r>
    </w:p>
    <w:p w14:paraId="4C99267B" w14:textId="63487D84" w:rsidR="00F91B99" w:rsidRPr="00D3733D" w:rsidRDefault="00E11FF3" w:rsidP="00E11FF3">
      <w:pPr>
        <w:pStyle w:val="enumlev1"/>
      </w:pPr>
      <w:r w:rsidRPr="00D3733D">
        <w:t>–</w:t>
      </w:r>
      <w:r w:rsidRPr="00D3733D">
        <w:tab/>
      </w:r>
      <w:r w:rsidR="000B49C1" w:rsidRPr="00D3733D">
        <w:t>a s</w:t>
      </w:r>
      <w:r w:rsidR="00F91B99" w:rsidRPr="00D3733D">
        <w:t>ound pressure level at 300 Hz of 100 dBSPL must be supported.</w:t>
      </w:r>
    </w:p>
    <w:p w14:paraId="2A662BE1" w14:textId="6F041069" w:rsidR="00F91B99" w:rsidRPr="00D3733D" w:rsidRDefault="00E11FF3">
      <w:pPr>
        <w:pStyle w:val="enumlev1"/>
      </w:pPr>
      <w:r w:rsidRPr="00D3733D">
        <w:t>–</w:t>
      </w:r>
      <w:r w:rsidRPr="00D3733D">
        <w:tab/>
      </w:r>
      <w:r w:rsidR="000B49C1" w:rsidRPr="00D3733D">
        <w:t>th</w:t>
      </w:r>
      <w:r w:rsidR="00F91B99" w:rsidRPr="00D3733D">
        <w:t xml:space="preserve">e frequency response of the loudspeaker must be within </w:t>
      </w:r>
      <w:r w:rsidR="008E44D6" w:rsidRPr="00D3733D">
        <w:sym w:font="Symbol" w:char="F0B1"/>
      </w:r>
      <w:r w:rsidR="00F91B99" w:rsidRPr="00D3733D">
        <w:t>10 dB in the frequency range 100</w:t>
      </w:r>
      <w:r w:rsidR="000B49C1" w:rsidRPr="00D3733D">
        <w:t> </w:t>
      </w:r>
      <w:r w:rsidR="00F91B99" w:rsidRPr="00D3733D">
        <w:t>Hz to 20</w:t>
      </w:r>
      <w:r w:rsidR="00B31AC6" w:rsidRPr="00D3733D">
        <w:t> </w:t>
      </w:r>
      <w:r w:rsidR="00F91B99" w:rsidRPr="00D3733D">
        <w:t>kHz.</w:t>
      </w:r>
    </w:p>
    <w:p w14:paraId="2CAE1F7F" w14:textId="0A5F68A6" w:rsidR="00F91B99" w:rsidRPr="00D3733D" w:rsidRDefault="00E11FF3" w:rsidP="008E44D6">
      <w:pPr>
        <w:pStyle w:val="enumlev1"/>
      </w:pPr>
      <w:r w:rsidRPr="00D3733D">
        <w:t>–</w:t>
      </w:r>
      <w:r w:rsidRPr="00D3733D">
        <w:tab/>
      </w:r>
      <w:r w:rsidR="000B49C1" w:rsidRPr="00D3733D">
        <w:t>th</w:t>
      </w:r>
      <w:r w:rsidR="00F91B99" w:rsidRPr="00D3733D">
        <w:t xml:space="preserve">e total harmonic distortion of the </w:t>
      </w:r>
      <w:r w:rsidR="000B49C1" w:rsidRPr="00D3733D">
        <w:t>seco</w:t>
      </w:r>
      <w:r w:rsidR="00F91B99" w:rsidRPr="00D3733D">
        <w:t xml:space="preserve">nd and </w:t>
      </w:r>
      <w:r w:rsidR="000B49C1" w:rsidRPr="00D3733D">
        <w:t>thi</w:t>
      </w:r>
      <w:r w:rsidR="00F91B99" w:rsidRPr="00D3733D">
        <w:t>rd harmonic must be less than 3% when measured at a constant level of 90 dBSPL over the frequency range 100 Hz to 20</w:t>
      </w:r>
      <w:r w:rsidR="008E44D6" w:rsidRPr="00D3733D">
        <w:t xml:space="preserve"> </w:t>
      </w:r>
      <w:r w:rsidR="00F91B99" w:rsidRPr="00D3733D">
        <w:t>kHz.</w:t>
      </w:r>
    </w:p>
    <w:p w14:paraId="2EFB0CED" w14:textId="3642F120" w:rsidR="00F91B99" w:rsidRPr="00D3733D" w:rsidRDefault="00E11FF3">
      <w:pPr>
        <w:pStyle w:val="enumlev1"/>
      </w:pPr>
      <w:r w:rsidRPr="00D3733D">
        <w:t>–</w:t>
      </w:r>
      <w:r w:rsidRPr="00D3733D">
        <w:tab/>
      </w:r>
      <w:r w:rsidR="000B49C1" w:rsidRPr="00D3733D">
        <w:t>t</w:t>
      </w:r>
      <w:r w:rsidR="00F91B99" w:rsidRPr="00D3733D">
        <w:t xml:space="preserve">he level measure at </w:t>
      </w:r>
      <w:r w:rsidR="008E44D6" w:rsidRPr="00D3733D">
        <w:sym w:font="Symbol" w:char="F0B1"/>
      </w:r>
      <w:r w:rsidR="00F91B99" w:rsidRPr="00D3733D">
        <w:t>10</w:t>
      </w:r>
      <w:r w:rsidR="000B49C1" w:rsidRPr="00D3733D">
        <w:t>°</w:t>
      </w:r>
      <w:r w:rsidR="00F91B99" w:rsidRPr="00D3733D">
        <w:t xml:space="preserve"> off</w:t>
      </w:r>
      <w:r w:rsidR="00E30198" w:rsidRPr="00D3733D">
        <w:t>-</w:t>
      </w:r>
      <w:r w:rsidR="00F91B99" w:rsidRPr="00D3733D">
        <w:t>axis in the horizontal plan must be lower than 3</w:t>
      </w:r>
      <w:r w:rsidR="000B49C1" w:rsidRPr="00D3733D">
        <w:t> </w:t>
      </w:r>
      <w:r w:rsidR="00F91B99" w:rsidRPr="00D3733D">
        <w:t>dB compared to the on-axis level, when measured in the frequency range 100 Hz to 20</w:t>
      </w:r>
      <w:r w:rsidR="00B31AC6" w:rsidRPr="00D3733D">
        <w:t> </w:t>
      </w:r>
      <w:r w:rsidR="00F91B99" w:rsidRPr="00D3733D">
        <w:t>kHz.</w:t>
      </w:r>
    </w:p>
    <w:p w14:paraId="702BA601" w14:textId="1C8FE916" w:rsidR="00F91B99" w:rsidRPr="00D3733D" w:rsidRDefault="00F91B99">
      <w:r w:rsidRPr="00D3733D">
        <w:t>When measured under free</w:t>
      </w:r>
      <w:r w:rsidR="009411DD" w:rsidRPr="00D3733D">
        <w:t>-</w:t>
      </w:r>
      <w:r w:rsidRPr="00D3733D">
        <w:t>field conditions and using a measurement microphone placed 1</w:t>
      </w:r>
      <w:r w:rsidR="000B49C1" w:rsidRPr="00D3733D">
        <w:t> </w:t>
      </w:r>
      <w:r w:rsidRPr="00D3733D">
        <w:t>m in front of the subwoofer</w:t>
      </w:r>
      <w:r w:rsidR="000B49C1" w:rsidRPr="00D3733D">
        <w:t>,</w:t>
      </w:r>
      <w:r w:rsidRPr="00D3733D">
        <w:t xml:space="preserve"> the following specifications must be fulfilled:</w:t>
      </w:r>
    </w:p>
    <w:p w14:paraId="558C6042" w14:textId="557A625B" w:rsidR="00F91B99" w:rsidRPr="00D3733D" w:rsidRDefault="00E11FF3" w:rsidP="00E11FF3">
      <w:pPr>
        <w:pStyle w:val="enumlev1"/>
      </w:pPr>
      <w:r w:rsidRPr="00D3733D">
        <w:t>–</w:t>
      </w:r>
      <w:r w:rsidRPr="00D3733D">
        <w:tab/>
      </w:r>
      <w:r w:rsidR="000B49C1" w:rsidRPr="00D3733D">
        <w:t xml:space="preserve">a </w:t>
      </w:r>
      <w:r w:rsidR="00F91B99" w:rsidRPr="00D3733D">
        <w:t>sound pressure level at 50 Hz of 110 dBSPL must be supported</w:t>
      </w:r>
      <w:r w:rsidR="000B49C1" w:rsidRPr="00D3733D">
        <w:t>;</w:t>
      </w:r>
    </w:p>
    <w:p w14:paraId="0555B366" w14:textId="531C22F6" w:rsidR="00F91B99" w:rsidRPr="00D3733D" w:rsidRDefault="00E11FF3" w:rsidP="00A914A9">
      <w:pPr>
        <w:pStyle w:val="enumlev1"/>
      </w:pPr>
      <w:r w:rsidRPr="00D3733D">
        <w:t>–</w:t>
      </w:r>
      <w:r w:rsidRPr="00D3733D">
        <w:tab/>
      </w:r>
      <w:r w:rsidR="000B49C1" w:rsidRPr="00D3733D">
        <w:t>th</w:t>
      </w:r>
      <w:r w:rsidR="00F91B99" w:rsidRPr="00D3733D">
        <w:t>e frequency response of</w:t>
      </w:r>
      <w:r w:rsidR="00A914A9" w:rsidRPr="00D3733D">
        <w:t xml:space="preserve"> the loudspeaker must be within </w:t>
      </w:r>
      <w:r w:rsidR="00A914A9" w:rsidRPr="00D3733D">
        <w:sym w:font="Symbol" w:char="F0B1"/>
      </w:r>
      <w:r w:rsidR="00A914A9" w:rsidRPr="00D3733D">
        <w:t>0 dB in the frequency range 50 </w:t>
      </w:r>
      <w:r w:rsidR="00F91B99" w:rsidRPr="00D3733D">
        <w:t>Hz to 300 Hz</w:t>
      </w:r>
      <w:r w:rsidR="000B49C1" w:rsidRPr="00D3733D">
        <w:t>;</w:t>
      </w:r>
    </w:p>
    <w:p w14:paraId="43D0075A" w14:textId="5266BC9F" w:rsidR="00F91B99" w:rsidRPr="00D3733D" w:rsidRDefault="00E11FF3" w:rsidP="00E11FF3">
      <w:pPr>
        <w:pStyle w:val="enumlev1"/>
      </w:pPr>
      <w:r w:rsidRPr="00D3733D">
        <w:t>–</w:t>
      </w:r>
      <w:r w:rsidRPr="00D3733D">
        <w:tab/>
      </w:r>
      <w:r w:rsidR="000B49C1" w:rsidRPr="00D3733D">
        <w:t>th</w:t>
      </w:r>
      <w:r w:rsidR="00F91B99" w:rsidRPr="00D3733D">
        <w:t xml:space="preserve">e total harmonic distortion of the </w:t>
      </w:r>
      <w:r w:rsidR="000B49C1" w:rsidRPr="00D3733D">
        <w:t>seco</w:t>
      </w:r>
      <w:r w:rsidR="00F91B99" w:rsidRPr="00D3733D">
        <w:t xml:space="preserve">nd and </w:t>
      </w:r>
      <w:r w:rsidR="000B49C1" w:rsidRPr="00D3733D">
        <w:t>thi</w:t>
      </w:r>
      <w:r w:rsidR="00F91B99" w:rsidRPr="00D3733D">
        <w:t>rd harmonic must be less than 10% when measured at a constant level of 90 dBSPL over the frequency range 50 Hz to 300 Hz</w:t>
      </w:r>
      <w:r w:rsidR="000B49C1" w:rsidRPr="00D3733D">
        <w:t>;</w:t>
      </w:r>
    </w:p>
    <w:p w14:paraId="1EB6E37C" w14:textId="4A5EF7A7" w:rsidR="00F91B99" w:rsidRPr="00D3733D" w:rsidRDefault="00E11FF3">
      <w:pPr>
        <w:pStyle w:val="enumlev1"/>
      </w:pPr>
      <w:r w:rsidRPr="00D3733D">
        <w:t>–</w:t>
      </w:r>
      <w:r w:rsidRPr="00D3733D">
        <w:tab/>
      </w:r>
      <w:r w:rsidR="000B49C1" w:rsidRPr="00D3733D">
        <w:t xml:space="preserve">it </w:t>
      </w:r>
      <w:r w:rsidR="00F91B99" w:rsidRPr="00D3733D">
        <w:t>is implicit that the directivity of the subwoofer will be acceptable for the application.</w:t>
      </w:r>
    </w:p>
    <w:p w14:paraId="6941D314" w14:textId="77777777" w:rsidR="00F91B99" w:rsidRPr="00D3733D" w:rsidRDefault="00F91B99" w:rsidP="00F91B99">
      <w:pPr>
        <w:tabs>
          <w:tab w:val="clear" w:pos="794"/>
          <w:tab w:val="clear" w:pos="1191"/>
          <w:tab w:val="clear" w:pos="1588"/>
          <w:tab w:val="clear" w:pos="1985"/>
        </w:tabs>
        <w:overflowPunct/>
        <w:autoSpaceDE/>
        <w:autoSpaceDN/>
        <w:adjustRightInd/>
        <w:spacing w:before="0"/>
        <w:textAlignment w:val="auto"/>
      </w:pPr>
    </w:p>
    <w:p w14:paraId="1D4B879A" w14:textId="77777777" w:rsidR="00F91B99" w:rsidRPr="00D3733D" w:rsidRDefault="00F91B99" w:rsidP="00F91B99">
      <w:pPr>
        <w:tabs>
          <w:tab w:val="clear" w:pos="794"/>
          <w:tab w:val="clear" w:pos="1191"/>
          <w:tab w:val="clear" w:pos="1588"/>
          <w:tab w:val="clear" w:pos="1985"/>
        </w:tabs>
        <w:overflowPunct/>
        <w:autoSpaceDE/>
        <w:autoSpaceDN/>
        <w:adjustRightInd/>
        <w:spacing w:before="0"/>
        <w:textAlignment w:val="auto"/>
        <w:rPr>
          <w:b/>
        </w:rPr>
      </w:pPr>
      <w:r w:rsidRPr="00D3733D">
        <w:br w:type="page"/>
      </w:r>
    </w:p>
    <w:p w14:paraId="759DD08B" w14:textId="2DFC0BC3" w:rsidR="00F91B99" w:rsidRPr="00D3733D" w:rsidRDefault="00F91B99" w:rsidP="00E11FF3">
      <w:pPr>
        <w:pStyle w:val="AppendixNoTitle0"/>
      </w:pPr>
      <w:bookmarkStart w:id="155" w:name="_Toc513708741"/>
      <w:bookmarkStart w:id="156" w:name="_Toc519176382"/>
      <w:bookmarkStart w:id="157" w:name="_Toc519177580"/>
      <w:bookmarkStart w:id="158" w:name="_Toc519257774"/>
      <w:bookmarkStart w:id="159" w:name="_Toc523392596"/>
      <w:r w:rsidRPr="00D3733D">
        <w:lastRenderedPageBreak/>
        <w:t>Appendix I</w:t>
      </w:r>
      <w:r w:rsidRPr="00D3733D">
        <w:br/>
      </w:r>
      <w:r w:rsidRPr="00D3733D">
        <w:br/>
        <w:t>Requirement</w:t>
      </w:r>
      <w:r w:rsidR="00154C02" w:rsidRPr="00D3733D">
        <w:t>s</w:t>
      </w:r>
      <w:r w:rsidRPr="00D3733D">
        <w:t xml:space="preserve"> for test environments</w:t>
      </w:r>
      <w:bookmarkEnd w:id="155"/>
      <w:bookmarkEnd w:id="156"/>
      <w:bookmarkEnd w:id="157"/>
      <w:bookmarkEnd w:id="158"/>
      <w:bookmarkEnd w:id="159"/>
    </w:p>
    <w:p w14:paraId="6AB0F794" w14:textId="395C077D" w:rsidR="00E11FF3" w:rsidRPr="00D3733D" w:rsidRDefault="00F91B99" w:rsidP="00E11FF3">
      <w:pPr>
        <w:jc w:val="center"/>
      </w:pPr>
      <w:r w:rsidRPr="00D3733D">
        <w:t>(This appendix does not form an integral part of this Recommendation</w:t>
      </w:r>
      <w:r w:rsidR="00154C02" w:rsidRPr="00D3733D">
        <w:t>.</w:t>
      </w:r>
      <w:r w:rsidRPr="00D3733D">
        <w:t>)</w:t>
      </w:r>
    </w:p>
    <w:p w14:paraId="08CC287C" w14:textId="42CE9A4A" w:rsidR="00F91B99" w:rsidRPr="00D3733D" w:rsidRDefault="00F91B99">
      <w:pPr>
        <w:pStyle w:val="Normalaftertitle"/>
      </w:pPr>
      <w:r w:rsidRPr="00D3733D">
        <w:t xml:space="preserve">The requirements that should be considered for a typical </w:t>
      </w:r>
      <w:r w:rsidR="000B49C1" w:rsidRPr="00D3733D">
        <w:t xml:space="preserve">reference </w:t>
      </w:r>
      <w:r w:rsidR="009501AC" w:rsidRPr="00D3733D">
        <w:t>set-up</w:t>
      </w:r>
      <w:r w:rsidR="00154C02" w:rsidRPr="00D3733D">
        <w:t>,</w:t>
      </w:r>
      <w:r w:rsidRPr="00D3733D">
        <w:t xml:space="preserve"> such as an anechoic chamber, a listening room, an acoustically treated office and a reverberant room</w:t>
      </w:r>
      <w:r w:rsidR="00154C02" w:rsidRPr="00D3733D">
        <w:t>,</w:t>
      </w:r>
      <w:r w:rsidRPr="00D3733D">
        <w:t xml:space="preserve"> </w:t>
      </w:r>
      <w:r w:rsidR="000B49C1" w:rsidRPr="00D3733D">
        <w:t>are</w:t>
      </w:r>
      <w:r w:rsidRPr="00D3733D">
        <w:t xml:space="preserve"> summarized </w:t>
      </w:r>
      <w:r w:rsidR="000B49C1" w:rsidRPr="00D3733D">
        <w:t>as</w:t>
      </w:r>
      <w:r w:rsidRPr="00D3733D">
        <w:t xml:space="preserve"> follow</w:t>
      </w:r>
      <w:r w:rsidR="000B0151" w:rsidRPr="00D3733D">
        <w:t>s.</w:t>
      </w:r>
    </w:p>
    <w:p w14:paraId="11E7EE8A" w14:textId="0F9C081B" w:rsidR="00F91B99" w:rsidRPr="00D3733D" w:rsidRDefault="006C5890">
      <w:pPr>
        <w:pStyle w:val="enumlev1"/>
      </w:pPr>
      <w:r w:rsidRPr="00D3733D">
        <w:t>–</w:t>
      </w:r>
      <w:r w:rsidRPr="00D3733D">
        <w:tab/>
      </w:r>
      <w:r w:rsidR="00F91B99" w:rsidRPr="00D3733D">
        <w:t>For an anechoic chamber, no additional requirements should be considered. However, an anechoic chamber should be professionally designed</w:t>
      </w:r>
      <w:r w:rsidR="00154C02" w:rsidRPr="00D3733D">
        <w:t>,</w:t>
      </w:r>
      <w:r w:rsidR="00F91B99" w:rsidRPr="00D3733D">
        <w:t xml:space="preserve"> implying th</w:t>
      </w:r>
      <w:r w:rsidR="00154C02" w:rsidRPr="00D3733D">
        <w:t>e use of</w:t>
      </w:r>
      <w:r w:rsidR="00F91B99" w:rsidRPr="00D3733D">
        <w:t xml:space="preserve"> very thick absorbing materials. Furthermore, it is important to realize that a </w:t>
      </w:r>
      <w:r w:rsidR="005C655C" w:rsidRPr="00D3733D">
        <w:t>"</w:t>
      </w:r>
      <w:r w:rsidR="00F91B99" w:rsidRPr="00D3733D">
        <w:t>quiet</w:t>
      </w:r>
      <w:r w:rsidR="005C655C" w:rsidRPr="00D3733D">
        <w:t>"</w:t>
      </w:r>
      <w:r w:rsidR="00F91B99" w:rsidRPr="00D3733D">
        <w:t xml:space="preserve"> room is not necessarily anechoic.</w:t>
      </w:r>
    </w:p>
    <w:p w14:paraId="46EA684D" w14:textId="50964DF1" w:rsidR="00F91B99" w:rsidRPr="00D3733D" w:rsidRDefault="006C5890">
      <w:pPr>
        <w:pStyle w:val="enumlev1"/>
      </w:pPr>
      <w:r w:rsidRPr="00D3733D">
        <w:t>–</w:t>
      </w:r>
      <w:r w:rsidRPr="00D3733D">
        <w:tab/>
      </w:r>
      <w:r w:rsidR="00F91B99" w:rsidRPr="00D3733D">
        <w:t xml:space="preserve">For a listening room, it will in general be difficult to outline what should be considered. For more specific information see [IEC </w:t>
      </w:r>
      <w:r w:rsidR="00F85C95" w:rsidRPr="00D3733D">
        <w:t xml:space="preserve">TR </w:t>
      </w:r>
      <w:r w:rsidR="00F91B99" w:rsidRPr="00D3733D">
        <w:t>60268-13]</w:t>
      </w:r>
      <w:r w:rsidR="00F85C95" w:rsidRPr="00D3733D">
        <w:t>,</w:t>
      </w:r>
      <w:r w:rsidR="00F91B99" w:rsidRPr="00D3733D">
        <w:t xml:space="preserve"> </w:t>
      </w:r>
      <w:r w:rsidR="00F85C95" w:rsidRPr="00D3733D">
        <w:t>which</w:t>
      </w:r>
      <w:r w:rsidR="00F91B99" w:rsidRPr="00D3733D">
        <w:t xml:space="preserve"> g</w:t>
      </w:r>
      <w:r w:rsidR="00F91B99" w:rsidRPr="00D3733D">
        <w:rPr>
          <w:lang w:eastAsia="da-DK"/>
        </w:rPr>
        <w:t>ives recommendations for establishing, conducting and evaluating listening tests on loudspeakers, as well as general guidelines. With regards to determining the reverberation time</w:t>
      </w:r>
      <w:r w:rsidR="00F85C95" w:rsidRPr="00D3733D">
        <w:rPr>
          <w:lang w:eastAsia="da-DK"/>
        </w:rPr>
        <w:t>,</w:t>
      </w:r>
      <w:r w:rsidR="00F91B99" w:rsidRPr="00D3733D">
        <w:rPr>
          <w:lang w:eastAsia="da-DK"/>
        </w:rPr>
        <w:t xml:space="preserve"> </w:t>
      </w:r>
      <w:r w:rsidR="005248E3" w:rsidRPr="00D3733D">
        <w:rPr>
          <w:lang w:eastAsia="da-DK"/>
        </w:rPr>
        <w:t>[</w:t>
      </w:r>
      <w:r w:rsidR="00F91B99" w:rsidRPr="00D3733D">
        <w:rPr>
          <w:lang w:eastAsia="da-DK"/>
        </w:rPr>
        <w:t>IEC</w:t>
      </w:r>
      <w:r w:rsidR="005248E3" w:rsidRPr="00D3733D">
        <w:rPr>
          <w:lang w:eastAsia="da-DK"/>
        </w:rPr>
        <w:t> </w:t>
      </w:r>
      <w:r w:rsidR="005248E3" w:rsidRPr="00D3733D">
        <w:t>TR 60268-13]</w:t>
      </w:r>
      <w:r w:rsidR="00F91B99" w:rsidRPr="00D3733D">
        <w:rPr>
          <w:lang w:eastAsia="da-DK"/>
        </w:rPr>
        <w:t xml:space="preserve"> calls for </w:t>
      </w:r>
      <w:r w:rsidR="00997D17" w:rsidRPr="00D3733D">
        <w:t>one-thi</w:t>
      </w:r>
      <w:r w:rsidR="00F91B99" w:rsidRPr="00D3733D">
        <w:rPr>
          <w:lang w:eastAsia="da-DK"/>
        </w:rPr>
        <w:t>rd</w:t>
      </w:r>
      <w:r w:rsidR="00997D17" w:rsidRPr="00D3733D">
        <w:rPr>
          <w:lang w:eastAsia="da-DK"/>
        </w:rPr>
        <w:t>-</w:t>
      </w:r>
      <w:r w:rsidR="00F91B99" w:rsidRPr="00D3733D">
        <w:rPr>
          <w:lang w:eastAsia="da-DK"/>
        </w:rPr>
        <w:t>octave measurements.</w:t>
      </w:r>
    </w:p>
    <w:p w14:paraId="6565898E" w14:textId="313907B2" w:rsidR="00F91B99" w:rsidRPr="00D3733D" w:rsidRDefault="006C5890">
      <w:pPr>
        <w:pStyle w:val="enumlev1"/>
      </w:pPr>
      <w:r w:rsidRPr="00D3733D">
        <w:t>–</w:t>
      </w:r>
      <w:r w:rsidRPr="00D3733D">
        <w:tab/>
      </w:r>
      <w:r w:rsidR="00F91B99" w:rsidRPr="00D3733D">
        <w:t>For an acoustically treated office</w:t>
      </w:r>
      <w:r w:rsidR="00154C02" w:rsidRPr="00D3733D">
        <w:t>,</w:t>
      </w:r>
      <w:r w:rsidR="00F91B99" w:rsidRPr="00D3733D">
        <w:t xml:space="preserve"> the following requirements should be considered:</w:t>
      </w:r>
    </w:p>
    <w:p w14:paraId="035AE874" w14:textId="73E8F5C7" w:rsidR="00F91B99" w:rsidRPr="00D3733D" w:rsidRDefault="006C5890">
      <w:pPr>
        <w:pStyle w:val="enumlev2"/>
      </w:pPr>
      <w:r w:rsidRPr="00D3733D">
        <w:t>•</w:t>
      </w:r>
      <w:r w:rsidRPr="00D3733D">
        <w:tab/>
      </w:r>
      <w:r w:rsidR="00F91B99" w:rsidRPr="00D3733D">
        <w:t>The floor area should be at least 3.5</w:t>
      </w:r>
      <w:r w:rsidR="00A914A9" w:rsidRPr="00D3733D">
        <w:t xml:space="preserve"> </w:t>
      </w:r>
      <w:r w:rsidR="00F91B99" w:rsidRPr="00D3733D">
        <w:t>m</w:t>
      </w:r>
      <w:r w:rsidR="00154C02" w:rsidRPr="00D3733D">
        <w:t> ×</w:t>
      </w:r>
      <w:r w:rsidR="00F91B99" w:rsidRPr="00D3733D">
        <w:t xml:space="preserve"> 3.5</w:t>
      </w:r>
      <w:r w:rsidR="00A914A9" w:rsidRPr="00D3733D">
        <w:t xml:space="preserve"> </w:t>
      </w:r>
      <w:r w:rsidR="00F91B99" w:rsidRPr="00D3733D">
        <w:t>m.</w:t>
      </w:r>
    </w:p>
    <w:p w14:paraId="519451C7" w14:textId="265114E6" w:rsidR="00F91B99" w:rsidRPr="00D3733D" w:rsidRDefault="006C5890" w:rsidP="006C5890">
      <w:pPr>
        <w:pStyle w:val="enumlev2"/>
      </w:pPr>
      <w:r w:rsidRPr="00D3733D">
        <w:t>•</w:t>
      </w:r>
      <w:r w:rsidRPr="00D3733D">
        <w:tab/>
      </w:r>
      <w:r w:rsidR="00F91B99" w:rsidRPr="00D3733D">
        <w:t>The room height should be at least 2.5</w:t>
      </w:r>
      <w:r w:rsidR="00A914A9" w:rsidRPr="00D3733D">
        <w:t xml:space="preserve"> </w:t>
      </w:r>
      <w:r w:rsidR="00F91B99" w:rsidRPr="00D3733D">
        <w:t>m.</w:t>
      </w:r>
    </w:p>
    <w:p w14:paraId="42121C81" w14:textId="683DDBD0" w:rsidR="00F91B99" w:rsidRPr="00D3733D" w:rsidRDefault="006C5890" w:rsidP="006C5890">
      <w:pPr>
        <w:pStyle w:val="enumlev2"/>
      </w:pPr>
      <w:r w:rsidRPr="00D3733D">
        <w:t>•</w:t>
      </w:r>
      <w:r w:rsidRPr="00D3733D">
        <w:tab/>
      </w:r>
      <w:r w:rsidR="00F91B99" w:rsidRPr="00D3733D">
        <w:t>No dimension should be a</w:t>
      </w:r>
      <w:r w:rsidR="00154C02" w:rsidRPr="00D3733D">
        <w:t>n integral</w:t>
      </w:r>
      <w:r w:rsidR="00F91B99" w:rsidRPr="00D3733D">
        <w:t xml:space="preserve"> multiple of another.</w:t>
      </w:r>
    </w:p>
    <w:p w14:paraId="4BDC5934" w14:textId="4B29C363" w:rsidR="00F91B99" w:rsidRPr="00D3733D" w:rsidRDefault="006C5890">
      <w:pPr>
        <w:pStyle w:val="enumlev2"/>
      </w:pPr>
      <w:r w:rsidRPr="00D3733D">
        <w:t>•</w:t>
      </w:r>
      <w:r w:rsidRPr="00D3733D">
        <w:tab/>
      </w:r>
      <w:r w:rsidR="00F91B99" w:rsidRPr="00D3733D">
        <w:t>The floor should be carpet</w:t>
      </w:r>
      <w:r w:rsidR="00154C02" w:rsidRPr="00D3733D">
        <w:t>ed</w:t>
      </w:r>
      <w:r w:rsidR="00F91B99" w:rsidRPr="00D3733D">
        <w:t>.</w:t>
      </w:r>
    </w:p>
    <w:p w14:paraId="5F56FFA6" w14:textId="0A6761CB" w:rsidR="00F91B99" w:rsidRPr="00D3733D" w:rsidRDefault="006C5890" w:rsidP="006C5890">
      <w:pPr>
        <w:pStyle w:val="enumlev2"/>
      </w:pPr>
      <w:r w:rsidRPr="00D3733D">
        <w:t>•</w:t>
      </w:r>
      <w:r w:rsidRPr="00D3733D">
        <w:tab/>
      </w:r>
      <w:r w:rsidR="00F91B99" w:rsidRPr="00D3733D">
        <w:t>The ceiling should have acoustical damping.</w:t>
      </w:r>
    </w:p>
    <w:p w14:paraId="279A6264" w14:textId="21BF946A" w:rsidR="00F91B99" w:rsidRPr="00D3733D" w:rsidRDefault="006C5890">
      <w:pPr>
        <w:pStyle w:val="enumlev2"/>
      </w:pPr>
      <w:r w:rsidRPr="00D3733D">
        <w:t>•</w:t>
      </w:r>
      <w:r w:rsidRPr="00D3733D">
        <w:tab/>
      </w:r>
      <w:r w:rsidR="00F91B99" w:rsidRPr="00D3733D">
        <w:t xml:space="preserve">The reverberation time should be less than 0.7 s but higher than 0.2 s in the frequency range between 100 Hz and 8 kHz. For the </w:t>
      </w:r>
      <w:r w:rsidR="00154C02" w:rsidRPr="00D3733D">
        <w:t>mu</w:t>
      </w:r>
      <w:r w:rsidR="00F91B99" w:rsidRPr="00D3733D">
        <w:t xml:space="preserve">lti-point reproduction technique, the </w:t>
      </w:r>
      <w:r w:rsidR="00F91B99" w:rsidRPr="00D3733D">
        <w:rPr>
          <w:i/>
          <w:iCs/>
        </w:rPr>
        <w:t>C</w:t>
      </w:r>
      <w:r w:rsidR="00F91B99" w:rsidRPr="00D3733D">
        <w:rPr>
          <w:vertAlign w:val="subscript"/>
        </w:rPr>
        <w:t>80</w:t>
      </w:r>
      <w:r w:rsidR="00F91B99" w:rsidRPr="00D3733D">
        <w:t xml:space="preserve"> criterion </w:t>
      </w:r>
      <w:r w:rsidR="00154C02" w:rsidRPr="00D3733D">
        <w:t xml:space="preserve">(see </w:t>
      </w:r>
      <w:r w:rsidR="00372405">
        <w:t xml:space="preserve">clause </w:t>
      </w:r>
      <w:r w:rsidR="00154C02" w:rsidRPr="00D3733D">
        <w:t>8.2.6.2)</w:t>
      </w:r>
      <w:r w:rsidR="00F91B99" w:rsidRPr="00D3733D">
        <w:t xml:space="preserve"> </w:t>
      </w:r>
      <w:proofErr w:type="gramStart"/>
      <w:r w:rsidR="00F91B99" w:rsidRPr="00D3733D">
        <w:t>should be applied</w:t>
      </w:r>
      <w:proofErr w:type="gramEnd"/>
      <w:r w:rsidR="00F91B99" w:rsidRPr="00D3733D">
        <w:t>.</w:t>
      </w:r>
    </w:p>
    <w:p w14:paraId="68BD5D0F" w14:textId="57DD320C" w:rsidR="00F91B99" w:rsidRPr="00D3733D" w:rsidRDefault="006C5890">
      <w:pPr>
        <w:pStyle w:val="enumlev2"/>
      </w:pPr>
      <w:r w:rsidRPr="00D3733D">
        <w:t>•</w:t>
      </w:r>
      <w:r w:rsidRPr="00D3733D">
        <w:tab/>
      </w:r>
      <w:r w:rsidR="00F91B99" w:rsidRPr="00D3733D">
        <w:t>Strong reflections and standing waves caused by hard surfaces in the room should be avoided. One or two walls should be treated</w:t>
      </w:r>
      <w:r w:rsidR="00154C02" w:rsidRPr="00D3733D">
        <w:t>,</w:t>
      </w:r>
      <w:r w:rsidR="00F91B99" w:rsidRPr="00D3733D">
        <w:t xml:space="preserve"> </w:t>
      </w:r>
      <w:r w:rsidR="005C655C" w:rsidRPr="00D3733D">
        <w:t xml:space="preserve">e.g., </w:t>
      </w:r>
      <w:r w:rsidR="00F91B99" w:rsidRPr="00D3733D">
        <w:t>with a</w:t>
      </w:r>
      <w:r w:rsidR="00154C02" w:rsidRPr="00D3733D">
        <w:t>p</w:t>
      </w:r>
      <w:r w:rsidR="00F91B99" w:rsidRPr="00D3733D">
        <w:t>propr</w:t>
      </w:r>
      <w:r w:rsidR="00154C02" w:rsidRPr="00D3733D">
        <w:t>iate</w:t>
      </w:r>
      <w:r w:rsidR="00F91B99" w:rsidRPr="00D3733D">
        <w:t xml:space="preserve"> acoustical damping material. </w:t>
      </w:r>
    </w:p>
    <w:p w14:paraId="43A7F445" w14:textId="24FAD0FC" w:rsidR="00F91B99" w:rsidRPr="00D3733D" w:rsidRDefault="006C5890" w:rsidP="006C5890">
      <w:pPr>
        <w:pStyle w:val="enumlev2"/>
      </w:pPr>
      <w:r w:rsidRPr="00D3733D">
        <w:t>•</w:t>
      </w:r>
      <w:r w:rsidRPr="00D3733D">
        <w:tab/>
      </w:r>
      <w:r w:rsidR="00F91B99" w:rsidRPr="00D3733D">
        <w:t xml:space="preserve">Choose loudspeaker and </w:t>
      </w:r>
      <w:r w:rsidR="00154C02" w:rsidRPr="00D3733D">
        <w:rPr>
          <w:rFonts w:eastAsia="MS Mincho"/>
          <w:szCs w:val="24"/>
        </w:rPr>
        <w:t>diffuse-field test point</w:t>
      </w:r>
      <w:r w:rsidR="00154C02" w:rsidRPr="00D3733D">
        <w:t xml:space="preserve"> (</w:t>
      </w:r>
      <w:r w:rsidR="00F91B99" w:rsidRPr="00D3733D">
        <w:t>DFTP</w:t>
      </w:r>
      <w:r w:rsidR="00154C02" w:rsidRPr="00D3733D">
        <w:t>)</w:t>
      </w:r>
      <w:r w:rsidR="00F91B99" w:rsidRPr="00D3733D">
        <w:t xml:space="preserve"> carefully and verify the position. </w:t>
      </w:r>
      <w:r w:rsidR="00154C02" w:rsidRPr="00D3733D">
        <w:t xml:space="preserve">The </w:t>
      </w:r>
      <w:r w:rsidR="00F91B99" w:rsidRPr="00D3733D">
        <w:t>DFTP is at the geometric centre of the loudspeakers, but DFTP should be slightly off-centre, in all dimensions.</w:t>
      </w:r>
    </w:p>
    <w:p w14:paraId="0FEF20BD" w14:textId="7551E0D0" w:rsidR="00F91B99" w:rsidRPr="00D3733D" w:rsidRDefault="006C5890">
      <w:pPr>
        <w:pStyle w:val="enumlev1"/>
      </w:pPr>
      <w:r w:rsidRPr="00D3733D">
        <w:t>–</w:t>
      </w:r>
      <w:r w:rsidRPr="00D3733D">
        <w:tab/>
      </w:r>
      <w:r w:rsidR="00F91B99" w:rsidRPr="00D3733D">
        <w:t xml:space="preserve">For </w:t>
      </w:r>
      <w:r w:rsidR="006D1A47" w:rsidRPr="00D3733D">
        <w:t xml:space="preserve">a </w:t>
      </w:r>
      <w:r w:rsidR="00F91B99" w:rsidRPr="00D3733D">
        <w:t xml:space="preserve">reverberant room, no additional requirements should be considered. However, a </w:t>
      </w:r>
      <w:r w:rsidR="002857C0" w:rsidRPr="00D3733D">
        <w:t>"</w:t>
      </w:r>
      <w:r w:rsidR="00F91B99" w:rsidRPr="00D3733D">
        <w:t>reverberant room</w:t>
      </w:r>
      <w:r w:rsidR="002857C0" w:rsidRPr="00D3733D">
        <w:t>"</w:t>
      </w:r>
      <w:r w:rsidR="00F91B99" w:rsidRPr="00D3733D">
        <w:t xml:space="preserve"> does imply that </w:t>
      </w:r>
      <w:r w:rsidR="006D1A47" w:rsidRPr="00D3733D">
        <w:t>the</w:t>
      </w:r>
      <w:r w:rsidR="00F91B99" w:rsidRPr="00D3733D">
        <w:t xml:space="preserve"> wall</w:t>
      </w:r>
      <w:r w:rsidR="006D1A47" w:rsidRPr="00D3733D">
        <w:t>s</w:t>
      </w:r>
      <w:r w:rsidR="00F91B99" w:rsidRPr="00D3733D">
        <w:t xml:space="preserve"> and ceiling </w:t>
      </w:r>
      <w:r w:rsidR="006D1A47" w:rsidRPr="00D3733D">
        <w:t xml:space="preserve">are of solid </w:t>
      </w:r>
      <w:r w:rsidR="00F91B99" w:rsidRPr="00D3733D">
        <w:t xml:space="preserve">construction. Furthermore, replacing absorbent ceiling panels with </w:t>
      </w:r>
      <w:r w:rsidR="006D1A47" w:rsidRPr="00D3733D">
        <w:t>12 mm</w:t>
      </w:r>
      <w:r w:rsidR="00F91B99" w:rsidRPr="00D3733D">
        <w:t xml:space="preserve"> gypsum board is in many instances </w:t>
      </w:r>
      <w:r w:rsidR="006D1A47" w:rsidRPr="00D3733D">
        <w:t>insufficient to render a room</w:t>
      </w:r>
      <w:r w:rsidR="00F91B99" w:rsidRPr="00D3733D">
        <w:t xml:space="preserve"> reverberant.</w:t>
      </w:r>
    </w:p>
    <w:p w14:paraId="4221850F" w14:textId="282CEFDE" w:rsidR="00F91B99" w:rsidRPr="00D3733D" w:rsidRDefault="00F91B99">
      <w:r w:rsidRPr="00D3733D">
        <w:t>Additionally, it is recommended t</w:t>
      </w:r>
      <w:r w:rsidR="0084610C" w:rsidRPr="00D3733D">
        <w:t>hat</w:t>
      </w:r>
      <w:r w:rsidR="006D1A47" w:rsidRPr="00D3733D">
        <w:t>:</w:t>
      </w:r>
    </w:p>
    <w:p w14:paraId="134270C4" w14:textId="1B4B52EA" w:rsidR="00F91B99" w:rsidRPr="00D3733D" w:rsidRDefault="00F227B9">
      <w:pPr>
        <w:pStyle w:val="enumlev1"/>
      </w:pPr>
      <w:r w:rsidRPr="00D3733D">
        <w:t>–</w:t>
      </w:r>
      <w:r w:rsidRPr="00D3733D">
        <w:tab/>
      </w:r>
      <w:r w:rsidR="00F91B99" w:rsidRPr="00D3733D">
        <w:t xml:space="preserve">the operator </w:t>
      </w:r>
      <w:r w:rsidR="0084610C" w:rsidRPr="00D3733D">
        <w:t xml:space="preserve">be protected </w:t>
      </w:r>
      <w:r w:rsidR="00F91B99" w:rsidRPr="00D3733D">
        <w:t>from test sounds that can be up to 90 dBSPL or even higher</w:t>
      </w:r>
      <w:r w:rsidR="006D1A47" w:rsidRPr="00D3733D">
        <w:t>;</w:t>
      </w:r>
    </w:p>
    <w:p w14:paraId="74CA154F" w14:textId="74422DCF" w:rsidR="00F91B99" w:rsidRPr="00D3733D" w:rsidRDefault="00F227B9">
      <w:pPr>
        <w:pStyle w:val="enumlev1"/>
      </w:pPr>
      <w:r w:rsidRPr="00D3733D">
        <w:t>–</w:t>
      </w:r>
      <w:r w:rsidRPr="00D3733D">
        <w:tab/>
      </w:r>
      <w:r w:rsidR="006D1A47" w:rsidRPr="00D3733D">
        <w:t xml:space="preserve">a larger space </w:t>
      </w:r>
      <w:r w:rsidR="0084610C" w:rsidRPr="00D3733D">
        <w:t xml:space="preserve">be used </w:t>
      </w:r>
      <w:r w:rsidR="006D1A47" w:rsidRPr="00D3733D">
        <w:t>than 3.5 m × 3.5 m for ease of operator access;</w:t>
      </w:r>
    </w:p>
    <w:p w14:paraId="325E2814" w14:textId="35FB6A23" w:rsidR="00F91B99" w:rsidRPr="00D3733D" w:rsidRDefault="006D1A47">
      <w:pPr>
        <w:pStyle w:val="enumlev1"/>
      </w:pPr>
      <w:r w:rsidRPr="00D3733D">
        <w:t>–</w:t>
      </w:r>
      <w:r w:rsidRPr="00D3733D">
        <w:tab/>
        <w:t xml:space="preserve">placing the loudspeakers in the corner of the room </w:t>
      </w:r>
      <w:r w:rsidR="0084610C" w:rsidRPr="00D3733D">
        <w:t xml:space="preserve">be avoided </w:t>
      </w:r>
      <w:r w:rsidRPr="00D3733D">
        <w:t>in order to reduce the presence of resonances;</w:t>
      </w:r>
    </w:p>
    <w:p w14:paraId="319DB90F" w14:textId="367FA4AA" w:rsidR="00F91B99" w:rsidRPr="00D3733D" w:rsidRDefault="006D1A47">
      <w:pPr>
        <w:pStyle w:val="enumlev1"/>
      </w:pPr>
      <w:r w:rsidRPr="00D3733D">
        <w:t>–</w:t>
      </w:r>
      <w:r w:rsidRPr="00D3733D">
        <w:tab/>
        <w:t>placing the loudspeakers in a perfect square</w:t>
      </w:r>
      <w:r w:rsidR="0084610C" w:rsidRPr="00D3733D">
        <w:t xml:space="preserve"> be avoided</w:t>
      </w:r>
      <w:r w:rsidRPr="00D3733D">
        <w:t>;</w:t>
      </w:r>
    </w:p>
    <w:p w14:paraId="1998AB5C" w14:textId="07DC2AB8" w:rsidR="00F91B99" w:rsidRPr="00D3733D" w:rsidRDefault="006D1A47">
      <w:pPr>
        <w:pStyle w:val="enumlev1"/>
      </w:pPr>
      <w:r w:rsidRPr="00D3733D">
        <w:t>–</w:t>
      </w:r>
      <w:r w:rsidRPr="00D3733D">
        <w:tab/>
      </w:r>
      <w:r w:rsidR="00F91B99" w:rsidRPr="00D3733D">
        <w:t xml:space="preserve">positioning the HATS or the </w:t>
      </w:r>
      <w:r w:rsidRPr="00D3733D">
        <w:t>measurement mic</w:t>
      </w:r>
      <w:r w:rsidR="00F91B99" w:rsidRPr="00D3733D">
        <w:t xml:space="preserve">rophone in the exact centre of </w:t>
      </w:r>
      <w:r w:rsidRPr="00D3733D">
        <w:t xml:space="preserve">a </w:t>
      </w:r>
      <w:r w:rsidR="00F91B99" w:rsidRPr="00D3733D">
        <w:t>square</w:t>
      </w:r>
      <w:r w:rsidR="0084610C" w:rsidRPr="00D3733D">
        <w:t xml:space="preserve"> be avoided</w:t>
      </w:r>
      <w:r w:rsidRPr="00D3733D">
        <w:t>;</w:t>
      </w:r>
    </w:p>
    <w:p w14:paraId="49E88EF9" w14:textId="0FAD2023" w:rsidR="00F91B99" w:rsidRPr="00D3733D" w:rsidRDefault="00F227B9" w:rsidP="000D3202">
      <w:pPr>
        <w:pStyle w:val="enumlev1"/>
        <w:keepNext/>
        <w:keepLines/>
      </w:pPr>
      <w:r w:rsidRPr="00D3733D">
        <w:lastRenderedPageBreak/>
        <w:t>–</w:t>
      </w:r>
      <w:r w:rsidRPr="00D3733D">
        <w:tab/>
      </w:r>
      <w:r w:rsidR="00F91B99" w:rsidRPr="00D3733D">
        <w:t xml:space="preserve">the influence of external noise </w:t>
      </w:r>
      <w:r w:rsidR="0084610C" w:rsidRPr="00D3733D">
        <w:t xml:space="preserve">be reduced </w:t>
      </w:r>
      <w:r w:rsidR="00F91B99" w:rsidRPr="00D3733D">
        <w:t>by ensuring that the level is less than 30 dBSPL(A)</w:t>
      </w:r>
      <w:r w:rsidR="006D1A47" w:rsidRPr="00D3733D">
        <w:t>:</w:t>
      </w:r>
    </w:p>
    <w:p w14:paraId="79C1B594" w14:textId="19F8448E" w:rsidR="00F91B99" w:rsidRPr="00D3733D" w:rsidRDefault="00F227B9" w:rsidP="00F227B9">
      <w:pPr>
        <w:pStyle w:val="enumlev2"/>
      </w:pPr>
      <w:r w:rsidRPr="00D3733D">
        <w:t>•</w:t>
      </w:r>
      <w:r w:rsidRPr="00D3733D">
        <w:tab/>
      </w:r>
      <w:r w:rsidR="0057237C" w:rsidRPr="00D3733D">
        <w:t>s</w:t>
      </w:r>
      <w:r w:rsidR="00F91B99" w:rsidRPr="00D3733D">
        <w:t xml:space="preserve">eparate </w:t>
      </w:r>
      <w:r w:rsidR="006D1A47" w:rsidRPr="00D3733D">
        <w:t xml:space="preserve">a </w:t>
      </w:r>
      <w:r w:rsidR="00F91B99" w:rsidRPr="00D3733D">
        <w:t>test room from operator areas</w:t>
      </w:r>
      <w:r w:rsidR="006D1A47" w:rsidRPr="00D3733D">
        <w:t>,</w:t>
      </w:r>
      <w:r w:rsidR="00F91B99" w:rsidRPr="00D3733D">
        <w:t xml:space="preserve"> so </w:t>
      </w:r>
      <w:r w:rsidR="006D1A47" w:rsidRPr="00D3733D">
        <w:t xml:space="preserve">that </w:t>
      </w:r>
      <w:r w:rsidR="00F91B99" w:rsidRPr="00D3733D">
        <w:t xml:space="preserve">noise from </w:t>
      </w:r>
      <w:r w:rsidR="006D1A47" w:rsidRPr="00D3733D">
        <w:t>personal computers (</w:t>
      </w:r>
      <w:r w:rsidR="00F91B99" w:rsidRPr="00D3733D">
        <w:t>PC</w:t>
      </w:r>
      <w:r w:rsidR="006D1A47" w:rsidRPr="00D3733D">
        <w:t>s)</w:t>
      </w:r>
      <w:r w:rsidR="00F91B99" w:rsidRPr="00D3733D">
        <w:t xml:space="preserve"> and other equipment</w:t>
      </w:r>
      <w:r w:rsidR="006D1A47" w:rsidRPr="00D3733D">
        <w:t>,</w:t>
      </w:r>
      <w:r w:rsidR="00F91B99" w:rsidRPr="00D3733D">
        <w:t xml:space="preserve"> as well as the operator</w:t>
      </w:r>
      <w:r w:rsidR="006D1A47" w:rsidRPr="00D3733D">
        <w:t>,</w:t>
      </w:r>
      <w:r w:rsidR="00F91B99" w:rsidRPr="00D3733D">
        <w:t xml:space="preserve"> can be controlled</w:t>
      </w:r>
      <w:r w:rsidR="006D1A47" w:rsidRPr="00D3733D">
        <w:t>,</w:t>
      </w:r>
    </w:p>
    <w:p w14:paraId="175FE7C7" w14:textId="3DC1EA59" w:rsidR="00F91B99" w:rsidRPr="00D3733D" w:rsidRDefault="00F227B9">
      <w:pPr>
        <w:pStyle w:val="enumlev2"/>
      </w:pPr>
      <w:r w:rsidRPr="00D3733D">
        <w:t>•</w:t>
      </w:r>
      <w:r w:rsidRPr="00D3733D">
        <w:tab/>
      </w:r>
      <w:r w:rsidR="0057237C" w:rsidRPr="00D3733D">
        <w:t>s</w:t>
      </w:r>
      <w:r w:rsidR="00F91B99" w:rsidRPr="00D3733D">
        <w:t xml:space="preserve">eparate </w:t>
      </w:r>
      <w:r w:rsidR="006D1A47" w:rsidRPr="00D3733D">
        <w:t xml:space="preserve">an </w:t>
      </w:r>
      <w:r w:rsidR="00F91B99" w:rsidRPr="00D3733D">
        <w:t xml:space="preserve">entire test suite from other workers as test sounds up to 90 dBSPL can occur and </w:t>
      </w:r>
      <w:r w:rsidR="006D1A47" w:rsidRPr="00D3733D">
        <w:t>cause</w:t>
      </w:r>
      <w:r w:rsidR="00F91B99" w:rsidRPr="00D3733D">
        <w:t xml:space="preserve"> annoy</w:t>
      </w:r>
      <w:r w:rsidR="006D1A47" w:rsidRPr="00D3733D">
        <w:t>ance</w:t>
      </w:r>
      <w:r w:rsidR="0057237C" w:rsidRPr="00D3733D">
        <w:t>,</w:t>
      </w:r>
    </w:p>
    <w:p w14:paraId="554B7E41" w14:textId="15C79BFE" w:rsidR="00F91B99" w:rsidRPr="00D3733D" w:rsidRDefault="00F227B9">
      <w:pPr>
        <w:pStyle w:val="enumlev2"/>
      </w:pPr>
      <w:r w:rsidRPr="00D3733D">
        <w:t>•</w:t>
      </w:r>
      <w:r w:rsidRPr="00D3733D">
        <w:tab/>
      </w:r>
      <w:r w:rsidR="0057237C" w:rsidRPr="00D3733D">
        <w:t>m</w:t>
      </w:r>
      <w:r w:rsidR="00F91B99" w:rsidRPr="00D3733D">
        <w:t xml:space="preserve">inimize air-borne noise from ventilation </w:t>
      </w:r>
      <w:r w:rsidR="00A44229" w:rsidRPr="00D3733D">
        <w:t>by increasing the</w:t>
      </w:r>
      <w:r w:rsidR="00F91B99" w:rsidRPr="00D3733D">
        <w:t xml:space="preserve"> length </w:t>
      </w:r>
      <w:r w:rsidR="00A44229" w:rsidRPr="00D3733D">
        <w:t>of ventilation pipes and by lining them</w:t>
      </w:r>
      <w:r w:rsidR="0057237C" w:rsidRPr="00D3733D">
        <w:t>,</w:t>
      </w:r>
    </w:p>
    <w:p w14:paraId="4C376FF6" w14:textId="4FABA6F8" w:rsidR="00F91B99" w:rsidRPr="004D42C4" w:rsidRDefault="00F227B9" w:rsidP="00F227B9">
      <w:pPr>
        <w:pStyle w:val="enumlev2"/>
        <w:rPr>
          <w:lang w:val="fr-CH"/>
        </w:rPr>
      </w:pPr>
      <w:r w:rsidRPr="004D42C4">
        <w:rPr>
          <w:lang w:val="fr-CH"/>
        </w:rPr>
        <w:t>•</w:t>
      </w:r>
      <w:r w:rsidRPr="004D42C4">
        <w:rPr>
          <w:lang w:val="fr-CH"/>
        </w:rPr>
        <w:tab/>
      </w:r>
      <w:r w:rsidR="0057237C" w:rsidRPr="004D42C4">
        <w:rPr>
          <w:lang w:val="fr-CH"/>
        </w:rPr>
        <w:t>minimize structure-borne noise from elevators, traffic, etc.,</w:t>
      </w:r>
    </w:p>
    <w:p w14:paraId="05CEFCDF" w14:textId="07314BCB" w:rsidR="00F91B99" w:rsidRPr="00D3733D" w:rsidRDefault="0057237C" w:rsidP="00F227B9">
      <w:pPr>
        <w:pStyle w:val="enumlev2"/>
      </w:pPr>
      <w:r w:rsidRPr="00D3733D">
        <w:t>•</w:t>
      </w:r>
      <w:r w:rsidRPr="00D3733D">
        <w:tab/>
        <w:t>seal openings under doors, cable penetrations, etc</w:t>
      </w:r>
      <w:proofErr w:type="gramStart"/>
      <w:r w:rsidRPr="00D3733D">
        <w:t>.,</w:t>
      </w:r>
      <w:proofErr w:type="gramEnd"/>
    </w:p>
    <w:p w14:paraId="70C7BBF1" w14:textId="25B81F6A" w:rsidR="00F91B99" w:rsidRPr="00D3733D" w:rsidRDefault="0057237C">
      <w:pPr>
        <w:pStyle w:val="enumlev2"/>
      </w:pPr>
      <w:r w:rsidRPr="00D3733D">
        <w:t>•</w:t>
      </w:r>
      <w:r w:rsidRPr="00D3733D">
        <w:tab/>
        <w:t>sound isolating materials,</w:t>
      </w:r>
    </w:p>
    <w:p w14:paraId="398210F3" w14:textId="2399EB91" w:rsidR="00F91B99" w:rsidRPr="00D3733D" w:rsidRDefault="0057237C" w:rsidP="00F227B9">
      <w:pPr>
        <w:pStyle w:val="enumlev2"/>
      </w:pPr>
      <w:r w:rsidRPr="00D3733D">
        <w:t>•</w:t>
      </w:r>
      <w:r w:rsidRPr="00D3733D">
        <w:tab/>
        <w:t>locate a test room on solid ground, if possible,</w:t>
      </w:r>
    </w:p>
    <w:p w14:paraId="4DD1129E" w14:textId="71112E76" w:rsidR="00F91B99" w:rsidRPr="00D3733D" w:rsidRDefault="0057237C" w:rsidP="00F227B9">
      <w:pPr>
        <w:pStyle w:val="enumlev2"/>
      </w:pPr>
      <w:r w:rsidRPr="00D3733D">
        <w:t>•</w:t>
      </w:r>
      <w:r w:rsidRPr="00D3733D">
        <w:tab/>
        <w:t>install floating floors</w:t>
      </w:r>
      <w:r w:rsidR="00372405">
        <w:t>,</w:t>
      </w:r>
    </w:p>
    <w:p w14:paraId="68C41728" w14:textId="257D36CA" w:rsidR="00F91B99" w:rsidRPr="00D3733D" w:rsidRDefault="0057237C" w:rsidP="00F227B9">
      <w:pPr>
        <w:pStyle w:val="enumlev2"/>
      </w:pPr>
      <w:r w:rsidRPr="00D3733D">
        <w:t>•</w:t>
      </w:r>
      <w:r w:rsidRPr="00D3733D">
        <w:tab/>
      </w:r>
      <w:proofErr w:type="gramStart"/>
      <w:r w:rsidRPr="00D3733D">
        <w:t>ch</w:t>
      </w:r>
      <w:r w:rsidR="00F91B99" w:rsidRPr="00D3733D">
        <w:t>eck</w:t>
      </w:r>
      <w:proofErr w:type="gramEnd"/>
      <w:r w:rsidR="00F91B99" w:rsidRPr="00D3733D">
        <w:t xml:space="preserve"> for noisy devices that operate only occasionally</w:t>
      </w:r>
      <w:r w:rsidR="00A914A9" w:rsidRPr="00D3733D">
        <w:t>.</w:t>
      </w:r>
    </w:p>
    <w:p w14:paraId="6DBDCC21" w14:textId="408C7BF2" w:rsidR="00F91B99" w:rsidRPr="00D3733D" w:rsidRDefault="00F91B99">
      <w:r w:rsidRPr="00D3733D">
        <w:t xml:space="preserve">For operator convenience, </w:t>
      </w:r>
      <w:r w:rsidR="00255492" w:rsidRPr="00D3733D">
        <w:t>the following are</w:t>
      </w:r>
      <w:r w:rsidRPr="00D3733D">
        <w:t xml:space="preserve"> recommended:</w:t>
      </w:r>
    </w:p>
    <w:p w14:paraId="151862BA" w14:textId="687BCE1A" w:rsidR="00F91B99" w:rsidRPr="00D3733D" w:rsidRDefault="0004054D">
      <w:pPr>
        <w:pStyle w:val="enumlev1"/>
      </w:pPr>
      <w:r w:rsidRPr="00D3733D">
        <w:t>–</w:t>
      </w:r>
      <w:r w:rsidRPr="00D3733D">
        <w:tab/>
      </w:r>
      <w:r w:rsidR="00255492" w:rsidRPr="00D3733D">
        <w:t>p</w:t>
      </w:r>
      <w:r w:rsidR="00F91B99" w:rsidRPr="00D3733D">
        <w:t>rovi</w:t>
      </w:r>
      <w:r w:rsidR="00255492" w:rsidRPr="00D3733D">
        <w:t>sion of a</w:t>
      </w:r>
      <w:r w:rsidR="00F91B99" w:rsidRPr="00D3733D">
        <w:t xml:space="preserve"> clear view of the test space</w:t>
      </w:r>
      <w:r w:rsidR="00255492" w:rsidRPr="00D3733D">
        <w:t>;</w:t>
      </w:r>
    </w:p>
    <w:p w14:paraId="63903BF4" w14:textId="20119011" w:rsidR="00F91B99" w:rsidRPr="00D3733D" w:rsidRDefault="0004054D" w:rsidP="0004054D">
      <w:pPr>
        <w:pStyle w:val="enumlev2"/>
      </w:pPr>
      <w:r w:rsidRPr="00D3733D">
        <w:t>•</w:t>
      </w:r>
      <w:r w:rsidRPr="00D3733D">
        <w:tab/>
      </w:r>
      <w:r w:rsidR="00255492" w:rsidRPr="00D3733D">
        <w:t>window between control area and test room,</w:t>
      </w:r>
    </w:p>
    <w:p w14:paraId="2F58FD4C" w14:textId="709E9774" w:rsidR="00F91B99" w:rsidRPr="00D3733D" w:rsidRDefault="00255492" w:rsidP="0004054D">
      <w:pPr>
        <w:pStyle w:val="enumlev2"/>
      </w:pPr>
      <w:r w:rsidRPr="00D3733D">
        <w:t>•</w:t>
      </w:r>
      <w:r w:rsidRPr="00D3733D">
        <w:tab/>
        <w:t xml:space="preserve">camera </w:t>
      </w:r>
      <w:r w:rsidR="00F91B99" w:rsidRPr="00D3733D">
        <w:t>and display screen</w:t>
      </w:r>
      <w:r w:rsidRPr="00D3733D">
        <w:t>;</w:t>
      </w:r>
    </w:p>
    <w:p w14:paraId="2C65D530" w14:textId="0F253F72" w:rsidR="00F91B99" w:rsidRPr="00D3733D" w:rsidRDefault="0004054D">
      <w:pPr>
        <w:pStyle w:val="enumlev1"/>
      </w:pPr>
      <w:r w:rsidRPr="00D3733D">
        <w:t>–</w:t>
      </w:r>
      <w:r w:rsidRPr="00D3733D">
        <w:tab/>
      </w:r>
      <w:r w:rsidR="00F91B99" w:rsidRPr="00D3733D">
        <w:t>cable routing</w:t>
      </w:r>
      <w:r w:rsidR="00255492" w:rsidRPr="00D3733D">
        <w:t xml:space="preserve"> that is sensible:</w:t>
      </w:r>
    </w:p>
    <w:p w14:paraId="59B053EC" w14:textId="10213C1C" w:rsidR="00F91B99" w:rsidRPr="00D3733D" w:rsidRDefault="0004054D" w:rsidP="0004054D">
      <w:pPr>
        <w:pStyle w:val="enumlev2"/>
      </w:pPr>
      <w:r w:rsidRPr="00D3733D">
        <w:t>•</w:t>
      </w:r>
      <w:r w:rsidRPr="00D3733D">
        <w:tab/>
      </w:r>
      <w:r w:rsidR="00255492" w:rsidRPr="00D3733D">
        <w:t>clear labels (tags or colour-code),</w:t>
      </w:r>
    </w:p>
    <w:p w14:paraId="5C907B7F" w14:textId="22FFA719" w:rsidR="00F91B99" w:rsidRPr="00D3733D" w:rsidRDefault="00255492" w:rsidP="0004054D">
      <w:pPr>
        <w:pStyle w:val="enumlev2"/>
      </w:pPr>
      <w:r w:rsidRPr="00D3733D">
        <w:t>•</w:t>
      </w:r>
      <w:r w:rsidRPr="00D3733D">
        <w:tab/>
        <w:t xml:space="preserve">position </w:t>
      </w:r>
      <w:r w:rsidR="00F91B99" w:rsidRPr="00D3733D">
        <w:t>cables so tripping is prevented</w:t>
      </w:r>
      <w:r w:rsidRPr="00D3733D">
        <w:t>;</w:t>
      </w:r>
    </w:p>
    <w:p w14:paraId="4DD9FF16" w14:textId="6B3446D6" w:rsidR="00F91B99" w:rsidRPr="00D3733D" w:rsidRDefault="0004054D">
      <w:pPr>
        <w:pStyle w:val="enumlev1"/>
      </w:pPr>
      <w:r w:rsidRPr="00D3733D">
        <w:t>–</w:t>
      </w:r>
      <w:r w:rsidRPr="00D3733D">
        <w:tab/>
      </w:r>
      <w:r w:rsidR="00D3733D" w:rsidRPr="00D3733D">
        <w:t>appropriate</w:t>
      </w:r>
      <w:r w:rsidR="00F91B99" w:rsidRPr="00D3733D">
        <w:t xml:space="preserve"> lighting</w:t>
      </w:r>
      <w:r w:rsidR="00255492" w:rsidRPr="00D3733D">
        <w:t>:</w:t>
      </w:r>
    </w:p>
    <w:p w14:paraId="3F1BDABD" w14:textId="05097D36" w:rsidR="00F91B99" w:rsidRPr="00D3733D" w:rsidRDefault="0004054D" w:rsidP="0004054D">
      <w:pPr>
        <w:pStyle w:val="enumlev2"/>
      </w:pPr>
      <w:r w:rsidRPr="00D3733D">
        <w:t>•</w:t>
      </w:r>
      <w:r w:rsidRPr="00D3733D">
        <w:tab/>
      </w:r>
      <w:r w:rsidR="00255492" w:rsidRPr="00D3733D">
        <w:t>sufficient light for operator to access equipment,</w:t>
      </w:r>
    </w:p>
    <w:p w14:paraId="2AA36625" w14:textId="37828839" w:rsidR="00F91B99" w:rsidRPr="00D3733D" w:rsidRDefault="00255492" w:rsidP="0004054D">
      <w:pPr>
        <w:pStyle w:val="enumlev2"/>
      </w:pPr>
      <w:r w:rsidRPr="00D3733D">
        <w:t>•</w:t>
      </w:r>
      <w:r w:rsidRPr="00D3733D">
        <w:tab/>
        <w:t>l</w:t>
      </w:r>
      <w:r w:rsidR="00F91B99" w:rsidRPr="00D3733D">
        <w:t>ow heat generation to ensure consistent measurement conditions</w:t>
      </w:r>
      <w:r w:rsidR="000A7204" w:rsidRPr="00D3733D">
        <w:t>;</w:t>
      </w:r>
    </w:p>
    <w:p w14:paraId="5E6C7038" w14:textId="0AB807A1" w:rsidR="00F91B99" w:rsidRPr="00D3733D" w:rsidRDefault="0004054D">
      <w:pPr>
        <w:pStyle w:val="enumlev1"/>
      </w:pPr>
      <w:r w:rsidRPr="00D3733D">
        <w:t>–</w:t>
      </w:r>
      <w:r w:rsidRPr="00D3733D">
        <w:tab/>
      </w:r>
      <w:r w:rsidR="00F91B99" w:rsidRPr="00D3733D">
        <w:t>an intercom for communication between operator and the test room</w:t>
      </w:r>
      <w:r w:rsidR="000A7204" w:rsidRPr="00D3733D">
        <w:t>;</w:t>
      </w:r>
    </w:p>
    <w:p w14:paraId="5ECFC4D5" w14:textId="7DB18A10" w:rsidR="00F91B99" w:rsidRPr="00D3733D" w:rsidRDefault="0004054D" w:rsidP="0004054D">
      <w:pPr>
        <w:pStyle w:val="enumlev1"/>
      </w:pPr>
      <w:r w:rsidRPr="00D3733D">
        <w:t>–</w:t>
      </w:r>
      <w:r w:rsidRPr="00D3733D">
        <w:tab/>
      </w:r>
      <w:r w:rsidR="00255492" w:rsidRPr="00D3733D">
        <w:t>an o</w:t>
      </w:r>
      <w:r w:rsidR="00F91B99" w:rsidRPr="00D3733D">
        <w:t xml:space="preserve">utline </w:t>
      </w:r>
      <w:r w:rsidR="00255492" w:rsidRPr="00D3733D">
        <w:t xml:space="preserve">of </w:t>
      </w:r>
      <w:r w:rsidR="00F91B99" w:rsidRPr="00D3733D">
        <w:t>a power on/off sequence for complete and reliable switching on/off equipment</w:t>
      </w:r>
      <w:r w:rsidR="00A914A9" w:rsidRPr="00D3733D">
        <w:t>.</w:t>
      </w:r>
    </w:p>
    <w:p w14:paraId="7CD20047" w14:textId="77777777" w:rsidR="0004054D" w:rsidRPr="00D3733D" w:rsidRDefault="0004054D">
      <w:pPr>
        <w:tabs>
          <w:tab w:val="clear" w:pos="794"/>
          <w:tab w:val="clear" w:pos="1191"/>
          <w:tab w:val="clear" w:pos="1588"/>
          <w:tab w:val="clear" w:pos="1985"/>
        </w:tabs>
        <w:overflowPunct/>
        <w:autoSpaceDE/>
        <w:autoSpaceDN/>
        <w:adjustRightInd/>
        <w:spacing w:before="0"/>
        <w:jc w:val="left"/>
        <w:textAlignment w:val="auto"/>
        <w:rPr>
          <w:b/>
        </w:rPr>
      </w:pPr>
      <w:bookmarkStart w:id="160" w:name="_Toc513708742"/>
      <w:r w:rsidRPr="00D3733D">
        <w:br w:type="page"/>
      </w:r>
    </w:p>
    <w:p w14:paraId="63BF19F6" w14:textId="480B83F4" w:rsidR="00F91B99" w:rsidRPr="00D3733D" w:rsidRDefault="00F91B99" w:rsidP="0004054D">
      <w:pPr>
        <w:pStyle w:val="AppendixNoTitle0"/>
      </w:pPr>
      <w:bookmarkStart w:id="161" w:name="_Toc519176383"/>
      <w:bookmarkStart w:id="162" w:name="_Toc519177581"/>
      <w:bookmarkStart w:id="163" w:name="_Toc519257775"/>
      <w:bookmarkStart w:id="164" w:name="_Toc523392597"/>
      <w:r w:rsidRPr="00D3733D">
        <w:lastRenderedPageBreak/>
        <w:t>Appendix II</w:t>
      </w:r>
      <w:r w:rsidRPr="00D3733D">
        <w:br/>
      </w:r>
      <w:r w:rsidRPr="00D3733D">
        <w:br/>
        <w:t>Loudspeaker configurations and decoding of loudspeaker signals</w:t>
      </w:r>
      <w:bookmarkEnd w:id="160"/>
      <w:bookmarkEnd w:id="161"/>
      <w:bookmarkEnd w:id="162"/>
      <w:bookmarkEnd w:id="163"/>
      <w:bookmarkEnd w:id="164"/>
    </w:p>
    <w:p w14:paraId="3553DDF7" w14:textId="50E08DEF" w:rsidR="00F91B99" w:rsidRPr="00D3733D" w:rsidRDefault="00F91B99" w:rsidP="0004054D">
      <w:pPr>
        <w:jc w:val="center"/>
      </w:pPr>
      <w:r w:rsidRPr="00D3733D">
        <w:t>(This appendix does not form an integral part of this Recommendation</w:t>
      </w:r>
      <w:r w:rsidR="0004054D" w:rsidRPr="00D3733D">
        <w:t>.</w:t>
      </w:r>
      <w:r w:rsidRPr="00D3733D">
        <w:t>)</w:t>
      </w:r>
    </w:p>
    <w:p w14:paraId="6D772046" w14:textId="05FE8145" w:rsidR="00F91B99" w:rsidRPr="00D3733D" w:rsidRDefault="00F91B99">
      <w:pPr>
        <w:pStyle w:val="Normalaftertitle"/>
      </w:pPr>
      <w:r w:rsidRPr="00D3733D">
        <w:t>For the reference test environment category</w:t>
      </w:r>
      <w:r w:rsidR="00AD6A1D" w:rsidRPr="00D3733D">
        <w:t xml:space="preserve"> specified in Annex A</w:t>
      </w:r>
      <w:r w:rsidR="00E300A8" w:rsidRPr="00D3733D">
        <w:t>,</w:t>
      </w:r>
      <w:r w:rsidRPr="00D3733D">
        <w:t xml:space="preserve"> some compensation </w:t>
      </w:r>
      <w:r w:rsidR="00E300A8" w:rsidRPr="00D3733D">
        <w:t>could be necessary</w:t>
      </w:r>
      <w:r w:rsidRPr="00D3733D">
        <w:t xml:space="preserve"> to provide better unity between tests performed in, </w:t>
      </w:r>
      <w:r w:rsidR="00E300A8" w:rsidRPr="00D3733D">
        <w:t xml:space="preserve">for </w:t>
      </w:r>
      <w:r w:rsidRPr="00D3733D">
        <w:t>e</w:t>
      </w:r>
      <w:r w:rsidR="00E300A8" w:rsidRPr="00D3733D">
        <w:t>xample</w:t>
      </w:r>
      <w:r w:rsidRPr="00D3733D">
        <w:t>, a large anechoic chamber and a listening room conforming to the acoustic requirements of [</w:t>
      </w:r>
      <w:r w:rsidR="00A914A9" w:rsidRPr="00D3733D">
        <w:rPr>
          <w:bCs/>
        </w:rPr>
        <w:t>ITU</w:t>
      </w:r>
      <w:r w:rsidR="00A914A9" w:rsidRPr="00D3733D">
        <w:rPr>
          <w:bCs/>
        </w:rPr>
        <w:noBreakHyphen/>
        <w:t>R BS.1116</w:t>
      </w:r>
      <w:r w:rsidR="00A914A9" w:rsidRPr="00D3733D">
        <w:rPr>
          <w:bCs/>
        </w:rPr>
        <w:noBreakHyphen/>
      </w:r>
      <w:r w:rsidR="00284372" w:rsidRPr="00D3733D">
        <w:rPr>
          <w:bCs/>
        </w:rPr>
        <w:t>3</w:t>
      </w:r>
      <w:r w:rsidRPr="00D3733D">
        <w:t>]. For example, the absolute distance of each loudspeaker from the centre of an orthogonal array may be dependent</w:t>
      </w:r>
      <w:r w:rsidR="00E300A8" w:rsidRPr="00D3733D">
        <w:t xml:space="preserve"> on</w:t>
      </w:r>
      <w:r w:rsidRPr="00D3733D">
        <w:t xml:space="preserve"> or restricted by the dimensions of the room.</w:t>
      </w:r>
    </w:p>
    <w:p w14:paraId="0E1E0B94" w14:textId="3448D406" w:rsidR="00F91B99" w:rsidRPr="00D3733D" w:rsidRDefault="00F91B99">
      <w:r w:rsidRPr="00D3733D">
        <w:t xml:space="preserve">A simple way of uniquely </w:t>
      </w:r>
      <w:r w:rsidR="00E300A8" w:rsidRPr="00D3733D">
        <w:t>specify</w:t>
      </w:r>
      <w:r w:rsidRPr="00D3733D">
        <w:t xml:space="preserve">ing the orthogonal array without having to describe the required or implemented absolute position of each loudspeaker in relation to the test environment </w:t>
      </w:r>
      <w:r w:rsidR="00AD6A1D" w:rsidRPr="00D3733D">
        <w:t>is</w:t>
      </w:r>
      <w:r w:rsidRPr="00D3733D">
        <w:t xml:space="preserve"> to </w:t>
      </w:r>
      <w:r w:rsidR="00E300A8" w:rsidRPr="00D3733D">
        <w:t>specify</w:t>
      </w:r>
      <w:r w:rsidRPr="00D3733D">
        <w:t xml:space="preserve"> </w:t>
      </w:r>
      <w:r w:rsidR="00E300A8" w:rsidRPr="00D3733D">
        <w:t>the</w:t>
      </w:r>
      <w:r w:rsidRPr="00D3733D">
        <w:t xml:space="preserve"> </w:t>
      </w:r>
      <w:r w:rsidR="00CA3041" w:rsidRPr="00D3733D">
        <w:t>Cartesian</w:t>
      </w:r>
      <w:r w:rsidRPr="00D3733D">
        <w:t xml:space="preserve"> coordinates (</w:t>
      </w:r>
      <w:r w:rsidRPr="00D3733D">
        <w:rPr>
          <w:i/>
          <w:iCs/>
        </w:rPr>
        <w:t>x</w:t>
      </w:r>
      <w:r w:rsidRPr="00D3733D">
        <w:t xml:space="preserve">, </w:t>
      </w:r>
      <w:r w:rsidRPr="00D3733D">
        <w:rPr>
          <w:i/>
          <w:iCs/>
        </w:rPr>
        <w:t>y</w:t>
      </w:r>
      <w:r w:rsidRPr="00D3733D">
        <w:t xml:space="preserve">, </w:t>
      </w:r>
      <w:r w:rsidRPr="00D3733D">
        <w:rPr>
          <w:i/>
          <w:iCs/>
        </w:rPr>
        <w:t>z</w:t>
      </w:r>
      <w:r w:rsidRPr="00D3733D">
        <w:t xml:space="preserve">) </w:t>
      </w:r>
      <w:r w:rsidR="00E300A8" w:rsidRPr="00D3733D">
        <w:t xml:space="preserve">of each source </w:t>
      </w:r>
      <w:r w:rsidRPr="00D3733D">
        <w:t xml:space="preserve">about a unit scale. Examples of this definition for a number of arrays are shown in </w:t>
      </w:r>
      <w:r w:rsidR="00E300A8" w:rsidRPr="00D3733D">
        <w:t>Figures II.1 to II.4</w:t>
      </w:r>
      <w:r w:rsidRPr="00D3733D">
        <w:t xml:space="preserve">. This positional </w:t>
      </w:r>
      <w:r w:rsidR="00E300A8" w:rsidRPr="00D3733D">
        <w:t>specifica</w:t>
      </w:r>
      <w:r w:rsidRPr="00D3733D">
        <w:t xml:space="preserve">tion can also be used </w:t>
      </w:r>
      <w:r w:rsidR="00E300A8" w:rsidRPr="00D3733D">
        <w:t>to</w:t>
      </w:r>
      <w:r w:rsidRPr="00D3733D">
        <w:t xml:space="preserve"> report additional loudspeakers used to reproduce signals independent of the simulated noise field (e.g., competing speech).</w:t>
      </w:r>
    </w:p>
    <w:p w14:paraId="31AEE0D8" w14:textId="69CB3933" w:rsidR="00F91B99" w:rsidRPr="00D3733D" w:rsidRDefault="00F91B99">
      <w:r w:rsidRPr="00D3733D">
        <w:t>An assumption here is that each loudspeaker source can provide the full range of frequencies required to accurately simulate a noise</w:t>
      </w:r>
      <w:r w:rsidR="001652CE" w:rsidRPr="00D3733D">
        <w:t xml:space="preserve"> </w:t>
      </w:r>
      <w:r w:rsidRPr="00D3733D">
        <w:t xml:space="preserve">field, e.g., including enough low-frequency energy. This may not be feasible or practical to implement and so may require additional low frequency sources, </w:t>
      </w:r>
      <w:r w:rsidR="005C655C" w:rsidRPr="00D3733D">
        <w:t xml:space="preserve">i.e., </w:t>
      </w:r>
      <w:r w:rsidR="00A914A9" w:rsidRPr="00D3733D">
        <w:t>so</w:t>
      </w:r>
      <w:r w:rsidR="00A914A9" w:rsidRPr="00D3733D">
        <w:noBreakHyphen/>
      </w:r>
      <w:r w:rsidRPr="00D3733D">
        <w:t>called subwoofer/s. In this case</w:t>
      </w:r>
      <w:r w:rsidR="00E300A8" w:rsidRPr="00D3733D">
        <w:t>,</w:t>
      </w:r>
      <w:r w:rsidRPr="00D3733D">
        <w:t xml:space="preserve"> it may be possible to either have separate low-frequency extension speakers dedicated to each full-range speaker or, more likely, one or more subwoofers </w:t>
      </w:r>
      <w:r w:rsidR="00E300A8" w:rsidRPr="00D3733D">
        <w:t>that</w:t>
      </w:r>
      <w:r w:rsidRPr="00D3733D">
        <w:t xml:space="preserve"> are assigned the low frequency content of all source signals, depending on the format of the simulated noise recording. For practical purposes, any recommended </w:t>
      </w:r>
      <w:r w:rsidR="00E300A8" w:rsidRPr="00D3733D">
        <w:t>specifica</w:t>
      </w:r>
      <w:r w:rsidRPr="00D3733D">
        <w:t>tion of how the subwoofer is to be placed would be based primarily on the test environment and the system calibration procedure.</w:t>
      </w:r>
    </w:p>
    <w:p w14:paraId="30C27F12" w14:textId="5B61A331" w:rsidR="0004054D" w:rsidRPr="00D3733D" w:rsidRDefault="0004054D" w:rsidP="0004054D">
      <w:pPr>
        <w:pStyle w:val="Figure"/>
      </w:pPr>
      <w:r w:rsidRPr="00D3733D">
        <w:rPr>
          <w:noProof/>
          <w:lang w:eastAsia="en-GB"/>
        </w:rPr>
        <w:lastRenderedPageBreak/>
        <w:drawing>
          <wp:inline distT="0" distB="0" distL="0" distR="0" wp14:anchorId="4BBE7215" wp14:editId="6E99E7DC">
            <wp:extent cx="2523749" cy="371856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570(18)_FII.1.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523749" cy="3718568"/>
                    </a:xfrm>
                    <a:prstGeom prst="rect">
                      <a:avLst/>
                    </a:prstGeom>
                  </pic:spPr>
                </pic:pic>
              </a:graphicData>
            </a:graphic>
          </wp:inline>
        </w:drawing>
      </w:r>
    </w:p>
    <w:p w14:paraId="6A25B2AD" w14:textId="1C8BB93C" w:rsidR="00F91B99" w:rsidRPr="00D3733D" w:rsidRDefault="00F91B99" w:rsidP="0004054D">
      <w:pPr>
        <w:pStyle w:val="FigureNoTitle0"/>
      </w:pPr>
      <w:r w:rsidRPr="00D3733D">
        <w:t>Figure II.1</w:t>
      </w:r>
      <w:r w:rsidR="0004054D" w:rsidRPr="00D3733D">
        <w:t xml:space="preserve"> –</w:t>
      </w:r>
      <w:r w:rsidRPr="00D3733D">
        <w:t xml:space="preserve"> Horizontal plane loudspeaker array in a square configuration</w:t>
      </w:r>
    </w:p>
    <w:p w14:paraId="4467E781" w14:textId="0113BCD5" w:rsidR="0004054D" w:rsidRPr="00D3733D" w:rsidRDefault="0004054D" w:rsidP="0004054D">
      <w:pPr>
        <w:pStyle w:val="Figure"/>
      </w:pPr>
      <w:r w:rsidRPr="00D3733D">
        <w:rPr>
          <w:noProof/>
          <w:lang w:eastAsia="en-GB"/>
        </w:rPr>
        <w:lastRenderedPageBreak/>
        <w:drawing>
          <wp:inline distT="0" distB="0" distL="0" distR="0" wp14:anchorId="6D3FF677" wp14:editId="3F5B0543">
            <wp:extent cx="2548133" cy="4620777"/>
            <wp:effectExtent l="0" t="0" r="508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570(18)_FII.2.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548133" cy="4620777"/>
                    </a:xfrm>
                    <a:prstGeom prst="rect">
                      <a:avLst/>
                    </a:prstGeom>
                  </pic:spPr>
                </pic:pic>
              </a:graphicData>
            </a:graphic>
          </wp:inline>
        </w:drawing>
      </w:r>
    </w:p>
    <w:p w14:paraId="34452DA8" w14:textId="0258D1C4" w:rsidR="00F91B99" w:rsidRPr="00D3733D" w:rsidRDefault="00F91B99" w:rsidP="0004054D">
      <w:pPr>
        <w:pStyle w:val="FigureNoTitle0"/>
      </w:pPr>
      <w:r w:rsidRPr="00D3733D">
        <w:t>Figure II</w:t>
      </w:r>
      <w:r w:rsidR="0004054D" w:rsidRPr="00D3733D">
        <w:t xml:space="preserve">.2 – </w:t>
      </w:r>
      <w:r w:rsidRPr="00D3733D">
        <w:t>Horizontal plane loudspeaker array in an octagonal configuration</w:t>
      </w:r>
    </w:p>
    <w:p w14:paraId="5CF54F89" w14:textId="77777777" w:rsidR="00F91B99" w:rsidRPr="00D3733D" w:rsidRDefault="00F91B99" w:rsidP="00F91B99">
      <w:pPr>
        <w:tabs>
          <w:tab w:val="clear" w:pos="794"/>
          <w:tab w:val="clear" w:pos="1191"/>
          <w:tab w:val="clear" w:pos="1588"/>
          <w:tab w:val="clear" w:pos="1985"/>
        </w:tabs>
        <w:overflowPunct/>
        <w:autoSpaceDE/>
        <w:autoSpaceDN/>
        <w:adjustRightInd/>
        <w:spacing w:before="0"/>
        <w:textAlignment w:val="auto"/>
      </w:pPr>
      <w:r w:rsidRPr="00D3733D">
        <w:br w:type="page"/>
      </w:r>
    </w:p>
    <w:p w14:paraId="119782B7" w14:textId="17FA2A69" w:rsidR="0004054D" w:rsidRPr="00D3733D" w:rsidRDefault="0004054D" w:rsidP="0004054D">
      <w:pPr>
        <w:pStyle w:val="Figure"/>
      </w:pPr>
      <w:r w:rsidRPr="00D3733D">
        <w:rPr>
          <w:noProof/>
          <w:lang w:eastAsia="en-GB"/>
        </w:rPr>
        <w:lastRenderedPageBreak/>
        <w:drawing>
          <wp:inline distT="0" distB="0" distL="0" distR="0" wp14:anchorId="7339B105" wp14:editId="68C229D3">
            <wp:extent cx="5477267" cy="6333757"/>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570(18)_FII.3.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477267" cy="6333757"/>
                    </a:xfrm>
                    <a:prstGeom prst="rect">
                      <a:avLst/>
                    </a:prstGeom>
                  </pic:spPr>
                </pic:pic>
              </a:graphicData>
            </a:graphic>
          </wp:inline>
        </w:drawing>
      </w:r>
    </w:p>
    <w:p w14:paraId="6CA2E676" w14:textId="7CFD3E46" w:rsidR="00F91B99" w:rsidRPr="00D3733D" w:rsidRDefault="00F91B99" w:rsidP="0004054D">
      <w:pPr>
        <w:pStyle w:val="FigureNoTitle0"/>
      </w:pPr>
      <w:r w:rsidRPr="00D3733D">
        <w:t>Figure II.3</w:t>
      </w:r>
      <w:r w:rsidR="0004054D" w:rsidRPr="00D3733D">
        <w:t xml:space="preserve"> – </w:t>
      </w:r>
      <w:r w:rsidRPr="00D3733D">
        <w:t>Horizontal and vertical plane loudspeaker array in a tetrahedral configuration</w:t>
      </w:r>
    </w:p>
    <w:p w14:paraId="47BAF37F" w14:textId="55FAE961" w:rsidR="0004054D" w:rsidRPr="00D3733D" w:rsidRDefault="0004054D" w:rsidP="0004054D">
      <w:pPr>
        <w:pStyle w:val="Figure"/>
      </w:pPr>
      <w:r w:rsidRPr="00D3733D">
        <w:rPr>
          <w:noProof/>
          <w:lang w:eastAsia="en-GB"/>
        </w:rPr>
        <w:lastRenderedPageBreak/>
        <w:drawing>
          <wp:inline distT="0" distB="0" distL="0" distR="0" wp14:anchorId="15D80B27" wp14:editId="2969DC4E">
            <wp:extent cx="5553467" cy="7214631"/>
            <wp:effectExtent l="0" t="0" r="9525"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570(18)_FII.4.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553467" cy="7214631"/>
                    </a:xfrm>
                    <a:prstGeom prst="rect">
                      <a:avLst/>
                    </a:prstGeom>
                  </pic:spPr>
                </pic:pic>
              </a:graphicData>
            </a:graphic>
          </wp:inline>
        </w:drawing>
      </w:r>
    </w:p>
    <w:p w14:paraId="6D7A0A43" w14:textId="345E3A09" w:rsidR="00F91B99" w:rsidRPr="00D3733D" w:rsidRDefault="00F91B99">
      <w:pPr>
        <w:pStyle w:val="FigureNoTitle0"/>
      </w:pPr>
      <w:r w:rsidRPr="00D3733D">
        <w:t>Figure II.4</w:t>
      </w:r>
      <w:r w:rsidR="0004054D" w:rsidRPr="00D3733D">
        <w:t xml:space="preserve"> –</w:t>
      </w:r>
      <w:r w:rsidRPr="00D3733D">
        <w:t xml:space="preserve"> Horizontal and vertical plane loudspeaker array in a cub</w:t>
      </w:r>
      <w:r w:rsidR="00AD6A1D" w:rsidRPr="00D3733D">
        <w:t>ic</w:t>
      </w:r>
      <w:r w:rsidRPr="00D3733D">
        <w:t xml:space="preserve"> configuration</w:t>
      </w:r>
    </w:p>
    <w:p w14:paraId="609D978A" w14:textId="58278E7B" w:rsidR="00F91B99" w:rsidRPr="00D3733D" w:rsidRDefault="00F91B99">
      <w:pPr>
        <w:pStyle w:val="Normalaftertitle"/>
      </w:pPr>
      <w:r w:rsidRPr="00D3733D">
        <w:t xml:space="preserve">The B-format signal can be decoded to represent any number of microphone responses or polar patterns from any direction within the approximated unit sphere (or unit circle if the </w:t>
      </w:r>
      <w:r w:rsidR="00F659AB" w:rsidRPr="00D3733D">
        <w:rPr>
          <w:i/>
          <w:iCs/>
        </w:rPr>
        <w:t>Z</w:t>
      </w:r>
      <w:r w:rsidR="00AD6A1D" w:rsidRPr="00D3733D">
        <w:t>-</w:t>
      </w:r>
      <w:r w:rsidRPr="00D3733D">
        <w:t xml:space="preserve">component is omitted) making </w:t>
      </w:r>
      <w:r w:rsidR="00AD6A1D" w:rsidRPr="00D3733D">
        <w:t xml:space="preserve">the </w:t>
      </w:r>
      <w:r w:rsidRPr="00D3733D">
        <w:t>B-</w:t>
      </w:r>
      <w:r w:rsidRPr="00D3733D">
        <w:lastRenderedPageBreak/>
        <w:t>format very efficient and flexible for simulating coincident mono, stereo or multichannel recording techniques. For sound field reproduction over loudspeakers</w:t>
      </w:r>
      <w:r w:rsidR="00AD6A1D" w:rsidRPr="00D3733D">
        <w:t>,</w:t>
      </w:r>
      <w:r w:rsidRPr="00D3733D">
        <w:t xml:space="preserve"> it also allows wave front reconstruction, either pantophonic or periphonic, through decoding to orthogonal arrays of loudspeakers each reconstructing the wave field associated with its individual angle of incidence to the centre of the array.</w:t>
      </w:r>
    </w:p>
    <w:p w14:paraId="18CB788E" w14:textId="79BEAD92" w:rsidR="00F91B99" w:rsidRPr="00D3733D" w:rsidRDefault="00F91B99">
      <w:r w:rsidRPr="00D3733D">
        <w:t xml:space="preserve">Several different </w:t>
      </w:r>
      <w:r w:rsidR="005C655C" w:rsidRPr="00D3733D">
        <w:t>"</w:t>
      </w:r>
      <w:r w:rsidRPr="00D3733D">
        <w:t>flavours</w:t>
      </w:r>
      <w:r w:rsidR="005C655C" w:rsidRPr="00D3733D">
        <w:t>"</w:t>
      </w:r>
      <w:r w:rsidRPr="00D3733D">
        <w:t xml:space="preserve"> of loudspeaker decoding rules for </w:t>
      </w:r>
      <w:r w:rsidR="009411DD" w:rsidRPr="00D3733D">
        <w:t>fir</w:t>
      </w:r>
      <w:r w:rsidRPr="00D3733D">
        <w:t xml:space="preserve">st-order </w:t>
      </w:r>
      <w:r w:rsidR="009411DD" w:rsidRPr="00D3733D">
        <w:t>ambisonic</w:t>
      </w:r>
      <w:r w:rsidRPr="00D3733D">
        <w:t xml:space="preserve"> signals have been proposed over the years, some taking advantage of psychoacoustic principles to improve spatial or immersive perception. However, the simplest form of decoding from B-format for an orthogonal loudspeaker array </w:t>
      </w:r>
      <w:r w:rsidR="00AD6A1D" w:rsidRPr="00D3733D">
        <w:t>I which</w:t>
      </w:r>
      <w:r w:rsidRPr="00D3733D">
        <w:t xml:space="preserve"> each loudspeaker is at the same distance from the origin of the array at an azimuth angle </w:t>
      </w:r>
      <w:r w:rsidRPr="00D3733D">
        <w:rPr>
          <w:i/>
        </w:rPr>
        <w:t>α</w:t>
      </w:r>
      <w:r w:rsidRPr="00D3733D">
        <w:t xml:space="preserve"> and an elevation angle </w:t>
      </w:r>
      <w:r w:rsidRPr="00D3733D">
        <w:rPr>
          <w:i/>
        </w:rPr>
        <w:t>β</w:t>
      </w:r>
      <w:r w:rsidRPr="00D3733D">
        <w:t xml:space="preserve"> would describe the signal sent to each loudspeaker as:</w:t>
      </w:r>
    </w:p>
    <w:p w14:paraId="399537E4" w14:textId="5B8AD000" w:rsidR="00F91B99" w:rsidRPr="004D42C4" w:rsidRDefault="0004054D" w:rsidP="0004054D">
      <w:pPr>
        <w:pStyle w:val="Equation"/>
        <w:rPr>
          <w:lang w:val="es-ES_tradnl"/>
        </w:rPr>
      </w:pPr>
      <w:r w:rsidRPr="00D3733D">
        <w:tab/>
      </w:r>
      <w:r w:rsidRPr="00D3733D">
        <w:tab/>
      </w:r>
      <w:r w:rsidR="00F91B99" w:rsidRPr="004D42C4">
        <w:rPr>
          <w:i/>
          <w:iCs/>
          <w:lang w:val="es-ES_tradnl"/>
        </w:rPr>
        <w:t>S</w:t>
      </w:r>
      <w:r w:rsidR="00F91B99" w:rsidRPr="004D42C4">
        <w:rPr>
          <w:vertAlign w:val="subscript"/>
          <w:lang w:val="es-ES_tradnl"/>
        </w:rPr>
        <w:t>LS(</w:t>
      </w:r>
      <w:r w:rsidR="00F91B99" w:rsidRPr="00372405">
        <w:rPr>
          <w:iCs/>
          <w:vertAlign w:val="subscript"/>
        </w:rPr>
        <w:t>α</w:t>
      </w:r>
      <w:r w:rsidR="00F91B99" w:rsidRPr="00372405">
        <w:rPr>
          <w:iCs/>
          <w:vertAlign w:val="subscript"/>
          <w:lang w:val="es-ES_tradnl"/>
        </w:rPr>
        <w:t>,</w:t>
      </w:r>
      <w:r w:rsidR="00F91B99" w:rsidRPr="00372405">
        <w:rPr>
          <w:iCs/>
          <w:vertAlign w:val="subscript"/>
        </w:rPr>
        <w:t>β</w:t>
      </w:r>
      <w:r w:rsidR="00F91B99" w:rsidRPr="00372405">
        <w:rPr>
          <w:iCs/>
          <w:vertAlign w:val="subscript"/>
          <w:lang w:val="es-ES_tradnl"/>
        </w:rPr>
        <w:t>)</w:t>
      </w:r>
      <w:r w:rsidR="00F91B99" w:rsidRPr="004D42C4">
        <w:rPr>
          <w:lang w:val="es-ES_tradnl"/>
        </w:rPr>
        <w:t xml:space="preserve"> =</w:t>
      </w:r>
      <w:r w:rsidR="005C655C" w:rsidRPr="004D42C4">
        <w:rPr>
          <w:lang w:val="es-ES_tradnl"/>
        </w:rPr>
        <w:t xml:space="preserve"> </w:t>
      </w:r>
      <m:oMath>
        <m:rad>
          <m:radPr>
            <m:degHide m:val="1"/>
            <m:ctrlPr>
              <w:rPr>
                <w:rFonts w:ascii="Cambria Math" w:hAnsi="Cambria Math"/>
                <w:i/>
              </w:rPr>
            </m:ctrlPr>
          </m:radPr>
          <m:deg/>
          <m:e>
            <m:r>
              <w:rPr>
                <w:rFonts w:ascii="Cambria Math" w:hAnsi="Cambria Math"/>
                <w:lang w:val="es-ES_tradnl"/>
              </w:rPr>
              <m:t>2</m:t>
            </m:r>
          </m:e>
        </m:rad>
      </m:oMath>
      <w:r w:rsidR="00F91B99" w:rsidRPr="004D42C4">
        <w:rPr>
          <w:i/>
          <w:iCs/>
          <w:lang w:val="es-ES_tradnl"/>
        </w:rPr>
        <w:t>W</w:t>
      </w:r>
      <w:r w:rsidR="00F91B99" w:rsidRPr="004D42C4">
        <w:rPr>
          <w:lang w:val="es-ES_tradnl"/>
        </w:rPr>
        <w:t xml:space="preserve"> + </w:t>
      </w:r>
      <w:r w:rsidR="00F659AB" w:rsidRPr="004D42C4">
        <w:rPr>
          <w:i/>
          <w:iCs/>
          <w:lang w:val="es-ES_tradnl"/>
        </w:rPr>
        <w:t>X</w:t>
      </w:r>
      <w:r w:rsidR="00F91B99" w:rsidRPr="004D42C4">
        <w:rPr>
          <w:lang w:val="es-ES_tradnl"/>
        </w:rPr>
        <w:t xml:space="preserve">(cos </w:t>
      </w:r>
      <w:r w:rsidR="00F91B99" w:rsidRPr="00372405">
        <w:rPr>
          <w:iCs/>
        </w:rPr>
        <w:t>α</w:t>
      </w:r>
      <w:r w:rsidR="00F91B99" w:rsidRPr="004D42C4">
        <w:rPr>
          <w:i/>
          <w:lang w:val="es-ES_tradnl"/>
        </w:rPr>
        <w:t xml:space="preserve"> </w:t>
      </w:r>
      <w:r w:rsidR="00F91B99" w:rsidRPr="004D42C4">
        <w:rPr>
          <w:lang w:val="es-ES_tradnl"/>
        </w:rPr>
        <w:t xml:space="preserve">× cos </w:t>
      </w:r>
      <w:r w:rsidR="00F91B99" w:rsidRPr="00372405">
        <w:rPr>
          <w:iCs/>
        </w:rPr>
        <w:t>β</w:t>
      </w:r>
      <w:r w:rsidR="00F91B99" w:rsidRPr="004D42C4">
        <w:rPr>
          <w:lang w:val="es-ES_tradnl"/>
        </w:rPr>
        <w:t xml:space="preserve">) + </w:t>
      </w:r>
      <w:r w:rsidR="00F659AB" w:rsidRPr="004D42C4">
        <w:rPr>
          <w:i/>
          <w:iCs/>
          <w:lang w:val="es-ES_tradnl"/>
        </w:rPr>
        <w:t>Y</w:t>
      </w:r>
      <w:r w:rsidR="00F91B99" w:rsidRPr="004D42C4">
        <w:rPr>
          <w:lang w:val="es-ES_tradnl"/>
        </w:rPr>
        <w:t xml:space="preserve">(sin </w:t>
      </w:r>
      <w:r w:rsidR="00F91B99" w:rsidRPr="00372405">
        <w:rPr>
          <w:iCs/>
        </w:rPr>
        <w:t>α</w:t>
      </w:r>
      <w:r w:rsidR="00F91B99" w:rsidRPr="004D42C4">
        <w:rPr>
          <w:i/>
          <w:lang w:val="es-ES_tradnl"/>
        </w:rPr>
        <w:t xml:space="preserve"> </w:t>
      </w:r>
      <w:r w:rsidR="00F91B99" w:rsidRPr="004D42C4">
        <w:rPr>
          <w:lang w:val="es-ES_tradnl"/>
        </w:rPr>
        <w:t xml:space="preserve">× cos </w:t>
      </w:r>
      <w:r w:rsidR="00F91B99" w:rsidRPr="00372405">
        <w:rPr>
          <w:iCs/>
        </w:rPr>
        <w:t>β</w:t>
      </w:r>
      <w:r w:rsidR="00F91B99" w:rsidRPr="004D42C4">
        <w:rPr>
          <w:lang w:val="es-ES_tradnl"/>
        </w:rPr>
        <w:t xml:space="preserve">) + </w:t>
      </w:r>
      <w:r w:rsidR="00F659AB" w:rsidRPr="004D42C4">
        <w:rPr>
          <w:i/>
          <w:iCs/>
          <w:lang w:val="es-ES_tradnl"/>
        </w:rPr>
        <w:t>Z</w:t>
      </w:r>
      <w:r w:rsidR="00F91B99" w:rsidRPr="004D42C4">
        <w:rPr>
          <w:lang w:val="es-ES_tradnl"/>
        </w:rPr>
        <w:t xml:space="preserve">(sin </w:t>
      </w:r>
      <w:r w:rsidR="00F91B99" w:rsidRPr="00372405">
        <w:rPr>
          <w:iCs/>
        </w:rPr>
        <w:t>β</w:t>
      </w:r>
      <w:r w:rsidR="00F91B99" w:rsidRPr="004D42C4">
        <w:rPr>
          <w:lang w:val="es-ES_tradnl"/>
        </w:rPr>
        <w:t>)</w:t>
      </w:r>
    </w:p>
    <w:p w14:paraId="5BC49541" w14:textId="5C99AFD8" w:rsidR="00F91B99" w:rsidRPr="00D3733D" w:rsidRDefault="00F91B99">
      <w:proofErr w:type="gramStart"/>
      <w:r w:rsidRPr="00D3733D">
        <w:t>where</w:t>
      </w:r>
      <w:proofErr w:type="gramEnd"/>
      <w:r w:rsidRPr="00D3733D">
        <w:t xml:space="preserve"> the </w:t>
      </w:r>
      <m:oMath>
        <m:rad>
          <m:radPr>
            <m:degHide m:val="1"/>
            <m:ctrlPr>
              <w:rPr>
                <w:rFonts w:ascii="Cambria Math" w:hAnsi="Cambria Math"/>
                <w:i/>
              </w:rPr>
            </m:ctrlPr>
          </m:radPr>
          <m:deg/>
          <m:e>
            <m:r>
              <w:rPr>
                <w:rFonts w:ascii="Cambria Math" w:hAnsi="Cambria Math"/>
              </w:rPr>
              <m:t>2</m:t>
            </m:r>
          </m:e>
        </m:rad>
      </m:oMath>
      <w:r w:rsidRPr="00D3733D">
        <w:rPr>
          <w:i/>
          <w:iCs/>
        </w:rPr>
        <w:t>W</w:t>
      </w:r>
      <w:r w:rsidRPr="00D3733D">
        <w:t xml:space="preserve"> </w:t>
      </w:r>
      <w:r w:rsidR="009411DD" w:rsidRPr="00D3733D">
        <w:t xml:space="preserve">term </w:t>
      </w:r>
      <w:r w:rsidRPr="00D3733D">
        <w:t>account</w:t>
      </w:r>
      <w:r w:rsidR="005941C3" w:rsidRPr="00D3733D">
        <w:t>s</w:t>
      </w:r>
      <w:r w:rsidRPr="00D3733D">
        <w:t xml:space="preserve"> for the weighting in the B-format encoding noted above. Power normalization dependent on the number and configuration of loudspeakers can be achieved by using:</w:t>
      </w:r>
    </w:p>
    <w:p w14:paraId="26CF2F0C" w14:textId="527F1859" w:rsidR="00F91B99" w:rsidRPr="00D3733D" w:rsidRDefault="000B1FDF" w:rsidP="00681325">
      <w:pPr>
        <w:pStyle w:val="Equation"/>
      </w:pPr>
      <m:oMathPara>
        <m:oMath>
          <m:sSub>
            <m:sSubPr>
              <m:ctrlPr>
                <w:rPr>
                  <w:rFonts w:ascii="Cambria Math" w:hAnsi="Cambria Math"/>
                  <w:iCs/>
                </w:rPr>
              </m:ctrlPr>
            </m:sSubPr>
            <m:e>
              <m:r>
                <w:rPr>
                  <w:rFonts w:ascii="Cambria Math" w:hAnsi="Cambria Math"/>
                </w:rPr>
                <m:t>S</m:t>
              </m:r>
            </m:e>
            <m:sub>
              <m:r>
                <m:rPr>
                  <m:sty m:val="p"/>
                </m:rPr>
                <w:rPr>
                  <w:rFonts w:ascii="Cambria Math" w:hAnsi="Cambria Math"/>
                </w:rPr>
                <m:t>LS</m:t>
              </m:r>
              <m:d>
                <m:dPr>
                  <m:ctrlPr>
                    <w:rPr>
                      <w:rFonts w:ascii="Cambria Math" w:hAnsi="Cambria Math"/>
                      <w:iCs/>
                    </w:rPr>
                  </m:ctrlPr>
                </m:dPr>
                <m:e>
                  <m:r>
                    <m:rPr>
                      <m:sty m:val="p"/>
                    </m:rPr>
                    <w:rPr>
                      <w:rFonts w:ascii="Cambria Math" w:hAnsi="Cambria Math"/>
                    </w:rPr>
                    <m:t>α,β</m:t>
                  </m:r>
                </m:e>
              </m:d>
            </m:sub>
          </m:sSub>
          <m:r>
            <m:rPr>
              <m:sty m:val="p"/>
            </m:rPr>
            <w:rPr>
              <w:rFonts w:ascii="Cambria Math" w:hAnsi="Cambria Math"/>
            </w:rPr>
            <m:t>=</m:t>
          </m:r>
          <m:f>
            <m:fPr>
              <m:ctrlPr>
                <w:rPr>
                  <w:rFonts w:ascii="Cambria Math" w:hAnsi="Cambria Math"/>
                </w:rPr>
              </m:ctrlPr>
            </m:fPr>
            <m:num>
              <m:rad>
                <m:radPr>
                  <m:degHide m:val="1"/>
                  <m:ctrlPr>
                    <w:rPr>
                      <w:rFonts w:ascii="Cambria Math" w:hAnsi="Cambria Math"/>
                    </w:rPr>
                  </m:ctrlPr>
                </m:radPr>
                <m:deg/>
                <m:e>
                  <m:r>
                    <m:rPr>
                      <m:sty m:val="p"/>
                    </m:rPr>
                    <w:rPr>
                      <w:rFonts w:ascii="Cambria Math" w:hAnsi="Cambria Math"/>
                    </w:rPr>
                    <m:t>2</m:t>
                  </m:r>
                </m:e>
              </m:rad>
            </m:num>
            <m:den>
              <m:r>
                <w:rPr>
                  <w:rFonts w:ascii="Cambria Math" w:hAnsi="Cambria Math"/>
                </w:rPr>
                <m:t>N</m:t>
              </m:r>
            </m:den>
          </m:f>
          <m:r>
            <w:rPr>
              <w:rFonts w:ascii="Cambria Math" w:hAnsi="Cambria Math"/>
            </w:rPr>
            <m:t>W</m:t>
          </m:r>
          <m:r>
            <m:rPr>
              <m:sty m:val="p"/>
            </m:rPr>
            <w:rPr>
              <w:rFonts w:ascii="Cambria Math" w:hAnsi="Cambria Math"/>
            </w:rPr>
            <m:t>+</m:t>
          </m:r>
          <m:f>
            <m:fPr>
              <m:ctrlPr>
                <w:rPr>
                  <w:rFonts w:ascii="Cambria Math" w:hAnsi="Cambria Math"/>
                </w:rPr>
              </m:ctrlPr>
            </m:fPr>
            <m:num>
              <m:r>
                <w:rPr>
                  <w:rFonts w:ascii="Cambria Math" w:hAnsi="Cambria Math"/>
                </w:rPr>
                <m:t>d</m:t>
              </m:r>
            </m:num>
            <m:den>
              <m:r>
                <w:rPr>
                  <w:rFonts w:ascii="Cambria Math" w:hAnsi="Cambria Math"/>
                </w:rPr>
                <m:t>N</m:t>
              </m:r>
            </m:den>
          </m:f>
          <m:r>
            <w:rPr>
              <w:rFonts w:ascii="Cambria Math" w:hAnsi="Cambria Math"/>
            </w:rPr>
            <m:t>X</m:t>
          </m:r>
          <m:d>
            <m:dPr>
              <m:ctrlPr>
                <w:rPr>
                  <w:rFonts w:ascii="Cambria Math" w:hAnsi="Cambria Math"/>
                </w:rPr>
              </m:ctrlPr>
            </m:dPr>
            <m:e>
              <m:func>
                <m:funcPr>
                  <m:ctrlPr>
                    <w:rPr>
                      <w:rFonts w:ascii="Cambria Math" w:hAnsi="Cambria Math"/>
                    </w:rPr>
                  </m:ctrlPr>
                </m:funcPr>
                <m:fName>
                  <m:r>
                    <m:rPr>
                      <m:sty m:val="p"/>
                    </m:rPr>
                    <w:rPr>
                      <w:rFonts w:ascii="Cambria Math" w:hAnsi="Cambria Math"/>
                    </w:rPr>
                    <m:t>cos</m:t>
                  </m:r>
                </m:fName>
                <m:e>
                  <m:r>
                    <m:rPr>
                      <m:sty m:val="p"/>
                    </m:rPr>
                    <w:rPr>
                      <w:rFonts w:ascii="Cambria Math" w:hAnsi="Cambria Math"/>
                    </w:rPr>
                    <m:t>α</m:t>
                  </m:r>
                </m:e>
              </m:func>
              <m:r>
                <m:rPr>
                  <m:sty m:val="p"/>
                </m:rPr>
                <w:rPr>
                  <w:rFonts w:ascii="Cambria Math" w:hAnsi="Cambria Math"/>
                </w:rPr>
                <m:t>×</m:t>
              </m:r>
              <m:func>
                <m:funcPr>
                  <m:ctrlPr>
                    <w:rPr>
                      <w:rFonts w:ascii="Cambria Math" w:hAnsi="Cambria Math"/>
                    </w:rPr>
                  </m:ctrlPr>
                </m:funcPr>
                <m:fName>
                  <m:r>
                    <m:rPr>
                      <m:sty m:val="p"/>
                    </m:rPr>
                    <w:rPr>
                      <w:rFonts w:ascii="Cambria Math" w:hAnsi="Cambria Math"/>
                    </w:rPr>
                    <m:t>cos</m:t>
                  </m:r>
                </m:fName>
                <m:e>
                  <m:r>
                    <m:rPr>
                      <m:sty m:val="p"/>
                    </m:rPr>
                    <w:rPr>
                      <w:rFonts w:ascii="Cambria Math" w:hAnsi="Cambria Math"/>
                    </w:rPr>
                    <m:t>β</m:t>
                  </m:r>
                </m:e>
              </m:func>
            </m:e>
          </m:d>
          <m:r>
            <m:rPr>
              <m:sty m:val="p"/>
            </m:rPr>
            <w:rPr>
              <w:rFonts w:ascii="Cambria Math" w:hAnsi="Cambria Math"/>
            </w:rPr>
            <m:t>+</m:t>
          </m:r>
          <m:f>
            <m:fPr>
              <m:ctrlPr>
                <w:rPr>
                  <w:rFonts w:ascii="Cambria Math" w:hAnsi="Cambria Math"/>
                </w:rPr>
              </m:ctrlPr>
            </m:fPr>
            <m:num>
              <m:r>
                <w:rPr>
                  <w:rFonts w:ascii="Cambria Math" w:hAnsi="Cambria Math"/>
                </w:rPr>
                <m:t>d</m:t>
              </m:r>
            </m:num>
            <m:den>
              <m:r>
                <w:rPr>
                  <w:rFonts w:ascii="Cambria Math" w:hAnsi="Cambria Math"/>
                </w:rPr>
                <m:t>N</m:t>
              </m:r>
            </m:den>
          </m:f>
          <m:r>
            <w:rPr>
              <w:rFonts w:ascii="Cambria Math" w:hAnsi="Cambria Math"/>
            </w:rPr>
            <m:t>Y</m:t>
          </m:r>
          <m:d>
            <m:dPr>
              <m:ctrlPr>
                <w:rPr>
                  <w:rFonts w:ascii="Cambria Math" w:hAnsi="Cambria Math"/>
                </w:rPr>
              </m:ctrlPr>
            </m:dPr>
            <m:e>
              <m:func>
                <m:funcPr>
                  <m:ctrlPr>
                    <w:rPr>
                      <w:rFonts w:ascii="Cambria Math" w:hAnsi="Cambria Math"/>
                    </w:rPr>
                  </m:ctrlPr>
                </m:funcPr>
                <m:fName>
                  <m:r>
                    <m:rPr>
                      <m:sty m:val="p"/>
                    </m:rPr>
                    <w:rPr>
                      <w:rFonts w:ascii="Cambria Math" w:hAnsi="Cambria Math"/>
                    </w:rPr>
                    <m:t>sin</m:t>
                  </m:r>
                </m:fName>
                <m:e>
                  <m:r>
                    <m:rPr>
                      <m:sty m:val="p"/>
                    </m:rPr>
                    <w:rPr>
                      <w:rFonts w:ascii="Cambria Math" w:hAnsi="Cambria Math"/>
                    </w:rPr>
                    <m:t>α</m:t>
                  </m:r>
                </m:e>
              </m:func>
              <m:r>
                <m:rPr>
                  <m:sty m:val="p"/>
                </m:rPr>
                <w:rPr>
                  <w:rFonts w:ascii="Cambria Math" w:hAnsi="Cambria Math"/>
                </w:rPr>
                <m:t>×</m:t>
              </m:r>
              <m:func>
                <m:funcPr>
                  <m:ctrlPr>
                    <w:rPr>
                      <w:rFonts w:ascii="Cambria Math" w:hAnsi="Cambria Math"/>
                    </w:rPr>
                  </m:ctrlPr>
                </m:funcPr>
                <m:fName>
                  <m:r>
                    <m:rPr>
                      <m:sty m:val="p"/>
                    </m:rPr>
                    <w:rPr>
                      <w:rFonts w:ascii="Cambria Math" w:hAnsi="Cambria Math"/>
                    </w:rPr>
                    <m:t>cos</m:t>
                  </m:r>
                </m:fName>
                <m:e>
                  <m:r>
                    <m:rPr>
                      <m:sty m:val="p"/>
                    </m:rPr>
                    <w:rPr>
                      <w:rFonts w:ascii="Cambria Math" w:hAnsi="Cambria Math"/>
                    </w:rPr>
                    <m:t>β</m:t>
                  </m:r>
                </m:e>
              </m:func>
            </m:e>
          </m:d>
          <m:r>
            <m:rPr>
              <m:sty m:val="p"/>
            </m:rPr>
            <w:rPr>
              <w:rFonts w:ascii="Cambria Math" w:hAnsi="Cambria Math"/>
            </w:rPr>
            <m:t>+</m:t>
          </m:r>
          <m:f>
            <m:fPr>
              <m:ctrlPr>
                <w:rPr>
                  <w:rFonts w:ascii="Cambria Math" w:hAnsi="Cambria Math"/>
                </w:rPr>
              </m:ctrlPr>
            </m:fPr>
            <m:num>
              <m:r>
                <w:rPr>
                  <w:rFonts w:ascii="Cambria Math" w:hAnsi="Cambria Math"/>
                </w:rPr>
                <m:t>d</m:t>
              </m:r>
            </m:num>
            <m:den>
              <m:r>
                <w:rPr>
                  <w:rFonts w:ascii="Cambria Math" w:hAnsi="Cambria Math"/>
                </w:rPr>
                <m:t>N</m:t>
              </m:r>
            </m:den>
          </m:f>
          <m:r>
            <w:rPr>
              <w:rFonts w:ascii="Cambria Math" w:hAnsi="Cambria Math"/>
            </w:rPr>
            <m:t>Z</m:t>
          </m:r>
          <m:d>
            <m:dPr>
              <m:ctrlPr>
                <w:rPr>
                  <w:rFonts w:ascii="Cambria Math" w:hAnsi="Cambria Math"/>
                </w:rPr>
              </m:ctrlPr>
            </m:dPr>
            <m:e>
              <m:func>
                <m:funcPr>
                  <m:ctrlPr>
                    <w:rPr>
                      <w:rFonts w:ascii="Cambria Math" w:hAnsi="Cambria Math"/>
                      <w:iCs/>
                    </w:rPr>
                  </m:ctrlPr>
                </m:funcPr>
                <m:fName>
                  <m:r>
                    <m:rPr>
                      <m:sty m:val="p"/>
                    </m:rPr>
                    <w:rPr>
                      <w:rFonts w:ascii="Cambria Math" w:hAnsi="Cambria Math"/>
                    </w:rPr>
                    <m:t>sin</m:t>
                  </m:r>
                </m:fName>
                <m:e>
                  <m:r>
                    <m:rPr>
                      <m:sty m:val="p"/>
                    </m:rPr>
                    <w:rPr>
                      <w:rFonts w:ascii="Cambria Math" w:hAnsi="Cambria Math"/>
                    </w:rPr>
                    <m:t>β</m:t>
                  </m:r>
                </m:e>
              </m:func>
            </m:e>
          </m:d>
        </m:oMath>
      </m:oMathPara>
    </w:p>
    <w:p w14:paraId="1989A0CD" w14:textId="0EFBD786" w:rsidR="00F91B99" w:rsidRPr="00D3733D" w:rsidRDefault="00F91B99">
      <w:r w:rsidRPr="00D3733D">
        <w:t xml:space="preserve">where </w:t>
      </w:r>
      <w:r w:rsidRPr="00D3733D">
        <w:rPr>
          <w:i/>
        </w:rPr>
        <w:t>N</w:t>
      </w:r>
      <w:r w:rsidRPr="00D3733D">
        <w:t xml:space="preserve"> is the number of speakers in the array and </w:t>
      </w:r>
      <w:r w:rsidRPr="00D3733D">
        <w:rPr>
          <w:i/>
        </w:rPr>
        <w:t>d</w:t>
      </w:r>
      <w:r w:rsidRPr="00D3733D">
        <w:t xml:space="preserve"> is the number of ax</w:t>
      </w:r>
      <w:r w:rsidR="00484555" w:rsidRPr="00D3733D">
        <w:t>e</w:t>
      </w:r>
      <w:r w:rsidRPr="00D3733D">
        <w:t xml:space="preserve">s used in the array (e.g., for a square, pantophonic array </w:t>
      </w:r>
      <w:r w:rsidRPr="00D3733D">
        <w:rPr>
          <w:i/>
        </w:rPr>
        <w:t>d</w:t>
      </w:r>
      <w:r w:rsidRPr="00D3733D">
        <w:rPr>
          <w:iCs/>
        </w:rPr>
        <w:t xml:space="preserve"> </w:t>
      </w:r>
      <w:r w:rsidRPr="00D3733D">
        <w:t xml:space="preserve">= 2 but for a cubic, periphonic array </w:t>
      </w:r>
      <w:r w:rsidRPr="00D3733D">
        <w:rPr>
          <w:i/>
        </w:rPr>
        <w:t>d</w:t>
      </w:r>
      <w:r w:rsidRPr="00D3733D">
        <w:t xml:space="preserve"> = 3).</w:t>
      </w:r>
    </w:p>
    <w:p w14:paraId="4FEA8940" w14:textId="37A1FD32" w:rsidR="00F91B99" w:rsidRPr="00D3733D" w:rsidRDefault="00F91B99">
      <w:pPr>
        <w:spacing w:after="120"/>
      </w:pPr>
      <w:r w:rsidRPr="00D3733D">
        <w:t xml:space="preserve">As examples, Table </w:t>
      </w:r>
      <w:r w:rsidR="0044145F" w:rsidRPr="00D3733D">
        <w:t>II</w:t>
      </w:r>
      <w:r w:rsidRPr="00D3733D">
        <w:t xml:space="preserve">.1 shows the unit gains, with signs representing the phase that should be applied to the B-format channels before mixing to create the D-format signal for each loudspeaker in the loudspeaker arrays shown in Annex A. These gains have been calculated using </w:t>
      </w:r>
      <w:proofErr w:type="gramStart"/>
      <w:r w:rsidRPr="00D3733D">
        <w:rPr>
          <w:i/>
          <w:iCs/>
        </w:rPr>
        <w:t>S</w:t>
      </w:r>
      <w:r w:rsidRPr="00D3733D">
        <w:rPr>
          <w:vertAlign w:val="subscript"/>
        </w:rPr>
        <w:t>LS(</w:t>
      </w:r>
      <w:proofErr w:type="gramEnd"/>
      <w:r w:rsidRPr="00372405">
        <w:rPr>
          <w:iCs/>
          <w:vertAlign w:val="subscript"/>
        </w:rPr>
        <w:t>α,β</w:t>
      </w:r>
      <w:r w:rsidRPr="00D3733D">
        <w:rPr>
          <w:vertAlign w:val="subscript"/>
        </w:rPr>
        <w:t>)</w:t>
      </w:r>
      <w:r w:rsidR="005C655C" w:rsidRPr="00D3733D">
        <w:t xml:space="preserve"> </w:t>
      </w:r>
      <w:r w:rsidRPr="00D3733D">
        <w:t xml:space="preserve">with the relevant values of </w:t>
      </w:r>
      <w:r w:rsidRPr="00D3733D">
        <w:rPr>
          <w:i/>
          <w:iCs/>
        </w:rPr>
        <w:t>N</w:t>
      </w:r>
      <w:r w:rsidRPr="00D3733D">
        <w:t>,</w:t>
      </w:r>
      <w:r w:rsidRPr="00D3733D">
        <w:rPr>
          <w:i/>
          <w:iCs/>
        </w:rPr>
        <w:t xml:space="preserve"> d</w:t>
      </w:r>
      <w:r w:rsidRPr="00D3733D">
        <w:t>,</w:t>
      </w:r>
      <w:r w:rsidRPr="00D3733D">
        <w:rPr>
          <w:i/>
          <w:iCs/>
        </w:rPr>
        <w:t xml:space="preserve"> </w:t>
      </w:r>
      <w:r w:rsidRPr="00372405">
        <w:t>α and β</w:t>
      </w:r>
      <w:r w:rsidRPr="00D3733D">
        <w:t xml:space="preserve"> also provided in </w:t>
      </w:r>
      <w:r w:rsidR="0044145F" w:rsidRPr="00D3733D">
        <w:t>T</w:t>
      </w:r>
      <w:r w:rsidRPr="00D3733D">
        <w:t>able</w:t>
      </w:r>
      <w:r w:rsidR="0044145F" w:rsidRPr="00D3733D">
        <w:t xml:space="preserve"> II.1</w:t>
      </w:r>
      <w:r w:rsidRPr="00D3733D">
        <w:t>.</w:t>
      </w:r>
    </w:p>
    <w:p w14:paraId="73A03F9A" w14:textId="1DF372F4" w:rsidR="00F91B99" w:rsidRPr="00D3733D" w:rsidRDefault="000B1FDF" w:rsidP="00681325">
      <w:pPr>
        <w:pStyle w:val="Equation"/>
        <w:rPr>
          <w:color w:val="000000"/>
          <w:sz w:val="22"/>
          <w:szCs w:val="22"/>
          <w:lang w:eastAsia="en-GB"/>
        </w:rPr>
      </w:pPr>
      <m:oMathPara>
        <m:oMath>
          <m:sSub>
            <m:sSubPr>
              <m:ctrlPr>
                <w:rPr>
                  <w:rFonts w:ascii="Cambria Math" w:hAnsi="Cambria Math"/>
                </w:rPr>
              </m:ctrlPr>
            </m:sSubPr>
            <m:e>
              <m:r>
                <w:rPr>
                  <w:rFonts w:ascii="Cambria Math" w:hAnsi="Cambria Math"/>
                </w:rPr>
                <m:t>S</m:t>
              </m:r>
            </m:e>
            <m:sub>
              <m:r>
                <m:rPr>
                  <m:sty m:val="p"/>
                </m:rPr>
                <w:rPr>
                  <w:rFonts w:ascii="Cambria Math" w:hAnsi="Cambria Math"/>
                </w:rPr>
                <m:t>LS</m:t>
              </m:r>
              <m:d>
                <m:dPr>
                  <m:ctrlPr>
                    <w:rPr>
                      <w:rFonts w:ascii="Cambria Math" w:hAnsi="Cambria Math"/>
                    </w:rPr>
                  </m:ctrlPr>
                </m:dPr>
                <m:e>
                  <m:r>
                    <m:rPr>
                      <m:sty m:val="p"/>
                    </m:rPr>
                    <w:rPr>
                      <w:rFonts w:ascii="Cambria Math" w:hAnsi="Cambria Math"/>
                    </w:rPr>
                    <m:t>α,β</m:t>
                  </m:r>
                </m:e>
              </m:d>
            </m:sub>
          </m:sSub>
          <m:r>
            <m:rPr>
              <m:sty m:val="p"/>
            </m:rPr>
            <w:rPr>
              <w:rFonts w:ascii="Cambria Math" w:hAnsi="Cambria Math"/>
            </w:rPr>
            <m:t>=</m:t>
          </m:r>
          <m:f>
            <m:fPr>
              <m:ctrlPr>
                <w:rPr>
                  <w:rFonts w:ascii="Cambria Math" w:hAnsi="Cambria Math"/>
                </w:rPr>
              </m:ctrlPr>
            </m:fPr>
            <m:num>
              <m:rad>
                <m:radPr>
                  <m:degHide m:val="1"/>
                  <m:ctrlPr>
                    <w:rPr>
                      <w:rFonts w:ascii="Cambria Math" w:hAnsi="Cambria Math"/>
                    </w:rPr>
                  </m:ctrlPr>
                </m:radPr>
                <m:deg/>
                <m:e>
                  <m:r>
                    <m:rPr>
                      <m:sty m:val="p"/>
                    </m:rPr>
                    <w:rPr>
                      <w:rFonts w:ascii="Cambria Math" w:hAnsi="Cambria Math"/>
                    </w:rPr>
                    <m:t>2</m:t>
                  </m:r>
                </m:e>
              </m:rad>
            </m:num>
            <m:den>
              <m:r>
                <w:rPr>
                  <w:rFonts w:ascii="Cambria Math" w:hAnsi="Cambria Math"/>
                </w:rPr>
                <m:t>N</m:t>
              </m:r>
            </m:den>
          </m:f>
          <m:r>
            <w:rPr>
              <w:rFonts w:ascii="Cambria Math" w:hAnsi="Cambria Math"/>
            </w:rPr>
            <m:t>W</m:t>
          </m:r>
          <m:r>
            <m:rPr>
              <m:sty m:val="p"/>
            </m:rPr>
            <w:rPr>
              <w:rFonts w:ascii="Cambria Math" w:hAnsi="Cambria Math"/>
            </w:rPr>
            <m:t>+</m:t>
          </m:r>
          <m:f>
            <m:fPr>
              <m:ctrlPr>
                <w:rPr>
                  <w:rFonts w:ascii="Cambria Math" w:hAnsi="Cambria Math"/>
                </w:rPr>
              </m:ctrlPr>
            </m:fPr>
            <m:num>
              <m:r>
                <w:rPr>
                  <w:rFonts w:ascii="Cambria Math" w:hAnsi="Cambria Math"/>
                </w:rPr>
                <m:t>d</m:t>
              </m:r>
            </m:num>
            <m:den>
              <m:r>
                <w:rPr>
                  <w:rFonts w:ascii="Cambria Math" w:hAnsi="Cambria Math"/>
                </w:rPr>
                <m:t>N</m:t>
              </m:r>
            </m:den>
          </m:f>
          <m:r>
            <w:rPr>
              <w:rFonts w:ascii="Cambria Math" w:hAnsi="Cambria Math"/>
            </w:rPr>
            <m:t>X</m:t>
          </m:r>
          <m:d>
            <m:dPr>
              <m:ctrlPr>
                <w:rPr>
                  <w:rFonts w:ascii="Cambria Math" w:hAnsi="Cambria Math"/>
                </w:rPr>
              </m:ctrlPr>
            </m:dPr>
            <m:e>
              <m:func>
                <m:funcPr>
                  <m:ctrlPr>
                    <w:rPr>
                      <w:rFonts w:ascii="Cambria Math" w:hAnsi="Cambria Math"/>
                      <w:iCs/>
                    </w:rPr>
                  </m:ctrlPr>
                </m:funcPr>
                <m:fName>
                  <m:r>
                    <m:rPr>
                      <m:sty m:val="p"/>
                    </m:rPr>
                    <w:rPr>
                      <w:rFonts w:ascii="Cambria Math" w:hAnsi="Cambria Math"/>
                    </w:rPr>
                    <m:t>cos</m:t>
                  </m:r>
                </m:fName>
                <m:e>
                  <m:r>
                    <m:rPr>
                      <m:sty m:val="p"/>
                    </m:rPr>
                    <w:rPr>
                      <w:rFonts w:ascii="Cambria Math" w:hAnsi="Cambria Math"/>
                    </w:rPr>
                    <m:t>α</m:t>
                  </m:r>
                </m:e>
              </m:func>
              <m:r>
                <w:rPr>
                  <w:rFonts w:ascii="Cambria Math" w:hAnsi="Cambria Math"/>
                </w:rPr>
                <m:t>×</m:t>
              </m:r>
              <m:func>
                <m:funcPr>
                  <m:ctrlPr>
                    <w:rPr>
                      <w:rFonts w:ascii="Cambria Math" w:hAnsi="Cambria Math"/>
                    </w:rPr>
                  </m:ctrlPr>
                </m:funcPr>
                <m:fName>
                  <m:r>
                    <m:rPr>
                      <m:sty m:val="p"/>
                    </m:rPr>
                    <w:rPr>
                      <w:rFonts w:ascii="Cambria Math" w:hAnsi="Cambria Math"/>
                    </w:rPr>
                    <m:t>cos</m:t>
                  </m:r>
                </m:fName>
                <m:e>
                  <m:r>
                    <m:rPr>
                      <m:sty m:val="p"/>
                    </m:rPr>
                    <w:rPr>
                      <w:rFonts w:ascii="Cambria Math" w:hAnsi="Cambria Math"/>
                    </w:rPr>
                    <m:t>β</m:t>
                  </m:r>
                </m:e>
              </m:func>
            </m:e>
          </m:d>
          <m:r>
            <m:rPr>
              <m:sty m:val="p"/>
            </m:rPr>
            <w:rPr>
              <w:rFonts w:ascii="Cambria Math" w:hAnsi="Cambria Math"/>
            </w:rPr>
            <m:t>+</m:t>
          </m:r>
          <m:f>
            <m:fPr>
              <m:ctrlPr>
                <w:rPr>
                  <w:rFonts w:ascii="Cambria Math" w:hAnsi="Cambria Math"/>
                </w:rPr>
              </m:ctrlPr>
            </m:fPr>
            <m:num>
              <m:r>
                <w:rPr>
                  <w:rFonts w:ascii="Cambria Math" w:hAnsi="Cambria Math"/>
                </w:rPr>
                <m:t>d</m:t>
              </m:r>
            </m:num>
            <m:den>
              <m:r>
                <w:rPr>
                  <w:rFonts w:ascii="Cambria Math" w:hAnsi="Cambria Math"/>
                </w:rPr>
                <m:t>N</m:t>
              </m:r>
            </m:den>
          </m:f>
          <m:r>
            <w:rPr>
              <w:rFonts w:ascii="Cambria Math" w:hAnsi="Cambria Math"/>
            </w:rPr>
            <m:t>Y</m:t>
          </m:r>
          <m:d>
            <m:dPr>
              <m:ctrlPr>
                <w:rPr>
                  <w:rFonts w:ascii="Cambria Math" w:hAnsi="Cambria Math"/>
                </w:rPr>
              </m:ctrlPr>
            </m:dPr>
            <m:e>
              <m:func>
                <m:funcPr>
                  <m:ctrlPr>
                    <w:rPr>
                      <w:rFonts w:ascii="Cambria Math" w:hAnsi="Cambria Math"/>
                      <w:iCs/>
                    </w:rPr>
                  </m:ctrlPr>
                </m:funcPr>
                <m:fName>
                  <m:r>
                    <m:rPr>
                      <m:sty m:val="p"/>
                    </m:rPr>
                    <w:rPr>
                      <w:rFonts w:ascii="Cambria Math" w:hAnsi="Cambria Math"/>
                    </w:rPr>
                    <m:t>sin</m:t>
                  </m:r>
                </m:fName>
                <m:e>
                  <m:r>
                    <m:rPr>
                      <m:sty m:val="p"/>
                    </m:rPr>
                    <w:rPr>
                      <w:rFonts w:ascii="Cambria Math" w:hAnsi="Cambria Math"/>
                    </w:rPr>
                    <m:t>α</m:t>
                  </m:r>
                </m:e>
              </m:func>
              <m:r>
                <m:rPr>
                  <m:sty m:val="p"/>
                </m:rPr>
                <w:rPr>
                  <w:rFonts w:ascii="Cambria Math" w:hAnsi="Cambria Math"/>
                </w:rPr>
                <m:t>×</m:t>
              </m:r>
              <m:func>
                <m:funcPr>
                  <m:ctrlPr>
                    <w:rPr>
                      <w:rFonts w:ascii="Cambria Math" w:hAnsi="Cambria Math"/>
                      <w:iCs/>
                    </w:rPr>
                  </m:ctrlPr>
                </m:funcPr>
                <m:fName>
                  <m:r>
                    <m:rPr>
                      <m:sty m:val="p"/>
                    </m:rPr>
                    <w:rPr>
                      <w:rFonts w:ascii="Cambria Math" w:hAnsi="Cambria Math"/>
                    </w:rPr>
                    <m:t>cos</m:t>
                  </m:r>
                </m:fName>
                <m:e>
                  <m:r>
                    <m:rPr>
                      <m:sty m:val="p"/>
                    </m:rPr>
                    <w:rPr>
                      <w:rFonts w:ascii="Cambria Math" w:hAnsi="Cambria Math"/>
                    </w:rPr>
                    <m:t>β</m:t>
                  </m:r>
                </m:e>
              </m:func>
            </m:e>
          </m:d>
          <m:r>
            <m:rPr>
              <m:sty m:val="p"/>
            </m:rPr>
            <w:rPr>
              <w:rFonts w:ascii="Cambria Math" w:hAnsi="Cambria Math"/>
            </w:rPr>
            <m:t>+</m:t>
          </m:r>
          <m:f>
            <m:fPr>
              <m:ctrlPr>
                <w:rPr>
                  <w:rFonts w:ascii="Cambria Math" w:hAnsi="Cambria Math"/>
                </w:rPr>
              </m:ctrlPr>
            </m:fPr>
            <m:num>
              <m:r>
                <w:rPr>
                  <w:rFonts w:ascii="Cambria Math" w:hAnsi="Cambria Math"/>
                </w:rPr>
                <m:t>d</m:t>
              </m:r>
            </m:num>
            <m:den>
              <m:r>
                <w:rPr>
                  <w:rFonts w:ascii="Cambria Math" w:hAnsi="Cambria Math"/>
                </w:rPr>
                <m:t>N</m:t>
              </m:r>
            </m:den>
          </m:f>
          <m:r>
            <w:rPr>
              <w:rFonts w:ascii="Cambria Math" w:hAnsi="Cambria Math"/>
            </w:rPr>
            <m:t>Z</m:t>
          </m:r>
          <m:d>
            <m:dPr>
              <m:ctrlPr>
                <w:rPr>
                  <w:rFonts w:ascii="Cambria Math" w:hAnsi="Cambria Math"/>
                </w:rPr>
              </m:ctrlPr>
            </m:dPr>
            <m:e>
              <m:func>
                <m:funcPr>
                  <m:ctrlPr>
                    <w:rPr>
                      <w:rFonts w:ascii="Cambria Math" w:hAnsi="Cambria Math"/>
                    </w:rPr>
                  </m:ctrlPr>
                </m:funcPr>
                <m:fName>
                  <m:r>
                    <m:rPr>
                      <m:sty m:val="p"/>
                    </m:rPr>
                    <w:rPr>
                      <w:rFonts w:ascii="Cambria Math" w:hAnsi="Cambria Math"/>
                    </w:rPr>
                    <m:t>sin</m:t>
                  </m:r>
                </m:fName>
                <m:e>
                  <m:r>
                    <m:rPr>
                      <m:sty m:val="p"/>
                    </m:rPr>
                    <w:rPr>
                      <w:rFonts w:ascii="Cambria Math" w:hAnsi="Cambria Math"/>
                    </w:rPr>
                    <m:t>β</m:t>
                  </m:r>
                </m:e>
              </m:func>
            </m:e>
          </m:d>
        </m:oMath>
      </m:oMathPara>
    </w:p>
    <w:tbl>
      <w:tblPr>
        <w:tblW w:w="5000" w:type="pct"/>
        <w:jc w:val="center"/>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0A0" w:firstRow="1" w:lastRow="0" w:firstColumn="1" w:lastColumn="0" w:noHBand="0" w:noVBand="0"/>
      </w:tblPr>
      <w:tblGrid>
        <w:gridCol w:w="1564"/>
        <w:gridCol w:w="436"/>
        <w:gridCol w:w="391"/>
        <w:gridCol w:w="1454"/>
        <w:gridCol w:w="654"/>
        <w:gridCol w:w="941"/>
        <w:gridCol w:w="983"/>
        <w:gridCol w:w="1072"/>
        <w:gridCol w:w="1072"/>
        <w:gridCol w:w="1072"/>
      </w:tblGrid>
      <w:tr w:rsidR="00D24432" w:rsidRPr="00D3733D" w14:paraId="7300B71D" w14:textId="77777777" w:rsidTr="00D24432">
        <w:trPr>
          <w:trHeight w:val="300"/>
          <w:tblHeader/>
          <w:jc w:val="center"/>
        </w:trPr>
        <w:tc>
          <w:tcPr>
            <w:tcW w:w="5000" w:type="pct"/>
            <w:gridSpan w:val="10"/>
            <w:tcBorders>
              <w:top w:val="nil"/>
              <w:left w:val="nil"/>
              <w:bottom w:val="single" w:sz="6" w:space="0" w:color="auto"/>
              <w:right w:val="nil"/>
            </w:tcBorders>
            <w:noWrap/>
            <w:vAlign w:val="center"/>
          </w:tcPr>
          <w:p w14:paraId="68251E1A" w14:textId="5297BA3E" w:rsidR="00D24432" w:rsidRPr="00D3733D" w:rsidRDefault="00D24432" w:rsidP="00D24432">
            <w:pPr>
              <w:pStyle w:val="TableNoTitle0"/>
            </w:pPr>
            <w:r w:rsidRPr="00D3733D">
              <w:t>Table II.1 – Multiplication gains for mixing B-format signals to D-format</w:t>
            </w:r>
          </w:p>
        </w:tc>
      </w:tr>
      <w:tr w:rsidR="00F91B99" w:rsidRPr="00D3733D" w14:paraId="04EA949C" w14:textId="77777777" w:rsidTr="00D24432">
        <w:trPr>
          <w:trHeight w:val="300"/>
          <w:tblHeader/>
          <w:jc w:val="center"/>
        </w:trPr>
        <w:tc>
          <w:tcPr>
            <w:tcW w:w="812" w:type="pct"/>
            <w:tcBorders>
              <w:top w:val="single" w:sz="6" w:space="0" w:color="auto"/>
            </w:tcBorders>
            <w:noWrap/>
            <w:vAlign w:val="center"/>
          </w:tcPr>
          <w:p w14:paraId="264A2B7B" w14:textId="77777777" w:rsidR="00F91B99" w:rsidRPr="00D3733D" w:rsidRDefault="00F91B99" w:rsidP="0004054D">
            <w:pPr>
              <w:pStyle w:val="Tablehead"/>
            </w:pPr>
            <w:r w:rsidRPr="00D3733D">
              <w:t>Array</w:t>
            </w:r>
          </w:p>
        </w:tc>
        <w:tc>
          <w:tcPr>
            <w:tcW w:w="226" w:type="pct"/>
            <w:tcBorders>
              <w:top w:val="single" w:sz="6" w:space="0" w:color="auto"/>
            </w:tcBorders>
            <w:noWrap/>
            <w:vAlign w:val="center"/>
          </w:tcPr>
          <w:p w14:paraId="0672C270" w14:textId="77777777" w:rsidR="00F91B99" w:rsidRPr="00D3733D" w:rsidRDefault="00F91B99" w:rsidP="0004054D">
            <w:pPr>
              <w:pStyle w:val="Tablehead"/>
              <w:rPr>
                <w:b w:val="0"/>
                <w:bCs/>
                <w:i/>
                <w:iCs/>
              </w:rPr>
            </w:pPr>
            <w:r w:rsidRPr="00D3733D">
              <w:rPr>
                <w:b w:val="0"/>
                <w:bCs/>
                <w:i/>
                <w:iCs/>
              </w:rPr>
              <w:t>N</w:t>
            </w:r>
          </w:p>
        </w:tc>
        <w:tc>
          <w:tcPr>
            <w:tcW w:w="203" w:type="pct"/>
            <w:tcBorders>
              <w:top w:val="single" w:sz="6" w:space="0" w:color="auto"/>
            </w:tcBorders>
            <w:noWrap/>
            <w:vAlign w:val="center"/>
          </w:tcPr>
          <w:p w14:paraId="7B99F15D" w14:textId="236CAE44" w:rsidR="00F91B99" w:rsidRPr="00D3733D" w:rsidRDefault="00F91B99">
            <w:pPr>
              <w:pStyle w:val="Tablehead"/>
              <w:rPr>
                <w:b w:val="0"/>
                <w:bCs/>
                <w:i/>
                <w:iCs/>
              </w:rPr>
            </w:pPr>
            <w:r w:rsidRPr="00D3733D">
              <w:rPr>
                <w:b w:val="0"/>
                <w:bCs/>
                <w:i/>
                <w:iCs/>
              </w:rPr>
              <w:t>d</w:t>
            </w:r>
          </w:p>
        </w:tc>
        <w:tc>
          <w:tcPr>
            <w:tcW w:w="754" w:type="pct"/>
            <w:tcBorders>
              <w:top w:val="single" w:sz="6" w:space="0" w:color="auto"/>
            </w:tcBorders>
            <w:noWrap/>
            <w:vAlign w:val="center"/>
          </w:tcPr>
          <w:p w14:paraId="5BCD8335" w14:textId="77777777" w:rsidR="00F91B99" w:rsidRPr="00D3733D" w:rsidRDefault="00F91B99" w:rsidP="0004054D">
            <w:pPr>
              <w:pStyle w:val="Tablehead"/>
            </w:pPr>
            <w:r w:rsidRPr="00D3733D">
              <w:t>LS channel</w:t>
            </w:r>
          </w:p>
        </w:tc>
        <w:tc>
          <w:tcPr>
            <w:tcW w:w="339" w:type="pct"/>
            <w:tcBorders>
              <w:top w:val="single" w:sz="6" w:space="0" w:color="auto"/>
            </w:tcBorders>
            <w:noWrap/>
            <w:vAlign w:val="center"/>
          </w:tcPr>
          <w:p w14:paraId="762F5CFF" w14:textId="77777777" w:rsidR="00F91B99" w:rsidRPr="00372405" w:rsidRDefault="00F91B99" w:rsidP="0004054D">
            <w:pPr>
              <w:pStyle w:val="Tablehead"/>
              <w:rPr>
                <w:b w:val="0"/>
                <w:bCs/>
              </w:rPr>
            </w:pPr>
            <w:r w:rsidRPr="00372405">
              <w:rPr>
                <w:b w:val="0"/>
                <w:bCs/>
              </w:rPr>
              <w:t>α</w:t>
            </w:r>
          </w:p>
        </w:tc>
        <w:tc>
          <w:tcPr>
            <w:tcW w:w="488" w:type="pct"/>
            <w:tcBorders>
              <w:top w:val="single" w:sz="6" w:space="0" w:color="auto"/>
            </w:tcBorders>
            <w:noWrap/>
            <w:vAlign w:val="center"/>
          </w:tcPr>
          <w:p w14:paraId="120F8D30" w14:textId="77777777" w:rsidR="00F91B99" w:rsidRPr="00372405" w:rsidRDefault="00F91B99" w:rsidP="0004054D">
            <w:pPr>
              <w:pStyle w:val="Tablehead"/>
              <w:rPr>
                <w:b w:val="0"/>
                <w:bCs/>
              </w:rPr>
            </w:pPr>
            <w:r w:rsidRPr="00372405">
              <w:rPr>
                <w:b w:val="0"/>
                <w:bCs/>
              </w:rPr>
              <w:t>β</w:t>
            </w:r>
          </w:p>
        </w:tc>
        <w:tc>
          <w:tcPr>
            <w:tcW w:w="510" w:type="pct"/>
            <w:tcBorders>
              <w:top w:val="single" w:sz="6" w:space="0" w:color="auto"/>
            </w:tcBorders>
            <w:noWrap/>
            <w:vAlign w:val="center"/>
          </w:tcPr>
          <w:p w14:paraId="79A8294D" w14:textId="77777777" w:rsidR="00F91B99" w:rsidRPr="00D3733D" w:rsidRDefault="00F91B99" w:rsidP="0004054D">
            <w:pPr>
              <w:pStyle w:val="Tablehead"/>
            </w:pPr>
            <w:r w:rsidRPr="00D3733D">
              <w:rPr>
                <w:b w:val="0"/>
                <w:bCs/>
                <w:i/>
                <w:iCs/>
              </w:rPr>
              <w:t>W</w:t>
            </w:r>
            <w:r w:rsidRPr="00D3733D">
              <w:rPr>
                <w:b w:val="0"/>
                <w:bCs/>
                <w:vertAlign w:val="subscript"/>
              </w:rPr>
              <w:t>gain</w:t>
            </w:r>
          </w:p>
        </w:tc>
        <w:tc>
          <w:tcPr>
            <w:tcW w:w="556" w:type="pct"/>
            <w:tcBorders>
              <w:top w:val="single" w:sz="6" w:space="0" w:color="auto"/>
            </w:tcBorders>
            <w:noWrap/>
            <w:vAlign w:val="center"/>
          </w:tcPr>
          <w:p w14:paraId="43455806" w14:textId="530BEEEC" w:rsidR="00F91B99" w:rsidRPr="00D3733D" w:rsidRDefault="00F659AB" w:rsidP="0004054D">
            <w:pPr>
              <w:pStyle w:val="Tablehead"/>
            </w:pPr>
            <w:r w:rsidRPr="00D3733D">
              <w:rPr>
                <w:b w:val="0"/>
                <w:bCs/>
                <w:i/>
                <w:iCs/>
              </w:rPr>
              <w:t>X</w:t>
            </w:r>
            <w:r w:rsidR="00AD6A1D" w:rsidRPr="00D3733D">
              <w:rPr>
                <w:b w:val="0"/>
                <w:bCs/>
                <w:vertAlign w:val="subscript"/>
              </w:rPr>
              <w:t>gain</w:t>
            </w:r>
          </w:p>
        </w:tc>
        <w:tc>
          <w:tcPr>
            <w:tcW w:w="556" w:type="pct"/>
            <w:tcBorders>
              <w:top w:val="single" w:sz="6" w:space="0" w:color="auto"/>
            </w:tcBorders>
            <w:noWrap/>
            <w:vAlign w:val="center"/>
          </w:tcPr>
          <w:p w14:paraId="564EAB21" w14:textId="39B688A2" w:rsidR="00F91B99" w:rsidRPr="00D3733D" w:rsidRDefault="00F659AB" w:rsidP="0004054D">
            <w:pPr>
              <w:pStyle w:val="Tablehead"/>
            </w:pPr>
            <w:r w:rsidRPr="00D3733D">
              <w:rPr>
                <w:b w:val="0"/>
                <w:bCs/>
                <w:i/>
                <w:iCs/>
              </w:rPr>
              <w:t>Y</w:t>
            </w:r>
            <w:r w:rsidR="00AD6A1D" w:rsidRPr="00D3733D">
              <w:rPr>
                <w:b w:val="0"/>
                <w:bCs/>
                <w:vertAlign w:val="subscript"/>
              </w:rPr>
              <w:t>gain</w:t>
            </w:r>
          </w:p>
        </w:tc>
        <w:tc>
          <w:tcPr>
            <w:tcW w:w="556" w:type="pct"/>
            <w:tcBorders>
              <w:top w:val="single" w:sz="6" w:space="0" w:color="auto"/>
            </w:tcBorders>
            <w:noWrap/>
            <w:vAlign w:val="center"/>
          </w:tcPr>
          <w:p w14:paraId="2307FFBC" w14:textId="05F45647" w:rsidR="00F91B99" w:rsidRPr="00D3733D" w:rsidRDefault="00F659AB" w:rsidP="0004054D">
            <w:pPr>
              <w:pStyle w:val="Tablehead"/>
            </w:pPr>
            <w:r w:rsidRPr="00D3733D">
              <w:rPr>
                <w:b w:val="0"/>
                <w:bCs/>
                <w:i/>
                <w:iCs/>
              </w:rPr>
              <w:t>Z</w:t>
            </w:r>
            <w:r w:rsidR="00AD6A1D" w:rsidRPr="00D3733D">
              <w:rPr>
                <w:b w:val="0"/>
                <w:bCs/>
                <w:vertAlign w:val="subscript"/>
              </w:rPr>
              <w:t>gain</w:t>
            </w:r>
          </w:p>
        </w:tc>
      </w:tr>
      <w:tr w:rsidR="00F91B99" w:rsidRPr="00D3733D" w14:paraId="1E4BD1A4" w14:textId="77777777" w:rsidTr="0004054D">
        <w:trPr>
          <w:trHeight w:val="300"/>
          <w:jc w:val="center"/>
        </w:trPr>
        <w:tc>
          <w:tcPr>
            <w:tcW w:w="812" w:type="pct"/>
            <w:vMerge w:val="restart"/>
            <w:noWrap/>
            <w:vAlign w:val="center"/>
          </w:tcPr>
          <w:p w14:paraId="3653D8D3" w14:textId="2A0CDEC2" w:rsidR="00F91B99" w:rsidRPr="00D3733D" w:rsidRDefault="00F91B99" w:rsidP="0004054D">
            <w:pPr>
              <w:pStyle w:val="Tabletext"/>
              <w:rPr>
                <w:lang w:eastAsia="en-GB"/>
              </w:rPr>
            </w:pPr>
            <w:r w:rsidRPr="00D3733D">
              <w:rPr>
                <w:lang w:eastAsia="en-GB"/>
              </w:rPr>
              <w:t>S</w:t>
            </w:r>
            <w:r w:rsidR="001A2A12" w:rsidRPr="00D3733D">
              <w:rPr>
                <w:lang w:eastAsia="en-GB"/>
              </w:rPr>
              <w:t>quare</w:t>
            </w:r>
          </w:p>
        </w:tc>
        <w:tc>
          <w:tcPr>
            <w:tcW w:w="226" w:type="pct"/>
            <w:noWrap/>
            <w:vAlign w:val="center"/>
          </w:tcPr>
          <w:p w14:paraId="49B1DA50" w14:textId="77777777" w:rsidR="00F91B99" w:rsidRPr="00D3733D" w:rsidRDefault="00F91B99" w:rsidP="0004054D">
            <w:pPr>
              <w:pStyle w:val="Tabletext"/>
              <w:jc w:val="center"/>
              <w:rPr>
                <w:lang w:eastAsia="en-GB"/>
              </w:rPr>
            </w:pPr>
            <w:r w:rsidRPr="00D3733D">
              <w:rPr>
                <w:lang w:eastAsia="en-GB"/>
              </w:rPr>
              <w:t>4</w:t>
            </w:r>
          </w:p>
        </w:tc>
        <w:tc>
          <w:tcPr>
            <w:tcW w:w="203" w:type="pct"/>
            <w:noWrap/>
            <w:vAlign w:val="center"/>
          </w:tcPr>
          <w:p w14:paraId="471109BA" w14:textId="77777777" w:rsidR="00F91B99" w:rsidRPr="00D3733D" w:rsidRDefault="00F91B99" w:rsidP="0004054D">
            <w:pPr>
              <w:pStyle w:val="Tabletext"/>
              <w:jc w:val="center"/>
              <w:rPr>
                <w:lang w:eastAsia="en-GB"/>
              </w:rPr>
            </w:pPr>
            <w:r w:rsidRPr="00D3733D">
              <w:rPr>
                <w:lang w:eastAsia="en-GB"/>
              </w:rPr>
              <w:t>2</w:t>
            </w:r>
          </w:p>
        </w:tc>
        <w:tc>
          <w:tcPr>
            <w:tcW w:w="754" w:type="pct"/>
            <w:noWrap/>
            <w:vAlign w:val="center"/>
          </w:tcPr>
          <w:p w14:paraId="73AEF62A" w14:textId="77777777" w:rsidR="00F91B99" w:rsidRPr="00D3733D" w:rsidRDefault="00F91B99" w:rsidP="0004054D">
            <w:pPr>
              <w:pStyle w:val="Tabletext"/>
              <w:jc w:val="center"/>
              <w:rPr>
                <w:lang w:eastAsia="en-GB"/>
              </w:rPr>
            </w:pPr>
            <w:r w:rsidRPr="00D3733D">
              <w:rPr>
                <w:lang w:eastAsia="en-GB"/>
              </w:rPr>
              <w:t>A</w:t>
            </w:r>
          </w:p>
        </w:tc>
        <w:tc>
          <w:tcPr>
            <w:tcW w:w="339" w:type="pct"/>
            <w:noWrap/>
            <w:vAlign w:val="center"/>
          </w:tcPr>
          <w:p w14:paraId="1A26A20B" w14:textId="77777777" w:rsidR="00F91B99" w:rsidRPr="00D3733D" w:rsidRDefault="00F91B99" w:rsidP="0004054D">
            <w:pPr>
              <w:pStyle w:val="Tabletext"/>
              <w:jc w:val="center"/>
              <w:rPr>
                <w:lang w:eastAsia="en-GB"/>
              </w:rPr>
            </w:pPr>
            <w:r w:rsidRPr="00D3733D">
              <w:rPr>
                <w:lang w:eastAsia="en-GB"/>
              </w:rPr>
              <w:t>45</w:t>
            </w:r>
          </w:p>
        </w:tc>
        <w:tc>
          <w:tcPr>
            <w:tcW w:w="488" w:type="pct"/>
            <w:noWrap/>
            <w:vAlign w:val="center"/>
          </w:tcPr>
          <w:p w14:paraId="57235257" w14:textId="77777777" w:rsidR="00F91B99" w:rsidRPr="00D3733D" w:rsidRDefault="00F91B99" w:rsidP="0004054D">
            <w:pPr>
              <w:pStyle w:val="Tabletext"/>
              <w:jc w:val="center"/>
              <w:rPr>
                <w:lang w:eastAsia="en-GB"/>
              </w:rPr>
            </w:pPr>
            <w:r w:rsidRPr="00D3733D">
              <w:rPr>
                <w:lang w:eastAsia="en-GB"/>
              </w:rPr>
              <w:t>0</w:t>
            </w:r>
          </w:p>
        </w:tc>
        <w:tc>
          <w:tcPr>
            <w:tcW w:w="510" w:type="pct"/>
            <w:noWrap/>
            <w:vAlign w:val="center"/>
          </w:tcPr>
          <w:p w14:paraId="011AC55A" w14:textId="77777777" w:rsidR="00F91B99" w:rsidRPr="00D3733D" w:rsidRDefault="00F91B99" w:rsidP="0004054D">
            <w:pPr>
              <w:pStyle w:val="Tabletext"/>
              <w:jc w:val="center"/>
              <w:rPr>
                <w:lang w:eastAsia="en-GB"/>
              </w:rPr>
            </w:pPr>
            <w:r w:rsidRPr="00D3733D">
              <w:rPr>
                <w:lang w:eastAsia="en-GB"/>
              </w:rPr>
              <w:t>0.3536</w:t>
            </w:r>
          </w:p>
        </w:tc>
        <w:tc>
          <w:tcPr>
            <w:tcW w:w="556" w:type="pct"/>
            <w:noWrap/>
            <w:vAlign w:val="center"/>
          </w:tcPr>
          <w:p w14:paraId="7B11B6D4" w14:textId="77777777" w:rsidR="00F91B99" w:rsidRPr="00D3733D" w:rsidRDefault="00F91B99" w:rsidP="0004054D">
            <w:pPr>
              <w:pStyle w:val="Tabletext"/>
              <w:jc w:val="center"/>
              <w:rPr>
                <w:lang w:eastAsia="en-GB"/>
              </w:rPr>
            </w:pPr>
            <w:r w:rsidRPr="00D3733D">
              <w:rPr>
                <w:lang w:eastAsia="en-GB"/>
              </w:rPr>
              <w:t>0.3536</w:t>
            </w:r>
          </w:p>
        </w:tc>
        <w:tc>
          <w:tcPr>
            <w:tcW w:w="556" w:type="pct"/>
            <w:noWrap/>
            <w:vAlign w:val="center"/>
          </w:tcPr>
          <w:p w14:paraId="719FD880" w14:textId="77777777" w:rsidR="00F91B99" w:rsidRPr="00D3733D" w:rsidRDefault="00F91B99" w:rsidP="0004054D">
            <w:pPr>
              <w:pStyle w:val="Tabletext"/>
              <w:jc w:val="center"/>
              <w:rPr>
                <w:lang w:eastAsia="en-GB"/>
              </w:rPr>
            </w:pPr>
            <w:r w:rsidRPr="00D3733D">
              <w:rPr>
                <w:lang w:eastAsia="en-GB"/>
              </w:rPr>
              <w:t>0.3536</w:t>
            </w:r>
          </w:p>
        </w:tc>
        <w:tc>
          <w:tcPr>
            <w:tcW w:w="556" w:type="pct"/>
            <w:noWrap/>
            <w:vAlign w:val="center"/>
          </w:tcPr>
          <w:p w14:paraId="1C41AB0D" w14:textId="77777777" w:rsidR="00F91B99" w:rsidRPr="00D3733D" w:rsidRDefault="00F91B99" w:rsidP="0004054D">
            <w:pPr>
              <w:pStyle w:val="Tabletext"/>
              <w:jc w:val="center"/>
              <w:rPr>
                <w:lang w:eastAsia="en-GB"/>
              </w:rPr>
            </w:pPr>
            <w:r w:rsidRPr="00D3733D">
              <w:rPr>
                <w:lang w:eastAsia="en-GB"/>
              </w:rPr>
              <w:t>0</w:t>
            </w:r>
          </w:p>
        </w:tc>
      </w:tr>
      <w:tr w:rsidR="00F91B99" w:rsidRPr="00D3733D" w14:paraId="7183DEA0" w14:textId="77777777" w:rsidTr="0004054D">
        <w:trPr>
          <w:trHeight w:val="300"/>
          <w:jc w:val="center"/>
        </w:trPr>
        <w:tc>
          <w:tcPr>
            <w:tcW w:w="812" w:type="pct"/>
            <w:vMerge/>
            <w:noWrap/>
            <w:vAlign w:val="center"/>
          </w:tcPr>
          <w:p w14:paraId="5DB631BB" w14:textId="77777777" w:rsidR="00F91B99" w:rsidRPr="00D3733D" w:rsidRDefault="00F91B99" w:rsidP="0004054D">
            <w:pPr>
              <w:pStyle w:val="Tabletext"/>
              <w:rPr>
                <w:lang w:eastAsia="en-GB"/>
              </w:rPr>
            </w:pPr>
          </w:p>
        </w:tc>
        <w:tc>
          <w:tcPr>
            <w:tcW w:w="226" w:type="pct"/>
            <w:noWrap/>
            <w:vAlign w:val="center"/>
          </w:tcPr>
          <w:p w14:paraId="319EB2C5" w14:textId="77777777" w:rsidR="00F91B99" w:rsidRPr="00D3733D" w:rsidRDefault="00F91B99" w:rsidP="0004054D">
            <w:pPr>
              <w:pStyle w:val="Tabletext"/>
              <w:jc w:val="center"/>
              <w:rPr>
                <w:lang w:eastAsia="en-GB"/>
              </w:rPr>
            </w:pPr>
            <w:r w:rsidRPr="00D3733D">
              <w:rPr>
                <w:lang w:eastAsia="en-GB"/>
              </w:rPr>
              <w:t>4</w:t>
            </w:r>
          </w:p>
        </w:tc>
        <w:tc>
          <w:tcPr>
            <w:tcW w:w="203" w:type="pct"/>
            <w:noWrap/>
            <w:vAlign w:val="center"/>
          </w:tcPr>
          <w:p w14:paraId="303CEF42" w14:textId="77777777" w:rsidR="00F91B99" w:rsidRPr="00D3733D" w:rsidRDefault="00F91B99" w:rsidP="0004054D">
            <w:pPr>
              <w:pStyle w:val="Tabletext"/>
              <w:jc w:val="center"/>
              <w:rPr>
                <w:lang w:eastAsia="en-GB"/>
              </w:rPr>
            </w:pPr>
            <w:r w:rsidRPr="00D3733D">
              <w:rPr>
                <w:lang w:eastAsia="en-GB"/>
              </w:rPr>
              <w:t>2</w:t>
            </w:r>
          </w:p>
        </w:tc>
        <w:tc>
          <w:tcPr>
            <w:tcW w:w="754" w:type="pct"/>
            <w:noWrap/>
            <w:vAlign w:val="center"/>
          </w:tcPr>
          <w:p w14:paraId="2CB37997" w14:textId="77777777" w:rsidR="00F91B99" w:rsidRPr="00D3733D" w:rsidRDefault="00F91B99" w:rsidP="0004054D">
            <w:pPr>
              <w:pStyle w:val="Tabletext"/>
              <w:jc w:val="center"/>
              <w:rPr>
                <w:lang w:eastAsia="en-GB"/>
              </w:rPr>
            </w:pPr>
            <w:r w:rsidRPr="00D3733D">
              <w:rPr>
                <w:lang w:eastAsia="en-GB"/>
              </w:rPr>
              <w:t>B</w:t>
            </w:r>
          </w:p>
        </w:tc>
        <w:tc>
          <w:tcPr>
            <w:tcW w:w="339" w:type="pct"/>
            <w:noWrap/>
            <w:vAlign w:val="center"/>
          </w:tcPr>
          <w:p w14:paraId="7C4C5BAF" w14:textId="77777777" w:rsidR="00F91B99" w:rsidRPr="00D3733D" w:rsidRDefault="00F91B99" w:rsidP="0004054D">
            <w:pPr>
              <w:pStyle w:val="Tabletext"/>
              <w:jc w:val="center"/>
              <w:rPr>
                <w:lang w:eastAsia="en-GB"/>
              </w:rPr>
            </w:pPr>
            <w:r w:rsidRPr="00D3733D">
              <w:rPr>
                <w:lang w:eastAsia="en-GB"/>
              </w:rPr>
              <w:t>315</w:t>
            </w:r>
          </w:p>
        </w:tc>
        <w:tc>
          <w:tcPr>
            <w:tcW w:w="488" w:type="pct"/>
            <w:noWrap/>
            <w:vAlign w:val="center"/>
          </w:tcPr>
          <w:p w14:paraId="186653DE" w14:textId="77777777" w:rsidR="00F91B99" w:rsidRPr="00D3733D" w:rsidRDefault="00F91B99" w:rsidP="0004054D">
            <w:pPr>
              <w:pStyle w:val="Tabletext"/>
              <w:jc w:val="center"/>
              <w:rPr>
                <w:lang w:eastAsia="en-GB"/>
              </w:rPr>
            </w:pPr>
            <w:r w:rsidRPr="00D3733D">
              <w:rPr>
                <w:lang w:eastAsia="en-GB"/>
              </w:rPr>
              <w:t>0</w:t>
            </w:r>
          </w:p>
        </w:tc>
        <w:tc>
          <w:tcPr>
            <w:tcW w:w="510" w:type="pct"/>
            <w:noWrap/>
            <w:vAlign w:val="center"/>
          </w:tcPr>
          <w:p w14:paraId="28AC38E7" w14:textId="77777777" w:rsidR="00F91B99" w:rsidRPr="00D3733D" w:rsidRDefault="00F91B99" w:rsidP="0004054D">
            <w:pPr>
              <w:pStyle w:val="Tabletext"/>
              <w:jc w:val="center"/>
              <w:rPr>
                <w:lang w:eastAsia="en-GB"/>
              </w:rPr>
            </w:pPr>
            <w:r w:rsidRPr="00D3733D">
              <w:rPr>
                <w:lang w:eastAsia="en-GB"/>
              </w:rPr>
              <w:t>0.3536</w:t>
            </w:r>
          </w:p>
        </w:tc>
        <w:tc>
          <w:tcPr>
            <w:tcW w:w="556" w:type="pct"/>
            <w:noWrap/>
            <w:vAlign w:val="center"/>
          </w:tcPr>
          <w:p w14:paraId="720FB3CE" w14:textId="77777777" w:rsidR="00F91B99" w:rsidRPr="00D3733D" w:rsidRDefault="00F91B99" w:rsidP="0004054D">
            <w:pPr>
              <w:pStyle w:val="Tabletext"/>
              <w:jc w:val="center"/>
              <w:rPr>
                <w:lang w:eastAsia="en-GB"/>
              </w:rPr>
            </w:pPr>
            <w:r w:rsidRPr="00D3733D">
              <w:rPr>
                <w:lang w:eastAsia="en-GB"/>
              </w:rPr>
              <w:t>0.3536</w:t>
            </w:r>
          </w:p>
        </w:tc>
        <w:tc>
          <w:tcPr>
            <w:tcW w:w="556" w:type="pct"/>
            <w:noWrap/>
            <w:vAlign w:val="center"/>
          </w:tcPr>
          <w:p w14:paraId="5F71E763" w14:textId="1B5C9CDF" w:rsidR="00F91B99" w:rsidRPr="00D3733D" w:rsidRDefault="00E106AD" w:rsidP="0004054D">
            <w:pPr>
              <w:pStyle w:val="Tabletext"/>
              <w:jc w:val="center"/>
              <w:rPr>
                <w:lang w:eastAsia="en-GB"/>
              </w:rPr>
            </w:pPr>
            <w:r w:rsidRPr="00D3733D">
              <w:rPr>
                <w:lang w:eastAsia="en-GB"/>
              </w:rPr>
              <w:t>−</w:t>
            </w:r>
            <w:r w:rsidR="00F91B99" w:rsidRPr="00D3733D">
              <w:rPr>
                <w:lang w:eastAsia="en-GB"/>
              </w:rPr>
              <w:t>0.3536</w:t>
            </w:r>
          </w:p>
        </w:tc>
        <w:tc>
          <w:tcPr>
            <w:tcW w:w="556" w:type="pct"/>
            <w:noWrap/>
            <w:vAlign w:val="center"/>
          </w:tcPr>
          <w:p w14:paraId="2FC69D0E" w14:textId="77777777" w:rsidR="00F91B99" w:rsidRPr="00D3733D" w:rsidRDefault="00F91B99" w:rsidP="0004054D">
            <w:pPr>
              <w:pStyle w:val="Tabletext"/>
              <w:jc w:val="center"/>
              <w:rPr>
                <w:lang w:eastAsia="en-GB"/>
              </w:rPr>
            </w:pPr>
            <w:r w:rsidRPr="00D3733D">
              <w:rPr>
                <w:lang w:eastAsia="en-GB"/>
              </w:rPr>
              <w:t>0</w:t>
            </w:r>
          </w:p>
        </w:tc>
      </w:tr>
      <w:tr w:rsidR="00F91B99" w:rsidRPr="00D3733D" w14:paraId="4EA8969B" w14:textId="77777777" w:rsidTr="0004054D">
        <w:trPr>
          <w:trHeight w:val="300"/>
          <w:jc w:val="center"/>
        </w:trPr>
        <w:tc>
          <w:tcPr>
            <w:tcW w:w="812" w:type="pct"/>
            <w:vMerge/>
            <w:noWrap/>
            <w:vAlign w:val="center"/>
          </w:tcPr>
          <w:p w14:paraId="6B009755" w14:textId="77777777" w:rsidR="00F91B99" w:rsidRPr="00D3733D" w:rsidRDefault="00F91B99" w:rsidP="0004054D">
            <w:pPr>
              <w:pStyle w:val="Tabletext"/>
              <w:rPr>
                <w:lang w:eastAsia="en-GB"/>
              </w:rPr>
            </w:pPr>
          </w:p>
        </w:tc>
        <w:tc>
          <w:tcPr>
            <w:tcW w:w="226" w:type="pct"/>
            <w:noWrap/>
            <w:vAlign w:val="center"/>
          </w:tcPr>
          <w:p w14:paraId="10BA97C9" w14:textId="77777777" w:rsidR="00F91B99" w:rsidRPr="00D3733D" w:rsidRDefault="00F91B99" w:rsidP="0004054D">
            <w:pPr>
              <w:pStyle w:val="Tabletext"/>
              <w:jc w:val="center"/>
              <w:rPr>
                <w:lang w:eastAsia="en-GB"/>
              </w:rPr>
            </w:pPr>
            <w:r w:rsidRPr="00D3733D">
              <w:rPr>
                <w:lang w:eastAsia="en-GB"/>
              </w:rPr>
              <w:t>4</w:t>
            </w:r>
          </w:p>
        </w:tc>
        <w:tc>
          <w:tcPr>
            <w:tcW w:w="203" w:type="pct"/>
            <w:noWrap/>
            <w:vAlign w:val="center"/>
          </w:tcPr>
          <w:p w14:paraId="615DAFE4" w14:textId="77777777" w:rsidR="00F91B99" w:rsidRPr="00D3733D" w:rsidRDefault="00F91B99" w:rsidP="0004054D">
            <w:pPr>
              <w:pStyle w:val="Tabletext"/>
              <w:jc w:val="center"/>
              <w:rPr>
                <w:lang w:eastAsia="en-GB"/>
              </w:rPr>
            </w:pPr>
            <w:r w:rsidRPr="00D3733D">
              <w:rPr>
                <w:lang w:eastAsia="en-GB"/>
              </w:rPr>
              <w:t>2</w:t>
            </w:r>
          </w:p>
        </w:tc>
        <w:tc>
          <w:tcPr>
            <w:tcW w:w="754" w:type="pct"/>
            <w:noWrap/>
            <w:vAlign w:val="center"/>
          </w:tcPr>
          <w:p w14:paraId="6231AEAB" w14:textId="77777777" w:rsidR="00F91B99" w:rsidRPr="00D3733D" w:rsidRDefault="00F91B99" w:rsidP="0004054D">
            <w:pPr>
              <w:pStyle w:val="Tabletext"/>
              <w:jc w:val="center"/>
              <w:rPr>
                <w:lang w:eastAsia="en-GB"/>
              </w:rPr>
            </w:pPr>
            <w:r w:rsidRPr="00D3733D">
              <w:rPr>
                <w:lang w:eastAsia="en-GB"/>
              </w:rPr>
              <w:t>C</w:t>
            </w:r>
          </w:p>
        </w:tc>
        <w:tc>
          <w:tcPr>
            <w:tcW w:w="339" w:type="pct"/>
            <w:noWrap/>
            <w:vAlign w:val="center"/>
          </w:tcPr>
          <w:p w14:paraId="2706C517" w14:textId="77777777" w:rsidR="00F91B99" w:rsidRPr="00D3733D" w:rsidRDefault="00F91B99" w:rsidP="0004054D">
            <w:pPr>
              <w:pStyle w:val="Tabletext"/>
              <w:jc w:val="center"/>
              <w:rPr>
                <w:lang w:eastAsia="en-GB"/>
              </w:rPr>
            </w:pPr>
            <w:r w:rsidRPr="00D3733D">
              <w:rPr>
                <w:lang w:eastAsia="en-GB"/>
              </w:rPr>
              <w:t>225</w:t>
            </w:r>
          </w:p>
        </w:tc>
        <w:tc>
          <w:tcPr>
            <w:tcW w:w="488" w:type="pct"/>
            <w:noWrap/>
            <w:vAlign w:val="center"/>
          </w:tcPr>
          <w:p w14:paraId="49C3DD92" w14:textId="77777777" w:rsidR="00F91B99" w:rsidRPr="00D3733D" w:rsidRDefault="00F91B99" w:rsidP="0004054D">
            <w:pPr>
              <w:pStyle w:val="Tabletext"/>
              <w:jc w:val="center"/>
              <w:rPr>
                <w:lang w:eastAsia="en-GB"/>
              </w:rPr>
            </w:pPr>
            <w:r w:rsidRPr="00D3733D">
              <w:rPr>
                <w:lang w:eastAsia="en-GB"/>
              </w:rPr>
              <w:t>0</w:t>
            </w:r>
          </w:p>
        </w:tc>
        <w:tc>
          <w:tcPr>
            <w:tcW w:w="510" w:type="pct"/>
            <w:noWrap/>
            <w:vAlign w:val="center"/>
          </w:tcPr>
          <w:p w14:paraId="7A17F830" w14:textId="77777777" w:rsidR="00F91B99" w:rsidRPr="00D3733D" w:rsidRDefault="00F91B99" w:rsidP="0004054D">
            <w:pPr>
              <w:pStyle w:val="Tabletext"/>
              <w:jc w:val="center"/>
              <w:rPr>
                <w:lang w:eastAsia="en-GB"/>
              </w:rPr>
            </w:pPr>
            <w:r w:rsidRPr="00D3733D">
              <w:rPr>
                <w:lang w:eastAsia="en-GB"/>
              </w:rPr>
              <w:t>0.3536</w:t>
            </w:r>
          </w:p>
        </w:tc>
        <w:tc>
          <w:tcPr>
            <w:tcW w:w="556" w:type="pct"/>
            <w:noWrap/>
            <w:vAlign w:val="center"/>
          </w:tcPr>
          <w:p w14:paraId="04993497" w14:textId="682B857F" w:rsidR="00F91B99" w:rsidRPr="00D3733D" w:rsidRDefault="00E106AD" w:rsidP="0004054D">
            <w:pPr>
              <w:pStyle w:val="Tabletext"/>
              <w:jc w:val="center"/>
              <w:rPr>
                <w:lang w:eastAsia="en-GB"/>
              </w:rPr>
            </w:pPr>
            <w:r w:rsidRPr="00D3733D">
              <w:rPr>
                <w:lang w:eastAsia="en-GB"/>
              </w:rPr>
              <w:t>−</w:t>
            </w:r>
            <w:r w:rsidR="00F91B99" w:rsidRPr="00D3733D">
              <w:rPr>
                <w:lang w:eastAsia="en-GB"/>
              </w:rPr>
              <w:t>0.3536</w:t>
            </w:r>
          </w:p>
        </w:tc>
        <w:tc>
          <w:tcPr>
            <w:tcW w:w="556" w:type="pct"/>
            <w:noWrap/>
            <w:vAlign w:val="center"/>
          </w:tcPr>
          <w:p w14:paraId="04832EBF" w14:textId="1DE7E392" w:rsidR="00F91B99" w:rsidRPr="00D3733D" w:rsidRDefault="00E106AD" w:rsidP="0004054D">
            <w:pPr>
              <w:pStyle w:val="Tabletext"/>
              <w:jc w:val="center"/>
              <w:rPr>
                <w:lang w:eastAsia="en-GB"/>
              </w:rPr>
            </w:pPr>
            <w:r w:rsidRPr="00D3733D">
              <w:rPr>
                <w:lang w:eastAsia="en-GB"/>
              </w:rPr>
              <w:t>−</w:t>
            </w:r>
            <w:r w:rsidR="00F91B99" w:rsidRPr="00D3733D">
              <w:rPr>
                <w:lang w:eastAsia="en-GB"/>
              </w:rPr>
              <w:t>0.3536</w:t>
            </w:r>
          </w:p>
        </w:tc>
        <w:tc>
          <w:tcPr>
            <w:tcW w:w="556" w:type="pct"/>
            <w:noWrap/>
            <w:vAlign w:val="center"/>
          </w:tcPr>
          <w:p w14:paraId="37A4F71B" w14:textId="77777777" w:rsidR="00F91B99" w:rsidRPr="00D3733D" w:rsidRDefault="00F91B99" w:rsidP="0004054D">
            <w:pPr>
              <w:pStyle w:val="Tabletext"/>
              <w:jc w:val="center"/>
              <w:rPr>
                <w:lang w:eastAsia="en-GB"/>
              </w:rPr>
            </w:pPr>
            <w:r w:rsidRPr="00D3733D">
              <w:rPr>
                <w:lang w:eastAsia="en-GB"/>
              </w:rPr>
              <w:t>0</w:t>
            </w:r>
          </w:p>
        </w:tc>
      </w:tr>
      <w:tr w:rsidR="00F91B99" w:rsidRPr="00D3733D" w14:paraId="2FF0FDEB" w14:textId="77777777" w:rsidTr="0004054D">
        <w:trPr>
          <w:trHeight w:val="300"/>
          <w:jc w:val="center"/>
        </w:trPr>
        <w:tc>
          <w:tcPr>
            <w:tcW w:w="812" w:type="pct"/>
            <w:vMerge/>
            <w:noWrap/>
            <w:vAlign w:val="center"/>
          </w:tcPr>
          <w:p w14:paraId="34A6A34F" w14:textId="77777777" w:rsidR="00F91B99" w:rsidRPr="00D3733D" w:rsidRDefault="00F91B99" w:rsidP="0004054D">
            <w:pPr>
              <w:pStyle w:val="Tabletext"/>
              <w:rPr>
                <w:lang w:eastAsia="en-GB"/>
              </w:rPr>
            </w:pPr>
          </w:p>
        </w:tc>
        <w:tc>
          <w:tcPr>
            <w:tcW w:w="226" w:type="pct"/>
            <w:noWrap/>
            <w:vAlign w:val="center"/>
          </w:tcPr>
          <w:p w14:paraId="77D3CFDC" w14:textId="77777777" w:rsidR="00F91B99" w:rsidRPr="00D3733D" w:rsidRDefault="00F91B99" w:rsidP="0004054D">
            <w:pPr>
              <w:pStyle w:val="Tabletext"/>
              <w:jc w:val="center"/>
              <w:rPr>
                <w:lang w:eastAsia="en-GB"/>
              </w:rPr>
            </w:pPr>
            <w:r w:rsidRPr="00D3733D">
              <w:rPr>
                <w:lang w:eastAsia="en-GB"/>
              </w:rPr>
              <w:t>4</w:t>
            </w:r>
          </w:p>
        </w:tc>
        <w:tc>
          <w:tcPr>
            <w:tcW w:w="203" w:type="pct"/>
            <w:noWrap/>
            <w:vAlign w:val="center"/>
          </w:tcPr>
          <w:p w14:paraId="13DA13AD" w14:textId="77777777" w:rsidR="00F91B99" w:rsidRPr="00D3733D" w:rsidRDefault="00F91B99" w:rsidP="0004054D">
            <w:pPr>
              <w:pStyle w:val="Tabletext"/>
              <w:jc w:val="center"/>
              <w:rPr>
                <w:lang w:eastAsia="en-GB"/>
              </w:rPr>
            </w:pPr>
            <w:r w:rsidRPr="00D3733D">
              <w:rPr>
                <w:lang w:eastAsia="en-GB"/>
              </w:rPr>
              <w:t>2</w:t>
            </w:r>
          </w:p>
        </w:tc>
        <w:tc>
          <w:tcPr>
            <w:tcW w:w="754" w:type="pct"/>
            <w:noWrap/>
            <w:vAlign w:val="center"/>
          </w:tcPr>
          <w:p w14:paraId="303184ED" w14:textId="77777777" w:rsidR="00F91B99" w:rsidRPr="00D3733D" w:rsidRDefault="00F91B99" w:rsidP="0004054D">
            <w:pPr>
              <w:pStyle w:val="Tabletext"/>
              <w:jc w:val="center"/>
              <w:rPr>
                <w:lang w:eastAsia="en-GB"/>
              </w:rPr>
            </w:pPr>
            <w:r w:rsidRPr="00D3733D">
              <w:rPr>
                <w:lang w:eastAsia="en-GB"/>
              </w:rPr>
              <w:t>D</w:t>
            </w:r>
          </w:p>
        </w:tc>
        <w:tc>
          <w:tcPr>
            <w:tcW w:w="339" w:type="pct"/>
            <w:noWrap/>
            <w:vAlign w:val="center"/>
          </w:tcPr>
          <w:p w14:paraId="76C550F6" w14:textId="77777777" w:rsidR="00F91B99" w:rsidRPr="00D3733D" w:rsidRDefault="00F91B99" w:rsidP="0004054D">
            <w:pPr>
              <w:pStyle w:val="Tabletext"/>
              <w:jc w:val="center"/>
              <w:rPr>
                <w:lang w:eastAsia="en-GB"/>
              </w:rPr>
            </w:pPr>
            <w:r w:rsidRPr="00D3733D">
              <w:rPr>
                <w:lang w:eastAsia="en-GB"/>
              </w:rPr>
              <w:t>135</w:t>
            </w:r>
          </w:p>
        </w:tc>
        <w:tc>
          <w:tcPr>
            <w:tcW w:w="488" w:type="pct"/>
            <w:noWrap/>
            <w:vAlign w:val="center"/>
          </w:tcPr>
          <w:p w14:paraId="0ABFD78B" w14:textId="77777777" w:rsidR="00F91B99" w:rsidRPr="00D3733D" w:rsidRDefault="00F91B99" w:rsidP="0004054D">
            <w:pPr>
              <w:pStyle w:val="Tabletext"/>
              <w:jc w:val="center"/>
              <w:rPr>
                <w:lang w:eastAsia="en-GB"/>
              </w:rPr>
            </w:pPr>
            <w:r w:rsidRPr="00D3733D">
              <w:rPr>
                <w:lang w:eastAsia="en-GB"/>
              </w:rPr>
              <w:t>0</w:t>
            </w:r>
          </w:p>
        </w:tc>
        <w:tc>
          <w:tcPr>
            <w:tcW w:w="510" w:type="pct"/>
            <w:noWrap/>
            <w:vAlign w:val="center"/>
          </w:tcPr>
          <w:p w14:paraId="7CBCB1CE" w14:textId="77777777" w:rsidR="00F91B99" w:rsidRPr="00D3733D" w:rsidRDefault="00F91B99" w:rsidP="0004054D">
            <w:pPr>
              <w:pStyle w:val="Tabletext"/>
              <w:jc w:val="center"/>
              <w:rPr>
                <w:lang w:eastAsia="en-GB"/>
              </w:rPr>
            </w:pPr>
            <w:r w:rsidRPr="00D3733D">
              <w:rPr>
                <w:lang w:eastAsia="en-GB"/>
              </w:rPr>
              <w:t>0.3536</w:t>
            </w:r>
          </w:p>
        </w:tc>
        <w:tc>
          <w:tcPr>
            <w:tcW w:w="556" w:type="pct"/>
            <w:noWrap/>
            <w:vAlign w:val="center"/>
          </w:tcPr>
          <w:p w14:paraId="6DFE2285" w14:textId="5AD0CCBA" w:rsidR="00F91B99" w:rsidRPr="00D3733D" w:rsidRDefault="00E106AD" w:rsidP="0004054D">
            <w:pPr>
              <w:pStyle w:val="Tabletext"/>
              <w:jc w:val="center"/>
              <w:rPr>
                <w:lang w:eastAsia="en-GB"/>
              </w:rPr>
            </w:pPr>
            <w:r w:rsidRPr="00D3733D">
              <w:rPr>
                <w:lang w:eastAsia="en-GB"/>
              </w:rPr>
              <w:t>−</w:t>
            </w:r>
            <w:r w:rsidR="00F91B99" w:rsidRPr="00D3733D">
              <w:rPr>
                <w:lang w:eastAsia="en-GB"/>
              </w:rPr>
              <w:t>0.3536</w:t>
            </w:r>
          </w:p>
        </w:tc>
        <w:tc>
          <w:tcPr>
            <w:tcW w:w="556" w:type="pct"/>
            <w:noWrap/>
            <w:vAlign w:val="center"/>
          </w:tcPr>
          <w:p w14:paraId="497F3DBB" w14:textId="77777777" w:rsidR="00F91B99" w:rsidRPr="00D3733D" w:rsidRDefault="00F91B99" w:rsidP="0004054D">
            <w:pPr>
              <w:pStyle w:val="Tabletext"/>
              <w:jc w:val="center"/>
              <w:rPr>
                <w:lang w:eastAsia="en-GB"/>
              </w:rPr>
            </w:pPr>
            <w:r w:rsidRPr="00D3733D">
              <w:rPr>
                <w:lang w:eastAsia="en-GB"/>
              </w:rPr>
              <w:t>0.3536</w:t>
            </w:r>
          </w:p>
        </w:tc>
        <w:tc>
          <w:tcPr>
            <w:tcW w:w="556" w:type="pct"/>
            <w:noWrap/>
            <w:vAlign w:val="center"/>
          </w:tcPr>
          <w:p w14:paraId="316FFAB0" w14:textId="77777777" w:rsidR="00F91B99" w:rsidRPr="00D3733D" w:rsidRDefault="00F91B99" w:rsidP="0004054D">
            <w:pPr>
              <w:pStyle w:val="Tabletext"/>
              <w:jc w:val="center"/>
              <w:rPr>
                <w:lang w:eastAsia="en-GB"/>
              </w:rPr>
            </w:pPr>
            <w:r w:rsidRPr="00D3733D">
              <w:rPr>
                <w:lang w:eastAsia="en-GB"/>
              </w:rPr>
              <w:t>0</w:t>
            </w:r>
          </w:p>
        </w:tc>
      </w:tr>
      <w:tr w:rsidR="00F91B99" w:rsidRPr="00D3733D" w14:paraId="0134C266" w14:textId="77777777" w:rsidTr="0004054D">
        <w:trPr>
          <w:trHeight w:val="300"/>
          <w:jc w:val="center"/>
        </w:trPr>
        <w:tc>
          <w:tcPr>
            <w:tcW w:w="812" w:type="pct"/>
            <w:vMerge w:val="restart"/>
            <w:noWrap/>
            <w:vAlign w:val="center"/>
          </w:tcPr>
          <w:p w14:paraId="4B49DAE4" w14:textId="57D2054E" w:rsidR="00F91B99" w:rsidRPr="00D3733D" w:rsidRDefault="00F91B99" w:rsidP="0004054D">
            <w:pPr>
              <w:pStyle w:val="Tabletext"/>
              <w:rPr>
                <w:lang w:eastAsia="en-GB"/>
              </w:rPr>
            </w:pPr>
            <w:r w:rsidRPr="00D3733D">
              <w:rPr>
                <w:lang w:eastAsia="en-GB"/>
              </w:rPr>
              <w:t>H</w:t>
            </w:r>
            <w:r w:rsidR="001A2A12" w:rsidRPr="00D3733D">
              <w:rPr>
                <w:lang w:eastAsia="en-GB"/>
              </w:rPr>
              <w:t>exagon</w:t>
            </w:r>
          </w:p>
        </w:tc>
        <w:tc>
          <w:tcPr>
            <w:tcW w:w="226" w:type="pct"/>
            <w:noWrap/>
            <w:vAlign w:val="center"/>
          </w:tcPr>
          <w:p w14:paraId="6B5F3158" w14:textId="77777777" w:rsidR="00F91B99" w:rsidRPr="00D3733D" w:rsidRDefault="00F91B99" w:rsidP="0004054D">
            <w:pPr>
              <w:pStyle w:val="Tabletext"/>
              <w:jc w:val="center"/>
              <w:rPr>
                <w:lang w:eastAsia="en-GB"/>
              </w:rPr>
            </w:pPr>
            <w:r w:rsidRPr="00D3733D">
              <w:rPr>
                <w:lang w:eastAsia="en-GB"/>
              </w:rPr>
              <w:t>6</w:t>
            </w:r>
          </w:p>
        </w:tc>
        <w:tc>
          <w:tcPr>
            <w:tcW w:w="203" w:type="pct"/>
            <w:noWrap/>
            <w:vAlign w:val="center"/>
          </w:tcPr>
          <w:p w14:paraId="3DF4F8FA" w14:textId="77777777" w:rsidR="00F91B99" w:rsidRPr="00D3733D" w:rsidRDefault="00F91B99" w:rsidP="0004054D">
            <w:pPr>
              <w:pStyle w:val="Tabletext"/>
              <w:jc w:val="center"/>
              <w:rPr>
                <w:lang w:eastAsia="en-GB"/>
              </w:rPr>
            </w:pPr>
            <w:r w:rsidRPr="00D3733D">
              <w:rPr>
                <w:lang w:eastAsia="en-GB"/>
              </w:rPr>
              <w:t>2</w:t>
            </w:r>
          </w:p>
        </w:tc>
        <w:tc>
          <w:tcPr>
            <w:tcW w:w="754" w:type="pct"/>
            <w:noWrap/>
            <w:vAlign w:val="center"/>
          </w:tcPr>
          <w:p w14:paraId="7A0059F8" w14:textId="77777777" w:rsidR="00F91B99" w:rsidRPr="00D3733D" w:rsidRDefault="00F91B99" w:rsidP="0004054D">
            <w:pPr>
              <w:pStyle w:val="Tabletext"/>
              <w:jc w:val="center"/>
              <w:rPr>
                <w:lang w:eastAsia="en-GB"/>
              </w:rPr>
            </w:pPr>
            <w:r w:rsidRPr="00D3733D">
              <w:rPr>
                <w:lang w:eastAsia="en-GB"/>
              </w:rPr>
              <w:t>A</w:t>
            </w:r>
          </w:p>
        </w:tc>
        <w:tc>
          <w:tcPr>
            <w:tcW w:w="339" w:type="pct"/>
            <w:noWrap/>
            <w:vAlign w:val="center"/>
          </w:tcPr>
          <w:p w14:paraId="7A888669" w14:textId="77777777" w:rsidR="00F91B99" w:rsidRPr="00D3733D" w:rsidRDefault="00F91B99" w:rsidP="0004054D">
            <w:pPr>
              <w:pStyle w:val="Tabletext"/>
              <w:jc w:val="center"/>
              <w:rPr>
                <w:lang w:eastAsia="en-GB"/>
              </w:rPr>
            </w:pPr>
            <w:r w:rsidRPr="00D3733D">
              <w:rPr>
                <w:lang w:eastAsia="en-GB"/>
              </w:rPr>
              <w:t>0</w:t>
            </w:r>
          </w:p>
        </w:tc>
        <w:tc>
          <w:tcPr>
            <w:tcW w:w="488" w:type="pct"/>
            <w:noWrap/>
            <w:vAlign w:val="center"/>
          </w:tcPr>
          <w:p w14:paraId="62996C25" w14:textId="77777777" w:rsidR="00F91B99" w:rsidRPr="00D3733D" w:rsidRDefault="00F91B99" w:rsidP="0004054D">
            <w:pPr>
              <w:pStyle w:val="Tabletext"/>
              <w:jc w:val="center"/>
              <w:rPr>
                <w:lang w:eastAsia="en-GB"/>
              </w:rPr>
            </w:pPr>
            <w:r w:rsidRPr="00D3733D">
              <w:rPr>
                <w:lang w:eastAsia="en-GB"/>
              </w:rPr>
              <w:t>0</w:t>
            </w:r>
          </w:p>
        </w:tc>
        <w:tc>
          <w:tcPr>
            <w:tcW w:w="510" w:type="pct"/>
            <w:noWrap/>
            <w:vAlign w:val="center"/>
          </w:tcPr>
          <w:p w14:paraId="32D6A6FA" w14:textId="77777777" w:rsidR="00F91B99" w:rsidRPr="00D3733D" w:rsidRDefault="00F91B99" w:rsidP="0004054D">
            <w:pPr>
              <w:pStyle w:val="Tabletext"/>
              <w:jc w:val="center"/>
              <w:rPr>
                <w:lang w:eastAsia="en-GB"/>
              </w:rPr>
            </w:pPr>
            <w:r w:rsidRPr="00D3733D">
              <w:rPr>
                <w:lang w:eastAsia="en-GB"/>
              </w:rPr>
              <w:t>0.2357</w:t>
            </w:r>
          </w:p>
        </w:tc>
        <w:tc>
          <w:tcPr>
            <w:tcW w:w="556" w:type="pct"/>
            <w:noWrap/>
            <w:vAlign w:val="center"/>
          </w:tcPr>
          <w:p w14:paraId="6FD08EFF" w14:textId="77777777" w:rsidR="00F91B99" w:rsidRPr="00D3733D" w:rsidRDefault="00F91B99" w:rsidP="0004054D">
            <w:pPr>
              <w:pStyle w:val="Tabletext"/>
              <w:jc w:val="center"/>
              <w:rPr>
                <w:lang w:eastAsia="en-GB"/>
              </w:rPr>
            </w:pPr>
            <w:r w:rsidRPr="00D3733D">
              <w:rPr>
                <w:lang w:eastAsia="en-GB"/>
              </w:rPr>
              <w:t>0.3333</w:t>
            </w:r>
          </w:p>
        </w:tc>
        <w:tc>
          <w:tcPr>
            <w:tcW w:w="556" w:type="pct"/>
            <w:noWrap/>
            <w:vAlign w:val="center"/>
          </w:tcPr>
          <w:p w14:paraId="2F0AC619" w14:textId="77777777" w:rsidR="00F91B99" w:rsidRPr="00D3733D" w:rsidRDefault="00F91B99" w:rsidP="0004054D">
            <w:pPr>
              <w:pStyle w:val="Tabletext"/>
              <w:jc w:val="center"/>
              <w:rPr>
                <w:lang w:eastAsia="en-GB"/>
              </w:rPr>
            </w:pPr>
            <w:r w:rsidRPr="00D3733D">
              <w:rPr>
                <w:lang w:eastAsia="en-GB"/>
              </w:rPr>
              <w:t>0</w:t>
            </w:r>
          </w:p>
        </w:tc>
        <w:tc>
          <w:tcPr>
            <w:tcW w:w="556" w:type="pct"/>
            <w:noWrap/>
            <w:vAlign w:val="center"/>
          </w:tcPr>
          <w:p w14:paraId="4B5E717E" w14:textId="77777777" w:rsidR="00F91B99" w:rsidRPr="00D3733D" w:rsidRDefault="00F91B99" w:rsidP="0004054D">
            <w:pPr>
              <w:pStyle w:val="Tabletext"/>
              <w:jc w:val="center"/>
              <w:rPr>
                <w:lang w:eastAsia="en-GB"/>
              </w:rPr>
            </w:pPr>
            <w:r w:rsidRPr="00D3733D">
              <w:rPr>
                <w:lang w:eastAsia="en-GB"/>
              </w:rPr>
              <w:t>0</w:t>
            </w:r>
          </w:p>
        </w:tc>
      </w:tr>
      <w:tr w:rsidR="00F91B99" w:rsidRPr="00D3733D" w14:paraId="494EE2C7" w14:textId="77777777" w:rsidTr="0004054D">
        <w:trPr>
          <w:trHeight w:val="300"/>
          <w:jc w:val="center"/>
        </w:trPr>
        <w:tc>
          <w:tcPr>
            <w:tcW w:w="812" w:type="pct"/>
            <w:vMerge/>
            <w:noWrap/>
            <w:vAlign w:val="center"/>
          </w:tcPr>
          <w:p w14:paraId="60126B70" w14:textId="77777777" w:rsidR="00F91B99" w:rsidRPr="00D3733D" w:rsidRDefault="00F91B99" w:rsidP="0004054D">
            <w:pPr>
              <w:pStyle w:val="Tabletext"/>
              <w:rPr>
                <w:lang w:eastAsia="en-GB"/>
              </w:rPr>
            </w:pPr>
          </w:p>
        </w:tc>
        <w:tc>
          <w:tcPr>
            <w:tcW w:w="226" w:type="pct"/>
            <w:noWrap/>
            <w:vAlign w:val="center"/>
          </w:tcPr>
          <w:p w14:paraId="3DB0A438" w14:textId="77777777" w:rsidR="00F91B99" w:rsidRPr="00D3733D" w:rsidRDefault="00F91B99" w:rsidP="0004054D">
            <w:pPr>
              <w:pStyle w:val="Tabletext"/>
              <w:jc w:val="center"/>
              <w:rPr>
                <w:lang w:eastAsia="en-GB"/>
              </w:rPr>
            </w:pPr>
            <w:r w:rsidRPr="00D3733D">
              <w:rPr>
                <w:lang w:eastAsia="en-GB"/>
              </w:rPr>
              <w:t>6</w:t>
            </w:r>
          </w:p>
        </w:tc>
        <w:tc>
          <w:tcPr>
            <w:tcW w:w="203" w:type="pct"/>
            <w:noWrap/>
            <w:vAlign w:val="center"/>
          </w:tcPr>
          <w:p w14:paraId="3C98D94D" w14:textId="77777777" w:rsidR="00F91B99" w:rsidRPr="00D3733D" w:rsidRDefault="00F91B99" w:rsidP="0004054D">
            <w:pPr>
              <w:pStyle w:val="Tabletext"/>
              <w:jc w:val="center"/>
              <w:rPr>
                <w:lang w:eastAsia="en-GB"/>
              </w:rPr>
            </w:pPr>
            <w:r w:rsidRPr="00D3733D">
              <w:rPr>
                <w:lang w:eastAsia="en-GB"/>
              </w:rPr>
              <w:t>2</w:t>
            </w:r>
          </w:p>
        </w:tc>
        <w:tc>
          <w:tcPr>
            <w:tcW w:w="754" w:type="pct"/>
            <w:noWrap/>
            <w:vAlign w:val="center"/>
          </w:tcPr>
          <w:p w14:paraId="4ED53A76" w14:textId="77777777" w:rsidR="00F91B99" w:rsidRPr="00D3733D" w:rsidRDefault="00F91B99" w:rsidP="0004054D">
            <w:pPr>
              <w:pStyle w:val="Tabletext"/>
              <w:jc w:val="center"/>
              <w:rPr>
                <w:lang w:eastAsia="en-GB"/>
              </w:rPr>
            </w:pPr>
            <w:r w:rsidRPr="00D3733D">
              <w:rPr>
                <w:lang w:eastAsia="en-GB"/>
              </w:rPr>
              <w:t>B</w:t>
            </w:r>
          </w:p>
        </w:tc>
        <w:tc>
          <w:tcPr>
            <w:tcW w:w="339" w:type="pct"/>
            <w:noWrap/>
            <w:vAlign w:val="center"/>
          </w:tcPr>
          <w:p w14:paraId="65309263" w14:textId="77777777" w:rsidR="00F91B99" w:rsidRPr="00D3733D" w:rsidRDefault="00F91B99" w:rsidP="0004054D">
            <w:pPr>
              <w:pStyle w:val="Tabletext"/>
              <w:jc w:val="center"/>
              <w:rPr>
                <w:lang w:eastAsia="en-GB"/>
              </w:rPr>
            </w:pPr>
            <w:r w:rsidRPr="00D3733D">
              <w:rPr>
                <w:lang w:eastAsia="en-GB"/>
              </w:rPr>
              <w:t>60</w:t>
            </w:r>
          </w:p>
        </w:tc>
        <w:tc>
          <w:tcPr>
            <w:tcW w:w="488" w:type="pct"/>
            <w:noWrap/>
            <w:vAlign w:val="center"/>
          </w:tcPr>
          <w:p w14:paraId="136CD1C9" w14:textId="77777777" w:rsidR="00F91B99" w:rsidRPr="00D3733D" w:rsidRDefault="00F91B99" w:rsidP="0004054D">
            <w:pPr>
              <w:pStyle w:val="Tabletext"/>
              <w:jc w:val="center"/>
              <w:rPr>
                <w:lang w:eastAsia="en-GB"/>
              </w:rPr>
            </w:pPr>
            <w:r w:rsidRPr="00D3733D">
              <w:rPr>
                <w:lang w:eastAsia="en-GB"/>
              </w:rPr>
              <w:t>0</w:t>
            </w:r>
          </w:p>
        </w:tc>
        <w:tc>
          <w:tcPr>
            <w:tcW w:w="510" w:type="pct"/>
            <w:noWrap/>
            <w:vAlign w:val="center"/>
          </w:tcPr>
          <w:p w14:paraId="50B8BC1F" w14:textId="77777777" w:rsidR="00F91B99" w:rsidRPr="00D3733D" w:rsidRDefault="00F91B99" w:rsidP="0004054D">
            <w:pPr>
              <w:pStyle w:val="Tabletext"/>
              <w:jc w:val="center"/>
              <w:rPr>
                <w:lang w:eastAsia="en-GB"/>
              </w:rPr>
            </w:pPr>
            <w:r w:rsidRPr="00D3733D">
              <w:rPr>
                <w:lang w:eastAsia="en-GB"/>
              </w:rPr>
              <w:t>0.2357</w:t>
            </w:r>
          </w:p>
        </w:tc>
        <w:tc>
          <w:tcPr>
            <w:tcW w:w="556" w:type="pct"/>
            <w:noWrap/>
            <w:vAlign w:val="center"/>
          </w:tcPr>
          <w:p w14:paraId="5A15E2A1" w14:textId="77777777" w:rsidR="00F91B99" w:rsidRPr="00D3733D" w:rsidRDefault="00F91B99" w:rsidP="0004054D">
            <w:pPr>
              <w:pStyle w:val="Tabletext"/>
              <w:jc w:val="center"/>
              <w:rPr>
                <w:lang w:eastAsia="en-GB"/>
              </w:rPr>
            </w:pPr>
            <w:r w:rsidRPr="00D3733D">
              <w:rPr>
                <w:lang w:eastAsia="en-GB"/>
              </w:rPr>
              <w:t>0.1667</w:t>
            </w:r>
          </w:p>
        </w:tc>
        <w:tc>
          <w:tcPr>
            <w:tcW w:w="556" w:type="pct"/>
            <w:noWrap/>
            <w:vAlign w:val="center"/>
          </w:tcPr>
          <w:p w14:paraId="14A40D83" w14:textId="77777777" w:rsidR="00F91B99" w:rsidRPr="00D3733D" w:rsidRDefault="00F91B99" w:rsidP="0004054D">
            <w:pPr>
              <w:pStyle w:val="Tabletext"/>
              <w:jc w:val="center"/>
              <w:rPr>
                <w:lang w:eastAsia="en-GB"/>
              </w:rPr>
            </w:pPr>
            <w:r w:rsidRPr="00D3733D">
              <w:rPr>
                <w:lang w:eastAsia="en-GB"/>
              </w:rPr>
              <w:t>0.2887</w:t>
            </w:r>
          </w:p>
        </w:tc>
        <w:tc>
          <w:tcPr>
            <w:tcW w:w="556" w:type="pct"/>
            <w:noWrap/>
            <w:vAlign w:val="center"/>
          </w:tcPr>
          <w:p w14:paraId="74A717F4" w14:textId="77777777" w:rsidR="00F91B99" w:rsidRPr="00D3733D" w:rsidRDefault="00F91B99" w:rsidP="0004054D">
            <w:pPr>
              <w:pStyle w:val="Tabletext"/>
              <w:jc w:val="center"/>
              <w:rPr>
                <w:lang w:eastAsia="en-GB"/>
              </w:rPr>
            </w:pPr>
            <w:r w:rsidRPr="00D3733D">
              <w:rPr>
                <w:lang w:eastAsia="en-GB"/>
              </w:rPr>
              <w:t>0</w:t>
            </w:r>
          </w:p>
        </w:tc>
      </w:tr>
      <w:tr w:rsidR="00F91B99" w:rsidRPr="00D3733D" w14:paraId="2B3D3FCA" w14:textId="77777777" w:rsidTr="0004054D">
        <w:trPr>
          <w:trHeight w:val="300"/>
          <w:jc w:val="center"/>
        </w:trPr>
        <w:tc>
          <w:tcPr>
            <w:tcW w:w="812" w:type="pct"/>
            <w:vMerge/>
            <w:noWrap/>
            <w:vAlign w:val="center"/>
          </w:tcPr>
          <w:p w14:paraId="725EBEF0" w14:textId="77777777" w:rsidR="00F91B99" w:rsidRPr="00D3733D" w:rsidRDefault="00F91B99" w:rsidP="0004054D">
            <w:pPr>
              <w:pStyle w:val="Tabletext"/>
              <w:rPr>
                <w:lang w:eastAsia="en-GB"/>
              </w:rPr>
            </w:pPr>
          </w:p>
        </w:tc>
        <w:tc>
          <w:tcPr>
            <w:tcW w:w="226" w:type="pct"/>
            <w:noWrap/>
            <w:vAlign w:val="center"/>
          </w:tcPr>
          <w:p w14:paraId="37CFE471" w14:textId="77777777" w:rsidR="00F91B99" w:rsidRPr="00D3733D" w:rsidRDefault="00F91B99" w:rsidP="0004054D">
            <w:pPr>
              <w:pStyle w:val="Tabletext"/>
              <w:jc w:val="center"/>
              <w:rPr>
                <w:lang w:eastAsia="en-GB"/>
              </w:rPr>
            </w:pPr>
            <w:r w:rsidRPr="00D3733D">
              <w:rPr>
                <w:lang w:eastAsia="en-GB"/>
              </w:rPr>
              <w:t>6</w:t>
            </w:r>
          </w:p>
        </w:tc>
        <w:tc>
          <w:tcPr>
            <w:tcW w:w="203" w:type="pct"/>
            <w:noWrap/>
            <w:vAlign w:val="center"/>
          </w:tcPr>
          <w:p w14:paraId="3D7B8237" w14:textId="77777777" w:rsidR="00F91B99" w:rsidRPr="00D3733D" w:rsidRDefault="00F91B99" w:rsidP="0004054D">
            <w:pPr>
              <w:pStyle w:val="Tabletext"/>
              <w:jc w:val="center"/>
              <w:rPr>
                <w:lang w:eastAsia="en-GB"/>
              </w:rPr>
            </w:pPr>
            <w:r w:rsidRPr="00D3733D">
              <w:rPr>
                <w:lang w:eastAsia="en-GB"/>
              </w:rPr>
              <w:t>2</w:t>
            </w:r>
          </w:p>
        </w:tc>
        <w:tc>
          <w:tcPr>
            <w:tcW w:w="754" w:type="pct"/>
            <w:noWrap/>
            <w:vAlign w:val="center"/>
          </w:tcPr>
          <w:p w14:paraId="463F568A" w14:textId="77777777" w:rsidR="00F91B99" w:rsidRPr="00D3733D" w:rsidRDefault="00F91B99" w:rsidP="0004054D">
            <w:pPr>
              <w:pStyle w:val="Tabletext"/>
              <w:jc w:val="center"/>
              <w:rPr>
                <w:lang w:eastAsia="en-GB"/>
              </w:rPr>
            </w:pPr>
            <w:r w:rsidRPr="00D3733D">
              <w:rPr>
                <w:lang w:eastAsia="en-GB"/>
              </w:rPr>
              <w:t>C</w:t>
            </w:r>
          </w:p>
        </w:tc>
        <w:tc>
          <w:tcPr>
            <w:tcW w:w="339" w:type="pct"/>
            <w:noWrap/>
            <w:vAlign w:val="center"/>
          </w:tcPr>
          <w:p w14:paraId="06E7CED1" w14:textId="77777777" w:rsidR="00F91B99" w:rsidRPr="00D3733D" w:rsidRDefault="00F91B99" w:rsidP="0004054D">
            <w:pPr>
              <w:pStyle w:val="Tabletext"/>
              <w:jc w:val="center"/>
              <w:rPr>
                <w:lang w:eastAsia="en-GB"/>
              </w:rPr>
            </w:pPr>
            <w:r w:rsidRPr="00D3733D">
              <w:rPr>
                <w:lang w:eastAsia="en-GB"/>
              </w:rPr>
              <w:t>120</w:t>
            </w:r>
          </w:p>
        </w:tc>
        <w:tc>
          <w:tcPr>
            <w:tcW w:w="488" w:type="pct"/>
            <w:noWrap/>
            <w:vAlign w:val="center"/>
          </w:tcPr>
          <w:p w14:paraId="05F5E3DF" w14:textId="77777777" w:rsidR="00F91B99" w:rsidRPr="00D3733D" w:rsidRDefault="00F91B99" w:rsidP="0004054D">
            <w:pPr>
              <w:pStyle w:val="Tabletext"/>
              <w:jc w:val="center"/>
              <w:rPr>
                <w:lang w:eastAsia="en-GB"/>
              </w:rPr>
            </w:pPr>
            <w:r w:rsidRPr="00D3733D">
              <w:rPr>
                <w:lang w:eastAsia="en-GB"/>
              </w:rPr>
              <w:t>0</w:t>
            </w:r>
          </w:p>
        </w:tc>
        <w:tc>
          <w:tcPr>
            <w:tcW w:w="510" w:type="pct"/>
            <w:noWrap/>
            <w:vAlign w:val="center"/>
          </w:tcPr>
          <w:p w14:paraId="4533A17A" w14:textId="77777777" w:rsidR="00F91B99" w:rsidRPr="00D3733D" w:rsidRDefault="00F91B99" w:rsidP="0004054D">
            <w:pPr>
              <w:pStyle w:val="Tabletext"/>
              <w:jc w:val="center"/>
              <w:rPr>
                <w:lang w:eastAsia="en-GB"/>
              </w:rPr>
            </w:pPr>
            <w:r w:rsidRPr="00D3733D">
              <w:rPr>
                <w:lang w:eastAsia="en-GB"/>
              </w:rPr>
              <w:t>0.2357</w:t>
            </w:r>
          </w:p>
        </w:tc>
        <w:tc>
          <w:tcPr>
            <w:tcW w:w="556" w:type="pct"/>
            <w:noWrap/>
            <w:vAlign w:val="center"/>
          </w:tcPr>
          <w:p w14:paraId="68C69963" w14:textId="307C05B1" w:rsidR="00F91B99" w:rsidRPr="00D3733D" w:rsidRDefault="00E106AD" w:rsidP="0004054D">
            <w:pPr>
              <w:pStyle w:val="Tabletext"/>
              <w:jc w:val="center"/>
              <w:rPr>
                <w:lang w:eastAsia="en-GB"/>
              </w:rPr>
            </w:pPr>
            <w:r w:rsidRPr="00D3733D">
              <w:rPr>
                <w:lang w:eastAsia="en-GB"/>
              </w:rPr>
              <w:t>−</w:t>
            </w:r>
            <w:r w:rsidR="00F91B99" w:rsidRPr="00D3733D">
              <w:rPr>
                <w:lang w:eastAsia="en-GB"/>
              </w:rPr>
              <w:t>0.1667</w:t>
            </w:r>
          </w:p>
        </w:tc>
        <w:tc>
          <w:tcPr>
            <w:tcW w:w="556" w:type="pct"/>
            <w:noWrap/>
            <w:vAlign w:val="center"/>
          </w:tcPr>
          <w:p w14:paraId="25F76387" w14:textId="77777777" w:rsidR="00F91B99" w:rsidRPr="00D3733D" w:rsidRDefault="00F91B99" w:rsidP="0004054D">
            <w:pPr>
              <w:pStyle w:val="Tabletext"/>
              <w:jc w:val="center"/>
              <w:rPr>
                <w:lang w:eastAsia="en-GB"/>
              </w:rPr>
            </w:pPr>
            <w:r w:rsidRPr="00D3733D">
              <w:rPr>
                <w:lang w:eastAsia="en-GB"/>
              </w:rPr>
              <w:t>0.2887</w:t>
            </w:r>
          </w:p>
        </w:tc>
        <w:tc>
          <w:tcPr>
            <w:tcW w:w="556" w:type="pct"/>
            <w:noWrap/>
            <w:vAlign w:val="center"/>
          </w:tcPr>
          <w:p w14:paraId="1EB1EF7D" w14:textId="77777777" w:rsidR="00F91B99" w:rsidRPr="00D3733D" w:rsidRDefault="00F91B99" w:rsidP="0004054D">
            <w:pPr>
              <w:pStyle w:val="Tabletext"/>
              <w:jc w:val="center"/>
              <w:rPr>
                <w:lang w:eastAsia="en-GB"/>
              </w:rPr>
            </w:pPr>
            <w:r w:rsidRPr="00D3733D">
              <w:rPr>
                <w:lang w:eastAsia="en-GB"/>
              </w:rPr>
              <w:t>0</w:t>
            </w:r>
          </w:p>
        </w:tc>
      </w:tr>
      <w:tr w:rsidR="00F91B99" w:rsidRPr="00D3733D" w14:paraId="10B51D47" w14:textId="77777777" w:rsidTr="0004054D">
        <w:trPr>
          <w:trHeight w:val="300"/>
          <w:jc w:val="center"/>
        </w:trPr>
        <w:tc>
          <w:tcPr>
            <w:tcW w:w="812" w:type="pct"/>
            <w:vMerge/>
            <w:noWrap/>
            <w:vAlign w:val="center"/>
          </w:tcPr>
          <w:p w14:paraId="67C4F6C1" w14:textId="77777777" w:rsidR="00F91B99" w:rsidRPr="00D3733D" w:rsidRDefault="00F91B99" w:rsidP="0004054D">
            <w:pPr>
              <w:pStyle w:val="Tabletext"/>
              <w:rPr>
                <w:lang w:eastAsia="en-GB"/>
              </w:rPr>
            </w:pPr>
          </w:p>
        </w:tc>
        <w:tc>
          <w:tcPr>
            <w:tcW w:w="226" w:type="pct"/>
            <w:noWrap/>
            <w:vAlign w:val="center"/>
          </w:tcPr>
          <w:p w14:paraId="0A3B4A2B" w14:textId="77777777" w:rsidR="00F91B99" w:rsidRPr="00D3733D" w:rsidRDefault="00F91B99" w:rsidP="0004054D">
            <w:pPr>
              <w:pStyle w:val="Tabletext"/>
              <w:jc w:val="center"/>
              <w:rPr>
                <w:lang w:eastAsia="en-GB"/>
              </w:rPr>
            </w:pPr>
            <w:r w:rsidRPr="00D3733D">
              <w:rPr>
                <w:lang w:eastAsia="en-GB"/>
              </w:rPr>
              <w:t>6</w:t>
            </w:r>
          </w:p>
        </w:tc>
        <w:tc>
          <w:tcPr>
            <w:tcW w:w="203" w:type="pct"/>
            <w:noWrap/>
            <w:vAlign w:val="center"/>
          </w:tcPr>
          <w:p w14:paraId="1F99175C" w14:textId="77777777" w:rsidR="00F91B99" w:rsidRPr="00D3733D" w:rsidRDefault="00F91B99" w:rsidP="0004054D">
            <w:pPr>
              <w:pStyle w:val="Tabletext"/>
              <w:jc w:val="center"/>
              <w:rPr>
                <w:lang w:eastAsia="en-GB"/>
              </w:rPr>
            </w:pPr>
            <w:r w:rsidRPr="00D3733D">
              <w:rPr>
                <w:lang w:eastAsia="en-GB"/>
              </w:rPr>
              <w:t>2</w:t>
            </w:r>
          </w:p>
        </w:tc>
        <w:tc>
          <w:tcPr>
            <w:tcW w:w="754" w:type="pct"/>
            <w:noWrap/>
            <w:vAlign w:val="center"/>
          </w:tcPr>
          <w:p w14:paraId="4F21DFB1" w14:textId="77777777" w:rsidR="00F91B99" w:rsidRPr="00D3733D" w:rsidRDefault="00F91B99" w:rsidP="0004054D">
            <w:pPr>
              <w:pStyle w:val="Tabletext"/>
              <w:jc w:val="center"/>
              <w:rPr>
                <w:lang w:eastAsia="en-GB"/>
              </w:rPr>
            </w:pPr>
            <w:r w:rsidRPr="00D3733D">
              <w:rPr>
                <w:lang w:eastAsia="en-GB"/>
              </w:rPr>
              <w:t>D</w:t>
            </w:r>
          </w:p>
        </w:tc>
        <w:tc>
          <w:tcPr>
            <w:tcW w:w="339" w:type="pct"/>
            <w:noWrap/>
            <w:vAlign w:val="center"/>
          </w:tcPr>
          <w:p w14:paraId="618F56C6" w14:textId="77777777" w:rsidR="00F91B99" w:rsidRPr="00D3733D" w:rsidRDefault="00F91B99" w:rsidP="0004054D">
            <w:pPr>
              <w:pStyle w:val="Tabletext"/>
              <w:jc w:val="center"/>
              <w:rPr>
                <w:lang w:eastAsia="en-GB"/>
              </w:rPr>
            </w:pPr>
            <w:r w:rsidRPr="00D3733D">
              <w:rPr>
                <w:lang w:eastAsia="en-GB"/>
              </w:rPr>
              <w:t>180</w:t>
            </w:r>
          </w:p>
        </w:tc>
        <w:tc>
          <w:tcPr>
            <w:tcW w:w="488" w:type="pct"/>
            <w:noWrap/>
            <w:vAlign w:val="center"/>
          </w:tcPr>
          <w:p w14:paraId="5300E317" w14:textId="77777777" w:rsidR="00F91B99" w:rsidRPr="00D3733D" w:rsidRDefault="00F91B99" w:rsidP="0004054D">
            <w:pPr>
              <w:pStyle w:val="Tabletext"/>
              <w:jc w:val="center"/>
              <w:rPr>
                <w:lang w:eastAsia="en-GB"/>
              </w:rPr>
            </w:pPr>
            <w:r w:rsidRPr="00D3733D">
              <w:rPr>
                <w:lang w:eastAsia="en-GB"/>
              </w:rPr>
              <w:t>0</w:t>
            </w:r>
          </w:p>
        </w:tc>
        <w:tc>
          <w:tcPr>
            <w:tcW w:w="510" w:type="pct"/>
            <w:noWrap/>
            <w:vAlign w:val="center"/>
          </w:tcPr>
          <w:p w14:paraId="6414B82E" w14:textId="77777777" w:rsidR="00F91B99" w:rsidRPr="00D3733D" w:rsidRDefault="00F91B99" w:rsidP="0004054D">
            <w:pPr>
              <w:pStyle w:val="Tabletext"/>
              <w:jc w:val="center"/>
              <w:rPr>
                <w:lang w:eastAsia="en-GB"/>
              </w:rPr>
            </w:pPr>
            <w:r w:rsidRPr="00D3733D">
              <w:rPr>
                <w:lang w:eastAsia="en-GB"/>
              </w:rPr>
              <w:t>0.2357</w:t>
            </w:r>
          </w:p>
        </w:tc>
        <w:tc>
          <w:tcPr>
            <w:tcW w:w="556" w:type="pct"/>
            <w:noWrap/>
            <w:vAlign w:val="center"/>
          </w:tcPr>
          <w:p w14:paraId="09EA99DA" w14:textId="2BB40F22" w:rsidR="00F91B99" w:rsidRPr="00D3733D" w:rsidRDefault="00E106AD" w:rsidP="0004054D">
            <w:pPr>
              <w:pStyle w:val="Tabletext"/>
              <w:jc w:val="center"/>
              <w:rPr>
                <w:lang w:eastAsia="en-GB"/>
              </w:rPr>
            </w:pPr>
            <w:r w:rsidRPr="00D3733D">
              <w:rPr>
                <w:lang w:eastAsia="en-GB"/>
              </w:rPr>
              <w:t>−</w:t>
            </w:r>
            <w:r w:rsidR="00F91B99" w:rsidRPr="00D3733D">
              <w:rPr>
                <w:lang w:eastAsia="en-GB"/>
              </w:rPr>
              <w:t>0.3333</w:t>
            </w:r>
          </w:p>
        </w:tc>
        <w:tc>
          <w:tcPr>
            <w:tcW w:w="556" w:type="pct"/>
            <w:noWrap/>
            <w:vAlign w:val="center"/>
          </w:tcPr>
          <w:p w14:paraId="081CEB35" w14:textId="77777777" w:rsidR="00F91B99" w:rsidRPr="00D3733D" w:rsidRDefault="00F91B99" w:rsidP="0004054D">
            <w:pPr>
              <w:pStyle w:val="Tabletext"/>
              <w:jc w:val="center"/>
              <w:rPr>
                <w:lang w:eastAsia="en-GB"/>
              </w:rPr>
            </w:pPr>
            <w:r w:rsidRPr="00D3733D">
              <w:rPr>
                <w:lang w:eastAsia="en-GB"/>
              </w:rPr>
              <w:t>0</w:t>
            </w:r>
          </w:p>
        </w:tc>
        <w:tc>
          <w:tcPr>
            <w:tcW w:w="556" w:type="pct"/>
            <w:noWrap/>
            <w:vAlign w:val="center"/>
          </w:tcPr>
          <w:p w14:paraId="58780DC5" w14:textId="77777777" w:rsidR="00F91B99" w:rsidRPr="00D3733D" w:rsidRDefault="00F91B99" w:rsidP="0004054D">
            <w:pPr>
              <w:pStyle w:val="Tabletext"/>
              <w:jc w:val="center"/>
              <w:rPr>
                <w:lang w:eastAsia="en-GB"/>
              </w:rPr>
            </w:pPr>
            <w:r w:rsidRPr="00D3733D">
              <w:rPr>
                <w:lang w:eastAsia="en-GB"/>
              </w:rPr>
              <w:t>0</w:t>
            </w:r>
          </w:p>
        </w:tc>
      </w:tr>
      <w:tr w:rsidR="00F91B99" w:rsidRPr="00D3733D" w14:paraId="05828665" w14:textId="77777777" w:rsidTr="0004054D">
        <w:trPr>
          <w:trHeight w:val="300"/>
          <w:jc w:val="center"/>
        </w:trPr>
        <w:tc>
          <w:tcPr>
            <w:tcW w:w="812" w:type="pct"/>
            <w:vMerge/>
            <w:noWrap/>
            <w:vAlign w:val="center"/>
          </w:tcPr>
          <w:p w14:paraId="0F30F70D" w14:textId="77777777" w:rsidR="00F91B99" w:rsidRPr="00D3733D" w:rsidRDefault="00F91B99" w:rsidP="0004054D">
            <w:pPr>
              <w:pStyle w:val="Tabletext"/>
              <w:rPr>
                <w:lang w:eastAsia="en-GB"/>
              </w:rPr>
            </w:pPr>
          </w:p>
        </w:tc>
        <w:tc>
          <w:tcPr>
            <w:tcW w:w="226" w:type="pct"/>
            <w:noWrap/>
            <w:vAlign w:val="center"/>
          </w:tcPr>
          <w:p w14:paraId="6482616C" w14:textId="77777777" w:rsidR="00F91B99" w:rsidRPr="00D3733D" w:rsidRDefault="00F91B99" w:rsidP="0004054D">
            <w:pPr>
              <w:pStyle w:val="Tabletext"/>
              <w:jc w:val="center"/>
              <w:rPr>
                <w:lang w:eastAsia="en-GB"/>
              </w:rPr>
            </w:pPr>
            <w:r w:rsidRPr="00D3733D">
              <w:rPr>
                <w:lang w:eastAsia="en-GB"/>
              </w:rPr>
              <w:t>6</w:t>
            </w:r>
          </w:p>
        </w:tc>
        <w:tc>
          <w:tcPr>
            <w:tcW w:w="203" w:type="pct"/>
            <w:noWrap/>
            <w:vAlign w:val="center"/>
          </w:tcPr>
          <w:p w14:paraId="78E052CF" w14:textId="77777777" w:rsidR="00F91B99" w:rsidRPr="00D3733D" w:rsidRDefault="00F91B99" w:rsidP="0004054D">
            <w:pPr>
              <w:pStyle w:val="Tabletext"/>
              <w:jc w:val="center"/>
              <w:rPr>
                <w:lang w:eastAsia="en-GB"/>
              </w:rPr>
            </w:pPr>
            <w:r w:rsidRPr="00D3733D">
              <w:rPr>
                <w:lang w:eastAsia="en-GB"/>
              </w:rPr>
              <w:t>2</w:t>
            </w:r>
          </w:p>
        </w:tc>
        <w:tc>
          <w:tcPr>
            <w:tcW w:w="754" w:type="pct"/>
            <w:noWrap/>
            <w:vAlign w:val="center"/>
          </w:tcPr>
          <w:p w14:paraId="50D5C297" w14:textId="77777777" w:rsidR="00F91B99" w:rsidRPr="00D3733D" w:rsidRDefault="00F91B99" w:rsidP="0004054D">
            <w:pPr>
              <w:pStyle w:val="Tabletext"/>
              <w:jc w:val="center"/>
              <w:rPr>
                <w:lang w:eastAsia="en-GB"/>
              </w:rPr>
            </w:pPr>
            <w:r w:rsidRPr="00D3733D">
              <w:rPr>
                <w:lang w:eastAsia="en-GB"/>
              </w:rPr>
              <w:t>E</w:t>
            </w:r>
          </w:p>
        </w:tc>
        <w:tc>
          <w:tcPr>
            <w:tcW w:w="339" w:type="pct"/>
            <w:noWrap/>
            <w:vAlign w:val="center"/>
          </w:tcPr>
          <w:p w14:paraId="3396EA35" w14:textId="77777777" w:rsidR="00F91B99" w:rsidRPr="00D3733D" w:rsidRDefault="00F91B99" w:rsidP="0004054D">
            <w:pPr>
              <w:pStyle w:val="Tabletext"/>
              <w:jc w:val="center"/>
              <w:rPr>
                <w:lang w:eastAsia="en-GB"/>
              </w:rPr>
            </w:pPr>
            <w:r w:rsidRPr="00D3733D">
              <w:rPr>
                <w:lang w:eastAsia="en-GB"/>
              </w:rPr>
              <w:t>240</w:t>
            </w:r>
          </w:p>
        </w:tc>
        <w:tc>
          <w:tcPr>
            <w:tcW w:w="488" w:type="pct"/>
            <w:noWrap/>
            <w:vAlign w:val="center"/>
          </w:tcPr>
          <w:p w14:paraId="3FA3B471" w14:textId="77777777" w:rsidR="00F91B99" w:rsidRPr="00D3733D" w:rsidRDefault="00F91B99" w:rsidP="0004054D">
            <w:pPr>
              <w:pStyle w:val="Tabletext"/>
              <w:jc w:val="center"/>
              <w:rPr>
                <w:lang w:eastAsia="en-GB"/>
              </w:rPr>
            </w:pPr>
            <w:r w:rsidRPr="00D3733D">
              <w:rPr>
                <w:lang w:eastAsia="en-GB"/>
              </w:rPr>
              <w:t>0</w:t>
            </w:r>
          </w:p>
        </w:tc>
        <w:tc>
          <w:tcPr>
            <w:tcW w:w="510" w:type="pct"/>
            <w:noWrap/>
            <w:vAlign w:val="center"/>
          </w:tcPr>
          <w:p w14:paraId="064E2DF1" w14:textId="77777777" w:rsidR="00F91B99" w:rsidRPr="00D3733D" w:rsidRDefault="00F91B99" w:rsidP="0004054D">
            <w:pPr>
              <w:pStyle w:val="Tabletext"/>
              <w:jc w:val="center"/>
              <w:rPr>
                <w:lang w:eastAsia="en-GB"/>
              </w:rPr>
            </w:pPr>
            <w:r w:rsidRPr="00D3733D">
              <w:rPr>
                <w:lang w:eastAsia="en-GB"/>
              </w:rPr>
              <w:t>0.2357</w:t>
            </w:r>
          </w:p>
        </w:tc>
        <w:tc>
          <w:tcPr>
            <w:tcW w:w="556" w:type="pct"/>
            <w:noWrap/>
            <w:vAlign w:val="center"/>
          </w:tcPr>
          <w:p w14:paraId="004536B2" w14:textId="07C1BF77" w:rsidR="00F91B99" w:rsidRPr="00D3733D" w:rsidRDefault="00E106AD" w:rsidP="0004054D">
            <w:pPr>
              <w:pStyle w:val="Tabletext"/>
              <w:jc w:val="center"/>
              <w:rPr>
                <w:lang w:eastAsia="en-GB"/>
              </w:rPr>
            </w:pPr>
            <w:r w:rsidRPr="00D3733D">
              <w:rPr>
                <w:lang w:eastAsia="en-GB"/>
              </w:rPr>
              <w:t>−</w:t>
            </w:r>
            <w:r w:rsidR="00F91B99" w:rsidRPr="00D3733D">
              <w:rPr>
                <w:lang w:eastAsia="en-GB"/>
              </w:rPr>
              <w:t>0.1667</w:t>
            </w:r>
          </w:p>
        </w:tc>
        <w:tc>
          <w:tcPr>
            <w:tcW w:w="556" w:type="pct"/>
            <w:noWrap/>
            <w:vAlign w:val="center"/>
          </w:tcPr>
          <w:p w14:paraId="7A4FEA5B" w14:textId="22A9E021" w:rsidR="00F91B99" w:rsidRPr="00D3733D" w:rsidRDefault="00E106AD" w:rsidP="0004054D">
            <w:pPr>
              <w:pStyle w:val="Tabletext"/>
              <w:jc w:val="center"/>
              <w:rPr>
                <w:lang w:eastAsia="en-GB"/>
              </w:rPr>
            </w:pPr>
            <w:r w:rsidRPr="00D3733D">
              <w:rPr>
                <w:lang w:eastAsia="en-GB"/>
              </w:rPr>
              <w:t>−</w:t>
            </w:r>
            <w:r w:rsidR="00F91B99" w:rsidRPr="00D3733D">
              <w:rPr>
                <w:lang w:eastAsia="en-GB"/>
              </w:rPr>
              <w:t>0.2887</w:t>
            </w:r>
          </w:p>
        </w:tc>
        <w:tc>
          <w:tcPr>
            <w:tcW w:w="556" w:type="pct"/>
            <w:noWrap/>
            <w:vAlign w:val="center"/>
          </w:tcPr>
          <w:p w14:paraId="66DE9EE4" w14:textId="77777777" w:rsidR="00F91B99" w:rsidRPr="00D3733D" w:rsidRDefault="00F91B99" w:rsidP="0004054D">
            <w:pPr>
              <w:pStyle w:val="Tabletext"/>
              <w:jc w:val="center"/>
              <w:rPr>
                <w:lang w:eastAsia="en-GB"/>
              </w:rPr>
            </w:pPr>
            <w:r w:rsidRPr="00D3733D">
              <w:rPr>
                <w:lang w:eastAsia="en-GB"/>
              </w:rPr>
              <w:t>0</w:t>
            </w:r>
          </w:p>
        </w:tc>
      </w:tr>
      <w:tr w:rsidR="00F91B99" w:rsidRPr="00D3733D" w14:paraId="70132C40" w14:textId="77777777" w:rsidTr="0004054D">
        <w:trPr>
          <w:trHeight w:val="300"/>
          <w:jc w:val="center"/>
        </w:trPr>
        <w:tc>
          <w:tcPr>
            <w:tcW w:w="812" w:type="pct"/>
            <w:vMerge/>
            <w:noWrap/>
            <w:vAlign w:val="center"/>
          </w:tcPr>
          <w:p w14:paraId="7B6A83F0" w14:textId="77777777" w:rsidR="00F91B99" w:rsidRPr="00D3733D" w:rsidRDefault="00F91B99" w:rsidP="0004054D">
            <w:pPr>
              <w:pStyle w:val="Tabletext"/>
              <w:rPr>
                <w:lang w:eastAsia="en-GB"/>
              </w:rPr>
            </w:pPr>
          </w:p>
        </w:tc>
        <w:tc>
          <w:tcPr>
            <w:tcW w:w="226" w:type="pct"/>
            <w:noWrap/>
            <w:vAlign w:val="center"/>
          </w:tcPr>
          <w:p w14:paraId="405497AE" w14:textId="77777777" w:rsidR="00F91B99" w:rsidRPr="00D3733D" w:rsidRDefault="00F91B99" w:rsidP="0004054D">
            <w:pPr>
              <w:pStyle w:val="Tabletext"/>
              <w:jc w:val="center"/>
              <w:rPr>
                <w:lang w:eastAsia="en-GB"/>
              </w:rPr>
            </w:pPr>
            <w:r w:rsidRPr="00D3733D">
              <w:rPr>
                <w:lang w:eastAsia="en-GB"/>
              </w:rPr>
              <w:t>6</w:t>
            </w:r>
          </w:p>
        </w:tc>
        <w:tc>
          <w:tcPr>
            <w:tcW w:w="203" w:type="pct"/>
            <w:noWrap/>
            <w:vAlign w:val="center"/>
          </w:tcPr>
          <w:p w14:paraId="084BD40B" w14:textId="77777777" w:rsidR="00F91B99" w:rsidRPr="00D3733D" w:rsidRDefault="00F91B99" w:rsidP="0004054D">
            <w:pPr>
              <w:pStyle w:val="Tabletext"/>
              <w:jc w:val="center"/>
              <w:rPr>
                <w:lang w:eastAsia="en-GB"/>
              </w:rPr>
            </w:pPr>
            <w:r w:rsidRPr="00D3733D">
              <w:rPr>
                <w:lang w:eastAsia="en-GB"/>
              </w:rPr>
              <w:t>2</w:t>
            </w:r>
          </w:p>
        </w:tc>
        <w:tc>
          <w:tcPr>
            <w:tcW w:w="754" w:type="pct"/>
            <w:noWrap/>
            <w:vAlign w:val="center"/>
          </w:tcPr>
          <w:p w14:paraId="601257B3" w14:textId="77777777" w:rsidR="00F91B99" w:rsidRPr="00D3733D" w:rsidRDefault="00F91B99" w:rsidP="0004054D">
            <w:pPr>
              <w:pStyle w:val="Tabletext"/>
              <w:jc w:val="center"/>
              <w:rPr>
                <w:lang w:eastAsia="en-GB"/>
              </w:rPr>
            </w:pPr>
            <w:r w:rsidRPr="00D3733D">
              <w:rPr>
                <w:lang w:eastAsia="en-GB"/>
              </w:rPr>
              <w:t>F</w:t>
            </w:r>
          </w:p>
        </w:tc>
        <w:tc>
          <w:tcPr>
            <w:tcW w:w="339" w:type="pct"/>
            <w:noWrap/>
            <w:vAlign w:val="center"/>
          </w:tcPr>
          <w:p w14:paraId="3ABB6696" w14:textId="77777777" w:rsidR="00F91B99" w:rsidRPr="00D3733D" w:rsidRDefault="00F91B99" w:rsidP="0004054D">
            <w:pPr>
              <w:pStyle w:val="Tabletext"/>
              <w:jc w:val="center"/>
              <w:rPr>
                <w:lang w:eastAsia="en-GB"/>
              </w:rPr>
            </w:pPr>
            <w:r w:rsidRPr="00D3733D">
              <w:rPr>
                <w:lang w:eastAsia="en-GB"/>
              </w:rPr>
              <w:t>300</w:t>
            </w:r>
          </w:p>
        </w:tc>
        <w:tc>
          <w:tcPr>
            <w:tcW w:w="488" w:type="pct"/>
            <w:noWrap/>
            <w:vAlign w:val="center"/>
          </w:tcPr>
          <w:p w14:paraId="425B6C4C" w14:textId="77777777" w:rsidR="00F91B99" w:rsidRPr="00D3733D" w:rsidRDefault="00F91B99" w:rsidP="0004054D">
            <w:pPr>
              <w:pStyle w:val="Tabletext"/>
              <w:jc w:val="center"/>
              <w:rPr>
                <w:lang w:eastAsia="en-GB"/>
              </w:rPr>
            </w:pPr>
            <w:r w:rsidRPr="00D3733D">
              <w:rPr>
                <w:lang w:eastAsia="en-GB"/>
              </w:rPr>
              <w:t>0</w:t>
            </w:r>
          </w:p>
        </w:tc>
        <w:tc>
          <w:tcPr>
            <w:tcW w:w="510" w:type="pct"/>
            <w:noWrap/>
            <w:vAlign w:val="center"/>
          </w:tcPr>
          <w:p w14:paraId="4856775A" w14:textId="77777777" w:rsidR="00F91B99" w:rsidRPr="00D3733D" w:rsidRDefault="00F91B99" w:rsidP="0004054D">
            <w:pPr>
              <w:pStyle w:val="Tabletext"/>
              <w:jc w:val="center"/>
              <w:rPr>
                <w:lang w:eastAsia="en-GB"/>
              </w:rPr>
            </w:pPr>
            <w:r w:rsidRPr="00D3733D">
              <w:rPr>
                <w:lang w:eastAsia="en-GB"/>
              </w:rPr>
              <w:t>0.2357</w:t>
            </w:r>
          </w:p>
        </w:tc>
        <w:tc>
          <w:tcPr>
            <w:tcW w:w="556" w:type="pct"/>
            <w:noWrap/>
            <w:vAlign w:val="center"/>
          </w:tcPr>
          <w:p w14:paraId="382D8612" w14:textId="77777777" w:rsidR="00F91B99" w:rsidRPr="00D3733D" w:rsidRDefault="00F91B99" w:rsidP="0004054D">
            <w:pPr>
              <w:pStyle w:val="Tabletext"/>
              <w:jc w:val="center"/>
              <w:rPr>
                <w:lang w:eastAsia="en-GB"/>
              </w:rPr>
            </w:pPr>
            <w:r w:rsidRPr="00D3733D">
              <w:rPr>
                <w:lang w:eastAsia="en-GB"/>
              </w:rPr>
              <w:t>0.1667</w:t>
            </w:r>
          </w:p>
        </w:tc>
        <w:tc>
          <w:tcPr>
            <w:tcW w:w="556" w:type="pct"/>
            <w:noWrap/>
            <w:vAlign w:val="center"/>
          </w:tcPr>
          <w:p w14:paraId="457D3A3A" w14:textId="5208696B" w:rsidR="00F91B99" w:rsidRPr="00D3733D" w:rsidRDefault="00E106AD" w:rsidP="0004054D">
            <w:pPr>
              <w:pStyle w:val="Tabletext"/>
              <w:jc w:val="center"/>
              <w:rPr>
                <w:lang w:eastAsia="en-GB"/>
              </w:rPr>
            </w:pPr>
            <w:r w:rsidRPr="00D3733D">
              <w:rPr>
                <w:lang w:eastAsia="en-GB"/>
              </w:rPr>
              <w:t>−</w:t>
            </w:r>
            <w:r w:rsidR="00F91B99" w:rsidRPr="00D3733D">
              <w:rPr>
                <w:lang w:eastAsia="en-GB"/>
              </w:rPr>
              <w:t>0.2887</w:t>
            </w:r>
          </w:p>
        </w:tc>
        <w:tc>
          <w:tcPr>
            <w:tcW w:w="556" w:type="pct"/>
            <w:noWrap/>
            <w:vAlign w:val="center"/>
          </w:tcPr>
          <w:p w14:paraId="702FAD2B" w14:textId="77777777" w:rsidR="00F91B99" w:rsidRPr="00D3733D" w:rsidRDefault="00F91B99" w:rsidP="0004054D">
            <w:pPr>
              <w:pStyle w:val="Tabletext"/>
              <w:jc w:val="center"/>
              <w:rPr>
                <w:lang w:eastAsia="en-GB"/>
              </w:rPr>
            </w:pPr>
            <w:r w:rsidRPr="00D3733D">
              <w:rPr>
                <w:lang w:eastAsia="en-GB"/>
              </w:rPr>
              <w:t>0</w:t>
            </w:r>
          </w:p>
        </w:tc>
      </w:tr>
      <w:tr w:rsidR="00F91B99" w:rsidRPr="00D3733D" w14:paraId="5563494A" w14:textId="77777777" w:rsidTr="0004054D">
        <w:trPr>
          <w:trHeight w:val="300"/>
          <w:jc w:val="center"/>
        </w:trPr>
        <w:tc>
          <w:tcPr>
            <w:tcW w:w="812" w:type="pct"/>
            <w:vMerge w:val="restart"/>
            <w:noWrap/>
            <w:vAlign w:val="center"/>
          </w:tcPr>
          <w:p w14:paraId="2A95872A" w14:textId="54E55573" w:rsidR="00F91B99" w:rsidRPr="00D3733D" w:rsidRDefault="00F91B99" w:rsidP="0004054D">
            <w:pPr>
              <w:pStyle w:val="Tabletext"/>
              <w:rPr>
                <w:lang w:eastAsia="en-GB"/>
              </w:rPr>
            </w:pPr>
            <w:r w:rsidRPr="00D3733D">
              <w:rPr>
                <w:lang w:eastAsia="en-GB"/>
              </w:rPr>
              <w:t>O</w:t>
            </w:r>
            <w:r w:rsidR="001A2A12" w:rsidRPr="00D3733D">
              <w:rPr>
                <w:lang w:eastAsia="en-GB"/>
              </w:rPr>
              <w:t>ctagon</w:t>
            </w:r>
          </w:p>
        </w:tc>
        <w:tc>
          <w:tcPr>
            <w:tcW w:w="226" w:type="pct"/>
            <w:noWrap/>
            <w:vAlign w:val="center"/>
          </w:tcPr>
          <w:p w14:paraId="456F3019" w14:textId="77777777" w:rsidR="00F91B99" w:rsidRPr="00D3733D" w:rsidRDefault="00F91B99" w:rsidP="0004054D">
            <w:pPr>
              <w:pStyle w:val="Tabletext"/>
              <w:jc w:val="center"/>
              <w:rPr>
                <w:lang w:eastAsia="en-GB"/>
              </w:rPr>
            </w:pPr>
            <w:r w:rsidRPr="00D3733D">
              <w:rPr>
                <w:lang w:eastAsia="en-GB"/>
              </w:rPr>
              <w:t>8</w:t>
            </w:r>
          </w:p>
        </w:tc>
        <w:tc>
          <w:tcPr>
            <w:tcW w:w="203" w:type="pct"/>
            <w:noWrap/>
            <w:vAlign w:val="center"/>
          </w:tcPr>
          <w:p w14:paraId="559500C1" w14:textId="77777777" w:rsidR="00F91B99" w:rsidRPr="00D3733D" w:rsidRDefault="00F91B99" w:rsidP="0004054D">
            <w:pPr>
              <w:pStyle w:val="Tabletext"/>
              <w:jc w:val="center"/>
              <w:rPr>
                <w:lang w:eastAsia="en-GB"/>
              </w:rPr>
            </w:pPr>
            <w:r w:rsidRPr="00D3733D">
              <w:rPr>
                <w:lang w:eastAsia="en-GB"/>
              </w:rPr>
              <w:t>2</w:t>
            </w:r>
          </w:p>
        </w:tc>
        <w:tc>
          <w:tcPr>
            <w:tcW w:w="754" w:type="pct"/>
            <w:noWrap/>
            <w:vAlign w:val="center"/>
          </w:tcPr>
          <w:p w14:paraId="504AC581" w14:textId="77777777" w:rsidR="00F91B99" w:rsidRPr="00D3733D" w:rsidRDefault="00F91B99" w:rsidP="0004054D">
            <w:pPr>
              <w:pStyle w:val="Tabletext"/>
              <w:jc w:val="center"/>
              <w:rPr>
                <w:lang w:eastAsia="en-GB"/>
              </w:rPr>
            </w:pPr>
            <w:r w:rsidRPr="00D3733D">
              <w:rPr>
                <w:lang w:eastAsia="en-GB"/>
              </w:rPr>
              <w:t>A</w:t>
            </w:r>
          </w:p>
        </w:tc>
        <w:tc>
          <w:tcPr>
            <w:tcW w:w="339" w:type="pct"/>
            <w:noWrap/>
            <w:vAlign w:val="center"/>
          </w:tcPr>
          <w:p w14:paraId="5F87B416" w14:textId="77777777" w:rsidR="00F91B99" w:rsidRPr="00D3733D" w:rsidRDefault="00F91B99" w:rsidP="0004054D">
            <w:pPr>
              <w:pStyle w:val="Tabletext"/>
              <w:jc w:val="center"/>
              <w:rPr>
                <w:lang w:eastAsia="en-GB"/>
              </w:rPr>
            </w:pPr>
            <w:r w:rsidRPr="00D3733D">
              <w:rPr>
                <w:lang w:eastAsia="en-GB"/>
              </w:rPr>
              <w:t>0</w:t>
            </w:r>
          </w:p>
        </w:tc>
        <w:tc>
          <w:tcPr>
            <w:tcW w:w="488" w:type="pct"/>
            <w:noWrap/>
            <w:vAlign w:val="center"/>
          </w:tcPr>
          <w:p w14:paraId="7414A21B" w14:textId="77777777" w:rsidR="00F91B99" w:rsidRPr="00D3733D" w:rsidRDefault="00F91B99" w:rsidP="0004054D">
            <w:pPr>
              <w:pStyle w:val="Tabletext"/>
              <w:jc w:val="center"/>
              <w:rPr>
                <w:lang w:eastAsia="en-GB"/>
              </w:rPr>
            </w:pPr>
            <w:r w:rsidRPr="00D3733D">
              <w:rPr>
                <w:lang w:eastAsia="en-GB"/>
              </w:rPr>
              <w:t>0</w:t>
            </w:r>
          </w:p>
        </w:tc>
        <w:tc>
          <w:tcPr>
            <w:tcW w:w="510" w:type="pct"/>
            <w:noWrap/>
            <w:vAlign w:val="center"/>
          </w:tcPr>
          <w:p w14:paraId="569BD826" w14:textId="77777777" w:rsidR="00F91B99" w:rsidRPr="00D3733D" w:rsidRDefault="00F91B99" w:rsidP="0004054D">
            <w:pPr>
              <w:pStyle w:val="Tabletext"/>
              <w:jc w:val="center"/>
              <w:rPr>
                <w:lang w:eastAsia="en-GB"/>
              </w:rPr>
            </w:pPr>
            <w:r w:rsidRPr="00D3733D">
              <w:rPr>
                <w:lang w:eastAsia="en-GB"/>
              </w:rPr>
              <w:t>0.1768</w:t>
            </w:r>
          </w:p>
        </w:tc>
        <w:tc>
          <w:tcPr>
            <w:tcW w:w="556" w:type="pct"/>
            <w:noWrap/>
            <w:vAlign w:val="center"/>
          </w:tcPr>
          <w:p w14:paraId="33C00AD7" w14:textId="77777777" w:rsidR="00F91B99" w:rsidRPr="00D3733D" w:rsidRDefault="00F91B99" w:rsidP="0004054D">
            <w:pPr>
              <w:pStyle w:val="Tabletext"/>
              <w:jc w:val="center"/>
              <w:rPr>
                <w:lang w:eastAsia="en-GB"/>
              </w:rPr>
            </w:pPr>
            <w:r w:rsidRPr="00D3733D">
              <w:rPr>
                <w:lang w:eastAsia="en-GB"/>
              </w:rPr>
              <w:t>0.25</w:t>
            </w:r>
          </w:p>
        </w:tc>
        <w:tc>
          <w:tcPr>
            <w:tcW w:w="556" w:type="pct"/>
            <w:noWrap/>
            <w:vAlign w:val="center"/>
          </w:tcPr>
          <w:p w14:paraId="696C9632" w14:textId="77777777" w:rsidR="00F91B99" w:rsidRPr="00D3733D" w:rsidRDefault="00F91B99" w:rsidP="0004054D">
            <w:pPr>
              <w:pStyle w:val="Tabletext"/>
              <w:jc w:val="center"/>
              <w:rPr>
                <w:lang w:eastAsia="en-GB"/>
              </w:rPr>
            </w:pPr>
            <w:r w:rsidRPr="00D3733D">
              <w:rPr>
                <w:lang w:eastAsia="en-GB"/>
              </w:rPr>
              <w:t>0</w:t>
            </w:r>
          </w:p>
        </w:tc>
        <w:tc>
          <w:tcPr>
            <w:tcW w:w="556" w:type="pct"/>
            <w:noWrap/>
            <w:vAlign w:val="center"/>
          </w:tcPr>
          <w:p w14:paraId="05CAEFEF" w14:textId="77777777" w:rsidR="00F91B99" w:rsidRPr="00D3733D" w:rsidRDefault="00F91B99" w:rsidP="0004054D">
            <w:pPr>
              <w:pStyle w:val="Tabletext"/>
              <w:jc w:val="center"/>
              <w:rPr>
                <w:lang w:eastAsia="en-GB"/>
              </w:rPr>
            </w:pPr>
            <w:r w:rsidRPr="00D3733D">
              <w:rPr>
                <w:lang w:eastAsia="en-GB"/>
              </w:rPr>
              <w:t>0</w:t>
            </w:r>
          </w:p>
        </w:tc>
      </w:tr>
      <w:tr w:rsidR="00F91B99" w:rsidRPr="00D3733D" w14:paraId="0C8D3227" w14:textId="77777777" w:rsidTr="0004054D">
        <w:trPr>
          <w:trHeight w:val="300"/>
          <w:jc w:val="center"/>
        </w:trPr>
        <w:tc>
          <w:tcPr>
            <w:tcW w:w="812" w:type="pct"/>
            <w:vMerge/>
            <w:noWrap/>
            <w:vAlign w:val="center"/>
          </w:tcPr>
          <w:p w14:paraId="5CFF6ED4" w14:textId="77777777" w:rsidR="00F91B99" w:rsidRPr="00D3733D" w:rsidRDefault="00F91B99" w:rsidP="0004054D">
            <w:pPr>
              <w:pStyle w:val="Tabletext"/>
              <w:rPr>
                <w:lang w:eastAsia="en-GB"/>
              </w:rPr>
            </w:pPr>
          </w:p>
        </w:tc>
        <w:tc>
          <w:tcPr>
            <w:tcW w:w="226" w:type="pct"/>
            <w:noWrap/>
            <w:vAlign w:val="center"/>
          </w:tcPr>
          <w:p w14:paraId="4E4B97C7" w14:textId="77777777" w:rsidR="00F91B99" w:rsidRPr="00D3733D" w:rsidRDefault="00F91B99" w:rsidP="0004054D">
            <w:pPr>
              <w:pStyle w:val="Tabletext"/>
              <w:jc w:val="center"/>
              <w:rPr>
                <w:lang w:eastAsia="en-GB"/>
              </w:rPr>
            </w:pPr>
            <w:r w:rsidRPr="00D3733D">
              <w:rPr>
                <w:lang w:eastAsia="en-GB"/>
              </w:rPr>
              <w:t>8</w:t>
            </w:r>
          </w:p>
        </w:tc>
        <w:tc>
          <w:tcPr>
            <w:tcW w:w="203" w:type="pct"/>
            <w:noWrap/>
            <w:vAlign w:val="center"/>
          </w:tcPr>
          <w:p w14:paraId="450A8230" w14:textId="77777777" w:rsidR="00F91B99" w:rsidRPr="00D3733D" w:rsidRDefault="00F91B99" w:rsidP="0004054D">
            <w:pPr>
              <w:pStyle w:val="Tabletext"/>
              <w:jc w:val="center"/>
              <w:rPr>
                <w:lang w:eastAsia="en-GB"/>
              </w:rPr>
            </w:pPr>
            <w:r w:rsidRPr="00D3733D">
              <w:rPr>
                <w:lang w:eastAsia="en-GB"/>
              </w:rPr>
              <w:t>2</w:t>
            </w:r>
          </w:p>
        </w:tc>
        <w:tc>
          <w:tcPr>
            <w:tcW w:w="754" w:type="pct"/>
            <w:noWrap/>
            <w:vAlign w:val="center"/>
          </w:tcPr>
          <w:p w14:paraId="3F313D8F" w14:textId="77777777" w:rsidR="00F91B99" w:rsidRPr="00D3733D" w:rsidRDefault="00F91B99" w:rsidP="0004054D">
            <w:pPr>
              <w:pStyle w:val="Tabletext"/>
              <w:jc w:val="center"/>
              <w:rPr>
                <w:lang w:eastAsia="en-GB"/>
              </w:rPr>
            </w:pPr>
            <w:r w:rsidRPr="00D3733D">
              <w:rPr>
                <w:lang w:eastAsia="en-GB"/>
              </w:rPr>
              <w:t>B</w:t>
            </w:r>
          </w:p>
        </w:tc>
        <w:tc>
          <w:tcPr>
            <w:tcW w:w="339" w:type="pct"/>
            <w:noWrap/>
            <w:vAlign w:val="center"/>
          </w:tcPr>
          <w:p w14:paraId="5F1373C9" w14:textId="77777777" w:rsidR="00F91B99" w:rsidRPr="00D3733D" w:rsidRDefault="00F91B99" w:rsidP="0004054D">
            <w:pPr>
              <w:pStyle w:val="Tabletext"/>
              <w:jc w:val="center"/>
              <w:rPr>
                <w:lang w:eastAsia="en-GB"/>
              </w:rPr>
            </w:pPr>
            <w:r w:rsidRPr="00D3733D">
              <w:rPr>
                <w:lang w:eastAsia="en-GB"/>
              </w:rPr>
              <w:t>45</w:t>
            </w:r>
          </w:p>
        </w:tc>
        <w:tc>
          <w:tcPr>
            <w:tcW w:w="488" w:type="pct"/>
            <w:noWrap/>
            <w:vAlign w:val="center"/>
          </w:tcPr>
          <w:p w14:paraId="084DC1E3" w14:textId="77777777" w:rsidR="00F91B99" w:rsidRPr="00D3733D" w:rsidRDefault="00F91B99" w:rsidP="0004054D">
            <w:pPr>
              <w:pStyle w:val="Tabletext"/>
              <w:jc w:val="center"/>
              <w:rPr>
                <w:lang w:eastAsia="en-GB"/>
              </w:rPr>
            </w:pPr>
            <w:r w:rsidRPr="00D3733D">
              <w:rPr>
                <w:lang w:eastAsia="en-GB"/>
              </w:rPr>
              <w:t>0</w:t>
            </w:r>
          </w:p>
        </w:tc>
        <w:tc>
          <w:tcPr>
            <w:tcW w:w="510" w:type="pct"/>
            <w:noWrap/>
            <w:vAlign w:val="center"/>
          </w:tcPr>
          <w:p w14:paraId="2A13C91B" w14:textId="77777777" w:rsidR="00F91B99" w:rsidRPr="00D3733D" w:rsidRDefault="00F91B99" w:rsidP="0004054D">
            <w:pPr>
              <w:pStyle w:val="Tabletext"/>
              <w:jc w:val="center"/>
              <w:rPr>
                <w:lang w:eastAsia="en-GB"/>
              </w:rPr>
            </w:pPr>
            <w:r w:rsidRPr="00D3733D">
              <w:rPr>
                <w:lang w:eastAsia="en-GB"/>
              </w:rPr>
              <w:t>0.1768</w:t>
            </w:r>
          </w:p>
        </w:tc>
        <w:tc>
          <w:tcPr>
            <w:tcW w:w="556" w:type="pct"/>
            <w:noWrap/>
            <w:vAlign w:val="center"/>
          </w:tcPr>
          <w:p w14:paraId="5416C7A8" w14:textId="77777777" w:rsidR="00F91B99" w:rsidRPr="00D3733D" w:rsidRDefault="00F91B99" w:rsidP="0004054D">
            <w:pPr>
              <w:pStyle w:val="Tabletext"/>
              <w:jc w:val="center"/>
              <w:rPr>
                <w:lang w:eastAsia="en-GB"/>
              </w:rPr>
            </w:pPr>
            <w:r w:rsidRPr="00D3733D">
              <w:rPr>
                <w:lang w:eastAsia="en-GB"/>
              </w:rPr>
              <w:t>0.1768</w:t>
            </w:r>
          </w:p>
        </w:tc>
        <w:tc>
          <w:tcPr>
            <w:tcW w:w="556" w:type="pct"/>
            <w:noWrap/>
            <w:vAlign w:val="center"/>
          </w:tcPr>
          <w:p w14:paraId="08F65060" w14:textId="77777777" w:rsidR="00F91B99" w:rsidRPr="00D3733D" w:rsidRDefault="00F91B99" w:rsidP="0004054D">
            <w:pPr>
              <w:pStyle w:val="Tabletext"/>
              <w:jc w:val="center"/>
              <w:rPr>
                <w:lang w:eastAsia="en-GB"/>
              </w:rPr>
            </w:pPr>
            <w:r w:rsidRPr="00D3733D">
              <w:rPr>
                <w:lang w:eastAsia="en-GB"/>
              </w:rPr>
              <w:t>0.1768</w:t>
            </w:r>
          </w:p>
        </w:tc>
        <w:tc>
          <w:tcPr>
            <w:tcW w:w="556" w:type="pct"/>
            <w:noWrap/>
            <w:vAlign w:val="center"/>
          </w:tcPr>
          <w:p w14:paraId="6C762C45" w14:textId="77777777" w:rsidR="00F91B99" w:rsidRPr="00D3733D" w:rsidRDefault="00F91B99" w:rsidP="0004054D">
            <w:pPr>
              <w:pStyle w:val="Tabletext"/>
              <w:jc w:val="center"/>
              <w:rPr>
                <w:lang w:eastAsia="en-GB"/>
              </w:rPr>
            </w:pPr>
            <w:r w:rsidRPr="00D3733D">
              <w:rPr>
                <w:lang w:eastAsia="en-GB"/>
              </w:rPr>
              <w:t>0</w:t>
            </w:r>
          </w:p>
        </w:tc>
      </w:tr>
      <w:tr w:rsidR="00F91B99" w:rsidRPr="00D3733D" w14:paraId="2C821E19" w14:textId="77777777" w:rsidTr="0004054D">
        <w:trPr>
          <w:trHeight w:val="300"/>
          <w:jc w:val="center"/>
        </w:trPr>
        <w:tc>
          <w:tcPr>
            <w:tcW w:w="812" w:type="pct"/>
            <w:vMerge/>
            <w:noWrap/>
            <w:vAlign w:val="center"/>
          </w:tcPr>
          <w:p w14:paraId="1FC9C8FA" w14:textId="77777777" w:rsidR="00F91B99" w:rsidRPr="00D3733D" w:rsidRDefault="00F91B99" w:rsidP="0004054D">
            <w:pPr>
              <w:pStyle w:val="Tabletext"/>
              <w:rPr>
                <w:lang w:eastAsia="en-GB"/>
              </w:rPr>
            </w:pPr>
          </w:p>
        </w:tc>
        <w:tc>
          <w:tcPr>
            <w:tcW w:w="226" w:type="pct"/>
            <w:noWrap/>
            <w:vAlign w:val="center"/>
          </w:tcPr>
          <w:p w14:paraId="1B2FEB40" w14:textId="77777777" w:rsidR="00F91B99" w:rsidRPr="00D3733D" w:rsidRDefault="00F91B99" w:rsidP="0004054D">
            <w:pPr>
              <w:pStyle w:val="Tabletext"/>
              <w:jc w:val="center"/>
              <w:rPr>
                <w:lang w:eastAsia="en-GB"/>
              </w:rPr>
            </w:pPr>
            <w:r w:rsidRPr="00D3733D">
              <w:rPr>
                <w:lang w:eastAsia="en-GB"/>
              </w:rPr>
              <w:t>8</w:t>
            </w:r>
          </w:p>
        </w:tc>
        <w:tc>
          <w:tcPr>
            <w:tcW w:w="203" w:type="pct"/>
            <w:noWrap/>
            <w:vAlign w:val="center"/>
          </w:tcPr>
          <w:p w14:paraId="1860B438" w14:textId="77777777" w:rsidR="00F91B99" w:rsidRPr="00D3733D" w:rsidRDefault="00F91B99" w:rsidP="0004054D">
            <w:pPr>
              <w:pStyle w:val="Tabletext"/>
              <w:jc w:val="center"/>
              <w:rPr>
                <w:lang w:eastAsia="en-GB"/>
              </w:rPr>
            </w:pPr>
            <w:r w:rsidRPr="00D3733D">
              <w:rPr>
                <w:lang w:eastAsia="en-GB"/>
              </w:rPr>
              <w:t>2</w:t>
            </w:r>
          </w:p>
        </w:tc>
        <w:tc>
          <w:tcPr>
            <w:tcW w:w="754" w:type="pct"/>
            <w:noWrap/>
            <w:vAlign w:val="center"/>
          </w:tcPr>
          <w:p w14:paraId="50EE8423" w14:textId="77777777" w:rsidR="00F91B99" w:rsidRPr="00D3733D" w:rsidRDefault="00F91B99" w:rsidP="0004054D">
            <w:pPr>
              <w:pStyle w:val="Tabletext"/>
              <w:jc w:val="center"/>
              <w:rPr>
                <w:lang w:eastAsia="en-GB"/>
              </w:rPr>
            </w:pPr>
            <w:r w:rsidRPr="00D3733D">
              <w:rPr>
                <w:lang w:eastAsia="en-GB"/>
              </w:rPr>
              <w:t>C</w:t>
            </w:r>
          </w:p>
        </w:tc>
        <w:tc>
          <w:tcPr>
            <w:tcW w:w="339" w:type="pct"/>
            <w:noWrap/>
            <w:vAlign w:val="center"/>
          </w:tcPr>
          <w:p w14:paraId="69500A9B" w14:textId="77777777" w:rsidR="00F91B99" w:rsidRPr="00D3733D" w:rsidRDefault="00F91B99" w:rsidP="0004054D">
            <w:pPr>
              <w:pStyle w:val="Tabletext"/>
              <w:jc w:val="center"/>
              <w:rPr>
                <w:lang w:eastAsia="en-GB"/>
              </w:rPr>
            </w:pPr>
            <w:r w:rsidRPr="00D3733D">
              <w:rPr>
                <w:lang w:eastAsia="en-GB"/>
              </w:rPr>
              <w:t>90</w:t>
            </w:r>
          </w:p>
        </w:tc>
        <w:tc>
          <w:tcPr>
            <w:tcW w:w="488" w:type="pct"/>
            <w:noWrap/>
            <w:vAlign w:val="center"/>
          </w:tcPr>
          <w:p w14:paraId="3EB3B89F" w14:textId="77777777" w:rsidR="00F91B99" w:rsidRPr="00D3733D" w:rsidRDefault="00F91B99" w:rsidP="0004054D">
            <w:pPr>
              <w:pStyle w:val="Tabletext"/>
              <w:jc w:val="center"/>
              <w:rPr>
                <w:lang w:eastAsia="en-GB"/>
              </w:rPr>
            </w:pPr>
            <w:r w:rsidRPr="00D3733D">
              <w:rPr>
                <w:lang w:eastAsia="en-GB"/>
              </w:rPr>
              <w:t>0</w:t>
            </w:r>
          </w:p>
        </w:tc>
        <w:tc>
          <w:tcPr>
            <w:tcW w:w="510" w:type="pct"/>
            <w:noWrap/>
            <w:vAlign w:val="center"/>
          </w:tcPr>
          <w:p w14:paraId="0FBE7D36" w14:textId="77777777" w:rsidR="00F91B99" w:rsidRPr="00D3733D" w:rsidRDefault="00F91B99" w:rsidP="0004054D">
            <w:pPr>
              <w:pStyle w:val="Tabletext"/>
              <w:jc w:val="center"/>
              <w:rPr>
                <w:lang w:eastAsia="en-GB"/>
              </w:rPr>
            </w:pPr>
            <w:r w:rsidRPr="00D3733D">
              <w:rPr>
                <w:lang w:eastAsia="en-GB"/>
              </w:rPr>
              <w:t>0.1768</w:t>
            </w:r>
          </w:p>
        </w:tc>
        <w:tc>
          <w:tcPr>
            <w:tcW w:w="556" w:type="pct"/>
            <w:noWrap/>
            <w:vAlign w:val="center"/>
          </w:tcPr>
          <w:p w14:paraId="19D6451B" w14:textId="77777777" w:rsidR="00F91B99" w:rsidRPr="00D3733D" w:rsidRDefault="00F91B99" w:rsidP="0004054D">
            <w:pPr>
              <w:pStyle w:val="Tabletext"/>
              <w:jc w:val="center"/>
              <w:rPr>
                <w:lang w:eastAsia="en-GB"/>
              </w:rPr>
            </w:pPr>
            <w:r w:rsidRPr="00D3733D">
              <w:rPr>
                <w:lang w:eastAsia="en-GB"/>
              </w:rPr>
              <w:t>0</w:t>
            </w:r>
          </w:p>
        </w:tc>
        <w:tc>
          <w:tcPr>
            <w:tcW w:w="556" w:type="pct"/>
            <w:noWrap/>
            <w:vAlign w:val="center"/>
          </w:tcPr>
          <w:p w14:paraId="4C25D108" w14:textId="77777777" w:rsidR="00F91B99" w:rsidRPr="00D3733D" w:rsidRDefault="00F91B99" w:rsidP="0004054D">
            <w:pPr>
              <w:pStyle w:val="Tabletext"/>
              <w:jc w:val="center"/>
              <w:rPr>
                <w:lang w:eastAsia="en-GB"/>
              </w:rPr>
            </w:pPr>
            <w:r w:rsidRPr="00D3733D">
              <w:rPr>
                <w:lang w:eastAsia="en-GB"/>
              </w:rPr>
              <w:t>0.25</w:t>
            </w:r>
          </w:p>
        </w:tc>
        <w:tc>
          <w:tcPr>
            <w:tcW w:w="556" w:type="pct"/>
            <w:noWrap/>
            <w:vAlign w:val="center"/>
          </w:tcPr>
          <w:p w14:paraId="61D110E5" w14:textId="77777777" w:rsidR="00F91B99" w:rsidRPr="00D3733D" w:rsidRDefault="00F91B99" w:rsidP="0004054D">
            <w:pPr>
              <w:pStyle w:val="Tabletext"/>
              <w:jc w:val="center"/>
              <w:rPr>
                <w:lang w:eastAsia="en-GB"/>
              </w:rPr>
            </w:pPr>
            <w:r w:rsidRPr="00D3733D">
              <w:rPr>
                <w:lang w:eastAsia="en-GB"/>
              </w:rPr>
              <w:t>0</w:t>
            </w:r>
          </w:p>
        </w:tc>
      </w:tr>
      <w:tr w:rsidR="00F91B99" w:rsidRPr="00D3733D" w14:paraId="74D2DC10" w14:textId="77777777" w:rsidTr="0004054D">
        <w:trPr>
          <w:trHeight w:val="300"/>
          <w:jc w:val="center"/>
        </w:trPr>
        <w:tc>
          <w:tcPr>
            <w:tcW w:w="812" w:type="pct"/>
            <w:vMerge/>
            <w:noWrap/>
            <w:vAlign w:val="center"/>
          </w:tcPr>
          <w:p w14:paraId="16C9770E" w14:textId="77777777" w:rsidR="00F91B99" w:rsidRPr="00D3733D" w:rsidRDefault="00F91B99" w:rsidP="0004054D">
            <w:pPr>
              <w:pStyle w:val="Tabletext"/>
              <w:rPr>
                <w:lang w:eastAsia="en-GB"/>
              </w:rPr>
            </w:pPr>
          </w:p>
        </w:tc>
        <w:tc>
          <w:tcPr>
            <w:tcW w:w="226" w:type="pct"/>
            <w:noWrap/>
            <w:vAlign w:val="center"/>
          </w:tcPr>
          <w:p w14:paraId="49E922FC" w14:textId="77777777" w:rsidR="00F91B99" w:rsidRPr="00D3733D" w:rsidRDefault="00F91B99" w:rsidP="0004054D">
            <w:pPr>
              <w:pStyle w:val="Tabletext"/>
              <w:jc w:val="center"/>
              <w:rPr>
                <w:lang w:eastAsia="en-GB"/>
              </w:rPr>
            </w:pPr>
            <w:r w:rsidRPr="00D3733D">
              <w:rPr>
                <w:lang w:eastAsia="en-GB"/>
              </w:rPr>
              <w:t>8</w:t>
            </w:r>
          </w:p>
        </w:tc>
        <w:tc>
          <w:tcPr>
            <w:tcW w:w="203" w:type="pct"/>
            <w:noWrap/>
            <w:vAlign w:val="center"/>
          </w:tcPr>
          <w:p w14:paraId="0FF001A8" w14:textId="77777777" w:rsidR="00F91B99" w:rsidRPr="00D3733D" w:rsidRDefault="00F91B99" w:rsidP="0004054D">
            <w:pPr>
              <w:pStyle w:val="Tabletext"/>
              <w:jc w:val="center"/>
              <w:rPr>
                <w:lang w:eastAsia="en-GB"/>
              </w:rPr>
            </w:pPr>
            <w:r w:rsidRPr="00D3733D">
              <w:rPr>
                <w:lang w:eastAsia="en-GB"/>
              </w:rPr>
              <w:t>2</w:t>
            </w:r>
          </w:p>
        </w:tc>
        <w:tc>
          <w:tcPr>
            <w:tcW w:w="754" w:type="pct"/>
            <w:noWrap/>
            <w:vAlign w:val="center"/>
          </w:tcPr>
          <w:p w14:paraId="057C30EC" w14:textId="77777777" w:rsidR="00F91B99" w:rsidRPr="00D3733D" w:rsidRDefault="00F91B99" w:rsidP="0004054D">
            <w:pPr>
              <w:pStyle w:val="Tabletext"/>
              <w:jc w:val="center"/>
              <w:rPr>
                <w:lang w:eastAsia="en-GB"/>
              </w:rPr>
            </w:pPr>
            <w:r w:rsidRPr="00D3733D">
              <w:rPr>
                <w:lang w:eastAsia="en-GB"/>
              </w:rPr>
              <w:t>D</w:t>
            </w:r>
          </w:p>
        </w:tc>
        <w:tc>
          <w:tcPr>
            <w:tcW w:w="339" w:type="pct"/>
            <w:noWrap/>
            <w:vAlign w:val="center"/>
          </w:tcPr>
          <w:p w14:paraId="086D8BA1" w14:textId="77777777" w:rsidR="00F91B99" w:rsidRPr="00D3733D" w:rsidRDefault="00F91B99" w:rsidP="0004054D">
            <w:pPr>
              <w:pStyle w:val="Tabletext"/>
              <w:jc w:val="center"/>
              <w:rPr>
                <w:lang w:eastAsia="en-GB"/>
              </w:rPr>
            </w:pPr>
            <w:r w:rsidRPr="00D3733D">
              <w:rPr>
                <w:lang w:eastAsia="en-GB"/>
              </w:rPr>
              <w:t>135</w:t>
            </w:r>
          </w:p>
        </w:tc>
        <w:tc>
          <w:tcPr>
            <w:tcW w:w="488" w:type="pct"/>
            <w:noWrap/>
            <w:vAlign w:val="center"/>
          </w:tcPr>
          <w:p w14:paraId="6D92544F" w14:textId="77777777" w:rsidR="00F91B99" w:rsidRPr="00D3733D" w:rsidRDefault="00F91B99" w:rsidP="0004054D">
            <w:pPr>
              <w:pStyle w:val="Tabletext"/>
              <w:jc w:val="center"/>
              <w:rPr>
                <w:lang w:eastAsia="en-GB"/>
              </w:rPr>
            </w:pPr>
            <w:r w:rsidRPr="00D3733D">
              <w:rPr>
                <w:lang w:eastAsia="en-GB"/>
              </w:rPr>
              <w:t>0</w:t>
            </w:r>
          </w:p>
        </w:tc>
        <w:tc>
          <w:tcPr>
            <w:tcW w:w="510" w:type="pct"/>
            <w:noWrap/>
            <w:vAlign w:val="center"/>
          </w:tcPr>
          <w:p w14:paraId="21B95D14" w14:textId="77777777" w:rsidR="00F91B99" w:rsidRPr="00D3733D" w:rsidRDefault="00F91B99" w:rsidP="0004054D">
            <w:pPr>
              <w:pStyle w:val="Tabletext"/>
              <w:jc w:val="center"/>
              <w:rPr>
                <w:lang w:eastAsia="en-GB"/>
              </w:rPr>
            </w:pPr>
            <w:r w:rsidRPr="00D3733D">
              <w:rPr>
                <w:lang w:eastAsia="en-GB"/>
              </w:rPr>
              <w:t>0.1768</w:t>
            </w:r>
          </w:p>
        </w:tc>
        <w:tc>
          <w:tcPr>
            <w:tcW w:w="556" w:type="pct"/>
            <w:noWrap/>
            <w:vAlign w:val="center"/>
          </w:tcPr>
          <w:p w14:paraId="5F347DD6" w14:textId="056BADB3" w:rsidR="00F91B99" w:rsidRPr="00D3733D" w:rsidRDefault="00E106AD" w:rsidP="0004054D">
            <w:pPr>
              <w:pStyle w:val="Tabletext"/>
              <w:jc w:val="center"/>
              <w:rPr>
                <w:lang w:eastAsia="en-GB"/>
              </w:rPr>
            </w:pPr>
            <w:r w:rsidRPr="00D3733D">
              <w:rPr>
                <w:lang w:eastAsia="en-GB"/>
              </w:rPr>
              <w:t>−</w:t>
            </w:r>
            <w:r w:rsidR="00F91B99" w:rsidRPr="00D3733D">
              <w:rPr>
                <w:lang w:eastAsia="en-GB"/>
              </w:rPr>
              <w:t>0.1768</w:t>
            </w:r>
          </w:p>
        </w:tc>
        <w:tc>
          <w:tcPr>
            <w:tcW w:w="556" w:type="pct"/>
            <w:noWrap/>
            <w:vAlign w:val="center"/>
          </w:tcPr>
          <w:p w14:paraId="7BCC7612" w14:textId="77777777" w:rsidR="00F91B99" w:rsidRPr="00D3733D" w:rsidRDefault="00F91B99" w:rsidP="0004054D">
            <w:pPr>
              <w:pStyle w:val="Tabletext"/>
              <w:jc w:val="center"/>
              <w:rPr>
                <w:lang w:eastAsia="en-GB"/>
              </w:rPr>
            </w:pPr>
            <w:r w:rsidRPr="00D3733D">
              <w:rPr>
                <w:lang w:eastAsia="en-GB"/>
              </w:rPr>
              <w:t>0.1768</w:t>
            </w:r>
          </w:p>
        </w:tc>
        <w:tc>
          <w:tcPr>
            <w:tcW w:w="556" w:type="pct"/>
            <w:noWrap/>
            <w:vAlign w:val="center"/>
          </w:tcPr>
          <w:p w14:paraId="6DDA8FFD" w14:textId="77777777" w:rsidR="00F91B99" w:rsidRPr="00D3733D" w:rsidRDefault="00F91B99" w:rsidP="0004054D">
            <w:pPr>
              <w:pStyle w:val="Tabletext"/>
              <w:jc w:val="center"/>
              <w:rPr>
                <w:lang w:eastAsia="en-GB"/>
              </w:rPr>
            </w:pPr>
            <w:r w:rsidRPr="00D3733D">
              <w:rPr>
                <w:lang w:eastAsia="en-GB"/>
              </w:rPr>
              <w:t>0</w:t>
            </w:r>
          </w:p>
        </w:tc>
      </w:tr>
      <w:tr w:rsidR="00F91B99" w:rsidRPr="00D3733D" w14:paraId="5DA75295" w14:textId="77777777" w:rsidTr="0004054D">
        <w:trPr>
          <w:trHeight w:val="300"/>
          <w:jc w:val="center"/>
        </w:trPr>
        <w:tc>
          <w:tcPr>
            <w:tcW w:w="812" w:type="pct"/>
            <w:vMerge/>
            <w:noWrap/>
            <w:vAlign w:val="center"/>
          </w:tcPr>
          <w:p w14:paraId="58513517" w14:textId="77777777" w:rsidR="00F91B99" w:rsidRPr="00D3733D" w:rsidRDefault="00F91B99" w:rsidP="0004054D">
            <w:pPr>
              <w:pStyle w:val="Tabletext"/>
              <w:rPr>
                <w:lang w:eastAsia="en-GB"/>
              </w:rPr>
            </w:pPr>
          </w:p>
        </w:tc>
        <w:tc>
          <w:tcPr>
            <w:tcW w:w="226" w:type="pct"/>
            <w:noWrap/>
            <w:vAlign w:val="center"/>
          </w:tcPr>
          <w:p w14:paraId="3E6EA71F" w14:textId="77777777" w:rsidR="00F91B99" w:rsidRPr="00D3733D" w:rsidRDefault="00F91B99" w:rsidP="0004054D">
            <w:pPr>
              <w:pStyle w:val="Tabletext"/>
              <w:jc w:val="center"/>
              <w:rPr>
                <w:lang w:eastAsia="en-GB"/>
              </w:rPr>
            </w:pPr>
            <w:r w:rsidRPr="00D3733D">
              <w:rPr>
                <w:lang w:eastAsia="en-GB"/>
              </w:rPr>
              <w:t>8</w:t>
            </w:r>
          </w:p>
        </w:tc>
        <w:tc>
          <w:tcPr>
            <w:tcW w:w="203" w:type="pct"/>
            <w:noWrap/>
            <w:vAlign w:val="center"/>
          </w:tcPr>
          <w:p w14:paraId="360E1C17" w14:textId="77777777" w:rsidR="00F91B99" w:rsidRPr="00D3733D" w:rsidRDefault="00F91B99" w:rsidP="0004054D">
            <w:pPr>
              <w:pStyle w:val="Tabletext"/>
              <w:jc w:val="center"/>
              <w:rPr>
                <w:lang w:eastAsia="en-GB"/>
              </w:rPr>
            </w:pPr>
            <w:r w:rsidRPr="00D3733D">
              <w:rPr>
                <w:lang w:eastAsia="en-GB"/>
              </w:rPr>
              <w:t>2</w:t>
            </w:r>
          </w:p>
        </w:tc>
        <w:tc>
          <w:tcPr>
            <w:tcW w:w="754" w:type="pct"/>
            <w:noWrap/>
            <w:vAlign w:val="center"/>
          </w:tcPr>
          <w:p w14:paraId="5658714D" w14:textId="77777777" w:rsidR="00F91B99" w:rsidRPr="00D3733D" w:rsidRDefault="00F91B99" w:rsidP="0004054D">
            <w:pPr>
              <w:pStyle w:val="Tabletext"/>
              <w:jc w:val="center"/>
              <w:rPr>
                <w:lang w:eastAsia="en-GB"/>
              </w:rPr>
            </w:pPr>
            <w:r w:rsidRPr="00D3733D">
              <w:rPr>
                <w:lang w:eastAsia="en-GB"/>
              </w:rPr>
              <w:t>E</w:t>
            </w:r>
          </w:p>
        </w:tc>
        <w:tc>
          <w:tcPr>
            <w:tcW w:w="339" w:type="pct"/>
            <w:noWrap/>
            <w:vAlign w:val="center"/>
          </w:tcPr>
          <w:p w14:paraId="19FF73BD" w14:textId="77777777" w:rsidR="00F91B99" w:rsidRPr="00D3733D" w:rsidRDefault="00F91B99" w:rsidP="0004054D">
            <w:pPr>
              <w:pStyle w:val="Tabletext"/>
              <w:jc w:val="center"/>
              <w:rPr>
                <w:lang w:eastAsia="en-GB"/>
              </w:rPr>
            </w:pPr>
            <w:r w:rsidRPr="00D3733D">
              <w:rPr>
                <w:lang w:eastAsia="en-GB"/>
              </w:rPr>
              <w:t>180</w:t>
            </w:r>
          </w:p>
        </w:tc>
        <w:tc>
          <w:tcPr>
            <w:tcW w:w="488" w:type="pct"/>
            <w:noWrap/>
            <w:vAlign w:val="center"/>
          </w:tcPr>
          <w:p w14:paraId="7807C830" w14:textId="77777777" w:rsidR="00F91B99" w:rsidRPr="00D3733D" w:rsidRDefault="00F91B99" w:rsidP="0004054D">
            <w:pPr>
              <w:pStyle w:val="Tabletext"/>
              <w:jc w:val="center"/>
              <w:rPr>
                <w:lang w:eastAsia="en-GB"/>
              </w:rPr>
            </w:pPr>
            <w:r w:rsidRPr="00D3733D">
              <w:rPr>
                <w:lang w:eastAsia="en-GB"/>
              </w:rPr>
              <w:t>0</w:t>
            </w:r>
          </w:p>
        </w:tc>
        <w:tc>
          <w:tcPr>
            <w:tcW w:w="510" w:type="pct"/>
            <w:noWrap/>
            <w:vAlign w:val="center"/>
          </w:tcPr>
          <w:p w14:paraId="5D97D1EC" w14:textId="77777777" w:rsidR="00F91B99" w:rsidRPr="00D3733D" w:rsidRDefault="00F91B99" w:rsidP="0004054D">
            <w:pPr>
              <w:pStyle w:val="Tabletext"/>
              <w:jc w:val="center"/>
              <w:rPr>
                <w:lang w:eastAsia="en-GB"/>
              </w:rPr>
            </w:pPr>
            <w:r w:rsidRPr="00D3733D">
              <w:rPr>
                <w:lang w:eastAsia="en-GB"/>
              </w:rPr>
              <w:t>0.1768</w:t>
            </w:r>
          </w:p>
        </w:tc>
        <w:tc>
          <w:tcPr>
            <w:tcW w:w="556" w:type="pct"/>
            <w:noWrap/>
            <w:vAlign w:val="center"/>
          </w:tcPr>
          <w:p w14:paraId="245D2793" w14:textId="27A4008F" w:rsidR="00F91B99" w:rsidRPr="00D3733D" w:rsidRDefault="00E106AD" w:rsidP="0004054D">
            <w:pPr>
              <w:pStyle w:val="Tabletext"/>
              <w:jc w:val="center"/>
              <w:rPr>
                <w:lang w:eastAsia="en-GB"/>
              </w:rPr>
            </w:pPr>
            <w:r w:rsidRPr="00D3733D">
              <w:rPr>
                <w:lang w:eastAsia="en-GB"/>
              </w:rPr>
              <w:t>−</w:t>
            </w:r>
            <w:r w:rsidR="00F91B99" w:rsidRPr="00D3733D">
              <w:rPr>
                <w:lang w:eastAsia="en-GB"/>
              </w:rPr>
              <w:t>0.25</w:t>
            </w:r>
          </w:p>
        </w:tc>
        <w:tc>
          <w:tcPr>
            <w:tcW w:w="556" w:type="pct"/>
            <w:noWrap/>
            <w:vAlign w:val="center"/>
          </w:tcPr>
          <w:p w14:paraId="24C3E7E7" w14:textId="77777777" w:rsidR="00F91B99" w:rsidRPr="00D3733D" w:rsidRDefault="00F91B99" w:rsidP="0004054D">
            <w:pPr>
              <w:pStyle w:val="Tabletext"/>
              <w:jc w:val="center"/>
              <w:rPr>
                <w:lang w:eastAsia="en-GB"/>
              </w:rPr>
            </w:pPr>
            <w:r w:rsidRPr="00D3733D">
              <w:rPr>
                <w:lang w:eastAsia="en-GB"/>
              </w:rPr>
              <w:t>0</w:t>
            </w:r>
          </w:p>
        </w:tc>
        <w:tc>
          <w:tcPr>
            <w:tcW w:w="556" w:type="pct"/>
            <w:noWrap/>
            <w:vAlign w:val="center"/>
          </w:tcPr>
          <w:p w14:paraId="0AA456EC" w14:textId="77777777" w:rsidR="00F91B99" w:rsidRPr="00D3733D" w:rsidRDefault="00F91B99" w:rsidP="0004054D">
            <w:pPr>
              <w:pStyle w:val="Tabletext"/>
              <w:jc w:val="center"/>
              <w:rPr>
                <w:lang w:eastAsia="en-GB"/>
              </w:rPr>
            </w:pPr>
            <w:r w:rsidRPr="00D3733D">
              <w:rPr>
                <w:lang w:eastAsia="en-GB"/>
              </w:rPr>
              <w:t>0</w:t>
            </w:r>
          </w:p>
        </w:tc>
      </w:tr>
      <w:tr w:rsidR="00F91B99" w:rsidRPr="00D3733D" w14:paraId="64E4ABB1" w14:textId="77777777" w:rsidTr="0004054D">
        <w:trPr>
          <w:trHeight w:val="300"/>
          <w:jc w:val="center"/>
        </w:trPr>
        <w:tc>
          <w:tcPr>
            <w:tcW w:w="812" w:type="pct"/>
            <w:vMerge/>
            <w:noWrap/>
            <w:vAlign w:val="center"/>
          </w:tcPr>
          <w:p w14:paraId="7717F677" w14:textId="77777777" w:rsidR="00F91B99" w:rsidRPr="00D3733D" w:rsidRDefault="00F91B99" w:rsidP="0004054D">
            <w:pPr>
              <w:pStyle w:val="Tabletext"/>
              <w:rPr>
                <w:lang w:eastAsia="en-GB"/>
              </w:rPr>
            </w:pPr>
          </w:p>
        </w:tc>
        <w:tc>
          <w:tcPr>
            <w:tcW w:w="226" w:type="pct"/>
            <w:noWrap/>
            <w:vAlign w:val="center"/>
          </w:tcPr>
          <w:p w14:paraId="6D57395A" w14:textId="77777777" w:rsidR="00F91B99" w:rsidRPr="00D3733D" w:rsidRDefault="00F91B99" w:rsidP="0004054D">
            <w:pPr>
              <w:pStyle w:val="Tabletext"/>
              <w:jc w:val="center"/>
              <w:rPr>
                <w:lang w:eastAsia="en-GB"/>
              </w:rPr>
            </w:pPr>
            <w:r w:rsidRPr="00D3733D">
              <w:rPr>
                <w:lang w:eastAsia="en-GB"/>
              </w:rPr>
              <w:t>8</w:t>
            </w:r>
          </w:p>
        </w:tc>
        <w:tc>
          <w:tcPr>
            <w:tcW w:w="203" w:type="pct"/>
            <w:noWrap/>
            <w:vAlign w:val="center"/>
          </w:tcPr>
          <w:p w14:paraId="464010EE" w14:textId="77777777" w:rsidR="00F91B99" w:rsidRPr="00D3733D" w:rsidRDefault="00F91B99" w:rsidP="0004054D">
            <w:pPr>
              <w:pStyle w:val="Tabletext"/>
              <w:jc w:val="center"/>
              <w:rPr>
                <w:lang w:eastAsia="en-GB"/>
              </w:rPr>
            </w:pPr>
            <w:r w:rsidRPr="00D3733D">
              <w:rPr>
                <w:lang w:eastAsia="en-GB"/>
              </w:rPr>
              <w:t>2</w:t>
            </w:r>
          </w:p>
        </w:tc>
        <w:tc>
          <w:tcPr>
            <w:tcW w:w="754" w:type="pct"/>
            <w:noWrap/>
            <w:vAlign w:val="center"/>
          </w:tcPr>
          <w:p w14:paraId="22D64F35" w14:textId="77777777" w:rsidR="00F91B99" w:rsidRPr="00D3733D" w:rsidRDefault="00F91B99" w:rsidP="0004054D">
            <w:pPr>
              <w:pStyle w:val="Tabletext"/>
              <w:jc w:val="center"/>
              <w:rPr>
                <w:lang w:eastAsia="en-GB"/>
              </w:rPr>
            </w:pPr>
            <w:r w:rsidRPr="00D3733D">
              <w:rPr>
                <w:lang w:eastAsia="en-GB"/>
              </w:rPr>
              <w:t>F</w:t>
            </w:r>
          </w:p>
        </w:tc>
        <w:tc>
          <w:tcPr>
            <w:tcW w:w="339" w:type="pct"/>
            <w:noWrap/>
            <w:vAlign w:val="center"/>
          </w:tcPr>
          <w:p w14:paraId="12A96871" w14:textId="77777777" w:rsidR="00F91B99" w:rsidRPr="00D3733D" w:rsidRDefault="00F91B99" w:rsidP="0004054D">
            <w:pPr>
              <w:pStyle w:val="Tabletext"/>
              <w:jc w:val="center"/>
              <w:rPr>
                <w:lang w:eastAsia="en-GB"/>
              </w:rPr>
            </w:pPr>
            <w:r w:rsidRPr="00D3733D">
              <w:rPr>
                <w:lang w:eastAsia="en-GB"/>
              </w:rPr>
              <w:t>225</w:t>
            </w:r>
          </w:p>
        </w:tc>
        <w:tc>
          <w:tcPr>
            <w:tcW w:w="488" w:type="pct"/>
            <w:noWrap/>
            <w:vAlign w:val="center"/>
          </w:tcPr>
          <w:p w14:paraId="081875C5" w14:textId="77777777" w:rsidR="00F91B99" w:rsidRPr="00D3733D" w:rsidRDefault="00F91B99" w:rsidP="0004054D">
            <w:pPr>
              <w:pStyle w:val="Tabletext"/>
              <w:jc w:val="center"/>
              <w:rPr>
                <w:lang w:eastAsia="en-GB"/>
              </w:rPr>
            </w:pPr>
            <w:r w:rsidRPr="00D3733D">
              <w:rPr>
                <w:lang w:eastAsia="en-GB"/>
              </w:rPr>
              <w:t>0</w:t>
            </w:r>
          </w:p>
        </w:tc>
        <w:tc>
          <w:tcPr>
            <w:tcW w:w="510" w:type="pct"/>
            <w:noWrap/>
            <w:vAlign w:val="center"/>
          </w:tcPr>
          <w:p w14:paraId="2D6ABB51" w14:textId="77777777" w:rsidR="00F91B99" w:rsidRPr="00D3733D" w:rsidRDefault="00F91B99" w:rsidP="0004054D">
            <w:pPr>
              <w:pStyle w:val="Tabletext"/>
              <w:jc w:val="center"/>
              <w:rPr>
                <w:lang w:eastAsia="en-GB"/>
              </w:rPr>
            </w:pPr>
            <w:r w:rsidRPr="00D3733D">
              <w:rPr>
                <w:lang w:eastAsia="en-GB"/>
              </w:rPr>
              <w:t>0.1768</w:t>
            </w:r>
          </w:p>
        </w:tc>
        <w:tc>
          <w:tcPr>
            <w:tcW w:w="556" w:type="pct"/>
            <w:noWrap/>
            <w:vAlign w:val="center"/>
          </w:tcPr>
          <w:p w14:paraId="72A0E777" w14:textId="3BCE1D07" w:rsidR="00F91B99" w:rsidRPr="00D3733D" w:rsidRDefault="00E106AD" w:rsidP="0004054D">
            <w:pPr>
              <w:pStyle w:val="Tabletext"/>
              <w:jc w:val="center"/>
              <w:rPr>
                <w:lang w:eastAsia="en-GB"/>
              </w:rPr>
            </w:pPr>
            <w:r w:rsidRPr="00D3733D">
              <w:rPr>
                <w:lang w:eastAsia="en-GB"/>
              </w:rPr>
              <w:t>−</w:t>
            </w:r>
            <w:r w:rsidR="00F91B99" w:rsidRPr="00D3733D">
              <w:rPr>
                <w:lang w:eastAsia="en-GB"/>
              </w:rPr>
              <w:t>0.1768</w:t>
            </w:r>
          </w:p>
        </w:tc>
        <w:tc>
          <w:tcPr>
            <w:tcW w:w="556" w:type="pct"/>
            <w:noWrap/>
            <w:vAlign w:val="center"/>
          </w:tcPr>
          <w:p w14:paraId="21DCC6A7" w14:textId="331265A3" w:rsidR="00F91B99" w:rsidRPr="00D3733D" w:rsidRDefault="00E106AD" w:rsidP="0004054D">
            <w:pPr>
              <w:pStyle w:val="Tabletext"/>
              <w:jc w:val="center"/>
              <w:rPr>
                <w:lang w:eastAsia="en-GB"/>
              </w:rPr>
            </w:pPr>
            <w:r w:rsidRPr="00D3733D">
              <w:rPr>
                <w:lang w:eastAsia="en-GB"/>
              </w:rPr>
              <w:t>−</w:t>
            </w:r>
            <w:r w:rsidR="00F91B99" w:rsidRPr="00D3733D">
              <w:rPr>
                <w:lang w:eastAsia="en-GB"/>
              </w:rPr>
              <w:t>0.1768</w:t>
            </w:r>
          </w:p>
        </w:tc>
        <w:tc>
          <w:tcPr>
            <w:tcW w:w="556" w:type="pct"/>
            <w:noWrap/>
            <w:vAlign w:val="center"/>
          </w:tcPr>
          <w:p w14:paraId="2DBDC96A" w14:textId="77777777" w:rsidR="00F91B99" w:rsidRPr="00D3733D" w:rsidRDefault="00F91B99" w:rsidP="0004054D">
            <w:pPr>
              <w:pStyle w:val="Tabletext"/>
              <w:jc w:val="center"/>
              <w:rPr>
                <w:lang w:eastAsia="en-GB"/>
              </w:rPr>
            </w:pPr>
            <w:r w:rsidRPr="00D3733D">
              <w:rPr>
                <w:lang w:eastAsia="en-GB"/>
              </w:rPr>
              <w:t>0</w:t>
            </w:r>
          </w:p>
        </w:tc>
      </w:tr>
      <w:tr w:rsidR="00F91B99" w:rsidRPr="00D3733D" w14:paraId="0BE5DA57" w14:textId="77777777" w:rsidTr="0004054D">
        <w:trPr>
          <w:trHeight w:val="300"/>
          <w:jc w:val="center"/>
        </w:trPr>
        <w:tc>
          <w:tcPr>
            <w:tcW w:w="812" w:type="pct"/>
            <w:vMerge/>
            <w:noWrap/>
            <w:vAlign w:val="center"/>
          </w:tcPr>
          <w:p w14:paraId="339B8A61" w14:textId="77777777" w:rsidR="00F91B99" w:rsidRPr="00D3733D" w:rsidRDefault="00F91B99" w:rsidP="0004054D">
            <w:pPr>
              <w:pStyle w:val="Tabletext"/>
              <w:rPr>
                <w:lang w:eastAsia="en-GB"/>
              </w:rPr>
            </w:pPr>
          </w:p>
        </w:tc>
        <w:tc>
          <w:tcPr>
            <w:tcW w:w="226" w:type="pct"/>
            <w:noWrap/>
            <w:vAlign w:val="center"/>
          </w:tcPr>
          <w:p w14:paraId="71188659" w14:textId="77777777" w:rsidR="00F91B99" w:rsidRPr="00D3733D" w:rsidRDefault="00F91B99" w:rsidP="0004054D">
            <w:pPr>
              <w:pStyle w:val="Tabletext"/>
              <w:jc w:val="center"/>
              <w:rPr>
                <w:lang w:eastAsia="en-GB"/>
              </w:rPr>
            </w:pPr>
            <w:r w:rsidRPr="00D3733D">
              <w:rPr>
                <w:lang w:eastAsia="en-GB"/>
              </w:rPr>
              <w:t>8</w:t>
            </w:r>
          </w:p>
        </w:tc>
        <w:tc>
          <w:tcPr>
            <w:tcW w:w="203" w:type="pct"/>
            <w:noWrap/>
            <w:vAlign w:val="center"/>
          </w:tcPr>
          <w:p w14:paraId="54E6FFBD" w14:textId="77777777" w:rsidR="00F91B99" w:rsidRPr="00D3733D" w:rsidRDefault="00F91B99" w:rsidP="0004054D">
            <w:pPr>
              <w:pStyle w:val="Tabletext"/>
              <w:jc w:val="center"/>
              <w:rPr>
                <w:lang w:eastAsia="en-GB"/>
              </w:rPr>
            </w:pPr>
            <w:r w:rsidRPr="00D3733D">
              <w:rPr>
                <w:lang w:eastAsia="en-GB"/>
              </w:rPr>
              <w:t>2</w:t>
            </w:r>
          </w:p>
        </w:tc>
        <w:tc>
          <w:tcPr>
            <w:tcW w:w="754" w:type="pct"/>
            <w:noWrap/>
            <w:vAlign w:val="center"/>
          </w:tcPr>
          <w:p w14:paraId="3CEDD5CB" w14:textId="77777777" w:rsidR="00F91B99" w:rsidRPr="00D3733D" w:rsidRDefault="00F91B99" w:rsidP="0004054D">
            <w:pPr>
              <w:pStyle w:val="Tabletext"/>
              <w:jc w:val="center"/>
              <w:rPr>
                <w:lang w:eastAsia="en-GB"/>
              </w:rPr>
            </w:pPr>
            <w:r w:rsidRPr="00D3733D">
              <w:rPr>
                <w:lang w:eastAsia="en-GB"/>
              </w:rPr>
              <w:t>G</w:t>
            </w:r>
          </w:p>
        </w:tc>
        <w:tc>
          <w:tcPr>
            <w:tcW w:w="339" w:type="pct"/>
            <w:noWrap/>
            <w:vAlign w:val="center"/>
          </w:tcPr>
          <w:p w14:paraId="0B2FA850" w14:textId="77777777" w:rsidR="00F91B99" w:rsidRPr="00D3733D" w:rsidRDefault="00F91B99" w:rsidP="0004054D">
            <w:pPr>
              <w:pStyle w:val="Tabletext"/>
              <w:jc w:val="center"/>
              <w:rPr>
                <w:lang w:eastAsia="en-GB"/>
              </w:rPr>
            </w:pPr>
            <w:r w:rsidRPr="00D3733D">
              <w:rPr>
                <w:lang w:eastAsia="en-GB"/>
              </w:rPr>
              <w:t>270</w:t>
            </w:r>
          </w:p>
        </w:tc>
        <w:tc>
          <w:tcPr>
            <w:tcW w:w="488" w:type="pct"/>
            <w:noWrap/>
            <w:vAlign w:val="center"/>
          </w:tcPr>
          <w:p w14:paraId="3E58B731" w14:textId="77777777" w:rsidR="00F91B99" w:rsidRPr="00D3733D" w:rsidRDefault="00F91B99" w:rsidP="0004054D">
            <w:pPr>
              <w:pStyle w:val="Tabletext"/>
              <w:jc w:val="center"/>
              <w:rPr>
                <w:lang w:eastAsia="en-GB"/>
              </w:rPr>
            </w:pPr>
            <w:r w:rsidRPr="00D3733D">
              <w:rPr>
                <w:lang w:eastAsia="en-GB"/>
              </w:rPr>
              <w:t>0</w:t>
            </w:r>
          </w:p>
        </w:tc>
        <w:tc>
          <w:tcPr>
            <w:tcW w:w="510" w:type="pct"/>
            <w:noWrap/>
            <w:vAlign w:val="center"/>
          </w:tcPr>
          <w:p w14:paraId="6C789A21" w14:textId="77777777" w:rsidR="00F91B99" w:rsidRPr="00D3733D" w:rsidRDefault="00F91B99" w:rsidP="0004054D">
            <w:pPr>
              <w:pStyle w:val="Tabletext"/>
              <w:jc w:val="center"/>
              <w:rPr>
                <w:lang w:eastAsia="en-GB"/>
              </w:rPr>
            </w:pPr>
            <w:r w:rsidRPr="00D3733D">
              <w:rPr>
                <w:lang w:eastAsia="en-GB"/>
              </w:rPr>
              <w:t>0.1768</w:t>
            </w:r>
          </w:p>
        </w:tc>
        <w:tc>
          <w:tcPr>
            <w:tcW w:w="556" w:type="pct"/>
            <w:noWrap/>
            <w:vAlign w:val="center"/>
          </w:tcPr>
          <w:p w14:paraId="69BDE131" w14:textId="77777777" w:rsidR="00F91B99" w:rsidRPr="00D3733D" w:rsidRDefault="00F91B99" w:rsidP="0004054D">
            <w:pPr>
              <w:pStyle w:val="Tabletext"/>
              <w:jc w:val="center"/>
              <w:rPr>
                <w:lang w:eastAsia="en-GB"/>
              </w:rPr>
            </w:pPr>
            <w:r w:rsidRPr="00D3733D">
              <w:rPr>
                <w:lang w:eastAsia="en-GB"/>
              </w:rPr>
              <w:t>0</w:t>
            </w:r>
          </w:p>
        </w:tc>
        <w:tc>
          <w:tcPr>
            <w:tcW w:w="556" w:type="pct"/>
            <w:noWrap/>
            <w:vAlign w:val="center"/>
          </w:tcPr>
          <w:p w14:paraId="347502B9" w14:textId="77777777" w:rsidR="00F91B99" w:rsidRPr="00D3733D" w:rsidRDefault="00F91B99" w:rsidP="0004054D">
            <w:pPr>
              <w:pStyle w:val="Tabletext"/>
              <w:jc w:val="center"/>
              <w:rPr>
                <w:lang w:eastAsia="en-GB"/>
              </w:rPr>
            </w:pPr>
            <w:r w:rsidRPr="00D3733D">
              <w:rPr>
                <w:lang w:eastAsia="en-GB"/>
              </w:rPr>
              <w:t>-0.25</w:t>
            </w:r>
          </w:p>
        </w:tc>
        <w:tc>
          <w:tcPr>
            <w:tcW w:w="556" w:type="pct"/>
            <w:noWrap/>
            <w:vAlign w:val="center"/>
          </w:tcPr>
          <w:p w14:paraId="07F63898" w14:textId="77777777" w:rsidR="00F91B99" w:rsidRPr="00D3733D" w:rsidRDefault="00F91B99" w:rsidP="0004054D">
            <w:pPr>
              <w:pStyle w:val="Tabletext"/>
              <w:jc w:val="center"/>
              <w:rPr>
                <w:lang w:eastAsia="en-GB"/>
              </w:rPr>
            </w:pPr>
            <w:r w:rsidRPr="00D3733D">
              <w:rPr>
                <w:lang w:eastAsia="en-GB"/>
              </w:rPr>
              <w:t>0</w:t>
            </w:r>
          </w:p>
        </w:tc>
      </w:tr>
      <w:tr w:rsidR="00F91B99" w:rsidRPr="00D3733D" w14:paraId="666A5D70" w14:textId="77777777" w:rsidTr="0004054D">
        <w:trPr>
          <w:trHeight w:val="300"/>
          <w:jc w:val="center"/>
        </w:trPr>
        <w:tc>
          <w:tcPr>
            <w:tcW w:w="812" w:type="pct"/>
            <w:vMerge/>
            <w:noWrap/>
            <w:vAlign w:val="center"/>
          </w:tcPr>
          <w:p w14:paraId="0BF5FB26" w14:textId="77777777" w:rsidR="00F91B99" w:rsidRPr="00D3733D" w:rsidRDefault="00F91B99" w:rsidP="0004054D">
            <w:pPr>
              <w:pStyle w:val="Tabletext"/>
              <w:rPr>
                <w:lang w:eastAsia="en-GB"/>
              </w:rPr>
            </w:pPr>
          </w:p>
        </w:tc>
        <w:tc>
          <w:tcPr>
            <w:tcW w:w="226" w:type="pct"/>
            <w:noWrap/>
            <w:vAlign w:val="center"/>
          </w:tcPr>
          <w:p w14:paraId="76B0957A" w14:textId="77777777" w:rsidR="00F91B99" w:rsidRPr="00D3733D" w:rsidRDefault="00F91B99" w:rsidP="0004054D">
            <w:pPr>
              <w:pStyle w:val="Tabletext"/>
              <w:jc w:val="center"/>
              <w:rPr>
                <w:lang w:eastAsia="en-GB"/>
              </w:rPr>
            </w:pPr>
            <w:r w:rsidRPr="00D3733D">
              <w:rPr>
                <w:lang w:eastAsia="en-GB"/>
              </w:rPr>
              <w:t>8</w:t>
            </w:r>
          </w:p>
        </w:tc>
        <w:tc>
          <w:tcPr>
            <w:tcW w:w="203" w:type="pct"/>
            <w:noWrap/>
            <w:vAlign w:val="center"/>
          </w:tcPr>
          <w:p w14:paraId="6F635DC2" w14:textId="77777777" w:rsidR="00F91B99" w:rsidRPr="00D3733D" w:rsidRDefault="00F91B99" w:rsidP="0004054D">
            <w:pPr>
              <w:pStyle w:val="Tabletext"/>
              <w:jc w:val="center"/>
              <w:rPr>
                <w:lang w:eastAsia="en-GB"/>
              </w:rPr>
            </w:pPr>
            <w:r w:rsidRPr="00D3733D">
              <w:rPr>
                <w:lang w:eastAsia="en-GB"/>
              </w:rPr>
              <w:t>2</w:t>
            </w:r>
          </w:p>
        </w:tc>
        <w:tc>
          <w:tcPr>
            <w:tcW w:w="754" w:type="pct"/>
            <w:noWrap/>
            <w:vAlign w:val="center"/>
          </w:tcPr>
          <w:p w14:paraId="5210BFCE" w14:textId="77777777" w:rsidR="00F91B99" w:rsidRPr="00D3733D" w:rsidRDefault="00F91B99" w:rsidP="0004054D">
            <w:pPr>
              <w:pStyle w:val="Tabletext"/>
              <w:jc w:val="center"/>
              <w:rPr>
                <w:lang w:eastAsia="en-GB"/>
              </w:rPr>
            </w:pPr>
            <w:r w:rsidRPr="00D3733D">
              <w:rPr>
                <w:lang w:eastAsia="en-GB"/>
              </w:rPr>
              <w:t>H</w:t>
            </w:r>
          </w:p>
        </w:tc>
        <w:tc>
          <w:tcPr>
            <w:tcW w:w="339" w:type="pct"/>
            <w:noWrap/>
            <w:vAlign w:val="center"/>
          </w:tcPr>
          <w:p w14:paraId="679B2411" w14:textId="77777777" w:rsidR="00F91B99" w:rsidRPr="00D3733D" w:rsidRDefault="00F91B99" w:rsidP="0004054D">
            <w:pPr>
              <w:pStyle w:val="Tabletext"/>
              <w:jc w:val="center"/>
              <w:rPr>
                <w:lang w:eastAsia="en-GB"/>
              </w:rPr>
            </w:pPr>
            <w:r w:rsidRPr="00D3733D">
              <w:rPr>
                <w:lang w:eastAsia="en-GB"/>
              </w:rPr>
              <w:t>315</w:t>
            </w:r>
          </w:p>
        </w:tc>
        <w:tc>
          <w:tcPr>
            <w:tcW w:w="488" w:type="pct"/>
            <w:noWrap/>
            <w:vAlign w:val="center"/>
          </w:tcPr>
          <w:p w14:paraId="45C37F09" w14:textId="77777777" w:rsidR="00F91B99" w:rsidRPr="00D3733D" w:rsidRDefault="00F91B99" w:rsidP="0004054D">
            <w:pPr>
              <w:pStyle w:val="Tabletext"/>
              <w:jc w:val="center"/>
              <w:rPr>
                <w:lang w:eastAsia="en-GB"/>
              </w:rPr>
            </w:pPr>
            <w:r w:rsidRPr="00D3733D">
              <w:rPr>
                <w:lang w:eastAsia="en-GB"/>
              </w:rPr>
              <w:t>0</w:t>
            </w:r>
          </w:p>
        </w:tc>
        <w:tc>
          <w:tcPr>
            <w:tcW w:w="510" w:type="pct"/>
            <w:noWrap/>
            <w:vAlign w:val="center"/>
          </w:tcPr>
          <w:p w14:paraId="77ED5475" w14:textId="77777777" w:rsidR="00F91B99" w:rsidRPr="00D3733D" w:rsidRDefault="00F91B99" w:rsidP="0004054D">
            <w:pPr>
              <w:pStyle w:val="Tabletext"/>
              <w:jc w:val="center"/>
              <w:rPr>
                <w:lang w:eastAsia="en-GB"/>
              </w:rPr>
            </w:pPr>
            <w:r w:rsidRPr="00D3733D">
              <w:rPr>
                <w:lang w:eastAsia="en-GB"/>
              </w:rPr>
              <w:t>0.1768</w:t>
            </w:r>
          </w:p>
        </w:tc>
        <w:tc>
          <w:tcPr>
            <w:tcW w:w="556" w:type="pct"/>
            <w:noWrap/>
            <w:vAlign w:val="center"/>
          </w:tcPr>
          <w:p w14:paraId="66CE04B0" w14:textId="77777777" w:rsidR="00F91B99" w:rsidRPr="00D3733D" w:rsidRDefault="00F91B99" w:rsidP="0004054D">
            <w:pPr>
              <w:pStyle w:val="Tabletext"/>
              <w:jc w:val="center"/>
              <w:rPr>
                <w:lang w:eastAsia="en-GB"/>
              </w:rPr>
            </w:pPr>
            <w:r w:rsidRPr="00D3733D">
              <w:rPr>
                <w:lang w:eastAsia="en-GB"/>
              </w:rPr>
              <w:t>0.1768</w:t>
            </w:r>
          </w:p>
        </w:tc>
        <w:tc>
          <w:tcPr>
            <w:tcW w:w="556" w:type="pct"/>
            <w:noWrap/>
            <w:vAlign w:val="center"/>
          </w:tcPr>
          <w:p w14:paraId="0896BB44" w14:textId="011F620C" w:rsidR="00F91B99" w:rsidRPr="00D3733D" w:rsidRDefault="00E106AD" w:rsidP="0004054D">
            <w:pPr>
              <w:pStyle w:val="Tabletext"/>
              <w:jc w:val="center"/>
              <w:rPr>
                <w:lang w:eastAsia="en-GB"/>
              </w:rPr>
            </w:pPr>
            <w:r w:rsidRPr="00D3733D">
              <w:rPr>
                <w:lang w:eastAsia="en-GB"/>
              </w:rPr>
              <w:t>−</w:t>
            </w:r>
            <w:r w:rsidR="00F91B99" w:rsidRPr="00D3733D">
              <w:rPr>
                <w:lang w:eastAsia="en-GB"/>
              </w:rPr>
              <w:t>0.1768</w:t>
            </w:r>
          </w:p>
        </w:tc>
        <w:tc>
          <w:tcPr>
            <w:tcW w:w="556" w:type="pct"/>
            <w:noWrap/>
            <w:vAlign w:val="center"/>
          </w:tcPr>
          <w:p w14:paraId="199AE5B0" w14:textId="77777777" w:rsidR="00F91B99" w:rsidRPr="00D3733D" w:rsidRDefault="00F91B99" w:rsidP="0004054D">
            <w:pPr>
              <w:pStyle w:val="Tabletext"/>
              <w:jc w:val="center"/>
              <w:rPr>
                <w:lang w:eastAsia="en-GB"/>
              </w:rPr>
            </w:pPr>
            <w:r w:rsidRPr="00D3733D">
              <w:rPr>
                <w:lang w:eastAsia="en-GB"/>
              </w:rPr>
              <w:t>0</w:t>
            </w:r>
          </w:p>
        </w:tc>
      </w:tr>
      <w:tr w:rsidR="00F91B99" w:rsidRPr="00D3733D" w14:paraId="026B8CB8" w14:textId="77777777" w:rsidTr="0004054D">
        <w:trPr>
          <w:trHeight w:val="300"/>
          <w:jc w:val="center"/>
        </w:trPr>
        <w:tc>
          <w:tcPr>
            <w:tcW w:w="812" w:type="pct"/>
            <w:vMerge w:val="restart"/>
            <w:noWrap/>
            <w:vAlign w:val="center"/>
          </w:tcPr>
          <w:p w14:paraId="198F7CFD" w14:textId="4F3A5A7C" w:rsidR="00F91B99" w:rsidRPr="00D3733D" w:rsidRDefault="00F91B99" w:rsidP="00D24432">
            <w:pPr>
              <w:pStyle w:val="Tabletext"/>
              <w:keepNext/>
              <w:keepLines/>
              <w:rPr>
                <w:lang w:eastAsia="en-GB"/>
              </w:rPr>
            </w:pPr>
            <w:r w:rsidRPr="00D3733D">
              <w:rPr>
                <w:lang w:eastAsia="en-GB"/>
              </w:rPr>
              <w:t>C</w:t>
            </w:r>
            <w:r w:rsidR="001A2A12" w:rsidRPr="00D3733D">
              <w:rPr>
                <w:lang w:eastAsia="en-GB"/>
              </w:rPr>
              <w:t>ube</w:t>
            </w:r>
          </w:p>
        </w:tc>
        <w:tc>
          <w:tcPr>
            <w:tcW w:w="226" w:type="pct"/>
            <w:noWrap/>
            <w:vAlign w:val="center"/>
          </w:tcPr>
          <w:p w14:paraId="30BAAD95" w14:textId="77777777" w:rsidR="00F91B99" w:rsidRPr="00D3733D" w:rsidRDefault="00F91B99" w:rsidP="0004054D">
            <w:pPr>
              <w:pStyle w:val="Tabletext"/>
              <w:jc w:val="center"/>
              <w:rPr>
                <w:lang w:eastAsia="en-GB"/>
              </w:rPr>
            </w:pPr>
            <w:r w:rsidRPr="00D3733D">
              <w:rPr>
                <w:lang w:eastAsia="en-GB"/>
              </w:rPr>
              <w:t>8</w:t>
            </w:r>
          </w:p>
        </w:tc>
        <w:tc>
          <w:tcPr>
            <w:tcW w:w="203" w:type="pct"/>
            <w:noWrap/>
            <w:vAlign w:val="center"/>
          </w:tcPr>
          <w:p w14:paraId="04A20566" w14:textId="77777777" w:rsidR="00F91B99" w:rsidRPr="00D3733D" w:rsidRDefault="00F91B99" w:rsidP="0004054D">
            <w:pPr>
              <w:pStyle w:val="Tabletext"/>
              <w:jc w:val="center"/>
              <w:rPr>
                <w:lang w:eastAsia="en-GB"/>
              </w:rPr>
            </w:pPr>
            <w:r w:rsidRPr="00D3733D">
              <w:rPr>
                <w:lang w:eastAsia="en-GB"/>
              </w:rPr>
              <w:t>3</w:t>
            </w:r>
          </w:p>
        </w:tc>
        <w:tc>
          <w:tcPr>
            <w:tcW w:w="754" w:type="pct"/>
            <w:noWrap/>
            <w:vAlign w:val="center"/>
          </w:tcPr>
          <w:p w14:paraId="56B5CC7B" w14:textId="77777777" w:rsidR="00F91B99" w:rsidRPr="00D3733D" w:rsidRDefault="00F91B99" w:rsidP="0004054D">
            <w:pPr>
              <w:pStyle w:val="Tabletext"/>
              <w:jc w:val="center"/>
              <w:rPr>
                <w:lang w:eastAsia="en-GB"/>
              </w:rPr>
            </w:pPr>
            <w:r w:rsidRPr="00D3733D">
              <w:rPr>
                <w:lang w:eastAsia="en-GB"/>
              </w:rPr>
              <w:t>A</w:t>
            </w:r>
          </w:p>
        </w:tc>
        <w:tc>
          <w:tcPr>
            <w:tcW w:w="339" w:type="pct"/>
            <w:noWrap/>
            <w:vAlign w:val="center"/>
          </w:tcPr>
          <w:p w14:paraId="17726DE4" w14:textId="77777777" w:rsidR="00F91B99" w:rsidRPr="00D3733D" w:rsidRDefault="00F91B99" w:rsidP="0004054D">
            <w:pPr>
              <w:pStyle w:val="Tabletext"/>
              <w:jc w:val="center"/>
              <w:rPr>
                <w:lang w:eastAsia="en-GB"/>
              </w:rPr>
            </w:pPr>
            <w:r w:rsidRPr="00D3733D">
              <w:rPr>
                <w:lang w:eastAsia="en-GB"/>
              </w:rPr>
              <w:t>45</w:t>
            </w:r>
          </w:p>
        </w:tc>
        <w:tc>
          <w:tcPr>
            <w:tcW w:w="488" w:type="pct"/>
            <w:noWrap/>
            <w:vAlign w:val="center"/>
          </w:tcPr>
          <w:p w14:paraId="1BEE8A30" w14:textId="42619616" w:rsidR="00F91B99" w:rsidRPr="00D3733D" w:rsidRDefault="00E106AD" w:rsidP="0004054D">
            <w:pPr>
              <w:pStyle w:val="Tabletext"/>
              <w:jc w:val="center"/>
              <w:rPr>
                <w:lang w:eastAsia="en-GB"/>
              </w:rPr>
            </w:pPr>
            <w:r w:rsidRPr="00D3733D">
              <w:rPr>
                <w:lang w:eastAsia="en-GB"/>
              </w:rPr>
              <w:t>−</w:t>
            </w:r>
            <w:r w:rsidR="00F91B99" w:rsidRPr="00D3733D">
              <w:rPr>
                <w:lang w:eastAsia="en-GB"/>
              </w:rPr>
              <w:t>35.26</w:t>
            </w:r>
          </w:p>
        </w:tc>
        <w:tc>
          <w:tcPr>
            <w:tcW w:w="510" w:type="pct"/>
            <w:noWrap/>
            <w:vAlign w:val="center"/>
          </w:tcPr>
          <w:p w14:paraId="29381C6B" w14:textId="77777777" w:rsidR="00F91B99" w:rsidRPr="00D3733D" w:rsidRDefault="00F91B99" w:rsidP="0004054D">
            <w:pPr>
              <w:pStyle w:val="Tabletext"/>
              <w:jc w:val="center"/>
              <w:rPr>
                <w:lang w:eastAsia="en-GB"/>
              </w:rPr>
            </w:pPr>
            <w:r w:rsidRPr="00D3733D">
              <w:rPr>
                <w:lang w:eastAsia="en-GB"/>
              </w:rPr>
              <w:t>0.1768</w:t>
            </w:r>
          </w:p>
        </w:tc>
        <w:tc>
          <w:tcPr>
            <w:tcW w:w="556" w:type="pct"/>
            <w:noWrap/>
            <w:vAlign w:val="center"/>
          </w:tcPr>
          <w:p w14:paraId="68A70B90" w14:textId="77777777" w:rsidR="00F91B99" w:rsidRPr="00D3733D" w:rsidRDefault="00F91B99" w:rsidP="0004054D">
            <w:pPr>
              <w:pStyle w:val="Tabletext"/>
              <w:jc w:val="center"/>
              <w:rPr>
                <w:lang w:eastAsia="en-GB"/>
              </w:rPr>
            </w:pPr>
            <w:r w:rsidRPr="00D3733D">
              <w:rPr>
                <w:lang w:eastAsia="en-GB"/>
              </w:rPr>
              <w:t>0.2165</w:t>
            </w:r>
          </w:p>
        </w:tc>
        <w:tc>
          <w:tcPr>
            <w:tcW w:w="556" w:type="pct"/>
            <w:noWrap/>
            <w:vAlign w:val="center"/>
          </w:tcPr>
          <w:p w14:paraId="6B737338" w14:textId="77777777" w:rsidR="00F91B99" w:rsidRPr="00D3733D" w:rsidRDefault="00F91B99" w:rsidP="0004054D">
            <w:pPr>
              <w:pStyle w:val="Tabletext"/>
              <w:jc w:val="center"/>
              <w:rPr>
                <w:lang w:eastAsia="en-GB"/>
              </w:rPr>
            </w:pPr>
            <w:r w:rsidRPr="00D3733D">
              <w:rPr>
                <w:lang w:eastAsia="en-GB"/>
              </w:rPr>
              <w:t>0.2165</w:t>
            </w:r>
          </w:p>
        </w:tc>
        <w:tc>
          <w:tcPr>
            <w:tcW w:w="556" w:type="pct"/>
            <w:noWrap/>
            <w:vAlign w:val="center"/>
          </w:tcPr>
          <w:p w14:paraId="4718185D" w14:textId="172CF50F" w:rsidR="00F91B99" w:rsidRPr="00D3733D" w:rsidRDefault="00E106AD" w:rsidP="0004054D">
            <w:pPr>
              <w:pStyle w:val="Tabletext"/>
              <w:jc w:val="center"/>
              <w:rPr>
                <w:lang w:eastAsia="en-GB"/>
              </w:rPr>
            </w:pPr>
            <w:r w:rsidRPr="00D3733D">
              <w:rPr>
                <w:lang w:eastAsia="en-GB"/>
              </w:rPr>
              <w:t>−</w:t>
            </w:r>
            <w:r w:rsidR="00F91B99" w:rsidRPr="00D3733D">
              <w:rPr>
                <w:lang w:eastAsia="en-GB"/>
              </w:rPr>
              <w:t>0.2165</w:t>
            </w:r>
          </w:p>
        </w:tc>
      </w:tr>
      <w:tr w:rsidR="00F91B99" w:rsidRPr="00D3733D" w14:paraId="67BB50BB" w14:textId="77777777" w:rsidTr="0004054D">
        <w:trPr>
          <w:trHeight w:val="300"/>
          <w:jc w:val="center"/>
        </w:trPr>
        <w:tc>
          <w:tcPr>
            <w:tcW w:w="812" w:type="pct"/>
            <w:vMerge/>
            <w:noWrap/>
            <w:vAlign w:val="center"/>
          </w:tcPr>
          <w:p w14:paraId="730215A7" w14:textId="77777777" w:rsidR="00F91B99" w:rsidRPr="00D3733D" w:rsidRDefault="00F91B99" w:rsidP="0004054D">
            <w:pPr>
              <w:pStyle w:val="Tabletext"/>
              <w:rPr>
                <w:lang w:eastAsia="en-GB"/>
              </w:rPr>
            </w:pPr>
          </w:p>
        </w:tc>
        <w:tc>
          <w:tcPr>
            <w:tcW w:w="226" w:type="pct"/>
            <w:noWrap/>
            <w:vAlign w:val="center"/>
          </w:tcPr>
          <w:p w14:paraId="3205AB52" w14:textId="77777777" w:rsidR="00F91B99" w:rsidRPr="00D3733D" w:rsidRDefault="00F91B99" w:rsidP="0004054D">
            <w:pPr>
              <w:pStyle w:val="Tabletext"/>
              <w:jc w:val="center"/>
              <w:rPr>
                <w:lang w:eastAsia="en-GB"/>
              </w:rPr>
            </w:pPr>
            <w:r w:rsidRPr="00D3733D">
              <w:rPr>
                <w:lang w:eastAsia="en-GB"/>
              </w:rPr>
              <w:t>8</w:t>
            </w:r>
          </w:p>
        </w:tc>
        <w:tc>
          <w:tcPr>
            <w:tcW w:w="203" w:type="pct"/>
            <w:noWrap/>
            <w:vAlign w:val="center"/>
          </w:tcPr>
          <w:p w14:paraId="1E8A38BD" w14:textId="77777777" w:rsidR="00F91B99" w:rsidRPr="00D3733D" w:rsidRDefault="00F91B99" w:rsidP="0004054D">
            <w:pPr>
              <w:pStyle w:val="Tabletext"/>
              <w:jc w:val="center"/>
              <w:rPr>
                <w:lang w:eastAsia="en-GB"/>
              </w:rPr>
            </w:pPr>
            <w:r w:rsidRPr="00D3733D">
              <w:rPr>
                <w:lang w:eastAsia="en-GB"/>
              </w:rPr>
              <w:t>3</w:t>
            </w:r>
          </w:p>
        </w:tc>
        <w:tc>
          <w:tcPr>
            <w:tcW w:w="754" w:type="pct"/>
            <w:noWrap/>
            <w:vAlign w:val="center"/>
          </w:tcPr>
          <w:p w14:paraId="37AF7D3B" w14:textId="77777777" w:rsidR="00F91B99" w:rsidRPr="00D3733D" w:rsidRDefault="00F91B99" w:rsidP="0004054D">
            <w:pPr>
              <w:pStyle w:val="Tabletext"/>
              <w:jc w:val="center"/>
              <w:rPr>
                <w:lang w:eastAsia="en-GB"/>
              </w:rPr>
            </w:pPr>
            <w:r w:rsidRPr="00D3733D">
              <w:rPr>
                <w:lang w:eastAsia="en-GB"/>
              </w:rPr>
              <w:t>B</w:t>
            </w:r>
          </w:p>
        </w:tc>
        <w:tc>
          <w:tcPr>
            <w:tcW w:w="339" w:type="pct"/>
            <w:noWrap/>
            <w:vAlign w:val="center"/>
          </w:tcPr>
          <w:p w14:paraId="626420B7" w14:textId="77777777" w:rsidR="00F91B99" w:rsidRPr="00D3733D" w:rsidRDefault="00F91B99" w:rsidP="0004054D">
            <w:pPr>
              <w:pStyle w:val="Tabletext"/>
              <w:jc w:val="center"/>
              <w:rPr>
                <w:lang w:eastAsia="en-GB"/>
              </w:rPr>
            </w:pPr>
            <w:r w:rsidRPr="00D3733D">
              <w:rPr>
                <w:lang w:eastAsia="en-GB"/>
              </w:rPr>
              <w:t>315</w:t>
            </w:r>
          </w:p>
        </w:tc>
        <w:tc>
          <w:tcPr>
            <w:tcW w:w="488" w:type="pct"/>
            <w:noWrap/>
            <w:vAlign w:val="center"/>
          </w:tcPr>
          <w:p w14:paraId="3647F5FB" w14:textId="66F995AC" w:rsidR="00F91B99" w:rsidRPr="00D3733D" w:rsidRDefault="00E106AD" w:rsidP="0004054D">
            <w:pPr>
              <w:pStyle w:val="Tabletext"/>
              <w:jc w:val="center"/>
              <w:rPr>
                <w:lang w:eastAsia="en-GB"/>
              </w:rPr>
            </w:pPr>
            <w:r w:rsidRPr="00D3733D">
              <w:rPr>
                <w:lang w:eastAsia="en-GB"/>
              </w:rPr>
              <w:t>−</w:t>
            </w:r>
            <w:r w:rsidR="00F91B99" w:rsidRPr="00D3733D">
              <w:rPr>
                <w:lang w:eastAsia="en-GB"/>
              </w:rPr>
              <w:t>35.26</w:t>
            </w:r>
          </w:p>
        </w:tc>
        <w:tc>
          <w:tcPr>
            <w:tcW w:w="510" w:type="pct"/>
            <w:noWrap/>
            <w:vAlign w:val="center"/>
          </w:tcPr>
          <w:p w14:paraId="01B46E70" w14:textId="77777777" w:rsidR="00F91B99" w:rsidRPr="00D3733D" w:rsidRDefault="00F91B99" w:rsidP="0004054D">
            <w:pPr>
              <w:pStyle w:val="Tabletext"/>
              <w:jc w:val="center"/>
              <w:rPr>
                <w:lang w:eastAsia="en-GB"/>
              </w:rPr>
            </w:pPr>
            <w:r w:rsidRPr="00D3733D">
              <w:rPr>
                <w:lang w:eastAsia="en-GB"/>
              </w:rPr>
              <w:t>0.1768</w:t>
            </w:r>
          </w:p>
        </w:tc>
        <w:tc>
          <w:tcPr>
            <w:tcW w:w="556" w:type="pct"/>
            <w:noWrap/>
            <w:vAlign w:val="center"/>
          </w:tcPr>
          <w:p w14:paraId="01FD6069" w14:textId="77777777" w:rsidR="00F91B99" w:rsidRPr="00D3733D" w:rsidRDefault="00F91B99" w:rsidP="0004054D">
            <w:pPr>
              <w:pStyle w:val="Tabletext"/>
              <w:jc w:val="center"/>
              <w:rPr>
                <w:lang w:eastAsia="en-GB"/>
              </w:rPr>
            </w:pPr>
            <w:r w:rsidRPr="00D3733D">
              <w:rPr>
                <w:lang w:eastAsia="en-GB"/>
              </w:rPr>
              <w:t>0.2165</w:t>
            </w:r>
          </w:p>
        </w:tc>
        <w:tc>
          <w:tcPr>
            <w:tcW w:w="556" w:type="pct"/>
            <w:noWrap/>
            <w:vAlign w:val="center"/>
          </w:tcPr>
          <w:p w14:paraId="70684594" w14:textId="3E691986" w:rsidR="00F91B99" w:rsidRPr="00D3733D" w:rsidRDefault="00E106AD" w:rsidP="0004054D">
            <w:pPr>
              <w:pStyle w:val="Tabletext"/>
              <w:jc w:val="center"/>
              <w:rPr>
                <w:lang w:eastAsia="en-GB"/>
              </w:rPr>
            </w:pPr>
            <w:r w:rsidRPr="00D3733D">
              <w:rPr>
                <w:lang w:eastAsia="en-GB"/>
              </w:rPr>
              <w:t>−</w:t>
            </w:r>
            <w:r w:rsidR="00F91B99" w:rsidRPr="00D3733D">
              <w:rPr>
                <w:lang w:eastAsia="en-GB"/>
              </w:rPr>
              <w:t>0.2165</w:t>
            </w:r>
          </w:p>
        </w:tc>
        <w:tc>
          <w:tcPr>
            <w:tcW w:w="556" w:type="pct"/>
            <w:noWrap/>
            <w:vAlign w:val="center"/>
          </w:tcPr>
          <w:p w14:paraId="6B4240C2" w14:textId="59F06C24" w:rsidR="00F91B99" w:rsidRPr="00D3733D" w:rsidRDefault="00E106AD" w:rsidP="0004054D">
            <w:pPr>
              <w:pStyle w:val="Tabletext"/>
              <w:jc w:val="center"/>
              <w:rPr>
                <w:lang w:eastAsia="en-GB"/>
              </w:rPr>
            </w:pPr>
            <w:r w:rsidRPr="00D3733D">
              <w:rPr>
                <w:lang w:eastAsia="en-GB"/>
              </w:rPr>
              <w:t>−</w:t>
            </w:r>
            <w:r w:rsidR="00F91B99" w:rsidRPr="00D3733D">
              <w:rPr>
                <w:lang w:eastAsia="en-GB"/>
              </w:rPr>
              <w:t>0.2165</w:t>
            </w:r>
          </w:p>
        </w:tc>
      </w:tr>
      <w:tr w:rsidR="00F91B99" w:rsidRPr="00D3733D" w14:paraId="0E1DFDF7" w14:textId="77777777" w:rsidTr="0004054D">
        <w:trPr>
          <w:trHeight w:val="300"/>
          <w:jc w:val="center"/>
        </w:trPr>
        <w:tc>
          <w:tcPr>
            <w:tcW w:w="812" w:type="pct"/>
            <w:vMerge/>
            <w:noWrap/>
            <w:vAlign w:val="center"/>
          </w:tcPr>
          <w:p w14:paraId="1814F253" w14:textId="77777777" w:rsidR="00F91B99" w:rsidRPr="00D3733D" w:rsidRDefault="00F91B99" w:rsidP="0004054D">
            <w:pPr>
              <w:pStyle w:val="Tabletext"/>
              <w:rPr>
                <w:lang w:eastAsia="en-GB"/>
              </w:rPr>
            </w:pPr>
          </w:p>
        </w:tc>
        <w:tc>
          <w:tcPr>
            <w:tcW w:w="226" w:type="pct"/>
            <w:noWrap/>
            <w:vAlign w:val="center"/>
          </w:tcPr>
          <w:p w14:paraId="76A10C34" w14:textId="77777777" w:rsidR="00F91B99" w:rsidRPr="00D3733D" w:rsidRDefault="00F91B99" w:rsidP="0004054D">
            <w:pPr>
              <w:pStyle w:val="Tabletext"/>
              <w:jc w:val="center"/>
              <w:rPr>
                <w:lang w:eastAsia="en-GB"/>
              </w:rPr>
            </w:pPr>
            <w:r w:rsidRPr="00D3733D">
              <w:rPr>
                <w:lang w:eastAsia="en-GB"/>
              </w:rPr>
              <w:t>8</w:t>
            </w:r>
          </w:p>
        </w:tc>
        <w:tc>
          <w:tcPr>
            <w:tcW w:w="203" w:type="pct"/>
            <w:noWrap/>
            <w:vAlign w:val="center"/>
          </w:tcPr>
          <w:p w14:paraId="1B5E0D9F" w14:textId="77777777" w:rsidR="00F91B99" w:rsidRPr="00D3733D" w:rsidRDefault="00F91B99" w:rsidP="0004054D">
            <w:pPr>
              <w:pStyle w:val="Tabletext"/>
              <w:jc w:val="center"/>
              <w:rPr>
                <w:lang w:eastAsia="en-GB"/>
              </w:rPr>
            </w:pPr>
            <w:r w:rsidRPr="00D3733D">
              <w:rPr>
                <w:lang w:eastAsia="en-GB"/>
              </w:rPr>
              <w:t>3</w:t>
            </w:r>
          </w:p>
        </w:tc>
        <w:tc>
          <w:tcPr>
            <w:tcW w:w="754" w:type="pct"/>
            <w:noWrap/>
            <w:vAlign w:val="center"/>
          </w:tcPr>
          <w:p w14:paraId="023D4171" w14:textId="77777777" w:rsidR="00F91B99" w:rsidRPr="00D3733D" w:rsidRDefault="00F91B99" w:rsidP="0004054D">
            <w:pPr>
              <w:pStyle w:val="Tabletext"/>
              <w:jc w:val="center"/>
              <w:rPr>
                <w:lang w:eastAsia="en-GB"/>
              </w:rPr>
            </w:pPr>
            <w:r w:rsidRPr="00D3733D">
              <w:rPr>
                <w:lang w:eastAsia="en-GB"/>
              </w:rPr>
              <w:t>C</w:t>
            </w:r>
          </w:p>
        </w:tc>
        <w:tc>
          <w:tcPr>
            <w:tcW w:w="339" w:type="pct"/>
            <w:noWrap/>
            <w:vAlign w:val="center"/>
          </w:tcPr>
          <w:p w14:paraId="030433C4" w14:textId="77777777" w:rsidR="00F91B99" w:rsidRPr="00D3733D" w:rsidRDefault="00F91B99" w:rsidP="0004054D">
            <w:pPr>
              <w:pStyle w:val="Tabletext"/>
              <w:jc w:val="center"/>
              <w:rPr>
                <w:lang w:eastAsia="en-GB"/>
              </w:rPr>
            </w:pPr>
            <w:r w:rsidRPr="00D3733D">
              <w:rPr>
                <w:lang w:eastAsia="en-GB"/>
              </w:rPr>
              <w:t>225</w:t>
            </w:r>
          </w:p>
        </w:tc>
        <w:tc>
          <w:tcPr>
            <w:tcW w:w="488" w:type="pct"/>
            <w:noWrap/>
            <w:vAlign w:val="center"/>
          </w:tcPr>
          <w:p w14:paraId="5342A405" w14:textId="0F950AD2" w:rsidR="00F91B99" w:rsidRPr="00D3733D" w:rsidRDefault="00D24432" w:rsidP="0004054D">
            <w:pPr>
              <w:pStyle w:val="Tabletext"/>
              <w:jc w:val="center"/>
              <w:rPr>
                <w:lang w:eastAsia="en-GB"/>
              </w:rPr>
            </w:pPr>
            <w:r w:rsidRPr="00D3733D">
              <w:rPr>
                <w:lang w:eastAsia="en-GB"/>
              </w:rPr>
              <w:t>−</w:t>
            </w:r>
            <w:r w:rsidR="00F91B99" w:rsidRPr="00D3733D">
              <w:rPr>
                <w:lang w:eastAsia="en-GB"/>
              </w:rPr>
              <w:t>35.26</w:t>
            </w:r>
          </w:p>
        </w:tc>
        <w:tc>
          <w:tcPr>
            <w:tcW w:w="510" w:type="pct"/>
            <w:noWrap/>
            <w:vAlign w:val="center"/>
          </w:tcPr>
          <w:p w14:paraId="3E9B3F09" w14:textId="77777777" w:rsidR="00F91B99" w:rsidRPr="00D3733D" w:rsidRDefault="00F91B99" w:rsidP="0004054D">
            <w:pPr>
              <w:pStyle w:val="Tabletext"/>
              <w:jc w:val="center"/>
              <w:rPr>
                <w:lang w:eastAsia="en-GB"/>
              </w:rPr>
            </w:pPr>
            <w:r w:rsidRPr="00D3733D">
              <w:rPr>
                <w:lang w:eastAsia="en-GB"/>
              </w:rPr>
              <w:t>0.1768</w:t>
            </w:r>
          </w:p>
        </w:tc>
        <w:tc>
          <w:tcPr>
            <w:tcW w:w="556" w:type="pct"/>
            <w:noWrap/>
            <w:vAlign w:val="center"/>
          </w:tcPr>
          <w:p w14:paraId="64CE0BB1" w14:textId="0935A7BB" w:rsidR="00F91B99" w:rsidRPr="00D3733D" w:rsidRDefault="00D24432" w:rsidP="0004054D">
            <w:pPr>
              <w:pStyle w:val="Tabletext"/>
              <w:jc w:val="center"/>
              <w:rPr>
                <w:lang w:eastAsia="en-GB"/>
              </w:rPr>
            </w:pPr>
            <w:r w:rsidRPr="00D3733D">
              <w:rPr>
                <w:lang w:eastAsia="en-GB"/>
              </w:rPr>
              <w:t>−</w:t>
            </w:r>
            <w:r w:rsidR="00F91B99" w:rsidRPr="00D3733D">
              <w:rPr>
                <w:lang w:eastAsia="en-GB"/>
              </w:rPr>
              <w:t>0.2165</w:t>
            </w:r>
          </w:p>
        </w:tc>
        <w:tc>
          <w:tcPr>
            <w:tcW w:w="556" w:type="pct"/>
            <w:noWrap/>
            <w:vAlign w:val="center"/>
          </w:tcPr>
          <w:p w14:paraId="4FA373D2" w14:textId="128F2379" w:rsidR="00F91B99" w:rsidRPr="00D3733D" w:rsidRDefault="00D24432" w:rsidP="0004054D">
            <w:pPr>
              <w:pStyle w:val="Tabletext"/>
              <w:jc w:val="center"/>
              <w:rPr>
                <w:lang w:eastAsia="en-GB"/>
              </w:rPr>
            </w:pPr>
            <w:r w:rsidRPr="00D3733D">
              <w:rPr>
                <w:lang w:eastAsia="en-GB"/>
              </w:rPr>
              <w:t>−</w:t>
            </w:r>
            <w:r w:rsidR="00F91B99" w:rsidRPr="00D3733D">
              <w:rPr>
                <w:lang w:eastAsia="en-GB"/>
              </w:rPr>
              <w:t>0.2165</w:t>
            </w:r>
          </w:p>
        </w:tc>
        <w:tc>
          <w:tcPr>
            <w:tcW w:w="556" w:type="pct"/>
            <w:noWrap/>
            <w:vAlign w:val="center"/>
          </w:tcPr>
          <w:p w14:paraId="4C9F160E" w14:textId="698A1058" w:rsidR="00F91B99" w:rsidRPr="00D3733D" w:rsidRDefault="00D24432" w:rsidP="0004054D">
            <w:pPr>
              <w:pStyle w:val="Tabletext"/>
              <w:jc w:val="center"/>
              <w:rPr>
                <w:lang w:eastAsia="en-GB"/>
              </w:rPr>
            </w:pPr>
            <w:r w:rsidRPr="00D3733D">
              <w:rPr>
                <w:lang w:eastAsia="en-GB"/>
              </w:rPr>
              <w:t>−</w:t>
            </w:r>
            <w:r w:rsidR="00F91B99" w:rsidRPr="00D3733D">
              <w:rPr>
                <w:lang w:eastAsia="en-GB"/>
              </w:rPr>
              <w:t>0.2165</w:t>
            </w:r>
          </w:p>
        </w:tc>
      </w:tr>
      <w:tr w:rsidR="00F91B99" w:rsidRPr="00D3733D" w14:paraId="42A3DD71" w14:textId="77777777" w:rsidTr="0004054D">
        <w:trPr>
          <w:trHeight w:val="300"/>
          <w:jc w:val="center"/>
        </w:trPr>
        <w:tc>
          <w:tcPr>
            <w:tcW w:w="812" w:type="pct"/>
            <w:vMerge/>
            <w:noWrap/>
            <w:vAlign w:val="center"/>
          </w:tcPr>
          <w:p w14:paraId="2FA4AF45" w14:textId="77777777" w:rsidR="00F91B99" w:rsidRPr="00D3733D" w:rsidRDefault="00F91B99" w:rsidP="0004054D">
            <w:pPr>
              <w:pStyle w:val="Tabletext"/>
              <w:rPr>
                <w:lang w:eastAsia="en-GB"/>
              </w:rPr>
            </w:pPr>
          </w:p>
        </w:tc>
        <w:tc>
          <w:tcPr>
            <w:tcW w:w="226" w:type="pct"/>
            <w:noWrap/>
            <w:vAlign w:val="center"/>
          </w:tcPr>
          <w:p w14:paraId="5BE4A8EE" w14:textId="77777777" w:rsidR="00F91B99" w:rsidRPr="00D3733D" w:rsidRDefault="00F91B99" w:rsidP="0004054D">
            <w:pPr>
              <w:pStyle w:val="Tabletext"/>
              <w:jc w:val="center"/>
              <w:rPr>
                <w:lang w:eastAsia="en-GB"/>
              </w:rPr>
            </w:pPr>
            <w:r w:rsidRPr="00D3733D">
              <w:rPr>
                <w:lang w:eastAsia="en-GB"/>
              </w:rPr>
              <w:t>8</w:t>
            </w:r>
          </w:p>
        </w:tc>
        <w:tc>
          <w:tcPr>
            <w:tcW w:w="203" w:type="pct"/>
            <w:noWrap/>
            <w:vAlign w:val="center"/>
          </w:tcPr>
          <w:p w14:paraId="6E319B82" w14:textId="77777777" w:rsidR="00F91B99" w:rsidRPr="00D3733D" w:rsidRDefault="00F91B99" w:rsidP="0004054D">
            <w:pPr>
              <w:pStyle w:val="Tabletext"/>
              <w:jc w:val="center"/>
              <w:rPr>
                <w:lang w:eastAsia="en-GB"/>
              </w:rPr>
            </w:pPr>
            <w:r w:rsidRPr="00D3733D">
              <w:rPr>
                <w:lang w:eastAsia="en-GB"/>
              </w:rPr>
              <w:t>3</w:t>
            </w:r>
          </w:p>
        </w:tc>
        <w:tc>
          <w:tcPr>
            <w:tcW w:w="754" w:type="pct"/>
            <w:noWrap/>
            <w:vAlign w:val="center"/>
          </w:tcPr>
          <w:p w14:paraId="0027BD65" w14:textId="77777777" w:rsidR="00F91B99" w:rsidRPr="00D3733D" w:rsidRDefault="00F91B99" w:rsidP="0004054D">
            <w:pPr>
              <w:pStyle w:val="Tabletext"/>
              <w:jc w:val="center"/>
              <w:rPr>
                <w:lang w:eastAsia="en-GB"/>
              </w:rPr>
            </w:pPr>
            <w:r w:rsidRPr="00D3733D">
              <w:rPr>
                <w:lang w:eastAsia="en-GB"/>
              </w:rPr>
              <w:t>D</w:t>
            </w:r>
          </w:p>
        </w:tc>
        <w:tc>
          <w:tcPr>
            <w:tcW w:w="339" w:type="pct"/>
            <w:noWrap/>
            <w:vAlign w:val="center"/>
          </w:tcPr>
          <w:p w14:paraId="0F998637" w14:textId="77777777" w:rsidR="00F91B99" w:rsidRPr="00D3733D" w:rsidRDefault="00F91B99" w:rsidP="0004054D">
            <w:pPr>
              <w:pStyle w:val="Tabletext"/>
              <w:jc w:val="center"/>
              <w:rPr>
                <w:lang w:eastAsia="en-GB"/>
              </w:rPr>
            </w:pPr>
            <w:r w:rsidRPr="00D3733D">
              <w:rPr>
                <w:lang w:eastAsia="en-GB"/>
              </w:rPr>
              <w:t>135</w:t>
            </w:r>
          </w:p>
        </w:tc>
        <w:tc>
          <w:tcPr>
            <w:tcW w:w="488" w:type="pct"/>
            <w:noWrap/>
            <w:vAlign w:val="center"/>
          </w:tcPr>
          <w:p w14:paraId="0FBE9A24" w14:textId="43662538" w:rsidR="00F91B99" w:rsidRPr="00D3733D" w:rsidRDefault="00D24432" w:rsidP="0004054D">
            <w:pPr>
              <w:pStyle w:val="Tabletext"/>
              <w:jc w:val="center"/>
              <w:rPr>
                <w:lang w:eastAsia="en-GB"/>
              </w:rPr>
            </w:pPr>
            <w:r w:rsidRPr="00D3733D">
              <w:rPr>
                <w:lang w:eastAsia="en-GB"/>
              </w:rPr>
              <w:t>−</w:t>
            </w:r>
            <w:r w:rsidR="00F91B99" w:rsidRPr="00D3733D">
              <w:rPr>
                <w:lang w:eastAsia="en-GB"/>
              </w:rPr>
              <w:t>35.26</w:t>
            </w:r>
          </w:p>
        </w:tc>
        <w:tc>
          <w:tcPr>
            <w:tcW w:w="510" w:type="pct"/>
            <w:noWrap/>
            <w:vAlign w:val="center"/>
          </w:tcPr>
          <w:p w14:paraId="1E2C14BA" w14:textId="77777777" w:rsidR="00F91B99" w:rsidRPr="00D3733D" w:rsidRDefault="00F91B99" w:rsidP="0004054D">
            <w:pPr>
              <w:pStyle w:val="Tabletext"/>
              <w:jc w:val="center"/>
              <w:rPr>
                <w:lang w:eastAsia="en-GB"/>
              </w:rPr>
            </w:pPr>
            <w:r w:rsidRPr="00D3733D">
              <w:rPr>
                <w:lang w:eastAsia="en-GB"/>
              </w:rPr>
              <w:t>0.1768</w:t>
            </w:r>
          </w:p>
        </w:tc>
        <w:tc>
          <w:tcPr>
            <w:tcW w:w="556" w:type="pct"/>
            <w:noWrap/>
            <w:vAlign w:val="center"/>
          </w:tcPr>
          <w:p w14:paraId="1C23F1B4" w14:textId="76ABCC16" w:rsidR="00F91B99" w:rsidRPr="00D3733D" w:rsidRDefault="00D24432" w:rsidP="0004054D">
            <w:pPr>
              <w:pStyle w:val="Tabletext"/>
              <w:jc w:val="center"/>
              <w:rPr>
                <w:lang w:eastAsia="en-GB"/>
              </w:rPr>
            </w:pPr>
            <w:r w:rsidRPr="00D3733D">
              <w:rPr>
                <w:lang w:eastAsia="en-GB"/>
              </w:rPr>
              <w:t>−</w:t>
            </w:r>
            <w:r w:rsidR="00F91B99" w:rsidRPr="00D3733D">
              <w:rPr>
                <w:lang w:eastAsia="en-GB"/>
              </w:rPr>
              <w:t>0.2165</w:t>
            </w:r>
          </w:p>
        </w:tc>
        <w:tc>
          <w:tcPr>
            <w:tcW w:w="556" w:type="pct"/>
            <w:noWrap/>
            <w:vAlign w:val="center"/>
          </w:tcPr>
          <w:p w14:paraId="29FC530B" w14:textId="77777777" w:rsidR="00F91B99" w:rsidRPr="00D3733D" w:rsidRDefault="00F91B99" w:rsidP="0004054D">
            <w:pPr>
              <w:pStyle w:val="Tabletext"/>
              <w:jc w:val="center"/>
              <w:rPr>
                <w:lang w:eastAsia="en-GB"/>
              </w:rPr>
            </w:pPr>
            <w:r w:rsidRPr="00D3733D">
              <w:rPr>
                <w:lang w:eastAsia="en-GB"/>
              </w:rPr>
              <w:t>0.2165</w:t>
            </w:r>
          </w:p>
        </w:tc>
        <w:tc>
          <w:tcPr>
            <w:tcW w:w="556" w:type="pct"/>
            <w:noWrap/>
            <w:vAlign w:val="center"/>
          </w:tcPr>
          <w:p w14:paraId="500A9FDE" w14:textId="10FBF486" w:rsidR="00F91B99" w:rsidRPr="00D3733D" w:rsidRDefault="00D24432" w:rsidP="0004054D">
            <w:pPr>
              <w:pStyle w:val="Tabletext"/>
              <w:jc w:val="center"/>
              <w:rPr>
                <w:lang w:eastAsia="en-GB"/>
              </w:rPr>
            </w:pPr>
            <w:r w:rsidRPr="00D3733D">
              <w:rPr>
                <w:lang w:eastAsia="en-GB"/>
              </w:rPr>
              <w:t>−</w:t>
            </w:r>
            <w:r w:rsidR="00F91B99" w:rsidRPr="00D3733D">
              <w:rPr>
                <w:lang w:eastAsia="en-GB"/>
              </w:rPr>
              <w:t>0.2165</w:t>
            </w:r>
          </w:p>
        </w:tc>
      </w:tr>
      <w:tr w:rsidR="00F91B99" w:rsidRPr="00D3733D" w14:paraId="0CFC45CA" w14:textId="77777777" w:rsidTr="0004054D">
        <w:trPr>
          <w:trHeight w:val="300"/>
          <w:jc w:val="center"/>
        </w:trPr>
        <w:tc>
          <w:tcPr>
            <w:tcW w:w="812" w:type="pct"/>
            <w:vMerge/>
            <w:noWrap/>
            <w:vAlign w:val="center"/>
          </w:tcPr>
          <w:p w14:paraId="23731111" w14:textId="77777777" w:rsidR="00F91B99" w:rsidRPr="00D3733D" w:rsidRDefault="00F91B99" w:rsidP="0004054D">
            <w:pPr>
              <w:pStyle w:val="Tabletext"/>
              <w:rPr>
                <w:lang w:eastAsia="en-GB"/>
              </w:rPr>
            </w:pPr>
          </w:p>
        </w:tc>
        <w:tc>
          <w:tcPr>
            <w:tcW w:w="226" w:type="pct"/>
            <w:noWrap/>
            <w:vAlign w:val="center"/>
          </w:tcPr>
          <w:p w14:paraId="10628AED" w14:textId="77777777" w:rsidR="00F91B99" w:rsidRPr="00D3733D" w:rsidRDefault="00F91B99" w:rsidP="0004054D">
            <w:pPr>
              <w:pStyle w:val="Tabletext"/>
              <w:jc w:val="center"/>
              <w:rPr>
                <w:lang w:eastAsia="en-GB"/>
              </w:rPr>
            </w:pPr>
            <w:r w:rsidRPr="00D3733D">
              <w:rPr>
                <w:lang w:eastAsia="en-GB"/>
              </w:rPr>
              <w:t>8</w:t>
            </w:r>
          </w:p>
        </w:tc>
        <w:tc>
          <w:tcPr>
            <w:tcW w:w="203" w:type="pct"/>
            <w:noWrap/>
            <w:vAlign w:val="center"/>
          </w:tcPr>
          <w:p w14:paraId="2F786018" w14:textId="77777777" w:rsidR="00F91B99" w:rsidRPr="00D3733D" w:rsidRDefault="00F91B99" w:rsidP="0004054D">
            <w:pPr>
              <w:pStyle w:val="Tabletext"/>
              <w:jc w:val="center"/>
              <w:rPr>
                <w:lang w:eastAsia="en-GB"/>
              </w:rPr>
            </w:pPr>
            <w:r w:rsidRPr="00D3733D">
              <w:rPr>
                <w:lang w:eastAsia="en-GB"/>
              </w:rPr>
              <w:t>3</w:t>
            </w:r>
          </w:p>
        </w:tc>
        <w:tc>
          <w:tcPr>
            <w:tcW w:w="754" w:type="pct"/>
            <w:noWrap/>
            <w:vAlign w:val="center"/>
          </w:tcPr>
          <w:p w14:paraId="380B42D3" w14:textId="77777777" w:rsidR="00F91B99" w:rsidRPr="00D3733D" w:rsidRDefault="00F91B99" w:rsidP="0004054D">
            <w:pPr>
              <w:pStyle w:val="Tabletext"/>
              <w:jc w:val="center"/>
              <w:rPr>
                <w:lang w:eastAsia="en-GB"/>
              </w:rPr>
            </w:pPr>
            <w:r w:rsidRPr="00D3733D">
              <w:rPr>
                <w:lang w:eastAsia="en-GB"/>
              </w:rPr>
              <w:t>E</w:t>
            </w:r>
          </w:p>
        </w:tc>
        <w:tc>
          <w:tcPr>
            <w:tcW w:w="339" w:type="pct"/>
            <w:noWrap/>
            <w:vAlign w:val="center"/>
          </w:tcPr>
          <w:p w14:paraId="230F64C8" w14:textId="77777777" w:rsidR="00F91B99" w:rsidRPr="00D3733D" w:rsidRDefault="00F91B99" w:rsidP="0004054D">
            <w:pPr>
              <w:pStyle w:val="Tabletext"/>
              <w:jc w:val="center"/>
              <w:rPr>
                <w:lang w:eastAsia="en-GB"/>
              </w:rPr>
            </w:pPr>
            <w:r w:rsidRPr="00D3733D">
              <w:rPr>
                <w:lang w:eastAsia="en-GB"/>
              </w:rPr>
              <w:t>45</w:t>
            </w:r>
          </w:p>
        </w:tc>
        <w:tc>
          <w:tcPr>
            <w:tcW w:w="488" w:type="pct"/>
            <w:noWrap/>
            <w:vAlign w:val="center"/>
          </w:tcPr>
          <w:p w14:paraId="209A151D" w14:textId="77777777" w:rsidR="00F91B99" w:rsidRPr="00D3733D" w:rsidRDefault="00F91B99" w:rsidP="0004054D">
            <w:pPr>
              <w:pStyle w:val="Tabletext"/>
              <w:jc w:val="center"/>
              <w:rPr>
                <w:lang w:eastAsia="en-GB"/>
              </w:rPr>
            </w:pPr>
            <w:r w:rsidRPr="00D3733D">
              <w:rPr>
                <w:lang w:eastAsia="en-GB"/>
              </w:rPr>
              <w:t>35.26</w:t>
            </w:r>
          </w:p>
        </w:tc>
        <w:tc>
          <w:tcPr>
            <w:tcW w:w="510" w:type="pct"/>
            <w:noWrap/>
            <w:vAlign w:val="center"/>
          </w:tcPr>
          <w:p w14:paraId="5228C5D0" w14:textId="77777777" w:rsidR="00F91B99" w:rsidRPr="00D3733D" w:rsidRDefault="00F91B99" w:rsidP="0004054D">
            <w:pPr>
              <w:pStyle w:val="Tabletext"/>
              <w:jc w:val="center"/>
              <w:rPr>
                <w:lang w:eastAsia="en-GB"/>
              </w:rPr>
            </w:pPr>
            <w:r w:rsidRPr="00D3733D">
              <w:rPr>
                <w:lang w:eastAsia="en-GB"/>
              </w:rPr>
              <w:t>0.1768</w:t>
            </w:r>
          </w:p>
        </w:tc>
        <w:tc>
          <w:tcPr>
            <w:tcW w:w="556" w:type="pct"/>
            <w:noWrap/>
            <w:vAlign w:val="center"/>
          </w:tcPr>
          <w:p w14:paraId="013992F5" w14:textId="77777777" w:rsidR="00F91B99" w:rsidRPr="00D3733D" w:rsidRDefault="00F91B99" w:rsidP="0004054D">
            <w:pPr>
              <w:pStyle w:val="Tabletext"/>
              <w:jc w:val="center"/>
              <w:rPr>
                <w:lang w:eastAsia="en-GB"/>
              </w:rPr>
            </w:pPr>
            <w:r w:rsidRPr="00D3733D">
              <w:rPr>
                <w:lang w:eastAsia="en-GB"/>
              </w:rPr>
              <w:t>0.2165</w:t>
            </w:r>
          </w:p>
        </w:tc>
        <w:tc>
          <w:tcPr>
            <w:tcW w:w="556" w:type="pct"/>
            <w:noWrap/>
            <w:vAlign w:val="center"/>
          </w:tcPr>
          <w:p w14:paraId="18C7850B" w14:textId="77777777" w:rsidR="00F91B99" w:rsidRPr="00D3733D" w:rsidRDefault="00F91B99" w:rsidP="0004054D">
            <w:pPr>
              <w:pStyle w:val="Tabletext"/>
              <w:jc w:val="center"/>
              <w:rPr>
                <w:lang w:eastAsia="en-GB"/>
              </w:rPr>
            </w:pPr>
            <w:r w:rsidRPr="00D3733D">
              <w:rPr>
                <w:lang w:eastAsia="en-GB"/>
              </w:rPr>
              <w:t>0.2165</w:t>
            </w:r>
          </w:p>
        </w:tc>
        <w:tc>
          <w:tcPr>
            <w:tcW w:w="556" w:type="pct"/>
            <w:noWrap/>
            <w:vAlign w:val="center"/>
          </w:tcPr>
          <w:p w14:paraId="3947A7C7" w14:textId="77777777" w:rsidR="00F91B99" w:rsidRPr="00D3733D" w:rsidRDefault="00F91B99" w:rsidP="0004054D">
            <w:pPr>
              <w:pStyle w:val="Tabletext"/>
              <w:jc w:val="center"/>
              <w:rPr>
                <w:lang w:eastAsia="en-GB"/>
              </w:rPr>
            </w:pPr>
            <w:r w:rsidRPr="00D3733D">
              <w:rPr>
                <w:lang w:eastAsia="en-GB"/>
              </w:rPr>
              <w:t>0.2165</w:t>
            </w:r>
          </w:p>
        </w:tc>
      </w:tr>
      <w:tr w:rsidR="00F91B99" w:rsidRPr="00D3733D" w14:paraId="16EF8594" w14:textId="77777777" w:rsidTr="0004054D">
        <w:trPr>
          <w:trHeight w:val="300"/>
          <w:jc w:val="center"/>
        </w:trPr>
        <w:tc>
          <w:tcPr>
            <w:tcW w:w="812" w:type="pct"/>
            <w:vMerge/>
            <w:noWrap/>
            <w:vAlign w:val="center"/>
          </w:tcPr>
          <w:p w14:paraId="450E12ED" w14:textId="77777777" w:rsidR="00F91B99" w:rsidRPr="00D3733D" w:rsidRDefault="00F91B99" w:rsidP="0004054D">
            <w:pPr>
              <w:pStyle w:val="Tabletext"/>
              <w:rPr>
                <w:lang w:eastAsia="en-GB"/>
              </w:rPr>
            </w:pPr>
          </w:p>
        </w:tc>
        <w:tc>
          <w:tcPr>
            <w:tcW w:w="226" w:type="pct"/>
            <w:noWrap/>
            <w:vAlign w:val="center"/>
          </w:tcPr>
          <w:p w14:paraId="47F8DEF2" w14:textId="77777777" w:rsidR="00F91B99" w:rsidRPr="00D3733D" w:rsidRDefault="00F91B99" w:rsidP="0004054D">
            <w:pPr>
              <w:pStyle w:val="Tabletext"/>
              <w:jc w:val="center"/>
              <w:rPr>
                <w:lang w:eastAsia="en-GB"/>
              </w:rPr>
            </w:pPr>
            <w:r w:rsidRPr="00D3733D">
              <w:rPr>
                <w:lang w:eastAsia="en-GB"/>
              </w:rPr>
              <w:t>8</w:t>
            </w:r>
          </w:p>
        </w:tc>
        <w:tc>
          <w:tcPr>
            <w:tcW w:w="203" w:type="pct"/>
            <w:noWrap/>
            <w:vAlign w:val="center"/>
          </w:tcPr>
          <w:p w14:paraId="318DC361" w14:textId="77777777" w:rsidR="00F91B99" w:rsidRPr="00D3733D" w:rsidRDefault="00F91B99" w:rsidP="0004054D">
            <w:pPr>
              <w:pStyle w:val="Tabletext"/>
              <w:jc w:val="center"/>
              <w:rPr>
                <w:lang w:eastAsia="en-GB"/>
              </w:rPr>
            </w:pPr>
            <w:r w:rsidRPr="00D3733D">
              <w:rPr>
                <w:lang w:eastAsia="en-GB"/>
              </w:rPr>
              <w:t>3</w:t>
            </w:r>
          </w:p>
        </w:tc>
        <w:tc>
          <w:tcPr>
            <w:tcW w:w="754" w:type="pct"/>
            <w:noWrap/>
            <w:vAlign w:val="center"/>
          </w:tcPr>
          <w:p w14:paraId="268D356F" w14:textId="77777777" w:rsidR="00F91B99" w:rsidRPr="00D3733D" w:rsidRDefault="00F91B99" w:rsidP="0004054D">
            <w:pPr>
              <w:pStyle w:val="Tabletext"/>
              <w:jc w:val="center"/>
              <w:rPr>
                <w:lang w:eastAsia="en-GB"/>
              </w:rPr>
            </w:pPr>
            <w:r w:rsidRPr="00D3733D">
              <w:rPr>
                <w:lang w:eastAsia="en-GB"/>
              </w:rPr>
              <w:t>F</w:t>
            </w:r>
          </w:p>
        </w:tc>
        <w:tc>
          <w:tcPr>
            <w:tcW w:w="339" w:type="pct"/>
            <w:noWrap/>
            <w:vAlign w:val="center"/>
          </w:tcPr>
          <w:p w14:paraId="1247AAF5" w14:textId="77777777" w:rsidR="00F91B99" w:rsidRPr="00D3733D" w:rsidRDefault="00F91B99" w:rsidP="0004054D">
            <w:pPr>
              <w:pStyle w:val="Tabletext"/>
              <w:jc w:val="center"/>
              <w:rPr>
                <w:lang w:eastAsia="en-GB"/>
              </w:rPr>
            </w:pPr>
            <w:r w:rsidRPr="00D3733D">
              <w:rPr>
                <w:lang w:eastAsia="en-GB"/>
              </w:rPr>
              <w:t>315</w:t>
            </w:r>
          </w:p>
        </w:tc>
        <w:tc>
          <w:tcPr>
            <w:tcW w:w="488" w:type="pct"/>
            <w:noWrap/>
            <w:vAlign w:val="center"/>
          </w:tcPr>
          <w:p w14:paraId="6276455B" w14:textId="77777777" w:rsidR="00F91B99" w:rsidRPr="00D3733D" w:rsidRDefault="00F91B99" w:rsidP="0004054D">
            <w:pPr>
              <w:pStyle w:val="Tabletext"/>
              <w:jc w:val="center"/>
              <w:rPr>
                <w:lang w:eastAsia="en-GB"/>
              </w:rPr>
            </w:pPr>
            <w:r w:rsidRPr="00D3733D">
              <w:rPr>
                <w:lang w:eastAsia="en-GB"/>
              </w:rPr>
              <w:t>35.26</w:t>
            </w:r>
          </w:p>
        </w:tc>
        <w:tc>
          <w:tcPr>
            <w:tcW w:w="510" w:type="pct"/>
            <w:noWrap/>
            <w:vAlign w:val="center"/>
          </w:tcPr>
          <w:p w14:paraId="6E4F916B" w14:textId="77777777" w:rsidR="00F91B99" w:rsidRPr="00D3733D" w:rsidRDefault="00F91B99" w:rsidP="0004054D">
            <w:pPr>
              <w:pStyle w:val="Tabletext"/>
              <w:jc w:val="center"/>
              <w:rPr>
                <w:lang w:eastAsia="en-GB"/>
              </w:rPr>
            </w:pPr>
            <w:r w:rsidRPr="00D3733D">
              <w:rPr>
                <w:lang w:eastAsia="en-GB"/>
              </w:rPr>
              <w:t>0.1768</w:t>
            </w:r>
          </w:p>
        </w:tc>
        <w:tc>
          <w:tcPr>
            <w:tcW w:w="556" w:type="pct"/>
            <w:noWrap/>
            <w:vAlign w:val="center"/>
          </w:tcPr>
          <w:p w14:paraId="7D8A9C25" w14:textId="77777777" w:rsidR="00F91B99" w:rsidRPr="00D3733D" w:rsidRDefault="00F91B99" w:rsidP="0004054D">
            <w:pPr>
              <w:pStyle w:val="Tabletext"/>
              <w:jc w:val="center"/>
              <w:rPr>
                <w:lang w:eastAsia="en-GB"/>
              </w:rPr>
            </w:pPr>
            <w:r w:rsidRPr="00D3733D">
              <w:rPr>
                <w:lang w:eastAsia="en-GB"/>
              </w:rPr>
              <w:t>0.2165</w:t>
            </w:r>
          </w:p>
        </w:tc>
        <w:tc>
          <w:tcPr>
            <w:tcW w:w="556" w:type="pct"/>
            <w:noWrap/>
            <w:vAlign w:val="center"/>
          </w:tcPr>
          <w:p w14:paraId="49953565" w14:textId="6633BAF8" w:rsidR="00F91B99" w:rsidRPr="00D3733D" w:rsidRDefault="00D24432" w:rsidP="0004054D">
            <w:pPr>
              <w:pStyle w:val="Tabletext"/>
              <w:jc w:val="center"/>
              <w:rPr>
                <w:lang w:eastAsia="en-GB"/>
              </w:rPr>
            </w:pPr>
            <w:r w:rsidRPr="00D3733D">
              <w:rPr>
                <w:lang w:eastAsia="en-GB"/>
              </w:rPr>
              <w:t>−</w:t>
            </w:r>
            <w:r w:rsidR="00F91B99" w:rsidRPr="00D3733D">
              <w:rPr>
                <w:lang w:eastAsia="en-GB"/>
              </w:rPr>
              <w:t>0.2165</w:t>
            </w:r>
          </w:p>
        </w:tc>
        <w:tc>
          <w:tcPr>
            <w:tcW w:w="556" w:type="pct"/>
            <w:noWrap/>
            <w:vAlign w:val="center"/>
          </w:tcPr>
          <w:p w14:paraId="7C2E4A91" w14:textId="77777777" w:rsidR="00F91B99" w:rsidRPr="00D3733D" w:rsidRDefault="00F91B99" w:rsidP="0004054D">
            <w:pPr>
              <w:pStyle w:val="Tabletext"/>
              <w:jc w:val="center"/>
              <w:rPr>
                <w:lang w:eastAsia="en-GB"/>
              </w:rPr>
            </w:pPr>
            <w:r w:rsidRPr="00D3733D">
              <w:rPr>
                <w:lang w:eastAsia="en-GB"/>
              </w:rPr>
              <w:t>0.2165</w:t>
            </w:r>
          </w:p>
        </w:tc>
      </w:tr>
      <w:tr w:rsidR="00F91B99" w:rsidRPr="00D3733D" w14:paraId="38F364CC" w14:textId="77777777" w:rsidTr="0004054D">
        <w:trPr>
          <w:trHeight w:val="300"/>
          <w:jc w:val="center"/>
        </w:trPr>
        <w:tc>
          <w:tcPr>
            <w:tcW w:w="812" w:type="pct"/>
            <w:vMerge/>
            <w:noWrap/>
            <w:vAlign w:val="center"/>
          </w:tcPr>
          <w:p w14:paraId="7DE43DA1" w14:textId="77777777" w:rsidR="00F91B99" w:rsidRPr="00D3733D" w:rsidRDefault="00F91B99" w:rsidP="0004054D">
            <w:pPr>
              <w:pStyle w:val="Tabletext"/>
              <w:rPr>
                <w:lang w:eastAsia="en-GB"/>
              </w:rPr>
            </w:pPr>
          </w:p>
        </w:tc>
        <w:tc>
          <w:tcPr>
            <w:tcW w:w="226" w:type="pct"/>
            <w:noWrap/>
            <w:vAlign w:val="center"/>
          </w:tcPr>
          <w:p w14:paraId="381D328A" w14:textId="77777777" w:rsidR="00F91B99" w:rsidRPr="00D3733D" w:rsidRDefault="00F91B99" w:rsidP="0004054D">
            <w:pPr>
              <w:pStyle w:val="Tabletext"/>
              <w:jc w:val="center"/>
              <w:rPr>
                <w:lang w:eastAsia="en-GB"/>
              </w:rPr>
            </w:pPr>
            <w:r w:rsidRPr="00D3733D">
              <w:rPr>
                <w:lang w:eastAsia="en-GB"/>
              </w:rPr>
              <w:t>8</w:t>
            </w:r>
          </w:p>
        </w:tc>
        <w:tc>
          <w:tcPr>
            <w:tcW w:w="203" w:type="pct"/>
            <w:noWrap/>
            <w:vAlign w:val="center"/>
          </w:tcPr>
          <w:p w14:paraId="5328A515" w14:textId="77777777" w:rsidR="00F91B99" w:rsidRPr="00D3733D" w:rsidRDefault="00F91B99" w:rsidP="0004054D">
            <w:pPr>
              <w:pStyle w:val="Tabletext"/>
              <w:jc w:val="center"/>
              <w:rPr>
                <w:lang w:eastAsia="en-GB"/>
              </w:rPr>
            </w:pPr>
            <w:r w:rsidRPr="00D3733D">
              <w:rPr>
                <w:lang w:eastAsia="en-GB"/>
              </w:rPr>
              <w:t>3</w:t>
            </w:r>
          </w:p>
        </w:tc>
        <w:tc>
          <w:tcPr>
            <w:tcW w:w="754" w:type="pct"/>
            <w:noWrap/>
            <w:vAlign w:val="center"/>
          </w:tcPr>
          <w:p w14:paraId="5952055F" w14:textId="77777777" w:rsidR="00F91B99" w:rsidRPr="00D3733D" w:rsidRDefault="00F91B99" w:rsidP="0004054D">
            <w:pPr>
              <w:pStyle w:val="Tabletext"/>
              <w:jc w:val="center"/>
              <w:rPr>
                <w:lang w:eastAsia="en-GB"/>
              </w:rPr>
            </w:pPr>
            <w:r w:rsidRPr="00D3733D">
              <w:rPr>
                <w:lang w:eastAsia="en-GB"/>
              </w:rPr>
              <w:t>G</w:t>
            </w:r>
          </w:p>
        </w:tc>
        <w:tc>
          <w:tcPr>
            <w:tcW w:w="339" w:type="pct"/>
            <w:noWrap/>
            <w:vAlign w:val="center"/>
          </w:tcPr>
          <w:p w14:paraId="3AA4F92F" w14:textId="77777777" w:rsidR="00F91B99" w:rsidRPr="00D3733D" w:rsidRDefault="00F91B99" w:rsidP="0004054D">
            <w:pPr>
              <w:pStyle w:val="Tabletext"/>
              <w:jc w:val="center"/>
              <w:rPr>
                <w:lang w:eastAsia="en-GB"/>
              </w:rPr>
            </w:pPr>
            <w:r w:rsidRPr="00D3733D">
              <w:rPr>
                <w:lang w:eastAsia="en-GB"/>
              </w:rPr>
              <w:t>225</w:t>
            </w:r>
          </w:p>
        </w:tc>
        <w:tc>
          <w:tcPr>
            <w:tcW w:w="488" w:type="pct"/>
            <w:noWrap/>
            <w:vAlign w:val="center"/>
          </w:tcPr>
          <w:p w14:paraId="65F85A96" w14:textId="77777777" w:rsidR="00F91B99" w:rsidRPr="00D3733D" w:rsidRDefault="00F91B99" w:rsidP="0004054D">
            <w:pPr>
              <w:pStyle w:val="Tabletext"/>
              <w:jc w:val="center"/>
              <w:rPr>
                <w:lang w:eastAsia="en-GB"/>
              </w:rPr>
            </w:pPr>
            <w:r w:rsidRPr="00D3733D">
              <w:rPr>
                <w:lang w:eastAsia="en-GB"/>
              </w:rPr>
              <w:t>35.26</w:t>
            </w:r>
          </w:p>
        </w:tc>
        <w:tc>
          <w:tcPr>
            <w:tcW w:w="510" w:type="pct"/>
            <w:noWrap/>
            <w:vAlign w:val="center"/>
          </w:tcPr>
          <w:p w14:paraId="03B81685" w14:textId="77777777" w:rsidR="00F91B99" w:rsidRPr="00D3733D" w:rsidRDefault="00F91B99" w:rsidP="0004054D">
            <w:pPr>
              <w:pStyle w:val="Tabletext"/>
              <w:jc w:val="center"/>
              <w:rPr>
                <w:lang w:eastAsia="en-GB"/>
              </w:rPr>
            </w:pPr>
            <w:r w:rsidRPr="00D3733D">
              <w:rPr>
                <w:lang w:eastAsia="en-GB"/>
              </w:rPr>
              <w:t>0.1768</w:t>
            </w:r>
          </w:p>
        </w:tc>
        <w:tc>
          <w:tcPr>
            <w:tcW w:w="556" w:type="pct"/>
            <w:noWrap/>
            <w:vAlign w:val="center"/>
          </w:tcPr>
          <w:p w14:paraId="4844A09E" w14:textId="1170DBCB" w:rsidR="00F91B99" w:rsidRPr="00D3733D" w:rsidRDefault="00D24432" w:rsidP="0004054D">
            <w:pPr>
              <w:pStyle w:val="Tabletext"/>
              <w:jc w:val="center"/>
              <w:rPr>
                <w:lang w:eastAsia="en-GB"/>
              </w:rPr>
            </w:pPr>
            <w:r w:rsidRPr="00D3733D">
              <w:rPr>
                <w:lang w:eastAsia="en-GB"/>
              </w:rPr>
              <w:t>−</w:t>
            </w:r>
            <w:r w:rsidR="00F91B99" w:rsidRPr="00D3733D">
              <w:rPr>
                <w:lang w:eastAsia="en-GB"/>
              </w:rPr>
              <w:t>0.2165</w:t>
            </w:r>
          </w:p>
        </w:tc>
        <w:tc>
          <w:tcPr>
            <w:tcW w:w="556" w:type="pct"/>
            <w:noWrap/>
            <w:vAlign w:val="center"/>
          </w:tcPr>
          <w:p w14:paraId="0BD29F00" w14:textId="221DD110" w:rsidR="00F91B99" w:rsidRPr="00D3733D" w:rsidRDefault="00D24432" w:rsidP="0004054D">
            <w:pPr>
              <w:pStyle w:val="Tabletext"/>
              <w:jc w:val="center"/>
              <w:rPr>
                <w:lang w:eastAsia="en-GB"/>
              </w:rPr>
            </w:pPr>
            <w:r w:rsidRPr="00D3733D">
              <w:rPr>
                <w:lang w:eastAsia="en-GB"/>
              </w:rPr>
              <w:t>−</w:t>
            </w:r>
            <w:r w:rsidR="00F91B99" w:rsidRPr="00D3733D">
              <w:rPr>
                <w:lang w:eastAsia="en-GB"/>
              </w:rPr>
              <w:t>0.2165</w:t>
            </w:r>
          </w:p>
        </w:tc>
        <w:tc>
          <w:tcPr>
            <w:tcW w:w="556" w:type="pct"/>
            <w:noWrap/>
            <w:vAlign w:val="center"/>
          </w:tcPr>
          <w:p w14:paraId="2A2A6F0F" w14:textId="77777777" w:rsidR="00F91B99" w:rsidRPr="00D3733D" w:rsidRDefault="00F91B99" w:rsidP="0004054D">
            <w:pPr>
              <w:pStyle w:val="Tabletext"/>
              <w:jc w:val="center"/>
              <w:rPr>
                <w:lang w:eastAsia="en-GB"/>
              </w:rPr>
            </w:pPr>
            <w:r w:rsidRPr="00D3733D">
              <w:rPr>
                <w:lang w:eastAsia="en-GB"/>
              </w:rPr>
              <w:t>0.2165</w:t>
            </w:r>
          </w:p>
        </w:tc>
      </w:tr>
      <w:tr w:rsidR="00F91B99" w:rsidRPr="00D3733D" w14:paraId="79422709" w14:textId="77777777" w:rsidTr="0004054D">
        <w:trPr>
          <w:trHeight w:val="300"/>
          <w:jc w:val="center"/>
        </w:trPr>
        <w:tc>
          <w:tcPr>
            <w:tcW w:w="812" w:type="pct"/>
            <w:vMerge/>
            <w:tcBorders>
              <w:bottom w:val="single" w:sz="4" w:space="0" w:color="auto"/>
            </w:tcBorders>
            <w:noWrap/>
            <w:vAlign w:val="center"/>
          </w:tcPr>
          <w:p w14:paraId="6C6EB17C" w14:textId="77777777" w:rsidR="00F91B99" w:rsidRPr="00D3733D" w:rsidRDefault="00F91B99" w:rsidP="0004054D">
            <w:pPr>
              <w:pStyle w:val="Tabletext"/>
              <w:rPr>
                <w:lang w:eastAsia="en-GB"/>
              </w:rPr>
            </w:pPr>
          </w:p>
        </w:tc>
        <w:tc>
          <w:tcPr>
            <w:tcW w:w="226" w:type="pct"/>
            <w:tcBorders>
              <w:bottom w:val="single" w:sz="4" w:space="0" w:color="auto"/>
            </w:tcBorders>
            <w:noWrap/>
            <w:vAlign w:val="center"/>
          </w:tcPr>
          <w:p w14:paraId="6D9BD7E8" w14:textId="77777777" w:rsidR="00F91B99" w:rsidRPr="00D3733D" w:rsidRDefault="00F91B99" w:rsidP="0004054D">
            <w:pPr>
              <w:pStyle w:val="Tabletext"/>
              <w:jc w:val="center"/>
              <w:rPr>
                <w:lang w:eastAsia="en-GB"/>
              </w:rPr>
            </w:pPr>
            <w:r w:rsidRPr="00D3733D">
              <w:rPr>
                <w:lang w:eastAsia="en-GB"/>
              </w:rPr>
              <w:t>8</w:t>
            </w:r>
          </w:p>
        </w:tc>
        <w:tc>
          <w:tcPr>
            <w:tcW w:w="203" w:type="pct"/>
            <w:tcBorders>
              <w:bottom w:val="single" w:sz="4" w:space="0" w:color="auto"/>
            </w:tcBorders>
            <w:noWrap/>
            <w:vAlign w:val="center"/>
          </w:tcPr>
          <w:p w14:paraId="0EB6D4D9" w14:textId="77777777" w:rsidR="00F91B99" w:rsidRPr="00D3733D" w:rsidRDefault="00F91B99" w:rsidP="0004054D">
            <w:pPr>
              <w:pStyle w:val="Tabletext"/>
              <w:jc w:val="center"/>
              <w:rPr>
                <w:lang w:eastAsia="en-GB"/>
              </w:rPr>
            </w:pPr>
            <w:r w:rsidRPr="00D3733D">
              <w:rPr>
                <w:lang w:eastAsia="en-GB"/>
              </w:rPr>
              <w:t>3</w:t>
            </w:r>
          </w:p>
        </w:tc>
        <w:tc>
          <w:tcPr>
            <w:tcW w:w="754" w:type="pct"/>
            <w:tcBorders>
              <w:bottom w:val="single" w:sz="4" w:space="0" w:color="auto"/>
            </w:tcBorders>
            <w:noWrap/>
            <w:vAlign w:val="center"/>
          </w:tcPr>
          <w:p w14:paraId="17103C29" w14:textId="77777777" w:rsidR="00F91B99" w:rsidRPr="00D3733D" w:rsidRDefault="00F91B99" w:rsidP="0004054D">
            <w:pPr>
              <w:pStyle w:val="Tabletext"/>
              <w:jc w:val="center"/>
              <w:rPr>
                <w:lang w:eastAsia="en-GB"/>
              </w:rPr>
            </w:pPr>
            <w:r w:rsidRPr="00D3733D">
              <w:rPr>
                <w:lang w:eastAsia="en-GB"/>
              </w:rPr>
              <w:t>H</w:t>
            </w:r>
          </w:p>
        </w:tc>
        <w:tc>
          <w:tcPr>
            <w:tcW w:w="339" w:type="pct"/>
            <w:tcBorders>
              <w:bottom w:val="single" w:sz="4" w:space="0" w:color="auto"/>
            </w:tcBorders>
            <w:noWrap/>
            <w:vAlign w:val="center"/>
          </w:tcPr>
          <w:p w14:paraId="64E0B4A1" w14:textId="77777777" w:rsidR="00F91B99" w:rsidRPr="00D3733D" w:rsidRDefault="00F91B99" w:rsidP="0004054D">
            <w:pPr>
              <w:pStyle w:val="Tabletext"/>
              <w:jc w:val="center"/>
              <w:rPr>
                <w:lang w:eastAsia="en-GB"/>
              </w:rPr>
            </w:pPr>
            <w:r w:rsidRPr="00D3733D">
              <w:rPr>
                <w:lang w:eastAsia="en-GB"/>
              </w:rPr>
              <w:t>135</w:t>
            </w:r>
          </w:p>
        </w:tc>
        <w:tc>
          <w:tcPr>
            <w:tcW w:w="488" w:type="pct"/>
            <w:tcBorders>
              <w:bottom w:val="single" w:sz="4" w:space="0" w:color="auto"/>
            </w:tcBorders>
            <w:noWrap/>
            <w:vAlign w:val="center"/>
          </w:tcPr>
          <w:p w14:paraId="1B7E661F" w14:textId="77777777" w:rsidR="00F91B99" w:rsidRPr="00D3733D" w:rsidRDefault="00F91B99" w:rsidP="0004054D">
            <w:pPr>
              <w:pStyle w:val="Tabletext"/>
              <w:jc w:val="center"/>
              <w:rPr>
                <w:lang w:eastAsia="en-GB"/>
              </w:rPr>
            </w:pPr>
            <w:r w:rsidRPr="00D3733D">
              <w:rPr>
                <w:lang w:eastAsia="en-GB"/>
              </w:rPr>
              <w:t>35.26</w:t>
            </w:r>
          </w:p>
        </w:tc>
        <w:tc>
          <w:tcPr>
            <w:tcW w:w="510" w:type="pct"/>
            <w:tcBorders>
              <w:bottom w:val="single" w:sz="4" w:space="0" w:color="auto"/>
            </w:tcBorders>
            <w:noWrap/>
            <w:vAlign w:val="center"/>
          </w:tcPr>
          <w:p w14:paraId="5B2080BC" w14:textId="77777777" w:rsidR="00F91B99" w:rsidRPr="00D3733D" w:rsidRDefault="00F91B99" w:rsidP="0004054D">
            <w:pPr>
              <w:pStyle w:val="Tabletext"/>
              <w:jc w:val="center"/>
              <w:rPr>
                <w:lang w:eastAsia="en-GB"/>
              </w:rPr>
            </w:pPr>
            <w:r w:rsidRPr="00D3733D">
              <w:rPr>
                <w:lang w:eastAsia="en-GB"/>
              </w:rPr>
              <w:t>0.1768</w:t>
            </w:r>
          </w:p>
        </w:tc>
        <w:tc>
          <w:tcPr>
            <w:tcW w:w="556" w:type="pct"/>
            <w:tcBorders>
              <w:bottom w:val="single" w:sz="4" w:space="0" w:color="auto"/>
            </w:tcBorders>
            <w:noWrap/>
            <w:vAlign w:val="center"/>
          </w:tcPr>
          <w:p w14:paraId="08F7A576" w14:textId="4AE65862" w:rsidR="00F91B99" w:rsidRPr="00D3733D" w:rsidRDefault="00D24432" w:rsidP="0004054D">
            <w:pPr>
              <w:pStyle w:val="Tabletext"/>
              <w:jc w:val="center"/>
              <w:rPr>
                <w:lang w:eastAsia="en-GB"/>
              </w:rPr>
            </w:pPr>
            <w:r w:rsidRPr="00D3733D">
              <w:rPr>
                <w:lang w:eastAsia="en-GB"/>
              </w:rPr>
              <w:t>−</w:t>
            </w:r>
            <w:r w:rsidR="00F91B99" w:rsidRPr="00D3733D">
              <w:rPr>
                <w:lang w:eastAsia="en-GB"/>
              </w:rPr>
              <w:t>0.2165</w:t>
            </w:r>
          </w:p>
        </w:tc>
        <w:tc>
          <w:tcPr>
            <w:tcW w:w="556" w:type="pct"/>
            <w:tcBorders>
              <w:bottom w:val="single" w:sz="4" w:space="0" w:color="auto"/>
            </w:tcBorders>
            <w:noWrap/>
            <w:vAlign w:val="center"/>
          </w:tcPr>
          <w:p w14:paraId="1F934855" w14:textId="77777777" w:rsidR="00F91B99" w:rsidRPr="00D3733D" w:rsidRDefault="00F91B99" w:rsidP="0004054D">
            <w:pPr>
              <w:pStyle w:val="Tabletext"/>
              <w:jc w:val="center"/>
              <w:rPr>
                <w:lang w:eastAsia="en-GB"/>
              </w:rPr>
            </w:pPr>
            <w:r w:rsidRPr="00D3733D">
              <w:rPr>
                <w:lang w:eastAsia="en-GB"/>
              </w:rPr>
              <w:t>0.2165</w:t>
            </w:r>
          </w:p>
        </w:tc>
        <w:tc>
          <w:tcPr>
            <w:tcW w:w="556" w:type="pct"/>
            <w:tcBorders>
              <w:bottom w:val="single" w:sz="4" w:space="0" w:color="auto"/>
            </w:tcBorders>
            <w:noWrap/>
            <w:vAlign w:val="center"/>
          </w:tcPr>
          <w:p w14:paraId="704A9BA6" w14:textId="77777777" w:rsidR="00F91B99" w:rsidRPr="00D3733D" w:rsidRDefault="00F91B99" w:rsidP="0004054D">
            <w:pPr>
              <w:pStyle w:val="Tabletext"/>
              <w:jc w:val="center"/>
              <w:rPr>
                <w:lang w:eastAsia="en-GB"/>
              </w:rPr>
            </w:pPr>
            <w:r w:rsidRPr="00D3733D">
              <w:rPr>
                <w:lang w:eastAsia="en-GB"/>
              </w:rPr>
              <w:t>0.2165</w:t>
            </w:r>
          </w:p>
        </w:tc>
      </w:tr>
    </w:tbl>
    <w:p w14:paraId="79E08EA9" w14:textId="77777777" w:rsidR="00F91B99" w:rsidRPr="00D3733D" w:rsidRDefault="00F91B99" w:rsidP="00F91B99">
      <w:pPr>
        <w:jc w:val="center"/>
      </w:pPr>
    </w:p>
    <w:p w14:paraId="36CDD61E" w14:textId="77777777" w:rsidR="00F91B99" w:rsidRPr="00D3733D" w:rsidRDefault="00F91B99" w:rsidP="00F91B99">
      <w:pPr>
        <w:tabs>
          <w:tab w:val="clear" w:pos="794"/>
          <w:tab w:val="clear" w:pos="1191"/>
          <w:tab w:val="clear" w:pos="1588"/>
          <w:tab w:val="clear" w:pos="1985"/>
        </w:tabs>
        <w:overflowPunct/>
        <w:autoSpaceDE/>
        <w:autoSpaceDN/>
        <w:adjustRightInd/>
        <w:spacing w:before="0"/>
        <w:textAlignment w:val="auto"/>
        <w:rPr>
          <w:b/>
        </w:rPr>
      </w:pPr>
      <w:r w:rsidRPr="00D3733D">
        <w:br w:type="page"/>
      </w:r>
    </w:p>
    <w:p w14:paraId="119C05F5" w14:textId="4D552F80" w:rsidR="00F91B99" w:rsidRPr="00D3733D" w:rsidRDefault="00F91B99" w:rsidP="0004054D">
      <w:pPr>
        <w:pStyle w:val="AnnexNoTitle0"/>
      </w:pPr>
      <w:bookmarkStart w:id="165" w:name="_Toc513708743"/>
      <w:bookmarkStart w:id="166" w:name="_Toc519176384"/>
      <w:bookmarkStart w:id="167" w:name="_Toc519177582"/>
      <w:bookmarkStart w:id="168" w:name="_Toc519257776"/>
      <w:bookmarkStart w:id="169" w:name="_Toc523392598"/>
      <w:r w:rsidRPr="00D3733D">
        <w:lastRenderedPageBreak/>
        <w:t>Appendix III</w:t>
      </w:r>
      <w:r w:rsidRPr="00D3733D">
        <w:br/>
      </w:r>
      <w:r w:rsidRPr="00D3733D">
        <w:br/>
        <w:t xml:space="preserve">Spatial </w:t>
      </w:r>
      <w:r w:rsidR="001A2A12" w:rsidRPr="00D3733D">
        <w:t>sound field stability</w:t>
      </w:r>
      <w:bookmarkEnd w:id="165"/>
      <w:bookmarkEnd w:id="166"/>
      <w:bookmarkEnd w:id="167"/>
      <w:bookmarkEnd w:id="168"/>
      <w:bookmarkEnd w:id="169"/>
    </w:p>
    <w:p w14:paraId="299D3F4D" w14:textId="63E46699" w:rsidR="00F91B99" w:rsidRPr="00D3733D" w:rsidRDefault="00F91B99" w:rsidP="0004054D">
      <w:pPr>
        <w:jc w:val="center"/>
      </w:pPr>
      <w:r w:rsidRPr="00D3733D">
        <w:t>(This appendix does not form an integral part of this Recommendation</w:t>
      </w:r>
      <w:r w:rsidR="0004054D" w:rsidRPr="00D3733D">
        <w:t>.</w:t>
      </w:r>
      <w:r w:rsidRPr="00D3733D">
        <w:t>)</w:t>
      </w:r>
    </w:p>
    <w:p w14:paraId="109248C3" w14:textId="77777777" w:rsidR="00F91B99" w:rsidRPr="00D3733D" w:rsidRDefault="00F91B99" w:rsidP="00F91B99">
      <w:pPr>
        <w:pStyle w:val="Heading2"/>
      </w:pPr>
      <w:bookmarkStart w:id="170" w:name="_Toc418254672"/>
      <w:bookmarkStart w:id="171" w:name="_Toc513708744"/>
      <w:bookmarkStart w:id="172" w:name="_Toc519176385"/>
      <w:bookmarkStart w:id="173" w:name="_Toc519177583"/>
      <w:bookmarkStart w:id="174" w:name="_Toc519257777"/>
      <w:bookmarkStart w:id="175" w:name="_Toc523392599"/>
      <w:r w:rsidRPr="00D3733D">
        <w:t>III.1</w:t>
      </w:r>
      <w:r w:rsidRPr="00D3733D">
        <w:tab/>
        <w:t>Reproduction of monophonic signals in anechoic conditions</w:t>
      </w:r>
      <w:bookmarkEnd w:id="170"/>
      <w:bookmarkEnd w:id="171"/>
      <w:bookmarkEnd w:id="172"/>
      <w:bookmarkEnd w:id="173"/>
      <w:bookmarkEnd w:id="174"/>
      <w:bookmarkEnd w:id="175"/>
    </w:p>
    <w:p w14:paraId="56FE27DF" w14:textId="77777777" w:rsidR="00F91B99" w:rsidRPr="00D3733D" w:rsidRDefault="00F91B99" w:rsidP="00F91B99">
      <w:pPr>
        <w:pStyle w:val="Heading3"/>
      </w:pPr>
      <w:bookmarkStart w:id="176" w:name="_Toc418254673"/>
      <w:bookmarkStart w:id="177" w:name="_Toc513708745"/>
      <w:r w:rsidRPr="00D3733D">
        <w:t>III.1.1</w:t>
      </w:r>
      <w:r w:rsidRPr="00D3733D">
        <w:tab/>
        <w:t>Introduction</w:t>
      </w:r>
      <w:bookmarkEnd w:id="176"/>
      <w:bookmarkEnd w:id="177"/>
    </w:p>
    <w:p w14:paraId="6F4C7757" w14:textId="651CA6A1" w:rsidR="00F91B99" w:rsidRPr="00D3733D" w:rsidRDefault="00F91B99" w:rsidP="00A17E94">
      <w:pPr>
        <w:rPr>
          <w:szCs w:val="24"/>
        </w:rPr>
      </w:pPr>
      <w:r w:rsidRPr="00D3733D">
        <w:t xml:space="preserve">This appendix documents the spatial stability of the reproduced noise field that can be achieved using the </w:t>
      </w:r>
      <w:r w:rsidR="002C7F50" w:rsidRPr="00D3733D">
        <w:t>mi</w:t>
      </w:r>
      <w:r w:rsidRPr="00D3733D">
        <w:t xml:space="preserve">crophone method as described in </w:t>
      </w:r>
      <w:r w:rsidR="00F54916" w:rsidRPr="00D3733D">
        <w:t>clause</w:t>
      </w:r>
      <w:r w:rsidRPr="00D3733D">
        <w:t xml:space="preserve"> 8.</w:t>
      </w:r>
      <w:r w:rsidR="005F1172" w:rsidRPr="00D3733D">
        <w:t>2</w:t>
      </w:r>
      <w:r w:rsidRPr="00D3733D">
        <w:t>.2. All measurement</w:t>
      </w:r>
      <w:r w:rsidR="005F1172" w:rsidRPr="00D3733D">
        <w:t>s</w:t>
      </w:r>
      <w:r w:rsidRPr="00D3733D">
        <w:t xml:space="preserve"> w</w:t>
      </w:r>
      <w:r w:rsidR="005F1172" w:rsidRPr="00D3733D">
        <w:t>ere</w:t>
      </w:r>
      <w:r w:rsidRPr="00D3733D">
        <w:t xml:space="preserve"> performed in an anechoic room.</w:t>
      </w:r>
    </w:p>
    <w:p w14:paraId="638B42EF" w14:textId="17315165" w:rsidR="00F91B99" w:rsidRPr="00D3733D" w:rsidRDefault="00F91B99" w:rsidP="00F91B99">
      <w:pPr>
        <w:pStyle w:val="Heading3"/>
      </w:pPr>
      <w:bookmarkStart w:id="178" w:name="_Toc418254674"/>
      <w:bookmarkStart w:id="179" w:name="_Toc513708746"/>
      <w:r w:rsidRPr="00D3733D">
        <w:t>III.1.2</w:t>
      </w:r>
      <w:r w:rsidRPr="00D3733D">
        <w:tab/>
        <w:t xml:space="preserve">Description of the </w:t>
      </w:r>
      <w:bookmarkEnd w:id="178"/>
      <w:bookmarkEnd w:id="179"/>
      <w:r w:rsidR="009501AC" w:rsidRPr="00D3733D">
        <w:t>set-up</w:t>
      </w:r>
    </w:p>
    <w:p w14:paraId="7093AE40" w14:textId="34DC9940" w:rsidR="00F91B99" w:rsidRPr="00D3733D" w:rsidRDefault="00F91B99" w:rsidP="00A17E94">
      <w:r w:rsidRPr="00D3733D">
        <w:t>The loudspeakers w</w:t>
      </w:r>
      <w:r w:rsidR="002C7F50" w:rsidRPr="00D3733D">
        <w:t>ere positioned in</w:t>
      </w:r>
      <w:r w:rsidRPr="00D3733D">
        <w:t xml:space="preserve"> a square with the microphone at the cent</w:t>
      </w:r>
      <w:r w:rsidR="0044145F" w:rsidRPr="00D3733D">
        <w:t>r</w:t>
      </w:r>
      <w:r w:rsidRPr="00D3733D">
        <w:t>e (and in the same plan</w:t>
      </w:r>
      <w:r w:rsidR="002C7F50" w:rsidRPr="00D3733D">
        <w:t>e</w:t>
      </w:r>
      <w:r w:rsidRPr="00D3733D">
        <w:t xml:space="preserve">) as </w:t>
      </w:r>
      <w:r w:rsidR="002C7F50" w:rsidRPr="00D3733D">
        <w:t>shown schematically</w:t>
      </w:r>
      <w:r w:rsidRPr="00D3733D">
        <w:t xml:space="preserve"> in Figure III.1 (around 2</w:t>
      </w:r>
      <w:r w:rsidR="0044145F" w:rsidRPr="00D3733D">
        <w:t> </w:t>
      </w:r>
      <w:r w:rsidRPr="00D3733D">
        <w:t>m between the loudspeakers and the microphone)</w:t>
      </w:r>
      <w:r w:rsidR="002C7F50" w:rsidRPr="00D3733D">
        <w:t>;</w:t>
      </w:r>
      <w:r w:rsidRPr="00D3733D">
        <w:t xml:space="preserve"> Figure III.2</w:t>
      </w:r>
      <w:r w:rsidR="002C7F50" w:rsidRPr="00D3733D">
        <w:t xml:space="preserve"> is a photograph of the actual </w:t>
      </w:r>
      <w:r w:rsidR="009501AC" w:rsidRPr="00D3733D">
        <w:t>set-up</w:t>
      </w:r>
      <w:r w:rsidRPr="00D3733D">
        <w:t xml:space="preserve">. </w:t>
      </w:r>
      <w:r w:rsidR="002C7F50" w:rsidRPr="00D3733D">
        <w:t>P</w:t>
      </w:r>
      <w:r w:rsidRPr="00D3733D">
        <w:t>articular attention was paid to not creat</w:t>
      </w:r>
      <w:r w:rsidR="002C7F50" w:rsidRPr="00D3733D">
        <w:t>ing</w:t>
      </w:r>
      <w:r w:rsidRPr="00D3733D">
        <w:t xml:space="preserve"> a perfect square and to not position</w:t>
      </w:r>
      <w:r w:rsidR="002C7F50" w:rsidRPr="00D3733D">
        <w:t>ing</w:t>
      </w:r>
      <w:r w:rsidRPr="00D3733D">
        <w:t xml:space="preserve"> the microphone at its exact cent</w:t>
      </w:r>
      <w:r w:rsidR="0044145F" w:rsidRPr="00D3733D">
        <w:t>r</w:t>
      </w:r>
      <w:r w:rsidRPr="00D3733D">
        <w:t xml:space="preserve">e. No subwoofer was used in the </w:t>
      </w:r>
      <w:r w:rsidR="009501AC" w:rsidRPr="00D3733D">
        <w:t>set-up</w:t>
      </w:r>
      <w:r w:rsidRPr="00D3733D">
        <w:t xml:space="preserve">, thus results </w:t>
      </w:r>
      <w:r w:rsidR="002C7F50" w:rsidRPr="00D3733D">
        <w:t>are</w:t>
      </w:r>
      <w:r w:rsidRPr="00D3733D">
        <w:t xml:space="preserve"> valid from 120 Hz to 20 kHz.</w:t>
      </w:r>
    </w:p>
    <w:p w14:paraId="5423D88F" w14:textId="3B8A2748" w:rsidR="00F91B99" w:rsidRPr="00D3733D" w:rsidRDefault="000D3202" w:rsidP="0004054D">
      <w:pPr>
        <w:pStyle w:val="Figure"/>
      </w:pPr>
      <w:r w:rsidRPr="00D3733D">
        <w:rPr>
          <w:noProof/>
          <w:lang w:eastAsia="en-GB"/>
        </w:rPr>
        <w:drawing>
          <wp:inline distT="0" distB="0" distL="0" distR="0" wp14:anchorId="3E11C135" wp14:editId="2790D946">
            <wp:extent cx="4273305" cy="2907798"/>
            <wp:effectExtent l="0" t="0" r="0"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570(18)_FIII.1.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273305" cy="2907798"/>
                    </a:xfrm>
                    <a:prstGeom prst="rect">
                      <a:avLst/>
                    </a:prstGeom>
                  </pic:spPr>
                </pic:pic>
              </a:graphicData>
            </a:graphic>
          </wp:inline>
        </w:drawing>
      </w:r>
    </w:p>
    <w:p w14:paraId="3F2F52BD" w14:textId="0DF00126" w:rsidR="00F91B99" w:rsidRPr="00D3733D" w:rsidRDefault="0004054D" w:rsidP="0004054D">
      <w:pPr>
        <w:pStyle w:val="FigureNoTitle0"/>
      </w:pPr>
      <w:r w:rsidRPr="00D3733D">
        <w:t xml:space="preserve">Figure III.1 – The </w:t>
      </w:r>
      <w:r w:rsidR="009501AC" w:rsidRPr="00D3733D">
        <w:t>set-up</w:t>
      </w:r>
      <w:r w:rsidRPr="00D3733D">
        <w:t xml:space="preserve"> for loudspeaker equalization using the </w:t>
      </w:r>
      <w:r w:rsidR="001A2A12" w:rsidRPr="00D3733D">
        <w:t>mi</w:t>
      </w:r>
      <w:r w:rsidRPr="00D3733D">
        <w:t>crophone method</w:t>
      </w:r>
    </w:p>
    <w:p w14:paraId="5F9DB4BF" w14:textId="3CF3436F" w:rsidR="005A7825" w:rsidRPr="00D3733D" w:rsidRDefault="005A7825" w:rsidP="005A7825">
      <w:pPr>
        <w:pStyle w:val="Figure"/>
      </w:pPr>
      <w:r w:rsidRPr="00D3733D">
        <w:rPr>
          <w:noProof/>
          <w:lang w:eastAsia="en-GB"/>
        </w:rPr>
        <w:lastRenderedPageBreak/>
        <w:drawing>
          <wp:inline distT="0" distB="0" distL="0" distR="0" wp14:anchorId="5B6EBCAF" wp14:editId="06676F7D">
            <wp:extent cx="5785223" cy="3530559"/>
            <wp:effectExtent l="19050" t="19050" r="25400" b="13335"/>
            <wp:docPr id="108" name="Picture 108" descr="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P"/>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95081" cy="3536575"/>
                    </a:xfrm>
                    <a:prstGeom prst="rect">
                      <a:avLst/>
                    </a:prstGeom>
                    <a:noFill/>
                    <a:ln w="6350" cmpd="sng">
                      <a:solidFill>
                        <a:srgbClr val="000000"/>
                      </a:solidFill>
                      <a:miter lim="800000"/>
                      <a:headEnd/>
                      <a:tailEnd/>
                    </a:ln>
                    <a:effectLst/>
                  </pic:spPr>
                </pic:pic>
              </a:graphicData>
            </a:graphic>
          </wp:inline>
        </w:drawing>
      </w:r>
    </w:p>
    <w:p w14:paraId="672BC348" w14:textId="4B68BA90" w:rsidR="005A7825" w:rsidRPr="00D3733D" w:rsidRDefault="005A7825" w:rsidP="005A7825">
      <w:pPr>
        <w:pStyle w:val="FigureNoTitle0"/>
      </w:pPr>
      <w:r w:rsidRPr="00D3733D">
        <w:t xml:space="preserve">Figure III.2 – Actual </w:t>
      </w:r>
      <w:r w:rsidR="009501AC" w:rsidRPr="00D3733D">
        <w:t>set-up</w:t>
      </w:r>
      <w:r w:rsidRPr="00D3733D">
        <w:t xml:space="preserve"> using the </w:t>
      </w:r>
      <w:r w:rsidR="001A2A12" w:rsidRPr="00D3733D">
        <w:t>mic</w:t>
      </w:r>
      <w:r w:rsidRPr="00D3733D">
        <w:t>rophone method in an anechoic room</w:t>
      </w:r>
    </w:p>
    <w:p w14:paraId="5B1C1D69" w14:textId="5FE7A4AA" w:rsidR="00F91B99" w:rsidRPr="00D3733D" w:rsidRDefault="00F91B99" w:rsidP="00A17E94">
      <w:pPr>
        <w:pStyle w:val="Normalaftertitle"/>
      </w:pPr>
      <w:r w:rsidRPr="00D3733D">
        <w:t>In order to determine the spatial stability of the reproduced noise field, several measurements around the equalization cent</w:t>
      </w:r>
      <w:r w:rsidR="0044145F" w:rsidRPr="00D3733D">
        <w:t>r</w:t>
      </w:r>
      <w:r w:rsidRPr="00D3733D">
        <w:t xml:space="preserve">e (original position of the microphone for the equalization) </w:t>
      </w:r>
      <w:r w:rsidR="002C7F50" w:rsidRPr="00D3733D">
        <w:t>were taken</w:t>
      </w:r>
      <w:r w:rsidRPr="00D3733D">
        <w:t xml:space="preserve">. These measurements were done according to </w:t>
      </w:r>
      <w:r w:rsidR="00F54916" w:rsidRPr="00D3733D">
        <w:t xml:space="preserve">Figure </w:t>
      </w:r>
      <w:r w:rsidRPr="00D3733D">
        <w:t>III.3.</w:t>
      </w:r>
    </w:p>
    <w:p w14:paraId="62E7C0AD" w14:textId="391C2C49" w:rsidR="00F54916" w:rsidRPr="00D3733D" w:rsidRDefault="00F54916" w:rsidP="00F54916">
      <w:pPr>
        <w:pStyle w:val="Figure"/>
      </w:pPr>
      <w:r w:rsidRPr="00D3733D">
        <w:rPr>
          <w:noProof/>
          <w:lang w:eastAsia="en-GB"/>
        </w:rPr>
        <w:lastRenderedPageBreak/>
        <w:drawing>
          <wp:inline distT="0" distB="0" distL="0" distR="0" wp14:anchorId="08DBB355" wp14:editId="43145C0E">
            <wp:extent cx="5761317" cy="3700504"/>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73138" cy="3708097"/>
                    </a:xfrm>
                    <a:prstGeom prst="rect">
                      <a:avLst/>
                    </a:prstGeom>
                    <a:noFill/>
                    <a:ln>
                      <a:noFill/>
                    </a:ln>
                  </pic:spPr>
                </pic:pic>
              </a:graphicData>
            </a:graphic>
          </wp:inline>
        </w:drawing>
      </w:r>
    </w:p>
    <w:p w14:paraId="61268549" w14:textId="725BD2F9" w:rsidR="00F91B99" w:rsidRPr="00D3733D" w:rsidRDefault="005A7825" w:rsidP="005A7825">
      <w:pPr>
        <w:pStyle w:val="FigureNoTitle0"/>
      </w:pPr>
      <w:r w:rsidRPr="00D3733D">
        <w:t>Figure III.3 – Measurement points (blue circles)</w:t>
      </w:r>
      <w:r w:rsidR="00F54916" w:rsidRPr="00D3733D">
        <w:t xml:space="preserve"> for the reproduced noise field</w:t>
      </w:r>
    </w:p>
    <w:p w14:paraId="1DD4203B" w14:textId="4EADC44B" w:rsidR="00F91B99" w:rsidRPr="00D3733D" w:rsidRDefault="00F91B99" w:rsidP="000D3202">
      <w:pPr>
        <w:pStyle w:val="Normalaftertitle"/>
      </w:pPr>
      <w:r w:rsidRPr="00D3733D">
        <w:t>The stability of the sound field in a square of 100</w:t>
      </w:r>
      <w:r w:rsidR="0044145F" w:rsidRPr="00D3733D">
        <w:t xml:space="preserve"> mm × </w:t>
      </w:r>
      <w:r w:rsidRPr="00D3733D">
        <w:t>100 mm around the equalization cent</w:t>
      </w:r>
      <w:r w:rsidR="0044145F" w:rsidRPr="00D3733D">
        <w:t>r</w:t>
      </w:r>
      <w:r w:rsidRPr="00D3733D">
        <w:t>e (</w:t>
      </w:r>
      <w:r w:rsidRPr="00D3733D">
        <w:rPr>
          <w:i/>
          <w:iCs/>
        </w:rPr>
        <w:t>X</w:t>
      </w:r>
      <w:r w:rsidR="0044145F" w:rsidRPr="00D3733D">
        <w:t> </w:t>
      </w:r>
      <w:r w:rsidRPr="00D3733D">
        <w:t>=</w:t>
      </w:r>
      <w:r w:rsidR="000D3202" w:rsidRPr="00D3733D">
        <w:t> </w:t>
      </w:r>
      <w:r w:rsidRPr="00D3733D">
        <w:t xml:space="preserve">0 mm; </w:t>
      </w:r>
      <w:r w:rsidRPr="00D3733D">
        <w:rPr>
          <w:i/>
          <w:iCs/>
        </w:rPr>
        <w:t>Y</w:t>
      </w:r>
      <w:r w:rsidR="0044145F" w:rsidRPr="00D3733D">
        <w:t> </w:t>
      </w:r>
      <w:r w:rsidRPr="00D3733D">
        <w:t>=</w:t>
      </w:r>
      <w:r w:rsidR="0044145F" w:rsidRPr="00D3733D">
        <w:t xml:space="preserve"> </w:t>
      </w:r>
      <w:r w:rsidRPr="00D3733D">
        <w:t>0 mm) was measured. Note that the equalization cent</w:t>
      </w:r>
      <w:r w:rsidR="0044145F" w:rsidRPr="00D3733D">
        <w:t>r</w:t>
      </w:r>
      <w:r w:rsidRPr="00D3733D">
        <w:t xml:space="preserve">e corresponds to the original position </w:t>
      </w:r>
      <w:r w:rsidR="002C7F50" w:rsidRPr="00D3733D">
        <w:t xml:space="preserve">at </w:t>
      </w:r>
      <w:r w:rsidRPr="00D3733D">
        <w:t>wh</w:t>
      </w:r>
      <w:r w:rsidR="002C7F50" w:rsidRPr="00D3733D">
        <w:t>ich</w:t>
      </w:r>
      <w:r w:rsidRPr="00D3733D">
        <w:t xml:space="preserve"> the equalization was realized according to this Recommendation. </w:t>
      </w:r>
      <w:r w:rsidR="00C05D15" w:rsidRPr="00D3733D">
        <w:t xml:space="preserve">Measurements were </w:t>
      </w:r>
      <w:r w:rsidR="00E30198" w:rsidRPr="00D3733D">
        <w:t>taken</w:t>
      </w:r>
      <w:r w:rsidR="00C05D15" w:rsidRPr="00D3733D">
        <w:t xml:space="preserve"> every 10 </w:t>
      </w:r>
      <w:r w:rsidRPr="00D3733D">
        <w:t xml:space="preserve">mm on </w:t>
      </w:r>
      <w:r w:rsidR="00E30198" w:rsidRPr="00D3733D">
        <w:t xml:space="preserve">both </w:t>
      </w:r>
      <w:r w:rsidRPr="00D3733D">
        <w:t xml:space="preserve">the </w:t>
      </w:r>
      <w:r w:rsidRPr="00D3733D">
        <w:rPr>
          <w:i/>
          <w:iCs/>
        </w:rPr>
        <w:t>X</w:t>
      </w:r>
      <w:r w:rsidR="00E30198" w:rsidRPr="00D3733D">
        <w:t>-</w:t>
      </w:r>
      <w:r w:rsidRPr="00D3733D">
        <w:t xml:space="preserve"> and </w:t>
      </w:r>
      <w:r w:rsidRPr="00D3733D">
        <w:rPr>
          <w:i/>
          <w:iCs/>
        </w:rPr>
        <w:t>Y</w:t>
      </w:r>
      <w:r w:rsidR="00E30198" w:rsidRPr="00D3733D">
        <w:t>-</w:t>
      </w:r>
      <w:r w:rsidRPr="00D3733D">
        <w:t xml:space="preserve">axis (blue circles in </w:t>
      </w:r>
      <w:r w:rsidR="00C05D15" w:rsidRPr="00D3733D">
        <w:t xml:space="preserve">Figure </w:t>
      </w:r>
      <w:r w:rsidRPr="00D3733D">
        <w:t>III.3) leading to 121 measurements for the full plan.</w:t>
      </w:r>
    </w:p>
    <w:p w14:paraId="6DE541AF" w14:textId="7B5BDAAB" w:rsidR="00F91B99" w:rsidRPr="00D3733D" w:rsidRDefault="00F91B99">
      <w:r w:rsidRPr="00D3733D">
        <w:t>The test signal that was used for all measurements is pink noise (high</w:t>
      </w:r>
      <w:r w:rsidR="00FE192A" w:rsidRPr="00D3733D">
        <w:t>-</w:t>
      </w:r>
      <w:r w:rsidRPr="00D3733D">
        <w:t>pass filtered as required by this Recommendation) and its level was adjusted in order to get around 75 dBSPL (A) at the equalization cent</w:t>
      </w:r>
      <w:r w:rsidR="0044145F" w:rsidRPr="00D3733D">
        <w:t>r</w:t>
      </w:r>
      <w:r w:rsidRPr="00D3733D">
        <w:t>e. The reference used for the calculation of frequency responses is the signal measured at the equalization cent</w:t>
      </w:r>
      <w:r w:rsidR="0044145F" w:rsidRPr="00D3733D">
        <w:t>r</w:t>
      </w:r>
      <w:r w:rsidRPr="00D3733D">
        <w:t xml:space="preserve">e. This signal is used as the reference for the calculation of the frequency responses for all points of the grid defined in </w:t>
      </w:r>
      <w:r w:rsidR="00C05D15" w:rsidRPr="00D3733D">
        <w:t xml:space="preserve">Figure </w:t>
      </w:r>
      <w:r w:rsidRPr="00D3733D">
        <w:t>III.3.</w:t>
      </w:r>
    </w:p>
    <w:p w14:paraId="0F15D701" w14:textId="02C2832A" w:rsidR="00F91B99" w:rsidRPr="00D3733D" w:rsidRDefault="00F91B99" w:rsidP="00A17E94">
      <w:r w:rsidRPr="00D3733D">
        <w:t xml:space="preserve">The results presented in </w:t>
      </w:r>
      <w:r w:rsidR="00A058DB" w:rsidRPr="00D3733D">
        <w:rPr>
          <w:szCs w:val="24"/>
        </w:rPr>
        <w:t>clau</w:t>
      </w:r>
      <w:r w:rsidRPr="00D3733D">
        <w:t xml:space="preserve">se </w:t>
      </w:r>
      <w:r w:rsidR="00A058DB" w:rsidRPr="00D3733D">
        <w:t xml:space="preserve">III.1.3 </w:t>
      </w:r>
      <w:r w:rsidRPr="00D3733D">
        <w:t xml:space="preserve">are magnitude measured in </w:t>
      </w:r>
      <w:r w:rsidR="005F1172" w:rsidRPr="00D3733D">
        <w:t>one-</w:t>
      </w:r>
      <w:r w:rsidRPr="00D3733D">
        <w:t>third octave across the full plan.</w:t>
      </w:r>
    </w:p>
    <w:p w14:paraId="53E601BA" w14:textId="77777777" w:rsidR="00F91B99" w:rsidRPr="00D3733D" w:rsidRDefault="00F91B99" w:rsidP="00F91B99">
      <w:pPr>
        <w:pStyle w:val="Heading3"/>
      </w:pPr>
      <w:bookmarkStart w:id="180" w:name="_Toc418254675"/>
      <w:bookmarkStart w:id="181" w:name="_Toc513708747"/>
      <w:r w:rsidRPr="00D3733D">
        <w:t>III.1.3</w:t>
      </w:r>
      <w:r w:rsidRPr="00D3733D">
        <w:tab/>
        <w:t>Results comparison</w:t>
      </w:r>
      <w:bookmarkEnd w:id="180"/>
      <w:bookmarkEnd w:id="181"/>
    </w:p>
    <w:p w14:paraId="39DD1789" w14:textId="164DDD69" w:rsidR="00F91B99" w:rsidRPr="00D3733D" w:rsidRDefault="00F91B99" w:rsidP="00A17E94">
      <w:pPr>
        <w:rPr>
          <w:szCs w:val="24"/>
        </w:rPr>
      </w:pPr>
      <w:r w:rsidRPr="00D3733D">
        <w:rPr>
          <w:szCs w:val="24"/>
        </w:rPr>
        <w:t xml:space="preserve">Two equalization approaches were tested and their results are compared in this </w:t>
      </w:r>
      <w:r w:rsidR="005F1172" w:rsidRPr="00D3733D">
        <w:rPr>
          <w:szCs w:val="24"/>
        </w:rPr>
        <w:t>clau</w:t>
      </w:r>
      <w:r w:rsidRPr="00D3733D">
        <w:rPr>
          <w:szCs w:val="24"/>
        </w:rPr>
        <w:t xml:space="preserve">se. The only difference between these two approaches is the delay adjustment </w:t>
      </w:r>
      <w:r w:rsidR="005F1172" w:rsidRPr="00D3733D">
        <w:rPr>
          <w:szCs w:val="24"/>
        </w:rPr>
        <w:t xml:space="preserve">step </w:t>
      </w:r>
      <w:r w:rsidRPr="00D3733D">
        <w:t>(</w:t>
      </w:r>
      <w:r w:rsidR="005F1172" w:rsidRPr="00D3733D">
        <w:t>see</w:t>
      </w:r>
      <w:r w:rsidRPr="00D3733D">
        <w:t xml:space="preserve"> </w:t>
      </w:r>
      <w:r w:rsidR="00C05D15" w:rsidRPr="00D3733D">
        <w:t>clause</w:t>
      </w:r>
      <w:r w:rsidRPr="00D3733D">
        <w:t xml:space="preserve"> 8.</w:t>
      </w:r>
      <w:r w:rsidR="005F1172" w:rsidRPr="00D3733D">
        <w:t>2</w:t>
      </w:r>
      <w:r w:rsidRPr="00D3733D">
        <w:t>.2</w:t>
      </w:r>
      <w:r w:rsidR="005F1172" w:rsidRPr="00D3733D">
        <w:t>.4</w:t>
      </w:r>
      <w:r w:rsidRPr="00D3733D">
        <w:t>)</w:t>
      </w:r>
      <w:r w:rsidRPr="00D3733D">
        <w:rPr>
          <w:szCs w:val="24"/>
        </w:rPr>
        <w:t>.</w:t>
      </w:r>
    </w:p>
    <w:p w14:paraId="71DCA9E0" w14:textId="11228469" w:rsidR="00F91B99" w:rsidRPr="00D3733D" w:rsidRDefault="00F91B99" w:rsidP="00DD3C33">
      <w:r w:rsidRPr="00D3733D">
        <w:rPr>
          <w:szCs w:val="24"/>
        </w:rPr>
        <w:t xml:space="preserve">The first approach is slightly different </w:t>
      </w:r>
      <w:r w:rsidR="005F1172" w:rsidRPr="00D3733D">
        <w:rPr>
          <w:szCs w:val="24"/>
        </w:rPr>
        <w:t xml:space="preserve">to </w:t>
      </w:r>
      <w:r w:rsidRPr="00D3733D">
        <w:rPr>
          <w:szCs w:val="24"/>
        </w:rPr>
        <w:t>tha</w:t>
      </w:r>
      <w:r w:rsidR="005F1172" w:rsidRPr="00D3733D">
        <w:rPr>
          <w:szCs w:val="24"/>
        </w:rPr>
        <w:t>t</w:t>
      </w:r>
      <w:r w:rsidRPr="00D3733D">
        <w:rPr>
          <w:szCs w:val="24"/>
        </w:rPr>
        <w:t xml:space="preserve"> described in this Recommendation</w:t>
      </w:r>
      <w:r w:rsidR="005F1172" w:rsidRPr="00D3733D">
        <w:rPr>
          <w:szCs w:val="24"/>
        </w:rPr>
        <w:t>,</w:t>
      </w:r>
      <w:r w:rsidRPr="00D3733D">
        <w:rPr>
          <w:szCs w:val="24"/>
        </w:rPr>
        <w:t xml:space="preserve"> since it aim</w:t>
      </w:r>
      <w:r w:rsidR="005F1172" w:rsidRPr="00D3733D">
        <w:rPr>
          <w:szCs w:val="24"/>
        </w:rPr>
        <w:t>s</w:t>
      </w:r>
      <w:r w:rsidRPr="00D3733D">
        <w:rPr>
          <w:szCs w:val="24"/>
        </w:rPr>
        <w:t xml:space="preserve"> </w:t>
      </w:r>
      <w:r w:rsidRPr="00D3733D">
        <w:t xml:space="preserve">to perfectly synchronize the signals coming from the </w:t>
      </w:r>
      <w:r w:rsidR="005F1172" w:rsidRPr="00D3733D">
        <w:t>four</w:t>
      </w:r>
      <w:r w:rsidRPr="00D3733D">
        <w:t xml:space="preserve"> loudspeakers at the measurement microphone. The advantage of this method is that it leads to a very good equalization at the measurement microphone (</w:t>
      </w:r>
      <w:r w:rsidR="005C655C" w:rsidRPr="00D3733D">
        <w:t xml:space="preserve">i.e., </w:t>
      </w:r>
      <w:r w:rsidR="005F1172" w:rsidRPr="00D3733D">
        <w:t>the</w:t>
      </w:r>
      <w:r w:rsidR="005F1172" w:rsidRPr="00D3733D">
        <w:rPr>
          <w:i/>
          <w:iCs/>
        </w:rPr>
        <w:t xml:space="preserve"> </w:t>
      </w:r>
      <w:r w:rsidRPr="00D3733D">
        <w:t>equalization cent</w:t>
      </w:r>
      <w:r w:rsidR="0044145F" w:rsidRPr="00D3733D">
        <w:t>r</w:t>
      </w:r>
      <w:r w:rsidRPr="00D3733D">
        <w:t xml:space="preserve">e). This method </w:t>
      </w:r>
      <w:r w:rsidR="005F1172" w:rsidRPr="00D3733D">
        <w:t>is</w:t>
      </w:r>
      <w:r w:rsidRPr="00D3733D">
        <w:t xml:space="preserve"> referred </w:t>
      </w:r>
      <w:r w:rsidR="005F1172" w:rsidRPr="00D3733D">
        <w:t xml:space="preserve">to </w:t>
      </w:r>
      <w:r w:rsidRPr="00D3733D">
        <w:t xml:space="preserve">as </w:t>
      </w:r>
      <w:r w:rsidR="005F1172" w:rsidRPr="00D3733D">
        <w:t xml:space="preserve">"anechoic room: synchronized </w:t>
      </w:r>
      <w:r w:rsidRPr="00D3733D">
        <w:t>delays</w:t>
      </w:r>
      <w:r w:rsidR="005C655C" w:rsidRPr="00D3733D">
        <w:t>"</w:t>
      </w:r>
      <w:r w:rsidRPr="00D3733D">
        <w:t xml:space="preserve"> in this appendix.</w:t>
      </w:r>
    </w:p>
    <w:p w14:paraId="396DDEAD" w14:textId="28DC85B2" w:rsidR="00F91B99" w:rsidRPr="00D3733D" w:rsidRDefault="00F91B99" w:rsidP="00DD3C33">
      <w:r w:rsidRPr="00D3733D">
        <w:t>The second approach is th</w:t>
      </w:r>
      <w:r w:rsidR="005F1172" w:rsidRPr="00D3733D">
        <w:t>at</w:t>
      </w:r>
      <w:r w:rsidRPr="00D3733D">
        <w:t xml:space="preserve"> described in this Recommendation where fixed delays (0</w:t>
      </w:r>
      <w:r w:rsidR="00C05D15" w:rsidRPr="00D3733D">
        <w:t> </w:t>
      </w:r>
      <w:r w:rsidRPr="00D3733D">
        <w:t>ms, 11</w:t>
      </w:r>
      <w:r w:rsidR="00C05D15" w:rsidRPr="00D3733D">
        <w:t> </w:t>
      </w:r>
      <w:r w:rsidRPr="00D3733D">
        <w:t>ms, 17</w:t>
      </w:r>
      <w:r w:rsidR="00C05D15" w:rsidRPr="00D3733D">
        <w:t> </w:t>
      </w:r>
      <w:r w:rsidRPr="00D3733D">
        <w:t>ms, 29</w:t>
      </w:r>
      <w:r w:rsidR="00C05D15" w:rsidRPr="00D3733D">
        <w:t> </w:t>
      </w:r>
      <w:r w:rsidRPr="00D3733D">
        <w:t xml:space="preserve">ms) are applied to individual loudspeakers in order to increase the diffusivity of the noise field. For the actual </w:t>
      </w:r>
      <w:r w:rsidRPr="00D3733D">
        <w:lastRenderedPageBreak/>
        <w:t>examination</w:t>
      </w:r>
      <w:r w:rsidR="005F1172" w:rsidRPr="00D3733D">
        <w:t>,</w:t>
      </w:r>
      <w:r w:rsidRPr="00D3733D">
        <w:t xml:space="preserve"> different delays were used, </w:t>
      </w:r>
      <w:r w:rsidR="005C655C" w:rsidRPr="00D3733D">
        <w:t>i.e.,</w:t>
      </w:r>
      <w:r w:rsidR="005C655C" w:rsidRPr="00D3733D">
        <w:rPr>
          <w:i/>
          <w:iCs/>
        </w:rPr>
        <w:t xml:space="preserve"> </w:t>
      </w:r>
      <w:r w:rsidRPr="00D3733D">
        <w:t>0</w:t>
      </w:r>
      <w:r w:rsidR="00C05D15" w:rsidRPr="00D3733D">
        <w:t> </w:t>
      </w:r>
      <w:r w:rsidRPr="00D3733D">
        <w:t>ms, 13</w:t>
      </w:r>
      <w:r w:rsidR="00C05D15" w:rsidRPr="00D3733D">
        <w:t> </w:t>
      </w:r>
      <w:r w:rsidRPr="00D3733D">
        <w:t>ms, 22</w:t>
      </w:r>
      <w:r w:rsidR="00C05D15" w:rsidRPr="00D3733D">
        <w:t> </w:t>
      </w:r>
      <w:r w:rsidRPr="00D3733D">
        <w:t>ms, 45</w:t>
      </w:r>
      <w:r w:rsidR="00C05D15" w:rsidRPr="00D3733D">
        <w:t> </w:t>
      </w:r>
      <w:r w:rsidRPr="00D3733D">
        <w:t>ms, as in that configuration they gave a flatter response than using the recommended delays. This is illustrated in Fig</w:t>
      </w:r>
      <w:r w:rsidR="00C05D15" w:rsidRPr="00D3733D">
        <w:t>ure</w:t>
      </w:r>
      <w:r w:rsidRPr="00D3733D">
        <w:t xml:space="preserve"> </w:t>
      </w:r>
      <w:r w:rsidR="000C3420" w:rsidRPr="00D3733D">
        <w:t>III.</w:t>
      </w:r>
      <w:r w:rsidRPr="00D3733D">
        <w:t>4</w:t>
      </w:r>
      <w:r w:rsidR="005450FD" w:rsidRPr="00D3733D">
        <w:t>,</w:t>
      </w:r>
      <w:r w:rsidRPr="00D3733D">
        <w:t xml:space="preserve"> where the result of equalization is shown in </w:t>
      </w:r>
      <w:r w:rsidR="005450FD" w:rsidRPr="00D3733D">
        <w:t>one-</w:t>
      </w:r>
      <w:r w:rsidRPr="00D3733D">
        <w:t xml:space="preserve">third octave for </w:t>
      </w:r>
      <w:r w:rsidR="005450FD" w:rsidRPr="00D3733D">
        <w:t xml:space="preserve">the </w:t>
      </w:r>
      <w:r w:rsidRPr="00D3733D">
        <w:t>recommended and modified set</w:t>
      </w:r>
      <w:r w:rsidR="005450FD" w:rsidRPr="00D3733D">
        <w:t>s</w:t>
      </w:r>
      <w:r w:rsidRPr="00D3733D">
        <w:t xml:space="preserve"> of delays. This retained method </w:t>
      </w:r>
      <w:r w:rsidR="005450FD" w:rsidRPr="00D3733D">
        <w:t>is</w:t>
      </w:r>
      <w:r w:rsidRPr="00D3733D">
        <w:t xml:space="preserve"> referred </w:t>
      </w:r>
      <w:r w:rsidR="005450FD" w:rsidRPr="00D3733D">
        <w:t xml:space="preserve">to </w:t>
      </w:r>
      <w:r w:rsidRPr="00D3733D">
        <w:t xml:space="preserve">as </w:t>
      </w:r>
      <w:r w:rsidR="005C655C" w:rsidRPr="00D3733D">
        <w:t>"</w:t>
      </w:r>
      <w:r w:rsidR="005450FD" w:rsidRPr="00D3733D">
        <w:t>anechoic room: fixed delays</w:t>
      </w:r>
      <w:r w:rsidR="005C655C" w:rsidRPr="00D3733D">
        <w:t>"</w:t>
      </w:r>
      <w:r w:rsidRPr="00D3733D">
        <w:t xml:space="preserve"> in this appendix.</w:t>
      </w:r>
    </w:p>
    <w:p w14:paraId="523263B5" w14:textId="436DE5E2" w:rsidR="0097015E" w:rsidRPr="00D3733D" w:rsidRDefault="0097015E" w:rsidP="0097015E">
      <w:pPr>
        <w:pStyle w:val="Figure"/>
      </w:pPr>
      <w:r w:rsidRPr="00D3733D">
        <w:rPr>
          <w:noProof/>
          <w:lang w:eastAsia="en-GB"/>
        </w:rPr>
        <w:drawing>
          <wp:inline distT="0" distB="0" distL="0" distR="0" wp14:anchorId="6A18E4E4" wp14:editId="6DBA4FFE">
            <wp:extent cx="5006467" cy="2991453"/>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570(18)_FIII.4.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011204" cy="2994284"/>
                    </a:xfrm>
                    <a:prstGeom prst="rect">
                      <a:avLst/>
                    </a:prstGeom>
                  </pic:spPr>
                </pic:pic>
              </a:graphicData>
            </a:graphic>
          </wp:inline>
        </w:drawing>
      </w:r>
    </w:p>
    <w:p w14:paraId="4BF0EB80" w14:textId="2B98BEBE" w:rsidR="00F91B99" w:rsidRPr="00D3733D" w:rsidRDefault="0097015E" w:rsidP="0013688E">
      <w:pPr>
        <w:pStyle w:val="FigureNoTitle0"/>
      </w:pPr>
      <w:r w:rsidRPr="00D3733D">
        <w:t>Figure III.4 – Result</w:t>
      </w:r>
      <w:r w:rsidR="005450FD" w:rsidRPr="00D3733D">
        <w:t>s</w:t>
      </w:r>
      <w:r w:rsidRPr="00D3733D">
        <w:t xml:space="preserve"> of equalization in </w:t>
      </w:r>
      <w:r w:rsidR="005450FD" w:rsidRPr="00D3733D">
        <w:t>one-</w:t>
      </w:r>
      <w:r w:rsidRPr="00D3733D">
        <w:t>third octave for all loudspeakers with fixed delays</w:t>
      </w:r>
      <w:r w:rsidR="005450FD" w:rsidRPr="00D3733D">
        <w:t>:</w:t>
      </w:r>
      <w:r w:rsidRPr="00D3733D">
        <w:t xml:space="preserve"> for recommended delays, 0</w:t>
      </w:r>
      <w:r w:rsidR="00EE1957" w:rsidRPr="00D3733D">
        <w:t> </w:t>
      </w:r>
      <w:r w:rsidRPr="00D3733D">
        <w:t>ms, 11</w:t>
      </w:r>
      <w:r w:rsidR="00EE1957" w:rsidRPr="00D3733D">
        <w:t> </w:t>
      </w:r>
      <w:r w:rsidRPr="00D3733D">
        <w:t>ms, 17</w:t>
      </w:r>
      <w:r w:rsidR="00EE1957" w:rsidRPr="00D3733D">
        <w:t> </w:t>
      </w:r>
      <w:r w:rsidRPr="00D3733D">
        <w:t>ms, 29</w:t>
      </w:r>
      <w:r w:rsidR="00EE1957" w:rsidRPr="00D3733D">
        <w:t> </w:t>
      </w:r>
      <w:r w:rsidRPr="00D3733D">
        <w:t>ms (in blue)</w:t>
      </w:r>
      <w:r w:rsidR="005450FD" w:rsidRPr="00D3733D">
        <w:t>;</w:t>
      </w:r>
      <w:r w:rsidRPr="00D3733D">
        <w:t xml:space="preserve"> for </w:t>
      </w:r>
      <w:r w:rsidR="005450FD" w:rsidRPr="00D3733D">
        <w:t xml:space="preserve">the </w:t>
      </w:r>
      <w:r w:rsidRPr="00D3733D">
        <w:t>modified set of delays, 0</w:t>
      </w:r>
      <w:r w:rsidR="00EE1957" w:rsidRPr="00D3733D">
        <w:t> </w:t>
      </w:r>
      <w:r w:rsidRPr="00D3733D">
        <w:t>ms, 13</w:t>
      </w:r>
      <w:r w:rsidR="00EE1957" w:rsidRPr="00D3733D">
        <w:t> </w:t>
      </w:r>
      <w:r w:rsidRPr="00D3733D">
        <w:t>ms, 22</w:t>
      </w:r>
      <w:r w:rsidR="00EE1957" w:rsidRPr="00D3733D">
        <w:t> </w:t>
      </w:r>
      <w:r w:rsidRPr="00D3733D">
        <w:t>ms, 45</w:t>
      </w:r>
      <w:r w:rsidR="00EE1957" w:rsidRPr="00D3733D">
        <w:t> </w:t>
      </w:r>
      <w:r w:rsidRPr="00D3733D">
        <w:t>ms (in orange)</w:t>
      </w:r>
    </w:p>
    <w:p w14:paraId="748778F2" w14:textId="397F6052" w:rsidR="00F91B99" w:rsidRPr="00D3733D" w:rsidRDefault="00F91B99" w:rsidP="0013688E">
      <w:r w:rsidRPr="00D3733D">
        <w:t xml:space="preserve">The results for both approaches are shown </w:t>
      </w:r>
      <w:r w:rsidR="005450FD" w:rsidRPr="00D3733D">
        <w:t xml:space="preserve">in </w:t>
      </w:r>
      <w:r w:rsidR="003E6EC7" w:rsidRPr="00D3733D">
        <w:t>Table III.1</w:t>
      </w:r>
      <w:r w:rsidRPr="00D3733D">
        <w:t xml:space="preserve">. Each row corresponds to </w:t>
      </w:r>
      <w:r w:rsidR="00677D55" w:rsidRPr="00D3733D">
        <w:t xml:space="preserve">a </w:t>
      </w:r>
      <w:r w:rsidRPr="00D3733D">
        <w:t>one</w:t>
      </w:r>
      <w:r w:rsidR="00677D55" w:rsidRPr="00D3733D">
        <w:t>-</w:t>
      </w:r>
      <w:r w:rsidRPr="00D3733D">
        <w:t xml:space="preserve">third octave band. The displayed results start with </w:t>
      </w:r>
      <w:r w:rsidR="00677D55" w:rsidRPr="00D3733D">
        <w:t>the one-</w:t>
      </w:r>
      <w:r w:rsidRPr="00D3733D">
        <w:t xml:space="preserve">third octave band centred on 126 Hz and ends with </w:t>
      </w:r>
      <w:r w:rsidR="00677D55" w:rsidRPr="00D3733D">
        <w:t>that</w:t>
      </w:r>
      <w:r w:rsidRPr="00D3733D">
        <w:t xml:space="preserve"> centred on 19</w:t>
      </w:r>
      <w:r w:rsidR="0044145F" w:rsidRPr="00D3733D">
        <w:t> </w:t>
      </w:r>
      <w:r w:rsidRPr="00D3733D">
        <w:t>953 Hz.</w:t>
      </w:r>
    </w:p>
    <w:p w14:paraId="0C37C7E4" w14:textId="639EB23B" w:rsidR="00F91B99" w:rsidRPr="00D3733D" w:rsidRDefault="00F91B99" w:rsidP="00DD3C33">
      <w:r w:rsidRPr="00D3733D">
        <w:t>Measurements were done every 10 mm on</w:t>
      </w:r>
      <w:r w:rsidR="00677D55" w:rsidRPr="00D3733D">
        <w:t xml:space="preserve"> </w:t>
      </w:r>
      <w:r w:rsidR="00E30198" w:rsidRPr="00D3733D">
        <w:t xml:space="preserve">both </w:t>
      </w:r>
      <w:r w:rsidR="00677D55" w:rsidRPr="00D3733D">
        <w:t>the</w:t>
      </w:r>
      <w:r w:rsidRPr="00D3733D">
        <w:t xml:space="preserve"> </w:t>
      </w:r>
      <w:r w:rsidRPr="00D3733D">
        <w:rPr>
          <w:i/>
          <w:iCs/>
        </w:rPr>
        <w:t>X</w:t>
      </w:r>
      <w:r w:rsidR="00E30198" w:rsidRPr="00D3733D">
        <w:t>-</w:t>
      </w:r>
      <w:r w:rsidRPr="00D3733D">
        <w:t xml:space="preserve"> and </w:t>
      </w:r>
      <w:r w:rsidRPr="00D3733D">
        <w:rPr>
          <w:i/>
          <w:iCs/>
        </w:rPr>
        <w:t>Y</w:t>
      </w:r>
      <w:r w:rsidR="00E30198" w:rsidRPr="00D3733D">
        <w:t>-</w:t>
      </w:r>
      <w:r w:rsidRPr="00D3733D">
        <w:t>axis</w:t>
      </w:r>
      <w:r w:rsidR="0044145F" w:rsidRPr="00D3733D">
        <w:t>;</w:t>
      </w:r>
      <w:r w:rsidRPr="00D3733D">
        <w:t xml:space="preserve"> however</w:t>
      </w:r>
      <w:r w:rsidR="0044145F" w:rsidRPr="00D3733D">
        <w:t>,</w:t>
      </w:r>
      <w:r w:rsidRPr="00D3733D">
        <w:t xml:space="preserve"> in order to get better visual results, images were interpolated with a 1 mm step. </w:t>
      </w:r>
      <w:r w:rsidR="00677D55" w:rsidRPr="00D3733D">
        <w:t>N</w:t>
      </w:r>
      <w:r w:rsidRPr="00D3733D">
        <w:t>ot</w:t>
      </w:r>
      <w:r w:rsidR="00677D55" w:rsidRPr="00D3733D">
        <w:t>e</w:t>
      </w:r>
      <w:r w:rsidRPr="00D3733D">
        <w:t xml:space="preserve"> that the 10 mm step is too large to capture the characteristics at high frequencies. </w:t>
      </w:r>
    </w:p>
    <w:p w14:paraId="7823FF88" w14:textId="45FE2C8B" w:rsidR="00913266" w:rsidRPr="00D3733D" w:rsidRDefault="003E6EC7" w:rsidP="00372405">
      <w:pPr>
        <w:pStyle w:val="TableNoTitle0"/>
      </w:pPr>
      <w:r w:rsidRPr="00D3733D">
        <w:lastRenderedPageBreak/>
        <w:t>Table III.1 – Anechoic room results – left: synchronized delays; right: fixed delays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964"/>
        <w:gridCol w:w="4665"/>
      </w:tblGrid>
      <w:tr w:rsidR="00F91B99" w:rsidRPr="00D3733D" w14:paraId="7BE83FC3" w14:textId="77777777" w:rsidTr="00913266">
        <w:trPr>
          <w:trHeight w:val="558"/>
          <w:tblHeader/>
        </w:trPr>
        <w:tc>
          <w:tcPr>
            <w:tcW w:w="0" w:type="auto"/>
          </w:tcPr>
          <w:p w14:paraId="2D53B7D2" w14:textId="2E53579C" w:rsidR="00F91B99" w:rsidRPr="00D3733D" w:rsidRDefault="00F91B99" w:rsidP="00913266">
            <w:pPr>
              <w:pStyle w:val="FigureNoTitle0"/>
              <w:keepLines w:val="0"/>
              <w:spacing w:before="120"/>
            </w:pPr>
            <w:r w:rsidRPr="00D3733D">
              <w:t xml:space="preserve">Anechoic </w:t>
            </w:r>
            <w:r w:rsidR="00677D55" w:rsidRPr="00D3733D">
              <w:t>r</w:t>
            </w:r>
            <w:r w:rsidRPr="00D3733D">
              <w:t>oom: Synchronized delays</w:t>
            </w:r>
          </w:p>
        </w:tc>
        <w:tc>
          <w:tcPr>
            <w:tcW w:w="0" w:type="auto"/>
          </w:tcPr>
          <w:p w14:paraId="7FBFCB54" w14:textId="27CF116B" w:rsidR="00F91B99" w:rsidRPr="00D3733D" w:rsidRDefault="00F91B99" w:rsidP="00913266">
            <w:pPr>
              <w:pStyle w:val="FigureNoTitle0"/>
              <w:keepLines w:val="0"/>
              <w:spacing w:before="120"/>
            </w:pPr>
            <w:r w:rsidRPr="00D3733D">
              <w:t xml:space="preserve">Anechoic </w:t>
            </w:r>
            <w:r w:rsidR="00677D55" w:rsidRPr="00D3733D">
              <w:t>r</w:t>
            </w:r>
            <w:r w:rsidRPr="00D3733D">
              <w:t>oom: Fixed delays</w:t>
            </w:r>
          </w:p>
        </w:tc>
      </w:tr>
      <w:tr w:rsidR="00F91B99" w:rsidRPr="00D3733D" w14:paraId="218E9070" w14:textId="77777777" w:rsidTr="00EE1957">
        <w:tc>
          <w:tcPr>
            <w:tcW w:w="0" w:type="auto"/>
          </w:tcPr>
          <w:p w14:paraId="17E30B90" w14:textId="77777777" w:rsidR="00F91B99" w:rsidRPr="00D3733D" w:rsidRDefault="00F91B99" w:rsidP="00913266">
            <w:pPr>
              <w:pStyle w:val="Figure"/>
              <w:keepNext w:val="0"/>
              <w:keepLines w:val="0"/>
            </w:pPr>
            <w:r w:rsidRPr="00D3733D">
              <w:rPr>
                <w:noProof/>
                <w:lang w:eastAsia="en-GB"/>
              </w:rPr>
              <w:drawing>
                <wp:inline distT="0" distB="0" distL="0" distR="0" wp14:anchorId="448D9B03" wp14:editId="07808C59">
                  <wp:extent cx="2828925" cy="2647950"/>
                  <wp:effectExtent l="0" t="0" r="9525" b="0"/>
                  <wp:docPr id="111" name="Picture 111" descr="Spatial stability of noise field at 126 H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Spatial stability of noise field at 126 Hz"/>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828925" cy="2647950"/>
                          </a:xfrm>
                          <a:prstGeom prst="rect">
                            <a:avLst/>
                          </a:prstGeom>
                          <a:noFill/>
                          <a:ln>
                            <a:noFill/>
                          </a:ln>
                        </pic:spPr>
                      </pic:pic>
                    </a:graphicData>
                  </a:graphic>
                </wp:inline>
              </w:drawing>
            </w:r>
          </w:p>
        </w:tc>
        <w:tc>
          <w:tcPr>
            <w:tcW w:w="0" w:type="auto"/>
          </w:tcPr>
          <w:p w14:paraId="7C3F4031" w14:textId="77777777" w:rsidR="00F91B99" w:rsidRPr="00D3733D" w:rsidRDefault="00F91B99" w:rsidP="00913266">
            <w:pPr>
              <w:pStyle w:val="Figure"/>
              <w:keepNext w:val="0"/>
              <w:keepLines w:val="0"/>
            </w:pPr>
            <w:r w:rsidRPr="00D3733D">
              <w:rPr>
                <w:noProof/>
                <w:lang w:eastAsia="en-GB"/>
              </w:rPr>
              <w:drawing>
                <wp:inline distT="0" distB="0" distL="0" distR="0" wp14:anchorId="6994E608" wp14:editId="1049A77C">
                  <wp:extent cx="2828925" cy="2647950"/>
                  <wp:effectExtent l="0" t="0" r="9525" b="0"/>
                  <wp:docPr id="112" name="Picture 112" descr="Spatial stability of noise field at 126 H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Spatial stability of noise field at 126 Hz"/>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828925" cy="2647950"/>
                          </a:xfrm>
                          <a:prstGeom prst="rect">
                            <a:avLst/>
                          </a:prstGeom>
                          <a:noFill/>
                          <a:ln>
                            <a:noFill/>
                          </a:ln>
                        </pic:spPr>
                      </pic:pic>
                    </a:graphicData>
                  </a:graphic>
                </wp:inline>
              </w:drawing>
            </w:r>
          </w:p>
        </w:tc>
      </w:tr>
      <w:tr w:rsidR="00F91B99" w:rsidRPr="00D3733D" w14:paraId="48FB2B12" w14:textId="77777777" w:rsidTr="00EE1957">
        <w:tc>
          <w:tcPr>
            <w:tcW w:w="0" w:type="auto"/>
          </w:tcPr>
          <w:p w14:paraId="7547DD3E" w14:textId="77777777" w:rsidR="00F91B99" w:rsidRPr="00D3733D" w:rsidRDefault="00F91B99" w:rsidP="00913266">
            <w:pPr>
              <w:pStyle w:val="Figure"/>
              <w:keepNext w:val="0"/>
              <w:keepLines w:val="0"/>
            </w:pPr>
            <w:r w:rsidRPr="00D3733D">
              <w:rPr>
                <w:noProof/>
                <w:lang w:eastAsia="en-GB"/>
              </w:rPr>
              <w:drawing>
                <wp:inline distT="0" distB="0" distL="0" distR="0" wp14:anchorId="74AB0D12" wp14:editId="61216140">
                  <wp:extent cx="2828925" cy="2647950"/>
                  <wp:effectExtent l="0" t="0" r="9525" b="0"/>
                  <wp:docPr id="113" name="Picture 113" descr="Spatial stability of noise field at 158 H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Spatial stability of noise field at 158 Hz"/>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828925" cy="2647950"/>
                          </a:xfrm>
                          <a:prstGeom prst="rect">
                            <a:avLst/>
                          </a:prstGeom>
                          <a:noFill/>
                          <a:ln>
                            <a:noFill/>
                          </a:ln>
                        </pic:spPr>
                      </pic:pic>
                    </a:graphicData>
                  </a:graphic>
                </wp:inline>
              </w:drawing>
            </w:r>
          </w:p>
        </w:tc>
        <w:tc>
          <w:tcPr>
            <w:tcW w:w="0" w:type="auto"/>
          </w:tcPr>
          <w:p w14:paraId="60FF9B71" w14:textId="77777777" w:rsidR="00F91B99" w:rsidRPr="00D3733D" w:rsidRDefault="00F91B99" w:rsidP="00913266">
            <w:pPr>
              <w:pStyle w:val="Figure"/>
              <w:keepNext w:val="0"/>
              <w:keepLines w:val="0"/>
            </w:pPr>
            <w:r w:rsidRPr="00D3733D">
              <w:rPr>
                <w:noProof/>
                <w:lang w:eastAsia="en-GB"/>
              </w:rPr>
              <w:drawing>
                <wp:inline distT="0" distB="0" distL="0" distR="0" wp14:anchorId="589CBBE0" wp14:editId="0FE0623C">
                  <wp:extent cx="2828925" cy="2647950"/>
                  <wp:effectExtent l="0" t="0" r="9525" b="0"/>
                  <wp:docPr id="114" name="Picture 114" descr="Spatial stability of noise field at 158 H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Spatial stability of noise field at 158 Hz"/>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828925" cy="2647950"/>
                          </a:xfrm>
                          <a:prstGeom prst="rect">
                            <a:avLst/>
                          </a:prstGeom>
                          <a:noFill/>
                          <a:ln>
                            <a:noFill/>
                          </a:ln>
                        </pic:spPr>
                      </pic:pic>
                    </a:graphicData>
                  </a:graphic>
                </wp:inline>
              </w:drawing>
            </w:r>
          </w:p>
        </w:tc>
      </w:tr>
      <w:tr w:rsidR="00F91B99" w:rsidRPr="00D3733D" w14:paraId="1AFB06F7" w14:textId="77777777" w:rsidTr="00EE1957">
        <w:tc>
          <w:tcPr>
            <w:tcW w:w="0" w:type="auto"/>
          </w:tcPr>
          <w:p w14:paraId="66B03664" w14:textId="77777777" w:rsidR="00F91B99" w:rsidRPr="00D3733D" w:rsidRDefault="00F91B99" w:rsidP="00913266">
            <w:pPr>
              <w:pStyle w:val="Figure"/>
              <w:keepNext w:val="0"/>
              <w:keepLines w:val="0"/>
            </w:pPr>
            <w:r w:rsidRPr="00D3733D">
              <w:rPr>
                <w:noProof/>
                <w:lang w:eastAsia="en-GB"/>
              </w:rPr>
              <w:drawing>
                <wp:inline distT="0" distB="0" distL="0" distR="0" wp14:anchorId="2E2553D1" wp14:editId="690D3F5B">
                  <wp:extent cx="2828925" cy="2647950"/>
                  <wp:effectExtent l="0" t="0" r="9525" b="0"/>
                  <wp:docPr id="115" name="Picture 115" descr="Spatial stability of noise field at 200 H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Spatial stability of noise field at 200 Hz"/>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828925" cy="2647950"/>
                          </a:xfrm>
                          <a:prstGeom prst="rect">
                            <a:avLst/>
                          </a:prstGeom>
                          <a:noFill/>
                          <a:ln>
                            <a:noFill/>
                          </a:ln>
                        </pic:spPr>
                      </pic:pic>
                    </a:graphicData>
                  </a:graphic>
                </wp:inline>
              </w:drawing>
            </w:r>
          </w:p>
        </w:tc>
        <w:tc>
          <w:tcPr>
            <w:tcW w:w="0" w:type="auto"/>
          </w:tcPr>
          <w:p w14:paraId="112386E7" w14:textId="77777777" w:rsidR="00F91B99" w:rsidRPr="00D3733D" w:rsidRDefault="00F91B99" w:rsidP="00913266">
            <w:pPr>
              <w:pStyle w:val="Figure"/>
              <w:keepNext w:val="0"/>
              <w:keepLines w:val="0"/>
            </w:pPr>
            <w:r w:rsidRPr="00D3733D">
              <w:rPr>
                <w:noProof/>
                <w:lang w:eastAsia="en-GB"/>
              </w:rPr>
              <w:drawing>
                <wp:inline distT="0" distB="0" distL="0" distR="0" wp14:anchorId="3C447C5F" wp14:editId="2A641B16">
                  <wp:extent cx="2828925" cy="2647950"/>
                  <wp:effectExtent l="0" t="0" r="9525" b="0"/>
                  <wp:docPr id="116" name="Picture 116" descr="Spatial stability of noise field at 200 H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Spatial stability of noise field at 200 Hz"/>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828925" cy="2647950"/>
                          </a:xfrm>
                          <a:prstGeom prst="rect">
                            <a:avLst/>
                          </a:prstGeom>
                          <a:noFill/>
                          <a:ln>
                            <a:noFill/>
                          </a:ln>
                        </pic:spPr>
                      </pic:pic>
                    </a:graphicData>
                  </a:graphic>
                </wp:inline>
              </w:drawing>
            </w:r>
          </w:p>
        </w:tc>
      </w:tr>
      <w:tr w:rsidR="00F91B99" w:rsidRPr="00D3733D" w14:paraId="7DF5C50C" w14:textId="77777777" w:rsidTr="00EE1957">
        <w:tc>
          <w:tcPr>
            <w:tcW w:w="0" w:type="auto"/>
            <w:shd w:val="clear" w:color="auto" w:fill="auto"/>
          </w:tcPr>
          <w:p w14:paraId="2B46EA4E" w14:textId="77777777" w:rsidR="00F91B99" w:rsidRPr="00D3733D" w:rsidRDefault="00F91B99" w:rsidP="00913266">
            <w:pPr>
              <w:pStyle w:val="Figure"/>
              <w:keepNext w:val="0"/>
              <w:keepLines w:val="0"/>
            </w:pPr>
            <w:r w:rsidRPr="00D3733D">
              <w:rPr>
                <w:noProof/>
                <w:lang w:eastAsia="en-GB"/>
              </w:rPr>
              <w:lastRenderedPageBreak/>
              <w:drawing>
                <wp:inline distT="0" distB="0" distL="0" distR="0" wp14:anchorId="5D6FD4E9" wp14:editId="2647D825">
                  <wp:extent cx="3019425" cy="2828925"/>
                  <wp:effectExtent l="0" t="0" r="9525" b="9525"/>
                  <wp:docPr id="117" name="Picture 117" descr="Spatial stability of noise field at 251 H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Spatial stability of noise field at 251 Hz"/>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019425" cy="2828925"/>
                          </a:xfrm>
                          <a:prstGeom prst="rect">
                            <a:avLst/>
                          </a:prstGeom>
                          <a:noFill/>
                          <a:ln>
                            <a:noFill/>
                          </a:ln>
                        </pic:spPr>
                      </pic:pic>
                    </a:graphicData>
                  </a:graphic>
                </wp:inline>
              </w:drawing>
            </w:r>
          </w:p>
        </w:tc>
        <w:tc>
          <w:tcPr>
            <w:tcW w:w="0" w:type="auto"/>
            <w:shd w:val="clear" w:color="auto" w:fill="auto"/>
          </w:tcPr>
          <w:p w14:paraId="5A976B21" w14:textId="77777777" w:rsidR="00F91B99" w:rsidRPr="00D3733D" w:rsidRDefault="00F91B99" w:rsidP="00913266">
            <w:pPr>
              <w:pStyle w:val="Figure"/>
              <w:keepNext w:val="0"/>
              <w:keepLines w:val="0"/>
            </w:pPr>
            <w:r w:rsidRPr="00D3733D">
              <w:rPr>
                <w:noProof/>
                <w:lang w:eastAsia="en-GB"/>
              </w:rPr>
              <w:drawing>
                <wp:inline distT="0" distB="0" distL="0" distR="0" wp14:anchorId="2D3BD3B1" wp14:editId="6B34F561">
                  <wp:extent cx="2828925" cy="2647950"/>
                  <wp:effectExtent l="0" t="0" r="9525" b="0"/>
                  <wp:docPr id="118" name="Picture 118" descr="Spatial stability of noise field at 251 H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Spatial stability of noise field at 251 Hz"/>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828925" cy="2647950"/>
                          </a:xfrm>
                          <a:prstGeom prst="rect">
                            <a:avLst/>
                          </a:prstGeom>
                          <a:noFill/>
                          <a:ln>
                            <a:noFill/>
                          </a:ln>
                        </pic:spPr>
                      </pic:pic>
                    </a:graphicData>
                  </a:graphic>
                </wp:inline>
              </w:drawing>
            </w:r>
          </w:p>
        </w:tc>
      </w:tr>
      <w:tr w:rsidR="00F91B99" w:rsidRPr="00D3733D" w14:paraId="7880D8B5" w14:textId="77777777" w:rsidTr="00EE1957">
        <w:tc>
          <w:tcPr>
            <w:tcW w:w="0" w:type="auto"/>
          </w:tcPr>
          <w:p w14:paraId="58956B6C" w14:textId="77777777" w:rsidR="00F91B99" w:rsidRPr="00D3733D" w:rsidRDefault="00F91B99" w:rsidP="00913266">
            <w:pPr>
              <w:pStyle w:val="Figure"/>
              <w:keepNext w:val="0"/>
              <w:keepLines w:val="0"/>
            </w:pPr>
            <w:r w:rsidRPr="00D3733D">
              <w:rPr>
                <w:noProof/>
                <w:lang w:eastAsia="en-GB"/>
              </w:rPr>
              <w:drawing>
                <wp:inline distT="0" distB="0" distL="0" distR="0" wp14:anchorId="69B68066" wp14:editId="1968B421">
                  <wp:extent cx="2828925" cy="2647950"/>
                  <wp:effectExtent l="0" t="0" r="9525" b="0"/>
                  <wp:docPr id="119" name="Picture 119" descr="Spatial stability of noise field at 316 H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Spatial stability of noise field at 316 Hz"/>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828925" cy="2647950"/>
                          </a:xfrm>
                          <a:prstGeom prst="rect">
                            <a:avLst/>
                          </a:prstGeom>
                          <a:noFill/>
                          <a:ln>
                            <a:noFill/>
                          </a:ln>
                        </pic:spPr>
                      </pic:pic>
                    </a:graphicData>
                  </a:graphic>
                </wp:inline>
              </w:drawing>
            </w:r>
          </w:p>
        </w:tc>
        <w:tc>
          <w:tcPr>
            <w:tcW w:w="0" w:type="auto"/>
          </w:tcPr>
          <w:p w14:paraId="7746F70E" w14:textId="77777777" w:rsidR="00F91B99" w:rsidRPr="00D3733D" w:rsidRDefault="00F91B99" w:rsidP="00913266">
            <w:pPr>
              <w:pStyle w:val="Figure"/>
              <w:keepNext w:val="0"/>
              <w:keepLines w:val="0"/>
            </w:pPr>
            <w:r w:rsidRPr="00D3733D">
              <w:rPr>
                <w:noProof/>
                <w:lang w:eastAsia="en-GB"/>
              </w:rPr>
              <w:drawing>
                <wp:inline distT="0" distB="0" distL="0" distR="0" wp14:anchorId="60D31F1E" wp14:editId="1E5DA688">
                  <wp:extent cx="2828925" cy="2647950"/>
                  <wp:effectExtent l="0" t="0" r="9525" b="0"/>
                  <wp:docPr id="120" name="Picture 120" descr="Spatial stability of noise field at 316 H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Spatial stability of noise field at 316 Hz"/>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828925" cy="2647950"/>
                          </a:xfrm>
                          <a:prstGeom prst="rect">
                            <a:avLst/>
                          </a:prstGeom>
                          <a:noFill/>
                          <a:ln>
                            <a:noFill/>
                          </a:ln>
                        </pic:spPr>
                      </pic:pic>
                    </a:graphicData>
                  </a:graphic>
                </wp:inline>
              </w:drawing>
            </w:r>
          </w:p>
        </w:tc>
      </w:tr>
      <w:tr w:rsidR="00F91B99" w:rsidRPr="00D3733D" w14:paraId="66AF60A9" w14:textId="77777777" w:rsidTr="00EE1957">
        <w:tc>
          <w:tcPr>
            <w:tcW w:w="0" w:type="auto"/>
          </w:tcPr>
          <w:p w14:paraId="02068514" w14:textId="77777777" w:rsidR="00F91B99" w:rsidRPr="00D3733D" w:rsidRDefault="00F91B99" w:rsidP="00913266">
            <w:pPr>
              <w:pStyle w:val="Figure"/>
              <w:keepNext w:val="0"/>
              <w:keepLines w:val="0"/>
            </w:pPr>
            <w:r w:rsidRPr="00D3733D">
              <w:rPr>
                <w:noProof/>
                <w:lang w:eastAsia="en-GB"/>
              </w:rPr>
              <w:drawing>
                <wp:inline distT="0" distB="0" distL="0" distR="0" wp14:anchorId="09CA60B6" wp14:editId="33ECED86">
                  <wp:extent cx="2828925" cy="2647950"/>
                  <wp:effectExtent l="0" t="0" r="9525" b="0"/>
                  <wp:docPr id="121" name="Picture 121" descr="Spatial stability of noise field at 398 H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Spatial stability of noise field at 398 Hz"/>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828925" cy="2647950"/>
                          </a:xfrm>
                          <a:prstGeom prst="rect">
                            <a:avLst/>
                          </a:prstGeom>
                          <a:noFill/>
                          <a:ln>
                            <a:noFill/>
                          </a:ln>
                        </pic:spPr>
                      </pic:pic>
                    </a:graphicData>
                  </a:graphic>
                </wp:inline>
              </w:drawing>
            </w:r>
          </w:p>
        </w:tc>
        <w:tc>
          <w:tcPr>
            <w:tcW w:w="0" w:type="auto"/>
          </w:tcPr>
          <w:p w14:paraId="4F2C0457" w14:textId="77777777" w:rsidR="00F91B99" w:rsidRPr="00D3733D" w:rsidRDefault="00F91B99" w:rsidP="00913266">
            <w:pPr>
              <w:pStyle w:val="Figure"/>
              <w:keepNext w:val="0"/>
              <w:keepLines w:val="0"/>
            </w:pPr>
            <w:r w:rsidRPr="00D3733D">
              <w:rPr>
                <w:noProof/>
                <w:lang w:eastAsia="en-GB"/>
              </w:rPr>
              <w:drawing>
                <wp:inline distT="0" distB="0" distL="0" distR="0" wp14:anchorId="23610B7E" wp14:editId="5D02A422">
                  <wp:extent cx="2828925" cy="2647950"/>
                  <wp:effectExtent l="0" t="0" r="9525" b="0"/>
                  <wp:docPr id="122" name="Picture 122" descr="Spatial stability of noise field at 398 H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Spatial stability of noise field at 398 Hz"/>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828925" cy="2647950"/>
                          </a:xfrm>
                          <a:prstGeom prst="rect">
                            <a:avLst/>
                          </a:prstGeom>
                          <a:noFill/>
                          <a:ln>
                            <a:noFill/>
                          </a:ln>
                        </pic:spPr>
                      </pic:pic>
                    </a:graphicData>
                  </a:graphic>
                </wp:inline>
              </w:drawing>
            </w:r>
          </w:p>
        </w:tc>
      </w:tr>
      <w:tr w:rsidR="00F91B99" w:rsidRPr="00D3733D" w14:paraId="12FC8647" w14:textId="77777777" w:rsidTr="00EE1957">
        <w:tc>
          <w:tcPr>
            <w:tcW w:w="0" w:type="auto"/>
          </w:tcPr>
          <w:p w14:paraId="711C292E" w14:textId="77777777" w:rsidR="00F91B99" w:rsidRPr="00D3733D" w:rsidRDefault="00F91B99" w:rsidP="00913266">
            <w:pPr>
              <w:pStyle w:val="Figure"/>
              <w:keepNext w:val="0"/>
              <w:keepLines w:val="0"/>
            </w:pPr>
            <w:r w:rsidRPr="00D3733D">
              <w:rPr>
                <w:noProof/>
                <w:lang w:eastAsia="en-GB"/>
              </w:rPr>
              <w:lastRenderedPageBreak/>
              <w:drawing>
                <wp:inline distT="0" distB="0" distL="0" distR="0" wp14:anchorId="495F9181" wp14:editId="725DE3F1">
                  <wp:extent cx="2828925" cy="2647950"/>
                  <wp:effectExtent l="0" t="0" r="9525" b="0"/>
                  <wp:docPr id="123" name="Picture 123" descr="Spatial stability of noise field at 501 H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Spatial stability of noise field at 501 Hz"/>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828925" cy="2647950"/>
                          </a:xfrm>
                          <a:prstGeom prst="rect">
                            <a:avLst/>
                          </a:prstGeom>
                          <a:noFill/>
                          <a:ln>
                            <a:noFill/>
                          </a:ln>
                        </pic:spPr>
                      </pic:pic>
                    </a:graphicData>
                  </a:graphic>
                </wp:inline>
              </w:drawing>
            </w:r>
          </w:p>
        </w:tc>
        <w:tc>
          <w:tcPr>
            <w:tcW w:w="0" w:type="auto"/>
          </w:tcPr>
          <w:p w14:paraId="6064B83B" w14:textId="77777777" w:rsidR="00F91B99" w:rsidRPr="00D3733D" w:rsidRDefault="00F91B99" w:rsidP="00913266">
            <w:pPr>
              <w:pStyle w:val="Figure"/>
              <w:keepNext w:val="0"/>
              <w:keepLines w:val="0"/>
            </w:pPr>
            <w:r w:rsidRPr="00D3733D">
              <w:rPr>
                <w:noProof/>
                <w:lang w:eastAsia="en-GB"/>
              </w:rPr>
              <w:drawing>
                <wp:inline distT="0" distB="0" distL="0" distR="0" wp14:anchorId="16FE8BD7" wp14:editId="3E47712D">
                  <wp:extent cx="2828925" cy="2647950"/>
                  <wp:effectExtent l="0" t="0" r="9525" b="0"/>
                  <wp:docPr id="124" name="Picture 124" descr="Spatial stability of noise field at 501 H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Spatial stability of noise field at 501 Hz"/>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828925" cy="2647950"/>
                          </a:xfrm>
                          <a:prstGeom prst="rect">
                            <a:avLst/>
                          </a:prstGeom>
                          <a:noFill/>
                          <a:ln>
                            <a:noFill/>
                          </a:ln>
                        </pic:spPr>
                      </pic:pic>
                    </a:graphicData>
                  </a:graphic>
                </wp:inline>
              </w:drawing>
            </w:r>
          </w:p>
        </w:tc>
      </w:tr>
      <w:tr w:rsidR="00F91B99" w:rsidRPr="00D3733D" w14:paraId="692011EE" w14:textId="77777777" w:rsidTr="00EE1957">
        <w:tc>
          <w:tcPr>
            <w:tcW w:w="0" w:type="auto"/>
          </w:tcPr>
          <w:p w14:paraId="7CB81945" w14:textId="77777777" w:rsidR="00F91B99" w:rsidRPr="00D3733D" w:rsidRDefault="00F91B99" w:rsidP="00913266">
            <w:pPr>
              <w:pStyle w:val="Figure"/>
              <w:keepNext w:val="0"/>
              <w:keepLines w:val="0"/>
            </w:pPr>
            <w:r w:rsidRPr="00D3733D">
              <w:rPr>
                <w:noProof/>
                <w:lang w:eastAsia="en-GB"/>
              </w:rPr>
              <w:drawing>
                <wp:inline distT="0" distB="0" distL="0" distR="0" wp14:anchorId="55CD9C6B" wp14:editId="4BF6A33D">
                  <wp:extent cx="2828925" cy="2647950"/>
                  <wp:effectExtent l="0" t="0" r="9525" b="0"/>
                  <wp:docPr id="125" name="Picture 125" descr="Spatial stability of noise field at 631 H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Spatial stability of noise field at 631 Hz"/>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828925" cy="2647950"/>
                          </a:xfrm>
                          <a:prstGeom prst="rect">
                            <a:avLst/>
                          </a:prstGeom>
                          <a:noFill/>
                          <a:ln>
                            <a:noFill/>
                          </a:ln>
                        </pic:spPr>
                      </pic:pic>
                    </a:graphicData>
                  </a:graphic>
                </wp:inline>
              </w:drawing>
            </w:r>
          </w:p>
        </w:tc>
        <w:tc>
          <w:tcPr>
            <w:tcW w:w="0" w:type="auto"/>
          </w:tcPr>
          <w:p w14:paraId="3DAE7735" w14:textId="77777777" w:rsidR="00F91B99" w:rsidRPr="00D3733D" w:rsidRDefault="00F91B99" w:rsidP="00913266">
            <w:pPr>
              <w:pStyle w:val="Figure"/>
              <w:keepNext w:val="0"/>
              <w:keepLines w:val="0"/>
            </w:pPr>
            <w:r w:rsidRPr="00D3733D">
              <w:rPr>
                <w:noProof/>
                <w:lang w:eastAsia="en-GB"/>
              </w:rPr>
              <w:drawing>
                <wp:inline distT="0" distB="0" distL="0" distR="0" wp14:anchorId="4FE14A5A" wp14:editId="10EE4DD1">
                  <wp:extent cx="2828925" cy="2647950"/>
                  <wp:effectExtent l="0" t="0" r="9525" b="0"/>
                  <wp:docPr id="126" name="Picture 126" descr="Spatial stability of noise field at 631 H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Spatial stability of noise field at 631 Hz"/>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828925" cy="2647950"/>
                          </a:xfrm>
                          <a:prstGeom prst="rect">
                            <a:avLst/>
                          </a:prstGeom>
                          <a:noFill/>
                          <a:ln>
                            <a:noFill/>
                          </a:ln>
                        </pic:spPr>
                      </pic:pic>
                    </a:graphicData>
                  </a:graphic>
                </wp:inline>
              </w:drawing>
            </w:r>
          </w:p>
        </w:tc>
      </w:tr>
      <w:tr w:rsidR="00F91B99" w:rsidRPr="00D3733D" w14:paraId="17719A1C" w14:textId="77777777" w:rsidTr="00EE1957">
        <w:tc>
          <w:tcPr>
            <w:tcW w:w="0" w:type="auto"/>
          </w:tcPr>
          <w:p w14:paraId="0E5CC3F6" w14:textId="77777777" w:rsidR="00F91B99" w:rsidRPr="00D3733D" w:rsidRDefault="00F91B99" w:rsidP="00913266">
            <w:pPr>
              <w:pStyle w:val="Figure"/>
              <w:keepNext w:val="0"/>
              <w:keepLines w:val="0"/>
            </w:pPr>
            <w:r w:rsidRPr="00D3733D">
              <w:rPr>
                <w:noProof/>
                <w:lang w:eastAsia="en-GB"/>
              </w:rPr>
              <w:drawing>
                <wp:inline distT="0" distB="0" distL="0" distR="0" wp14:anchorId="212C0CB7" wp14:editId="31F08E64">
                  <wp:extent cx="2828925" cy="2647950"/>
                  <wp:effectExtent l="0" t="0" r="9525" b="0"/>
                  <wp:docPr id="127" name="Picture 127" descr="Spatial stability of noise field at 794 H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Spatial stability of noise field at 794 Hz"/>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828925" cy="2647950"/>
                          </a:xfrm>
                          <a:prstGeom prst="rect">
                            <a:avLst/>
                          </a:prstGeom>
                          <a:noFill/>
                          <a:ln>
                            <a:noFill/>
                          </a:ln>
                        </pic:spPr>
                      </pic:pic>
                    </a:graphicData>
                  </a:graphic>
                </wp:inline>
              </w:drawing>
            </w:r>
          </w:p>
        </w:tc>
        <w:tc>
          <w:tcPr>
            <w:tcW w:w="0" w:type="auto"/>
          </w:tcPr>
          <w:p w14:paraId="17D66872" w14:textId="77777777" w:rsidR="00F91B99" w:rsidRPr="00D3733D" w:rsidRDefault="00F91B99" w:rsidP="00913266">
            <w:pPr>
              <w:pStyle w:val="Figure"/>
              <w:keepNext w:val="0"/>
              <w:keepLines w:val="0"/>
            </w:pPr>
            <w:r w:rsidRPr="00D3733D">
              <w:rPr>
                <w:noProof/>
                <w:lang w:eastAsia="en-GB"/>
              </w:rPr>
              <w:drawing>
                <wp:inline distT="0" distB="0" distL="0" distR="0" wp14:anchorId="749357DC" wp14:editId="539E8257">
                  <wp:extent cx="2828925" cy="2647950"/>
                  <wp:effectExtent l="0" t="0" r="9525" b="0"/>
                  <wp:docPr id="128" name="Picture 128" descr="Spatial stability of noise field at 794 H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Spatial stability of noise field at 794 Hz"/>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828925" cy="2647950"/>
                          </a:xfrm>
                          <a:prstGeom prst="rect">
                            <a:avLst/>
                          </a:prstGeom>
                          <a:noFill/>
                          <a:ln>
                            <a:noFill/>
                          </a:ln>
                        </pic:spPr>
                      </pic:pic>
                    </a:graphicData>
                  </a:graphic>
                </wp:inline>
              </w:drawing>
            </w:r>
          </w:p>
        </w:tc>
      </w:tr>
      <w:tr w:rsidR="00F91B99" w:rsidRPr="00D3733D" w14:paraId="362DB8FF" w14:textId="77777777" w:rsidTr="00EE1957">
        <w:tc>
          <w:tcPr>
            <w:tcW w:w="0" w:type="auto"/>
          </w:tcPr>
          <w:p w14:paraId="7C31DC97" w14:textId="77777777" w:rsidR="00F91B99" w:rsidRPr="00D3733D" w:rsidRDefault="00F91B99" w:rsidP="00913266">
            <w:pPr>
              <w:pStyle w:val="Figure"/>
              <w:keepNext w:val="0"/>
              <w:keepLines w:val="0"/>
            </w:pPr>
            <w:r w:rsidRPr="00D3733D">
              <w:rPr>
                <w:noProof/>
                <w:lang w:eastAsia="en-GB"/>
              </w:rPr>
              <w:lastRenderedPageBreak/>
              <w:drawing>
                <wp:inline distT="0" distB="0" distL="0" distR="0" wp14:anchorId="02FB2158" wp14:editId="773AE95C">
                  <wp:extent cx="2828925" cy="2647950"/>
                  <wp:effectExtent l="0" t="0" r="9525" b="0"/>
                  <wp:docPr id="129" name="Picture 129" descr="Spatial stability of noise field at 1000 H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Spatial stability of noise field at 1000 Hz"/>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828925" cy="2647950"/>
                          </a:xfrm>
                          <a:prstGeom prst="rect">
                            <a:avLst/>
                          </a:prstGeom>
                          <a:noFill/>
                          <a:ln>
                            <a:noFill/>
                          </a:ln>
                        </pic:spPr>
                      </pic:pic>
                    </a:graphicData>
                  </a:graphic>
                </wp:inline>
              </w:drawing>
            </w:r>
          </w:p>
        </w:tc>
        <w:tc>
          <w:tcPr>
            <w:tcW w:w="0" w:type="auto"/>
          </w:tcPr>
          <w:p w14:paraId="1FE88471" w14:textId="77777777" w:rsidR="00F91B99" w:rsidRPr="00D3733D" w:rsidRDefault="00F91B99" w:rsidP="00913266">
            <w:pPr>
              <w:pStyle w:val="Figure"/>
              <w:keepNext w:val="0"/>
              <w:keepLines w:val="0"/>
            </w:pPr>
            <w:r w:rsidRPr="00D3733D">
              <w:rPr>
                <w:noProof/>
                <w:lang w:eastAsia="en-GB"/>
              </w:rPr>
              <w:drawing>
                <wp:inline distT="0" distB="0" distL="0" distR="0" wp14:anchorId="2A1757B3" wp14:editId="5C8C405F">
                  <wp:extent cx="2828925" cy="2647950"/>
                  <wp:effectExtent l="0" t="0" r="9525" b="0"/>
                  <wp:docPr id="130" name="Picture 130" descr="Spatial stability of noise field at 1000 H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Spatial stability of noise field at 1000 Hz"/>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828925" cy="2647950"/>
                          </a:xfrm>
                          <a:prstGeom prst="rect">
                            <a:avLst/>
                          </a:prstGeom>
                          <a:noFill/>
                          <a:ln>
                            <a:noFill/>
                          </a:ln>
                        </pic:spPr>
                      </pic:pic>
                    </a:graphicData>
                  </a:graphic>
                </wp:inline>
              </w:drawing>
            </w:r>
          </w:p>
        </w:tc>
      </w:tr>
      <w:tr w:rsidR="00F91B99" w:rsidRPr="00D3733D" w14:paraId="550FC182" w14:textId="77777777" w:rsidTr="00EE1957">
        <w:tc>
          <w:tcPr>
            <w:tcW w:w="0" w:type="auto"/>
          </w:tcPr>
          <w:p w14:paraId="131ECF3A" w14:textId="77777777" w:rsidR="00F91B99" w:rsidRPr="00D3733D" w:rsidRDefault="00F91B99" w:rsidP="00913266">
            <w:pPr>
              <w:pStyle w:val="Figure"/>
              <w:keepNext w:val="0"/>
              <w:keepLines w:val="0"/>
            </w:pPr>
            <w:r w:rsidRPr="00D3733D">
              <w:rPr>
                <w:noProof/>
                <w:lang w:eastAsia="en-GB"/>
              </w:rPr>
              <w:drawing>
                <wp:inline distT="0" distB="0" distL="0" distR="0" wp14:anchorId="0B8E6E42" wp14:editId="7228831C">
                  <wp:extent cx="2828925" cy="2647950"/>
                  <wp:effectExtent l="0" t="0" r="9525" b="0"/>
                  <wp:docPr id="131" name="Picture 131" descr="Spatial stability of noise field at 1259 H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Spatial stability of noise field at 1259 Hz"/>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828925" cy="2647950"/>
                          </a:xfrm>
                          <a:prstGeom prst="rect">
                            <a:avLst/>
                          </a:prstGeom>
                          <a:noFill/>
                          <a:ln>
                            <a:noFill/>
                          </a:ln>
                        </pic:spPr>
                      </pic:pic>
                    </a:graphicData>
                  </a:graphic>
                </wp:inline>
              </w:drawing>
            </w:r>
          </w:p>
        </w:tc>
        <w:tc>
          <w:tcPr>
            <w:tcW w:w="0" w:type="auto"/>
          </w:tcPr>
          <w:p w14:paraId="2000AD94" w14:textId="77777777" w:rsidR="00F91B99" w:rsidRPr="00D3733D" w:rsidRDefault="00F91B99" w:rsidP="00913266">
            <w:pPr>
              <w:pStyle w:val="Figure"/>
              <w:keepNext w:val="0"/>
              <w:keepLines w:val="0"/>
            </w:pPr>
            <w:r w:rsidRPr="00D3733D">
              <w:rPr>
                <w:noProof/>
                <w:lang w:eastAsia="en-GB"/>
              </w:rPr>
              <w:drawing>
                <wp:inline distT="0" distB="0" distL="0" distR="0" wp14:anchorId="173ABEAA" wp14:editId="43B12C0A">
                  <wp:extent cx="2828925" cy="2647950"/>
                  <wp:effectExtent l="0" t="0" r="9525" b="0"/>
                  <wp:docPr id="132" name="Picture 132" descr="Spatial stability of noise field at 1259 H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Spatial stability of noise field at 1259 Hz"/>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828925" cy="2647950"/>
                          </a:xfrm>
                          <a:prstGeom prst="rect">
                            <a:avLst/>
                          </a:prstGeom>
                          <a:noFill/>
                          <a:ln>
                            <a:noFill/>
                          </a:ln>
                        </pic:spPr>
                      </pic:pic>
                    </a:graphicData>
                  </a:graphic>
                </wp:inline>
              </w:drawing>
            </w:r>
          </w:p>
        </w:tc>
      </w:tr>
      <w:tr w:rsidR="00F91B99" w:rsidRPr="00D3733D" w14:paraId="7200B27A" w14:textId="77777777" w:rsidTr="00EE1957">
        <w:tc>
          <w:tcPr>
            <w:tcW w:w="0" w:type="auto"/>
          </w:tcPr>
          <w:p w14:paraId="587F81A6" w14:textId="77777777" w:rsidR="00F91B99" w:rsidRPr="00D3733D" w:rsidRDefault="00F91B99" w:rsidP="00913266">
            <w:pPr>
              <w:pStyle w:val="Figure"/>
              <w:keepNext w:val="0"/>
              <w:keepLines w:val="0"/>
            </w:pPr>
            <w:r w:rsidRPr="00D3733D">
              <w:rPr>
                <w:noProof/>
                <w:lang w:eastAsia="en-GB"/>
              </w:rPr>
              <w:drawing>
                <wp:inline distT="0" distB="0" distL="0" distR="0" wp14:anchorId="7EF362E1" wp14:editId="5A255D7A">
                  <wp:extent cx="2828925" cy="2647950"/>
                  <wp:effectExtent l="0" t="0" r="9525" b="0"/>
                  <wp:docPr id="133" name="Picture 133" descr="Spatial stability of noise field at 1585 H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Spatial stability of noise field at 1585 Hz"/>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828925" cy="2647950"/>
                          </a:xfrm>
                          <a:prstGeom prst="rect">
                            <a:avLst/>
                          </a:prstGeom>
                          <a:noFill/>
                          <a:ln>
                            <a:noFill/>
                          </a:ln>
                        </pic:spPr>
                      </pic:pic>
                    </a:graphicData>
                  </a:graphic>
                </wp:inline>
              </w:drawing>
            </w:r>
          </w:p>
        </w:tc>
        <w:tc>
          <w:tcPr>
            <w:tcW w:w="0" w:type="auto"/>
          </w:tcPr>
          <w:p w14:paraId="2E9DACF3" w14:textId="77777777" w:rsidR="00F91B99" w:rsidRPr="00D3733D" w:rsidRDefault="00F91B99" w:rsidP="00913266">
            <w:pPr>
              <w:pStyle w:val="Figure"/>
              <w:keepNext w:val="0"/>
              <w:keepLines w:val="0"/>
            </w:pPr>
            <w:r w:rsidRPr="00D3733D">
              <w:rPr>
                <w:noProof/>
                <w:lang w:eastAsia="en-GB"/>
              </w:rPr>
              <w:drawing>
                <wp:inline distT="0" distB="0" distL="0" distR="0" wp14:anchorId="66800861" wp14:editId="58CE6321">
                  <wp:extent cx="2828925" cy="2647950"/>
                  <wp:effectExtent l="0" t="0" r="9525" b="0"/>
                  <wp:docPr id="134" name="Picture 134" descr="Spatial stability of noise field at 1585 H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Spatial stability of noise field at 1585 Hz"/>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828925" cy="2647950"/>
                          </a:xfrm>
                          <a:prstGeom prst="rect">
                            <a:avLst/>
                          </a:prstGeom>
                          <a:noFill/>
                          <a:ln>
                            <a:noFill/>
                          </a:ln>
                        </pic:spPr>
                      </pic:pic>
                    </a:graphicData>
                  </a:graphic>
                </wp:inline>
              </w:drawing>
            </w:r>
          </w:p>
        </w:tc>
      </w:tr>
      <w:tr w:rsidR="00F91B99" w:rsidRPr="00D3733D" w14:paraId="0EC16749" w14:textId="77777777" w:rsidTr="00EE1957">
        <w:tc>
          <w:tcPr>
            <w:tcW w:w="0" w:type="auto"/>
          </w:tcPr>
          <w:p w14:paraId="1FCBE81C" w14:textId="77777777" w:rsidR="00F91B99" w:rsidRPr="00D3733D" w:rsidRDefault="00F91B99" w:rsidP="00913266">
            <w:pPr>
              <w:pStyle w:val="Figure"/>
              <w:keepNext w:val="0"/>
              <w:keepLines w:val="0"/>
            </w:pPr>
            <w:r w:rsidRPr="00D3733D">
              <w:rPr>
                <w:noProof/>
                <w:lang w:eastAsia="en-GB"/>
              </w:rPr>
              <w:lastRenderedPageBreak/>
              <w:drawing>
                <wp:inline distT="0" distB="0" distL="0" distR="0" wp14:anchorId="00BDC66E" wp14:editId="0B720A7C">
                  <wp:extent cx="2828925" cy="2647950"/>
                  <wp:effectExtent l="0" t="0" r="9525" b="0"/>
                  <wp:docPr id="135" name="Picture 135" descr="Spatial stability of noise field at 1995 H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Spatial stability of noise field at 1995 Hz"/>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828925" cy="2647950"/>
                          </a:xfrm>
                          <a:prstGeom prst="rect">
                            <a:avLst/>
                          </a:prstGeom>
                          <a:noFill/>
                          <a:ln>
                            <a:noFill/>
                          </a:ln>
                        </pic:spPr>
                      </pic:pic>
                    </a:graphicData>
                  </a:graphic>
                </wp:inline>
              </w:drawing>
            </w:r>
          </w:p>
        </w:tc>
        <w:tc>
          <w:tcPr>
            <w:tcW w:w="0" w:type="auto"/>
          </w:tcPr>
          <w:p w14:paraId="6C944253" w14:textId="77777777" w:rsidR="00F91B99" w:rsidRPr="00D3733D" w:rsidRDefault="00F91B99" w:rsidP="00913266">
            <w:pPr>
              <w:pStyle w:val="Figure"/>
              <w:keepNext w:val="0"/>
              <w:keepLines w:val="0"/>
            </w:pPr>
            <w:r w:rsidRPr="00D3733D">
              <w:rPr>
                <w:noProof/>
                <w:lang w:eastAsia="en-GB"/>
              </w:rPr>
              <w:drawing>
                <wp:inline distT="0" distB="0" distL="0" distR="0" wp14:anchorId="3108E415" wp14:editId="3D22BEFA">
                  <wp:extent cx="2828925" cy="2647950"/>
                  <wp:effectExtent l="0" t="0" r="9525" b="0"/>
                  <wp:docPr id="136" name="Picture 136" descr="Spatial stability of noise field at 1995 H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Spatial stability of noise field at 1995 Hz"/>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828925" cy="2647950"/>
                          </a:xfrm>
                          <a:prstGeom prst="rect">
                            <a:avLst/>
                          </a:prstGeom>
                          <a:noFill/>
                          <a:ln>
                            <a:noFill/>
                          </a:ln>
                        </pic:spPr>
                      </pic:pic>
                    </a:graphicData>
                  </a:graphic>
                </wp:inline>
              </w:drawing>
            </w:r>
          </w:p>
        </w:tc>
      </w:tr>
      <w:tr w:rsidR="00F91B99" w:rsidRPr="00D3733D" w14:paraId="7D6062D8" w14:textId="77777777" w:rsidTr="00EE1957">
        <w:tc>
          <w:tcPr>
            <w:tcW w:w="0" w:type="auto"/>
          </w:tcPr>
          <w:p w14:paraId="2CA41C2F" w14:textId="77777777" w:rsidR="00F91B99" w:rsidRPr="00D3733D" w:rsidRDefault="00F91B99" w:rsidP="00913266">
            <w:pPr>
              <w:pStyle w:val="Figure"/>
              <w:keepNext w:val="0"/>
              <w:keepLines w:val="0"/>
            </w:pPr>
            <w:r w:rsidRPr="00D3733D">
              <w:rPr>
                <w:noProof/>
                <w:lang w:eastAsia="en-GB"/>
              </w:rPr>
              <w:drawing>
                <wp:inline distT="0" distB="0" distL="0" distR="0" wp14:anchorId="790547A2" wp14:editId="5A9A0D08">
                  <wp:extent cx="2828925" cy="2647950"/>
                  <wp:effectExtent l="0" t="0" r="9525" b="0"/>
                  <wp:docPr id="137" name="Picture 137" descr="Spatial stability of noise field at 2512 H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Spatial stability of noise field at 2512 Hz"/>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828925" cy="2647950"/>
                          </a:xfrm>
                          <a:prstGeom prst="rect">
                            <a:avLst/>
                          </a:prstGeom>
                          <a:noFill/>
                          <a:ln>
                            <a:noFill/>
                          </a:ln>
                        </pic:spPr>
                      </pic:pic>
                    </a:graphicData>
                  </a:graphic>
                </wp:inline>
              </w:drawing>
            </w:r>
          </w:p>
        </w:tc>
        <w:tc>
          <w:tcPr>
            <w:tcW w:w="0" w:type="auto"/>
          </w:tcPr>
          <w:p w14:paraId="2EDA078C" w14:textId="77777777" w:rsidR="00F91B99" w:rsidRPr="00D3733D" w:rsidRDefault="00F91B99" w:rsidP="00913266">
            <w:pPr>
              <w:pStyle w:val="Figure"/>
              <w:keepNext w:val="0"/>
              <w:keepLines w:val="0"/>
            </w:pPr>
            <w:r w:rsidRPr="00D3733D">
              <w:rPr>
                <w:noProof/>
                <w:lang w:eastAsia="en-GB"/>
              </w:rPr>
              <w:drawing>
                <wp:inline distT="0" distB="0" distL="0" distR="0" wp14:anchorId="62F2DD6C" wp14:editId="1A255932">
                  <wp:extent cx="2828925" cy="2647950"/>
                  <wp:effectExtent l="0" t="0" r="9525" b="0"/>
                  <wp:docPr id="138" name="Picture 138" descr="Spatial stability of noise field at 2512 H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Spatial stability of noise field at 2512 Hz"/>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828925" cy="2647950"/>
                          </a:xfrm>
                          <a:prstGeom prst="rect">
                            <a:avLst/>
                          </a:prstGeom>
                          <a:noFill/>
                          <a:ln>
                            <a:noFill/>
                          </a:ln>
                        </pic:spPr>
                      </pic:pic>
                    </a:graphicData>
                  </a:graphic>
                </wp:inline>
              </w:drawing>
            </w:r>
          </w:p>
        </w:tc>
      </w:tr>
      <w:tr w:rsidR="00F91B99" w:rsidRPr="00D3733D" w14:paraId="62E11AAF" w14:textId="77777777" w:rsidTr="00EE1957">
        <w:tc>
          <w:tcPr>
            <w:tcW w:w="0" w:type="auto"/>
          </w:tcPr>
          <w:p w14:paraId="75BCE244" w14:textId="77777777" w:rsidR="00F91B99" w:rsidRPr="00D3733D" w:rsidRDefault="00F91B99" w:rsidP="00913266">
            <w:pPr>
              <w:pStyle w:val="Figure"/>
              <w:keepNext w:val="0"/>
              <w:keepLines w:val="0"/>
            </w:pPr>
            <w:r w:rsidRPr="00D3733D">
              <w:rPr>
                <w:noProof/>
                <w:lang w:eastAsia="en-GB"/>
              </w:rPr>
              <w:drawing>
                <wp:inline distT="0" distB="0" distL="0" distR="0" wp14:anchorId="25DB884A" wp14:editId="72085067">
                  <wp:extent cx="2828925" cy="2647950"/>
                  <wp:effectExtent l="0" t="0" r="9525" b="0"/>
                  <wp:docPr id="139" name="Picture 139" descr="Spatial stability of noise field at 3162 H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Spatial stability of noise field at 3162 Hz"/>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828925" cy="2647950"/>
                          </a:xfrm>
                          <a:prstGeom prst="rect">
                            <a:avLst/>
                          </a:prstGeom>
                          <a:noFill/>
                          <a:ln>
                            <a:noFill/>
                          </a:ln>
                        </pic:spPr>
                      </pic:pic>
                    </a:graphicData>
                  </a:graphic>
                </wp:inline>
              </w:drawing>
            </w:r>
          </w:p>
        </w:tc>
        <w:tc>
          <w:tcPr>
            <w:tcW w:w="0" w:type="auto"/>
          </w:tcPr>
          <w:p w14:paraId="6A4136D3" w14:textId="77777777" w:rsidR="00F91B99" w:rsidRPr="00D3733D" w:rsidRDefault="00F91B99" w:rsidP="00913266">
            <w:pPr>
              <w:pStyle w:val="Figure"/>
              <w:keepNext w:val="0"/>
              <w:keepLines w:val="0"/>
            </w:pPr>
            <w:r w:rsidRPr="00D3733D">
              <w:rPr>
                <w:noProof/>
                <w:lang w:eastAsia="en-GB"/>
              </w:rPr>
              <w:drawing>
                <wp:inline distT="0" distB="0" distL="0" distR="0" wp14:anchorId="4401713C" wp14:editId="0661E158">
                  <wp:extent cx="2828925" cy="2647950"/>
                  <wp:effectExtent l="0" t="0" r="9525" b="0"/>
                  <wp:docPr id="140" name="Picture 140" descr="Spatial stability of noise field at 3162 H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Spatial stability of noise field at 3162 Hz"/>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828925" cy="2647950"/>
                          </a:xfrm>
                          <a:prstGeom prst="rect">
                            <a:avLst/>
                          </a:prstGeom>
                          <a:noFill/>
                          <a:ln>
                            <a:noFill/>
                          </a:ln>
                        </pic:spPr>
                      </pic:pic>
                    </a:graphicData>
                  </a:graphic>
                </wp:inline>
              </w:drawing>
            </w:r>
          </w:p>
        </w:tc>
      </w:tr>
      <w:tr w:rsidR="00F91B99" w:rsidRPr="00D3733D" w14:paraId="48B0A77E" w14:textId="77777777" w:rsidTr="00EE1957">
        <w:tc>
          <w:tcPr>
            <w:tcW w:w="0" w:type="auto"/>
          </w:tcPr>
          <w:p w14:paraId="70C9AA33" w14:textId="77777777" w:rsidR="00F91B99" w:rsidRPr="00D3733D" w:rsidRDefault="00F91B99" w:rsidP="00913266">
            <w:pPr>
              <w:pStyle w:val="Figure"/>
              <w:keepNext w:val="0"/>
              <w:keepLines w:val="0"/>
            </w:pPr>
            <w:r w:rsidRPr="00D3733D">
              <w:rPr>
                <w:noProof/>
                <w:lang w:eastAsia="en-GB"/>
              </w:rPr>
              <w:lastRenderedPageBreak/>
              <w:drawing>
                <wp:inline distT="0" distB="0" distL="0" distR="0" wp14:anchorId="740E9893" wp14:editId="6F0034AA">
                  <wp:extent cx="2828925" cy="2647950"/>
                  <wp:effectExtent l="0" t="0" r="9525" b="0"/>
                  <wp:docPr id="141" name="Picture 141" descr="Spatial stability of noise field at 3981 H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Spatial stability of noise field at 3981 Hz"/>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828925" cy="2647950"/>
                          </a:xfrm>
                          <a:prstGeom prst="rect">
                            <a:avLst/>
                          </a:prstGeom>
                          <a:noFill/>
                          <a:ln>
                            <a:noFill/>
                          </a:ln>
                        </pic:spPr>
                      </pic:pic>
                    </a:graphicData>
                  </a:graphic>
                </wp:inline>
              </w:drawing>
            </w:r>
          </w:p>
        </w:tc>
        <w:tc>
          <w:tcPr>
            <w:tcW w:w="0" w:type="auto"/>
          </w:tcPr>
          <w:p w14:paraId="039365AF" w14:textId="77777777" w:rsidR="00F91B99" w:rsidRPr="00D3733D" w:rsidRDefault="00F91B99" w:rsidP="00913266">
            <w:pPr>
              <w:pStyle w:val="Figure"/>
              <w:keepNext w:val="0"/>
              <w:keepLines w:val="0"/>
            </w:pPr>
            <w:r w:rsidRPr="00D3733D">
              <w:rPr>
                <w:noProof/>
                <w:lang w:eastAsia="en-GB"/>
              </w:rPr>
              <w:drawing>
                <wp:inline distT="0" distB="0" distL="0" distR="0" wp14:anchorId="75F141EF" wp14:editId="437B687B">
                  <wp:extent cx="2828925" cy="2647950"/>
                  <wp:effectExtent l="0" t="0" r="9525" b="0"/>
                  <wp:docPr id="142" name="Picture 142" descr="Spatial stability of noise field at 3981 H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Spatial stability of noise field at 3981 Hz"/>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828925" cy="2647950"/>
                          </a:xfrm>
                          <a:prstGeom prst="rect">
                            <a:avLst/>
                          </a:prstGeom>
                          <a:noFill/>
                          <a:ln>
                            <a:noFill/>
                          </a:ln>
                        </pic:spPr>
                      </pic:pic>
                    </a:graphicData>
                  </a:graphic>
                </wp:inline>
              </w:drawing>
            </w:r>
          </w:p>
        </w:tc>
      </w:tr>
      <w:tr w:rsidR="00F91B99" w:rsidRPr="00D3733D" w14:paraId="3D60F367" w14:textId="77777777" w:rsidTr="00EE1957">
        <w:tc>
          <w:tcPr>
            <w:tcW w:w="0" w:type="auto"/>
          </w:tcPr>
          <w:p w14:paraId="3C165A1A" w14:textId="77777777" w:rsidR="00F91B99" w:rsidRPr="00D3733D" w:rsidRDefault="00F91B99" w:rsidP="00913266">
            <w:pPr>
              <w:pStyle w:val="Figure"/>
              <w:keepNext w:val="0"/>
              <w:keepLines w:val="0"/>
            </w:pPr>
            <w:r w:rsidRPr="00D3733D">
              <w:rPr>
                <w:noProof/>
                <w:lang w:eastAsia="en-GB"/>
              </w:rPr>
              <w:drawing>
                <wp:inline distT="0" distB="0" distL="0" distR="0" wp14:anchorId="70641DDB" wp14:editId="4BDA5F55">
                  <wp:extent cx="2828925" cy="2647950"/>
                  <wp:effectExtent l="0" t="0" r="9525" b="0"/>
                  <wp:docPr id="143" name="Picture 143" descr="Spatial stability of noise field at 5012 H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Spatial stability of noise field at 5012 Hz"/>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828925" cy="2647950"/>
                          </a:xfrm>
                          <a:prstGeom prst="rect">
                            <a:avLst/>
                          </a:prstGeom>
                          <a:noFill/>
                          <a:ln>
                            <a:noFill/>
                          </a:ln>
                        </pic:spPr>
                      </pic:pic>
                    </a:graphicData>
                  </a:graphic>
                </wp:inline>
              </w:drawing>
            </w:r>
          </w:p>
        </w:tc>
        <w:tc>
          <w:tcPr>
            <w:tcW w:w="0" w:type="auto"/>
          </w:tcPr>
          <w:p w14:paraId="408B5C4E" w14:textId="77777777" w:rsidR="00F91B99" w:rsidRPr="00D3733D" w:rsidRDefault="00F91B99" w:rsidP="00913266">
            <w:pPr>
              <w:pStyle w:val="Figure"/>
              <w:keepNext w:val="0"/>
              <w:keepLines w:val="0"/>
            </w:pPr>
            <w:r w:rsidRPr="00D3733D">
              <w:rPr>
                <w:noProof/>
                <w:lang w:eastAsia="en-GB"/>
              </w:rPr>
              <w:drawing>
                <wp:inline distT="0" distB="0" distL="0" distR="0" wp14:anchorId="138814A0" wp14:editId="668C024F">
                  <wp:extent cx="2828925" cy="2647950"/>
                  <wp:effectExtent l="0" t="0" r="9525" b="0"/>
                  <wp:docPr id="144" name="Picture 144" descr="Spatial stability of noise field at 5012 H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Spatial stability of noise field at 5012 Hz"/>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828925" cy="2647950"/>
                          </a:xfrm>
                          <a:prstGeom prst="rect">
                            <a:avLst/>
                          </a:prstGeom>
                          <a:noFill/>
                          <a:ln>
                            <a:noFill/>
                          </a:ln>
                        </pic:spPr>
                      </pic:pic>
                    </a:graphicData>
                  </a:graphic>
                </wp:inline>
              </w:drawing>
            </w:r>
          </w:p>
        </w:tc>
      </w:tr>
      <w:tr w:rsidR="00F91B99" w:rsidRPr="00D3733D" w14:paraId="52749AFA" w14:textId="77777777" w:rsidTr="00EE1957">
        <w:tc>
          <w:tcPr>
            <w:tcW w:w="0" w:type="auto"/>
          </w:tcPr>
          <w:p w14:paraId="4B6692CE" w14:textId="77777777" w:rsidR="00F91B99" w:rsidRPr="00D3733D" w:rsidRDefault="00F91B99" w:rsidP="00913266">
            <w:pPr>
              <w:pStyle w:val="Figure"/>
              <w:keepNext w:val="0"/>
              <w:keepLines w:val="0"/>
            </w:pPr>
            <w:r w:rsidRPr="00D3733D">
              <w:rPr>
                <w:noProof/>
                <w:lang w:eastAsia="en-GB"/>
              </w:rPr>
              <w:drawing>
                <wp:inline distT="0" distB="0" distL="0" distR="0" wp14:anchorId="244175C8" wp14:editId="7E502E67">
                  <wp:extent cx="2828925" cy="2647950"/>
                  <wp:effectExtent l="0" t="0" r="9525" b="0"/>
                  <wp:docPr id="145" name="Picture 145" descr="Spatial stability of noise field at 6310 H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Spatial stability of noise field at 6310 Hz"/>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828925" cy="2647950"/>
                          </a:xfrm>
                          <a:prstGeom prst="rect">
                            <a:avLst/>
                          </a:prstGeom>
                          <a:noFill/>
                          <a:ln>
                            <a:noFill/>
                          </a:ln>
                        </pic:spPr>
                      </pic:pic>
                    </a:graphicData>
                  </a:graphic>
                </wp:inline>
              </w:drawing>
            </w:r>
          </w:p>
        </w:tc>
        <w:tc>
          <w:tcPr>
            <w:tcW w:w="0" w:type="auto"/>
          </w:tcPr>
          <w:p w14:paraId="391AC141" w14:textId="77777777" w:rsidR="00F91B99" w:rsidRPr="00D3733D" w:rsidRDefault="00F91B99" w:rsidP="00913266">
            <w:pPr>
              <w:pStyle w:val="Figure"/>
              <w:keepNext w:val="0"/>
              <w:keepLines w:val="0"/>
            </w:pPr>
            <w:r w:rsidRPr="00D3733D">
              <w:rPr>
                <w:noProof/>
                <w:lang w:eastAsia="en-GB"/>
              </w:rPr>
              <w:drawing>
                <wp:inline distT="0" distB="0" distL="0" distR="0" wp14:anchorId="651120D3" wp14:editId="5D251EC9">
                  <wp:extent cx="2828925" cy="2647950"/>
                  <wp:effectExtent l="0" t="0" r="9525" b="0"/>
                  <wp:docPr id="146" name="Picture 146" descr="Spatial stability of noise field at 6310 H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Spatial stability of noise field at 6310 Hz"/>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828925" cy="2647950"/>
                          </a:xfrm>
                          <a:prstGeom prst="rect">
                            <a:avLst/>
                          </a:prstGeom>
                          <a:noFill/>
                          <a:ln>
                            <a:noFill/>
                          </a:ln>
                        </pic:spPr>
                      </pic:pic>
                    </a:graphicData>
                  </a:graphic>
                </wp:inline>
              </w:drawing>
            </w:r>
          </w:p>
        </w:tc>
      </w:tr>
      <w:tr w:rsidR="00F91B99" w:rsidRPr="00D3733D" w14:paraId="69B0DCEC" w14:textId="77777777" w:rsidTr="00EE1957">
        <w:tc>
          <w:tcPr>
            <w:tcW w:w="0" w:type="auto"/>
          </w:tcPr>
          <w:p w14:paraId="5E6A43C8" w14:textId="77777777" w:rsidR="00F91B99" w:rsidRPr="00D3733D" w:rsidRDefault="00F91B99" w:rsidP="00913266">
            <w:pPr>
              <w:pStyle w:val="Figure"/>
              <w:keepNext w:val="0"/>
              <w:keepLines w:val="0"/>
            </w:pPr>
            <w:r w:rsidRPr="00D3733D">
              <w:rPr>
                <w:noProof/>
                <w:lang w:eastAsia="en-GB"/>
              </w:rPr>
              <w:lastRenderedPageBreak/>
              <w:drawing>
                <wp:inline distT="0" distB="0" distL="0" distR="0" wp14:anchorId="741AE094" wp14:editId="46268C9F">
                  <wp:extent cx="2828925" cy="2647950"/>
                  <wp:effectExtent l="0" t="0" r="9525" b="0"/>
                  <wp:docPr id="147" name="Picture 147" descr="Spatial stability of noise field at 7943 H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Spatial stability of noise field at 7943 Hz"/>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828925" cy="2647950"/>
                          </a:xfrm>
                          <a:prstGeom prst="rect">
                            <a:avLst/>
                          </a:prstGeom>
                          <a:noFill/>
                          <a:ln>
                            <a:noFill/>
                          </a:ln>
                        </pic:spPr>
                      </pic:pic>
                    </a:graphicData>
                  </a:graphic>
                </wp:inline>
              </w:drawing>
            </w:r>
          </w:p>
        </w:tc>
        <w:tc>
          <w:tcPr>
            <w:tcW w:w="0" w:type="auto"/>
          </w:tcPr>
          <w:p w14:paraId="2DB73D21" w14:textId="77777777" w:rsidR="00F91B99" w:rsidRPr="00D3733D" w:rsidRDefault="00F91B99" w:rsidP="00913266">
            <w:pPr>
              <w:pStyle w:val="Figure"/>
              <w:keepNext w:val="0"/>
              <w:keepLines w:val="0"/>
            </w:pPr>
            <w:r w:rsidRPr="00D3733D">
              <w:rPr>
                <w:noProof/>
                <w:lang w:eastAsia="en-GB"/>
              </w:rPr>
              <w:drawing>
                <wp:inline distT="0" distB="0" distL="0" distR="0" wp14:anchorId="4FED772B" wp14:editId="64018A6E">
                  <wp:extent cx="2828925" cy="2647950"/>
                  <wp:effectExtent l="0" t="0" r="9525" b="0"/>
                  <wp:docPr id="148" name="Picture 148" descr="Spatial stability of noise field at 7943 H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Spatial stability of noise field at 7943 Hz"/>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828925" cy="2647950"/>
                          </a:xfrm>
                          <a:prstGeom prst="rect">
                            <a:avLst/>
                          </a:prstGeom>
                          <a:noFill/>
                          <a:ln>
                            <a:noFill/>
                          </a:ln>
                        </pic:spPr>
                      </pic:pic>
                    </a:graphicData>
                  </a:graphic>
                </wp:inline>
              </w:drawing>
            </w:r>
          </w:p>
        </w:tc>
      </w:tr>
      <w:tr w:rsidR="00F91B99" w:rsidRPr="00D3733D" w14:paraId="448BB30F" w14:textId="77777777" w:rsidTr="00EE1957">
        <w:tc>
          <w:tcPr>
            <w:tcW w:w="0" w:type="auto"/>
          </w:tcPr>
          <w:p w14:paraId="411843F1" w14:textId="77777777" w:rsidR="00F91B99" w:rsidRPr="00D3733D" w:rsidRDefault="00F91B99" w:rsidP="00913266">
            <w:pPr>
              <w:pStyle w:val="Figure"/>
              <w:keepNext w:val="0"/>
              <w:keepLines w:val="0"/>
            </w:pPr>
            <w:r w:rsidRPr="00D3733D">
              <w:rPr>
                <w:noProof/>
                <w:lang w:eastAsia="en-GB"/>
              </w:rPr>
              <w:drawing>
                <wp:inline distT="0" distB="0" distL="0" distR="0" wp14:anchorId="2A2887B0" wp14:editId="6FEA29BA">
                  <wp:extent cx="2828925" cy="2647950"/>
                  <wp:effectExtent l="0" t="0" r="9525" b="0"/>
                  <wp:docPr id="149" name="Picture 149" descr="Spatial stability of noise field at 10000 H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Spatial stability of noise field at 10000 Hz"/>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2828925" cy="2647950"/>
                          </a:xfrm>
                          <a:prstGeom prst="rect">
                            <a:avLst/>
                          </a:prstGeom>
                          <a:noFill/>
                          <a:ln>
                            <a:noFill/>
                          </a:ln>
                        </pic:spPr>
                      </pic:pic>
                    </a:graphicData>
                  </a:graphic>
                </wp:inline>
              </w:drawing>
            </w:r>
          </w:p>
        </w:tc>
        <w:tc>
          <w:tcPr>
            <w:tcW w:w="0" w:type="auto"/>
          </w:tcPr>
          <w:p w14:paraId="5AF35834" w14:textId="77777777" w:rsidR="00F91B99" w:rsidRPr="00D3733D" w:rsidRDefault="00F91B99" w:rsidP="00913266">
            <w:pPr>
              <w:pStyle w:val="Figure"/>
              <w:keepNext w:val="0"/>
              <w:keepLines w:val="0"/>
            </w:pPr>
            <w:r w:rsidRPr="00D3733D">
              <w:rPr>
                <w:noProof/>
                <w:lang w:eastAsia="en-GB"/>
              </w:rPr>
              <w:drawing>
                <wp:inline distT="0" distB="0" distL="0" distR="0" wp14:anchorId="054FA6A8" wp14:editId="5BB925AA">
                  <wp:extent cx="2828925" cy="2647950"/>
                  <wp:effectExtent l="0" t="0" r="9525" b="0"/>
                  <wp:docPr id="150" name="Picture 150" descr="Spatial stability of noise field at 10000 H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Spatial stability of noise field at 10000 Hz"/>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828925" cy="2647950"/>
                          </a:xfrm>
                          <a:prstGeom prst="rect">
                            <a:avLst/>
                          </a:prstGeom>
                          <a:noFill/>
                          <a:ln>
                            <a:noFill/>
                          </a:ln>
                        </pic:spPr>
                      </pic:pic>
                    </a:graphicData>
                  </a:graphic>
                </wp:inline>
              </w:drawing>
            </w:r>
          </w:p>
        </w:tc>
      </w:tr>
      <w:tr w:rsidR="00F91B99" w:rsidRPr="00D3733D" w14:paraId="084FBFAE" w14:textId="77777777" w:rsidTr="00EE1957">
        <w:tc>
          <w:tcPr>
            <w:tcW w:w="0" w:type="auto"/>
          </w:tcPr>
          <w:p w14:paraId="3E611D11" w14:textId="77777777" w:rsidR="00F91B99" w:rsidRPr="00D3733D" w:rsidRDefault="00F91B99" w:rsidP="00913266">
            <w:pPr>
              <w:pStyle w:val="Figure"/>
              <w:keepNext w:val="0"/>
              <w:keepLines w:val="0"/>
            </w:pPr>
            <w:r w:rsidRPr="00D3733D">
              <w:rPr>
                <w:noProof/>
                <w:lang w:eastAsia="en-GB"/>
              </w:rPr>
              <w:drawing>
                <wp:inline distT="0" distB="0" distL="0" distR="0" wp14:anchorId="68E6D228" wp14:editId="7A193BD8">
                  <wp:extent cx="2828925" cy="2647950"/>
                  <wp:effectExtent l="0" t="0" r="9525" b="0"/>
                  <wp:docPr id="151" name="Picture 151" descr="Spatial stability of noise field at 12589 H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Spatial stability of noise field at 12589 Hz"/>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828925" cy="2647950"/>
                          </a:xfrm>
                          <a:prstGeom prst="rect">
                            <a:avLst/>
                          </a:prstGeom>
                          <a:noFill/>
                          <a:ln>
                            <a:noFill/>
                          </a:ln>
                        </pic:spPr>
                      </pic:pic>
                    </a:graphicData>
                  </a:graphic>
                </wp:inline>
              </w:drawing>
            </w:r>
          </w:p>
        </w:tc>
        <w:tc>
          <w:tcPr>
            <w:tcW w:w="0" w:type="auto"/>
          </w:tcPr>
          <w:p w14:paraId="2EA4EE1E" w14:textId="77777777" w:rsidR="00F91B99" w:rsidRPr="00D3733D" w:rsidRDefault="00F91B99" w:rsidP="00913266">
            <w:pPr>
              <w:pStyle w:val="Figure"/>
              <w:keepNext w:val="0"/>
              <w:keepLines w:val="0"/>
            </w:pPr>
            <w:r w:rsidRPr="00D3733D">
              <w:rPr>
                <w:noProof/>
                <w:lang w:eastAsia="en-GB"/>
              </w:rPr>
              <w:drawing>
                <wp:inline distT="0" distB="0" distL="0" distR="0" wp14:anchorId="3519BC37" wp14:editId="37564F71">
                  <wp:extent cx="2828925" cy="2647950"/>
                  <wp:effectExtent l="0" t="0" r="9525" b="0"/>
                  <wp:docPr id="152" name="Picture 152" descr="Spatial stability of noise field at 12589 H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Spatial stability of noise field at 12589 Hz"/>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828925" cy="2647950"/>
                          </a:xfrm>
                          <a:prstGeom prst="rect">
                            <a:avLst/>
                          </a:prstGeom>
                          <a:noFill/>
                          <a:ln>
                            <a:noFill/>
                          </a:ln>
                        </pic:spPr>
                      </pic:pic>
                    </a:graphicData>
                  </a:graphic>
                </wp:inline>
              </w:drawing>
            </w:r>
          </w:p>
        </w:tc>
      </w:tr>
      <w:tr w:rsidR="00F91B99" w:rsidRPr="00D3733D" w14:paraId="041BF48A" w14:textId="77777777" w:rsidTr="00EE1957">
        <w:tc>
          <w:tcPr>
            <w:tcW w:w="0" w:type="auto"/>
          </w:tcPr>
          <w:p w14:paraId="76793453" w14:textId="77777777" w:rsidR="00F91B99" w:rsidRPr="00D3733D" w:rsidRDefault="00F91B99" w:rsidP="00913266">
            <w:pPr>
              <w:pStyle w:val="Figure"/>
              <w:keepNext w:val="0"/>
              <w:keepLines w:val="0"/>
            </w:pPr>
            <w:r w:rsidRPr="00D3733D">
              <w:rPr>
                <w:noProof/>
                <w:lang w:eastAsia="en-GB"/>
              </w:rPr>
              <w:lastRenderedPageBreak/>
              <w:drawing>
                <wp:inline distT="0" distB="0" distL="0" distR="0" wp14:anchorId="05326424" wp14:editId="7938747E">
                  <wp:extent cx="2828925" cy="2647950"/>
                  <wp:effectExtent l="0" t="0" r="9525" b="0"/>
                  <wp:docPr id="153" name="Picture 153" descr="Spatial stability of noise field at 15849 H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Spatial stability of noise field at 15849 Hz"/>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828925" cy="2647950"/>
                          </a:xfrm>
                          <a:prstGeom prst="rect">
                            <a:avLst/>
                          </a:prstGeom>
                          <a:noFill/>
                          <a:ln>
                            <a:noFill/>
                          </a:ln>
                        </pic:spPr>
                      </pic:pic>
                    </a:graphicData>
                  </a:graphic>
                </wp:inline>
              </w:drawing>
            </w:r>
          </w:p>
        </w:tc>
        <w:tc>
          <w:tcPr>
            <w:tcW w:w="0" w:type="auto"/>
          </w:tcPr>
          <w:p w14:paraId="22D9443F" w14:textId="77777777" w:rsidR="00F91B99" w:rsidRPr="00D3733D" w:rsidRDefault="00F91B99" w:rsidP="00913266">
            <w:pPr>
              <w:pStyle w:val="Figure"/>
              <w:keepNext w:val="0"/>
              <w:keepLines w:val="0"/>
            </w:pPr>
            <w:r w:rsidRPr="00D3733D">
              <w:rPr>
                <w:noProof/>
                <w:lang w:eastAsia="en-GB"/>
              </w:rPr>
              <w:drawing>
                <wp:inline distT="0" distB="0" distL="0" distR="0" wp14:anchorId="05DA078E" wp14:editId="186076C7">
                  <wp:extent cx="2828925" cy="2647950"/>
                  <wp:effectExtent l="0" t="0" r="9525" b="0"/>
                  <wp:docPr id="154" name="Picture 154" descr="Spatial stability of noise field at 15849 H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Spatial stability of noise field at 15849 Hz"/>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828925" cy="2647950"/>
                          </a:xfrm>
                          <a:prstGeom prst="rect">
                            <a:avLst/>
                          </a:prstGeom>
                          <a:noFill/>
                          <a:ln>
                            <a:noFill/>
                          </a:ln>
                        </pic:spPr>
                      </pic:pic>
                    </a:graphicData>
                  </a:graphic>
                </wp:inline>
              </w:drawing>
            </w:r>
          </w:p>
        </w:tc>
      </w:tr>
      <w:tr w:rsidR="00F91B99" w:rsidRPr="00D3733D" w14:paraId="347DE9A8" w14:textId="77777777" w:rsidTr="00EE1957">
        <w:tc>
          <w:tcPr>
            <w:tcW w:w="0" w:type="auto"/>
          </w:tcPr>
          <w:p w14:paraId="3F8108D5" w14:textId="77777777" w:rsidR="00F91B99" w:rsidRPr="00D3733D" w:rsidRDefault="00F91B99" w:rsidP="00913266">
            <w:pPr>
              <w:pStyle w:val="Figure"/>
              <w:keepNext w:val="0"/>
              <w:keepLines w:val="0"/>
            </w:pPr>
            <w:r w:rsidRPr="00D3733D">
              <w:rPr>
                <w:noProof/>
                <w:lang w:eastAsia="en-GB"/>
              </w:rPr>
              <w:drawing>
                <wp:inline distT="0" distB="0" distL="0" distR="0" wp14:anchorId="47B97FDE" wp14:editId="326B3DBE">
                  <wp:extent cx="2828925" cy="2647950"/>
                  <wp:effectExtent l="0" t="0" r="9525" b="0"/>
                  <wp:docPr id="155" name="Picture 155" descr="Spatial stability of noise field at 19953 H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Spatial stability of noise field at 19953 Hz"/>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828925" cy="2647950"/>
                          </a:xfrm>
                          <a:prstGeom prst="rect">
                            <a:avLst/>
                          </a:prstGeom>
                          <a:noFill/>
                          <a:ln>
                            <a:noFill/>
                          </a:ln>
                        </pic:spPr>
                      </pic:pic>
                    </a:graphicData>
                  </a:graphic>
                </wp:inline>
              </w:drawing>
            </w:r>
          </w:p>
        </w:tc>
        <w:tc>
          <w:tcPr>
            <w:tcW w:w="0" w:type="auto"/>
          </w:tcPr>
          <w:p w14:paraId="543C9DC8" w14:textId="77777777" w:rsidR="00F91B99" w:rsidRPr="00D3733D" w:rsidRDefault="00F91B99" w:rsidP="00913266">
            <w:pPr>
              <w:pStyle w:val="Figure"/>
              <w:keepNext w:val="0"/>
              <w:keepLines w:val="0"/>
            </w:pPr>
            <w:r w:rsidRPr="00D3733D">
              <w:rPr>
                <w:noProof/>
                <w:lang w:eastAsia="en-GB"/>
              </w:rPr>
              <w:drawing>
                <wp:inline distT="0" distB="0" distL="0" distR="0" wp14:anchorId="572C708C" wp14:editId="5EE6927C">
                  <wp:extent cx="2828925" cy="2647950"/>
                  <wp:effectExtent l="0" t="0" r="9525" b="0"/>
                  <wp:docPr id="156" name="Picture 156" descr="Spatial stability of noise field at 19953 H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Spatial stability of noise field at 19953 Hz"/>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828925" cy="2647950"/>
                          </a:xfrm>
                          <a:prstGeom prst="rect">
                            <a:avLst/>
                          </a:prstGeom>
                          <a:noFill/>
                          <a:ln>
                            <a:noFill/>
                          </a:ln>
                        </pic:spPr>
                      </pic:pic>
                    </a:graphicData>
                  </a:graphic>
                </wp:inline>
              </w:drawing>
            </w:r>
          </w:p>
        </w:tc>
      </w:tr>
    </w:tbl>
    <w:p w14:paraId="206FD3ED" w14:textId="5E24C5D8" w:rsidR="00F91B99" w:rsidRPr="00D3733D" w:rsidRDefault="00F91B99" w:rsidP="00DD3C33">
      <w:pPr>
        <w:pStyle w:val="Normalaftertitle"/>
      </w:pPr>
      <w:r w:rsidRPr="00D3733D">
        <w:t xml:space="preserve">Obviously, spatial stability results for these two approaches are very different. For the </w:t>
      </w:r>
      <w:r w:rsidR="006D0D05" w:rsidRPr="00D3733D">
        <w:t>fixed delays</w:t>
      </w:r>
      <w:r w:rsidRPr="00D3733D">
        <w:t xml:space="preserve">, the noise field is very stable on the measured plan. In </w:t>
      </w:r>
      <w:r w:rsidR="006D0D05" w:rsidRPr="00D3733D">
        <w:t>one-</w:t>
      </w:r>
      <w:r w:rsidRPr="00D3733D">
        <w:t>third octave</w:t>
      </w:r>
      <w:r w:rsidR="006D0D05" w:rsidRPr="00D3733D">
        <w:t>,</w:t>
      </w:r>
      <w:r w:rsidRPr="00D3733D">
        <w:t xml:space="preserve"> a variation of less than 3 dB over the full frequency range (120 Hz to 20 kHz) can be observed.</w:t>
      </w:r>
    </w:p>
    <w:p w14:paraId="7D21F366" w14:textId="499FB581" w:rsidR="00F91B99" w:rsidRPr="00D3733D" w:rsidRDefault="00F91B99" w:rsidP="00DD3C33">
      <w:r w:rsidRPr="00D3733D">
        <w:t xml:space="preserve">For the </w:t>
      </w:r>
      <w:r w:rsidR="006D0D05" w:rsidRPr="00D3733D">
        <w:t>sy</w:t>
      </w:r>
      <w:r w:rsidRPr="00D3733D">
        <w:t>nchronized delays, the noise field is stable (less than 3</w:t>
      </w:r>
      <w:r w:rsidR="00BD5639" w:rsidRPr="00D3733D">
        <w:t>dB of variation) up to around 1 </w:t>
      </w:r>
      <w:r w:rsidRPr="00D3733D">
        <w:t xml:space="preserve">kHz. For higher frequencies, attenuations occur. These attenuations follow a regular pattern that can be associated </w:t>
      </w:r>
      <w:r w:rsidR="006D0D05" w:rsidRPr="00D3733D">
        <w:t>with</w:t>
      </w:r>
      <w:r w:rsidRPr="00D3733D">
        <w:t xml:space="preserve"> a spatial comb filter. The size of this pattern decreases when frequency increases, </w:t>
      </w:r>
      <w:r w:rsidR="005C655C" w:rsidRPr="00D3733D">
        <w:t>i.e.,</w:t>
      </w:r>
      <w:r w:rsidR="005C655C" w:rsidRPr="00D3733D">
        <w:rPr>
          <w:i/>
          <w:iCs/>
        </w:rPr>
        <w:t xml:space="preserve"> </w:t>
      </w:r>
      <w:r w:rsidRPr="00D3733D">
        <w:t xml:space="preserve">when wavelength decreases. This behaviour is less desirable from a spatial stability perspective than </w:t>
      </w:r>
      <w:r w:rsidR="006D0D05" w:rsidRPr="00D3733D">
        <w:t>t</w:t>
      </w:r>
      <w:r w:rsidRPr="00D3733D">
        <w:t>hat obtain</w:t>
      </w:r>
      <w:r w:rsidR="006D0D05" w:rsidRPr="00D3733D">
        <w:t>ed</w:t>
      </w:r>
      <w:r w:rsidRPr="00D3733D">
        <w:t xml:space="preserve"> using </w:t>
      </w:r>
      <w:r w:rsidR="006D0D05" w:rsidRPr="00D3733D">
        <w:t>fi</w:t>
      </w:r>
      <w:r w:rsidRPr="00D3733D">
        <w:t>xed delays</w:t>
      </w:r>
      <w:r w:rsidR="006D0D05" w:rsidRPr="00D3733D">
        <w:t>,</w:t>
      </w:r>
      <w:r w:rsidRPr="00D3733D">
        <w:t xml:space="preserve"> because the resulting nois</w:t>
      </w:r>
      <w:r w:rsidR="00BD5639" w:rsidRPr="00D3733D">
        <w:t>e field is not stable (up to 21 </w:t>
      </w:r>
      <w:r w:rsidRPr="00D3733D">
        <w:t>dB of attenuation)</w:t>
      </w:r>
      <w:r w:rsidR="006D0D05" w:rsidRPr="00D3733D">
        <w:t>,</w:t>
      </w:r>
      <w:r w:rsidRPr="00D3733D">
        <w:t xml:space="preserve"> which is an issue when testing mobile phone noise reduction</w:t>
      </w:r>
      <w:r w:rsidR="006D0D05" w:rsidRPr="00D3733D">
        <w:t>,</w:t>
      </w:r>
      <w:r w:rsidRPr="00D3733D">
        <w:t xml:space="preserve"> for instance.</w:t>
      </w:r>
    </w:p>
    <w:p w14:paraId="1A839B20" w14:textId="3B9037DC" w:rsidR="00F91B99" w:rsidRPr="00D3733D" w:rsidRDefault="00F91B99" w:rsidP="000D3202">
      <w:r w:rsidRPr="00D3733D">
        <w:t xml:space="preserve">So, the noise field stability obtained using </w:t>
      </w:r>
      <w:r w:rsidR="006D0D05" w:rsidRPr="00D3733D">
        <w:t>fi</w:t>
      </w:r>
      <w:r w:rsidRPr="00D3733D">
        <w:t>xed delays seems to be very good. It is true when analysed in third octave because signal spectrum is averaged over a large frequency range (increasing with frequency). When using a higher resolution analysis (</w:t>
      </w:r>
      <w:r w:rsidR="005C655C" w:rsidRPr="00D3733D">
        <w:t>i.e.,</w:t>
      </w:r>
      <w:r w:rsidR="005C655C" w:rsidRPr="00D3733D">
        <w:rPr>
          <w:i/>
          <w:iCs/>
        </w:rPr>
        <w:t xml:space="preserve"> </w:t>
      </w:r>
      <w:r w:rsidRPr="00D3733D">
        <w:t>FFT) a degradation of the spectrum can be observed. This phenomenon is illustrated in Fig</w:t>
      </w:r>
      <w:r w:rsidR="00BD5639" w:rsidRPr="00D3733D">
        <w:t>ure </w:t>
      </w:r>
      <w:r w:rsidR="000C3420" w:rsidRPr="00D3733D">
        <w:t>III.</w:t>
      </w:r>
      <w:r w:rsidRPr="00D3733D">
        <w:t>5 where the signals equalized at [</w:t>
      </w:r>
      <w:r w:rsidRPr="00D3733D">
        <w:rPr>
          <w:i/>
          <w:iCs/>
        </w:rPr>
        <w:t>X</w:t>
      </w:r>
      <w:r w:rsidR="006D0D05" w:rsidRPr="00D3733D">
        <w:t> </w:t>
      </w:r>
      <w:r w:rsidRPr="00D3733D">
        <w:t>=</w:t>
      </w:r>
      <w:r w:rsidR="006D0D05" w:rsidRPr="00D3733D">
        <w:t xml:space="preserve"> </w:t>
      </w:r>
      <w:r w:rsidRPr="00D3733D">
        <w:t xml:space="preserve">0 mm; </w:t>
      </w:r>
      <w:r w:rsidRPr="00D3733D">
        <w:rPr>
          <w:i/>
          <w:iCs/>
        </w:rPr>
        <w:t>Y</w:t>
      </w:r>
      <w:r w:rsidR="006D0D05" w:rsidRPr="00D3733D">
        <w:t> </w:t>
      </w:r>
      <w:r w:rsidRPr="00D3733D">
        <w:t>=</w:t>
      </w:r>
      <w:r w:rsidR="006D0D05" w:rsidRPr="00D3733D">
        <w:t xml:space="preserve"> </w:t>
      </w:r>
      <w:r w:rsidRPr="00D3733D">
        <w:t xml:space="preserve">0 mm] for both approaches are </w:t>
      </w:r>
      <w:r w:rsidRPr="00D3733D">
        <w:lastRenderedPageBreak/>
        <w:t>displayed on a linear scale. The frequency range is limited to 2</w:t>
      </w:r>
      <w:r w:rsidR="000D3202" w:rsidRPr="00D3733D">
        <w:t> </w:t>
      </w:r>
      <w:r w:rsidRPr="00D3733D">
        <w:t xml:space="preserve">kHz for the sake of clarity. The original pink noise is also displayed (red curve) for comparison. It can be seen that the FFT spectrum obtained using </w:t>
      </w:r>
      <w:r w:rsidR="006D0D05" w:rsidRPr="00D3733D">
        <w:t xml:space="preserve">synchronized delays </w:t>
      </w:r>
      <w:r w:rsidRPr="00D3733D">
        <w:t xml:space="preserve">method (green curve) is very close to the original noise spectrum. However, the spectrum obtained using </w:t>
      </w:r>
      <w:r w:rsidR="006D0D05" w:rsidRPr="00D3733D">
        <w:t>f</w:t>
      </w:r>
      <w:r w:rsidRPr="00D3733D">
        <w:t>ixed delays: 0</w:t>
      </w:r>
      <w:r w:rsidR="00BD5639" w:rsidRPr="00D3733D">
        <w:t xml:space="preserve"> </w:t>
      </w:r>
      <w:r w:rsidRPr="00D3733D">
        <w:t>ms, 13</w:t>
      </w:r>
      <w:r w:rsidR="000D3202" w:rsidRPr="00D3733D">
        <w:t> </w:t>
      </w:r>
      <w:r w:rsidRPr="00D3733D">
        <w:t>ms, 22</w:t>
      </w:r>
      <w:r w:rsidR="00BD5639" w:rsidRPr="00D3733D">
        <w:t xml:space="preserve"> </w:t>
      </w:r>
      <w:r w:rsidRPr="00D3733D">
        <w:t>ms, 45</w:t>
      </w:r>
      <w:r w:rsidR="00BD5639" w:rsidRPr="00D3733D">
        <w:t xml:space="preserve"> </w:t>
      </w:r>
      <w:r w:rsidRPr="00D3733D">
        <w:t xml:space="preserve">ms (orange curve) </w:t>
      </w:r>
      <w:r w:rsidR="006D0D05" w:rsidRPr="00D3733D">
        <w:t>is affected by</w:t>
      </w:r>
      <w:r w:rsidRPr="00D3733D">
        <w:t xml:space="preserve"> a strong comb effect filter. This comb effect filter is also present with the regular delays (blue curve) proposed in this Recommendation (0</w:t>
      </w:r>
      <w:r w:rsidR="00BD5639" w:rsidRPr="00D3733D">
        <w:t xml:space="preserve"> </w:t>
      </w:r>
      <w:r w:rsidRPr="00D3733D">
        <w:t>ms, 11</w:t>
      </w:r>
      <w:r w:rsidR="00BD5639" w:rsidRPr="00D3733D">
        <w:t xml:space="preserve"> </w:t>
      </w:r>
      <w:r w:rsidRPr="00D3733D">
        <w:t>ms, 17</w:t>
      </w:r>
      <w:r w:rsidR="00BD5639" w:rsidRPr="00D3733D">
        <w:t xml:space="preserve"> </w:t>
      </w:r>
      <w:r w:rsidRPr="00D3733D">
        <w:t>ms, 29</w:t>
      </w:r>
      <w:r w:rsidR="00BD5639" w:rsidRPr="00D3733D">
        <w:t xml:space="preserve"> </w:t>
      </w:r>
      <w:r w:rsidRPr="00D3733D">
        <w:t>ms).</w:t>
      </w:r>
    </w:p>
    <w:p w14:paraId="45E2D2E5" w14:textId="77777777" w:rsidR="00F91B99" w:rsidRPr="00D3733D" w:rsidRDefault="00F91B99" w:rsidP="00FC39F2">
      <w:pPr>
        <w:pStyle w:val="Figure"/>
      </w:pPr>
      <w:r w:rsidRPr="00D3733D">
        <w:rPr>
          <w:noProof/>
          <w:lang w:eastAsia="en-GB"/>
        </w:rPr>
        <w:drawing>
          <wp:inline distT="0" distB="0" distL="0" distR="0" wp14:anchorId="4E8E80E7" wp14:editId="59AEB0EC">
            <wp:extent cx="5266178" cy="2751843"/>
            <wp:effectExtent l="19050" t="19050" r="10795" b="10795"/>
            <wp:docPr id="157" name="Picture 157" descr="Equalizations_zo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Equalizations_zoom"/>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298082" cy="2768514"/>
                    </a:xfrm>
                    <a:prstGeom prst="rect">
                      <a:avLst/>
                    </a:prstGeom>
                    <a:noFill/>
                    <a:ln w="6350" cmpd="sng">
                      <a:solidFill>
                        <a:srgbClr val="000000"/>
                      </a:solidFill>
                      <a:miter lim="800000"/>
                      <a:headEnd/>
                      <a:tailEnd/>
                    </a:ln>
                    <a:effectLst/>
                  </pic:spPr>
                </pic:pic>
              </a:graphicData>
            </a:graphic>
          </wp:inline>
        </w:drawing>
      </w:r>
    </w:p>
    <w:p w14:paraId="29C184D8" w14:textId="21A07FB1" w:rsidR="00F91B99" w:rsidRPr="00D3733D" w:rsidRDefault="0097015E" w:rsidP="00A17E94">
      <w:pPr>
        <w:pStyle w:val="FigureNoTitle0"/>
      </w:pPr>
      <w:r w:rsidRPr="00D3733D">
        <w:t>Figure III.5 –</w:t>
      </w:r>
      <w:r w:rsidR="00F91B99" w:rsidRPr="00D3733D">
        <w:t xml:space="preserve"> F</w:t>
      </w:r>
      <w:r w:rsidR="00E1642D" w:rsidRPr="00D3733D">
        <w:t xml:space="preserve">ast </w:t>
      </w:r>
      <w:r w:rsidR="00F91B99" w:rsidRPr="00D3733D">
        <w:t>F</w:t>
      </w:r>
      <w:r w:rsidR="00E1642D" w:rsidRPr="00D3733D">
        <w:t>ourier transform</w:t>
      </w:r>
      <w:r w:rsidR="00F91B99" w:rsidRPr="00D3733D">
        <w:t xml:space="preserve"> spectrum of original high-pass pink noise (red), equalized signal obtained using </w:t>
      </w:r>
      <w:r w:rsidR="00203C4C" w:rsidRPr="00D3733D">
        <w:t xml:space="preserve">synchronized delays </w:t>
      </w:r>
      <w:r w:rsidR="00F91B99" w:rsidRPr="00D3733D">
        <w:t xml:space="preserve">(green), equalized signal obtained using </w:t>
      </w:r>
      <w:r w:rsidR="00203C4C" w:rsidRPr="00D3733D">
        <w:t>f</w:t>
      </w:r>
      <w:r w:rsidR="00F91B99" w:rsidRPr="00D3733D">
        <w:t>ixed delays: 0</w:t>
      </w:r>
      <w:r w:rsidR="00BD5639" w:rsidRPr="00D3733D">
        <w:t xml:space="preserve"> </w:t>
      </w:r>
      <w:r w:rsidR="00F91B99" w:rsidRPr="00D3733D">
        <w:t>ms, 13</w:t>
      </w:r>
      <w:r w:rsidR="00BD5639" w:rsidRPr="00D3733D">
        <w:t> </w:t>
      </w:r>
      <w:r w:rsidR="00F91B99" w:rsidRPr="00D3733D">
        <w:t>ms, 22</w:t>
      </w:r>
      <w:r w:rsidR="00BD5639" w:rsidRPr="00D3733D">
        <w:t xml:space="preserve"> </w:t>
      </w:r>
      <w:r w:rsidR="00F91B99" w:rsidRPr="00D3733D">
        <w:t>ms, 45</w:t>
      </w:r>
      <w:r w:rsidR="00BD5639" w:rsidRPr="00D3733D">
        <w:t xml:space="preserve"> </w:t>
      </w:r>
      <w:r w:rsidR="00F91B99" w:rsidRPr="00D3733D">
        <w:t>ms (orange) and equalized signal obtained using</w:t>
      </w:r>
      <w:r w:rsidRPr="00D3733D">
        <w:br/>
      </w:r>
      <w:r w:rsidR="00203C4C" w:rsidRPr="00D3733D">
        <w:t>fi</w:t>
      </w:r>
      <w:r w:rsidR="00F91B99" w:rsidRPr="00D3733D">
        <w:t>xed delays</w:t>
      </w:r>
      <w:r w:rsidRPr="00D3733D">
        <w:t>: 0</w:t>
      </w:r>
      <w:r w:rsidR="00BD5639" w:rsidRPr="00D3733D">
        <w:t xml:space="preserve"> </w:t>
      </w:r>
      <w:r w:rsidRPr="00D3733D">
        <w:t>ms, 11</w:t>
      </w:r>
      <w:r w:rsidR="00BD5639" w:rsidRPr="00D3733D">
        <w:t xml:space="preserve"> </w:t>
      </w:r>
      <w:r w:rsidRPr="00D3733D">
        <w:t>ms, 17</w:t>
      </w:r>
      <w:r w:rsidR="00BD5639" w:rsidRPr="00D3733D">
        <w:t xml:space="preserve"> </w:t>
      </w:r>
      <w:r w:rsidRPr="00D3733D">
        <w:t>ms, 29</w:t>
      </w:r>
      <w:r w:rsidR="00BD5639" w:rsidRPr="00D3733D">
        <w:t xml:space="preserve"> </w:t>
      </w:r>
      <w:r w:rsidRPr="00D3733D">
        <w:t>ms (blue)</w:t>
      </w:r>
    </w:p>
    <w:p w14:paraId="4F219F16" w14:textId="5890B0A4" w:rsidR="00F91B99" w:rsidRPr="00D3733D" w:rsidRDefault="00F91B99" w:rsidP="0097015E">
      <w:pPr>
        <w:pStyle w:val="Normalaftertitle"/>
        <w:rPr>
          <w:spacing w:val="-2"/>
        </w:rPr>
      </w:pPr>
      <w:r w:rsidRPr="00D3733D">
        <w:rPr>
          <w:spacing w:val="-2"/>
        </w:rPr>
        <w:t>Equalization using fixed delays has been tried with several other sets of delays and using other test signals than pink noise</w:t>
      </w:r>
      <w:r w:rsidR="00203C4C" w:rsidRPr="00D3733D">
        <w:rPr>
          <w:spacing w:val="-2"/>
        </w:rPr>
        <w:t>,</w:t>
      </w:r>
      <w:r w:rsidRPr="00D3733D">
        <w:rPr>
          <w:spacing w:val="-2"/>
        </w:rPr>
        <w:t xml:space="preserve"> but this comb effect was always there and as strong as illustrated in </w:t>
      </w:r>
      <w:r w:rsidR="00BD5639" w:rsidRPr="00D3733D">
        <w:rPr>
          <w:spacing w:val="-2"/>
        </w:rPr>
        <w:t>Figure </w:t>
      </w:r>
      <w:r w:rsidRPr="00D3733D">
        <w:rPr>
          <w:spacing w:val="-2"/>
        </w:rPr>
        <w:t>III.5.</w:t>
      </w:r>
    </w:p>
    <w:p w14:paraId="57E0DF8A" w14:textId="77777777" w:rsidR="00F91B99" w:rsidRPr="00D3733D" w:rsidRDefault="00F91B99" w:rsidP="00F91B99">
      <w:pPr>
        <w:pStyle w:val="Heading3"/>
      </w:pPr>
      <w:bookmarkStart w:id="182" w:name="_Toc418254676"/>
      <w:bookmarkStart w:id="183" w:name="_Toc513708748"/>
      <w:r w:rsidRPr="00D3733D">
        <w:t>III.1.4</w:t>
      </w:r>
      <w:r w:rsidRPr="00D3733D">
        <w:tab/>
        <w:t>Summary</w:t>
      </w:r>
      <w:bookmarkEnd w:id="182"/>
      <w:bookmarkEnd w:id="183"/>
    </w:p>
    <w:p w14:paraId="68ECA2B9" w14:textId="3B5E038C" w:rsidR="00F91B99" w:rsidRPr="00D3733D" w:rsidRDefault="00F91B99" w:rsidP="00A17E94">
      <w:pPr>
        <w:rPr>
          <w:spacing w:val="-2"/>
        </w:rPr>
      </w:pPr>
      <w:r w:rsidRPr="00D3733D">
        <w:rPr>
          <w:spacing w:val="-2"/>
        </w:rPr>
        <w:t xml:space="preserve">This </w:t>
      </w:r>
      <w:r w:rsidR="00BB3CB6" w:rsidRPr="00D3733D">
        <w:rPr>
          <w:spacing w:val="-2"/>
        </w:rPr>
        <w:t>clause</w:t>
      </w:r>
      <w:r w:rsidRPr="00D3733D">
        <w:rPr>
          <w:spacing w:val="-2"/>
        </w:rPr>
        <w:t xml:space="preserve"> documents the spatial stability of a noise field obtained using this Rec</w:t>
      </w:r>
      <w:r w:rsidR="00F608A5" w:rsidRPr="00D3733D">
        <w:rPr>
          <w:spacing w:val="-2"/>
        </w:rPr>
        <w:t xml:space="preserve">ommendation. As illustrated in </w:t>
      </w:r>
      <w:r w:rsidR="00203C4C" w:rsidRPr="00D3733D">
        <w:rPr>
          <w:spacing w:val="-2"/>
        </w:rPr>
        <w:t>clau</w:t>
      </w:r>
      <w:r w:rsidRPr="00D3733D">
        <w:rPr>
          <w:spacing w:val="-2"/>
        </w:rPr>
        <w:t>se</w:t>
      </w:r>
      <w:r w:rsidR="00203C4C" w:rsidRPr="00D3733D">
        <w:rPr>
          <w:spacing w:val="-2"/>
        </w:rPr>
        <w:t xml:space="preserve"> III.1.3</w:t>
      </w:r>
      <w:r w:rsidRPr="00D3733D">
        <w:rPr>
          <w:spacing w:val="-2"/>
        </w:rPr>
        <w:t xml:space="preserve">, the delay adjustment has a major impact on the equalized noise field. When using </w:t>
      </w:r>
      <w:r w:rsidR="00BB3CB6" w:rsidRPr="00D3733D">
        <w:rPr>
          <w:spacing w:val="-2"/>
        </w:rPr>
        <w:t>fixed delays, the noise field is very stable on the measured plan which is not the case when using synchronized delays</w:t>
      </w:r>
      <w:r w:rsidRPr="00D3733D">
        <w:rPr>
          <w:spacing w:val="-2"/>
        </w:rPr>
        <w:t xml:space="preserve">. However, when </w:t>
      </w:r>
      <w:r w:rsidR="00BB3CB6" w:rsidRPr="00D3733D">
        <w:rPr>
          <w:spacing w:val="-2"/>
        </w:rPr>
        <w:t xml:space="preserve">using fixed delays, </w:t>
      </w:r>
      <w:r w:rsidRPr="00D3733D">
        <w:rPr>
          <w:spacing w:val="-2"/>
        </w:rPr>
        <w:t xml:space="preserve">the reproduced noise field </w:t>
      </w:r>
      <w:r w:rsidR="00BB3CB6" w:rsidRPr="00D3733D">
        <w:rPr>
          <w:spacing w:val="-2"/>
        </w:rPr>
        <w:t xml:space="preserve">is subject </w:t>
      </w:r>
      <w:r w:rsidR="00D3733D" w:rsidRPr="00D3733D">
        <w:rPr>
          <w:spacing w:val="-2"/>
        </w:rPr>
        <w:t>to</w:t>
      </w:r>
      <w:r w:rsidRPr="00D3733D">
        <w:rPr>
          <w:spacing w:val="-2"/>
        </w:rPr>
        <w:t xml:space="preserve"> a comb effect filter that is noticeable with a frequency resolution higher than </w:t>
      </w:r>
      <w:r w:rsidR="00BB3CB6" w:rsidRPr="00D3733D">
        <w:rPr>
          <w:spacing w:val="-2"/>
        </w:rPr>
        <w:t>one-</w:t>
      </w:r>
      <w:r w:rsidRPr="00D3733D">
        <w:rPr>
          <w:spacing w:val="-2"/>
        </w:rPr>
        <w:t>third octave.</w:t>
      </w:r>
    </w:p>
    <w:p w14:paraId="592B7B22" w14:textId="0F6C1E84" w:rsidR="00F91B99" w:rsidRPr="00D3733D" w:rsidRDefault="00F91B99" w:rsidP="00F91B99">
      <w:pPr>
        <w:pStyle w:val="Heading2"/>
      </w:pPr>
      <w:bookmarkStart w:id="184" w:name="_Toc418254677"/>
      <w:bookmarkStart w:id="185" w:name="_Toc513708749"/>
      <w:bookmarkStart w:id="186" w:name="_Toc519176386"/>
      <w:bookmarkStart w:id="187" w:name="_Toc519177584"/>
      <w:bookmarkStart w:id="188" w:name="_Toc519257778"/>
      <w:bookmarkStart w:id="189" w:name="_Toc523392600"/>
      <w:r w:rsidRPr="00D3733D">
        <w:t>III.2</w:t>
      </w:r>
      <w:r w:rsidRPr="00D3733D">
        <w:tab/>
        <w:t>Reproduction of monophonic signals in treated rooms</w:t>
      </w:r>
      <w:bookmarkEnd w:id="184"/>
      <w:bookmarkEnd w:id="185"/>
      <w:bookmarkEnd w:id="186"/>
      <w:bookmarkEnd w:id="187"/>
      <w:bookmarkEnd w:id="188"/>
      <w:bookmarkEnd w:id="189"/>
    </w:p>
    <w:p w14:paraId="741F9EB7" w14:textId="77777777" w:rsidR="00F91B99" w:rsidRPr="00D3733D" w:rsidRDefault="00F91B99" w:rsidP="00F91B99">
      <w:r w:rsidRPr="00D3733D">
        <w:t>This is currently not covered in this Recommendation.</w:t>
      </w:r>
    </w:p>
    <w:p w14:paraId="7C18CABD" w14:textId="77777777" w:rsidR="00F91B99" w:rsidRPr="00D3733D" w:rsidRDefault="00F91B99" w:rsidP="00F91B99">
      <w:pPr>
        <w:pStyle w:val="Heading2"/>
      </w:pPr>
      <w:bookmarkStart w:id="190" w:name="_Toc418254678"/>
      <w:bookmarkStart w:id="191" w:name="_Toc513708750"/>
      <w:bookmarkStart w:id="192" w:name="_Toc519176387"/>
      <w:bookmarkStart w:id="193" w:name="_Toc519177585"/>
      <w:bookmarkStart w:id="194" w:name="_Toc519257779"/>
      <w:bookmarkStart w:id="195" w:name="_Toc523392601"/>
      <w:r w:rsidRPr="00D3733D">
        <w:t>III.3</w:t>
      </w:r>
      <w:r w:rsidRPr="00D3733D">
        <w:tab/>
        <w:t>Reproduction of stereophonic signals in anechoic conditions</w:t>
      </w:r>
      <w:bookmarkEnd w:id="190"/>
      <w:bookmarkEnd w:id="191"/>
      <w:bookmarkEnd w:id="192"/>
      <w:bookmarkEnd w:id="193"/>
      <w:bookmarkEnd w:id="194"/>
      <w:bookmarkEnd w:id="195"/>
    </w:p>
    <w:p w14:paraId="5E26A307" w14:textId="77777777" w:rsidR="00F91B99" w:rsidRPr="00D3733D" w:rsidRDefault="00F91B99" w:rsidP="00F91B99">
      <w:r w:rsidRPr="00D3733D">
        <w:t>This is currently not covered in this Recommendation.</w:t>
      </w:r>
      <w:bookmarkStart w:id="196" w:name="_Toc418254679"/>
    </w:p>
    <w:p w14:paraId="0B4932D1" w14:textId="77777777" w:rsidR="00F91B99" w:rsidRPr="00D3733D" w:rsidRDefault="00F91B99" w:rsidP="00F91B99">
      <w:pPr>
        <w:pStyle w:val="Heading2"/>
      </w:pPr>
      <w:bookmarkStart w:id="197" w:name="_Toc513708751"/>
      <w:bookmarkStart w:id="198" w:name="_Toc519176388"/>
      <w:bookmarkStart w:id="199" w:name="_Toc519177586"/>
      <w:bookmarkStart w:id="200" w:name="_Toc519257780"/>
      <w:bookmarkStart w:id="201" w:name="_Toc523392602"/>
      <w:r w:rsidRPr="00D3733D">
        <w:lastRenderedPageBreak/>
        <w:t>III.4</w:t>
      </w:r>
      <w:r w:rsidRPr="00D3733D">
        <w:tab/>
        <w:t>Reproduction of stereophonic signals in treated rooms</w:t>
      </w:r>
      <w:bookmarkEnd w:id="196"/>
      <w:bookmarkEnd w:id="197"/>
      <w:bookmarkEnd w:id="198"/>
      <w:bookmarkEnd w:id="199"/>
      <w:bookmarkEnd w:id="200"/>
      <w:bookmarkEnd w:id="201"/>
    </w:p>
    <w:p w14:paraId="122F254A" w14:textId="77777777" w:rsidR="00F91B99" w:rsidRPr="00D3733D" w:rsidRDefault="00F91B99" w:rsidP="00F91B99">
      <w:r w:rsidRPr="00D3733D">
        <w:t>This is currently not covered in this Recommendation.</w:t>
      </w:r>
    </w:p>
    <w:p w14:paraId="35B6458D" w14:textId="77777777" w:rsidR="00F91B99" w:rsidRPr="00D3733D" w:rsidRDefault="00F91B99" w:rsidP="00F91B99">
      <w:pPr>
        <w:pStyle w:val="Heading2"/>
      </w:pPr>
      <w:bookmarkStart w:id="202" w:name="_Toc418254680"/>
      <w:bookmarkStart w:id="203" w:name="_Toc513708752"/>
      <w:bookmarkStart w:id="204" w:name="_Toc519176389"/>
      <w:bookmarkStart w:id="205" w:name="_Toc519177587"/>
      <w:bookmarkStart w:id="206" w:name="_Toc519257781"/>
      <w:bookmarkStart w:id="207" w:name="_Toc523392603"/>
      <w:r w:rsidRPr="00D3733D">
        <w:t>III.5</w:t>
      </w:r>
      <w:r w:rsidRPr="00D3733D">
        <w:tab/>
        <w:t>Reproduction of binaural signals in anechoic conditions</w:t>
      </w:r>
      <w:bookmarkEnd w:id="202"/>
      <w:bookmarkEnd w:id="203"/>
      <w:bookmarkEnd w:id="204"/>
      <w:bookmarkEnd w:id="205"/>
      <w:bookmarkEnd w:id="206"/>
      <w:bookmarkEnd w:id="207"/>
    </w:p>
    <w:p w14:paraId="2C96F882" w14:textId="77777777" w:rsidR="00F91B99" w:rsidRPr="00D3733D" w:rsidRDefault="00F91B99" w:rsidP="00F91B99">
      <w:r w:rsidRPr="00D3733D">
        <w:t>This is currently not covered in this Recommendation.</w:t>
      </w:r>
    </w:p>
    <w:p w14:paraId="36C8553D" w14:textId="77777777" w:rsidR="00F91B99" w:rsidRPr="00D3733D" w:rsidRDefault="00F91B99" w:rsidP="00F91B99">
      <w:pPr>
        <w:pStyle w:val="Heading2"/>
      </w:pPr>
      <w:bookmarkStart w:id="208" w:name="_Toc418254681"/>
      <w:bookmarkStart w:id="209" w:name="_Toc513708753"/>
      <w:bookmarkStart w:id="210" w:name="_Toc519176390"/>
      <w:bookmarkStart w:id="211" w:name="_Toc519177588"/>
      <w:bookmarkStart w:id="212" w:name="_Toc519257782"/>
      <w:bookmarkStart w:id="213" w:name="_Toc523392604"/>
      <w:r w:rsidRPr="00D3733D">
        <w:t>III.6</w:t>
      </w:r>
      <w:r w:rsidRPr="00D3733D">
        <w:tab/>
        <w:t>Reproduction of binaural signals in treated rooms</w:t>
      </w:r>
      <w:bookmarkEnd w:id="208"/>
      <w:bookmarkEnd w:id="209"/>
      <w:bookmarkEnd w:id="210"/>
      <w:bookmarkEnd w:id="211"/>
      <w:bookmarkEnd w:id="212"/>
      <w:bookmarkEnd w:id="213"/>
    </w:p>
    <w:p w14:paraId="3E7ADFF9" w14:textId="77777777" w:rsidR="00F91B99" w:rsidRPr="00D3733D" w:rsidRDefault="00F91B99" w:rsidP="00F91B99">
      <w:r w:rsidRPr="00D3733D">
        <w:t>This is currently not covered in this Recommendation.</w:t>
      </w:r>
    </w:p>
    <w:p w14:paraId="0AEF32FF" w14:textId="77777777" w:rsidR="00F91B99" w:rsidRPr="00D3733D" w:rsidRDefault="00F91B99" w:rsidP="00F91B99">
      <w:pPr>
        <w:pStyle w:val="Heading2"/>
      </w:pPr>
      <w:bookmarkStart w:id="214" w:name="_Toc418254682"/>
      <w:bookmarkStart w:id="215" w:name="_Toc513708754"/>
      <w:bookmarkStart w:id="216" w:name="_Toc519176391"/>
      <w:bookmarkStart w:id="217" w:name="_Toc519177589"/>
      <w:bookmarkStart w:id="218" w:name="_Toc519257783"/>
      <w:bookmarkStart w:id="219" w:name="_Toc523392605"/>
      <w:r w:rsidRPr="00D3733D">
        <w:t>III.7</w:t>
      </w:r>
      <w:r w:rsidRPr="00D3733D">
        <w:tab/>
        <w:t>Reproduction of sound field signals in anechoic conditions</w:t>
      </w:r>
      <w:bookmarkEnd w:id="214"/>
      <w:bookmarkEnd w:id="215"/>
      <w:bookmarkEnd w:id="216"/>
      <w:bookmarkEnd w:id="217"/>
      <w:bookmarkEnd w:id="218"/>
      <w:bookmarkEnd w:id="219"/>
    </w:p>
    <w:p w14:paraId="15840475" w14:textId="77777777" w:rsidR="00F91B99" w:rsidRPr="00D3733D" w:rsidRDefault="00F91B99" w:rsidP="00F91B99">
      <w:r w:rsidRPr="00D3733D">
        <w:t>This is currently not covered in this Recommendation.</w:t>
      </w:r>
    </w:p>
    <w:p w14:paraId="04ABA93D" w14:textId="77777777" w:rsidR="00F91B99" w:rsidRPr="00D3733D" w:rsidRDefault="00F91B99" w:rsidP="00F91B99">
      <w:pPr>
        <w:pStyle w:val="Heading2"/>
      </w:pPr>
      <w:bookmarkStart w:id="220" w:name="_Toc418254683"/>
      <w:bookmarkStart w:id="221" w:name="_Toc513708755"/>
      <w:bookmarkStart w:id="222" w:name="_Toc519176392"/>
      <w:bookmarkStart w:id="223" w:name="_Toc519177590"/>
      <w:bookmarkStart w:id="224" w:name="_Toc519257784"/>
      <w:bookmarkStart w:id="225" w:name="_Toc523392606"/>
      <w:r w:rsidRPr="00D3733D">
        <w:t>III.8</w:t>
      </w:r>
      <w:r w:rsidRPr="00D3733D">
        <w:tab/>
        <w:t>Reproduction of sound field signals in treated rooms</w:t>
      </w:r>
      <w:bookmarkEnd w:id="220"/>
      <w:bookmarkEnd w:id="221"/>
      <w:bookmarkEnd w:id="222"/>
      <w:bookmarkEnd w:id="223"/>
      <w:bookmarkEnd w:id="224"/>
      <w:bookmarkEnd w:id="225"/>
    </w:p>
    <w:p w14:paraId="48884D7F" w14:textId="77777777" w:rsidR="00F91B99" w:rsidRPr="00D3733D" w:rsidRDefault="00F91B99" w:rsidP="00F91B99">
      <w:r w:rsidRPr="00D3733D">
        <w:t>This is currently not covered in this Recommendation.</w:t>
      </w:r>
    </w:p>
    <w:p w14:paraId="3011CDCA" w14:textId="2158F651" w:rsidR="00F91B99" w:rsidRPr="00D3733D" w:rsidRDefault="00F91B99" w:rsidP="00F91B99">
      <w:pPr>
        <w:pStyle w:val="Heading2"/>
      </w:pPr>
      <w:bookmarkStart w:id="226" w:name="_Toc418254684"/>
      <w:bookmarkStart w:id="227" w:name="_Toc513708756"/>
      <w:bookmarkStart w:id="228" w:name="_Toc519176393"/>
      <w:bookmarkStart w:id="229" w:name="_Toc519177591"/>
      <w:bookmarkStart w:id="230" w:name="_Toc519257785"/>
      <w:bookmarkStart w:id="231" w:name="_Toc523392607"/>
      <w:r w:rsidRPr="00D3733D">
        <w:t>III.9</w:t>
      </w:r>
      <w:r w:rsidRPr="00D3733D">
        <w:tab/>
        <w:t xml:space="preserve">Reproduction of </w:t>
      </w:r>
      <w:r w:rsidR="00BB3CB6" w:rsidRPr="00D3733D">
        <w:t>mul</w:t>
      </w:r>
      <w:r w:rsidRPr="00D3733D">
        <w:t>ti-point signals in anechoic conditions and treated rooms</w:t>
      </w:r>
      <w:bookmarkEnd w:id="226"/>
      <w:bookmarkEnd w:id="227"/>
      <w:bookmarkEnd w:id="228"/>
      <w:bookmarkEnd w:id="229"/>
      <w:bookmarkEnd w:id="230"/>
      <w:bookmarkEnd w:id="231"/>
    </w:p>
    <w:p w14:paraId="36109141" w14:textId="77777777" w:rsidR="00F91B99" w:rsidRPr="00D3733D" w:rsidRDefault="00F91B99" w:rsidP="00F91B99">
      <w:pPr>
        <w:pStyle w:val="Heading3"/>
      </w:pPr>
      <w:bookmarkStart w:id="232" w:name="_Toc418254685"/>
      <w:bookmarkStart w:id="233" w:name="_Toc513708757"/>
      <w:bookmarkStart w:id="234" w:name="_Toc390686240"/>
      <w:r w:rsidRPr="00D3733D">
        <w:t>III.9.1</w:t>
      </w:r>
      <w:r w:rsidRPr="00D3733D">
        <w:tab/>
        <w:t>Introduction</w:t>
      </w:r>
      <w:bookmarkEnd w:id="232"/>
      <w:bookmarkEnd w:id="233"/>
    </w:p>
    <w:p w14:paraId="34A14068" w14:textId="7177664A" w:rsidR="00F91B99" w:rsidRPr="00D3733D" w:rsidRDefault="00F91B99" w:rsidP="00A17E94">
      <w:r w:rsidRPr="00D3733D">
        <w:t xml:space="preserve">This </w:t>
      </w:r>
      <w:r w:rsidR="00BB3CB6" w:rsidRPr="00D3733D">
        <w:t>clause</w:t>
      </w:r>
      <w:r w:rsidRPr="00D3733D">
        <w:t xml:space="preserve"> documents the reproduction accuracy of the reproduced noise field that can be achieved using the multi-point sound field recording and reproduction arrangement as described in </w:t>
      </w:r>
      <w:r w:rsidR="00FC39F2" w:rsidRPr="00D3733D">
        <w:t>clause </w:t>
      </w:r>
      <w:r w:rsidRPr="00D3733D">
        <w:t>8.3.7. The measurements were performed in various types of rooms and for handset terminals as well as for hands-free terminals.</w:t>
      </w:r>
    </w:p>
    <w:p w14:paraId="2930AECC" w14:textId="0C9C156E" w:rsidR="00F91B99" w:rsidRPr="00D3733D" w:rsidRDefault="00F91B99" w:rsidP="00F91B99">
      <w:pPr>
        <w:pStyle w:val="Heading3"/>
      </w:pPr>
      <w:bookmarkStart w:id="235" w:name="_Toc418254686"/>
      <w:bookmarkStart w:id="236" w:name="_Toc513708758"/>
      <w:r w:rsidRPr="00D3733D">
        <w:t>III.9.2</w:t>
      </w:r>
      <w:r w:rsidRPr="00D3733D">
        <w:tab/>
        <w:t>Results of the equalization of the multi</w:t>
      </w:r>
      <w:r w:rsidR="00BB3CB6" w:rsidRPr="00D3733D">
        <w:t>-</w:t>
      </w:r>
      <w:r w:rsidRPr="00D3733D">
        <w:t>microphone method</w:t>
      </w:r>
      <w:bookmarkEnd w:id="235"/>
      <w:bookmarkEnd w:id="236"/>
    </w:p>
    <w:p w14:paraId="4BAE99DB" w14:textId="103FB9DE" w:rsidR="00F91B99" w:rsidRPr="00D3733D" w:rsidRDefault="00F91B99" w:rsidP="0013688E">
      <w:r w:rsidRPr="00D3733D">
        <w:t xml:space="preserve">The comparison </w:t>
      </w:r>
      <w:r w:rsidR="003F0F8D" w:rsidRPr="00D3733D">
        <w:t>with</w:t>
      </w:r>
      <w:r w:rsidRPr="00D3733D">
        <w:t xml:space="preserve"> the original sound field is an inherent part of the</w:t>
      </w:r>
      <w:r w:rsidR="00FC39F2" w:rsidRPr="00D3733D">
        <w:t xml:space="preserve"> equalization technique. Figures </w:t>
      </w:r>
      <w:r w:rsidRPr="00D3733D">
        <w:t>III.</w:t>
      </w:r>
      <w:r w:rsidR="00B61C2D" w:rsidRPr="00D3733D">
        <w:t>6</w:t>
      </w:r>
      <w:r w:rsidRPr="00D3733D">
        <w:t xml:space="preserve"> and III.</w:t>
      </w:r>
      <w:r w:rsidR="00B61C2D" w:rsidRPr="00D3733D">
        <w:t>7</w:t>
      </w:r>
      <w:r w:rsidRPr="00D3733D">
        <w:t xml:space="preserve"> show the results of the equalization process when applied to different types of rooms. The differences </w:t>
      </w:r>
      <w:r w:rsidR="00886B62" w:rsidRPr="00D3733D">
        <w:t>in</w:t>
      </w:r>
      <w:r w:rsidRPr="00D3733D">
        <w:t xml:space="preserve"> the microphone levels versus frequency </w:t>
      </w:r>
      <w:r w:rsidR="003F0F8D" w:rsidRPr="00D3733D">
        <w:t xml:space="preserve">were measured, </w:t>
      </w:r>
      <w:r w:rsidRPr="00D3733D">
        <w:t>as well as the complex coherence between the recorded sound field and the simulated sound field after equalization at the relevant microphone positions used during calibration (Figure III.</w:t>
      </w:r>
      <w:r w:rsidR="003E6EC7" w:rsidRPr="00D3733D">
        <w:t>6</w:t>
      </w:r>
      <w:r w:rsidRPr="00D3733D">
        <w:t>) and used during fine-tuning (Figure III.</w:t>
      </w:r>
      <w:r w:rsidR="003E6EC7" w:rsidRPr="00D3733D">
        <w:t>7</w:t>
      </w:r>
      <w:r w:rsidRPr="00D3733D">
        <w:t xml:space="preserve">) for </w:t>
      </w:r>
      <w:r w:rsidR="003F0F8D" w:rsidRPr="00D3733D">
        <w:t xml:space="preserve">the </w:t>
      </w:r>
      <w:r w:rsidRPr="00D3733D">
        <w:t>four different types of rooms</w:t>
      </w:r>
      <w:r w:rsidR="003F0F8D" w:rsidRPr="00D3733D">
        <w:t xml:space="preserve"> listed in Table III.</w:t>
      </w:r>
      <w:r w:rsidR="003E6EC7" w:rsidRPr="00D3733D">
        <w:t>2</w:t>
      </w:r>
      <w:r w:rsidRPr="00D3733D">
        <w:t>:</w:t>
      </w:r>
    </w:p>
    <w:p w14:paraId="045146EC" w14:textId="23FB01BC" w:rsidR="00F91B99" w:rsidRPr="00D3733D" w:rsidRDefault="00F91B99" w:rsidP="003F0F8D">
      <w:pPr>
        <w:pStyle w:val="TableNoTitle0"/>
      </w:pPr>
      <w:r w:rsidRPr="00D3733D">
        <w:t>Table III.</w:t>
      </w:r>
      <w:r w:rsidR="003E6EC7" w:rsidRPr="00D3733D">
        <w:t>2</w:t>
      </w:r>
      <w:r w:rsidR="0097015E" w:rsidRPr="00D3733D">
        <w:t xml:space="preserve"> –</w:t>
      </w:r>
      <w:r w:rsidRPr="00D3733D">
        <w:t xml:space="preserve"> Types of rooms in which the validation was performed</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959"/>
        <w:gridCol w:w="2598"/>
        <w:gridCol w:w="3072"/>
      </w:tblGrid>
      <w:tr w:rsidR="00F91B99" w:rsidRPr="00D3733D" w14:paraId="67FC1D12" w14:textId="77777777" w:rsidTr="0097015E">
        <w:trPr>
          <w:jc w:val="center"/>
        </w:trPr>
        <w:tc>
          <w:tcPr>
            <w:tcW w:w="2056" w:type="pct"/>
            <w:vAlign w:val="center"/>
          </w:tcPr>
          <w:p w14:paraId="3D1A6F7A" w14:textId="77777777" w:rsidR="00F91B99" w:rsidRPr="00D3733D" w:rsidRDefault="00F91B99" w:rsidP="0097015E">
            <w:pPr>
              <w:pStyle w:val="Tablehead"/>
            </w:pPr>
            <w:r w:rsidRPr="00D3733D">
              <w:t>Name</w:t>
            </w:r>
          </w:p>
        </w:tc>
        <w:tc>
          <w:tcPr>
            <w:tcW w:w="1349" w:type="pct"/>
            <w:shd w:val="clear" w:color="auto" w:fill="auto"/>
            <w:vAlign w:val="center"/>
          </w:tcPr>
          <w:p w14:paraId="3A336773" w14:textId="4D253BD4" w:rsidR="00F91B99" w:rsidRPr="00D3733D" w:rsidRDefault="003F0F8D" w:rsidP="00A17E94">
            <w:pPr>
              <w:pStyle w:val="Tablehead"/>
            </w:pPr>
            <w:r w:rsidRPr="00D3733D">
              <w:t xml:space="preserve">Reverberation time, 60 dB reduction, </w:t>
            </w:r>
            <w:r w:rsidR="00F91B99" w:rsidRPr="00D3733D">
              <w:t>RT60</w:t>
            </w:r>
            <w:r w:rsidR="00DC2FB4" w:rsidRPr="00D3733D">
              <w:rPr>
                <w:b w:val="0"/>
                <w:bCs/>
              </w:rPr>
              <w:t xml:space="preserve"> (ms)</w:t>
            </w:r>
          </w:p>
        </w:tc>
        <w:tc>
          <w:tcPr>
            <w:tcW w:w="1595" w:type="pct"/>
            <w:shd w:val="clear" w:color="auto" w:fill="auto"/>
            <w:vAlign w:val="center"/>
          </w:tcPr>
          <w:p w14:paraId="61146F3B" w14:textId="25E45723" w:rsidR="00F91B99" w:rsidRPr="00D3733D" w:rsidRDefault="00F91B99" w:rsidP="0097015E">
            <w:pPr>
              <w:pStyle w:val="Tablehead"/>
            </w:pPr>
            <w:r w:rsidRPr="00D3733D">
              <w:rPr>
                <w:b w:val="0"/>
                <w:bCs/>
                <w:i/>
                <w:iCs/>
              </w:rPr>
              <w:t>C</w:t>
            </w:r>
            <w:r w:rsidRPr="00D3733D">
              <w:rPr>
                <w:b w:val="0"/>
                <w:bCs/>
                <w:vertAlign w:val="subscript"/>
              </w:rPr>
              <w:t>80</w:t>
            </w:r>
            <w:r w:rsidR="00DC2FB4" w:rsidRPr="00D3733D">
              <w:rPr>
                <w:b w:val="0"/>
                <w:bCs/>
              </w:rPr>
              <w:t xml:space="preserve"> (dB)</w:t>
            </w:r>
          </w:p>
        </w:tc>
      </w:tr>
      <w:tr w:rsidR="00F91B99" w:rsidRPr="00D3733D" w14:paraId="38826CFC" w14:textId="77777777" w:rsidTr="0097015E">
        <w:trPr>
          <w:jc w:val="center"/>
        </w:trPr>
        <w:tc>
          <w:tcPr>
            <w:tcW w:w="2056" w:type="pct"/>
            <w:vAlign w:val="center"/>
          </w:tcPr>
          <w:p w14:paraId="4DF4384B" w14:textId="77777777" w:rsidR="00F91B99" w:rsidRPr="00D3733D" w:rsidRDefault="00F91B99" w:rsidP="0097015E">
            <w:pPr>
              <w:pStyle w:val="Tabletext"/>
              <w:jc w:val="center"/>
            </w:pPr>
            <w:r w:rsidRPr="00D3733D">
              <w:t>Room 1</w:t>
            </w:r>
          </w:p>
        </w:tc>
        <w:tc>
          <w:tcPr>
            <w:tcW w:w="1349" w:type="pct"/>
            <w:shd w:val="clear" w:color="auto" w:fill="auto"/>
            <w:vAlign w:val="center"/>
          </w:tcPr>
          <w:p w14:paraId="2D207FA5" w14:textId="6F7E5FB0" w:rsidR="00F91B99" w:rsidRPr="00D3733D" w:rsidRDefault="00F91B99" w:rsidP="0097015E">
            <w:pPr>
              <w:pStyle w:val="Tabletext"/>
              <w:jc w:val="center"/>
            </w:pPr>
            <w:r w:rsidRPr="00D3733D">
              <w:t>27</w:t>
            </w:r>
          </w:p>
        </w:tc>
        <w:tc>
          <w:tcPr>
            <w:tcW w:w="1595" w:type="pct"/>
            <w:shd w:val="clear" w:color="auto" w:fill="auto"/>
            <w:vAlign w:val="center"/>
          </w:tcPr>
          <w:p w14:paraId="52CDB415" w14:textId="5E29CD56" w:rsidR="00F91B99" w:rsidRPr="00D3733D" w:rsidRDefault="00F91B99" w:rsidP="0097015E">
            <w:pPr>
              <w:pStyle w:val="Tabletext"/>
              <w:jc w:val="center"/>
            </w:pPr>
            <w:r w:rsidRPr="00D3733D">
              <w:t>50.3</w:t>
            </w:r>
          </w:p>
        </w:tc>
      </w:tr>
      <w:tr w:rsidR="00F91B99" w:rsidRPr="00D3733D" w14:paraId="6D97A387" w14:textId="77777777" w:rsidTr="0097015E">
        <w:trPr>
          <w:jc w:val="center"/>
        </w:trPr>
        <w:tc>
          <w:tcPr>
            <w:tcW w:w="2056" w:type="pct"/>
            <w:vAlign w:val="center"/>
          </w:tcPr>
          <w:p w14:paraId="7E9BD3D6" w14:textId="77777777" w:rsidR="00F91B99" w:rsidRPr="00D3733D" w:rsidRDefault="00F91B99" w:rsidP="0097015E">
            <w:pPr>
              <w:pStyle w:val="Tabletext"/>
              <w:jc w:val="center"/>
            </w:pPr>
            <w:r w:rsidRPr="00D3733D">
              <w:t>Room 2</w:t>
            </w:r>
          </w:p>
        </w:tc>
        <w:tc>
          <w:tcPr>
            <w:tcW w:w="1349" w:type="pct"/>
            <w:shd w:val="clear" w:color="auto" w:fill="auto"/>
            <w:vAlign w:val="center"/>
          </w:tcPr>
          <w:p w14:paraId="3B1AC635" w14:textId="04B73363" w:rsidR="00F91B99" w:rsidRPr="00D3733D" w:rsidRDefault="00F91B99" w:rsidP="0097015E">
            <w:pPr>
              <w:pStyle w:val="Tabletext"/>
              <w:jc w:val="center"/>
            </w:pPr>
            <w:r w:rsidRPr="00D3733D">
              <w:t>123</w:t>
            </w:r>
          </w:p>
        </w:tc>
        <w:tc>
          <w:tcPr>
            <w:tcW w:w="1595" w:type="pct"/>
            <w:shd w:val="clear" w:color="auto" w:fill="auto"/>
            <w:vAlign w:val="center"/>
          </w:tcPr>
          <w:p w14:paraId="0D32B6B3" w14:textId="033B19F6" w:rsidR="00F91B99" w:rsidRPr="00D3733D" w:rsidRDefault="00F91B99" w:rsidP="0097015E">
            <w:pPr>
              <w:pStyle w:val="Tabletext"/>
              <w:jc w:val="center"/>
            </w:pPr>
            <w:r w:rsidRPr="00D3733D">
              <w:t>36.8</w:t>
            </w:r>
          </w:p>
        </w:tc>
      </w:tr>
      <w:tr w:rsidR="00F91B99" w:rsidRPr="00D3733D" w14:paraId="1D0FDD0E" w14:textId="77777777" w:rsidTr="0097015E">
        <w:trPr>
          <w:jc w:val="center"/>
        </w:trPr>
        <w:tc>
          <w:tcPr>
            <w:tcW w:w="2056" w:type="pct"/>
            <w:vAlign w:val="center"/>
          </w:tcPr>
          <w:p w14:paraId="6D695C37" w14:textId="77777777" w:rsidR="00F91B99" w:rsidRPr="00D3733D" w:rsidRDefault="00F91B99" w:rsidP="0097015E">
            <w:pPr>
              <w:pStyle w:val="Tabletext"/>
              <w:jc w:val="center"/>
            </w:pPr>
            <w:r w:rsidRPr="00D3733D">
              <w:t>Room 3</w:t>
            </w:r>
          </w:p>
        </w:tc>
        <w:tc>
          <w:tcPr>
            <w:tcW w:w="1349" w:type="pct"/>
            <w:shd w:val="clear" w:color="auto" w:fill="auto"/>
            <w:vAlign w:val="center"/>
          </w:tcPr>
          <w:p w14:paraId="7E0392A7" w14:textId="0D5FA04D" w:rsidR="00F91B99" w:rsidRPr="00D3733D" w:rsidRDefault="00F91B99" w:rsidP="0097015E">
            <w:pPr>
              <w:pStyle w:val="Tabletext"/>
              <w:jc w:val="center"/>
            </w:pPr>
            <w:r w:rsidRPr="00D3733D">
              <w:t>98</w:t>
            </w:r>
          </w:p>
        </w:tc>
        <w:tc>
          <w:tcPr>
            <w:tcW w:w="1595" w:type="pct"/>
            <w:shd w:val="clear" w:color="auto" w:fill="auto"/>
            <w:vAlign w:val="center"/>
          </w:tcPr>
          <w:p w14:paraId="6A1E076D" w14:textId="28956AB7" w:rsidR="00F91B99" w:rsidRPr="00D3733D" w:rsidRDefault="00F91B99" w:rsidP="0097015E">
            <w:pPr>
              <w:pStyle w:val="Tabletext"/>
              <w:jc w:val="center"/>
            </w:pPr>
            <w:r w:rsidRPr="00D3733D">
              <w:t>45.6</w:t>
            </w:r>
          </w:p>
        </w:tc>
      </w:tr>
      <w:tr w:rsidR="00F91B99" w:rsidRPr="00D3733D" w14:paraId="2A73409D" w14:textId="77777777" w:rsidTr="0097015E">
        <w:trPr>
          <w:jc w:val="center"/>
        </w:trPr>
        <w:tc>
          <w:tcPr>
            <w:tcW w:w="2056" w:type="pct"/>
            <w:vAlign w:val="center"/>
          </w:tcPr>
          <w:p w14:paraId="04A0309D" w14:textId="77777777" w:rsidR="00F91B99" w:rsidRPr="00D3733D" w:rsidRDefault="00F91B99" w:rsidP="0097015E">
            <w:pPr>
              <w:pStyle w:val="Tabletext"/>
              <w:jc w:val="center"/>
            </w:pPr>
            <w:r w:rsidRPr="00D3733D">
              <w:t>Room 4</w:t>
            </w:r>
          </w:p>
        </w:tc>
        <w:tc>
          <w:tcPr>
            <w:tcW w:w="1349" w:type="pct"/>
            <w:shd w:val="clear" w:color="auto" w:fill="auto"/>
            <w:vAlign w:val="center"/>
          </w:tcPr>
          <w:p w14:paraId="1075B84D" w14:textId="072BB691" w:rsidR="00F91B99" w:rsidRPr="00D3733D" w:rsidRDefault="00F91B99" w:rsidP="0097015E">
            <w:pPr>
              <w:pStyle w:val="Tabletext"/>
              <w:jc w:val="center"/>
            </w:pPr>
            <w:r w:rsidRPr="00D3733D">
              <w:t>264</w:t>
            </w:r>
          </w:p>
        </w:tc>
        <w:tc>
          <w:tcPr>
            <w:tcW w:w="1595" w:type="pct"/>
            <w:shd w:val="clear" w:color="auto" w:fill="auto"/>
            <w:vAlign w:val="center"/>
          </w:tcPr>
          <w:p w14:paraId="0F2C1D78" w14:textId="3307821D" w:rsidR="00F91B99" w:rsidRPr="00D3733D" w:rsidRDefault="00F91B99" w:rsidP="0097015E">
            <w:pPr>
              <w:pStyle w:val="Tabletext"/>
              <w:jc w:val="center"/>
            </w:pPr>
            <w:r w:rsidRPr="00D3733D">
              <w:t>20.3</w:t>
            </w:r>
          </w:p>
        </w:tc>
      </w:tr>
    </w:tbl>
    <w:p w14:paraId="22828D78" w14:textId="5A021C5E" w:rsidR="00F91B99" w:rsidRPr="00D3733D" w:rsidRDefault="00F91B99" w:rsidP="00F608A5">
      <w:r w:rsidRPr="00D3733D">
        <w:t>The room sizes were between 1.8 m</w:t>
      </w:r>
      <w:r w:rsidR="00DC2FB4" w:rsidRPr="00D3733D">
        <w:t> </w:t>
      </w:r>
      <w:r w:rsidRPr="00D3733D">
        <w:sym w:font="Symbol" w:char="F0B4"/>
      </w:r>
      <w:r w:rsidRPr="00D3733D">
        <w:t xml:space="preserve"> 2.4 m</w:t>
      </w:r>
      <w:r w:rsidR="00DC2FB4" w:rsidRPr="00D3733D">
        <w:t> </w:t>
      </w:r>
      <w:r w:rsidRPr="00D3733D">
        <w:sym w:font="Symbol" w:char="F0B4"/>
      </w:r>
      <w:r w:rsidRPr="00D3733D">
        <w:t xml:space="preserve"> 2.1 m (smallest) and 8 m</w:t>
      </w:r>
      <w:r w:rsidR="00DC2FB4" w:rsidRPr="00D3733D">
        <w:t> </w:t>
      </w:r>
      <w:r w:rsidRPr="00D3733D">
        <w:sym w:font="Symbol" w:char="F0B4"/>
      </w:r>
      <w:r w:rsidRPr="00D3733D">
        <w:t xml:space="preserve"> 9 m</w:t>
      </w:r>
      <w:r w:rsidR="00DC2FB4" w:rsidRPr="00D3733D">
        <w:t> </w:t>
      </w:r>
      <w:r w:rsidRPr="00D3733D">
        <w:sym w:font="Symbol" w:char="F0B4"/>
      </w:r>
      <w:r w:rsidRPr="00D3733D">
        <w:t xml:space="preserve"> 4.5 m (biggest) (</w:t>
      </w:r>
      <w:r w:rsidR="00D60653" w:rsidRPr="00D3733D">
        <w:rPr>
          <w:i/>
          <w:iCs/>
        </w:rPr>
        <w:t>d</w:t>
      </w:r>
      <w:r w:rsidR="004575E5" w:rsidRPr="00D3733D">
        <w:t> </w:t>
      </w:r>
      <w:r w:rsidR="004575E5" w:rsidRPr="00D3733D">
        <w:sym w:font="Symbol" w:char="F0B4"/>
      </w:r>
      <w:r w:rsidR="00F608A5" w:rsidRPr="00D3733D">
        <w:t> </w:t>
      </w:r>
      <w:r w:rsidR="00B000BF" w:rsidRPr="00D3733D">
        <w:rPr>
          <w:i/>
          <w:iCs/>
        </w:rPr>
        <w:t>b</w:t>
      </w:r>
      <w:r w:rsidR="004575E5" w:rsidRPr="00D3733D">
        <w:t xml:space="preserve">  </w:t>
      </w:r>
      <w:r w:rsidR="004575E5" w:rsidRPr="00D3733D">
        <w:sym w:font="Symbol" w:char="F0B4"/>
      </w:r>
      <w:r w:rsidR="004575E5" w:rsidRPr="00D3733D">
        <w:t xml:space="preserve"> </w:t>
      </w:r>
      <w:r w:rsidR="004575E5" w:rsidRPr="00D3733D">
        <w:rPr>
          <w:i/>
          <w:iCs/>
        </w:rPr>
        <w:t>h</w:t>
      </w:r>
      <w:r w:rsidRPr="00D3733D">
        <w:t>). For all rooms, the equali</w:t>
      </w:r>
      <w:r w:rsidR="00990B71" w:rsidRPr="00D3733D">
        <w:t>z</w:t>
      </w:r>
      <w:r w:rsidRPr="00D3733D">
        <w:t xml:space="preserve">ation was performed within the requirements of this Recommendation. The absolute level difference was </w:t>
      </w:r>
      <w:r w:rsidR="00FC39F2" w:rsidRPr="00D3733D">
        <w:t xml:space="preserve">less than </w:t>
      </w:r>
      <w:r w:rsidR="00FC39F2" w:rsidRPr="00D3733D">
        <w:sym w:font="Symbol" w:char="F0B1"/>
      </w:r>
      <w:r w:rsidRPr="00D3733D">
        <w:t>1 dB, the spectral accuracy of the simulated sound f</w:t>
      </w:r>
      <w:r w:rsidR="00FC39F2" w:rsidRPr="00D3733D">
        <w:t>ield was within the range from −</w:t>
      </w:r>
      <w:r w:rsidRPr="00D3733D">
        <w:t>3</w:t>
      </w:r>
      <w:r w:rsidR="00FC39F2" w:rsidRPr="00D3733D">
        <w:t xml:space="preserve"> </w:t>
      </w:r>
      <w:r w:rsidRPr="00D3733D">
        <w:t>dB to +3</w:t>
      </w:r>
      <w:r w:rsidR="00FC39F2" w:rsidRPr="00D3733D">
        <w:t xml:space="preserve"> </w:t>
      </w:r>
      <w:r w:rsidRPr="00D3733D">
        <w:t>dB in the frequency range from 50</w:t>
      </w:r>
      <w:r w:rsidR="00DC2FB4" w:rsidRPr="00D3733D">
        <w:t> </w:t>
      </w:r>
      <w:r w:rsidRPr="00D3733D">
        <w:t>Hz to 10</w:t>
      </w:r>
      <w:r w:rsidR="00FC39F2" w:rsidRPr="00D3733D">
        <w:t xml:space="preserve"> </w:t>
      </w:r>
      <w:r w:rsidRPr="00D3733D">
        <w:t>kHz, and the magnitude of the complex coherence was higher than 90% in the frequency range from 100</w:t>
      </w:r>
      <w:r w:rsidR="00FC39F2" w:rsidRPr="00D3733D">
        <w:t xml:space="preserve"> </w:t>
      </w:r>
      <w:r w:rsidRPr="00D3733D">
        <w:t>Hz to 1</w:t>
      </w:r>
      <w:r w:rsidR="00DC2FB4" w:rsidRPr="00D3733D">
        <w:t> </w:t>
      </w:r>
      <w:r w:rsidRPr="00D3733D">
        <w:t>000</w:t>
      </w:r>
      <w:r w:rsidR="00FC39F2" w:rsidRPr="00D3733D">
        <w:t xml:space="preserve"> </w:t>
      </w:r>
      <w:r w:rsidRPr="00D3733D">
        <w:t>Hz or even up to 2</w:t>
      </w:r>
      <w:r w:rsidR="00DC2FB4" w:rsidRPr="00D3733D">
        <w:t> </w:t>
      </w:r>
      <w:r w:rsidRPr="00D3733D">
        <w:t>000</w:t>
      </w:r>
      <w:r w:rsidR="00FC39F2" w:rsidRPr="00D3733D">
        <w:t xml:space="preserve"> </w:t>
      </w:r>
      <w:r w:rsidRPr="00D3733D">
        <w:t>Hz.</w:t>
      </w:r>
    </w:p>
    <w:p w14:paraId="057A048C" w14:textId="3DD4EACA" w:rsidR="00F91B99" w:rsidRPr="00D3733D" w:rsidRDefault="0097015E" w:rsidP="0097015E">
      <w:pPr>
        <w:pStyle w:val="Note"/>
      </w:pPr>
      <w:r w:rsidRPr="00D3733D">
        <w:lastRenderedPageBreak/>
        <w:t>NOTE –</w:t>
      </w:r>
      <w:r w:rsidR="00F91B99" w:rsidRPr="00D3733D">
        <w:t xml:space="preserve"> Channel 1 and 2 are not displayed here since they are on the </w:t>
      </w:r>
      <w:r w:rsidR="005C655C" w:rsidRPr="00D3733D">
        <w:t>"</w:t>
      </w:r>
      <w:r w:rsidR="00F91B99" w:rsidRPr="00D3733D">
        <w:t>shadow side</w:t>
      </w:r>
      <w:r w:rsidR="005C655C" w:rsidRPr="00D3733D">
        <w:t>"</w:t>
      </w:r>
      <w:r w:rsidR="00F91B99" w:rsidRPr="00D3733D">
        <w:t xml:space="preserve"> of the head and only relevant for the equalization process.</w:t>
      </w:r>
    </w:p>
    <w:p w14:paraId="67866B9C" w14:textId="345862BA" w:rsidR="00206D08" w:rsidRPr="00D3733D" w:rsidRDefault="00206D08">
      <w:pPr>
        <w:tabs>
          <w:tab w:val="clear" w:pos="794"/>
          <w:tab w:val="clear" w:pos="1191"/>
          <w:tab w:val="clear" w:pos="1588"/>
          <w:tab w:val="clear" w:pos="1985"/>
        </w:tabs>
        <w:overflowPunct/>
        <w:autoSpaceDE/>
        <w:autoSpaceDN/>
        <w:adjustRightInd/>
        <w:spacing w:before="0"/>
        <w:jc w:val="left"/>
        <w:textAlignment w:val="auto"/>
      </w:pPr>
      <w:r w:rsidRPr="00D3733D">
        <w:br w:type="page"/>
      </w:r>
    </w:p>
    <w:tbl>
      <w:tblPr>
        <w:tblW w:w="5000" w:type="pct"/>
        <w:jc w:val="center"/>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4480"/>
        <w:gridCol w:w="5149"/>
      </w:tblGrid>
      <w:tr w:rsidR="00F91B99" w:rsidRPr="00D3733D" w14:paraId="3739B39D" w14:textId="77777777" w:rsidTr="008670AF">
        <w:trPr>
          <w:jc w:val="center"/>
        </w:trPr>
        <w:tc>
          <w:tcPr>
            <w:tcW w:w="0" w:type="auto"/>
            <w:shd w:val="clear" w:color="auto" w:fill="auto"/>
          </w:tcPr>
          <w:p w14:paraId="52D43B75" w14:textId="44F2F870" w:rsidR="00F91B99" w:rsidRPr="00D3733D" w:rsidRDefault="00F91B99" w:rsidP="008670AF">
            <w:pPr>
              <w:pStyle w:val="FigureNoTitle0"/>
              <w:keepLines w:val="0"/>
              <w:spacing w:before="120" w:after="0"/>
            </w:pPr>
            <w:r w:rsidRPr="00D3733D">
              <w:lastRenderedPageBreak/>
              <w:t>Room 1 (RT60</w:t>
            </w:r>
            <w:r w:rsidR="00071306" w:rsidRPr="00D3733D">
              <w:t>:</w:t>
            </w:r>
            <w:r w:rsidRPr="00D3733D">
              <w:t xml:space="preserve"> 27ms)</w:t>
            </w:r>
          </w:p>
        </w:tc>
        <w:tc>
          <w:tcPr>
            <w:tcW w:w="0" w:type="auto"/>
            <w:shd w:val="clear" w:color="auto" w:fill="auto"/>
          </w:tcPr>
          <w:p w14:paraId="32F9E101" w14:textId="77777777" w:rsidR="00F91B99" w:rsidRPr="00D3733D" w:rsidRDefault="00F91B99" w:rsidP="008670AF">
            <w:pPr>
              <w:pStyle w:val="FigureNoTitle0"/>
              <w:keepLines w:val="0"/>
              <w:spacing w:before="120" w:after="0"/>
              <w:rPr>
                <w:lang w:eastAsia="de-DE"/>
              </w:rPr>
            </w:pPr>
            <w:r w:rsidRPr="00D3733D">
              <w:t>Room 1</w:t>
            </w:r>
          </w:p>
        </w:tc>
      </w:tr>
      <w:tr w:rsidR="00F91B99" w:rsidRPr="00D3733D" w14:paraId="41D273A9" w14:textId="77777777" w:rsidTr="008670AF">
        <w:trPr>
          <w:jc w:val="center"/>
        </w:trPr>
        <w:tc>
          <w:tcPr>
            <w:tcW w:w="0" w:type="auto"/>
            <w:shd w:val="clear" w:color="auto" w:fill="auto"/>
          </w:tcPr>
          <w:p w14:paraId="3BAC561E" w14:textId="77777777" w:rsidR="00F91B99" w:rsidRPr="00D3733D" w:rsidRDefault="00F91B99" w:rsidP="008670AF">
            <w:pPr>
              <w:pStyle w:val="Figure"/>
              <w:keepNext w:val="0"/>
              <w:keepLines w:val="0"/>
              <w:spacing w:before="120" w:after="0"/>
            </w:pPr>
            <w:r w:rsidRPr="00D3733D">
              <w:rPr>
                <w:noProof/>
                <w:lang w:eastAsia="en-GB"/>
              </w:rPr>
              <w:drawing>
                <wp:inline distT="0" distB="0" distL="0" distR="0" wp14:anchorId="6ABC5067" wp14:editId="556575BB">
                  <wp:extent cx="2190750" cy="1647825"/>
                  <wp:effectExtent l="0" t="0" r="0" b="9525"/>
                  <wp:docPr id="158" name="Grafik 1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00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190750" cy="1647825"/>
                          </a:xfrm>
                          <a:prstGeom prst="rect">
                            <a:avLst/>
                          </a:prstGeom>
                          <a:noFill/>
                          <a:ln>
                            <a:noFill/>
                          </a:ln>
                        </pic:spPr>
                      </pic:pic>
                    </a:graphicData>
                  </a:graphic>
                </wp:inline>
              </w:drawing>
            </w:r>
          </w:p>
        </w:tc>
        <w:tc>
          <w:tcPr>
            <w:tcW w:w="0" w:type="auto"/>
            <w:shd w:val="clear" w:color="auto" w:fill="auto"/>
          </w:tcPr>
          <w:p w14:paraId="5D708CB2" w14:textId="77777777" w:rsidR="00F91B99" w:rsidRPr="00D3733D" w:rsidRDefault="00F91B99" w:rsidP="008670AF">
            <w:pPr>
              <w:pStyle w:val="Figure"/>
              <w:keepNext w:val="0"/>
              <w:keepLines w:val="0"/>
              <w:spacing w:before="120" w:after="0"/>
            </w:pPr>
            <w:r w:rsidRPr="00D3733D">
              <w:rPr>
                <w:noProof/>
                <w:lang w:eastAsia="en-GB"/>
              </w:rPr>
              <w:drawing>
                <wp:inline distT="0" distB="0" distL="0" distR="0" wp14:anchorId="30625981" wp14:editId="48108A25">
                  <wp:extent cx="2466975" cy="1647825"/>
                  <wp:effectExtent l="0" t="0" r="9525" b="9525"/>
                  <wp:docPr id="159" name="Grafik 1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000"/>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466975" cy="1647825"/>
                          </a:xfrm>
                          <a:prstGeom prst="rect">
                            <a:avLst/>
                          </a:prstGeom>
                          <a:noFill/>
                          <a:ln>
                            <a:noFill/>
                          </a:ln>
                        </pic:spPr>
                      </pic:pic>
                    </a:graphicData>
                  </a:graphic>
                </wp:inline>
              </w:drawing>
            </w:r>
          </w:p>
        </w:tc>
      </w:tr>
      <w:tr w:rsidR="00F91B99" w:rsidRPr="00D3733D" w14:paraId="2BD4AE8E" w14:textId="77777777" w:rsidTr="008670AF">
        <w:trPr>
          <w:jc w:val="center"/>
        </w:trPr>
        <w:tc>
          <w:tcPr>
            <w:tcW w:w="0" w:type="auto"/>
            <w:shd w:val="clear" w:color="auto" w:fill="auto"/>
          </w:tcPr>
          <w:p w14:paraId="41AC02EB" w14:textId="3831C697" w:rsidR="00F91B99" w:rsidRPr="00D3733D" w:rsidRDefault="00F91B99" w:rsidP="008670AF">
            <w:pPr>
              <w:pStyle w:val="FigureNoTitle0"/>
              <w:spacing w:before="120" w:after="0"/>
            </w:pPr>
            <w:r w:rsidRPr="00D3733D">
              <w:t>Room 2 (RT60</w:t>
            </w:r>
            <w:r w:rsidR="00071306" w:rsidRPr="00D3733D">
              <w:t>:</w:t>
            </w:r>
            <w:r w:rsidRPr="00D3733D">
              <w:t xml:space="preserve"> 123ms)</w:t>
            </w:r>
          </w:p>
        </w:tc>
        <w:tc>
          <w:tcPr>
            <w:tcW w:w="0" w:type="auto"/>
            <w:shd w:val="clear" w:color="auto" w:fill="auto"/>
          </w:tcPr>
          <w:p w14:paraId="7EF8DA1E" w14:textId="77777777" w:rsidR="00F91B99" w:rsidRPr="00D3733D" w:rsidRDefault="00F91B99" w:rsidP="008670AF">
            <w:pPr>
              <w:pStyle w:val="FigureNoTitle0"/>
              <w:spacing w:before="120" w:after="0"/>
              <w:rPr>
                <w:lang w:eastAsia="de-DE"/>
              </w:rPr>
            </w:pPr>
            <w:r w:rsidRPr="00D3733D">
              <w:t>Room 2</w:t>
            </w:r>
          </w:p>
        </w:tc>
      </w:tr>
      <w:tr w:rsidR="00F91B99" w:rsidRPr="00D3733D" w14:paraId="0A42C41C" w14:textId="77777777" w:rsidTr="008670AF">
        <w:trPr>
          <w:jc w:val="center"/>
        </w:trPr>
        <w:tc>
          <w:tcPr>
            <w:tcW w:w="0" w:type="auto"/>
            <w:shd w:val="clear" w:color="auto" w:fill="auto"/>
          </w:tcPr>
          <w:p w14:paraId="19394898" w14:textId="77777777" w:rsidR="00F91B99" w:rsidRPr="00D3733D" w:rsidRDefault="00F91B99" w:rsidP="008670AF">
            <w:pPr>
              <w:pStyle w:val="Figure"/>
              <w:keepNext w:val="0"/>
              <w:keepLines w:val="0"/>
              <w:spacing w:before="120" w:after="0"/>
            </w:pPr>
            <w:r w:rsidRPr="00D3733D">
              <w:rPr>
                <w:noProof/>
                <w:lang w:eastAsia="en-GB"/>
              </w:rPr>
              <w:drawing>
                <wp:inline distT="0" distB="0" distL="0" distR="0" wp14:anchorId="3D9096F1" wp14:editId="6EFB6BCC">
                  <wp:extent cx="2190750" cy="1647825"/>
                  <wp:effectExtent l="0" t="0" r="0" b="9525"/>
                  <wp:docPr id="160" name="Grafik 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999"/>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190750" cy="1647825"/>
                          </a:xfrm>
                          <a:prstGeom prst="rect">
                            <a:avLst/>
                          </a:prstGeom>
                          <a:noFill/>
                          <a:ln>
                            <a:noFill/>
                          </a:ln>
                        </pic:spPr>
                      </pic:pic>
                    </a:graphicData>
                  </a:graphic>
                </wp:inline>
              </w:drawing>
            </w:r>
          </w:p>
        </w:tc>
        <w:tc>
          <w:tcPr>
            <w:tcW w:w="0" w:type="auto"/>
            <w:shd w:val="clear" w:color="auto" w:fill="auto"/>
          </w:tcPr>
          <w:p w14:paraId="45A29BE0" w14:textId="77777777" w:rsidR="00F91B99" w:rsidRPr="00D3733D" w:rsidRDefault="00F91B99" w:rsidP="008670AF">
            <w:pPr>
              <w:pStyle w:val="Figure"/>
              <w:keepNext w:val="0"/>
              <w:keepLines w:val="0"/>
              <w:spacing w:before="120" w:after="0"/>
            </w:pPr>
            <w:r w:rsidRPr="00D3733D">
              <w:rPr>
                <w:noProof/>
                <w:lang w:eastAsia="en-GB"/>
              </w:rPr>
              <w:drawing>
                <wp:inline distT="0" distB="0" distL="0" distR="0" wp14:anchorId="3E635F8E" wp14:editId="05559A8A">
                  <wp:extent cx="2466975" cy="1647825"/>
                  <wp:effectExtent l="0" t="0" r="9525" b="9525"/>
                  <wp:docPr id="161" name="Grafik 9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998"/>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466975" cy="1647825"/>
                          </a:xfrm>
                          <a:prstGeom prst="rect">
                            <a:avLst/>
                          </a:prstGeom>
                          <a:noFill/>
                          <a:ln>
                            <a:noFill/>
                          </a:ln>
                        </pic:spPr>
                      </pic:pic>
                    </a:graphicData>
                  </a:graphic>
                </wp:inline>
              </w:drawing>
            </w:r>
          </w:p>
        </w:tc>
      </w:tr>
      <w:tr w:rsidR="00F91B99" w:rsidRPr="00D3733D" w14:paraId="6DA43170" w14:textId="77777777" w:rsidTr="008670AF">
        <w:trPr>
          <w:jc w:val="center"/>
        </w:trPr>
        <w:tc>
          <w:tcPr>
            <w:tcW w:w="0" w:type="auto"/>
            <w:shd w:val="clear" w:color="auto" w:fill="auto"/>
          </w:tcPr>
          <w:p w14:paraId="3E6A1095" w14:textId="689C69E4" w:rsidR="00F91B99" w:rsidRPr="00D3733D" w:rsidRDefault="00F91B99" w:rsidP="008670AF">
            <w:pPr>
              <w:pStyle w:val="FigureNoTitle0"/>
              <w:spacing w:before="120" w:after="0"/>
              <w:rPr>
                <w:lang w:eastAsia="de-DE"/>
              </w:rPr>
            </w:pPr>
            <w:r w:rsidRPr="00D3733D">
              <w:t>Room 3 (RT60</w:t>
            </w:r>
            <w:r w:rsidR="00071306" w:rsidRPr="00D3733D">
              <w:t>:</w:t>
            </w:r>
            <w:r w:rsidRPr="00D3733D">
              <w:t xml:space="preserve"> 98ms)</w:t>
            </w:r>
          </w:p>
        </w:tc>
        <w:tc>
          <w:tcPr>
            <w:tcW w:w="0" w:type="auto"/>
            <w:shd w:val="clear" w:color="auto" w:fill="auto"/>
          </w:tcPr>
          <w:p w14:paraId="060AF6A1" w14:textId="77777777" w:rsidR="00F91B99" w:rsidRPr="00D3733D" w:rsidRDefault="00F91B99" w:rsidP="008670AF">
            <w:pPr>
              <w:pStyle w:val="FigureNoTitle0"/>
              <w:spacing w:before="120" w:after="0"/>
              <w:rPr>
                <w:lang w:eastAsia="de-DE"/>
              </w:rPr>
            </w:pPr>
            <w:r w:rsidRPr="00D3733D">
              <w:t>Room 3</w:t>
            </w:r>
          </w:p>
        </w:tc>
      </w:tr>
      <w:tr w:rsidR="00F91B99" w:rsidRPr="00D3733D" w14:paraId="6CECDBE0" w14:textId="77777777" w:rsidTr="008670AF">
        <w:trPr>
          <w:jc w:val="center"/>
        </w:trPr>
        <w:tc>
          <w:tcPr>
            <w:tcW w:w="0" w:type="auto"/>
            <w:shd w:val="clear" w:color="auto" w:fill="auto"/>
          </w:tcPr>
          <w:p w14:paraId="4F09834F" w14:textId="77777777" w:rsidR="00F91B99" w:rsidRPr="00D3733D" w:rsidRDefault="00F91B99" w:rsidP="008670AF">
            <w:pPr>
              <w:pStyle w:val="Figure"/>
              <w:keepNext w:val="0"/>
              <w:keepLines w:val="0"/>
              <w:spacing w:before="120" w:after="0"/>
            </w:pPr>
            <w:r w:rsidRPr="00D3733D">
              <w:rPr>
                <w:noProof/>
                <w:lang w:eastAsia="en-GB"/>
              </w:rPr>
              <w:drawing>
                <wp:inline distT="0" distB="0" distL="0" distR="0" wp14:anchorId="40164C57" wp14:editId="327B85E4">
                  <wp:extent cx="2105025" cy="1647825"/>
                  <wp:effectExtent l="0" t="0" r="9525" b="9525"/>
                  <wp:docPr id="162" name="Grafik 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997"/>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105025" cy="1647825"/>
                          </a:xfrm>
                          <a:prstGeom prst="rect">
                            <a:avLst/>
                          </a:prstGeom>
                          <a:noFill/>
                          <a:ln>
                            <a:noFill/>
                          </a:ln>
                        </pic:spPr>
                      </pic:pic>
                    </a:graphicData>
                  </a:graphic>
                </wp:inline>
              </w:drawing>
            </w:r>
          </w:p>
        </w:tc>
        <w:tc>
          <w:tcPr>
            <w:tcW w:w="0" w:type="auto"/>
            <w:shd w:val="clear" w:color="auto" w:fill="auto"/>
          </w:tcPr>
          <w:p w14:paraId="3AFF3DA6" w14:textId="77777777" w:rsidR="00F91B99" w:rsidRPr="00D3733D" w:rsidRDefault="00F91B99" w:rsidP="008670AF">
            <w:pPr>
              <w:pStyle w:val="Figure"/>
              <w:keepNext w:val="0"/>
              <w:keepLines w:val="0"/>
              <w:spacing w:before="120" w:after="0"/>
            </w:pPr>
            <w:r w:rsidRPr="00D3733D">
              <w:rPr>
                <w:noProof/>
                <w:lang w:eastAsia="en-GB"/>
              </w:rPr>
              <w:drawing>
                <wp:inline distT="0" distB="0" distL="0" distR="0" wp14:anchorId="47CC3EF7" wp14:editId="019859FC">
                  <wp:extent cx="2466975" cy="1647825"/>
                  <wp:effectExtent l="0" t="0" r="9525" b="9525"/>
                  <wp:docPr id="163" name="Grafik 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996"/>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466975" cy="1647825"/>
                          </a:xfrm>
                          <a:prstGeom prst="rect">
                            <a:avLst/>
                          </a:prstGeom>
                          <a:noFill/>
                          <a:ln>
                            <a:noFill/>
                          </a:ln>
                        </pic:spPr>
                      </pic:pic>
                    </a:graphicData>
                  </a:graphic>
                </wp:inline>
              </w:drawing>
            </w:r>
          </w:p>
        </w:tc>
      </w:tr>
      <w:tr w:rsidR="00F91B99" w:rsidRPr="00D3733D" w14:paraId="3BDA0F87" w14:textId="77777777" w:rsidTr="008670AF">
        <w:trPr>
          <w:jc w:val="center"/>
        </w:trPr>
        <w:tc>
          <w:tcPr>
            <w:tcW w:w="0" w:type="auto"/>
            <w:shd w:val="clear" w:color="auto" w:fill="auto"/>
          </w:tcPr>
          <w:p w14:paraId="55BC00A8" w14:textId="53974444" w:rsidR="00F91B99" w:rsidRPr="00D3733D" w:rsidRDefault="00F91B99" w:rsidP="008670AF">
            <w:pPr>
              <w:pStyle w:val="FigureNoTitle0"/>
              <w:keepNext/>
              <w:spacing w:before="120" w:after="0"/>
              <w:rPr>
                <w:lang w:eastAsia="de-DE"/>
              </w:rPr>
            </w:pPr>
            <w:r w:rsidRPr="00D3733D">
              <w:t>Room 4 (RT60</w:t>
            </w:r>
            <w:r w:rsidR="00071306" w:rsidRPr="00D3733D">
              <w:t>:</w:t>
            </w:r>
            <w:r w:rsidRPr="00D3733D">
              <w:t xml:space="preserve"> 264ms)</w:t>
            </w:r>
          </w:p>
        </w:tc>
        <w:tc>
          <w:tcPr>
            <w:tcW w:w="0" w:type="auto"/>
            <w:shd w:val="clear" w:color="auto" w:fill="auto"/>
          </w:tcPr>
          <w:p w14:paraId="2872169B" w14:textId="77777777" w:rsidR="00F91B99" w:rsidRPr="00D3733D" w:rsidRDefault="00F91B99" w:rsidP="008670AF">
            <w:pPr>
              <w:pStyle w:val="FigureNoTitle0"/>
              <w:spacing w:before="120" w:after="0"/>
              <w:rPr>
                <w:lang w:eastAsia="de-DE"/>
              </w:rPr>
            </w:pPr>
            <w:r w:rsidRPr="00D3733D">
              <w:t>Room 4</w:t>
            </w:r>
          </w:p>
        </w:tc>
      </w:tr>
      <w:tr w:rsidR="00F91B99" w:rsidRPr="00D3733D" w14:paraId="29804F3F" w14:textId="77777777" w:rsidTr="008670AF">
        <w:trPr>
          <w:jc w:val="center"/>
        </w:trPr>
        <w:tc>
          <w:tcPr>
            <w:tcW w:w="0" w:type="auto"/>
            <w:tcBorders>
              <w:bottom w:val="single" w:sz="4" w:space="0" w:color="auto"/>
            </w:tcBorders>
            <w:shd w:val="clear" w:color="auto" w:fill="auto"/>
          </w:tcPr>
          <w:p w14:paraId="37927201" w14:textId="77777777" w:rsidR="00F91B99" w:rsidRPr="00D3733D" w:rsidRDefault="00F91B99" w:rsidP="008670AF">
            <w:pPr>
              <w:pStyle w:val="Figure"/>
              <w:keepNext w:val="0"/>
              <w:keepLines w:val="0"/>
              <w:spacing w:before="120" w:after="0"/>
            </w:pPr>
            <w:r w:rsidRPr="00D3733D">
              <w:rPr>
                <w:noProof/>
                <w:lang w:eastAsia="en-GB"/>
              </w:rPr>
              <w:drawing>
                <wp:inline distT="0" distB="0" distL="0" distR="0" wp14:anchorId="4CC0BA44" wp14:editId="18B69281">
                  <wp:extent cx="2286000" cy="1647825"/>
                  <wp:effectExtent l="0" t="0" r="0" b="9525"/>
                  <wp:docPr id="164" name="Grafik 9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995"/>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286000" cy="1647825"/>
                          </a:xfrm>
                          <a:prstGeom prst="rect">
                            <a:avLst/>
                          </a:prstGeom>
                          <a:noFill/>
                          <a:ln>
                            <a:noFill/>
                          </a:ln>
                        </pic:spPr>
                      </pic:pic>
                    </a:graphicData>
                  </a:graphic>
                </wp:inline>
              </w:drawing>
            </w:r>
          </w:p>
        </w:tc>
        <w:tc>
          <w:tcPr>
            <w:tcW w:w="0" w:type="auto"/>
            <w:tcBorders>
              <w:bottom w:val="single" w:sz="4" w:space="0" w:color="auto"/>
            </w:tcBorders>
            <w:shd w:val="clear" w:color="auto" w:fill="auto"/>
          </w:tcPr>
          <w:p w14:paraId="082C608A" w14:textId="77777777" w:rsidR="00F91B99" w:rsidRPr="00D3733D" w:rsidRDefault="00F91B99" w:rsidP="008670AF">
            <w:pPr>
              <w:pStyle w:val="Figure"/>
              <w:keepNext w:val="0"/>
              <w:keepLines w:val="0"/>
              <w:spacing w:before="120" w:after="0"/>
            </w:pPr>
            <w:r w:rsidRPr="00D3733D">
              <w:rPr>
                <w:noProof/>
                <w:lang w:eastAsia="en-GB"/>
              </w:rPr>
              <w:drawing>
                <wp:inline distT="0" distB="0" distL="0" distR="0" wp14:anchorId="2F1F2EF7" wp14:editId="5A5973E0">
                  <wp:extent cx="2647950" cy="1647825"/>
                  <wp:effectExtent l="0" t="0" r="0" b="9525"/>
                  <wp:docPr id="165" name="Grafik 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99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647950" cy="1647825"/>
                          </a:xfrm>
                          <a:prstGeom prst="rect">
                            <a:avLst/>
                          </a:prstGeom>
                          <a:noFill/>
                          <a:ln>
                            <a:noFill/>
                          </a:ln>
                        </pic:spPr>
                      </pic:pic>
                    </a:graphicData>
                  </a:graphic>
                </wp:inline>
              </w:drawing>
            </w:r>
          </w:p>
        </w:tc>
      </w:tr>
    </w:tbl>
    <w:p w14:paraId="618D4885" w14:textId="06FEDCCA" w:rsidR="00206D08" w:rsidRPr="00D3733D" w:rsidRDefault="0097015E" w:rsidP="00A17E94">
      <w:pPr>
        <w:pStyle w:val="FigureNoTitle0"/>
      </w:pPr>
      <w:bookmarkStart w:id="237" w:name="_Ref390426309"/>
      <w:bookmarkStart w:id="238" w:name="_Ref390426304"/>
      <w:r w:rsidRPr="00D3733D">
        <w:t>Figure III.</w:t>
      </w:r>
      <w:r w:rsidR="003E6EC7" w:rsidRPr="00D3733D">
        <w:t>6</w:t>
      </w:r>
      <w:r w:rsidRPr="00D3733D">
        <w:t xml:space="preserve"> </w:t>
      </w:r>
      <w:bookmarkEnd w:id="237"/>
      <w:r w:rsidRPr="00D3733D">
        <w:t>–</w:t>
      </w:r>
      <w:r w:rsidR="005C655C" w:rsidRPr="00D3733D">
        <w:t xml:space="preserve"> </w:t>
      </w:r>
      <w:r w:rsidR="00071306" w:rsidRPr="00D3733D">
        <w:t>Left: s</w:t>
      </w:r>
      <w:r w:rsidRPr="00D3733D">
        <w:t xml:space="preserve">pectral accuracy between </w:t>
      </w:r>
      <w:r w:rsidR="00071306" w:rsidRPr="00D3733D">
        <w:t xml:space="preserve">the </w:t>
      </w:r>
      <w:r w:rsidRPr="00D3733D">
        <w:t>simulated and reference sound field</w:t>
      </w:r>
      <w:r w:rsidR="00071306" w:rsidRPr="00D3733D">
        <w:t>s;</w:t>
      </w:r>
      <w:r w:rsidRPr="00D3733D">
        <w:t xml:space="preserve"> </w:t>
      </w:r>
      <w:r w:rsidR="00071306" w:rsidRPr="00D3733D">
        <w:t>right:</w:t>
      </w:r>
      <w:r w:rsidRPr="00D3733D">
        <w:t xml:space="preserve"> the complex coherence in magnitude (solid</w:t>
      </w:r>
      <w:r w:rsidR="00071306" w:rsidRPr="00D3733D">
        <w:t xml:space="preserve"> lines</w:t>
      </w:r>
      <w:r w:rsidRPr="00D3733D">
        <w:t>) and phase (dashed</w:t>
      </w:r>
      <w:r w:rsidR="00071306" w:rsidRPr="00D3733D">
        <w:t xml:space="preserve"> lines</w:t>
      </w:r>
      <w:r w:rsidRPr="00D3733D">
        <w:t>)</w:t>
      </w:r>
      <w:bookmarkEnd w:id="238"/>
      <w:r w:rsidR="00071306" w:rsidRPr="00D3733D">
        <w:t xml:space="preserve"> </w:t>
      </w:r>
      <w:r w:rsidRPr="00D3733D">
        <w:t xml:space="preserve">at the positions of the calibration set. Results are in </w:t>
      </w:r>
      <w:r w:rsidR="00997D17" w:rsidRPr="00D3733D">
        <w:t>one-third</w:t>
      </w:r>
      <w:r w:rsidRPr="00D3733D">
        <w:t xml:space="preserve"> octave</w:t>
      </w:r>
    </w:p>
    <w:p w14:paraId="07218A7C" w14:textId="77777777" w:rsidR="00206D08" w:rsidRPr="00D3733D" w:rsidRDefault="00206D08">
      <w:pPr>
        <w:tabs>
          <w:tab w:val="clear" w:pos="794"/>
          <w:tab w:val="clear" w:pos="1191"/>
          <w:tab w:val="clear" w:pos="1588"/>
          <w:tab w:val="clear" w:pos="1985"/>
        </w:tabs>
        <w:overflowPunct/>
        <w:autoSpaceDE/>
        <w:autoSpaceDN/>
        <w:adjustRightInd/>
        <w:spacing w:before="0"/>
        <w:jc w:val="left"/>
        <w:textAlignment w:val="auto"/>
        <w:rPr>
          <w:b/>
        </w:rPr>
      </w:pPr>
      <w:r w:rsidRPr="00D3733D">
        <w:br w:type="page"/>
      </w:r>
    </w:p>
    <w:p w14:paraId="44FA31A7" w14:textId="77777777" w:rsidR="0097015E" w:rsidRPr="00D3733D" w:rsidRDefault="0097015E" w:rsidP="00A17E94">
      <w:pPr>
        <w:pStyle w:val="FigureNoTitle0"/>
        <w:rPr>
          <w:lang w:eastAsia="x-none"/>
        </w:rPr>
      </w:pPr>
    </w:p>
    <w:tbl>
      <w:tblPr>
        <w:tblW w:w="5000" w:type="pct"/>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4547"/>
        <w:gridCol w:w="5082"/>
      </w:tblGrid>
      <w:tr w:rsidR="00F91B99" w:rsidRPr="00D3733D" w14:paraId="572E08C7" w14:textId="77777777" w:rsidTr="0097015E">
        <w:tc>
          <w:tcPr>
            <w:tcW w:w="2361" w:type="pct"/>
            <w:shd w:val="clear" w:color="auto" w:fill="auto"/>
          </w:tcPr>
          <w:p w14:paraId="7448C036" w14:textId="7A68F57D" w:rsidR="00F91B99" w:rsidRPr="00D3733D" w:rsidRDefault="00F91B99" w:rsidP="008670AF">
            <w:pPr>
              <w:pStyle w:val="FigureNoTitle0"/>
              <w:spacing w:before="120" w:after="0"/>
            </w:pPr>
            <w:r w:rsidRPr="00D3733D">
              <w:t>Room 1 (RT60</w:t>
            </w:r>
            <w:r w:rsidR="00071306" w:rsidRPr="00D3733D">
              <w:t>:</w:t>
            </w:r>
            <w:r w:rsidRPr="00D3733D">
              <w:t xml:space="preserve"> 27ms)</w:t>
            </w:r>
          </w:p>
        </w:tc>
        <w:tc>
          <w:tcPr>
            <w:tcW w:w="2639" w:type="pct"/>
            <w:shd w:val="clear" w:color="auto" w:fill="auto"/>
          </w:tcPr>
          <w:p w14:paraId="2602DEE7" w14:textId="77777777" w:rsidR="00F91B99" w:rsidRPr="00D3733D" w:rsidRDefault="00F91B99" w:rsidP="008670AF">
            <w:pPr>
              <w:pStyle w:val="FigureNoTitle0"/>
              <w:spacing w:before="120" w:after="0"/>
            </w:pPr>
            <w:r w:rsidRPr="00D3733D">
              <w:t>Room 1</w:t>
            </w:r>
          </w:p>
        </w:tc>
      </w:tr>
      <w:tr w:rsidR="00F91B99" w:rsidRPr="00D3733D" w14:paraId="14C1A79E" w14:textId="77777777" w:rsidTr="0097015E">
        <w:tc>
          <w:tcPr>
            <w:tcW w:w="2361" w:type="pct"/>
            <w:shd w:val="clear" w:color="auto" w:fill="auto"/>
          </w:tcPr>
          <w:p w14:paraId="1C13915D" w14:textId="77777777" w:rsidR="00F91B99" w:rsidRPr="00D3733D" w:rsidRDefault="00F91B99" w:rsidP="008670AF">
            <w:pPr>
              <w:pStyle w:val="Figure"/>
              <w:keepNext w:val="0"/>
              <w:keepLines w:val="0"/>
              <w:spacing w:before="120" w:after="0"/>
            </w:pPr>
            <w:r w:rsidRPr="00D3733D">
              <w:rPr>
                <w:noProof/>
                <w:lang w:eastAsia="en-GB"/>
              </w:rPr>
              <w:drawing>
                <wp:inline distT="0" distB="0" distL="0" distR="0" wp14:anchorId="34BF306B" wp14:editId="25B13CC2">
                  <wp:extent cx="2286000" cy="1647825"/>
                  <wp:effectExtent l="0" t="0" r="0" b="952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286000" cy="1647825"/>
                          </a:xfrm>
                          <a:prstGeom prst="rect">
                            <a:avLst/>
                          </a:prstGeom>
                          <a:noFill/>
                          <a:ln>
                            <a:noFill/>
                          </a:ln>
                        </pic:spPr>
                      </pic:pic>
                    </a:graphicData>
                  </a:graphic>
                </wp:inline>
              </w:drawing>
            </w:r>
          </w:p>
        </w:tc>
        <w:tc>
          <w:tcPr>
            <w:tcW w:w="2639" w:type="pct"/>
            <w:shd w:val="clear" w:color="auto" w:fill="auto"/>
          </w:tcPr>
          <w:p w14:paraId="35BC52CF" w14:textId="77777777" w:rsidR="00F91B99" w:rsidRPr="00D3733D" w:rsidRDefault="00F91B99" w:rsidP="008670AF">
            <w:pPr>
              <w:pStyle w:val="Figure"/>
              <w:keepNext w:val="0"/>
              <w:keepLines w:val="0"/>
              <w:spacing w:before="120" w:after="0"/>
            </w:pPr>
            <w:r w:rsidRPr="00D3733D">
              <w:rPr>
                <w:noProof/>
                <w:lang w:eastAsia="en-GB"/>
              </w:rPr>
              <w:drawing>
                <wp:inline distT="0" distB="0" distL="0" distR="0" wp14:anchorId="1B74A7AF" wp14:editId="6551A9CE">
                  <wp:extent cx="2562225" cy="1647825"/>
                  <wp:effectExtent l="0" t="0" r="9525" b="952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562225" cy="1647825"/>
                          </a:xfrm>
                          <a:prstGeom prst="rect">
                            <a:avLst/>
                          </a:prstGeom>
                          <a:noFill/>
                          <a:ln>
                            <a:noFill/>
                          </a:ln>
                        </pic:spPr>
                      </pic:pic>
                    </a:graphicData>
                  </a:graphic>
                </wp:inline>
              </w:drawing>
            </w:r>
          </w:p>
        </w:tc>
      </w:tr>
      <w:tr w:rsidR="00F91B99" w:rsidRPr="00D3733D" w14:paraId="169964F2" w14:textId="77777777" w:rsidTr="0097015E">
        <w:tc>
          <w:tcPr>
            <w:tcW w:w="2361" w:type="pct"/>
            <w:shd w:val="clear" w:color="auto" w:fill="auto"/>
          </w:tcPr>
          <w:p w14:paraId="644818C3" w14:textId="279EC0E3" w:rsidR="00F91B99" w:rsidRPr="00D3733D" w:rsidRDefault="00F91B99" w:rsidP="008670AF">
            <w:pPr>
              <w:pStyle w:val="FigureNoTitle0"/>
              <w:spacing w:before="120" w:after="0"/>
            </w:pPr>
            <w:r w:rsidRPr="00D3733D">
              <w:t>Room 2 (RT60</w:t>
            </w:r>
            <w:r w:rsidR="00071306" w:rsidRPr="00D3733D">
              <w:t>:</w:t>
            </w:r>
            <w:r w:rsidRPr="00D3733D">
              <w:t xml:space="preserve"> 123ms)</w:t>
            </w:r>
          </w:p>
        </w:tc>
        <w:tc>
          <w:tcPr>
            <w:tcW w:w="2639" w:type="pct"/>
            <w:shd w:val="clear" w:color="auto" w:fill="auto"/>
          </w:tcPr>
          <w:p w14:paraId="3CEACBCE" w14:textId="77777777" w:rsidR="00F91B99" w:rsidRPr="00D3733D" w:rsidRDefault="00F91B99" w:rsidP="008670AF">
            <w:pPr>
              <w:pStyle w:val="FigureNoTitle0"/>
              <w:spacing w:before="120" w:after="0"/>
              <w:rPr>
                <w:lang w:eastAsia="de-DE"/>
              </w:rPr>
            </w:pPr>
            <w:r w:rsidRPr="00D3733D">
              <w:t>Room 2</w:t>
            </w:r>
          </w:p>
        </w:tc>
      </w:tr>
      <w:tr w:rsidR="00F91B99" w:rsidRPr="00D3733D" w14:paraId="33BC674A" w14:textId="77777777" w:rsidTr="0097015E">
        <w:tc>
          <w:tcPr>
            <w:tcW w:w="2361" w:type="pct"/>
            <w:shd w:val="clear" w:color="auto" w:fill="auto"/>
          </w:tcPr>
          <w:p w14:paraId="15C259DB" w14:textId="77777777" w:rsidR="00F91B99" w:rsidRPr="00D3733D" w:rsidRDefault="00F91B99" w:rsidP="008670AF">
            <w:pPr>
              <w:pStyle w:val="Figure"/>
              <w:keepNext w:val="0"/>
              <w:keepLines w:val="0"/>
              <w:spacing w:before="120" w:after="0"/>
            </w:pPr>
            <w:r w:rsidRPr="00D3733D">
              <w:rPr>
                <w:noProof/>
                <w:lang w:eastAsia="en-GB"/>
              </w:rPr>
              <w:drawing>
                <wp:inline distT="0" distB="0" distL="0" distR="0" wp14:anchorId="08EC3DBF" wp14:editId="6A09902A">
                  <wp:extent cx="2286000" cy="1647825"/>
                  <wp:effectExtent l="0" t="0" r="0" b="952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286000" cy="1647825"/>
                          </a:xfrm>
                          <a:prstGeom prst="rect">
                            <a:avLst/>
                          </a:prstGeom>
                          <a:noFill/>
                          <a:ln>
                            <a:noFill/>
                          </a:ln>
                        </pic:spPr>
                      </pic:pic>
                    </a:graphicData>
                  </a:graphic>
                </wp:inline>
              </w:drawing>
            </w:r>
          </w:p>
        </w:tc>
        <w:tc>
          <w:tcPr>
            <w:tcW w:w="2639" w:type="pct"/>
            <w:shd w:val="clear" w:color="auto" w:fill="auto"/>
          </w:tcPr>
          <w:p w14:paraId="5BFDD40A" w14:textId="77777777" w:rsidR="00F91B99" w:rsidRPr="00D3733D" w:rsidRDefault="00F91B99" w:rsidP="008670AF">
            <w:pPr>
              <w:pStyle w:val="Figure"/>
              <w:keepNext w:val="0"/>
              <w:keepLines w:val="0"/>
              <w:spacing w:before="120" w:after="0"/>
            </w:pPr>
            <w:r w:rsidRPr="00D3733D">
              <w:rPr>
                <w:noProof/>
                <w:lang w:eastAsia="en-GB"/>
              </w:rPr>
              <w:drawing>
                <wp:inline distT="0" distB="0" distL="0" distR="0" wp14:anchorId="0BEC9BEA" wp14:editId="0F260EC4">
                  <wp:extent cx="2562225" cy="1647825"/>
                  <wp:effectExtent l="0" t="0" r="9525" b="952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562225" cy="1647825"/>
                          </a:xfrm>
                          <a:prstGeom prst="rect">
                            <a:avLst/>
                          </a:prstGeom>
                          <a:noFill/>
                          <a:ln>
                            <a:noFill/>
                          </a:ln>
                        </pic:spPr>
                      </pic:pic>
                    </a:graphicData>
                  </a:graphic>
                </wp:inline>
              </w:drawing>
            </w:r>
          </w:p>
        </w:tc>
      </w:tr>
      <w:tr w:rsidR="00F91B99" w:rsidRPr="00D3733D" w14:paraId="68A9A186" w14:textId="77777777" w:rsidTr="0097015E">
        <w:tc>
          <w:tcPr>
            <w:tcW w:w="2361" w:type="pct"/>
            <w:shd w:val="clear" w:color="auto" w:fill="auto"/>
          </w:tcPr>
          <w:p w14:paraId="5DD34BB0" w14:textId="105A7D57" w:rsidR="00F91B99" w:rsidRPr="00D3733D" w:rsidRDefault="00F91B99" w:rsidP="008670AF">
            <w:pPr>
              <w:pStyle w:val="FigureNoTitle0"/>
              <w:keepNext/>
              <w:spacing w:before="120" w:after="0"/>
              <w:rPr>
                <w:lang w:eastAsia="de-DE"/>
              </w:rPr>
            </w:pPr>
            <w:r w:rsidRPr="00D3733D">
              <w:t>Room 3 (RT60</w:t>
            </w:r>
            <w:r w:rsidR="00071306" w:rsidRPr="00D3733D">
              <w:t>:</w:t>
            </w:r>
            <w:r w:rsidRPr="00D3733D">
              <w:t xml:space="preserve"> 98ms)</w:t>
            </w:r>
          </w:p>
        </w:tc>
        <w:tc>
          <w:tcPr>
            <w:tcW w:w="2639" w:type="pct"/>
            <w:shd w:val="clear" w:color="auto" w:fill="auto"/>
          </w:tcPr>
          <w:p w14:paraId="0E0B758F" w14:textId="77777777" w:rsidR="00F91B99" w:rsidRPr="00D3733D" w:rsidRDefault="00F91B99" w:rsidP="008670AF">
            <w:pPr>
              <w:pStyle w:val="FigureNoTitle0"/>
              <w:keepNext/>
              <w:spacing w:before="120" w:after="0"/>
              <w:rPr>
                <w:lang w:eastAsia="de-DE"/>
              </w:rPr>
            </w:pPr>
            <w:r w:rsidRPr="00D3733D">
              <w:t>Room 3</w:t>
            </w:r>
          </w:p>
        </w:tc>
      </w:tr>
      <w:tr w:rsidR="00F91B99" w:rsidRPr="00D3733D" w14:paraId="3CA5CD4C" w14:textId="77777777" w:rsidTr="0097015E">
        <w:tc>
          <w:tcPr>
            <w:tcW w:w="2361" w:type="pct"/>
            <w:shd w:val="clear" w:color="auto" w:fill="auto"/>
          </w:tcPr>
          <w:p w14:paraId="4EA682D2" w14:textId="77777777" w:rsidR="00F91B99" w:rsidRPr="00D3733D" w:rsidRDefault="00F91B99" w:rsidP="008670AF">
            <w:pPr>
              <w:pStyle w:val="Figure"/>
              <w:keepNext w:val="0"/>
              <w:keepLines w:val="0"/>
              <w:spacing w:before="120" w:after="0"/>
            </w:pPr>
            <w:r w:rsidRPr="00D3733D">
              <w:rPr>
                <w:noProof/>
                <w:lang w:eastAsia="en-GB"/>
              </w:rPr>
              <w:drawing>
                <wp:inline distT="0" distB="0" distL="0" distR="0" wp14:anchorId="421135DE" wp14:editId="294C5620">
                  <wp:extent cx="2286000" cy="1647825"/>
                  <wp:effectExtent l="0" t="0" r="0" b="952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286000" cy="1647825"/>
                          </a:xfrm>
                          <a:prstGeom prst="rect">
                            <a:avLst/>
                          </a:prstGeom>
                          <a:noFill/>
                          <a:ln>
                            <a:noFill/>
                          </a:ln>
                        </pic:spPr>
                      </pic:pic>
                    </a:graphicData>
                  </a:graphic>
                </wp:inline>
              </w:drawing>
            </w:r>
          </w:p>
        </w:tc>
        <w:tc>
          <w:tcPr>
            <w:tcW w:w="2639" w:type="pct"/>
            <w:shd w:val="clear" w:color="auto" w:fill="auto"/>
          </w:tcPr>
          <w:p w14:paraId="64F596C4" w14:textId="77777777" w:rsidR="00F91B99" w:rsidRPr="00D3733D" w:rsidRDefault="00F91B99" w:rsidP="008670AF">
            <w:pPr>
              <w:pStyle w:val="Figure"/>
              <w:keepNext w:val="0"/>
              <w:keepLines w:val="0"/>
              <w:spacing w:before="120" w:after="0"/>
            </w:pPr>
            <w:r w:rsidRPr="00D3733D">
              <w:rPr>
                <w:noProof/>
                <w:lang w:eastAsia="en-GB"/>
              </w:rPr>
              <w:drawing>
                <wp:inline distT="0" distB="0" distL="0" distR="0" wp14:anchorId="7090C03F" wp14:editId="7C2C1AAF">
                  <wp:extent cx="2562225" cy="1647825"/>
                  <wp:effectExtent l="0" t="0" r="9525" b="952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2562225" cy="1647825"/>
                          </a:xfrm>
                          <a:prstGeom prst="rect">
                            <a:avLst/>
                          </a:prstGeom>
                          <a:noFill/>
                          <a:ln>
                            <a:noFill/>
                          </a:ln>
                        </pic:spPr>
                      </pic:pic>
                    </a:graphicData>
                  </a:graphic>
                </wp:inline>
              </w:drawing>
            </w:r>
          </w:p>
        </w:tc>
      </w:tr>
      <w:tr w:rsidR="00F91B99" w:rsidRPr="00D3733D" w14:paraId="3204730A" w14:textId="77777777" w:rsidTr="0097015E">
        <w:tc>
          <w:tcPr>
            <w:tcW w:w="2361" w:type="pct"/>
            <w:shd w:val="clear" w:color="auto" w:fill="auto"/>
          </w:tcPr>
          <w:p w14:paraId="3FC1AC42" w14:textId="7A8720E8" w:rsidR="00F91B99" w:rsidRPr="00D3733D" w:rsidRDefault="00F91B99" w:rsidP="008670AF">
            <w:pPr>
              <w:pStyle w:val="FigureNoTitle0"/>
              <w:spacing w:before="120" w:after="0"/>
              <w:rPr>
                <w:lang w:eastAsia="de-DE"/>
              </w:rPr>
            </w:pPr>
            <w:r w:rsidRPr="00D3733D">
              <w:t>Room 4 (RT60</w:t>
            </w:r>
            <w:r w:rsidR="00071306" w:rsidRPr="00D3733D">
              <w:t>:</w:t>
            </w:r>
            <w:r w:rsidRPr="00D3733D">
              <w:t xml:space="preserve"> 264ms)</w:t>
            </w:r>
          </w:p>
        </w:tc>
        <w:tc>
          <w:tcPr>
            <w:tcW w:w="2639" w:type="pct"/>
            <w:shd w:val="clear" w:color="auto" w:fill="auto"/>
          </w:tcPr>
          <w:p w14:paraId="03FA3D0B" w14:textId="77777777" w:rsidR="00F91B99" w:rsidRPr="00D3733D" w:rsidRDefault="00F91B99" w:rsidP="008670AF">
            <w:pPr>
              <w:pStyle w:val="FigureNoTitle0"/>
              <w:spacing w:before="120" w:after="0"/>
              <w:rPr>
                <w:lang w:eastAsia="de-DE"/>
              </w:rPr>
            </w:pPr>
            <w:r w:rsidRPr="00D3733D">
              <w:t>Room 4</w:t>
            </w:r>
          </w:p>
        </w:tc>
      </w:tr>
      <w:tr w:rsidR="00F91B99" w:rsidRPr="00D3733D" w14:paraId="6484C644" w14:textId="77777777" w:rsidTr="0097015E">
        <w:tc>
          <w:tcPr>
            <w:tcW w:w="2361" w:type="pct"/>
            <w:tcBorders>
              <w:bottom w:val="single" w:sz="4" w:space="0" w:color="auto"/>
            </w:tcBorders>
            <w:shd w:val="clear" w:color="auto" w:fill="auto"/>
          </w:tcPr>
          <w:p w14:paraId="6FBE0844" w14:textId="77777777" w:rsidR="00F91B99" w:rsidRPr="00D3733D" w:rsidRDefault="00F91B99" w:rsidP="008670AF">
            <w:pPr>
              <w:pStyle w:val="Figure"/>
              <w:keepNext w:val="0"/>
              <w:keepLines w:val="0"/>
              <w:spacing w:before="120" w:after="0"/>
            </w:pPr>
            <w:r w:rsidRPr="00D3733D">
              <w:rPr>
                <w:noProof/>
                <w:lang w:eastAsia="en-GB"/>
              </w:rPr>
              <w:drawing>
                <wp:inline distT="0" distB="0" distL="0" distR="0" wp14:anchorId="430897B2" wp14:editId="3BB065B3">
                  <wp:extent cx="2286000" cy="1647825"/>
                  <wp:effectExtent l="0" t="0" r="0" b="9525"/>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2286000" cy="1647825"/>
                          </a:xfrm>
                          <a:prstGeom prst="rect">
                            <a:avLst/>
                          </a:prstGeom>
                          <a:noFill/>
                          <a:ln>
                            <a:noFill/>
                          </a:ln>
                        </pic:spPr>
                      </pic:pic>
                    </a:graphicData>
                  </a:graphic>
                </wp:inline>
              </w:drawing>
            </w:r>
          </w:p>
        </w:tc>
        <w:tc>
          <w:tcPr>
            <w:tcW w:w="2639" w:type="pct"/>
            <w:tcBorders>
              <w:bottom w:val="single" w:sz="4" w:space="0" w:color="auto"/>
            </w:tcBorders>
            <w:shd w:val="clear" w:color="auto" w:fill="auto"/>
          </w:tcPr>
          <w:p w14:paraId="68501D66" w14:textId="77777777" w:rsidR="00F91B99" w:rsidRPr="00D3733D" w:rsidRDefault="00F91B99" w:rsidP="008670AF">
            <w:pPr>
              <w:pStyle w:val="Figure"/>
              <w:keepNext w:val="0"/>
              <w:keepLines w:val="0"/>
              <w:spacing w:before="120" w:after="0"/>
            </w:pPr>
            <w:r w:rsidRPr="00D3733D">
              <w:rPr>
                <w:noProof/>
                <w:lang w:eastAsia="en-GB"/>
              </w:rPr>
              <w:drawing>
                <wp:inline distT="0" distB="0" distL="0" distR="0" wp14:anchorId="793A5C4A" wp14:editId="4EF38209">
                  <wp:extent cx="2562225" cy="1647825"/>
                  <wp:effectExtent l="0" t="0" r="9525" b="952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562225" cy="1647825"/>
                          </a:xfrm>
                          <a:prstGeom prst="rect">
                            <a:avLst/>
                          </a:prstGeom>
                          <a:noFill/>
                          <a:ln>
                            <a:noFill/>
                          </a:ln>
                        </pic:spPr>
                      </pic:pic>
                    </a:graphicData>
                  </a:graphic>
                </wp:inline>
              </w:drawing>
            </w:r>
          </w:p>
        </w:tc>
      </w:tr>
    </w:tbl>
    <w:p w14:paraId="65BCC672" w14:textId="50E8DD28" w:rsidR="00F91B99" w:rsidRPr="00D3733D" w:rsidRDefault="0097015E" w:rsidP="00071306">
      <w:pPr>
        <w:pStyle w:val="FigureNoTitle0"/>
      </w:pPr>
      <w:bookmarkStart w:id="239" w:name="_Ref391545296"/>
      <w:r w:rsidRPr="00D3733D">
        <w:t>Figure III.</w:t>
      </w:r>
      <w:r w:rsidR="003E6EC7" w:rsidRPr="00D3733D">
        <w:t>7</w:t>
      </w:r>
      <w:bookmarkEnd w:id="239"/>
      <w:r w:rsidRPr="00D3733D">
        <w:t xml:space="preserve"> – </w:t>
      </w:r>
      <w:r w:rsidR="00071306" w:rsidRPr="00D3733D">
        <w:t>Left: s</w:t>
      </w:r>
      <w:r w:rsidRPr="00D3733D">
        <w:t xml:space="preserve">pectral accuracy between </w:t>
      </w:r>
      <w:r w:rsidR="00071306" w:rsidRPr="00D3733D">
        <w:t xml:space="preserve">the </w:t>
      </w:r>
      <w:r w:rsidRPr="00D3733D">
        <w:t>simulated and reference sound field</w:t>
      </w:r>
      <w:r w:rsidR="00071306" w:rsidRPr="00D3733D">
        <w:t>s;</w:t>
      </w:r>
      <w:r w:rsidRPr="00D3733D">
        <w:t xml:space="preserve"> </w:t>
      </w:r>
      <w:r w:rsidR="00071306" w:rsidRPr="00D3733D">
        <w:t>right:</w:t>
      </w:r>
      <w:r w:rsidRPr="00D3733D">
        <w:t xml:space="preserve"> the complex coherence in magnitude (solid</w:t>
      </w:r>
      <w:r w:rsidR="00071306" w:rsidRPr="00D3733D">
        <w:t xml:space="preserve"> lines</w:t>
      </w:r>
      <w:r w:rsidRPr="00D3733D">
        <w:t>) and phase (dashed</w:t>
      </w:r>
      <w:r w:rsidR="00071306" w:rsidRPr="00D3733D">
        <w:t xml:space="preserve"> lines</w:t>
      </w:r>
      <w:r w:rsidRPr="00D3733D">
        <w:t>)</w:t>
      </w:r>
      <w:r w:rsidR="00071306" w:rsidRPr="00D3733D">
        <w:t xml:space="preserve"> </w:t>
      </w:r>
      <w:r w:rsidRPr="00D3733D">
        <w:t xml:space="preserve">at the positions of the fine-tuning set. Results are in </w:t>
      </w:r>
      <w:r w:rsidR="00997D17" w:rsidRPr="00D3733D">
        <w:t>one-third</w:t>
      </w:r>
      <w:r w:rsidRPr="00D3733D">
        <w:t xml:space="preserve"> octave</w:t>
      </w:r>
    </w:p>
    <w:p w14:paraId="1615E98B" w14:textId="0EA6132D" w:rsidR="00F91B99" w:rsidRPr="00D3733D" w:rsidRDefault="00F91B99" w:rsidP="007C19B0">
      <w:pPr>
        <w:pStyle w:val="Heading3"/>
      </w:pPr>
      <w:bookmarkStart w:id="240" w:name="_Ref390371977"/>
      <w:bookmarkStart w:id="241" w:name="_Toc390686237"/>
      <w:bookmarkStart w:id="242" w:name="_Toc418254687"/>
      <w:bookmarkStart w:id="243" w:name="_Toc513708759"/>
      <w:bookmarkStart w:id="244" w:name="_Toc519176394"/>
      <w:r w:rsidRPr="00D3733D">
        <w:lastRenderedPageBreak/>
        <w:t>III.9.3</w:t>
      </w:r>
      <w:r w:rsidRPr="00D3733D">
        <w:tab/>
        <w:t>Terminal performance in original and simulated sound field</w:t>
      </w:r>
      <w:bookmarkEnd w:id="240"/>
      <w:bookmarkEnd w:id="241"/>
      <w:bookmarkEnd w:id="242"/>
      <w:bookmarkEnd w:id="243"/>
      <w:bookmarkEnd w:id="244"/>
    </w:p>
    <w:p w14:paraId="61AD4313" w14:textId="77777777" w:rsidR="00F91B99" w:rsidRPr="00D3733D" w:rsidRDefault="00F91B99" w:rsidP="007C19B0">
      <w:pPr>
        <w:pStyle w:val="Heading4"/>
      </w:pPr>
      <w:bookmarkStart w:id="245" w:name="_Toc513708760"/>
      <w:r w:rsidRPr="00D3733D">
        <w:t>III.9.3.1</w:t>
      </w:r>
      <w:r w:rsidRPr="00D3733D">
        <w:tab/>
        <w:t>Creation of the reference background noise sound field</w:t>
      </w:r>
      <w:bookmarkEnd w:id="245"/>
    </w:p>
    <w:p w14:paraId="4EF317FA" w14:textId="38F4D6CA" w:rsidR="00F91B99" w:rsidRPr="00D3733D" w:rsidRDefault="00F91B99" w:rsidP="00A17E94">
      <w:r w:rsidRPr="00D3733D">
        <w:rPr>
          <w:lang w:eastAsia="x-none"/>
        </w:rPr>
        <w:t xml:space="preserve">A reference sound field was generated by eight loudspeakers located in a reverberant room not used for sound field simulation. The loudspeakers were positioned at different locations </w:t>
      </w:r>
      <w:r w:rsidR="00B96AB0" w:rsidRPr="00D3733D">
        <w:rPr>
          <w:lang w:eastAsia="x-none"/>
        </w:rPr>
        <w:t>to those</w:t>
      </w:r>
      <w:r w:rsidRPr="00D3733D">
        <w:rPr>
          <w:lang w:eastAsia="x-none"/>
        </w:rPr>
        <w:t xml:space="preserve"> used later for the sound field simulation. The only adjustment was </w:t>
      </w:r>
      <w:r w:rsidR="00B96AB0" w:rsidRPr="00D3733D">
        <w:rPr>
          <w:lang w:eastAsia="x-none"/>
        </w:rPr>
        <w:t>of</w:t>
      </w:r>
      <w:r w:rsidRPr="00D3733D">
        <w:rPr>
          <w:lang w:eastAsia="x-none"/>
        </w:rPr>
        <w:t xml:space="preserve"> level so that all loudspeakers had approximately the same.</w:t>
      </w:r>
    </w:p>
    <w:p w14:paraId="5EEBB71F" w14:textId="7CFCFB4F" w:rsidR="00F91B99" w:rsidRPr="00D3733D" w:rsidRDefault="00F91B99" w:rsidP="00DD3C33">
      <w:pPr>
        <w:rPr>
          <w:lang w:eastAsia="x-none"/>
        </w:rPr>
      </w:pPr>
      <w:r w:rsidRPr="00D3733D">
        <w:t>Figure III.</w:t>
      </w:r>
      <w:r w:rsidR="003E6EC7" w:rsidRPr="00D3733D">
        <w:t>8</w:t>
      </w:r>
      <w:r w:rsidRPr="00D3733D">
        <w:rPr>
          <w:lang w:eastAsia="x-none"/>
        </w:rPr>
        <w:t xml:space="preserve"> shows an example of a </w:t>
      </w:r>
      <w:r w:rsidR="009501AC" w:rsidRPr="00D3733D">
        <w:rPr>
          <w:lang w:eastAsia="x-none"/>
        </w:rPr>
        <w:t>set-up</w:t>
      </w:r>
      <w:r w:rsidRPr="00D3733D">
        <w:rPr>
          <w:lang w:eastAsia="x-none"/>
        </w:rPr>
        <w:t xml:space="preserve"> for generating a hands-free reference sound field. As can be seen, the loudspeakers were positioned at different heights </w:t>
      </w:r>
      <w:r w:rsidR="00B96AB0" w:rsidRPr="00D3733D">
        <w:rPr>
          <w:lang w:eastAsia="x-none"/>
        </w:rPr>
        <w:t>to make the sound field</w:t>
      </w:r>
      <w:r w:rsidRPr="00D3733D">
        <w:rPr>
          <w:lang w:eastAsia="x-none"/>
        </w:rPr>
        <w:t xml:space="preserve"> more realistic.</w:t>
      </w:r>
    </w:p>
    <w:p w14:paraId="4E5BA660" w14:textId="51C79805" w:rsidR="000E2837" w:rsidRPr="00D3733D" w:rsidRDefault="00C6563A" w:rsidP="00181935">
      <w:pPr>
        <w:pStyle w:val="Figure"/>
      </w:pPr>
      <w:r w:rsidRPr="00D3733D">
        <w:rPr>
          <w:noProof/>
          <w:lang w:eastAsia="en-GB"/>
        </w:rPr>
        <w:drawing>
          <wp:inline distT="0" distB="0" distL="0" distR="0" wp14:anchorId="711FCAFC" wp14:editId="6F8A91C7">
            <wp:extent cx="4684786" cy="3709424"/>
            <wp:effectExtent l="0" t="0" r="1905" b="571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570(18)_FIII.8.pn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4684786" cy="3709424"/>
                    </a:xfrm>
                    <a:prstGeom prst="rect">
                      <a:avLst/>
                    </a:prstGeom>
                  </pic:spPr>
                </pic:pic>
              </a:graphicData>
            </a:graphic>
          </wp:inline>
        </w:drawing>
      </w:r>
    </w:p>
    <w:p w14:paraId="2D0A8ED6" w14:textId="2C0D67CA" w:rsidR="000E2837" w:rsidRPr="00D3733D" w:rsidRDefault="000E2837" w:rsidP="00A17E94">
      <w:pPr>
        <w:pStyle w:val="FigureNoTitle0"/>
        <w:rPr>
          <w:lang w:eastAsia="x-none"/>
        </w:rPr>
      </w:pPr>
      <w:r w:rsidRPr="00D3733D">
        <w:t>Figure III.</w:t>
      </w:r>
      <w:r w:rsidR="003E6EC7" w:rsidRPr="00D3733D">
        <w:t>8</w:t>
      </w:r>
      <w:r w:rsidRPr="00D3733D">
        <w:t xml:space="preserve"> </w:t>
      </w:r>
      <w:r w:rsidR="00181935" w:rsidRPr="00D3733D">
        <w:t xml:space="preserve">– </w:t>
      </w:r>
      <w:r w:rsidRPr="00D3733D">
        <w:t xml:space="preserve">The </w:t>
      </w:r>
      <w:r w:rsidR="009501AC" w:rsidRPr="00D3733D">
        <w:t>set-up</w:t>
      </w:r>
      <w:r w:rsidRPr="00D3733D">
        <w:t xml:space="preserve"> that was used for gene</w:t>
      </w:r>
      <w:r w:rsidR="00181935" w:rsidRPr="00D3733D">
        <w:t>rating a reference sound field</w:t>
      </w:r>
    </w:p>
    <w:p w14:paraId="2A95F926" w14:textId="195379E4" w:rsidR="00F91B99" w:rsidRPr="00D3733D" w:rsidRDefault="00F91B99" w:rsidP="00DD3C33">
      <w:pPr>
        <w:pStyle w:val="Normalaftertitle"/>
      </w:pPr>
      <w:r w:rsidRPr="00D3733D">
        <w:t>Two different types of noise were used for sound field generation</w:t>
      </w:r>
      <w:r w:rsidR="00F659AB" w:rsidRPr="00D3733D">
        <w:t xml:space="preserve"> as fol</w:t>
      </w:r>
      <w:r w:rsidR="00B96AB0" w:rsidRPr="00D3733D">
        <w:t>lows.</w:t>
      </w:r>
    </w:p>
    <w:p w14:paraId="5683F361" w14:textId="62CA2A82" w:rsidR="00F91B99" w:rsidRPr="00D3733D" w:rsidRDefault="00181935" w:rsidP="00DD3C33">
      <w:pPr>
        <w:pStyle w:val="enumlev1"/>
      </w:pPr>
      <w:r w:rsidRPr="00D3733D">
        <w:t>–</w:t>
      </w:r>
      <w:r w:rsidRPr="00D3733D">
        <w:tab/>
      </w:r>
      <w:r w:rsidR="00F91B99" w:rsidRPr="00D3733D">
        <w:t xml:space="preserve">Eight different car noise recordings </w:t>
      </w:r>
      <w:r w:rsidR="00B96AB0" w:rsidRPr="00D3733D">
        <w:t xml:space="preserve">were </w:t>
      </w:r>
      <w:r w:rsidR="00F91B99" w:rsidRPr="00D3733D">
        <w:t>each played back over one loudspeaker</w:t>
      </w:r>
      <w:r w:rsidR="00B96AB0" w:rsidRPr="00D3733D">
        <w:t>.</w:t>
      </w:r>
      <w:r w:rsidR="00F91B99" w:rsidRPr="00D3733D">
        <w:t xml:space="preserve"> </w:t>
      </w:r>
      <w:r w:rsidR="00B96AB0" w:rsidRPr="00D3733D">
        <w:t>I</w:t>
      </w:r>
      <w:r w:rsidR="00F91B99" w:rsidRPr="00D3733D">
        <w:t>n the following</w:t>
      </w:r>
      <w:r w:rsidR="00B96AB0" w:rsidRPr="00D3733D">
        <w:t>,</w:t>
      </w:r>
      <w:r w:rsidR="00F91B99" w:rsidRPr="00D3733D">
        <w:t xml:space="preserve"> this recording is referred to as </w:t>
      </w:r>
      <w:r w:rsidR="005C655C" w:rsidRPr="00D3733D">
        <w:t>"</w:t>
      </w:r>
      <w:r w:rsidR="00B96AB0" w:rsidRPr="00D3733D">
        <w:t>car n</w:t>
      </w:r>
      <w:r w:rsidR="00F91B99" w:rsidRPr="00D3733D">
        <w:t>oise</w:t>
      </w:r>
      <w:r w:rsidR="005C655C" w:rsidRPr="00D3733D">
        <w:t>"</w:t>
      </w:r>
      <w:r w:rsidR="00F91B99" w:rsidRPr="00D3733D">
        <w:t xml:space="preserve">. The average level was 72.7 dBSPL(A) for </w:t>
      </w:r>
      <w:r w:rsidR="0044145F" w:rsidRPr="00D3733D">
        <w:t>ha</w:t>
      </w:r>
      <w:r w:rsidR="00F91B99" w:rsidRPr="00D3733D">
        <w:t xml:space="preserve">ndset terminals and 72.2 dBSPL(A) for </w:t>
      </w:r>
      <w:r w:rsidR="0044145F" w:rsidRPr="00D3733D">
        <w:t>ha</w:t>
      </w:r>
      <w:r w:rsidR="00F91B99" w:rsidRPr="00D3733D">
        <w:t>nds-free terminals.</w:t>
      </w:r>
    </w:p>
    <w:p w14:paraId="1F1CC282" w14:textId="713B3624" w:rsidR="00F91B99" w:rsidRPr="00D3733D" w:rsidRDefault="00181935" w:rsidP="00DD3C33">
      <w:pPr>
        <w:pStyle w:val="enumlev1"/>
      </w:pPr>
      <w:r w:rsidRPr="00D3733D">
        <w:t>–</w:t>
      </w:r>
      <w:r w:rsidRPr="00D3733D">
        <w:tab/>
      </w:r>
      <w:r w:rsidR="00F91B99" w:rsidRPr="00D3733D">
        <w:t xml:space="preserve">A combination of four stationary noises like car noise with four non-stationary noises like cafeteria noise, played </w:t>
      </w:r>
      <w:r w:rsidR="00B96AB0" w:rsidRPr="00D3733D">
        <w:t>simultaneously. I</w:t>
      </w:r>
      <w:r w:rsidR="00F91B99" w:rsidRPr="00D3733D">
        <w:t xml:space="preserve">n the following this recording is referred to as </w:t>
      </w:r>
      <w:r w:rsidR="005C655C" w:rsidRPr="00D3733D">
        <w:t>"</w:t>
      </w:r>
      <w:r w:rsidR="00B96AB0" w:rsidRPr="00D3733D">
        <w:t>mi</w:t>
      </w:r>
      <w:r w:rsidR="00F91B99" w:rsidRPr="00D3733D">
        <w:t>x</w:t>
      </w:r>
      <w:r w:rsidR="005C655C" w:rsidRPr="00D3733D">
        <w:t>"</w:t>
      </w:r>
      <w:r w:rsidR="00F91B99" w:rsidRPr="00D3733D">
        <w:t xml:space="preserve">. The average level was 70.5 dBSPL(A) </w:t>
      </w:r>
      <w:r w:rsidR="0044145F" w:rsidRPr="00D3733D">
        <w:t>for h</w:t>
      </w:r>
      <w:r w:rsidR="00F91B99" w:rsidRPr="00D3733D">
        <w:t>andset terminals and 70.1 dB</w:t>
      </w:r>
      <w:r w:rsidR="00EE4304" w:rsidRPr="00D3733D">
        <w:t xml:space="preserve">SPL(A) for </w:t>
      </w:r>
      <w:r w:rsidR="0044145F" w:rsidRPr="00D3733D">
        <w:t>h</w:t>
      </w:r>
      <w:r w:rsidR="00EE4304" w:rsidRPr="00D3733D">
        <w:t>ands</w:t>
      </w:r>
      <w:r w:rsidR="00EE4304" w:rsidRPr="00D3733D">
        <w:noBreakHyphen/>
      </w:r>
      <w:r w:rsidR="00F91B99" w:rsidRPr="00D3733D">
        <w:t>free terminals.</w:t>
      </w:r>
    </w:p>
    <w:p w14:paraId="2D5EA8C7" w14:textId="26369313" w:rsidR="00F91B99" w:rsidRPr="00D3733D" w:rsidRDefault="00B96AB0" w:rsidP="00DD3C33">
      <w:pPr>
        <w:rPr>
          <w:lang w:eastAsia="x-none"/>
        </w:rPr>
      </w:pPr>
      <w:r w:rsidRPr="00D3733D">
        <w:rPr>
          <w:lang w:eastAsia="x-none"/>
        </w:rPr>
        <w:t>L</w:t>
      </w:r>
      <w:r w:rsidR="00F91B99" w:rsidRPr="00D3733D">
        <w:rPr>
          <w:lang w:eastAsia="x-none"/>
        </w:rPr>
        <w:t>oudspeaker</w:t>
      </w:r>
      <w:r w:rsidRPr="00D3733D">
        <w:rPr>
          <w:lang w:eastAsia="x-none"/>
        </w:rPr>
        <w:t>s were</w:t>
      </w:r>
      <w:r w:rsidR="00F91B99" w:rsidRPr="00D3733D">
        <w:rPr>
          <w:lang w:eastAsia="x-none"/>
        </w:rPr>
        <w:t xml:space="preserve"> position</w:t>
      </w:r>
      <w:r w:rsidRPr="00D3733D">
        <w:rPr>
          <w:lang w:eastAsia="x-none"/>
        </w:rPr>
        <w:t xml:space="preserve">ed so as </w:t>
      </w:r>
      <w:r w:rsidR="00F91B99" w:rsidRPr="00D3733D">
        <w:rPr>
          <w:lang w:eastAsia="x-none"/>
        </w:rPr>
        <w:t xml:space="preserve">not </w:t>
      </w:r>
      <w:r w:rsidRPr="00D3733D">
        <w:rPr>
          <w:lang w:eastAsia="x-none"/>
        </w:rPr>
        <w:t>to occupy</w:t>
      </w:r>
      <w:r w:rsidR="00F91B99" w:rsidRPr="00D3733D">
        <w:rPr>
          <w:lang w:eastAsia="x-none"/>
        </w:rPr>
        <w:t xml:space="preserve"> th</w:t>
      </w:r>
      <w:r w:rsidRPr="00D3733D">
        <w:rPr>
          <w:lang w:eastAsia="x-none"/>
        </w:rPr>
        <w:t>e</w:t>
      </w:r>
      <w:r w:rsidR="00F91B99" w:rsidRPr="00D3733D">
        <w:rPr>
          <w:lang w:eastAsia="x-none"/>
        </w:rPr>
        <w:t xml:space="preserve"> </w:t>
      </w:r>
      <w:r w:rsidRPr="00D3733D">
        <w:rPr>
          <w:lang w:eastAsia="x-none"/>
        </w:rPr>
        <w:t>corresponding</w:t>
      </w:r>
      <w:r w:rsidR="00F91B99" w:rsidRPr="00D3733D">
        <w:rPr>
          <w:lang w:eastAsia="x-none"/>
        </w:rPr>
        <w:t xml:space="preserve"> position</w:t>
      </w:r>
      <w:r w:rsidRPr="00D3733D">
        <w:rPr>
          <w:lang w:eastAsia="x-none"/>
        </w:rPr>
        <w:t>s</w:t>
      </w:r>
      <w:r w:rsidR="00F91B99" w:rsidRPr="00D3733D">
        <w:rPr>
          <w:lang w:eastAsia="x-none"/>
        </w:rPr>
        <w:t xml:space="preserve"> in the reproduction arrangement (see Figure III.9). Those sound fields were recorded using a microphone array as </w:t>
      </w:r>
      <w:r w:rsidR="00681692" w:rsidRPr="00D3733D">
        <w:rPr>
          <w:lang w:eastAsia="x-none"/>
        </w:rPr>
        <w:t>specified in clause 8.2.2</w:t>
      </w:r>
      <w:r w:rsidR="00F91B99" w:rsidRPr="00D3733D">
        <w:rPr>
          <w:lang w:eastAsia="x-none"/>
        </w:rPr>
        <w:t>.</w:t>
      </w:r>
    </w:p>
    <w:p w14:paraId="28465018" w14:textId="77777777" w:rsidR="00F91B99" w:rsidRPr="00D3733D" w:rsidRDefault="00F91B99" w:rsidP="00181935">
      <w:pPr>
        <w:pStyle w:val="Heading4"/>
      </w:pPr>
      <w:bookmarkStart w:id="246" w:name="_Toc390334034"/>
      <w:bookmarkStart w:id="247" w:name="_Ref390359293"/>
      <w:bookmarkStart w:id="248" w:name="_Toc390686238"/>
      <w:bookmarkStart w:id="249" w:name="_Toc513708761"/>
      <w:r w:rsidRPr="00D3733D">
        <w:lastRenderedPageBreak/>
        <w:t>III.9.3.2</w:t>
      </w:r>
      <w:r w:rsidRPr="00D3733D">
        <w:tab/>
        <w:t>Devices used in the validation experiment</w:t>
      </w:r>
      <w:bookmarkEnd w:id="246"/>
      <w:bookmarkEnd w:id="247"/>
      <w:bookmarkEnd w:id="248"/>
      <w:bookmarkEnd w:id="249"/>
    </w:p>
    <w:p w14:paraId="2C7B7752" w14:textId="226D917E" w:rsidR="00F91B99" w:rsidRPr="00D3733D" w:rsidRDefault="00F91B99" w:rsidP="00A17E94">
      <w:pPr>
        <w:rPr>
          <w:lang w:eastAsia="x-none"/>
        </w:rPr>
      </w:pPr>
      <w:r w:rsidRPr="00D3733D">
        <w:rPr>
          <w:lang w:eastAsia="x-none"/>
        </w:rPr>
        <w:t xml:space="preserve">Three different mobile phones with different properties were positioned in handset-mode. All phones were recent models employing at least </w:t>
      </w:r>
      <w:r w:rsidR="00681692" w:rsidRPr="00D3733D">
        <w:rPr>
          <w:lang w:eastAsia="x-none"/>
        </w:rPr>
        <w:t xml:space="preserve">two </w:t>
      </w:r>
      <w:r w:rsidRPr="00D3733D">
        <w:rPr>
          <w:lang w:eastAsia="x-none"/>
        </w:rPr>
        <w:t xml:space="preserve">microphone noise cancellation techniques. All phones were wideband </w:t>
      </w:r>
      <w:r w:rsidR="00681692" w:rsidRPr="00D3733D">
        <w:rPr>
          <w:lang w:eastAsia="x-none"/>
        </w:rPr>
        <w:t>enabled</w:t>
      </w:r>
      <w:r w:rsidRPr="00D3733D">
        <w:rPr>
          <w:lang w:eastAsia="x-none"/>
        </w:rPr>
        <w:t xml:space="preserve"> and were evaluated in wideband mode – see </w:t>
      </w:r>
      <w:r w:rsidR="00223337" w:rsidRPr="00D3733D">
        <w:rPr>
          <w:lang w:eastAsia="x-none"/>
        </w:rPr>
        <w:t xml:space="preserve">Table </w:t>
      </w:r>
      <w:r w:rsidRPr="00D3733D">
        <w:rPr>
          <w:lang w:eastAsia="x-none"/>
        </w:rPr>
        <w:t>III.</w:t>
      </w:r>
      <w:r w:rsidR="00B61C2D" w:rsidRPr="00D3733D">
        <w:rPr>
          <w:lang w:eastAsia="x-none"/>
        </w:rPr>
        <w:t>3</w:t>
      </w:r>
      <w:r w:rsidRPr="00D3733D">
        <w:rPr>
          <w:lang w:eastAsia="x-none"/>
        </w:rPr>
        <w:t xml:space="preserve"> for details.</w:t>
      </w:r>
    </w:p>
    <w:p w14:paraId="08A0968E" w14:textId="43A9E16D" w:rsidR="00F91B99" w:rsidRPr="00D3733D" w:rsidRDefault="00F91B99" w:rsidP="00A17E94">
      <w:pPr>
        <w:pStyle w:val="TableNoTitle0"/>
      </w:pPr>
      <w:r w:rsidRPr="00D3733D">
        <w:t>Table III.</w:t>
      </w:r>
      <w:r w:rsidR="00B61C2D" w:rsidRPr="00D3733D">
        <w:t>3</w:t>
      </w:r>
      <w:r w:rsidR="00181935" w:rsidRPr="00D3733D">
        <w:t xml:space="preserve"> –</w:t>
      </w:r>
      <w:r w:rsidRPr="00D3733D">
        <w:t xml:space="preserve"> Different phones used in the experiments</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52"/>
        <w:gridCol w:w="3515"/>
        <w:gridCol w:w="2862"/>
      </w:tblGrid>
      <w:tr w:rsidR="00F91B99" w:rsidRPr="00D3733D" w14:paraId="0819610C" w14:textId="77777777" w:rsidTr="00181935">
        <w:trPr>
          <w:jc w:val="center"/>
        </w:trPr>
        <w:tc>
          <w:tcPr>
            <w:tcW w:w="1689" w:type="pct"/>
            <w:shd w:val="clear" w:color="auto" w:fill="auto"/>
          </w:tcPr>
          <w:p w14:paraId="13BC81FB" w14:textId="77777777" w:rsidR="00F91B99" w:rsidRPr="00D3733D" w:rsidRDefault="00F91B99" w:rsidP="00181935">
            <w:pPr>
              <w:pStyle w:val="Tablehead"/>
            </w:pPr>
            <w:r w:rsidRPr="00D3733D">
              <w:t>Name</w:t>
            </w:r>
          </w:p>
        </w:tc>
        <w:tc>
          <w:tcPr>
            <w:tcW w:w="1825" w:type="pct"/>
            <w:shd w:val="clear" w:color="auto" w:fill="auto"/>
          </w:tcPr>
          <w:p w14:paraId="41D33D18" w14:textId="6739F2CE" w:rsidR="00F91B99" w:rsidRPr="00D3733D" w:rsidRDefault="00F91B99" w:rsidP="00A17E94">
            <w:pPr>
              <w:pStyle w:val="Tablehead"/>
            </w:pPr>
            <w:r w:rsidRPr="00D3733D">
              <w:t>Network</w:t>
            </w:r>
            <w:r w:rsidR="00681692" w:rsidRPr="00D3733D">
              <w:t xml:space="preserve"> m</w:t>
            </w:r>
            <w:r w:rsidRPr="00D3733D">
              <w:t>ode</w:t>
            </w:r>
          </w:p>
        </w:tc>
        <w:tc>
          <w:tcPr>
            <w:tcW w:w="1486" w:type="pct"/>
            <w:shd w:val="clear" w:color="auto" w:fill="auto"/>
          </w:tcPr>
          <w:p w14:paraId="5FDBA36C" w14:textId="34696C80" w:rsidR="00F91B99" w:rsidRPr="00D3733D" w:rsidRDefault="00F91B99" w:rsidP="00181935">
            <w:pPr>
              <w:pStyle w:val="Tablehead"/>
            </w:pPr>
            <w:r w:rsidRPr="00D3733D">
              <w:t>Size</w:t>
            </w:r>
            <w:r w:rsidR="00681692" w:rsidRPr="00D3733D">
              <w:rPr>
                <w:b w:val="0"/>
                <w:bCs/>
              </w:rPr>
              <w:t xml:space="preserve"> (inch)</w:t>
            </w:r>
          </w:p>
        </w:tc>
      </w:tr>
      <w:tr w:rsidR="00F91B99" w:rsidRPr="00D3733D" w14:paraId="1E0B6D92" w14:textId="77777777" w:rsidTr="00181935">
        <w:trPr>
          <w:jc w:val="center"/>
        </w:trPr>
        <w:tc>
          <w:tcPr>
            <w:tcW w:w="1689" w:type="pct"/>
            <w:shd w:val="clear" w:color="auto" w:fill="auto"/>
          </w:tcPr>
          <w:p w14:paraId="50ACB1AC" w14:textId="77777777" w:rsidR="00F91B99" w:rsidRPr="00D3733D" w:rsidRDefault="00F91B99" w:rsidP="00181935">
            <w:pPr>
              <w:pStyle w:val="Tabletext"/>
              <w:jc w:val="center"/>
            </w:pPr>
            <w:r w:rsidRPr="00D3733D">
              <w:t>Phone 1</w:t>
            </w:r>
          </w:p>
        </w:tc>
        <w:tc>
          <w:tcPr>
            <w:tcW w:w="1825" w:type="pct"/>
            <w:shd w:val="clear" w:color="auto" w:fill="auto"/>
          </w:tcPr>
          <w:p w14:paraId="0C28E2B0" w14:textId="77777777" w:rsidR="00F91B99" w:rsidRPr="00D3733D" w:rsidRDefault="00F91B99" w:rsidP="00181935">
            <w:pPr>
              <w:pStyle w:val="Tabletext"/>
              <w:jc w:val="center"/>
            </w:pPr>
            <w:r w:rsidRPr="00D3733D">
              <w:t>3G</w:t>
            </w:r>
          </w:p>
        </w:tc>
        <w:tc>
          <w:tcPr>
            <w:tcW w:w="1486" w:type="pct"/>
            <w:shd w:val="clear" w:color="auto" w:fill="auto"/>
          </w:tcPr>
          <w:p w14:paraId="178D2D31" w14:textId="3524AB5E" w:rsidR="00F91B99" w:rsidRPr="00D3733D" w:rsidRDefault="00F91B99" w:rsidP="00181935">
            <w:pPr>
              <w:pStyle w:val="Tabletext"/>
              <w:jc w:val="center"/>
            </w:pPr>
            <w:r w:rsidRPr="00D3733D">
              <w:t>4.8</w:t>
            </w:r>
          </w:p>
        </w:tc>
      </w:tr>
      <w:tr w:rsidR="00F91B99" w:rsidRPr="00D3733D" w14:paraId="47420F6B" w14:textId="77777777" w:rsidTr="00181935">
        <w:trPr>
          <w:jc w:val="center"/>
        </w:trPr>
        <w:tc>
          <w:tcPr>
            <w:tcW w:w="1689" w:type="pct"/>
            <w:shd w:val="clear" w:color="auto" w:fill="auto"/>
          </w:tcPr>
          <w:p w14:paraId="3777396E" w14:textId="77777777" w:rsidR="00F91B99" w:rsidRPr="00D3733D" w:rsidRDefault="00F91B99" w:rsidP="00181935">
            <w:pPr>
              <w:pStyle w:val="Tabletext"/>
              <w:jc w:val="center"/>
            </w:pPr>
            <w:r w:rsidRPr="00D3733D">
              <w:t>Phone 2</w:t>
            </w:r>
          </w:p>
        </w:tc>
        <w:tc>
          <w:tcPr>
            <w:tcW w:w="1825" w:type="pct"/>
            <w:shd w:val="clear" w:color="auto" w:fill="auto"/>
          </w:tcPr>
          <w:p w14:paraId="73E2FE0F" w14:textId="77777777" w:rsidR="00F91B99" w:rsidRPr="00D3733D" w:rsidRDefault="00F91B99" w:rsidP="00181935">
            <w:pPr>
              <w:pStyle w:val="Tabletext"/>
              <w:jc w:val="center"/>
            </w:pPr>
            <w:r w:rsidRPr="00D3733D">
              <w:t>4G</w:t>
            </w:r>
          </w:p>
        </w:tc>
        <w:tc>
          <w:tcPr>
            <w:tcW w:w="1486" w:type="pct"/>
            <w:shd w:val="clear" w:color="auto" w:fill="auto"/>
          </w:tcPr>
          <w:p w14:paraId="66398221" w14:textId="5ACF0984" w:rsidR="00F91B99" w:rsidRPr="00D3733D" w:rsidRDefault="00F91B99" w:rsidP="00181935">
            <w:pPr>
              <w:pStyle w:val="Tabletext"/>
              <w:jc w:val="center"/>
            </w:pPr>
            <w:r w:rsidRPr="00D3733D">
              <w:t>5.5</w:t>
            </w:r>
          </w:p>
        </w:tc>
      </w:tr>
      <w:tr w:rsidR="00F91B99" w:rsidRPr="00D3733D" w14:paraId="327F0C02" w14:textId="77777777" w:rsidTr="00181935">
        <w:trPr>
          <w:jc w:val="center"/>
        </w:trPr>
        <w:tc>
          <w:tcPr>
            <w:tcW w:w="1689" w:type="pct"/>
            <w:shd w:val="clear" w:color="auto" w:fill="auto"/>
          </w:tcPr>
          <w:p w14:paraId="4C565722" w14:textId="77777777" w:rsidR="00F91B99" w:rsidRPr="00D3733D" w:rsidRDefault="00F91B99" w:rsidP="00181935">
            <w:pPr>
              <w:pStyle w:val="Tabletext"/>
              <w:jc w:val="center"/>
            </w:pPr>
            <w:r w:rsidRPr="00D3733D">
              <w:t>Phone 3</w:t>
            </w:r>
          </w:p>
        </w:tc>
        <w:tc>
          <w:tcPr>
            <w:tcW w:w="1825" w:type="pct"/>
            <w:shd w:val="clear" w:color="auto" w:fill="auto"/>
          </w:tcPr>
          <w:p w14:paraId="27599655" w14:textId="77777777" w:rsidR="00F91B99" w:rsidRPr="00D3733D" w:rsidRDefault="00F91B99" w:rsidP="00181935">
            <w:pPr>
              <w:pStyle w:val="Tabletext"/>
              <w:jc w:val="center"/>
            </w:pPr>
            <w:r w:rsidRPr="00D3733D">
              <w:t>3G</w:t>
            </w:r>
          </w:p>
        </w:tc>
        <w:tc>
          <w:tcPr>
            <w:tcW w:w="1486" w:type="pct"/>
            <w:shd w:val="clear" w:color="auto" w:fill="auto"/>
          </w:tcPr>
          <w:p w14:paraId="32E912B2" w14:textId="53ACFB06" w:rsidR="00F91B99" w:rsidRPr="00D3733D" w:rsidRDefault="00F91B99" w:rsidP="00181935">
            <w:pPr>
              <w:pStyle w:val="Tabletext"/>
              <w:jc w:val="center"/>
            </w:pPr>
            <w:r w:rsidRPr="00D3733D">
              <w:t>4.3</w:t>
            </w:r>
          </w:p>
        </w:tc>
      </w:tr>
      <w:tr w:rsidR="00F91B99" w:rsidRPr="00D3733D" w14:paraId="54A234E0" w14:textId="77777777" w:rsidTr="00181935">
        <w:trPr>
          <w:jc w:val="center"/>
        </w:trPr>
        <w:tc>
          <w:tcPr>
            <w:tcW w:w="1689" w:type="pct"/>
            <w:shd w:val="clear" w:color="auto" w:fill="auto"/>
          </w:tcPr>
          <w:p w14:paraId="4EFC7E4B" w14:textId="77777777" w:rsidR="00F91B99" w:rsidRPr="00D3733D" w:rsidRDefault="00F91B99" w:rsidP="00181935">
            <w:pPr>
              <w:pStyle w:val="Tabletext"/>
              <w:jc w:val="center"/>
            </w:pPr>
            <w:r w:rsidRPr="00D3733D">
              <w:t>Phone 4</w:t>
            </w:r>
          </w:p>
        </w:tc>
        <w:tc>
          <w:tcPr>
            <w:tcW w:w="1825" w:type="pct"/>
            <w:shd w:val="clear" w:color="auto" w:fill="auto"/>
          </w:tcPr>
          <w:p w14:paraId="4785EDB8" w14:textId="77777777" w:rsidR="00F91B99" w:rsidRPr="00D3733D" w:rsidRDefault="00F91B99" w:rsidP="00181935">
            <w:pPr>
              <w:pStyle w:val="Tabletext"/>
              <w:jc w:val="center"/>
            </w:pPr>
            <w:r w:rsidRPr="00D3733D">
              <w:t>3G</w:t>
            </w:r>
          </w:p>
        </w:tc>
        <w:tc>
          <w:tcPr>
            <w:tcW w:w="1486" w:type="pct"/>
            <w:shd w:val="clear" w:color="auto" w:fill="auto"/>
          </w:tcPr>
          <w:p w14:paraId="77FD89F3" w14:textId="2E26E880" w:rsidR="00F91B99" w:rsidRPr="00D3733D" w:rsidRDefault="00F91B99" w:rsidP="00181935">
            <w:pPr>
              <w:pStyle w:val="Tabletext"/>
              <w:jc w:val="center"/>
            </w:pPr>
            <w:r w:rsidRPr="00D3733D">
              <w:t>4.7</w:t>
            </w:r>
          </w:p>
        </w:tc>
      </w:tr>
      <w:tr w:rsidR="00F91B99" w:rsidRPr="00D3733D" w14:paraId="0F4631A2" w14:textId="77777777" w:rsidTr="00181935">
        <w:trPr>
          <w:jc w:val="center"/>
        </w:trPr>
        <w:tc>
          <w:tcPr>
            <w:tcW w:w="1689" w:type="pct"/>
            <w:shd w:val="clear" w:color="auto" w:fill="auto"/>
          </w:tcPr>
          <w:p w14:paraId="6DD34A1E" w14:textId="77777777" w:rsidR="00F91B99" w:rsidRPr="00D3733D" w:rsidRDefault="00F91B99" w:rsidP="00181935">
            <w:pPr>
              <w:pStyle w:val="Tabletext"/>
              <w:jc w:val="center"/>
            </w:pPr>
            <w:r w:rsidRPr="00D3733D">
              <w:t>Phone 5</w:t>
            </w:r>
          </w:p>
        </w:tc>
        <w:tc>
          <w:tcPr>
            <w:tcW w:w="1825" w:type="pct"/>
            <w:shd w:val="clear" w:color="auto" w:fill="auto"/>
          </w:tcPr>
          <w:p w14:paraId="5DCF4B72" w14:textId="77777777" w:rsidR="00F91B99" w:rsidRPr="00D3733D" w:rsidRDefault="00F91B99" w:rsidP="00181935">
            <w:pPr>
              <w:pStyle w:val="Tabletext"/>
              <w:jc w:val="center"/>
            </w:pPr>
            <w:r w:rsidRPr="00D3733D">
              <w:t>3G</w:t>
            </w:r>
          </w:p>
        </w:tc>
        <w:tc>
          <w:tcPr>
            <w:tcW w:w="1486" w:type="pct"/>
            <w:shd w:val="clear" w:color="auto" w:fill="auto"/>
          </w:tcPr>
          <w:p w14:paraId="748E39A4" w14:textId="25B24FBE" w:rsidR="00F91B99" w:rsidRPr="00D3733D" w:rsidRDefault="00F91B99" w:rsidP="00181935">
            <w:pPr>
              <w:pStyle w:val="Tabletext"/>
              <w:jc w:val="center"/>
            </w:pPr>
            <w:r w:rsidRPr="00D3733D">
              <w:t>4.5</w:t>
            </w:r>
          </w:p>
        </w:tc>
      </w:tr>
    </w:tbl>
    <w:p w14:paraId="51FF496E" w14:textId="77777777" w:rsidR="00F91B99" w:rsidRPr="00D3733D" w:rsidRDefault="00F91B99" w:rsidP="00181935">
      <w:pPr>
        <w:pStyle w:val="Heading4"/>
      </w:pPr>
      <w:bookmarkStart w:id="250" w:name="_Toc513708762"/>
      <w:r w:rsidRPr="00D3733D">
        <w:t>III.9.3.3</w:t>
      </w:r>
      <w:r w:rsidRPr="00D3733D">
        <w:tab/>
        <w:t>Analysis of background noise transmission</w:t>
      </w:r>
      <w:bookmarkEnd w:id="250"/>
    </w:p>
    <w:p w14:paraId="49B0ECA2" w14:textId="259B626C" w:rsidR="00F91B99" w:rsidRPr="00D3733D" w:rsidRDefault="00F91B99" w:rsidP="00F91B99">
      <w:pPr>
        <w:rPr>
          <w:lang w:eastAsia="x-none"/>
        </w:rPr>
      </w:pPr>
      <w:r w:rsidRPr="00D3733D">
        <w:rPr>
          <w:lang w:eastAsia="x-none"/>
        </w:rPr>
        <w:t>The background noise at the primary microphone position</w:t>
      </w:r>
      <w:r w:rsidR="00681692" w:rsidRPr="00D3733D">
        <w:rPr>
          <w:lang w:eastAsia="x-none"/>
        </w:rPr>
        <w:t>,</w:t>
      </w:r>
      <w:r w:rsidRPr="00D3733D">
        <w:rPr>
          <w:lang w:eastAsia="x-none"/>
        </w:rPr>
        <w:t xml:space="preserve"> as well as the background noise transmitted by the different phones</w:t>
      </w:r>
      <w:r w:rsidR="00681692" w:rsidRPr="00D3733D">
        <w:rPr>
          <w:lang w:eastAsia="x-none"/>
        </w:rPr>
        <w:t>,</w:t>
      </w:r>
      <w:r w:rsidRPr="00D3733D">
        <w:rPr>
          <w:lang w:eastAsia="x-none"/>
        </w:rPr>
        <w:t xml:space="preserve"> was measured in the reference sound field. These measurements served as the reference for all measurements in the different room where the sound field simulation was set up as specified in this Recommendation.</w:t>
      </w:r>
    </w:p>
    <w:p w14:paraId="2372DD5E" w14:textId="12BF43AE" w:rsidR="00F91B99" w:rsidRPr="00D3733D" w:rsidRDefault="00F91B99" w:rsidP="005D398A">
      <w:pPr>
        <w:rPr>
          <w:lang w:eastAsia="x-none"/>
        </w:rPr>
      </w:pPr>
      <w:r w:rsidRPr="00D3733D">
        <w:rPr>
          <w:lang w:eastAsia="x-none"/>
        </w:rPr>
        <w:t xml:space="preserve">After those measurements had been carried out, the playback system was equalized in four rooms as described in this Recommendation. In all rooms, the same measurements as in the reference situation were </w:t>
      </w:r>
      <w:r w:rsidR="00681692" w:rsidRPr="00D3733D">
        <w:rPr>
          <w:lang w:eastAsia="x-none"/>
        </w:rPr>
        <w:t>made</w:t>
      </w:r>
      <w:r w:rsidRPr="00D3733D">
        <w:rPr>
          <w:lang w:eastAsia="x-none"/>
        </w:rPr>
        <w:t xml:space="preserve"> with the simulated background noise using the microphone array recording </w:t>
      </w:r>
      <w:r w:rsidR="00657B84" w:rsidRPr="00D3733D">
        <w:rPr>
          <w:lang w:eastAsia="x-none"/>
        </w:rPr>
        <w:t>employed</w:t>
      </w:r>
      <w:r w:rsidRPr="00D3733D">
        <w:rPr>
          <w:lang w:eastAsia="x-none"/>
        </w:rPr>
        <w:t xml:space="preserve"> previously. The results are discussed in the following.</w:t>
      </w:r>
    </w:p>
    <w:p w14:paraId="08A322D0" w14:textId="19247980" w:rsidR="00F91B99" w:rsidRPr="00D3733D" w:rsidRDefault="00F91B99" w:rsidP="00F91B99">
      <w:pPr>
        <w:rPr>
          <w:lang w:eastAsia="x-none"/>
        </w:rPr>
      </w:pPr>
      <w:r w:rsidRPr="00D3733D">
        <w:rPr>
          <w:lang w:eastAsia="x-none"/>
        </w:rPr>
        <w:t xml:space="preserve">First the different spectra of the transmitted background noise are compared. The test signal consisted of a conditioning sequence of 30 s speech with background noise and 30 s of background noise. The analysis was performed on the </w:t>
      </w:r>
      <w:r w:rsidR="00125AE2" w:rsidRPr="00D3733D">
        <w:rPr>
          <w:lang w:eastAsia="x-none"/>
        </w:rPr>
        <w:t>background noise sequence only.</w:t>
      </w:r>
    </w:p>
    <w:p w14:paraId="757B39DC" w14:textId="4B5084C2" w:rsidR="00F91B99" w:rsidRPr="00D3733D" w:rsidRDefault="00F91B99" w:rsidP="00A17E94">
      <w:pPr>
        <w:rPr>
          <w:lang w:eastAsia="x-none"/>
        </w:rPr>
      </w:pPr>
      <w:r w:rsidRPr="00D3733D">
        <w:rPr>
          <w:lang w:eastAsia="x-none"/>
        </w:rPr>
        <w:t>When simulating the background</w:t>
      </w:r>
      <w:r w:rsidR="00657B84" w:rsidRPr="00D3733D">
        <w:rPr>
          <w:lang w:eastAsia="x-none"/>
        </w:rPr>
        <w:t xml:space="preserve"> </w:t>
      </w:r>
      <w:r w:rsidRPr="00D3733D">
        <w:rPr>
          <w:lang w:eastAsia="x-none"/>
        </w:rPr>
        <w:t>noise</w:t>
      </w:r>
      <w:r w:rsidR="00657B84" w:rsidRPr="00D3733D">
        <w:rPr>
          <w:lang w:eastAsia="x-none"/>
        </w:rPr>
        <w:t>,</w:t>
      </w:r>
      <w:r w:rsidRPr="00D3733D">
        <w:rPr>
          <w:lang w:eastAsia="x-none"/>
        </w:rPr>
        <w:t xml:space="preserve"> the simulated noise was picked up by a measurement microphone at the position of the main microphone of a mobile phone (as was also done in the reference</w:t>
      </w:r>
      <w:r w:rsidR="00657B84" w:rsidRPr="00D3733D">
        <w:rPr>
          <w:lang w:eastAsia="x-none"/>
        </w:rPr>
        <w:t xml:space="preserve"> </w:t>
      </w:r>
      <w:r w:rsidRPr="00D3733D">
        <w:rPr>
          <w:lang w:eastAsia="x-none"/>
        </w:rPr>
        <w:t>recording). In the following</w:t>
      </w:r>
      <w:r w:rsidR="00FE38AA" w:rsidRPr="00D3733D">
        <w:rPr>
          <w:lang w:eastAsia="x-none"/>
        </w:rPr>
        <w:t>,</w:t>
      </w:r>
      <w:r w:rsidRPr="00D3733D">
        <w:rPr>
          <w:lang w:eastAsia="x-none"/>
        </w:rPr>
        <w:t xml:space="preserve"> this signal is called </w:t>
      </w:r>
      <w:r w:rsidR="005C655C" w:rsidRPr="00D3733D">
        <w:rPr>
          <w:lang w:eastAsia="x-none"/>
        </w:rPr>
        <w:t>"</w:t>
      </w:r>
      <w:r w:rsidRPr="00D3733D">
        <w:rPr>
          <w:lang w:eastAsia="x-none"/>
        </w:rPr>
        <w:t>unprocessed</w:t>
      </w:r>
      <w:r w:rsidR="005C655C" w:rsidRPr="00D3733D">
        <w:rPr>
          <w:lang w:eastAsia="x-none"/>
        </w:rPr>
        <w:t>"</w:t>
      </w:r>
      <w:r w:rsidRPr="00D3733D">
        <w:rPr>
          <w:lang w:eastAsia="x-none"/>
        </w:rPr>
        <w:t>. In addition to that, the sending signal of the mobile phone was also recorded. In the following</w:t>
      </w:r>
      <w:r w:rsidR="00FE38AA" w:rsidRPr="00D3733D">
        <w:rPr>
          <w:lang w:eastAsia="x-none"/>
        </w:rPr>
        <w:t>,</w:t>
      </w:r>
      <w:r w:rsidRPr="00D3733D">
        <w:rPr>
          <w:lang w:eastAsia="x-none"/>
        </w:rPr>
        <w:t xml:space="preserve"> this signal is called </w:t>
      </w:r>
      <w:r w:rsidR="005C655C" w:rsidRPr="00D3733D">
        <w:rPr>
          <w:lang w:eastAsia="x-none"/>
        </w:rPr>
        <w:t>"</w:t>
      </w:r>
      <w:r w:rsidRPr="00D3733D">
        <w:rPr>
          <w:lang w:eastAsia="x-none"/>
        </w:rPr>
        <w:t>processed</w:t>
      </w:r>
      <w:r w:rsidR="005C655C" w:rsidRPr="00D3733D">
        <w:rPr>
          <w:lang w:eastAsia="x-none"/>
        </w:rPr>
        <w:t>"</w:t>
      </w:r>
      <w:r w:rsidRPr="00D3733D">
        <w:rPr>
          <w:lang w:eastAsia="x-none"/>
        </w:rPr>
        <w:t>. The spectra of both signals were compared to th</w:t>
      </w:r>
      <w:r w:rsidR="00657B84" w:rsidRPr="00D3733D">
        <w:rPr>
          <w:lang w:eastAsia="x-none"/>
        </w:rPr>
        <w:t>os</w:t>
      </w:r>
      <w:r w:rsidRPr="00D3733D">
        <w:rPr>
          <w:lang w:eastAsia="x-none"/>
        </w:rPr>
        <w:t>e recorded in the original sound field.</w:t>
      </w:r>
    </w:p>
    <w:p w14:paraId="1367A4E3" w14:textId="5689BC86" w:rsidR="00F91B99" w:rsidRPr="00D3733D" w:rsidRDefault="00F91B99" w:rsidP="00DD3C33">
      <w:pPr>
        <w:rPr>
          <w:lang w:eastAsia="x-none"/>
        </w:rPr>
      </w:pPr>
      <w:r w:rsidRPr="00D3733D">
        <w:rPr>
          <w:lang w:eastAsia="x-none"/>
        </w:rPr>
        <w:t>In a second step</w:t>
      </w:r>
      <w:r w:rsidR="00657B84" w:rsidRPr="00D3733D">
        <w:rPr>
          <w:lang w:eastAsia="x-none"/>
        </w:rPr>
        <w:t>,</w:t>
      </w:r>
      <w:r w:rsidRPr="00D3733D">
        <w:rPr>
          <w:lang w:eastAsia="x-none"/>
        </w:rPr>
        <w:t xml:space="preserve"> the </w:t>
      </w:r>
      <w:r w:rsidR="00A17E94" w:rsidRPr="00D3733D">
        <w:rPr>
          <w:lang w:eastAsia="x-none"/>
        </w:rPr>
        <w:t>speech mean opinion score (</w:t>
      </w:r>
      <w:r w:rsidRPr="00D3733D">
        <w:rPr>
          <w:lang w:eastAsia="x-none"/>
        </w:rPr>
        <w:t>S-MOS</w:t>
      </w:r>
      <w:r w:rsidR="00A17E94" w:rsidRPr="00D3733D">
        <w:rPr>
          <w:lang w:eastAsia="x-none"/>
        </w:rPr>
        <w:t>)</w:t>
      </w:r>
      <w:r w:rsidRPr="00D3733D">
        <w:rPr>
          <w:lang w:eastAsia="x-none"/>
        </w:rPr>
        <w:t xml:space="preserve">, </w:t>
      </w:r>
      <w:r w:rsidR="00A17E94" w:rsidRPr="00D3733D">
        <w:rPr>
          <w:lang w:eastAsia="x-none"/>
        </w:rPr>
        <w:t>noise mean opinion score (</w:t>
      </w:r>
      <w:r w:rsidRPr="00D3733D">
        <w:rPr>
          <w:lang w:eastAsia="x-none"/>
        </w:rPr>
        <w:t>N-MOS</w:t>
      </w:r>
      <w:r w:rsidR="00A17E94" w:rsidRPr="00D3733D">
        <w:rPr>
          <w:lang w:eastAsia="x-none"/>
        </w:rPr>
        <w:t>)</w:t>
      </w:r>
      <w:r w:rsidRPr="00D3733D">
        <w:rPr>
          <w:lang w:eastAsia="x-none"/>
        </w:rPr>
        <w:t xml:space="preserve"> and </w:t>
      </w:r>
      <w:r w:rsidR="00A17E94" w:rsidRPr="00D3733D">
        <w:rPr>
          <w:lang w:eastAsia="x-none"/>
        </w:rPr>
        <w:t>global mean opinion score (</w:t>
      </w:r>
      <w:r w:rsidRPr="00D3733D">
        <w:rPr>
          <w:lang w:eastAsia="x-none"/>
        </w:rPr>
        <w:t>G-MOS</w:t>
      </w:r>
      <w:r w:rsidR="00A17E94" w:rsidRPr="00D3733D">
        <w:rPr>
          <w:lang w:eastAsia="x-none"/>
        </w:rPr>
        <w:t>)</w:t>
      </w:r>
      <w:r w:rsidRPr="00D3733D">
        <w:rPr>
          <w:lang w:eastAsia="x-none"/>
        </w:rPr>
        <w:t xml:space="preserve"> values according to </w:t>
      </w:r>
      <w:r w:rsidR="000A402B" w:rsidRPr="00D3733D">
        <w:rPr>
          <w:lang w:eastAsia="x-none"/>
        </w:rPr>
        <w:t>[b-</w:t>
      </w:r>
      <w:r w:rsidRPr="00D3733D">
        <w:rPr>
          <w:lang w:eastAsia="x-none"/>
        </w:rPr>
        <w:t>ETSI TS 103 106</w:t>
      </w:r>
      <w:r w:rsidR="000A402B" w:rsidRPr="00D3733D">
        <w:rPr>
          <w:lang w:eastAsia="x-none"/>
        </w:rPr>
        <w:t>]</w:t>
      </w:r>
      <w:r w:rsidRPr="00D3733D">
        <w:rPr>
          <w:lang w:eastAsia="x-none"/>
        </w:rPr>
        <w:t xml:space="preserve"> were calculated.</w:t>
      </w:r>
    </w:p>
    <w:p w14:paraId="0A2D449A" w14:textId="77942B03" w:rsidR="00F91B99" w:rsidRPr="00D3733D" w:rsidRDefault="000A402B" w:rsidP="0013688E">
      <w:pPr>
        <w:rPr>
          <w:lang w:eastAsia="x-none"/>
        </w:rPr>
      </w:pPr>
      <w:r w:rsidRPr="00D3733D">
        <w:rPr>
          <w:lang w:eastAsia="x-none"/>
        </w:rPr>
        <w:t>I</w:t>
      </w:r>
      <w:r w:rsidR="00B61C2D" w:rsidRPr="00D3733D">
        <w:rPr>
          <w:lang w:eastAsia="x-none"/>
        </w:rPr>
        <w:t>n Figures III.9</w:t>
      </w:r>
      <w:r w:rsidRPr="00D3733D">
        <w:rPr>
          <w:lang w:eastAsia="x-none"/>
        </w:rPr>
        <w:t xml:space="preserve"> to III.1</w:t>
      </w:r>
      <w:r w:rsidR="00B61C2D" w:rsidRPr="00D3733D">
        <w:rPr>
          <w:lang w:eastAsia="x-none"/>
        </w:rPr>
        <w:t>1</w:t>
      </w:r>
      <w:r w:rsidRPr="00D3733D">
        <w:rPr>
          <w:lang w:eastAsia="x-none"/>
        </w:rPr>
        <w:t>, t</w:t>
      </w:r>
      <w:r w:rsidR="00F91B99" w:rsidRPr="00D3733D">
        <w:rPr>
          <w:lang w:eastAsia="x-none"/>
        </w:rPr>
        <w:t>he bold solid graph represents the original spectrum whereas the other graphs represent the spectrum of reproduced sound field in different rooms.</w:t>
      </w:r>
    </w:p>
    <w:p w14:paraId="6B5090CF" w14:textId="77777777" w:rsidR="00F91B99" w:rsidRPr="00D3733D" w:rsidRDefault="00F91B99" w:rsidP="00223337">
      <w:pPr>
        <w:pStyle w:val="Heading4"/>
        <w:spacing w:after="240"/>
      </w:pPr>
      <w:bookmarkStart w:id="251" w:name="_Toc390686239"/>
      <w:bookmarkStart w:id="252" w:name="_Toc513708763"/>
      <w:r w:rsidRPr="00D3733D">
        <w:lastRenderedPageBreak/>
        <w:t>III.9.3.4</w:t>
      </w:r>
      <w:r w:rsidRPr="00D3733D">
        <w:tab/>
        <w:t>Handset</w:t>
      </w:r>
      <w:bookmarkEnd w:id="251"/>
      <w:r w:rsidRPr="00D3733D">
        <w:t xml:space="preserve"> measurements I – spectral comparisons</w:t>
      </w:r>
      <w:bookmarkEnd w:id="252"/>
    </w:p>
    <w:tbl>
      <w:tblPr>
        <w:tblW w:w="5000" w:type="pct"/>
        <w:jc w:val="center"/>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4814"/>
        <w:gridCol w:w="4815"/>
      </w:tblGrid>
      <w:tr w:rsidR="00F91B99" w:rsidRPr="00D3733D" w14:paraId="062F351F" w14:textId="77777777" w:rsidTr="00223337">
        <w:trPr>
          <w:trHeight w:val="417"/>
          <w:jc w:val="center"/>
        </w:trPr>
        <w:tc>
          <w:tcPr>
            <w:tcW w:w="2402" w:type="pct"/>
            <w:shd w:val="clear" w:color="auto" w:fill="auto"/>
          </w:tcPr>
          <w:p w14:paraId="2DEAD371" w14:textId="5E0A60F7" w:rsidR="00F91B99" w:rsidRPr="00D3733D" w:rsidRDefault="00F91B99" w:rsidP="00632A05">
            <w:pPr>
              <w:pStyle w:val="FigureNoTitle0"/>
              <w:keepNext/>
            </w:pPr>
            <w:r w:rsidRPr="00D3733D">
              <w:t xml:space="preserve">Car noise </w:t>
            </w:r>
            <w:r w:rsidR="00223337" w:rsidRPr="00D3733D">
              <w:t>–</w:t>
            </w:r>
            <w:r w:rsidRPr="00D3733D">
              <w:t xml:space="preserve"> processed</w:t>
            </w:r>
            <w:r w:rsidRPr="00D3733D">
              <w:rPr>
                <w:noProof/>
                <w:lang w:eastAsia="en-GB"/>
              </w:rPr>
              <mc:AlternateContent>
                <mc:Choice Requires="wpc">
                  <w:drawing>
                    <wp:inline distT="0" distB="0" distL="0" distR="0" wp14:anchorId="390D3E9B" wp14:editId="254FB360">
                      <wp:extent cx="2989580" cy="2639163"/>
                      <wp:effectExtent l="0" t="0" r="1270" b="8890"/>
                      <wp:docPr id="1490" name="Zeichenbereich 1842"/>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1420" name="Rectangle 1005"/>
                              <wps:cNvSpPr>
                                <a:spLocks noChangeArrowheads="1"/>
                              </wps:cNvSpPr>
                              <wps:spPr bwMode="auto">
                                <a:xfrm>
                                  <a:off x="177517" y="496287"/>
                                  <a:ext cx="2732430" cy="2045436"/>
                                </a:xfrm>
                                <a:prstGeom prst="rect">
                                  <a:avLst/>
                                </a:prstGeom>
                                <a:solidFill>
                                  <a:srgbClr val="FFFFFF"/>
                                </a:solidFill>
                                <a:ln w="6985">
                                  <a:solidFill>
                                    <a:srgbClr val="FFFFFF"/>
                                  </a:solidFill>
                                  <a:miter lim="800000"/>
                                  <a:headEnd/>
                                  <a:tailEnd/>
                                </a:ln>
                              </wps:spPr>
                              <wps:bodyPr rot="0" vert="horz" wrap="square" lIns="91440" tIns="45720" rIns="91440" bIns="45720" anchor="t" anchorCtr="0" upright="1">
                                <a:noAutofit/>
                              </wps:bodyPr>
                            </wps:wsp>
                            <wps:wsp>
                              <wps:cNvPr id="1421" name="Rectangle 1006"/>
                              <wps:cNvSpPr>
                                <a:spLocks noChangeArrowheads="1"/>
                              </wps:cNvSpPr>
                              <wps:spPr bwMode="auto">
                                <a:xfrm>
                                  <a:off x="0" y="288390"/>
                                  <a:ext cx="2746330" cy="2059336"/>
                                </a:xfrm>
                                <a:prstGeom prst="rect">
                                  <a:avLst/>
                                </a:prstGeom>
                                <a:noFill/>
                                <a:ln w="698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22" name="Line 1007"/>
                              <wps:cNvCnPr>
                                <a:cxnSpLocks noChangeShapeType="1"/>
                              </wps:cNvCnPr>
                              <wps:spPr bwMode="auto">
                                <a:xfrm flipV="1">
                                  <a:off x="364404" y="295290"/>
                                  <a:ext cx="0" cy="2045436"/>
                                </a:xfrm>
                                <a:prstGeom prst="line">
                                  <a:avLst/>
                                </a:prstGeom>
                                <a:noFill/>
                                <a:ln w="6985">
                                  <a:solidFill>
                                    <a:srgbClr val="000000"/>
                                  </a:solidFill>
                                  <a:round/>
                                  <a:headEnd/>
                                  <a:tailEnd/>
                                </a:ln>
                                <a:extLst>
                                  <a:ext uri="{909E8E84-426E-40DD-AFC4-6F175D3DCCD1}">
                                    <a14:hiddenFill xmlns:a14="http://schemas.microsoft.com/office/drawing/2010/main">
                                      <a:noFill/>
                                    </a14:hiddenFill>
                                  </a:ext>
                                </a:extLst>
                              </wps:spPr>
                              <wps:bodyPr/>
                            </wps:wsp>
                            <wps:wsp>
                              <wps:cNvPr id="1423" name="Line 1008"/>
                              <wps:cNvCnPr>
                                <a:cxnSpLocks noChangeShapeType="1"/>
                              </wps:cNvCnPr>
                              <wps:spPr bwMode="auto">
                                <a:xfrm flipV="1">
                                  <a:off x="722608" y="295290"/>
                                  <a:ext cx="0" cy="2045436"/>
                                </a:xfrm>
                                <a:prstGeom prst="line">
                                  <a:avLst/>
                                </a:prstGeom>
                                <a:noFill/>
                                <a:ln w="6985">
                                  <a:solidFill>
                                    <a:srgbClr val="000000"/>
                                  </a:solidFill>
                                  <a:round/>
                                  <a:headEnd/>
                                  <a:tailEnd/>
                                </a:ln>
                                <a:extLst>
                                  <a:ext uri="{909E8E84-426E-40DD-AFC4-6F175D3DCCD1}">
                                    <a14:hiddenFill xmlns:a14="http://schemas.microsoft.com/office/drawing/2010/main">
                                      <a:noFill/>
                                    </a14:hiddenFill>
                                  </a:ext>
                                </a:extLst>
                              </wps:spPr>
                              <wps:bodyPr/>
                            </wps:wsp>
                            <wps:wsp>
                              <wps:cNvPr id="1424" name="Line 1009"/>
                              <wps:cNvCnPr>
                                <a:cxnSpLocks noChangeShapeType="1"/>
                              </wps:cNvCnPr>
                              <wps:spPr bwMode="auto">
                                <a:xfrm flipV="1">
                                  <a:off x="1201413" y="295290"/>
                                  <a:ext cx="0" cy="2045436"/>
                                </a:xfrm>
                                <a:prstGeom prst="line">
                                  <a:avLst/>
                                </a:prstGeom>
                                <a:noFill/>
                                <a:ln w="6985">
                                  <a:solidFill>
                                    <a:srgbClr val="000000"/>
                                  </a:solidFill>
                                  <a:round/>
                                  <a:headEnd/>
                                  <a:tailEnd/>
                                </a:ln>
                                <a:extLst>
                                  <a:ext uri="{909E8E84-426E-40DD-AFC4-6F175D3DCCD1}">
                                    <a14:hiddenFill xmlns:a14="http://schemas.microsoft.com/office/drawing/2010/main">
                                      <a:noFill/>
                                    </a14:hiddenFill>
                                  </a:ext>
                                </a:extLst>
                              </wps:spPr>
                              <wps:bodyPr/>
                            </wps:wsp>
                            <wps:wsp>
                              <wps:cNvPr id="1425" name="Line 1010"/>
                              <wps:cNvCnPr>
                                <a:cxnSpLocks noChangeShapeType="1"/>
                              </wps:cNvCnPr>
                              <wps:spPr bwMode="auto">
                                <a:xfrm flipV="1">
                                  <a:off x="1558917" y="295290"/>
                                  <a:ext cx="0" cy="2045436"/>
                                </a:xfrm>
                                <a:prstGeom prst="line">
                                  <a:avLst/>
                                </a:prstGeom>
                                <a:noFill/>
                                <a:ln w="6985">
                                  <a:solidFill>
                                    <a:srgbClr val="000000"/>
                                  </a:solidFill>
                                  <a:round/>
                                  <a:headEnd/>
                                  <a:tailEnd/>
                                </a:ln>
                                <a:extLst>
                                  <a:ext uri="{909E8E84-426E-40DD-AFC4-6F175D3DCCD1}">
                                    <a14:hiddenFill xmlns:a14="http://schemas.microsoft.com/office/drawing/2010/main">
                                      <a:noFill/>
                                    </a14:hiddenFill>
                                  </a:ext>
                                </a:extLst>
                              </wps:spPr>
                              <wps:bodyPr/>
                            </wps:wsp>
                            <wps:wsp>
                              <wps:cNvPr id="1426" name="Line 1011"/>
                              <wps:cNvCnPr>
                                <a:cxnSpLocks noChangeShapeType="1"/>
                              </wps:cNvCnPr>
                              <wps:spPr bwMode="auto">
                                <a:xfrm flipV="1">
                                  <a:off x="1924021" y="295290"/>
                                  <a:ext cx="0" cy="2045436"/>
                                </a:xfrm>
                                <a:prstGeom prst="line">
                                  <a:avLst/>
                                </a:prstGeom>
                                <a:noFill/>
                                <a:ln w="6985">
                                  <a:solidFill>
                                    <a:srgbClr val="000000"/>
                                  </a:solidFill>
                                  <a:round/>
                                  <a:headEnd/>
                                  <a:tailEnd/>
                                </a:ln>
                                <a:extLst>
                                  <a:ext uri="{909E8E84-426E-40DD-AFC4-6F175D3DCCD1}">
                                    <a14:hiddenFill xmlns:a14="http://schemas.microsoft.com/office/drawing/2010/main">
                                      <a:noFill/>
                                    </a14:hiddenFill>
                                  </a:ext>
                                </a:extLst>
                              </wps:spPr>
                              <wps:bodyPr/>
                            </wps:wsp>
                            <wps:wsp>
                              <wps:cNvPr id="1427" name="Line 1012"/>
                              <wps:cNvCnPr>
                                <a:cxnSpLocks noChangeShapeType="1"/>
                              </wps:cNvCnPr>
                              <wps:spPr bwMode="auto">
                                <a:xfrm flipV="1">
                                  <a:off x="2395826" y="295290"/>
                                  <a:ext cx="0" cy="2045436"/>
                                </a:xfrm>
                                <a:prstGeom prst="line">
                                  <a:avLst/>
                                </a:prstGeom>
                                <a:noFill/>
                                <a:ln w="6985">
                                  <a:solidFill>
                                    <a:srgbClr val="000000"/>
                                  </a:solidFill>
                                  <a:round/>
                                  <a:headEnd/>
                                  <a:tailEnd/>
                                </a:ln>
                                <a:extLst>
                                  <a:ext uri="{909E8E84-426E-40DD-AFC4-6F175D3DCCD1}">
                                    <a14:hiddenFill xmlns:a14="http://schemas.microsoft.com/office/drawing/2010/main">
                                      <a:noFill/>
                                    </a14:hiddenFill>
                                  </a:ext>
                                </a:extLst>
                              </wps:spPr>
                              <wps:bodyPr/>
                            </wps:wsp>
                            <wps:wsp>
                              <wps:cNvPr id="1428" name="Line 1013"/>
                              <wps:cNvCnPr>
                                <a:cxnSpLocks noChangeShapeType="1"/>
                              </wps:cNvCnPr>
                              <wps:spPr bwMode="auto">
                                <a:xfrm flipH="1">
                                  <a:off x="6900" y="2011721"/>
                                  <a:ext cx="2739430" cy="0"/>
                                </a:xfrm>
                                <a:prstGeom prst="line">
                                  <a:avLst/>
                                </a:prstGeom>
                                <a:noFill/>
                                <a:ln w="6985">
                                  <a:solidFill>
                                    <a:srgbClr val="000000"/>
                                  </a:solidFill>
                                  <a:round/>
                                  <a:headEnd/>
                                  <a:tailEnd/>
                                </a:ln>
                                <a:extLst>
                                  <a:ext uri="{909E8E84-426E-40DD-AFC4-6F175D3DCCD1}">
                                    <a14:hiddenFill xmlns:a14="http://schemas.microsoft.com/office/drawing/2010/main">
                                      <a:noFill/>
                                    </a14:hiddenFill>
                                  </a:ext>
                                </a:extLst>
                              </wps:spPr>
                              <wps:bodyPr/>
                            </wps:wsp>
                            <wps:wsp>
                              <wps:cNvPr id="1429" name="Line 1014"/>
                              <wps:cNvCnPr>
                                <a:cxnSpLocks noChangeShapeType="1"/>
                              </wps:cNvCnPr>
                              <wps:spPr bwMode="auto">
                                <a:xfrm flipH="1">
                                  <a:off x="6900" y="1668215"/>
                                  <a:ext cx="2739430" cy="0"/>
                                </a:xfrm>
                                <a:prstGeom prst="line">
                                  <a:avLst/>
                                </a:prstGeom>
                                <a:noFill/>
                                <a:ln w="6985">
                                  <a:solidFill>
                                    <a:srgbClr val="000000"/>
                                  </a:solidFill>
                                  <a:round/>
                                  <a:headEnd/>
                                  <a:tailEnd/>
                                </a:ln>
                                <a:extLst>
                                  <a:ext uri="{909E8E84-426E-40DD-AFC4-6F175D3DCCD1}">
                                    <a14:hiddenFill xmlns:a14="http://schemas.microsoft.com/office/drawing/2010/main">
                                      <a:noFill/>
                                    </a14:hiddenFill>
                                  </a:ext>
                                </a:extLst>
                              </wps:spPr>
                              <wps:bodyPr/>
                            </wps:wsp>
                            <wps:wsp>
                              <wps:cNvPr id="1430" name="Line 1015"/>
                              <wps:cNvCnPr>
                                <a:cxnSpLocks noChangeShapeType="1"/>
                              </wps:cNvCnPr>
                              <wps:spPr bwMode="auto">
                                <a:xfrm flipH="1">
                                  <a:off x="6900" y="1324709"/>
                                  <a:ext cx="2739430" cy="0"/>
                                </a:xfrm>
                                <a:prstGeom prst="line">
                                  <a:avLst/>
                                </a:prstGeom>
                                <a:noFill/>
                                <a:ln w="6985">
                                  <a:solidFill>
                                    <a:srgbClr val="000000"/>
                                  </a:solidFill>
                                  <a:round/>
                                  <a:headEnd/>
                                  <a:tailEnd/>
                                </a:ln>
                                <a:extLst>
                                  <a:ext uri="{909E8E84-426E-40DD-AFC4-6F175D3DCCD1}">
                                    <a14:hiddenFill xmlns:a14="http://schemas.microsoft.com/office/drawing/2010/main">
                                      <a:noFill/>
                                    </a14:hiddenFill>
                                  </a:ext>
                                </a:extLst>
                              </wps:spPr>
                              <wps:bodyPr/>
                            </wps:wsp>
                            <wps:wsp>
                              <wps:cNvPr id="1431" name="Line 1016"/>
                              <wps:cNvCnPr>
                                <a:cxnSpLocks noChangeShapeType="1"/>
                              </wps:cNvCnPr>
                              <wps:spPr bwMode="auto">
                                <a:xfrm flipH="1">
                                  <a:off x="6900" y="981803"/>
                                  <a:ext cx="2739430" cy="0"/>
                                </a:xfrm>
                                <a:prstGeom prst="line">
                                  <a:avLst/>
                                </a:prstGeom>
                                <a:noFill/>
                                <a:ln w="6985">
                                  <a:solidFill>
                                    <a:srgbClr val="000000"/>
                                  </a:solidFill>
                                  <a:round/>
                                  <a:headEnd/>
                                  <a:tailEnd/>
                                </a:ln>
                                <a:extLst>
                                  <a:ext uri="{909E8E84-426E-40DD-AFC4-6F175D3DCCD1}">
                                    <a14:hiddenFill xmlns:a14="http://schemas.microsoft.com/office/drawing/2010/main">
                                      <a:noFill/>
                                    </a14:hiddenFill>
                                  </a:ext>
                                </a:extLst>
                              </wps:spPr>
                              <wps:bodyPr/>
                            </wps:wsp>
                            <wps:wsp>
                              <wps:cNvPr id="1432" name="Line 1017"/>
                              <wps:cNvCnPr>
                                <a:cxnSpLocks noChangeShapeType="1"/>
                              </wps:cNvCnPr>
                              <wps:spPr bwMode="auto">
                                <a:xfrm flipH="1">
                                  <a:off x="6900" y="638196"/>
                                  <a:ext cx="2739430" cy="0"/>
                                </a:xfrm>
                                <a:prstGeom prst="line">
                                  <a:avLst/>
                                </a:prstGeom>
                                <a:noFill/>
                                <a:ln w="6985">
                                  <a:solidFill>
                                    <a:srgbClr val="000000"/>
                                  </a:solidFill>
                                  <a:round/>
                                  <a:headEnd/>
                                  <a:tailEnd/>
                                </a:ln>
                                <a:extLst>
                                  <a:ext uri="{909E8E84-426E-40DD-AFC4-6F175D3DCCD1}">
                                    <a14:hiddenFill xmlns:a14="http://schemas.microsoft.com/office/drawing/2010/main">
                                      <a:noFill/>
                                    </a14:hiddenFill>
                                  </a:ext>
                                </a:extLst>
                              </wps:spPr>
                              <wps:bodyPr/>
                            </wps:wsp>
                            <wps:wsp>
                              <wps:cNvPr id="1433" name="Freeform 1018"/>
                              <wps:cNvSpPr>
                                <a:spLocks/>
                              </wps:cNvSpPr>
                              <wps:spPr bwMode="auto">
                                <a:xfrm>
                                  <a:off x="0" y="581095"/>
                                  <a:ext cx="2774930" cy="1902534"/>
                                </a:xfrm>
                                <a:custGeom>
                                  <a:avLst/>
                                  <a:gdLst>
                                    <a:gd name="T0" fmla="*/ 21590 w 4370"/>
                                    <a:gd name="T1" fmla="*/ 600710 h 2996"/>
                                    <a:gd name="T2" fmla="*/ 50165 w 4370"/>
                                    <a:gd name="T3" fmla="*/ 501015 h 2996"/>
                                    <a:gd name="T4" fmla="*/ 107315 w 4370"/>
                                    <a:gd name="T5" fmla="*/ 479425 h 2996"/>
                                    <a:gd name="T6" fmla="*/ 135890 w 4370"/>
                                    <a:gd name="T7" fmla="*/ 407670 h 2996"/>
                                    <a:gd name="T8" fmla="*/ 200025 w 4370"/>
                                    <a:gd name="T9" fmla="*/ 393700 h 2996"/>
                                    <a:gd name="T10" fmla="*/ 228600 w 4370"/>
                                    <a:gd name="T11" fmla="*/ 350520 h 2996"/>
                                    <a:gd name="T12" fmla="*/ 293370 w 4370"/>
                                    <a:gd name="T13" fmla="*/ 336550 h 2996"/>
                                    <a:gd name="T14" fmla="*/ 321945 w 4370"/>
                                    <a:gd name="T15" fmla="*/ 321945 h 2996"/>
                                    <a:gd name="T16" fmla="*/ 379095 w 4370"/>
                                    <a:gd name="T17" fmla="*/ 271780 h 2996"/>
                                    <a:gd name="T18" fmla="*/ 407670 w 4370"/>
                                    <a:gd name="T19" fmla="*/ 229235 h 2996"/>
                                    <a:gd name="T20" fmla="*/ 464820 w 4370"/>
                                    <a:gd name="T21" fmla="*/ 229235 h 2996"/>
                                    <a:gd name="T22" fmla="*/ 493395 w 4370"/>
                                    <a:gd name="T23" fmla="*/ 200660 h 2996"/>
                                    <a:gd name="T24" fmla="*/ 558165 w 4370"/>
                                    <a:gd name="T25" fmla="*/ 150495 h 2996"/>
                                    <a:gd name="T26" fmla="*/ 593725 w 4370"/>
                                    <a:gd name="T27" fmla="*/ 128905 h 2996"/>
                                    <a:gd name="T28" fmla="*/ 650875 w 4370"/>
                                    <a:gd name="T29" fmla="*/ 135890 h 2996"/>
                                    <a:gd name="T30" fmla="*/ 679450 w 4370"/>
                                    <a:gd name="T31" fmla="*/ 135890 h 2996"/>
                                    <a:gd name="T32" fmla="*/ 736600 w 4370"/>
                                    <a:gd name="T33" fmla="*/ 128905 h 2996"/>
                                    <a:gd name="T34" fmla="*/ 765175 w 4370"/>
                                    <a:gd name="T35" fmla="*/ 86360 h 2996"/>
                                    <a:gd name="T36" fmla="*/ 822325 w 4370"/>
                                    <a:gd name="T37" fmla="*/ 93345 h 2996"/>
                                    <a:gd name="T38" fmla="*/ 858520 w 4370"/>
                                    <a:gd name="T39" fmla="*/ 71755 h 2996"/>
                                    <a:gd name="T40" fmla="*/ 915670 w 4370"/>
                                    <a:gd name="T41" fmla="*/ 57150 h 2996"/>
                                    <a:gd name="T42" fmla="*/ 944245 w 4370"/>
                                    <a:gd name="T43" fmla="*/ 21590 h 2996"/>
                                    <a:gd name="T44" fmla="*/ 1008380 w 4370"/>
                                    <a:gd name="T45" fmla="*/ 21590 h 2996"/>
                                    <a:gd name="T46" fmla="*/ 1036955 w 4370"/>
                                    <a:gd name="T47" fmla="*/ 7620 h 2996"/>
                                    <a:gd name="T48" fmla="*/ 1101725 w 4370"/>
                                    <a:gd name="T49" fmla="*/ 28575 h 2996"/>
                                    <a:gd name="T50" fmla="*/ 1130300 w 4370"/>
                                    <a:gd name="T51" fmla="*/ 36195 h 2996"/>
                                    <a:gd name="T52" fmla="*/ 1187450 w 4370"/>
                                    <a:gd name="T53" fmla="*/ 43180 h 2996"/>
                                    <a:gd name="T54" fmla="*/ 1216025 w 4370"/>
                                    <a:gd name="T55" fmla="*/ 43180 h 2996"/>
                                    <a:gd name="T56" fmla="*/ 1273175 w 4370"/>
                                    <a:gd name="T57" fmla="*/ 28575 h 2996"/>
                                    <a:gd name="T58" fmla="*/ 1301750 w 4370"/>
                                    <a:gd name="T59" fmla="*/ 14605 h 2996"/>
                                    <a:gd name="T60" fmla="*/ 1365885 w 4370"/>
                                    <a:gd name="T61" fmla="*/ 28575 h 2996"/>
                                    <a:gd name="T62" fmla="*/ 1394460 w 4370"/>
                                    <a:gd name="T63" fmla="*/ 43180 h 2996"/>
                                    <a:gd name="T64" fmla="*/ 1459230 w 4370"/>
                                    <a:gd name="T65" fmla="*/ 50165 h 2996"/>
                                    <a:gd name="T66" fmla="*/ 1487805 w 4370"/>
                                    <a:gd name="T67" fmla="*/ 71755 h 2996"/>
                                    <a:gd name="T68" fmla="*/ 1544955 w 4370"/>
                                    <a:gd name="T69" fmla="*/ 71755 h 2996"/>
                                    <a:gd name="T70" fmla="*/ 1573530 w 4370"/>
                                    <a:gd name="T71" fmla="*/ 100330 h 2996"/>
                                    <a:gd name="T72" fmla="*/ 1630680 w 4370"/>
                                    <a:gd name="T73" fmla="*/ 128905 h 2996"/>
                                    <a:gd name="T74" fmla="*/ 1659255 w 4370"/>
                                    <a:gd name="T75" fmla="*/ 200660 h 2996"/>
                                    <a:gd name="T76" fmla="*/ 1724025 w 4370"/>
                                    <a:gd name="T77" fmla="*/ 243205 h 2996"/>
                                    <a:gd name="T78" fmla="*/ 1752600 w 4370"/>
                                    <a:gd name="T79" fmla="*/ 307975 h 2996"/>
                                    <a:gd name="T80" fmla="*/ 1816735 w 4370"/>
                                    <a:gd name="T81" fmla="*/ 372110 h 2996"/>
                                    <a:gd name="T82" fmla="*/ 1852295 w 4370"/>
                                    <a:gd name="T83" fmla="*/ 521970 h 2996"/>
                                    <a:gd name="T84" fmla="*/ 1909445 w 4370"/>
                                    <a:gd name="T85" fmla="*/ 608330 h 2996"/>
                                    <a:gd name="T86" fmla="*/ 1938020 w 4370"/>
                                    <a:gd name="T87" fmla="*/ 665480 h 2996"/>
                                    <a:gd name="T88" fmla="*/ 1995805 w 4370"/>
                                    <a:gd name="T89" fmla="*/ 657860 h 2996"/>
                                    <a:gd name="T90" fmla="*/ 2024380 w 4370"/>
                                    <a:gd name="T91" fmla="*/ 550545 h 2996"/>
                                    <a:gd name="T92" fmla="*/ 2081530 w 4370"/>
                                    <a:gd name="T93" fmla="*/ 493395 h 2996"/>
                                    <a:gd name="T94" fmla="*/ 2110105 w 4370"/>
                                    <a:gd name="T95" fmla="*/ 657860 h 2996"/>
                                    <a:gd name="T96" fmla="*/ 2174240 w 4370"/>
                                    <a:gd name="T97" fmla="*/ 679450 h 2996"/>
                                    <a:gd name="T98" fmla="*/ 2202815 w 4370"/>
                                    <a:gd name="T99" fmla="*/ 686435 h 2996"/>
                                    <a:gd name="T100" fmla="*/ 2267585 w 4370"/>
                                    <a:gd name="T101" fmla="*/ 558165 h 2996"/>
                                    <a:gd name="T102" fmla="*/ 2296160 w 4370"/>
                                    <a:gd name="T103" fmla="*/ 743585 h 2996"/>
                                    <a:gd name="T104" fmla="*/ 2353310 w 4370"/>
                                    <a:gd name="T105" fmla="*/ 872490 h 2996"/>
                                    <a:gd name="T106" fmla="*/ 2381885 w 4370"/>
                                    <a:gd name="T107" fmla="*/ 786765 h 2996"/>
                                    <a:gd name="T108" fmla="*/ 2439035 w 4370"/>
                                    <a:gd name="T109" fmla="*/ 743585 h 2996"/>
                                    <a:gd name="T110" fmla="*/ 2474595 w 4370"/>
                                    <a:gd name="T111" fmla="*/ 686435 h 2996"/>
                                    <a:gd name="T112" fmla="*/ 2531745 w 4370"/>
                                    <a:gd name="T113" fmla="*/ 729615 h 2996"/>
                                    <a:gd name="T114" fmla="*/ 2560320 w 4370"/>
                                    <a:gd name="T115" fmla="*/ 1508760 h 2996"/>
                                    <a:gd name="T116" fmla="*/ 2625090 w 4370"/>
                                    <a:gd name="T117" fmla="*/ 1902460 h 2996"/>
                                    <a:gd name="T118" fmla="*/ 2653665 w 4370"/>
                                    <a:gd name="T119" fmla="*/ 1902460 h 2996"/>
                                    <a:gd name="T120" fmla="*/ 2717800 w 4370"/>
                                    <a:gd name="T121" fmla="*/ 1902460 h 2996"/>
                                    <a:gd name="T122" fmla="*/ 2746375 w 4370"/>
                                    <a:gd name="T123" fmla="*/ 1902460 h 299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 name="T180" fmla="*/ 0 60000 65536"/>
                                    <a:gd name="T181" fmla="*/ 0 60000 65536"/>
                                    <a:gd name="T182" fmla="*/ 0 60000 65536"/>
                                    <a:gd name="T183" fmla="*/ 0 60000 65536"/>
                                    <a:gd name="T184" fmla="*/ 0 60000 65536"/>
                                    <a:gd name="T185" fmla="*/ 0 60000 65536"/>
                                  </a:gdLst>
                                  <a:ahLst/>
                                  <a:cxnLst>
                                    <a:cxn ang="T124">
                                      <a:pos x="T0" y="T1"/>
                                    </a:cxn>
                                    <a:cxn ang="T125">
                                      <a:pos x="T2" y="T3"/>
                                    </a:cxn>
                                    <a:cxn ang="T126">
                                      <a:pos x="T4" y="T5"/>
                                    </a:cxn>
                                    <a:cxn ang="T127">
                                      <a:pos x="T6" y="T7"/>
                                    </a:cxn>
                                    <a:cxn ang="T128">
                                      <a:pos x="T8" y="T9"/>
                                    </a:cxn>
                                    <a:cxn ang="T129">
                                      <a:pos x="T10" y="T11"/>
                                    </a:cxn>
                                    <a:cxn ang="T130">
                                      <a:pos x="T12" y="T13"/>
                                    </a:cxn>
                                    <a:cxn ang="T131">
                                      <a:pos x="T14" y="T15"/>
                                    </a:cxn>
                                    <a:cxn ang="T132">
                                      <a:pos x="T16" y="T17"/>
                                    </a:cxn>
                                    <a:cxn ang="T133">
                                      <a:pos x="T18" y="T19"/>
                                    </a:cxn>
                                    <a:cxn ang="T134">
                                      <a:pos x="T20" y="T21"/>
                                    </a:cxn>
                                    <a:cxn ang="T135">
                                      <a:pos x="T22" y="T23"/>
                                    </a:cxn>
                                    <a:cxn ang="T136">
                                      <a:pos x="T24" y="T25"/>
                                    </a:cxn>
                                    <a:cxn ang="T137">
                                      <a:pos x="T26" y="T27"/>
                                    </a:cxn>
                                    <a:cxn ang="T138">
                                      <a:pos x="T28" y="T29"/>
                                    </a:cxn>
                                    <a:cxn ang="T139">
                                      <a:pos x="T30" y="T31"/>
                                    </a:cxn>
                                    <a:cxn ang="T140">
                                      <a:pos x="T32" y="T33"/>
                                    </a:cxn>
                                    <a:cxn ang="T141">
                                      <a:pos x="T34" y="T35"/>
                                    </a:cxn>
                                    <a:cxn ang="T142">
                                      <a:pos x="T36" y="T37"/>
                                    </a:cxn>
                                    <a:cxn ang="T143">
                                      <a:pos x="T38" y="T39"/>
                                    </a:cxn>
                                    <a:cxn ang="T144">
                                      <a:pos x="T40" y="T41"/>
                                    </a:cxn>
                                    <a:cxn ang="T145">
                                      <a:pos x="T42" y="T43"/>
                                    </a:cxn>
                                    <a:cxn ang="T146">
                                      <a:pos x="T44" y="T45"/>
                                    </a:cxn>
                                    <a:cxn ang="T147">
                                      <a:pos x="T46" y="T47"/>
                                    </a:cxn>
                                    <a:cxn ang="T148">
                                      <a:pos x="T48" y="T49"/>
                                    </a:cxn>
                                    <a:cxn ang="T149">
                                      <a:pos x="T50" y="T51"/>
                                    </a:cxn>
                                    <a:cxn ang="T150">
                                      <a:pos x="T52" y="T53"/>
                                    </a:cxn>
                                    <a:cxn ang="T151">
                                      <a:pos x="T54" y="T55"/>
                                    </a:cxn>
                                    <a:cxn ang="T152">
                                      <a:pos x="T56" y="T57"/>
                                    </a:cxn>
                                    <a:cxn ang="T153">
                                      <a:pos x="T58" y="T59"/>
                                    </a:cxn>
                                    <a:cxn ang="T154">
                                      <a:pos x="T60" y="T61"/>
                                    </a:cxn>
                                    <a:cxn ang="T155">
                                      <a:pos x="T62" y="T63"/>
                                    </a:cxn>
                                    <a:cxn ang="T156">
                                      <a:pos x="T64" y="T65"/>
                                    </a:cxn>
                                    <a:cxn ang="T157">
                                      <a:pos x="T66" y="T67"/>
                                    </a:cxn>
                                    <a:cxn ang="T158">
                                      <a:pos x="T68" y="T69"/>
                                    </a:cxn>
                                    <a:cxn ang="T159">
                                      <a:pos x="T70" y="T71"/>
                                    </a:cxn>
                                    <a:cxn ang="T160">
                                      <a:pos x="T72" y="T73"/>
                                    </a:cxn>
                                    <a:cxn ang="T161">
                                      <a:pos x="T74" y="T75"/>
                                    </a:cxn>
                                    <a:cxn ang="T162">
                                      <a:pos x="T76" y="T77"/>
                                    </a:cxn>
                                    <a:cxn ang="T163">
                                      <a:pos x="T78" y="T79"/>
                                    </a:cxn>
                                    <a:cxn ang="T164">
                                      <a:pos x="T80" y="T81"/>
                                    </a:cxn>
                                    <a:cxn ang="T165">
                                      <a:pos x="T82" y="T83"/>
                                    </a:cxn>
                                    <a:cxn ang="T166">
                                      <a:pos x="T84" y="T85"/>
                                    </a:cxn>
                                    <a:cxn ang="T167">
                                      <a:pos x="T86" y="T87"/>
                                    </a:cxn>
                                    <a:cxn ang="T168">
                                      <a:pos x="T88" y="T89"/>
                                    </a:cxn>
                                    <a:cxn ang="T169">
                                      <a:pos x="T90" y="T91"/>
                                    </a:cxn>
                                    <a:cxn ang="T170">
                                      <a:pos x="T92" y="T93"/>
                                    </a:cxn>
                                    <a:cxn ang="T171">
                                      <a:pos x="T94" y="T95"/>
                                    </a:cxn>
                                    <a:cxn ang="T172">
                                      <a:pos x="T96" y="T97"/>
                                    </a:cxn>
                                    <a:cxn ang="T173">
                                      <a:pos x="T98" y="T99"/>
                                    </a:cxn>
                                    <a:cxn ang="T174">
                                      <a:pos x="T100" y="T101"/>
                                    </a:cxn>
                                    <a:cxn ang="T175">
                                      <a:pos x="T102" y="T103"/>
                                    </a:cxn>
                                    <a:cxn ang="T176">
                                      <a:pos x="T104" y="T105"/>
                                    </a:cxn>
                                    <a:cxn ang="T177">
                                      <a:pos x="T106" y="T107"/>
                                    </a:cxn>
                                    <a:cxn ang="T178">
                                      <a:pos x="T108" y="T109"/>
                                    </a:cxn>
                                    <a:cxn ang="T179">
                                      <a:pos x="T110" y="T111"/>
                                    </a:cxn>
                                    <a:cxn ang="T180">
                                      <a:pos x="T112" y="T113"/>
                                    </a:cxn>
                                    <a:cxn ang="T181">
                                      <a:pos x="T114" y="T115"/>
                                    </a:cxn>
                                    <a:cxn ang="T182">
                                      <a:pos x="T116" y="T117"/>
                                    </a:cxn>
                                    <a:cxn ang="T183">
                                      <a:pos x="T118" y="T119"/>
                                    </a:cxn>
                                    <a:cxn ang="T184">
                                      <a:pos x="T120" y="T121"/>
                                    </a:cxn>
                                    <a:cxn ang="T185">
                                      <a:pos x="T122" y="T123"/>
                                    </a:cxn>
                                  </a:cxnLst>
                                  <a:rect l="0" t="0" r="r" b="b"/>
                                  <a:pathLst>
                                    <a:path w="4370" h="2996">
                                      <a:moveTo>
                                        <a:pt x="0" y="991"/>
                                      </a:moveTo>
                                      <a:lnTo>
                                        <a:pt x="0" y="946"/>
                                      </a:lnTo>
                                      <a:lnTo>
                                        <a:pt x="34" y="946"/>
                                      </a:lnTo>
                                      <a:lnTo>
                                        <a:pt x="34" y="856"/>
                                      </a:lnTo>
                                      <a:lnTo>
                                        <a:pt x="79" y="856"/>
                                      </a:lnTo>
                                      <a:lnTo>
                                        <a:pt x="79" y="789"/>
                                      </a:lnTo>
                                      <a:lnTo>
                                        <a:pt x="124" y="789"/>
                                      </a:lnTo>
                                      <a:lnTo>
                                        <a:pt x="124" y="755"/>
                                      </a:lnTo>
                                      <a:lnTo>
                                        <a:pt x="169" y="755"/>
                                      </a:lnTo>
                                      <a:lnTo>
                                        <a:pt x="169" y="710"/>
                                      </a:lnTo>
                                      <a:lnTo>
                                        <a:pt x="214" y="710"/>
                                      </a:lnTo>
                                      <a:lnTo>
                                        <a:pt x="214" y="642"/>
                                      </a:lnTo>
                                      <a:lnTo>
                                        <a:pt x="270" y="642"/>
                                      </a:lnTo>
                                      <a:lnTo>
                                        <a:pt x="270" y="620"/>
                                      </a:lnTo>
                                      <a:lnTo>
                                        <a:pt x="315" y="620"/>
                                      </a:lnTo>
                                      <a:lnTo>
                                        <a:pt x="315" y="586"/>
                                      </a:lnTo>
                                      <a:lnTo>
                                        <a:pt x="360" y="586"/>
                                      </a:lnTo>
                                      <a:lnTo>
                                        <a:pt x="360" y="552"/>
                                      </a:lnTo>
                                      <a:lnTo>
                                        <a:pt x="417" y="552"/>
                                      </a:lnTo>
                                      <a:lnTo>
                                        <a:pt x="417" y="530"/>
                                      </a:lnTo>
                                      <a:lnTo>
                                        <a:pt x="462" y="530"/>
                                      </a:lnTo>
                                      <a:lnTo>
                                        <a:pt x="462" y="507"/>
                                      </a:lnTo>
                                      <a:lnTo>
                                        <a:pt x="507" y="507"/>
                                      </a:lnTo>
                                      <a:lnTo>
                                        <a:pt x="552" y="507"/>
                                      </a:lnTo>
                                      <a:lnTo>
                                        <a:pt x="552" y="428"/>
                                      </a:lnTo>
                                      <a:lnTo>
                                        <a:pt x="597" y="428"/>
                                      </a:lnTo>
                                      <a:lnTo>
                                        <a:pt x="597" y="349"/>
                                      </a:lnTo>
                                      <a:lnTo>
                                        <a:pt x="642" y="349"/>
                                      </a:lnTo>
                                      <a:lnTo>
                                        <a:pt x="642" y="361"/>
                                      </a:lnTo>
                                      <a:lnTo>
                                        <a:pt x="687" y="361"/>
                                      </a:lnTo>
                                      <a:lnTo>
                                        <a:pt x="732" y="361"/>
                                      </a:lnTo>
                                      <a:lnTo>
                                        <a:pt x="732" y="349"/>
                                      </a:lnTo>
                                      <a:lnTo>
                                        <a:pt x="777" y="349"/>
                                      </a:lnTo>
                                      <a:lnTo>
                                        <a:pt x="777" y="316"/>
                                      </a:lnTo>
                                      <a:lnTo>
                                        <a:pt x="822" y="316"/>
                                      </a:lnTo>
                                      <a:lnTo>
                                        <a:pt x="822" y="237"/>
                                      </a:lnTo>
                                      <a:lnTo>
                                        <a:pt x="879" y="237"/>
                                      </a:lnTo>
                                      <a:lnTo>
                                        <a:pt x="879" y="203"/>
                                      </a:lnTo>
                                      <a:lnTo>
                                        <a:pt x="935" y="203"/>
                                      </a:lnTo>
                                      <a:lnTo>
                                        <a:pt x="980" y="203"/>
                                      </a:lnTo>
                                      <a:lnTo>
                                        <a:pt x="980" y="214"/>
                                      </a:lnTo>
                                      <a:lnTo>
                                        <a:pt x="1025" y="214"/>
                                      </a:lnTo>
                                      <a:lnTo>
                                        <a:pt x="1070" y="214"/>
                                      </a:lnTo>
                                      <a:lnTo>
                                        <a:pt x="1115" y="214"/>
                                      </a:lnTo>
                                      <a:lnTo>
                                        <a:pt x="1115" y="203"/>
                                      </a:lnTo>
                                      <a:lnTo>
                                        <a:pt x="1160" y="203"/>
                                      </a:lnTo>
                                      <a:lnTo>
                                        <a:pt x="1160" y="147"/>
                                      </a:lnTo>
                                      <a:lnTo>
                                        <a:pt x="1205" y="147"/>
                                      </a:lnTo>
                                      <a:lnTo>
                                        <a:pt x="1205" y="136"/>
                                      </a:lnTo>
                                      <a:lnTo>
                                        <a:pt x="1250" y="136"/>
                                      </a:lnTo>
                                      <a:lnTo>
                                        <a:pt x="1250" y="147"/>
                                      </a:lnTo>
                                      <a:lnTo>
                                        <a:pt x="1295" y="147"/>
                                      </a:lnTo>
                                      <a:lnTo>
                                        <a:pt x="1295" y="124"/>
                                      </a:lnTo>
                                      <a:lnTo>
                                        <a:pt x="1352" y="124"/>
                                      </a:lnTo>
                                      <a:lnTo>
                                        <a:pt x="1352" y="113"/>
                                      </a:lnTo>
                                      <a:lnTo>
                                        <a:pt x="1397" y="113"/>
                                      </a:lnTo>
                                      <a:lnTo>
                                        <a:pt x="1397" y="90"/>
                                      </a:lnTo>
                                      <a:lnTo>
                                        <a:pt x="1442" y="90"/>
                                      </a:lnTo>
                                      <a:lnTo>
                                        <a:pt x="1442" y="57"/>
                                      </a:lnTo>
                                      <a:lnTo>
                                        <a:pt x="1487" y="57"/>
                                      </a:lnTo>
                                      <a:lnTo>
                                        <a:pt x="1487" y="34"/>
                                      </a:lnTo>
                                      <a:lnTo>
                                        <a:pt x="1532" y="34"/>
                                      </a:lnTo>
                                      <a:lnTo>
                                        <a:pt x="1588" y="34"/>
                                      </a:lnTo>
                                      <a:lnTo>
                                        <a:pt x="1588" y="0"/>
                                      </a:lnTo>
                                      <a:lnTo>
                                        <a:pt x="1633" y="0"/>
                                      </a:lnTo>
                                      <a:lnTo>
                                        <a:pt x="1633" y="12"/>
                                      </a:lnTo>
                                      <a:lnTo>
                                        <a:pt x="1678" y="12"/>
                                      </a:lnTo>
                                      <a:lnTo>
                                        <a:pt x="1678" y="45"/>
                                      </a:lnTo>
                                      <a:lnTo>
                                        <a:pt x="1735" y="45"/>
                                      </a:lnTo>
                                      <a:lnTo>
                                        <a:pt x="1780" y="45"/>
                                      </a:lnTo>
                                      <a:lnTo>
                                        <a:pt x="1780" y="57"/>
                                      </a:lnTo>
                                      <a:lnTo>
                                        <a:pt x="1825" y="57"/>
                                      </a:lnTo>
                                      <a:lnTo>
                                        <a:pt x="1825" y="68"/>
                                      </a:lnTo>
                                      <a:lnTo>
                                        <a:pt x="1870" y="68"/>
                                      </a:lnTo>
                                      <a:lnTo>
                                        <a:pt x="1870" y="45"/>
                                      </a:lnTo>
                                      <a:lnTo>
                                        <a:pt x="1915" y="45"/>
                                      </a:lnTo>
                                      <a:lnTo>
                                        <a:pt x="1915" y="68"/>
                                      </a:lnTo>
                                      <a:lnTo>
                                        <a:pt x="1960" y="68"/>
                                      </a:lnTo>
                                      <a:lnTo>
                                        <a:pt x="1960" y="45"/>
                                      </a:lnTo>
                                      <a:lnTo>
                                        <a:pt x="2005" y="45"/>
                                      </a:lnTo>
                                      <a:lnTo>
                                        <a:pt x="2005" y="57"/>
                                      </a:lnTo>
                                      <a:lnTo>
                                        <a:pt x="2050" y="57"/>
                                      </a:lnTo>
                                      <a:lnTo>
                                        <a:pt x="2050" y="23"/>
                                      </a:lnTo>
                                      <a:lnTo>
                                        <a:pt x="2106" y="23"/>
                                      </a:lnTo>
                                      <a:lnTo>
                                        <a:pt x="2106" y="45"/>
                                      </a:lnTo>
                                      <a:lnTo>
                                        <a:pt x="2151" y="45"/>
                                      </a:lnTo>
                                      <a:lnTo>
                                        <a:pt x="2196" y="45"/>
                                      </a:lnTo>
                                      <a:lnTo>
                                        <a:pt x="2196" y="68"/>
                                      </a:lnTo>
                                      <a:lnTo>
                                        <a:pt x="2253" y="68"/>
                                      </a:lnTo>
                                      <a:lnTo>
                                        <a:pt x="2253" y="79"/>
                                      </a:lnTo>
                                      <a:lnTo>
                                        <a:pt x="2298" y="79"/>
                                      </a:lnTo>
                                      <a:lnTo>
                                        <a:pt x="2343" y="79"/>
                                      </a:lnTo>
                                      <a:lnTo>
                                        <a:pt x="2343" y="113"/>
                                      </a:lnTo>
                                      <a:lnTo>
                                        <a:pt x="2388" y="113"/>
                                      </a:lnTo>
                                      <a:lnTo>
                                        <a:pt x="2433" y="113"/>
                                      </a:lnTo>
                                      <a:lnTo>
                                        <a:pt x="2433" y="136"/>
                                      </a:lnTo>
                                      <a:lnTo>
                                        <a:pt x="2478" y="136"/>
                                      </a:lnTo>
                                      <a:lnTo>
                                        <a:pt x="2478" y="158"/>
                                      </a:lnTo>
                                      <a:lnTo>
                                        <a:pt x="2523" y="158"/>
                                      </a:lnTo>
                                      <a:lnTo>
                                        <a:pt x="2523" y="203"/>
                                      </a:lnTo>
                                      <a:lnTo>
                                        <a:pt x="2568" y="203"/>
                                      </a:lnTo>
                                      <a:lnTo>
                                        <a:pt x="2568" y="237"/>
                                      </a:lnTo>
                                      <a:lnTo>
                                        <a:pt x="2613" y="237"/>
                                      </a:lnTo>
                                      <a:lnTo>
                                        <a:pt x="2613" y="316"/>
                                      </a:lnTo>
                                      <a:lnTo>
                                        <a:pt x="2658" y="316"/>
                                      </a:lnTo>
                                      <a:lnTo>
                                        <a:pt x="2658" y="383"/>
                                      </a:lnTo>
                                      <a:lnTo>
                                        <a:pt x="2715" y="383"/>
                                      </a:lnTo>
                                      <a:lnTo>
                                        <a:pt x="2715" y="417"/>
                                      </a:lnTo>
                                      <a:lnTo>
                                        <a:pt x="2760" y="417"/>
                                      </a:lnTo>
                                      <a:lnTo>
                                        <a:pt x="2760" y="485"/>
                                      </a:lnTo>
                                      <a:lnTo>
                                        <a:pt x="2816" y="485"/>
                                      </a:lnTo>
                                      <a:lnTo>
                                        <a:pt x="2816" y="586"/>
                                      </a:lnTo>
                                      <a:lnTo>
                                        <a:pt x="2861" y="586"/>
                                      </a:lnTo>
                                      <a:lnTo>
                                        <a:pt x="2861" y="710"/>
                                      </a:lnTo>
                                      <a:lnTo>
                                        <a:pt x="2917" y="710"/>
                                      </a:lnTo>
                                      <a:lnTo>
                                        <a:pt x="2917" y="822"/>
                                      </a:lnTo>
                                      <a:lnTo>
                                        <a:pt x="2962" y="822"/>
                                      </a:lnTo>
                                      <a:lnTo>
                                        <a:pt x="2962" y="958"/>
                                      </a:lnTo>
                                      <a:lnTo>
                                        <a:pt x="3007" y="958"/>
                                      </a:lnTo>
                                      <a:lnTo>
                                        <a:pt x="3007" y="1025"/>
                                      </a:lnTo>
                                      <a:lnTo>
                                        <a:pt x="3052" y="1025"/>
                                      </a:lnTo>
                                      <a:lnTo>
                                        <a:pt x="3052" y="1048"/>
                                      </a:lnTo>
                                      <a:lnTo>
                                        <a:pt x="3097" y="1048"/>
                                      </a:lnTo>
                                      <a:lnTo>
                                        <a:pt x="3097" y="1036"/>
                                      </a:lnTo>
                                      <a:lnTo>
                                        <a:pt x="3143" y="1036"/>
                                      </a:lnTo>
                                      <a:lnTo>
                                        <a:pt x="3143" y="980"/>
                                      </a:lnTo>
                                      <a:lnTo>
                                        <a:pt x="3188" y="980"/>
                                      </a:lnTo>
                                      <a:lnTo>
                                        <a:pt x="3188" y="867"/>
                                      </a:lnTo>
                                      <a:lnTo>
                                        <a:pt x="3233" y="867"/>
                                      </a:lnTo>
                                      <a:lnTo>
                                        <a:pt x="3233" y="777"/>
                                      </a:lnTo>
                                      <a:lnTo>
                                        <a:pt x="3278" y="777"/>
                                      </a:lnTo>
                                      <a:lnTo>
                                        <a:pt x="3278" y="879"/>
                                      </a:lnTo>
                                      <a:lnTo>
                                        <a:pt x="3323" y="879"/>
                                      </a:lnTo>
                                      <a:lnTo>
                                        <a:pt x="3323" y="1036"/>
                                      </a:lnTo>
                                      <a:lnTo>
                                        <a:pt x="3368" y="1036"/>
                                      </a:lnTo>
                                      <a:lnTo>
                                        <a:pt x="3368" y="1070"/>
                                      </a:lnTo>
                                      <a:lnTo>
                                        <a:pt x="3424" y="1070"/>
                                      </a:lnTo>
                                      <a:lnTo>
                                        <a:pt x="3424" y="1048"/>
                                      </a:lnTo>
                                      <a:lnTo>
                                        <a:pt x="3469" y="1048"/>
                                      </a:lnTo>
                                      <a:lnTo>
                                        <a:pt x="3469" y="1081"/>
                                      </a:lnTo>
                                      <a:lnTo>
                                        <a:pt x="3514" y="1081"/>
                                      </a:lnTo>
                                      <a:lnTo>
                                        <a:pt x="3514" y="879"/>
                                      </a:lnTo>
                                      <a:lnTo>
                                        <a:pt x="3571" y="879"/>
                                      </a:lnTo>
                                      <a:lnTo>
                                        <a:pt x="3571" y="991"/>
                                      </a:lnTo>
                                      <a:lnTo>
                                        <a:pt x="3616" y="991"/>
                                      </a:lnTo>
                                      <a:lnTo>
                                        <a:pt x="3616" y="1171"/>
                                      </a:lnTo>
                                      <a:lnTo>
                                        <a:pt x="3661" y="1171"/>
                                      </a:lnTo>
                                      <a:lnTo>
                                        <a:pt x="3661" y="1374"/>
                                      </a:lnTo>
                                      <a:lnTo>
                                        <a:pt x="3706" y="1374"/>
                                      </a:lnTo>
                                      <a:lnTo>
                                        <a:pt x="3706" y="1385"/>
                                      </a:lnTo>
                                      <a:lnTo>
                                        <a:pt x="3751" y="1385"/>
                                      </a:lnTo>
                                      <a:lnTo>
                                        <a:pt x="3751" y="1239"/>
                                      </a:lnTo>
                                      <a:lnTo>
                                        <a:pt x="3796" y="1239"/>
                                      </a:lnTo>
                                      <a:lnTo>
                                        <a:pt x="3796" y="1171"/>
                                      </a:lnTo>
                                      <a:lnTo>
                                        <a:pt x="3841" y="1171"/>
                                      </a:lnTo>
                                      <a:lnTo>
                                        <a:pt x="3841" y="1059"/>
                                      </a:lnTo>
                                      <a:lnTo>
                                        <a:pt x="3897" y="1059"/>
                                      </a:lnTo>
                                      <a:lnTo>
                                        <a:pt x="3897" y="1081"/>
                                      </a:lnTo>
                                      <a:lnTo>
                                        <a:pt x="3942" y="1081"/>
                                      </a:lnTo>
                                      <a:lnTo>
                                        <a:pt x="3942" y="1149"/>
                                      </a:lnTo>
                                      <a:lnTo>
                                        <a:pt x="3987" y="1149"/>
                                      </a:lnTo>
                                      <a:lnTo>
                                        <a:pt x="3987" y="1430"/>
                                      </a:lnTo>
                                      <a:lnTo>
                                        <a:pt x="4032" y="1430"/>
                                      </a:lnTo>
                                      <a:lnTo>
                                        <a:pt x="4032" y="2376"/>
                                      </a:lnTo>
                                      <a:lnTo>
                                        <a:pt x="4089" y="2376"/>
                                      </a:lnTo>
                                      <a:lnTo>
                                        <a:pt x="4089" y="2996"/>
                                      </a:lnTo>
                                      <a:lnTo>
                                        <a:pt x="4134" y="2996"/>
                                      </a:lnTo>
                                      <a:lnTo>
                                        <a:pt x="4179" y="2996"/>
                                      </a:lnTo>
                                      <a:lnTo>
                                        <a:pt x="4235" y="2996"/>
                                      </a:lnTo>
                                      <a:lnTo>
                                        <a:pt x="4280" y="2996"/>
                                      </a:lnTo>
                                      <a:lnTo>
                                        <a:pt x="4325" y="2996"/>
                                      </a:lnTo>
                                      <a:lnTo>
                                        <a:pt x="4370" y="2996"/>
                                      </a:lnTo>
                                    </a:path>
                                  </a:pathLst>
                                </a:custGeom>
                                <a:noFill/>
                                <a:ln w="6985">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34" name="Freeform 1019"/>
                              <wps:cNvSpPr>
                                <a:spLocks/>
                              </wps:cNvSpPr>
                              <wps:spPr bwMode="auto">
                                <a:xfrm>
                                  <a:off x="0" y="531595"/>
                                  <a:ext cx="2774930" cy="1952035"/>
                                </a:xfrm>
                                <a:custGeom>
                                  <a:avLst/>
                                  <a:gdLst>
                                    <a:gd name="T0" fmla="*/ 21590 w 4370"/>
                                    <a:gd name="T1" fmla="*/ 693420 h 3074"/>
                                    <a:gd name="T2" fmla="*/ 50165 w 4370"/>
                                    <a:gd name="T3" fmla="*/ 579120 h 3074"/>
                                    <a:gd name="T4" fmla="*/ 107315 w 4370"/>
                                    <a:gd name="T5" fmla="*/ 557530 h 3074"/>
                                    <a:gd name="T6" fmla="*/ 135890 w 4370"/>
                                    <a:gd name="T7" fmla="*/ 478790 h 3074"/>
                                    <a:gd name="T8" fmla="*/ 200025 w 4370"/>
                                    <a:gd name="T9" fmla="*/ 457200 h 3074"/>
                                    <a:gd name="T10" fmla="*/ 228600 w 4370"/>
                                    <a:gd name="T11" fmla="*/ 421640 h 3074"/>
                                    <a:gd name="T12" fmla="*/ 293370 w 4370"/>
                                    <a:gd name="T13" fmla="*/ 400050 h 3074"/>
                                    <a:gd name="T14" fmla="*/ 321945 w 4370"/>
                                    <a:gd name="T15" fmla="*/ 400050 h 3074"/>
                                    <a:gd name="T16" fmla="*/ 379095 w 4370"/>
                                    <a:gd name="T17" fmla="*/ 349885 h 3074"/>
                                    <a:gd name="T18" fmla="*/ 407670 w 4370"/>
                                    <a:gd name="T19" fmla="*/ 300355 h 3074"/>
                                    <a:gd name="T20" fmla="*/ 464820 w 4370"/>
                                    <a:gd name="T21" fmla="*/ 300355 h 3074"/>
                                    <a:gd name="T22" fmla="*/ 493395 w 4370"/>
                                    <a:gd name="T23" fmla="*/ 264160 h 3074"/>
                                    <a:gd name="T24" fmla="*/ 558165 w 4370"/>
                                    <a:gd name="T25" fmla="*/ 221615 h 3074"/>
                                    <a:gd name="T26" fmla="*/ 593725 w 4370"/>
                                    <a:gd name="T27" fmla="*/ 185420 h 3074"/>
                                    <a:gd name="T28" fmla="*/ 650875 w 4370"/>
                                    <a:gd name="T29" fmla="*/ 185420 h 3074"/>
                                    <a:gd name="T30" fmla="*/ 679450 w 4370"/>
                                    <a:gd name="T31" fmla="*/ 171450 h 3074"/>
                                    <a:gd name="T32" fmla="*/ 736600 w 4370"/>
                                    <a:gd name="T33" fmla="*/ 164465 h 3074"/>
                                    <a:gd name="T34" fmla="*/ 765175 w 4370"/>
                                    <a:gd name="T35" fmla="*/ 114300 h 3074"/>
                                    <a:gd name="T36" fmla="*/ 822325 w 4370"/>
                                    <a:gd name="T37" fmla="*/ 114300 h 3074"/>
                                    <a:gd name="T38" fmla="*/ 858520 w 4370"/>
                                    <a:gd name="T39" fmla="*/ 92710 h 3074"/>
                                    <a:gd name="T40" fmla="*/ 915670 w 4370"/>
                                    <a:gd name="T41" fmla="*/ 78105 h 3074"/>
                                    <a:gd name="T42" fmla="*/ 944245 w 4370"/>
                                    <a:gd name="T43" fmla="*/ 28575 h 3074"/>
                                    <a:gd name="T44" fmla="*/ 1008380 w 4370"/>
                                    <a:gd name="T45" fmla="*/ 13970 h 3074"/>
                                    <a:gd name="T46" fmla="*/ 1036955 w 4370"/>
                                    <a:gd name="T47" fmla="*/ 0 h 3074"/>
                                    <a:gd name="T48" fmla="*/ 1101725 w 4370"/>
                                    <a:gd name="T49" fmla="*/ 13970 h 3074"/>
                                    <a:gd name="T50" fmla="*/ 1130300 w 4370"/>
                                    <a:gd name="T51" fmla="*/ 13970 h 3074"/>
                                    <a:gd name="T52" fmla="*/ 1187450 w 4370"/>
                                    <a:gd name="T53" fmla="*/ 20955 h 3074"/>
                                    <a:gd name="T54" fmla="*/ 1216025 w 4370"/>
                                    <a:gd name="T55" fmla="*/ 28575 h 3074"/>
                                    <a:gd name="T56" fmla="*/ 1273175 w 4370"/>
                                    <a:gd name="T57" fmla="*/ 13970 h 3074"/>
                                    <a:gd name="T58" fmla="*/ 1301750 w 4370"/>
                                    <a:gd name="T59" fmla="*/ 13970 h 3074"/>
                                    <a:gd name="T60" fmla="*/ 1365885 w 4370"/>
                                    <a:gd name="T61" fmla="*/ 35560 h 3074"/>
                                    <a:gd name="T62" fmla="*/ 1394460 w 4370"/>
                                    <a:gd name="T63" fmla="*/ 71120 h 3074"/>
                                    <a:gd name="T64" fmla="*/ 1459230 w 4370"/>
                                    <a:gd name="T65" fmla="*/ 71120 h 3074"/>
                                    <a:gd name="T66" fmla="*/ 1487805 w 4370"/>
                                    <a:gd name="T67" fmla="*/ 99695 h 3074"/>
                                    <a:gd name="T68" fmla="*/ 1544955 w 4370"/>
                                    <a:gd name="T69" fmla="*/ 99695 h 3074"/>
                                    <a:gd name="T70" fmla="*/ 1573530 w 4370"/>
                                    <a:gd name="T71" fmla="*/ 99695 h 3074"/>
                                    <a:gd name="T72" fmla="*/ 1630680 w 4370"/>
                                    <a:gd name="T73" fmla="*/ 121285 h 3074"/>
                                    <a:gd name="T74" fmla="*/ 1659255 w 4370"/>
                                    <a:gd name="T75" fmla="*/ 135890 h 3074"/>
                                    <a:gd name="T76" fmla="*/ 1724025 w 4370"/>
                                    <a:gd name="T77" fmla="*/ 171450 h 3074"/>
                                    <a:gd name="T78" fmla="*/ 1752600 w 4370"/>
                                    <a:gd name="T79" fmla="*/ 207010 h 3074"/>
                                    <a:gd name="T80" fmla="*/ 1816735 w 4370"/>
                                    <a:gd name="T81" fmla="*/ 278765 h 3074"/>
                                    <a:gd name="T82" fmla="*/ 1852295 w 4370"/>
                                    <a:gd name="T83" fmla="*/ 478790 h 3074"/>
                                    <a:gd name="T84" fmla="*/ 1909445 w 4370"/>
                                    <a:gd name="T85" fmla="*/ 579120 h 3074"/>
                                    <a:gd name="T86" fmla="*/ 1938020 w 4370"/>
                                    <a:gd name="T87" fmla="*/ 715010 h 3074"/>
                                    <a:gd name="T88" fmla="*/ 1995805 w 4370"/>
                                    <a:gd name="T89" fmla="*/ 764540 h 3074"/>
                                    <a:gd name="T90" fmla="*/ 2024380 w 4370"/>
                                    <a:gd name="T91" fmla="*/ 764540 h 3074"/>
                                    <a:gd name="T92" fmla="*/ 2081530 w 4370"/>
                                    <a:gd name="T93" fmla="*/ 715010 h 3074"/>
                                    <a:gd name="T94" fmla="*/ 2110105 w 4370"/>
                                    <a:gd name="T95" fmla="*/ 678815 h 3074"/>
                                    <a:gd name="T96" fmla="*/ 2174240 w 4370"/>
                                    <a:gd name="T97" fmla="*/ 664845 h 3074"/>
                                    <a:gd name="T98" fmla="*/ 2202815 w 4370"/>
                                    <a:gd name="T99" fmla="*/ 779145 h 3074"/>
                                    <a:gd name="T100" fmla="*/ 2267585 w 4370"/>
                                    <a:gd name="T101" fmla="*/ 786130 h 3074"/>
                                    <a:gd name="T102" fmla="*/ 2296160 w 4370"/>
                                    <a:gd name="T103" fmla="*/ 929005 h 3074"/>
                                    <a:gd name="T104" fmla="*/ 2353310 w 4370"/>
                                    <a:gd name="T105" fmla="*/ 965200 h 3074"/>
                                    <a:gd name="T106" fmla="*/ 2381885 w 4370"/>
                                    <a:gd name="T107" fmla="*/ 772160 h 3074"/>
                                    <a:gd name="T108" fmla="*/ 2439035 w 4370"/>
                                    <a:gd name="T109" fmla="*/ 643255 h 3074"/>
                                    <a:gd name="T110" fmla="*/ 2474595 w 4370"/>
                                    <a:gd name="T111" fmla="*/ 493395 h 3074"/>
                                    <a:gd name="T112" fmla="*/ 2531745 w 4370"/>
                                    <a:gd name="T113" fmla="*/ 764540 h 3074"/>
                                    <a:gd name="T114" fmla="*/ 2560320 w 4370"/>
                                    <a:gd name="T115" fmla="*/ 1472565 h 3074"/>
                                    <a:gd name="T116" fmla="*/ 2625090 w 4370"/>
                                    <a:gd name="T117" fmla="*/ 1951990 h 3074"/>
                                    <a:gd name="T118" fmla="*/ 2653665 w 4370"/>
                                    <a:gd name="T119" fmla="*/ 1951990 h 3074"/>
                                    <a:gd name="T120" fmla="*/ 2717800 w 4370"/>
                                    <a:gd name="T121" fmla="*/ 1951990 h 3074"/>
                                    <a:gd name="T122" fmla="*/ 2746375 w 4370"/>
                                    <a:gd name="T123" fmla="*/ 1951990 h 3074"/>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 name="T180" fmla="*/ 0 60000 65536"/>
                                    <a:gd name="T181" fmla="*/ 0 60000 65536"/>
                                    <a:gd name="T182" fmla="*/ 0 60000 65536"/>
                                    <a:gd name="T183" fmla="*/ 0 60000 65536"/>
                                    <a:gd name="T184" fmla="*/ 0 60000 65536"/>
                                    <a:gd name="T185" fmla="*/ 0 60000 65536"/>
                                  </a:gdLst>
                                  <a:ahLst/>
                                  <a:cxnLst>
                                    <a:cxn ang="T124">
                                      <a:pos x="T0" y="T1"/>
                                    </a:cxn>
                                    <a:cxn ang="T125">
                                      <a:pos x="T2" y="T3"/>
                                    </a:cxn>
                                    <a:cxn ang="T126">
                                      <a:pos x="T4" y="T5"/>
                                    </a:cxn>
                                    <a:cxn ang="T127">
                                      <a:pos x="T6" y="T7"/>
                                    </a:cxn>
                                    <a:cxn ang="T128">
                                      <a:pos x="T8" y="T9"/>
                                    </a:cxn>
                                    <a:cxn ang="T129">
                                      <a:pos x="T10" y="T11"/>
                                    </a:cxn>
                                    <a:cxn ang="T130">
                                      <a:pos x="T12" y="T13"/>
                                    </a:cxn>
                                    <a:cxn ang="T131">
                                      <a:pos x="T14" y="T15"/>
                                    </a:cxn>
                                    <a:cxn ang="T132">
                                      <a:pos x="T16" y="T17"/>
                                    </a:cxn>
                                    <a:cxn ang="T133">
                                      <a:pos x="T18" y="T19"/>
                                    </a:cxn>
                                    <a:cxn ang="T134">
                                      <a:pos x="T20" y="T21"/>
                                    </a:cxn>
                                    <a:cxn ang="T135">
                                      <a:pos x="T22" y="T23"/>
                                    </a:cxn>
                                    <a:cxn ang="T136">
                                      <a:pos x="T24" y="T25"/>
                                    </a:cxn>
                                    <a:cxn ang="T137">
                                      <a:pos x="T26" y="T27"/>
                                    </a:cxn>
                                    <a:cxn ang="T138">
                                      <a:pos x="T28" y="T29"/>
                                    </a:cxn>
                                    <a:cxn ang="T139">
                                      <a:pos x="T30" y="T31"/>
                                    </a:cxn>
                                    <a:cxn ang="T140">
                                      <a:pos x="T32" y="T33"/>
                                    </a:cxn>
                                    <a:cxn ang="T141">
                                      <a:pos x="T34" y="T35"/>
                                    </a:cxn>
                                    <a:cxn ang="T142">
                                      <a:pos x="T36" y="T37"/>
                                    </a:cxn>
                                    <a:cxn ang="T143">
                                      <a:pos x="T38" y="T39"/>
                                    </a:cxn>
                                    <a:cxn ang="T144">
                                      <a:pos x="T40" y="T41"/>
                                    </a:cxn>
                                    <a:cxn ang="T145">
                                      <a:pos x="T42" y="T43"/>
                                    </a:cxn>
                                    <a:cxn ang="T146">
                                      <a:pos x="T44" y="T45"/>
                                    </a:cxn>
                                    <a:cxn ang="T147">
                                      <a:pos x="T46" y="T47"/>
                                    </a:cxn>
                                    <a:cxn ang="T148">
                                      <a:pos x="T48" y="T49"/>
                                    </a:cxn>
                                    <a:cxn ang="T149">
                                      <a:pos x="T50" y="T51"/>
                                    </a:cxn>
                                    <a:cxn ang="T150">
                                      <a:pos x="T52" y="T53"/>
                                    </a:cxn>
                                    <a:cxn ang="T151">
                                      <a:pos x="T54" y="T55"/>
                                    </a:cxn>
                                    <a:cxn ang="T152">
                                      <a:pos x="T56" y="T57"/>
                                    </a:cxn>
                                    <a:cxn ang="T153">
                                      <a:pos x="T58" y="T59"/>
                                    </a:cxn>
                                    <a:cxn ang="T154">
                                      <a:pos x="T60" y="T61"/>
                                    </a:cxn>
                                    <a:cxn ang="T155">
                                      <a:pos x="T62" y="T63"/>
                                    </a:cxn>
                                    <a:cxn ang="T156">
                                      <a:pos x="T64" y="T65"/>
                                    </a:cxn>
                                    <a:cxn ang="T157">
                                      <a:pos x="T66" y="T67"/>
                                    </a:cxn>
                                    <a:cxn ang="T158">
                                      <a:pos x="T68" y="T69"/>
                                    </a:cxn>
                                    <a:cxn ang="T159">
                                      <a:pos x="T70" y="T71"/>
                                    </a:cxn>
                                    <a:cxn ang="T160">
                                      <a:pos x="T72" y="T73"/>
                                    </a:cxn>
                                    <a:cxn ang="T161">
                                      <a:pos x="T74" y="T75"/>
                                    </a:cxn>
                                    <a:cxn ang="T162">
                                      <a:pos x="T76" y="T77"/>
                                    </a:cxn>
                                    <a:cxn ang="T163">
                                      <a:pos x="T78" y="T79"/>
                                    </a:cxn>
                                    <a:cxn ang="T164">
                                      <a:pos x="T80" y="T81"/>
                                    </a:cxn>
                                    <a:cxn ang="T165">
                                      <a:pos x="T82" y="T83"/>
                                    </a:cxn>
                                    <a:cxn ang="T166">
                                      <a:pos x="T84" y="T85"/>
                                    </a:cxn>
                                    <a:cxn ang="T167">
                                      <a:pos x="T86" y="T87"/>
                                    </a:cxn>
                                    <a:cxn ang="T168">
                                      <a:pos x="T88" y="T89"/>
                                    </a:cxn>
                                    <a:cxn ang="T169">
                                      <a:pos x="T90" y="T91"/>
                                    </a:cxn>
                                    <a:cxn ang="T170">
                                      <a:pos x="T92" y="T93"/>
                                    </a:cxn>
                                    <a:cxn ang="T171">
                                      <a:pos x="T94" y="T95"/>
                                    </a:cxn>
                                    <a:cxn ang="T172">
                                      <a:pos x="T96" y="T97"/>
                                    </a:cxn>
                                    <a:cxn ang="T173">
                                      <a:pos x="T98" y="T99"/>
                                    </a:cxn>
                                    <a:cxn ang="T174">
                                      <a:pos x="T100" y="T101"/>
                                    </a:cxn>
                                    <a:cxn ang="T175">
                                      <a:pos x="T102" y="T103"/>
                                    </a:cxn>
                                    <a:cxn ang="T176">
                                      <a:pos x="T104" y="T105"/>
                                    </a:cxn>
                                    <a:cxn ang="T177">
                                      <a:pos x="T106" y="T107"/>
                                    </a:cxn>
                                    <a:cxn ang="T178">
                                      <a:pos x="T108" y="T109"/>
                                    </a:cxn>
                                    <a:cxn ang="T179">
                                      <a:pos x="T110" y="T111"/>
                                    </a:cxn>
                                    <a:cxn ang="T180">
                                      <a:pos x="T112" y="T113"/>
                                    </a:cxn>
                                    <a:cxn ang="T181">
                                      <a:pos x="T114" y="T115"/>
                                    </a:cxn>
                                    <a:cxn ang="T182">
                                      <a:pos x="T116" y="T117"/>
                                    </a:cxn>
                                    <a:cxn ang="T183">
                                      <a:pos x="T118" y="T119"/>
                                    </a:cxn>
                                    <a:cxn ang="T184">
                                      <a:pos x="T120" y="T121"/>
                                    </a:cxn>
                                    <a:cxn ang="T185">
                                      <a:pos x="T122" y="T123"/>
                                    </a:cxn>
                                  </a:cxnLst>
                                  <a:rect l="0" t="0" r="r" b="b"/>
                                  <a:pathLst>
                                    <a:path w="4370" h="3074">
                                      <a:moveTo>
                                        <a:pt x="0" y="1126"/>
                                      </a:moveTo>
                                      <a:lnTo>
                                        <a:pt x="0" y="1092"/>
                                      </a:lnTo>
                                      <a:lnTo>
                                        <a:pt x="34" y="1092"/>
                                      </a:lnTo>
                                      <a:lnTo>
                                        <a:pt x="34" y="990"/>
                                      </a:lnTo>
                                      <a:lnTo>
                                        <a:pt x="79" y="990"/>
                                      </a:lnTo>
                                      <a:lnTo>
                                        <a:pt x="79" y="912"/>
                                      </a:lnTo>
                                      <a:lnTo>
                                        <a:pt x="124" y="912"/>
                                      </a:lnTo>
                                      <a:lnTo>
                                        <a:pt x="124" y="878"/>
                                      </a:lnTo>
                                      <a:lnTo>
                                        <a:pt x="169" y="878"/>
                                      </a:lnTo>
                                      <a:lnTo>
                                        <a:pt x="169" y="833"/>
                                      </a:lnTo>
                                      <a:lnTo>
                                        <a:pt x="214" y="833"/>
                                      </a:lnTo>
                                      <a:lnTo>
                                        <a:pt x="214" y="754"/>
                                      </a:lnTo>
                                      <a:lnTo>
                                        <a:pt x="270" y="754"/>
                                      </a:lnTo>
                                      <a:lnTo>
                                        <a:pt x="270" y="720"/>
                                      </a:lnTo>
                                      <a:lnTo>
                                        <a:pt x="315" y="720"/>
                                      </a:lnTo>
                                      <a:lnTo>
                                        <a:pt x="315" y="698"/>
                                      </a:lnTo>
                                      <a:lnTo>
                                        <a:pt x="360" y="698"/>
                                      </a:lnTo>
                                      <a:lnTo>
                                        <a:pt x="360" y="664"/>
                                      </a:lnTo>
                                      <a:lnTo>
                                        <a:pt x="417" y="664"/>
                                      </a:lnTo>
                                      <a:lnTo>
                                        <a:pt x="417" y="630"/>
                                      </a:lnTo>
                                      <a:lnTo>
                                        <a:pt x="462" y="630"/>
                                      </a:lnTo>
                                      <a:lnTo>
                                        <a:pt x="507" y="630"/>
                                      </a:lnTo>
                                      <a:lnTo>
                                        <a:pt x="552" y="630"/>
                                      </a:lnTo>
                                      <a:lnTo>
                                        <a:pt x="552" y="551"/>
                                      </a:lnTo>
                                      <a:lnTo>
                                        <a:pt x="597" y="551"/>
                                      </a:lnTo>
                                      <a:lnTo>
                                        <a:pt x="597" y="484"/>
                                      </a:lnTo>
                                      <a:lnTo>
                                        <a:pt x="642" y="484"/>
                                      </a:lnTo>
                                      <a:lnTo>
                                        <a:pt x="642" y="473"/>
                                      </a:lnTo>
                                      <a:lnTo>
                                        <a:pt x="687" y="473"/>
                                      </a:lnTo>
                                      <a:lnTo>
                                        <a:pt x="732" y="473"/>
                                      </a:lnTo>
                                      <a:lnTo>
                                        <a:pt x="732" y="450"/>
                                      </a:lnTo>
                                      <a:lnTo>
                                        <a:pt x="777" y="450"/>
                                      </a:lnTo>
                                      <a:lnTo>
                                        <a:pt x="777" y="416"/>
                                      </a:lnTo>
                                      <a:lnTo>
                                        <a:pt x="822" y="416"/>
                                      </a:lnTo>
                                      <a:lnTo>
                                        <a:pt x="822" y="349"/>
                                      </a:lnTo>
                                      <a:lnTo>
                                        <a:pt x="879" y="349"/>
                                      </a:lnTo>
                                      <a:lnTo>
                                        <a:pt x="879" y="304"/>
                                      </a:lnTo>
                                      <a:lnTo>
                                        <a:pt x="935" y="304"/>
                                      </a:lnTo>
                                      <a:lnTo>
                                        <a:pt x="935" y="292"/>
                                      </a:lnTo>
                                      <a:lnTo>
                                        <a:pt x="980" y="292"/>
                                      </a:lnTo>
                                      <a:lnTo>
                                        <a:pt x="1025" y="292"/>
                                      </a:lnTo>
                                      <a:lnTo>
                                        <a:pt x="1025" y="281"/>
                                      </a:lnTo>
                                      <a:lnTo>
                                        <a:pt x="1070" y="281"/>
                                      </a:lnTo>
                                      <a:lnTo>
                                        <a:pt x="1070" y="270"/>
                                      </a:lnTo>
                                      <a:lnTo>
                                        <a:pt x="1115" y="270"/>
                                      </a:lnTo>
                                      <a:lnTo>
                                        <a:pt x="1115" y="259"/>
                                      </a:lnTo>
                                      <a:lnTo>
                                        <a:pt x="1160" y="259"/>
                                      </a:lnTo>
                                      <a:lnTo>
                                        <a:pt x="1160" y="202"/>
                                      </a:lnTo>
                                      <a:lnTo>
                                        <a:pt x="1205" y="202"/>
                                      </a:lnTo>
                                      <a:lnTo>
                                        <a:pt x="1205" y="180"/>
                                      </a:lnTo>
                                      <a:lnTo>
                                        <a:pt x="1250" y="180"/>
                                      </a:lnTo>
                                      <a:lnTo>
                                        <a:pt x="1295" y="180"/>
                                      </a:lnTo>
                                      <a:lnTo>
                                        <a:pt x="1295" y="157"/>
                                      </a:lnTo>
                                      <a:lnTo>
                                        <a:pt x="1352" y="157"/>
                                      </a:lnTo>
                                      <a:lnTo>
                                        <a:pt x="1352" y="146"/>
                                      </a:lnTo>
                                      <a:lnTo>
                                        <a:pt x="1397" y="146"/>
                                      </a:lnTo>
                                      <a:lnTo>
                                        <a:pt x="1397" y="123"/>
                                      </a:lnTo>
                                      <a:lnTo>
                                        <a:pt x="1442" y="123"/>
                                      </a:lnTo>
                                      <a:lnTo>
                                        <a:pt x="1442" y="90"/>
                                      </a:lnTo>
                                      <a:lnTo>
                                        <a:pt x="1487" y="90"/>
                                      </a:lnTo>
                                      <a:lnTo>
                                        <a:pt x="1487" y="45"/>
                                      </a:lnTo>
                                      <a:lnTo>
                                        <a:pt x="1532" y="45"/>
                                      </a:lnTo>
                                      <a:lnTo>
                                        <a:pt x="1532" y="22"/>
                                      </a:lnTo>
                                      <a:lnTo>
                                        <a:pt x="1588" y="22"/>
                                      </a:lnTo>
                                      <a:lnTo>
                                        <a:pt x="1588" y="11"/>
                                      </a:lnTo>
                                      <a:lnTo>
                                        <a:pt x="1633" y="11"/>
                                      </a:lnTo>
                                      <a:lnTo>
                                        <a:pt x="1633" y="0"/>
                                      </a:lnTo>
                                      <a:lnTo>
                                        <a:pt x="1678" y="0"/>
                                      </a:lnTo>
                                      <a:lnTo>
                                        <a:pt x="1678" y="22"/>
                                      </a:lnTo>
                                      <a:lnTo>
                                        <a:pt x="1735" y="22"/>
                                      </a:lnTo>
                                      <a:lnTo>
                                        <a:pt x="1735" y="11"/>
                                      </a:lnTo>
                                      <a:lnTo>
                                        <a:pt x="1780" y="11"/>
                                      </a:lnTo>
                                      <a:lnTo>
                                        <a:pt x="1780" y="22"/>
                                      </a:lnTo>
                                      <a:lnTo>
                                        <a:pt x="1825" y="22"/>
                                      </a:lnTo>
                                      <a:lnTo>
                                        <a:pt x="1825" y="33"/>
                                      </a:lnTo>
                                      <a:lnTo>
                                        <a:pt x="1870" y="33"/>
                                      </a:lnTo>
                                      <a:lnTo>
                                        <a:pt x="1870" y="22"/>
                                      </a:lnTo>
                                      <a:lnTo>
                                        <a:pt x="1915" y="22"/>
                                      </a:lnTo>
                                      <a:lnTo>
                                        <a:pt x="1915" y="45"/>
                                      </a:lnTo>
                                      <a:lnTo>
                                        <a:pt x="1960" y="45"/>
                                      </a:lnTo>
                                      <a:lnTo>
                                        <a:pt x="1960" y="22"/>
                                      </a:lnTo>
                                      <a:lnTo>
                                        <a:pt x="2005" y="22"/>
                                      </a:lnTo>
                                      <a:lnTo>
                                        <a:pt x="2005" y="33"/>
                                      </a:lnTo>
                                      <a:lnTo>
                                        <a:pt x="2050" y="33"/>
                                      </a:lnTo>
                                      <a:lnTo>
                                        <a:pt x="2050" y="22"/>
                                      </a:lnTo>
                                      <a:lnTo>
                                        <a:pt x="2106" y="22"/>
                                      </a:lnTo>
                                      <a:lnTo>
                                        <a:pt x="2106" y="56"/>
                                      </a:lnTo>
                                      <a:lnTo>
                                        <a:pt x="2151" y="56"/>
                                      </a:lnTo>
                                      <a:lnTo>
                                        <a:pt x="2151" y="78"/>
                                      </a:lnTo>
                                      <a:lnTo>
                                        <a:pt x="2196" y="78"/>
                                      </a:lnTo>
                                      <a:lnTo>
                                        <a:pt x="2196" y="112"/>
                                      </a:lnTo>
                                      <a:lnTo>
                                        <a:pt x="2253" y="112"/>
                                      </a:lnTo>
                                      <a:lnTo>
                                        <a:pt x="2298" y="112"/>
                                      </a:lnTo>
                                      <a:lnTo>
                                        <a:pt x="2298" y="135"/>
                                      </a:lnTo>
                                      <a:lnTo>
                                        <a:pt x="2343" y="135"/>
                                      </a:lnTo>
                                      <a:lnTo>
                                        <a:pt x="2343" y="157"/>
                                      </a:lnTo>
                                      <a:lnTo>
                                        <a:pt x="2388" y="157"/>
                                      </a:lnTo>
                                      <a:lnTo>
                                        <a:pt x="2433" y="157"/>
                                      </a:lnTo>
                                      <a:lnTo>
                                        <a:pt x="2433" y="168"/>
                                      </a:lnTo>
                                      <a:lnTo>
                                        <a:pt x="2478" y="168"/>
                                      </a:lnTo>
                                      <a:lnTo>
                                        <a:pt x="2478" y="157"/>
                                      </a:lnTo>
                                      <a:lnTo>
                                        <a:pt x="2523" y="157"/>
                                      </a:lnTo>
                                      <a:lnTo>
                                        <a:pt x="2523" y="191"/>
                                      </a:lnTo>
                                      <a:lnTo>
                                        <a:pt x="2568" y="191"/>
                                      </a:lnTo>
                                      <a:lnTo>
                                        <a:pt x="2568" y="225"/>
                                      </a:lnTo>
                                      <a:lnTo>
                                        <a:pt x="2613" y="225"/>
                                      </a:lnTo>
                                      <a:lnTo>
                                        <a:pt x="2613" y="214"/>
                                      </a:lnTo>
                                      <a:lnTo>
                                        <a:pt x="2658" y="214"/>
                                      </a:lnTo>
                                      <a:lnTo>
                                        <a:pt x="2658" y="270"/>
                                      </a:lnTo>
                                      <a:lnTo>
                                        <a:pt x="2715" y="270"/>
                                      </a:lnTo>
                                      <a:lnTo>
                                        <a:pt x="2715" y="259"/>
                                      </a:lnTo>
                                      <a:lnTo>
                                        <a:pt x="2760" y="259"/>
                                      </a:lnTo>
                                      <a:lnTo>
                                        <a:pt x="2760" y="326"/>
                                      </a:lnTo>
                                      <a:lnTo>
                                        <a:pt x="2816" y="326"/>
                                      </a:lnTo>
                                      <a:lnTo>
                                        <a:pt x="2816" y="439"/>
                                      </a:lnTo>
                                      <a:lnTo>
                                        <a:pt x="2861" y="439"/>
                                      </a:lnTo>
                                      <a:lnTo>
                                        <a:pt x="2861" y="596"/>
                                      </a:lnTo>
                                      <a:lnTo>
                                        <a:pt x="2917" y="596"/>
                                      </a:lnTo>
                                      <a:lnTo>
                                        <a:pt x="2917" y="754"/>
                                      </a:lnTo>
                                      <a:lnTo>
                                        <a:pt x="2962" y="754"/>
                                      </a:lnTo>
                                      <a:lnTo>
                                        <a:pt x="2962" y="912"/>
                                      </a:lnTo>
                                      <a:lnTo>
                                        <a:pt x="3007" y="912"/>
                                      </a:lnTo>
                                      <a:lnTo>
                                        <a:pt x="3007" y="1024"/>
                                      </a:lnTo>
                                      <a:lnTo>
                                        <a:pt x="3052" y="1024"/>
                                      </a:lnTo>
                                      <a:lnTo>
                                        <a:pt x="3052" y="1126"/>
                                      </a:lnTo>
                                      <a:lnTo>
                                        <a:pt x="3097" y="1126"/>
                                      </a:lnTo>
                                      <a:lnTo>
                                        <a:pt x="3097" y="1204"/>
                                      </a:lnTo>
                                      <a:lnTo>
                                        <a:pt x="3143" y="1204"/>
                                      </a:lnTo>
                                      <a:lnTo>
                                        <a:pt x="3143" y="1238"/>
                                      </a:lnTo>
                                      <a:lnTo>
                                        <a:pt x="3188" y="1238"/>
                                      </a:lnTo>
                                      <a:lnTo>
                                        <a:pt x="3188" y="1204"/>
                                      </a:lnTo>
                                      <a:lnTo>
                                        <a:pt x="3233" y="1204"/>
                                      </a:lnTo>
                                      <a:lnTo>
                                        <a:pt x="3233" y="1126"/>
                                      </a:lnTo>
                                      <a:lnTo>
                                        <a:pt x="3278" y="1126"/>
                                      </a:lnTo>
                                      <a:lnTo>
                                        <a:pt x="3278" y="1069"/>
                                      </a:lnTo>
                                      <a:lnTo>
                                        <a:pt x="3323" y="1069"/>
                                      </a:lnTo>
                                      <a:lnTo>
                                        <a:pt x="3368" y="1069"/>
                                      </a:lnTo>
                                      <a:lnTo>
                                        <a:pt x="3368" y="1047"/>
                                      </a:lnTo>
                                      <a:lnTo>
                                        <a:pt x="3424" y="1047"/>
                                      </a:lnTo>
                                      <a:lnTo>
                                        <a:pt x="3424" y="1148"/>
                                      </a:lnTo>
                                      <a:lnTo>
                                        <a:pt x="3469" y="1148"/>
                                      </a:lnTo>
                                      <a:lnTo>
                                        <a:pt x="3469" y="1227"/>
                                      </a:lnTo>
                                      <a:lnTo>
                                        <a:pt x="3514" y="1227"/>
                                      </a:lnTo>
                                      <a:lnTo>
                                        <a:pt x="3514" y="1238"/>
                                      </a:lnTo>
                                      <a:lnTo>
                                        <a:pt x="3571" y="1238"/>
                                      </a:lnTo>
                                      <a:lnTo>
                                        <a:pt x="3571" y="1340"/>
                                      </a:lnTo>
                                      <a:lnTo>
                                        <a:pt x="3616" y="1340"/>
                                      </a:lnTo>
                                      <a:lnTo>
                                        <a:pt x="3616" y="1463"/>
                                      </a:lnTo>
                                      <a:lnTo>
                                        <a:pt x="3661" y="1463"/>
                                      </a:lnTo>
                                      <a:lnTo>
                                        <a:pt x="3661" y="1520"/>
                                      </a:lnTo>
                                      <a:lnTo>
                                        <a:pt x="3706" y="1520"/>
                                      </a:lnTo>
                                      <a:lnTo>
                                        <a:pt x="3706" y="1486"/>
                                      </a:lnTo>
                                      <a:lnTo>
                                        <a:pt x="3751" y="1486"/>
                                      </a:lnTo>
                                      <a:lnTo>
                                        <a:pt x="3751" y="1216"/>
                                      </a:lnTo>
                                      <a:lnTo>
                                        <a:pt x="3796" y="1216"/>
                                      </a:lnTo>
                                      <a:lnTo>
                                        <a:pt x="3796" y="1013"/>
                                      </a:lnTo>
                                      <a:lnTo>
                                        <a:pt x="3841" y="1013"/>
                                      </a:lnTo>
                                      <a:lnTo>
                                        <a:pt x="3841" y="743"/>
                                      </a:lnTo>
                                      <a:lnTo>
                                        <a:pt x="3897" y="743"/>
                                      </a:lnTo>
                                      <a:lnTo>
                                        <a:pt x="3897" y="777"/>
                                      </a:lnTo>
                                      <a:lnTo>
                                        <a:pt x="3942" y="777"/>
                                      </a:lnTo>
                                      <a:lnTo>
                                        <a:pt x="3942" y="1204"/>
                                      </a:lnTo>
                                      <a:lnTo>
                                        <a:pt x="3987" y="1204"/>
                                      </a:lnTo>
                                      <a:lnTo>
                                        <a:pt x="3987" y="1407"/>
                                      </a:lnTo>
                                      <a:lnTo>
                                        <a:pt x="4032" y="1407"/>
                                      </a:lnTo>
                                      <a:lnTo>
                                        <a:pt x="4032" y="2319"/>
                                      </a:lnTo>
                                      <a:lnTo>
                                        <a:pt x="4089" y="2319"/>
                                      </a:lnTo>
                                      <a:lnTo>
                                        <a:pt x="4089" y="3074"/>
                                      </a:lnTo>
                                      <a:lnTo>
                                        <a:pt x="4134" y="3074"/>
                                      </a:lnTo>
                                      <a:lnTo>
                                        <a:pt x="4179" y="3074"/>
                                      </a:lnTo>
                                      <a:lnTo>
                                        <a:pt x="4235" y="3074"/>
                                      </a:lnTo>
                                      <a:lnTo>
                                        <a:pt x="4280" y="3074"/>
                                      </a:lnTo>
                                      <a:lnTo>
                                        <a:pt x="4325" y="3074"/>
                                      </a:lnTo>
                                      <a:lnTo>
                                        <a:pt x="4370" y="3074"/>
                                      </a:lnTo>
                                    </a:path>
                                  </a:pathLst>
                                </a:custGeom>
                                <a:noFill/>
                                <a:ln w="6985">
                                  <a:solidFill>
                                    <a:srgbClr val="00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35" name="Freeform 1020"/>
                              <wps:cNvSpPr>
                                <a:spLocks/>
                              </wps:cNvSpPr>
                              <wps:spPr bwMode="auto">
                                <a:xfrm>
                                  <a:off x="0" y="574095"/>
                                  <a:ext cx="2774930" cy="1909534"/>
                                </a:xfrm>
                                <a:custGeom>
                                  <a:avLst/>
                                  <a:gdLst>
                                    <a:gd name="T0" fmla="*/ 21590 w 4370"/>
                                    <a:gd name="T1" fmla="*/ 615315 h 3007"/>
                                    <a:gd name="T2" fmla="*/ 50165 w 4370"/>
                                    <a:gd name="T3" fmla="*/ 514985 h 3007"/>
                                    <a:gd name="T4" fmla="*/ 107315 w 4370"/>
                                    <a:gd name="T5" fmla="*/ 493395 h 3007"/>
                                    <a:gd name="T6" fmla="*/ 135890 w 4370"/>
                                    <a:gd name="T7" fmla="*/ 422275 h 3007"/>
                                    <a:gd name="T8" fmla="*/ 200025 w 4370"/>
                                    <a:gd name="T9" fmla="*/ 400685 h 3007"/>
                                    <a:gd name="T10" fmla="*/ 228600 w 4370"/>
                                    <a:gd name="T11" fmla="*/ 357505 h 3007"/>
                                    <a:gd name="T12" fmla="*/ 293370 w 4370"/>
                                    <a:gd name="T13" fmla="*/ 343535 h 3007"/>
                                    <a:gd name="T14" fmla="*/ 321945 w 4370"/>
                                    <a:gd name="T15" fmla="*/ 350520 h 3007"/>
                                    <a:gd name="T16" fmla="*/ 379095 w 4370"/>
                                    <a:gd name="T17" fmla="*/ 293370 h 3007"/>
                                    <a:gd name="T18" fmla="*/ 407670 w 4370"/>
                                    <a:gd name="T19" fmla="*/ 257810 h 3007"/>
                                    <a:gd name="T20" fmla="*/ 464820 w 4370"/>
                                    <a:gd name="T21" fmla="*/ 257810 h 3007"/>
                                    <a:gd name="T22" fmla="*/ 493395 w 4370"/>
                                    <a:gd name="T23" fmla="*/ 228600 h 3007"/>
                                    <a:gd name="T24" fmla="*/ 558165 w 4370"/>
                                    <a:gd name="T25" fmla="*/ 186055 h 3007"/>
                                    <a:gd name="T26" fmla="*/ 593725 w 4370"/>
                                    <a:gd name="T27" fmla="*/ 157480 h 3007"/>
                                    <a:gd name="T28" fmla="*/ 650875 w 4370"/>
                                    <a:gd name="T29" fmla="*/ 157480 h 3007"/>
                                    <a:gd name="T30" fmla="*/ 679450 w 4370"/>
                                    <a:gd name="T31" fmla="*/ 150495 h 3007"/>
                                    <a:gd name="T32" fmla="*/ 736600 w 4370"/>
                                    <a:gd name="T33" fmla="*/ 150495 h 3007"/>
                                    <a:gd name="T34" fmla="*/ 765175 w 4370"/>
                                    <a:gd name="T35" fmla="*/ 100330 h 3007"/>
                                    <a:gd name="T36" fmla="*/ 822325 w 4370"/>
                                    <a:gd name="T37" fmla="*/ 107315 h 3007"/>
                                    <a:gd name="T38" fmla="*/ 858520 w 4370"/>
                                    <a:gd name="T39" fmla="*/ 85725 h 3007"/>
                                    <a:gd name="T40" fmla="*/ 915670 w 4370"/>
                                    <a:gd name="T41" fmla="*/ 78740 h 3007"/>
                                    <a:gd name="T42" fmla="*/ 944245 w 4370"/>
                                    <a:gd name="T43" fmla="*/ 35560 h 3007"/>
                                    <a:gd name="T44" fmla="*/ 1008380 w 4370"/>
                                    <a:gd name="T45" fmla="*/ 35560 h 3007"/>
                                    <a:gd name="T46" fmla="*/ 1036955 w 4370"/>
                                    <a:gd name="T47" fmla="*/ 0 h 3007"/>
                                    <a:gd name="T48" fmla="*/ 1101725 w 4370"/>
                                    <a:gd name="T49" fmla="*/ 28575 h 3007"/>
                                    <a:gd name="T50" fmla="*/ 1130300 w 4370"/>
                                    <a:gd name="T51" fmla="*/ 35560 h 3007"/>
                                    <a:gd name="T52" fmla="*/ 1187450 w 4370"/>
                                    <a:gd name="T53" fmla="*/ 50165 h 3007"/>
                                    <a:gd name="T54" fmla="*/ 1216025 w 4370"/>
                                    <a:gd name="T55" fmla="*/ 43180 h 3007"/>
                                    <a:gd name="T56" fmla="*/ 1273175 w 4370"/>
                                    <a:gd name="T57" fmla="*/ 21590 h 3007"/>
                                    <a:gd name="T58" fmla="*/ 1301750 w 4370"/>
                                    <a:gd name="T59" fmla="*/ 14605 h 3007"/>
                                    <a:gd name="T60" fmla="*/ 1365885 w 4370"/>
                                    <a:gd name="T61" fmla="*/ 28575 h 3007"/>
                                    <a:gd name="T62" fmla="*/ 1394460 w 4370"/>
                                    <a:gd name="T63" fmla="*/ 57150 h 3007"/>
                                    <a:gd name="T64" fmla="*/ 1459230 w 4370"/>
                                    <a:gd name="T65" fmla="*/ 71755 h 3007"/>
                                    <a:gd name="T66" fmla="*/ 1487805 w 4370"/>
                                    <a:gd name="T67" fmla="*/ 93345 h 3007"/>
                                    <a:gd name="T68" fmla="*/ 1544955 w 4370"/>
                                    <a:gd name="T69" fmla="*/ 93345 h 3007"/>
                                    <a:gd name="T70" fmla="*/ 1573530 w 4370"/>
                                    <a:gd name="T71" fmla="*/ 114300 h 3007"/>
                                    <a:gd name="T72" fmla="*/ 1630680 w 4370"/>
                                    <a:gd name="T73" fmla="*/ 150495 h 3007"/>
                                    <a:gd name="T74" fmla="*/ 1659255 w 4370"/>
                                    <a:gd name="T75" fmla="*/ 135890 h 3007"/>
                                    <a:gd name="T76" fmla="*/ 1724025 w 4370"/>
                                    <a:gd name="T77" fmla="*/ 164465 h 3007"/>
                                    <a:gd name="T78" fmla="*/ 1752600 w 4370"/>
                                    <a:gd name="T79" fmla="*/ 221615 h 3007"/>
                                    <a:gd name="T80" fmla="*/ 1816735 w 4370"/>
                                    <a:gd name="T81" fmla="*/ 314960 h 3007"/>
                                    <a:gd name="T82" fmla="*/ 1852295 w 4370"/>
                                    <a:gd name="T83" fmla="*/ 508000 h 3007"/>
                                    <a:gd name="T84" fmla="*/ 1909445 w 4370"/>
                                    <a:gd name="T85" fmla="*/ 586105 h 3007"/>
                                    <a:gd name="T86" fmla="*/ 1938020 w 4370"/>
                                    <a:gd name="T87" fmla="*/ 701040 h 3007"/>
                                    <a:gd name="T88" fmla="*/ 1995805 w 4370"/>
                                    <a:gd name="T89" fmla="*/ 736600 h 3007"/>
                                    <a:gd name="T90" fmla="*/ 2024380 w 4370"/>
                                    <a:gd name="T91" fmla="*/ 743585 h 3007"/>
                                    <a:gd name="T92" fmla="*/ 2081530 w 4370"/>
                                    <a:gd name="T93" fmla="*/ 715010 h 3007"/>
                                    <a:gd name="T94" fmla="*/ 2110105 w 4370"/>
                                    <a:gd name="T95" fmla="*/ 643890 h 3007"/>
                                    <a:gd name="T96" fmla="*/ 2174240 w 4370"/>
                                    <a:gd name="T97" fmla="*/ 672465 h 3007"/>
                                    <a:gd name="T98" fmla="*/ 2202815 w 4370"/>
                                    <a:gd name="T99" fmla="*/ 664845 h 3007"/>
                                    <a:gd name="T100" fmla="*/ 2267585 w 4370"/>
                                    <a:gd name="T101" fmla="*/ 743585 h 3007"/>
                                    <a:gd name="T102" fmla="*/ 2296160 w 4370"/>
                                    <a:gd name="T103" fmla="*/ 901065 h 3007"/>
                                    <a:gd name="T104" fmla="*/ 2353310 w 4370"/>
                                    <a:gd name="T105" fmla="*/ 922655 h 3007"/>
                                    <a:gd name="T106" fmla="*/ 2381885 w 4370"/>
                                    <a:gd name="T107" fmla="*/ 779780 h 3007"/>
                                    <a:gd name="T108" fmla="*/ 2439035 w 4370"/>
                                    <a:gd name="T109" fmla="*/ 636270 h 3007"/>
                                    <a:gd name="T110" fmla="*/ 2474595 w 4370"/>
                                    <a:gd name="T111" fmla="*/ 528955 h 3007"/>
                                    <a:gd name="T112" fmla="*/ 2531745 w 4370"/>
                                    <a:gd name="T113" fmla="*/ 721995 h 3007"/>
                                    <a:gd name="T114" fmla="*/ 2560320 w 4370"/>
                                    <a:gd name="T115" fmla="*/ 1458595 h 3007"/>
                                    <a:gd name="T116" fmla="*/ 2625090 w 4370"/>
                                    <a:gd name="T117" fmla="*/ 1909445 h 3007"/>
                                    <a:gd name="T118" fmla="*/ 2653665 w 4370"/>
                                    <a:gd name="T119" fmla="*/ 1909445 h 3007"/>
                                    <a:gd name="T120" fmla="*/ 2717800 w 4370"/>
                                    <a:gd name="T121" fmla="*/ 1909445 h 3007"/>
                                    <a:gd name="T122" fmla="*/ 2746375 w 4370"/>
                                    <a:gd name="T123" fmla="*/ 1909445 h 3007"/>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 name="T180" fmla="*/ 0 60000 65536"/>
                                    <a:gd name="T181" fmla="*/ 0 60000 65536"/>
                                    <a:gd name="T182" fmla="*/ 0 60000 65536"/>
                                    <a:gd name="T183" fmla="*/ 0 60000 65536"/>
                                    <a:gd name="T184" fmla="*/ 0 60000 65536"/>
                                    <a:gd name="T185" fmla="*/ 0 60000 65536"/>
                                  </a:gdLst>
                                  <a:ahLst/>
                                  <a:cxnLst>
                                    <a:cxn ang="T124">
                                      <a:pos x="T0" y="T1"/>
                                    </a:cxn>
                                    <a:cxn ang="T125">
                                      <a:pos x="T2" y="T3"/>
                                    </a:cxn>
                                    <a:cxn ang="T126">
                                      <a:pos x="T4" y="T5"/>
                                    </a:cxn>
                                    <a:cxn ang="T127">
                                      <a:pos x="T6" y="T7"/>
                                    </a:cxn>
                                    <a:cxn ang="T128">
                                      <a:pos x="T8" y="T9"/>
                                    </a:cxn>
                                    <a:cxn ang="T129">
                                      <a:pos x="T10" y="T11"/>
                                    </a:cxn>
                                    <a:cxn ang="T130">
                                      <a:pos x="T12" y="T13"/>
                                    </a:cxn>
                                    <a:cxn ang="T131">
                                      <a:pos x="T14" y="T15"/>
                                    </a:cxn>
                                    <a:cxn ang="T132">
                                      <a:pos x="T16" y="T17"/>
                                    </a:cxn>
                                    <a:cxn ang="T133">
                                      <a:pos x="T18" y="T19"/>
                                    </a:cxn>
                                    <a:cxn ang="T134">
                                      <a:pos x="T20" y="T21"/>
                                    </a:cxn>
                                    <a:cxn ang="T135">
                                      <a:pos x="T22" y="T23"/>
                                    </a:cxn>
                                    <a:cxn ang="T136">
                                      <a:pos x="T24" y="T25"/>
                                    </a:cxn>
                                    <a:cxn ang="T137">
                                      <a:pos x="T26" y="T27"/>
                                    </a:cxn>
                                    <a:cxn ang="T138">
                                      <a:pos x="T28" y="T29"/>
                                    </a:cxn>
                                    <a:cxn ang="T139">
                                      <a:pos x="T30" y="T31"/>
                                    </a:cxn>
                                    <a:cxn ang="T140">
                                      <a:pos x="T32" y="T33"/>
                                    </a:cxn>
                                    <a:cxn ang="T141">
                                      <a:pos x="T34" y="T35"/>
                                    </a:cxn>
                                    <a:cxn ang="T142">
                                      <a:pos x="T36" y="T37"/>
                                    </a:cxn>
                                    <a:cxn ang="T143">
                                      <a:pos x="T38" y="T39"/>
                                    </a:cxn>
                                    <a:cxn ang="T144">
                                      <a:pos x="T40" y="T41"/>
                                    </a:cxn>
                                    <a:cxn ang="T145">
                                      <a:pos x="T42" y="T43"/>
                                    </a:cxn>
                                    <a:cxn ang="T146">
                                      <a:pos x="T44" y="T45"/>
                                    </a:cxn>
                                    <a:cxn ang="T147">
                                      <a:pos x="T46" y="T47"/>
                                    </a:cxn>
                                    <a:cxn ang="T148">
                                      <a:pos x="T48" y="T49"/>
                                    </a:cxn>
                                    <a:cxn ang="T149">
                                      <a:pos x="T50" y="T51"/>
                                    </a:cxn>
                                    <a:cxn ang="T150">
                                      <a:pos x="T52" y="T53"/>
                                    </a:cxn>
                                    <a:cxn ang="T151">
                                      <a:pos x="T54" y="T55"/>
                                    </a:cxn>
                                    <a:cxn ang="T152">
                                      <a:pos x="T56" y="T57"/>
                                    </a:cxn>
                                    <a:cxn ang="T153">
                                      <a:pos x="T58" y="T59"/>
                                    </a:cxn>
                                    <a:cxn ang="T154">
                                      <a:pos x="T60" y="T61"/>
                                    </a:cxn>
                                    <a:cxn ang="T155">
                                      <a:pos x="T62" y="T63"/>
                                    </a:cxn>
                                    <a:cxn ang="T156">
                                      <a:pos x="T64" y="T65"/>
                                    </a:cxn>
                                    <a:cxn ang="T157">
                                      <a:pos x="T66" y="T67"/>
                                    </a:cxn>
                                    <a:cxn ang="T158">
                                      <a:pos x="T68" y="T69"/>
                                    </a:cxn>
                                    <a:cxn ang="T159">
                                      <a:pos x="T70" y="T71"/>
                                    </a:cxn>
                                    <a:cxn ang="T160">
                                      <a:pos x="T72" y="T73"/>
                                    </a:cxn>
                                    <a:cxn ang="T161">
                                      <a:pos x="T74" y="T75"/>
                                    </a:cxn>
                                    <a:cxn ang="T162">
                                      <a:pos x="T76" y="T77"/>
                                    </a:cxn>
                                    <a:cxn ang="T163">
                                      <a:pos x="T78" y="T79"/>
                                    </a:cxn>
                                    <a:cxn ang="T164">
                                      <a:pos x="T80" y="T81"/>
                                    </a:cxn>
                                    <a:cxn ang="T165">
                                      <a:pos x="T82" y="T83"/>
                                    </a:cxn>
                                    <a:cxn ang="T166">
                                      <a:pos x="T84" y="T85"/>
                                    </a:cxn>
                                    <a:cxn ang="T167">
                                      <a:pos x="T86" y="T87"/>
                                    </a:cxn>
                                    <a:cxn ang="T168">
                                      <a:pos x="T88" y="T89"/>
                                    </a:cxn>
                                    <a:cxn ang="T169">
                                      <a:pos x="T90" y="T91"/>
                                    </a:cxn>
                                    <a:cxn ang="T170">
                                      <a:pos x="T92" y="T93"/>
                                    </a:cxn>
                                    <a:cxn ang="T171">
                                      <a:pos x="T94" y="T95"/>
                                    </a:cxn>
                                    <a:cxn ang="T172">
                                      <a:pos x="T96" y="T97"/>
                                    </a:cxn>
                                    <a:cxn ang="T173">
                                      <a:pos x="T98" y="T99"/>
                                    </a:cxn>
                                    <a:cxn ang="T174">
                                      <a:pos x="T100" y="T101"/>
                                    </a:cxn>
                                    <a:cxn ang="T175">
                                      <a:pos x="T102" y="T103"/>
                                    </a:cxn>
                                    <a:cxn ang="T176">
                                      <a:pos x="T104" y="T105"/>
                                    </a:cxn>
                                    <a:cxn ang="T177">
                                      <a:pos x="T106" y="T107"/>
                                    </a:cxn>
                                    <a:cxn ang="T178">
                                      <a:pos x="T108" y="T109"/>
                                    </a:cxn>
                                    <a:cxn ang="T179">
                                      <a:pos x="T110" y="T111"/>
                                    </a:cxn>
                                    <a:cxn ang="T180">
                                      <a:pos x="T112" y="T113"/>
                                    </a:cxn>
                                    <a:cxn ang="T181">
                                      <a:pos x="T114" y="T115"/>
                                    </a:cxn>
                                    <a:cxn ang="T182">
                                      <a:pos x="T116" y="T117"/>
                                    </a:cxn>
                                    <a:cxn ang="T183">
                                      <a:pos x="T118" y="T119"/>
                                    </a:cxn>
                                    <a:cxn ang="T184">
                                      <a:pos x="T120" y="T121"/>
                                    </a:cxn>
                                    <a:cxn ang="T185">
                                      <a:pos x="T122" y="T123"/>
                                    </a:cxn>
                                  </a:cxnLst>
                                  <a:rect l="0" t="0" r="r" b="b"/>
                                  <a:pathLst>
                                    <a:path w="4370" h="3007">
                                      <a:moveTo>
                                        <a:pt x="0" y="1014"/>
                                      </a:moveTo>
                                      <a:lnTo>
                                        <a:pt x="0" y="969"/>
                                      </a:lnTo>
                                      <a:lnTo>
                                        <a:pt x="34" y="969"/>
                                      </a:lnTo>
                                      <a:lnTo>
                                        <a:pt x="34" y="878"/>
                                      </a:lnTo>
                                      <a:lnTo>
                                        <a:pt x="79" y="878"/>
                                      </a:lnTo>
                                      <a:lnTo>
                                        <a:pt x="79" y="811"/>
                                      </a:lnTo>
                                      <a:lnTo>
                                        <a:pt x="124" y="811"/>
                                      </a:lnTo>
                                      <a:lnTo>
                                        <a:pt x="124" y="777"/>
                                      </a:lnTo>
                                      <a:lnTo>
                                        <a:pt x="169" y="777"/>
                                      </a:lnTo>
                                      <a:lnTo>
                                        <a:pt x="169" y="732"/>
                                      </a:lnTo>
                                      <a:lnTo>
                                        <a:pt x="214" y="732"/>
                                      </a:lnTo>
                                      <a:lnTo>
                                        <a:pt x="214" y="665"/>
                                      </a:lnTo>
                                      <a:lnTo>
                                        <a:pt x="270" y="665"/>
                                      </a:lnTo>
                                      <a:lnTo>
                                        <a:pt x="270" y="631"/>
                                      </a:lnTo>
                                      <a:lnTo>
                                        <a:pt x="315" y="631"/>
                                      </a:lnTo>
                                      <a:lnTo>
                                        <a:pt x="315" y="597"/>
                                      </a:lnTo>
                                      <a:lnTo>
                                        <a:pt x="360" y="597"/>
                                      </a:lnTo>
                                      <a:lnTo>
                                        <a:pt x="360" y="563"/>
                                      </a:lnTo>
                                      <a:lnTo>
                                        <a:pt x="417" y="563"/>
                                      </a:lnTo>
                                      <a:lnTo>
                                        <a:pt x="417" y="541"/>
                                      </a:lnTo>
                                      <a:lnTo>
                                        <a:pt x="462" y="541"/>
                                      </a:lnTo>
                                      <a:lnTo>
                                        <a:pt x="462" y="552"/>
                                      </a:lnTo>
                                      <a:lnTo>
                                        <a:pt x="507" y="552"/>
                                      </a:lnTo>
                                      <a:lnTo>
                                        <a:pt x="552" y="552"/>
                                      </a:lnTo>
                                      <a:lnTo>
                                        <a:pt x="552" y="462"/>
                                      </a:lnTo>
                                      <a:lnTo>
                                        <a:pt x="597" y="462"/>
                                      </a:lnTo>
                                      <a:lnTo>
                                        <a:pt x="597" y="394"/>
                                      </a:lnTo>
                                      <a:lnTo>
                                        <a:pt x="642" y="394"/>
                                      </a:lnTo>
                                      <a:lnTo>
                                        <a:pt x="642" y="406"/>
                                      </a:lnTo>
                                      <a:lnTo>
                                        <a:pt x="687" y="406"/>
                                      </a:lnTo>
                                      <a:lnTo>
                                        <a:pt x="732" y="406"/>
                                      </a:lnTo>
                                      <a:lnTo>
                                        <a:pt x="732" y="394"/>
                                      </a:lnTo>
                                      <a:lnTo>
                                        <a:pt x="777" y="394"/>
                                      </a:lnTo>
                                      <a:lnTo>
                                        <a:pt x="777" y="360"/>
                                      </a:lnTo>
                                      <a:lnTo>
                                        <a:pt x="822" y="360"/>
                                      </a:lnTo>
                                      <a:lnTo>
                                        <a:pt x="822" y="293"/>
                                      </a:lnTo>
                                      <a:lnTo>
                                        <a:pt x="879" y="293"/>
                                      </a:lnTo>
                                      <a:lnTo>
                                        <a:pt x="879" y="248"/>
                                      </a:lnTo>
                                      <a:lnTo>
                                        <a:pt x="935" y="248"/>
                                      </a:lnTo>
                                      <a:lnTo>
                                        <a:pt x="980" y="248"/>
                                      </a:lnTo>
                                      <a:lnTo>
                                        <a:pt x="1025" y="248"/>
                                      </a:lnTo>
                                      <a:lnTo>
                                        <a:pt x="1070" y="248"/>
                                      </a:lnTo>
                                      <a:lnTo>
                                        <a:pt x="1070" y="237"/>
                                      </a:lnTo>
                                      <a:lnTo>
                                        <a:pt x="1115" y="237"/>
                                      </a:lnTo>
                                      <a:lnTo>
                                        <a:pt x="1160" y="237"/>
                                      </a:lnTo>
                                      <a:lnTo>
                                        <a:pt x="1160" y="180"/>
                                      </a:lnTo>
                                      <a:lnTo>
                                        <a:pt x="1205" y="180"/>
                                      </a:lnTo>
                                      <a:lnTo>
                                        <a:pt x="1205" y="158"/>
                                      </a:lnTo>
                                      <a:lnTo>
                                        <a:pt x="1250" y="158"/>
                                      </a:lnTo>
                                      <a:lnTo>
                                        <a:pt x="1250" y="169"/>
                                      </a:lnTo>
                                      <a:lnTo>
                                        <a:pt x="1295" y="169"/>
                                      </a:lnTo>
                                      <a:lnTo>
                                        <a:pt x="1295" y="147"/>
                                      </a:lnTo>
                                      <a:lnTo>
                                        <a:pt x="1352" y="147"/>
                                      </a:lnTo>
                                      <a:lnTo>
                                        <a:pt x="1352" y="135"/>
                                      </a:lnTo>
                                      <a:lnTo>
                                        <a:pt x="1397" y="135"/>
                                      </a:lnTo>
                                      <a:lnTo>
                                        <a:pt x="1397" y="124"/>
                                      </a:lnTo>
                                      <a:lnTo>
                                        <a:pt x="1442" y="124"/>
                                      </a:lnTo>
                                      <a:lnTo>
                                        <a:pt x="1442" y="90"/>
                                      </a:lnTo>
                                      <a:lnTo>
                                        <a:pt x="1487" y="90"/>
                                      </a:lnTo>
                                      <a:lnTo>
                                        <a:pt x="1487" y="56"/>
                                      </a:lnTo>
                                      <a:lnTo>
                                        <a:pt x="1532" y="56"/>
                                      </a:lnTo>
                                      <a:lnTo>
                                        <a:pt x="1588" y="56"/>
                                      </a:lnTo>
                                      <a:lnTo>
                                        <a:pt x="1588" y="11"/>
                                      </a:lnTo>
                                      <a:lnTo>
                                        <a:pt x="1633" y="11"/>
                                      </a:lnTo>
                                      <a:lnTo>
                                        <a:pt x="1633" y="0"/>
                                      </a:lnTo>
                                      <a:lnTo>
                                        <a:pt x="1678" y="0"/>
                                      </a:lnTo>
                                      <a:lnTo>
                                        <a:pt x="1678" y="45"/>
                                      </a:lnTo>
                                      <a:lnTo>
                                        <a:pt x="1735" y="45"/>
                                      </a:lnTo>
                                      <a:lnTo>
                                        <a:pt x="1735" y="56"/>
                                      </a:lnTo>
                                      <a:lnTo>
                                        <a:pt x="1780" y="56"/>
                                      </a:lnTo>
                                      <a:lnTo>
                                        <a:pt x="1825" y="56"/>
                                      </a:lnTo>
                                      <a:lnTo>
                                        <a:pt x="1825" y="79"/>
                                      </a:lnTo>
                                      <a:lnTo>
                                        <a:pt x="1870" y="79"/>
                                      </a:lnTo>
                                      <a:lnTo>
                                        <a:pt x="1870" y="45"/>
                                      </a:lnTo>
                                      <a:lnTo>
                                        <a:pt x="1915" y="45"/>
                                      </a:lnTo>
                                      <a:lnTo>
                                        <a:pt x="1915" y="68"/>
                                      </a:lnTo>
                                      <a:lnTo>
                                        <a:pt x="1960" y="68"/>
                                      </a:lnTo>
                                      <a:lnTo>
                                        <a:pt x="1960" y="34"/>
                                      </a:lnTo>
                                      <a:lnTo>
                                        <a:pt x="2005" y="34"/>
                                      </a:lnTo>
                                      <a:lnTo>
                                        <a:pt x="2005" y="45"/>
                                      </a:lnTo>
                                      <a:lnTo>
                                        <a:pt x="2050" y="45"/>
                                      </a:lnTo>
                                      <a:lnTo>
                                        <a:pt x="2050" y="23"/>
                                      </a:lnTo>
                                      <a:lnTo>
                                        <a:pt x="2106" y="23"/>
                                      </a:lnTo>
                                      <a:lnTo>
                                        <a:pt x="2106" y="45"/>
                                      </a:lnTo>
                                      <a:lnTo>
                                        <a:pt x="2151" y="45"/>
                                      </a:lnTo>
                                      <a:lnTo>
                                        <a:pt x="2151" y="68"/>
                                      </a:lnTo>
                                      <a:lnTo>
                                        <a:pt x="2196" y="68"/>
                                      </a:lnTo>
                                      <a:lnTo>
                                        <a:pt x="2196" y="90"/>
                                      </a:lnTo>
                                      <a:lnTo>
                                        <a:pt x="2253" y="90"/>
                                      </a:lnTo>
                                      <a:lnTo>
                                        <a:pt x="2253" y="113"/>
                                      </a:lnTo>
                                      <a:lnTo>
                                        <a:pt x="2298" y="113"/>
                                      </a:lnTo>
                                      <a:lnTo>
                                        <a:pt x="2298" y="101"/>
                                      </a:lnTo>
                                      <a:lnTo>
                                        <a:pt x="2343" y="101"/>
                                      </a:lnTo>
                                      <a:lnTo>
                                        <a:pt x="2343" y="147"/>
                                      </a:lnTo>
                                      <a:lnTo>
                                        <a:pt x="2388" y="147"/>
                                      </a:lnTo>
                                      <a:lnTo>
                                        <a:pt x="2433" y="147"/>
                                      </a:lnTo>
                                      <a:lnTo>
                                        <a:pt x="2433" y="158"/>
                                      </a:lnTo>
                                      <a:lnTo>
                                        <a:pt x="2478" y="158"/>
                                      </a:lnTo>
                                      <a:lnTo>
                                        <a:pt x="2478" y="180"/>
                                      </a:lnTo>
                                      <a:lnTo>
                                        <a:pt x="2523" y="180"/>
                                      </a:lnTo>
                                      <a:lnTo>
                                        <a:pt x="2523" y="237"/>
                                      </a:lnTo>
                                      <a:lnTo>
                                        <a:pt x="2568" y="237"/>
                                      </a:lnTo>
                                      <a:lnTo>
                                        <a:pt x="2568" y="248"/>
                                      </a:lnTo>
                                      <a:lnTo>
                                        <a:pt x="2613" y="248"/>
                                      </a:lnTo>
                                      <a:lnTo>
                                        <a:pt x="2613" y="214"/>
                                      </a:lnTo>
                                      <a:lnTo>
                                        <a:pt x="2658" y="214"/>
                                      </a:lnTo>
                                      <a:lnTo>
                                        <a:pt x="2658" y="259"/>
                                      </a:lnTo>
                                      <a:lnTo>
                                        <a:pt x="2715" y="259"/>
                                      </a:lnTo>
                                      <a:lnTo>
                                        <a:pt x="2715" y="282"/>
                                      </a:lnTo>
                                      <a:lnTo>
                                        <a:pt x="2760" y="282"/>
                                      </a:lnTo>
                                      <a:lnTo>
                                        <a:pt x="2760" y="349"/>
                                      </a:lnTo>
                                      <a:lnTo>
                                        <a:pt x="2816" y="349"/>
                                      </a:lnTo>
                                      <a:lnTo>
                                        <a:pt x="2816" y="496"/>
                                      </a:lnTo>
                                      <a:lnTo>
                                        <a:pt x="2861" y="496"/>
                                      </a:lnTo>
                                      <a:lnTo>
                                        <a:pt x="2861" y="653"/>
                                      </a:lnTo>
                                      <a:lnTo>
                                        <a:pt x="2917" y="653"/>
                                      </a:lnTo>
                                      <a:lnTo>
                                        <a:pt x="2917" y="800"/>
                                      </a:lnTo>
                                      <a:lnTo>
                                        <a:pt x="2962" y="800"/>
                                      </a:lnTo>
                                      <a:lnTo>
                                        <a:pt x="2962" y="923"/>
                                      </a:lnTo>
                                      <a:lnTo>
                                        <a:pt x="3007" y="923"/>
                                      </a:lnTo>
                                      <a:lnTo>
                                        <a:pt x="3007" y="1002"/>
                                      </a:lnTo>
                                      <a:lnTo>
                                        <a:pt x="3052" y="1002"/>
                                      </a:lnTo>
                                      <a:lnTo>
                                        <a:pt x="3052" y="1104"/>
                                      </a:lnTo>
                                      <a:lnTo>
                                        <a:pt x="3097" y="1104"/>
                                      </a:lnTo>
                                      <a:lnTo>
                                        <a:pt x="3097" y="1160"/>
                                      </a:lnTo>
                                      <a:lnTo>
                                        <a:pt x="3143" y="1160"/>
                                      </a:lnTo>
                                      <a:lnTo>
                                        <a:pt x="3143" y="1194"/>
                                      </a:lnTo>
                                      <a:lnTo>
                                        <a:pt x="3188" y="1194"/>
                                      </a:lnTo>
                                      <a:lnTo>
                                        <a:pt x="3188" y="1171"/>
                                      </a:lnTo>
                                      <a:lnTo>
                                        <a:pt x="3233" y="1171"/>
                                      </a:lnTo>
                                      <a:lnTo>
                                        <a:pt x="3233" y="1126"/>
                                      </a:lnTo>
                                      <a:lnTo>
                                        <a:pt x="3278" y="1126"/>
                                      </a:lnTo>
                                      <a:lnTo>
                                        <a:pt x="3278" y="1092"/>
                                      </a:lnTo>
                                      <a:lnTo>
                                        <a:pt x="3323" y="1092"/>
                                      </a:lnTo>
                                      <a:lnTo>
                                        <a:pt x="3323" y="1014"/>
                                      </a:lnTo>
                                      <a:lnTo>
                                        <a:pt x="3368" y="1014"/>
                                      </a:lnTo>
                                      <a:lnTo>
                                        <a:pt x="3368" y="1059"/>
                                      </a:lnTo>
                                      <a:lnTo>
                                        <a:pt x="3424" y="1059"/>
                                      </a:lnTo>
                                      <a:lnTo>
                                        <a:pt x="3424" y="935"/>
                                      </a:lnTo>
                                      <a:lnTo>
                                        <a:pt x="3469" y="935"/>
                                      </a:lnTo>
                                      <a:lnTo>
                                        <a:pt x="3469" y="1047"/>
                                      </a:lnTo>
                                      <a:lnTo>
                                        <a:pt x="3514" y="1047"/>
                                      </a:lnTo>
                                      <a:lnTo>
                                        <a:pt x="3514" y="1171"/>
                                      </a:lnTo>
                                      <a:lnTo>
                                        <a:pt x="3571" y="1171"/>
                                      </a:lnTo>
                                      <a:lnTo>
                                        <a:pt x="3571" y="1306"/>
                                      </a:lnTo>
                                      <a:lnTo>
                                        <a:pt x="3616" y="1306"/>
                                      </a:lnTo>
                                      <a:lnTo>
                                        <a:pt x="3616" y="1419"/>
                                      </a:lnTo>
                                      <a:lnTo>
                                        <a:pt x="3661" y="1419"/>
                                      </a:lnTo>
                                      <a:lnTo>
                                        <a:pt x="3661" y="1453"/>
                                      </a:lnTo>
                                      <a:lnTo>
                                        <a:pt x="3706" y="1453"/>
                                      </a:lnTo>
                                      <a:lnTo>
                                        <a:pt x="3706" y="1419"/>
                                      </a:lnTo>
                                      <a:lnTo>
                                        <a:pt x="3751" y="1419"/>
                                      </a:lnTo>
                                      <a:lnTo>
                                        <a:pt x="3751" y="1228"/>
                                      </a:lnTo>
                                      <a:lnTo>
                                        <a:pt x="3796" y="1228"/>
                                      </a:lnTo>
                                      <a:lnTo>
                                        <a:pt x="3796" y="1002"/>
                                      </a:lnTo>
                                      <a:lnTo>
                                        <a:pt x="3841" y="1002"/>
                                      </a:lnTo>
                                      <a:lnTo>
                                        <a:pt x="3841" y="867"/>
                                      </a:lnTo>
                                      <a:lnTo>
                                        <a:pt x="3897" y="867"/>
                                      </a:lnTo>
                                      <a:lnTo>
                                        <a:pt x="3897" y="833"/>
                                      </a:lnTo>
                                      <a:lnTo>
                                        <a:pt x="3942" y="833"/>
                                      </a:lnTo>
                                      <a:lnTo>
                                        <a:pt x="3942" y="1137"/>
                                      </a:lnTo>
                                      <a:lnTo>
                                        <a:pt x="3987" y="1137"/>
                                      </a:lnTo>
                                      <a:lnTo>
                                        <a:pt x="3987" y="1374"/>
                                      </a:lnTo>
                                      <a:lnTo>
                                        <a:pt x="4032" y="1374"/>
                                      </a:lnTo>
                                      <a:lnTo>
                                        <a:pt x="4032" y="2297"/>
                                      </a:lnTo>
                                      <a:lnTo>
                                        <a:pt x="4089" y="2297"/>
                                      </a:lnTo>
                                      <a:lnTo>
                                        <a:pt x="4089" y="3007"/>
                                      </a:lnTo>
                                      <a:lnTo>
                                        <a:pt x="4134" y="3007"/>
                                      </a:lnTo>
                                      <a:lnTo>
                                        <a:pt x="4179" y="3007"/>
                                      </a:lnTo>
                                      <a:lnTo>
                                        <a:pt x="4235" y="3007"/>
                                      </a:lnTo>
                                      <a:lnTo>
                                        <a:pt x="4280" y="3007"/>
                                      </a:lnTo>
                                      <a:lnTo>
                                        <a:pt x="4325" y="3007"/>
                                      </a:lnTo>
                                      <a:lnTo>
                                        <a:pt x="4370" y="3007"/>
                                      </a:lnTo>
                                    </a:path>
                                  </a:pathLst>
                                </a:custGeom>
                                <a:noFill/>
                                <a:ln w="6985">
                                  <a:solidFill>
                                    <a:srgbClr val="FF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36" name="Freeform 1021"/>
                              <wps:cNvSpPr>
                                <a:spLocks/>
                              </wps:cNvSpPr>
                              <wps:spPr bwMode="auto">
                                <a:xfrm>
                                  <a:off x="0" y="588696"/>
                                  <a:ext cx="2774930" cy="1894934"/>
                                </a:xfrm>
                                <a:custGeom>
                                  <a:avLst/>
                                  <a:gdLst>
                                    <a:gd name="T0" fmla="*/ 21590 w 4370"/>
                                    <a:gd name="T1" fmla="*/ 629285 h 2984"/>
                                    <a:gd name="T2" fmla="*/ 50165 w 4370"/>
                                    <a:gd name="T3" fmla="*/ 528955 h 2984"/>
                                    <a:gd name="T4" fmla="*/ 107315 w 4370"/>
                                    <a:gd name="T5" fmla="*/ 507365 h 2984"/>
                                    <a:gd name="T6" fmla="*/ 135890 w 4370"/>
                                    <a:gd name="T7" fmla="*/ 450215 h 2984"/>
                                    <a:gd name="T8" fmla="*/ 200025 w 4370"/>
                                    <a:gd name="T9" fmla="*/ 436245 h 2984"/>
                                    <a:gd name="T10" fmla="*/ 228600 w 4370"/>
                                    <a:gd name="T11" fmla="*/ 378460 h 2984"/>
                                    <a:gd name="T12" fmla="*/ 293370 w 4370"/>
                                    <a:gd name="T13" fmla="*/ 364490 h 2984"/>
                                    <a:gd name="T14" fmla="*/ 321945 w 4370"/>
                                    <a:gd name="T15" fmla="*/ 371475 h 2984"/>
                                    <a:gd name="T16" fmla="*/ 379095 w 4370"/>
                                    <a:gd name="T17" fmla="*/ 335915 h 2984"/>
                                    <a:gd name="T18" fmla="*/ 407670 w 4370"/>
                                    <a:gd name="T19" fmla="*/ 292735 h 2984"/>
                                    <a:gd name="T20" fmla="*/ 464820 w 4370"/>
                                    <a:gd name="T21" fmla="*/ 278765 h 2984"/>
                                    <a:gd name="T22" fmla="*/ 493395 w 4370"/>
                                    <a:gd name="T23" fmla="*/ 235585 h 2984"/>
                                    <a:gd name="T24" fmla="*/ 558165 w 4370"/>
                                    <a:gd name="T25" fmla="*/ 207010 h 2984"/>
                                    <a:gd name="T26" fmla="*/ 593725 w 4370"/>
                                    <a:gd name="T27" fmla="*/ 164465 h 2984"/>
                                    <a:gd name="T28" fmla="*/ 650875 w 4370"/>
                                    <a:gd name="T29" fmla="*/ 164465 h 2984"/>
                                    <a:gd name="T30" fmla="*/ 679450 w 4370"/>
                                    <a:gd name="T31" fmla="*/ 156845 h 2984"/>
                                    <a:gd name="T32" fmla="*/ 736600 w 4370"/>
                                    <a:gd name="T33" fmla="*/ 142875 h 2984"/>
                                    <a:gd name="T34" fmla="*/ 765175 w 4370"/>
                                    <a:gd name="T35" fmla="*/ 99695 h 2984"/>
                                    <a:gd name="T36" fmla="*/ 822325 w 4370"/>
                                    <a:gd name="T37" fmla="*/ 92710 h 2984"/>
                                    <a:gd name="T38" fmla="*/ 858520 w 4370"/>
                                    <a:gd name="T39" fmla="*/ 71120 h 2984"/>
                                    <a:gd name="T40" fmla="*/ 915670 w 4370"/>
                                    <a:gd name="T41" fmla="*/ 64135 h 2984"/>
                                    <a:gd name="T42" fmla="*/ 944245 w 4370"/>
                                    <a:gd name="T43" fmla="*/ 20955 h 2984"/>
                                    <a:gd name="T44" fmla="*/ 1008380 w 4370"/>
                                    <a:gd name="T45" fmla="*/ 20955 h 2984"/>
                                    <a:gd name="T46" fmla="*/ 1036955 w 4370"/>
                                    <a:gd name="T47" fmla="*/ 0 h 2984"/>
                                    <a:gd name="T48" fmla="*/ 1101725 w 4370"/>
                                    <a:gd name="T49" fmla="*/ 6985 h 2984"/>
                                    <a:gd name="T50" fmla="*/ 1130300 w 4370"/>
                                    <a:gd name="T51" fmla="*/ 13970 h 2984"/>
                                    <a:gd name="T52" fmla="*/ 1187450 w 4370"/>
                                    <a:gd name="T53" fmla="*/ 49530 h 2984"/>
                                    <a:gd name="T54" fmla="*/ 1216025 w 4370"/>
                                    <a:gd name="T55" fmla="*/ 35560 h 2984"/>
                                    <a:gd name="T56" fmla="*/ 1273175 w 4370"/>
                                    <a:gd name="T57" fmla="*/ 35560 h 2984"/>
                                    <a:gd name="T58" fmla="*/ 1301750 w 4370"/>
                                    <a:gd name="T59" fmla="*/ 42545 h 2984"/>
                                    <a:gd name="T60" fmla="*/ 1365885 w 4370"/>
                                    <a:gd name="T61" fmla="*/ 49530 h 2984"/>
                                    <a:gd name="T62" fmla="*/ 1394460 w 4370"/>
                                    <a:gd name="T63" fmla="*/ 49530 h 2984"/>
                                    <a:gd name="T64" fmla="*/ 1459230 w 4370"/>
                                    <a:gd name="T65" fmla="*/ 49530 h 2984"/>
                                    <a:gd name="T66" fmla="*/ 1487805 w 4370"/>
                                    <a:gd name="T67" fmla="*/ 99695 h 2984"/>
                                    <a:gd name="T68" fmla="*/ 1544955 w 4370"/>
                                    <a:gd name="T69" fmla="*/ 121285 h 2984"/>
                                    <a:gd name="T70" fmla="*/ 1573530 w 4370"/>
                                    <a:gd name="T71" fmla="*/ 135890 h 2984"/>
                                    <a:gd name="T72" fmla="*/ 1630680 w 4370"/>
                                    <a:gd name="T73" fmla="*/ 171450 h 2984"/>
                                    <a:gd name="T74" fmla="*/ 1659255 w 4370"/>
                                    <a:gd name="T75" fmla="*/ 235585 h 2984"/>
                                    <a:gd name="T76" fmla="*/ 1724025 w 4370"/>
                                    <a:gd name="T77" fmla="*/ 271780 h 2984"/>
                                    <a:gd name="T78" fmla="*/ 1752600 w 4370"/>
                                    <a:gd name="T79" fmla="*/ 307340 h 2984"/>
                                    <a:gd name="T80" fmla="*/ 1816735 w 4370"/>
                                    <a:gd name="T81" fmla="*/ 371475 h 2984"/>
                                    <a:gd name="T82" fmla="*/ 1852295 w 4370"/>
                                    <a:gd name="T83" fmla="*/ 528955 h 2984"/>
                                    <a:gd name="T84" fmla="*/ 1909445 w 4370"/>
                                    <a:gd name="T85" fmla="*/ 621665 h 2984"/>
                                    <a:gd name="T86" fmla="*/ 1938020 w 4370"/>
                                    <a:gd name="T87" fmla="*/ 715010 h 2984"/>
                                    <a:gd name="T88" fmla="*/ 1995805 w 4370"/>
                                    <a:gd name="T89" fmla="*/ 735965 h 2984"/>
                                    <a:gd name="T90" fmla="*/ 2024380 w 4370"/>
                                    <a:gd name="T91" fmla="*/ 657860 h 2984"/>
                                    <a:gd name="T92" fmla="*/ 2081530 w 4370"/>
                                    <a:gd name="T93" fmla="*/ 614680 h 2984"/>
                                    <a:gd name="T94" fmla="*/ 2110105 w 4370"/>
                                    <a:gd name="T95" fmla="*/ 693420 h 2984"/>
                                    <a:gd name="T96" fmla="*/ 2174240 w 4370"/>
                                    <a:gd name="T97" fmla="*/ 707390 h 2984"/>
                                    <a:gd name="T98" fmla="*/ 2202815 w 4370"/>
                                    <a:gd name="T99" fmla="*/ 664845 h 2984"/>
                                    <a:gd name="T100" fmla="*/ 2267585 w 4370"/>
                                    <a:gd name="T101" fmla="*/ 735965 h 2984"/>
                                    <a:gd name="T102" fmla="*/ 2296160 w 4370"/>
                                    <a:gd name="T103" fmla="*/ 893445 h 2984"/>
                                    <a:gd name="T104" fmla="*/ 2353310 w 4370"/>
                                    <a:gd name="T105" fmla="*/ 936625 h 2984"/>
                                    <a:gd name="T106" fmla="*/ 2381885 w 4370"/>
                                    <a:gd name="T107" fmla="*/ 822325 h 2984"/>
                                    <a:gd name="T108" fmla="*/ 2439035 w 4370"/>
                                    <a:gd name="T109" fmla="*/ 765175 h 2984"/>
                                    <a:gd name="T110" fmla="*/ 2474595 w 4370"/>
                                    <a:gd name="T111" fmla="*/ 793750 h 2984"/>
                                    <a:gd name="T112" fmla="*/ 2531745 w 4370"/>
                                    <a:gd name="T113" fmla="*/ 1079500 h 2984"/>
                                    <a:gd name="T114" fmla="*/ 2560320 w 4370"/>
                                    <a:gd name="T115" fmla="*/ 1894840 h 2984"/>
                                    <a:gd name="T116" fmla="*/ 2625090 w 4370"/>
                                    <a:gd name="T117" fmla="*/ 1894840 h 2984"/>
                                    <a:gd name="T118" fmla="*/ 2653665 w 4370"/>
                                    <a:gd name="T119" fmla="*/ 1894840 h 2984"/>
                                    <a:gd name="T120" fmla="*/ 2717800 w 4370"/>
                                    <a:gd name="T121" fmla="*/ 1894840 h 2984"/>
                                    <a:gd name="T122" fmla="*/ 2746375 w 4370"/>
                                    <a:gd name="T123" fmla="*/ 1894840 h 2984"/>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 name="T180" fmla="*/ 0 60000 65536"/>
                                    <a:gd name="T181" fmla="*/ 0 60000 65536"/>
                                    <a:gd name="T182" fmla="*/ 0 60000 65536"/>
                                    <a:gd name="T183" fmla="*/ 0 60000 65536"/>
                                    <a:gd name="T184" fmla="*/ 0 60000 65536"/>
                                    <a:gd name="T185" fmla="*/ 0 60000 65536"/>
                                  </a:gdLst>
                                  <a:ahLst/>
                                  <a:cxnLst>
                                    <a:cxn ang="T124">
                                      <a:pos x="T0" y="T1"/>
                                    </a:cxn>
                                    <a:cxn ang="T125">
                                      <a:pos x="T2" y="T3"/>
                                    </a:cxn>
                                    <a:cxn ang="T126">
                                      <a:pos x="T4" y="T5"/>
                                    </a:cxn>
                                    <a:cxn ang="T127">
                                      <a:pos x="T6" y="T7"/>
                                    </a:cxn>
                                    <a:cxn ang="T128">
                                      <a:pos x="T8" y="T9"/>
                                    </a:cxn>
                                    <a:cxn ang="T129">
                                      <a:pos x="T10" y="T11"/>
                                    </a:cxn>
                                    <a:cxn ang="T130">
                                      <a:pos x="T12" y="T13"/>
                                    </a:cxn>
                                    <a:cxn ang="T131">
                                      <a:pos x="T14" y="T15"/>
                                    </a:cxn>
                                    <a:cxn ang="T132">
                                      <a:pos x="T16" y="T17"/>
                                    </a:cxn>
                                    <a:cxn ang="T133">
                                      <a:pos x="T18" y="T19"/>
                                    </a:cxn>
                                    <a:cxn ang="T134">
                                      <a:pos x="T20" y="T21"/>
                                    </a:cxn>
                                    <a:cxn ang="T135">
                                      <a:pos x="T22" y="T23"/>
                                    </a:cxn>
                                    <a:cxn ang="T136">
                                      <a:pos x="T24" y="T25"/>
                                    </a:cxn>
                                    <a:cxn ang="T137">
                                      <a:pos x="T26" y="T27"/>
                                    </a:cxn>
                                    <a:cxn ang="T138">
                                      <a:pos x="T28" y="T29"/>
                                    </a:cxn>
                                    <a:cxn ang="T139">
                                      <a:pos x="T30" y="T31"/>
                                    </a:cxn>
                                    <a:cxn ang="T140">
                                      <a:pos x="T32" y="T33"/>
                                    </a:cxn>
                                    <a:cxn ang="T141">
                                      <a:pos x="T34" y="T35"/>
                                    </a:cxn>
                                    <a:cxn ang="T142">
                                      <a:pos x="T36" y="T37"/>
                                    </a:cxn>
                                    <a:cxn ang="T143">
                                      <a:pos x="T38" y="T39"/>
                                    </a:cxn>
                                    <a:cxn ang="T144">
                                      <a:pos x="T40" y="T41"/>
                                    </a:cxn>
                                    <a:cxn ang="T145">
                                      <a:pos x="T42" y="T43"/>
                                    </a:cxn>
                                    <a:cxn ang="T146">
                                      <a:pos x="T44" y="T45"/>
                                    </a:cxn>
                                    <a:cxn ang="T147">
                                      <a:pos x="T46" y="T47"/>
                                    </a:cxn>
                                    <a:cxn ang="T148">
                                      <a:pos x="T48" y="T49"/>
                                    </a:cxn>
                                    <a:cxn ang="T149">
                                      <a:pos x="T50" y="T51"/>
                                    </a:cxn>
                                    <a:cxn ang="T150">
                                      <a:pos x="T52" y="T53"/>
                                    </a:cxn>
                                    <a:cxn ang="T151">
                                      <a:pos x="T54" y="T55"/>
                                    </a:cxn>
                                    <a:cxn ang="T152">
                                      <a:pos x="T56" y="T57"/>
                                    </a:cxn>
                                    <a:cxn ang="T153">
                                      <a:pos x="T58" y="T59"/>
                                    </a:cxn>
                                    <a:cxn ang="T154">
                                      <a:pos x="T60" y="T61"/>
                                    </a:cxn>
                                    <a:cxn ang="T155">
                                      <a:pos x="T62" y="T63"/>
                                    </a:cxn>
                                    <a:cxn ang="T156">
                                      <a:pos x="T64" y="T65"/>
                                    </a:cxn>
                                    <a:cxn ang="T157">
                                      <a:pos x="T66" y="T67"/>
                                    </a:cxn>
                                    <a:cxn ang="T158">
                                      <a:pos x="T68" y="T69"/>
                                    </a:cxn>
                                    <a:cxn ang="T159">
                                      <a:pos x="T70" y="T71"/>
                                    </a:cxn>
                                    <a:cxn ang="T160">
                                      <a:pos x="T72" y="T73"/>
                                    </a:cxn>
                                    <a:cxn ang="T161">
                                      <a:pos x="T74" y="T75"/>
                                    </a:cxn>
                                    <a:cxn ang="T162">
                                      <a:pos x="T76" y="T77"/>
                                    </a:cxn>
                                    <a:cxn ang="T163">
                                      <a:pos x="T78" y="T79"/>
                                    </a:cxn>
                                    <a:cxn ang="T164">
                                      <a:pos x="T80" y="T81"/>
                                    </a:cxn>
                                    <a:cxn ang="T165">
                                      <a:pos x="T82" y="T83"/>
                                    </a:cxn>
                                    <a:cxn ang="T166">
                                      <a:pos x="T84" y="T85"/>
                                    </a:cxn>
                                    <a:cxn ang="T167">
                                      <a:pos x="T86" y="T87"/>
                                    </a:cxn>
                                    <a:cxn ang="T168">
                                      <a:pos x="T88" y="T89"/>
                                    </a:cxn>
                                    <a:cxn ang="T169">
                                      <a:pos x="T90" y="T91"/>
                                    </a:cxn>
                                    <a:cxn ang="T170">
                                      <a:pos x="T92" y="T93"/>
                                    </a:cxn>
                                    <a:cxn ang="T171">
                                      <a:pos x="T94" y="T95"/>
                                    </a:cxn>
                                    <a:cxn ang="T172">
                                      <a:pos x="T96" y="T97"/>
                                    </a:cxn>
                                    <a:cxn ang="T173">
                                      <a:pos x="T98" y="T99"/>
                                    </a:cxn>
                                    <a:cxn ang="T174">
                                      <a:pos x="T100" y="T101"/>
                                    </a:cxn>
                                    <a:cxn ang="T175">
                                      <a:pos x="T102" y="T103"/>
                                    </a:cxn>
                                    <a:cxn ang="T176">
                                      <a:pos x="T104" y="T105"/>
                                    </a:cxn>
                                    <a:cxn ang="T177">
                                      <a:pos x="T106" y="T107"/>
                                    </a:cxn>
                                    <a:cxn ang="T178">
                                      <a:pos x="T108" y="T109"/>
                                    </a:cxn>
                                    <a:cxn ang="T179">
                                      <a:pos x="T110" y="T111"/>
                                    </a:cxn>
                                    <a:cxn ang="T180">
                                      <a:pos x="T112" y="T113"/>
                                    </a:cxn>
                                    <a:cxn ang="T181">
                                      <a:pos x="T114" y="T115"/>
                                    </a:cxn>
                                    <a:cxn ang="T182">
                                      <a:pos x="T116" y="T117"/>
                                    </a:cxn>
                                    <a:cxn ang="T183">
                                      <a:pos x="T118" y="T119"/>
                                    </a:cxn>
                                    <a:cxn ang="T184">
                                      <a:pos x="T120" y="T121"/>
                                    </a:cxn>
                                    <a:cxn ang="T185">
                                      <a:pos x="T122" y="T123"/>
                                    </a:cxn>
                                  </a:cxnLst>
                                  <a:rect l="0" t="0" r="r" b="b"/>
                                  <a:pathLst>
                                    <a:path w="4370" h="2984">
                                      <a:moveTo>
                                        <a:pt x="0" y="1036"/>
                                      </a:moveTo>
                                      <a:lnTo>
                                        <a:pt x="0" y="991"/>
                                      </a:lnTo>
                                      <a:lnTo>
                                        <a:pt x="34" y="991"/>
                                      </a:lnTo>
                                      <a:lnTo>
                                        <a:pt x="34" y="900"/>
                                      </a:lnTo>
                                      <a:lnTo>
                                        <a:pt x="79" y="900"/>
                                      </a:lnTo>
                                      <a:lnTo>
                                        <a:pt x="79" y="833"/>
                                      </a:lnTo>
                                      <a:lnTo>
                                        <a:pt x="124" y="833"/>
                                      </a:lnTo>
                                      <a:lnTo>
                                        <a:pt x="124" y="799"/>
                                      </a:lnTo>
                                      <a:lnTo>
                                        <a:pt x="169" y="799"/>
                                      </a:lnTo>
                                      <a:lnTo>
                                        <a:pt x="169" y="765"/>
                                      </a:lnTo>
                                      <a:lnTo>
                                        <a:pt x="214" y="765"/>
                                      </a:lnTo>
                                      <a:lnTo>
                                        <a:pt x="214" y="709"/>
                                      </a:lnTo>
                                      <a:lnTo>
                                        <a:pt x="270" y="709"/>
                                      </a:lnTo>
                                      <a:lnTo>
                                        <a:pt x="270" y="687"/>
                                      </a:lnTo>
                                      <a:lnTo>
                                        <a:pt x="315" y="687"/>
                                      </a:lnTo>
                                      <a:lnTo>
                                        <a:pt x="315" y="642"/>
                                      </a:lnTo>
                                      <a:lnTo>
                                        <a:pt x="360" y="642"/>
                                      </a:lnTo>
                                      <a:lnTo>
                                        <a:pt x="360" y="596"/>
                                      </a:lnTo>
                                      <a:lnTo>
                                        <a:pt x="417" y="596"/>
                                      </a:lnTo>
                                      <a:lnTo>
                                        <a:pt x="417" y="574"/>
                                      </a:lnTo>
                                      <a:lnTo>
                                        <a:pt x="462" y="574"/>
                                      </a:lnTo>
                                      <a:lnTo>
                                        <a:pt x="462" y="585"/>
                                      </a:lnTo>
                                      <a:lnTo>
                                        <a:pt x="507" y="585"/>
                                      </a:lnTo>
                                      <a:lnTo>
                                        <a:pt x="552" y="585"/>
                                      </a:lnTo>
                                      <a:lnTo>
                                        <a:pt x="552" y="529"/>
                                      </a:lnTo>
                                      <a:lnTo>
                                        <a:pt x="597" y="529"/>
                                      </a:lnTo>
                                      <a:lnTo>
                                        <a:pt x="597" y="484"/>
                                      </a:lnTo>
                                      <a:lnTo>
                                        <a:pt x="642" y="484"/>
                                      </a:lnTo>
                                      <a:lnTo>
                                        <a:pt x="642" y="461"/>
                                      </a:lnTo>
                                      <a:lnTo>
                                        <a:pt x="687" y="461"/>
                                      </a:lnTo>
                                      <a:lnTo>
                                        <a:pt x="687" y="439"/>
                                      </a:lnTo>
                                      <a:lnTo>
                                        <a:pt x="732" y="439"/>
                                      </a:lnTo>
                                      <a:lnTo>
                                        <a:pt x="732" y="405"/>
                                      </a:lnTo>
                                      <a:lnTo>
                                        <a:pt x="777" y="405"/>
                                      </a:lnTo>
                                      <a:lnTo>
                                        <a:pt x="777" y="371"/>
                                      </a:lnTo>
                                      <a:lnTo>
                                        <a:pt x="822" y="371"/>
                                      </a:lnTo>
                                      <a:lnTo>
                                        <a:pt x="822" y="326"/>
                                      </a:lnTo>
                                      <a:lnTo>
                                        <a:pt x="879" y="326"/>
                                      </a:lnTo>
                                      <a:lnTo>
                                        <a:pt x="879" y="259"/>
                                      </a:lnTo>
                                      <a:lnTo>
                                        <a:pt x="935" y="259"/>
                                      </a:lnTo>
                                      <a:lnTo>
                                        <a:pt x="980" y="259"/>
                                      </a:lnTo>
                                      <a:lnTo>
                                        <a:pt x="1025" y="259"/>
                                      </a:lnTo>
                                      <a:lnTo>
                                        <a:pt x="1070" y="259"/>
                                      </a:lnTo>
                                      <a:lnTo>
                                        <a:pt x="1070" y="247"/>
                                      </a:lnTo>
                                      <a:lnTo>
                                        <a:pt x="1115" y="247"/>
                                      </a:lnTo>
                                      <a:lnTo>
                                        <a:pt x="1115" y="225"/>
                                      </a:lnTo>
                                      <a:lnTo>
                                        <a:pt x="1160" y="225"/>
                                      </a:lnTo>
                                      <a:lnTo>
                                        <a:pt x="1160" y="180"/>
                                      </a:lnTo>
                                      <a:lnTo>
                                        <a:pt x="1205" y="180"/>
                                      </a:lnTo>
                                      <a:lnTo>
                                        <a:pt x="1205" y="157"/>
                                      </a:lnTo>
                                      <a:lnTo>
                                        <a:pt x="1250" y="157"/>
                                      </a:lnTo>
                                      <a:lnTo>
                                        <a:pt x="1250" y="146"/>
                                      </a:lnTo>
                                      <a:lnTo>
                                        <a:pt x="1295" y="146"/>
                                      </a:lnTo>
                                      <a:lnTo>
                                        <a:pt x="1295" y="135"/>
                                      </a:lnTo>
                                      <a:lnTo>
                                        <a:pt x="1352" y="135"/>
                                      </a:lnTo>
                                      <a:lnTo>
                                        <a:pt x="1352" y="112"/>
                                      </a:lnTo>
                                      <a:lnTo>
                                        <a:pt x="1397" y="112"/>
                                      </a:lnTo>
                                      <a:lnTo>
                                        <a:pt x="1397" y="101"/>
                                      </a:lnTo>
                                      <a:lnTo>
                                        <a:pt x="1442" y="101"/>
                                      </a:lnTo>
                                      <a:lnTo>
                                        <a:pt x="1442" y="67"/>
                                      </a:lnTo>
                                      <a:lnTo>
                                        <a:pt x="1487" y="67"/>
                                      </a:lnTo>
                                      <a:lnTo>
                                        <a:pt x="1487" y="33"/>
                                      </a:lnTo>
                                      <a:lnTo>
                                        <a:pt x="1532" y="33"/>
                                      </a:lnTo>
                                      <a:lnTo>
                                        <a:pt x="1588" y="33"/>
                                      </a:lnTo>
                                      <a:lnTo>
                                        <a:pt x="1588" y="11"/>
                                      </a:lnTo>
                                      <a:lnTo>
                                        <a:pt x="1633" y="11"/>
                                      </a:lnTo>
                                      <a:lnTo>
                                        <a:pt x="1633" y="0"/>
                                      </a:lnTo>
                                      <a:lnTo>
                                        <a:pt x="1678" y="0"/>
                                      </a:lnTo>
                                      <a:lnTo>
                                        <a:pt x="1678" y="11"/>
                                      </a:lnTo>
                                      <a:lnTo>
                                        <a:pt x="1735" y="11"/>
                                      </a:lnTo>
                                      <a:lnTo>
                                        <a:pt x="1735" y="22"/>
                                      </a:lnTo>
                                      <a:lnTo>
                                        <a:pt x="1780" y="22"/>
                                      </a:lnTo>
                                      <a:lnTo>
                                        <a:pt x="1825" y="22"/>
                                      </a:lnTo>
                                      <a:lnTo>
                                        <a:pt x="1825" y="78"/>
                                      </a:lnTo>
                                      <a:lnTo>
                                        <a:pt x="1870" y="78"/>
                                      </a:lnTo>
                                      <a:lnTo>
                                        <a:pt x="1870" y="56"/>
                                      </a:lnTo>
                                      <a:lnTo>
                                        <a:pt x="1915" y="56"/>
                                      </a:lnTo>
                                      <a:lnTo>
                                        <a:pt x="1960" y="56"/>
                                      </a:lnTo>
                                      <a:lnTo>
                                        <a:pt x="2005" y="56"/>
                                      </a:lnTo>
                                      <a:lnTo>
                                        <a:pt x="2050" y="56"/>
                                      </a:lnTo>
                                      <a:lnTo>
                                        <a:pt x="2050" y="67"/>
                                      </a:lnTo>
                                      <a:lnTo>
                                        <a:pt x="2106" y="67"/>
                                      </a:lnTo>
                                      <a:lnTo>
                                        <a:pt x="2106" y="78"/>
                                      </a:lnTo>
                                      <a:lnTo>
                                        <a:pt x="2151" y="78"/>
                                      </a:lnTo>
                                      <a:lnTo>
                                        <a:pt x="2151" y="56"/>
                                      </a:lnTo>
                                      <a:lnTo>
                                        <a:pt x="2196" y="56"/>
                                      </a:lnTo>
                                      <a:lnTo>
                                        <a:pt x="2196" y="78"/>
                                      </a:lnTo>
                                      <a:lnTo>
                                        <a:pt x="2253" y="78"/>
                                      </a:lnTo>
                                      <a:lnTo>
                                        <a:pt x="2298" y="78"/>
                                      </a:lnTo>
                                      <a:lnTo>
                                        <a:pt x="2298" y="90"/>
                                      </a:lnTo>
                                      <a:lnTo>
                                        <a:pt x="2343" y="90"/>
                                      </a:lnTo>
                                      <a:lnTo>
                                        <a:pt x="2343" y="157"/>
                                      </a:lnTo>
                                      <a:lnTo>
                                        <a:pt x="2388" y="157"/>
                                      </a:lnTo>
                                      <a:lnTo>
                                        <a:pt x="2388" y="191"/>
                                      </a:lnTo>
                                      <a:lnTo>
                                        <a:pt x="2433" y="191"/>
                                      </a:lnTo>
                                      <a:lnTo>
                                        <a:pt x="2433" y="202"/>
                                      </a:lnTo>
                                      <a:lnTo>
                                        <a:pt x="2478" y="202"/>
                                      </a:lnTo>
                                      <a:lnTo>
                                        <a:pt x="2478" y="214"/>
                                      </a:lnTo>
                                      <a:lnTo>
                                        <a:pt x="2523" y="214"/>
                                      </a:lnTo>
                                      <a:lnTo>
                                        <a:pt x="2523" y="270"/>
                                      </a:lnTo>
                                      <a:lnTo>
                                        <a:pt x="2568" y="270"/>
                                      </a:lnTo>
                                      <a:lnTo>
                                        <a:pt x="2568" y="326"/>
                                      </a:lnTo>
                                      <a:lnTo>
                                        <a:pt x="2613" y="326"/>
                                      </a:lnTo>
                                      <a:lnTo>
                                        <a:pt x="2613" y="371"/>
                                      </a:lnTo>
                                      <a:lnTo>
                                        <a:pt x="2658" y="371"/>
                                      </a:lnTo>
                                      <a:lnTo>
                                        <a:pt x="2658" y="428"/>
                                      </a:lnTo>
                                      <a:lnTo>
                                        <a:pt x="2715" y="428"/>
                                      </a:lnTo>
                                      <a:lnTo>
                                        <a:pt x="2715" y="439"/>
                                      </a:lnTo>
                                      <a:lnTo>
                                        <a:pt x="2760" y="439"/>
                                      </a:lnTo>
                                      <a:lnTo>
                                        <a:pt x="2760" y="484"/>
                                      </a:lnTo>
                                      <a:lnTo>
                                        <a:pt x="2816" y="484"/>
                                      </a:lnTo>
                                      <a:lnTo>
                                        <a:pt x="2816" y="585"/>
                                      </a:lnTo>
                                      <a:lnTo>
                                        <a:pt x="2861" y="585"/>
                                      </a:lnTo>
                                      <a:lnTo>
                                        <a:pt x="2861" y="709"/>
                                      </a:lnTo>
                                      <a:lnTo>
                                        <a:pt x="2917" y="709"/>
                                      </a:lnTo>
                                      <a:lnTo>
                                        <a:pt x="2917" y="833"/>
                                      </a:lnTo>
                                      <a:lnTo>
                                        <a:pt x="2962" y="833"/>
                                      </a:lnTo>
                                      <a:lnTo>
                                        <a:pt x="2962" y="979"/>
                                      </a:lnTo>
                                      <a:lnTo>
                                        <a:pt x="3007" y="979"/>
                                      </a:lnTo>
                                      <a:lnTo>
                                        <a:pt x="3007" y="1069"/>
                                      </a:lnTo>
                                      <a:lnTo>
                                        <a:pt x="3052" y="1069"/>
                                      </a:lnTo>
                                      <a:lnTo>
                                        <a:pt x="3052" y="1126"/>
                                      </a:lnTo>
                                      <a:lnTo>
                                        <a:pt x="3097" y="1126"/>
                                      </a:lnTo>
                                      <a:lnTo>
                                        <a:pt x="3097" y="1159"/>
                                      </a:lnTo>
                                      <a:lnTo>
                                        <a:pt x="3143" y="1159"/>
                                      </a:lnTo>
                                      <a:lnTo>
                                        <a:pt x="3143" y="1137"/>
                                      </a:lnTo>
                                      <a:lnTo>
                                        <a:pt x="3188" y="1137"/>
                                      </a:lnTo>
                                      <a:lnTo>
                                        <a:pt x="3188" y="1036"/>
                                      </a:lnTo>
                                      <a:lnTo>
                                        <a:pt x="3233" y="1036"/>
                                      </a:lnTo>
                                      <a:lnTo>
                                        <a:pt x="3233" y="968"/>
                                      </a:lnTo>
                                      <a:lnTo>
                                        <a:pt x="3278" y="968"/>
                                      </a:lnTo>
                                      <a:lnTo>
                                        <a:pt x="3278" y="1002"/>
                                      </a:lnTo>
                                      <a:lnTo>
                                        <a:pt x="3323" y="1002"/>
                                      </a:lnTo>
                                      <a:lnTo>
                                        <a:pt x="3323" y="1092"/>
                                      </a:lnTo>
                                      <a:lnTo>
                                        <a:pt x="3368" y="1092"/>
                                      </a:lnTo>
                                      <a:lnTo>
                                        <a:pt x="3368" y="1114"/>
                                      </a:lnTo>
                                      <a:lnTo>
                                        <a:pt x="3424" y="1114"/>
                                      </a:lnTo>
                                      <a:lnTo>
                                        <a:pt x="3424" y="1047"/>
                                      </a:lnTo>
                                      <a:lnTo>
                                        <a:pt x="3469" y="1047"/>
                                      </a:lnTo>
                                      <a:lnTo>
                                        <a:pt x="3514" y="1047"/>
                                      </a:lnTo>
                                      <a:lnTo>
                                        <a:pt x="3514" y="1159"/>
                                      </a:lnTo>
                                      <a:lnTo>
                                        <a:pt x="3571" y="1159"/>
                                      </a:lnTo>
                                      <a:lnTo>
                                        <a:pt x="3571" y="1306"/>
                                      </a:lnTo>
                                      <a:lnTo>
                                        <a:pt x="3616" y="1306"/>
                                      </a:lnTo>
                                      <a:lnTo>
                                        <a:pt x="3616" y="1407"/>
                                      </a:lnTo>
                                      <a:lnTo>
                                        <a:pt x="3661" y="1407"/>
                                      </a:lnTo>
                                      <a:lnTo>
                                        <a:pt x="3661" y="1475"/>
                                      </a:lnTo>
                                      <a:lnTo>
                                        <a:pt x="3706" y="1475"/>
                                      </a:lnTo>
                                      <a:lnTo>
                                        <a:pt x="3706" y="1452"/>
                                      </a:lnTo>
                                      <a:lnTo>
                                        <a:pt x="3751" y="1452"/>
                                      </a:lnTo>
                                      <a:lnTo>
                                        <a:pt x="3751" y="1295"/>
                                      </a:lnTo>
                                      <a:lnTo>
                                        <a:pt x="3796" y="1295"/>
                                      </a:lnTo>
                                      <a:lnTo>
                                        <a:pt x="3796" y="1205"/>
                                      </a:lnTo>
                                      <a:lnTo>
                                        <a:pt x="3841" y="1205"/>
                                      </a:lnTo>
                                      <a:lnTo>
                                        <a:pt x="3841" y="1092"/>
                                      </a:lnTo>
                                      <a:lnTo>
                                        <a:pt x="3897" y="1092"/>
                                      </a:lnTo>
                                      <a:lnTo>
                                        <a:pt x="3897" y="1250"/>
                                      </a:lnTo>
                                      <a:lnTo>
                                        <a:pt x="3942" y="1250"/>
                                      </a:lnTo>
                                      <a:lnTo>
                                        <a:pt x="3942" y="1700"/>
                                      </a:lnTo>
                                      <a:lnTo>
                                        <a:pt x="3987" y="1700"/>
                                      </a:lnTo>
                                      <a:lnTo>
                                        <a:pt x="3987" y="2117"/>
                                      </a:lnTo>
                                      <a:lnTo>
                                        <a:pt x="4032" y="2117"/>
                                      </a:lnTo>
                                      <a:lnTo>
                                        <a:pt x="4032" y="2984"/>
                                      </a:lnTo>
                                      <a:lnTo>
                                        <a:pt x="4089" y="2984"/>
                                      </a:lnTo>
                                      <a:lnTo>
                                        <a:pt x="4134" y="2984"/>
                                      </a:lnTo>
                                      <a:lnTo>
                                        <a:pt x="4179" y="2984"/>
                                      </a:lnTo>
                                      <a:lnTo>
                                        <a:pt x="4235" y="2984"/>
                                      </a:lnTo>
                                      <a:lnTo>
                                        <a:pt x="4280" y="2984"/>
                                      </a:lnTo>
                                      <a:lnTo>
                                        <a:pt x="4325" y="2984"/>
                                      </a:lnTo>
                                      <a:lnTo>
                                        <a:pt x="4370" y="2984"/>
                                      </a:lnTo>
                                    </a:path>
                                  </a:pathLst>
                                </a:custGeom>
                                <a:noFill/>
                                <a:ln w="6985">
                                  <a:solidFill>
                                    <a:srgbClr val="C0C0C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37" name="Freeform 1022"/>
                              <wps:cNvSpPr>
                                <a:spLocks/>
                              </wps:cNvSpPr>
                              <wps:spPr bwMode="auto">
                                <a:xfrm>
                                  <a:off x="0" y="595696"/>
                                  <a:ext cx="2503127" cy="1029318"/>
                                </a:xfrm>
                                <a:custGeom>
                                  <a:avLst/>
                                  <a:gdLst>
                                    <a:gd name="T0" fmla="*/ 21590 w 3942"/>
                                    <a:gd name="T1" fmla="*/ 600710 h 1621"/>
                                    <a:gd name="T2" fmla="*/ 50165 w 3942"/>
                                    <a:gd name="T3" fmla="*/ 507365 h 1621"/>
                                    <a:gd name="T4" fmla="*/ 107315 w 3942"/>
                                    <a:gd name="T5" fmla="*/ 486410 h 1621"/>
                                    <a:gd name="T6" fmla="*/ 135890 w 3942"/>
                                    <a:gd name="T7" fmla="*/ 421640 h 1621"/>
                                    <a:gd name="T8" fmla="*/ 200025 w 3942"/>
                                    <a:gd name="T9" fmla="*/ 400685 h 1621"/>
                                    <a:gd name="T10" fmla="*/ 228600 w 3942"/>
                                    <a:gd name="T11" fmla="*/ 357505 h 1621"/>
                                    <a:gd name="T12" fmla="*/ 293370 w 3942"/>
                                    <a:gd name="T13" fmla="*/ 335915 h 1621"/>
                                    <a:gd name="T14" fmla="*/ 321945 w 3942"/>
                                    <a:gd name="T15" fmla="*/ 350520 h 1621"/>
                                    <a:gd name="T16" fmla="*/ 379095 w 3942"/>
                                    <a:gd name="T17" fmla="*/ 314325 h 1621"/>
                                    <a:gd name="T18" fmla="*/ 407670 w 3942"/>
                                    <a:gd name="T19" fmla="*/ 271780 h 1621"/>
                                    <a:gd name="T20" fmla="*/ 464820 w 3942"/>
                                    <a:gd name="T21" fmla="*/ 257175 h 1621"/>
                                    <a:gd name="T22" fmla="*/ 493395 w 3942"/>
                                    <a:gd name="T23" fmla="*/ 214630 h 1621"/>
                                    <a:gd name="T24" fmla="*/ 558165 w 3942"/>
                                    <a:gd name="T25" fmla="*/ 178435 h 1621"/>
                                    <a:gd name="T26" fmla="*/ 593725 w 3942"/>
                                    <a:gd name="T27" fmla="*/ 149860 h 1621"/>
                                    <a:gd name="T28" fmla="*/ 650875 w 3942"/>
                                    <a:gd name="T29" fmla="*/ 157480 h 1621"/>
                                    <a:gd name="T30" fmla="*/ 679450 w 3942"/>
                                    <a:gd name="T31" fmla="*/ 149860 h 1621"/>
                                    <a:gd name="T32" fmla="*/ 736600 w 3942"/>
                                    <a:gd name="T33" fmla="*/ 135890 h 1621"/>
                                    <a:gd name="T34" fmla="*/ 765175 w 3942"/>
                                    <a:gd name="T35" fmla="*/ 100330 h 1621"/>
                                    <a:gd name="T36" fmla="*/ 822325 w 3942"/>
                                    <a:gd name="T37" fmla="*/ 85725 h 1621"/>
                                    <a:gd name="T38" fmla="*/ 858520 w 3942"/>
                                    <a:gd name="T39" fmla="*/ 71755 h 1621"/>
                                    <a:gd name="T40" fmla="*/ 915670 w 3942"/>
                                    <a:gd name="T41" fmla="*/ 64135 h 1621"/>
                                    <a:gd name="T42" fmla="*/ 944245 w 3942"/>
                                    <a:gd name="T43" fmla="*/ 21590 h 1621"/>
                                    <a:gd name="T44" fmla="*/ 1008380 w 3942"/>
                                    <a:gd name="T45" fmla="*/ 21590 h 1621"/>
                                    <a:gd name="T46" fmla="*/ 1036955 w 3942"/>
                                    <a:gd name="T47" fmla="*/ 0 h 1621"/>
                                    <a:gd name="T48" fmla="*/ 1101725 w 3942"/>
                                    <a:gd name="T49" fmla="*/ 13970 h 1621"/>
                                    <a:gd name="T50" fmla="*/ 1130300 w 3942"/>
                                    <a:gd name="T51" fmla="*/ 21590 h 1621"/>
                                    <a:gd name="T52" fmla="*/ 1187450 w 3942"/>
                                    <a:gd name="T53" fmla="*/ 57150 h 1621"/>
                                    <a:gd name="T54" fmla="*/ 1216025 w 3942"/>
                                    <a:gd name="T55" fmla="*/ 35560 h 1621"/>
                                    <a:gd name="T56" fmla="*/ 1273175 w 3942"/>
                                    <a:gd name="T57" fmla="*/ 35560 h 1621"/>
                                    <a:gd name="T58" fmla="*/ 1301750 w 3942"/>
                                    <a:gd name="T59" fmla="*/ 50165 h 1621"/>
                                    <a:gd name="T60" fmla="*/ 1365885 w 3942"/>
                                    <a:gd name="T61" fmla="*/ 57150 h 1621"/>
                                    <a:gd name="T62" fmla="*/ 1394460 w 3942"/>
                                    <a:gd name="T63" fmla="*/ 71755 h 1621"/>
                                    <a:gd name="T64" fmla="*/ 1459230 w 3942"/>
                                    <a:gd name="T65" fmla="*/ 85725 h 1621"/>
                                    <a:gd name="T66" fmla="*/ 1487805 w 3942"/>
                                    <a:gd name="T67" fmla="*/ 128905 h 1621"/>
                                    <a:gd name="T68" fmla="*/ 1544955 w 3942"/>
                                    <a:gd name="T69" fmla="*/ 157480 h 1621"/>
                                    <a:gd name="T70" fmla="*/ 1573530 w 3942"/>
                                    <a:gd name="T71" fmla="*/ 157480 h 1621"/>
                                    <a:gd name="T72" fmla="*/ 1630680 w 3942"/>
                                    <a:gd name="T73" fmla="*/ 193040 h 1621"/>
                                    <a:gd name="T74" fmla="*/ 1659255 w 3942"/>
                                    <a:gd name="T75" fmla="*/ 221615 h 1621"/>
                                    <a:gd name="T76" fmla="*/ 1724025 w 3942"/>
                                    <a:gd name="T77" fmla="*/ 228600 h 1621"/>
                                    <a:gd name="T78" fmla="*/ 1752600 w 3942"/>
                                    <a:gd name="T79" fmla="*/ 250190 h 1621"/>
                                    <a:gd name="T80" fmla="*/ 1816735 w 3942"/>
                                    <a:gd name="T81" fmla="*/ 335915 h 1621"/>
                                    <a:gd name="T82" fmla="*/ 1852295 w 3942"/>
                                    <a:gd name="T83" fmla="*/ 521970 h 1621"/>
                                    <a:gd name="T84" fmla="*/ 1909445 w 3942"/>
                                    <a:gd name="T85" fmla="*/ 622300 h 1621"/>
                                    <a:gd name="T86" fmla="*/ 1938020 w 3942"/>
                                    <a:gd name="T87" fmla="*/ 700405 h 1621"/>
                                    <a:gd name="T88" fmla="*/ 1995805 w 3942"/>
                                    <a:gd name="T89" fmla="*/ 721995 h 1621"/>
                                    <a:gd name="T90" fmla="*/ 2024380 w 3942"/>
                                    <a:gd name="T91" fmla="*/ 679450 h 1621"/>
                                    <a:gd name="T92" fmla="*/ 2081530 w 3942"/>
                                    <a:gd name="T93" fmla="*/ 686435 h 1621"/>
                                    <a:gd name="T94" fmla="*/ 2110105 w 3942"/>
                                    <a:gd name="T95" fmla="*/ 750570 h 1621"/>
                                    <a:gd name="T96" fmla="*/ 2174240 w 3942"/>
                                    <a:gd name="T97" fmla="*/ 715010 h 1621"/>
                                    <a:gd name="T98" fmla="*/ 2202815 w 3942"/>
                                    <a:gd name="T99" fmla="*/ 636270 h 1621"/>
                                    <a:gd name="T100" fmla="*/ 2267585 w 3942"/>
                                    <a:gd name="T101" fmla="*/ 743585 h 1621"/>
                                    <a:gd name="T102" fmla="*/ 2296160 w 3942"/>
                                    <a:gd name="T103" fmla="*/ 857885 h 1621"/>
                                    <a:gd name="T104" fmla="*/ 2353310 w 3942"/>
                                    <a:gd name="T105" fmla="*/ 893445 h 1621"/>
                                    <a:gd name="T106" fmla="*/ 2381885 w 3942"/>
                                    <a:gd name="T107" fmla="*/ 779145 h 1621"/>
                                    <a:gd name="T108" fmla="*/ 2439035 w 3942"/>
                                    <a:gd name="T109" fmla="*/ 721995 h 1621"/>
                                    <a:gd name="T110" fmla="*/ 2474595 w 3942"/>
                                    <a:gd name="T111" fmla="*/ 758190 h 1621"/>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Lst>
                                  <a:ahLst/>
                                  <a:cxnLst>
                                    <a:cxn ang="T112">
                                      <a:pos x="T0" y="T1"/>
                                    </a:cxn>
                                    <a:cxn ang="T113">
                                      <a:pos x="T2" y="T3"/>
                                    </a:cxn>
                                    <a:cxn ang="T114">
                                      <a:pos x="T4" y="T5"/>
                                    </a:cxn>
                                    <a:cxn ang="T115">
                                      <a:pos x="T6" y="T7"/>
                                    </a:cxn>
                                    <a:cxn ang="T116">
                                      <a:pos x="T8" y="T9"/>
                                    </a:cxn>
                                    <a:cxn ang="T117">
                                      <a:pos x="T10" y="T11"/>
                                    </a:cxn>
                                    <a:cxn ang="T118">
                                      <a:pos x="T12" y="T13"/>
                                    </a:cxn>
                                    <a:cxn ang="T119">
                                      <a:pos x="T14" y="T15"/>
                                    </a:cxn>
                                    <a:cxn ang="T120">
                                      <a:pos x="T16" y="T17"/>
                                    </a:cxn>
                                    <a:cxn ang="T121">
                                      <a:pos x="T18" y="T19"/>
                                    </a:cxn>
                                    <a:cxn ang="T122">
                                      <a:pos x="T20" y="T21"/>
                                    </a:cxn>
                                    <a:cxn ang="T123">
                                      <a:pos x="T22" y="T23"/>
                                    </a:cxn>
                                    <a:cxn ang="T124">
                                      <a:pos x="T24" y="T25"/>
                                    </a:cxn>
                                    <a:cxn ang="T125">
                                      <a:pos x="T26" y="T27"/>
                                    </a:cxn>
                                    <a:cxn ang="T126">
                                      <a:pos x="T28" y="T29"/>
                                    </a:cxn>
                                    <a:cxn ang="T127">
                                      <a:pos x="T30" y="T31"/>
                                    </a:cxn>
                                    <a:cxn ang="T128">
                                      <a:pos x="T32" y="T33"/>
                                    </a:cxn>
                                    <a:cxn ang="T129">
                                      <a:pos x="T34" y="T35"/>
                                    </a:cxn>
                                    <a:cxn ang="T130">
                                      <a:pos x="T36" y="T37"/>
                                    </a:cxn>
                                    <a:cxn ang="T131">
                                      <a:pos x="T38" y="T39"/>
                                    </a:cxn>
                                    <a:cxn ang="T132">
                                      <a:pos x="T40" y="T41"/>
                                    </a:cxn>
                                    <a:cxn ang="T133">
                                      <a:pos x="T42" y="T43"/>
                                    </a:cxn>
                                    <a:cxn ang="T134">
                                      <a:pos x="T44" y="T45"/>
                                    </a:cxn>
                                    <a:cxn ang="T135">
                                      <a:pos x="T46" y="T47"/>
                                    </a:cxn>
                                    <a:cxn ang="T136">
                                      <a:pos x="T48" y="T49"/>
                                    </a:cxn>
                                    <a:cxn ang="T137">
                                      <a:pos x="T50" y="T51"/>
                                    </a:cxn>
                                    <a:cxn ang="T138">
                                      <a:pos x="T52" y="T53"/>
                                    </a:cxn>
                                    <a:cxn ang="T139">
                                      <a:pos x="T54" y="T55"/>
                                    </a:cxn>
                                    <a:cxn ang="T140">
                                      <a:pos x="T56" y="T57"/>
                                    </a:cxn>
                                    <a:cxn ang="T141">
                                      <a:pos x="T58" y="T59"/>
                                    </a:cxn>
                                    <a:cxn ang="T142">
                                      <a:pos x="T60" y="T61"/>
                                    </a:cxn>
                                    <a:cxn ang="T143">
                                      <a:pos x="T62" y="T63"/>
                                    </a:cxn>
                                    <a:cxn ang="T144">
                                      <a:pos x="T64" y="T65"/>
                                    </a:cxn>
                                    <a:cxn ang="T145">
                                      <a:pos x="T66" y="T67"/>
                                    </a:cxn>
                                    <a:cxn ang="T146">
                                      <a:pos x="T68" y="T69"/>
                                    </a:cxn>
                                    <a:cxn ang="T147">
                                      <a:pos x="T70" y="T71"/>
                                    </a:cxn>
                                    <a:cxn ang="T148">
                                      <a:pos x="T72" y="T73"/>
                                    </a:cxn>
                                    <a:cxn ang="T149">
                                      <a:pos x="T74" y="T75"/>
                                    </a:cxn>
                                    <a:cxn ang="T150">
                                      <a:pos x="T76" y="T77"/>
                                    </a:cxn>
                                    <a:cxn ang="T151">
                                      <a:pos x="T78" y="T79"/>
                                    </a:cxn>
                                    <a:cxn ang="T152">
                                      <a:pos x="T80" y="T81"/>
                                    </a:cxn>
                                    <a:cxn ang="T153">
                                      <a:pos x="T82" y="T83"/>
                                    </a:cxn>
                                    <a:cxn ang="T154">
                                      <a:pos x="T84" y="T85"/>
                                    </a:cxn>
                                    <a:cxn ang="T155">
                                      <a:pos x="T86" y="T87"/>
                                    </a:cxn>
                                    <a:cxn ang="T156">
                                      <a:pos x="T88" y="T89"/>
                                    </a:cxn>
                                    <a:cxn ang="T157">
                                      <a:pos x="T90" y="T91"/>
                                    </a:cxn>
                                    <a:cxn ang="T158">
                                      <a:pos x="T92" y="T93"/>
                                    </a:cxn>
                                    <a:cxn ang="T159">
                                      <a:pos x="T94" y="T95"/>
                                    </a:cxn>
                                    <a:cxn ang="T160">
                                      <a:pos x="T96" y="T97"/>
                                    </a:cxn>
                                    <a:cxn ang="T161">
                                      <a:pos x="T98" y="T99"/>
                                    </a:cxn>
                                    <a:cxn ang="T162">
                                      <a:pos x="T100" y="T101"/>
                                    </a:cxn>
                                    <a:cxn ang="T163">
                                      <a:pos x="T102" y="T103"/>
                                    </a:cxn>
                                    <a:cxn ang="T164">
                                      <a:pos x="T104" y="T105"/>
                                    </a:cxn>
                                    <a:cxn ang="T165">
                                      <a:pos x="T106" y="T107"/>
                                    </a:cxn>
                                    <a:cxn ang="T166">
                                      <a:pos x="T108" y="T109"/>
                                    </a:cxn>
                                    <a:cxn ang="T167">
                                      <a:pos x="T110" y="T111"/>
                                    </a:cxn>
                                  </a:cxnLst>
                                  <a:rect l="0" t="0" r="r" b="b"/>
                                  <a:pathLst>
                                    <a:path w="3942" h="1621">
                                      <a:moveTo>
                                        <a:pt x="0" y="991"/>
                                      </a:moveTo>
                                      <a:lnTo>
                                        <a:pt x="0" y="946"/>
                                      </a:lnTo>
                                      <a:lnTo>
                                        <a:pt x="34" y="946"/>
                                      </a:lnTo>
                                      <a:lnTo>
                                        <a:pt x="34" y="867"/>
                                      </a:lnTo>
                                      <a:lnTo>
                                        <a:pt x="79" y="867"/>
                                      </a:lnTo>
                                      <a:lnTo>
                                        <a:pt x="79" y="799"/>
                                      </a:lnTo>
                                      <a:lnTo>
                                        <a:pt x="124" y="799"/>
                                      </a:lnTo>
                                      <a:lnTo>
                                        <a:pt x="124" y="766"/>
                                      </a:lnTo>
                                      <a:lnTo>
                                        <a:pt x="169" y="766"/>
                                      </a:lnTo>
                                      <a:lnTo>
                                        <a:pt x="169" y="732"/>
                                      </a:lnTo>
                                      <a:lnTo>
                                        <a:pt x="214" y="732"/>
                                      </a:lnTo>
                                      <a:lnTo>
                                        <a:pt x="214" y="664"/>
                                      </a:lnTo>
                                      <a:lnTo>
                                        <a:pt x="270" y="664"/>
                                      </a:lnTo>
                                      <a:lnTo>
                                        <a:pt x="270" y="631"/>
                                      </a:lnTo>
                                      <a:lnTo>
                                        <a:pt x="315" y="631"/>
                                      </a:lnTo>
                                      <a:lnTo>
                                        <a:pt x="315" y="597"/>
                                      </a:lnTo>
                                      <a:lnTo>
                                        <a:pt x="360" y="597"/>
                                      </a:lnTo>
                                      <a:lnTo>
                                        <a:pt x="360" y="563"/>
                                      </a:lnTo>
                                      <a:lnTo>
                                        <a:pt x="417" y="563"/>
                                      </a:lnTo>
                                      <a:lnTo>
                                        <a:pt x="417" y="529"/>
                                      </a:lnTo>
                                      <a:lnTo>
                                        <a:pt x="462" y="529"/>
                                      </a:lnTo>
                                      <a:lnTo>
                                        <a:pt x="462" y="552"/>
                                      </a:lnTo>
                                      <a:lnTo>
                                        <a:pt x="507" y="552"/>
                                      </a:lnTo>
                                      <a:lnTo>
                                        <a:pt x="552" y="552"/>
                                      </a:lnTo>
                                      <a:lnTo>
                                        <a:pt x="552" y="495"/>
                                      </a:lnTo>
                                      <a:lnTo>
                                        <a:pt x="597" y="495"/>
                                      </a:lnTo>
                                      <a:lnTo>
                                        <a:pt x="597" y="450"/>
                                      </a:lnTo>
                                      <a:lnTo>
                                        <a:pt x="642" y="450"/>
                                      </a:lnTo>
                                      <a:lnTo>
                                        <a:pt x="642" y="428"/>
                                      </a:lnTo>
                                      <a:lnTo>
                                        <a:pt x="687" y="428"/>
                                      </a:lnTo>
                                      <a:lnTo>
                                        <a:pt x="687" y="405"/>
                                      </a:lnTo>
                                      <a:lnTo>
                                        <a:pt x="732" y="405"/>
                                      </a:lnTo>
                                      <a:lnTo>
                                        <a:pt x="732" y="372"/>
                                      </a:lnTo>
                                      <a:lnTo>
                                        <a:pt x="777" y="372"/>
                                      </a:lnTo>
                                      <a:lnTo>
                                        <a:pt x="777" y="338"/>
                                      </a:lnTo>
                                      <a:lnTo>
                                        <a:pt x="822" y="338"/>
                                      </a:lnTo>
                                      <a:lnTo>
                                        <a:pt x="822" y="281"/>
                                      </a:lnTo>
                                      <a:lnTo>
                                        <a:pt x="879" y="281"/>
                                      </a:lnTo>
                                      <a:lnTo>
                                        <a:pt x="879" y="236"/>
                                      </a:lnTo>
                                      <a:lnTo>
                                        <a:pt x="935" y="236"/>
                                      </a:lnTo>
                                      <a:lnTo>
                                        <a:pt x="980" y="236"/>
                                      </a:lnTo>
                                      <a:lnTo>
                                        <a:pt x="980" y="248"/>
                                      </a:lnTo>
                                      <a:lnTo>
                                        <a:pt x="1025" y="248"/>
                                      </a:lnTo>
                                      <a:lnTo>
                                        <a:pt x="1025" y="236"/>
                                      </a:lnTo>
                                      <a:lnTo>
                                        <a:pt x="1070" y="236"/>
                                      </a:lnTo>
                                      <a:lnTo>
                                        <a:pt x="1115" y="236"/>
                                      </a:lnTo>
                                      <a:lnTo>
                                        <a:pt x="1115" y="214"/>
                                      </a:lnTo>
                                      <a:lnTo>
                                        <a:pt x="1160" y="214"/>
                                      </a:lnTo>
                                      <a:lnTo>
                                        <a:pt x="1160" y="169"/>
                                      </a:lnTo>
                                      <a:lnTo>
                                        <a:pt x="1205" y="169"/>
                                      </a:lnTo>
                                      <a:lnTo>
                                        <a:pt x="1205" y="158"/>
                                      </a:lnTo>
                                      <a:lnTo>
                                        <a:pt x="1250" y="158"/>
                                      </a:lnTo>
                                      <a:lnTo>
                                        <a:pt x="1250" y="135"/>
                                      </a:lnTo>
                                      <a:lnTo>
                                        <a:pt x="1295" y="135"/>
                                      </a:lnTo>
                                      <a:lnTo>
                                        <a:pt x="1295" y="124"/>
                                      </a:lnTo>
                                      <a:lnTo>
                                        <a:pt x="1352" y="124"/>
                                      </a:lnTo>
                                      <a:lnTo>
                                        <a:pt x="1352" y="113"/>
                                      </a:lnTo>
                                      <a:lnTo>
                                        <a:pt x="1397" y="113"/>
                                      </a:lnTo>
                                      <a:lnTo>
                                        <a:pt x="1397" y="101"/>
                                      </a:lnTo>
                                      <a:lnTo>
                                        <a:pt x="1442" y="101"/>
                                      </a:lnTo>
                                      <a:lnTo>
                                        <a:pt x="1442" y="79"/>
                                      </a:lnTo>
                                      <a:lnTo>
                                        <a:pt x="1487" y="79"/>
                                      </a:lnTo>
                                      <a:lnTo>
                                        <a:pt x="1487" y="34"/>
                                      </a:lnTo>
                                      <a:lnTo>
                                        <a:pt x="1532" y="34"/>
                                      </a:lnTo>
                                      <a:lnTo>
                                        <a:pt x="1588" y="34"/>
                                      </a:lnTo>
                                      <a:lnTo>
                                        <a:pt x="1588" y="11"/>
                                      </a:lnTo>
                                      <a:lnTo>
                                        <a:pt x="1633" y="11"/>
                                      </a:lnTo>
                                      <a:lnTo>
                                        <a:pt x="1633" y="0"/>
                                      </a:lnTo>
                                      <a:lnTo>
                                        <a:pt x="1678" y="0"/>
                                      </a:lnTo>
                                      <a:lnTo>
                                        <a:pt x="1678" y="22"/>
                                      </a:lnTo>
                                      <a:lnTo>
                                        <a:pt x="1735" y="22"/>
                                      </a:lnTo>
                                      <a:lnTo>
                                        <a:pt x="1735" y="34"/>
                                      </a:lnTo>
                                      <a:lnTo>
                                        <a:pt x="1780" y="34"/>
                                      </a:lnTo>
                                      <a:lnTo>
                                        <a:pt x="1825" y="34"/>
                                      </a:lnTo>
                                      <a:lnTo>
                                        <a:pt x="1825" y="90"/>
                                      </a:lnTo>
                                      <a:lnTo>
                                        <a:pt x="1870" y="90"/>
                                      </a:lnTo>
                                      <a:lnTo>
                                        <a:pt x="1870" y="56"/>
                                      </a:lnTo>
                                      <a:lnTo>
                                        <a:pt x="1915" y="56"/>
                                      </a:lnTo>
                                      <a:lnTo>
                                        <a:pt x="1960" y="56"/>
                                      </a:lnTo>
                                      <a:lnTo>
                                        <a:pt x="2005" y="56"/>
                                      </a:lnTo>
                                      <a:lnTo>
                                        <a:pt x="2005" y="67"/>
                                      </a:lnTo>
                                      <a:lnTo>
                                        <a:pt x="2050" y="67"/>
                                      </a:lnTo>
                                      <a:lnTo>
                                        <a:pt x="2050" y="79"/>
                                      </a:lnTo>
                                      <a:lnTo>
                                        <a:pt x="2106" y="79"/>
                                      </a:lnTo>
                                      <a:lnTo>
                                        <a:pt x="2106" y="90"/>
                                      </a:lnTo>
                                      <a:lnTo>
                                        <a:pt x="2151" y="90"/>
                                      </a:lnTo>
                                      <a:lnTo>
                                        <a:pt x="2151" y="79"/>
                                      </a:lnTo>
                                      <a:lnTo>
                                        <a:pt x="2196" y="79"/>
                                      </a:lnTo>
                                      <a:lnTo>
                                        <a:pt x="2196" y="113"/>
                                      </a:lnTo>
                                      <a:lnTo>
                                        <a:pt x="2253" y="113"/>
                                      </a:lnTo>
                                      <a:lnTo>
                                        <a:pt x="2253" y="135"/>
                                      </a:lnTo>
                                      <a:lnTo>
                                        <a:pt x="2298" y="135"/>
                                      </a:lnTo>
                                      <a:lnTo>
                                        <a:pt x="2343" y="135"/>
                                      </a:lnTo>
                                      <a:lnTo>
                                        <a:pt x="2343" y="203"/>
                                      </a:lnTo>
                                      <a:lnTo>
                                        <a:pt x="2388" y="203"/>
                                      </a:lnTo>
                                      <a:lnTo>
                                        <a:pt x="2388" y="248"/>
                                      </a:lnTo>
                                      <a:lnTo>
                                        <a:pt x="2433" y="248"/>
                                      </a:lnTo>
                                      <a:lnTo>
                                        <a:pt x="2433" y="259"/>
                                      </a:lnTo>
                                      <a:lnTo>
                                        <a:pt x="2478" y="259"/>
                                      </a:lnTo>
                                      <a:lnTo>
                                        <a:pt x="2478" y="248"/>
                                      </a:lnTo>
                                      <a:lnTo>
                                        <a:pt x="2523" y="248"/>
                                      </a:lnTo>
                                      <a:lnTo>
                                        <a:pt x="2523" y="304"/>
                                      </a:lnTo>
                                      <a:lnTo>
                                        <a:pt x="2568" y="304"/>
                                      </a:lnTo>
                                      <a:lnTo>
                                        <a:pt x="2568" y="326"/>
                                      </a:lnTo>
                                      <a:lnTo>
                                        <a:pt x="2613" y="326"/>
                                      </a:lnTo>
                                      <a:lnTo>
                                        <a:pt x="2613" y="349"/>
                                      </a:lnTo>
                                      <a:lnTo>
                                        <a:pt x="2658" y="349"/>
                                      </a:lnTo>
                                      <a:lnTo>
                                        <a:pt x="2658" y="360"/>
                                      </a:lnTo>
                                      <a:lnTo>
                                        <a:pt x="2715" y="360"/>
                                      </a:lnTo>
                                      <a:lnTo>
                                        <a:pt x="2715" y="349"/>
                                      </a:lnTo>
                                      <a:lnTo>
                                        <a:pt x="2760" y="349"/>
                                      </a:lnTo>
                                      <a:lnTo>
                                        <a:pt x="2760" y="394"/>
                                      </a:lnTo>
                                      <a:lnTo>
                                        <a:pt x="2816" y="394"/>
                                      </a:lnTo>
                                      <a:lnTo>
                                        <a:pt x="2816" y="529"/>
                                      </a:lnTo>
                                      <a:lnTo>
                                        <a:pt x="2861" y="529"/>
                                      </a:lnTo>
                                      <a:lnTo>
                                        <a:pt x="2861" y="676"/>
                                      </a:lnTo>
                                      <a:lnTo>
                                        <a:pt x="2917" y="676"/>
                                      </a:lnTo>
                                      <a:lnTo>
                                        <a:pt x="2917" y="822"/>
                                      </a:lnTo>
                                      <a:lnTo>
                                        <a:pt x="2962" y="822"/>
                                      </a:lnTo>
                                      <a:lnTo>
                                        <a:pt x="2962" y="980"/>
                                      </a:lnTo>
                                      <a:lnTo>
                                        <a:pt x="3007" y="980"/>
                                      </a:lnTo>
                                      <a:lnTo>
                                        <a:pt x="3007" y="1070"/>
                                      </a:lnTo>
                                      <a:lnTo>
                                        <a:pt x="3052" y="1070"/>
                                      </a:lnTo>
                                      <a:lnTo>
                                        <a:pt x="3052" y="1103"/>
                                      </a:lnTo>
                                      <a:lnTo>
                                        <a:pt x="3097" y="1103"/>
                                      </a:lnTo>
                                      <a:lnTo>
                                        <a:pt x="3097" y="1137"/>
                                      </a:lnTo>
                                      <a:lnTo>
                                        <a:pt x="3143" y="1137"/>
                                      </a:lnTo>
                                      <a:lnTo>
                                        <a:pt x="3143" y="1115"/>
                                      </a:lnTo>
                                      <a:lnTo>
                                        <a:pt x="3188" y="1115"/>
                                      </a:lnTo>
                                      <a:lnTo>
                                        <a:pt x="3188" y="1070"/>
                                      </a:lnTo>
                                      <a:lnTo>
                                        <a:pt x="3233" y="1070"/>
                                      </a:lnTo>
                                      <a:lnTo>
                                        <a:pt x="3233" y="1081"/>
                                      </a:lnTo>
                                      <a:lnTo>
                                        <a:pt x="3278" y="1081"/>
                                      </a:lnTo>
                                      <a:lnTo>
                                        <a:pt x="3278" y="1148"/>
                                      </a:lnTo>
                                      <a:lnTo>
                                        <a:pt x="3323" y="1148"/>
                                      </a:lnTo>
                                      <a:lnTo>
                                        <a:pt x="3323" y="1182"/>
                                      </a:lnTo>
                                      <a:lnTo>
                                        <a:pt x="3368" y="1182"/>
                                      </a:lnTo>
                                      <a:lnTo>
                                        <a:pt x="3368" y="1126"/>
                                      </a:lnTo>
                                      <a:lnTo>
                                        <a:pt x="3424" y="1126"/>
                                      </a:lnTo>
                                      <a:lnTo>
                                        <a:pt x="3424" y="980"/>
                                      </a:lnTo>
                                      <a:lnTo>
                                        <a:pt x="3469" y="980"/>
                                      </a:lnTo>
                                      <a:lnTo>
                                        <a:pt x="3469" y="1002"/>
                                      </a:lnTo>
                                      <a:lnTo>
                                        <a:pt x="3514" y="1002"/>
                                      </a:lnTo>
                                      <a:lnTo>
                                        <a:pt x="3514" y="1171"/>
                                      </a:lnTo>
                                      <a:lnTo>
                                        <a:pt x="3571" y="1171"/>
                                      </a:lnTo>
                                      <a:lnTo>
                                        <a:pt x="3571" y="1306"/>
                                      </a:lnTo>
                                      <a:lnTo>
                                        <a:pt x="3616" y="1306"/>
                                      </a:lnTo>
                                      <a:lnTo>
                                        <a:pt x="3616" y="1351"/>
                                      </a:lnTo>
                                      <a:lnTo>
                                        <a:pt x="3661" y="1351"/>
                                      </a:lnTo>
                                      <a:lnTo>
                                        <a:pt x="3661" y="1407"/>
                                      </a:lnTo>
                                      <a:lnTo>
                                        <a:pt x="3706" y="1407"/>
                                      </a:lnTo>
                                      <a:lnTo>
                                        <a:pt x="3706" y="1385"/>
                                      </a:lnTo>
                                      <a:lnTo>
                                        <a:pt x="3751" y="1385"/>
                                      </a:lnTo>
                                      <a:lnTo>
                                        <a:pt x="3751" y="1227"/>
                                      </a:lnTo>
                                      <a:lnTo>
                                        <a:pt x="3796" y="1227"/>
                                      </a:lnTo>
                                      <a:lnTo>
                                        <a:pt x="3796" y="1137"/>
                                      </a:lnTo>
                                      <a:lnTo>
                                        <a:pt x="3841" y="1137"/>
                                      </a:lnTo>
                                      <a:lnTo>
                                        <a:pt x="3841" y="1013"/>
                                      </a:lnTo>
                                      <a:lnTo>
                                        <a:pt x="3897" y="1013"/>
                                      </a:lnTo>
                                      <a:lnTo>
                                        <a:pt x="3897" y="1194"/>
                                      </a:lnTo>
                                      <a:lnTo>
                                        <a:pt x="3942" y="1194"/>
                                      </a:lnTo>
                                      <a:lnTo>
                                        <a:pt x="3942" y="1621"/>
                                      </a:lnTo>
                                    </a:path>
                                  </a:pathLst>
                                </a:custGeom>
                                <a:noFill/>
                                <a:ln w="21590">
                                  <a:solidFill>
                                    <a:srgbClr val="008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38" name="Freeform 1023"/>
                              <wps:cNvSpPr>
                                <a:spLocks/>
                              </wps:cNvSpPr>
                              <wps:spPr bwMode="auto">
                                <a:xfrm>
                                  <a:off x="2503127" y="1625014"/>
                                  <a:ext cx="271803" cy="858615"/>
                                </a:xfrm>
                                <a:custGeom>
                                  <a:avLst/>
                                  <a:gdLst>
                                    <a:gd name="T0" fmla="*/ 0 w 428"/>
                                    <a:gd name="T1" fmla="*/ 0 h 1352"/>
                                    <a:gd name="T2" fmla="*/ 28575 w 428"/>
                                    <a:gd name="T3" fmla="*/ 0 h 1352"/>
                                    <a:gd name="T4" fmla="*/ 28575 w 428"/>
                                    <a:gd name="T5" fmla="*/ 321945 h 1352"/>
                                    <a:gd name="T6" fmla="*/ 57150 w 428"/>
                                    <a:gd name="T7" fmla="*/ 321945 h 1352"/>
                                    <a:gd name="T8" fmla="*/ 57150 w 428"/>
                                    <a:gd name="T9" fmla="*/ 858520 h 1352"/>
                                    <a:gd name="T10" fmla="*/ 93345 w 428"/>
                                    <a:gd name="T11" fmla="*/ 858520 h 1352"/>
                                    <a:gd name="T12" fmla="*/ 93345 w 428"/>
                                    <a:gd name="T13" fmla="*/ 858520 h 1352"/>
                                    <a:gd name="T14" fmla="*/ 121920 w 428"/>
                                    <a:gd name="T15" fmla="*/ 858520 h 1352"/>
                                    <a:gd name="T16" fmla="*/ 121920 w 428"/>
                                    <a:gd name="T17" fmla="*/ 858520 h 1352"/>
                                    <a:gd name="T18" fmla="*/ 150495 w 428"/>
                                    <a:gd name="T19" fmla="*/ 858520 h 1352"/>
                                    <a:gd name="T20" fmla="*/ 150495 w 428"/>
                                    <a:gd name="T21" fmla="*/ 858520 h 1352"/>
                                    <a:gd name="T22" fmla="*/ 186055 w 428"/>
                                    <a:gd name="T23" fmla="*/ 858520 h 1352"/>
                                    <a:gd name="T24" fmla="*/ 186055 w 428"/>
                                    <a:gd name="T25" fmla="*/ 858520 h 1352"/>
                                    <a:gd name="T26" fmla="*/ 214630 w 428"/>
                                    <a:gd name="T27" fmla="*/ 858520 h 1352"/>
                                    <a:gd name="T28" fmla="*/ 214630 w 428"/>
                                    <a:gd name="T29" fmla="*/ 858520 h 1352"/>
                                    <a:gd name="T30" fmla="*/ 243205 w 428"/>
                                    <a:gd name="T31" fmla="*/ 858520 h 1352"/>
                                    <a:gd name="T32" fmla="*/ 243205 w 428"/>
                                    <a:gd name="T33" fmla="*/ 858520 h 1352"/>
                                    <a:gd name="T34" fmla="*/ 271780 w 428"/>
                                    <a:gd name="T35" fmla="*/ 858520 h 1352"/>
                                    <a:gd name="T36" fmla="*/ 271780 w 428"/>
                                    <a:gd name="T37" fmla="*/ 858520 h 1352"/>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Lst>
                                  <a:ahLst/>
                                  <a:cxnLst>
                                    <a:cxn ang="T38">
                                      <a:pos x="T0" y="T1"/>
                                    </a:cxn>
                                    <a:cxn ang="T39">
                                      <a:pos x="T2" y="T3"/>
                                    </a:cxn>
                                    <a:cxn ang="T40">
                                      <a:pos x="T4" y="T5"/>
                                    </a:cxn>
                                    <a:cxn ang="T41">
                                      <a:pos x="T6" y="T7"/>
                                    </a:cxn>
                                    <a:cxn ang="T42">
                                      <a:pos x="T8" y="T9"/>
                                    </a:cxn>
                                    <a:cxn ang="T43">
                                      <a:pos x="T10" y="T11"/>
                                    </a:cxn>
                                    <a:cxn ang="T44">
                                      <a:pos x="T12" y="T13"/>
                                    </a:cxn>
                                    <a:cxn ang="T45">
                                      <a:pos x="T14" y="T15"/>
                                    </a:cxn>
                                    <a:cxn ang="T46">
                                      <a:pos x="T16" y="T17"/>
                                    </a:cxn>
                                    <a:cxn ang="T47">
                                      <a:pos x="T18" y="T19"/>
                                    </a:cxn>
                                    <a:cxn ang="T48">
                                      <a:pos x="T20" y="T21"/>
                                    </a:cxn>
                                    <a:cxn ang="T49">
                                      <a:pos x="T22" y="T23"/>
                                    </a:cxn>
                                    <a:cxn ang="T50">
                                      <a:pos x="T24" y="T25"/>
                                    </a:cxn>
                                    <a:cxn ang="T51">
                                      <a:pos x="T26" y="T27"/>
                                    </a:cxn>
                                    <a:cxn ang="T52">
                                      <a:pos x="T28" y="T29"/>
                                    </a:cxn>
                                    <a:cxn ang="T53">
                                      <a:pos x="T30" y="T31"/>
                                    </a:cxn>
                                    <a:cxn ang="T54">
                                      <a:pos x="T32" y="T33"/>
                                    </a:cxn>
                                    <a:cxn ang="T55">
                                      <a:pos x="T34" y="T35"/>
                                    </a:cxn>
                                    <a:cxn ang="T56">
                                      <a:pos x="T36" y="T37"/>
                                    </a:cxn>
                                  </a:cxnLst>
                                  <a:rect l="0" t="0" r="r" b="b"/>
                                  <a:pathLst>
                                    <a:path w="428" h="1352">
                                      <a:moveTo>
                                        <a:pt x="0" y="0"/>
                                      </a:moveTo>
                                      <a:lnTo>
                                        <a:pt x="45" y="0"/>
                                      </a:lnTo>
                                      <a:lnTo>
                                        <a:pt x="45" y="507"/>
                                      </a:lnTo>
                                      <a:lnTo>
                                        <a:pt x="90" y="507"/>
                                      </a:lnTo>
                                      <a:lnTo>
                                        <a:pt x="90" y="1352"/>
                                      </a:lnTo>
                                      <a:lnTo>
                                        <a:pt x="147" y="1352"/>
                                      </a:lnTo>
                                      <a:lnTo>
                                        <a:pt x="192" y="1352"/>
                                      </a:lnTo>
                                      <a:lnTo>
                                        <a:pt x="237" y="1352"/>
                                      </a:lnTo>
                                      <a:lnTo>
                                        <a:pt x="293" y="1352"/>
                                      </a:lnTo>
                                      <a:lnTo>
                                        <a:pt x="338" y="1352"/>
                                      </a:lnTo>
                                      <a:lnTo>
                                        <a:pt x="383" y="1352"/>
                                      </a:lnTo>
                                      <a:lnTo>
                                        <a:pt x="428" y="1352"/>
                                      </a:lnTo>
                                    </a:path>
                                  </a:pathLst>
                                </a:custGeom>
                                <a:noFill/>
                                <a:ln w="21590">
                                  <a:solidFill>
                                    <a:srgbClr val="008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40" name="Rectangle 1025"/>
                              <wps:cNvSpPr>
                                <a:spLocks noChangeArrowheads="1"/>
                              </wps:cNvSpPr>
                              <wps:spPr bwMode="auto">
                                <a:xfrm>
                                  <a:off x="2588828" y="159488"/>
                                  <a:ext cx="365204" cy="121202"/>
                                </a:xfrm>
                                <a:prstGeom prst="rect">
                                  <a:avLst/>
                                </a:prstGeom>
                                <a:solidFill>
                                  <a:srgbClr val="FFFFFF"/>
                                </a:solidFill>
                                <a:ln w="6985">
                                  <a:solidFill>
                                    <a:srgbClr val="FFFFFF"/>
                                  </a:solidFill>
                                  <a:miter lim="800000"/>
                                  <a:headEnd/>
                                  <a:tailEnd/>
                                </a:ln>
                              </wps:spPr>
                              <wps:bodyPr rot="0" vert="horz" wrap="square" lIns="91440" tIns="45720" rIns="91440" bIns="45720" anchor="t" anchorCtr="0" upright="1">
                                <a:noAutofit/>
                              </wps:bodyPr>
                            </wps:wsp>
                            <wps:wsp>
                              <wps:cNvPr id="1441" name="Rectangle 1026"/>
                              <wps:cNvSpPr>
                                <a:spLocks noChangeArrowheads="1"/>
                              </wps:cNvSpPr>
                              <wps:spPr bwMode="auto">
                                <a:xfrm>
                                  <a:off x="2640651" y="45251"/>
                                  <a:ext cx="292103" cy="18010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CFA50CE" w14:textId="77777777" w:rsidR="00742970" w:rsidRDefault="00742970" w:rsidP="00F91B99">
                                    <w:r>
                                      <w:rPr>
                                        <w:rFonts w:ascii="Arial" w:hAnsi="Arial" w:cs="Arial"/>
                                        <w:color w:val="000000"/>
                                        <w:sz w:val="14"/>
                                        <w:szCs w:val="14"/>
                                        <w:lang w:val="en-US"/>
                                      </w:rPr>
                                      <w:t>L/dB[V]</w:t>
                                    </w:r>
                                  </w:p>
                                </w:txbxContent>
                              </wps:txbx>
                              <wps:bodyPr rot="0" vert="horz" wrap="none" lIns="0" tIns="0" rIns="0" bIns="0" anchor="t" anchorCtr="0" upright="1">
                                <a:spAutoFit/>
                              </wps:bodyPr>
                            </wps:wsp>
                            <wps:wsp>
                              <wps:cNvPr id="1442" name="Rectangle 1027"/>
                              <wps:cNvSpPr>
                                <a:spLocks noChangeArrowheads="1"/>
                              </wps:cNvSpPr>
                              <wps:spPr bwMode="auto">
                                <a:xfrm>
                                  <a:off x="2753330" y="2354627"/>
                                  <a:ext cx="200702" cy="121302"/>
                                </a:xfrm>
                                <a:prstGeom prst="rect">
                                  <a:avLst/>
                                </a:prstGeom>
                                <a:solidFill>
                                  <a:srgbClr val="FFFFFF"/>
                                </a:solidFill>
                                <a:ln w="6985">
                                  <a:solidFill>
                                    <a:srgbClr val="FFFFFF"/>
                                  </a:solidFill>
                                  <a:miter lim="800000"/>
                                  <a:headEnd/>
                                  <a:tailEnd/>
                                </a:ln>
                              </wps:spPr>
                              <wps:bodyPr rot="0" vert="horz" wrap="square" lIns="91440" tIns="45720" rIns="91440" bIns="45720" anchor="t" anchorCtr="0" upright="1">
                                <a:noAutofit/>
                              </wps:bodyPr>
                            </wps:wsp>
                            <wps:wsp>
                              <wps:cNvPr id="1443" name="Rectangle 1028"/>
                              <wps:cNvSpPr>
                                <a:spLocks noChangeArrowheads="1"/>
                              </wps:cNvSpPr>
                              <wps:spPr bwMode="auto">
                                <a:xfrm>
                                  <a:off x="2753330" y="2352127"/>
                                  <a:ext cx="69201" cy="25150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863DED0" w14:textId="77777777" w:rsidR="00742970" w:rsidRDefault="00742970" w:rsidP="00F91B99"/>
                                </w:txbxContent>
                              </wps:txbx>
                              <wps:bodyPr rot="0" vert="horz" wrap="none" lIns="0" tIns="0" rIns="0" bIns="0" anchor="t" anchorCtr="0" upright="1">
                                <a:spAutoFit/>
                              </wps:bodyPr>
                            </wps:wsp>
                            <wps:wsp>
                              <wps:cNvPr id="1444" name="Rectangle 1029"/>
                              <wps:cNvSpPr>
                                <a:spLocks noChangeArrowheads="1"/>
                              </wps:cNvSpPr>
                              <wps:spPr bwMode="auto">
                                <a:xfrm>
                                  <a:off x="2753330" y="288390"/>
                                  <a:ext cx="200702" cy="2059336"/>
                                </a:xfrm>
                                <a:prstGeom prst="rect">
                                  <a:avLst/>
                                </a:prstGeom>
                                <a:solidFill>
                                  <a:srgbClr val="FFFFFF"/>
                                </a:solidFill>
                                <a:ln w="6985">
                                  <a:solidFill>
                                    <a:srgbClr val="FFFFFF"/>
                                  </a:solidFill>
                                  <a:miter lim="800000"/>
                                  <a:headEnd/>
                                  <a:tailEnd/>
                                </a:ln>
                              </wps:spPr>
                              <wps:bodyPr rot="0" vert="horz" wrap="square" lIns="91440" tIns="45720" rIns="91440" bIns="45720" anchor="t" anchorCtr="0" upright="1">
                                <a:noAutofit/>
                              </wps:bodyPr>
                            </wps:wsp>
                            <wps:wsp>
                              <wps:cNvPr id="1445" name="Rectangle 1030"/>
                              <wps:cNvSpPr>
                                <a:spLocks noChangeArrowheads="1"/>
                              </wps:cNvSpPr>
                              <wps:spPr bwMode="auto">
                                <a:xfrm>
                                  <a:off x="2811131" y="2239125"/>
                                  <a:ext cx="128901" cy="1802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F57D3A" w14:textId="77777777" w:rsidR="00742970" w:rsidRDefault="00742970" w:rsidP="00F91B99">
                                    <w:r>
                                      <w:rPr>
                                        <w:rFonts w:ascii="Arial" w:hAnsi="Arial" w:cs="Arial"/>
                                        <w:color w:val="000000"/>
                                        <w:sz w:val="14"/>
                                        <w:szCs w:val="14"/>
                                        <w:lang w:val="en-US"/>
                                      </w:rPr>
                                      <w:t>-80</w:t>
                                    </w:r>
                                  </w:p>
                                </w:txbxContent>
                              </wps:txbx>
                              <wps:bodyPr rot="0" vert="horz" wrap="none" lIns="0" tIns="0" rIns="0" bIns="0" anchor="t" anchorCtr="0" upright="1">
                                <a:spAutoFit/>
                              </wps:bodyPr>
                            </wps:wsp>
                            <wps:wsp>
                              <wps:cNvPr id="1446" name="Rectangle 1031"/>
                              <wps:cNvSpPr>
                                <a:spLocks noChangeArrowheads="1"/>
                              </wps:cNvSpPr>
                              <wps:spPr bwMode="auto">
                                <a:xfrm>
                                  <a:off x="2811131" y="1953920"/>
                                  <a:ext cx="128901" cy="1801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1F0597" w14:textId="77777777" w:rsidR="00742970" w:rsidRDefault="00742970" w:rsidP="00F91B99">
                                    <w:r>
                                      <w:rPr>
                                        <w:rFonts w:ascii="Arial" w:hAnsi="Arial" w:cs="Arial"/>
                                        <w:color w:val="000000"/>
                                        <w:sz w:val="14"/>
                                        <w:szCs w:val="14"/>
                                        <w:lang w:val="en-US"/>
                                      </w:rPr>
                                      <w:t>-75</w:t>
                                    </w:r>
                                  </w:p>
                                </w:txbxContent>
                              </wps:txbx>
                              <wps:bodyPr rot="0" vert="horz" wrap="none" lIns="0" tIns="0" rIns="0" bIns="0" anchor="t" anchorCtr="0" upright="1">
                                <a:spAutoFit/>
                              </wps:bodyPr>
                            </wps:wsp>
                            <wps:wsp>
                              <wps:cNvPr id="1447" name="Rectangle 1032"/>
                              <wps:cNvSpPr>
                                <a:spLocks noChangeArrowheads="1"/>
                              </wps:cNvSpPr>
                              <wps:spPr bwMode="auto">
                                <a:xfrm>
                                  <a:off x="2811131" y="1610914"/>
                                  <a:ext cx="128901" cy="1801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4939EB" w14:textId="77777777" w:rsidR="00742970" w:rsidRDefault="00742970" w:rsidP="00F91B99">
                                    <w:r>
                                      <w:rPr>
                                        <w:rFonts w:ascii="Arial" w:hAnsi="Arial" w:cs="Arial"/>
                                        <w:color w:val="000000"/>
                                        <w:sz w:val="14"/>
                                        <w:szCs w:val="14"/>
                                        <w:lang w:val="en-US"/>
                                      </w:rPr>
                                      <w:t>-70</w:t>
                                    </w:r>
                                  </w:p>
                                </w:txbxContent>
                              </wps:txbx>
                              <wps:bodyPr rot="0" vert="horz" wrap="none" lIns="0" tIns="0" rIns="0" bIns="0" anchor="t" anchorCtr="0" upright="1">
                                <a:spAutoFit/>
                              </wps:bodyPr>
                            </wps:wsp>
                            <wps:wsp>
                              <wps:cNvPr id="1448" name="Rectangle 1033"/>
                              <wps:cNvSpPr>
                                <a:spLocks noChangeArrowheads="1"/>
                              </wps:cNvSpPr>
                              <wps:spPr bwMode="auto">
                                <a:xfrm>
                                  <a:off x="2811131" y="1267908"/>
                                  <a:ext cx="128901" cy="1801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4CC1C6" w14:textId="77777777" w:rsidR="00742970" w:rsidRDefault="00742970" w:rsidP="00F91B99">
                                    <w:r>
                                      <w:rPr>
                                        <w:rFonts w:ascii="Arial" w:hAnsi="Arial" w:cs="Arial"/>
                                        <w:color w:val="000000"/>
                                        <w:sz w:val="14"/>
                                        <w:szCs w:val="14"/>
                                        <w:lang w:val="en-US"/>
                                      </w:rPr>
                                      <w:t>-65</w:t>
                                    </w:r>
                                  </w:p>
                                </w:txbxContent>
                              </wps:txbx>
                              <wps:bodyPr rot="0" vert="horz" wrap="none" lIns="0" tIns="0" rIns="0" bIns="0" anchor="t" anchorCtr="0" upright="1">
                                <a:spAutoFit/>
                              </wps:bodyPr>
                            </wps:wsp>
                            <wps:wsp>
                              <wps:cNvPr id="1449" name="Rectangle 1034"/>
                              <wps:cNvSpPr>
                                <a:spLocks noChangeArrowheads="1"/>
                              </wps:cNvSpPr>
                              <wps:spPr bwMode="auto">
                                <a:xfrm>
                                  <a:off x="2811131" y="924302"/>
                                  <a:ext cx="128901" cy="1801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0B2296" w14:textId="77777777" w:rsidR="00742970" w:rsidRDefault="00742970" w:rsidP="00F91B99">
                                    <w:r>
                                      <w:rPr>
                                        <w:rFonts w:ascii="Arial" w:hAnsi="Arial" w:cs="Arial"/>
                                        <w:color w:val="000000"/>
                                        <w:sz w:val="14"/>
                                        <w:szCs w:val="14"/>
                                        <w:lang w:val="en-US"/>
                                      </w:rPr>
                                      <w:t>-60</w:t>
                                    </w:r>
                                  </w:p>
                                </w:txbxContent>
                              </wps:txbx>
                              <wps:bodyPr rot="0" vert="horz" wrap="none" lIns="0" tIns="0" rIns="0" bIns="0" anchor="t" anchorCtr="0" upright="1">
                                <a:spAutoFit/>
                              </wps:bodyPr>
                            </wps:wsp>
                            <wps:wsp>
                              <wps:cNvPr id="1450" name="Rectangle 1035"/>
                              <wps:cNvSpPr>
                                <a:spLocks noChangeArrowheads="1"/>
                              </wps:cNvSpPr>
                              <wps:spPr bwMode="auto">
                                <a:xfrm>
                                  <a:off x="2811131" y="581295"/>
                                  <a:ext cx="128901" cy="1802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B521C7" w14:textId="77777777" w:rsidR="00742970" w:rsidRDefault="00742970" w:rsidP="00F91B99">
                                    <w:r>
                                      <w:rPr>
                                        <w:rFonts w:ascii="Arial" w:hAnsi="Arial" w:cs="Arial"/>
                                        <w:color w:val="000000"/>
                                        <w:sz w:val="14"/>
                                        <w:szCs w:val="14"/>
                                        <w:lang w:val="en-US"/>
                                      </w:rPr>
                                      <w:t>-55</w:t>
                                    </w:r>
                                  </w:p>
                                </w:txbxContent>
                              </wps:txbx>
                              <wps:bodyPr rot="0" vert="horz" wrap="none" lIns="0" tIns="0" rIns="0" bIns="0" anchor="t" anchorCtr="0" upright="1">
                                <a:spAutoFit/>
                              </wps:bodyPr>
                            </wps:wsp>
                            <wps:wsp>
                              <wps:cNvPr id="1451" name="Rectangle 1036"/>
                              <wps:cNvSpPr>
                                <a:spLocks noChangeArrowheads="1"/>
                              </wps:cNvSpPr>
                              <wps:spPr bwMode="auto">
                                <a:xfrm>
                                  <a:off x="2811131" y="288390"/>
                                  <a:ext cx="128901" cy="1801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353D6F" w14:textId="77777777" w:rsidR="00742970" w:rsidRDefault="00742970" w:rsidP="00F91B99">
                                    <w:r>
                                      <w:rPr>
                                        <w:rFonts w:ascii="Arial" w:hAnsi="Arial" w:cs="Arial"/>
                                        <w:color w:val="000000"/>
                                        <w:sz w:val="14"/>
                                        <w:szCs w:val="14"/>
                                        <w:lang w:val="en-US"/>
                                      </w:rPr>
                                      <w:t>-50</w:t>
                                    </w:r>
                                  </w:p>
                                </w:txbxContent>
                              </wps:txbx>
                              <wps:bodyPr rot="0" vert="horz" wrap="none" lIns="0" tIns="0" rIns="0" bIns="0" anchor="t" anchorCtr="0" upright="1">
                                <a:spAutoFit/>
                              </wps:bodyPr>
                            </wps:wsp>
                            <wps:wsp>
                              <wps:cNvPr id="1452" name="Line 1037"/>
                              <wps:cNvCnPr>
                                <a:cxnSpLocks noChangeShapeType="1"/>
                              </wps:cNvCnPr>
                              <wps:spPr bwMode="auto">
                                <a:xfrm flipH="1">
                                  <a:off x="2746330" y="2011721"/>
                                  <a:ext cx="14600" cy="0"/>
                                </a:xfrm>
                                <a:prstGeom prst="line">
                                  <a:avLst/>
                                </a:prstGeom>
                                <a:noFill/>
                                <a:ln w="6985">
                                  <a:solidFill>
                                    <a:srgbClr val="3F3F3F"/>
                                  </a:solidFill>
                                  <a:round/>
                                  <a:headEnd/>
                                  <a:tailEnd/>
                                </a:ln>
                                <a:extLst>
                                  <a:ext uri="{909E8E84-426E-40DD-AFC4-6F175D3DCCD1}">
                                    <a14:hiddenFill xmlns:a14="http://schemas.microsoft.com/office/drawing/2010/main">
                                      <a:noFill/>
                                    </a14:hiddenFill>
                                  </a:ext>
                                </a:extLst>
                              </wps:spPr>
                              <wps:bodyPr/>
                            </wps:wsp>
                            <wps:wsp>
                              <wps:cNvPr id="1453" name="Line 1038"/>
                              <wps:cNvCnPr>
                                <a:cxnSpLocks noChangeShapeType="1"/>
                              </wps:cNvCnPr>
                              <wps:spPr bwMode="auto">
                                <a:xfrm flipH="1">
                                  <a:off x="2746330" y="1668215"/>
                                  <a:ext cx="14600" cy="0"/>
                                </a:xfrm>
                                <a:prstGeom prst="line">
                                  <a:avLst/>
                                </a:prstGeom>
                                <a:noFill/>
                                <a:ln w="6985">
                                  <a:solidFill>
                                    <a:srgbClr val="3F3F3F"/>
                                  </a:solidFill>
                                  <a:round/>
                                  <a:headEnd/>
                                  <a:tailEnd/>
                                </a:ln>
                                <a:extLst>
                                  <a:ext uri="{909E8E84-426E-40DD-AFC4-6F175D3DCCD1}">
                                    <a14:hiddenFill xmlns:a14="http://schemas.microsoft.com/office/drawing/2010/main">
                                      <a:noFill/>
                                    </a14:hiddenFill>
                                  </a:ext>
                                </a:extLst>
                              </wps:spPr>
                              <wps:bodyPr/>
                            </wps:wsp>
                            <wps:wsp>
                              <wps:cNvPr id="1454" name="Line 1039"/>
                              <wps:cNvCnPr>
                                <a:cxnSpLocks noChangeShapeType="1"/>
                              </wps:cNvCnPr>
                              <wps:spPr bwMode="auto">
                                <a:xfrm flipH="1">
                                  <a:off x="2746330" y="1324709"/>
                                  <a:ext cx="14600" cy="0"/>
                                </a:xfrm>
                                <a:prstGeom prst="line">
                                  <a:avLst/>
                                </a:prstGeom>
                                <a:noFill/>
                                <a:ln w="6985">
                                  <a:solidFill>
                                    <a:srgbClr val="3F3F3F"/>
                                  </a:solidFill>
                                  <a:round/>
                                  <a:headEnd/>
                                  <a:tailEnd/>
                                </a:ln>
                                <a:extLst>
                                  <a:ext uri="{909E8E84-426E-40DD-AFC4-6F175D3DCCD1}">
                                    <a14:hiddenFill xmlns:a14="http://schemas.microsoft.com/office/drawing/2010/main">
                                      <a:noFill/>
                                    </a14:hiddenFill>
                                  </a:ext>
                                </a:extLst>
                              </wps:spPr>
                              <wps:bodyPr/>
                            </wps:wsp>
                            <wps:wsp>
                              <wps:cNvPr id="1455" name="Line 1040"/>
                              <wps:cNvCnPr>
                                <a:cxnSpLocks noChangeShapeType="1"/>
                              </wps:cNvCnPr>
                              <wps:spPr bwMode="auto">
                                <a:xfrm flipH="1">
                                  <a:off x="2746330" y="981803"/>
                                  <a:ext cx="14600" cy="0"/>
                                </a:xfrm>
                                <a:prstGeom prst="line">
                                  <a:avLst/>
                                </a:prstGeom>
                                <a:noFill/>
                                <a:ln w="6985">
                                  <a:solidFill>
                                    <a:srgbClr val="3F3F3F"/>
                                  </a:solidFill>
                                  <a:round/>
                                  <a:headEnd/>
                                  <a:tailEnd/>
                                </a:ln>
                                <a:extLst>
                                  <a:ext uri="{909E8E84-426E-40DD-AFC4-6F175D3DCCD1}">
                                    <a14:hiddenFill xmlns:a14="http://schemas.microsoft.com/office/drawing/2010/main">
                                      <a:noFill/>
                                    </a14:hiddenFill>
                                  </a:ext>
                                </a:extLst>
                              </wps:spPr>
                              <wps:bodyPr/>
                            </wps:wsp>
                            <wps:wsp>
                              <wps:cNvPr id="1456" name="Line 1041"/>
                              <wps:cNvCnPr>
                                <a:cxnSpLocks noChangeShapeType="1"/>
                              </wps:cNvCnPr>
                              <wps:spPr bwMode="auto">
                                <a:xfrm flipH="1">
                                  <a:off x="2746330" y="638196"/>
                                  <a:ext cx="14600" cy="0"/>
                                </a:xfrm>
                                <a:prstGeom prst="line">
                                  <a:avLst/>
                                </a:prstGeom>
                                <a:noFill/>
                                <a:ln w="6985">
                                  <a:solidFill>
                                    <a:srgbClr val="3F3F3F"/>
                                  </a:solidFill>
                                  <a:round/>
                                  <a:headEnd/>
                                  <a:tailEnd/>
                                </a:ln>
                                <a:extLst>
                                  <a:ext uri="{909E8E84-426E-40DD-AFC4-6F175D3DCCD1}">
                                    <a14:hiddenFill xmlns:a14="http://schemas.microsoft.com/office/drawing/2010/main">
                                      <a:noFill/>
                                    </a14:hiddenFill>
                                  </a:ext>
                                </a:extLst>
                              </wps:spPr>
                              <wps:bodyPr/>
                            </wps:wsp>
                            <wps:wsp>
                              <wps:cNvPr id="1457" name="Line 1042"/>
                              <wps:cNvCnPr>
                                <a:cxnSpLocks noChangeShapeType="1"/>
                              </wps:cNvCnPr>
                              <wps:spPr bwMode="auto">
                                <a:xfrm flipH="1">
                                  <a:off x="2746330" y="295290"/>
                                  <a:ext cx="14600" cy="0"/>
                                </a:xfrm>
                                <a:prstGeom prst="line">
                                  <a:avLst/>
                                </a:prstGeom>
                                <a:noFill/>
                                <a:ln w="6985">
                                  <a:solidFill>
                                    <a:srgbClr val="3F3F3F"/>
                                  </a:solidFill>
                                  <a:round/>
                                  <a:headEnd/>
                                  <a:tailEnd/>
                                </a:ln>
                                <a:extLst>
                                  <a:ext uri="{909E8E84-426E-40DD-AFC4-6F175D3DCCD1}">
                                    <a14:hiddenFill xmlns:a14="http://schemas.microsoft.com/office/drawing/2010/main">
                                      <a:noFill/>
                                    </a14:hiddenFill>
                                  </a:ext>
                                </a:extLst>
                              </wps:spPr>
                              <wps:bodyPr/>
                            </wps:wsp>
                            <wps:wsp>
                              <wps:cNvPr id="1458" name="Rectangle 1043"/>
                              <wps:cNvSpPr>
                                <a:spLocks noChangeArrowheads="1"/>
                              </wps:cNvSpPr>
                              <wps:spPr bwMode="auto">
                                <a:xfrm>
                                  <a:off x="0" y="2354627"/>
                                  <a:ext cx="2746330" cy="121302"/>
                                </a:xfrm>
                                <a:prstGeom prst="rect">
                                  <a:avLst/>
                                </a:prstGeom>
                                <a:solidFill>
                                  <a:srgbClr val="FFFFFF"/>
                                </a:solidFill>
                                <a:ln w="6985">
                                  <a:solidFill>
                                    <a:srgbClr val="FFFFFF"/>
                                  </a:solidFill>
                                  <a:miter lim="800000"/>
                                  <a:headEnd/>
                                  <a:tailEnd/>
                                </a:ln>
                              </wps:spPr>
                              <wps:bodyPr rot="0" vert="horz" wrap="square" lIns="91440" tIns="45720" rIns="91440" bIns="45720" anchor="t" anchorCtr="0" upright="1">
                                <a:noAutofit/>
                              </wps:bodyPr>
                            </wps:wsp>
                            <wps:wsp>
                              <wps:cNvPr id="1459" name="Rectangle 1044"/>
                              <wps:cNvSpPr>
                                <a:spLocks noChangeArrowheads="1"/>
                              </wps:cNvSpPr>
                              <wps:spPr bwMode="auto">
                                <a:xfrm>
                                  <a:off x="1294814" y="2361627"/>
                                  <a:ext cx="158102" cy="1801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34B4EB" w14:textId="77777777" w:rsidR="00742970" w:rsidRDefault="00742970" w:rsidP="00F91B99">
                                    <w:r>
                                      <w:rPr>
                                        <w:rFonts w:ascii="Arial" w:hAnsi="Arial" w:cs="Arial"/>
                                        <w:color w:val="000000"/>
                                        <w:sz w:val="14"/>
                                        <w:szCs w:val="14"/>
                                        <w:lang w:val="en-US"/>
                                      </w:rPr>
                                      <w:t>f/Hz</w:t>
                                    </w:r>
                                  </w:p>
                                </w:txbxContent>
                              </wps:txbx>
                              <wps:bodyPr rot="0" vert="horz" wrap="none" lIns="0" tIns="0" rIns="0" bIns="0" anchor="t" anchorCtr="0" upright="1">
                                <a:spAutoFit/>
                              </wps:bodyPr>
                            </wps:wsp>
                            <wps:wsp>
                              <wps:cNvPr id="1460" name="Rectangle 1045"/>
                              <wps:cNvSpPr>
                                <a:spLocks noChangeArrowheads="1"/>
                              </wps:cNvSpPr>
                              <wps:spPr bwMode="auto">
                                <a:xfrm>
                                  <a:off x="0" y="2361627"/>
                                  <a:ext cx="99101" cy="1801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7C76A5" w14:textId="77777777" w:rsidR="00742970" w:rsidRDefault="00742970" w:rsidP="00F91B99">
                                    <w:r>
                                      <w:rPr>
                                        <w:rFonts w:ascii="Arial" w:hAnsi="Arial" w:cs="Arial"/>
                                        <w:color w:val="000000"/>
                                        <w:sz w:val="14"/>
                                        <w:szCs w:val="14"/>
                                        <w:lang w:val="en-US"/>
                                      </w:rPr>
                                      <w:t>50</w:t>
                                    </w:r>
                                  </w:p>
                                </w:txbxContent>
                              </wps:txbx>
                              <wps:bodyPr rot="0" vert="horz" wrap="none" lIns="0" tIns="0" rIns="0" bIns="0" anchor="t" anchorCtr="0" upright="1">
                                <a:spAutoFit/>
                              </wps:bodyPr>
                            </wps:wsp>
                            <wps:wsp>
                              <wps:cNvPr id="1461" name="Rectangle 1046"/>
                              <wps:cNvSpPr>
                                <a:spLocks noChangeArrowheads="1"/>
                              </wps:cNvSpPr>
                              <wps:spPr bwMode="auto">
                                <a:xfrm>
                                  <a:off x="293403" y="2361627"/>
                                  <a:ext cx="148602" cy="1801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45401A" w14:textId="77777777" w:rsidR="00742970" w:rsidRDefault="00742970" w:rsidP="00F91B99">
                                    <w:r>
                                      <w:rPr>
                                        <w:rFonts w:ascii="Arial" w:hAnsi="Arial" w:cs="Arial"/>
                                        <w:color w:val="000000"/>
                                        <w:sz w:val="14"/>
                                        <w:szCs w:val="14"/>
                                        <w:lang w:val="en-US"/>
                                      </w:rPr>
                                      <w:t>100</w:t>
                                    </w:r>
                                  </w:p>
                                </w:txbxContent>
                              </wps:txbx>
                              <wps:bodyPr rot="0" vert="horz" wrap="none" lIns="0" tIns="0" rIns="0" bIns="0" anchor="t" anchorCtr="0" upright="1">
                                <a:spAutoFit/>
                              </wps:bodyPr>
                            </wps:wsp>
                            <wps:wsp>
                              <wps:cNvPr id="1462" name="Rectangle 1047"/>
                              <wps:cNvSpPr>
                                <a:spLocks noChangeArrowheads="1"/>
                              </wps:cNvSpPr>
                              <wps:spPr bwMode="auto">
                                <a:xfrm>
                                  <a:off x="650907" y="2361627"/>
                                  <a:ext cx="148602" cy="1801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957B17" w14:textId="77777777" w:rsidR="00742970" w:rsidRDefault="00742970" w:rsidP="00F91B99">
                                    <w:r>
                                      <w:rPr>
                                        <w:rFonts w:ascii="Arial" w:hAnsi="Arial" w:cs="Arial"/>
                                        <w:color w:val="000000"/>
                                        <w:sz w:val="14"/>
                                        <w:szCs w:val="14"/>
                                        <w:lang w:val="en-US"/>
                                      </w:rPr>
                                      <w:t>200</w:t>
                                    </w:r>
                                  </w:p>
                                </w:txbxContent>
                              </wps:txbx>
                              <wps:bodyPr rot="0" vert="horz" wrap="none" lIns="0" tIns="0" rIns="0" bIns="0" anchor="t" anchorCtr="0" upright="1">
                                <a:spAutoFit/>
                              </wps:bodyPr>
                            </wps:wsp>
                            <wps:wsp>
                              <wps:cNvPr id="1463" name="Rectangle 1048"/>
                              <wps:cNvSpPr>
                                <a:spLocks noChangeArrowheads="1"/>
                              </wps:cNvSpPr>
                              <wps:spPr bwMode="auto">
                                <a:xfrm>
                                  <a:off x="1823720" y="2361627"/>
                                  <a:ext cx="198102" cy="1801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35C436" w14:textId="77777777" w:rsidR="00742970" w:rsidRDefault="00742970" w:rsidP="00F91B99">
                                    <w:r>
                                      <w:rPr>
                                        <w:rFonts w:ascii="Arial" w:hAnsi="Arial" w:cs="Arial"/>
                                        <w:color w:val="000000"/>
                                        <w:sz w:val="14"/>
                                        <w:szCs w:val="14"/>
                                        <w:lang w:val="en-US"/>
                                      </w:rPr>
                                      <w:t>2000</w:t>
                                    </w:r>
                                  </w:p>
                                </w:txbxContent>
                              </wps:txbx>
                              <wps:bodyPr rot="0" vert="horz" wrap="none" lIns="0" tIns="0" rIns="0" bIns="0" anchor="t" anchorCtr="0" upright="1">
                                <a:spAutoFit/>
                              </wps:bodyPr>
                            </wps:wsp>
                            <wps:wsp>
                              <wps:cNvPr id="1464" name="Rectangle 1049"/>
                              <wps:cNvSpPr>
                                <a:spLocks noChangeArrowheads="1"/>
                              </wps:cNvSpPr>
                              <wps:spPr bwMode="auto">
                                <a:xfrm>
                                  <a:off x="2296125" y="2361627"/>
                                  <a:ext cx="198202" cy="1801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9BA8FA" w14:textId="77777777" w:rsidR="00742970" w:rsidRDefault="00742970" w:rsidP="00F91B99">
                                    <w:r>
                                      <w:rPr>
                                        <w:rFonts w:ascii="Arial" w:hAnsi="Arial" w:cs="Arial"/>
                                        <w:color w:val="000000"/>
                                        <w:sz w:val="14"/>
                                        <w:szCs w:val="14"/>
                                        <w:lang w:val="en-US"/>
                                      </w:rPr>
                                      <w:t>5000</w:t>
                                    </w:r>
                                  </w:p>
                                </w:txbxContent>
                              </wps:txbx>
                              <wps:bodyPr rot="0" vert="horz" wrap="none" lIns="0" tIns="0" rIns="0" bIns="0" anchor="t" anchorCtr="0" upright="1">
                                <a:spAutoFit/>
                              </wps:bodyPr>
                            </wps:wsp>
                            <wps:wsp>
                              <wps:cNvPr id="1465" name="Rectangle 1050"/>
                              <wps:cNvSpPr>
                                <a:spLocks noChangeArrowheads="1"/>
                              </wps:cNvSpPr>
                              <wps:spPr bwMode="auto">
                                <a:xfrm>
                                  <a:off x="2603528" y="2361627"/>
                                  <a:ext cx="143502" cy="1801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7AB256" w14:textId="77777777" w:rsidR="00742970" w:rsidRDefault="00742970" w:rsidP="00F91B99">
                                    <w:r>
                                      <w:rPr>
                                        <w:rFonts w:ascii="Arial" w:hAnsi="Arial" w:cs="Arial"/>
                                        <w:color w:val="000000"/>
                                        <w:sz w:val="14"/>
                                        <w:szCs w:val="14"/>
                                        <w:lang w:val="en-US"/>
                                      </w:rPr>
                                      <w:t>10k</w:t>
                                    </w:r>
                                  </w:p>
                                </w:txbxContent>
                              </wps:txbx>
                              <wps:bodyPr rot="0" vert="horz" wrap="none" lIns="0" tIns="0" rIns="0" bIns="0" anchor="t" anchorCtr="0" upright="1">
                                <a:spAutoFit/>
                              </wps:bodyPr>
                            </wps:wsp>
                            <wps:wsp>
                              <wps:cNvPr id="1466" name="Line 1051"/>
                              <wps:cNvCnPr>
                                <a:cxnSpLocks noChangeShapeType="1"/>
                              </wps:cNvCnPr>
                              <wps:spPr bwMode="auto">
                                <a:xfrm flipV="1">
                                  <a:off x="6900" y="2347727"/>
                                  <a:ext cx="0" cy="13900"/>
                                </a:xfrm>
                                <a:prstGeom prst="line">
                                  <a:avLst/>
                                </a:prstGeom>
                                <a:noFill/>
                                <a:ln w="6985">
                                  <a:solidFill>
                                    <a:srgbClr val="3F3F3F"/>
                                  </a:solidFill>
                                  <a:round/>
                                  <a:headEnd/>
                                  <a:tailEnd/>
                                </a:ln>
                                <a:extLst>
                                  <a:ext uri="{909E8E84-426E-40DD-AFC4-6F175D3DCCD1}">
                                    <a14:hiddenFill xmlns:a14="http://schemas.microsoft.com/office/drawing/2010/main">
                                      <a:noFill/>
                                    </a14:hiddenFill>
                                  </a:ext>
                                </a:extLst>
                              </wps:spPr>
                              <wps:bodyPr/>
                            </wps:wsp>
                            <wps:wsp>
                              <wps:cNvPr id="1467" name="Line 1052"/>
                              <wps:cNvCnPr>
                                <a:cxnSpLocks noChangeShapeType="1"/>
                              </wps:cNvCnPr>
                              <wps:spPr bwMode="auto">
                                <a:xfrm flipV="1">
                                  <a:off x="364404" y="2347727"/>
                                  <a:ext cx="0" cy="13900"/>
                                </a:xfrm>
                                <a:prstGeom prst="line">
                                  <a:avLst/>
                                </a:prstGeom>
                                <a:noFill/>
                                <a:ln w="6985">
                                  <a:solidFill>
                                    <a:srgbClr val="3F3F3F"/>
                                  </a:solidFill>
                                  <a:round/>
                                  <a:headEnd/>
                                  <a:tailEnd/>
                                </a:ln>
                                <a:extLst>
                                  <a:ext uri="{909E8E84-426E-40DD-AFC4-6F175D3DCCD1}">
                                    <a14:hiddenFill xmlns:a14="http://schemas.microsoft.com/office/drawing/2010/main">
                                      <a:noFill/>
                                    </a14:hiddenFill>
                                  </a:ext>
                                </a:extLst>
                              </wps:spPr>
                              <wps:bodyPr/>
                            </wps:wsp>
                            <wps:wsp>
                              <wps:cNvPr id="1468" name="Line 1053"/>
                              <wps:cNvCnPr>
                                <a:cxnSpLocks noChangeShapeType="1"/>
                              </wps:cNvCnPr>
                              <wps:spPr bwMode="auto">
                                <a:xfrm flipV="1">
                                  <a:off x="722608" y="2347727"/>
                                  <a:ext cx="0" cy="13900"/>
                                </a:xfrm>
                                <a:prstGeom prst="line">
                                  <a:avLst/>
                                </a:prstGeom>
                                <a:noFill/>
                                <a:ln w="6985">
                                  <a:solidFill>
                                    <a:srgbClr val="3F3F3F"/>
                                  </a:solidFill>
                                  <a:round/>
                                  <a:headEnd/>
                                  <a:tailEnd/>
                                </a:ln>
                                <a:extLst>
                                  <a:ext uri="{909E8E84-426E-40DD-AFC4-6F175D3DCCD1}">
                                    <a14:hiddenFill xmlns:a14="http://schemas.microsoft.com/office/drawing/2010/main">
                                      <a:noFill/>
                                    </a14:hiddenFill>
                                  </a:ext>
                                </a:extLst>
                              </wps:spPr>
                              <wps:bodyPr/>
                            </wps:wsp>
                            <wps:wsp>
                              <wps:cNvPr id="1469" name="Line 1054"/>
                              <wps:cNvCnPr>
                                <a:cxnSpLocks noChangeShapeType="1"/>
                              </wps:cNvCnPr>
                              <wps:spPr bwMode="auto">
                                <a:xfrm flipV="1">
                                  <a:off x="1201413" y="2347727"/>
                                  <a:ext cx="0" cy="13900"/>
                                </a:xfrm>
                                <a:prstGeom prst="line">
                                  <a:avLst/>
                                </a:prstGeom>
                                <a:noFill/>
                                <a:ln w="6985">
                                  <a:solidFill>
                                    <a:srgbClr val="3F3F3F"/>
                                  </a:solidFill>
                                  <a:round/>
                                  <a:headEnd/>
                                  <a:tailEnd/>
                                </a:ln>
                                <a:extLst>
                                  <a:ext uri="{909E8E84-426E-40DD-AFC4-6F175D3DCCD1}">
                                    <a14:hiddenFill xmlns:a14="http://schemas.microsoft.com/office/drawing/2010/main">
                                      <a:noFill/>
                                    </a14:hiddenFill>
                                  </a:ext>
                                </a:extLst>
                              </wps:spPr>
                              <wps:bodyPr/>
                            </wps:wsp>
                            <wps:wsp>
                              <wps:cNvPr id="1470" name="Line 1055"/>
                              <wps:cNvCnPr>
                                <a:cxnSpLocks noChangeShapeType="1"/>
                              </wps:cNvCnPr>
                              <wps:spPr bwMode="auto">
                                <a:xfrm flipV="1">
                                  <a:off x="1558917" y="2347727"/>
                                  <a:ext cx="0" cy="13900"/>
                                </a:xfrm>
                                <a:prstGeom prst="line">
                                  <a:avLst/>
                                </a:prstGeom>
                                <a:noFill/>
                                <a:ln w="6985">
                                  <a:solidFill>
                                    <a:srgbClr val="3F3F3F"/>
                                  </a:solidFill>
                                  <a:round/>
                                  <a:headEnd/>
                                  <a:tailEnd/>
                                </a:ln>
                                <a:extLst>
                                  <a:ext uri="{909E8E84-426E-40DD-AFC4-6F175D3DCCD1}">
                                    <a14:hiddenFill xmlns:a14="http://schemas.microsoft.com/office/drawing/2010/main">
                                      <a:noFill/>
                                    </a14:hiddenFill>
                                  </a:ext>
                                </a:extLst>
                              </wps:spPr>
                              <wps:bodyPr/>
                            </wps:wsp>
                            <wps:wsp>
                              <wps:cNvPr id="1471" name="Line 1056"/>
                              <wps:cNvCnPr>
                                <a:cxnSpLocks noChangeShapeType="1"/>
                              </wps:cNvCnPr>
                              <wps:spPr bwMode="auto">
                                <a:xfrm flipV="1">
                                  <a:off x="1924021" y="2347727"/>
                                  <a:ext cx="0" cy="13900"/>
                                </a:xfrm>
                                <a:prstGeom prst="line">
                                  <a:avLst/>
                                </a:prstGeom>
                                <a:noFill/>
                                <a:ln w="6985">
                                  <a:solidFill>
                                    <a:srgbClr val="3F3F3F"/>
                                  </a:solidFill>
                                  <a:round/>
                                  <a:headEnd/>
                                  <a:tailEnd/>
                                </a:ln>
                                <a:extLst>
                                  <a:ext uri="{909E8E84-426E-40DD-AFC4-6F175D3DCCD1}">
                                    <a14:hiddenFill xmlns:a14="http://schemas.microsoft.com/office/drawing/2010/main">
                                      <a:noFill/>
                                    </a14:hiddenFill>
                                  </a:ext>
                                </a:extLst>
                              </wps:spPr>
                              <wps:bodyPr/>
                            </wps:wsp>
                            <wps:wsp>
                              <wps:cNvPr id="1472" name="Line 1057"/>
                              <wps:cNvCnPr>
                                <a:cxnSpLocks noChangeShapeType="1"/>
                              </wps:cNvCnPr>
                              <wps:spPr bwMode="auto">
                                <a:xfrm flipV="1">
                                  <a:off x="2395826" y="2347727"/>
                                  <a:ext cx="0" cy="13900"/>
                                </a:xfrm>
                                <a:prstGeom prst="line">
                                  <a:avLst/>
                                </a:prstGeom>
                                <a:noFill/>
                                <a:ln w="6985">
                                  <a:solidFill>
                                    <a:srgbClr val="3F3F3F"/>
                                  </a:solidFill>
                                  <a:round/>
                                  <a:headEnd/>
                                  <a:tailEnd/>
                                </a:ln>
                                <a:extLst>
                                  <a:ext uri="{909E8E84-426E-40DD-AFC4-6F175D3DCCD1}">
                                    <a14:hiddenFill xmlns:a14="http://schemas.microsoft.com/office/drawing/2010/main">
                                      <a:noFill/>
                                    </a14:hiddenFill>
                                  </a:ext>
                                </a:extLst>
                              </wps:spPr>
                              <wps:bodyPr/>
                            </wps:wsp>
                            <wps:wsp>
                              <wps:cNvPr id="1473" name="Rectangle 1058"/>
                              <wps:cNvSpPr>
                                <a:spLocks noChangeArrowheads="1"/>
                              </wps:cNvSpPr>
                              <wps:spPr bwMode="auto">
                                <a:xfrm>
                                  <a:off x="0" y="288390"/>
                                  <a:ext cx="2746330" cy="2059336"/>
                                </a:xfrm>
                                <a:prstGeom prst="rect">
                                  <a:avLst/>
                                </a:prstGeom>
                                <a:noFill/>
                                <a:ln w="698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74" name="Rectangle 1059"/>
                              <wps:cNvSpPr>
                                <a:spLocks noChangeArrowheads="1"/>
                              </wps:cNvSpPr>
                              <wps:spPr bwMode="auto">
                                <a:xfrm>
                                  <a:off x="1301714" y="1553913"/>
                                  <a:ext cx="1165913" cy="586110"/>
                                </a:xfrm>
                                <a:prstGeom prst="rect">
                                  <a:avLst/>
                                </a:prstGeom>
                                <a:solidFill>
                                  <a:srgbClr val="FFFFFF">
                                    <a:alpha val="67058"/>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75" name="Rectangle 1060"/>
                              <wps:cNvSpPr>
                                <a:spLocks noChangeArrowheads="1"/>
                              </wps:cNvSpPr>
                              <wps:spPr bwMode="auto">
                                <a:xfrm>
                                  <a:off x="1308714" y="1560913"/>
                                  <a:ext cx="250203" cy="11430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76" name="Line 1061"/>
                              <wps:cNvCnPr>
                                <a:cxnSpLocks noChangeShapeType="1"/>
                              </wps:cNvCnPr>
                              <wps:spPr bwMode="auto">
                                <a:xfrm>
                                  <a:off x="1315714" y="1611114"/>
                                  <a:ext cx="243203" cy="0"/>
                                </a:xfrm>
                                <a:prstGeom prst="line">
                                  <a:avLst/>
                                </a:prstGeom>
                                <a:noFill/>
                                <a:ln w="6985">
                                  <a:solidFill>
                                    <a:srgbClr val="00FF00"/>
                                  </a:solidFill>
                                  <a:round/>
                                  <a:headEnd/>
                                  <a:tailEnd/>
                                </a:ln>
                                <a:extLst>
                                  <a:ext uri="{909E8E84-426E-40DD-AFC4-6F175D3DCCD1}">
                                    <a14:hiddenFill xmlns:a14="http://schemas.microsoft.com/office/drawing/2010/main">
                                      <a:noFill/>
                                    </a14:hiddenFill>
                                  </a:ext>
                                </a:extLst>
                              </wps:spPr>
                              <wps:bodyPr/>
                            </wps:wsp>
                            <wps:wsp>
                              <wps:cNvPr id="1477" name="Rectangle 1062"/>
                              <wps:cNvSpPr>
                                <a:spLocks noChangeArrowheads="1"/>
                              </wps:cNvSpPr>
                              <wps:spPr bwMode="auto">
                                <a:xfrm>
                                  <a:off x="1609118" y="1560913"/>
                                  <a:ext cx="857209" cy="1801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E1FFBB" w14:textId="77777777" w:rsidR="00742970" w:rsidRDefault="00742970" w:rsidP="00F91B99">
                                    <w:r w:rsidRPr="0030069F">
                                      <w:rPr>
                                        <w:rFonts w:ascii="Arial" w:hAnsi="Arial" w:cs="Arial"/>
                                        <w:color w:val="000000"/>
                                        <w:sz w:val="14"/>
                                        <w:szCs w:val="14"/>
                                        <w:lang w:val="en-US"/>
                                      </w:rPr>
                                      <w:t>Room1 (RT60=27ms)</w:t>
                                    </w:r>
                                  </w:p>
                                </w:txbxContent>
                              </wps:txbx>
                              <wps:bodyPr rot="0" vert="horz" wrap="none" lIns="0" tIns="0" rIns="0" bIns="0" anchor="t" anchorCtr="0" upright="1">
                                <a:spAutoFit/>
                              </wps:bodyPr>
                            </wps:wsp>
                            <wps:wsp>
                              <wps:cNvPr id="1478" name="Rectangle 1063"/>
                              <wps:cNvSpPr>
                                <a:spLocks noChangeArrowheads="1"/>
                              </wps:cNvSpPr>
                              <wps:spPr bwMode="auto">
                                <a:xfrm>
                                  <a:off x="1308714" y="1675215"/>
                                  <a:ext cx="250203" cy="11430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79" name="Line 1064"/>
                              <wps:cNvCnPr>
                                <a:cxnSpLocks noChangeShapeType="1"/>
                              </wps:cNvCnPr>
                              <wps:spPr bwMode="auto">
                                <a:xfrm>
                                  <a:off x="1315714" y="1725416"/>
                                  <a:ext cx="243203" cy="0"/>
                                </a:xfrm>
                                <a:prstGeom prst="line">
                                  <a:avLst/>
                                </a:prstGeom>
                                <a:noFill/>
                                <a:ln w="6985">
                                  <a:solidFill>
                                    <a:srgbClr val="00FFFF"/>
                                  </a:solidFill>
                                  <a:round/>
                                  <a:headEnd/>
                                  <a:tailEnd/>
                                </a:ln>
                                <a:extLst>
                                  <a:ext uri="{909E8E84-426E-40DD-AFC4-6F175D3DCCD1}">
                                    <a14:hiddenFill xmlns:a14="http://schemas.microsoft.com/office/drawing/2010/main">
                                      <a:noFill/>
                                    </a14:hiddenFill>
                                  </a:ext>
                                </a:extLst>
                              </wps:spPr>
                              <wps:bodyPr/>
                            </wps:wsp>
                            <wps:wsp>
                              <wps:cNvPr id="1480" name="Rectangle 1065"/>
                              <wps:cNvSpPr>
                                <a:spLocks noChangeArrowheads="1"/>
                              </wps:cNvSpPr>
                              <wps:spPr bwMode="auto">
                                <a:xfrm>
                                  <a:off x="1609118" y="1675015"/>
                                  <a:ext cx="906710" cy="1801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E5D6B3" w14:textId="77777777" w:rsidR="00742970" w:rsidRDefault="00742970" w:rsidP="00F91B99">
                                    <w:r w:rsidRPr="0030069F">
                                      <w:rPr>
                                        <w:rFonts w:ascii="Arial" w:hAnsi="Arial" w:cs="Arial"/>
                                        <w:color w:val="000000"/>
                                        <w:sz w:val="14"/>
                                        <w:szCs w:val="14"/>
                                        <w:lang w:val="en-US"/>
                                      </w:rPr>
                                      <w:t>Room4 (RT60=264ms)</w:t>
                                    </w:r>
                                  </w:p>
                                </w:txbxContent>
                              </wps:txbx>
                              <wps:bodyPr rot="0" vert="horz" wrap="none" lIns="0" tIns="0" rIns="0" bIns="0" anchor="t" anchorCtr="0" upright="1">
                                <a:spAutoFit/>
                              </wps:bodyPr>
                            </wps:wsp>
                            <wps:wsp>
                              <wps:cNvPr id="1481" name="Rectangle 1066"/>
                              <wps:cNvSpPr>
                                <a:spLocks noChangeArrowheads="1"/>
                              </wps:cNvSpPr>
                              <wps:spPr bwMode="auto">
                                <a:xfrm>
                                  <a:off x="1308714" y="1789517"/>
                                  <a:ext cx="250203" cy="11490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82" name="Line 1067"/>
                              <wps:cNvCnPr>
                                <a:cxnSpLocks noChangeShapeType="1"/>
                              </wps:cNvCnPr>
                              <wps:spPr bwMode="auto">
                                <a:xfrm>
                                  <a:off x="1315714" y="1839718"/>
                                  <a:ext cx="243203" cy="0"/>
                                </a:xfrm>
                                <a:prstGeom prst="line">
                                  <a:avLst/>
                                </a:prstGeom>
                                <a:noFill/>
                                <a:ln w="6985">
                                  <a:solidFill>
                                    <a:srgbClr val="FF00FF"/>
                                  </a:solidFill>
                                  <a:round/>
                                  <a:headEnd/>
                                  <a:tailEnd/>
                                </a:ln>
                                <a:extLst>
                                  <a:ext uri="{909E8E84-426E-40DD-AFC4-6F175D3DCCD1}">
                                    <a14:hiddenFill xmlns:a14="http://schemas.microsoft.com/office/drawing/2010/main">
                                      <a:noFill/>
                                    </a14:hiddenFill>
                                  </a:ext>
                                </a:extLst>
                              </wps:spPr>
                              <wps:bodyPr/>
                            </wps:wsp>
                            <wps:wsp>
                              <wps:cNvPr id="1483" name="Rectangle 1068"/>
                              <wps:cNvSpPr>
                                <a:spLocks noChangeArrowheads="1"/>
                              </wps:cNvSpPr>
                              <wps:spPr bwMode="auto">
                                <a:xfrm>
                                  <a:off x="1609118" y="1789717"/>
                                  <a:ext cx="906710" cy="1802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2EAAE4" w14:textId="77777777" w:rsidR="00742970" w:rsidRDefault="00742970" w:rsidP="00F91B99">
                                    <w:r w:rsidRPr="0030069F">
                                      <w:rPr>
                                        <w:rFonts w:ascii="Arial" w:hAnsi="Arial" w:cs="Arial"/>
                                        <w:color w:val="000000"/>
                                        <w:sz w:val="14"/>
                                        <w:szCs w:val="14"/>
                                        <w:lang w:val="en-US"/>
                                      </w:rPr>
                                      <w:t>Room2 (RT60=123ms)</w:t>
                                    </w:r>
                                  </w:p>
                                </w:txbxContent>
                              </wps:txbx>
                              <wps:bodyPr rot="0" vert="horz" wrap="none" lIns="0" tIns="0" rIns="0" bIns="0" anchor="t" anchorCtr="0" upright="1">
                                <a:spAutoFit/>
                              </wps:bodyPr>
                            </wps:wsp>
                            <wps:wsp>
                              <wps:cNvPr id="1484" name="Rectangle 1069"/>
                              <wps:cNvSpPr>
                                <a:spLocks noChangeArrowheads="1"/>
                              </wps:cNvSpPr>
                              <wps:spPr bwMode="auto">
                                <a:xfrm>
                                  <a:off x="1308714" y="1904419"/>
                                  <a:ext cx="250203" cy="11430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85" name="Line 1070"/>
                              <wps:cNvCnPr>
                                <a:cxnSpLocks noChangeShapeType="1"/>
                              </wps:cNvCnPr>
                              <wps:spPr bwMode="auto">
                                <a:xfrm>
                                  <a:off x="1315714" y="1954020"/>
                                  <a:ext cx="243203" cy="0"/>
                                </a:xfrm>
                                <a:prstGeom prst="line">
                                  <a:avLst/>
                                </a:prstGeom>
                                <a:noFill/>
                                <a:ln w="6985">
                                  <a:solidFill>
                                    <a:srgbClr val="C0C0C0"/>
                                  </a:solidFill>
                                  <a:round/>
                                  <a:headEnd/>
                                  <a:tailEnd/>
                                </a:ln>
                                <a:extLst>
                                  <a:ext uri="{909E8E84-426E-40DD-AFC4-6F175D3DCCD1}">
                                    <a14:hiddenFill xmlns:a14="http://schemas.microsoft.com/office/drawing/2010/main">
                                      <a:noFill/>
                                    </a14:hiddenFill>
                                  </a:ext>
                                </a:extLst>
                              </wps:spPr>
                              <wps:bodyPr/>
                            </wps:wsp>
                            <wps:wsp>
                              <wps:cNvPr id="1486" name="Rectangle 1071"/>
                              <wps:cNvSpPr>
                                <a:spLocks noChangeArrowheads="1"/>
                              </wps:cNvSpPr>
                              <wps:spPr bwMode="auto">
                                <a:xfrm>
                                  <a:off x="1609118" y="1904519"/>
                                  <a:ext cx="857209" cy="1801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2A42A7" w14:textId="77777777" w:rsidR="00742970" w:rsidRDefault="00742970" w:rsidP="00F91B99">
                                    <w:r w:rsidRPr="0030069F">
                                      <w:rPr>
                                        <w:rFonts w:ascii="Arial" w:hAnsi="Arial" w:cs="Arial"/>
                                        <w:color w:val="000000"/>
                                        <w:sz w:val="14"/>
                                        <w:szCs w:val="14"/>
                                        <w:lang w:val="en-US"/>
                                      </w:rPr>
                                      <w:t>Room3 (RT60=98ms)</w:t>
                                    </w:r>
                                  </w:p>
                                </w:txbxContent>
                              </wps:txbx>
                              <wps:bodyPr rot="0" vert="horz" wrap="none" lIns="0" tIns="0" rIns="0" bIns="0" anchor="t" anchorCtr="0" upright="1">
                                <a:spAutoFit/>
                              </wps:bodyPr>
                            </wps:wsp>
                            <wps:wsp>
                              <wps:cNvPr id="1487" name="Rectangle 1072"/>
                              <wps:cNvSpPr>
                                <a:spLocks noChangeArrowheads="1"/>
                              </wps:cNvSpPr>
                              <wps:spPr bwMode="auto">
                                <a:xfrm>
                                  <a:off x="1308714" y="2018721"/>
                                  <a:ext cx="250203" cy="11430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88" name="Line 1073"/>
                              <wps:cNvCnPr>
                                <a:cxnSpLocks noChangeShapeType="1"/>
                              </wps:cNvCnPr>
                              <wps:spPr bwMode="auto">
                                <a:xfrm>
                                  <a:off x="1330315" y="2068922"/>
                                  <a:ext cx="228602" cy="0"/>
                                </a:xfrm>
                                <a:prstGeom prst="line">
                                  <a:avLst/>
                                </a:prstGeom>
                                <a:noFill/>
                                <a:ln w="21590">
                                  <a:solidFill>
                                    <a:srgbClr val="008000"/>
                                  </a:solidFill>
                                  <a:round/>
                                  <a:headEnd/>
                                  <a:tailEnd/>
                                </a:ln>
                                <a:extLst>
                                  <a:ext uri="{909E8E84-426E-40DD-AFC4-6F175D3DCCD1}">
                                    <a14:hiddenFill xmlns:a14="http://schemas.microsoft.com/office/drawing/2010/main">
                                      <a:noFill/>
                                    </a14:hiddenFill>
                                  </a:ext>
                                </a:extLst>
                              </wps:spPr>
                              <wps:bodyPr/>
                            </wps:wsp>
                            <wps:wsp>
                              <wps:cNvPr id="1489" name="Rectangle 1074"/>
                              <wps:cNvSpPr>
                                <a:spLocks noChangeArrowheads="1"/>
                              </wps:cNvSpPr>
                              <wps:spPr bwMode="auto">
                                <a:xfrm>
                                  <a:off x="1609118" y="2016721"/>
                                  <a:ext cx="375904" cy="1801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0FBC1C" w14:textId="77777777" w:rsidR="00742970" w:rsidRDefault="00742970" w:rsidP="00F91B99">
                                    <w:r>
                                      <w:rPr>
                                        <w:rFonts w:ascii="Arial" w:hAnsi="Arial" w:cs="Arial"/>
                                        <w:color w:val="000000"/>
                                        <w:sz w:val="14"/>
                                        <w:szCs w:val="14"/>
                                        <w:lang w:val="en-US"/>
                                      </w:rPr>
                                      <w:t>reference</w:t>
                                    </w:r>
                                  </w:p>
                                </w:txbxContent>
                              </wps:txbx>
                              <wps:bodyPr rot="0" vert="horz" wrap="none" lIns="0" tIns="0" rIns="0" bIns="0" anchor="t" anchorCtr="0" upright="1">
                                <a:spAutoFit/>
                              </wps:bodyPr>
                            </wps:wsp>
                          </wpc:wpc>
                        </a:graphicData>
                      </a:graphic>
                    </wp:inline>
                  </w:drawing>
                </mc:Choice>
                <mc:Fallback>
                  <w:pict>
                    <v:group w14:anchorId="390D3E9B" id="Zeichenbereich 1842" o:spid="_x0000_s1026" editas="canvas" style="width:235.4pt;height:207.8pt;mso-position-horizontal-relative:char;mso-position-vertical-relative:line" coordsize="29895,263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">
                      <v:shape id="_x0000_s1027" type="#_x0000_t75" style="position:absolute;width:29895;height:26390;visibility:visible;mso-wrap-style:square">
                        <v:fill o:detectmouseclick="t"/>
                        <v:path o:connecttype="none"/>
                      </v:shape>
                      <v:rect id="Rectangle 1005" o:spid="_x0000_s1028" style="position:absolute;left:1775;top:4962;width:27324;height:20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" strokecolor="white" strokeweight=".55pt"/>
                      <v:rect id="Rectangle 1006" o:spid="_x0000_s1029" style="position:absolute;top:2883;width:27463;height:205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" filled="f" strokeweight=".55pt"/>
                      <v:line id="Line 1007" o:spid="_x0000_s1030" style="position:absolute;flip:y;visibility:visible;mso-wrap-style:square" from="3644,2952" to="3644,234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" strokeweight=".55pt"/>
                      <v:line id="Line 1008" o:spid="_x0000_s1031" style="position:absolute;flip:y;visibility:visible;mso-wrap-style:square" from="7226,2952" to="7226,234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" strokeweight=".55pt"/>
                      <v:line id="Line 1009" o:spid="_x0000_s1032" style="position:absolute;flip:y;visibility:visible;mso-wrap-style:square" from="12014,2952" to="12014,234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" strokeweight=".55pt"/>
                      <v:line id="Line 1010" o:spid="_x0000_s1033" style="position:absolute;flip:y;visibility:visible;mso-wrap-style:square" from="15589,2952" to="15589,234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" strokeweight=".55pt"/>
                      <v:line id="Line 1011" o:spid="_x0000_s1034" style="position:absolute;flip:y;visibility:visible;mso-wrap-style:square" from="19240,2952" to="19240,234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" strokeweight=".55pt"/>
                      <v:line id="Line 1012" o:spid="_x0000_s1035" style="position:absolute;flip:y;visibility:visible;mso-wrap-style:square" from="23958,2952" to="23958,234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" strokeweight=".55pt"/>
                      <v:line id="Line 1013" o:spid="_x0000_s1036" style="position:absolute;flip:x;visibility:visible;mso-wrap-style:square" from="69,20117" to="27463,20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" strokeweight=".55pt"/>
                      <v:line id="Line 1014" o:spid="_x0000_s1037" style="position:absolute;flip:x;visibility:visible;mso-wrap-style:square" from="69,16682" to="27463,166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" strokeweight=".55pt"/>
                      <v:line id="Line 1015" o:spid="_x0000_s1038" style="position:absolute;flip:x;visibility:visible;mso-wrap-style:square" from="69,13247" to="27463,132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" strokeweight=".55pt"/>
                      <v:line id="Line 1016" o:spid="_x0000_s1039" style="position:absolute;flip:x;visibility:visible;mso-wrap-style:square" from="69,9818" to="27463,98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" strokeweight=".55pt"/>
                      <v:line id="Line 1017" o:spid="_x0000_s1040" style="position:absolute;flip:x;visibility:visible;mso-wrap-style:square" from="69,6381" to="27463,6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" strokeweight=".55pt"/>
                      <v:shape id="Freeform 1018" o:spid="_x0000_s1041" style="position:absolute;top:5810;width:27749;height:19026;visibility:visible;mso-wrap-style:square;v-text-anchor:top" coordsize="4370,29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" path="m,991l,946r34,l34,856r45,l79,789r45,l124,755r45,l169,710r45,l214,642r56,l270,620r45,l315,586r45,l360,552r57,l417,530r45,l462,507r45,l552,507r,-79l597,428r,-79l642,349r,12l687,361r45,l732,349r45,l777,316r45,l822,237r57,l879,203r56,l980,203r,11l1025,214r45,l1115,214r,-11l1160,203r,-56l1205,147r,-11l1250,136r,11l1295,147r,-23l1352,124r,-11l1397,113r,-23l1442,90r,-33l1487,57r,-23l1532,34r56,l1588,r45,l1633,12r45,l1678,45r57,l1780,45r,12l1825,57r,11l1870,68r,-23l1915,45r,23l1960,68r,-23l2005,45r,12l2050,57r,-34l2106,23r,22l2151,45r45,l2196,68r57,l2253,79r45,l2343,79r,34l2388,113r45,l2433,136r45,l2478,158r45,l2523,203r45,l2568,237r45,l2613,316r45,l2658,383r57,l2715,417r45,l2760,485r56,l2816,586r45,l2861,710r56,l2917,822r45,l2962,958r45,l3007,1025r45,l3052,1048r45,l3097,1036r46,l3143,980r45,l3188,867r45,l3233,777r45,l3278,879r45,l3323,1036r45,l3368,1070r56,l3424,1048r45,l3469,1081r45,l3514,879r57,l3571,991r45,l3616,1171r45,l3661,1374r45,l3706,1385r45,l3751,1239r45,l3796,1171r45,l3841,1059r56,l3897,1081r45,l3942,1149r45,l3987,1430r45,l4032,2376r57,l4089,2996r45,l4179,2996r56,l4280,2996r45,l4370,2996e" filled="f" strokecolor="lime" strokeweight=".55pt">
                        <v:path arrowok="t" o:connecttype="custom" o:connectlocs="13709551,381465687;31854545,318156900;68144534,304446717;86289528,258880519;127014960,250009224;145159954,222588858;186288607,213717563;204433602,204443027;240723590,172587013;258868584,145569887;295158573,145569887;313303567,127424056;354432220,95568042;377012658,81857859;413302646,86293506;431447640,86293506;467737629,81857859;485882623,54840733;522172611,59276381;545156271,45566197;581446259,36291662;599591254,13710183;640316685,13710183;658461679,4838888;699590333,18145831;717735327,22984719;754025315,27420367;772170310,27420367;808460298,18145831;826605292,9274536;867330724,18145831;885475718,27420367;926604372,31856014;944749366,45566197;981039354,45566197;999184348,63712028;1035474337,81857859;1053619331,127424056;1094747985,154441182;1112892979,195571732;1153618410,236299041;1176198848,331463842;1212488836,386304576;1230633830,422596237;1267327041,417757349;1285472035,349609673;1321762024,313318012;1339907018,417757349;1380632449,431467532;1398777443,435903180;1439906097,354448561;1458051091,472194841;1494341080,554052700;1512486074,499615208;1548776062,472194841;1571356500,435903180;1607646488,463323546;1625791482,958099866;1666920136,1208109090;1685065130,1208109090;1725790562,1208109090;1743935556,1208109090" o:connectangles="0,0,0,0,0,0,0,0,0,0,0,0,0,0,0,0,0,0,0,0,0,0,0,0,0,0,0,0,0,0,0,0,0,0,0,0,0,0,0,0,0,0,0,0,0,0,0,0,0,0,0,0,0,0,0,0,0,0,0,0,0,0"/>
                      </v:shape>
                      <v:shape id="Freeform 1019" o:spid="_x0000_s1042" style="position:absolute;top:5315;width:27749;height:19521;visibility:visible;mso-wrap-style:square;v-text-anchor:top" coordsize="4370,30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" path="m,1126r,-34l34,1092r,-102l79,990r,-78l124,912r,-34l169,878r,-45l214,833r,-79l270,754r,-34l315,720r,-22l360,698r,-34l417,664r,-34l462,630r45,l552,630r,-79l597,551r,-67l642,484r,-11l687,473r45,l732,450r45,l777,416r45,l822,349r57,l879,304r56,l935,292r45,l1025,292r,-11l1070,281r,-11l1115,270r,-11l1160,259r,-57l1205,202r,-22l1250,180r45,l1295,157r57,l1352,146r45,l1397,123r45,l1442,90r45,l1487,45r45,l1532,22r56,l1588,11r45,l1633,r45,l1678,22r57,l1735,11r45,l1780,22r45,l1825,33r45,l1870,22r45,l1915,45r45,l1960,22r45,l2005,33r45,l2050,22r56,l2106,56r45,l2151,78r45,l2196,112r57,l2298,112r,23l2343,135r,22l2388,157r45,l2433,168r45,l2478,157r45,l2523,191r45,l2568,225r45,l2613,214r45,l2658,270r57,l2715,259r45,l2760,326r56,l2816,439r45,l2861,596r56,l2917,754r45,l2962,912r45,l3007,1024r45,l3052,1126r45,l3097,1204r46,l3143,1238r45,l3188,1204r45,l3233,1126r45,l3278,1069r45,l3368,1069r,-22l3424,1047r,101l3469,1148r,79l3514,1227r,11l3571,1238r,102l3616,1340r,123l3661,1463r,57l3706,1520r,-34l3751,1486r,-270l3796,1216r,-203l3841,1013r,-270l3897,743r,34l3942,777r,427l3987,1204r,203l4032,1407r,912l4089,2319r,755l4134,3074r45,l4235,3074r45,l4325,3074r45,e" filled="f" strokecolor="aqua" strokeweight=".55pt">
                        <v:path arrowok="t" o:connecttype="custom" o:connectlocs="13709551,440331851;31854545,367749678;68144534,354039712;86289528,304038659;127014960,290328693;145159954,267747572;186288607,254037606;204433602,254037606;240723590,222182097;258868584,190729822;295158573,190729822;313303567,167745467;354432220,140728769;377012658,117744414;413302646,117744414;431447640,108873260;467737629,104437683;485882623,72582173;522172611,72582173;545156271,58872207;581446259,49597818;599591254,18145543;640316685,8871155;658461679,0;699590333,8871155;717735327,8871155;754025315,13306732;772170310,18145543;808460298,8871155;826605292,8871155;867330724,22581121;885475718,45162241;926604372,45162241;944749366,63307784;981039354,63307784;999184348,63307784;1035474337,77017750;1053619331,86292139;1094747985,108873260;1112892979,131454380;1153618410,177019856;1176198848,304038659;1212488836,367749678;1230633830,454041817;1267327041,485494092;1285472035,485494092;1321762024,454041817;1339907018,431057462;1380632449,422186308;1398777443,494768481;1439906097,499204058;1458051091,589931775;1494341080,612916129;1512486074,490332904;1548776062,408476342;1571356500,313313048;1607646488,485494092;1625791482,935100332;1666920136,1239542225;1685065130,1239542225;1725790562,1239542225;1743935556,1239542225" o:connectangles="0,0,0,0,0,0,0,0,0,0,0,0,0,0,0,0,0,0,0,0,0,0,0,0,0,0,0,0,0,0,0,0,0,0,0,0,0,0,0,0,0,0,0,0,0,0,0,0,0,0,0,0,0,0,0,0,0,0,0,0,0,0"/>
                      </v:shape>
                      <v:shape id="Freeform 1020" o:spid="_x0000_s1043" style="position:absolute;top:5740;width:27749;height:19096;visibility:visible;mso-wrap-style:square;v-text-anchor:top" coordsize="4370,30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" path="m,1014l,969r34,l34,878r45,l79,811r45,l124,777r45,l169,732r45,l214,665r56,l270,631r45,l315,597r45,l360,563r57,l417,541r45,l462,552r45,l552,552r,-90l597,462r,-68l642,394r,12l687,406r45,l732,394r45,l777,360r45,l822,293r57,l879,248r56,l980,248r45,l1070,248r,-11l1115,237r45,l1160,180r45,l1205,158r45,l1250,169r45,l1295,147r57,l1352,135r45,l1397,124r45,l1442,90r45,l1487,56r45,l1588,56r,-45l1633,11r,-11l1678,r,45l1735,45r,11l1780,56r45,l1825,79r45,l1870,45r45,l1915,68r45,l1960,34r45,l2005,45r45,l2050,23r56,l2106,45r45,l2151,68r45,l2196,90r57,l2253,113r45,l2298,101r45,l2343,147r45,l2433,147r,11l2478,158r,22l2523,180r,57l2568,237r,11l2613,248r,-34l2658,214r,45l2715,259r,23l2760,282r,67l2816,349r,147l2861,496r,157l2917,653r,147l2962,800r,123l3007,923r,79l3052,1002r,102l3097,1104r,56l3143,1160r,34l3188,1194r,-23l3233,1171r,-45l3278,1126r,-34l3323,1092r,-78l3368,1014r,45l3424,1059r,-124l3469,935r,112l3514,1047r,124l3571,1171r,135l3616,1306r,113l3661,1419r,34l3706,1453r,-34l3751,1419r,-191l3796,1228r,-226l3841,1002r,-135l3897,867r,-34l3942,833r,304l3987,1137r,237l4032,1374r,923l4089,2297r,710l4134,3007r45,l4235,3007r45,l4325,3007r45,e" filled="f" strokecolor="fuchsia" strokeweight=".55pt">
                        <v:path arrowok="t" o:connecttype="custom" o:connectlocs="13709551,390743237;31854545,327030717;68144534,313320428;86289528,268157123;127014960,254446834;145159954,227026256;186288607,218154893;204433602,222590575;240723590,186298633;258868584,163716981;295158573,163716981;313303567,145167766;354432220,118150432;377012658,100004461;413302646,100004461;431447640,95568779;467737629,95568779;485882623,63712520;522172611,68148201;545156271,54437912;581446259,50002231;599591254,22581652;640316685,22581652;658461679,0;699590333,18145971;717735327,22581652;754025315,31856260;772170310,27420578;808460298,13710289;826605292,9274607;867330724,18145971;885475718,36291942;926604372,45566549;944749366,59276838;981039354,59276838;999184348,72583883;1035474337,95568779;1053619331,86294172;1094747985,104440143;1112892979,140732084;1153618410,200008922;1176198848,322595036;1212488836,372194022;1230633830,445181149;1267327041,467762802;1285472035,472198483;1321762024,454052513;1339907018,408889208;1380632449,427035178;1398777443,422196253;1439906097,472198483;1458051091,572202944;1494341080,585913233;1512486074,495183380;1548776062,404050282;1571356500,335902081;1607646488,458488194;1625791482,926250996;1666920136,1212554090;1685065130,1212554090;1725790562,1212554090;1743935556,1212554090" o:connectangles="0,0,0,0,0,0,0,0,0,0,0,0,0,0,0,0,0,0,0,0,0,0,0,0,0,0,0,0,0,0,0,0,0,0,0,0,0,0,0,0,0,0,0,0,0,0,0,0,0,0,0,0,0,0,0,0,0,0,0,0,0,0"/>
                      </v:shape>
                      <v:shape id="Freeform 1021" o:spid="_x0000_s1044" style="position:absolute;top:5886;width:27749;height:18950;visibility:visible;mso-wrap-style:square;v-text-anchor:top" coordsize="4370,29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" path="m,1036l,991r34,l34,900r45,l79,833r45,l124,799r45,l169,765r45,l214,709r56,l270,687r45,l315,642r45,l360,596r57,l417,574r45,l462,585r45,l552,585r,-56l597,529r,-45l642,484r,-23l687,461r,-22l732,439r,-34l777,405r,-34l822,371r,-45l879,326r,-67l935,259r45,l1025,259r45,l1070,247r45,l1115,225r45,l1160,180r45,l1205,157r45,l1250,146r45,l1295,135r57,l1352,112r45,l1397,101r45,l1442,67r45,l1487,33r45,l1588,33r,-22l1633,11r,-11l1678,r,11l1735,11r,11l1780,22r45,l1825,78r45,l1870,56r45,l1960,56r45,l2050,56r,11l2106,67r,11l2151,78r,-22l2196,56r,22l2253,78r45,l2298,90r45,l2343,157r45,l2388,191r45,l2433,202r45,l2478,214r45,l2523,270r45,l2568,326r45,l2613,371r45,l2658,428r57,l2715,439r45,l2760,484r56,l2816,585r45,l2861,709r56,l2917,833r45,l2962,979r45,l3007,1069r45,l3052,1126r45,l3097,1159r46,l3143,1137r45,l3188,1036r45,l3233,968r45,l3278,1002r45,l3323,1092r45,l3368,1114r56,l3424,1047r45,l3514,1047r,112l3571,1159r,147l3616,1306r,101l3661,1407r,68l3706,1475r,-23l3751,1452r,-157l3796,1295r,-90l3841,1205r,-113l3897,1092r,158l3942,1250r,450l3987,1700r,417l4032,2117r,867l4089,2984r45,l4179,2984r56,l4280,2984r45,l4370,2984e" filled="f" strokecolor="silver" strokeweight=".55pt">
                        <v:path arrowok="t" o:connecttype="custom" o:connectlocs="13709551,399615798;31854545,335903088;68144534,322192758;86289528,285900707;127014960,277029317;145159954,240334022;186288607,231462632;204433602,235898327;240723590,213316607;258868584,185895947;295158573,177024556;313303567,149603896;354432220,131457871;377012658,104440456;413302646,104440456;431447640,99601516;467737629,90730126;485882623,63309466;522172611,58873770;545156271,45163440;581446259,40727745;599591254,13307085;640316685,13307085;658461679,0;699590333,4435695;717735327,8871390;754025315,31453110;772170310,22581720;808460298,22581720;826605292,27017415;867330724,31453110;885475718,31453110;926604372,31453110;944749366,63309466;981039354,77019796;999184348,86294431;1035474337,108876151;1053619331,149603896;1094747985,172588861;1112892979,195170582;1153618410,235898327;1176198848,335903088;1212488836,394776858;1230633830,454053874;1267327041,467360959;1285472035,417761823;1321762024,390341163;1339907018,440343544;1380632449,449214934;1398777443,422197519;1439906097,467360959;1458051091,567365720;1494341080,594786380;1512486074,522202279;1548776062,485910229;1571356500,504056254;1607646488,685516506;1625791482,1203283090;1666920136,1203283090;1685065130,1203283090;1725790562,1203283090;1743935556,1203283090" o:connectangles="0,0,0,0,0,0,0,0,0,0,0,0,0,0,0,0,0,0,0,0,0,0,0,0,0,0,0,0,0,0,0,0,0,0,0,0,0,0,0,0,0,0,0,0,0,0,0,0,0,0,0,0,0,0,0,0,0,0,0,0,0,0"/>
                      </v:shape>
                      <v:shape id="Freeform 1022" o:spid="_x0000_s1045" style="position:absolute;top:5956;width:25031;height:10294;visibility:visible;mso-wrap-style:square;v-text-anchor:top" coordsize="3942,16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" path="m,991l,946r34,l34,867r45,l79,799r45,l124,766r45,l169,732r45,l214,664r56,l270,631r45,l315,597r45,l360,563r57,l417,529r45,l462,552r45,l552,552r,-57l597,495r,-45l642,450r,-22l687,428r,-23l732,405r,-33l777,372r,-34l822,338r,-57l879,281r,-45l935,236r45,l980,248r45,l1025,236r45,l1115,236r,-22l1160,214r,-45l1205,169r,-11l1250,158r,-23l1295,135r,-11l1352,124r,-11l1397,113r,-12l1442,101r,-22l1487,79r,-45l1532,34r56,l1588,11r45,l1633,r45,l1678,22r57,l1735,34r45,l1825,34r,56l1870,90r,-34l1915,56r45,l2005,56r,11l2050,67r,12l2106,79r,11l2151,90r,-11l2196,79r,34l2253,113r,22l2298,135r45,l2343,203r45,l2388,248r45,l2433,259r45,l2478,248r45,l2523,304r45,l2568,326r45,l2613,349r45,l2658,360r57,l2715,349r45,l2760,394r56,l2816,529r45,l2861,676r56,l2917,822r45,l2962,980r45,l3007,1070r45,l3052,1103r45,l3097,1137r46,l3143,1115r45,l3188,1070r45,l3233,1081r45,l3278,1148r45,l3323,1182r45,l3368,1126r56,l3424,980r45,l3469,1002r45,l3514,1171r57,l3571,1306r45,l3616,1351r45,l3661,1407r45,l3706,1385r45,l3751,1227r45,l3796,1137r45,l3841,1013r56,l3897,1194r45,l3942,1621e" filled="f" strokecolor="green" strokeweight="1.7pt">
                        <v:path arrowok="t" o:connecttype="custom" o:connectlocs="13709414,381444550;31854228,322171454;68143854,308865249;86288668,267736978;127013693,254430773;145158506,227011926;186286750,213302502;204431563,222576524;240721190,199593079;258866003,172577450;295155630,163303428;313300443,136287799;354428686,113304354;377008899,95159528;413298525,99998148;431443338,95159528;467732965,86288725;485877778,63708498;522167405,54434476;545150835,45563672;581440462,40725052;599585275,13709424;640310300,13709424;658455114,0;699583357,8870803;717728170,13709424;754017797,36289651;772162610,22580227;808452237,22580227;826597050,31854249;867322076,36289651;885466889,45563672;926595132,54434476;944739946,81853323;981029572,99998148;999174386,99998148;1035464012,122578376;1053608826,140723201;1094737069,145158603;1112881882,158868026;1153606908,213302502;1176187120,331445476;1212476746,395153974;1230621560,444749830;1267314404,458459253;1285459218,431443624;1321748844,435879026;1339893658,476604079;1380618683,454023851;1398763496,404024777;1439891740,472168677;1458036553,544747978;1494326180,567328205;1512470993,494748904;1548760620,458459253;1571340832,481442699" o:connectangles="0,0,0,0,0,0,0,0,0,0,0,0,0,0,0,0,0,0,0,0,0,0,0,0,0,0,0,0,0,0,0,0,0,0,0,0,0,0,0,0,0,0,0,0,0,0,0,0,0,0,0,0,0,0,0,0"/>
                      </v:shape>
                      <v:shape id="Freeform 1023" o:spid="_x0000_s1046" style="position:absolute;left:25031;top:16250;width:2718;height:8586;visibility:visible;mso-wrap-style:square;v-text-anchor:top" coordsize="428,13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" path="m,l45,r,507l90,507r,845l147,1352r45,l237,1352r56,l338,1352r45,l428,1352e" filled="f" strokecolor="green" strokeweight="1.7pt">
                        <v:path arrowok="t" o:connecttype="custom" o:connectlocs="0,0;18146661,0;18146661,204457697;36293321,204457697;36293321,545220525;59279091,545220525;59279091,545220525;77425752,545220525;77425752,545220525;95572412,545220525;95572412,545220525;118154923,545220525;118154923,545220525;136301584,545220525;136301584,545220525;154448244,545220525;154448244,545220525;172594905,545220525;172594905,545220525" o:connectangles="0,0,0,0,0,0,0,0,0,0,0,0,0,0,0,0,0,0,0"/>
                      </v:shape>
                      <v:rect id="Rectangle 1025" o:spid="_x0000_s1047" style="position:absolute;left:25888;top:1594;width:3652;height:12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" strokecolor="white" strokeweight=".55pt"/>
                      <v:rect id="Rectangle 1026" o:spid="_x0000_s1048" style="position:absolute;left:26406;top:452;width:2921;height:18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" stroked="f">
                        <v:textbox style="mso-fit-shape-to-text:t" inset="0,0,0,0">
                          <w:txbxContent>
                            <w:p w14:paraId="5CFA50CE" w14:textId="77777777" w:rsidR="00742970" w:rsidRDefault="00742970" w:rsidP="00F91B99">
                              <w:r>
                                <w:rPr>
                                  <w:rFonts w:ascii="Arial" w:hAnsi="Arial" w:cs="Arial"/>
                                  <w:color w:val="000000"/>
                                  <w:sz w:val="14"/>
                                  <w:szCs w:val="14"/>
                                  <w:lang w:val="en-US"/>
                                </w:rPr>
                                <w:t>L/dB[V]</w:t>
                              </w:r>
                            </w:p>
                          </w:txbxContent>
                        </v:textbox>
                      </v:rect>
                      <v:rect id="Rectangle 1027" o:spid="_x0000_s1049" style="position:absolute;left:27533;top:23546;width:2007;height:1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" strokecolor="white" strokeweight=".55pt"/>
                      <v:rect id="Rectangle 1028" o:spid="_x0000_s1050" style="position:absolute;left:27533;top:23521;width:692;height:251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" stroked="f">
                        <v:textbox style="mso-fit-shape-to-text:t" inset="0,0,0,0">
                          <w:txbxContent>
                            <w:p w14:paraId="7863DED0" w14:textId="77777777" w:rsidR="00742970" w:rsidRDefault="00742970" w:rsidP="00F91B99"/>
                          </w:txbxContent>
                        </v:textbox>
                      </v:rect>
                      <v:rect id="Rectangle 1029" o:spid="_x0000_s1051" style="position:absolute;left:27533;top:2883;width:2007;height:205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" strokecolor="white" strokeweight=".55pt"/>
                      <v:rect id="Rectangle 1030" o:spid="_x0000_s1052" style="position:absolute;left:28111;top:22391;width:1289;height:180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" filled="f" stroked="f">
                        <v:textbox style="mso-fit-shape-to-text:t" inset="0,0,0,0">
                          <w:txbxContent>
                            <w:p w14:paraId="6BF57D3A" w14:textId="77777777" w:rsidR="00742970" w:rsidRDefault="00742970" w:rsidP="00F91B99">
                              <w:r>
                                <w:rPr>
                                  <w:rFonts w:ascii="Arial" w:hAnsi="Arial" w:cs="Arial"/>
                                  <w:color w:val="000000"/>
                                  <w:sz w:val="14"/>
                                  <w:szCs w:val="14"/>
                                  <w:lang w:val="en-US"/>
                                </w:rPr>
                                <w:t>-80</w:t>
                              </w:r>
                            </w:p>
                          </w:txbxContent>
                        </v:textbox>
                      </v:rect>
                      <v:rect id="Rectangle 1031" o:spid="_x0000_s1053" style="position:absolute;left:28111;top:19539;width:1289;height:18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" filled="f" stroked="f">
                        <v:textbox style="mso-fit-shape-to-text:t" inset="0,0,0,0">
                          <w:txbxContent>
                            <w:p w14:paraId="6B1F0597" w14:textId="77777777" w:rsidR="00742970" w:rsidRDefault="00742970" w:rsidP="00F91B99">
                              <w:r>
                                <w:rPr>
                                  <w:rFonts w:ascii="Arial" w:hAnsi="Arial" w:cs="Arial"/>
                                  <w:color w:val="000000"/>
                                  <w:sz w:val="14"/>
                                  <w:szCs w:val="14"/>
                                  <w:lang w:val="en-US"/>
                                </w:rPr>
                                <w:t>-75</w:t>
                              </w:r>
                            </w:p>
                          </w:txbxContent>
                        </v:textbox>
                      </v:rect>
                      <v:rect id="Rectangle 1032" o:spid="_x0000_s1054" style="position:absolute;left:28111;top:16109;width:1289;height:18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" filled="f" stroked="f">
                        <v:textbox style="mso-fit-shape-to-text:t" inset="0,0,0,0">
                          <w:txbxContent>
                            <w:p w14:paraId="7B4939EB" w14:textId="77777777" w:rsidR="00742970" w:rsidRDefault="00742970" w:rsidP="00F91B99">
                              <w:r>
                                <w:rPr>
                                  <w:rFonts w:ascii="Arial" w:hAnsi="Arial" w:cs="Arial"/>
                                  <w:color w:val="000000"/>
                                  <w:sz w:val="14"/>
                                  <w:szCs w:val="14"/>
                                  <w:lang w:val="en-US"/>
                                </w:rPr>
                                <w:t>-70</w:t>
                              </w:r>
                            </w:p>
                          </w:txbxContent>
                        </v:textbox>
                      </v:rect>
                      <v:rect id="Rectangle 1033" o:spid="_x0000_s1055" style="position:absolute;left:28111;top:12679;width:1289;height:18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" filled="f" stroked="f">
                        <v:textbox style="mso-fit-shape-to-text:t" inset="0,0,0,0">
                          <w:txbxContent>
                            <w:p w14:paraId="054CC1C6" w14:textId="77777777" w:rsidR="00742970" w:rsidRDefault="00742970" w:rsidP="00F91B99">
                              <w:r>
                                <w:rPr>
                                  <w:rFonts w:ascii="Arial" w:hAnsi="Arial" w:cs="Arial"/>
                                  <w:color w:val="000000"/>
                                  <w:sz w:val="14"/>
                                  <w:szCs w:val="14"/>
                                  <w:lang w:val="en-US"/>
                                </w:rPr>
                                <w:t>-65</w:t>
                              </w:r>
                            </w:p>
                          </w:txbxContent>
                        </v:textbox>
                      </v:rect>
                      <v:rect id="Rectangle 1034" o:spid="_x0000_s1056" style="position:absolute;left:28111;top:9243;width:1289;height:18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" filled="f" stroked="f">
                        <v:textbox style="mso-fit-shape-to-text:t" inset="0,0,0,0">
                          <w:txbxContent>
                            <w:p w14:paraId="150B2296" w14:textId="77777777" w:rsidR="00742970" w:rsidRDefault="00742970" w:rsidP="00F91B99">
                              <w:r>
                                <w:rPr>
                                  <w:rFonts w:ascii="Arial" w:hAnsi="Arial" w:cs="Arial"/>
                                  <w:color w:val="000000"/>
                                  <w:sz w:val="14"/>
                                  <w:szCs w:val="14"/>
                                  <w:lang w:val="en-US"/>
                                </w:rPr>
                                <w:t>-60</w:t>
                              </w:r>
                            </w:p>
                          </w:txbxContent>
                        </v:textbox>
                      </v:rect>
                      <v:rect id="Rectangle 1035" o:spid="_x0000_s1057" style="position:absolute;left:28111;top:5812;width:1289;height:180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" filled="f" stroked="f">
                        <v:textbox style="mso-fit-shape-to-text:t" inset="0,0,0,0">
                          <w:txbxContent>
                            <w:p w14:paraId="4EB521C7" w14:textId="77777777" w:rsidR="00742970" w:rsidRDefault="00742970" w:rsidP="00F91B99">
                              <w:r>
                                <w:rPr>
                                  <w:rFonts w:ascii="Arial" w:hAnsi="Arial" w:cs="Arial"/>
                                  <w:color w:val="000000"/>
                                  <w:sz w:val="14"/>
                                  <w:szCs w:val="14"/>
                                  <w:lang w:val="en-US"/>
                                </w:rPr>
                                <w:t>-55</w:t>
                              </w:r>
                            </w:p>
                          </w:txbxContent>
                        </v:textbox>
                      </v:rect>
                      <v:rect id="Rectangle 1036" o:spid="_x0000_s1058" style="position:absolute;left:28111;top:2883;width:1289;height:18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" filled="f" stroked="f">
                        <v:textbox style="mso-fit-shape-to-text:t" inset="0,0,0,0">
                          <w:txbxContent>
                            <w:p w14:paraId="75353D6F" w14:textId="77777777" w:rsidR="00742970" w:rsidRDefault="00742970" w:rsidP="00F91B99">
                              <w:r>
                                <w:rPr>
                                  <w:rFonts w:ascii="Arial" w:hAnsi="Arial" w:cs="Arial"/>
                                  <w:color w:val="000000"/>
                                  <w:sz w:val="14"/>
                                  <w:szCs w:val="14"/>
                                  <w:lang w:val="en-US"/>
                                </w:rPr>
                                <w:t>-50</w:t>
                              </w:r>
                            </w:p>
                          </w:txbxContent>
                        </v:textbox>
                      </v:rect>
                      <v:line id="Line 1037" o:spid="_x0000_s1059" style="position:absolute;flip:x;visibility:visible;mso-wrap-style:square" from="27463,20117" to="27609,20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" strokecolor="#3f3f3f" strokeweight=".55pt"/>
                      <v:line id="Line 1038" o:spid="_x0000_s1060" style="position:absolute;flip:x;visibility:visible;mso-wrap-style:square" from="27463,16682" to="27609,166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" strokecolor="#3f3f3f" strokeweight=".55pt"/>
                      <v:line id="Line 1039" o:spid="_x0000_s1061" style="position:absolute;flip:x;visibility:visible;mso-wrap-style:square" from="27463,13247" to="27609,132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" strokecolor="#3f3f3f" strokeweight=".55pt"/>
                      <v:line id="Line 1040" o:spid="_x0000_s1062" style="position:absolute;flip:x;visibility:visible;mso-wrap-style:square" from="27463,9818" to="27609,98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" strokecolor="#3f3f3f" strokeweight=".55pt"/>
                      <v:line id="Line 1041" o:spid="_x0000_s1063" style="position:absolute;flip:x;visibility:visible;mso-wrap-style:square" from="27463,6381" to="27609,6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" strokecolor="#3f3f3f" strokeweight=".55pt"/>
                      <v:line id="Line 1042" o:spid="_x0000_s1064" style="position:absolute;flip:x;visibility:visible;mso-wrap-style:square" from="27463,2952" to="27609,29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" strokecolor="#3f3f3f" strokeweight=".55pt"/>
                      <v:rect id="Rectangle 1043" o:spid="_x0000_s1065" style="position:absolute;top:23546;width:27463;height:1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" strokecolor="white" strokeweight=".55pt"/>
                      <v:rect id="Rectangle 1044" o:spid="_x0000_s1066" style="position:absolute;left:12948;top:23616;width:1581;height:18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" filled="f" stroked="f">
                        <v:textbox style="mso-fit-shape-to-text:t" inset="0,0,0,0">
                          <w:txbxContent>
                            <w:p w14:paraId="2F34B4EB" w14:textId="77777777" w:rsidR="00742970" w:rsidRDefault="00742970" w:rsidP="00F91B99">
                              <w:r>
                                <w:rPr>
                                  <w:rFonts w:ascii="Arial" w:hAnsi="Arial" w:cs="Arial"/>
                                  <w:color w:val="000000"/>
                                  <w:sz w:val="14"/>
                                  <w:szCs w:val="14"/>
                                  <w:lang w:val="en-US"/>
                                </w:rPr>
                                <w:t>f/Hz</w:t>
                              </w:r>
                            </w:p>
                          </w:txbxContent>
                        </v:textbox>
                      </v:rect>
                      <v:rect id="Rectangle 1045" o:spid="_x0000_s1067" style="position:absolute;top:23616;width:991;height:18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" filled="f" stroked="f">
                        <v:textbox style="mso-fit-shape-to-text:t" inset="0,0,0,0">
                          <w:txbxContent>
                            <w:p w14:paraId="5F7C76A5" w14:textId="77777777" w:rsidR="00742970" w:rsidRDefault="00742970" w:rsidP="00F91B99">
                              <w:r>
                                <w:rPr>
                                  <w:rFonts w:ascii="Arial" w:hAnsi="Arial" w:cs="Arial"/>
                                  <w:color w:val="000000"/>
                                  <w:sz w:val="14"/>
                                  <w:szCs w:val="14"/>
                                  <w:lang w:val="en-US"/>
                                </w:rPr>
                                <w:t>50</w:t>
                              </w:r>
                            </w:p>
                          </w:txbxContent>
                        </v:textbox>
                      </v:rect>
                      <v:rect id="Rectangle 1046" o:spid="_x0000_s1068" style="position:absolute;left:2934;top:23616;width:1486;height:18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" filled="f" stroked="f">
                        <v:textbox style="mso-fit-shape-to-text:t" inset="0,0,0,0">
                          <w:txbxContent>
                            <w:p w14:paraId="7645401A" w14:textId="77777777" w:rsidR="00742970" w:rsidRDefault="00742970" w:rsidP="00F91B99">
                              <w:r>
                                <w:rPr>
                                  <w:rFonts w:ascii="Arial" w:hAnsi="Arial" w:cs="Arial"/>
                                  <w:color w:val="000000"/>
                                  <w:sz w:val="14"/>
                                  <w:szCs w:val="14"/>
                                  <w:lang w:val="en-US"/>
                                </w:rPr>
                                <w:t>100</w:t>
                              </w:r>
                            </w:p>
                          </w:txbxContent>
                        </v:textbox>
                      </v:rect>
                      <v:rect id="Rectangle 1047" o:spid="_x0000_s1069" style="position:absolute;left:6509;top:23616;width:1486;height:18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" filled="f" stroked="f">
                        <v:textbox style="mso-fit-shape-to-text:t" inset="0,0,0,0">
                          <w:txbxContent>
                            <w:p w14:paraId="2F957B17" w14:textId="77777777" w:rsidR="00742970" w:rsidRDefault="00742970" w:rsidP="00F91B99">
                              <w:r>
                                <w:rPr>
                                  <w:rFonts w:ascii="Arial" w:hAnsi="Arial" w:cs="Arial"/>
                                  <w:color w:val="000000"/>
                                  <w:sz w:val="14"/>
                                  <w:szCs w:val="14"/>
                                  <w:lang w:val="en-US"/>
                                </w:rPr>
                                <w:t>200</w:t>
                              </w:r>
                            </w:p>
                          </w:txbxContent>
                        </v:textbox>
                      </v:rect>
                      <v:rect id="Rectangle 1048" o:spid="_x0000_s1070" style="position:absolute;left:18237;top:23616;width:1981;height:18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" filled="f" stroked="f">
                        <v:textbox style="mso-fit-shape-to-text:t" inset="0,0,0,0">
                          <w:txbxContent>
                            <w:p w14:paraId="5535C436" w14:textId="77777777" w:rsidR="00742970" w:rsidRDefault="00742970" w:rsidP="00F91B99">
                              <w:r>
                                <w:rPr>
                                  <w:rFonts w:ascii="Arial" w:hAnsi="Arial" w:cs="Arial"/>
                                  <w:color w:val="000000"/>
                                  <w:sz w:val="14"/>
                                  <w:szCs w:val="14"/>
                                  <w:lang w:val="en-US"/>
                                </w:rPr>
                                <w:t>2000</w:t>
                              </w:r>
                            </w:p>
                          </w:txbxContent>
                        </v:textbox>
                      </v:rect>
                      <v:rect id="Rectangle 1049" o:spid="_x0000_s1071" style="position:absolute;left:22961;top:23616;width:1982;height:18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" filled="f" stroked="f">
                        <v:textbox style="mso-fit-shape-to-text:t" inset="0,0,0,0">
                          <w:txbxContent>
                            <w:p w14:paraId="629BA8FA" w14:textId="77777777" w:rsidR="00742970" w:rsidRDefault="00742970" w:rsidP="00F91B99">
                              <w:r>
                                <w:rPr>
                                  <w:rFonts w:ascii="Arial" w:hAnsi="Arial" w:cs="Arial"/>
                                  <w:color w:val="000000"/>
                                  <w:sz w:val="14"/>
                                  <w:szCs w:val="14"/>
                                  <w:lang w:val="en-US"/>
                                </w:rPr>
                                <w:t>5000</w:t>
                              </w:r>
                            </w:p>
                          </w:txbxContent>
                        </v:textbox>
                      </v:rect>
                      <v:rect id="Rectangle 1050" o:spid="_x0000_s1072" style="position:absolute;left:26035;top:23616;width:1435;height:18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" filled="f" stroked="f">
                        <v:textbox style="mso-fit-shape-to-text:t" inset="0,0,0,0">
                          <w:txbxContent>
                            <w:p w14:paraId="247AB256" w14:textId="77777777" w:rsidR="00742970" w:rsidRDefault="00742970" w:rsidP="00F91B99">
                              <w:r>
                                <w:rPr>
                                  <w:rFonts w:ascii="Arial" w:hAnsi="Arial" w:cs="Arial"/>
                                  <w:color w:val="000000"/>
                                  <w:sz w:val="14"/>
                                  <w:szCs w:val="14"/>
                                  <w:lang w:val="en-US"/>
                                </w:rPr>
                                <w:t>10k</w:t>
                              </w:r>
                            </w:p>
                          </w:txbxContent>
                        </v:textbox>
                      </v:rect>
                      <v:line id="Line 1051" o:spid="_x0000_s1073" style="position:absolute;flip:y;visibility:visible;mso-wrap-style:square" from="69,23477" to="69,236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" strokecolor="#3f3f3f" strokeweight=".55pt"/>
                      <v:line id="Line 1052" o:spid="_x0000_s1074" style="position:absolute;flip:y;visibility:visible;mso-wrap-style:square" from="3644,23477" to="3644,236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" strokecolor="#3f3f3f" strokeweight=".55pt"/>
                      <v:line id="Line 1053" o:spid="_x0000_s1075" style="position:absolute;flip:y;visibility:visible;mso-wrap-style:square" from="7226,23477" to="7226,236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" strokecolor="#3f3f3f" strokeweight=".55pt"/>
                      <v:line id="Line 1054" o:spid="_x0000_s1076" style="position:absolute;flip:y;visibility:visible;mso-wrap-style:square" from="12014,23477" to="12014,236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" strokecolor="#3f3f3f" strokeweight=".55pt"/>
                      <v:line id="Line 1055" o:spid="_x0000_s1077" style="position:absolute;flip:y;visibility:visible;mso-wrap-style:square" from="15589,23477" to="15589,236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" strokecolor="#3f3f3f" strokeweight=".55pt"/>
                      <v:line id="Line 1056" o:spid="_x0000_s1078" style="position:absolute;flip:y;visibility:visible;mso-wrap-style:square" from="19240,23477" to="19240,236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" strokecolor="#3f3f3f" strokeweight=".55pt"/>
                      <v:line id="Line 1057" o:spid="_x0000_s1079" style="position:absolute;flip:y;visibility:visible;mso-wrap-style:square" from="23958,23477" to="23958,236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" strokecolor="#3f3f3f" strokeweight=".55pt"/>
                      <v:rect id="Rectangle 1058" o:spid="_x0000_s1080" style="position:absolute;top:2883;width:27463;height:205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" filled="f" strokeweight=".55pt"/>
                      <v:rect id="Rectangle 1059" o:spid="_x0000_s1081" style="position:absolute;left:13017;top:15539;width:11659;height:58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" stroked="f">
                        <v:fill opacity="43947f"/>
                      </v:rect>
                      <v:rect id="Rectangle 1060" o:spid="_x0000_s1082" style="position:absolute;left:13087;top:15609;width:2502;height:1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" stroked="f"/>
                      <v:line id="Line 1061" o:spid="_x0000_s1083" style="position:absolute;visibility:visible;mso-wrap-style:square" from="13157,16111" to="15589,161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" strokecolor="lime" strokeweight=".55pt"/>
                      <v:rect id="Rectangle 1062" o:spid="_x0000_s1084" style="position:absolute;left:16091;top:15609;width:8572;height:18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" filled="f" stroked="f">
                        <v:textbox style="mso-fit-shape-to-text:t" inset="0,0,0,0">
                          <w:txbxContent>
                            <w:p w14:paraId="47E1FFBB" w14:textId="77777777" w:rsidR="00742970" w:rsidRDefault="00742970" w:rsidP="00F91B99">
                              <w:r w:rsidRPr="0030069F">
                                <w:rPr>
                                  <w:rFonts w:ascii="Arial" w:hAnsi="Arial" w:cs="Arial"/>
                                  <w:color w:val="000000"/>
                                  <w:sz w:val="14"/>
                                  <w:szCs w:val="14"/>
                                  <w:lang w:val="en-US"/>
                                </w:rPr>
                                <w:t>Room1 (RT60=27ms)</w:t>
                              </w:r>
                            </w:p>
                          </w:txbxContent>
                        </v:textbox>
                      </v:rect>
                      <v:rect id="Rectangle 1063" o:spid="_x0000_s1085" style="position:absolute;left:13087;top:16752;width:2502;height:1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" stroked="f"/>
                      <v:line id="Line 1064" o:spid="_x0000_s1086" style="position:absolute;visibility:visible;mso-wrap-style:square" from="13157,17254" to="15589,172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" strokecolor="aqua" strokeweight=".55pt"/>
                      <v:rect id="Rectangle 1065" o:spid="_x0000_s1087" style="position:absolute;left:16091;top:16750;width:9067;height:18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" filled="f" stroked="f">
                        <v:textbox style="mso-fit-shape-to-text:t" inset="0,0,0,0">
                          <w:txbxContent>
                            <w:p w14:paraId="14E5D6B3" w14:textId="77777777" w:rsidR="00742970" w:rsidRDefault="00742970" w:rsidP="00F91B99">
                              <w:r w:rsidRPr="0030069F">
                                <w:rPr>
                                  <w:rFonts w:ascii="Arial" w:hAnsi="Arial" w:cs="Arial"/>
                                  <w:color w:val="000000"/>
                                  <w:sz w:val="14"/>
                                  <w:szCs w:val="14"/>
                                  <w:lang w:val="en-US"/>
                                </w:rPr>
                                <w:t>Room4 (RT60=264ms)</w:t>
                              </w:r>
                            </w:p>
                          </w:txbxContent>
                        </v:textbox>
                      </v:rect>
                      <v:rect id="Rectangle 1066" o:spid="_x0000_s1088" style="position:absolute;left:13087;top:17895;width:2502;height:11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" stroked="f"/>
                      <v:line id="Line 1067" o:spid="_x0000_s1089" style="position:absolute;visibility:visible;mso-wrap-style:square" from="13157,18397" to="15589,183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" strokecolor="fuchsia" strokeweight=".55pt"/>
                      <v:rect id="Rectangle 1068" o:spid="_x0000_s1090" style="position:absolute;left:16091;top:17897;width:9067;height:180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" filled="f" stroked="f">
                        <v:textbox style="mso-fit-shape-to-text:t" inset="0,0,0,0">
                          <w:txbxContent>
                            <w:p w14:paraId="192EAAE4" w14:textId="77777777" w:rsidR="00742970" w:rsidRDefault="00742970" w:rsidP="00F91B99">
                              <w:r w:rsidRPr="0030069F">
                                <w:rPr>
                                  <w:rFonts w:ascii="Arial" w:hAnsi="Arial" w:cs="Arial"/>
                                  <w:color w:val="000000"/>
                                  <w:sz w:val="14"/>
                                  <w:szCs w:val="14"/>
                                  <w:lang w:val="en-US"/>
                                </w:rPr>
                                <w:t>Room2 (RT60=123ms)</w:t>
                              </w:r>
                            </w:p>
                          </w:txbxContent>
                        </v:textbox>
                      </v:rect>
                      <v:rect id="Rectangle 1069" o:spid="_x0000_s1091" style="position:absolute;left:13087;top:19044;width:2502;height:1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" stroked="f"/>
                      <v:line id="Line 1070" o:spid="_x0000_s1092" style="position:absolute;visibility:visible;mso-wrap-style:square" from="13157,19540" to="15589,195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" strokecolor="silver" strokeweight=".55pt"/>
                      <v:rect id="Rectangle 1071" o:spid="_x0000_s1093" style="position:absolute;left:16091;top:19045;width:8572;height:18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" filled="f" stroked="f">
                        <v:textbox style="mso-fit-shape-to-text:t" inset="0,0,0,0">
                          <w:txbxContent>
                            <w:p w14:paraId="7F2A42A7" w14:textId="77777777" w:rsidR="00742970" w:rsidRDefault="00742970" w:rsidP="00F91B99">
                              <w:r w:rsidRPr="0030069F">
                                <w:rPr>
                                  <w:rFonts w:ascii="Arial" w:hAnsi="Arial" w:cs="Arial"/>
                                  <w:color w:val="000000"/>
                                  <w:sz w:val="14"/>
                                  <w:szCs w:val="14"/>
                                  <w:lang w:val="en-US"/>
                                </w:rPr>
                                <w:t>Room3 (RT60=98ms)</w:t>
                              </w:r>
                            </w:p>
                          </w:txbxContent>
                        </v:textbox>
                      </v:rect>
                      <v:rect id="Rectangle 1072" o:spid="_x0000_s1094" style="position:absolute;left:13087;top:20187;width:2502;height:1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" stroked="f"/>
                      <v:line id="Line 1073" o:spid="_x0000_s1095" style="position:absolute;visibility:visible;mso-wrap-style:square" from="13303,20689" to="15589,206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" strokecolor="green" strokeweight="1.7pt"/>
                      <v:rect id="Rectangle 1074" o:spid="_x0000_s1096" style="position:absolute;left:16091;top:20167;width:3759;height:18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" filled="f" stroked="f">
                        <v:textbox style="mso-fit-shape-to-text:t" inset="0,0,0,0">
                          <w:txbxContent>
                            <w:p w14:paraId="630FBC1C" w14:textId="77777777" w:rsidR="00742970" w:rsidRDefault="00742970" w:rsidP="00F91B99">
                              <w:r>
                                <w:rPr>
                                  <w:rFonts w:ascii="Arial" w:hAnsi="Arial" w:cs="Arial"/>
                                  <w:color w:val="000000"/>
                                  <w:sz w:val="14"/>
                                  <w:szCs w:val="14"/>
                                  <w:lang w:val="en-US"/>
                                </w:rPr>
                                <w:t>reference</w:t>
                              </w:r>
                            </w:p>
                          </w:txbxContent>
                        </v:textbox>
                      </v:rect>
                      <w10:anchorlock/>
                    </v:group>
                  </w:pict>
                </mc:Fallback>
              </mc:AlternateContent>
            </w:r>
          </w:p>
        </w:tc>
        <w:tc>
          <w:tcPr>
            <w:tcW w:w="2598" w:type="pct"/>
            <w:shd w:val="clear" w:color="auto" w:fill="auto"/>
          </w:tcPr>
          <w:p w14:paraId="36C3876D" w14:textId="06A0B347" w:rsidR="00F91B99" w:rsidRPr="00D3733D" w:rsidRDefault="00F91B99" w:rsidP="00632A05">
            <w:pPr>
              <w:pStyle w:val="FigureNoTitle0"/>
              <w:keepNext/>
            </w:pPr>
            <w:r w:rsidRPr="00D3733D">
              <w:t xml:space="preserve">Car noise </w:t>
            </w:r>
            <w:r w:rsidR="00223337" w:rsidRPr="00D3733D">
              <w:t>–</w:t>
            </w:r>
            <w:r w:rsidRPr="00D3733D">
              <w:t xml:space="preserve"> unprocessed</w:t>
            </w:r>
            <w:r w:rsidRPr="00D3733D">
              <w:rPr>
                <w:noProof/>
                <w:lang w:eastAsia="en-GB"/>
              </w:rPr>
              <mc:AlternateContent>
                <mc:Choice Requires="wpc">
                  <w:drawing>
                    <wp:inline distT="0" distB="0" distL="0" distR="0" wp14:anchorId="27C164ED" wp14:editId="7DA12823">
                      <wp:extent cx="2989580" cy="2625755"/>
                      <wp:effectExtent l="0" t="0" r="1270" b="3175"/>
                      <wp:docPr id="1419" name="Zeichenbereich 1771"/>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1352" name="Rectangle 1077"/>
                              <wps:cNvSpPr>
                                <a:spLocks noChangeArrowheads="1"/>
                              </wps:cNvSpPr>
                              <wps:spPr bwMode="auto">
                                <a:xfrm>
                                  <a:off x="6900" y="306440"/>
                                  <a:ext cx="2732446" cy="2045437"/>
                                </a:xfrm>
                                <a:prstGeom prst="rect">
                                  <a:avLst/>
                                </a:prstGeom>
                                <a:solidFill>
                                  <a:srgbClr val="FFFFFF"/>
                                </a:solidFill>
                                <a:ln w="6985">
                                  <a:solidFill>
                                    <a:srgbClr val="FFFFFF"/>
                                  </a:solidFill>
                                  <a:miter lim="800000"/>
                                  <a:headEnd/>
                                  <a:tailEnd/>
                                </a:ln>
                              </wps:spPr>
                              <wps:bodyPr rot="0" vert="horz" wrap="square" lIns="91440" tIns="45720" rIns="91440" bIns="45720" anchor="t" anchorCtr="0" upright="1">
                                <a:noAutofit/>
                              </wps:bodyPr>
                            </wps:wsp>
                            <wps:wsp>
                              <wps:cNvPr id="1353" name="Rectangle 1078"/>
                              <wps:cNvSpPr>
                                <a:spLocks noChangeArrowheads="1"/>
                              </wps:cNvSpPr>
                              <wps:spPr bwMode="auto">
                                <a:xfrm>
                                  <a:off x="0" y="299540"/>
                                  <a:ext cx="2746346" cy="2059338"/>
                                </a:xfrm>
                                <a:prstGeom prst="rect">
                                  <a:avLst/>
                                </a:prstGeom>
                                <a:noFill/>
                                <a:ln w="698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54" name="Line 1079"/>
                              <wps:cNvCnPr>
                                <a:cxnSpLocks noChangeShapeType="1"/>
                              </wps:cNvCnPr>
                              <wps:spPr bwMode="auto">
                                <a:xfrm flipV="1">
                                  <a:off x="364406" y="306440"/>
                                  <a:ext cx="0" cy="2045437"/>
                                </a:xfrm>
                                <a:prstGeom prst="line">
                                  <a:avLst/>
                                </a:prstGeom>
                                <a:noFill/>
                                <a:ln w="6985">
                                  <a:solidFill>
                                    <a:srgbClr val="000000"/>
                                  </a:solidFill>
                                  <a:round/>
                                  <a:headEnd/>
                                  <a:tailEnd/>
                                </a:ln>
                                <a:extLst>
                                  <a:ext uri="{909E8E84-426E-40DD-AFC4-6F175D3DCCD1}">
                                    <a14:hiddenFill xmlns:a14="http://schemas.microsoft.com/office/drawing/2010/main">
                                      <a:noFill/>
                                    </a14:hiddenFill>
                                  </a:ext>
                                </a:extLst>
                              </wps:spPr>
                              <wps:bodyPr/>
                            </wps:wsp>
                            <wps:wsp>
                              <wps:cNvPr id="1355" name="Line 1080"/>
                              <wps:cNvCnPr>
                                <a:cxnSpLocks noChangeShapeType="1"/>
                              </wps:cNvCnPr>
                              <wps:spPr bwMode="auto">
                                <a:xfrm flipV="1">
                                  <a:off x="722612" y="306440"/>
                                  <a:ext cx="0" cy="2045437"/>
                                </a:xfrm>
                                <a:prstGeom prst="line">
                                  <a:avLst/>
                                </a:prstGeom>
                                <a:noFill/>
                                <a:ln w="6985">
                                  <a:solidFill>
                                    <a:srgbClr val="000000"/>
                                  </a:solidFill>
                                  <a:round/>
                                  <a:headEnd/>
                                  <a:tailEnd/>
                                </a:ln>
                                <a:extLst>
                                  <a:ext uri="{909E8E84-426E-40DD-AFC4-6F175D3DCCD1}">
                                    <a14:hiddenFill xmlns:a14="http://schemas.microsoft.com/office/drawing/2010/main">
                                      <a:noFill/>
                                    </a14:hiddenFill>
                                  </a:ext>
                                </a:extLst>
                              </wps:spPr>
                              <wps:bodyPr/>
                            </wps:wsp>
                            <wps:wsp>
                              <wps:cNvPr id="1356" name="Line 1081"/>
                              <wps:cNvCnPr>
                                <a:cxnSpLocks noChangeShapeType="1"/>
                              </wps:cNvCnPr>
                              <wps:spPr bwMode="auto">
                                <a:xfrm flipV="1">
                                  <a:off x="1201420" y="306440"/>
                                  <a:ext cx="0" cy="2045437"/>
                                </a:xfrm>
                                <a:prstGeom prst="line">
                                  <a:avLst/>
                                </a:prstGeom>
                                <a:noFill/>
                                <a:ln w="6985">
                                  <a:solidFill>
                                    <a:srgbClr val="000000"/>
                                  </a:solidFill>
                                  <a:round/>
                                  <a:headEnd/>
                                  <a:tailEnd/>
                                </a:ln>
                                <a:extLst>
                                  <a:ext uri="{909E8E84-426E-40DD-AFC4-6F175D3DCCD1}">
                                    <a14:hiddenFill xmlns:a14="http://schemas.microsoft.com/office/drawing/2010/main">
                                      <a:noFill/>
                                    </a14:hiddenFill>
                                  </a:ext>
                                </a:extLst>
                              </wps:spPr>
                              <wps:bodyPr/>
                            </wps:wsp>
                            <wps:wsp>
                              <wps:cNvPr id="1357" name="Line 1082"/>
                              <wps:cNvCnPr>
                                <a:cxnSpLocks noChangeShapeType="1"/>
                              </wps:cNvCnPr>
                              <wps:spPr bwMode="auto">
                                <a:xfrm flipV="1">
                                  <a:off x="1558926" y="306440"/>
                                  <a:ext cx="0" cy="2045437"/>
                                </a:xfrm>
                                <a:prstGeom prst="line">
                                  <a:avLst/>
                                </a:prstGeom>
                                <a:noFill/>
                                <a:ln w="6985">
                                  <a:solidFill>
                                    <a:srgbClr val="000000"/>
                                  </a:solidFill>
                                  <a:round/>
                                  <a:headEnd/>
                                  <a:tailEnd/>
                                </a:ln>
                                <a:extLst>
                                  <a:ext uri="{909E8E84-426E-40DD-AFC4-6F175D3DCCD1}">
                                    <a14:hiddenFill xmlns:a14="http://schemas.microsoft.com/office/drawing/2010/main">
                                      <a:noFill/>
                                    </a14:hiddenFill>
                                  </a:ext>
                                </a:extLst>
                              </wps:spPr>
                              <wps:bodyPr/>
                            </wps:wsp>
                            <wps:wsp>
                              <wps:cNvPr id="1358" name="Line 1083"/>
                              <wps:cNvCnPr>
                                <a:cxnSpLocks noChangeShapeType="1"/>
                              </wps:cNvCnPr>
                              <wps:spPr bwMode="auto">
                                <a:xfrm flipV="1">
                                  <a:off x="1924032" y="306440"/>
                                  <a:ext cx="0" cy="2045437"/>
                                </a:xfrm>
                                <a:prstGeom prst="line">
                                  <a:avLst/>
                                </a:prstGeom>
                                <a:noFill/>
                                <a:ln w="6985">
                                  <a:solidFill>
                                    <a:srgbClr val="000000"/>
                                  </a:solidFill>
                                  <a:round/>
                                  <a:headEnd/>
                                  <a:tailEnd/>
                                </a:ln>
                                <a:extLst>
                                  <a:ext uri="{909E8E84-426E-40DD-AFC4-6F175D3DCCD1}">
                                    <a14:hiddenFill xmlns:a14="http://schemas.microsoft.com/office/drawing/2010/main">
                                      <a:noFill/>
                                    </a14:hiddenFill>
                                  </a:ext>
                                </a:extLst>
                              </wps:spPr>
                              <wps:bodyPr/>
                            </wps:wsp>
                            <wps:wsp>
                              <wps:cNvPr id="1359" name="Line 1084"/>
                              <wps:cNvCnPr>
                                <a:cxnSpLocks noChangeShapeType="1"/>
                              </wps:cNvCnPr>
                              <wps:spPr bwMode="auto">
                                <a:xfrm flipV="1">
                                  <a:off x="2395840" y="306440"/>
                                  <a:ext cx="0" cy="2045437"/>
                                </a:xfrm>
                                <a:prstGeom prst="line">
                                  <a:avLst/>
                                </a:prstGeom>
                                <a:noFill/>
                                <a:ln w="6985">
                                  <a:solidFill>
                                    <a:srgbClr val="000000"/>
                                  </a:solidFill>
                                  <a:round/>
                                  <a:headEnd/>
                                  <a:tailEnd/>
                                </a:ln>
                                <a:extLst>
                                  <a:ext uri="{909E8E84-426E-40DD-AFC4-6F175D3DCCD1}">
                                    <a14:hiddenFill xmlns:a14="http://schemas.microsoft.com/office/drawing/2010/main">
                                      <a:noFill/>
                                    </a14:hiddenFill>
                                  </a:ext>
                                </a:extLst>
                              </wps:spPr>
                              <wps:bodyPr/>
                            </wps:wsp>
                            <wps:wsp>
                              <wps:cNvPr id="1360" name="Line 1085"/>
                              <wps:cNvCnPr>
                                <a:cxnSpLocks noChangeShapeType="1"/>
                              </wps:cNvCnPr>
                              <wps:spPr bwMode="auto">
                                <a:xfrm flipH="1">
                                  <a:off x="6900" y="1958171"/>
                                  <a:ext cx="2739446" cy="0"/>
                                </a:xfrm>
                                <a:prstGeom prst="line">
                                  <a:avLst/>
                                </a:prstGeom>
                                <a:noFill/>
                                <a:ln w="6985">
                                  <a:solidFill>
                                    <a:srgbClr val="000000"/>
                                  </a:solidFill>
                                  <a:round/>
                                  <a:headEnd/>
                                  <a:tailEnd/>
                                </a:ln>
                                <a:extLst>
                                  <a:ext uri="{909E8E84-426E-40DD-AFC4-6F175D3DCCD1}">
                                    <a14:hiddenFill xmlns:a14="http://schemas.microsoft.com/office/drawing/2010/main">
                                      <a:noFill/>
                                    </a14:hiddenFill>
                                  </a:ext>
                                </a:extLst>
                              </wps:spPr>
                              <wps:bodyPr/>
                            </wps:wsp>
                            <wps:wsp>
                              <wps:cNvPr id="1361" name="Line 1086"/>
                              <wps:cNvCnPr>
                                <a:cxnSpLocks noChangeShapeType="1"/>
                              </wps:cNvCnPr>
                              <wps:spPr bwMode="auto">
                                <a:xfrm flipH="1">
                                  <a:off x="6900" y="1543463"/>
                                  <a:ext cx="2739446" cy="0"/>
                                </a:xfrm>
                                <a:prstGeom prst="line">
                                  <a:avLst/>
                                </a:prstGeom>
                                <a:noFill/>
                                <a:ln w="6985">
                                  <a:solidFill>
                                    <a:srgbClr val="000000"/>
                                  </a:solidFill>
                                  <a:round/>
                                  <a:headEnd/>
                                  <a:tailEnd/>
                                </a:ln>
                                <a:extLst>
                                  <a:ext uri="{909E8E84-426E-40DD-AFC4-6F175D3DCCD1}">
                                    <a14:hiddenFill xmlns:a14="http://schemas.microsoft.com/office/drawing/2010/main">
                                      <a:noFill/>
                                    </a14:hiddenFill>
                                  </a:ext>
                                </a:extLst>
                              </wps:spPr>
                              <wps:bodyPr/>
                            </wps:wsp>
                            <wps:wsp>
                              <wps:cNvPr id="1362" name="Line 1087"/>
                              <wps:cNvCnPr>
                                <a:cxnSpLocks noChangeShapeType="1"/>
                              </wps:cNvCnPr>
                              <wps:spPr bwMode="auto">
                                <a:xfrm flipH="1">
                                  <a:off x="6900" y="1128856"/>
                                  <a:ext cx="2739446" cy="0"/>
                                </a:xfrm>
                                <a:prstGeom prst="line">
                                  <a:avLst/>
                                </a:prstGeom>
                                <a:noFill/>
                                <a:ln w="6985">
                                  <a:solidFill>
                                    <a:srgbClr val="000000"/>
                                  </a:solidFill>
                                  <a:round/>
                                  <a:headEnd/>
                                  <a:tailEnd/>
                                </a:ln>
                                <a:extLst>
                                  <a:ext uri="{909E8E84-426E-40DD-AFC4-6F175D3DCCD1}">
                                    <a14:hiddenFill xmlns:a14="http://schemas.microsoft.com/office/drawing/2010/main">
                                      <a:noFill/>
                                    </a14:hiddenFill>
                                  </a:ext>
                                </a:extLst>
                              </wps:spPr>
                              <wps:bodyPr/>
                            </wps:wsp>
                            <wps:wsp>
                              <wps:cNvPr id="1363" name="Line 1088"/>
                              <wps:cNvCnPr>
                                <a:cxnSpLocks noChangeShapeType="1"/>
                              </wps:cNvCnPr>
                              <wps:spPr bwMode="auto">
                                <a:xfrm flipH="1">
                                  <a:off x="6900" y="714148"/>
                                  <a:ext cx="2739446" cy="0"/>
                                </a:xfrm>
                                <a:prstGeom prst="line">
                                  <a:avLst/>
                                </a:prstGeom>
                                <a:noFill/>
                                <a:ln w="6985">
                                  <a:solidFill>
                                    <a:srgbClr val="000000"/>
                                  </a:solidFill>
                                  <a:round/>
                                  <a:headEnd/>
                                  <a:tailEnd/>
                                </a:ln>
                                <a:extLst>
                                  <a:ext uri="{909E8E84-426E-40DD-AFC4-6F175D3DCCD1}">
                                    <a14:hiddenFill xmlns:a14="http://schemas.microsoft.com/office/drawing/2010/main">
                                      <a:noFill/>
                                    </a14:hiddenFill>
                                  </a:ext>
                                </a:extLst>
                              </wps:spPr>
                              <wps:bodyPr/>
                            </wps:wsp>
                            <wps:wsp>
                              <wps:cNvPr id="1364" name="Freeform 1089"/>
                              <wps:cNvSpPr>
                                <a:spLocks/>
                              </wps:cNvSpPr>
                              <wps:spPr bwMode="auto">
                                <a:xfrm>
                                  <a:off x="0" y="435343"/>
                                  <a:ext cx="2774947" cy="1472627"/>
                                </a:xfrm>
                                <a:custGeom>
                                  <a:avLst/>
                                  <a:gdLst>
                                    <a:gd name="T0" fmla="*/ 21590 w 4370"/>
                                    <a:gd name="T1" fmla="*/ 99695 h 2319"/>
                                    <a:gd name="T2" fmla="*/ 50165 w 4370"/>
                                    <a:gd name="T3" fmla="*/ 13970 h 2319"/>
                                    <a:gd name="T4" fmla="*/ 107315 w 4370"/>
                                    <a:gd name="T5" fmla="*/ 0 h 2319"/>
                                    <a:gd name="T6" fmla="*/ 135890 w 4370"/>
                                    <a:gd name="T7" fmla="*/ 107315 h 2319"/>
                                    <a:gd name="T8" fmla="*/ 200025 w 4370"/>
                                    <a:gd name="T9" fmla="*/ 99695 h 2319"/>
                                    <a:gd name="T10" fmla="*/ 228600 w 4370"/>
                                    <a:gd name="T11" fmla="*/ 200025 h 2319"/>
                                    <a:gd name="T12" fmla="*/ 293370 w 4370"/>
                                    <a:gd name="T13" fmla="*/ 193040 h 2319"/>
                                    <a:gd name="T14" fmla="*/ 321945 w 4370"/>
                                    <a:gd name="T15" fmla="*/ 200025 h 2319"/>
                                    <a:gd name="T16" fmla="*/ 379095 w 4370"/>
                                    <a:gd name="T17" fmla="*/ 71120 h 2319"/>
                                    <a:gd name="T18" fmla="*/ 407670 w 4370"/>
                                    <a:gd name="T19" fmla="*/ 57150 h 2319"/>
                                    <a:gd name="T20" fmla="*/ 464820 w 4370"/>
                                    <a:gd name="T21" fmla="*/ 107315 h 2319"/>
                                    <a:gd name="T22" fmla="*/ 493395 w 4370"/>
                                    <a:gd name="T23" fmla="*/ 264160 h 2319"/>
                                    <a:gd name="T24" fmla="*/ 558165 w 4370"/>
                                    <a:gd name="T25" fmla="*/ 193040 h 2319"/>
                                    <a:gd name="T26" fmla="*/ 593725 w 4370"/>
                                    <a:gd name="T27" fmla="*/ 271780 h 2319"/>
                                    <a:gd name="T28" fmla="*/ 650875 w 4370"/>
                                    <a:gd name="T29" fmla="*/ 357505 h 2319"/>
                                    <a:gd name="T30" fmla="*/ 679450 w 4370"/>
                                    <a:gd name="T31" fmla="*/ 393065 h 2319"/>
                                    <a:gd name="T32" fmla="*/ 736600 w 4370"/>
                                    <a:gd name="T33" fmla="*/ 443230 h 2319"/>
                                    <a:gd name="T34" fmla="*/ 765175 w 4370"/>
                                    <a:gd name="T35" fmla="*/ 386080 h 2319"/>
                                    <a:gd name="T36" fmla="*/ 822325 w 4370"/>
                                    <a:gd name="T37" fmla="*/ 471805 h 2319"/>
                                    <a:gd name="T38" fmla="*/ 858520 w 4370"/>
                                    <a:gd name="T39" fmla="*/ 564515 h 2319"/>
                                    <a:gd name="T40" fmla="*/ 915670 w 4370"/>
                                    <a:gd name="T41" fmla="*/ 464820 h 2319"/>
                                    <a:gd name="T42" fmla="*/ 944245 w 4370"/>
                                    <a:gd name="T43" fmla="*/ 378460 h 2319"/>
                                    <a:gd name="T44" fmla="*/ 1008380 w 4370"/>
                                    <a:gd name="T45" fmla="*/ 407670 h 2319"/>
                                    <a:gd name="T46" fmla="*/ 1036955 w 4370"/>
                                    <a:gd name="T47" fmla="*/ 386080 h 2319"/>
                                    <a:gd name="T48" fmla="*/ 1101725 w 4370"/>
                                    <a:gd name="T49" fmla="*/ 485775 h 2319"/>
                                    <a:gd name="T50" fmla="*/ 1130300 w 4370"/>
                                    <a:gd name="T51" fmla="*/ 478790 h 2319"/>
                                    <a:gd name="T52" fmla="*/ 1187450 w 4370"/>
                                    <a:gd name="T53" fmla="*/ 357505 h 2319"/>
                                    <a:gd name="T54" fmla="*/ 1216025 w 4370"/>
                                    <a:gd name="T55" fmla="*/ 557530 h 2319"/>
                                    <a:gd name="T56" fmla="*/ 1273175 w 4370"/>
                                    <a:gd name="T57" fmla="*/ 557530 h 2319"/>
                                    <a:gd name="T58" fmla="*/ 1301750 w 4370"/>
                                    <a:gd name="T59" fmla="*/ 428625 h 2319"/>
                                    <a:gd name="T60" fmla="*/ 1365885 w 4370"/>
                                    <a:gd name="T61" fmla="*/ 478790 h 2319"/>
                                    <a:gd name="T62" fmla="*/ 1394460 w 4370"/>
                                    <a:gd name="T63" fmla="*/ 500380 h 2319"/>
                                    <a:gd name="T64" fmla="*/ 1459230 w 4370"/>
                                    <a:gd name="T65" fmla="*/ 550545 h 2319"/>
                                    <a:gd name="T66" fmla="*/ 1487805 w 4370"/>
                                    <a:gd name="T67" fmla="*/ 528955 h 2319"/>
                                    <a:gd name="T68" fmla="*/ 1544955 w 4370"/>
                                    <a:gd name="T69" fmla="*/ 572135 h 2319"/>
                                    <a:gd name="T70" fmla="*/ 1573530 w 4370"/>
                                    <a:gd name="T71" fmla="*/ 500380 h 2319"/>
                                    <a:gd name="T72" fmla="*/ 1630680 w 4370"/>
                                    <a:gd name="T73" fmla="*/ 521970 h 2319"/>
                                    <a:gd name="T74" fmla="*/ 1659255 w 4370"/>
                                    <a:gd name="T75" fmla="*/ 614680 h 2319"/>
                                    <a:gd name="T76" fmla="*/ 1724025 w 4370"/>
                                    <a:gd name="T77" fmla="*/ 629285 h 2319"/>
                                    <a:gd name="T78" fmla="*/ 1752600 w 4370"/>
                                    <a:gd name="T79" fmla="*/ 728980 h 2319"/>
                                    <a:gd name="T80" fmla="*/ 1816735 w 4370"/>
                                    <a:gd name="T81" fmla="*/ 671830 h 2319"/>
                                    <a:gd name="T82" fmla="*/ 1852295 w 4370"/>
                                    <a:gd name="T83" fmla="*/ 765175 h 2319"/>
                                    <a:gd name="T84" fmla="*/ 1909445 w 4370"/>
                                    <a:gd name="T85" fmla="*/ 908050 h 2319"/>
                                    <a:gd name="T86" fmla="*/ 1938020 w 4370"/>
                                    <a:gd name="T87" fmla="*/ 950595 h 2319"/>
                                    <a:gd name="T88" fmla="*/ 1995805 w 4370"/>
                                    <a:gd name="T89" fmla="*/ 1050925 h 2319"/>
                                    <a:gd name="T90" fmla="*/ 2024380 w 4370"/>
                                    <a:gd name="T91" fmla="*/ 879475 h 2319"/>
                                    <a:gd name="T92" fmla="*/ 2081530 w 4370"/>
                                    <a:gd name="T93" fmla="*/ 822325 h 2319"/>
                                    <a:gd name="T94" fmla="*/ 2110105 w 4370"/>
                                    <a:gd name="T95" fmla="*/ 1122680 h 2319"/>
                                    <a:gd name="T96" fmla="*/ 2174240 w 4370"/>
                                    <a:gd name="T97" fmla="*/ 979170 h 2319"/>
                                    <a:gd name="T98" fmla="*/ 2202815 w 4370"/>
                                    <a:gd name="T99" fmla="*/ 1050925 h 2319"/>
                                    <a:gd name="T100" fmla="*/ 2267585 w 4370"/>
                                    <a:gd name="T101" fmla="*/ 922020 h 2319"/>
                                    <a:gd name="T102" fmla="*/ 2296160 w 4370"/>
                                    <a:gd name="T103" fmla="*/ 1007745 h 2319"/>
                                    <a:gd name="T104" fmla="*/ 2353310 w 4370"/>
                                    <a:gd name="T105" fmla="*/ 1064895 h 2319"/>
                                    <a:gd name="T106" fmla="*/ 2381885 w 4370"/>
                                    <a:gd name="T107" fmla="*/ 1057910 h 2319"/>
                                    <a:gd name="T108" fmla="*/ 2439035 w 4370"/>
                                    <a:gd name="T109" fmla="*/ 1094105 h 2319"/>
                                    <a:gd name="T110" fmla="*/ 2474595 w 4370"/>
                                    <a:gd name="T111" fmla="*/ 1151255 h 2319"/>
                                    <a:gd name="T112" fmla="*/ 2531745 w 4370"/>
                                    <a:gd name="T113" fmla="*/ 1143635 h 2319"/>
                                    <a:gd name="T114" fmla="*/ 2560320 w 4370"/>
                                    <a:gd name="T115" fmla="*/ 1372870 h 2319"/>
                                    <a:gd name="T116" fmla="*/ 2625090 w 4370"/>
                                    <a:gd name="T117" fmla="*/ 1265555 h 2319"/>
                                    <a:gd name="T118" fmla="*/ 2653665 w 4370"/>
                                    <a:gd name="T119" fmla="*/ 1294130 h 2319"/>
                                    <a:gd name="T120" fmla="*/ 2717800 w 4370"/>
                                    <a:gd name="T121" fmla="*/ 1279525 h 2319"/>
                                    <a:gd name="T122" fmla="*/ 2746375 w 4370"/>
                                    <a:gd name="T123" fmla="*/ 1472565 h 2319"/>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 name="T180" fmla="*/ 0 60000 65536"/>
                                    <a:gd name="T181" fmla="*/ 0 60000 65536"/>
                                    <a:gd name="T182" fmla="*/ 0 60000 65536"/>
                                    <a:gd name="T183" fmla="*/ 0 60000 65536"/>
                                    <a:gd name="T184" fmla="*/ 0 60000 65536"/>
                                    <a:gd name="T185" fmla="*/ 0 60000 65536"/>
                                  </a:gdLst>
                                  <a:ahLst/>
                                  <a:cxnLst>
                                    <a:cxn ang="T124">
                                      <a:pos x="T0" y="T1"/>
                                    </a:cxn>
                                    <a:cxn ang="T125">
                                      <a:pos x="T2" y="T3"/>
                                    </a:cxn>
                                    <a:cxn ang="T126">
                                      <a:pos x="T4" y="T5"/>
                                    </a:cxn>
                                    <a:cxn ang="T127">
                                      <a:pos x="T6" y="T7"/>
                                    </a:cxn>
                                    <a:cxn ang="T128">
                                      <a:pos x="T8" y="T9"/>
                                    </a:cxn>
                                    <a:cxn ang="T129">
                                      <a:pos x="T10" y="T11"/>
                                    </a:cxn>
                                    <a:cxn ang="T130">
                                      <a:pos x="T12" y="T13"/>
                                    </a:cxn>
                                    <a:cxn ang="T131">
                                      <a:pos x="T14" y="T15"/>
                                    </a:cxn>
                                    <a:cxn ang="T132">
                                      <a:pos x="T16" y="T17"/>
                                    </a:cxn>
                                    <a:cxn ang="T133">
                                      <a:pos x="T18" y="T19"/>
                                    </a:cxn>
                                    <a:cxn ang="T134">
                                      <a:pos x="T20" y="T21"/>
                                    </a:cxn>
                                    <a:cxn ang="T135">
                                      <a:pos x="T22" y="T23"/>
                                    </a:cxn>
                                    <a:cxn ang="T136">
                                      <a:pos x="T24" y="T25"/>
                                    </a:cxn>
                                    <a:cxn ang="T137">
                                      <a:pos x="T26" y="T27"/>
                                    </a:cxn>
                                    <a:cxn ang="T138">
                                      <a:pos x="T28" y="T29"/>
                                    </a:cxn>
                                    <a:cxn ang="T139">
                                      <a:pos x="T30" y="T31"/>
                                    </a:cxn>
                                    <a:cxn ang="T140">
                                      <a:pos x="T32" y="T33"/>
                                    </a:cxn>
                                    <a:cxn ang="T141">
                                      <a:pos x="T34" y="T35"/>
                                    </a:cxn>
                                    <a:cxn ang="T142">
                                      <a:pos x="T36" y="T37"/>
                                    </a:cxn>
                                    <a:cxn ang="T143">
                                      <a:pos x="T38" y="T39"/>
                                    </a:cxn>
                                    <a:cxn ang="T144">
                                      <a:pos x="T40" y="T41"/>
                                    </a:cxn>
                                    <a:cxn ang="T145">
                                      <a:pos x="T42" y="T43"/>
                                    </a:cxn>
                                    <a:cxn ang="T146">
                                      <a:pos x="T44" y="T45"/>
                                    </a:cxn>
                                    <a:cxn ang="T147">
                                      <a:pos x="T46" y="T47"/>
                                    </a:cxn>
                                    <a:cxn ang="T148">
                                      <a:pos x="T48" y="T49"/>
                                    </a:cxn>
                                    <a:cxn ang="T149">
                                      <a:pos x="T50" y="T51"/>
                                    </a:cxn>
                                    <a:cxn ang="T150">
                                      <a:pos x="T52" y="T53"/>
                                    </a:cxn>
                                    <a:cxn ang="T151">
                                      <a:pos x="T54" y="T55"/>
                                    </a:cxn>
                                    <a:cxn ang="T152">
                                      <a:pos x="T56" y="T57"/>
                                    </a:cxn>
                                    <a:cxn ang="T153">
                                      <a:pos x="T58" y="T59"/>
                                    </a:cxn>
                                    <a:cxn ang="T154">
                                      <a:pos x="T60" y="T61"/>
                                    </a:cxn>
                                    <a:cxn ang="T155">
                                      <a:pos x="T62" y="T63"/>
                                    </a:cxn>
                                    <a:cxn ang="T156">
                                      <a:pos x="T64" y="T65"/>
                                    </a:cxn>
                                    <a:cxn ang="T157">
                                      <a:pos x="T66" y="T67"/>
                                    </a:cxn>
                                    <a:cxn ang="T158">
                                      <a:pos x="T68" y="T69"/>
                                    </a:cxn>
                                    <a:cxn ang="T159">
                                      <a:pos x="T70" y="T71"/>
                                    </a:cxn>
                                    <a:cxn ang="T160">
                                      <a:pos x="T72" y="T73"/>
                                    </a:cxn>
                                    <a:cxn ang="T161">
                                      <a:pos x="T74" y="T75"/>
                                    </a:cxn>
                                    <a:cxn ang="T162">
                                      <a:pos x="T76" y="T77"/>
                                    </a:cxn>
                                    <a:cxn ang="T163">
                                      <a:pos x="T78" y="T79"/>
                                    </a:cxn>
                                    <a:cxn ang="T164">
                                      <a:pos x="T80" y="T81"/>
                                    </a:cxn>
                                    <a:cxn ang="T165">
                                      <a:pos x="T82" y="T83"/>
                                    </a:cxn>
                                    <a:cxn ang="T166">
                                      <a:pos x="T84" y="T85"/>
                                    </a:cxn>
                                    <a:cxn ang="T167">
                                      <a:pos x="T86" y="T87"/>
                                    </a:cxn>
                                    <a:cxn ang="T168">
                                      <a:pos x="T88" y="T89"/>
                                    </a:cxn>
                                    <a:cxn ang="T169">
                                      <a:pos x="T90" y="T91"/>
                                    </a:cxn>
                                    <a:cxn ang="T170">
                                      <a:pos x="T92" y="T93"/>
                                    </a:cxn>
                                    <a:cxn ang="T171">
                                      <a:pos x="T94" y="T95"/>
                                    </a:cxn>
                                    <a:cxn ang="T172">
                                      <a:pos x="T96" y="T97"/>
                                    </a:cxn>
                                    <a:cxn ang="T173">
                                      <a:pos x="T98" y="T99"/>
                                    </a:cxn>
                                    <a:cxn ang="T174">
                                      <a:pos x="T100" y="T101"/>
                                    </a:cxn>
                                    <a:cxn ang="T175">
                                      <a:pos x="T102" y="T103"/>
                                    </a:cxn>
                                    <a:cxn ang="T176">
                                      <a:pos x="T104" y="T105"/>
                                    </a:cxn>
                                    <a:cxn ang="T177">
                                      <a:pos x="T106" y="T107"/>
                                    </a:cxn>
                                    <a:cxn ang="T178">
                                      <a:pos x="T108" y="T109"/>
                                    </a:cxn>
                                    <a:cxn ang="T179">
                                      <a:pos x="T110" y="T111"/>
                                    </a:cxn>
                                    <a:cxn ang="T180">
                                      <a:pos x="T112" y="T113"/>
                                    </a:cxn>
                                    <a:cxn ang="T181">
                                      <a:pos x="T114" y="T115"/>
                                    </a:cxn>
                                    <a:cxn ang="T182">
                                      <a:pos x="T116" y="T117"/>
                                    </a:cxn>
                                    <a:cxn ang="T183">
                                      <a:pos x="T118" y="T119"/>
                                    </a:cxn>
                                    <a:cxn ang="T184">
                                      <a:pos x="T120" y="T121"/>
                                    </a:cxn>
                                    <a:cxn ang="T185">
                                      <a:pos x="T122" y="T123"/>
                                    </a:cxn>
                                  </a:cxnLst>
                                  <a:rect l="0" t="0" r="r" b="b"/>
                                  <a:pathLst>
                                    <a:path w="4370" h="2319">
                                      <a:moveTo>
                                        <a:pt x="0" y="191"/>
                                      </a:moveTo>
                                      <a:lnTo>
                                        <a:pt x="0" y="157"/>
                                      </a:lnTo>
                                      <a:lnTo>
                                        <a:pt x="34" y="157"/>
                                      </a:lnTo>
                                      <a:lnTo>
                                        <a:pt x="34" y="78"/>
                                      </a:lnTo>
                                      <a:lnTo>
                                        <a:pt x="79" y="78"/>
                                      </a:lnTo>
                                      <a:lnTo>
                                        <a:pt x="79" y="22"/>
                                      </a:lnTo>
                                      <a:lnTo>
                                        <a:pt x="124" y="22"/>
                                      </a:lnTo>
                                      <a:lnTo>
                                        <a:pt x="124" y="0"/>
                                      </a:lnTo>
                                      <a:lnTo>
                                        <a:pt x="169" y="0"/>
                                      </a:lnTo>
                                      <a:lnTo>
                                        <a:pt x="214" y="0"/>
                                      </a:lnTo>
                                      <a:lnTo>
                                        <a:pt x="214" y="169"/>
                                      </a:lnTo>
                                      <a:lnTo>
                                        <a:pt x="270" y="169"/>
                                      </a:lnTo>
                                      <a:lnTo>
                                        <a:pt x="270" y="157"/>
                                      </a:lnTo>
                                      <a:lnTo>
                                        <a:pt x="315" y="157"/>
                                      </a:lnTo>
                                      <a:lnTo>
                                        <a:pt x="315" y="191"/>
                                      </a:lnTo>
                                      <a:lnTo>
                                        <a:pt x="360" y="191"/>
                                      </a:lnTo>
                                      <a:lnTo>
                                        <a:pt x="360" y="315"/>
                                      </a:lnTo>
                                      <a:lnTo>
                                        <a:pt x="417" y="315"/>
                                      </a:lnTo>
                                      <a:lnTo>
                                        <a:pt x="417" y="304"/>
                                      </a:lnTo>
                                      <a:lnTo>
                                        <a:pt x="462" y="304"/>
                                      </a:lnTo>
                                      <a:lnTo>
                                        <a:pt x="462" y="315"/>
                                      </a:lnTo>
                                      <a:lnTo>
                                        <a:pt x="507" y="315"/>
                                      </a:lnTo>
                                      <a:lnTo>
                                        <a:pt x="552" y="315"/>
                                      </a:lnTo>
                                      <a:lnTo>
                                        <a:pt x="552" y="112"/>
                                      </a:lnTo>
                                      <a:lnTo>
                                        <a:pt x="597" y="112"/>
                                      </a:lnTo>
                                      <a:lnTo>
                                        <a:pt x="597" y="11"/>
                                      </a:lnTo>
                                      <a:lnTo>
                                        <a:pt x="642" y="11"/>
                                      </a:lnTo>
                                      <a:lnTo>
                                        <a:pt x="642" y="90"/>
                                      </a:lnTo>
                                      <a:lnTo>
                                        <a:pt x="687" y="90"/>
                                      </a:lnTo>
                                      <a:lnTo>
                                        <a:pt x="687" y="169"/>
                                      </a:lnTo>
                                      <a:lnTo>
                                        <a:pt x="732" y="169"/>
                                      </a:lnTo>
                                      <a:lnTo>
                                        <a:pt x="732" y="360"/>
                                      </a:lnTo>
                                      <a:lnTo>
                                        <a:pt x="777" y="360"/>
                                      </a:lnTo>
                                      <a:lnTo>
                                        <a:pt x="777" y="416"/>
                                      </a:lnTo>
                                      <a:lnTo>
                                        <a:pt x="822" y="416"/>
                                      </a:lnTo>
                                      <a:lnTo>
                                        <a:pt x="822" y="304"/>
                                      </a:lnTo>
                                      <a:lnTo>
                                        <a:pt x="879" y="304"/>
                                      </a:lnTo>
                                      <a:lnTo>
                                        <a:pt x="935" y="304"/>
                                      </a:lnTo>
                                      <a:lnTo>
                                        <a:pt x="935" y="428"/>
                                      </a:lnTo>
                                      <a:lnTo>
                                        <a:pt x="980" y="428"/>
                                      </a:lnTo>
                                      <a:lnTo>
                                        <a:pt x="980" y="563"/>
                                      </a:lnTo>
                                      <a:lnTo>
                                        <a:pt x="1025" y="563"/>
                                      </a:lnTo>
                                      <a:lnTo>
                                        <a:pt x="1025" y="608"/>
                                      </a:lnTo>
                                      <a:lnTo>
                                        <a:pt x="1070" y="608"/>
                                      </a:lnTo>
                                      <a:lnTo>
                                        <a:pt x="1070" y="619"/>
                                      </a:lnTo>
                                      <a:lnTo>
                                        <a:pt x="1115" y="619"/>
                                      </a:lnTo>
                                      <a:lnTo>
                                        <a:pt x="1115" y="698"/>
                                      </a:lnTo>
                                      <a:lnTo>
                                        <a:pt x="1160" y="698"/>
                                      </a:lnTo>
                                      <a:lnTo>
                                        <a:pt x="1160" y="596"/>
                                      </a:lnTo>
                                      <a:lnTo>
                                        <a:pt x="1205" y="596"/>
                                      </a:lnTo>
                                      <a:lnTo>
                                        <a:pt x="1205" y="608"/>
                                      </a:lnTo>
                                      <a:lnTo>
                                        <a:pt x="1250" y="608"/>
                                      </a:lnTo>
                                      <a:lnTo>
                                        <a:pt x="1250" y="743"/>
                                      </a:lnTo>
                                      <a:lnTo>
                                        <a:pt x="1295" y="743"/>
                                      </a:lnTo>
                                      <a:lnTo>
                                        <a:pt x="1295" y="765"/>
                                      </a:lnTo>
                                      <a:lnTo>
                                        <a:pt x="1352" y="765"/>
                                      </a:lnTo>
                                      <a:lnTo>
                                        <a:pt x="1352" y="889"/>
                                      </a:lnTo>
                                      <a:lnTo>
                                        <a:pt x="1397" y="889"/>
                                      </a:lnTo>
                                      <a:lnTo>
                                        <a:pt x="1397" y="732"/>
                                      </a:lnTo>
                                      <a:lnTo>
                                        <a:pt x="1442" y="732"/>
                                      </a:lnTo>
                                      <a:lnTo>
                                        <a:pt x="1442" y="495"/>
                                      </a:lnTo>
                                      <a:lnTo>
                                        <a:pt x="1487" y="495"/>
                                      </a:lnTo>
                                      <a:lnTo>
                                        <a:pt x="1487" y="596"/>
                                      </a:lnTo>
                                      <a:lnTo>
                                        <a:pt x="1532" y="596"/>
                                      </a:lnTo>
                                      <a:lnTo>
                                        <a:pt x="1532" y="642"/>
                                      </a:lnTo>
                                      <a:lnTo>
                                        <a:pt x="1588" y="642"/>
                                      </a:lnTo>
                                      <a:lnTo>
                                        <a:pt x="1588" y="574"/>
                                      </a:lnTo>
                                      <a:lnTo>
                                        <a:pt x="1633" y="574"/>
                                      </a:lnTo>
                                      <a:lnTo>
                                        <a:pt x="1633" y="608"/>
                                      </a:lnTo>
                                      <a:lnTo>
                                        <a:pt x="1678" y="608"/>
                                      </a:lnTo>
                                      <a:lnTo>
                                        <a:pt x="1678" y="765"/>
                                      </a:lnTo>
                                      <a:lnTo>
                                        <a:pt x="1735" y="765"/>
                                      </a:lnTo>
                                      <a:lnTo>
                                        <a:pt x="1735" y="743"/>
                                      </a:lnTo>
                                      <a:lnTo>
                                        <a:pt x="1780" y="743"/>
                                      </a:lnTo>
                                      <a:lnTo>
                                        <a:pt x="1780" y="754"/>
                                      </a:lnTo>
                                      <a:lnTo>
                                        <a:pt x="1825" y="754"/>
                                      </a:lnTo>
                                      <a:lnTo>
                                        <a:pt x="1825" y="563"/>
                                      </a:lnTo>
                                      <a:lnTo>
                                        <a:pt x="1870" y="563"/>
                                      </a:lnTo>
                                      <a:lnTo>
                                        <a:pt x="1870" y="675"/>
                                      </a:lnTo>
                                      <a:lnTo>
                                        <a:pt x="1915" y="675"/>
                                      </a:lnTo>
                                      <a:lnTo>
                                        <a:pt x="1915" y="878"/>
                                      </a:lnTo>
                                      <a:lnTo>
                                        <a:pt x="1960" y="878"/>
                                      </a:lnTo>
                                      <a:lnTo>
                                        <a:pt x="2005" y="878"/>
                                      </a:lnTo>
                                      <a:lnTo>
                                        <a:pt x="2005" y="732"/>
                                      </a:lnTo>
                                      <a:lnTo>
                                        <a:pt x="2050" y="732"/>
                                      </a:lnTo>
                                      <a:lnTo>
                                        <a:pt x="2050" y="675"/>
                                      </a:lnTo>
                                      <a:lnTo>
                                        <a:pt x="2106" y="675"/>
                                      </a:lnTo>
                                      <a:lnTo>
                                        <a:pt x="2106" y="754"/>
                                      </a:lnTo>
                                      <a:lnTo>
                                        <a:pt x="2151" y="754"/>
                                      </a:lnTo>
                                      <a:lnTo>
                                        <a:pt x="2151" y="642"/>
                                      </a:lnTo>
                                      <a:lnTo>
                                        <a:pt x="2196" y="642"/>
                                      </a:lnTo>
                                      <a:lnTo>
                                        <a:pt x="2196" y="788"/>
                                      </a:lnTo>
                                      <a:lnTo>
                                        <a:pt x="2253" y="788"/>
                                      </a:lnTo>
                                      <a:lnTo>
                                        <a:pt x="2253" y="867"/>
                                      </a:lnTo>
                                      <a:lnTo>
                                        <a:pt x="2298" y="867"/>
                                      </a:lnTo>
                                      <a:lnTo>
                                        <a:pt x="2298" y="709"/>
                                      </a:lnTo>
                                      <a:lnTo>
                                        <a:pt x="2343" y="709"/>
                                      </a:lnTo>
                                      <a:lnTo>
                                        <a:pt x="2343" y="833"/>
                                      </a:lnTo>
                                      <a:lnTo>
                                        <a:pt x="2388" y="833"/>
                                      </a:lnTo>
                                      <a:lnTo>
                                        <a:pt x="2388" y="901"/>
                                      </a:lnTo>
                                      <a:lnTo>
                                        <a:pt x="2433" y="901"/>
                                      </a:lnTo>
                                      <a:lnTo>
                                        <a:pt x="2433" y="855"/>
                                      </a:lnTo>
                                      <a:lnTo>
                                        <a:pt x="2478" y="855"/>
                                      </a:lnTo>
                                      <a:lnTo>
                                        <a:pt x="2478" y="788"/>
                                      </a:lnTo>
                                      <a:lnTo>
                                        <a:pt x="2523" y="788"/>
                                      </a:lnTo>
                                      <a:lnTo>
                                        <a:pt x="2523" y="822"/>
                                      </a:lnTo>
                                      <a:lnTo>
                                        <a:pt x="2568" y="822"/>
                                      </a:lnTo>
                                      <a:lnTo>
                                        <a:pt x="2568" y="754"/>
                                      </a:lnTo>
                                      <a:lnTo>
                                        <a:pt x="2613" y="754"/>
                                      </a:lnTo>
                                      <a:lnTo>
                                        <a:pt x="2613" y="968"/>
                                      </a:lnTo>
                                      <a:lnTo>
                                        <a:pt x="2658" y="968"/>
                                      </a:lnTo>
                                      <a:lnTo>
                                        <a:pt x="2658" y="991"/>
                                      </a:lnTo>
                                      <a:lnTo>
                                        <a:pt x="2715" y="991"/>
                                      </a:lnTo>
                                      <a:lnTo>
                                        <a:pt x="2715" y="1013"/>
                                      </a:lnTo>
                                      <a:lnTo>
                                        <a:pt x="2760" y="1013"/>
                                      </a:lnTo>
                                      <a:lnTo>
                                        <a:pt x="2760" y="1148"/>
                                      </a:lnTo>
                                      <a:lnTo>
                                        <a:pt x="2816" y="1148"/>
                                      </a:lnTo>
                                      <a:lnTo>
                                        <a:pt x="2816" y="1058"/>
                                      </a:lnTo>
                                      <a:lnTo>
                                        <a:pt x="2861" y="1058"/>
                                      </a:lnTo>
                                      <a:lnTo>
                                        <a:pt x="2861" y="1092"/>
                                      </a:lnTo>
                                      <a:lnTo>
                                        <a:pt x="2917" y="1092"/>
                                      </a:lnTo>
                                      <a:lnTo>
                                        <a:pt x="2917" y="1205"/>
                                      </a:lnTo>
                                      <a:lnTo>
                                        <a:pt x="2962" y="1205"/>
                                      </a:lnTo>
                                      <a:lnTo>
                                        <a:pt x="2962" y="1430"/>
                                      </a:lnTo>
                                      <a:lnTo>
                                        <a:pt x="3007" y="1430"/>
                                      </a:lnTo>
                                      <a:lnTo>
                                        <a:pt x="3007" y="1362"/>
                                      </a:lnTo>
                                      <a:lnTo>
                                        <a:pt x="3052" y="1362"/>
                                      </a:lnTo>
                                      <a:lnTo>
                                        <a:pt x="3052" y="1497"/>
                                      </a:lnTo>
                                      <a:lnTo>
                                        <a:pt x="3097" y="1497"/>
                                      </a:lnTo>
                                      <a:lnTo>
                                        <a:pt x="3097" y="1655"/>
                                      </a:lnTo>
                                      <a:lnTo>
                                        <a:pt x="3143" y="1655"/>
                                      </a:lnTo>
                                      <a:lnTo>
                                        <a:pt x="3143" y="1464"/>
                                      </a:lnTo>
                                      <a:lnTo>
                                        <a:pt x="3188" y="1464"/>
                                      </a:lnTo>
                                      <a:lnTo>
                                        <a:pt x="3188" y="1385"/>
                                      </a:lnTo>
                                      <a:lnTo>
                                        <a:pt x="3233" y="1385"/>
                                      </a:lnTo>
                                      <a:lnTo>
                                        <a:pt x="3233" y="1295"/>
                                      </a:lnTo>
                                      <a:lnTo>
                                        <a:pt x="3278" y="1295"/>
                                      </a:lnTo>
                                      <a:lnTo>
                                        <a:pt x="3278" y="1497"/>
                                      </a:lnTo>
                                      <a:lnTo>
                                        <a:pt x="3323" y="1497"/>
                                      </a:lnTo>
                                      <a:lnTo>
                                        <a:pt x="3323" y="1768"/>
                                      </a:lnTo>
                                      <a:lnTo>
                                        <a:pt x="3368" y="1768"/>
                                      </a:lnTo>
                                      <a:lnTo>
                                        <a:pt x="3368" y="1542"/>
                                      </a:lnTo>
                                      <a:lnTo>
                                        <a:pt x="3424" y="1542"/>
                                      </a:lnTo>
                                      <a:lnTo>
                                        <a:pt x="3424" y="1644"/>
                                      </a:lnTo>
                                      <a:lnTo>
                                        <a:pt x="3469" y="1644"/>
                                      </a:lnTo>
                                      <a:lnTo>
                                        <a:pt x="3469" y="1655"/>
                                      </a:lnTo>
                                      <a:lnTo>
                                        <a:pt x="3514" y="1655"/>
                                      </a:lnTo>
                                      <a:lnTo>
                                        <a:pt x="3514" y="1452"/>
                                      </a:lnTo>
                                      <a:lnTo>
                                        <a:pt x="3571" y="1452"/>
                                      </a:lnTo>
                                      <a:lnTo>
                                        <a:pt x="3571" y="1531"/>
                                      </a:lnTo>
                                      <a:lnTo>
                                        <a:pt x="3616" y="1531"/>
                                      </a:lnTo>
                                      <a:lnTo>
                                        <a:pt x="3616" y="1587"/>
                                      </a:lnTo>
                                      <a:lnTo>
                                        <a:pt x="3661" y="1587"/>
                                      </a:lnTo>
                                      <a:lnTo>
                                        <a:pt x="3661" y="1677"/>
                                      </a:lnTo>
                                      <a:lnTo>
                                        <a:pt x="3706" y="1677"/>
                                      </a:lnTo>
                                      <a:lnTo>
                                        <a:pt x="3706" y="1554"/>
                                      </a:lnTo>
                                      <a:lnTo>
                                        <a:pt x="3751" y="1554"/>
                                      </a:lnTo>
                                      <a:lnTo>
                                        <a:pt x="3751" y="1666"/>
                                      </a:lnTo>
                                      <a:lnTo>
                                        <a:pt x="3796" y="1666"/>
                                      </a:lnTo>
                                      <a:lnTo>
                                        <a:pt x="3796" y="1723"/>
                                      </a:lnTo>
                                      <a:lnTo>
                                        <a:pt x="3841" y="1723"/>
                                      </a:lnTo>
                                      <a:lnTo>
                                        <a:pt x="3841" y="1880"/>
                                      </a:lnTo>
                                      <a:lnTo>
                                        <a:pt x="3897" y="1880"/>
                                      </a:lnTo>
                                      <a:lnTo>
                                        <a:pt x="3897" y="1813"/>
                                      </a:lnTo>
                                      <a:lnTo>
                                        <a:pt x="3942" y="1813"/>
                                      </a:lnTo>
                                      <a:lnTo>
                                        <a:pt x="3942" y="1801"/>
                                      </a:lnTo>
                                      <a:lnTo>
                                        <a:pt x="3987" y="1801"/>
                                      </a:lnTo>
                                      <a:lnTo>
                                        <a:pt x="3987" y="1914"/>
                                      </a:lnTo>
                                      <a:lnTo>
                                        <a:pt x="4032" y="1914"/>
                                      </a:lnTo>
                                      <a:lnTo>
                                        <a:pt x="4032" y="2162"/>
                                      </a:lnTo>
                                      <a:lnTo>
                                        <a:pt x="4089" y="2162"/>
                                      </a:lnTo>
                                      <a:lnTo>
                                        <a:pt x="4089" y="1993"/>
                                      </a:lnTo>
                                      <a:lnTo>
                                        <a:pt x="4134" y="1993"/>
                                      </a:lnTo>
                                      <a:lnTo>
                                        <a:pt x="4179" y="1993"/>
                                      </a:lnTo>
                                      <a:lnTo>
                                        <a:pt x="4179" y="2038"/>
                                      </a:lnTo>
                                      <a:lnTo>
                                        <a:pt x="4235" y="2038"/>
                                      </a:lnTo>
                                      <a:lnTo>
                                        <a:pt x="4235" y="2015"/>
                                      </a:lnTo>
                                      <a:lnTo>
                                        <a:pt x="4280" y="2015"/>
                                      </a:lnTo>
                                      <a:lnTo>
                                        <a:pt x="4280" y="2319"/>
                                      </a:lnTo>
                                      <a:lnTo>
                                        <a:pt x="4325" y="2319"/>
                                      </a:lnTo>
                                      <a:lnTo>
                                        <a:pt x="4370" y="2319"/>
                                      </a:lnTo>
                                      <a:lnTo>
                                        <a:pt x="4370" y="2252"/>
                                      </a:lnTo>
                                    </a:path>
                                  </a:pathLst>
                                </a:custGeom>
                                <a:noFill/>
                                <a:ln w="698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65" name="Freeform 1090"/>
                              <wps:cNvSpPr>
                                <a:spLocks/>
                              </wps:cNvSpPr>
                              <wps:spPr bwMode="auto">
                                <a:xfrm>
                                  <a:off x="0" y="427743"/>
                                  <a:ext cx="2774947" cy="1602129"/>
                                </a:xfrm>
                                <a:custGeom>
                                  <a:avLst/>
                                  <a:gdLst>
                                    <a:gd name="T0" fmla="*/ 21590 w 4370"/>
                                    <a:gd name="T1" fmla="*/ 86360 h 2523"/>
                                    <a:gd name="T2" fmla="*/ 50165 w 4370"/>
                                    <a:gd name="T3" fmla="*/ 14605 h 2523"/>
                                    <a:gd name="T4" fmla="*/ 107315 w 4370"/>
                                    <a:gd name="T5" fmla="*/ 0 h 2523"/>
                                    <a:gd name="T6" fmla="*/ 135890 w 4370"/>
                                    <a:gd name="T7" fmla="*/ 100330 h 2523"/>
                                    <a:gd name="T8" fmla="*/ 200025 w 4370"/>
                                    <a:gd name="T9" fmla="*/ 93345 h 2523"/>
                                    <a:gd name="T10" fmla="*/ 228600 w 4370"/>
                                    <a:gd name="T11" fmla="*/ 186055 h 2523"/>
                                    <a:gd name="T12" fmla="*/ 293370 w 4370"/>
                                    <a:gd name="T13" fmla="*/ 179070 h 2523"/>
                                    <a:gd name="T14" fmla="*/ 321945 w 4370"/>
                                    <a:gd name="T15" fmla="*/ 200660 h 2523"/>
                                    <a:gd name="T16" fmla="*/ 379095 w 4370"/>
                                    <a:gd name="T17" fmla="*/ 107315 h 2523"/>
                                    <a:gd name="T18" fmla="*/ 407670 w 4370"/>
                                    <a:gd name="T19" fmla="*/ 100330 h 2523"/>
                                    <a:gd name="T20" fmla="*/ 464820 w 4370"/>
                                    <a:gd name="T21" fmla="*/ 143510 h 2523"/>
                                    <a:gd name="T22" fmla="*/ 493395 w 4370"/>
                                    <a:gd name="T23" fmla="*/ 293370 h 2523"/>
                                    <a:gd name="T24" fmla="*/ 558165 w 4370"/>
                                    <a:gd name="T25" fmla="*/ 214630 h 2523"/>
                                    <a:gd name="T26" fmla="*/ 593725 w 4370"/>
                                    <a:gd name="T27" fmla="*/ 264795 h 2523"/>
                                    <a:gd name="T28" fmla="*/ 650875 w 4370"/>
                                    <a:gd name="T29" fmla="*/ 321945 h 2523"/>
                                    <a:gd name="T30" fmla="*/ 679450 w 4370"/>
                                    <a:gd name="T31" fmla="*/ 336550 h 2523"/>
                                    <a:gd name="T32" fmla="*/ 736600 w 4370"/>
                                    <a:gd name="T33" fmla="*/ 407670 h 2523"/>
                                    <a:gd name="T34" fmla="*/ 765175 w 4370"/>
                                    <a:gd name="T35" fmla="*/ 357505 h 2523"/>
                                    <a:gd name="T36" fmla="*/ 822325 w 4370"/>
                                    <a:gd name="T37" fmla="*/ 457835 h 2523"/>
                                    <a:gd name="T38" fmla="*/ 858520 w 4370"/>
                                    <a:gd name="T39" fmla="*/ 543560 h 2523"/>
                                    <a:gd name="T40" fmla="*/ 915670 w 4370"/>
                                    <a:gd name="T41" fmla="*/ 436245 h 2523"/>
                                    <a:gd name="T42" fmla="*/ 944245 w 4370"/>
                                    <a:gd name="T43" fmla="*/ 365125 h 2523"/>
                                    <a:gd name="T44" fmla="*/ 1008380 w 4370"/>
                                    <a:gd name="T45" fmla="*/ 379095 h 2523"/>
                                    <a:gd name="T46" fmla="*/ 1036955 w 4370"/>
                                    <a:gd name="T47" fmla="*/ 372110 h 2523"/>
                                    <a:gd name="T48" fmla="*/ 1101725 w 4370"/>
                                    <a:gd name="T49" fmla="*/ 464820 h 2523"/>
                                    <a:gd name="T50" fmla="*/ 1130300 w 4370"/>
                                    <a:gd name="T51" fmla="*/ 457835 h 2523"/>
                                    <a:gd name="T52" fmla="*/ 1187450 w 4370"/>
                                    <a:gd name="T53" fmla="*/ 350520 h 2523"/>
                                    <a:gd name="T54" fmla="*/ 1216025 w 4370"/>
                                    <a:gd name="T55" fmla="*/ 536575 h 2523"/>
                                    <a:gd name="T56" fmla="*/ 1273175 w 4370"/>
                                    <a:gd name="T57" fmla="*/ 536575 h 2523"/>
                                    <a:gd name="T58" fmla="*/ 1301750 w 4370"/>
                                    <a:gd name="T59" fmla="*/ 407670 h 2523"/>
                                    <a:gd name="T60" fmla="*/ 1365885 w 4370"/>
                                    <a:gd name="T61" fmla="*/ 450850 h 2523"/>
                                    <a:gd name="T62" fmla="*/ 1394460 w 4370"/>
                                    <a:gd name="T63" fmla="*/ 486410 h 2523"/>
                                    <a:gd name="T64" fmla="*/ 1459230 w 4370"/>
                                    <a:gd name="T65" fmla="*/ 543560 h 2523"/>
                                    <a:gd name="T66" fmla="*/ 1487805 w 4370"/>
                                    <a:gd name="T67" fmla="*/ 508000 h 2523"/>
                                    <a:gd name="T68" fmla="*/ 1544955 w 4370"/>
                                    <a:gd name="T69" fmla="*/ 572135 h 2523"/>
                                    <a:gd name="T70" fmla="*/ 1573530 w 4370"/>
                                    <a:gd name="T71" fmla="*/ 493395 h 2523"/>
                                    <a:gd name="T72" fmla="*/ 1630680 w 4370"/>
                                    <a:gd name="T73" fmla="*/ 521970 h 2523"/>
                                    <a:gd name="T74" fmla="*/ 1659255 w 4370"/>
                                    <a:gd name="T75" fmla="*/ 536575 h 2523"/>
                                    <a:gd name="T76" fmla="*/ 1724025 w 4370"/>
                                    <a:gd name="T77" fmla="*/ 565150 h 2523"/>
                                    <a:gd name="T78" fmla="*/ 1752600 w 4370"/>
                                    <a:gd name="T79" fmla="*/ 643890 h 2523"/>
                                    <a:gd name="T80" fmla="*/ 1816735 w 4370"/>
                                    <a:gd name="T81" fmla="*/ 600710 h 2523"/>
                                    <a:gd name="T82" fmla="*/ 1852295 w 4370"/>
                                    <a:gd name="T83" fmla="*/ 751205 h 2523"/>
                                    <a:gd name="T84" fmla="*/ 1909445 w 4370"/>
                                    <a:gd name="T85" fmla="*/ 858520 h 2523"/>
                                    <a:gd name="T86" fmla="*/ 1938020 w 4370"/>
                                    <a:gd name="T87" fmla="*/ 965835 h 2523"/>
                                    <a:gd name="T88" fmla="*/ 1995805 w 4370"/>
                                    <a:gd name="T89" fmla="*/ 1001395 h 2523"/>
                                    <a:gd name="T90" fmla="*/ 2024380 w 4370"/>
                                    <a:gd name="T91" fmla="*/ 972820 h 2523"/>
                                    <a:gd name="T92" fmla="*/ 2081530 w 4370"/>
                                    <a:gd name="T93" fmla="*/ 994410 h 2523"/>
                                    <a:gd name="T94" fmla="*/ 2110105 w 4370"/>
                                    <a:gd name="T95" fmla="*/ 979805 h 2523"/>
                                    <a:gd name="T96" fmla="*/ 2174240 w 4370"/>
                                    <a:gd name="T97" fmla="*/ 944245 h 2523"/>
                                    <a:gd name="T98" fmla="*/ 2202815 w 4370"/>
                                    <a:gd name="T99" fmla="*/ 1094105 h 2523"/>
                                    <a:gd name="T100" fmla="*/ 2267585 w 4370"/>
                                    <a:gd name="T101" fmla="*/ 994410 h 2523"/>
                                    <a:gd name="T102" fmla="*/ 2296160 w 4370"/>
                                    <a:gd name="T103" fmla="*/ 1158875 h 2523"/>
                                    <a:gd name="T104" fmla="*/ 2353310 w 4370"/>
                                    <a:gd name="T105" fmla="*/ 1101725 h 2523"/>
                                    <a:gd name="T106" fmla="*/ 2381885 w 4370"/>
                                    <a:gd name="T107" fmla="*/ 1029970 h 2523"/>
                                    <a:gd name="T108" fmla="*/ 2439035 w 4370"/>
                                    <a:gd name="T109" fmla="*/ 994410 h 2523"/>
                                    <a:gd name="T110" fmla="*/ 2474595 w 4370"/>
                                    <a:gd name="T111" fmla="*/ 979805 h 2523"/>
                                    <a:gd name="T112" fmla="*/ 2531745 w 4370"/>
                                    <a:gd name="T113" fmla="*/ 1115695 h 2523"/>
                                    <a:gd name="T114" fmla="*/ 2560320 w 4370"/>
                                    <a:gd name="T115" fmla="*/ 1294765 h 2523"/>
                                    <a:gd name="T116" fmla="*/ 2625090 w 4370"/>
                                    <a:gd name="T117" fmla="*/ 1323340 h 2523"/>
                                    <a:gd name="T118" fmla="*/ 2653665 w 4370"/>
                                    <a:gd name="T119" fmla="*/ 1351915 h 2523"/>
                                    <a:gd name="T120" fmla="*/ 2717800 w 4370"/>
                                    <a:gd name="T121" fmla="*/ 1430655 h 2523"/>
                                    <a:gd name="T122" fmla="*/ 2746375 w 4370"/>
                                    <a:gd name="T123" fmla="*/ 1558925 h 2523"/>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 name="T180" fmla="*/ 0 60000 65536"/>
                                    <a:gd name="T181" fmla="*/ 0 60000 65536"/>
                                    <a:gd name="T182" fmla="*/ 0 60000 65536"/>
                                    <a:gd name="T183" fmla="*/ 0 60000 65536"/>
                                    <a:gd name="T184" fmla="*/ 0 60000 65536"/>
                                    <a:gd name="T185" fmla="*/ 0 60000 65536"/>
                                  </a:gdLst>
                                  <a:ahLst/>
                                  <a:cxnLst>
                                    <a:cxn ang="T124">
                                      <a:pos x="T0" y="T1"/>
                                    </a:cxn>
                                    <a:cxn ang="T125">
                                      <a:pos x="T2" y="T3"/>
                                    </a:cxn>
                                    <a:cxn ang="T126">
                                      <a:pos x="T4" y="T5"/>
                                    </a:cxn>
                                    <a:cxn ang="T127">
                                      <a:pos x="T6" y="T7"/>
                                    </a:cxn>
                                    <a:cxn ang="T128">
                                      <a:pos x="T8" y="T9"/>
                                    </a:cxn>
                                    <a:cxn ang="T129">
                                      <a:pos x="T10" y="T11"/>
                                    </a:cxn>
                                    <a:cxn ang="T130">
                                      <a:pos x="T12" y="T13"/>
                                    </a:cxn>
                                    <a:cxn ang="T131">
                                      <a:pos x="T14" y="T15"/>
                                    </a:cxn>
                                    <a:cxn ang="T132">
                                      <a:pos x="T16" y="T17"/>
                                    </a:cxn>
                                    <a:cxn ang="T133">
                                      <a:pos x="T18" y="T19"/>
                                    </a:cxn>
                                    <a:cxn ang="T134">
                                      <a:pos x="T20" y="T21"/>
                                    </a:cxn>
                                    <a:cxn ang="T135">
                                      <a:pos x="T22" y="T23"/>
                                    </a:cxn>
                                    <a:cxn ang="T136">
                                      <a:pos x="T24" y="T25"/>
                                    </a:cxn>
                                    <a:cxn ang="T137">
                                      <a:pos x="T26" y="T27"/>
                                    </a:cxn>
                                    <a:cxn ang="T138">
                                      <a:pos x="T28" y="T29"/>
                                    </a:cxn>
                                    <a:cxn ang="T139">
                                      <a:pos x="T30" y="T31"/>
                                    </a:cxn>
                                    <a:cxn ang="T140">
                                      <a:pos x="T32" y="T33"/>
                                    </a:cxn>
                                    <a:cxn ang="T141">
                                      <a:pos x="T34" y="T35"/>
                                    </a:cxn>
                                    <a:cxn ang="T142">
                                      <a:pos x="T36" y="T37"/>
                                    </a:cxn>
                                    <a:cxn ang="T143">
                                      <a:pos x="T38" y="T39"/>
                                    </a:cxn>
                                    <a:cxn ang="T144">
                                      <a:pos x="T40" y="T41"/>
                                    </a:cxn>
                                    <a:cxn ang="T145">
                                      <a:pos x="T42" y="T43"/>
                                    </a:cxn>
                                    <a:cxn ang="T146">
                                      <a:pos x="T44" y="T45"/>
                                    </a:cxn>
                                    <a:cxn ang="T147">
                                      <a:pos x="T46" y="T47"/>
                                    </a:cxn>
                                    <a:cxn ang="T148">
                                      <a:pos x="T48" y="T49"/>
                                    </a:cxn>
                                    <a:cxn ang="T149">
                                      <a:pos x="T50" y="T51"/>
                                    </a:cxn>
                                    <a:cxn ang="T150">
                                      <a:pos x="T52" y="T53"/>
                                    </a:cxn>
                                    <a:cxn ang="T151">
                                      <a:pos x="T54" y="T55"/>
                                    </a:cxn>
                                    <a:cxn ang="T152">
                                      <a:pos x="T56" y="T57"/>
                                    </a:cxn>
                                    <a:cxn ang="T153">
                                      <a:pos x="T58" y="T59"/>
                                    </a:cxn>
                                    <a:cxn ang="T154">
                                      <a:pos x="T60" y="T61"/>
                                    </a:cxn>
                                    <a:cxn ang="T155">
                                      <a:pos x="T62" y="T63"/>
                                    </a:cxn>
                                    <a:cxn ang="T156">
                                      <a:pos x="T64" y="T65"/>
                                    </a:cxn>
                                    <a:cxn ang="T157">
                                      <a:pos x="T66" y="T67"/>
                                    </a:cxn>
                                    <a:cxn ang="T158">
                                      <a:pos x="T68" y="T69"/>
                                    </a:cxn>
                                    <a:cxn ang="T159">
                                      <a:pos x="T70" y="T71"/>
                                    </a:cxn>
                                    <a:cxn ang="T160">
                                      <a:pos x="T72" y="T73"/>
                                    </a:cxn>
                                    <a:cxn ang="T161">
                                      <a:pos x="T74" y="T75"/>
                                    </a:cxn>
                                    <a:cxn ang="T162">
                                      <a:pos x="T76" y="T77"/>
                                    </a:cxn>
                                    <a:cxn ang="T163">
                                      <a:pos x="T78" y="T79"/>
                                    </a:cxn>
                                    <a:cxn ang="T164">
                                      <a:pos x="T80" y="T81"/>
                                    </a:cxn>
                                    <a:cxn ang="T165">
                                      <a:pos x="T82" y="T83"/>
                                    </a:cxn>
                                    <a:cxn ang="T166">
                                      <a:pos x="T84" y="T85"/>
                                    </a:cxn>
                                    <a:cxn ang="T167">
                                      <a:pos x="T86" y="T87"/>
                                    </a:cxn>
                                    <a:cxn ang="T168">
                                      <a:pos x="T88" y="T89"/>
                                    </a:cxn>
                                    <a:cxn ang="T169">
                                      <a:pos x="T90" y="T91"/>
                                    </a:cxn>
                                    <a:cxn ang="T170">
                                      <a:pos x="T92" y="T93"/>
                                    </a:cxn>
                                    <a:cxn ang="T171">
                                      <a:pos x="T94" y="T95"/>
                                    </a:cxn>
                                    <a:cxn ang="T172">
                                      <a:pos x="T96" y="T97"/>
                                    </a:cxn>
                                    <a:cxn ang="T173">
                                      <a:pos x="T98" y="T99"/>
                                    </a:cxn>
                                    <a:cxn ang="T174">
                                      <a:pos x="T100" y="T101"/>
                                    </a:cxn>
                                    <a:cxn ang="T175">
                                      <a:pos x="T102" y="T103"/>
                                    </a:cxn>
                                    <a:cxn ang="T176">
                                      <a:pos x="T104" y="T105"/>
                                    </a:cxn>
                                    <a:cxn ang="T177">
                                      <a:pos x="T106" y="T107"/>
                                    </a:cxn>
                                    <a:cxn ang="T178">
                                      <a:pos x="T108" y="T109"/>
                                    </a:cxn>
                                    <a:cxn ang="T179">
                                      <a:pos x="T110" y="T111"/>
                                    </a:cxn>
                                    <a:cxn ang="T180">
                                      <a:pos x="T112" y="T113"/>
                                    </a:cxn>
                                    <a:cxn ang="T181">
                                      <a:pos x="T114" y="T115"/>
                                    </a:cxn>
                                    <a:cxn ang="T182">
                                      <a:pos x="T116" y="T117"/>
                                    </a:cxn>
                                    <a:cxn ang="T183">
                                      <a:pos x="T118" y="T119"/>
                                    </a:cxn>
                                    <a:cxn ang="T184">
                                      <a:pos x="T120" y="T121"/>
                                    </a:cxn>
                                    <a:cxn ang="T185">
                                      <a:pos x="T122" y="T123"/>
                                    </a:cxn>
                                  </a:cxnLst>
                                  <a:rect l="0" t="0" r="r" b="b"/>
                                  <a:pathLst>
                                    <a:path w="4370" h="2523">
                                      <a:moveTo>
                                        <a:pt x="0" y="169"/>
                                      </a:moveTo>
                                      <a:lnTo>
                                        <a:pt x="0" y="136"/>
                                      </a:lnTo>
                                      <a:lnTo>
                                        <a:pt x="34" y="136"/>
                                      </a:lnTo>
                                      <a:lnTo>
                                        <a:pt x="34" y="68"/>
                                      </a:lnTo>
                                      <a:lnTo>
                                        <a:pt x="79" y="68"/>
                                      </a:lnTo>
                                      <a:lnTo>
                                        <a:pt x="79" y="23"/>
                                      </a:lnTo>
                                      <a:lnTo>
                                        <a:pt x="124" y="23"/>
                                      </a:lnTo>
                                      <a:lnTo>
                                        <a:pt x="124" y="0"/>
                                      </a:lnTo>
                                      <a:lnTo>
                                        <a:pt x="169" y="0"/>
                                      </a:lnTo>
                                      <a:lnTo>
                                        <a:pt x="214" y="0"/>
                                      </a:lnTo>
                                      <a:lnTo>
                                        <a:pt x="214" y="158"/>
                                      </a:lnTo>
                                      <a:lnTo>
                                        <a:pt x="270" y="158"/>
                                      </a:lnTo>
                                      <a:lnTo>
                                        <a:pt x="270" y="147"/>
                                      </a:lnTo>
                                      <a:lnTo>
                                        <a:pt x="315" y="147"/>
                                      </a:lnTo>
                                      <a:lnTo>
                                        <a:pt x="315" y="169"/>
                                      </a:lnTo>
                                      <a:lnTo>
                                        <a:pt x="360" y="169"/>
                                      </a:lnTo>
                                      <a:lnTo>
                                        <a:pt x="360" y="293"/>
                                      </a:lnTo>
                                      <a:lnTo>
                                        <a:pt x="417" y="293"/>
                                      </a:lnTo>
                                      <a:lnTo>
                                        <a:pt x="417" y="282"/>
                                      </a:lnTo>
                                      <a:lnTo>
                                        <a:pt x="462" y="282"/>
                                      </a:lnTo>
                                      <a:lnTo>
                                        <a:pt x="462" y="316"/>
                                      </a:lnTo>
                                      <a:lnTo>
                                        <a:pt x="507" y="316"/>
                                      </a:lnTo>
                                      <a:lnTo>
                                        <a:pt x="552" y="316"/>
                                      </a:lnTo>
                                      <a:lnTo>
                                        <a:pt x="552" y="169"/>
                                      </a:lnTo>
                                      <a:lnTo>
                                        <a:pt x="597" y="169"/>
                                      </a:lnTo>
                                      <a:lnTo>
                                        <a:pt x="597" y="79"/>
                                      </a:lnTo>
                                      <a:lnTo>
                                        <a:pt x="642" y="79"/>
                                      </a:lnTo>
                                      <a:lnTo>
                                        <a:pt x="642" y="158"/>
                                      </a:lnTo>
                                      <a:lnTo>
                                        <a:pt x="687" y="158"/>
                                      </a:lnTo>
                                      <a:lnTo>
                                        <a:pt x="687" y="226"/>
                                      </a:lnTo>
                                      <a:lnTo>
                                        <a:pt x="732" y="226"/>
                                      </a:lnTo>
                                      <a:lnTo>
                                        <a:pt x="732" y="417"/>
                                      </a:lnTo>
                                      <a:lnTo>
                                        <a:pt x="777" y="417"/>
                                      </a:lnTo>
                                      <a:lnTo>
                                        <a:pt x="777" y="462"/>
                                      </a:lnTo>
                                      <a:lnTo>
                                        <a:pt x="822" y="462"/>
                                      </a:lnTo>
                                      <a:lnTo>
                                        <a:pt x="822" y="338"/>
                                      </a:lnTo>
                                      <a:lnTo>
                                        <a:pt x="879" y="338"/>
                                      </a:lnTo>
                                      <a:lnTo>
                                        <a:pt x="879" y="304"/>
                                      </a:lnTo>
                                      <a:lnTo>
                                        <a:pt x="935" y="304"/>
                                      </a:lnTo>
                                      <a:lnTo>
                                        <a:pt x="935" y="417"/>
                                      </a:lnTo>
                                      <a:lnTo>
                                        <a:pt x="980" y="417"/>
                                      </a:lnTo>
                                      <a:lnTo>
                                        <a:pt x="980" y="507"/>
                                      </a:lnTo>
                                      <a:lnTo>
                                        <a:pt x="1025" y="507"/>
                                      </a:lnTo>
                                      <a:lnTo>
                                        <a:pt x="1025" y="530"/>
                                      </a:lnTo>
                                      <a:lnTo>
                                        <a:pt x="1070" y="530"/>
                                      </a:lnTo>
                                      <a:lnTo>
                                        <a:pt x="1115" y="530"/>
                                      </a:lnTo>
                                      <a:lnTo>
                                        <a:pt x="1115" y="642"/>
                                      </a:lnTo>
                                      <a:lnTo>
                                        <a:pt x="1160" y="642"/>
                                      </a:lnTo>
                                      <a:lnTo>
                                        <a:pt x="1160" y="563"/>
                                      </a:lnTo>
                                      <a:lnTo>
                                        <a:pt x="1205" y="563"/>
                                      </a:lnTo>
                                      <a:lnTo>
                                        <a:pt x="1250" y="563"/>
                                      </a:lnTo>
                                      <a:lnTo>
                                        <a:pt x="1250" y="721"/>
                                      </a:lnTo>
                                      <a:lnTo>
                                        <a:pt x="1295" y="721"/>
                                      </a:lnTo>
                                      <a:lnTo>
                                        <a:pt x="1295" y="755"/>
                                      </a:lnTo>
                                      <a:lnTo>
                                        <a:pt x="1352" y="755"/>
                                      </a:lnTo>
                                      <a:lnTo>
                                        <a:pt x="1352" y="856"/>
                                      </a:lnTo>
                                      <a:lnTo>
                                        <a:pt x="1397" y="856"/>
                                      </a:lnTo>
                                      <a:lnTo>
                                        <a:pt x="1397" y="687"/>
                                      </a:lnTo>
                                      <a:lnTo>
                                        <a:pt x="1442" y="687"/>
                                      </a:lnTo>
                                      <a:lnTo>
                                        <a:pt x="1442" y="473"/>
                                      </a:lnTo>
                                      <a:lnTo>
                                        <a:pt x="1487" y="473"/>
                                      </a:lnTo>
                                      <a:lnTo>
                                        <a:pt x="1487" y="575"/>
                                      </a:lnTo>
                                      <a:lnTo>
                                        <a:pt x="1532" y="575"/>
                                      </a:lnTo>
                                      <a:lnTo>
                                        <a:pt x="1532" y="597"/>
                                      </a:lnTo>
                                      <a:lnTo>
                                        <a:pt x="1588" y="597"/>
                                      </a:lnTo>
                                      <a:lnTo>
                                        <a:pt x="1588" y="575"/>
                                      </a:lnTo>
                                      <a:lnTo>
                                        <a:pt x="1633" y="575"/>
                                      </a:lnTo>
                                      <a:lnTo>
                                        <a:pt x="1633" y="586"/>
                                      </a:lnTo>
                                      <a:lnTo>
                                        <a:pt x="1678" y="586"/>
                                      </a:lnTo>
                                      <a:lnTo>
                                        <a:pt x="1678" y="732"/>
                                      </a:lnTo>
                                      <a:lnTo>
                                        <a:pt x="1735" y="732"/>
                                      </a:lnTo>
                                      <a:lnTo>
                                        <a:pt x="1735" y="710"/>
                                      </a:lnTo>
                                      <a:lnTo>
                                        <a:pt x="1780" y="710"/>
                                      </a:lnTo>
                                      <a:lnTo>
                                        <a:pt x="1780" y="721"/>
                                      </a:lnTo>
                                      <a:lnTo>
                                        <a:pt x="1825" y="721"/>
                                      </a:lnTo>
                                      <a:lnTo>
                                        <a:pt x="1825" y="552"/>
                                      </a:lnTo>
                                      <a:lnTo>
                                        <a:pt x="1870" y="552"/>
                                      </a:lnTo>
                                      <a:lnTo>
                                        <a:pt x="1870" y="597"/>
                                      </a:lnTo>
                                      <a:lnTo>
                                        <a:pt x="1915" y="597"/>
                                      </a:lnTo>
                                      <a:lnTo>
                                        <a:pt x="1915" y="845"/>
                                      </a:lnTo>
                                      <a:lnTo>
                                        <a:pt x="1960" y="845"/>
                                      </a:lnTo>
                                      <a:lnTo>
                                        <a:pt x="2005" y="845"/>
                                      </a:lnTo>
                                      <a:lnTo>
                                        <a:pt x="2005" y="699"/>
                                      </a:lnTo>
                                      <a:lnTo>
                                        <a:pt x="2050" y="699"/>
                                      </a:lnTo>
                                      <a:lnTo>
                                        <a:pt x="2050" y="642"/>
                                      </a:lnTo>
                                      <a:lnTo>
                                        <a:pt x="2106" y="642"/>
                                      </a:lnTo>
                                      <a:lnTo>
                                        <a:pt x="2106" y="710"/>
                                      </a:lnTo>
                                      <a:lnTo>
                                        <a:pt x="2151" y="710"/>
                                      </a:lnTo>
                                      <a:lnTo>
                                        <a:pt x="2151" y="620"/>
                                      </a:lnTo>
                                      <a:lnTo>
                                        <a:pt x="2196" y="620"/>
                                      </a:lnTo>
                                      <a:lnTo>
                                        <a:pt x="2196" y="766"/>
                                      </a:lnTo>
                                      <a:lnTo>
                                        <a:pt x="2253" y="766"/>
                                      </a:lnTo>
                                      <a:lnTo>
                                        <a:pt x="2253" y="856"/>
                                      </a:lnTo>
                                      <a:lnTo>
                                        <a:pt x="2298" y="856"/>
                                      </a:lnTo>
                                      <a:lnTo>
                                        <a:pt x="2298" y="721"/>
                                      </a:lnTo>
                                      <a:lnTo>
                                        <a:pt x="2343" y="721"/>
                                      </a:lnTo>
                                      <a:lnTo>
                                        <a:pt x="2343" y="800"/>
                                      </a:lnTo>
                                      <a:lnTo>
                                        <a:pt x="2388" y="800"/>
                                      </a:lnTo>
                                      <a:lnTo>
                                        <a:pt x="2388" y="901"/>
                                      </a:lnTo>
                                      <a:lnTo>
                                        <a:pt x="2433" y="901"/>
                                      </a:lnTo>
                                      <a:lnTo>
                                        <a:pt x="2433" y="856"/>
                                      </a:lnTo>
                                      <a:lnTo>
                                        <a:pt x="2478" y="856"/>
                                      </a:lnTo>
                                      <a:lnTo>
                                        <a:pt x="2478" y="777"/>
                                      </a:lnTo>
                                      <a:lnTo>
                                        <a:pt x="2523" y="777"/>
                                      </a:lnTo>
                                      <a:lnTo>
                                        <a:pt x="2523" y="822"/>
                                      </a:lnTo>
                                      <a:lnTo>
                                        <a:pt x="2568" y="822"/>
                                      </a:lnTo>
                                      <a:lnTo>
                                        <a:pt x="2568" y="834"/>
                                      </a:lnTo>
                                      <a:lnTo>
                                        <a:pt x="2613" y="834"/>
                                      </a:lnTo>
                                      <a:lnTo>
                                        <a:pt x="2613" y="845"/>
                                      </a:lnTo>
                                      <a:lnTo>
                                        <a:pt x="2658" y="845"/>
                                      </a:lnTo>
                                      <a:lnTo>
                                        <a:pt x="2658" y="890"/>
                                      </a:lnTo>
                                      <a:lnTo>
                                        <a:pt x="2715" y="890"/>
                                      </a:lnTo>
                                      <a:lnTo>
                                        <a:pt x="2715" y="766"/>
                                      </a:lnTo>
                                      <a:lnTo>
                                        <a:pt x="2760" y="766"/>
                                      </a:lnTo>
                                      <a:lnTo>
                                        <a:pt x="2760" y="1014"/>
                                      </a:lnTo>
                                      <a:lnTo>
                                        <a:pt x="2816" y="1014"/>
                                      </a:lnTo>
                                      <a:lnTo>
                                        <a:pt x="2816" y="946"/>
                                      </a:lnTo>
                                      <a:lnTo>
                                        <a:pt x="2861" y="946"/>
                                      </a:lnTo>
                                      <a:lnTo>
                                        <a:pt x="2861" y="980"/>
                                      </a:lnTo>
                                      <a:lnTo>
                                        <a:pt x="2917" y="980"/>
                                      </a:lnTo>
                                      <a:lnTo>
                                        <a:pt x="2917" y="1183"/>
                                      </a:lnTo>
                                      <a:lnTo>
                                        <a:pt x="2962" y="1183"/>
                                      </a:lnTo>
                                      <a:lnTo>
                                        <a:pt x="2962" y="1352"/>
                                      </a:lnTo>
                                      <a:lnTo>
                                        <a:pt x="3007" y="1352"/>
                                      </a:lnTo>
                                      <a:lnTo>
                                        <a:pt x="3052" y="1352"/>
                                      </a:lnTo>
                                      <a:lnTo>
                                        <a:pt x="3052" y="1521"/>
                                      </a:lnTo>
                                      <a:lnTo>
                                        <a:pt x="3097" y="1521"/>
                                      </a:lnTo>
                                      <a:lnTo>
                                        <a:pt x="3097" y="1577"/>
                                      </a:lnTo>
                                      <a:lnTo>
                                        <a:pt x="3143" y="1577"/>
                                      </a:lnTo>
                                      <a:lnTo>
                                        <a:pt x="3143" y="1509"/>
                                      </a:lnTo>
                                      <a:lnTo>
                                        <a:pt x="3188" y="1509"/>
                                      </a:lnTo>
                                      <a:lnTo>
                                        <a:pt x="3188" y="1532"/>
                                      </a:lnTo>
                                      <a:lnTo>
                                        <a:pt x="3233" y="1532"/>
                                      </a:lnTo>
                                      <a:lnTo>
                                        <a:pt x="3233" y="1566"/>
                                      </a:lnTo>
                                      <a:lnTo>
                                        <a:pt x="3278" y="1566"/>
                                      </a:lnTo>
                                      <a:lnTo>
                                        <a:pt x="3278" y="1521"/>
                                      </a:lnTo>
                                      <a:lnTo>
                                        <a:pt x="3323" y="1521"/>
                                      </a:lnTo>
                                      <a:lnTo>
                                        <a:pt x="3323" y="1543"/>
                                      </a:lnTo>
                                      <a:lnTo>
                                        <a:pt x="3368" y="1543"/>
                                      </a:lnTo>
                                      <a:lnTo>
                                        <a:pt x="3368" y="1487"/>
                                      </a:lnTo>
                                      <a:lnTo>
                                        <a:pt x="3424" y="1487"/>
                                      </a:lnTo>
                                      <a:lnTo>
                                        <a:pt x="3424" y="1577"/>
                                      </a:lnTo>
                                      <a:lnTo>
                                        <a:pt x="3469" y="1577"/>
                                      </a:lnTo>
                                      <a:lnTo>
                                        <a:pt x="3469" y="1723"/>
                                      </a:lnTo>
                                      <a:lnTo>
                                        <a:pt x="3514" y="1723"/>
                                      </a:lnTo>
                                      <a:lnTo>
                                        <a:pt x="3514" y="1566"/>
                                      </a:lnTo>
                                      <a:lnTo>
                                        <a:pt x="3571" y="1566"/>
                                      </a:lnTo>
                                      <a:lnTo>
                                        <a:pt x="3616" y="1566"/>
                                      </a:lnTo>
                                      <a:lnTo>
                                        <a:pt x="3616" y="1825"/>
                                      </a:lnTo>
                                      <a:lnTo>
                                        <a:pt x="3661" y="1825"/>
                                      </a:lnTo>
                                      <a:lnTo>
                                        <a:pt x="3661" y="1735"/>
                                      </a:lnTo>
                                      <a:lnTo>
                                        <a:pt x="3706" y="1735"/>
                                      </a:lnTo>
                                      <a:lnTo>
                                        <a:pt x="3706" y="1701"/>
                                      </a:lnTo>
                                      <a:lnTo>
                                        <a:pt x="3751" y="1701"/>
                                      </a:lnTo>
                                      <a:lnTo>
                                        <a:pt x="3751" y="1622"/>
                                      </a:lnTo>
                                      <a:lnTo>
                                        <a:pt x="3796" y="1622"/>
                                      </a:lnTo>
                                      <a:lnTo>
                                        <a:pt x="3796" y="1566"/>
                                      </a:lnTo>
                                      <a:lnTo>
                                        <a:pt x="3841" y="1566"/>
                                      </a:lnTo>
                                      <a:lnTo>
                                        <a:pt x="3841" y="1453"/>
                                      </a:lnTo>
                                      <a:lnTo>
                                        <a:pt x="3897" y="1453"/>
                                      </a:lnTo>
                                      <a:lnTo>
                                        <a:pt x="3897" y="1543"/>
                                      </a:lnTo>
                                      <a:lnTo>
                                        <a:pt x="3942" y="1543"/>
                                      </a:lnTo>
                                      <a:lnTo>
                                        <a:pt x="3942" y="1757"/>
                                      </a:lnTo>
                                      <a:lnTo>
                                        <a:pt x="3987" y="1757"/>
                                      </a:lnTo>
                                      <a:lnTo>
                                        <a:pt x="3987" y="1960"/>
                                      </a:lnTo>
                                      <a:lnTo>
                                        <a:pt x="4032" y="1960"/>
                                      </a:lnTo>
                                      <a:lnTo>
                                        <a:pt x="4032" y="2039"/>
                                      </a:lnTo>
                                      <a:lnTo>
                                        <a:pt x="4089" y="2039"/>
                                      </a:lnTo>
                                      <a:lnTo>
                                        <a:pt x="4089" y="2084"/>
                                      </a:lnTo>
                                      <a:lnTo>
                                        <a:pt x="4134" y="2084"/>
                                      </a:lnTo>
                                      <a:lnTo>
                                        <a:pt x="4134" y="2129"/>
                                      </a:lnTo>
                                      <a:lnTo>
                                        <a:pt x="4179" y="2129"/>
                                      </a:lnTo>
                                      <a:lnTo>
                                        <a:pt x="4235" y="2129"/>
                                      </a:lnTo>
                                      <a:lnTo>
                                        <a:pt x="4235" y="2253"/>
                                      </a:lnTo>
                                      <a:lnTo>
                                        <a:pt x="4280" y="2253"/>
                                      </a:lnTo>
                                      <a:lnTo>
                                        <a:pt x="4280" y="2320"/>
                                      </a:lnTo>
                                      <a:lnTo>
                                        <a:pt x="4325" y="2320"/>
                                      </a:lnTo>
                                      <a:lnTo>
                                        <a:pt x="4325" y="2455"/>
                                      </a:lnTo>
                                      <a:lnTo>
                                        <a:pt x="4370" y="2455"/>
                                      </a:lnTo>
                                      <a:lnTo>
                                        <a:pt x="4370" y="2523"/>
                                      </a:lnTo>
                                    </a:path>
                                  </a:pathLst>
                                </a:custGeom>
                                <a:noFill/>
                                <a:ln w="6985">
                                  <a:solidFill>
                                    <a:srgbClr val="FF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66" name="Freeform 1091"/>
                              <wps:cNvSpPr>
                                <a:spLocks/>
                              </wps:cNvSpPr>
                              <wps:spPr bwMode="auto">
                                <a:xfrm>
                                  <a:off x="0" y="449343"/>
                                  <a:ext cx="2774947" cy="1458627"/>
                                </a:xfrm>
                                <a:custGeom>
                                  <a:avLst/>
                                  <a:gdLst>
                                    <a:gd name="T0" fmla="*/ 21590 w 4370"/>
                                    <a:gd name="T1" fmla="*/ 114300 h 2297"/>
                                    <a:gd name="T2" fmla="*/ 50165 w 4370"/>
                                    <a:gd name="T3" fmla="*/ 21590 h 2297"/>
                                    <a:gd name="T4" fmla="*/ 107315 w 4370"/>
                                    <a:gd name="T5" fmla="*/ 6985 h 2297"/>
                                    <a:gd name="T6" fmla="*/ 135890 w 4370"/>
                                    <a:gd name="T7" fmla="*/ 114300 h 2297"/>
                                    <a:gd name="T8" fmla="*/ 200025 w 4370"/>
                                    <a:gd name="T9" fmla="*/ 100330 h 2297"/>
                                    <a:gd name="T10" fmla="*/ 228600 w 4370"/>
                                    <a:gd name="T11" fmla="*/ 200025 h 2297"/>
                                    <a:gd name="T12" fmla="*/ 293370 w 4370"/>
                                    <a:gd name="T13" fmla="*/ 193040 h 2297"/>
                                    <a:gd name="T14" fmla="*/ 321945 w 4370"/>
                                    <a:gd name="T15" fmla="*/ 200025 h 2297"/>
                                    <a:gd name="T16" fmla="*/ 379095 w 4370"/>
                                    <a:gd name="T17" fmla="*/ 64770 h 2297"/>
                                    <a:gd name="T18" fmla="*/ 407670 w 4370"/>
                                    <a:gd name="T19" fmla="*/ 50165 h 2297"/>
                                    <a:gd name="T20" fmla="*/ 464820 w 4370"/>
                                    <a:gd name="T21" fmla="*/ 100330 h 2297"/>
                                    <a:gd name="T22" fmla="*/ 493395 w 4370"/>
                                    <a:gd name="T23" fmla="*/ 264795 h 2297"/>
                                    <a:gd name="T24" fmla="*/ 558165 w 4370"/>
                                    <a:gd name="T25" fmla="*/ 186055 h 2297"/>
                                    <a:gd name="T26" fmla="*/ 593725 w 4370"/>
                                    <a:gd name="T27" fmla="*/ 236220 h 2297"/>
                                    <a:gd name="T28" fmla="*/ 650875 w 4370"/>
                                    <a:gd name="T29" fmla="*/ 314960 h 2297"/>
                                    <a:gd name="T30" fmla="*/ 679450 w 4370"/>
                                    <a:gd name="T31" fmla="*/ 350520 h 2297"/>
                                    <a:gd name="T32" fmla="*/ 736600 w 4370"/>
                                    <a:gd name="T33" fmla="*/ 393700 h 2297"/>
                                    <a:gd name="T34" fmla="*/ 765175 w 4370"/>
                                    <a:gd name="T35" fmla="*/ 350520 h 2297"/>
                                    <a:gd name="T36" fmla="*/ 822325 w 4370"/>
                                    <a:gd name="T37" fmla="*/ 443230 h 2297"/>
                                    <a:gd name="T38" fmla="*/ 858520 w 4370"/>
                                    <a:gd name="T39" fmla="*/ 543560 h 2297"/>
                                    <a:gd name="T40" fmla="*/ 915670 w 4370"/>
                                    <a:gd name="T41" fmla="*/ 436245 h 2297"/>
                                    <a:gd name="T42" fmla="*/ 944245 w 4370"/>
                                    <a:gd name="T43" fmla="*/ 364490 h 2297"/>
                                    <a:gd name="T44" fmla="*/ 1008380 w 4370"/>
                                    <a:gd name="T45" fmla="*/ 379095 h 2297"/>
                                    <a:gd name="T46" fmla="*/ 1036955 w 4370"/>
                                    <a:gd name="T47" fmla="*/ 364490 h 2297"/>
                                    <a:gd name="T48" fmla="*/ 1101725 w 4370"/>
                                    <a:gd name="T49" fmla="*/ 464820 h 2297"/>
                                    <a:gd name="T50" fmla="*/ 1130300 w 4370"/>
                                    <a:gd name="T51" fmla="*/ 471805 h 2297"/>
                                    <a:gd name="T52" fmla="*/ 1187450 w 4370"/>
                                    <a:gd name="T53" fmla="*/ 364490 h 2297"/>
                                    <a:gd name="T54" fmla="*/ 1216025 w 4370"/>
                                    <a:gd name="T55" fmla="*/ 543560 h 2297"/>
                                    <a:gd name="T56" fmla="*/ 1273175 w 4370"/>
                                    <a:gd name="T57" fmla="*/ 521970 h 2297"/>
                                    <a:gd name="T58" fmla="*/ 1301750 w 4370"/>
                                    <a:gd name="T59" fmla="*/ 414655 h 2297"/>
                                    <a:gd name="T60" fmla="*/ 1365885 w 4370"/>
                                    <a:gd name="T61" fmla="*/ 450850 h 2297"/>
                                    <a:gd name="T62" fmla="*/ 1394460 w 4370"/>
                                    <a:gd name="T63" fmla="*/ 493395 h 2297"/>
                                    <a:gd name="T64" fmla="*/ 1459230 w 4370"/>
                                    <a:gd name="T65" fmla="*/ 536575 h 2297"/>
                                    <a:gd name="T66" fmla="*/ 1487805 w 4370"/>
                                    <a:gd name="T67" fmla="*/ 514985 h 2297"/>
                                    <a:gd name="T68" fmla="*/ 1544955 w 4370"/>
                                    <a:gd name="T69" fmla="*/ 543560 h 2297"/>
                                    <a:gd name="T70" fmla="*/ 1573530 w 4370"/>
                                    <a:gd name="T71" fmla="*/ 479425 h 2297"/>
                                    <a:gd name="T72" fmla="*/ 1630680 w 4370"/>
                                    <a:gd name="T73" fmla="*/ 565150 h 2297"/>
                                    <a:gd name="T74" fmla="*/ 1659255 w 4370"/>
                                    <a:gd name="T75" fmla="*/ 514985 h 2297"/>
                                    <a:gd name="T76" fmla="*/ 1724025 w 4370"/>
                                    <a:gd name="T77" fmla="*/ 493395 h 2297"/>
                                    <a:gd name="T78" fmla="*/ 1752600 w 4370"/>
                                    <a:gd name="T79" fmla="*/ 636270 h 2297"/>
                                    <a:gd name="T80" fmla="*/ 1816735 w 4370"/>
                                    <a:gd name="T81" fmla="*/ 622300 h 2297"/>
                                    <a:gd name="T82" fmla="*/ 1852295 w 4370"/>
                                    <a:gd name="T83" fmla="*/ 857885 h 2297"/>
                                    <a:gd name="T84" fmla="*/ 1909445 w 4370"/>
                                    <a:gd name="T85" fmla="*/ 786765 h 2297"/>
                                    <a:gd name="T86" fmla="*/ 1938020 w 4370"/>
                                    <a:gd name="T87" fmla="*/ 986790 h 2297"/>
                                    <a:gd name="T88" fmla="*/ 1995805 w 4370"/>
                                    <a:gd name="T89" fmla="*/ 922655 h 2297"/>
                                    <a:gd name="T90" fmla="*/ 2024380 w 4370"/>
                                    <a:gd name="T91" fmla="*/ 922655 h 2297"/>
                                    <a:gd name="T92" fmla="*/ 2081530 w 4370"/>
                                    <a:gd name="T93" fmla="*/ 936625 h 2297"/>
                                    <a:gd name="T94" fmla="*/ 2110105 w 4370"/>
                                    <a:gd name="T95" fmla="*/ 886460 h 2297"/>
                                    <a:gd name="T96" fmla="*/ 2174240 w 4370"/>
                                    <a:gd name="T97" fmla="*/ 1058545 h 2297"/>
                                    <a:gd name="T98" fmla="*/ 2202815 w 4370"/>
                                    <a:gd name="T99" fmla="*/ 1008380 h 2297"/>
                                    <a:gd name="T100" fmla="*/ 2267585 w 4370"/>
                                    <a:gd name="T101" fmla="*/ 1015365 h 2297"/>
                                    <a:gd name="T102" fmla="*/ 2296160 w 4370"/>
                                    <a:gd name="T103" fmla="*/ 1115695 h 2297"/>
                                    <a:gd name="T104" fmla="*/ 2353310 w 4370"/>
                                    <a:gd name="T105" fmla="*/ 1050925 h 2297"/>
                                    <a:gd name="T106" fmla="*/ 2381885 w 4370"/>
                                    <a:gd name="T107" fmla="*/ 1008380 h 2297"/>
                                    <a:gd name="T108" fmla="*/ 2439035 w 4370"/>
                                    <a:gd name="T109" fmla="*/ 1001395 h 2297"/>
                                    <a:gd name="T110" fmla="*/ 2474595 w 4370"/>
                                    <a:gd name="T111" fmla="*/ 1008380 h 2297"/>
                                    <a:gd name="T112" fmla="*/ 2531745 w 4370"/>
                                    <a:gd name="T113" fmla="*/ 1022350 h 2297"/>
                                    <a:gd name="T114" fmla="*/ 2560320 w 4370"/>
                                    <a:gd name="T115" fmla="*/ 1280160 h 2297"/>
                                    <a:gd name="T116" fmla="*/ 2625090 w 4370"/>
                                    <a:gd name="T117" fmla="*/ 1301750 h 2297"/>
                                    <a:gd name="T118" fmla="*/ 2653665 w 4370"/>
                                    <a:gd name="T119" fmla="*/ 1358900 h 2297"/>
                                    <a:gd name="T120" fmla="*/ 2717800 w 4370"/>
                                    <a:gd name="T121" fmla="*/ 1437640 h 2297"/>
                                    <a:gd name="T122" fmla="*/ 2746375 w 4370"/>
                                    <a:gd name="T123" fmla="*/ 1401445 h 2297"/>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 name="T180" fmla="*/ 0 60000 65536"/>
                                    <a:gd name="T181" fmla="*/ 0 60000 65536"/>
                                    <a:gd name="T182" fmla="*/ 0 60000 65536"/>
                                    <a:gd name="T183" fmla="*/ 0 60000 65536"/>
                                    <a:gd name="T184" fmla="*/ 0 60000 65536"/>
                                    <a:gd name="T185" fmla="*/ 0 60000 65536"/>
                                  </a:gdLst>
                                  <a:ahLst/>
                                  <a:cxnLst>
                                    <a:cxn ang="T124">
                                      <a:pos x="T0" y="T1"/>
                                    </a:cxn>
                                    <a:cxn ang="T125">
                                      <a:pos x="T2" y="T3"/>
                                    </a:cxn>
                                    <a:cxn ang="T126">
                                      <a:pos x="T4" y="T5"/>
                                    </a:cxn>
                                    <a:cxn ang="T127">
                                      <a:pos x="T6" y="T7"/>
                                    </a:cxn>
                                    <a:cxn ang="T128">
                                      <a:pos x="T8" y="T9"/>
                                    </a:cxn>
                                    <a:cxn ang="T129">
                                      <a:pos x="T10" y="T11"/>
                                    </a:cxn>
                                    <a:cxn ang="T130">
                                      <a:pos x="T12" y="T13"/>
                                    </a:cxn>
                                    <a:cxn ang="T131">
                                      <a:pos x="T14" y="T15"/>
                                    </a:cxn>
                                    <a:cxn ang="T132">
                                      <a:pos x="T16" y="T17"/>
                                    </a:cxn>
                                    <a:cxn ang="T133">
                                      <a:pos x="T18" y="T19"/>
                                    </a:cxn>
                                    <a:cxn ang="T134">
                                      <a:pos x="T20" y="T21"/>
                                    </a:cxn>
                                    <a:cxn ang="T135">
                                      <a:pos x="T22" y="T23"/>
                                    </a:cxn>
                                    <a:cxn ang="T136">
                                      <a:pos x="T24" y="T25"/>
                                    </a:cxn>
                                    <a:cxn ang="T137">
                                      <a:pos x="T26" y="T27"/>
                                    </a:cxn>
                                    <a:cxn ang="T138">
                                      <a:pos x="T28" y="T29"/>
                                    </a:cxn>
                                    <a:cxn ang="T139">
                                      <a:pos x="T30" y="T31"/>
                                    </a:cxn>
                                    <a:cxn ang="T140">
                                      <a:pos x="T32" y="T33"/>
                                    </a:cxn>
                                    <a:cxn ang="T141">
                                      <a:pos x="T34" y="T35"/>
                                    </a:cxn>
                                    <a:cxn ang="T142">
                                      <a:pos x="T36" y="T37"/>
                                    </a:cxn>
                                    <a:cxn ang="T143">
                                      <a:pos x="T38" y="T39"/>
                                    </a:cxn>
                                    <a:cxn ang="T144">
                                      <a:pos x="T40" y="T41"/>
                                    </a:cxn>
                                    <a:cxn ang="T145">
                                      <a:pos x="T42" y="T43"/>
                                    </a:cxn>
                                    <a:cxn ang="T146">
                                      <a:pos x="T44" y="T45"/>
                                    </a:cxn>
                                    <a:cxn ang="T147">
                                      <a:pos x="T46" y="T47"/>
                                    </a:cxn>
                                    <a:cxn ang="T148">
                                      <a:pos x="T48" y="T49"/>
                                    </a:cxn>
                                    <a:cxn ang="T149">
                                      <a:pos x="T50" y="T51"/>
                                    </a:cxn>
                                    <a:cxn ang="T150">
                                      <a:pos x="T52" y="T53"/>
                                    </a:cxn>
                                    <a:cxn ang="T151">
                                      <a:pos x="T54" y="T55"/>
                                    </a:cxn>
                                    <a:cxn ang="T152">
                                      <a:pos x="T56" y="T57"/>
                                    </a:cxn>
                                    <a:cxn ang="T153">
                                      <a:pos x="T58" y="T59"/>
                                    </a:cxn>
                                    <a:cxn ang="T154">
                                      <a:pos x="T60" y="T61"/>
                                    </a:cxn>
                                    <a:cxn ang="T155">
                                      <a:pos x="T62" y="T63"/>
                                    </a:cxn>
                                    <a:cxn ang="T156">
                                      <a:pos x="T64" y="T65"/>
                                    </a:cxn>
                                    <a:cxn ang="T157">
                                      <a:pos x="T66" y="T67"/>
                                    </a:cxn>
                                    <a:cxn ang="T158">
                                      <a:pos x="T68" y="T69"/>
                                    </a:cxn>
                                    <a:cxn ang="T159">
                                      <a:pos x="T70" y="T71"/>
                                    </a:cxn>
                                    <a:cxn ang="T160">
                                      <a:pos x="T72" y="T73"/>
                                    </a:cxn>
                                    <a:cxn ang="T161">
                                      <a:pos x="T74" y="T75"/>
                                    </a:cxn>
                                    <a:cxn ang="T162">
                                      <a:pos x="T76" y="T77"/>
                                    </a:cxn>
                                    <a:cxn ang="T163">
                                      <a:pos x="T78" y="T79"/>
                                    </a:cxn>
                                    <a:cxn ang="T164">
                                      <a:pos x="T80" y="T81"/>
                                    </a:cxn>
                                    <a:cxn ang="T165">
                                      <a:pos x="T82" y="T83"/>
                                    </a:cxn>
                                    <a:cxn ang="T166">
                                      <a:pos x="T84" y="T85"/>
                                    </a:cxn>
                                    <a:cxn ang="T167">
                                      <a:pos x="T86" y="T87"/>
                                    </a:cxn>
                                    <a:cxn ang="T168">
                                      <a:pos x="T88" y="T89"/>
                                    </a:cxn>
                                    <a:cxn ang="T169">
                                      <a:pos x="T90" y="T91"/>
                                    </a:cxn>
                                    <a:cxn ang="T170">
                                      <a:pos x="T92" y="T93"/>
                                    </a:cxn>
                                    <a:cxn ang="T171">
                                      <a:pos x="T94" y="T95"/>
                                    </a:cxn>
                                    <a:cxn ang="T172">
                                      <a:pos x="T96" y="T97"/>
                                    </a:cxn>
                                    <a:cxn ang="T173">
                                      <a:pos x="T98" y="T99"/>
                                    </a:cxn>
                                    <a:cxn ang="T174">
                                      <a:pos x="T100" y="T101"/>
                                    </a:cxn>
                                    <a:cxn ang="T175">
                                      <a:pos x="T102" y="T103"/>
                                    </a:cxn>
                                    <a:cxn ang="T176">
                                      <a:pos x="T104" y="T105"/>
                                    </a:cxn>
                                    <a:cxn ang="T177">
                                      <a:pos x="T106" y="T107"/>
                                    </a:cxn>
                                    <a:cxn ang="T178">
                                      <a:pos x="T108" y="T109"/>
                                    </a:cxn>
                                    <a:cxn ang="T179">
                                      <a:pos x="T110" y="T111"/>
                                    </a:cxn>
                                    <a:cxn ang="T180">
                                      <a:pos x="T112" y="T113"/>
                                    </a:cxn>
                                    <a:cxn ang="T181">
                                      <a:pos x="T114" y="T115"/>
                                    </a:cxn>
                                    <a:cxn ang="T182">
                                      <a:pos x="T116" y="T117"/>
                                    </a:cxn>
                                    <a:cxn ang="T183">
                                      <a:pos x="T118" y="T119"/>
                                    </a:cxn>
                                    <a:cxn ang="T184">
                                      <a:pos x="T120" y="T121"/>
                                    </a:cxn>
                                    <a:cxn ang="T185">
                                      <a:pos x="T122" y="T123"/>
                                    </a:cxn>
                                  </a:cxnLst>
                                  <a:rect l="0" t="0" r="r" b="b"/>
                                  <a:pathLst>
                                    <a:path w="4370" h="2297">
                                      <a:moveTo>
                                        <a:pt x="0" y="203"/>
                                      </a:moveTo>
                                      <a:lnTo>
                                        <a:pt x="0" y="180"/>
                                      </a:lnTo>
                                      <a:lnTo>
                                        <a:pt x="34" y="180"/>
                                      </a:lnTo>
                                      <a:lnTo>
                                        <a:pt x="34" y="90"/>
                                      </a:lnTo>
                                      <a:lnTo>
                                        <a:pt x="79" y="90"/>
                                      </a:lnTo>
                                      <a:lnTo>
                                        <a:pt x="79" y="34"/>
                                      </a:lnTo>
                                      <a:lnTo>
                                        <a:pt x="124" y="34"/>
                                      </a:lnTo>
                                      <a:lnTo>
                                        <a:pt x="124" y="11"/>
                                      </a:lnTo>
                                      <a:lnTo>
                                        <a:pt x="169" y="11"/>
                                      </a:lnTo>
                                      <a:lnTo>
                                        <a:pt x="214" y="11"/>
                                      </a:lnTo>
                                      <a:lnTo>
                                        <a:pt x="214" y="180"/>
                                      </a:lnTo>
                                      <a:lnTo>
                                        <a:pt x="270" y="180"/>
                                      </a:lnTo>
                                      <a:lnTo>
                                        <a:pt x="270" y="158"/>
                                      </a:lnTo>
                                      <a:lnTo>
                                        <a:pt x="315" y="158"/>
                                      </a:lnTo>
                                      <a:lnTo>
                                        <a:pt x="315" y="192"/>
                                      </a:lnTo>
                                      <a:lnTo>
                                        <a:pt x="360" y="192"/>
                                      </a:lnTo>
                                      <a:lnTo>
                                        <a:pt x="360" y="315"/>
                                      </a:lnTo>
                                      <a:lnTo>
                                        <a:pt x="417" y="315"/>
                                      </a:lnTo>
                                      <a:lnTo>
                                        <a:pt x="417" y="304"/>
                                      </a:lnTo>
                                      <a:lnTo>
                                        <a:pt x="462" y="304"/>
                                      </a:lnTo>
                                      <a:lnTo>
                                        <a:pt x="507" y="304"/>
                                      </a:lnTo>
                                      <a:lnTo>
                                        <a:pt x="507" y="315"/>
                                      </a:lnTo>
                                      <a:lnTo>
                                        <a:pt x="552" y="315"/>
                                      </a:lnTo>
                                      <a:lnTo>
                                        <a:pt x="552" y="102"/>
                                      </a:lnTo>
                                      <a:lnTo>
                                        <a:pt x="597" y="102"/>
                                      </a:lnTo>
                                      <a:lnTo>
                                        <a:pt x="597" y="0"/>
                                      </a:lnTo>
                                      <a:lnTo>
                                        <a:pt x="642" y="0"/>
                                      </a:lnTo>
                                      <a:lnTo>
                                        <a:pt x="642" y="79"/>
                                      </a:lnTo>
                                      <a:lnTo>
                                        <a:pt x="687" y="79"/>
                                      </a:lnTo>
                                      <a:lnTo>
                                        <a:pt x="687" y="158"/>
                                      </a:lnTo>
                                      <a:lnTo>
                                        <a:pt x="732" y="158"/>
                                      </a:lnTo>
                                      <a:lnTo>
                                        <a:pt x="732" y="361"/>
                                      </a:lnTo>
                                      <a:lnTo>
                                        <a:pt x="777" y="361"/>
                                      </a:lnTo>
                                      <a:lnTo>
                                        <a:pt x="777" y="417"/>
                                      </a:lnTo>
                                      <a:lnTo>
                                        <a:pt x="822" y="417"/>
                                      </a:lnTo>
                                      <a:lnTo>
                                        <a:pt x="822" y="293"/>
                                      </a:lnTo>
                                      <a:lnTo>
                                        <a:pt x="879" y="293"/>
                                      </a:lnTo>
                                      <a:lnTo>
                                        <a:pt x="879" y="270"/>
                                      </a:lnTo>
                                      <a:lnTo>
                                        <a:pt x="935" y="270"/>
                                      </a:lnTo>
                                      <a:lnTo>
                                        <a:pt x="935" y="372"/>
                                      </a:lnTo>
                                      <a:lnTo>
                                        <a:pt x="980" y="372"/>
                                      </a:lnTo>
                                      <a:lnTo>
                                        <a:pt x="980" y="496"/>
                                      </a:lnTo>
                                      <a:lnTo>
                                        <a:pt x="1025" y="496"/>
                                      </a:lnTo>
                                      <a:lnTo>
                                        <a:pt x="1025" y="541"/>
                                      </a:lnTo>
                                      <a:lnTo>
                                        <a:pt x="1070" y="541"/>
                                      </a:lnTo>
                                      <a:lnTo>
                                        <a:pt x="1070" y="552"/>
                                      </a:lnTo>
                                      <a:lnTo>
                                        <a:pt x="1115" y="552"/>
                                      </a:lnTo>
                                      <a:lnTo>
                                        <a:pt x="1115" y="620"/>
                                      </a:lnTo>
                                      <a:lnTo>
                                        <a:pt x="1160" y="620"/>
                                      </a:lnTo>
                                      <a:lnTo>
                                        <a:pt x="1160" y="541"/>
                                      </a:lnTo>
                                      <a:lnTo>
                                        <a:pt x="1205" y="541"/>
                                      </a:lnTo>
                                      <a:lnTo>
                                        <a:pt x="1205" y="552"/>
                                      </a:lnTo>
                                      <a:lnTo>
                                        <a:pt x="1250" y="552"/>
                                      </a:lnTo>
                                      <a:lnTo>
                                        <a:pt x="1250" y="698"/>
                                      </a:lnTo>
                                      <a:lnTo>
                                        <a:pt x="1295" y="698"/>
                                      </a:lnTo>
                                      <a:lnTo>
                                        <a:pt x="1295" y="732"/>
                                      </a:lnTo>
                                      <a:lnTo>
                                        <a:pt x="1352" y="732"/>
                                      </a:lnTo>
                                      <a:lnTo>
                                        <a:pt x="1352" y="856"/>
                                      </a:lnTo>
                                      <a:lnTo>
                                        <a:pt x="1397" y="856"/>
                                      </a:lnTo>
                                      <a:lnTo>
                                        <a:pt x="1397" y="687"/>
                                      </a:lnTo>
                                      <a:lnTo>
                                        <a:pt x="1442" y="687"/>
                                      </a:lnTo>
                                      <a:lnTo>
                                        <a:pt x="1442" y="462"/>
                                      </a:lnTo>
                                      <a:lnTo>
                                        <a:pt x="1487" y="462"/>
                                      </a:lnTo>
                                      <a:lnTo>
                                        <a:pt x="1487" y="574"/>
                                      </a:lnTo>
                                      <a:lnTo>
                                        <a:pt x="1532" y="574"/>
                                      </a:lnTo>
                                      <a:lnTo>
                                        <a:pt x="1532" y="597"/>
                                      </a:lnTo>
                                      <a:lnTo>
                                        <a:pt x="1588" y="597"/>
                                      </a:lnTo>
                                      <a:lnTo>
                                        <a:pt x="1588" y="541"/>
                                      </a:lnTo>
                                      <a:lnTo>
                                        <a:pt x="1633" y="541"/>
                                      </a:lnTo>
                                      <a:lnTo>
                                        <a:pt x="1633" y="574"/>
                                      </a:lnTo>
                                      <a:lnTo>
                                        <a:pt x="1678" y="574"/>
                                      </a:lnTo>
                                      <a:lnTo>
                                        <a:pt x="1678" y="732"/>
                                      </a:lnTo>
                                      <a:lnTo>
                                        <a:pt x="1735" y="732"/>
                                      </a:lnTo>
                                      <a:lnTo>
                                        <a:pt x="1735" y="721"/>
                                      </a:lnTo>
                                      <a:lnTo>
                                        <a:pt x="1780" y="721"/>
                                      </a:lnTo>
                                      <a:lnTo>
                                        <a:pt x="1780" y="743"/>
                                      </a:lnTo>
                                      <a:lnTo>
                                        <a:pt x="1825" y="743"/>
                                      </a:lnTo>
                                      <a:lnTo>
                                        <a:pt x="1825" y="574"/>
                                      </a:lnTo>
                                      <a:lnTo>
                                        <a:pt x="1870" y="574"/>
                                      </a:lnTo>
                                      <a:lnTo>
                                        <a:pt x="1870" y="665"/>
                                      </a:lnTo>
                                      <a:lnTo>
                                        <a:pt x="1915" y="665"/>
                                      </a:lnTo>
                                      <a:lnTo>
                                        <a:pt x="1915" y="856"/>
                                      </a:lnTo>
                                      <a:lnTo>
                                        <a:pt x="1960" y="856"/>
                                      </a:lnTo>
                                      <a:lnTo>
                                        <a:pt x="1960" y="822"/>
                                      </a:lnTo>
                                      <a:lnTo>
                                        <a:pt x="2005" y="822"/>
                                      </a:lnTo>
                                      <a:lnTo>
                                        <a:pt x="2005" y="687"/>
                                      </a:lnTo>
                                      <a:lnTo>
                                        <a:pt x="2050" y="687"/>
                                      </a:lnTo>
                                      <a:lnTo>
                                        <a:pt x="2050" y="653"/>
                                      </a:lnTo>
                                      <a:lnTo>
                                        <a:pt x="2106" y="653"/>
                                      </a:lnTo>
                                      <a:lnTo>
                                        <a:pt x="2106" y="710"/>
                                      </a:lnTo>
                                      <a:lnTo>
                                        <a:pt x="2151" y="710"/>
                                      </a:lnTo>
                                      <a:lnTo>
                                        <a:pt x="2151" y="597"/>
                                      </a:lnTo>
                                      <a:lnTo>
                                        <a:pt x="2196" y="597"/>
                                      </a:lnTo>
                                      <a:lnTo>
                                        <a:pt x="2196" y="777"/>
                                      </a:lnTo>
                                      <a:lnTo>
                                        <a:pt x="2253" y="777"/>
                                      </a:lnTo>
                                      <a:lnTo>
                                        <a:pt x="2253" y="845"/>
                                      </a:lnTo>
                                      <a:lnTo>
                                        <a:pt x="2298" y="845"/>
                                      </a:lnTo>
                                      <a:lnTo>
                                        <a:pt x="2298" y="698"/>
                                      </a:lnTo>
                                      <a:lnTo>
                                        <a:pt x="2343" y="698"/>
                                      </a:lnTo>
                                      <a:lnTo>
                                        <a:pt x="2343" y="811"/>
                                      </a:lnTo>
                                      <a:lnTo>
                                        <a:pt x="2388" y="811"/>
                                      </a:lnTo>
                                      <a:lnTo>
                                        <a:pt x="2388" y="856"/>
                                      </a:lnTo>
                                      <a:lnTo>
                                        <a:pt x="2433" y="856"/>
                                      </a:lnTo>
                                      <a:lnTo>
                                        <a:pt x="2433" y="811"/>
                                      </a:lnTo>
                                      <a:lnTo>
                                        <a:pt x="2478" y="811"/>
                                      </a:lnTo>
                                      <a:lnTo>
                                        <a:pt x="2478" y="755"/>
                                      </a:lnTo>
                                      <a:lnTo>
                                        <a:pt x="2523" y="755"/>
                                      </a:lnTo>
                                      <a:lnTo>
                                        <a:pt x="2523" y="890"/>
                                      </a:lnTo>
                                      <a:lnTo>
                                        <a:pt x="2568" y="890"/>
                                      </a:lnTo>
                                      <a:lnTo>
                                        <a:pt x="2568" y="867"/>
                                      </a:lnTo>
                                      <a:lnTo>
                                        <a:pt x="2613" y="867"/>
                                      </a:lnTo>
                                      <a:lnTo>
                                        <a:pt x="2613" y="811"/>
                                      </a:lnTo>
                                      <a:lnTo>
                                        <a:pt x="2658" y="811"/>
                                      </a:lnTo>
                                      <a:lnTo>
                                        <a:pt x="2658" y="777"/>
                                      </a:lnTo>
                                      <a:lnTo>
                                        <a:pt x="2715" y="777"/>
                                      </a:lnTo>
                                      <a:lnTo>
                                        <a:pt x="2715" y="879"/>
                                      </a:lnTo>
                                      <a:lnTo>
                                        <a:pt x="2760" y="879"/>
                                      </a:lnTo>
                                      <a:lnTo>
                                        <a:pt x="2760" y="1002"/>
                                      </a:lnTo>
                                      <a:lnTo>
                                        <a:pt x="2816" y="1002"/>
                                      </a:lnTo>
                                      <a:lnTo>
                                        <a:pt x="2816" y="980"/>
                                      </a:lnTo>
                                      <a:lnTo>
                                        <a:pt x="2861" y="980"/>
                                      </a:lnTo>
                                      <a:lnTo>
                                        <a:pt x="2861" y="1092"/>
                                      </a:lnTo>
                                      <a:lnTo>
                                        <a:pt x="2917" y="1092"/>
                                      </a:lnTo>
                                      <a:lnTo>
                                        <a:pt x="2917" y="1351"/>
                                      </a:lnTo>
                                      <a:lnTo>
                                        <a:pt x="2962" y="1351"/>
                                      </a:lnTo>
                                      <a:lnTo>
                                        <a:pt x="2962" y="1239"/>
                                      </a:lnTo>
                                      <a:lnTo>
                                        <a:pt x="3007" y="1239"/>
                                      </a:lnTo>
                                      <a:lnTo>
                                        <a:pt x="3007" y="1351"/>
                                      </a:lnTo>
                                      <a:lnTo>
                                        <a:pt x="3052" y="1351"/>
                                      </a:lnTo>
                                      <a:lnTo>
                                        <a:pt x="3052" y="1554"/>
                                      </a:lnTo>
                                      <a:lnTo>
                                        <a:pt x="3097" y="1554"/>
                                      </a:lnTo>
                                      <a:lnTo>
                                        <a:pt x="3097" y="1453"/>
                                      </a:lnTo>
                                      <a:lnTo>
                                        <a:pt x="3143" y="1453"/>
                                      </a:lnTo>
                                      <a:lnTo>
                                        <a:pt x="3143" y="1577"/>
                                      </a:lnTo>
                                      <a:lnTo>
                                        <a:pt x="3188" y="1577"/>
                                      </a:lnTo>
                                      <a:lnTo>
                                        <a:pt x="3188" y="1453"/>
                                      </a:lnTo>
                                      <a:lnTo>
                                        <a:pt x="3233" y="1453"/>
                                      </a:lnTo>
                                      <a:lnTo>
                                        <a:pt x="3233" y="1475"/>
                                      </a:lnTo>
                                      <a:lnTo>
                                        <a:pt x="3278" y="1475"/>
                                      </a:lnTo>
                                      <a:lnTo>
                                        <a:pt x="3278" y="1554"/>
                                      </a:lnTo>
                                      <a:lnTo>
                                        <a:pt x="3323" y="1554"/>
                                      </a:lnTo>
                                      <a:lnTo>
                                        <a:pt x="3323" y="1396"/>
                                      </a:lnTo>
                                      <a:lnTo>
                                        <a:pt x="3368" y="1396"/>
                                      </a:lnTo>
                                      <a:lnTo>
                                        <a:pt x="3368" y="1667"/>
                                      </a:lnTo>
                                      <a:lnTo>
                                        <a:pt x="3424" y="1667"/>
                                      </a:lnTo>
                                      <a:lnTo>
                                        <a:pt x="3424" y="1453"/>
                                      </a:lnTo>
                                      <a:lnTo>
                                        <a:pt x="3469" y="1453"/>
                                      </a:lnTo>
                                      <a:lnTo>
                                        <a:pt x="3469" y="1588"/>
                                      </a:lnTo>
                                      <a:lnTo>
                                        <a:pt x="3514" y="1588"/>
                                      </a:lnTo>
                                      <a:lnTo>
                                        <a:pt x="3514" y="1599"/>
                                      </a:lnTo>
                                      <a:lnTo>
                                        <a:pt x="3571" y="1599"/>
                                      </a:lnTo>
                                      <a:lnTo>
                                        <a:pt x="3571" y="1622"/>
                                      </a:lnTo>
                                      <a:lnTo>
                                        <a:pt x="3616" y="1622"/>
                                      </a:lnTo>
                                      <a:lnTo>
                                        <a:pt x="3616" y="1757"/>
                                      </a:lnTo>
                                      <a:lnTo>
                                        <a:pt x="3661" y="1757"/>
                                      </a:lnTo>
                                      <a:lnTo>
                                        <a:pt x="3661" y="1655"/>
                                      </a:lnTo>
                                      <a:lnTo>
                                        <a:pt x="3706" y="1655"/>
                                      </a:lnTo>
                                      <a:lnTo>
                                        <a:pt x="3706" y="1543"/>
                                      </a:lnTo>
                                      <a:lnTo>
                                        <a:pt x="3751" y="1543"/>
                                      </a:lnTo>
                                      <a:lnTo>
                                        <a:pt x="3751" y="1588"/>
                                      </a:lnTo>
                                      <a:lnTo>
                                        <a:pt x="3796" y="1588"/>
                                      </a:lnTo>
                                      <a:lnTo>
                                        <a:pt x="3796" y="1577"/>
                                      </a:lnTo>
                                      <a:lnTo>
                                        <a:pt x="3841" y="1577"/>
                                      </a:lnTo>
                                      <a:lnTo>
                                        <a:pt x="3897" y="1577"/>
                                      </a:lnTo>
                                      <a:lnTo>
                                        <a:pt x="3897" y="1588"/>
                                      </a:lnTo>
                                      <a:lnTo>
                                        <a:pt x="3942" y="1588"/>
                                      </a:lnTo>
                                      <a:lnTo>
                                        <a:pt x="3942" y="1610"/>
                                      </a:lnTo>
                                      <a:lnTo>
                                        <a:pt x="3987" y="1610"/>
                                      </a:lnTo>
                                      <a:lnTo>
                                        <a:pt x="3987" y="1813"/>
                                      </a:lnTo>
                                      <a:lnTo>
                                        <a:pt x="4032" y="1813"/>
                                      </a:lnTo>
                                      <a:lnTo>
                                        <a:pt x="4032" y="2016"/>
                                      </a:lnTo>
                                      <a:lnTo>
                                        <a:pt x="4089" y="2016"/>
                                      </a:lnTo>
                                      <a:lnTo>
                                        <a:pt x="4089" y="2050"/>
                                      </a:lnTo>
                                      <a:lnTo>
                                        <a:pt x="4134" y="2050"/>
                                      </a:lnTo>
                                      <a:lnTo>
                                        <a:pt x="4134" y="2219"/>
                                      </a:lnTo>
                                      <a:lnTo>
                                        <a:pt x="4179" y="2219"/>
                                      </a:lnTo>
                                      <a:lnTo>
                                        <a:pt x="4179" y="2140"/>
                                      </a:lnTo>
                                      <a:lnTo>
                                        <a:pt x="4235" y="2140"/>
                                      </a:lnTo>
                                      <a:lnTo>
                                        <a:pt x="4235" y="2264"/>
                                      </a:lnTo>
                                      <a:lnTo>
                                        <a:pt x="4280" y="2264"/>
                                      </a:lnTo>
                                      <a:lnTo>
                                        <a:pt x="4280" y="2297"/>
                                      </a:lnTo>
                                      <a:lnTo>
                                        <a:pt x="4325" y="2297"/>
                                      </a:lnTo>
                                      <a:lnTo>
                                        <a:pt x="4325" y="2207"/>
                                      </a:lnTo>
                                      <a:lnTo>
                                        <a:pt x="4370" y="2207"/>
                                      </a:lnTo>
                                      <a:lnTo>
                                        <a:pt x="4370" y="1937"/>
                                      </a:lnTo>
                                    </a:path>
                                  </a:pathLst>
                                </a:custGeom>
                                <a:noFill/>
                                <a:ln w="6985">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67" name="Freeform 1092"/>
                              <wps:cNvSpPr>
                                <a:spLocks/>
                              </wps:cNvSpPr>
                              <wps:spPr bwMode="auto">
                                <a:xfrm>
                                  <a:off x="0" y="427743"/>
                                  <a:ext cx="2774947" cy="1587529"/>
                                </a:xfrm>
                                <a:custGeom>
                                  <a:avLst/>
                                  <a:gdLst>
                                    <a:gd name="T0" fmla="*/ 21590 w 4370"/>
                                    <a:gd name="T1" fmla="*/ 107315 h 2500"/>
                                    <a:gd name="T2" fmla="*/ 50165 w 4370"/>
                                    <a:gd name="T3" fmla="*/ 14605 h 2500"/>
                                    <a:gd name="T4" fmla="*/ 107315 w 4370"/>
                                    <a:gd name="T5" fmla="*/ 0 h 2500"/>
                                    <a:gd name="T6" fmla="*/ 135890 w 4370"/>
                                    <a:gd name="T7" fmla="*/ 114935 h 2500"/>
                                    <a:gd name="T8" fmla="*/ 200025 w 4370"/>
                                    <a:gd name="T9" fmla="*/ 100330 h 2500"/>
                                    <a:gd name="T10" fmla="*/ 228600 w 4370"/>
                                    <a:gd name="T11" fmla="*/ 229235 h 2500"/>
                                    <a:gd name="T12" fmla="*/ 293370 w 4370"/>
                                    <a:gd name="T13" fmla="*/ 214630 h 2500"/>
                                    <a:gd name="T14" fmla="*/ 321945 w 4370"/>
                                    <a:gd name="T15" fmla="*/ 243205 h 2500"/>
                                    <a:gd name="T16" fmla="*/ 379095 w 4370"/>
                                    <a:gd name="T17" fmla="*/ 114935 h 2500"/>
                                    <a:gd name="T18" fmla="*/ 407670 w 4370"/>
                                    <a:gd name="T19" fmla="*/ 100330 h 2500"/>
                                    <a:gd name="T20" fmla="*/ 464820 w 4370"/>
                                    <a:gd name="T21" fmla="*/ 150495 h 2500"/>
                                    <a:gd name="T22" fmla="*/ 493395 w 4370"/>
                                    <a:gd name="T23" fmla="*/ 286385 h 2500"/>
                                    <a:gd name="T24" fmla="*/ 558165 w 4370"/>
                                    <a:gd name="T25" fmla="*/ 207645 h 2500"/>
                                    <a:gd name="T26" fmla="*/ 593725 w 4370"/>
                                    <a:gd name="T27" fmla="*/ 264795 h 2500"/>
                                    <a:gd name="T28" fmla="*/ 650875 w 4370"/>
                                    <a:gd name="T29" fmla="*/ 336550 h 2500"/>
                                    <a:gd name="T30" fmla="*/ 679450 w 4370"/>
                                    <a:gd name="T31" fmla="*/ 379095 h 2500"/>
                                    <a:gd name="T32" fmla="*/ 736600 w 4370"/>
                                    <a:gd name="T33" fmla="*/ 429260 h 2500"/>
                                    <a:gd name="T34" fmla="*/ 765175 w 4370"/>
                                    <a:gd name="T35" fmla="*/ 379095 h 2500"/>
                                    <a:gd name="T36" fmla="*/ 822325 w 4370"/>
                                    <a:gd name="T37" fmla="*/ 479425 h 2500"/>
                                    <a:gd name="T38" fmla="*/ 858520 w 4370"/>
                                    <a:gd name="T39" fmla="*/ 565150 h 2500"/>
                                    <a:gd name="T40" fmla="*/ 915670 w 4370"/>
                                    <a:gd name="T41" fmla="*/ 464820 h 2500"/>
                                    <a:gd name="T42" fmla="*/ 944245 w 4370"/>
                                    <a:gd name="T43" fmla="*/ 393700 h 2500"/>
                                    <a:gd name="T44" fmla="*/ 1008380 w 4370"/>
                                    <a:gd name="T45" fmla="*/ 393700 h 2500"/>
                                    <a:gd name="T46" fmla="*/ 1036955 w 4370"/>
                                    <a:gd name="T47" fmla="*/ 379095 h 2500"/>
                                    <a:gd name="T48" fmla="*/ 1101725 w 4370"/>
                                    <a:gd name="T49" fmla="*/ 486410 h 2500"/>
                                    <a:gd name="T50" fmla="*/ 1130300 w 4370"/>
                                    <a:gd name="T51" fmla="*/ 493395 h 2500"/>
                                    <a:gd name="T52" fmla="*/ 1187450 w 4370"/>
                                    <a:gd name="T53" fmla="*/ 379095 h 2500"/>
                                    <a:gd name="T54" fmla="*/ 1216025 w 4370"/>
                                    <a:gd name="T55" fmla="*/ 558165 h 2500"/>
                                    <a:gd name="T56" fmla="*/ 1273175 w 4370"/>
                                    <a:gd name="T57" fmla="*/ 550545 h 2500"/>
                                    <a:gd name="T58" fmla="*/ 1301750 w 4370"/>
                                    <a:gd name="T59" fmla="*/ 429260 h 2500"/>
                                    <a:gd name="T60" fmla="*/ 1365885 w 4370"/>
                                    <a:gd name="T61" fmla="*/ 479425 h 2500"/>
                                    <a:gd name="T62" fmla="*/ 1394460 w 4370"/>
                                    <a:gd name="T63" fmla="*/ 501015 h 2500"/>
                                    <a:gd name="T64" fmla="*/ 1459230 w 4370"/>
                                    <a:gd name="T65" fmla="*/ 543560 h 2500"/>
                                    <a:gd name="T66" fmla="*/ 1487805 w 4370"/>
                                    <a:gd name="T67" fmla="*/ 529590 h 2500"/>
                                    <a:gd name="T68" fmla="*/ 1544955 w 4370"/>
                                    <a:gd name="T69" fmla="*/ 565150 h 2500"/>
                                    <a:gd name="T70" fmla="*/ 1573530 w 4370"/>
                                    <a:gd name="T71" fmla="*/ 514985 h 2500"/>
                                    <a:gd name="T72" fmla="*/ 1630680 w 4370"/>
                                    <a:gd name="T73" fmla="*/ 593725 h 2500"/>
                                    <a:gd name="T74" fmla="*/ 1659255 w 4370"/>
                                    <a:gd name="T75" fmla="*/ 615315 h 2500"/>
                                    <a:gd name="T76" fmla="*/ 1724025 w 4370"/>
                                    <a:gd name="T77" fmla="*/ 629285 h 2500"/>
                                    <a:gd name="T78" fmla="*/ 1752600 w 4370"/>
                                    <a:gd name="T79" fmla="*/ 765175 h 2500"/>
                                    <a:gd name="T80" fmla="*/ 1816735 w 4370"/>
                                    <a:gd name="T81" fmla="*/ 679450 h 2500"/>
                                    <a:gd name="T82" fmla="*/ 1852295 w 4370"/>
                                    <a:gd name="T83" fmla="*/ 786765 h 2500"/>
                                    <a:gd name="T84" fmla="*/ 1909445 w 4370"/>
                                    <a:gd name="T85" fmla="*/ 894080 h 2500"/>
                                    <a:gd name="T86" fmla="*/ 1938020 w 4370"/>
                                    <a:gd name="T87" fmla="*/ 972820 h 2500"/>
                                    <a:gd name="T88" fmla="*/ 1995805 w 4370"/>
                                    <a:gd name="T89" fmla="*/ 1022985 h 2500"/>
                                    <a:gd name="T90" fmla="*/ 2024380 w 4370"/>
                                    <a:gd name="T91" fmla="*/ 865505 h 2500"/>
                                    <a:gd name="T92" fmla="*/ 2081530 w 4370"/>
                                    <a:gd name="T93" fmla="*/ 915670 h 2500"/>
                                    <a:gd name="T94" fmla="*/ 2110105 w 4370"/>
                                    <a:gd name="T95" fmla="*/ 972820 h 2500"/>
                                    <a:gd name="T96" fmla="*/ 2174240 w 4370"/>
                                    <a:gd name="T97" fmla="*/ 1137285 h 2500"/>
                                    <a:gd name="T98" fmla="*/ 2202815 w 4370"/>
                                    <a:gd name="T99" fmla="*/ 1094105 h 2500"/>
                                    <a:gd name="T100" fmla="*/ 2267585 w 4370"/>
                                    <a:gd name="T101" fmla="*/ 972820 h 2500"/>
                                    <a:gd name="T102" fmla="*/ 2296160 w 4370"/>
                                    <a:gd name="T103" fmla="*/ 1151255 h 2500"/>
                                    <a:gd name="T104" fmla="*/ 2353310 w 4370"/>
                                    <a:gd name="T105" fmla="*/ 1158875 h 2500"/>
                                    <a:gd name="T106" fmla="*/ 2381885 w 4370"/>
                                    <a:gd name="T107" fmla="*/ 1051560 h 2500"/>
                                    <a:gd name="T108" fmla="*/ 2439035 w 4370"/>
                                    <a:gd name="T109" fmla="*/ 994410 h 2500"/>
                                    <a:gd name="T110" fmla="*/ 2474595 w 4370"/>
                                    <a:gd name="T111" fmla="*/ 1051560 h 2500"/>
                                    <a:gd name="T112" fmla="*/ 2531745 w 4370"/>
                                    <a:gd name="T113" fmla="*/ 1022985 h 2500"/>
                                    <a:gd name="T114" fmla="*/ 2560320 w 4370"/>
                                    <a:gd name="T115" fmla="*/ 1315720 h 2500"/>
                                    <a:gd name="T116" fmla="*/ 2625090 w 4370"/>
                                    <a:gd name="T117" fmla="*/ 1280160 h 2500"/>
                                    <a:gd name="T118" fmla="*/ 2653665 w 4370"/>
                                    <a:gd name="T119" fmla="*/ 1409065 h 2500"/>
                                    <a:gd name="T120" fmla="*/ 2717800 w 4370"/>
                                    <a:gd name="T121" fmla="*/ 1401445 h 2500"/>
                                    <a:gd name="T122" fmla="*/ 2746375 w 4370"/>
                                    <a:gd name="T123" fmla="*/ 1587500 h 2500"/>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 name="T180" fmla="*/ 0 60000 65536"/>
                                    <a:gd name="T181" fmla="*/ 0 60000 65536"/>
                                    <a:gd name="T182" fmla="*/ 0 60000 65536"/>
                                    <a:gd name="T183" fmla="*/ 0 60000 65536"/>
                                    <a:gd name="T184" fmla="*/ 0 60000 65536"/>
                                    <a:gd name="T185" fmla="*/ 0 60000 65536"/>
                                  </a:gdLst>
                                  <a:ahLst/>
                                  <a:cxnLst>
                                    <a:cxn ang="T124">
                                      <a:pos x="T0" y="T1"/>
                                    </a:cxn>
                                    <a:cxn ang="T125">
                                      <a:pos x="T2" y="T3"/>
                                    </a:cxn>
                                    <a:cxn ang="T126">
                                      <a:pos x="T4" y="T5"/>
                                    </a:cxn>
                                    <a:cxn ang="T127">
                                      <a:pos x="T6" y="T7"/>
                                    </a:cxn>
                                    <a:cxn ang="T128">
                                      <a:pos x="T8" y="T9"/>
                                    </a:cxn>
                                    <a:cxn ang="T129">
                                      <a:pos x="T10" y="T11"/>
                                    </a:cxn>
                                    <a:cxn ang="T130">
                                      <a:pos x="T12" y="T13"/>
                                    </a:cxn>
                                    <a:cxn ang="T131">
                                      <a:pos x="T14" y="T15"/>
                                    </a:cxn>
                                    <a:cxn ang="T132">
                                      <a:pos x="T16" y="T17"/>
                                    </a:cxn>
                                    <a:cxn ang="T133">
                                      <a:pos x="T18" y="T19"/>
                                    </a:cxn>
                                    <a:cxn ang="T134">
                                      <a:pos x="T20" y="T21"/>
                                    </a:cxn>
                                    <a:cxn ang="T135">
                                      <a:pos x="T22" y="T23"/>
                                    </a:cxn>
                                    <a:cxn ang="T136">
                                      <a:pos x="T24" y="T25"/>
                                    </a:cxn>
                                    <a:cxn ang="T137">
                                      <a:pos x="T26" y="T27"/>
                                    </a:cxn>
                                    <a:cxn ang="T138">
                                      <a:pos x="T28" y="T29"/>
                                    </a:cxn>
                                    <a:cxn ang="T139">
                                      <a:pos x="T30" y="T31"/>
                                    </a:cxn>
                                    <a:cxn ang="T140">
                                      <a:pos x="T32" y="T33"/>
                                    </a:cxn>
                                    <a:cxn ang="T141">
                                      <a:pos x="T34" y="T35"/>
                                    </a:cxn>
                                    <a:cxn ang="T142">
                                      <a:pos x="T36" y="T37"/>
                                    </a:cxn>
                                    <a:cxn ang="T143">
                                      <a:pos x="T38" y="T39"/>
                                    </a:cxn>
                                    <a:cxn ang="T144">
                                      <a:pos x="T40" y="T41"/>
                                    </a:cxn>
                                    <a:cxn ang="T145">
                                      <a:pos x="T42" y="T43"/>
                                    </a:cxn>
                                    <a:cxn ang="T146">
                                      <a:pos x="T44" y="T45"/>
                                    </a:cxn>
                                    <a:cxn ang="T147">
                                      <a:pos x="T46" y="T47"/>
                                    </a:cxn>
                                    <a:cxn ang="T148">
                                      <a:pos x="T48" y="T49"/>
                                    </a:cxn>
                                    <a:cxn ang="T149">
                                      <a:pos x="T50" y="T51"/>
                                    </a:cxn>
                                    <a:cxn ang="T150">
                                      <a:pos x="T52" y="T53"/>
                                    </a:cxn>
                                    <a:cxn ang="T151">
                                      <a:pos x="T54" y="T55"/>
                                    </a:cxn>
                                    <a:cxn ang="T152">
                                      <a:pos x="T56" y="T57"/>
                                    </a:cxn>
                                    <a:cxn ang="T153">
                                      <a:pos x="T58" y="T59"/>
                                    </a:cxn>
                                    <a:cxn ang="T154">
                                      <a:pos x="T60" y="T61"/>
                                    </a:cxn>
                                    <a:cxn ang="T155">
                                      <a:pos x="T62" y="T63"/>
                                    </a:cxn>
                                    <a:cxn ang="T156">
                                      <a:pos x="T64" y="T65"/>
                                    </a:cxn>
                                    <a:cxn ang="T157">
                                      <a:pos x="T66" y="T67"/>
                                    </a:cxn>
                                    <a:cxn ang="T158">
                                      <a:pos x="T68" y="T69"/>
                                    </a:cxn>
                                    <a:cxn ang="T159">
                                      <a:pos x="T70" y="T71"/>
                                    </a:cxn>
                                    <a:cxn ang="T160">
                                      <a:pos x="T72" y="T73"/>
                                    </a:cxn>
                                    <a:cxn ang="T161">
                                      <a:pos x="T74" y="T75"/>
                                    </a:cxn>
                                    <a:cxn ang="T162">
                                      <a:pos x="T76" y="T77"/>
                                    </a:cxn>
                                    <a:cxn ang="T163">
                                      <a:pos x="T78" y="T79"/>
                                    </a:cxn>
                                    <a:cxn ang="T164">
                                      <a:pos x="T80" y="T81"/>
                                    </a:cxn>
                                    <a:cxn ang="T165">
                                      <a:pos x="T82" y="T83"/>
                                    </a:cxn>
                                    <a:cxn ang="T166">
                                      <a:pos x="T84" y="T85"/>
                                    </a:cxn>
                                    <a:cxn ang="T167">
                                      <a:pos x="T86" y="T87"/>
                                    </a:cxn>
                                    <a:cxn ang="T168">
                                      <a:pos x="T88" y="T89"/>
                                    </a:cxn>
                                    <a:cxn ang="T169">
                                      <a:pos x="T90" y="T91"/>
                                    </a:cxn>
                                    <a:cxn ang="T170">
                                      <a:pos x="T92" y="T93"/>
                                    </a:cxn>
                                    <a:cxn ang="T171">
                                      <a:pos x="T94" y="T95"/>
                                    </a:cxn>
                                    <a:cxn ang="T172">
                                      <a:pos x="T96" y="T97"/>
                                    </a:cxn>
                                    <a:cxn ang="T173">
                                      <a:pos x="T98" y="T99"/>
                                    </a:cxn>
                                    <a:cxn ang="T174">
                                      <a:pos x="T100" y="T101"/>
                                    </a:cxn>
                                    <a:cxn ang="T175">
                                      <a:pos x="T102" y="T103"/>
                                    </a:cxn>
                                    <a:cxn ang="T176">
                                      <a:pos x="T104" y="T105"/>
                                    </a:cxn>
                                    <a:cxn ang="T177">
                                      <a:pos x="T106" y="T107"/>
                                    </a:cxn>
                                    <a:cxn ang="T178">
                                      <a:pos x="T108" y="T109"/>
                                    </a:cxn>
                                    <a:cxn ang="T179">
                                      <a:pos x="T110" y="T111"/>
                                    </a:cxn>
                                    <a:cxn ang="T180">
                                      <a:pos x="T112" y="T113"/>
                                    </a:cxn>
                                    <a:cxn ang="T181">
                                      <a:pos x="T114" y="T115"/>
                                    </a:cxn>
                                    <a:cxn ang="T182">
                                      <a:pos x="T116" y="T117"/>
                                    </a:cxn>
                                    <a:cxn ang="T183">
                                      <a:pos x="T118" y="T119"/>
                                    </a:cxn>
                                    <a:cxn ang="T184">
                                      <a:pos x="T120" y="T121"/>
                                    </a:cxn>
                                    <a:cxn ang="T185">
                                      <a:pos x="T122" y="T123"/>
                                    </a:cxn>
                                  </a:cxnLst>
                                  <a:rect l="0" t="0" r="r" b="b"/>
                                  <a:pathLst>
                                    <a:path w="4370" h="2500">
                                      <a:moveTo>
                                        <a:pt x="0" y="192"/>
                                      </a:moveTo>
                                      <a:lnTo>
                                        <a:pt x="0" y="169"/>
                                      </a:lnTo>
                                      <a:lnTo>
                                        <a:pt x="34" y="169"/>
                                      </a:lnTo>
                                      <a:lnTo>
                                        <a:pt x="34" y="79"/>
                                      </a:lnTo>
                                      <a:lnTo>
                                        <a:pt x="79" y="79"/>
                                      </a:lnTo>
                                      <a:lnTo>
                                        <a:pt x="79" y="23"/>
                                      </a:lnTo>
                                      <a:lnTo>
                                        <a:pt x="124" y="23"/>
                                      </a:lnTo>
                                      <a:lnTo>
                                        <a:pt x="124" y="0"/>
                                      </a:lnTo>
                                      <a:lnTo>
                                        <a:pt x="169" y="0"/>
                                      </a:lnTo>
                                      <a:lnTo>
                                        <a:pt x="214" y="0"/>
                                      </a:lnTo>
                                      <a:lnTo>
                                        <a:pt x="214" y="181"/>
                                      </a:lnTo>
                                      <a:lnTo>
                                        <a:pt x="270" y="181"/>
                                      </a:lnTo>
                                      <a:lnTo>
                                        <a:pt x="270" y="158"/>
                                      </a:lnTo>
                                      <a:lnTo>
                                        <a:pt x="315" y="158"/>
                                      </a:lnTo>
                                      <a:lnTo>
                                        <a:pt x="315" y="203"/>
                                      </a:lnTo>
                                      <a:lnTo>
                                        <a:pt x="360" y="203"/>
                                      </a:lnTo>
                                      <a:lnTo>
                                        <a:pt x="360" y="361"/>
                                      </a:lnTo>
                                      <a:lnTo>
                                        <a:pt x="417" y="361"/>
                                      </a:lnTo>
                                      <a:lnTo>
                                        <a:pt x="417" y="338"/>
                                      </a:lnTo>
                                      <a:lnTo>
                                        <a:pt x="462" y="338"/>
                                      </a:lnTo>
                                      <a:lnTo>
                                        <a:pt x="462" y="383"/>
                                      </a:lnTo>
                                      <a:lnTo>
                                        <a:pt x="507" y="383"/>
                                      </a:lnTo>
                                      <a:lnTo>
                                        <a:pt x="552" y="383"/>
                                      </a:lnTo>
                                      <a:lnTo>
                                        <a:pt x="552" y="181"/>
                                      </a:lnTo>
                                      <a:lnTo>
                                        <a:pt x="597" y="181"/>
                                      </a:lnTo>
                                      <a:lnTo>
                                        <a:pt x="597" y="79"/>
                                      </a:lnTo>
                                      <a:lnTo>
                                        <a:pt x="642" y="79"/>
                                      </a:lnTo>
                                      <a:lnTo>
                                        <a:pt x="642" y="158"/>
                                      </a:lnTo>
                                      <a:lnTo>
                                        <a:pt x="687" y="158"/>
                                      </a:lnTo>
                                      <a:lnTo>
                                        <a:pt x="687" y="237"/>
                                      </a:lnTo>
                                      <a:lnTo>
                                        <a:pt x="732" y="237"/>
                                      </a:lnTo>
                                      <a:lnTo>
                                        <a:pt x="732" y="406"/>
                                      </a:lnTo>
                                      <a:lnTo>
                                        <a:pt x="777" y="406"/>
                                      </a:lnTo>
                                      <a:lnTo>
                                        <a:pt x="777" y="451"/>
                                      </a:lnTo>
                                      <a:lnTo>
                                        <a:pt x="822" y="451"/>
                                      </a:lnTo>
                                      <a:lnTo>
                                        <a:pt x="822" y="327"/>
                                      </a:lnTo>
                                      <a:lnTo>
                                        <a:pt x="879" y="327"/>
                                      </a:lnTo>
                                      <a:lnTo>
                                        <a:pt x="879" y="304"/>
                                      </a:lnTo>
                                      <a:lnTo>
                                        <a:pt x="935" y="304"/>
                                      </a:lnTo>
                                      <a:lnTo>
                                        <a:pt x="935" y="417"/>
                                      </a:lnTo>
                                      <a:lnTo>
                                        <a:pt x="980" y="417"/>
                                      </a:lnTo>
                                      <a:lnTo>
                                        <a:pt x="980" y="530"/>
                                      </a:lnTo>
                                      <a:lnTo>
                                        <a:pt x="1025" y="530"/>
                                      </a:lnTo>
                                      <a:lnTo>
                                        <a:pt x="1025" y="575"/>
                                      </a:lnTo>
                                      <a:lnTo>
                                        <a:pt x="1070" y="575"/>
                                      </a:lnTo>
                                      <a:lnTo>
                                        <a:pt x="1070" y="597"/>
                                      </a:lnTo>
                                      <a:lnTo>
                                        <a:pt x="1115" y="597"/>
                                      </a:lnTo>
                                      <a:lnTo>
                                        <a:pt x="1115" y="676"/>
                                      </a:lnTo>
                                      <a:lnTo>
                                        <a:pt x="1160" y="676"/>
                                      </a:lnTo>
                                      <a:lnTo>
                                        <a:pt x="1160" y="586"/>
                                      </a:lnTo>
                                      <a:lnTo>
                                        <a:pt x="1205" y="586"/>
                                      </a:lnTo>
                                      <a:lnTo>
                                        <a:pt x="1205" y="597"/>
                                      </a:lnTo>
                                      <a:lnTo>
                                        <a:pt x="1250" y="597"/>
                                      </a:lnTo>
                                      <a:lnTo>
                                        <a:pt x="1250" y="755"/>
                                      </a:lnTo>
                                      <a:lnTo>
                                        <a:pt x="1295" y="755"/>
                                      </a:lnTo>
                                      <a:lnTo>
                                        <a:pt x="1295" y="789"/>
                                      </a:lnTo>
                                      <a:lnTo>
                                        <a:pt x="1352" y="789"/>
                                      </a:lnTo>
                                      <a:lnTo>
                                        <a:pt x="1352" y="890"/>
                                      </a:lnTo>
                                      <a:lnTo>
                                        <a:pt x="1397" y="890"/>
                                      </a:lnTo>
                                      <a:lnTo>
                                        <a:pt x="1397" y="732"/>
                                      </a:lnTo>
                                      <a:lnTo>
                                        <a:pt x="1442" y="732"/>
                                      </a:lnTo>
                                      <a:lnTo>
                                        <a:pt x="1442" y="507"/>
                                      </a:lnTo>
                                      <a:lnTo>
                                        <a:pt x="1487" y="507"/>
                                      </a:lnTo>
                                      <a:lnTo>
                                        <a:pt x="1487" y="620"/>
                                      </a:lnTo>
                                      <a:lnTo>
                                        <a:pt x="1532" y="620"/>
                                      </a:lnTo>
                                      <a:lnTo>
                                        <a:pt x="1588" y="620"/>
                                      </a:lnTo>
                                      <a:lnTo>
                                        <a:pt x="1588" y="575"/>
                                      </a:lnTo>
                                      <a:lnTo>
                                        <a:pt x="1633" y="575"/>
                                      </a:lnTo>
                                      <a:lnTo>
                                        <a:pt x="1633" y="597"/>
                                      </a:lnTo>
                                      <a:lnTo>
                                        <a:pt x="1678" y="597"/>
                                      </a:lnTo>
                                      <a:lnTo>
                                        <a:pt x="1678" y="766"/>
                                      </a:lnTo>
                                      <a:lnTo>
                                        <a:pt x="1735" y="766"/>
                                      </a:lnTo>
                                      <a:lnTo>
                                        <a:pt x="1735" y="755"/>
                                      </a:lnTo>
                                      <a:lnTo>
                                        <a:pt x="1780" y="755"/>
                                      </a:lnTo>
                                      <a:lnTo>
                                        <a:pt x="1780" y="777"/>
                                      </a:lnTo>
                                      <a:lnTo>
                                        <a:pt x="1825" y="777"/>
                                      </a:lnTo>
                                      <a:lnTo>
                                        <a:pt x="1825" y="597"/>
                                      </a:lnTo>
                                      <a:lnTo>
                                        <a:pt x="1870" y="597"/>
                                      </a:lnTo>
                                      <a:lnTo>
                                        <a:pt x="1870" y="676"/>
                                      </a:lnTo>
                                      <a:lnTo>
                                        <a:pt x="1915" y="676"/>
                                      </a:lnTo>
                                      <a:lnTo>
                                        <a:pt x="1915" y="879"/>
                                      </a:lnTo>
                                      <a:lnTo>
                                        <a:pt x="1960" y="879"/>
                                      </a:lnTo>
                                      <a:lnTo>
                                        <a:pt x="1960" y="867"/>
                                      </a:lnTo>
                                      <a:lnTo>
                                        <a:pt x="2005" y="867"/>
                                      </a:lnTo>
                                      <a:lnTo>
                                        <a:pt x="2005" y="744"/>
                                      </a:lnTo>
                                      <a:lnTo>
                                        <a:pt x="2050" y="744"/>
                                      </a:lnTo>
                                      <a:lnTo>
                                        <a:pt x="2050" y="676"/>
                                      </a:lnTo>
                                      <a:lnTo>
                                        <a:pt x="2106" y="676"/>
                                      </a:lnTo>
                                      <a:lnTo>
                                        <a:pt x="2106" y="755"/>
                                      </a:lnTo>
                                      <a:lnTo>
                                        <a:pt x="2151" y="755"/>
                                      </a:lnTo>
                                      <a:lnTo>
                                        <a:pt x="2151" y="676"/>
                                      </a:lnTo>
                                      <a:lnTo>
                                        <a:pt x="2196" y="676"/>
                                      </a:lnTo>
                                      <a:lnTo>
                                        <a:pt x="2196" y="789"/>
                                      </a:lnTo>
                                      <a:lnTo>
                                        <a:pt x="2253" y="789"/>
                                      </a:lnTo>
                                      <a:lnTo>
                                        <a:pt x="2253" y="856"/>
                                      </a:lnTo>
                                      <a:lnTo>
                                        <a:pt x="2298" y="856"/>
                                      </a:lnTo>
                                      <a:lnTo>
                                        <a:pt x="2298" y="710"/>
                                      </a:lnTo>
                                      <a:lnTo>
                                        <a:pt x="2343" y="710"/>
                                      </a:lnTo>
                                      <a:lnTo>
                                        <a:pt x="2343" y="834"/>
                                      </a:lnTo>
                                      <a:lnTo>
                                        <a:pt x="2388" y="834"/>
                                      </a:lnTo>
                                      <a:lnTo>
                                        <a:pt x="2388" y="890"/>
                                      </a:lnTo>
                                      <a:lnTo>
                                        <a:pt x="2433" y="890"/>
                                      </a:lnTo>
                                      <a:lnTo>
                                        <a:pt x="2433" y="856"/>
                                      </a:lnTo>
                                      <a:lnTo>
                                        <a:pt x="2478" y="856"/>
                                      </a:lnTo>
                                      <a:lnTo>
                                        <a:pt x="2478" y="811"/>
                                      </a:lnTo>
                                      <a:lnTo>
                                        <a:pt x="2523" y="811"/>
                                      </a:lnTo>
                                      <a:lnTo>
                                        <a:pt x="2523" y="935"/>
                                      </a:lnTo>
                                      <a:lnTo>
                                        <a:pt x="2568" y="935"/>
                                      </a:lnTo>
                                      <a:lnTo>
                                        <a:pt x="2568" y="856"/>
                                      </a:lnTo>
                                      <a:lnTo>
                                        <a:pt x="2613" y="856"/>
                                      </a:lnTo>
                                      <a:lnTo>
                                        <a:pt x="2613" y="969"/>
                                      </a:lnTo>
                                      <a:lnTo>
                                        <a:pt x="2658" y="969"/>
                                      </a:lnTo>
                                      <a:lnTo>
                                        <a:pt x="2658" y="991"/>
                                      </a:lnTo>
                                      <a:lnTo>
                                        <a:pt x="2715" y="991"/>
                                      </a:lnTo>
                                      <a:lnTo>
                                        <a:pt x="2715" y="1003"/>
                                      </a:lnTo>
                                      <a:lnTo>
                                        <a:pt x="2760" y="1003"/>
                                      </a:lnTo>
                                      <a:lnTo>
                                        <a:pt x="2760" y="1205"/>
                                      </a:lnTo>
                                      <a:lnTo>
                                        <a:pt x="2816" y="1205"/>
                                      </a:lnTo>
                                      <a:lnTo>
                                        <a:pt x="2816" y="1070"/>
                                      </a:lnTo>
                                      <a:lnTo>
                                        <a:pt x="2861" y="1070"/>
                                      </a:lnTo>
                                      <a:lnTo>
                                        <a:pt x="2861" y="1104"/>
                                      </a:lnTo>
                                      <a:lnTo>
                                        <a:pt x="2917" y="1104"/>
                                      </a:lnTo>
                                      <a:lnTo>
                                        <a:pt x="2917" y="1239"/>
                                      </a:lnTo>
                                      <a:lnTo>
                                        <a:pt x="2962" y="1239"/>
                                      </a:lnTo>
                                      <a:lnTo>
                                        <a:pt x="2962" y="1408"/>
                                      </a:lnTo>
                                      <a:lnTo>
                                        <a:pt x="3007" y="1408"/>
                                      </a:lnTo>
                                      <a:lnTo>
                                        <a:pt x="3007" y="1509"/>
                                      </a:lnTo>
                                      <a:lnTo>
                                        <a:pt x="3052" y="1509"/>
                                      </a:lnTo>
                                      <a:lnTo>
                                        <a:pt x="3052" y="1532"/>
                                      </a:lnTo>
                                      <a:lnTo>
                                        <a:pt x="3097" y="1532"/>
                                      </a:lnTo>
                                      <a:lnTo>
                                        <a:pt x="3097" y="1611"/>
                                      </a:lnTo>
                                      <a:lnTo>
                                        <a:pt x="3143" y="1611"/>
                                      </a:lnTo>
                                      <a:lnTo>
                                        <a:pt x="3143" y="1521"/>
                                      </a:lnTo>
                                      <a:lnTo>
                                        <a:pt x="3188" y="1521"/>
                                      </a:lnTo>
                                      <a:lnTo>
                                        <a:pt x="3188" y="1363"/>
                                      </a:lnTo>
                                      <a:lnTo>
                                        <a:pt x="3233" y="1363"/>
                                      </a:lnTo>
                                      <a:lnTo>
                                        <a:pt x="3233" y="1442"/>
                                      </a:lnTo>
                                      <a:lnTo>
                                        <a:pt x="3278" y="1442"/>
                                      </a:lnTo>
                                      <a:lnTo>
                                        <a:pt x="3278" y="1554"/>
                                      </a:lnTo>
                                      <a:lnTo>
                                        <a:pt x="3323" y="1554"/>
                                      </a:lnTo>
                                      <a:lnTo>
                                        <a:pt x="3323" y="1532"/>
                                      </a:lnTo>
                                      <a:lnTo>
                                        <a:pt x="3368" y="1532"/>
                                      </a:lnTo>
                                      <a:lnTo>
                                        <a:pt x="3368" y="1791"/>
                                      </a:lnTo>
                                      <a:lnTo>
                                        <a:pt x="3424" y="1791"/>
                                      </a:lnTo>
                                      <a:lnTo>
                                        <a:pt x="3424" y="1599"/>
                                      </a:lnTo>
                                      <a:lnTo>
                                        <a:pt x="3469" y="1599"/>
                                      </a:lnTo>
                                      <a:lnTo>
                                        <a:pt x="3469" y="1723"/>
                                      </a:lnTo>
                                      <a:lnTo>
                                        <a:pt x="3514" y="1723"/>
                                      </a:lnTo>
                                      <a:lnTo>
                                        <a:pt x="3514" y="1532"/>
                                      </a:lnTo>
                                      <a:lnTo>
                                        <a:pt x="3571" y="1532"/>
                                      </a:lnTo>
                                      <a:lnTo>
                                        <a:pt x="3571" y="1577"/>
                                      </a:lnTo>
                                      <a:lnTo>
                                        <a:pt x="3616" y="1577"/>
                                      </a:lnTo>
                                      <a:lnTo>
                                        <a:pt x="3616" y="1813"/>
                                      </a:lnTo>
                                      <a:lnTo>
                                        <a:pt x="3661" y="1813"/>
                                      </a:lnTo>
                                      <a:lnTo>
                                        <a:pt x="3661" y="1825"/>
                                      </a:lnTo>
                                      <a:lnTo>
                                        <a:pt x="3706" y="1825"/>
                                      </a:lnTo>
                                      <a:lnTo>
                                        <a:pt x="3706" y="1858"/>
                                      </a:lnTo>
                                      <a:lnTo>
                                        <a:pt x="3751" y="1858"/>
                                      </a:lnTo>
                                      <a:lnTo>
                                        <a:pt x="3751" y="1656"/>
                                      </a:lnTo>
                                      <a:lnTo>
                                        <a:pt x="3796" y="1656"/>
                                      </a:lnTo>
                                      <a:lnTo>
                                        <a:pt x="3796" y="1566"/>
                                      </a:lnTo>
                                      <a:lnTo>
                                        <a:pt x="3841" y="1566"/>
                                      </a:lnTo>
                                      <a:lnTo>
                                        <a:pt x="3841" y="1712"/>
                                      </a:lnTo>
                                      <a:lnTo>
                                        <a:pt x="3897" y="1712"/>
                                      </a:lnTo>
                                      <a:lnTo>
                                        <a:pt x="3897" y="1656"/>
                                      </a:lnTo>
                                      <a:lnTo>
                                        <a:pt x="3942" y="1656"/>
                                      </a:lnTo>
                                      <a:lnTo>
                                        <a:pt x="3942" y="1611"/>
                                      </a:lnTo>
                                      <a:lnTo>
                                        <a:pt x="3987" y="1611"/>
                                      </a:lnTo>
                                      <a:lnTo>
                                        <a:pt x="3987" y="1735"/>
                                      </a:lnTo>
                                      <a:lnTo>
                                        <a:pt x="4032" y="1735"/>
                                      </a:lnTo>
                                      <a:lnTo>
                                        <a:pt x="4032" y="2072"/>
                                      </a:lnTo>
                                      <a:lnTo>
                                        <a:pt x="4089" y="2072"/>
                                      </a:lnTo>
                                      <a:lnTo>
                                        <a:pt x="4089" y="2016"/>
                                      </a:lnTo>
                                      <a:lnTo>
                                        <a:pt x="4134" y="2016"/>
                                      </a:lnTo>
                                      <a:lnTo>
                                        <a:pt x="4134" y="2084"/>
                                      </a:lnTo>
                                      <a:lnTo>
                                        <a:pt x="4179" y="2084"/>
                                      </a:lnTo>
                                      <a:lnTo>
                                        <a:pt x="4179" y="2219"/>
                                      </a:lnTo>
                                      <a:lnTo>
                                        <a:pt x="4235" y="2219"/>
                                      </a:lnTo>
                                      <a:lnTo>
                                        <a:pt x="4235" y="2207"/>
                                      </a:lnTo>
                                      <a:lnTo>
                                        <a:pt x="4280" y="2207"/>
                                      </a:lnTo>
                                      <a:lnTo>
                                        <a:pt x="4280" y="2331"/>
                                      </a:lnTo>
                                      <a:lnTo>
                                        <a:pt x="4325" y="2331"/>
                                      </a:lnTo>
                                      <a:lnTo>
                                        <a:pt x="4325" y="2500"/>
                                      </a:lnTo>
                                      <a:lnTo>
                                        <a:pt x="4370" y="2500"/>
                                      </a:lnTo>
                                      <a:lnTo>
                                        <a:pt x="4370" y="2286"/>
                                      </a:lnTo>
                                    </a:path>
                                  </a:pathLst>
                                </a:custGeom>
                                <a:noFill/>
                                <a:ln w="6985">
                                  <a:solidFill>
                                    <a:srgbClr val="80808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68" name="Freeform 1093"/>
                              <wps:cNvSpPr>
                                <a:spLocks/>
                              </wps:cNvSpPr>
                              <wps:spPr bwMode="auto">
                                <a:xfrm>
                                  <a:off x="0" y="427743"/>
                                  <a:ext cx="2503142" cy="1130321"/>
                                </a:xfrm>
                                <a:custGeom>
                                  <a:avLst/>
                                  <a:gdLst>
                                    <a:gd name="T0" fmla="*/ 21590 w 3942"/>
                                    <a:gd name="T1" fmla="*/ 21590 h 1780"/>
                                    <a:gd name="T2" fmla="*/ 50165 w 3942"/>
                                    <a:gd name="T3" fmla="*/ 14605 h 1780"/>
                                    <a:gd name="T4" fmla="*/ 107315 w 3942"/>
                                    <a:gd name="T5" fmla="*/ 0 h 1780"/>
                                    <a:gd name="T6" fmla="*/ 135890 w 3942"/>
                                    <a:gd name="T7" fmla="*/ 107315 h 1780"/>
                                    <a:gd name="T8" fmla="*/ 200025 w 3942"/>
                                    <a:gd name="T9" fmla="*/ 100330 h 1780"/>
                                    <a:gd name="T10" fmla="*/ 228600 w 3942"/>
                                    <a:gd name="T11" fmla="*/ 200660 h 1780"/>
                                    <a:gd name="T12" fmla="*/ 293370 w 3942"/>
                                    <a:gd name="T13" fmla="*/ 193040 h 1780"/>
                                    <a:gd name="T14" fmla="*/ 321945 w 3942"/>
                                    <a:gd name="T15" fmla="*/ 214630 h 1780"/>
                                    <a:gd name="T16" fmla="*/ 379095 w 3942"/>
                                    <a:gd name="T17" fmla="*/ 86360 h 1780"/>
                                    <a:gd name="T18" fmla="*/ 407670 w 3942"/>
                                    <a:gd name="T19" fmla="*/ 78740 h 1780"/>
                                    <a:gd name="T20" fmla="*/ 464820 w 3942"/>
                                    <a:gd name="T21" fmla="*/ 121920 h 1780"/>
                                    <a:gd name="T22" fmla="*/ 493395 w 3942"/>
                                    <a:gd name="T23" fmla="*/ 279400 h 1780"/>
                                    <a:gd name="T24" fmla="*/ 558165 w 3942"/>
                                    <a:gd name="T25" fmla="*/ 207645 h 1780"/>
                                    <a:gd name="T26" fmla="*/ 593725 w 3942"/>
                                    <a:gd name="T27" fmla="*/ 271780 h 1780"/>
                                    <a:gd name="T28" fmla="*/ 650875 w 3942"/>
                                    <a:gd name="T29" fmla="*/ 343535 h 1780"/>
                                    <a:gd name="T30" fmla="*/ 679450 w 3942"/>
                                    <a:gd name="T31" fmla="*/ 393700 h 1780"/>
                                    <a:gd name="T32" fmla="*/ 736600 w 3942"/>
                                    <a:gd name="T33" fmla="*/ 457835 h 1780"/>
                                    <a:gd name="T34" fmla="*/ 765175 w 3942"/>
                                    <a:gd name="T35" fmla="*/ 400685 h 1780"/>
                                    <a:gd name="T36" fmla="*/ 822325 w 3942"/>
                                    <a:gd name="T37" fmla="*/ 486410 h 1780"/>
                                    <a:gd name="T38" fmla="*/ 858520 w 3942"/>
                                    <a:gd name="T39" fmla="*/ 579755 h 1780"/>
                                    <a:gd name="T40" fmla="*/ 915670 w 3942"/>
                                    <a:gd name="T41" fmla="*/ 472440 h 1780"/>
                                    <a:gd name="T42" fmla="*/ 944245 w 3942"/>
                                    <a:gd name="T43" fmla="*/ 393700 h 1780"/>
                                    <a:gd name="T44" fmla="*/ 1008380 w 3942"/>
                                    <a:gd name="T45" fmla="*/ 407670 h 1780"/>
                                    <a:gd name="T46" fmla="*/ 1036955 w 3942"/>
                                    <a:gd name="T47" fmla="*/ 400685 h 1780"/>
                                    <a:gd name="T48" fmla="*/ 1101725 w 3942"/>
                                    <a:gd name="T49" fmla="*/ 479425 h 1780"/>
                                    <a:gd name="T50" fmla="*/ 1130300 w 3942"/>
                                    <a:gd name="T51" fmla="*/ 501015 h 1780"/>
                                    <a:gd name="T52" fmla="*/ 1187450 w 3942"/>
                                    <a:gd name="T53" fmla="*/ 386080 h 1780"/>
                                    <a:gd name="T54" fmla="*/ 1216025 w 3942"/>
                                    <a:gd name="T55" fmla="*/ 579755 h 1780"/>
                                    <a:gd name="T56" fmla="*/ 1273175 w 3942"/>
                                    <a:gd name="T57" fmla="*/ 572135 h 1780"/>
                                    <a:gd name="T58" fmla="*/ 1301750 w 3942"/>
                                    <a:gd name="T59" fmla="*/ 436245 h 1780"/>
                                    <a:gd name="T60" fmla="*/ 1365885 w 3942"/>
                                    <a:gd name="T61" fmla="*/ 479425 h 1780"/>
                                    <a:gd name="T62" fmla="*/ 1394460 w 3942"/>
                                    <a:gd name="T63" fmla="*/ 529590 h 1780"/>
                                    <a:gd name="T64" fmla="*/ 1459230 w 3942"/>
                                    <a:gd name="T65" fmla="*/ 586740 h 1780"/>
                                    <a:gd name="T66" fmla="*/ 1487805 w 3942"/>
                                    <a:gd name="T67" fmla="*/ 550545 h 1780"/>
                                    <a:gd name="T68" fmla="*/ 1544955 w 3942"/>
                                    <a:gd name="T69" fmla="*/ 622300 h 1780"/>
                                    <a:gd name="T70" fmla="*/ 1573530 w 3942"/>
                                    <a:gd name="T71" fmla="*/ 550545 h 1780"/>
                                    <a:gd name="T72" fmla="*/ 1630680 w 3942"/>
                                    <a:gd name="T73" fmla="*/ 586740 h 1780"/>
                                    <a:gd name="T74" fmla="*/ 1659255 w 3942"/>
                                    <a:gd name="T75" fmla="*/ 636905 h 1780"/>
                                    <a:gd name="T76" fmla="*/ 1724025 w 3942"/>
                                    <a:gd name="T77" fmla="*/ 600710 h 1780"/>
                                    <a:gd name="T78" fmla="*/ 1752600 w 3942"/>
                                    <a:gd name="T79" fmla="*/ 679450 h 1780"/>
                                    <a:gd name="T80" fmla="*/ 1816735 w 3942"/>
                                    <a:gd name="T81" fmla="*/ 650875 h 1780"/>
                                    <a:gd name="T82" fmla="*/ 1852295 w 3942"/>
                                    <a:gd name="T83" fmla="*/ 850900 h 1780"/>
                                    <a:gd name="T84" fmla="*/ 1909445 w 3942"/>
                                    <a:gd name="T85" fmla="*/ 958215 h 1780"/>
                                    <a:gd name="T86" fmla="*/ 1938020 w 3942"/>
                                    <a:gd name="T87" fmla="*/ 979805 h 1780"/>
                                    <a:gd name="T88" fmla="*/ 1995805 w 3942"/>
                                    <a:gd name="T89" fmla="*/ 1022985 h 1780"/>
                                    <a:gd name="T90" fmla="*/ 2024380 w 3942"/>
                                    <a:gd name="T91" fmla="*/ 929640 h 1780"/>
                                    <a:gd name="T92" fmla="*/ 2081530 w 3942"/>
                                    <a:gd name="T93" fmla="*/ 1043940 h 1780"/>
                                    <a:gd name="T94" fmla="*/ 2110105 w 3942"/>
                                    <a:gd name="T95" fmla="*/ 1022985 h 1780"/>
                                    <a:gd name="T96" fmla="*/ 2174240 w 3942"/>
                                    <a:gd name="T97" fmla="*/ 951230 h 1780"/>
                                    <a:gd name="T98" fmla="*/ 2202815 w 3942"/>
                                    <a:gd name="T99" fmla="*/ 994410 h 1780"/>
                                    <a:gd name="T100" fmla="*/ 2267585 w 3942"/>
                                    <a:gd name="T101" fmla="*/ 1087120 h 1780"/>
                                    <a:gd name="T102" fmla="*/ 2296160 w 3942"/>
                                    <a:gd name="T103" fmla="*/ 1130300 h 1780"/>
                                    <a:gd name="T104" fmla="*/ 2353310 w 3942"/>
                                    <a:gd name="T105" fmla="*/ 1122680 h 1780"/>
                                    <a:gd name="T106" fmla="*/ 2381885 w 3942"/>
                                    <a:gd name="T107" fmla="*/ 1036955 h 1780"/>
                                    <a:gd name="T108" fmla="*/ 2439035 w 3942"/>
                                    <a:gd name="T109" fmla="*/ 958215 h 1780"/>
                                    <a:gd name="T110" fmla="*/ 2474595 w 3942"/>
                                    <a:gd name="T111" fmla="*/ 1022985 h 1780"/>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Lst>
                                  <a:ahLst/>
                                  <a:cxnLst>
                                    <a:cxn ang="T112">
                                      <a:pos x="T0" y="T1"/>
                                    </a:cxn>
                                    <a:cxn ang="T113">
                                      <a:pos x="T2" y="T3"/>
                                    </a:cxn>
                                    <a:cxn ang="T114">
                                      <a:pos x="T4" y="T5"/>
                                    </a:cxn>
                                    <a:cxn ang="T115">
                                      <a:pos x="T6" y="T7"/>
                                    </a:cxn>
                                    <a:cxn ang="T116">
                                      <a:pos x="T8" y="T9"/>
                                    </a:cxn>
                                    <a:cxn ang="T117">
                                      <a:pos x="T10" y="T11"/>
                                    </a:cxn>
                                    <a:cxn ang="T118">
                                      <a:pos x="T12" y="T13"/>
                                    </a:cxn>
                                    <a:cxn ang="T119">
                                      <a:pos x="T14" y="T15"/>
                                    </a:cxn>
                                    <a:cxn ang="T120">
                                      <a:pos x="T16" y="T17"/>
                                    </a:cxn>
                                    <a:cxn ang="T121">
                                      <a:pos x="T18" y="T19"/>
                                    </a:cxn>
                                    <a:cxn ang="T122">
                                      <a:pos x="T20" y="T21"/>
                                    </a:cxn>
                                    <a:cxn ang="T123">
                                      <a:pos x="T22" y="T23"/>
                                    </a:cxn>
                                    <a:cxn ang="T124">
                                      <a:pos x="T24" y="T25"/>
                                    </a:cxn>
                                    <a:cxn ang="T125">
                                      <a:pos x="T26" y="T27"/>
                                    </a:cxn>
                                    <a:cxn ang="T126">
                                      <a:pos x="T28" y="T29"/>
                                    </a:cxn>
                                    <a:cxn ang="T127">
                                      <a:pos x="T30" y="T31"/>
                                    </a:cxn>
                                    <a:cxn ang="T128">
                                      <a:pos x="T32" y="T33"/>
                                    </a:cxn>
                                    <a:cxn ang="T129">
                                      <a:pos x="T34" y="T35"/>
                                    </a:cxn>
                                    <a:cxn ang="T130">
                                      <a:pos x="T36" y="T37"/>
                                    </a:cxn>
                                    <a:cxn ang="T131">
                                      <a:pos x="T38" y="T39"/>
                                    </a:cxn>
                                    <a:cxn ang="T132">
                                      <a:pos x="T40" y="T41"/>
                                    </a:cxn>
                                    <a:cxn ang="T133">
                                      <a:pos x="T42" y="T43"/>
                                    </a:cxn>
                                    <a:cxn ang="T134">
                                      <a:pos x="T44" y="T45"/>
                                    </a:cxn>
                                    <a:cxn ang="T135">
                                      <a:pos x="T46" y="T47"/>
                                    </a:cxn>
                                    <a:cxn ang="T136">
                                      <a:pos x="T48" y="T49"/>
                                    </a:cxn>
                                    <a:cxn ang="T137">
                                      <a:pos x="T50" y="T51"/>
                                    </a:cxn>
                                    <a:cxn ang="T138">
                                      <a:pos x="T52" y="T53"/>
                                    </a:cxn>
                                    <a:cxn ang="T139">
                                      <a:pos x="T54" y="T55"/>
                                    </a:cxn>
                                    <a:cxn ang="T140">
                                      <a:pos x="T56" y="T57"/>
                                    </a:cxn>
                                    <a:cxn ang="T141">
                                      <a:pos x="T58" y="T59"/>
                                    </a:cxn>
                                    <a:cxn ang="T142">
                                      <a:pos x="T60" y="T61"/>
                                    </a:cxn>
                                    <a:cxn ang="T143">
                                      <a:pos x="T62" y="T63"/>
                                    </a:cxn>
                                    <a:cxn ang="T144">
                                      <a:pos x="T64" y="T65"/>
                                    </a:cxn>
                                    <a:cxn ang="T145">
                                      <a:pos x="T66" y="T67"/>
                                    </a:cxn>
                                    <a:cxn ang="T146">
                                      <a:pos x="T68" y="T69"/>
                                    </a:cxn>
                                    <a:cxn ang="T147">
                                      <a:pos x="T70" y="T71"/>
                                    </a:cxn>
                                    <a:cxn ang="T148">
                                      <a:pos x="T72" y="T73"/>
                                    </a:cxn>
                                    <a:cxn ang="T149">
                                      <a:pos x="T74" y="T75"/>
                                    </a:cxn>
                                    <a:cxn ang="T150">
                                      <a:pos x="T76" y="T77"/>
                                    </a:cxn>
                                    <a:cxn ang="T151">
                                      <a:pos x="T78" y="T79"/>
                                    </a:cxn>
                                    <a:cxn ang="T152">
                                      <a:pos x="T80" y="T81"/>
                                    </a:cxn>
                                    <a:cxn ang="T153">
                                      <a:pos x="T82" y="T83"/>
                                    </a:cxn>
                                    <a:cxn ang="T154">
                                      <a:pos x="T84" y="T85"/>
                                    </a:cxn>
                                    <a:cxn ang="T155">
                                      <a:pos x="T86" y="T87"/>
                                    </a:cxn>
                                    <a:cxn ang="T156">
                                      <a:pos x="T88" y="T89"/>
                                    </a:cxn>
                                    <a:cxn ang="T157">
                                      <a:pos x="T90" y="T91"/>
                                    </a:cxn>
                                    <a:cxn ang="T158">
                                      <a:pos x="T92" y="T93"/>
                                    </a:cxn>
                                    <a:cxn ang="T159">
                                      <a:pos x="T94" y="T95"/>
                                    </a:cxn>
                                    <a:cxn ang="T160">
                                      <a:pos x="T96" y="T97"/>
                                    </a:cxn>
                                    <a:cxn ang="T161">
                                      <a:pos x="T98" y="T99"/>
                                    </a:cxn>
                                    <a:cxn ang="T162">
                                      <a:pos x="T100" y="T101"/>
                                    </a:cxn>
                                    <a:cxn ang="T163">
                                      <a:pos x="T102" y="T103"/>
                                    </a:cxn>
                                    <a:cxn ang="T164">
                                      <a:pos x="T104" y="T105"/>
                                    </a:cxn>
                                    <a:cxn ang="T165">
                                      <a:pos x="T106" y="T107"/>
                                    </a:cxn>
                                    <a:cxn ang="T166">
                                      <a:pos x="T108" y="T109"/>
                                    </a:cxn>
                                    <a:cxn ang="T167">
                                      <a:pos x="T110" y="T111"/>
                                    </a:cxn>
                                  </a:cxnLst>
                                  <a:rect l="0" t="0" r="r" b="b"/>
                                  <a:pathLst>
                                    <a:path w="3942" h="1780">
                                      <a:moveTo>
                                        <a:pt x="0" y="57"/>
                                      </a:moveTo>
                                      <a:lnTo>
                                        <a:pt x="0" y="34"/>
                                      </a:lnTo>
                                      <a:lnTo>
                                        <a:pt x="34" y="34"/>
                                      </a:lnTo>
                                      <a:lnTo>
                                        <a:pt x="34" y="23"/>
                                      </a:lnTo>
                                      <a:lnTo>
                                        <a:pt x="79" y="23"/>
                                      </a:lnTo>
                                      <a:lnTo>
                                        <a:pt x="124" y="23"/>
                                      </a:lnTo>
                                      <a:lnTo>
                                        <a:pt x="124" y="0"/>
                                      </a:lnTo>
                                      <a:lnTo>
                                        <a:pt x="169" y="0"/>
                                      </a:lnTo>
                                      <a:lnTo>
                                        <a:pt x="214" y="0"/>
                                      </a:lnTo>
                                      <a:lnTo>
                                        <a:pt x="214" y="169"/>
                                      </a:lnTo>
                                      <a:lnTo>
                                        <a:pt x="270" y="169"/>
                                      </a:lnTo>
                                      <a:lnTo>
                                        <a:pt x="270" y="158"/>
                                      </a:lnTo>
                                      <a:lnTo>
                                        <a:pt x="315" y="158"/>
                                      </a:lnTo>
                                      <a:lnTo>
                                        <a:pt x="315" y="192"/>
                                      </a:lnTo>
                                      <a:lnTo>
                                        <a:pt x="360" y="192"/>
                                      </a:lnTo>
                                      <a:lnTo>
                                        <a:pt x="360" y="316"/>
                                      </a:lnTo>
                                      <a:lnTo>
                                        <a:pt x="417" y="316"/>
                                      </a:lnTo>
                                      <a:lnTo>
                                        <a:pt x="417" y="304"/>
                                      </a:lnTo>
                                      <a:lnTo>
                                        <a:pt x="462" y="304"/>
                                      </a:lnTo>
                                      <a:lnTo>
                                        <a:pt x="462" y="327"/>
                                      </a:lnTo>
                                      <a:lnTo>
                                        <a:pt x="507" y="327"/>
                                      </a:lnTo>
                                      <a:lnTo>
                                        <a:pt x="507" y="338"/>
                                      </a:lnTo>
                                      <a:lnTo>
                                        <a:pt x="552" y="338"/>
                                      </a:lnTo>
                                      <a:lnTo>
                                        <a:pt x="552" y="136"/>
                                      </a:lnTo>
                                      <a:lnTo>
                                        <a:pt x="597" y="136"/>
                                      </a:lnTo>
                                      <a:lnTo>
                                        <a:pt x="597" y="34"/>
                                      </a:lnTo>
                                      <a:lnTo>
                                        <a:pt x="642" y="34"/>
                                      </a:lnTo>
                                      <a:lnTo>
                                        <a:pt x="642" y="124"/>
                                      </a:lnTo>
                                      <a:lnTo>
                                        <a:pt x="687" y="124"/>
                                      </a:lnTo>
                                      <a:lnTo>
                                        <a:pt x="687" y="192"/>
                                      </a:lnTo>
                                      <a:lnTo>
                                        <a:pt x="732" y="192"/>
                                      </a:lnTo>
                                      <a:lnTo>
                                        <a:pt x="732" y="383"/>
                                      </a:lnTo>
                                      <a:lnTo>
                                        <a:pt x="777" y="383"/>
                                      </a:lnTo>
                                      <a:lnTo>
                                        <a:pt x="777" y="440"/>
                                      </a:lnTo>
                                      <a:lnTo>
                                        <a:pt x="822" y="440"/>
                                      </a:lnTo>
                                      <a:lnTo>
                                        <a:pt x="822" y="327"/>
                                      </a:lnTo>
                                      <a:lnTo>
                                        <a:pt x="879" y="327"/>
                                      </a:lnTo>
                                      <a:lnTo>
                                        <a:pt x="935" y="327"/>
                                      </a:lnTo>
                                      <a:lnTo>
                                        <a:pt x="935" y="428"/>
                                      </a:lnTo>
                                      <a:lnTo>
                                        <a:pt x="980" y="428"/>
                                      </a:lnTo>
                                      <a:lnTo>
                                        <a:pt x="980" y="541"/>
                                      </a:lnTo>
                                      <a:lnTo>
                                        <a:pt x="1025" y="541"/>
                                      </a:lnTo>
                                      <a:lnTo>
                                        <a:pt x="1025" y="597"/>
                                      </a:lnTo>
                                      <a:lnTo>
                                        <a:pt x="1070" y="597"/>
                                      </a:lnTo>
                                      <a:lnTo>
                                        <a:pt x="1070" y="620"/>
                                      </a:lnTo>
                                      <a:lnTo>
                                        <a:pt x="1115" y="620"/>
                                      </a:lnTo>
                                      <a:lnTo>
                                        <a:pt x="1115" y="721"/>
                                      </a:lnTo>
                                      <a:lnTo>
                                        <a:pt x="1160" y="721"/>
                                      </a:lnTo>
                                      <a:lnTo>
                                        <a:pt x="1160" y="631"/>
                                      </a:lnTo>
                                      <a:lnTo>
                                        <a:pt x="1205" y="631"/>
                                      </a:lnTo>
                                      <a:lnTo>
                                        <a:pt x="1250" y="631"/>
                                      </a:lnTo>
                                      <a:lnTo>
                                        <a:pt x="1250" y="766"/>
                                      </a:lnTo>
                                      <a:lnTo>
                                        <a:pt x="1295" y="766"/>
                                      </a:lnTo>
                                      <a:lnTo>
                                        <a:pt x="1295" y="777"/>
                                      </a:lnTo>
                                      <a:lnTo>
                                        <a:pt x="1352" y="777"/>
                                      </a:lnTo>
                                      <a:lnTo>
                                        <a:pt x="1352" y="913"/>
                                      </a:lnTo>
                                      <a:lnTo>
                                        <a:pt x="1397" y="913"/>
                                      </a:lnTo>
                                      <a:lnTo>
                                        <a:pt x="1397" y="744"/>
                                      </a:lnTo>
                                      <a:lnTo>
                                        <a:pt x="1442" y="744"/>
                                      </a:lnTo>
                                      <a:lnTo>
                                        <a:pt x="1442" y="507"/>
                                      </a:lnTo>
                                      <a:lnTo>
                                        <a:pt x="1487" y="507"/>
                                      </a:lnTo>
                                      <a:lnTo>
                                        <a:pt x="1487" y="620"/>
                                      </a:lnTo>
                                      <a:lnTo>
                                        <a:pt x="1532" y="620"/>
                                      </a:lnTo>
                                      <a:lnTo>
                                        <a:pt x="1532" y="642"/>
                                      </a:lnTo>
                                      <a:lnTo>
                                        <a:pt x="1588" y="642"/>
                                      </a:lnTo>
                                      <a:lnTo>
                                        <a:pt x="1588" y="608"/>
                                      </a:lnTo>
                                      <a:lnTo>
                                        <a:pt x="1633" y="608"/>
                                      </a:lnTo>
                                      <a:lnTo>
                                        <a:pt x="1633" y="631"/>
                                      </a:lnTo>
                                      <a:lnTo>
                                        <a:pt x="1678" y="631"/>
                                      </a:lnTo>
                                      <a:lnTo>
                                        <a:pt x="1678" y="755"/>
                                      </a:lnTo>
                                      <a:lnTo>
                                        <a:pt x="1735" y="755"/>
                                      </a:lnTo>
                                      <a:lnTo>
                                        <a:pt x="1735" y="766"/>
                                      </a:lnTo>
                                      <a:lnTo>
                                        <a:pt x="1780" y="766"/>
                                      </a:lnTo>
                                      <a:lnTo>
                                        <a:pt x="1780" y="789"/>
                                      </a:lnTo>
                                      <a:lnTo>
                                        <a:pt x="1825" y="789"/>
                                      </a:lnTo>
                                      <a:lnTo>
                                        <a:pt x="1825" y="608"/>
                                      </a:lnTo>
                                      <a:lnTo>
                                        <a:pt x="1870" y="608"/>
                                      </a:lnTo>
                                      <a:lnTo>
                                        <a:pt x="1870" y="699"/>
                                      </a:lnTo>
                                      <a:lnTo>
                                        <a:pt x="1915" y="699"/>
                                      </a:lnTo>
                                      <a:lnTo>
                                        <a:pt x="1915" y="913"/>
                                      </a:lnTo>
                                      <a:lnTo>
                                        <a:pt x="1960" y="913"/>
                                      </a:lnTo>
                                      <a:lnTo>
                                        <a:pt x="1960" y="901"/>
                                      </a:lnTo>
                                      <a:lnTo>
                                        <a:pt x="2005" y="901"/>
                                      </a:lnTo>
                                      <a:lnTo>
                                        <a:pt x="2005" y="777"/>
                                      </a:lnTo>
                                      <a:lnTo>
                                        <a:pt x="2050" y="777"/>
                                      </a:lnTo>
                                      <a:lnTo>
                                        <a:pt x="2050" y="687"/>
                                      </a:lnTo>
                                      <a:lnTo>
                                        <a:pt x="2106" y="687"/>
                                      </a:lnTo>
                                      <a:lnTo>
                                        <a:pt x="2106" y="755"/>
                                      </a:lnTo>
                                      <a:lnTo>
                                        <a:pt x="2151" y="755"/>
                                      </a:lnTo>
                                      <a:lnTo>
                                        <a:pt x="2151" y="676"/>
                                      </a:lnTo>
                                      <a:lnTo>
                                        <a:pt x="2196" y="676"/>
                                      </a:lnTo>
                                      <a:lnTo>
                                        <a:pt x="2196" y="834"/>
                                      </a:lnTo>
                                      <a:lnTo>
                                        <a:pt x="2253" y="834"/>
                                      </a:lnTo>
                                      <a:lnTo>
                                        <a:pt x="2253" y="924"/>
                                      </a:lnTo>
                                      <a:lnTo>
                                        <a:pt x="2298" y="924"/>
                                      </a:lnTo>
                                      <a:lnTo>
                                        <a:pt x="2298" y="766"/>
                                      </a:lnTo>
                                      <a:lnTo>
                                        <a:pt x="2343" y="766"/>
                                      </a:lnTo>
                                      <a:lnTo>
                                        <a:pt x="2343" y="867"/>
                                      </a:lnTo>
                                      <a:lnTo>
                                        <a:pt x="2388" y="867"/>
                                      </a:lnTo>
                                      <a:lnTo>
                                        <a:pt x="2388" y="980"/>
                                      </a:lnTo>
                                      <a:lnTo>
                                        <a:pt x="2433" y="980"/>
                                      </a:lnTo>
                                      <a:lnTo>
                                        <a:pt x="2433" y="946"/>
                                      </a:lnTo>
                                      <a:lnTo>
                                        <a:pt x="2478" y="946"/>
                                      </a:lnTo>
                                      <a:lnTo>
                                        <a:pt x="2478" y="867"/>
                                      </a:lnTo>
                                      <a:lnTo>
                                        <a:pt x="2523" y="867"/>
                                      </a:lnTo>
                                      <a:lnTo>
                                        <a:pt x="2523" y="924"/>
                                      </a:lnTo>
                                      <a:lnTo>
                                        <a:pt x="2568" y="924"/>
                                      </a:lnTo>
                                      <a:lnTo>
                                        <a:pt x="2568" y="890"/>
                                      </a:lnTo>
                                      <a:lnTo>
                                        <a:pt x="2613" y="890"/>
                                      </a:lnTo>
                                      <a:lnTo>
                                        <a:pt x="2613" y="1003"/>
                                      </a:lnTo>
                                      <a:lnTo>
                                        <a:pt x="2658" y="1003"/>
                                      </a:lnTo>
                                      <a:lnTo>
                                        <a:pt x="2658" y="946"/>
                                      </a:lnTo>
                                      <a:lnTo>
                                        <a:pt x="2715" y="946"/>
                                      </a:lnTo>
                                      <a:lnTo>
                                        <a:pt x="2715" y="969"/>
                                      </a:lnTo>
                                      <a:lnTo>
                                        <a:pt x="2760" y="969"/>
                                      </a:lnTo>
                                      <a:lnTo>
                                        <a:pt x="2760" y="1070"/>
                                      </a:lnTo>
                                      <a:lnTo>
                                        <a:pt x="2816" y="1070"/>
                                      </a:lnTo>
                                      <a:lnTo>
                                        <a:pt x="2816" y="1025"/>
                                      </a:lnTo>
                                      <a:lnTo>
                                        <a:pt x="2861" y="1025"/>
                                      </a:lnTo>
                                      <a:lnTo>
                                        <a:pt x="2861" y="1093"/>
                                      </a:lnTo>
                                      <a:lnTo>
                                        <a:pt x="2917" y="1093"/>
                                      </a:lnTo>
                                      <a:lnTo>
                                        <a:pt x="2917" y="1340"/>
                                      </a:lnTo>
                                      <a:lnTo>
                                        <a:pt x="2962" y="1340"/>
                                      </a:lnTo>
                                      <a:lnTo>
                                        <a:pt x="2962" y="1509"/>
                                      </a:lnTo>
                                      <a:lnTo>
                                        <a:pt x="3007" y="1509"/>
                                      </a:lnTo>
                                      <a:lnTo>
                                        <a:pt x="3007" y="1554"/>
                                      </a:lnTo>
                                      <a:lnTo>
                                        <a:pt x="3052" y="1554"/>
                                      </a:lnTo>
                                      <a:lnTo>
                                        <a:pt x="3052" y="1543"/>
                                      </a:lnTo>
                                      <a:lnTo>
                                        <a:pt x="3097" y="1543"/>
                                      </a:lnTo>
                                      <a:lnTo>
                                        <a:pt x="3097" y="1611"/>
                                      </a:lnTo>
                                      <a:lnTo>
                                        <a:pt x="3143" y="1611"/>
                                      </a:lnTo>
                                      <a:lnTo>
                                        <a:pt x="3143" y="1509"/>
                                      </a:lnTo>
                                      <a:lnTo>
                                        <a:pt x="3188" y="1509"/>
                                      </a:lnTo>
                                      <a:lnTo>
                                        <a:pt x="3188" y="1464"/>
                                      </a:lnTo>
                                      <a:lnTo>
                                        <a:pt x="3233" y="1464"/>
                                      </a:lnTo>
                                      <a:lnTo>
                                        <a:pt x="3233" y="1644"/>
                                      </a:lnTo>
                                      <a:lnTo>
                                        <a:pt x="3278" y="1644"/>
                                      </a:lnTo>
                                      <a:lnTo>
                                        <a:pt x="3278" y="1757"/>
                                      </a:lnTo>
                                      <a:lnTo>
                                        <a:pt x="3323" y="1757"/>
                                      </a:lnTo>
                                      <a:lnTo>
                                        <a:pt x="3323" y="1611"/>
                                      </a:lnTo>
                                      <a:lnTo>
                                        <a:pt x="3368" y="1611"/>
                                      </a:lnTo>
                                      <a:lnTo>
                                        <a:pt x="3368" y="1498"/>
                                      </a:lnTo>
                                      <a:lnTo>
                                        <a:pt x="3424" y="1498"/>
                                      </a:lnTo>
                                      <a:lnTo>
                                        <a:pt x="3424" y="1476"/>
                                      </a:lnTo>
                                      <a:lnTo>
                                        <a:pt x="3469" y="1476"/>
                                      </a:lnTo>
                                      <a:lnTo>
                                        <a:pt x="3469" y="1566"/>
                                      </a:lnTo>
                                      <a:lnTo>
                                        <a:pt x="3514" y="1566"/>
                                      </a:lnTo>
                                      <a:lnTo>
                                        <a:pt x="3514" y="1712"/>
                                      </a:lnTo>
                                      <a:lnTo>
                                        <a:pt x="3571" y="1712"/>
                                      </a:lnTo>
                                      <a:lnTo>
                                        <a:pt x="3571" y="1633"/>
                                      </a:lnTo>
                                      <a:lnTo>
                                        <a:pt x="3616" y="1633"/>
                                      </a:lnTo>
                                      <a:lnTo>
                                        <a:pt x="3616" y="1780"/>
                                      </a:lnTo>
                                      <a:lnTo>
                                        <a:pt x="3661" y="1780"/>
                                      </a:lnTo>
                                      <a:lnTo>
                                        <a:pt x="3661" y="1768"/>
                                      </a:lnTo>
                                      <a:lnTo>
                                        <a:pt x="3706" y="1768"/>
                                      </a:lnTo>
                                      <a:lnTo>
                                        <a:pt x="3706" y="1656"/>
                                      </a:lnTo>
                                      <a:lnTo>
                                        <a:pt x="3751" y="1656"/>
                                      </a:lnTo>
                                      <a:lnTo>
                                        <a:pt x="3751" y="1633"/>
                                      </a:lnTo>
                                      <a:lnTo>
                                        <a:pt x="3796" y="1633"/>
                                      </a:lnTo>
                                      <a:lnTo>
                                        <a:pt x="3796" y="1509"/>
                                      </a:lnTo>
                                      <a:lnTo>
                                        <a:pt x="3841" y="1509"/>
                                      </a:lnTo>
                                      <a:lnTo>
                                        <a:pt x="3841" y="1521"/>
                                      </a:lnTo>
                                      <a:lnTo>
                                        <a:pt x="3897" y="1521"/>
                                      </a:lnTo>
                                      <a:lnTo>
                                        <a:pt x="3897" y="1611"/>
                                      </a:lnTo>
                                      <a:lnTo>
                                        <a:pt x="3942" y="1611"/>
                                      </a:lnTo>
                                      <a:lnTo>
                                        <a:pt x="3942" y="1509"/>
                                      </a:lnTo>
                                    </a:path>
                                  </a:pathLst>
                                </a:custGeom>
                                <a:noFill/>
                                <a:ln w="21590">
                                  <a:solidFill>
                                    <a:srgbClr val="8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69" name="Freeform 1094"/>
                              <wps:cNvSpPr>
                                <a:spLocks/>
                              </wps:cNvSpPr>
                              <wps:spPr bwMode="auto">
                                <a:xfrm>
                                  <a:off x="2503142" y="1385960"/>
                                  <a:ext cx="271805" cy="629312"/>
                                </a:xfrm>
                                <a:custGeom>
                                  <a:avLst/>
                                  <a:gdLst>
                                    <a:gd name="T0" fmla="*/ 0 w 428"/>
                                    <a:gd name="T1" fmla="*/ 0 h 991"/>
                                    <a:gd name="T2" fmla="*/ 28575 w 428"/>
                                    <a:gd name="T3" fmla="*/ 0 h 991"/>
                                    <a:gd name="T4" fmla="*/ 28575 w 428"/>
                                    <a:gd name="T5" fmla="*/ 128905 h 991"/>
                                    <a:gd name="T6" fmla="*/ 57150 w 428"/>
                                    <a:gd name="T7" fmla="*/ 128905 h 991"/>
                                    <a:gd name="T8" fmla="*/ 57150 w 428"/>
                                    <a:gd name="T9" fmla="*/ 350520 h 991"/>
                                    <a:gd name="T10" fmla="*/ 93345 w 428"/>
                                    <a:gd name="T11" fmla="*/ 350520 h 991"/>
                                    <a:gd name="T12" fmla="*/ 93345 w 428"/>
                                    <a:gd name="T13" fmla="*/ 443230 h 991"/>
                                    <a:gd name="T14" fmla="*/ 121920 w 428"/>
                                    <a:gd name="T15" fmla="*/ 443230 h 991"/>
                                    <a:gd name="T16" fmla="*/ 121920 w 428"/>
                                    <a:gd name="T17" fmla="*/ 464820 h 991"/>
                                    <a:gd name="T18" fmla="*/ 150495 w 428"/>
                                    <a:gd name="T19" fmla="*/ 464820 h 991"/>
                                    <a:gd name="T20" fmla="*/ 150495 w 428"/>
                                    <a:gd name="T21" fmla="*/ 486410 h 991"/>
                                    <a:gd name="T22" fmla="*/ 186055 w 428"/>
                                    <a:gd name="T23" fmla="*/ 486410 h 991"/>
                                    <a:gd name="T24" fmla="*/ 186055 w 428"/>
                                    <a:gd name="T25" fmla="*/ 479425 h 991"/>
                                    <a:gd name="T26" fmla="*/ 214630 w 428"/>
                                    <a:gd name="T27" fmla="*/ 479425 h 991"/>
                                    <a:gd name="T28" fmla="*/ 214630 w 428"/>
                                    <a:gd name="T29" fmla="*/ 629285 h 991"/>
                                    <a:gd name="T30" fmla="*/ 243205 w 428"/>
                                    <a:gd name="T31" fmla="*/ 629285 h 991"/>
                                    <a:gd name="T32" fmla="*/ 243205 w 428"/>
                                    <a:gd name="T33" fmla="*/ 600710 h 991"/>
                                    <a:gd name="T34" fmla="*/ 271780 w 428"/>
                                    <a:gd name="T35" fmla="*/ 600710 h 991"/>
                                    <a:gd name="T36" fmla="*/ 271780 w 428"/>
                                    <a:gd name="T37" fmla="*/ 472440 h 991"/>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Lst>
                                  <a:ahLst/>
                                  <a:cxnLst>
                                    <a:cxn ang="T38">
                                      <a:pos x="T0" y="T1"/>
                                    </a:cxn>
                                    <a:cxn ang="T39">
                                      <a:pos x="T2" y="T3"/>
                                    </a:cxn>
                                    <a:cxn ang="T40">
                                      <a:pos x="T4" y="T5"/>
                                    </a:cxn>
                                    <a:cxn ang="T41">
                                      <a:pos x="T6" y="T7"/>
                                    </a:cxn>
                                    <a:cxn ang="T42">
                                      <a:pos x="T8" y="T9"/>
                                    </a:cxn>
                                    <a:cxn ang="T43">
                                      <a:pos x="T10" y="T11"/>
                                    </a:cxn>
                                    <a:cxn ang="T44">
                                      <a:pos x="T12" y="T13"/>
                                    </a:cxn>
                                    <a:cxn ang="T45">
                                      <a:pos x="T14" y="T15"/>
                                    </a:cxn>
                                    <a:cxn ang="T46">
                                      <a:pos x="T16" y="T17"/>
                                    </a:cxn>
                                    <a:cxn ang="T47">
                                      <a:pos x="T18" y="T19"/>
                                    </a:cxn>
                                    <a:cxn ang="T48">
                                      <a:pos x="T20" y="T21"/>
                                    </a:cxn>
                                    <a:cxn ang="T49">
                                      <a:pos x="T22" y="T23"/>
                                    </a:cxn>
                                    <a:cxn ang="T50">
                                      <a:pos x="T24" y="T25"/>
                                    </a:cxn>
                                    <a:cxn ang="T51">
                                      <a:pos x="T26" y="T27"/>
                                    </a:cxn>
                                    <a:cxn ang="T52">
                                      <a:pos x="T28" y="T29"/>
                                    </a:cxn>
                                    <a:cxn ang="T53">
                                      <a:pos x="T30" y="T31"/>
                                    </a:cxn>
                                    <a:cxn ang="T54">
                                      <a:pos x="T32" y="T33"/>
                                    </a:cxn>
                                    <a:cxn ang="T55">
                                      <a:pos x="T34" y="T35"/>
                                    </a:cxn>
                                    <a:cxn ang="T56">
                                      <a:pos x="T36" y="T37"/>
                                    </a:cxn>
                                  </a:cxnLst>
                                  <a:rect l="0" t="0" r="r" b="b"/>
                                  <a:pathLst>
                                    <a:path w="428" h="991">
                                      <a:moveTo>
                                        <a:pt x="0" y="0"/>
                                      </a:moveTo>
                                      <a:lnTo>
                                        <a:pt x="45" y="0"/>
                                      </a:lnTo>
                                      <a:lnTo>
                                        <a:pt x="45" y="203"/>
                                      </a:lnTo>
                                      <a:lnTo>
                                        <a:pt x="90" y="203"/>
                                      </a:lnTo>
                                      <a:lnTo>
                                        <a:pt x="90" y="552"/>
                                      </a:lnTo>
                                      <a:lnTo>
                                        <a:pt x="147" y="552"/>
                                      </a:lnTo>
                                      <a:lnTo>
                                        <a:pt x="147" y="698"/>
                                      </a:lnTo>
                                      <a:lnTo>
                                        <a:pt x="192" y="698"/>
                                      </a:lnTo>
                                      <a:lnTo>
                                        <a:pt x="192" y="732"/>
                                      </a:lnTo>
                                      <a:lnTo>
                                        <a:pt x="237" y="732"/>
                                      </a:lnTo>
                                      <a:lnTo>
                                        <a:pt x="237" y="766"/>
                                      </a:lnTo>
                                      <a:lnTo>
                                        <a:pt x="293" y="766"/>
                                      </a:lnTo>
                                      <a:lnTo>
                                        <a:pt x="293" y="755"/>
                                      </a:lnTo>
                                      <a:lnTo>
                                        <a:pt x="338" y="755"/>
                                      </a:lnTo>
                                      <a:lnTo>
                                        <a:pt x="338" y="991"/>
                                      </a:lnTo>
                                      <a:lnTo>
                                        <a:pt x="383" y="991"/>
                                      </a:lnTo>
                                      <a:lnTo>
                                        <a:pt x="383" y="946"/>
                                      </a:lnTo>
                                      <a:lnTo>
                                        <a:pt x="428" y="946"/>
                                      </a:lnTo>
                                      <a:lnTo>
                                        <a:pt x="428" y="744"/>
                                      </a:lnTo>
                                    </a:path>
                                  </a:pathLst>
                                </a:custGeom>
                                <a:noFill/>
                                <a:ln w="21590">
                                  <a:solidFill>
                                    <a:srgbClr val="8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71" name="Rectangle 1096"/>
                              <wps:cNvSpPr>
                                <a:spLocks noChangeArrowheads="1"/>
                              </wps:cNvSpPr>
                              <wps:spPr bwMode="auto">
                                <a:xfrm>
                                  <a:off x="2539343" y="170638"/>
                                  <a:ext cx="414707" cy="121202"/>
                                </a:xfrm>
                                <a:prstGeom prst="rect">
                                  <a:avLst/>
                                </a:prstGeom>
                                <a:solidFill>
                                  <a:srgbClr val="FFFFFF"/>
                                </a:solidFill>
                                <a:ln w="6985">
                                  <a:solidFill>
                                    <a:srgbClr val="FFFFFF"/>
                                  </a:solidFill>
                                  <a:miter lim="800000"/>
                                  <a:headEnd/>
                                  <a:tailEnd/>
                                </a:ln>
                              </wps:spPr>
                              <wps:bodyPr rot="0" vert="horz" wrap="square" lIns="91440" tIns="45720" rIns="91440" bIns="45720" anchor="t" anchorCtr="0" upright="1">
                                <a:noAutofit/>
                              </wps:bodyPr>
                            </wps:wsp>
                            <wps:wsp>
                              <wps:cNvPr id="1372" name="Rectangle 1097"/>
                              <wps:cNvSpPr>
                                <a:spLocks noChangeArrowheads="1"/>
                              </wps:cNvSpPr>
                              <wps:spPr bwMode="auto">
                                <a:xfrm>
                                  <a:off x="2567943" y="44731"/>
                                  <a:ext cx="341606" cy="17840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1B456B0" w14:textId="77777777" w:rsidR="00742970" w:rsidRDefault="00742970" w:rsidP="00F91B99">
                                    <w:r>
                                      <w:rPr>
                                        <w:rFonts w:ascii="Arial" w:hAnsi="Arial" w:cs="Arial"/>
                                        <w:color w:val="000000"/>
                                        <w:sz w:val="14"/>
                                        <w:szCs w:val="14"/>
                                        <w:lang w:val="en-US"/>
                                      </w:rPr>
                                      <w:t>L/dB[Pa]</w:t>
                                    </w:r>
                                  </w:p>
                                </w:txbxContent>
                              </wps:txbx>
                              <wps:bodyPr rot="0" vert="horz" wrap="none" lIns="0" tIns="0" rIns="0" bIns="0" anchor="t" anchorCtr="0" upright="1">
                                <a:spAutoFit/>
                              </wps:bodyPr>
                            </wps:wsp>
                            <wps:wsp>
                              <wps:cNvPr id="1373" name="Rectangle 1098"/>
                              <wps:cNvSpPr>
                                <a:spLocks noChangeArrowheads="1"/>
                              </wps:cNvSpPr>
                              <wps:spPr bwMode="auto">
                                <a:xfrm>
                                  <a:off x="2753346" y="2365778"/>
                                  <a:ext cx="200703" cy="121302"/>
                                </a:xfrm>
                                <a:prstGeom prst="rect">
                                  <a:avLst/>
                                </a:prstGeom>
                                <a:solidFill>
                                  <a:srgbClr val="FFFFFF"/>
                                </a:solidFill>
                                <a:ln w="6985">
                                  <a:solidFill>
                                    <a:srgbClr val="FFFFFF"/>
                                  </a:solidFill>
                                  <a:miter lim="800000"/>
                                  <a:headEnd/>
                                  <a:tailEnd/>
                                </a:ln>
                              </wps:spPr>
                              <wps:bodyPr rot="0" vert="horz" wrap="square" lIns="91440" tIns="45720" rIns="91440" bIns="45720" anchor="t" anchorCtr="0" upright="1">
                                <a:noAutofit/>
                              </wps:bodyPr>
                            </wps:wsp>
                            <wps:wsp>
                              <wps:cNvPr id="1374" name="Rectangle 1099"/>
                              <wps:cNvSpPr>
                                <a:spLocks noChangeArrowheads="1"/>
                              </wps:cNvSpPr>
                              <wps:spPr bwMode="auto">
                                <a:xfrm>
                                  <a:off x="2753346" y="2365878"/>
                                  <a:ext cx="69201" cy="2514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8DFE510" w14:textId="77777777" w:rsidR="00742970" w:rsidRDefault="00742970" w:rsidP="00F91B99"/>
                                </w:txbxContent>
                              </wps:txbx>
                              <wps:bodyPr rot="0" vert="horz" wrap="none" lIns="0" tIns="0" rIns="0" bIns="0" anchor="t" anchorCtr="0" upright="1">
                                <a:spAutoFit/>
                              </wps:bodyPr>
                            </wps:wsp>
                            <wps:wsp>
                              <wps:cNvPr id="1375" name="Rectangle 1100"/>
                              <wps:cNvSpPr>
                                <a:spLocks noChangeArrowheads="1"/>
                              </wps:cNvSpPr>
                              <wps:spPr bwMode="auto">
                                <a:xfrm>
                                  <a:off x="2753346" y="299540"/>
                                  <a:ext cx="200703" cy="2059338"/>
                                </a:xfrm>
                                <a:prstGeom prst="rect">
                                  <a:avLst/>
                                </a:prstGeom>
                                <a:solidFill>
                                  <a:srgbClr val="FFFFFF"/>
                                </a:solidFill>
                                <a:ln w="6985">
                                  <a:solidFill>
                                    <a:srgbClr val="FFFFFF"/>
                                  </a:solidFill>
                                  <a:miter lim="800000"/>
                                  <a:headEnd/>
                                  <a:tailEnd/>
                                </a:ln>
                              </wps:spPr>
                              <wps:bodyPr rot="0" vert="horz" wrap="square" lIns="91440" tIns="45720" rIns="91440" bIns="45720" anchor="t" anchorCtr="0" upright="1">
                                <a:noAutofit/>
                              </wps:bodyPr>
                            </wps:wsp>
                            <wps:wsp>
                              <wps:cNvPr id="1376" name="Rectangle 1101"/>
                              <wps:cNvSpPr>
                                <a:spLocks noChangeArrowheads="1"/>
                              </wps:cNvSpPr>
                              <wps:spPr bwMode="auto">
                                <a:xfrm>
                                  <a:off x="2811147" y="2251576"/>
                                  <a:ext cx="128902" cy="1784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5C3C96" w14:textId="77777777" w:rsidR="00742970" w:rsidRDefault="00742970" w:rsidP="00F91B99">
                                    <w:r>
                                      <w:rPr>
                                        <w:rFonts w:ascii="Arial" w:hAnsi="Arial" w:cs="Arial"/>
                                        <w:color w:val="000000"/>
                                        <w:sz w:val="14"/>
                                        <w:szCs w:val="14"/>
                                        <w:lang w:val="en-US"/>
                                      </w:rPr>
                                      <w:t>-70</w:t>
                                    </w:r>
                                  </w:p>
                                </w:txbxContent>
                              </wps:txbx>
                              <wps:bodyPr rot="0" vert="horz" wrap="none" lIns="0" tIns="0" rIns="0" bIns="0" anchor="t" anchorCtr="0" upright="1">
                                <a:spAutoFit/>
                              </wps:bodyPr>
                            </wps:wsp>
                            <wps:wsp>
                              <wps:cNvPr id="1377" name="Rectangle 1102"/>
                              <wps:cNvSpPr>
                                <a:spLocks noChangeArrowheads="1"/>
                              </wps:cNvSpPr>
                              <wps:spPr bwMode="auto">
                                <a:xfrm>
                                  <a:off x="2811147" y="1900970"/>
                                  <a:ext cx="128902" cy="1785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5754F2" w14:textId="77777777" w:rsidR="00742970" w:rsidRDefault="00742970" w:rsidP="00F91B99">
                                    <w:r>
                                      <w:rPr>
                                        <w:rFonts w:ascii="Arial" w:hAnsi="Arial" w:cs="Arial"/>
                                        <w:color w:val="000000"/>
                                        <w:sz w:val="14"/>
                                        <w:szCs w:val="14"/>
                                        <w:lang w:val="en-US"/>
                                      </w:rPr>
                                      <w:t>-60</w:t>
                                    </w:r>
                                  </w:p>
                                </w:txbxContent>
                              </wps:txbx>
                              <wps:bodyPr rot="0" vert="horz" wrap="none" lIns="0" tIns="0" rIns="0" bIns="0" anchor="t" anchorCtr="0" upright="1">
                                <a:spAutoFit/>
                              </wps:bodyPr>
                            </wps:wsp>
                            <wps:wsp>
                              <wps:cNvPr id="1378" name="Rectangle 1103"/>
                              <wps:cNvSpPr>
                                <a:spLocks noChangeArrowheads="1"/>
                              </wps:cNvSpPr>
                              <wps:spPr bwMode="auto">
                                <a:xfrm>
                                  <a:off x="2811147" y="1486362"/>
                                  <a:ext cx="128902" cy="1784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464D68" w14:textId="77777777" w:rsidR="00742970" w:rsidRDefault="00742970" w:rsidP="00F91B99">
                                    <w:r>
                                      <w:rPr>
                                        <w:rFonts w:ascii="Arial" w:hAnsi="Arial" w:cs="Arial"/>
                                        <w:color w:val="000000"/>
                                        <w:sz w:val="14"/>
                                        <w:szCs w:val="14"/>
                                        <w:lang w:val="en-US"/>
                                      </w:rPr>
                                      <w:t>-50</w:t>
                                    </w:r>
                                  </w:p>
                                </w:txbxContent>
                              </wps:txbx>
                              <wps:bodyPr rot="0" vert="horz" wrap="none" lIns="0" tIns="0" rIns="0" bIns="0" anchor="t" anchorCtr="0" upright="1">
                                <a:spAutoFit/>
                              </wps:bodyPr>
                            </wps:wsp>
                            <wps:wsp>
                              <wps:cNvPr id="1379" name="Rectangle 1104"/>
                              <wps:cNvSpPr>
                                <a:spLocks noChangeArrowheads="1"/>
                              </wps:cNvSpPr>
                              <wps:spPr bwMode="auto">
                                <a:xfrm>
                                  <a:off x="2811147" y="1071655"/>
                                  <a:ext cx="128902" cy="1785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9F0F2B" w14:textId="77777777" w:rsidR="00742970" w:rsidRDefault="00742970" w:rsidP="00F91B99">
                                    <w:r>
                                      <w:rPr>
                                        <w:rFonts w:ascii="Arial" w:hAnsi="Arial" w:cs="Arial"/>
                                        <w:color w:val="000000"/>
                                        <w:sz w:val="14"/>
                                        <w:szCs w:val="14"/>
                                        <w:lang w:val="en-US"/>
                                      </w:rPr>
                                      <w:t>-40</w:t>
                                    </w:r>
                                  </w:p>
                                </w:txbxContent>
                              </wps:txbx>
                              <wps:bodyPr rot="0" vert="horz" wrap="none" lIns="0" tIns="0" rIns="0" bIns="0" anchor="t" anchorCtr="0" upright="1">
                                <a:spAutoFit/>
                              </wps:bodyPr>
                            </wps:wsp>
                            <wps:wsp>
                              <wps:cNvPr id="1380" name="Rectangle 1105"/>
                              <wps:cNvSpPr>
                                <a:spLocks noChangeArrowheads="1"/>
                              </wps:cNvSpPr>
                              <wps:spPr bwMode="auto">
                                <a:xfrm>
                                  <a:off x="2811147" y="657047"/>
                                  <a:ext cx="128902" cy="1784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1DCE3B" w14:textId="77777777" w:rsidR="00742970" w:rsidRDefault="00742970" w:rsidP="00F91B99">
                                    <w:r>
                                      <w:rPr>
                                        <w:rFonts w:ascii="Arial" w:hAnsi="Arial" w:cs="Arial"/>
                                        <w:color w:val="000000"/>
                                        <w:sz w:val="14"/>
                                        <w:szCs w:val="14"/>
                                        <w:lang w:val="en-US"/>
                                      </w:rPr>
                                      <w:t>-30</w:t>
                                    </w:r>
                                  </w:p>
                                </w:txbxContent>
                              </wps:txbx>
                              <wps:bodyPr rot="0" vert="horz" wrap="none" lIns="0" tIns="0" rIns="0" bIns="0" anchor="t" anchorCtr="0" upright="1">
                                <a:spAutoFit/>
                              </wps:bodyPr>
                            </wps:wsp>
                            <wps:wsp>
                              <wps:cNvPr id="1381" name="Rectangle 1106"/>
                              <wps:cNvSpPr>
                                <a:spLocks noChangeArrowheads="1"/>
                              </wps:cNvSpPr>
                              <wps:spPr bwMode="auto">
                                <a:xfrm>
                                  <a:off x="2811147" y="299540"/>
                                  <a:ext cx="128902" cy="1784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E72634" w14:textId="77777777" w:rsidR="00742970" w:rsidRDefault="00742970" w:rsidP="00F91B99">
                                    <w:r>
                                      <w:rPr>
                                        <w:rFonts w:ascii="Arial" w:hAnsi="Arial" w:cs="Arial"/>
                                        <w:color w:val="000000"/>
                                        <w:sz w:val="14"/>
                                        <w:szCs w:val="14"/>
                                        <w:lang w:val="en-US"/>
                                      </w:rPr>
                                      <w:t>-20</w:t>
                                    </w:r>
                                  </w:p>
                                </w:txbxContent>
                              </wps:txbx>
                              <wps:bodyPr rot="0" vert="horz" wrap="none" lIns="0" tIns="0" rIns="0" bIns="0" anchor="t" anchorCtr="0" upright="1">
                                <a:spAutoFit/>
                              </wps:bodyPr>
                            </wps:wsp>
                            <wps:wsp>
                              <wps:cNvPr id="1382" name="Line 1107"/>
                              <wps:cNvCnPr>
                                <a:cxnSpLocks noChangeShapeType="1"/>
                              </wps:cNvCnPr>
                              <wps:spPr bwMode="auto">
                                <a:xfrm flipH="1">
                                  <a:off x="2746346" y="1958171"/>
                                  <a:ext cx="14600" cy="0"/>
                                </a:xfrm>
                                <a:prstGeom prst="line">
                                  <a:avLst/>
                                </a:prstGeom>
                                <a:noFill/>
                                <a:ln w="6985">
                                  <a:solidFill>
                                    <a:srgbClr val="3F3F3F"/>
                                  </a:solidFill>
                                  <a:round/>
                                  <a:headEnd/>
                                  <a:tailEnd/>
                                </a:ln>
                                <a:extLst>
                                  <a:ext uri="{909E8E84-426E-40DD-AFC4-6F175D3DCCD1}">
                                    <a14:hiddenFill xmlns:a14="http://schemas.microsoft.com/office/drawing/2010/main">
                                      <a:noFill/>
                                    </a14:hiddenFill>
                                  </a:ext>
                                </a:extLst>
                              </wps:spPr>
                              <wps:bodyPr/>
                            </wps:wsp>
                            <wps:wsp>
                              <wps:cNvPr id="1383" name="Line 1108"/>
                              <wps:cNvCnPr>
                                <a:cxnSpLocks noChangeShapeType="1"/>
                              </wps:cNvCnPr>
                              <wps:spPr bwMode="auto">
                                <a:xfrm flipH="1">
                                  <a:off x="2746346" y="1543463"/>
                                  <a:ext cx="14600" cy="0"/>
                                </a:xfrm>
                                <a:prstGeom prst="line">
                                  <a:avLst/>
                                </a:prstGeom>
                                <a:noFill/>
                                <a:ln w="6985">
                                  <a:solidFill>
                                    <a:srgbClr val="3F3F3F"/>
                                  </a:solidFill>
                                  <a:round/>
                                  <a:headEnd/>
                                  <a:tailEnd/>
                                </a:ln>
                                <a:extLst>
                                  <a:ext uri="{909E8E84-426E-40DD-AFC4-6F175D3DCCD1}">
                                    <a14:hiddenFill xmlns:a14="http://schemas.microsoft.com/office/drawing/2010/main">
                                      <a:noFill/>
                                    </a14:hiddenFill>
                                  </a:ext>
                                </a:extLst>
                              </wps:spPr>
                              <wps:bodyPr/>
                            </wps:wsp>
                            <wps:wsp>
                              <wps:cNvPr id="1384" name="Line 1109"/>
                              <wps:cNvCnPr>
                                <a:cxnSpLocks noChangeShapeType="1"/>
                              </wps:cNvCnPr>
                              <wps:spPr bwMode="auto">
                                <a:xfrm flipH="1">
                                  <a:off x="2746346" y="1128856"/>
                                  <a:ext cx="14600" cy="0"/>
                                </a:xfrm>
                                <a:prstGeom prst="line">
                                  <a:avLst/>
                                </a:prstGeom>
                                <a:noFill/>
                                <a:ln w="6985">
                                  <a:solidFill>
                                    <a:srgbClr val="3F3F3F"/>
                                  </a:solidFill>
                                  <a:round/>
                                  <a:headEnd/>
                                  <a:tailEnd/>
                                </a:ln>
                                <a:extLst>
                                  <a:ext uri="{909E8E84-426E-40DD-AFC4-6F175D3DCCD1}">
                                    <a14:hiddenFill xmlns:a14="http://schemas.microsoft.com/office/drawing/2010/main">
                                      <a:noFill/>
                                    </a14:hiddenFill>
                                  </a:ext>
                                </a:extLst>
                              </wps:spPr>
                              <wps:bodyPr/>
                            </wps:wsp>
                            <wps:wsp>
                              <wps:cNvPr id="1385" name="Line 1110"/>
                              <wps:cNvCnPr>
                                <a:cxnSpLocks noChangeShapeType="1"/>
                              </wps:cNvCnPr>
                              <wps:spPr bwMode="auto">
                                <a:xfrm flipH="1">
                                  <a:off x="2746346" y="714148"/>
                                  <a:ext cx="14600" cy="0"/>
                                </a:xfrm>
                                <a:prstGeom prst="line">
                                  <a:avLst/>
                                </a:prstGeom>
                                <a:noFill/>
                                <a:ln w="6985">
                                  <a:solidFill>
                                    <a:srgbClr val="3F3F3F"/>
                                  </a:solidFill>
                                  <a:round/>
                                  <a:headEnd/>
                                  <a:tailEnd/>
                                </a:ln>
                                <a:extLst>
                                  <a:ext uri="{909E8E84-426E-40DD-AFC4-6F175D3DCCD1}">
                                    <a14:hiddenFill xmlns:a14="http://schemas.microsoft.com/office/drawing/2010/main">
                                      <a:noFill/>
                                    </a14:hiddenFill>
                                  </a:ext>
                                </a:extLst>
                              </wps:spPr>
                              <wps:bodyPr/>
                            </wps:wsp>
                            <wps:wsp>
                              <wps:cNvPr id="1386" name="Line 1111"/>
                              <wps:cNvCnPr>
                                <a:cxnSpLocks noChangeShapeType="1"/>
                              </wps:cNvCnPr>
                              <wps:spPr bwMode="auto">
                                <a:xfrm flipH="1">
                                  <a:off x="2746346" y="306440"/>
                                  <a:ext cx="14600" cy="0"/>
                                </a:xfrm>
                                <a:prstGeom prst="line">
                                  <a:avLst/>
                                </a:prstGeom>
                                <a:noFill/>
                                <a:ln w="6985">
                                  <a:solidFill>
                                    <a:srgbClr val="3F3F3F"/>
                                  </a:solidFill>
                                  <a:round/>
                                  <a:headEnd/>
                                  <a:tailEnd/>
                                </a:ln>
                                <a:extLst>
                                  <a:ext uri="{909E8E84-426E-40DD-AFC4-6F175D3DCCD1}">
                                    <a14:hiddenFill xmlns:a14="http://schemas.microsoft.com/office/drawing/2010/main">
                                      <a:noFill/>
                                    </a14:hiddenFill>
                                  </a:ext>
                                </a:extLst>
                              </wps:spPr>
                              <wps:bodyPr/>
                            </wps:wsp>
                            <wps:wsp>
                              <wps:cNvPr id="1387" name="Rectangle 1112"/>
                              <wps:cNvSpPr>
                                <a:spLocks noChangeArrowheads="1"/>
                              </wps:cNvSpPr>
                              <wps:spPr bwMode="auto">
                                <a:xfrm>
                                  <a:off x="0" y="2365778"/>
                                  <a:ext cx="2746346" cy="121302"/>
                                </a:xfrm>
                                <a:prstGeom prst="rect">
                                  <a:avLst/>
                                </a:prstGeom>
                                <a:solidFill>
                                  <a:srgbClr val="FFFFFF"/>
                                </a:solidFill>
                                <a:ln w="6985">
                                  <a:solidFill>
                                    <a:srgbClr val="FFFFFF"/>
                                  </a:solidFill>
                                  <a:miter lim="800000"/>
                                  <a:headEnd/>
                                  <a:tailEnd/>
                                </a:ln>
                              </wps:spPr>
                              <wps:bodyPr rot="0" vert="horz" wrap="square" lIns="91440" tIns="45720" rIns="91440" bIns="45720" anchor="t" anchorCtr="0" upright="1">
                                <a:noAutofit/>
                              </wps:bodyPr>
                            </wps:wsp>
                            <wps:wsp>
                              <wps:cNvPr id="1388" name="Rectangle 1113"/>
                              <wps:cNvSpPr>
                                <a:spLocks noChangeArrowheads="1"/>
                              </wps:cNvSpPr>
                              <wps:spPr bwMode="auto">
                                <a:xfrm>
                                  <a:off x="1294722" y="2372778"/>
                                  <a:ext cx="158203" cy="1785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5ABAD3" w14:textId="77777777" w:rsidR="00742970" w:rsidRDefault="00742970" w:rsidP="00F91B99">
                                    <w:r>
                                      <w:rPr>
                                        <w:rFonts w:ascii="Arial" w:hAnsi="Arial" w:cs="Arial"/>
                                        <w:color w:val="000000"/>
                                        <w:sz w:val="14"/>
                                        <w:szCs w:val="14"/>
                                        <w:lang w:val="en-US"/>
                                      </w:rPr>
                                      <w:t>f/Hz</w:t>
                                    </w:r>
                                  </w:p>
                                </w:txbxContent>
                              </wps:txbx>
                              <wps:bodyPr rot="0" vert="horz" wrap="none" lIns="0" tIns="0" rIns="0" bIns="0" anchor="t" anchorCtr="0" upright="1">
                                <a:spAutoFit/>
                              </wps:bodyPr>
                            </wps:wsp>
                            <wps:wsp>
                              <wps:cNvPr id="1389" name="Rectangle 1114"/>
                              <wps:cNvSpPr>
                                <a:spLocks noChangeArrowheads="1"/>
                              </wps:cNvSpPr>
                              <wps:spPr bwMode="auto">
                                <a:xfrm>
                                  <a:off x="0" y="2372778"/>
                                  <a:ext cx="99102" cy="1785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4679B7" w14:textId="77777777" w:rsidR="00742970" w:rsidRDefault="00742970" w:rsidP="00F91B99">
                                    <w:r>
                                      <w:rPr>
                                        <w:rFonts w:ascii="Arial" w:hAnsi="Arial" w:cs="Arial"/>
                                        <w:color w:val="000000"/>
                                        <w:sz w:val="14"/>
                                        <w:szCs w:val="14"/>
                                        <w:lang w:val="en-US"/>
                                      </w:rPr>
                                      <w:t>50</w:t>
                                    </w:r>
                                  </w:p>
                                </w:txbxContent>
                              </wps:txbx>
                              <wps:bodyPr rot="0" vert="horz" wrap="none" lIns="0" tIns="0" rIns="0" bIns="0" anchor="t" anchorCtr="0" upright="1">
                                <a:spAutoFit/>
                              </wps:bodyPr>
                            </wps:wsp>
                            <wps:wsp>
                              <wps:cNvPr id="1390" name="Rectangle 1115"/>
                              <wps:cNvSpPr>
                                <a:spLocks noChangeArrowheads="1"/>
                              </wps:cNvSpPr>
                              <wps:spPr bwMode="auto">
                                <a:xfrm>
                                  <a:off x="293405" y="2372778"/>
                                  <a:ext cx="148602" cy="1785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19895E" w14:textId="77777777" w:rsidR="00742970" w:rsidRDefault="00742970" w:rsidP="00F91B99">
                                    <w:r>
                                      <w:rPr>
                                        <w:rFonts w:ascii="Arial" w:hAnsi="Arial" w:cs="Arial"/>
                                        <w:color w:val="000000"/>
                                        <w:sz w:val="14"/>
                                        <w:szCs w:val="14"/>
                                        <w:lang w:val="en-US"/>
                                      </w:rPr>
                                      <w:t>100</w:t>
                                    </w:r>
                                  </w:p>
                                </w:txbxContent>
                              </wps:txbx>
                              <wps:bodyPr rot="0" vert="horz" wrap="none" lIns="0" tIns="0" rIns="0" bIns="0" anchor="t" anchorCtr="0" upright="1">
                                <a:spAutoFit/>
                              </wps:bodyPr>
                            </wps:wsp>
                            <wps:wsp>
                              <wps:cNvPr id="1391" name="Rectangle 1116"/>
                              <wps:cNvSpPr>
                                <a:spLocks noChangeArrowheads="1"/>
                              </wps:cNvSpPr>
                              <wps:spPr bwMode="auto">
                                <a:xfrm>
                                  <a:off x="650911" y="2372778"/>
                                  <a:ext cx="148602" cy="1785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7593BD" w14:textId="77777777" w:rsidR="00742970" w:rsidRDefault="00742970" w:rsidP="00F91B99">
                                    <w:r>
                                      <w:rPr>
                                        <w:rFonts w:ascii="Arial" w:hAnsi="Arial" w:cs="Arial"/>
                                        <w:color w:val="000000"/>
                                        <w:sz w:val="14"/>
                                        <w:szCs w:val="14"/>
                                        <w:lang w:val="en-US"/>
                                      </w:rPr>
                                      <w:t>200</w:t>
                                    </w:r>
                                  </w:p>
                                </w:txbxContent>
                              </wps:txbx>
                              <wps:bodyPr rot="0" vert="horz" wrap="none" lIns="0" tIns="0" rIns="0" bIns="0" anchor="t" anchorCtr="0" upright="1">
                                <a:spAutoFit/>
                              </wps:bodyPr>
                            </wps:wsp>
                            <wps:wsp>
                              <wps:cNvPr id="1392" name="Rectangle 1117"/>
                              <wps:cNvSpPr>
                                <a:spLocks noChangeArrowheads="1"/>
                              </wps:cNvSpPr>
                              <wps:spPr bwMode="auto">
                                <a:xfrm>
                                  <a:off x="1823731" y="2372778"/>
                                  <a:ext cx="198103" cy="1785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BEA148" w14:textId="77777777" w:rsidR="00742970" w:rsidRDefault="00742970" w:rsidP="00F91B99">
                                    <w:r>
                                      <w:rPr>
                                        <w:rFonts w:ascii="Arial" w:hAnsi="Arial" w:cs="Arial"/>
                                        <w:color w:val="000000"/>
                                        <w:sz w:val="14"/>
                                        <w:szCs w:val="14"/>
                                        <w:lang w:val="en-US"/>
                                      </w:rPr>
                                      <w:t>2000</w:t>
                                    </w:r>
                                  </w:p>
                                </w:txbxContent>
                              </wps:txbx>
                              <wps:bodyPr rot="0" vert="horz" wrap="none" lIns="0" tIns="0" rIns="0" bIns="0" anchor="t" anchorCtr="0" upright="1">
                                <a:spAutoFit/>
                              </wps:bodyPr>
                            </wps:wsp>
                            <wps:wsp>
                              <wps:cNvPr id="1393" name="Rectangle 1118"/>
                              <wps:cNvSpPr>
                                <a:spLocks noChangeArrowheads="1"/>
                              </wps:cNvSpPr>
                              <wps:spPr bwMode="auto">
                                <a:xfrm>
                                  <a:off x="2296139" y="2372778"/>
                                  <a:ext cx="198103" cy="1785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B8E883" w14:textId="77777777" w:rsidR="00742970" w:rsidRDefault="00742970" w:rsidP="00F91B99">
                                    <w:r>
                                      <w:rPr>
                                        <w:rFonts w:ascii="Arial" w:hAnsi="Arial" w:cs="Arial"/>
                                        <w:color w:val="000000"/>
                                        <w:sz w:val="14"/>
                                        <w:szCs w:val="14"/>
                                        <w:lang w:val="en-US"/>
                                      </w:rPr>
                                      <w:t>5000</w:t>
                                    </w:r>
                                  </w:p>
                                </w:txbxContent>
                              </wps:txbx>
                              <wps:bodyPr rot="0" vert="horz" wrap="none" lIns="0" tIns="0" rIns="0" bIns="0" anchor="t" anchorCtr="0" upright="1">
                                <a:spAutoFit/>
                              </wps:bodyPr>
                            </wps:wsp>
                            <wps:wsp>
                              <wps:cNvPr id="1394" name="Rectangle 1119"/>
                              <wps:cNvSpPr>
                                <a:spLocks noChangeArrowheads="1"/>
                              </wps:cNvSpPr>
                              <wps:spPr bwMode="auto">
                                <a:xfrm>
                                  <a:off x="2603544" y="2372778"/>
                                  <a:ext cx="143502" cy="1785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1E1618" w14:textId="77777777" w:rsidR="00742970" w:rsidRDefault="00742970" w:rsidP="00F91B99">
                                    <w:r>
                                      <w:rPr>
                                        <w:rFonts w:ascii="Arial" w:hAnsi="Arial" w:cs="Arial"/>
                                        <w:color w:val="000000"/>
                                        <w:sz w:val="14"/>
                                        <w:szCs w:val="14"/>
                                        <w:lang w:val="en-US"/>
                                      </w:rPr>
                                      <w:t>10k</w:t>
                                    </w:r>
                                  </w:p>
                                </w:txbxContent>
                              </wps:txbx>
                              <wps:bodyPr rot="0" vert="horz" wrap="none" lIns="0" tIns="0" rIns="0" bIns="0" anchor="t" anchorCtr="0" upright="1">
                                <a:spAutoFit/>
                              </wps:bodyPr>
                            </wps:wsp>
                            <wps:wsp>
                              <wps:cNvPr id="1395" name="Line 1120"/>
                              <wps:cNvCnPr>
                                <a:cxnSpLocks noChangeShapeType="1"/>
                              </wps:cNvCnPr>
                              <wps:spPr bwMode="auto">
                                <a:xfrm flipV="1">
                                  <a:off x="6900" y="2358878"/>
                                  <a:ext cx="0" cy="13900"/>
                                </a:xfrm>
                                <a:prstGeom prst="line">
                                  <a:avLst/>
                                </a:prstGeom>
                                <a:noFill/>
                                <a:ln w="6985">
                                  <a:solidFill>
                                    <a:srgbClr val="3F3F3F"/>
                                  </a:solidFill>
                                  <a:round/>
                                  <a:headEnd/>
                                  <a:tailEnd/>
                                </a:ln>
                                <a:extLst>
                                  <a:ext uri="{909E8E84-426E-40DD-AFC4-6F175D3DCCD1}">
                                    <a14:hiddenFill xmlns:a14="http://schemas.microsoft.com/office/drawing/2010/main">
                                      <a:noFill/>
                                    </a14:hiddenFill>
                                  </a:ext>
                                </a:extLst>
                              </wps:spPr>
                              <wps:bodyPr/>
                            </wps:wsp>
                            <wps:wsp>
                              <wps:cNvPr id="1396" name="Line 1121"/>
                              <wps:cNvCnPr>
                                <a:cxnSpLocks noChangeShapeType="1"/>
                              </wps:cNvCnPr>
                              <wps:spPr bwMode="auto">
                                <a:xfrm flipV="1">
                                  <a:off x="364406" y="2358878"/>
                                  <a:ext cx="0" cy="13900"/>
                                </a:xfrm>
                                <a:prstGeom prst="line">
                                  <a:avLst/>
                                </a:prstGeom>
                                <a:noFill/>
                                <a:ln w="6985">
                                  <a:solidFill>
                                    <a:srgbClr val="3F3F3F"/>
                                  </a:solidFill>
                                  <a:round/>
                                  <a:headEnd/>
                                  <a:tailEnd/>
                                </a:ln>
                                <a:extLst>
                                  <a:ext uri="{909E8E84-426E-40DD-AFC4-6F175D3DCCD1}">
                                    <a14:hiddenFill xmlns:a14="http://schemas.microsoft.com/office/drawing/2010/main">
                                      <a:noFill/>
                                    </a14:hiddenFill>
                                  </a:ext>
                                </a:extLst>
                              </wps:spPr>
                              <wps:bodyPr/>
                            </wps:wsp>
                            <wps:wsp>
                              <wps:cNvPr id="1397" name="Line 1122"/>
                              <wps:cNvCnPr>
                                <a:cxnSpLocks noChangeShapeType="1"/>
                              </wps:cNvCnPr>
                              <wps:spPr bwMode="auto">
                                <a:xfrm flipV="1">
                                  <a:off x="722612" y="2358878"/>
                                  <a:ext cx="0" cy="13900"/>
                                </a:xfrm>
                                <a:prstGeom prst="line">
                                  <a:avLst/>
                                </a:prstGeom>
                                <a:noFill/>
                                <a:ln w="6985">
                                  <a:solidFill>
                                    <a:srgbClr val="3F3F3F"/>
                                  </a:solidFill>
                                  <a:round/>
                                  <a:headEnd/>
                                  <a:tailEnd/>
                                </a:ln>
                                <a:extLst>
                                  <a:ext uri="{909E8E84-426E-40DD-AFC4-6F175D3DCCD1}">
                                    <a14:hiddenFill xmlns:a14="http://schemas.microsoft.com/office/drawing/2010/main">
                                      <a:noFill/>
                                    </a14:hiddenFill>
                                  </a:ext>
                                </a:extLst>
                              </wps:spPr>
                              <wps:bodyPr/>
                            </wps:wsp>
                            <wps:wsp>
                              <wps:cNvPr id="1398" name="Line 1123"/>
                              <wps:cNvCnPr>
                                <a:cxnSpLocks noChangeShapeType="1"/>
                              </wps:cNvCnPr>
                              <wps:spPr bwMode="auto">
                                <a:xfrm flipV="1">
                                  <a:off x="1201420" y="2358878"/>
                                  <a:ext cx="0" cy="13900"/>
                                </a:xfrm>
                                <a:prstGeom prst="line">
                                  <a:avLst/>
                                </a:prstGeom>
                                <a:noFill/>
                                <a:ln w="6985">
                                  <a:solidFill>
                                    <a:srgbClr val="3F3F3F"/>
                                  </a:solidFill>
                                  <a:round/>
                                  <a:headEnd/>
                                  <a:tailEnd/>
                                </a:ln>
                                <a:extLst>
                                  <a:ext uri="{909E8E84-426E-40DD-AFC4-6F175D3DCCD1}">
                                    <a14:hiddenFill xmlns:a14="http://schemas.microsoft.com/office/drawing/2010/main">
                                      <a:noFill/>
                                    </a14:hiddenFill>
                                  </a:ext>
                                </a:extLst>
                              </wps:spPr>
                              <wps:bodyPr/>
                            </wps:wsp>
                            <wps:wsp>
                              <wps:cNvPr id="1399" name="Line 1124"/>
                              <wps:cNvCnPr>
                                <a:cxnSpLocks noChangeShapeType="1"/>
                              </wps:cNvCnPr>
                              <wps:spPr bwMode="auto">
                                <a:xfrm flipV="1">
                                  <a:off x="1558926" y="2358878"/>
                                  <a:ext cx="0" cy="13900"/>
                                </a:xfrm>
                                <a:prstGeom prst="line">
                                  <a:avLst/>
                                </a:prstGeom>
                                <a:noFill/>
                                <a:ln w="6985">
                                  <a:solidFill>
                                    <a:srgbClr val="3F3F3F"/>
                                  </a:solidFill>
                                  <a:round/>
                                  <a:headEnd/>
                                  <a:tailEnd/>
                                </a:ln>
                                <a:extLst>
                                  <a:ext uri="{909E8E84-426E-40DD-AFC4-6F175D3DCCD1}">
                                    <a14:hiddenFill xmlns:a14="http://schemas.microsoft.com/office/drawing/2010/main">
                                      <a:noFill/>
                                    </a14:hiddenFill>
                                  </a:ext>
                                </a:extLst>
                              </wps:spPr>
                              <wps:bodyPr/>
                            </wps:wsp>
                            <wps:wsp>
                              <wps:cNvPr id="1400" name="Line 1125"/>
                              <wps:cNvCnPr>
                                <a:cxnSpLocks noChangeShapeType="1"/>
                              </wps:cNvCnPr>
                              <wps:spPr bwMode="auto">
                                <a:xfrm flipV="1">
                                  <a:off x="1924032" y="2358878"/>
                                  <a:ext cx="0" cy="13900"/>
                                </a:xfrm>
                                <a:prstGeom prst="line">
                                  <a:avLst/>
                                </a:prstGeom>
                                <a:noFill/>
                                <a:ln w="6985">
                                  <a:solidFill>
                                    <a:srgbClr val="3F3F3F"/>
                                  </a:solidFill>
                                  <a:round/>
                                  <a:headEnd/>
                                  <a:tailEnd/>
                                </a:ln>
                                <a:extLst>
                                  <a:ext uri="{909E8E84-426E-40DD-AFC4-6F175D3DCCD1}">
                                    <a14:hiddenFill xmlns:a14="http://schemas.microsoft.com/office/drawing/2010/main">
                                      <a:noFill/>
                                    </a14:hiddenFill>
                                  </a:ext>
                                </a:extLst>
                              </wps:spPr>
                              <wps:bodyPr/>
                            </wps:wsp>
                            <wps:wsp>
                              <wps:cNvPr id="1401" name="Line 1126"/>
                              <wps:cNvCnPr>
                                <a:cxnSpLocks noChangeShapeType="1"/>
                              </wps:cNvCnPr>
                              <wps:spPr bwMode="auto">
                                <a:xfrm flipV="1">
                                  <a:off x="2395840" y="2358878"/>
                                  <a:ext cx="0" cy="13900"/>
                                </a:xfrm>
                                <a:prstGeom prst="line">
                                  <a:avLst/>
                                </a:prstGeom>
                                <a:noFill/>
                                <a:ln w="6985">
                                  <a:solidFill>
                                    <a:srgbClr val="3F3F3F"/>
                                  </a:solidFill>
                                  <a:round/>
                                  <a:headEnd/>
                                  <a:tailEnd/>
                                </a:ln>
                                <a:extLst>
                                  <a:ext uri="{909E8E84-426E-40DD-AFC4-6F175D3DCCD1}">
                                    <a14:hiddenFill xmlns:a14="http://schemas.microsoft.com/office/drawing/2010/main">
                                      <a:noFill/>
                                    </a14:hiddenFill>
                                  </a:ext>
                                </a:extLst>
                              </wps:spPr>
                              <wps:bodyPr/>
                            </wps:wsp>
                            <wps:wsp>
                              <wps:cNvPr id="1402" name="Rectangle 1127"/>
                              <wps:cNvSpPr>
                                <a:spLocks noChangeArrowheads="1"/>
                              </wps:cNvSpPr>
                              <wps:spPr bwMode="auto">
                                <a:xfrm>
                                  <a:off x="0" y="299540"/>
                                  <a:ext cx="2746346" cy="2059338"/>
                                </a:xfrm>
                                <a:prstGeom prst="rect">
                                  <a:avLst/>
                                </a:prstGeom>
                                <a:noFill/>
                                <a:ln w="698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403" name="Rectangle 1128"/>
                              <wps:cNvSpPr>
                                <a:spLocks noChangeArrowheads="1"/>
                              </wps:cNvSpPr>
                              <wps:spPr bwMode="auto">
                                <a:xfrm>
                                  <a:off x="1301722" y="1565064"/>
                                  <a:ext cx="1165920" cy="586111"/>
                                </a:xfrm>
                                <a:prstGeom prst="rect">
                                  <a:avLst/>
                                </a:prstGeom>
                                <a:solidFill>
                                  <a:srgbClr val="FFFFFF">
                                    <a:alpha val="67058"/>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04" name="Rectangle 1129"/>
                              <wps:cNvSpPr>
                                <a:spLocks noChangeArrowheads="1"/>
                              </wps:cNvSpPr>
                              <wps:spPr bwMode="auto">
                                <a:xfrm>
                                  <a:off x="1308722" y="1572064"/>
                                  <a:ext cx="250204" cy="11430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05" name="Line 1130"/>
                              <wps:cNvCnPr>
                                <a:cxnSpLocks noChangeShapeType="1"/>
                              </wps:cNvCnPr>
                              <wps:spPr bwMode="auto">
                                <a:xfrm>
                                  <a:off x="1315722" y="1622265"/>
                                  <a:ext cx="243204" cy="0"/>
                                </a:xfrm>
                                <a:prstGeom prst="line">
                                  <a:avLst/>
                                </a:prstGeom>
                                <a:noFill/>
                                <a:ln w="6985">
                                  <a:solidFill>
                                    <a:srgbClr val="FF0000"/>
                                  </a:solidFill>
                                  <a:round/>
                                  <a:headEnd/>
                                  <a:tailEnd/>
                                </a:ln>
                                <a:extLst>
                                  <a:ext uri="{909E8E84-426E-40DD-AFC4-6F175D3DCCD1}">
                                    <a14:hiddenFill xmlns:a14="http://schemas.microsoft.com/office/drawing/2010/main">
                                      <a:noFill/>
                                    </a14:hiddenFill>
                                  </a:ext>
                                </a:extLst>
                              </wps:spPr>
                              <wps:bodyPr/>
                            </wps:wsp>
                            <wps:wsp>
                              <wps:cNvPr id="1406" name="Rectangle 1131"/>
                              <wps:cNvSpPr>
                                <a:spLocks noChangeArrowheads="1"/>
                              </wps:cNvSpPr>
                              <wps:spPr bwMode="auto">
                                <a:xfrm>
                                  <a:off x="1609127" y="1572064"/>
                                  <a:ext cx="857214" cy="1785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F6B160" w14:textId="77777777" w:rsidR="00742970" w:rsidRDefault="00742970" w:rsidP="00F91B99">
                                    <w:r w:rsidRPr="0030069F">
                                      <w:rPr>
                                        <w:rFonts w:ascii="Arial" w:hAnsi="Arial" w:cs="Arial"/>
                                        <w:color w:val="000000"/>
                                        <w:sz w:val="14"/>
                                        <w:szCs w:val="14"/>
                                        <w:lang w:val="en-US"/>
                                      </w:rPr>
                                      <w:t>Room1 (RT60=27ms)</w:t>
                                    </w:r>
                                  </w:p>
                                </w:txbxContent>
                              </wps:txbx>
                              <wps:bodyPr rot="0" vert="horz" wrap="none" lIns="0" tIns="0" rIns="0" bIns="0" anchor="t" anchorCtr="0" upright="1">
                                <a:spAutoFit/>
                              </wps:bodyPr>
                            </wps:wsp>
                            <wps:wsp>
                              <wps:cNvPr id="1407" name="Rectangle 1132"/>
                              <wps:cNvSpPr>
                                <a:spLocks noChangeArrowheads="1"/>
                              </wps:cNvSpPr>
                              <wps:spPr bwMode="auto">
                                <a:xfrm>
                                  <a:off x="1308722" y="1686366"/>
                                  <a:ext cx="250204" cy="11430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08" name="Line 1133"/>
                              <wps:cNvCnPr>
                                <a:cxnSpLocks noChangeShapeType="1"/>
                              </wps:cNvCnPr>
                              <wps:spPr bwMode="auto">
                                <a:xfrm>
                                  <a:off x="1315722" y="1736567"/>
                                  <a:ext cx="243204" cy="0"/>
                                </a:xfrm>
                                <a:prstGeom prst="line">
                                  <a:avLst/>
                                </a:prstGeom>
                                <a:noFill/>
                                <a:ln w="6985">
                                  <a:solidFill>
                                    <a:srgbClr val="FFFF00"/>
                                  </a:solidFill>
                                  <a:round/>
                                  <a:headEnd/>
                                  <a:tailEnd/>
                                </a:ln>
                                <a:extLst>
                                  <a:ext uri="{909E8E84-426E-40DD-AFC4-6F175D3DCCD1}">
                                    <a14:hiddenFill xmlns:a14="http://schemas.microsoft.com/office/drawing/2010/main">
                                      <a:noFill/>
                                    </a14:hiddenFill>
                                  </a:ext>
                                </a:extLst>
                              </wps:spPr>
                              <wps:bodyPr/>
                            </wps:wsp>
                            <wps:wsp>
                              <wps:cNvPr id="1409" name="Rectangle 1134"/>
                              <wps:cNvSpPr>
                                <a:spLocks noChangeArrowheads="1"/>
                              </wps:cNvSpPr>
                              <wps:spPr bwMode="auto">
                                <a:xfrm>
                                  <a:off x="1609127" y="1686366"/>
                                  <a:ext cx="906715" cy="1784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786179" w14:textId="77777777" w:rsidR="00742970" w:rsidRDefault="00742970" w:rsidP="00F91B99">
                                    <w:r w:rsidRPr="0030069F">
                                      <w:rPr>
                                        <w:rFonts w:ascii="Arial" w:hAnsi="Arial" w:cs="Arial"/>
                                        <w:color w:val="000000"/>
                                        <w:sz w:val="14"/>
                                        <w:szCs w:val="14"/>
                                        <w:lang w:val="en-US"/>
                                      </w:rPr>
                                      <w:t>Room4 (RT60=264ms)</w:t>
                                    </w:r>
                                  </w:p>
                                </w:txbxContent>
                              </wps:txbx>
                              <wps:bodyPr rot="0" vert="horz" wrap="none" lIns="0" tIns="0" rIns="0" bIns="0" anchor="t" anchorCtr="0" upright="1">
                                <a:spAutoFit/>
                              </wps:bodyPr>
                            </wps:wsp>
                            <wps:wsp>
                              <wps:cNvPr id="1410" name="Rectangle 1135"/>
                              <wps:cNvSpPr>
                                <a:spLocks noChangeArrowheads="1"/>
                              </wps:cNvSpPr>
                              <wps:spPr bwMode="auto">
                                <a:xfrm>
                                  <a:off x="1308722" y="1800668"/>
                                  <a:ext cx="250204" cy="11490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11" name="Line 1136"/>
                              <wps:cNvCnPr>
                                <a:cxnSpLocks noChangeShapeType="1"/>
                              </wps:cNvCnPr>
                              <wps:spPr bwMode="auto">
                                <a:xfrm>
                                  <a:off x="1315722" y="1850869"/>
                                  <a:ext cx="243204" cy="0"/>
                                </a:xfrm>
                                <a:prstGeom prst="line">
                                  <a:avLst/>
                                </a:prstGeom>
                                <a:noFill/>
                                <a:ln w="6985">
                                  <a:solidFill>
                                    <a:srgbClr val="0000FF"/>
                                  </a:solidFill>
                                  <a:round/>
                                  <a:headEnd/>
                                  <a:tailEnd/>
                                </a:ln>
                                <a:extLst>
                                  <a:ext uri="{909E8E84-426E-40DD-AFC4-6F175D3DCCD1}">
                                    <a14:hiddenFill xmlns:a14="http://schemas.microsoft.com/office/drawing/2010/main">
                                      <a:noFill/>
                                    </a14:hiddenFill>
                                  </a:ext>
                                </a:extLst>
                              </wps:spPr>
                              <wps:bodyPr/>
                            </wps:wsp>
                            <wps:wsp>
                              <wps:cNvPr id="1412" name="Rectangle 1137"/>
                              <wps:cNvSpPr>
                                <a:spLocks noChangeArrowheads="1"/>
                              </wps:cNvSpPr>
                              <wps:spPr bwMode="auto">
                                <a:xfrm>
                                  <a:off x="1609127" y="1800668"/>
                                  <a:ext cx="906715" cy="1784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79D6AF" w14:textId="77777777" w:rsidR="00742970" w:rsidRDefault="00742970" w:rsidP="00F91B99">
                                    <w:r w:rsidRPr="0030069F">
                                      <w:rPr>
                                        <w:rFonts w:ascii="Arial" w:hAnsi="Arial" w:cs="Arial"/>
                                        <w:color w:val="000000"/>
                                        <w:sz w:val="14"/>
                                        <w:szCs w:val="14"/>
                                        <w:lang w:val="en-US"/>
                                      </w:rPr>
                                      <w:t>Room2 (RT60=123ms)</w:t>
                                    </w:r>
                                  </w:p>
                                </w:txbxContent>
                              </wps:txbx>
                              <wps:bodyPr rot="0" vert="horz" wrap="none" lIns="0" tIns="0" rIns="0" bIns="0" anchor="t" anchorCtr="0" upright="1">
                                <a:spAutoFit/>
                              </wps:bodyPr>
                            </wps:wsp>
                            <wps:wsp>
                              <wps:cNvPr id="1413" name="Rectangle 1138"/>
                              <wps:cNvSpPr>
                                <a:spLocks noChangeArrowheads="1"/>
                              </wps:cNvSpPr>
                              <wps:spPr bwMode="auto">
                                <a:xfrm>
                                  <a:off x="1308722" y="1915570"/>
                                  <a:ext cx="250204" cy="11430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14" name="Line 1139"/>
                              <wps:cNvCnPr>
                                <a:cxnSpLocks noChangeShapeType="1"/>
                              </wps:cNvCnPr>
                              <wps:spPr bwMode="auto">
                                <a:xfrm>
                                  <a:off x="1315722" y="1965171"/>
                                  <a:ext cx="243204" cy="0"/>
                                </a:xfrm>
                                <a:prstGeom prst="line">
                                  <a:avLst/>
                                </a:prstGeom>
                                <a:noFill/>
                                <a:ln w="6985">
                                  <a:solidFill>
                                    <a:srgbClr val="808080"/>
                                  </a:solidFill>
                                  <a:round/>
                                  <a:headEnd/>
                                  <a:tailEnd/>
                                </a:ln>
                                <a:extLst>
                                  <a:ext uri="{909E8E84-426E-40DD-AFC4-6F175D3DCCD1}">
                                    <a14:hiddenFill xmlns:a14="http://schemas.microsoft.com/office/drawing/2010/main">
                                      <a:noFill/>
                                    </a14:hiddenFill>
                                  </a:ext>
                                </a:extLst>
                              </wps:spPr>
                              <wps:bodyPr/>
                            </wps:wsp>
                            <wps:wsp>
                              <wps:cNvPr id="1415" name="Rectangle 1140"/>
                              <wps:cNvSpPr>
                                <a:spLocks noChangeArrowheads="1"/>
                              </wps:cNvSpPr>
                              <wps:spPr bwMode="auto">
                                <a:xfrm>
                                  <a:off x="1609127" y="1915570"/>
                                  <a:ext cx="857214" cy="1785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F08D68" w14:textId="77777777" w:rsidR="00742970" w:rsidRDefault="00742970" w:rsidP="00F91B99">
                                    <w:r w:rsidRPr="0030069F">
                                      <w:rPr>
                                        <w:rFonts w:ascii="Arial" w:hAnsi="Arial" w:cs="Arial"/>
                                        <w:color w:val="000000"/>
                                        <w:sz w:val="14"/>
                                        <w:szCs w:val="14"/>
                                        <w:lang w:val="en-US"/>
                                      </w:rPr>
                                      <w:t>Room3 (RT60=98ms)</w:t>
                                    </w:r>
                                  </w:p>
                                </w:txbxContent>
                              </wps:txbx>
                              <wps:bodyPr rot="0" vert="horz" wrap="none" lIns="0" tIns="0" rIns="0" bIns="0" anchor="t" anchorCtr="0" upright="1">
                                <a:spAutoFit/>
                              </wps:bodyPr>
                            </wps:wsp>
                            <wps:wsp>
                              <wps:cNvPr id="1416" name="Rectangle 1141"/>
                              <wps:cNvSpPr>
                                <a:spLocks noChangeArrowheads="1"/>
                              </wps:cNvSpPr>
                              <wps:spPr bwMode="auto">
                                <a:xfrm>
                                  <a:off x="1308722" y="2029872"/>
                                  <a:ext cx="250204" cy="11430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417" name="Line 1142"/>
                              <wps:cNvCnPr>
                                <a:cxnSpLocks noChangeShapeType="1"/>
                              </wps:cNvCnPr>
                              <wps:spPr bwMode="auto">
                                <a:xfrm>
                                  <a:off x="1330322" y="2080073"/>
                                  <a:ext cx="228604" cy="0"/>
                                </a:xfrm>
                                <a:prstGeom prst="line">
                                  <a:avLst/>
                                </a:prstGeom>
                                <a:noFill/>
                                <a:ln w="21590">
                                  <a:solidFill>
                                    <a:srgbClr val="800000"/>
                                  </a:solidFill>
                                  <a:round/>
                                  <a:headEnd/>
                                  <a:tailEnd/>
                                </a:ln>
                                <a:extLst>
                                  <a:ext uri="{909E8E84-426E-40DD-AFC4-6F175D3DCCD1}">
                                    <a14:hiddenFill xmlns:a14="http://schemas.microsoft.com/office/drawing/2010/main">
                                      <a:noFill/>
                                    </a14:hiddenFill>
                                  </a:ext>
                                </a:extLst>
                              </wps:spPr>
                              <wps:bodyPr/>
                            </wps:wsp>
                            <wps:wsp>
                              <wps:cNvPr id="1418" name="Rectangle 1143"/>
                              <wps:cNvSpPr>
                                <a:spLocks noChangeArrowheads="1"/>
                              </wps:cNvSpPr>
                              <wps:spPr bwMode="auto">
                                <a:xfrm>
                                  <a:off x="1609127" y="2029872"/>
                                  <a:ext cx="375906" cy="1785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17FD66" w14:textId="77777777" w:rsidR="00742970" w:rsidRDefault="00742970" w:rsidP="00F91B99">
                                    <w:r>
                                      <w:rPr>
                                        <w:rFonts w:ascii="Arial" w:hAnsi="Arial" w:cs="Arial"/>
                                        <w:color w:val="000000"/>
                                        <w:sz w:val="14"/>
                                        <w:szCs w:val="14"/>
                                        <w:lang w:val="en-US"/>
                                      </w:rPr>
                                      <w:t>reference</w:t>
                                    </w:r>
                                  </w:p>
                                </w:txbxContent>
                              </wps:txbx>
                              <wps:bodyPr rot="0" vert="horz" wrap="none" lIns="0" tIns="0" rIns="0" bIns="0" anchor="t" anchorCtr="0" upright="1">
                                <a:spAutoFit/>
                              </wps:bodyPr>
                            </wps:wsp>
                          </wpc:wpc>
                        </a:graphicData>
                      </a:graphic>
                    </wp:inline>
                  </w:drawing>
                </mc:Choice>
                <mc:Fallback>
                  <w:pict>
                    <v:group w14:anchorId="27C164ED" id="Zeichenbereich 1771" o:spid="_x0000_s1097" editas="canvas" style="width:235.4pt;height:206.75pt;mso-position-horizontal-relative:char;mso-position-vertical-relative:line" coordsize="29895,26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">
                      <v:shape id="_x0000_s1098" type="#_x0000_t75" style="position:absolute;width:29895;height:26257;visibility:visible;mso-wrap-style:square">
                        <v:fill o:detectmouseclick="t"/>
                        <v:path o:connecttype="none"/>
                      </v:shape>
                      <v:rect id="Rectangle 1077" o:spid="_x0000_s1099" style="position:absolute;left:69;top:3064;width:27324;height:20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" strokecolor="white" strokeweight=".55pt"/>
                      <v:rect id="Rectangle 1078" o:spid="_x0000_s1100" style="position:absolute;top:2995;width:27463;height:205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" filled="f" strokeweight=".55pt"/>
                      <v:line id="Line 1079" o:spid="_x0000_s1101" style="position:absolute;flip:y;visibility:visible;mso-wrap-style:square" from="3644,3064" to="3644,235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" strokeweight=".55pt"/>
                      <v:line id="Line 1080" o:spid="_x0000_s1102" style="position:absolute;flip:y;visibility:visible;mso-wrap-style:square" from="7226,3064" to="7226,235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" strokeweight=".55pt"/>
                      <v:line id="Line 1081" o:spid="_x0000_s1103" style="position:absolute;flip:y;visibility:visible;mso-wrap-style:square" from="12014,3064" to="12014,235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" strokeweight=".55pt"/>
                      <v:line id="Line 1082" o:spid="_x0000_s1104" style="position:absolute;flip:y;visibility:visible;mso-wrap-style:square" from="15589,3064" to="15589,235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" strokeweight=".55pt"/>
                      <v:line id="Line 1083" o:spid="_x0000_s1105" style="position:absolute;flip:y;visibility:visible;mso-wrap-style:square" from="19240,3064" to="19240,235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" strokeweight=".55pt"/>
                      <v:line id="Line 1084" o:spid="_x0000_s1106" style="position:absolute;flip:y;visibility:visible;mso-wrap-style:square" from="23958,3064" to="23958,235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" strokeweight=".55pt"/>
                      <v:line id="Line 1085" o:spid="_x0000_s1107" style="position:absolute;flip:x;visibility:visible;mso-wrap-style:square" from="69,19581" to="27463,195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" strokeweight=".55pt"/>
                      <v:line id="Line 1086" o:spid="_x0000_s1108" style="position:absolute;flip:x;visibility:visible;mso-wrap-style:square" from="69,15434" to="27463,154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" strokeweight=".55pt"/>
                      <v:line id="Line 1087" o:spid="_x0000_s1109" style="position:absolute;flip:x;visibility:visible;mso-wrap-style:square" from="69,11288" to="27463,112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" strokeweight=".55pt"/>
                      <v:line id="Line 1088" o:spid="_x0000_s1110" style="position:absolute;flip:x;visibility:visible;mso-wrap-style:square" from="69,7141" to="27463,71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" strokeweight=".55pt"/>
                      <v:shape id="Freeform 1089" o:spid="_x0000_s1111" style="position:absolute;top:4353;width:27749;height:14726;visibility:visible;mso-wrap-style:square;v-text-anchor:top" coordsize="4370,23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" path="m,191l,157r34,l34,78r45,l79,22r45,l124,r45,l214,r,169l270,169r,-12l315,157r,34l360,191r,124l417,315r,-11l462,304r,11l507,315r45,l552,112r45,l597,11r45,l642,90r45,l687,169r45,l732,360r45,l777,416r45,l822,304r57,l935,304r,124l980,428r,135l1025,563r,45l1070,608r,11l1115,619r,79l1160,698r,-102l1205,596r,12l1250,608r,135l1295,743r,22l1352,765r,124l1397,889r,-157l1442,732r,-237l1487,495r,101l1532,596r,46l1588,642r,-68l1633,574r,34l1678,608r,157l1735,765r,-22l1780,743r,11l1825,754r,-191l1870,563r,112l1915,675r,203l1960,878r45,l2005,732r45,l2050,675r56,l2106,754r45,l2151,642r45,l2196,788r57,l2253,867r45,l2298,709r45,l2343,833r45,l2388,901r45,l2433,855r45,l2478,788r45,l2523,822r45,l2568,754r45,l2613,968r45,l2658,991r57,l2715,1013r45,l2760,1148r56,l2816,1058r45,l2861,1092r56,l2917,1205r45,l2962,1430r45,l3007,1362r45,l3052,1497r45,l3097,1655r46,l3143,1464r45,l3188,1385r45,l3233,1295r45,l3278,1497r45,l3323,1768r45,l3368,1542r56,l3424,1644r45,l3469,1655r45,l3514,1452r57,l3571,1531r45,l3616,1587r45,l3661,1677r45,l3706,1554r45,l3751,1666r45,l3796,1723r45,l3841,1880r56,l3897,1813r45,l3942,1801r45,l3987,1914r45,l4032,2162r57,l4089,1993r45,l4179,1993r,45l4235,2038r,-23l4280,2015r,304l4325,2319r45,l4370,2252e" filled="f" strokecolor="red" strokeweight=".55pt">
                        <v:path arrowok="t" o:connecttype="custom" o:connectlocs="13709635,63308990;31854741,8871323;68144951,0;86290057,68147894;127015738,63308990;145160843,127021223;186289749,122585561;204434854,127021223;240725065,45163101;258870170,36291778;295160381,68147894;313305486,167748662;354434392,122585561;377014967,172587566;413305178,227025233;431450284,249606784;467740494,281462900;485885600,245171122;522175810,299608789;545159611,358482118;581449821,295173127;599594927,240332218;640320608,258881349;658465713,245171122;699594619,308480113;717739724,304044451;754029935,227025233;772175040,354046456;808465251,354046456;826610356,272188335;867336037,304044451;885481143,317754678;926610048,349610794;944755154,335900567;981045364,363321021;999190470,317754678;1035480681,331464905;1053625786,390338234;1094754691,399612799;1112899797,462921790;1153625478,426630012;1176206053,485906582;1212496264,576636027;1230641370,603653240;1267334805,667365472;1285479910,558490138;1321770121,522198360;1339915226,712931816;1380640907,621799129;1398786013,667365472;1439914918,585507351;1458060024,639945018;1494350234,676236796;1512495340,671801134;1548785551,694785927;1571366126,731077705;1607656337,726238801;1625801442,871809155;1666930348,803661260;1685075453,821807149;1725801134,812532584;1743946240,935118145" o:connectangles="0,0,0,0,0,0,0,0,0,0,0,0,0,0,0,0,0,0,0,0,0,0,0,0,0,0,0,0,0,0,0,0,0,0,0,0,0,0,0,0,0,0,0,0,0,0,0,0,0,0,0,0,0,0,0,0,0,0,0,0,0,0"/>
                      </v:shape>
                      <v:shape id="Freeform 1090" o:spid="_x0000_s1112" style="position:absolute;top:4277;width:27749;height:16021;visibility:visible;mso-wrap-style:square;v-text-anchor:top" coordsize="4370,2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" path="m,169l,136r34,l34,68r45,l79,23r45,l124,r45,l214,r,158l270,158r,-11l315,147r,22l360,169r,124l417,293r,-11l462,282r,34l507,316r45,l552,169r45,l597,79r45,l642,158r45,l687,226r45,l732,417r45,l777,462r45,l822,338r57,l879,304r56,l935,417r45,l980,507r45,l1025,530r45,l1115,530r,112l1160,642r,-79l1205,563r45,l1250,721r45,l1295,755r57,l1352,856r45,l1397,687r45,l1442,473r45,l1487,575r45,l1532,597r56,l1588,575r45,l1633,586r45,l1678,732r57,l1735,710r45,l1780,721r45,l1825,552r45,l1870,597r45,l1915,845r45,l2005,845r,-146l2050,699r,-57l2106,642r,68l2151,710r,-90l2196,620r,146l2253,766r,90l2298,856r,-135l2343,721r,79l2388,800r,101l2433,901r,-45l2478,856r,-79l2523,777r,45l2568,822r,12l2613,834r,11l2658,845r,45l2715,890r,-124l2760,766r,248l2816,1014r,-68l2861,946r,34l2917,980r,203l2962,1183r,169l3007,1352r45,l3052,1521r45,l3097,1577r46,l3143,1509r45,l3188,1532r45,l3233,1566r45,l3278,1521r45,l3323,1543r45,l3368,1487r56,l3424,1577r45,l3469,1723r45,l3514,1566r57,l3616,1566r,259l3661,1825r,-90l3706,1735r,-34l3751,1701r,-79l3796,1622r,-56l3841,1566r,-113l3897,1453r,90l3942,1543r,214l3987,1757r,203l4032,1960r,79l4089,2039r,45l4134,2084r,45l4179,2129r56,l4235,2253r45,l4280,2320r45,l4325,2455r45,l4370,2523e" filled="f" strokecolor="yellow" strokeweight=".55pt">
                        <v:path arrowok="t" o:connecttype="custom" o:connectlocs="13709635,54839421;31854741,9274314;68144951,0;86290057,63710504;127015738,59274963;145160843,118146695;186289749,113711153;204434854,127421009;240725065,68146046;258870170,63710504;295160381,91130215;313305486,186292741;354434392,136292092;377014967,168147344;413305178,204438137;431450284,213712451;467740494,258874328;485885600,227019076;522175810,290729580;545159611,345165771;581449821,277019725;599594927,231857848;640320608,240728931;658465713,236293390;699594619,295165122;717739724,290729580;754029935,222583534;772175040,340730229;808465251,340730229;826610356,258874328;867336037,286294039;885481143,308874977;926610048,345165771;944755154,322584832;981045364,363311167;999190470,313310518;1035480681,331455915;1053625786,340730229;1094754691,358875626;1112899797,408876275;1153625478,381456564;1176206053,477022321;1212496264,545168367;1230641370,613314412;1267334805,635895351;1285479910,617749954;1321770121,631459809;1339915226,622185495;1380640907,599604557;1398786013,694767083;1439914918,631459809;1458060024,735896649;1494350234,699605855;1512495340,654040748;1548785551,631459809;1571366126,622185495;1607656337,708476938;1625801442,822188091;1666930348,840333488;1685075453,858478885;1725801134,908479534;1743946240,989932204" o:connectangles="0,0,0,0,0,0,0,0,0,0,0,0,0,0,0,0,0,0,0,0,0,0,0,0,0,0,0,0,0,0,0,0,0,0,0,0,0,0,0,0,0,0,0,0,0,0,0,0,0,0,0,0,0,0,0,0,0,0,0,0,0,0"/>
                      </v:shape>
                      <v:shape id="Freeform 1091" o:spid="_x0000_s1113" style="position:absolute;top:4493;width:27749;height:14586;visibility:visible;mso-wrap-style:square;v-text-anchor:top" coordsize="4370,22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" path="m,203l,180r34,l34,90r45,l79,34r45,l124,11r45,l214,11r,169l270,180r,-22l315,158r,34l360,192r,123l417,315r,-11l462,304r45,l507,315r45,l552,102r45,l597,r45,l642,79r45,l687,158r45,l732,361r45,l777,417r45,l822,293r57,l879,270r56,l935,372r45,l980,496r45,l1025,541r45,l1070,552r45,l1115,620r45,l1160,541r45,l1205,552r45,l1250,698r45,l1295,732r57,l1352,856r45,l1397,687r45,l1442,462r45,l1487,574r45,l1532,597r56,l1588,541r45,l1633,574r45,l1678,732r57,l1735,721r45,l1780,743r45,l1825,574r45,l1870,665r45,l1915,856r45,l1960,822r45,l2005,687r45,l2050,653r56,l2106,710r45,l2151,597r45,l2196,777r57,l2253,845r45,l2298,698r45,l2343,811r45,l2388,856r45,l2433,811r45,l2478,755r45,l2523,890r45,l2568,867r45,l2613,811r45,l2658,777r57,l2715,879r45,l2760,1002r56,l2816,980r45,l2861,1092r56,l2917,1351r45,l2962,1239r45,l3007,1351r45,l3052,1554r45,l3097,1453r46,l3143,1577r45,l3188,1453r45,l3233,1475r45,l3278,1554r45,l3323,1396r45,l3368,1667r56,l3424,1453r45,l3469,1588r45,l3514,1599r57,l3571,1622r45,l3616,1757r45,l3661,1655r45,l3706,1543r45,l3751,1588r45,l3796,1577r45,l3897,1577r,11l3942,1588r,22l3987,1610r,203l4032,1813r,203l4089,2016r,34l4134,2050r,169l4179,2219r,-79l4235,2140r,124l4280,2264r,33l4325,2297r,-90l4370,2207r,-270e" filled="f" strokecolor="blue" strokeweight=".55pt">
                        <v:path arrowok="t" o:connecttype="custom" o:connectlocs="13709635,72582092;31854741,13709951;68144951,4435572;86290057,72582092;127015738,63710948;145160843,127018662;186289749,122583089;204434854,127018662;240725065,41129852;258870170,31855474;295160381,63710948;313305486,168148514;354434392,118147517;377014967,150002991;413305178,200003988;431450284,222585083;467740494,250004985;485885600,222585083;522175810,281457225;545159611,345168172;581449821,277021652;599594927,231456228;640320608,240730606;658465713,231456228;699594619,295167176;717739724,299602748;754029935,231456228;772175040,345168172;808465251,331458222;826610356,263311702;867336037,286296031;885481143,313312699;926610048,340732600;944755154,327022649;981045364,345168172;999190470,304441554;1035480681,358878123;1053625786,327022649;1094754691,313312699;1112899797,404040314;1153625478,395169169;1176206053,544768926;1212496264,499606736;1230641370,626625397;1267334805,585898779;1285479910,585898779;1321770121,594769923;1339915226,562914449;1380640907,672190822;1398786013,640335348;1439914918,644770920;1458060024,708481868;1494350234,667352016;1512495340,640335348;1548785551,635899776;1571366126,640335348;1607656337,649206493;1625801442,812919434;1666930348,826629385;1685075453,862920431;1725801134,912921428;1743946240,889937099" o:connectangles="0,0,0,0,0,0,0,0,0,0,0,0,0,0,0,0,0,0,0,0,0,0,0,0,0,0,0,0,0,0,0,0,0,0,0,0,0,0,0,0,0,0,0,0,0,0,0,0,0,0,0,0,0,0,0,0,0,0,0,0,0,0"/>
                      </v:shape>
                      <v:shape id="Freeform 1092" o:spid="_x0000_s1114" style="position:absolute;top:4277;width:27749;height:15875;visibility:visible;mso-wrap-style:square;v-text-anchor:top" coordsize="4370,2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" path="m,192l,169r34,l34,79r45,l79,23r45,l124,r45,l214,r,181l270,181r,-23l315,158r,45l360,203r,158l417,361r,-23l462,338r,45l507,383r45,l552,181r45,l597,79r45,l642,158r45,l687,237r45,l732,406r45,l777,451r45,l822,327r57,l879,304r56,l935,417r45,l980,530r45,l1025,575r45,l1070,597r45,l1115,676r45,l1160,586r45,l1205,597r45,l1250,755r45,l1295,789r57,l1352,890r45,l1397,732r45,l1442,507r45,l1487,620r45,l1588,620r,-45l1633,575r,22l1678,597r,169l1735,766r,-11l1780,755r,22l1825,777r,-180l1870,597r,79l1915,676r,203l1960,879r,-12l2005,867r,-123l2050,744r,-68l2106,676r,79l2151,755r,-79l2196,676r,113l2253,789r,67l2298,856r,-146l2343,710r,124l2388,834r,56l2433,890r,-34l2478,856r,-45l2523,811r,124l2568,935r,-79l2613,856r,113l2658,969r,22l2715,991r,12l2760,1003r,202l2816,1205r,-135l2861,1070r,34l2917,1104r,135l2962,1239r,169l3007,1408r,101l3052,1509r,23l3097,1532r,79l3143,1611r,-90l3188,1521r,-158l3233,1363r,79l3278,1442r,112l3323,1554r,-22l3368,1532r,259l3424,1791r,-192l3469,1599r,124l3514,1723r,-191l3571,1532r,45l3616,1577r,236l3661,1813r,12l3706,1825r,33l3751,1858r,-202l3796,1656r,-90l3841,1566r,146l3897,1712r,-56l3942,1656r,-45l3987,1611r,124l4032,1735r,337l4089,2072r,-56l4134,2016r,68l4179,2084r,135l4235,2219r,-12l4280,2207r,124l4325,2331r,169l4370,2500r,-214e" filled="f" strokecolor="gray" strokeweight=".55pt">
                        <v:path arrowok="t" o:connecttype="custom" o:connectlocs="13709635,68146270;31854741,9274344;68144951,0;86290057,72985058;127015738,63710714;145160843,145566884;186289749,136292540;204434854,154437996;240725065,72985058;258870170,63710714;295160381,95566071;313305486,181857797;354434392,131856984;377014967,168147897;413305178,213713154;431450284,240729723;467740494,272585079;485885600,240729723;522175810,304440436;545159611,358876806;581449821,295166092;599594927,250004067;640320608,250004067;658465713,240729723;699594619,308875992;717739724,313311548;754029935,240729723;772175040,354441250;808465251,349602461;826610356,272585079;867336037,304440436;885481143,318150337;926610048,345166905;944755154,336295793;981045364,358876806;999190470,327021449;1035480681,377022262;1053625786,390732163;1094754691,399603275;1112899797,485895001;1153625478,431458632;1176206053,499604901;1212496264,567751171;1230641370,617751985;1267334805,649607342;1285479910,549605715;1321770121,581461072;1339915226,617751985;1380640907,722189168;1398786013,694769367;1439914918,617751985;1458060024,731060280;1494350234,735899068;1512495340,667752798;1548785551,631461885;1571366126,667752798;1607656337,649607342;1625801442,835497462;1666930348,812916450;1685075453,894772620;1725801134,889933832;1743946240,1008080915" o:connectangles="0,0,0,0,0,0,0,0,0,0,0,0,0,0,0,0,0,0,0,0,0,0,0,0,0,0,0,0,0,0,0,0,0,0,0,0,0,0,0,0,0,0,0,0,0,0,0,0,0,0,0,0,0,0,0,0,0,0,0,0,0,0"/>
                      </v:shape>
                      <v:shape id="Freeform 1093" o:spid="_x0000_s1115" style="position:absolute;top:4277;width:25031;height:11303;visibility:visible;mso-wrap-style:square;v-text-anchor:top" coordsize="3942,1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" path="m,57l,34r34,l34,23r45,l124,23,124,r45,l214,r,169l270,169r,-11l315,158r,34l360,192r,124l417,316r,-12l462,304r,23l507,327r,11l552,338r,-202l597,136r,-102l642,34r,90l687,124r,68l732,192r,191l777,383r,57l822,440r,-113l879,327r56,l935,428r45,l980,541r45,l1025,597r45,l1070,620r45,l1115,721r45,l1160,631r45,l1250,631r,135l1295,766r,11l1352,777r,136l1397,913r,-169l1442,744r,-237l1487,507r,113l1532,620r,22l1588,642r,-34l1633,608r,23l1678,631r,124l1735,755r,11l1780,766r,23l1825,789r,-181l1870,608r,91l1915,699r,214l1960,913r,-12l2005,901r,-124l2050,777r,-90l2106,687r,68l2151,755r,-79l2196,676r,158l2253,834r,90l2298,924r,-158l2343,766r,101l2388,867r,113l2433,980r,-34l2478,946r,-79l2523,867r,57l2568,924r,-34l2613,890r,113l2658,1003r,-57l2715,946r,23l2760,969r,101l2816,1070r,-45l2861,1025r,68l2917,1093r,247l2962,1340r,169l3007,1509r,45l3052,1554r,-11l3097,1543r,68l3143,1611r,-102l3188,1509r,-45l3233,1464r,180l3278,1644r,113l3323,1757r,-146l3368,1611r,-113l3424,1498r,-22l3469,1476r,90l3514,1566r,146l3571,1712r,-79l3616,1633r,147l3661,1780r,-12l3706,1768r,-112l3751,1656r,-23l3796,1633r,-124l3841,1509r,12l3897,1521r,90l3942,1611r,-102e" filled="f" strokecolor="maroon" strokeweight="1.7pt">
                        <v:path arrowok="t" o:connecttype="custom" o:connectlocs="13709497,13709905;31854419,9274347;68144263,0;86289185,68146291;127014454,63710734;145159376,127421467;186287866,122582677;204432788,136292582;240722632,54839619;258867554,50000829;295157398,77420638;313302320,177422296;354430810,131857025;377011158,172583506;413301002,218148778;431445924,250004145;467735768,290730626;485880690,254439702;522170534,308876089;545154102,368151265;581443946,300004974;599588868,250004145;640314137,258875260;658459060,254439702;699587549,304440531;717732471,318150436;754022316,245165355;772167238,368151265;808457082,363312475;826602004,277020722;867327273,304440531;885472195,336295898;926600685,372586822;944745607,349602570;981035451,395167842;999180373,349602570;1035470217,372586822;1053615139,404442189;1094743629,381457937;1112888551,431458766;1153613821,413313304;1176194168,540331539;1212484012,608477830;1230628934,622187734;1267321999,649607544;1285466921,590332368;1321756765,662914216;1339901687,649607544;1380626956,604042272;1398771878,631462082;1439900368,690334026;1458045290,717753835;1494335134,712915045;1512480056,658478659;1548769901,608477830;1571350248,649607544" o:connectangles="0,0,0,0,0,0,0,0,0,0,0,0,0,0,0,0,0,0,0,0,0,0,0,0,0,0,0,0,0,0,0,0,0,0,0,0,0,0,0,0,0,0,0,0,0,0,0,0,0,0,0,0,0,0,0,0"/>
                      </v:shape>
                      <v:shape id="Freeform 1094" o:spid="_x0000_s1116" style="position:absolute;left:25031;top:13859;width:2718;height:6293;visibility:visible;mso-wrap-style:square;v-text-anchor:top" coordsize="428,9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" path="m,l45,r,203l90,203r,349l147,552r,146l192,698r,34l237,732r,34l293,766r,-11l338,755r,236l383,991r,-45l428,946r,-202e" filled="f" strokecolor="maroon" strokeweight="1.7pt">
                        <v:path arrowok="t" o:connecttype="custom" o:connectlocs="0,0;18146794,0;18146794,81858187;36293588,81858187;36293588,222589750;59279527,222589750;59279527,281463126;77426321,281463126;77426321,295173364;95573116,295173364;95573116,308883602;118155793,308883602;118155793,304447937;136302587,304447937;136302587,399613120;154449381,399613120;154449381,381467216;172596175,381467216;172596175,300012272" o:connectangles="0,0,0,0,0,0,0,0,0,0,0,0,0,0,0,0,0,0,0"/>
                      </v:shape>
                      <v:rect id="Rectangle 1096" o:spid="_x0000_s1117" style="position:absolute;left:25393;top:1706;width:4147;height:12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" strokecolor="white" strokeweight=".55pt"/>
                      <v:rect id="Rectangle 1097" o:spid="_x0000_s1118" style="position:absolute;left:25679;top:447;width:3416;height:178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" stroked="f">
                        <v:textbox style="mso-fit-shape-to-text:t" inset="0,0,0,0">
                          <w:txbxContent>
                            <w:p w14:paraId="21B456B0" w14:textId="77777777" w:rsidR="00742970" w:rsidRDefault="00742970" w:rsidP="00F91B99">
                              <w:r>
                                <w:rPr>
                                  <w:rFonts w:ascii="Arial" w:hAnsi="Arial" w:cs="Arial"/>
                                  <w:color w:val="000000"/>
                                  <w:sz w:val="14"/>
                                  <w:szCs w:val="14"/>
                                  <w:lang w:val="en-US"/>
                                </w:rPr>
                                <w:t>L/dB[Pa]</w:t>
                              </w:r>
                            </w:p>
                          </w:txbxContent>
                        </v:textbox>
                      </v:rect>
                      <v:rect id="Rectangle 1098" o:spid="_x0000_s1119" style="position:absolute;left:27533;top:23657;width:2007;height:1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" strokecolor="white" strokeweight=".55pt"/>
                      <v:rect id="Rectangle 1099" o:spid="_x0000_s1120" style="position:absolute;left:27533;top:23658;width:692;height:251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" stroked="f">
                        <v:textbox style="mso-fit-shape-to-text:t" inset="0,0,0,0">
                          <w:txbxContent>
                            <w:p w14:paraId="08DFE510" w14:textId="77777777" w:rsidR="00742970" w:rsidRDefault="00742970" w:rsidP="00F91B99"/>
                          </w:txbxContent>
                        </v:textbox>
                      </v:rect>
                      <v:rect id="Rectangle 1100" o:spid="_x0000_s1121" style="position:absolute;left:27533;top:2995;width:2007;height:205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" strokecolor="white" strokeweight=".55pt"/>
                      <v:rect id="Rectangle 1101" o:spid="_x0000_s1122" style="position:absolute;left:28111;top:22515;width:1289;height:178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" filled="f" stroked="f">
                        <v:textbox style="mso-fit-shape-to-text:t" inset="0,0,0,0">
                          <w:txbxContent>
                            <w:p w14:paraId="4D5C3C96" w14:textId="77777777" w:rsidR="00742970" w:rsidRDefault="00742970" w:rsidP="00F91B99">
                              <w:r>
                                <w:rPr>
                                  <w:rFonts w:ascii="Arial" w:hAnsi="Arial" w:cs="Arial"/>
                                  <w:color w:val="000000"/>
                                  <w:sz w:val="14"/>
                                  <w:szCs w:val="14"/>
                                  <w:lang w:val="en-US"/>
                                </w:rPr>
                                <w:t>-70</w:t>
                              </w:r>
                            </w:p>
                          </w:txbxContent>
                        </v:textbox>
                      </v:rect>
                      <v:rect id="Rectangle 1102" o:spid="_x0000_s1123" style="position:absolute;left:28111;top:19009;width:1289;height:17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" filled="f" stroked="f">
                        <v:textbox style="mso-fit-shape-to-text:t" inset="0,0,0,0">
                          <w:txbxContent>
                            <w:p w14:paraId="515754F2" w14:textId="77777777" w:rsidR="00742970" w:rsidRDefault="00742970" w:rsidP="00F91B99">
                              <w:r>
                                <w:rPr>
                                  <w:rFonts w:ascii="Arial" w:hAnsi="Arial" w:cs="Arial"/>
                                  <w:color w:val="000000"/>
                                  <w:sz w:val="14"/>
                                  <w:szCs w:val="14"/>
                                  <w:lang w:val="en-US"/>
                                </w:rPr>
                                <w:t>-60</w:t>
                              </w:r>
                            </w:p>
                          </w:txbxContent>
                        </v:textbox>
                      </v:rect>
                      <v:rect id="Rectangle 1103" o:spid="_x0000_s1124" style="position:absolute;left:28111;top:14863;width:1289;height:178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" filled="f" stroked="f">
                        <v:textbox style="mso-fit-shape-to-text:t" inset="0,0,0,0">
                          <w:txbxContent>
                            <w:p w14:paraId="47464D68" w14:textId="77777777" w:rsidR="00742970" w:rsidRDefault="00742970" w:rsidP="00F91B99">
                              <w:r>
                                <w:rPr>
                                  <w:rFonts w:ascii="Arial" w:hAnsi="Arial" w:cs="Arial"/>
                                  <w:color w:val="000000"/>
                                  <w:sz w:val="14"/>
                                  <w:szCs w:val="14"/>
                                  <w:lang w:val="en-US"/>
                                </w:rPr>
                                <w:t>-50</w:t>
                              </w:r>
                            </w:p>
                          </w:txbxContent>
                        </v:textbox>
                      </v:rect>
                      <v:rect id="Rectangle 1104" o:spid="_x0000_s1125" style="position:absolute;left:28111;top:10716;width:1289;height:17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" filled="f" stroked="f">
                        <v:textbox style="mso-fit-shape-to-text:t" inset="0,0,0,0">
                          <w:txbxContent>
                            <w:p w14:paraId="7F9F0F2B" w14:textId="77777777" w:rsidR="00742970" w:rsidRDefault="00742970" w:rsidP="00F91B99">
                              <w:r>
                                <w:rPr>
                                  <w:rFonts w:ascii="Arial" w:hAnsi="Arial" w:cs="Arial"/>
                                  <w:color w:val="000000"/>
                                  <w:sz w:val="14"/>
                                  <w:szCs w:val="14"/>
                                  <w:lang w:val="en-US"/>
                                </w:rPr>
                                <w:t>-40</w:t>
                              </w:r>
                            </w:p>
                          </w:txbxContent>
                        </v:textbox>
                      </v:rect>
                      <v:rect id="Rectangle 1105" o:spid="_x0000_s1126" style="position:absolute;left:28111;top:6570;width:1289;height:178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" filled="f" stroked="f">
                        <v:textbox style="mso-fit-shape-to-text:t" inset="0,0,0,0">
                          <w:txbxContent>
                            <w:p w14:paraId="261DCE3B" w14:textId="77777777" w:rsidR="00742970" w:rsidRDefault="00742970" w:rsidP="00F91B99">
                              <w:r>
                                <w:rPr>
                                  <w:rFonts w:ascii="Arial" w:hAnsi="Arial" w:cs="Arial"/>
                                  <w:color w:val="000000"/>
                                  <w:sz w:val="14"/>
                                  <w:szCs w:val="14"/>
                                  <w:lang w:val="en-US"/>
                                </w:rPr>
                                <w:t>-30</w:t>
                              </w:r>
                            </w:p>
                          </w:txbxContent>
                        </v:textbox>
                      </v:rect>
                      <v:rect id="Rectangle 1106" o:spid="_x0000_s1127" style="position:absolute;left:28111;top:2995;width:1289;height:178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" filled="f" stroked="f">
                        <v:textbox style="mso-fit-shape-to-text:t" inset="0,0,0,0">
                          <w:txbxContent>
                            <w:p w14:paraId="46E72634" w14:textId="77777777" w:rsidR="00742970" w:rsidRDefault="00742970" w:rsidP="00F91B99">
                              <w:r>
                                <w:rPr>
                                  <w:rFonts w:ascii="Arial" w:hAnsi="Arial" w:cs="Arial"/>
                                  <w:color w:val="000000"/>
                                  <w:sz w:val="14"/>
                                  <w:szCs w:val="14"/>
                                  <w:lang w:val="en-US"/>
                                </w:rPr>
                                <w:t>-20</w:t>
                              </w:r>
                            </w:p>
                          </w:txbxContent>
                        </v:textbox>
                      </v:rect>
                      <v:line id="Line 1107" o:spid="_x0000_s1128" style="position:absolute;flip:x;visibility:visible;mso-wrap-style:square" from="27463,19581" to="27609,195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" strokecolor="#3f3f3f" strokeweight=".55pt"/>
                      <v:line id="Line 1108" o:spid="_x0000_s1129" style="position:absolute;flip:x;visibility:visible;mso-wrap-style:square" from="27463,15434" to="27609,154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" strokecolor="#3f3f3f" strokeweight=".55pt"/>
                      <v:line id="Line 1109" o:spid="_x0000_s1130" style="position:absolute;flip:x;visibility:visible;mso-wrap-style:square" from="27463,11288" to="27609,112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" strokecolor="#3f3f3f" strokeweight=".55pt"/>
                      <v:line id="Line 1110" o:spid="_x0000_s1131" style="position:absolute;flip:x;visibility:visible;mso-wrap-style:square" from="27463,7141" to="27609,71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" strokecolor="#3f3f3f" strokeweight=".55pt"/>
                      <v:line id="Line 1111" o:spid="_x0000_s1132" style="position:absolute;flip:x;visibility:visible;mso-wrap-style:square" from="27463,3064" to="27609,30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" strokecolor="#3f3f3f" strokeweight=".55pt"/>
                      <v:rect id="Rectangle 1112" o:spid="_x0000_s1133" style="position:absolute;top:23657;width:27463;height:1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" strokecolor="white" strokeweight=".55pt"/>
                      <v:rect id="Rectangle 1113" o:spid="_x0000_s1134" style="position:absolute;left:12947;top:23727;width:1582;height:17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" filled="f" stroked="f">
                        <v:textbox style="mso-fit-shape-to-text:t" inset="0,0,0,0">
                          <w:txbxContent>
                            <w:p w14:paraId="2C5ABAD3" w14:textId="77777777" w:rsidR="00742970" w:rsidRDefault="00742970" w:rsidP="00F91B99">
                              <w:r>
                                <w:rPr>
                                  <w:rFonts w:ascii="Arial" w:hAnsi="Arial" w:cs="Arial"/>
                                  <w:color w:val="000000"/>
                                  <w:sz w:val="14"/>
                                  <w:szCs w:val="14"/>
                                  <w:lang w:val="en-US"/>
                                </w:rPr>
                                <w:t>f/Hz</w:t>
                              </w:r>
                            </w:p>
                          </w:txbxContent>
                        </v:textbox>
                      </v:rect>
                      <v:rect id="Rectangle 1114" o:spid="_x0000_s1135" style="position:absolute;top:23727;width:991;height:17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" filled="f" stroked="f">
                        <v:textbox style="mso-fit-shape-to-text:t" inset="0,0,0,0">
                          <w:txbxContent>
                            <w:p w14:paraId="284679B7" w14:textId="77777777" w:rsidR="00742970" w:rsidRDefault="00742970" w:rsidP="00F91B99">
                              <w:r>
                                <w:rPr>
                                  <w:rFonts w:ascii="Arial" w:hAnsi="Arial" w:cs="Arial"/>
                                  <w:color w:val="000000"/>
                                  <w:sz w:val="14"/>
                                  <w:szCs w:val="14"/>
                                  <w:lang w:val="en-US"/>
                                </w:rPr>
                                <w:t>50</w:t>
                              </w:r>
                            </w:p>
                          </w:txbxContent>
                        </v:textbox>
                      </v:rect>
                      <v:rect id="Rectangle 1115" o:spid="_x0000_s1136" style="position:absolute;left:2934;top:23727;width:1486;height:17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" filled="f" stroked="f">
                        <v:textbox style="mso-fit-shape-to-text:t" inset="0,0,0,0">
                          <w:txbxContent>
                            <w:p w14:paraId="5E19895E" w14:textId="77777777" w:rsidR="00742970" w:rsidRDefault="00742970" w:rsidP="00F91B99">
                              <w:r>
                                <w:rPr>
                                  <w:rFonts w:ascii="Arial" w:hAnsi="Arial" w:cs="Arial"/>
                                  <w:color w:val="000000"/>
                                  <w:sz w:val="14"/>
                                  <w:szCs w:val="14"/>
                                  <w:lang w:val="en-US"/>
                                </w:rPr>
                                <w:t>100</w:t>
                              </w:r>
                            </w:p>
                          </w:txbxContent>
                        </v:textbox>
                      </v:rect>
                      <v:rect id="Rectangle 1116" o:spid="_x0000_s1137" style="position:absolute;left:6509;top:23727;width:1486;height:17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" filled="f" stroked="f">
                        <v:textbox style="mso-fit-shape-to-text:t" inset="0,0,0,0">
                          <w:txbxContent>
                            <w:p w14:paraId="6A7593BD" w14:textId="77777777" w:rsidR="00742970" w:rsidRDefault="00742970" w:rsidP="00F91B99">
                              <w:r>
                                <w:rPr>
                                  <w:rFonts w:ascii="Arial" w:hAnsi="Arial" w:cs="Arial"/>
                                  <w:color w:val="000000"/>
                                  <w:sz w:val="14"/>
                                  <w:szCs w:val="14"/>
                                  <w:lang w:val="en-US"/>
                                </w:rPr>
                                <w:t>200</w:t>
                              </w:r>
                            </w:p>
                          </w:txbxContent>
                        </v:textbox>
                      </v:rect>
                      <v:rect id="Rectangle 1117" o:spid="_x0000_s1138" style="position:absolute;left:18237;top:23727;width:1981;height:17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" filled="f" stroked="f">
                        <v:textbox style="mso-fit-shape-to-text:t" inset="0,0,0,0">
                          <w:txbxContent>
                            <w:p w14:paraId="29BEA148" w14:textId="77777777" w:rsidR="00742970" w:rsidRDefault="00742970" w:rsidP="00F91B99">
                              <w:r>
                                <w:rPr>
                                  <w:rFonts w:ascii="Arial" w:hAnsi="Arial" w:cs="Arial"/>
                                  <w:color w:val="000000"/>
                                  <w:sz w:val="14"/>
                                  <w:szCs w:val="14"/>
                                  <w:lang w:val="en-US"/>
                                </w:rPr>
                                <w:t>2000</w:t>
                              </w:r>
                            </w:p>
                          </w:txbxContent>
                        </v:textbox>
                      </v:rect>
                      <v:rect id="Rectangle 1118" o:spid="_x0000_s1139" style="position:absolute;left:22961;top:23727;width:1981;height:17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" filled="f" stroked="f">
                        <v:textbox style="mso-fit-shape-to-text:t" inset="0,0,0,0">
                          <w:txbxContent>
                            <w:p w14:paraId="14B8E883" w14:textId="77777777" w:rsidR="00742970" w:rsidRDefault="00742970" w:rsidP="00F91B99">
                              <w:r>
                                <w:rPr>
                                  <w:rFonts w:ascii="Arial" w:hAnsi="Arial" w:cs="Arial"/>
                                  <w:color w:val="000000"/>
                                  <w:sz w:val="14"/>
                                  <w:szCs w:val="14"/>
                                  <w:lang w:val="en-US"/>
                                </w:rPr>
                                <w:t>5000</w:t>
                              </w:r>
                            </w:p>
                          </w:txbxContent>
                        </v:textbox>
                      </v:rect>
                      <v:rect id="Rectangle 1119" o:spid="_x0000_s1140" style="position:absolute;left:26035;top:23727;width:1435;height:17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" filled="f" stroked="f">
                        <v:textbox style="mso-fit-shape-to-text:t" inset="0,0,0,0">
                          <w:txbxContent>
                            <w:p w14:paraId="271E1618" w14:textId="77777777" w:rsidR="00742970" w:rsidRDefault="00742970" w:rsidP="00F91B99">
                              <w:r>
                                <w:rPr>
                                  <w:rFonts w:ascii="Arial" w:hAnsi="Arial" w:cs="Arial"/>
                                  <w:color w:val="000000"/>
                                  <w:sz w:val="14"/>
                                  <w:szCs w:val="14"/>
                                  <w:lang w:val="en-US"/>
                                </w:rPr>
                                <w:t>10k</w:t>
                              </w:r>
                            </w:p>
                          </w:txbxContent>
                        </v:textbox>
                      </v:rect>
                      <v:line id="Line 1120" o:spid="_x0000_s1141" style="position:absolute;flip:y;visibility:visible;mso-wrap-style:square" from="69,23588" to="69,237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" strokecolor="#3f3f3f" strokeweight=".55pt"/>
                      <v:line id="Line 1121" o:spid="_x0000_s1142" style="position:absolute;flip:y;visibility:visible;mso-wrap-style:square" from="3644,23588" to="3644,237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" strokecolor="#3f3f3f" strokeweight=".55pt"/>
                      <v:line id="Line 1122" o:spid="_x0000_s1143" style="position:absolute;flip:y;visibility:visible;mso-wrap-style:square" from="7226,23588" to="7226,237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" strokecolor="#3f3f3f" strokeweight=".55pt"/>
                      <v:line id="Line 1123" o:spid="_x0000_s1144" style="position:absolute;flip:y;visibility:visible;mso-wrap-style:square" from="12014,23588" to="12014,237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" strokecolor="#3f3f3f" strokeweight=".55pt"/>
                      <v:line id="Line 1124" o:spid="_x0000_s1145" style="position:absolute;flip:y;visibility:visible;mso-wrap-style:square" from="15589,23588" to="15589,237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" strokecolor="#3f3f3f" strokeweight=".55pt"/>
                      <v:line id="Line 1125" o:spid="_x0000_s1146" style="position:absolute;flip:y;visibility:visible;mso-wrap-style:square" from="19240,23588" to="19240,237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" strokecolor="#3f3f3f" strokeweight=".55pt"/>
                      <v:line id="Line 1126" o:spid="_x0000_s1147" style="position:absolute;flip:y;visibility:visible;mso-wrap-style:square" from="23958,23588" to="23958,237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" strokecolor="#3f3f3f" strokeweight=".55pt"/>
                      <v:rect id="Rectangle 1127" o:spid="_x0000_s1148" style="position:absolute;top:2995;width:27463;height:205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" filled="f" strokeweight=".55pt"/>
                      <v:rect id="Rectangle 1128" o:spid="_x0000_s1149" style="position:absolute;left:13017;top:15650;width:11659;height:58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" stroked="f">
                        <v:fill opacity="43947f"/>
                      </v:rect>
                      <v:rect id="Rectangle 1129" o:spid="_x0000_s1150" style="position:absolute;left:13087;top:15720;width:2502;height:1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" stroked="f"/>
                      <v:line id="Line 1130" o:spid="_x0000_s1151" style="position:absolute;visibility:visible;mso-wrap-style:square" from="13157,16222" to="15589,162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" strokecolor="red" strokeweight=".55pt"/>
                      <v:rect id="Rectangle 1131" o:spid="_x0000_s1152" style="position:absolute;left:16091;top:15720;width:8572;height:17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" filled="f" stroked="f">
                        <v:textbox style="mso-fit-shape-to-text:t" inset="0,0,0,0">
                          <w:txbxContent>
                            <w:p w14:paraId="34F6B160" w14:textId="77777777" w:rsidR="00742970" w:rsidRDefault="00742970" w:rsidP="00F91B99">
                              <w:r w:rsidRPr="0030069F">
                                <w:rPr>
                                  <w:rFonts w:ascii="Arial" w:hAnsi="Arial" w:cs="Arial"/>
                                  <w:color w:val="000000"/>
                                  <w:sz w:val="14"/>
                                  <w:szCs w:val="14"/>
                                  <w:lang w:val="en-US"/>
                                </w:rPr>
                                <w:t>Room1 (RT60=27ms)</w:t>
                              </w:r>
                            </w:p>
                          </w:txbxContent>
                        </v:textbox>
                      </v:rect>
                      <v:rect id="Rectangle 1132" o:spid="_x0000_s1153" style="position:absolute;left:13087;top:16863;width:2502;height:1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" stroked="f"/>
                      <v:line id="Line 1133" o:spid="_x0000_s1154" style="position:absolute;visibility:visible;mso-wrap-style:square" from="13157,17365" to="15589,173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" strokecolor="yellow" strokeweight=".55pt"/>
                      <v:rect id="Rectangle 1134" o:spid="_x0000_s1155" style="position:absolute;left:16091;top:16863;width:9067;height:178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" filled="f" stroked="f">
                        <v:textbox style="mso-fit-shape-to-text:t" inset="0,0,0,0">
                          <w:txbxContent>
                            <w:p w14:paraId="44786179" w14:textId="77777777" w:rsidR="00742970" w:rsidRDefault="00742970" w:rsidP="00F91B99">
                              <w:r w:rsidRPr="0030069F">
                                <w:rPr>
                                  <w:rFonts w:ascii="Arial" w:hAnsi="Arial" w:cs="Arial"/>
                                  <w:color w:val="000000"/>
                                  <w:sz w:val="14"/>
                                  <w:szCs w:val="14"/>
                                  <w:lang w:val="en-US"/>
                                </w:rPr>
                                <w:t>Room4 (RT60=264ms)</w:t>
                              </w:r>
                            </w:p>
                          </w:txbxContent>
                        </v:textbox>
                      </v:rect>
                      <v:rect id="Rectangle 1135" o:spid="_x0000_s1156" style="position:absolute;left:13087;top:18006;width:2502;height:11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" stroked="f"/>
                      <v:line id="Line 1136" o:spid="_x0000_s1157" style="position:absolute;visibility:visible;mso-wrap-style:square" from="13157,18508" to="15589,18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" strokecolor="blue" strokeweight=".55pt"/>
                      <v:rect id="Rectangle 1137" o:spid="_x0000_s1158" style="position:absolute;left:16091;top:18006;width:9067;height:178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" filled="f" stroked="f">
                        <v:textbox style="mso-fit-shape-to-text:t" inset="0,0,0,0">
                          <w:txbxContent>
                            <w:p w14:paraId="0D79D6AF" w14:textId="77777777" w:rsidR="00742970" w:rsidRDefault="00742970" w:rsidP="00F91B99">
                              <w:r w:rsidRPr="0030069F">
                                <w:rPr>
                                  <w:rFonts w:ascii="Arial" w:hAnsi="Arial" w:cs="Arial"/>
                                  <w:color w:val="000000"/>
                                  <w:sz w:val="14"/>
                                  <w:szCs w:val="14"/>
                                  <w:lang w:val="en-US"/>
                                </w:rPr>
                                <w:t>Room2 (RT60=123ms)</w:t>
                              </w:r>
                            </w:p>
                          </w:txbxContent>
                        </v:textbox>
                      </v:rect>
                      <v:rect id="Rectangle 1138" o:spid="_x0000_s1159" style="position:absolute;left:13087;top:19155;width:2502;height:1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" stroked="f"/>
                      <v:line id="Line 1139" o:spid="_x0000_s1160" style="position:absolute;visibility:visible;mso-wrap-style:square" from="13157,19651" to="15589,196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" strokecolor="gray" strokeweight=".55pt"/>
                      <v:rect id="Rectangle 1140" o:spid="_x0000_s1161" style="position:absolute;left:16091;top:19155;width:8572;height:17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" filled="f" stroked="f">
                        <v:textbox style="mso-fit-shape-to-text:t" inset="0,0,0,0">
                          <w:txbxContent>
                            <w:p w14:paraId="72F08D68" w14:textId="77777777" w:rsidR="00742970" w:rsidRDefault="00742970" w:rsidP="00F91B99">
                              <w:r w:rsidRPr="0030069F">
                                <w:rPr>
                                  <w:rFonts w:ascii="Arial" w:hAnsi="Arial" w:cs="Arial"/>
                                  <w:color w:val="000000"/>
                                  <w:sz w:val="14"/>
                                  <w:szCs w:val="14"/>
                                  <w:lang w:val="en-US"/>
                                </w:rPr>
                                <w:t>Room3 (RT60=98ms)</w:t>
                              </w:r>
                            </w:p>
                          </w:txbxContent>
                        </v:textbox>
                      </v:rect>
                      <v:rect id="Rectangle 1141" o:spid="_x0000_s1162" style="position:absolute;left:13087;top:20298;width:2502;height:1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" stroked="f"/>
                      <v:line id="Line 1142" o:spid="_x0000_s1163" style="position:absolute;visibility:visible;mso-wrap-style:square" from="13303,20800" to="15589,208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" strokecolor="maroon" strokeweight="1.7pt"/>
                      <v:rect id="Rectangle 1143" o:spid="_x0000_s1164" style="position:absolute;left:16091;top:20298;width:3759;height:17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" filled="f" stroked="f">
                        <v:textbox style="mso-fit-shape-to-text:t" inset="0,0,0,0">
                          <w:txbxContent>
                            <w:p w14:paraId="3B17FD66" w14:textId="77777777" w:rsidR="00742970" w:rsidRDefault="00742970" w:rsidP="00F91B99">
                              <w:r>
                                <w:rPr>
                                  <w:rFonts w:ascii="Arial" w:hAnsi="Arial" w:cs="Arial"/>
                                  <w:color w:val="000000"/>
                                  <w:sz w:val="14"/>
                                  <w:szCs w:val="14"/>
                                  <w:lang w:val="en-US"/>
                                </w:rPr>
                                <w:t>reference</w:t>
                              </w:r>
                            </w:p>
                          </w:txbxContent>
                        </v:textbox>
                      </v:rect>
                      <w10:anchorlock/>
                    </v:group>
                  </w:pict>
                </mc:Fallback>
              </mc:AlternateContent>
            </w:r>
          </w:p>
        </w:tc>
      </w:tr>
      <w:tr w:rsidR="00F91B99" w:rsidRPr="00D3733D" w14:paraId="59C2C055" w14:textId="77777777" w:rsidTr="00223337">
        <w:trPr>
          <w:trHeight w:val="417"/>
          <w:jc w:val="center"/>
        </w:trPr>
        <w:tc>
          <w:tcPr>
            <w:tcW w:w="2402" w:type="pct"/>
            <w:tcBorders>
              <w:bottom w:val="single" w:sz="4" w:space="0" w:color="auto"/>
            </w:tcBorders>
            <w:shd w:val="clear" w:color="auto" w:fill="auto"/>
          </w:tcPr>
          <w:p w14:paraId="4316C093" w14:textId="63ABAC16" w:rsidR="00F91B99" w:rsidRPr="00D3733D" w:rsidRDefault="00223337" w:rsidP="00223337">
            <w:pPr>
              <w:pStyle w:val="FigureNoTitle0"/>
              <w:keepNext/>
            </w:pPr>
            <w:r w:rsidRPr="00D3733D">
              <w:t>Mix – processed</w:t>
            </w:r>
            <w:r w:rsidR="00181935" w:rsidRPr="00D3733D">
              <w:rPr>
                <w:b w:val="0"/>
                <w:noProof/>
                <w:lang w:eastAsia="en-GB"/>
              </w:rPr>
              <mc:AlternateContent>
                <mc:Choice Requires="wpc">
                  <w:drawing>
                    <wp:inline distT="0" distB="0" distL="0" distR="0" wp14:anchorId="5E852C91" wp14:editId="2A8DC4BF">
                      <wp:extent cx="2989580" cy="2517471"/>
                      <wp:effectExtent l="0" t="0" r="1270" b="0"/>
                      <wp:docPr id="1351" name="Zeichenbereich 1703"/>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1281" name="Rectangle 855"/>
                              <wps:cNvSpPr>
                                <a:spLocks noChangeArrowheads="1"/>
                              </wps:cNvSpPr>
                              <wps:spPr bwMode="auto">
                                <a:xfrm>
                                  <a:off x="6985" y="172503"/>
                                  <a:ext cx="2732405" cy="2045335"/>
                                </a:xfrm>
                                <a:prstGeom prst="rect">
                                  <a:avLst/>
                                </a:prstGeom>
                                <a:solidFill>
                                  <a:srgbClr val="FFFFFF"/>
                                </a:solidFill>
                                <a:ln w="6985">
                                  <a:solidFill>
                                    <a:srgbClr val="FFFFFF"/>
                                  </a:solidFill>
                                  <a:miter lim="800000"/>
                                  <a:headEnd/>
                                  <a:tailEnd/>
                                </a:ln>
                              </wps:spPr>
                              <wps:bodyPr rot="0" vert="horz" wrap="square" lIns="91440" tIns="45720" rIns="91440" bIns="45720" anchor="t" anchorCtr="0" upright="1">
                                <a:noAutofit/>
                              </wps:bodyPr>
                            </wps:wsp>
                            <wps:wsp>
                              <wps:cNvPr id="1282" name="Rectangle 856"/>
                              <wps:cNvSpPr>
                                <a:spLocks noChangeArrowheads="1"/>
                              </wps:cNvSpPr>
                              <wps:spPr bwMode="auto">
                                <a:xfrm>
                                  <a:off x="0" y="165518"/>
                                  <a:ext cx="2746375" cy="2059305"/>
                                </a:xfrm>
                                <a:prstGeom prst="rect">
                                  <a:avLst/>
                                </a:prstGeom>
                                <a:noFill/>
                                <a:ln w="698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83" name="Line 857"/>
                              <wps:cNvCnPr>
                                <a:cxnSpLocks noChangeShapeType="1"/>
                              </wps:cNvCnPr>
                              <wps:spPr bwMode="auto">
                                <a:xfrm flipV="1">
                                  <a:off x="364490" y="172503"/>
                                  <a:ext cx="0" cy="2045335"/>
                                </a:xfrm>
                                <a:prstGeom prst="line">
                                  <a:avLst/>
                                </a:prstGeom>
                                <a:noFill/>
                                <a:ln w="6985">
                                  <a:solidFill>
                                    <a:srgbClr val="000000"/>
                                  </a:solidFill>
                                  <a:round/>
                                  <a:headEnd/>
                                  <a:tailEnd/>
                                </a:ln>
                                <a:extLst>
                                  <a:ext uri="{909E8E84-426E-40DD-AFC4-6F175D3DCCD1}">
                                    <a14:hiddenFill xmlns:a14="http://schemas.microsoft.com/office/drawing/2010/main">
                                      <a:noFill/>
                                    </a14:hiddenFill>
                                  </a:ext>
                                </a:extLst>
                              </wps:spPr>
                              <wps:bodyPr/>
                            </wps:wsp>
                            <wps:wsp>
                              <wps:cNvPr id="1284" name="Line 858"/>
                              <wps:cNvCnPr>
                                <a:cxnSpLocks noChangeShapeType="1"/>
                              </wps:cNvCnPr>
                              <wps:spPr bwMode="auto">
                                <a:xfrm flipV="1">
                                  <a:off x="722630" y="172503"/>
                                  <a:ext cx="0" cy="2045335"/>
                                </a:xfrm>
                                <a:prstGeom prst="line">
                                  <a:avLst/>
                                </a:prstGeom>
                                <a:noFill/>
                                <a:ln w="6985">
                                  <a:solidFill>
                                    <a:srgbClr val="000000"/>
                                  </a:solidFill>
                                  <a:round/>
                                  <a:headEnd/>
                                  <a:tailEnd/>
                                </a:ln>
                                <a:extLst>
                                  <a:ext uri="{909E8E84-426E-40DD-AFC4-6F175D3DCCD1}">
                                    <a14:hiddenFill xmlns:a14="http://schemas.microsoft.com/office/drawing/2010/main">
                                      <a:noFill/>
                                    </a14:hiddenFill>
                                  </a:ext>
                                </a:extLst>
                              </wps:spPr>
                              <wps:bodyPr/>
                            </wps:wsp>
                            <wps:wsp>
                              <wps:cNvPr id="1285" name="Line 859"/>
                              <wps:cNvCnPr>
                                <a:cxnSpLocks noChangeShapeType="1"/>
                              </wps:cNvCnPr>
                              <wps:spPr bwMode="auto">
                                <a:xfrm flipV="1">
                                  <a:off x="1201420" y="172503"/>
                                  <a:ext cx="0" cy="2045335"/>
                                </a:xfrm>
                                <a:prstGeom prst="line">
                                  <a:avLst/>
                                </a:prstGeom>
                                <a:noFill/>
                                <a:ln w="6985">
                                  <a:solidFill>
                                    <a:srgbClr val="000000"/>
                                  </a:solidFill>
                                  <a:round/>
                                  <a:headEnd/>
                                  <a:tailEnd/>
                                </a:ln>
                                <a:extLst>
                                  <a:ext uri="{909E8E84-426E-40DD-AFC4-6F175D3DCCD1}">
                                    <a14:hiddenFill xmlns:a14="http://schemas.microsoft.com/office/drawing/2010/main">
                                      <a:noFill/>
                                    </a14:hiddenFill>
                                  </a:ext>
                                </a:extLst>
                              </wps:spPr>
                              <wps:bodyPr/>
                            </wps:wsp>
                            <wps:wsp>
                              <wps:cNvPr id="1286" name="Line 860"/>
                              <wps:cNvCnPr>
                                <a:cxnSpLocks noChangeShapeType="1"/>
                              </wps:cNvCnPr>
                              <wps:spPr bwMode="auto">
                                <a:xfrm flipV="1">
                                  <a:off x="1558925" y="172503"/>
                                  <a:ext cx="0" cy="2045335"/>
                                </a:xfrm>
                                <a:prstGeom prst="line">
                                  <a:avLst/>
                                </a:prstGeom>
                                <a:noFill/>
                                <a:ln w="6985">
                                  <a:solidFill>
                                    <a:srgbClr val="000000"/>
                                  </a:solidFill>
                                  <a:round/>
                                  <a:headEnd/>
                                  <a:tailEnd/>
                                </a:ln>
                                <a:extLst>
                                  <a:ext uri="{909E8E84-426E-40DD-AFC4-6F175D3DCCD1}">
                                    <a14:hiddenFill xmlns:a14="http://schemas.microsoft.com/office/drawing/2010/main">
                                      <a:noFill/>
                                    </a14:hiddenFill>
                                  </a:ext>
                                </a:extLst>
                              </wps:spPr>
                              <wps:bodyPr/>
                            </wps:wsp>
                            <wps:wsp>
                              <wps:cNvPr id="1287" name="Line 861"/>
                              <wps:cNvCnPr>
                                <a:cxnSpLocks noChangeShapeType="1"/>
                              </wps:cNvCnPr>
                              <wps:spPr bwMode="auto">
                                <a:xfrm flipV="1">
                                  <a:off x="1924050" y="172503"/>
                                  <a:ext cx="0" cy="2045335"/>
                                </a:xfrm>
                                <a:prstGeom prst="line">
                                  <a:avLst/>
                                </a:prstGeom>
                                <a:noFill/>
                                <a:ln w="6985">
                                  <a:solidFill>
                                    <a:srgbClr val="000000"/>
                                  </a:solidFill>
                                  <a:round/>
                                  <a:headEnd/>
                                  <a:tailEnd/>
                                </a:ln>
                                <a:extLst>
                                  <a:ext uri="{909E8E84-426E-40DD-AFC4-6F175D3DCCD1}">
                                    <a14:hiddenFill xmlns:a14="http://schemas.microsoft.com/office/drawing/2010/main">
                                      <a:noFill/>
                                    </a14:hiddenFill>
                                  </a:ext>
                                </a:extLst>
                              </wps:spPr>
                              <wps:bodyPr/>
                            </wps:wsp>
                            <wps:wsp>
                              <wps:cNvPr id="1288" name="Line 862"/>
                              <wps:cNvCnPr>
                                <a:cxnSpLocks noChangeShapeType="1"/>
                              </wps:cNvCnPr>
                              <wps:spPr bwMode="auto">
                                <a:xfrm flipV="1">
                                  <a:off x="2395855" y="172503"/>
                                  <a:ext cx="0" cy="2045335"/>
                                </a:xfrm>
                                <a:prstGeom prst="line">
                                  <a:avLst/>
                                </a:prstGeom>
                                <a:noFill/>
                                <a:ln w="6985">
                                  <a:solidFill>
                                    <a:srgbClr val="000000"/>
                                  </a:solidFill>
                                  <a:round/>
                                  <a:headEnd/>
                                  <a:tailEnd/>
                                </a:ln>
                                <a:extLst>
                                  <a:ext uri="{909E8E84-426E-40DD-AFC4-6F175D3DCCD1}">
                                    <a14:hiddenFill xmlns:a14="http://schemas.microsoft.com/office/drawing/2010/main">
                                      <a:noFill/>
                                    </a14:hiddenFill>
                                  </a:ext>
                                </a:extLst>
                              </wps:spPr>
                              <wps:bodyPr/>
                            </wps:wsp>
                            <wps:wsp>
                              <wps:cNvPr id="1289" name="Line 863"/>
                              <wps:cNvCnPr>
                                <a:cxnSpLocks noChangeShapeType="1"/>
                              </wps:cNvCnPr>
                              <wps:spPr bwMode="auto">
                                <a:xfrm flipH="1">
                                  <a:off x="6985" y="1888908"/>
                                  <a:ext cx="2739390" cy="0"/>
                                </a:xfrm>
                                <a:prstGeom prst="line">
                                  <a:avLst/>
                                </a:prstGeom>
                                <a:noFill/>
                                <a:ln w="6985">
                                  <a:solidFill>
                                    <a:srgbClr val="000000"/>
                                  </a:solidFill>
                                  <a:round/>
                                  <a:headEnd/>
                                  <a:tailEnd/>
                                </a:ln>
                                <a:extLst>
                                  <a:ext uri="{909E8E84-426E-40DD-AFC4-6F175D3DCCD1}">
                                    <a14:hiddenFill xmlns:a14="http://schemas.microsoft.com/office/drawing/2010/main">
                                      <a:noFill/>
                                    </a14:hiddenFill>
                                  </a:ext>
                                </a:extLst>
                              </wps:spPr>
                              <wps:bodyPr/>
                            </wps:wsp>
                            <wps:wsp>
                              <wps:cNvPr id="1290" name="Line 864"/>
                              <wps:cNvCnPr>
                                <a:cxnSpLocks noChangeShapeType="1"/>
                              </wps:cNvCnPr>
                              <wps:spPr bwMode="auto">
                                <a:xfrm flipH="1">
                                  <a:off x="6985" y="1545373"/>
                                  <a:ext cx="2739390" cy="0"/>
                                </a:xfrm>
                                <a:prstGeom prst="line">
                                  <a:avLst/>
                                </a:prstGeom>
                                <a:noFill/>
                                <a:ln w="6985">
                                  <a:solidFill>
                                    <a:srgbClr val="000000"/>
                                  </a:solidFill>
                                  <a:round/>
                                  <a:headEnd/>
                                  <a:tailEnd/>
                                </a:ln>
                                <a:extLst>
                                  <a:ext uri="{909E8E84-426E-40DD-AFC4-6F175D3DCCD1}">
                                    <a14:hiddenFill xmlns:a14="http://schemas.microsoft.com/office/drawing/2010/main">
                                      <a:noFill/>
                                    </a14:hiddenFill>
                                  </a:ext>
                                </a:extLst>
                              </wps:spPr>
                              <wps:bodyPr/>
                            </wps:wsp>
                            <wps:wsp>
                              <wps:cNvPr id="1291" name="Line 865"/>
                              <wps:cNvCnPr>
                                <a:cxnSpLocks noChangeShapeType="1"/>
                              </wps:cNvCnPr>
                              <wps:spPr bwMode="auto">
                                <a:xfrm flipH="1">
                                  <a:off x="6985" y="1201838"/>
                                  <a:ext cx="2739390" cy="0"/>
                                </a:xfrm>
                                <a:prstGeom prst="line">
                                  <a:avLst/>
                                </a:prstGeom>
                                <a:noFill/>
                                <a:ln w="6985">
                                  <a:solidFill>
                                    <a:srgbClr val="000000"/>
                                  </a:solidFill>
                                  <a:round/>
                                  <a:headEnd/>
                                  <a:tailEnd/>
                                </a:ln>
                                <a:extLst>
                                  <a:ext uri="{909E8E84-426E-40DD-AFC4-6F175D3DCCD1}">
                                    <a14:hiddenFill xmlns:a14="http://schemas.microsoft.com/office/drawing/2010/main">
                                      <a:noFill/>
                                    </a14:hiddenFill>
                                  </a:ext>
                                </a:extLst>
                              </wps:spPr>
                              <wps:bodyPr/>
                            </wps:wsp>
                            <wps:wsp>
                              <wps:cNvPr id="1292" name="Line 866"/>
                              <wps:cNvCnPr>
                                <a:cxnSpLocks noChangeShapeType="1"/>
                              </wps:cNvCnPr>
                              <wps:spPr bwMode="auto">
                                <a:xfrm flipH="1">
                                  <a:off x="6985" y="858938"/>
                                  <a:ext cx="2739390" cy="0"/>
                                </a:xfrm>
                                <a:prstGeom prst="line">
                                  <a:avLst/>
                                </a:prstGeom>
                                <a:noFill/>
                                <a:ln w="6985">
                                  <a:solidFill>
                                    <a:srgbClr val="000000"/>
                                  </a:solidFill>
                                  <a:round/>
                                  <a:headEnd/>
                                  <a:tailEnd/>
                                </a:ln>
                                <a:extLst>
                                  <a:ext uri="{909E8E84-426E-40DD-AFC4-6F175D3DCCD1}">
                                    <a14:hiddenFill xmlns:a14="http://schemas.microsoft.com/office/drawing/2010/main">
                                      <a:noFill/>
                                    </a14:hiddenFill>
                                  </a:ext>
                                </a:extLst>
                              </wps:spPr>
                              <wps:bodyPr/>
                            </wps:wsp>
                            <wps:wsp>
                              <wps:cNvPr id="1293" name="Line 867"/>
                              <wps:cNvCnPr>
                                <a:cxnSpLocks noChangeShapeType="1"/>
                              </wps:cNvCnPr>
                              <wps:spPr bwMode="auto">
                                <a:xfrm flipH="1">
                                  <a:off x="6985" y="515403"/>
                                  <a:ext cx="2739390" cy="0"/>
                                </a:xfrm>
                                <a:prstGeom prst="line">
                                  <a:avLst/>
                                </a:prstGeom>
                                <a:noFill/>
                                <a:ln w="6985">
                                  <a:solidFill>
                                    <a:srgbClr val="000000"/>
                                  </a:solidFill>
                                  <a:round/>
                                  <a:headEnd/>
                                  <a:tailEnd/>
                                </a:ln>
                                <a:extLst>
                                  <a:ext uri="{909E8E84-426E-40DD-AFC4-6F175D3DCCD1}">
                                    <a14:hiddenFill xmlns:a14="http://schemas.microsoft.com/office/drawing/2010/main">
                                      <a:noFill/>
                                    </a14:hiddenFill>
                                  </a:ext>
                                </a:extLst>
                              </wps:spPr>
                              <wps:bodyPr/>
                            </wps:wsp>
                            <wps:wsp>
                              <wps:cNvPr id="1294" name="Freeform 868"/>
                              <wps:cNvSpPr>
                                <a:spLocks/>
                              </wps:cNvSpPr>
                              <wps:spPr bwMode="auto">
                                <a:xfrm>
                                  <a:off x="0" y="322363"/>
                                  <a:ext cx="2774950" cy="2038350"/>
                                </a:xfrm>
                                <a:custGeom>
                                  <a:avLst/>
                                  <a:gdLst>
                                    <a:gd name="T0" fmla="*/ 21590 w 4370"/>
                                    <a:gd name="T1" fmla="*/ 1902460 h 3210"/>
                                    <a:gd name="T2" fmla="*/ 50165 w 4370"/>
                                    <a:gd name="T3" fmla="*/ 1773555 h 3210"/>
                                    <a:gd name="T4" fmla="*/ 107315 w 4370"/>
                                    <a:gd name="T5" fmla="*/ 1751965 h 3210"/>
                                    <a:gd name="T6" fmla="*/ 135890 w 4370"/>
                                    <a:gd name="T7" fmla="*/ 1523365 h 3210"/>
                                    <a:gd name="T8" fmla="*/ 200025 w 4370"/>
                                    <a:gd name="T9" fmla="*/ 1501775 h 3210"/>
                                    <a:gd name="T10" fmla="*/ 228600 w 4370"/>
                                    <a:gd name="T11" fmla="*/ 1223010 h 3210"/>
                                    <a:gd name="T12" fmla="*/ 293370 w 4370"/>
                                    <a:gd name="T13" fmla="*/ 1208405 h 3210"/>
                                    <a:gd name="T14" fmla="*/ 321945 w 4370"/>
                                    <a:gd name="T15" fmla="*/ 1172845 h 3210"/>
                                    <a:gd name="T16" fmla="*/ 379095 w 4370"/>
                                    <a:gd name="T17" fmla="*/ 1036955 h 3210"/>
                                    <a:gd name="T18" fmla="*/ 407670 w 4370"/>
                                    <a:gd name="T19" fmla="*/ 944245 h 3210"/>
                                    <a:gd name="T20" fmla="*/ 464820 w 4370"/>
                                    <a:gd name="T21" fmla="*/ 922655 h 3210"/>
                                    <a:gd name="T22" fmla="*/ 493395 w 4370"/>
                                    <a:gd name="T23" fmla="*/ 929640 h 3210"/>
                                    <a:gd name="T24" fmla="*/ 558165 w 4370"/>
                                    <a:gd name="T25" fmla="*/ 836930 h 3210"/>
                                    <a:gd name="T26" fmla="*/ 593725 w 4370"/>
                                    <a:gd name="T27" fmla="*/ 922655 h 3210"/>
                                    <a:gd name="T28" fmla="*/ 650875 w 4370"/>
                                    <a:gd name="T29" fmla="*/ 979805 h 3210"/>
                                    <a:gd name="T30" fmla="*/ 679450 w 4370"/>
                                    <a:gd name="T31" fmla="*/ 937260 h 3210"/>
                                    <a:gd name="T32" fmla="*/ 736600 w 4370"/>
                                    <a:gd name="T33" fmla="*/ 1008380 h 3210"/>
                                    <a:gd name="T34" fmla="*/ 765175 w 4370"/>
                                    <a:gd name="T35" fmla="*/ 751205 h 3210"/>
                                    <a:gd name="T36" fmla="*/ 822325 w 4370"/>
                                    <a:gd name="T37" fmla="*/ 829945 h 3210"/>
                                    <a:gd name="T38" fmla="*/ 858520 w 4370"/>
                                    <a:gd name="T39" fmla="*/ 951230 h 3210"/>
                                    <a:gd name="T40" fmla="*/ 915670 w 4370"/>
                                    <a:gd name="T41" fmla="*/ 958215 h 3210"/>
                                    <a:gd name="T42" fmla="*/ 944245 w 4370"/>
                                    <a:gd name="T43" fmla="*/ 822325 h 3210"/>
                                    <a:gd name="T44" fmla="*/ 1008380 w 4370"/>
                                    <a:gd name="T45" fmla="*/ 722630 h 3210"/>
                                    <a:gd name="T46" fmla="*/ 1036955 w 4370"/>
                                    <a:gd name="T47" fmla="*/ 786765 h 3210"/>
                                    <a:gd name="T48" fmla="*/ 1101725 w 4370"/>
                                    <a:gd name="T49" fmla="*/ 815340 h 3210"/>
                                    <a:gd name="T50" fmla="*/ 1130300 w 4370"/>
                                    <a:gd name="T51" fmla="*/ 879475 h 3210"/>
                                    <a:gd name="T52" fmla="*/ 1187450 w 4370"/>
                                    <a:gd name="T53" fmla="*/ 894080 h 3210"/>
                                    <a:gd name="T54" fmla="*/ 1216025 w 4370"/>
                                    <a:gd name="T55" fmla="*/ 986790 h 3210"/>
                                    <a:gd name="T56" fmla="*/ 1273175 w 4370"/>
                                    <a:gd name="T57" fmla="*/ 951230 h 3210"/>
                                    <a:gd name="T58" fmla="*/ 1301750 w 4370"/>
                                    <a:gd name="T59" fmla="*/ 279400 h 3210"/>
                                    <a:gd name="T60" fmla="*/ 1365885 w 4370"/>
                                    <a:gd name="T61" fmla="*/ 0 h 3210"/>
                                    <a:gd name="T62" fmla="*/ 1394460 w 4370"/>
                                    <a:gd name="T63" fmla="*/ 736600 h 3210"/>
                                    <a:gd name="T64" fmla="*/ 1459230 w 4370"/>
                                    <a:gd name="T65" fmla="*/ 801370 h 3210"/>
                                    <a:gd name="T66" fmla="*/ 1487805 w 4370"/>
                                    <a:gd name="T67" fmla="*/ 894080 h 3210"/>
                                    <a:gd name="T68" fmla="*/ 1544955 w 4370"/>
                                    <a:gd name="T69" fmla="*/ 865505 h 3210"/>
                                    <a:gd name="T70" fmla="*/ 1573530 w 4370"/>
                                    <a:gd name="T71" fmla="*/ 608330 h 3210"/>
                                    <a:gd name="T72" fmla="*/ 1630680 w 4370"/>
                                    <a:gd name="T73" fmla="*/ 622300 h 3210"/>
                                    <a:gd name="T74" fmla="*/ 1659255 w 4370"/>
                                    <a:gd name="T75" fmla="*/ 429260 h 3210"/>
                                    <a:gd name="T76" fmla="*/ 1724025 w 4370"/>
                                    <a:gd name="T77" fmla="*/ 615315 h 3210"/>
                                    <a:gd name="T78" fmla="*/ 1752600 w 4370"/>
                                    <a:gd name="T79" fmla="*/ 879475 h 3210"/>
                                    <a:gd name="T80" fmla="*/ 1816735 w 4370"/>
                                    <a:gd name="T81" fmla="*/ 915670 h 3210"/>
                                    <a:gd name="T82" fmla="*/ 1852295 w 4370"/>
                                    <a:gd name="T83" fmla="*/ 443865 h 3210"/>
                                    <a:gd name="T84" fmla="*/ 1909445 w 4370"/>
                                    <a:gd name="T85" fmla="*/ 994410 h 3210"/>
                                    <a:gd name="T86" fmla="*/ 1938020 w 4370"/>
                                    <a:gd name="T87" fmla="*/ 1223010 h 3210"/>
                                    <a:gd name="T88" fmla="*/ 1995805 w 4370"/>
                                    <a:gd name="T89" fmla="*/ 1530350 h 3210"/>
                                    <a:gd name="T90" fmla="*/ 2024380 w 4370"/>
                                    <a:gd name="T91" fmla="*/ 1573530 h 3210"/>
                                    <a:gd name="T92" fmla="*/ 2081530 w 4370"/>
                                    <a:gd name="T93" fmla="*/ 1172845 h 3210"/>
                                    <a:gd name="T94" fmla="*/ 2110105 w 4370"/>
                                    <a:gd name="T95" fmla="*/ 1344295 h 3210"/>
                                    <a:gd name="T96" fmla="*/ 2174240 w 4370"/>
                                    <a:gd name="T97" fmla="*/ 972820 h 3210"/>
                                    <a:gd name="T98" fmla="*/ 2202815 w 4370"/>
                                    <a:gd name="T99" fmla="*/ 879475 h 3210"/>
                                    <a:gd name="T100" fmla="*/ 2267585 w 4370"/>
                                    <a:gd name="T101" fmla="*/ 1294765 h 3210"/>
                                    <a:gd name="T102" fmla="*/ 2296160 w 4370"/>
                                    <a:gd name="T103" fmla="*/ 1516380 h 3210"/>
                                    <a:gd name="T104" fmla="*/ 2353310 w 4370"/>
                                    <a:gd name="T105" fmla="*/ 1459230 h 3210"/>
                                    <a:gd name="T106" fmla="*/ 2381885 w 4370"/>
                                    <a:gd name="T107" fmla="*/ 1623695 h 3210"/>
                                    <a:gd name="T108" fmla="*/ 2439035 w 4370"/>
                                    <a:gd name="T109" fmla="*/ 1623695 h 3210"/>
                                    <a:gd name="T110" fmla="*/ 2474595 w 4370"/>
                                    <a:gd name="T111" fmla="*/ 1266190 h 3210"/>
                                    <a:gd name="T112" fmla="*/ 2531745 w 4370"/>
                                    <a:gd name="T113" fmla="*/ 1201420 h 3210"/>
                                    <a:gd name="T114" fmla="*/ 2560320 w 4370"/>
                                    <a:gd name="T115" fmla="*/ 1945005 h 3210"/>
                                    <a:gd name="T116" fmla="*/ 2625090 w 4370"/>
                                    <a:gd name="T117" fmla="*/ 2038350 h 3210"/>
                                    <a:gd name="T118" fmla="*/ 2653665 w 4370"/>
                                    <a:gd name="T119" fmla="*/ 2038350 h 3210"/>
                                    <a:gd name="T120" fmla="*/ 2717800 w 4370"/>
                                    <a:gd name="T121" fmla="*/ 2038350 h 3210"/>
                                    <a:gd name="T122" fmla="*/ 2746375 w 4370"/>
                                    <a:gd name="T123" fmla="*/ 2038350 h 3210"/>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 name="T180" fmla="*/ 0 60000 65536"/>
                                    <a:gd name="T181" fmla="*/ 0 60000 65536"/>
                                    <a:gd name="T182" fmla="*/ 0 60000 65536"/>
                                    <a:gd name="T183" fmla="*/ 0 60000 65536"/>
                                    <a:gd name="T184" fmla="*/ 0 60000 65536"/>
                                    <a:gd name="T185" fmla="*/ 0 60000 65536"/>
                                  </a:gdLst>
                                  <a:ahLst/>
                                  <a:cxnLst>
                                    <a:cxn ang="T124">
                                      <a:pos x="T0" y="T1"/>
                                    </a:cxn>
                                    <a:cxn ang="T125">
                                      <a:pos x="T2" y="T3"/>
                                    </a:cxn>
                                    <a:cxn ang="T126">
                                      <a:pos x="T4" y="T5"/>
                                    </a:cxn>
                                    <a:cxn ang="T127">
                                      <a:pos x="T6" y="T7"/>
                                    </a:cxn>
                                    <a:cxn ang="T128">
                                      <a:pos x="T8" y="T9"/>
                                    </a:cxn>
                                    <a:cxn ang="T129">
                                      <a:pos x="T10" y="T11"/>
                                    </a:cxn>
                                    <a:cxn ang="T130">
                                      <a:pos x="T12" y="T13"/>
                                    </a:cxn>
                                    <a:cxn ang="T131">
                                      <a:pos x="T14" y="T15"/>
                                    </a:cxn>
                                    <a:cxn ang="T132">
                                      <a:pos x="T16" y="T17"/>
                                    </a:cxn>
                                    <a:cxn ang="T133">
                                      <a:pos x="T18" y="T19"/>
                                    </a:cxn>
                                    <a:cxn ang="T134">
                                      <a:pos x="T20" y="T21"/>
                                    </a:cxn>
                                    <a:cxn ang="T135">
                                      <a:pos x="T22" y="T23"/>
                                    </a:cxn>
                                    <a:cxn ang="T136">
                                      <a:pos x="T24" y="T25"/>
                                    </a:cxn>
                                    <a:cxn ang="T137">
                                      <a:pos x="T26" y="T27"/>
                                    </a:cxn>
                                    <a:cxn ang="T138">
                                      <a:pos x="T28" y="T29"/>
                                    </a:cxn>
                                    <a:cxn ang="T139">
                                      <a:pos x="T30" y="T31"/>
                                    </a:cxn>
                                    <a:cxn ang="T140">
                                      <a:pos x="T32" y="T33"/>
                                    </a:cxn>
                                    <a:cxn ang="T141">
                                      <a:pos x="T34" y="T35"/>
                                    </a:cxn>
                                    <a:cxn ang="T142">
                                      <a:pos x="T36" y="T37"/>
                                    </a:cxn>
                                    <a:cxn ang="T143">
                                      <a:pos x="T38" y="T39"/>
                                    </a:cxn>
                                    <a:cxn ang="T144">
                                      <a:pos x="T40" y="T41"/>
                                    </a:cxn>
                                    <a:cxn ang="T145">
                                      <a:pos x="T42" y="T43"/>
                                    </a:cxn>
                                    <a:cxn ang="T146">
                                      <a:pos x="T44" y="T45"/>
                                    </a:cxn>
                                    <a:cxn ang="T147">
                                      <a:pos x="T46" y="T47"/>
                                    </a:cxn>
                                    <a:cxn ang="T148">
                                      <a:pos x="T48" y="T49"/>
                                    </a:cxn>
                                    <a:cxn ang="T149">
                                      <a:pos x="T50" y="T51"/>
                                    </a:cxn>
                                    <a:cxn ang="T150">
                                      <a:pos x="T52" y="T53"/>
                                    </a:cxn>
                                    <a:cxn ang="T151">
                                      <a:pos x="T54" y="T55"/>
                                    </a:cxn>
                                    <a:cxn ang="T152">
                                      <a:pos x="T56" y="T57"/>
                                    </a:cxn>
                                    <a:cxn ang="T153">
                                      <a:pos x="T58" y="T59"/>
                                    </a:cxn>
                                    <a:cxn ang="T154">
                                      <a:pos x="T60" y="T61"/>
                                    </a:cxn>
                                    <a:cxn ang="T155">
                                      <a:pos x="T62" y="T63"/>
                                    </a:cxn>
                                    <a:cxn ang="T156">
                                      <a:pos x="T64" y="T65"/>
                                    </a:cxn>
                                    <a:cxn ang="T157">
                                      <a:pos x="T66" y="T67"/>
                                    </a:cxn>
                                    <a:cxn ang="T158">
                                      <a:pos x="T68" y="T69"/>
                                    </a:cxn>
                                    <a:cxn ang="T159">
                                      <a:pos x="T70" y="T71"/>
                                    </a:cxn>
                                    <a:cxn ang="T160">
                                      <a:pos x="T72" y="T73"/>
                                    </a:cxn>
                                    <a:cxn ang="T161">
                                      <a:pos x="T74" y="T75"/>
                                    </a:cxn>
                                    <a:cxn ang="T162">
                                      <a:pos x="T76" y="T77"/>
                                    </a:cxn>
                                    <a:cxn ang="T163">
                                      <a:pos x="T78" y="T79"/>
                                    </a:cxn>
                                    <a:cxn ang="T164">
                                      <a:pos x="T80" y="T81"/>
                                    </a:cxn>
                                    <a:cxn ang="T165">
                                      <a:pos x="T82" y="T83"/>
                                    </a:cxn>
                                    <a:cxn ang="T166">
                                      <a:pos x="T84" y="T85"/>
                                    </a:cxn>
                                    <a:cxn ang="T167">
                                      <a:pos x="T86" y="T87"/>
                                    </a:cxn>
                                    <a:cxn ang="T168">
                                      <a:pos x="T88" y="T89"/>
                                    </a:cxn>
                                    <a:cxn ang="T169">
                                      <a:pos x="T90" y="T91"/>
                                    </a:cxn>
                                    <a:cxn ang="T170">
                                      <a:pos x="T92" y="T93"/>
                                    </a:cxn>
                                    <a:cxn ang="T171">
                                      <a:pos x="T94" y="T95"/>
                                    </a:cxn>
                                    <a:cxn ang="T172">
                                      <a:pos x="T96" y="T97"/>
                                    </a:cxn>
                                    <a:cxn ang="T173">
                                      <a:pos x="T98" y="T99"/>
                                    </a:cxn>
                                    <a:cxn ang="T174">
                                      <a:pos x="T100" y="T101"/>
                                    </a:cxn>
                                    <a:cxn ang="T175">
                                      <a:pos x="T102" y="T103"/>
                                    </a:cxn>
                                    <a:cxn ang="T176">
                                      <a:pos x="T104" y="T105"/>
                                    </a:cxn>
                                    <a:cxn ang="T177">
                                      <a:pos x="T106" y="T107"/>
                                    </a:cxn>
                                    <a:cxn ang="T178">
                                      <a:pos x="T108" y="T109"/>
                                    </a:cxn>
                                    <a:cxn ang="T179">
                                      <a:pos x="T110" y="T111"/>
                                    </a:cxn>
                                    <a:cxn ang="T180">
                                      <a:pos x="T112" y="T113"/>
                                    </a:cxn>
                                    <a:cxn ang="T181">
                                      <a:pos x="T114" y="T115"/>
                                    </a:cxn>
                                    <a:cxn ang="T182">
                                      <a:pos x="T116" y="T117"/>
                                    </a:cxn>
                                    <a:cxn ang="T183">
                                      <a:pos x="T118" y="T119"/>
                                    </a:cxn>
                                    <a:cxn ang="T184">
                                      <a:pos x="T120" y="T121"/>
                                    </a:cxn>
                                    <a:cxn ang="T185">
                                      <a:pos x="T122" y="T123"/>
                                    </a:cxn>
                                  </a:cxnLst>
                                  <a:rect l="0" t="0" r="r" b="b"/>
                                  <a:pathLst>
                                    <a:path w="4370" h="3210">
                                      <a:moveTo>
                                        <a:pt x="0" y="3030"/>
                                      </a:moveTo>
                                      <a:lnTo>
                                        <a:pt x="0" y="2996"/>
                                      </a:lnTo>
                                      <a:lnTo>
                                        <a:pt x="34" y="2996"/>
                                      </a:lnTo>
                                      <a:lnTo>
                                        <a:pt x="34" y="2872"/>
                                      </a:lnTo>
                                      <a:lnTo>
                                        <a:pt x="79" y="2872"/>
                                      </a:lnTo>
                                      <a:lnTo>
                                        <a:pt x="79" y="2793"/>
                                      </a:lnTo>
                                      <a:lnTo>
                                        <a:pt x="124" y="2793"/>
                                      </a:lnTo>
                                      <a:lnTo>
                                        <a:pt x="124" y="2759"/>
                                      </a:lnTo>
                                      <a:lnTo>
                                        <a:pt x="169" y="2759"/>
                                      </a:lnTo>
                                      <a:lnTo>
                                        <a:pt x="169" y="2680"/>
                                      </a:lnTo>
                                      <a:lnTo>
                                        <a:pt x="214" y="2680"/>
                                      </a:lnTo>
                                      <a:lnTo>
                                        <a:pt x="214" y="2399"/>
                                      </a:lnTo>
                                      <a:lnTo>
                                        <a:pt x="270" y="2399"/>
                                      </a:lnTo>
                                      <a:lnTo>
                                        <a:pt x="270" y="2365"/>
                                      </a:lnTo>
                                      <a:lnTo>
                                        <a:pt x="315" y="2365"/>
                                      </a:lnTo>
                                      <a:lnTo>
                                        <a:pt x="315" y="2174"/>
                                      </a:lnTo>
                                      <a:lnTo>
                                        <a:pt x="360" y="2174"/>
                                      </a:lnTo>
                                      <a:lnTo>
                                        <a:pt x="360" y="1926"/>
                                      </a:lnTo>
                                      <a:lnTo>
                                        <a:pt x="417" y="1926"/>
                                      </a:lnTo>
                                      <a:lnTo>
                                        <a:pt x="417" y="1903"/>
                                      </a:lnTo>
                                      <a:lnTo>
                                        <a:pt x="462" y="1903"/>
                                      </a:lnTo>
                                      <a:lnTo>
                                        <a:pt x="462" y="1847"/>
                                      </a:lnTo>
                                      <a:lnTo>
                                        <a:pt x="507" y="1847"/>
                                      </a:lnTo>
                                      <a:lnTo>
                                        <a:pt x="552" y="1847"/>
                                      </a:lnTo>
                                      <a:lnTo>
                                        <a:pt x="552" y="1633"/>
                                      </a:lnTo>
                                      <a:lnTo>
                                        <a:pt x="597" y="1633"/>
                                      </a:lnTo>
                                      <a:lnTo>
                                        <a:pt x="597" y="1509"/>
                                      </a:lnTo>
                                      <a:lnTo>
                                        <a:pt x="642" y="1509"/>
                                      </a:lnTo>
                                      <a:lnTo>
                                        <a:pt x="642" y="1487"/>
                                      </a:lnTo>
                                      <a:lnTo>
                                        <a:pt x="687" y="1487"/>
                                      </a:lnTo>
                                      <a:lnTo>
                                        <a:pt x="687" y="1453"/>
                                      </a:lnTo>
                                      <a:lnTo>
                                        <a:pt x="732" y="1453"/>
                                      </a:lnTo>
                                      <a:lnTo>
                                        <a:pt x="732" y="1498"/>
                                      </a:lnTo>
                                      <a:lnTo>
                                        <a:pt x="777" y="1498"/>
                                      </a:lnTo>
                                      <a:lnTo>
                                        <a:pt x="777" y="1464"/>
                                      </a:lnTo>
                                      <a:lnTo>
                                        <a:pt x="822" y="1464"/>
                                      </a:lnTo>
                                      <a:lnTo>
                                        <a:pt x="822" y="1318"/>
                                      </a:lnTo>
                                      <a:lnTo>
                                        <a:pt x="879" y="1318"/>
                                      </a:lnTo>
                                      <a:lnTo>
                                        <a:pt x="879" y="1295"/>
                                      </a:lnTo>
                                      <a:lnTo>
                                        <a:pt x="935" y="1295"/>
                                      </a:lnTo>
                                      <a:lnTo>
                                        <a:pt x="935" y="1453"/>
                                      </a:lnTo>
                                      <a:lnTo>
                                        <a:pt x="980" y="1453"/>
                                      </a:lnTo>
                                      <a:lnTo>
                                        <a:pt x="980" y="1543"/>
                                      </a:lnTo>
                                      <a:lnTo>
                                        <a:pt x="1025" y="1543"/>
                                      </a:lnTo>
                                      <a:lnTo>
                                        <a:pt x="1025" y="1498"/>
                                      </a:lnTo>
                                      <a:lnTo>
                                        <a:pt x="1070" y="1498"/>
                                      </a:lnTo>
                                      <a:lnTo>
                                        <a:pt x="1070" y="1476"/>
                                      </a:lnTo>
                                      <a:lnTo>
                                        <a:pt x="1115" y="1476"/>
                                      </a:lnTo>
                                      <a:lnTo>
                                        <a:pt x="1115" y="1588"/>
                                      </a:lnTo>
                                      <a:lnTo>
                                        <a:pt x="1160" y="1588"/>
                                      </a:lnTo>
                                      <a:lnTo>
                                        <a:pt x="1160" y="1374"/>
                                      </a:lnTo>
                                      <a:lnTo>
                                        <a:pt x="1205" y="1374"/>
                                      </a:lnTo>
                                      <a:lnTo>
                                        <a:pt x="1205" y="1183"/>
                                      </a:lnTo>
                                      <a:lnTo>
                                        <a:pt x="1250" y="1183"/>
                                      </a:lnTo>
                                      <a:lnTo>
                                        <a:pt x="1250" y="1307"/>
                                      </a:lnTo>
                                      <a:lnTo>
                                        <a:pt x="1295" y="1307"/>
                                      </a:lnTo>
                                      <a:lnTo>
                                        <a:pt x="1295" y="1352"/>
                                      </a:lnTo>
                                      <a:lnTo>
                                        <a:pt x="1352" y="1352"/>
                                      </a:lnTo>
                                      <a:lnTo>
                                        <a:pt x="1352" y="1498"/>
                                      </a:lnTo>
                                      <a:lnTo>
                                        <a:pt x="1397" y="1498"/>
                                      </a:lnTo>
                                      <a:lnTo>
                                        <a:pt x="1397" y="1509"/>
                                      </a:lnTo>
                                      <a:lnTo>
                                        <a:pt x="1442" y="1509"/>
                                      </a:lnTo>
                                      <a:lnTo>
                                        <a:pt x="1442" y="1442"/>
                                      </a:lnTo>
                                      <a:lnTo>
                                        <a:pt x="1487" y="1442"/>
                                      </a:lnTo>
                                      <a:lnTo>
                                        <a:pt x="1487" y="1295"/>
                                      </a:lnTo>
                                      <a:lnTo>
                                        <a:pt x="1532" y="1295"/>
                                      </a:lnTo>
                                      <a:lnTo>
                                        <a:pt x="1532" y="1138"/>
                                      </a:lnTo>
                                      <a:lnTo>
                                        <a:pt x="1588" y="1138"/>
                                      </a:lnTo>
                                      <a:lnTo>
                                        <a:pt x="1588" y="1104"/>
                                      </a:lnTo>
                                      <a:lnTo>
                                        <a:pt x="1633" y="1104"/>
                                      </a:lnTo>
                                      <a:lnTo>
                                        <a:pt x="1633" y="1239"/>
                                      </a:lnTo>
                                      <a:lnTo>
                                        <a:pt x="1678" y="1239"/>
                                      </a:lnTo>
                                      <a:lnTo>
                                        <a:pt x="1678" y="1284"/>
                                      </a:lnTo>
                                      <a:lnTo>
                                        <a:pt x="1735" y="1284"/>
                                      </a:lnTo>
                                      <a:lnTo>
                                        <a:pt x="1735" y="1115"/>
                                      </a:lnTo>
                                      <a:lnTo>
                                        <a:pt x="1780" y="1115"/>
                                      </a:lnTo>
                                      <a:lnTo>
                                        <a:pt x="1780" y="1385"/>
                                      </a:lnTo>
                                      <a:lnTo>
                                        <a:pt x="1825" y="1385"/>
                                      </a:lnTo>
                                      <a:lnTo>
                                        <a:pt x="1825" y="1408"/>
                                      </a:lnTo>
                                      <a:lnTo>
                                        <a:pt x="1870" y="1408"/>
                                      </a:lnTo>
                                      <a:lnTo>
                                        <a:pt x="1870" y="1431"/>
                                      </a:lnTo>
                                      <a:lnTo>
                                        <a:pt x="1915" y="1431"/>
                                      </a:lnTo>
                                      <a:lnTo>
                                        <a:pt x="1915" y="1554"/>
                                      </a:lnTo>
                                      <a:lnTo>
                                        <a:pt x="1960" y="1554"/>
                                      </a:lnTo>
                                      <a:lnTo>
                                        <a:pt x="1960" y="1498"/>
                                      </a:lnTo>
                                      <a:lnTo>
                                        <a:pt x="2005" y="1498"/>
                                      </a:lnTo>
                                      <a:lnTo>
                                        <a:pt x="2005" y="1352"/>
                                      </a:lnTo>
                                      <a:lnTo>
                                        <a:pt x="2050" y="1352"/>
                                      </a:lnTo>
                                      <a:lnTo>
                                        <a:pt x="2050" y="440"/>
                                      </a:lnTo>
                                      <a:lnTo>
                                        <a:pt x="2106" y="440"/>
                                      </a:lnTo>
                                      <a:lnTo>
                                        <a:pt x="2106" y="0"/>
                                      </a:lnTo>
                                      <a:lnTo>
                                        <a:pt x="2151" y="0"/>
                                      </a:lnTo>
                                      <a:lnTo>
                                        <a:pt x="2151" y="980"/>
                                      </a:lnTo>
                                      <a:lnTo>
                                        <a:pt x="2196" y="980"/>
                                      </a:lnTo>
                                      <a:lnTo>
                                        <a:pt x="2196" y="1160"/>
                                      </a:lnTo>
                                      <a:lnTo>
                                        <a:pt x="2253" y="1160"/>
                                      </a:lnTo>
                                      <a:lnTo>
                                        <a:pt x="2253" y="1262"/>
                                      </a:lnTo>
                                      <a:lnTo>
                                        <a:pt x="2298" y="1262"/>
                                      </a:lnTo>
                                      <a:lnTo>
                                        <a:pt x="2298" y="1138"/>
                                      </a:lnTo>
                                      <a:lnTo>
                                        <a:pt x="2343" y="1138"/>
                                      </a:lnTo>
                                      <a:lnTo>
                                        <a:pt x="2343" y="1408"/>
                                      </a:lnTo>
                                      <a:lnTo>
                                        <a:pt x="2388" y="1408"/>
                                      </a:lnTo>
                                      <a:lnTo>
                                        <a:pt x="2388" y="1363"/>
                                      </a:lnTo>
                                      <a:lnTo>
                                        <a:pt x="2433" y="1363"/>
                                      </a:lnTo>
                                      <a:lnTo>
                                        <a:pt x="2433" y="1250"/>
                                      </a:lnTo>
                                      <a:lnTo>
                                        <a:pt x="2478" y="1250"/>
                                      </a:lnTo>
                                      <a:lnTo>
                                        <a:pt x="2478" y="958"/>
                                      </a:lnTo>
                                      <a:lnTo>
                                        <a:pt x="2523" y="958"/>
                                      </a:lnTo>
                                      <a:lnTo>
                                        <a:pt x="2523" y="980"/>
                                      </a:lnTo>
                                      <a:lnTo>
                                        <a:pt x="2568" y="980"/>
                                      </a:lnTo>
                                      <a:lnTo>
                                        <a:pt x="2568" y="1138"/>
                                      </a:lnTo>
                                      <a:lnTo>
                                        <a:pt x="2613" y="1138"/>
                                      </a:lnTo>
                                      <a:lnTo>
                                        <a:pt x="2613" y="676"/>
                                      </a:lnTo>
                                      <a:lnTo>
                                        <a:pt x="2658" y="676"/>
                                      </a:lnTo>
                                      <a:lnTo>
                                        <a:pt x="2658" y="969"/>
                                      </a:lnTo>
                                      <a:lnTo>
                                        <a:pt x="2715" y="969"/>
                                      </a:lnTo>
                                      <a:lnTo>
                                        <a:pt x="2715" y="913"/>
                                      </a:lnTo>
                                      <a:lnTo>
                                        <a:pt x="2760" y="913"/>
                                      </a:lnTo>
                                      <a:lnTo>
                                        <a:pt x="2760" y="1385"/>
                                      </a:lnTo>
                                      <a:lnTo>
                                        <a:pt x="2816" y="1385"/>
                                      </a:lnTo>
                                      <a:lnTo>
                                        <a:pt x="2816" y="1442"/>
                                      </a:lnTo>
                                      <a:lnTo>
                                        <a:pt x="2861" y="1442"/>
                                      </a:lnTo>
                                      <a:lnTo>
                                        <a:pt x="2861" y="1048"/>
                                      </a:lnTo>
                                      <a:lnTo>
                                        <a:pt x="2917" y="1048"/>
                                      </a:lnTo>
                                      <a:lnTo>
                                        <a:pt x="2917" y="699"/>
                                      </a:lnTo>
                                      <a:lnTo>
                                        <a:pt x="2962" y="699"/>
                                      </a:lnTo>
                                      <a:lnTo>
                                        <a:pt x="2962" y="1566"/>
                                      </a:lnTo>
                                      <a:lnTo>
                                        <a:pt x="3007" y="1566"/>
                                      </a:lnTo>
                                      <a:lnTo>
                                        <a:pt x="3007" y="1858"/>
                                      </a:lnTo>
                                      <a:lnTo>
                                        <a:pt x="3052" y="1858"/>
                                      </a:lnTo>
                                      <a:lnTo>
                                        <a:pt x="3052" y="1926"/>
                                      </a:lnTo>
                                      <a:lnTo>
                                        <a:pt x="3097" y="1926"/>
                                      </a:lnTo>
                                      <a:lnTo>
                                        <a:pt x="3097" y="2410"/>
                                      </a:lnTo>
                                      <a:lnTo>
                                        <a:pt x="3143" y="2410"/>
                                      </a:lnTo>
                                      <a:lnTo>
                                        <a:pt x="3143" y="2467"/>
                                      </a:lnTo>
                                      <a:lnTo>
                                        <a:pt x="3188" y="2467"/>
                                      </a:lnTo>
                                      <a:lnTo>
                                        <a:pt x="3188" y="2478"/>
                                      </a:lnTo>
                                      <a:lnTo>
                                        <a:pt x="3233" y="2478"/>
                                      </a:lnTo>
                                      <a:lnTo>
                                        <a:pt x="3233" y="1847"/>
                                      </a:lnTo>
                                      <a:lnTo>
                                        <a:pt x="3278" y="1847"/>
                                      </a:lnTo>
                                      <a:lnTo>
                                        <a:pt x="3278" y="1566"/>
                                      </a:lnTo>
                                      <a:lnTo>
                                        <a:pt x="3323" y="1566"/>
                                      </a:lnTo>
                                      <a:lnTo>
                                        <a:pt x="3323" y="2117"/>
                                      </a:lnTo>
                                      <a:lnTo>
                                        <a:pt x="3368" y="2117"/>
                                      </a:lnTo>
                                      <a:lnTo>
                                        <a:pt x="3368" y="1532"/>
                                      </a:lnTo>
                                      <a:lnTo>
                                        <a:pt x="3424" y="1532"/>
                                      </a:lnTo>
                                      <a:lnTo>
                                        <a:pt x="3424" y="1735"/>
                                      </a:lnTo>
                                      <a:lnTo>
                                        <a:pt x="3469" y="1735"/>
                                      </a:lnTo>
                                      <a:lnTo>
                                        <a:pt x="3469" y="1385"/>
                                      </a:lnTo>
                                      <a:lnTo>
                                        <a:pt x="3514" y="1385"/>
                                      </a:lnTo>
                                      <a:lnTo>
                                        <a:pt x="3514" y="2039"/>
                                      </a:lnTo>
                                      <a:lnTo>
                                        <a:pt x="3571" y="2039"/>
                                      </a:lnTo>
                                      <a:lnTo>
                                        <a:pt x="3571" y="2106"/>
                                      </a:lnTo>
                                      <a:lnTo>
                                        <a:pt x="3616" y="2106"/>
                                      </a:lnTo>
                                      <a:lnTo>
                                        <a:pt x="3616" y="2388"/>
                                      </a:lnTo>
                                      <a:lnTo>
                                        <a:pt x="3661" y="2388"/>
                                      </a:lnTo>
                                      <a:lnTo>
                                        <a:pt x="3661" y="2298"/>
                                      </a:lnTo>
                                      <a:lnTo>
                                        <a:pt x="3706" y="2298"/>
                                      </a:lnTo>
                                      <a:lnTo>
                                        <a:pt x="3706" y="2658"/>
                                      </a:lnTo>
                                      <a:lnTo>
                                        <a:pt x="3751" y="2658"/>
                                      </a:lnTo>
                                      <a:lnTo>
                                        <a:pt x="3751" y="2557"/>
                                      </a:lnTo>
                                      <a:lnTo>
                                        <a:pt x="3796" y="2557"/>
                                      </a:lnTo>
                                      <a:lnTo>
                                        <a:pt x="3841" y="2557"/>
                                      </a:lnTo>
                                      <a:lnTo>
                                        <a:pt x="3841" y="2523"/>
                                      </a:lnTo>
                                      <a:lnTo>
                                        <a:pt x="3897" y="2523"/>
                                      </a:lnTo>
                                      <a:lnTo>
                                        <a:pt x="3897" y="1994"/>
                                      </a:lnTo>
                                      <a:lnTo>
                                        <a:pt x="3942" y="1994"/>
                                      </a:lnTo>
                                      <a:lnTo>
                                        <a:pt x="3942" y="1892"/>
                                      </a:lnTo>
                                      <a:lnTo>
                                        <a:pt x="3987" y="1892"/>
                                      </a:lnTo>
                                      <a:lnTo>
                                        <a:pt x="3987" y="2151"/>
                                      </a:lnTo>
                                      <a:lnTo>
                                        <a:pt x="4032" y="2151"/>
                                      </a:lnTo>
                                      <a:lnTo>
                                        <a:pt x="4032" y="3063"/>
                                      </a:lnTo>
                                      <a:lnTo>
                                        <a:pt x="4089" y="3063"/>
                                      </a:lnTo>
                                      <a:lnTo>
                                        <a:pt x="4089" y="3210"/>
                                      </a:lnTo>
                                      <a:lnTo>
                                        <a:pt x="4134" y="3210"/>
                                      </a:lnTo>
                                      <a:lnTo>
                                        <a:pt x="4179" y="3210"/>
                                      </a:lnTo>
                                      <a:lnTo>
                                        <a:pt x="4235" y="3210"/>
                                      </a:lnTo>
                                      <a:lnTo>
                                        <a:pt x="4280" y="3210"/>
                                      </a:lnTo>
                                      <a:lnTo>
                                        <a:pt x="4325" y="3210"/>
                                      </a:lnTo>
                                      <a:lnTo>
                                        <a:pt x="4370" y="3210"/>
                                      </a:lnTo>
                                    </a:path>
                                  </a:pathLst>
                                </a:custGeom>
                                <a:noFill/>
                                <a:ln w="6985">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95" name="Freeform 869"/>
                              <wps:cNvSpPr>
                                <a:spLocks/>
                              </wps:cNvSpPr>
                              <wps:spPr bwMode="auto">
                                <a:xfrm>
                                  <a:off x="0" y="358558"/>
                                  <a:ext cx="2774950" cy="2002155"/>
                                </a:xfrm>
                                <a:custGeom>
                                  <a:avLst/>
                                  <a:gdLst>
                                    <a:gd name="T0" fmla="*/ 21590 w 4370"/>
                                    <a:gd name="T1" fmla="*/ 1901825 h 3153"/>
                                    <a:gd name="T2" fmla="*/ 50165 w 4370"/>
                                    <a:gd name="T3" fmla="*/ 1787525 h 3153"/>
                                    <a:gd name="T4" fmla="*/ 107315 w 4370"/>
                                    <a:gd name="T5" fmla="*/ 1765935 h 3153"/>
                                    <a:gd name="T6" fmla="*/ 135890 w 4370"/>
                                    <a:gd name="T7" fmla="*/ 1494155 h 3153"/>
                                    <a:gd name="T8" fmla="*/ 200025 w 4370"/>
                                    <a:gd name="T9" fmla="*/ 1472565 h 3153"/>
                                    <a:gd name="T10" fmla="*/ 228600 w 4370"/>
                                    <a:gd name="T11" fmla="*/ 1179830 h 3153"/>
                                    <a:gd name="T12" fmla="*/ 293370 w 4370"/>
                                    <a:gd name="T13" fmla="*/ 1165225 h 3153"/>
                                    <a:gd name="T14" fmla="*/ 321945 w 4370"/>
                                    <a:gd name="T15" fmla="*/ 1129665 h 3153"/>
                                    <a:gd name="T16" fmla="*/ 379095 w 4370"/>
                                    <a:gd name="T17" fmla="*/ 1000760 h 3153"/>
                                    <a:gd name="T18" fmla="*/ 407670 w 4370"/>
                                    <a:gd name="T19" fmla="*/ 901065 h 3153"/>
                                    <a:gd name="T20" fmla="*/ 464820 w 4370"/>
                                    <a:gd name="T21" fmla="*/ 879475 h 3153"/>
                                    <a:gd name="T22" fmla="*/ 493395 w 4370"/>
                                    <a:gd name="T23" fmla="*/ 901065 h 3153"/>
                                    <a:gd name="T24" fmla="*/ 558165 w 4370"/>
                                    <a:gd name="T25" fmla="*/ 779145 h 3153"/>
                                    <a:gd name="T26" fmla="*/ 593725 w 4370"/>
                                    <a:gd name="T27" fmla="*/ 829310 h 3153"/>
                                    <a:gd name="T28" fmla="*/ 650875 w 4370"/>
                                    <a:gd name="T29" fmla="*/ 843280 h 3153"/>
                                    <a:gd name="T30" fmla="*/ 679450 w 4370"/>
                                    <a:gd name="T31" fmla="*/ 779145 h 3153"/>
                                    <a:gd name="T32" fmla="*/ 736600 w 4370"/>
                                    <a:gd name="T33" fmla="*/ 901065 h 3153"/>
                                    <a:gd name="T34" fmla="*/ 765175 w 4370"/>
                                    <a:gd name="T35" fmla="*/ 607695 h 3153"/>
                                    <a:gd name="T36" fmla="*/ 822325 w 4370"/>
                                    <a:gd name="T37" fmla="*/ 721995 h 3153"/>
                                    <a:gd name="T38" fmla="*/ 858520 w 4370"/>
                                    <a:gd name="T39" fmla="*/ 872490 h 3153"/>
                                    <a:gd name="T40" fmla="*/ 915670 w 4370"/>
                                    <a:gd name="T41" fmla="*/ 879475 h 3153"/>
                                    <a:gd name="T42" fmla="*/ 944245 w 4370"/>
                                    <a:gd name="T43" fmla="*/ 715010 h 3153"/>
                                    <a:gd name="T44" fmla="*/ 1008380 w 4370"/>
                                    <a:gd name="T45" fmla="*/ 600710 h 3153"/>
                                    <a:gd name="T46" fmla="*/ 1036955 w 4370"/>
                                    <a:gd name="T47" fmla="*/ 693420 h 3153"/>
                                    <a:gd name="T48" fmla="*/ 1101725 w 4370"/>
                                    <a:gd name="T49" fmla="*/ 700405 h 3153"/>
                                    <a:gd name="T50" fmla="*/ 1130300 w 4370"/>
                                    <a:gd name="T51" fmla="*/ 772160 h 3153"/>
                                    <a:gd name="T52" fmla="*/ 1187450 w 4370"/>
                                    <a:gd name="T53" fmla="*/ 800735 h 3153"/>
                                    <a:gd name="T54" fmla="*/ 1216025 w 4370"/>
                                    <a:gd name="T55" fmla="*/ 872490 h 3153"/>
                                    <a:gd name="T56" fmla="*/ 1273175 w 4370"/>
                                    <a:gd name="T57" fmla="*/ 829310 h 3153"/>
                                    <a:gd name="T58" fmla="*/ 1301750 w 4370"/>
                                    <a:gd name="T59" fmla="*/ 193040 h 3153"/>
                                    <a:gd name="T60" fmla="*/ 1365885 w 4370"/>
                                    <a:gd name="T61" fmla="*/ 0 h 3153"/>
                                    <a:gd name="T62" fmla="*/ 1394460 w 4370"/>
                                    <a:gd name="T63" fmla="*/ 650240 h 3153"/>
                                    <a:gd name="T64" fmla="*/ 1459230 w 4370"/>
                                    <a:gd name="T65" fmla="*/ 736600 h 3153"/>
                                    <a:gd name="T66" fmla="*/ 1487805 w 4370"/>
                                    <a:gd name="T67" fmla="*/ 772160 h 3153"/>
                                    <a:gd name="T68" fmla="*/ 1544955 w 4370"/>
                                    <a:gd name="T69" fmla="*/ 757555 h 3153"/>
                                    <a:gd name="T70" fmla="*/ 1573530 w 4370"/>
                                    <a:gd name="T71" fmla="*/ 535940 h 3153"/>
                                    <a:gd name="T72" fmla="*/ 1630680 w 4370"/>
                                    <a:gd name="T73" fmla="*/ 557530 h 3153"/>
                                    <a:gd name="T74" fmla="*/ 1659255 w 4370"/>
                                    <a:gd name="T75" fmla="*/ 350520 h 3153"/>
                                    <a:gd name="T76" fmla="*/ 1724025 w 4370"/>
                                    <a:gd name="T77" fmla="*/ 621665 h 3153"/>
                                    <a:gd name="T78" fmla="*/ 1752600 w 4370"/>
                                    <a:gd name="T79" fmla="*/ 822325 h 3153"/>
                                    <a:gd name="T80" fmla="*/ 1816735 w 4370"/>
                                    <a:gd name="T81" fmla="*/ 836295 h 3153"/>
                                    <a:gd name="T82" fmla="*/ 1852295 w 4370"/>
                                    <a:gd name="T83" fmla="*/ 414655 h 3153"/>
                                    <a:gd name="T84" fmla="*/ 1909445 w 4370"/>
                                    <a:gd name="T85" fmla="*/ 908050 h 3153"/>
                                    <a:gd name="T86" fmla="*/ 1938020 w 4370"/>
                                    <a:gd name="T87" fmla="*/ 1179830 h 3153"/>
                                    <a:gd name="T88" fmla="*/ 1995805 w 4370"/>
                                    <a:gd name="T89" fmla="*/ 1344295 h 3153"/>
                                    <a:gd name="T90" fmla="*/ 2024380 w 4370"/>
                                    <a:gd name="T91" fmla="*/ 1372870 h 3153"/>
                                    <a:gd name="T92" fmla="*/ 2081530 w 4370"/>
                                    <a:gd name="T93" fmla="*/ 1079500 h 3153"/>
                                    <a:gd name="T94" fmla="*/ 2110105 w 4370"/>
                                    <a:gd name="T95" fmla="*/ 1215390 h 3153"/>
                                    <a:gd name="T96" fmla="*/ 2174240 w 4370"/>
                                    <a:gd name="T97" fmla="*/ 972185 h 3153"/>
                                    <a:gd name="T98" fmla="*/ 2202815 w 4370"/>
                                    <a:gd name="T99" fmla="*/ 1294130 h 3153"/>
                                    <a:gd name="T100" fmla="*/ 2267585 w 4370"/>
                                    <a:gd name="T101" fmla="*/ 1379855 h 3153"/>
                                    <a:gd name="T102" fmla="*/ 2296160 w 4370"/>
                                    <a:gd name="T103" fmla="*/ 1336675 h 3153"/>
                                    <a:gd name="T104" fmla="*/ 2353310 w 4370"/>
                                    <a:gd name="T105" fmla="*/ 1537335 h 3153"/>
                                    <a:gd name="T106" fmla="*/ 2381885 w 4370"/>
                                    <a:gd name="T107" fmla="*/ 1394460 h 3153"/>
                                    <a:gd name="T108" fmla="*/ 2439035 w 4370"/>
                                    <a:gd name="T109" fmla="*/ 1443990 h 3153"/>
                                    <a:gd name="T110" fmla="*/ 2474595 w 4370"/>
                                    <a:gd name="T111" fmla="*/ 1136650 h 3153"/>
                                    <a:gd name="T112" fmla="*/ 2531745 w 4370"/>
                                    <a:gd name="T113" fmla="*/ 1129665 h 3153"/>
                                    <a:gd name="T114" fmla="*/ 2560320 w 4370"/>
                                    <a:gd name="T115" fmla="*/ 1859280 h 3153"/>
                                    <a:gd name="T116" fmla="*/ 2625090 w 4370"/>
                                    <a:gd name="T117" fmla="*/ 2002155 h 3153"/>
                                    <a:gd name="T118" fmla="*/ 2653665 w 4370"/>
                                    <a:gd name="T119" fmla="*/ 2002155 h 3153"/>
                                    <a:gd name="T120" fmla="*/ 2717800 w 4370"/>
                                    <a:gd name="T121" fmla="*/ 2002155 h 3153"/>
                                    <a:gd name="T122" fmla="*/ 2746375 w 4370"/>
                                    <a:gd name="T123" fmla="*/ 2002155 h 3153"/>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 name="T180" fmla="*/ 0 60000 65536"/>
                                    <a:gd name="T181" fmla="*/ 0 60000 65536"/>
                                    <a:gd name="T182" fmla="*/ 0 60000 65536"/>
                                    <a:gd name="T183" fmla="*/ 0 60000 65536"/>
                                    <a:gd name="T184" fmla="*/ 0 60000 65536"/>
                                    <a:gd name="T185" fmla="*/ 0 60000 65536"/>
                                  </a:gdLst>
                                  <a:ahLst/>
                                  <a:cxnLst>
                                    <a:cxn ang="T124">
                                      <a:pos x="T0" y="T1"/>
                                    </a:cxn>
                                    <a:cxn ang="T125">
                                      <a:pos x="T2" y="T3"/>
                                    </a:cxn>
                                    <a:cxn ang="T126">
                                      <a:pos x="T4" y="T5"/>
                                    </a:cxn>
                                    <a:cxn ang="T127">
                                      <a:pos x="T6" y="T7"/>
                                    </a:cxn>
                                    <a:cxn ang="T128">
                                      <a:pos x="T8" y="T9"/>
                                    </a:cxn>
                                    <a:cxn ang="T129">
                                      <a:pos x="T10" y="T11"/>
                                    </a:cxn>
                                    <a:cxn ang="T130">
                                      <a:pos x="T12" y="T13"/>
                                    </a:cxn>
                                    <a:cxn ang="T131">
                                      <a:pos x="T14" y="T15"/>
                                    </a:cxn>
                                    <a:cxn ang="T132">
                                      <a:pos x="T16" y="T17"/>
                                    </a:cxn>
                                    <a:cxn ang="T133">
                                      <a:pos x="T18" y="T19"/>
                                    </a:cxn>
                                    <a:cxn ang="T134">
                                      <a:pos x="T20" y="T21"/>
                                    </a:cxn>
                                    <a:cxn ang="T135">
                                      <a:pos x="T22" y="T23"/>
                                    </a:cxn>
                                    <a:cxn ang="T136">
                                      <a:pos x="T24" y="T25"/>
                                    </a:cxn>
                                    <a:cxn ang="T137">
                                      <a:pos x="T26" y="T27"/>
                                    </a:cxn>
                                    <a:cxn ang="T138">
                                      <a:pos x="T28" y="T29"/>
                                    </a:cxn>
                                    <a:cxn ang="T139">
                                      <a:pos x="T30" y="T31"/>
                                    </a:cxn>
                                    <a:cxn ang="T140">
                                      <a:pos x="T32" y="T33"/>
                                    </a:cxn>
                                    <a:cxn ang="T141">
                                      <a:pos x="T34" y="T35"/>
                                    </a:cxn>
                                    <a:cxn ang="T142">
                                      <a:pos x="T36" y="T37"/>
                                    </a:cxn>
                                    <a:cxn ang="T143">
                                      <a:pos x="T38" y="T39"/>
                                    </a:cxn>
                                    <a:cxn ang="T144">
                                      <a:pos x="T40" y="T41"/>
                                    </a:cxn>
                                    <a:cxn ang="T145">
                                      <a:pos x="T42" y="T43"/>
                                    </a:cxn>
                                    <a:cxn ang="T146">
                                      <a:pos x="T44" y="T45"/>
                                    </a:cxn>
                                    <a:cxn ang="T147">
                                      <a:pos x="T46" y="T47"/>
                                    </a:cxn>
                                    <a:cxn ang="T148">
                                      <a:pos x="T48" y="T49"/>
                                    </a:cxn>
                                    <a:cxn ang="T149">
                                      <a:pos x="T50" y="T51"/>
                                    </a:cxn>
                                    <a:cxn ang="T150">
                                      <a:pos x="T52" y="T53"/>
                                    </a:cxn>
                                    <a:cxn ang="T151">
                                      <a:pos x="T54" y="T55"/>
                                    </a:cxn>
                                    <a:cxn ang="T152">
                                      <a:pos x="T56" y="T57"/>
                                    </a:cxn>
                                    <a:cxn ang="T153">
                                      <a:pos x="T58" y="T59"/>
                                    </a:cxn>
                                    <a:cxn ang="T154">
                                      <a:pos x="T60" y="T61"/>
                                    </a:cxn>
                                    <a:cxn ang="T155">
                                      <a:pos x="T62" y="T63"/>
                                    </a:cxn>
                                    <a:cxn ang="T156">
                                      <a:pos x="T64" y="T65"/>
                                    </a:cxn>
                                    <a:cxn ang="T157">
                                      <a:pos x="T66" y="T67"/>
                                    </a:cxn>
                                    <a:cxn ang="T158">
                                      <a:pos x="T68" y="T69"/>
                                    </a:cxn>
                                    <a:cxn ang="T159">
                                      <a:pos x="T70" y="T71"/>
                                    </a:cxn>
                                    <a:cxn ang="T160">
                                      <a:pos x="T72" y="T73"/>
                                    </a:cxn>
                                    <a:cxn ang="T161">
                                      <a:pos x="T74" y="T75"/>
                                    </a:cxn>
                                    <a:cxn ang="T162">
                                      <a:pos x="T76" y="T77"/>
                                    </a:cxn>
                                    <a:cxn ang="T163">
                                      <a:pos x="T78" y="T79"/>
                                    </a:cxn>
                                    <a:cxn ang="T164">
                                      <a:pos x="T80" y="T81"/>
                                    </a:cxn>
                                    <a:cxn ang="T165">
                                      <a:pos x="T82" y="T83"/>
                                    </a:cxn>
                                    <a:cxn ang="T166">
                                      <a:pos x="T84" y="T85"/>
                                    </a:cxn>
                                    <a:cxn ang="T167">
                                      <a:pos x="T86" y="T87"/>
                                    </a:cxn>
                                    <a:cxn ang="T168">
                                      <a:pos x="T88" y="T89"/>
                                    </a:cxn>
                                    <a:cxn ang="T169">
                                      <a:pos x="T90" y="T91"/>
                                    </a:cxn>
                                    <a:cxn ang="T170">
                                      <a:pos x="T92" y="T93"/>
                                    </a:cxn>
                                    <a:cxn ang="T171">
                                      <a:pos x="T94" y="T95"/>
                                    </a:cxn>
                                    <a:cxn ang="T172">
                                      <a:pos x="T96" y="T97"/>
                                    </a:cxn>
                                    <a:cxn ang="T173">
                                      <a:pos x="T98" y="T99"/>
                                    </a:cxn>
                                    <a:cxn ang="T174">
                                      <a:pos x="T100" y="T101"/>
                                    </a:cxn>
                                    <a:cxn ang="T175">
                                      <a:pos x="T102" y="T103"/>
                                    </a:cxn>
                                    <a:cxn ang="T176">
                                      <a:pos x="T104" y="T105"/>
                                    </a:cxn>
                                    <a:cxn ang="T177">
                                      <a:pos x="T106" y="T107"/>
                                    </a:cxn>
                                    <a:cxn ang="T178">
                                      <a:pos x="T108" y="T109"/>
                                    </a:cxn>
                                    <a:cxn ang="T179">
                                      <a:pos x="T110" y="T111"/>
                                    </a:cxn>
                                    <a:cxn ang="T180">
                                      <a:pos x="T112" y="T113"/>
                                    </a:cxn>
                                    <a:cxn ang="T181">
                                      <a:pos x="T114" y="T115"/>
                                    </a:cxn>
                                    <a:cxn ang="T182">
                                      <a:pos x="T116" y="T117"/>
                                    </a:cxn>
                                    <a:cxn ang="T183">
                                      <a:pos x="T118" y="T119"/>
                                    </a:cxn>
                                    <a:cxn ang="T184">
                                      <a:pos x="T120" y="T121"/>
                                    </a:cxn>
                                    <a:cxn ang="T185">
                                      <a:pos x="T122" y="T123"/>
                                    </a:cxn>
                                  </a:cxnLst>
                                  <a:rect l="0" t="0" r="r" b="b"/>
                                  <a:pathLst>
                                    <a:path w="4370" h="3153">
                                      <a:moveTo>
                                        <a:pt x="0" y="3040"/>
                                      </a:moveTo>
                                      <a:lnTo>
                                        <a:pt x="0" y="2995"/>
                                      </a:lnTo>
                                      <a:lnTo>
                                        <a:pt x="34" y="2995"/>
                                      </a:lnTo>
                                      <a:lnTo>
                                        <a:pt x="34" y="2894"/>
                                      </a:lnTo>
                                      <a:lnTo>
                                        <a:pt x="79" y="2894"/>
                                      </a:lnTo>
                                      <a:lnTo>
                                        <a:pt x="79" y="2815"/>
                                      </a:lnTo>
                                      <a:lnTo>
                                        <a:pt x="124" y="2815"/>
                                      </a:lnTo>
                                      <a:lnTo>
                                        <a:pt x="124" y="2781"/>
                                      </a:lnTo>
                                      <a:lnTo>
                                        <a:pt x="169" y="2781"/>
                                      </a:lnTo>
                                      <a:lnTo>
                                        <a:pt x="169" y="2680"/>
                                      </a:lnTo>
                                      <a:lnTo>
                                        <a:pt x="214" y="2680"/>
                                      </a:lnTo>
                                      <a:lnTo>
                                        <a:pt x="214" y="2353"/>
                                      </a:lnTo>
                                      <a:lnTo>
                                        <a:pt x="270" y="2353"/>
                                      </a:lnTo>
                                      <a:lnTo>
                                        <a:pt x="270" y="2319"/>
                                      </a:lnTo>
                                      <a:lnTo>
                                        <a:pt x="315" y="2319"/>
                                      </a:lnTo>
                                      <a:lnTo>
                                        <a:pt x="315" y="2117"/>
                                      </a:lnTo>
                                      <a:lnTo>
                                        <a:pt x="360" y="2117"/>
                                      </a:lnTo>
                                      <a:lnTo>
                                        <a:pt x="360" y="1858"/>
                                      </a:lnTo>
                                      <a:lnTo>
                                        <a:pt x="417" y="1858"/>
                                      </a:lnTo>
                                      <a:lnTo>
                                        <a:pt x="417" y="1835"/>
                                      </a:lnTo>
                                      <a:lnTo>
                                        <a:pt x="462" y="1835"/>
                                      </a:lnTo>
                                      <a:lnTo>
                                        <a:pt x="462" y="1779"/>
                                      </a:lnTo>
                                      <a:lnTo>
                                        <a:pt x="507" y="1779"/>
                                      </a:lnTo>
                                      <a:lnTo>
                                        <a:pt x="552" y="1779"/>
                                      </a:lnTo>
                                      <a:lnTo>
                                        <a:pt x="552" y="1576"/>
                                      </a:lnTo>
                                      <a:lnTo>
                                        <a:pt x="597" y="1576"/>
                                      </a:lnTo>
                                      <a:lnTo>
                                        <a:pt x="597" y="1452"/>
                                      </a:lnTo>
                                      <a:lnTo>
                                        <a:pt x="642" y="1452"/>
                                      </a:lnTo>
                                      <a:lnTo>
                                        <a:pt x="642" y="1419"/>
                                      </a:lnTo>
                                      <a:lnTo>
                                        <a:pt x="687" y="1419"/>
                                      </a:lnTo>
                                      <a:lnTo>
                                        <a:pt x="687" y="1385"/>
                                      </a:lnTo>
                                      <a:lnTo>
                                        <a:pt x="732" y="1385"/>
                                      </a:lnTo>
                                      <a:lnTo>
                                        <a:pt x="732" y="1452"/>
                                      </a:lnTo>
                                      <a:lnTo>
                                        <a:pt x="777" y="1452"/>
                                      </a:lnTo>
                                      <a:lnTo>
                                        <a:pt x="777" y="1419"/>
                                      </a:lnTo>
                                      <a:lnTo>
                                        <a:pt x="822" y="1419"/>
                                      </a:lnTo>
                                      <a:lnTo>
                                        <a:pt x="822" y="1227"/>
                                      </a:lnTo>
                                      <a:lnTo>
                                        <a:pt x="879" y="1227"/>
                                      </a:lnTo>
                                      <a:lnTo>
                                        <a:pt x="879" y="1193"/>
                                      </a:lnTo>
                                      <a:lnTo>
                                        <a:pt x="935" y="1193"/>
                                      </a:lnTo>
                                      <a:lnTo>
                                        <a:pt x="935" y="1306"/>
                                      </a:lnTo>
                                      <a:lnTo>
                                        <a:pt x="980" y="1306"/>
                                      </a:lnTo>
                                      <a:lnTo>
                                        <a:pt x="980" y="1328"/>
                                      </a:lnTo>
                                      <a:lnTo>
                                        <a:pt x="1025" y="1328"/>
                                      </a:lnTo>
                                      <a:lnTo>
                                        <a:pt x="1025" y="1250"/>
                                      </a:lnTo>
                                      <a:lnTo>
                                        <a:pt x="1070" y="1250"/>
                                      </a:lnTo>
                                      <a:lnTo>
                                        <a:pt x="1070" y="1227"/>
                                      </a:lnTo>
                                      <a:lnTo>
                                        <a:pt x="1115" y="1227"/>
                                      </a:lnTo>
                                      <a:lnTo>
                                        <a:pt x="1115" y="1419"/>
                                      </a:lnTo>
                                      <a:lnTo>
                                        <a:pt x="1160" y="1419"/>
                                      </a:lnTo>
                                      <a:lnTo>
                                        <a:pt x="1160" y="1182"/>
                                      </a:lnTo>
                                      <a:lnTo>
                                        <a:pt x="1205" y="1182"/>
                                      </a:lnTo>
                                      <a:lnTo>
                                        <a:pt x="1205" y="957"/>
                                      </a:lnTo>
                                      <a:lnTo>
                                        <a:pt x="1250" y="957"/>
                                      </a:lnTo>
                                      <a:lnTo>
                                        <a:pt x="1250" y="1137"/>
                                      </a:lnTo>
                                      <a:lnTo>
                                        <a:pt x="1295" y="1137"/>
                                      </a:lnTo>
                                      <a:lnTo>
                                        <a:pt x="1295" y="1227"/>
                                      </a:lnTo>
                                      <a:lnTo>
                                        <a:pt x="1352" y="1227"/>
                                      </a:lnTo>
                                      <a:lnTo>
                                        <a:pt x="1352" y="1374"/>
                                      </a:lnTo>
                                      <a:lnTo>
                                        <a:pt x="1397" y="1374"/>
                                      </a:lnTo>
                                      <a:lnTo>
                                        <a:pt x="1397" y="1385"/>
                                      </a:lnTo>
                                      <a:lnTo>
                                        <a:pt x="1442" y="1385"/>
                                      </a:lnTo>
                                      <a:lnTo>
                                        <a:pt x="1442" y="1317"/>
                                      </a:lnTo>
                                      <a:lnTo>
                                        <a:pt x="1487" y="1317"/>
                                      </a:lnTo>
                                      <a:lnTo>
                                        <a:pt x="1487" y="1126"/>
                                      </a:lnTo>
                                      <a:lnTo>
                                        <a:pt x="1532" y="1126"/>
                                      </a:lnTo>
                                      <a:lnTo>
                                        <a:pt x="1532" y="946"/>
                                      </a:lnTo>
                                      <a:lnTo>
                                        <a:pt x="1588" y="946"/>
                                      </a:lnTo>
                                      <a:lnTo>
                                        <a:pt x="1588" y="979"/>
                                      </a:lnTo>
                                      <a:lnTo>
                                        <a:pt x="1633" y="979"/>
                                      </a:lnTo>
                                      <a:lnTo>
                                        <a:pt x="1633" y="1092"/>
                                      </a:lnTo>
                                      <a:lnTo>
                                        <a:pt x="1678" y="1092"/>
                                      </a:lnTo>
                                      <a:lnTo>
                                        <a:pt x="1678" y="1103"/>
                                      </a:lnTo>
                                      <a:lnTo>
                                        <a:pt x="1735" y="1103"/>
                                      </a:lnTo>
                                      <a:lnTo>
                                        <a:pt x="1735" y="991"/>
                                      </a:lnTo>
                                      <a:lnTo>
                                        <a:pt x="1780" y="991"/>
                                      </a:lnTo>
                                      <a:lnTo>
                                        <a:pt x="1780" y="1216"/>
                                      </a:lnTo>
                                      <a:lnTo>
                                        <a:pt x="1825" y="1216"/>
                                      </a:lnTo>
                                      <a:lnTo>
                                        <a:pt x="1825" y="1261"/>
                                      </a:lnTo>
                                      <a:lnTo>
                                        <a:pt x="1870" y="1261"/>
                                      </a:lnTo>
                                      <a:lnTo>
                                        <a:pt x="1870" y="1216"/>
                                      </a:lnTo>
                                      <a:lnTo>
                                        <a:pt x="1915" y="1216"/>
                                      </a:lnTo>
                                      <a:lnTo>
                                        <a:pt x="1915" y="1374"/>
                                      </a:lnTo>
                                      <a:lnTo>
                                        <a:pt x="1960" y="1374"/>
                                      </a:lnTo>
                                      <a:lnTo>
                                        <a:pt x="1960" y="1306"/>
                                      </a:lnTo>
                                      <a:lnTo>
                                        <a:pt x="2005" y="1306"/>
                                      </a:lnTo>
                                      <a:lnTo>
                                        <a:pt x="2005" y="1148"/>
                                      </a:lnTo>
                                      <a:lnTo>
                                        <a:pt x="2050" y="1148"/>
                                      </a:lnTo>
                                      <a:lnTo>
                                        <a:pt x="2050" y="304"/>
                                      </a:lnTo>
                                      <a:lnTo>
                                        <a:pt x="2106" y="304"/>
                                      </a:lnTo>
                                      <a:lnTo>
                                        <a:pt x="2106" y="0"/>
                                      </a:lnTo>
                                      <a:lnTo>
                                        <a:pt x="2151" y="0"/>
                                      </a:lnTo>
                                      <a:lnTo>
                                        <a:pt x="2151" y="968"/>
                                      </a:lnTo>
                                      <a:lnTo>
                                        <a:pt x="2196" y="968"/>
                                      </a:lnTo>
                                      <a:lnTo>
                                        <a:pt x="2196" y="1024"/>
                                      </a:lnTo>
                                      <a:lnTo>
                                        <a:pt x="2253" y="1024"/>
                                      </a:lnTo>
                                      <a:lnTo>
                                        <a:pt x="2253" y="1160"/>
                                      </a:lnTo>
                                      <a:lnTo>
                                        <a:pt x="2298" y="1160"/>
                                      </a:lnTo>
                                      <a:lnTo>
                                        <a:pt x="2298" y="1024"/>
                                      </a:lnTo>
                                      <a:lnTo>
                                        <a:pt x="2343" y="1024"/>
                                      </a:lnTo>
                                      <a:lnTo>
                                        <a:pt x="2343" y="1216"/>
                                      </a:lnTo>
                                      <a:lnTo>
                                        <a:pt x="2388" y="1216"/>
                                      </a:lnTo>
                                      <a:lnTo>
                                        <a:pt x="2388" y="1193"/>
                                      </a:lnTo>
                                      <a:lnTo>
                                        <a:pt x="2433" y="1193"/>
                                      </a:lnTo>
                                      <a:lnTo>
                                        <a:pt x="2433" y="1126"/>
                                      </a:lnTo>
                                      <a:lnTo>
                                        <a:pt x="2478" y="1126"/>
                                      </a:lnTo>
                                      <a:lnTo>
                                        <a:pt x="2478" y="844"/>
                                      </a:lnTo>
                                      <a:lnTo>
                                        <a:pt x="2523" y="844"/>
                                      </a:lnTo>
                                      <a:lnTo>
                                        <a:pt x="2523" y="878"/>
                                      </a:lnTo>
                                      <a:lnTo>
                                        <a:pt x="2568" y="878"/>
                                      </a:lnTo>
                                      <a:lnTo>
                                        <a:pt x="2568" y="1205"/>
                                      </a:lnTo>
                                      <a:lnTo>
                                        <a:pt x="2613" y="1205"/>
                                      </a:lnTo>
                                      <a:lnTo>
                                        <a:pt x="2613" y="552"/>
                                      </a:lnTo>
                                      <a:lnTo>
                                        <a:pt x="2658" y="552"/>
                                      </a:lnTo>
                                      <a:lnTo>
                                        <a:pt x="2658" y="979"/>
                                      </a:lnTo>
                                      <a:lnTo>
                                        <a:pt x="2715" y="979"/>
                                      </a:lnTo>
                                      <a:lnTo>
                                        <a:pt x="2715" y="709"/>
                                      </a:lnTo>
                                      <a:lnTo>
                                        <a:pt x="2760" y="709"/>
                                      </a:lnTo>
                                      <a:lnTo>
                                        <a:pt x="2760" y="1295"/>
                                      </a:lnTo>
                                      <a:lnTo>
                                        <a:pt x="2816" y="1295"/>
                                      </a:lnTo>
                                      <a:lnTo>
                                        <a:pt x="2816" y="1317"/>
                                      </a:lnTo>
                                      <a:lnTo>
                                        <a:pt x="2861" y="1317"/>
                                      </a:lnTo>
                                      <a:lnTo>
                                        <a:pt x="2861" y="720"/>
                                      </a:lnTo>
                                      <a:lnTo>
                                        <a:pt x="2917" y="720"/>
                                      </a:lnTo>
                                      <a:lnTo>
                                        <a:pt x="2917" y="653"/>
                                      </a:lnTo>
                                      <a:lnTo>
                                        <a:pt x="2962" y="653"/>
                                      </a:lnTo>
                                      <a:lnTo>
                                        <a:pt x="2962" y="1430"/>
                                      </a:lnTo>
                                      <a:lnTo>
                                        <a:pt x="3007" y="1430"/>
                                      </a:lnTo>
                                      <a:lnTo>
                                        <a:pt x="3007" y="1858"/>
                                      </a:lnTo>
                                      <a:lnTo>
                                        <a:pt x="3052" y="1858"/>
                                      </a:lnTo>
                                      <a:lnTo>
                                        <a:pt x="3097" y="1858"/>
                                      </a:lnTo>
                                      <a:lnTo>
                                        <a:pt x="3097" y="2117"/>
                                      </a:lnTo>
                                      <a:lnTo>
                                        <a:pt x="3143" y="2117"/>
                                      </a:lnTo>
                                      <a:lnTo>
                                        <a:pt x="3143" y="2151"/>
                                      </a:lnTo>
                                      <a:lnTo>
                                        <a:pt x="3188" y="2151"/>
                                      </a:lnTo>
                                      <a:lnTo>
                                        <a:pt x="3188" y="2162"/>
                                      </a:lnTo>
                                      <a:lnTo>
                                        <a:pt x="3233" y="2162"/>
                                      </a:lnTo>
                                      <a:lnTo>
                                        <a:pt x="3233" y="1700"/>
                                      </a:lnTo>
                                      <a:lnTo>
                                        <a:pt x="3278" y="1700"/>
                                      </a:lnTo>
                                      <a:lnTo>
                                        <a:pt x="3278" y="1430"/>
                                      </a:lnTo>
                                      <a:lnTo>
                                        <a:pt x="3323" y="1430"/>
                                      </a:lnTo>
                                      <a:lnTo>
                                        <a:pt x="3323" y="1914"/>
                                      </a:lnTo>
                                      <a:lnTo>
                                        <a:pt x="3368" y="1914"/>
                                      </a:lnTo>
                                      <a:lnTo>
                                        <a:pt x="3368" y="1531"/>
                                      </a:lnTo>
                                      <a:lnTo>
                                        <a:pt x="3424" y="1531"/>
                                      </a:lnTo>
                                      <a:lnTo>
                                        <a:pt x="3424" y="1925"/>
                                      </a:lnTo>
                                      <a:lnTo>
                                        <a:pt x="3469" y="1925"/>
                                      </a:lnTo>
                                      <a:lnTo>
                                        <a:pt x="3469" y="2038"/>
                                      </a:lnTo>
                                      <a:lnTo>
                                        <a:pt x="3514" y="2038"/>
                                      </a:lnTo>
                                      <a:lnTo>
                                        <a:pt x="3514" y="2173"/>
                                      </a:lnTo>
                                      <a:lnTo>
                                        <a:pt x="3571" y="2173"/>
                                      </a:lnTo>
                                      <a:lnTo>
                                        <a:pt x="3571" y="1959"/>
                                      </a:lnTo>
                                      <a:lnTo>
                                        <a:pt x="3616" y="1959"/>
                                      </a:lnTo>
                                      <a:lnTo>
                                        <a:pt x="3616" y="2105"/>
                                      </a:lnTo>
                                      <a:lnTo>
                                        <a:pt x="3661" y="2105"/>
                                      </a:lnTo>
                                      <a:lnTo>
                                        <a:pt x="3661" y="2421"/>
                                      </a:lnTo>
                                      <a:lnTo>
                                        <a:pt x="3706" y="2421"/>
                                      </a:lnTo>
                                      <a:lnTo>
                                        <a:pt x="3706" y="2556"/>
                                      </a:lnTo>
                                      <a:lnTo>
                                        <a:pt x="3751" y="2556"/>
                                      </a:lnTo>
                                      <a:lnTo>
                                        <a:pt x="3751" y="2196"/>
                                      </a:lnTo>
                                      <a:lnTo>
                                        <a:pt x="3796" y="2196"/>
                                      </a:lnTo>
                                      <a:lnTo>
                                        <a:pt x="3796" y="2274"/>
                                      </a:lnTo>
                                      <a:lnTo>
                                        <a:pt x="3841" y="2274"/>
                                      </a:lnTo>
                                      <a:lnTo>
                                        <a:pt x="3841" y="2094"/>
                                      </a:lnTo>
                                      <a:lnTo>
                                        <a:pt x="3897" y="2094"/>
                                      </a:lnTo>
                                      <a:lnTo>
                                        <a:pt x="3897" y="1790"/>
                                      </a:lnTo>
                                      <a:lnTo>
                                        <a:pt x="3942" y="1790"/>
                                      </a:lnTo>
                                      <a:lnTo>
                                        <a:pt x="3942" y="1779"/>
                                      </a:lnTo>
                                      <a:lnTo>
                                        <a:pt x="3987" y="1779"/>
                                      </a:lnTo>
                                      <a:lnTo>
                                        <a:pt x="3987" y="2015"/>
                                      </a:lnTo>
                                      <a:lnTo>
                                        <a:pt x="4032" y="2015"/>
                                      </a:lnTo>
                                      <a:lnTo>
                                        <a:pt x="4032" y="2928"/>
                                      </a:lnTo>
                                      <a:lnTo>
                                        <a:pt x="4089" y="2928"/>
                                      </a:lnTo>
                                      <a:lnTo>
                                        <a:pt x="4089" y="3153"/>
                                      </a:lnTo>
                                      <a:lnTo>
                                        <a:pt x="4134" y="3153"/>
                                      </a:lnTo>
                                      <a:lnTo>
                                        <a:pt x="4179" y="3153"/>
                                      </a:lnTo>
                                      <a:lnTo>
                                        <a:pt x="4235" y="3153"/>
                                      </a:lnTo>
                                      <a:lnTo>
                                        <a:pt x="4280" y="3153"/>
                                      </a:lnTo>
                                      <a:lnTo>
                                        <a:pt x="4325" y="3153"/>
                                      </a:lnTo>
                                      <a:lnTo>
                                        <a:pt x="4370" y="3153"/>
                                      </a:lnTo>
                                    </a:path>
                                  </a:pathLst>
                                </a:custGeom>
                                <a:noFill/>
                                <a:ln w="6985">
                                  <a:solidFill>
                                    <a:srgbClr val="00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96" name="Freeform 870"/>
                              <wps:cNvSpPr>
                                <a:spLocks/>
                              </wps:cNvSpPr>
                              <wps:spPr bwMode="auto">
                                <a:xfrm>
                                  <a:off x="0" y="336968"/>
                                  <a:ext cx="2774950" cy="2023745"/>
                                </a:xfrm>
                                <a:custGeom>
                                  <a:avLst/>
                                  <a:gdLst>
                                    <a:gd name="T0" fmla="*/ 21590 w 4370"/>
                                    <a:gd name="T1" fmla="*/ 1887855 h 3187"/>
                                    <a:gd name="T2" fmla="*/ 50165 w 4370"/>
                                    <a:gd name="T3" fmla="*/ 1773555 h 3187"/>
                                    <a:gd name="T4" fmla="*/ 107315 w 4370"/>
                                    <a:gd name="T5" fmla="*/ 1751965 h 3187"/>
                                    <a:gd name="T6" fmla="*/ 135890 w 4370"/>
                                    <a:gd name="T7" fmla="*/ 1530350 h 3187"/>
                                    <a:gd name="T8" fmla="*/ 200025 w 4370"/>
                                    <a:gd name="T9" fmla="*/ 1508760 h 3187"/>
                                    <a:gd name="T10" fmla="*/ 228600 w 4370"/>
                                    <a:gd name="T11" fmla="*/ 1243965 h 3187"/>
                                    <a:gd name="T12" fmla="*/ 293370 w 4370"/>
                                    <a:gd name="T13" fmla="*/ 1223010 h 3187"/>
                                    <a:gd name="T14" fmla="*/ 321945 w 4370"/>
                                    <a:gd name="T15" fmla="*/ 1201420 h 3187"/>
                                    <a:gd name="T16" fmla="*/ 379095 w 4370"/>
                                    <a:gd name="T17" fmla="*/ 1065530 h 3187"/>
                                    <a:gd name="T18" fmla="*/ 407670 w 4370"/>
                                    <a:gd name="T19" fmla="*/ 965200 h 3187"/>
                                    <a:gd name="T20" fmla="*/ 464820 w 4370"/>
                                    <a:gd name="T21" fmla="*/ 951230 h 3187"/>
                                    <a:gd name="T22" fmla="*/ 493395 w 4370"/>
                                    <a:gd name="T23" fmla="*/ 972185 h 3187"/>
                                    <a:gd name="T24" fmla="*/ 558165 w 4370"/>
                                    <a:gd name="T25" fmla="*/ 850900 h 3187"/>
                                    <a:gd name="T26" fmla="*/ 593725 w 4370"/>
                                    <a:gd name="T27" fmla="*/ 908050 h 3187"/>
                                    <a:gd name="T28" fmla="*/ 650875 w 4370"/>
                                    <a:gd name="T29" fmla="*/ 943610 h 3187"/>
                                    <a:gd name="T30" fmla="*/ 679450 w 4370"/>
                                    <a:gd name="T31" fmla="*/ 886460 h 3187"/>
                                    <a:gd name="T32" fmla="*/ 736600 w 4370"/>
                                    <a:gd name="T33" fmla="*/ 965200 h 3187"/>
                                    <a:gd name="T34" fmla="*/ 765175 w 4370"/>
                                    <a:gd name="T35" fmla="*/ 721995 h 3187"/>
                                    <a:gd name="T36" fmla="*/ 822325 w 4370"/>
                                    <a:gd name="T37" fmla="*/ 815340 h 3187"/>
                                    <a:gd name="T38" fmla="*/ 858520 w 4370"/>
                                    <a:gd name="T39" fmla="*/ 951230 h 3187"/>
                                    <a:gd name="T40" fmla="*/ 915670 w 4370"/>
                                    <a:gd name="T41" fmla="*/ 951230 h 3187"/>
                                    <a:gd name="T42" fmla="*/ 944245 w 4370"/>
                                    <a:gd name="T43" fmla="*/ 815340 h 3187"/>
                                    <a:gd name="T44" fmla="*/ 1008380 w 4370"/>
                                    <a:gd name="T45" fmla="*/ 700405 h 3187"/>
                                    <a:gd name="T46" fmla="*/ 1036955 w 4370"/>
                                    <a:gd name="T47" fmla="*/ 765175 h 3187"/>
                                    <a:gd name="T48" fmla="*/ 1101725 w 4370"/>
                                    <a:gd name="T49" fmla="*/ 800735 h 3187"/>
                                    <a:gd name="T50" fmla="*/ 1130300 w 4370"/>
                                    <a:gd name="T51" fmla="*/ 872490 h 3187"/>
                                    <a:gd name="T52" fmla="*/ 1187450 w 4370"/>
                                    <a:gd name="T53" fmla="*/ 901065 h 3187"/>
                                    <a:gd name="T54" fmla="*/ 1216025 w 4370"/>
                                    <a:gd name="T55" fmla="*/ 979805 h 3187"/>
                                    <a:gd name="T56" fmla="*/ 1273175 w 4370"/>
                                    <a:gd name="T57" fmla="*/ 929640 h 3187"/>
                                    <a:gd name="T58" fmla="*/ 1301750 w 4370"/>
                                    <a:gd name="T59" fmla="*/ 264795 h 3187"/>
                                    <a:gd name="T60" fmla="*/ 1365885 w 4370"/>
                                    <a:gd name="T61" fmla="*/ 0 h 3187"/>
                                    <a:gd name="T62" fmla="*/ 1394460 w 4370"/>
                                    <a:gd name="T63" fmla="*/ 736600 h 3187"/>
                                    <a:gd name="T64" fmla="*/ 1459230 w 4370"/>
                                    <a:gd name="T65" fmla="*/ 836295 h 3187"/>
                                    <a:gd name="T66" fmla="*/ 1487805 w 4370"/>
                                    <a:gd name="T67" fmla="*/ 864870 h 3187"/>
                                    <a:gd name="T68" fmla="*/ 1544955 w 4370"/>
                                    <a:gd name="T69" fmla="*/ 836295 h 3187"/>
                                    <a:gd name="T70" fmla="*/ 1573530 w 4370"/>
                                    <a:gd name="T71" fmla="*/ 565150 h 3187"/>
                                    <a:gd name="T72" fmla="*/ 1630680 w 4370"/>
                                    <a:gd name="T73" fmla="*/ 650875 h 3187"/>
                                    <a:gd name="T74" fmla="*/ 1659255 w 4370"/>
                                    <a:gd name="T75" fmla="*/ 328930 h 3187"/>
                                    <a:gd name="T76" fmla="*/ 1724025 w 4370"/>
                                    <a:gd name="T77" fmla="*/ 464820 h 3187"/>
                                    <a:gd name="T78" fmla="*/ 1752600 w 4370"/>
                                    <a:gd name="T79" fmla="*/ 864870 h 3187"/>
                                    <a:gd name="T80" fmla="*/ 1816735 w 4370"/>
                                    <a:gd name="T81" fmla="*/ 836295 h 3187"/>
                                    <a:gd name="T82" fmla="*/ 1852295 w 4370"/>
                                    <a:gd name="T83" fmla="*/ 486410 h 3187"/>
                                    <a:gd name="T84" fmla="*/ 1909445 w 4370"/>
                                    <a:gd name="T85" fmla="*/ 872490 h 3187"/>
                                    <a:gd name="T86" fmla="*/ 1938020 w 4370"/>
                                    <a:gd name="T87" fmla="*/ 1258570 h 3187"/>
                                    <a:gd name="T88" fmla="*/ 1995805 w 4370"/>
                                    <a:gd name="T89" fmla="*/ 1308735 h 3187"/>
                                    <a:gd name="T90" fmla="*/ 2024380 w 4370"/>
                                    <a:gd name="T91" fmla="*/ 1344295 h 3187"/>
                                    <a:gd name="T92" fmla="*/ 2081530 w 4370"/>
                                    <a:gd name="T93" fmla="*/ 1172845 h 3187"/>
                                    <a:gd name="T94" fmla="*/ 2110105 w 4370"/>
                                    <a:gd name="T95" fmla="*/ 1243965 h 3187"/>
                                    <a:gd name="T96" fmla="*/ 2174240 w 4370"/>
                                    <a:gd name="T97" fmla="*/ 1301115 h 3187"/>
                                    <a:gd name="T98" fmla="*/ 2202815 w 4370"/>
                                    <a:gd name="T99" fmla="*/ 1094105 h 3187"/>
                                    <a:gd name="T100" fmla="*/ 2267585 w 4370"/>
                                    <a:gd name="T101" fmla="*/ 1351280 h 3187"/>
                                    <a:gd name="T102" fmla="*/ 2296160 w 4370"/>
                                    <a:gd name="T103" fmla="*/ 1494155 h 3187"/>
                                    <a:gd name="T104" fmla="*/ 2353310 w 4370"/>
                                    <a:gd name="T105" fmla="*/ 1551940 h 3187"/>
                                    <a:gd name="T106" fmla="*/ 2381885 w 4370"/>
                                    <a:gd name="T107" fmla="*/ 1437005 h 3187"/>
                                    <a:gd name="T108" fmla="*/ 2439035 w 4370"/>
                                    <a:gd name="T109" fmla="*/ 1444625 h 3187"/>
                                    <a:gd name="T110" fmla="*/ 2474595 w 4370"/>
                                    <a:gd name="T111" fmla="*/ 1223010 h 3187"/>
                                    <a:gd name="T112" fmla="*/ 2531745 w 4370"/>
                                    <a:gd name="T113" fmla="*/ 1158240 h 3187"/>
                                    <a:gd name="T114" fmla="*/ 2560320 w 4370"/>
                                    <a:gd name="T115" fmla="*/ 1859280 h 3187"/>
                                    <a:gd name="T116" fmla="*/ 2625090 w 4370"/>
                                    <a:gd name="T117" fmla="*/ 2023745 h 3187"/>
                                    <a:gd name="T118" fmla="*/ 2653665 w 4370"/>
                                    <a:gd name="T119" fmla="*/ 2023745 h 3187"/>
                                    <a:gd name="T120" fmla="*/ 2717800 w 4370"/>
                                    <a:gd name="T121" fmla="*/ 2023745 h 3187"/>
                                    <a:gd name="T122" fmla="*/ 2746375 w 4370"/>
                                    <a:gd name="T123" fmla="*/ 2023745 h 3187"/>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 name="T180" fmla="*/ 0 60000 65536"/>
                                    <a:gd name="T181" fmla="*/ 0 60000 65536"/>
                                    <a:gd name="T182" fmla="*/ 0 60000 65536"/>
                                    <a:gd name="T183" fmla="*/ 0 60000 65536"/>
                                    <a:gd name="T184" fmla="*/ 0 60000 65536"/>
                                    <a:gd name="T185" fmla="*/ 0 60000 65536"/>
                                  </a:gdLst>
                                  <a:ahLst/>
                                  <a:cxnLst>
                                    <a:cxn ang="T124">
                                      <a:pos x="T0" y="T1"/>
                                    </a:cxn>
                                    <a:cxn ang="T125">
                                      <a:pos x="T2" y="T3"/>
                                    </a:cxn>
                                    <a:cxn ang="T126">
                                      <a:pos x="T4" y="T5"/>
                                    </a:cxn>
                                    <a:cxn ang="T127">
                                      <a:pos x="T6" y="T7"/>
                                    </a:cxn>
                                    <a:cxn ang="T128">
                                      <a:pos x="T8" y="T9"/>
                                    </a:cxn>
                                    <a:cxn ang="T129">
                                      <a:pos x="T10" y="T11"/>
                                    </a:cxn>
                                    <a:cxn ang="T130">
                                      <a:pos x="T12" y="T13"/>
                                    </a:cxn>
                                    <a:cxn ang="T131">
                                      <a:pos x="T14" y="T15"/>
                                    </a:cxn>
                                    <a:cxn ang="T132">
                                      <a:pos x="T16" y="T17"/>
                                    </a:cxn>
                                    <a:cxn ang="T133">
                                      <a:pos x="T18" y="T19"/>
                                    </a:cxn>
                                    <a:cxn ang="T134">
                                      <a:pos x="T20" y="T21"/>
                                    </a:cxn>
                                    <a:cxn ang="T135">
                                      <a:pos x="T22" y="T23"/>
                                    </a:cxn>
                                    <a:cxn ang="T136">
                                      <a:pos x="T24" y="T25"/>
                                    </a:cxn>
                                    <a:cxn ang="T137">
                                      <a:pos x="T26" y="T27"/>
                                    </a:cxn>
                                    <a:cxn ang="T138">
                                      <a:pos x="T28" y="T29"/>
                                    </a:cxn>
                                    <a:cxn ang="T139">
                                      <a:pos x="T30" y="T31"/>
                                    </a:cxn>
                                    <a:cxn ang="T140">
                                      <a:pos x="T32" y="T33"/>
                                    </a:cxn>
                                    <a:cxn ang="T141">
                                      <a:pos x="T34" y="T35"/>
                                    </a:cxn>
                                    <a:cxn ang="T142">
                                      <a:pos x="T36" y="T37"/>
                                    </a:cxn>
                                    <a:cxn ang="T143">
                                      <a:pos x="T38" y="T39"/>
                                    </a:cxn>
                                    <a:cxn ang="T144">
                                      <a:pos x="T40" y="T41"/>
                                    </a:cxn>
                                    <a:cxn ang="T145">
                                      <a:pos x="T42" y="T43"/>
                                    </a:cxn>
                                    <a:cxn ang="T146">
                                      <a:pos x="T44" y="T45"/>
                                    </a:cxn>
                                    <a:cxn ang="T147">
                                      <a:pos x="T46" y="T47"/>
                                    </a:cxn>
                                    <a:cxn ang="T148">
                                      <a:pos x="T48" y="T49"/>
                                    </a:cxn>
                                    <a:cxn ang="T149">
                                      <a:pos x="T50" y="T51"/>
                                    </a:cxn>
                                    <a:cxn ang="T150">
                                      <a:pos x="T52" y="T53"/>
                                    </a:cxn>
                                    <a:cxn ang="T151">
                                      <a:pos x="T54" y="T55"/>
                                    </a:cxn>
                                    <a:cxn ang="T152">
                                      <a:pos x="T56" y="T57"/>
                                    </a:cxn>
                                    <a:cxn ang="T153">
                                      <a:pos x="T58" y="T59"/>
                                    </a:cxn>
                                    <a:cxn ang="T154">
                                      <a:pos x="T60" y="T61"/>
                                    </a:cxn>
                                    <a:cxn ang="T155">
                                      <a:pos x="T62" y="T63"/>
                                    </a:cxn>
                                    <a:cxn ang="T156">
                                      <a:pos x="T64" y="T65"/>
                                    </a:cxn>
                                    <a:cxn ang="T157">
                                      <a:pos x="T66" y="T67"/>
                                    </a:cxn>
                                    <a:cxn ang="T158">
                                      <a:pos x="T68" y="T69"/>
                                    </a:cxn>
                                    <a:cxn ang="T159">
                                      <a:pos x="T70" y="T71"/>
                                    </a:cxn>
                                    <a:cxn ang="T160">
                                      <a:pos x="T72" y="T73"/>
                                    </a:cxn>
                                    <a:cxn ang="T161">
                                      <a:pos x="T74" y="T75"/>
                                    </a:cxn>
                                    <a:cxn ang="T162">
                                      <a:pos x="T76" y="T77"/>
                                    </a:cxn>
                                    <a:cxn ang="T163">
                                      <a:pos x="T78" y="T79"/>
                                    </a:cxn>
                                    <a:cxn ang="T164">
                                      <a:pos x="T80" y="T81"/>
                                    </a:cxn>
                                    <a:cxn ang="T165">
                                      <a:pos x="T82" y="T83"/>
                                    </a:cxn>
                                    <a:cxn ang="T166">
                                      <a:pos x="T84" y="T85"/>
                                    </a:cxn>
                                    <a:cxn ang="T167">
                                      <a:pos x="T86" y="T87"/>
                                    </a:cxn>
                                    <a:cxn ang="T168">
                                      <a:pos x="T88" y="T89"/>
                                    </a:cxn>
                                    <a:cxn ang="T169">
                                      <a:pos x="T90" y="T91"/>
                                    </a:cxn>
                                    <a:cxn ang="T170">
                                      <a:pos x="T92" y="T93"/>
                                    </a:cxn>
                                    <a:cxn ang="T171">
                                      <a:pos x="T94" y="T95"/>
                                    </a:cxn>
                                    <a:cxn ang="T172">
                                      <a:pos x="T96" y="T97"/>
                                    </a:cxn>
                                    <a:cxn ang="T173">
                                      <a:pos x="T98" y="T99"/>
                                    </a:cxn>
                                    <a:cxn ang="T174">
                                      <a:pos x="T100" y="T101"/>
                                    </a:cxn>
                                    <a:cxn ang="T175">
                                      <a:pos x="T102" y="T103"/>
                                    </a:cxn>
                                    <a:cxn ang="T176">
                                      <a:pos x="T104" y="T105"/>
                                    </a:cxn>
                                    <a:cxn ang="T177">
                                      <a:pos x="T106" y="T107"/>
                                    </a:cxn>
                                    <a:cxn ang="T178">
                                      <a:pos x="T108" y="T109"/>
                                    </a:cxn>
                                    <a:cxn ang="T179">
                                      <a:pos x="T110" y="T111"/>
                                    </a:cxn>
                                    <a:cxn ang="T180">
                                      <a:pos x="T112" y="T113"/>
                                    </a:cxn>
                                    <a:cxn ang="T181">
                                      <a:pos x="T114" y="T115"/>
                                    </a:cxn>
                                    <a:cxn ang="T182">
                                      <a:pos x="T116" y="T117"/>
                                    </a:cxn>
                                    <a:cxn ang="T183">
                                      <a:pos x="T118" y="T119"/>
                                    </a:cxn>
                                    <a:cxn ang="T184">
                                      <a:pos x="T120" y="T121"/>
                                    </a:cxn>
                                    <a:cxn ang="T185">
                                      <a:pos x="T122" y="T123"/>
                                    </a:cxn>
                                  </a:cxnLst>
                                  <a:rect l="0" t="0" r="r" b="b"/>
                                  <a:pathLst>
                                    <a:path w="4370" h="3187">
                                      <a:moveTo>
                                        <a:pt x="0" y="3018"/>
                                      </a:moveTo>
                                      <a:lnTo>
                                        <a:pt x="0" y="2973"/>
                                      </a:lnTo>
                                      <a:lnTo>
                                        <a:pt x="34" y="2973"/>
                                      </a:lnTo>
                                      <a:lnTo>
                                        <a:pt x="34" y="2871"/>
                                      </a:lnTo>
                                      <a:lnTo>
                                        <a:pt x="79" y="2871"/>
                                      </a:lnTo>
                                      <a:lnTo>
                                        <a:pt x="79" y="2793"/>
                                      </a:lnTo>
                                      <a:lnTo>
                                        <a:pt x="124" y="2793"/>
                                      </a:lnTo>
                                      <a:lnTo>
                                        <a:pt x="124" y="2759"/>
                                      </a:lnTo>
                                      <a:lnTo>
                                        <a:pt x="169" y="2759"/>
                                      </a:lnTo>
                                      <a:lnTo>
                                        <a:pt x="169" y="2680"/>
                                      </a:lnTo>
                                      <a:lnTo>
                                        <a:pt x="214" y="2680"/>
                                      </a:lnTo>
                                      <a:lnTo>
                                        <a:pt x="214" y="2410"/>
                                      </a:lnTo>
                                      <a:lnTo>
                                        <a:pt x="270" y="2410"/>
                                      </a:lnTo>
                                      <a:lnTo>
                                        <a:pt x="270" y="2376"/>
                                      </a:lnTo>
                                      <a:lnTo>
                                        <a:pt x="315" y="2376"/>
                                      </a:lnTo>
                                      <a:lnTo>
                                        <a:pt x="315" y="2196"/>
                                      </a:lnTo>
                                      <a:lnTo>
                                        <a:pt x="360" y="2196"/>
                                      </a:lnTo>
                                      <a:lnTo>
                                        <a:pt x="360" y="1959"/>
                                      </a:lnTo>
                                      <a:lnTo>
                                        <a:pt x="417" y="1959"/>
                                      </a:lnTo>
                                      <a:lnTo>
                                        <a:pt x="417" y="1926"/>
                                      </a:lnTo>
                                      <a:lnTo>
                                        <a:pt x="462" y="1926"/>
                                      </a:lnTo>
                                      <a:lnTo>
                                        <a:pt x="462" y="1892"/>
                                      </a:lnTo>
                                      <a:lnTo>
                                        <a:pt x="507" y="1892"/>
                                      </a:lnTo>
                                      <a:lnTo>
                                        <a:pt x="552" y="1892"/>
                                      </a:lnTo>
                                      <a:lnTo>
                                        <a:pt x="552" y="1678"/>
                                      </a:lnTo>
                                      <a:lnTo>
                                        <a:pt x="597" y="1678"/>
                                      </a:lnTo>
                                      <a:lnTo>
                                        <a:pt x="597" y="1543"/>
                                      </a:lnTo>
                                      <a:lnTo>
                                        <a:pt x="642" y="1543"/>
                                      </a:lnTo>
                                      <a:lnTo>
                                        <a:pt x="642" y="1520"/>
                                      </a:lnTo>
                                      <a:lnTo>
                                        <a:pt x="687" y="1520"/>
                                      </a:lnTo>
                                      <a:lnTo>
                                        <a:pt x="687" y="1498"/>
                                      </a:lnTo>
                                      <a:lnTo>
                                        <a:pt x="732" y="1498"/>
                                      </a:lnTo>
                                      <a:lnTo>
                                        <a:pt x="732" y="1565"/>
                                      </a:lnTo>
                                      <a:lnTo>
                                        <a:pt x="777" y="1565"/>
                                      </a:lnTo>
                                      <a:lnTo>
                                        <a:pt x="777" y="1531"/>
                                      </a:lnTo>
                                      <a:lnTo>
                                        <a:pt x="822" y="1531"/>
                                      </a:lnTo>
                                      <a:lnTo>
                                        <a:pt x="822" y="1340"/>
                                      </a:lnTo>
                                      <a:lnTo>
                                        <a:pt x="879" y="1340"/>
                                      </a:lnTo>
                                      <a:lnTo>
                                        <a:pt x="879" y="1295"/>
                                      </a:lnTo>
                                      <a:lnTo>
                                        <a:pt x="935" y="1295"/>
                                      </a:lnTo>
                                      <a:lnTo>
                                        <a:pt x="935" y="1430"/>
                                      </a:lnTo>
                                      <a:lnTo>
                                        <a:pt x="980" y="1430"/>
                                      </a:lnTo>
                                      <a:lnTo>
                                        <a:pt x="980" y="1486"/>
                                      </a:lnTo>
                                      <a:lnTo>
                                        <a:pt x="1025" y="1486"/>
                                      </a:lnTo>
                                      <a:lnTo>
                                        <a:pt x="1025" y="1419"/>
                                      </a:lnTo>
                                      <a:lnTo>
                                        <a:pt x="1070" y="1419"/>
                                      </a:lnTo>
                                      <a:lnTo>
                                        <a:pt x="1070" y="1396"/>
                                      </a:lnTo>
                                      <a:lnTo>
                                        <a:pt x="1115" y="1396"/>
                                      </a:lnTo>
                                      <a:lnTo>
                                        <a:pt x="1115" y="1520"/>
                                      </a:lnTo>
                                      <a:lnTo>
                                        <a:pt x="1160" y="1520"/>
                                      </a:lnTo>
                                      <a:lnTo>
                                        <a:pt x="1160" y="1317"/>
                                      </a:lnTo>
                                      <a:lnTo>
                                        <a:pt x="1205" y="1317"/>
                                      </a:lnTo>
                                      <a:lnTo>
                                        <a:pt x="1205" y="1137"/>
                                      </a:lnTo>
                                      <a:lnTo>
                                        <a:pt x="1250" y="1137"/>
                                      </a:lnTo>
                                      <a:lnTo>
                                        <a:pt x="1250" y="1284"/>
                                      </a:lnTo>
                                      <a:lnTo>
                                        <a:pt x="1295" y="1284"/>
                                      </a:lnTo>
                                      <a:lnTo>
                                        <a:pt x="1295" y="1340"/>
                                      </a:lnTo>
                                      <a:lnTo>
                                        <a:pt x="1352" y="1340"/>
                                      </a:lnTo>
                                      <a:lnTo>
                                        <a:pt x="1352" y="1498"/>
                                      </a:lnTo>
                                      <a:lnTo>
                                        <a:pt x="1397" y="1498"/>
                                      </a:lnTo>
                                      <a:lnTo>
                                        <a:pt x="1442" y="1498"/>
                                      </a:lnTo>
                                      <a:lnTo>
                                        <a:pt x="1442" y="1419"/>
                                      </a:lnTo>
                                      <a:lnTo>
                                        <a:pt x="1487" y="1419"/>
                                      </a:lnTo>
                                      <a:lnTo>
                                        <a:pt x="1487" y="1284"/>
                                      </a:lnTo>
                                      <a:lnTo>
                                        <a:pt x="1532" y="1284"/>
                                      </a:lnTo>
                                      <a:lnTo>
                                        <a:pt x="1532" y="1103"/>
                                      </a:lnTo>
                                      <a:lnTo>
                                        <a:pt x="1588" y="1103"/>
                                      </a:lnTo>
                                      <a:lnTo>
                                        <a:pt x="1588" y="1070"/>
                                      </a:lnTo>
                                      <a:lnTo>
                                        <a:pt x="1633" y="1070"/>
                                      </a:lnTo>
                                      <a:lnTo>
                                        <a:pt x="1633" y="1205"/>
                                      </a:lnTo>
                                      <a:lnTo>
                                        <a:pt x="1678" y="1205"/>
                                      </a:lnTo>
                                      <a:lnTo>
                                        <a:pt x="1678" y="1261"/>
                                      </a:lnTo>
                                      <a:lnTo>
                                        <a:pt x="1735" y="1261"/>
                                      </a:lnTo>
                                      <a:lnTo>
                                        <a:pt x="1735" y="1126"/>
                                      </a:lnTo>
                                      <a:lnTo>
                                        <a:pt x="1780" y="1126"/>
                                      </a:lnTo>
                                      <a:lnTo>
                                        <a:pt x="1780" y="1374"/>
                                      </a:lnTo>
                                      <a:lnTo>
                                        <a:pt x="1825" y="1374"/>
                                      </a:lnTo>
                                      <a:lnTo>
                                        <a:pt x="1825" y="1419"/>
                                      </a:lnTo>
                                      <a:lnTo>
                                        <a:pt x="1870" y="1419"/>
                                      </a:lnTo>
                                      <a:lnTo>
                                        <a:pt x="1870" y="1441"/>
                                      </a:lnTo>
                                      <a:lnTo>
                                        <a:pt x="1915" y="1441"/>
                                      </a:lnTo>
                                      <a:lnTo>
                                        <a:pt x="1915" y="1543"/>
                                      </a:lnTo>
                                      <a:lnTo>
                                        <a:pt x="1960" y="1543"/>
                                      </a:lnTo>
                                      <a:lnTo>
                                        <a:pt x="1960" y="1464"/>
                                      </a:lnTo>
                                      <a:lnTo>
                                        <a:pt x="2005" y="1464"/>
                                      </a:lnTo>
                                      <a:lnTo>
                                        <a:pt x="2005" y="1295"/>
                                      </a:lnTo>
                                      <a:lnTo>
                                        <a:pt x="2050" y="1295"/>
                                      </a:lnTo>
                                      <a:lnTo>
                                        <a:pt x="2050" y="417"/>
                                      </a:lnTo>
                                      <a:lnTo>
                                        <a:pt x="2106" y="417"/>
                                      </a:lnTo>
                                      <a:lnTo>
                                        <a:pt x="2106" y="0"/>
                                      </a:lnTo>
                                      <a:lnTo>
                                        <a:pt x="2151" y="0"/>
                                      </a:lnTo>
                                      <a:lnTo>
                                        <a:pt x="2151" y="946"/>
                                      </a:lnTo>
                                      <a:lnTo>
                                        <a:pt x="2196" y="946"/>
                                      </a:lnTo>
                                      <a:lnTo>
                                        <a:pt x="2196" y="1160"/>
                                      </a:lnTo>
                                      <a:lnTo>
                                        <a:pt x="2253" y="1160"/>
                                      </a:lnTo>
                                      <a:lnTo>
                                        <a:pt x="2253" y="1317"/>
                                      </a:lnTo>
                                      <a:lnTo>
                                        <a:pt x="2298" y="1317"/>
                                      </a:lnTo>
                                      <a:lnTo>
                                        <a:pt x="2298" y="1160"/>
                                      </a:lnTo>
                                      <a:lnTo>
                                        <a:pt x="2343" y="1160"/>
                                      </a:lnTo>
                                      <a:lnTo>
                                        <a:pt x="2343" y="1362"/>
                                      </a:lnTo>
                                      <a:lnTo>
                                        <a:pt x="2388" y="1362"/>
                                      </a:lnTo>
                                      <a:lnTo>
                                        <a:pt x="2388" y="1317"/>
                                      </a:lnTo>
                                      <a:lnTo>
                                        <a:pt x="2433" y="1317"/>
                                      </a:lnTo>
                                      <a:lnTo>
                                        <a:pt x="2433" y="1103"/>
                                      </a:lnTo>
                                      <a:lnTo>
                                        <a:pt x="2478" y="1103"/>
                                      </a:lnTo>
                                      <a:lnTo>
                                        <a:pt x="2478" y="890"/>
                                      </a:lnTo>
                                      <a:lnTo>
                                        <a:pt x="2523" y="890"/>
                                      </a:lnTo>
                                      <a:lnTo>
                                        <a:pt x="2523" y="1025"/>
                                      </a:lnTo>
                                      <a:lnTo>
                                        <a:pt x="2568" y="1025"/>
                                      </a:lnTo>
                                      <a:lnTo>
                                        <a:pt x="2568" y="1216"/>
                                      </a:lnTo>
                                      <a:lnTo>
                                        <a:pt x="2613" y="1216"/>
                                      </a:lnTo>
                                      <a:lnTo>
                                        <a:pt x="2613" y="518"/>
                                      </a:lnTo>
                                      <a:lnTo>
                                        <a:pt x="2658" y="518"/>
                                      </a:lnTo>
                                      <a:lnTo>
                                        <a:pt x="2658" y="732"/>
                                      </a:lnTo>
                                      <a:lnTo>
                                        <a:pt x="2715" y="732"/>
                                      </a:lnTo>
                                      <a:lnTo>
                                        <a:pt x="2715" y="867"/>
                                      </a:lnTo>
                                      <a:lnTo>
                                        <a:pt x="2760" y="867"/>
                                      </a:lnTo>
                                      <a:lnTo>
                                        <a:pt x="2760" y="1362"/>
                                      </a:lnTo>
                                      <a:lnTo>
                                        <a:pt x="2816" y="1362"/>
                                      </a:lnTo>
                                      <a:lnTo>
                                        <a:pt x="2816" y="1317"/>
                                      </a:lnTo>
                                      <a:lnTo>
                                        <a:pt x="2861" y="1317"/>
                                      </a:lnTo>
                                      <a:lnTo>
                                        <a:pt x="2861" y="845"/>
                                      </a:lnTo>
                                      <a:lnTo>
                                        <a:pt x="2917" y="845"/>
                                      </a:lnTo>
                                      <a:lnTo>
                                        <a:pt x="2917" y="766"/>
                                      </a:lnTo>
                                      <a:lnTo>
                                        <a:pt x="2962" y="766"/>
                                      </a:lnTo>
                                      <a:lnTo>
                                        <a:pt x="2962" y="1374"/>
                                      </a:lnTo>
                                      <a:lnTo>
                                        <a:pt x="3007" y="1374"/>
                                      </a:lnTo>
                                      <a:lnTo>
                                        <a:pt x="3007" y="2061"/>
                                      </a:lnTo>
                                      <a:lnTo>
                                        <a:pt x="3052" y="2061"/>
                                      </a:lnTo>
                                      <a:lnTo>
                                        <a:pt x="3052" y="1982"/>
                                      </a:lnTo>
                                      <a:lnTo>
                                        <a:pt x="3097" y="1982"/>
                                      </a:lnTo>
                                      <a:lnTo>
                                        <a:pt x="3097" y="2061"/>
                                      </a:lnTo>
                                      <a:lnTo>
                                        <a:pt x="3143" y="2061"/>
                                      </a:lnTo>
                                      <a:lnTo>
                                        <a:pt x="3143" y="2252"/>
                                      </a:lnTo>
                                      <a:lnTo>
                                        <a:pt x="3188" y="2252"/>
                                      </a:lnTo>
                                      <a:lnTo>
                                        <a:pt x="3188" y="2117"/>
                                      </a:lnTo>
                                      <a:lnTo>
                                        <a:pt x="3233" y="2117"/>
                                      </a:lnTo>
                                      <a:lnTo>
                                        <a:pt x="3233" y="1847"/>
                                      </a:lnTo>
                                      <a:lnTo>
                                        <a:pt x="3278" y="1847"/>
                                      </a:lnTo>
                                      <a:lnTo>
                                        <a:pt x="3278" y="1464"/>
                                      </a:lnTo>
                                      <a:lnTo>
                                        <a:pt x="3323" y="1464"/>
                                      </a:lnTo>
                                      <a:lnTo>
                                        <a:pt x="3323" y="1959"/>
                                      </a:lnTo>
                                      <a:lnTo>
                                        <a:pt x="3368" y="1959"/>
                                      </a:lnTo>
                                      <a:lnTo>
                                        <a:pt x="3368" y="2049"/>
                                      </a:lnTo>
                                      <a:lnTo>
                                        <a:pt x="3424" y="2049"/>
                                      </a:lnTo>
                                      <a:lnTo>
                                        <a:pt x="3424" y="1847"/>
                                      </a:lnTo>
                                      <a:lnTo>
                                        <a:pt x="3469" y="1847"/>
                                      </a:lnTo>
                                      <a:lnTo>
                                        <a:pt x="3469" y="1723"/>
                                      </a:lnTo>
                                      <a:lnTo>
                                        <a:pt x="3514" y="1723"/>
                                      </a:lnTo>
                                      <a:lnTo>
                                        <a:pt x="3514" y="2128"/>
                                      </a:lnTo>
                                      <a:lnTo>
                                        <a:pt x="3571" y="2128"/>
                                      </a:lnTo>
                                      <a:lnTo>
                                        <a:pt x="3571" y="2083"/>
                                      </a:lnTo>
                                      <a:lnTo>
                                        <a:pt x="3616" y="2083"/>
                                      </a:lnTo>
                                      <a:lnTo>
                                        <a:pt x="3616" y="2353"/>
                                      </a:lnTo>
                                      <a:lnTo>
                                        <a:pt x="3661" y="2353"/>
                                      </a:lnTo>
                                      <a:lnTo>
                                        <a:pt x="3661" y="2444"/>
                                      </a:lnTo>
                                      <a:lnTo>
                                        <a:pt x="3706" y="2444"/>
                                      </a:lnTo>
                                      <a:lnTo>
                                        <a:pt x="3706" y="2579"/>
                                      </a:lnTo>
                                      <a:lnTo>
                                        <a:pt x="3751" y="2579"/>
                                      </a:lnTo>
                                      <a:lnTo>
                                        <a:pt x="3751" y="2263"/>
                                      </a:lnTo>
                                      <a:lnTo>
                                        <a:pt x="3796" y="2263"/>
                                      </a:lnTo>
                                      <a:lnTo>
                                        <a:pt x="3796" y="2275"/>
                                      </a:lnTo>
                                      <a:lnTo>
                                        <a:pt x="3841" y="2275"/>
                                      </a:lnTo>
                                      <a:lnTo>
                                        <a:pt x="3841" y="2241"/>
                                      </a:lnTo>
                                      <a:lnTo>
                                        <a:pt x="3897" y="2241"/>
                                      </a:lnTo>
                                      <a:lnTo>
                                        <a:pt x="3897" y="1926"/>
                                      </a:lnTo>
                                      <a:lnTo>
                                        <a:pt x="3942" y="1926"/>
                                      </a:lnTo>
                                      <a:lnTo>
                                        <a:pt x="3942" y="1824"/>
                                      </a:lnTo>
                                      <a:lnTo>
                                        <a:pt x="3987" y="1824"/>
                                      </a:lnTo>
                                      <a:lnTo>
                                        <a:pt x="3987" y="2049"/>
                                      </a:lnTo>
                                      <a:lnTo>
                                        <a:pt x="4032" y="2049"/>
                                      </a:lnTo>
                                      <a:lnTo>
                                        <a:pt x="4032" y="2928"/>
                                      </a:lnTo>
                                      <a:lnTo>
                                        <a:pt x="4089" y="2928"/>
                                      </a:lnTo>
                                      <a:lnTo>
                                        <a:pt x="4089" y="3187"/>
                                      </a:lnTo>
                                      <a:lnTo>
                                        <a:pt x="4134" y="3187"/>
                                      </a:lnTo>
                                      <a:lnTo>
                                        <a:pt x="4179" y="3187"/>
                                      </a:lnTo>
                                      <a:lnTo>
                                        <a:pt x="4235" y="3187"/>
                                      </a:lnTo>
                                      <a:lnTo>
                                        <a:pt x="4280" y="3187"/>
                                      </a:lnTo>
                                      <a:lnTo>
                                        <a:pt x="4325" y="3187"/>
                                      </a:lnTo>
                                      <a:lnTo>
                                        <a:pt x="4370" y="3187"/>
                                      </a:lnTo>
                                    </a:path>
                                  </a:pathLst>
                                </a:custGeom>
                                <a:noFill/>
                                <a:ln w="6985">
                                  <a:solidFill>
                                    <a:srgbClr val="FF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97" name="Freeform 871"/>
                              <wps:cNvSpPr>
                                <a:spLocks/>
                              </wps:cNvSpPr>
                              <wps:spPr bwMode="auto">
                                <a:xfrm>
                                  <a:off x="0" y="408723"/>
                                  <a:ext cx="2774950" cy="1951990"/>
                                </a:xfrm>
                                <a:custGeom>
                                  <a:avLst/>
                                  <a:gdLst>
                                    <a:gd name="T0" fmla="*/ 21590 w 4370"/>
                                    <a:gd name="T1" fmla="*/ 1880235 h 3074"/>
                                    <a:gd name="T2" fmla="*/ 50165 w 4370"/>
                                    <a:gd name="T3" fmla="*/ 1737360 h 3074"/>
                                    <a:gd name="T4" fmla="*/ 107315 w 4370"/>
                                    <a:gd name="T5" fmla="*/ 1715770 h 3074"/>
                                    <a:gd name="T6" fmla="*/ 135890 w 4370"/>
                                    <a:gd name="T7" fmla="*/ 1458595 h 3074"/>
                                    <a:gd name="T8" fmla="*/ 200025 w 4370"/>
                                    <a:gd name="T9" fmla="*/ 1443990 h 3074"/>
                                    <a:gd name="T10" fmla="*/ 228600 w 4370"/>
                                    <a:gd name="T11" fmla="*/ 1186815 h 3074"/>
                                    <a:gd name="T12" fmla="*/ 293370 w 4370"/>
                                    <a:gd name="T13" fmla="*/ 1172210 h 3074"/>
                                    <a:gd name="T14" fmla="*/ 321945 w 4370"/>
                                    <a:gd name="T15" fmla="*/ 1151255 h 3074"/>
                                    <a:gd name="T16" fmla="*/ 379095 w 4370"/>
                                    <a:gd name="T17" fmla="*/ 1007745 h 3074"/>
                                    <a:gd name="T18" fmla="*/ 407670 w 4370"/>
                                    <a:gd name="T19" fmla="*/ 893445 h 3074"/>
                                    <a:gd name="T20" fmla="*/ 464820 w 4370"/>
                                    <a:gd name="T21" fmla="*/ 871855 h 3074"/>
                                    <a:gd name="T22" fmla="*/ 493395 w 4370"/>
                                    <a:gd name="T23" fmla="*/ 836295 h 3074"/>
                                    <a:gd name="T24" fmla="*/ 558165 w 4370"/>
                                    <a:gd name="T25" fmla="*/ 735965 h 3074"/>
                                    <a:gd name="T26" fmla="*/ 593725 w 4370"/>
                                    <a:gd name="T27" fmla="*/ 814705 h 3074"/>
                                    <a:gd name="T28" fmla="*/ 650875 w 4370"/>
                                    <a:gd name="T29" fmla="*/ 850900 h 3074"/>
                                    <a:gd name="T30" fmla="*/ 679450 w 4370"/>
                                    <a:gd name="T31" fmla="*/ 793115 h 3074"/>
                                    <a:gd name="T32" fmla="*/ 736600 w 4370"/>
                                    <a:gd name="T33" fmla="*/ 893445 h 3074"/>
                                    <a:gd name="T34" fmla="*/ 765175 w 4370"/>
                                    <a:gd name="T35" fmla="*/ 628650 h 3074"/>
                                    <a:gd name="T36" fmla="*/ 822325 w 4370"/>
                                    <a:gd name="T37" fmla="*/ 735965 h 3074"/>
                                    <a:gd name="T38" fmla="*/ 858520 w 4370"/>
                                    <a:gd name="T39" fmla="*/ 857885 h 3074"/>
                                    <a:gd name="T40" fmla="*/ 915670 w 4370"/>
                                    <a:gd name="T41" fmla="*/ 871855 h 3074"/>
                                    <a:gd name="T42" fmla="*/ 944245 w 4370"/>
                                    <a:gd name="T43" fmla="*/ 728980 h 3074"/>
                                    <a:gd name="T44" fmla="*/ 1008380 w 4370"/>
                                    <a:gd name="T45" fmla="*/ 614680 h 3074"/>
                                    <a:gd name="T46" fmla="*/ 1036955 w 4370"/>
                                    <a:gd name="T47" fmla="*/ 678815 h 3074"/>
                                    <a:gd name="T48" fmla="*/ 1101725 w 4370"/>
                                    <a:gd name="T49" fmla="*/ 715010 h 3074"/>
                                    <a:gd name="T50" fmla="*/ 1130300 w 4370"/>
                                    <a:gd name="T51" fmla="*/ 814705 h 3074"/>
                                    <a:gd name="T52" fmla="*/ 1187450 w 4370"/>
                                    <a:gd name="T53" fmla="*/ 807720 h 3074"/>
                                    <a:gd name="T54" fmla="*/ 1216025 w 4370"/>
                                    <a:gd name="T55" fmla="*/ 879475 h 3074"/>
                                    <a:gd name="T56" fmla="*/ 1273175 w 4370"/>
                                    <a:gd name="T57" fmla="*/ 836295 h 3074"/>
                                    <a:gd name="T58" fmla="*/ 1301750 w 4370"/>
                                    <a:gd name="T59" fmla="*/ 235585 h 3074"/>
                                    <a:gd name="T60" fmla="*/ 1365885 w 4370"/>
                                    <a:gd name="T61" fmla="*/ 0 h 3074"/>
                                    <a:gd name="T62" fmla="*/ 1394460 w 4370"/>
                                    <a:gd name="T63" fmla="*/ 614680 h 3074"/>
                                    <a:gd name="T64" fmla="*/ 1459230 w 4370"/>
                                    <a:gd name="T65" fmla="*/ 715010 h 3074"/>
                                    <a:gd name="T66" fmla="*/ 1487805 w 4370"/>
                                    <a:gd name="T67" fmla="*/ 779145 h 3074"/>
                                    <a:gd name="T68" fmla="*/ 1544955 w 4370"/>
                                    <a:gd name="T69" fmla="*/ 743585 h 3074"/>
                                    <a:gd name="T70" fmla="*/ 1573530 w 4370"/>
                                    <a:gd name="T71" fmla="*/ 550545 h 3074"/>
                                    <a:gd name="T72" fmla="*/ 1630680 w 4370"/>
                                    <a:gd name="T73" fmla="*/ 650240 h 3074"/>
                                    <a:gd name="T74" fmla="*/ 1659255 w 4370"/>
                                    <a:gd name="T75" fmla="*/ 464820 h 3074"/>
                                    <a:gd name="T76" fmla="*/ 1724025 w 4370"/>
                                    <a:gd name="T77" fmla="*/ 657860 h 3074"/>
                                    <a:gd name="T78" fmla="*/ 1752600 w 4370"/>
                                    <a:gd name="T79" fmla="*/ 886460 h 3074"/>
                                    <a:gd name="T80" fmla="*/ 1816735 w 4370"/>
                                    <a:gd name="T81" fmla="*/ 929005 h 3074"/>
                                    <a:gd name="T82" fmla="*/ 1852295 w 4370"/>
                                    <a:gd name="T83" fmla="*/ 414655 h 3074"/>
                                    <a:gd name="T84" fmla="*/ 1909445 w 4370"/>
                                    <a:gd name="T85" fmla="*/ 908050 h 3074"/>
                                    <a:gd name="T86" fmla="*/ 1938020 w 4370"/>
                                    <a:gd name="T87" fmla="*/ 1151255 h 3074"/>
                                    <a:gd name="T88" fmla="*/ 1995805 w 4370"/>
                                    <a:gd name="T89" fmla="*/ 1379855 h 3074"/>
                                    <a:gd name="T90" fmla="*/ 2024380 w 4370"/>
                                    <a:gd name="T91" fmla="*/ 1257935 h 3074"/>
                                    <a:gd name="T92" fmla="*/ 2081530 w 4370"/>
                                    <a:gd name="T93" fmla="*/ 1243965 h 3074"/>
                                    <a:gd name="T94" fmla="*/ 2110105 w 4370"/>
                                    <a:gd name="T95" fmla="*/ 1236980 h 3074"/>
                                    <a:gd name="T96" fmla="*/ 2174240 w 4370"/>
                                    <a:gd name="T97" fmla="*/ 1222375 h 3074"/>
                                    <a:gd name="T98" fmla="*/ 2202815 w 4370"/>
                                    <a:gd name="T99" fmla="*/ 1265555 h 3074"/>
                                    <a:gd name="T100" fmla="*/ 2267585 w 4370"/>
                                    <a:gd name="T101" fmla="*/ 1401445 h 3074"/>
                                    <a:gd name="T102" fmla="*/ 2296160 w 4370"/>
                                    <a:gd name="T103" fmla="*/ 1372870 h 3074"/>
                                    <a:gd name="T104" fmla="*/ 2353310 w 4370"/>
                                    <a:gd name="T105" fmla="*/ 1529715 h 3074"/>
                                    <a:gd name="T106" fmla="*/ 2381885 w 4370"/>
                                    <a:gd name="T107" fmla="*/ 1465580 h 3074"/>
                                    <a:gd name="T108" fmla="*/ 2439035 w 4370"/>
                                    <a:gd name="T109" fmla="*/ 1358265 h 3074"/>
                                    <a:gd name="T110" fmla="*/ 2474595 w 4370"/>
                                    <a:gd name="T111" fmla="*/ 1101090 h 3074"/>
                                    <a:gd name="T112" fmla="*/ 2531745 w 4370"/>
                                    <a:gd name="T113" fmla="*/ 1050925 h 3074"/>
                                    <a:gd name="T114" fmla="*/ 2560320 w 4370"/>
                                    <a:gd name="T115" fmla="*/ 1794510 h 3074"/>
                                    <a:gd name="T116" fmla="*/ 2625090 w 4370"/>
                                    <a:gd name="T117" fmla="*/ 1951990 h 3074"/>
                                    <a:gd name="T118" fmla="*/ 2653665 w 4370"/>
                                    <a:gd name="T119" fmla="*/ 1951990 h 3074"/>
                                    <a:gd name="T120" fmla="*/ 2717800 w 4370"/>
                                    <a:gd name="T121" fmla="*/ 1951990 h 3074"/>
                                    <a:gd name="T122" fmla="*/ 2746375 w 4370"/>
                                    <a:gd name="T123" fmla="*/ 1951990 h 3074"/>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 name="T180" fmla="*/ 0 60000 65536"/>
                                    <a:gd name="T181" fmla="*/ 0 60000 65536"/>
                                    <a:gd name="T182" fmla="*/ 0 60000 65536"/>
                                    <a:gd name="T183" fmla="*/ 0 60000 65536"/>
                                    <a:gd name="T184" fmla="*/ 0 60000 65536"/>
                                    <a:gd name="T185" fmla="*/ 0 60000 65536"/>
                                  </a:gdLst>
                                  <a:ahLst/>
                                  <a:cxnLst>
                                    <a:cxn ang="T124">
                                      <a:pos x="T0" y="T1"/>
                                    </a:cxn>
                                    <a:cxn ang="T125">
                                      <a:pos x="T2" y="T3"/>
                                    </a:cxn>
                                    <a:cxn ang="T126">
                                      <a:pos x="T4" y="T5"/>
                                    </a:cxn>
                                    <a:cxn ang="T127">
                                      <a:pos x="T6" y="T7"/>
                                    </a:cxn>
                                    <a:cxn ang="T128">
                                      <a:pos x="T8" y="T9"/>
                                    </a:cxn>
                                    <a:cxn ang="T129">
                                      <a:pos x="T10" y="T11"/>
                                    </a:cxn>
                                    <a:cxn ang="T130">
                                      <a:pos x="T12" y="T13"/>
                                    </a:cxn>
                                    <a:cxn ang="T131">
                                      <a:pos x="T14" y="T15"/>
                                    </a:cxn>
                                    <a:cxn ang="T132">
                                      <a:pos x="T16" y="T17"/>
                                    </a:cxn>
                                    <a:cxn ang="T133">
                                      <a:pos x="T18" y="T19"/>
                                    </a:cxn>
                                    <a:cxn ang="T134">
                                      <a:pos x="T20" y="T21"/>
                                    </a:cxn>
                                    <a:cxn ang="T135">
                                      <a:pos x="T22" y="T23"/>
                                    </a:cxn>
                                    <a:cxn ang="T136">
                                      <a:pos x="T24" y="T25"/>
                                    </a:cxn>
                                    <a:cxn ang="T137">
                                      <a:pos x="T26" y="T27"/>
                                    </a:cxn>
                                    <a:cxn ang="T138">
                                      <a:pos x="T28" y="T29"/>
                                    </a:cxn>
                                    <a:cxn ang="T139">
                                      <a:pos x="T30" y="T31"/>
                                    </a:cxn>
                                    <a:cxn ang="T140">
                                      <a:pos x="T32" y="T33"/>
                                    </a:cxn>
                                    <a:cxn ang="T141">
                                      <a:pos x="T34" y="T35"/>
                                    </a:cxn>
                                    <a:cxn ang="T142">
                                      <a:pos x="T36" y="T37"/>
                                    </a:cxn>
                                    <a:cxn ang="T143">
                                      <a:pos x="T38" y="T39"/>
                                    </a:cxn>
                                    <a:cxn ang="T144">
                                      <a:pos x="T40" y="T41"/>
                                    </a:cxn>
                                    <a:cxn ang="T145">
                                      <a:pos x="T42" y="T43"/>
                                    </a:cxn>
                                    <a:cxn ang="T146">
                                      <a:pos x="T44" y="T45"/>
                                    </a:cxn>
                                    <a:cxn ang="T147">
                                      <a:pos x="T46" y="T47"/>
                                    </a:cxn>
                                    <a:cxn ang="T148">
                                      <a:pos x="T48" y="T49"/>
                                    </a:cxn>
                                    <a:cxn ang="T149">
                                      <a:pos x="T50" y="T51"/>
                                    </a:cxn>
                                    <a:cxn ang="T150">
                                      <a:pos x="T52" y="T53"/>
                                    </a:cxn>
                                    <a:cxn ang="T151">
                                      <a:pos x="T54" y="T55"/>
                                    </a:cxn>
                                    <a:cxn ang="T152">
                                      <a:pos x="T56" y="T57"/>
                                    </a:cxn>
                                    <a:cxn ang="T153">
                                      <a:pos x="T58" y="T59"/>
                                    </a:cxn>
                                    <a:cxn ang="T154">
                                      <a:pos x="T60" y="T61"/>
                                    </a:cxn>
                                    <a:cxn ang="T155">
                                      <a:pos x="T62" y="T63"/>
                                    </a:cxn>
                                    <a:cxn ang="T156">
                                      <a:pos x="T64" y="T65"/>
                                    </a:cxn>
                                    <a:cxn ang="T157">
                                      <a:pos x="T66" y="T67"/>
                                    </a:cxn>
                                    <a:cxn ang="T158">
                                      <a:pos x="T68" y="T69"/>
                                    </a:cxn>
                                    <a:cxn ang="T159">
                                      <a:pos x="T70" y="T71"/>
                                    </a:cxn>
                                    <a:cxn ang="T160">
                                      <a:pos x="T72" y="T73"/>
                                    </a:cxn>
                                    <a:cxn ang="T161">
                                      <a:pos x="T74" y="T75"/>
                                    </a:cxn>
                                    <a:cxn ang="T162">
                                      <a:pos x="T76" y="T77"/>
                                    </a:cxn>
                                    <a:cxn ang="T163">
                                      <a:pos x="T78" y="T79"/>
                                    </a:cxn>
                                    <a:cxn ang="T164">
                                      <a:pos x="T80" y="T81"/>
                                    </a:cxn>
                                    <a:cxn ang="T165">
                                      <a:pos x="T82" y="T83"/>
                                    </a:cxn>
                                    <a:cxn ang="T166">
                                      <a:pos x="T84" y="T85"/>
                                    </a:cxn>
                                    <a:cxn ang="T167">
                                      <a:pos x="T86" y="T87"/>
                                    </a:cxn>
                                    <a:cxn ang="T168">
                                      <a:pos x="T88" y="T89"/>
                                    </a:cxn>
                                    <a:cxn ang="T169">
                                      <a:pos x="T90" y="T91"/>
                                    </a:cxn>
                                    <a:cxn ang="T170">
                                      <a:pos x="T92" y="T93"/>
                                    </a:cxn>
                                    <a:cxn ang="T171">
                                      <a:pos x="T94" y="T95"/>
                                    </a:cxn>
                                    <a:cxn ang="T172">
                                      <a:pos x="T96" y="T97"/>
                                    </a:cxn>
                                    <a:cxn ang="T173">
                                      <a:pos x="T98" y="T99"/>
                                    </a:cxn>
                                    <a:cxn ang="T174">
                                      <a:pos x="T100" y="T101"/>
                                    </a:cxn>
                                    <a:cxn ang="T175">
                                      <a:pos x="T102" y="T103"/>
                                    </a:cxn>
                                    <a:cxn ang="T176">
                                      <a:pos x="T104" y="T105"/>
                                    </a:cxn>
                                    <a:cxn ang="T177">
                                      <a:pos x="T106" y="T107"/>
                                    </a:cxn>
                                    <a:cxn ang="T178">
                                      <a:pos x="T108" y="T109"/>
                                    </a:cxn>
                                    <a:cxn ang="T179">
                                      <a:pos x="T110" y="T111"/>
                                    </a:cxn>
                                    <a:cxn ang="T180">
                                      <a:pos x="T112" y="T113"/>
                                    </a:cxn>
                                    <a:cxn ang="T181">
                                      <a:pos x="T114" y="T115"/>
                                    </a:cxn>
                                    <a:cxn ang="T182">
                                      <a:pos x="T116" y="T117"/>
                                    </a:cxn>
                                    <a:cxn ang="T183">
                                      <a:pos x="T118" y="T119"/>
                                    </a:cxn>
                                    <a:cxn ang="T184">
                                      <a:pos x="T120" y="T121"/>
                                    </a:cxn>
                                    <a:cxn ang="T185">
                                      <a:pos x="T122" y="T123"/>
                                    </a:cxn>
                                  </a:cxnLst>
                                  <a:rect l="0" t="0" r="r" b="b"/>
                                  <a:pathLst>
                                    <a:path w="4370" h="3074">
                                      <a:moveTo>
                                        <a:pt x="0" y="3006"/>
                                      </a:moveTo>
                                      <a:lnTo>
                                        <a:pt x="0" y="2961"/>
                                      </a:lnTo>
                                      <a:lnTo>
                                        <a:pt x="34" y="2961"/>
                                      </a:lnTo>
                                      <a:lnTo>
                                        <a:pt x="34" y="2837"/>
                                      </a:lnTo>
                                      <a:lnTo>
                                        <a:pt x="79" y="2837"/>
                                      </a:lnTo>
                                      <a:lnTo>
                                        <a:pt x="79" y="2736"/>
                                      </a:lnTo>
                                      <a:lnTo>
                                        <a:pt x="124" y="2736"/>
                                      </a:lnTo>
                                      <a:lnTo>
                                        <a:pt x="124" y="2702"/>
                                      </a:lnTo>
                                      <a:lnTo>
                                        <a:pt x="169" y="2702"/>
                                      </a:lnTo>
                                      <a:lnTo>
                                        <a:pt x="169" y="2612"/>
                                      </a:lnTo>
                                      <a:lnTo>
                                        <a:pt x="214" y="2612"/>
                                      </a:lnTo>
                                      <a:lnTo>
                                        <a:pt x="214" y="2297"/>
                                      </a:lnTo>
                                      <a:lnTo>
                                        <a:pt x="270" y="2297"/>
                                      </a:lnTo>
                                      <a:lnTo>
                                        <a:pt x="270" y="2274"/>
                                      </a:lnTo>
                                      <a:lnTo>
                                        <a:pt x="315" y="2274"/>
                                      </a:lnTo>
                                      <a:lnTo>
                                        <a:pt x="315" y="2094"/>
                                      </a:lnTo>
                                      <a:lnTo>
                                        <a:pt x="360" y="2094"/>
                                      </a:lnTo>
                                      <a:lnTo>
                                        <a:pt x="360" y="1869"/>
                                      </a:lnTo>
                                      <a:lnTo>
                                        <a:pt x="417" y="1869"/>
                                      </a:lnTo>
                                      <a:lnTo>
                                        <a:pt x="417" y="1846"/>
                                      </a:lnTo>
                                      <a:lnTo>
                                        <a:pt x="462" y="1846"/>
                                      </a:lnTo>
                                      <a:lnTo>
                                        <a:pt x="462" y="1813"/>
                                      </a:lnTo>
                                      <a:lnTo>
                                        <a:pt x="507" y="1813"/>
                                      </a:lnTo>
                                      <a:lnTo>
                                        <a:pt x="552" y="1813"/>
                                      </a:lnTo>
                                      <a:lnTo>
                                        <a:pt x="552" y="1587"/>
                                      </a:lnTo>
                                      <a:lnTo>
                                        <a:pt x="597" y="1587"/>
                                      </a:lnTo>
                                      <a:lnTo>
                                        <a:pt x="597" y="1441"/>
                                      </a:lnTo>
                                      <a:lnTo>
                                        <a:pt x="642" y="1441"/>
                                      </a:lnTo>
                                      <a:lnTo>
                                        <a:pt x="642" y="1407"/>
                                      </a:lnTo>
                                      <a:lnTo>
                                        <a:pt x="687" y="1407"/>
                                      </a:lnTo>
                                      <a:lnTo>
                                        <a:pt x="687" y="1373"/>
                                      </a:lnTo>
                                      <a:lnTo>
                                        <a:pt x="732" y="1373"/>
                                      </a:lnTo>
                                      <a:lnTo>
                                        <a:pt x="732" y="1362"/>
                                      </a:lnTo>
                                      <a:lnTo>
                                        <a:pt x="777" y="1362"/>
                                      </a:lnTo>
                                      <a:lnTo>
                                        <a:pt x="777" y="1317"/>
                                      </a:lnTo>
                                      <a:lnTo>
                                        <a:pt x="822" y="1317"/>
                                      </a:lnTo>
                                      <a:lnTo>
                                        <a:pt x="822" y="1159"/>
                                      </a:lnTo>
                                      <a:lnTo>
                                        <a:pt x="879" y="1159"/>
                                      </a:lnTo>
                                      <a:lnTo>
                                        <a:pt x="879" y="1137"/>
                                      </a:lnTo>
                                      <a:lnTo>
                                        <a:pt x="935" y="1137"/>
                                      </a:lnTo>
                                      <a:lnTo>
                                        <a:pt x="935" y="1283"/>
                                      </a:lnTo>
                                      <a:lnTo>
                                        <a:pt x="980" y="1283"/>
                                      </a:lnTo>
                                      <a:lnTo>
                                        <a:pt x="980" y="1340"/>
                                      </a:lnTo>
                                      <a:lnTo>
                                        <a:pt x="1025" y="1340"/>
                                      </a:lnTo>
                                      <a:lnTo>
                                        <a:pt x="1025" y="1272"/>
                                      </a:lnTo>
                                      <a:lnTo>
                                        <a:pt x="1070" y="1272"/>
                                      </a:lnTo>
                                      <a:lnTo>
                                        <a:pt x="1070" y="1249"/>
                                      </a:lnTo>
                                      <a:lnTo>
                                        <a:pt x="1115" y="1249"/>
                                      </a:lnTo>
                                      <a:lnTo>
                                        <a:pt x="1115" y="1407"/>
                                      </a:lnTo>
                                      <a:lnTo>
                                        <a:pt x="1160" y="1407"/>
                                      </a:lnTo>
                                      <a:lnTo>
                                        <a:pt x="1160" y="1204"/>
                                      </a:lnTo>
                                      <a:lnTo>
                                        <a:pt x="1205" y="1204"/>
                                      </a:lnTo>
                                      <a:lnTo>
                                        <a:pt x="1205" y="990"/>
                                      </a:lnTo>
                                      <a:lnTo>
                                        <a:pt x="1250" y="990"/>
                                      </a:lnTo>
                                      <a:lnTo>
                                        <a:pt x="1250" y="1159"/>
                                      </a:lnTo>
                                      <a:lnTo>
                                        <a:pt x="1295" y="1159"/>
                                      </a:lnTo>
                                      <a:lnTo>
                                        <a:pt x="1295" y="1227"/>
                                      </a:lnTo>
                                      <a:lnTo>
                                        <a:pt x="1352" y="1227"/>
                                      </a:lnTo>
                                      <a:lnTo>
                                        <a:pt x="1352" y="1351"/>
                                      </a:lnTo>
                                      <a:lnTo>
                                        <a:pt x="1397" y="1351"/>
                                      </a:lnTo>
                                      <a:lnTo>
                                        <a:pt x="1397" y="1373"/>
                                      </a:lnTo>
                                      <a:lnTo>
                                        <a:pt x="1442" y="1373"/>
                                      </a:lnTo>
                                      <a:lnTo>
                                        <a:pt x="1442" y="1306"/>
                                      </a:lnTo>
                                      <a:lnTo>
                                        <a:pt x="1487" y="1306"/>
                                      </a:lnTo>
                                      <a:lnTo>
                                        <a:pt x="1487" y="1148"/>
                                      </a:lnTo>
                                      <a:lnTo>
                                        <a:pt x="1532" y="1148"/>
                                      </a:lnTo>
                                      <a:lnTo>
                                        <a:pt x="1532" y="968"/>
                                      </a:lnTo>
                                      <a:lnTo>
                                        <a:pt x="1588" y="968"/>
                                      </a:lnTo>
                                      <a:lnTo>
                                        <a:pt x="1588" y="945"/>
                                      </a:lnTo>
                                      <a:lnTo>
                                        <a:pt x="1633" y="945"/>
                                      </a:lnTo>
                                      <a:lnTo>
                                        <a:pt x="1633" y="1069"/>
                                      </a:lnTo>
                                      <a:lnTo>
                                        <a:pt x="1678" y="1069"/>
                                      </a:lnTo>
                                      <a:lnTo>
                                        <a:pt x="1678" y="1126"/>
                                      </a:lnTo>
                                      <a:lnTo>
                                        <a:pt x="1735" y="1126"/>
                                      </a:lnTo>
                                      <a:lnTo>
                                        <a:pt x="1735" y="1002"/>
                                      </a:lnTo>
                                      <a:lnTo>
                                        <a:pt x="1780" y="1002"/>
                                      </a:lnTo>
                                      <a:lnTo>
                                        <a:pt x="1780" y="1283"/>
                                      </a:lnTo>
                                      <a:lnTo>
                                        <a:pt x="1825" y="1283"/>
                                      </a:lnTo>
                                      <a:lnTo>
                                        <a:pt x="1825" y="1272"/>
                                      </a:lnTo>
                                      <a:lnTo>
                                        <a:pt x="1870" y="1272"/>
                                      </a:lnTo>
                                      <a:lnTo>
                                        <a:pt x="1870" y="1295"/>
                                      </a:lnTo>
                                      <a:lnTo>
                                        <a:pt x="1915" y="1295"/>
                                      </a:lnTo>
                                      <a:lnTo>
                                        <a:pt x="1915" y="1385"/>
                                      </a:lnTo>
                                      <a:lnTo>
                                        <a:pt x="1960" y="1385"/>
                                      </a:lnTo>
                                      <a:lnTo>
                                        <a:pt x="1960" y="1317"/>
                                      </a:lnTo>
                                      <a:lnTo>
                                        <a:pt x="2005" y="1317"/>
                                      </a:lnTo>
                                      <a:lnTo>
                                        <a:pt x="2005" y="1204"/>
                                      </a:lnTo>
                                      <a:lnTo>
                                        <a:pt x="2050" y="1204"/>
                                      </a:lnTo>
                                      <a:lnTo>
                                        <a:pt x="2050" y="371"/>
                                      </a:lnTo>
                                      <a:lnTo>
                                        <a:pt x="2106" y="371"/>
                                      </a:lnTo>
                                      <a:lnTo>
                                        <a:pt x="2106" y="0"/>
                                      </a:lnTo>
                                      <a:lnTo>
                                        <a:pt x="2151" y="0"/>
                                      </a:lnTo>
                                      <a:lnTo>
                                        <a:pt x="2151" y="732"/>
                                      </a:lnTo>
                                      <a:lnTo>
                                        <a:pt x="2196" y="732"/>
                                      </a:lnTo>
                                      <a:lnTo>
                                        <a:pt x="2196" y="968"/>
                                      </a:lnTo>
                                      <a:lnTo>
                                        <a:pt x="2253" y="968"/>
                                      </a:lnTo>
                                      <a:lnTo>
                                        <a:pt x="2253" y="1126"/>
                                      </a:lnTo>
                                      <a:lnTo>
                                        <a:pt x="2298" y="1126"/>
                                      </a:lnTo>
                                      <a:lnTo>
                                        <a:pt x="2298" y="979"/>
                                      </a:lnTo>
                                      <a:lnTo>
                                        <a:pt x="2343" y="979"/>
                                      </a:lnTo>
                                      <a:lnTo>
                                        <a:pt x="2343" y="1227"/>
                                      </a:lnTo>
                                      <a:lnTo>
                                        <a:pt x="2388" y="1227"/>
                                      </a:lnTo>
                                      <a:lnTo>
                                        <a:pt x="2388" y="1171"/>
                                      </a:lnTo>
                                      <a:lnTo>
                                        <a:pt x="2433" y="1171"/>
                                      </a:lnTo>
                                      <a:lnTo>
                                        <a:pt x="2433" y="1047"/>
                                      </a:lnTo>
                                      <a:lnTo>
                                        <a:pt x="2478" y="1047"/>
                                      </a:lnTo>
                                      <a:lnTo>
                                        <a:pt x="2478" y="867"/>
                                      </a:lnTo>
                                      <a:lnTo>
                                        <a:pt x="2523" y="867"/>
                                      </a:lnTo>
                                      <a:lnTo>
                                        <a:pt x="2523" y="1024"/>
                                      </a:lnTo>
                                      <a:lnTo>
                                        <a:pt x="2568" y="1024"/>
                                      </a:lnTo>
                                      <a:lnTo>
                                        <a:pt x="2568" y="1171"/>
                                      </a:lnTo>
                                      <a:lnTo>
                                        <a:pt x="2613" y="1171"/>
                                      </a:lnTo>
                                      <a:lnTo>
                                        <a:pt x="2613" y="732"/>
                                      </a:lnTo>
                                      <a:lnTo>
                                        <a:pt x="2658" y="732"/>
                                      </a:lnTo>
                                      <a:lnTo>
                                        <a:pt x="2658" y="1036"/>
                                      </a:lnTo>
                                      <a:lnTo>
                                        <a:pt x="2715" y="1036"/>
                                      </a:lnTo>
                                      <a:lnTo>
                                        <a:pt x="2715" y="1249"/>
                                      </a:lnTo>
                                      <a:lnTo>
                                        <a:pt x="2760" y="1249"/>
                                      </a:lnTo>
                                      <a:lnTo>
                                        <a:pt x="2760" y="1396"/>
                                      </a:lnTo>
                                      <a:lnTo>
                                        <a:pt x="2816" y="1396"/>
                                      </a:lnTo>
                                      <a:lnTo>
                                        <a:pt x="2816" y="1463"/>
                                      </a:lnTo>
                                      <a:lnTo>
                                        <a:pt x="2861" y="1463"/>
                                      </a:lnTo>
                                      <a:lnTo>
                                        <a:pt x="2861" y="484"/>
                                      </a:lnTo>
                                      <a:lnTo>
                                        <a:pt x="2917" y="484"/>
                                      </a:lnTo>
                                      <a:lnTo>
                                        <a:pt x="2917" y="653"/>
                                      </a:lnTo>
                                      <a:lnTo>
                                        <a:pt x="2962" y="653"/>
                                      </a:lnTo>
                                      <a:lnTo>
                                        <a:pt x="2962" y="1430"/>
                                      </a:lnTo>
                                      <a:lnTo>
                                        <a:pt x="3007" y="1430"/>
                                      </a:lnTo>
                                      <a:lnTo>
                                        <a:pt x="3007" y="1936"/>
                                      </a:lnTo>
                                      <a:lnTo>
                                        <a:pt x="3052" y="1936"/>
                                      </a:lnTo>
                                      <a:lnTo>
                                        <a:pt x="3052" y="1813"/>
                                      </a:lnTo>
                                      <a:lnTo>
                                        <a:pt x="3097" y="1813"/>
                                      </a:lnTo>
                                      <a:lnTo>
                                        <a:pt x="3097" y="2173"/>
                                      </a:lnTo>
                                      <a:lnTo>
                                        <a:pt x="3143" y="2173"/>
                                      </a:lnTo>
                                      <a:lnTo>
                                        <a:pt x="3143" y="2229"/>
                                      </a:lnTo>
                                      <a:lnTo>
                                        <a:pt x="3188" y="2229"/>
                                      </a:lnTo>
                                      <a:lnTo>
                                        <a:pt x="3188" y="1981"/>
                                      </a:lnTo>
                                      <a:lnTo>
                                        <a:pt x="3233" y="1981"/>
                                      </a:lnTo>
                                      <a:lnTo>
                                        <a:pt x="3233" y="1959"/>
                                      </a:lnTo>
                                      <a:lnTo>
                                        <a:pt x="3278" y="1959"/>
                                      </a:lnTo>
                                      <a:lnTo>
                                        <a:pt x="3278" y="1486"/>
                                      </a:lnTo>
                                      <a:lnTo>
                                        <a:pt x="3323" y="1486"/>
                                      </a:lnTo>
                                      <a:lnTo>
                                        <a:pt x="3323" y="1948"/>
                                      </a:lnTo>
                                      <a:lnTo>
                                        <a:pt x="3368" y="1948"/>
                                      </a:lnTo>
                                      <a:lnTo>
                                        <a:pt x="3368" y="1925"/>
                                      </a:lnTo>
                                      <a:lnTo>
                                        <a:pt x="3424" y="1925"/>
                                      </a:lnTo>
                                      <a:lnTo>
                                        <a:pt x="3424" y="1801"/>
                                      </a:lnTo>
                                      <a:lnTo>
                                        <a:pt x="3469" y="1801"/>
                                      </a:lnTo>
                                      <a:lnTo>
                                        <a:pt x="3469" y="1993"/>
                                      </a:lnTo>
                                      <a:lnTo>
                                        <a:pt x="3514" y="1993"/>
                                      </a:lnTo>
                                      <a:lnTo>
                                        <a:pt x="3514" y="2207"/>
                                      </a:lnTo>
                                      <a:lnTo>
                                        <a:pt x="3571" y="2207"/>
                                      </a:lnTo>
                                      <a:lnTo>
                                        <a:pt x="3571" y="1948"/>
                                      </a:lnTo>
                                      <a:lnTo>
                                        <a:pt x="3616" y="1948"/>
                                      </a:lnTo>
                                      <a:lnTo>
                                        <a:pt x="3616" y="2162"/>
                                      </a:lnTo>
                                      <a:lnTo>
                                        <a:pt x="3661" y="2162"/>
                                      </a:lnTo>
                                      <a:lnTo>
                                        <a:pt x="3661" y="2409"/>
                                      </a:lnTo>
                                      <a:lnTo>
                                        <a:pt x="3706" y="2409"/>
                                      </a:lnTo>
                                      <a:lnTo>
                                        <a:pt x="3706" y="2657"/>
                                      </a:lnTo>
                                      <a:lnTo>
                                        <a:pt x="3751" y="2657"/>
                                      </a:lnTo>
                                      <a:lnTo>
                                        <a:pt x="3751" y="2308"/>
                                      </a:lnTo>
                                      <a:lnTo>
                                        <a:pt x="3796" y="2308"/>
                                      </a:lnTo>
                                      <a:lnTo>
                                        <a:pt x="3796" y="2139"/>
                                      </a:lnTo>
                                      <a:lnTo>
                                        <a:pt x="3841" y="2139"/>
                                      </a:lnTo>
                                      <a:lnTo>
                                        <a:pt x="3841" y="2105"/>
                                      </a:lnTo>
                                      <a:lnTo>
                                        <a:pt x="3897" y="2105"/>
                                      </a:lnTo>
                                      <a:lnTo>
                                        <a:pt x="3897" y="1734"/>
                                      </a:lnTo>
                                      <a:lnTo>
                                        <a:pt x="3942" y="1734"/>
                                      </a:lnTo>
                                      <a:lnTo>
                                        <a:pt x="3942" y="1655"/>
                                      </a:lnTo>
                                      <a:lnTo>
                                        <a:pt x="3987" y="1655"/>
                                      </a:lnTo>
                                      <a:lnTo>
                                        <a:pt x="3987" y="1925"/>
                                      </a:lnTo>
                                      <a:lnTo>
                                        <a:pt x="4032" y="1925"/>
                                      </a:lnTo>
                                      <a:lnTo>
                                        <a:pt x="4032" y="2826"/>
                                      </a:lnTo>
                                      <a:lnTo>
                                        <a:pt x="4089" y="2826"/>
                                      </a:lnTo>
                                      <a:lnTo>
                                        <a:pt x="4089" y="3074"/>
                                      </a:lnTo>
                                      <a:lnTo>
                                        <a:pt x="4134" y="3074"/>
                                      </a:lnTo>
                                      <a:lnTo>
                                        <a:pt x="4179" y="3074"/>
                                      </a:lnTo>
                                      <a:lnTo>
                                        <a:pt x="4235" y="3074"/>
                                      </a:lnTo>
                                      <a:lnTo>
                                        <a:pt x="4280" y="3074"/>
                                      </a:lnTo>
                                      <a:lnTo>
                                        <a:pt x="4325" y="3074"/>
                                      </a:lnTo>
                                      <a:lnTo>
                                        <a:pt x="4370" y="3074"/>
                                      </a:lnTo>
                                    </a:path>
                                  </a:pathLst>
                                </a:custGeom>
                                <a:noFill/>
                                <a:ln w="6985">
                                  <a:solidFill>
                                    <a:srgbClr val="C0C0C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98" name="Freeform 872"/>
                              <wps:cNvSpPr>
                                <a:spLocks/>
                              </wps:cNvSpPr>
                              <wps:spPr bwMode="auto">
                                <a:xfrm>
                                  <a:off x="0" y="308393"/>
                                  <a:ext cx="2503170" cy="1980565"/>
                                </a:xfrm>
                                <a:custGeom>
                                  <a:avLst/>
                                  <a:gdLst>
                                    <a:gd name="T0" fmla="*/ 21590 w 3942"/>
                                    <a:gd name="T1" fmla="*/ 1958975 h 3119"/>
                                    <a:gd name="T2" fmla="*/ 50165 w 3942"/>
                                    <a:gd name="T3" fmla="*/ 1837690 h 3119"/>
                                    <a:gd name="T4" fmla="*/ 107315 w 3942"/>
                                    <a:gd name="T5" fmla="*/ 1816100 h 3119"/>
                                    <a:gd name="T6" fmla="*/ 135890 w 3942"/>
                                    <a:gd name="T7" fmla="*/ 1551305 h 3119"/>
                                    <a:gd name="T8" fmla="*/ 200025 w 3942"/>
                                    <a:gd name="T9" fmla="*/ 1530350 h 3119"/>
                                    <a:gd name="T10" fmla="*/ 228600 w 3942"/>
                                    <a:gd name="T11" fmla="*/ 1243965 h 3119"/>
                                    <a:gd name="T12" fmla="*/ 293370 w 3942"/>
                                    <a:gd name="T13" fmla="*/ 1229995 h 3119"/>
                                    <a:gd name="T14" fmla="*/ 321945 w 3942"/>
                                    <a:gd name="T15" fmla="*/ 1208405 h 3119"/>
                                    <a:gd name="T16" fmla="*/ 379095 w 3942"/>
                                    <a:gd name="T17" fmla="*/ 1079500 h 3119"/>
                                    <a:gd name="T18" fmla="*/ 407670 w 3942"/>
                                    <a:gd name="T19" fmla="*/ 979805 h 3119"/>
                                    <a:gd name="T20" fmla="*/ 464820 w 3942"/>
                                    <a:gd name="T21" fmla="*/ 965200 h 3119"/>
                                    <a:gd name="T22" fmla="*/ 493395 w 3942"/>
                                    <a:gd name="T23" fmla="*/ 993775 h 3119"/>
                                    <a:gd name="T24" fmla="*/ 558165 w 3942"/>
                                    <a:gd name="T25" fmla="*/ 893445 h 3119"/>
                                    <a:gd name="T26" fmla="*/ 593725 w 3942"/>
                                    <a:gd name="T27" fmla="*/ 929640 h 3119"/>
                                    <a:gd name="T28" fmla="*/ 650875 w 3942"/>
                                    <a:gd name="T29" fmla="*/ 958215 h 3119"/>
                                    <a:gd name="T30" fmla="*/ 679450 w 3942"/>
                                    <a:gd name="T31" fmla="*/ 936625 h 3119"/>
                                    <a:gd name="T32" fmla="*/ 736600 w 3942"/>
                                    <a:gd name="T33" fmla="*/ 1043940 h 3119"/>
                                    <a:gd name="T34" fmla="*/ 765175 w 3942"/>
                                    <a:gd name="T35" fmla="*/ 772160 h 3119"/>
                                    <a:gd name="T36" fmla="*/ 822325 w 3942"/>
                                    <a:gd name="T37" fmla="*/ 864870 h 3119"/>
                                    <a:gd name="T38" fmla="*/ 858520 w 3942"/>
                                    <a:gd name="T39" fmla="*/ 1000760 h 3119"/>
                                    <a:gd name="T40" fmla="*/ 915670 w 3942"/>
                                    <a:gd name="T41" fmla="*/ 986790 h 3119"/>
                                    <a:gd name="T42" fmla="*/ 944245 w 3942"/>
                                    <a:gd name="T43" fmla="*/ 857885 h 3119"/>
                                    <a:gd name="T44" fmla="*/ 1008380 w 3942"/>
                                    <a:gd name="T45" fmla="*/ 750570 h 3119"/>
                                    <a:gd name="T46" fmla="*/ 1036955 w 3942"/>
                                    <a:gd name="T47" fmla="*/ 815340 h 3119"/>
                                    <a:gd name="T48" fmla="*/ 1101725 w 3942"/>
                                    <a:gd name="T49" fmla="*/ 843915 h 3119"/>
                                    <a:gd name="T50" fmla="*/ 1130300 w 3942"/>
                                    <a:gd name="T51" fmla="*/ 879475 h 3119"/>
                                    <a:gd name="T52" fmla="*/ 1187450 w 3942"/>
                                    <a:gd name="T53" fmla="*/ 929640 h 3119"/>
                                    <a:gd name="T54" fmla="*/ 1216025 w 3942"/>
                                    <a:gd name="T55" fmla="*/ 1000760 h 3119"/>
                                    <a:gd name="T56" fmla="*/ 1273175 w 3942"/>
                                    <a:gd name="T57" fmla="*/ 943610 h 3119"/>
                                    <a:gd name="T58" fmla="*/ 1301750 w 3942"/>
                                    <a:gd name="T59" fmla="*/ 250190 h 3119"/>
                                    <a:gd name="T60" fmla="*/ 1365885 w 3942"/>
                                    <a:gd name="T61" fmla="*/ 0 h 3119"/>
                                    <a:gd name="T62" fmla="*/ 1394460 w 3942"/>
                                    <a:gd name="T63" fmla="*/ 736600 h 3119"/>
                                    <a:gd name="T64" fmla="*/ 1459230 w 3942"/>
                                    <a:gd name="T65" fmla="*/ 850900 h 3119"/>
                                    <a:gd name="T66" fmla="*/ 1487805 w 3942"/>
                                    <a:gd name="T67" fmla="*/ 901065 h 3119"/>
                                    <a:gd name="T68" fmla="*/ 1544955 w 3942"/>
                                    <a:gd name="T69" fmla="*/ 943610 h 3119"/>
                                    <a:gd name="T70" fmla="*/ 1573530 w 3942"/>
                                    <a:gd name="T71" fmla="*/ 593725 h 3119"/>
                                    <a:gd name="T72" fmla="*/ 1630680 w 3942"/>
                                    <a:gd name="T73" fmla="*/ 650875 h 3119"/>
                                    <a:gd name="T74" fmla="*/ 1659255 w 3942"/>
                                    <a:gd name="T75" fmla="*/ 514985 h 3119"/>
                                    <a:gd name="T76" fmla="*/ 1724025 w 3942"/>
                                    <a:gd name="T77" fmla="*/ 650875 h 3119"/>
                                    <a:gd name="T78" fmla="*/ 1752600 w 3942"/>
                                    <a:gd name="T79" fmla="*/ 979805 h 3119"/>
                                    <a:gd name="T80" fmla="*/ 1816735 w 3942"/>
                                    <a:gd name="T81" fmla="*/ 936625 h 3119"/>
                                    <a:gd name="T82" fmla="*/ 1852295 w 3942"/>
                                    <a:gd name="T83" fmla="*/ 521970 h 3119"/>
                                    <a:gd name="T84" fmla="*/ 1909445 w 3942"/>
                                    <a:gd name="T85" fmla="*/ 1050925 h 3119"/>
                                    <a:gd name="T86" fmla="*/ 1938020 w 3942"/>
                                    <a:gd name="T87" fmla="*/ 1179830 h 3119"/>
                                    <a:gd name="T88" fmla="*/ 1995805 w 3942"/>
                                    <a:gd name="T89" fmla="*/ 1522730 h 3119"/>
                                    <a:gd name="T90" fmla="*/ 2024380 w 3942"/>
                                    <a:gd name="T91" fmla="*/ 1465580 h 3119"/>
                                    <a:gd name="T92" fmla="*/ 2081530 w 3942"/>
                                    <a:gd name="T93" fmla="*/ 1451610 h 3119"/>
                                    <a:gd name="T94" fmla="*/ 2110105 w 3942"/>
                                    <a:gd name="T95" fmla="*/ 1416050 h 3119"/>
                                    <a:gd name="T96" fmla="*/ 2174240 w 3942"/>
                                    <a:gd name="T97" fmla="*/ 1222375 h 3119"/>
                                    <a:gd name="T98" fmla="*/ 2202815 w 3942"/>
                                    <a:gd name="T99" fmla="*/ 901065 h 3119"/>
                                    <a:gd name="T100" fmla="*/ 2267585 w 3942"/>
                                    <a:gd name="T101" fmla="*/ 1229995 h 3119"/>
                                    <a:gd name="T102" fmla="*/ 2296160 w 3942"/>
                                    <a:gd name="T103" fmla="*/ 1386840 h 3119"/>
                                    <a:gd name="T104" fmla="*/ 2353310 w 3942"/>
                                    <a:gd name="T105" fmla="*/ 1687195 h 3119"/>
                                    <a:gd name="T106" fmla="*/ 2381885 w 3942"/>
                                    <a:gd name="T107" fmla="*/ 1458595 h 3119"/>
                                    <a:gd name="T108" fmla="*/ 2439035 w 3942"/>
                                    <a:gd name="T109" fmla="*/ 1258570 h 3119"/>
                                    <a:gd name="T110" fmla="*/ 2474595 w 3942"/>
                                    <a:gd name="T111" fmla="*/ 1337310 h 3119"/>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Lst>
                                  <a:ahLst/>
                                  <a:cxnLst>
                                    <a:cxn ang="T112">
                                      <a:pos x="T0" y="T1"/>
                                    </a:cxn>
                                    <a:cxn ang="T113">
                                      <a:pos x="T2" y="T3"/>
                                    </a:cxn>
                                    <a:cxn ang="T114">
                                      <a:pos x="T4" y="T5"/>
                                    </a:cxn>
                                    <a:cxn ang="T115">
                                      <a:pos x="T6" y="T7"/>
                                    </a:cxn>
                                    <a:cxn ang="T116">
                                      <a:pos x="T8" y="T9"/>
                                    </a:cxn>
                                    <a:cxn ang="T117">
                                      <a:pos x="T10" y="T11"/>
                                    </a:cxn>
                                    <a:cxn ang="T118">
                                      <a:pos x="T12" y="T13"/>
                                    </a:cxn>
                                    <a:cxn ang="T119">
                                      <a:pos x="T14" y="T15"/>
                                    </a:cxn>
                                    <a:cxn ang="T120">
                                      <a:pos x="T16" y="T17"/>
                                    </a:cxn>
                                    <a:cxn ang="T121">
                                      <a:pos x="T18" y="T19"/>
                                    </a:cxn>
                                    <a:cxn ang="T122">
                                      <a:pos x="T20" y="T21"/>
                                    </a:cxn>
                                    <a:cxn ang="T123">
                                      <a:pos x="T22" y="T23"/>
                                    </a:cxn>
                                    <a:cxn ang="T124">
                                      <a:pos x="T24" y="T25"/>
                                    </a:cxn>
                                    <a:cxn ang="T125">
                                      <a:pos x="T26" y="T27"/>
                                    </a:cxn>
                                    <a:cxn ang="T126">
                                      <a:pos x="T28" y="T29"/>
                                    </a:cxn>
                                    <a:cxn ang="T127">
                                      <a:pos x="T30" y="T31"/>
                                    </a:cxn>
                                    <a:cxn ang="T128">
                                      <a:pos x="T32" y="T33"/>
                                    </a:cxn>
                                    <a:cxn ang="T129">
                                      <a:pos x="T34" y="T35"/>
                                    </a:cxn>
                                    <a:cxn ang="T130">
                                      <a:pos x="T36" y="T37"/>
                                    </a:cxn>
                                    <a:cxn ang="T131">
                                      <a:pos x="T38" y="T39"/>
                                    </a:cxn>
                                    <a:cxn ang="T132">
                                      <a:pos x="T40" y="T41"/>
                                    </a:cxn>
                                    <a:cxn ang="T133">
                                      <a:pos x="T42" y="T43"/>
                                    </a:cxn>
                                    <a:cxn ang="T134">
                                      <a:pos x="T44" y="T45"/>
                                    </a:cxn>
                                    <a:cxn ang="T135">
                                      <a:pos x="T46" y="T47"/>
                                    </a:cxn>
                                    <a:cxn ang="T136">
                                      <a:pos x="T48" y="T49"/>
                                    </a:cxn>
                                    <a:cxn ang="T137">
                                      <a:pos x="T50" y="T51"/>
                                    </a:cxn>
                                    <a:cxn ang="T138">
                                      <a:pos x="T52" y="T53"/>
                                    </a:cxn>
                                    <a:cxn ang="T139">
                                      <a:pos x="T54" y="T55"/>
                                    </a:cxn>
                                    <a:cxn ang="T140">
                                      <a:pos x="T56" y="T57"/>
                                    </a:cxn>
                                    <a:cxn ang="T141">
                                      <a:pos x="T58" y="T59"/>
                                    </a:cxn>
                                    <a:cxn ang="T142">
                                      <a:pos x="T60" y="T61"/>
                                    </a:cxn>
                                    <a:cxn ang="T143">
                                      <a:pos x="T62" y="T63"/>
                                    </a:cxn>
                                    <a:cxn ang="T144">
                                      <a:pos x="T64" y="T65"/>
                                    </a:cxn>
                                    <a:cxn ang="T145">
                                      <a:pos x="T66" y="T67"/>
                                    </a:cxn>
                                    <a:cxn ang="T146">
                                      <a:pos x="T68" y="T69"/>
                                    </a:cxn>
                                    <a:cxn ang="T147">
                                      <a:pos x="T70" y="T71"/>
                                    </a:cxn>
                                    <a:cxn ang="T148">
                                      <a:pos x="T72" y="T73"/>
                                    </a:cxn>
                                    <a:cxn ang="T149">
                                      <a:pos x="T74" y="T75"/>
                                    </a:cxn>
                                    <a:cxn ang="T150">
                                      <a:pos x="T76" y="T77"/>
                                    </a:cxn>
                                    <a:cxn ang="T151">
                                      <a:pos x="T78" y="T79"/>
                                    </a:cxn>
                                    <a:cxn ang="T152">
                                      <a:pos x="T80" y="T81"/>
                                    </a:cxn>
                                    <a:cxn ang="T153">
                                      <a:pos x="T82" y="T83"/>
                                    </a:cxn>
                                    <a:cxn ang="T154">
                                      <a:pos x="T84" y="T85"/>
                                    </a:cxn>
                                    <a:cxn ang="T155">
                                      <a:pos x="T86" y="T87"/>
                                    </a:cxn>
                                    <a:cxn ang="T156">
                                      <a:pos x="T88" y="T89"/>
                                    </a:cxn>
                                    <a:cxn ang="T157">
                                      <a:pos x="T90" y="T91"/>
                                    </a:cxn>
                                    <a:cxn ang="T158">
                                      <a:pos x="T92" y="T93"/>
                                    </a:cxn>
                                    <a:cxn ang="T159">
                                      <a:pos x="T94" y="T95"/>
                                    </a:cxn>
                                    <a:cxn ang="T160">
                                      <a:pos x="T96" y="T97"/>
                                    </a:cxn>
                                    <a:cxn ang="T161">
                                      <a:pos x="T98" y="T99"/>
                                    </a:cxn>
                                    <a:cxn ang="T162">
                                      <a:pos x="T100" y="T101"/>
                                    </a:cxn>
                                    <a:cxn ang="T163">
                                      <a:pos x="T102" y="T103"/>
                                    </a:cxn>
                                    <a:cxn ang="T164">
                                      <a:pos x="T104" y="T105"/>
                                    </a:cxn>
                                    <a:cxn ang="T165">
                                      <a:pos x="T106" y="T107"/>
                                    </a:cxn>
                                    <a:cxn ang="T166">
                                      <a:pos x="T108" y="T109"/>
                                    </a:cxn>
                                    <a:cxn ang="T167">
                                      <a:pos x="T110" y="T111"/>
                                    </a:cxn>
                                  </a:cxnLst>
                                  <a:rect l="0" t="0" r="r" b="b"/>
                                  <a:pathLst>
                                    <a:path w="3942" h="3119">
                                      <a:moveTo>
                                        <a:pt x="0" y="3119"/>
                                      </a:moveTo>
                                      <a:lnTo>
                                        <a:pt x="0" y="3085"/>
                                      </a:lnTo>
                                      <a:lnTo>
                                        <a:pt x="34" y="3085"/>
                                      </a:lnTo>
                                      <a:lnTo>
                                        <a:pt x="34" y="2973"/>
                                      </a:lnTo>
                                      <a:lnTo>
                                        <a:pt x="79" y="2973"/>
                                      </a:lnTo>
                                      <a:lnTo>
                                        <a:pt x="79" y="2894"/>
                                      </a:lnTo>
                                      <a:lnTo>
                                        <a:pt x="124" y="2894"/>
                                      </a:lnTo>
                                      <a:lnTo>
                                        <a:pt x="124" y="2860"/>
                                      </a:lnTo>
                                      <a:lnTo>
                                        <a:pt x="169" y="2860"/>
                                      </a:lnTo>
                                      <a:lnTo>
                                        <a:pt x="169" y="2770"/>
                                      </a:lnTo>
                                      <a:lnTo>
                                        <a:pt x="214" y="2770"/>
                                      </a:lnTo>
                                      <a:lnTo>
                                        <a:pt x="214" y="2443"/>
                                      </a:lnTo>
                                      <a:lnTo>
                                        <a:pt x="270" y="2443"/>
                                      </a:lnTo>
                                      <a:lnTo>
                                        <a:pt x="270" y="2410"/>
                                      </a:lnTo>
                                      <a:lnTo>
                                        <a:pt x="315" y="2410"/>
                                      </a:lnTo>
                                      <a:lnTo>
                                        <a:pt x="315" y="2207"/>
                                      </a:lnTo>
                                      <a:lnTo>
                                        <a:pt x="360" y="2207"/>
                                      </a:lnTo>
                                      <a:lnTo>
                                        <a:pt x="360" y="1959"/>
                                      </a:lnTo>
                                      <a:lnTo>
                                        <a:pt x="417" y="1959"/>
                                      </a:lnTo>
                                      <a:lnTo>
                                        <a:pt x="417" y="1937"/>
                                      </a:lnTo>
                                      <a:lnTo>
                                        <a:pt x="462" y="1937"/>
                                      </a:lnTo>
                                      <a:lnTo>
                                        <a:pt x="462" y="1903"/>
                                      </a:lnTo>
                                      <a:lnTo>
                                        <a:pt x="507" y="1903"/>
                                      </a:lnTo>
                                      <a:lnTo>
                                        <a:pt x="552" y="1903"/>
                                      </a:lnTo>
                                      <a:lnTo>
                                        <a:pt x="552" y="1700"/>
                                      </a:lnTo>
                                      <a:lnTo>
                                        <a:pt x="597" y="1700"/>
                                      </a:lnTo>
                                      <a:lnTo>
                                        <a:pt x="597" y="1576"/>
                                      </a:lnTo>
                                      <a:lnTo>
                                        <a:pt x="642" y="1576"/>
                                      </a:lnTo>
                                      <a:lnTo>
                                        <a:pt x="642" y="1543"/>
                                      </a:lnTo>
                                      <a:lnTo>
                                        <a:pt x="687" y="1543"/>
                                      </a:lnTo>
                                      <a:lnTo>
                                        <a:pt x="687" y="1520"/>
                                      </a:lnTo>
                                      <a:lnTo>
                                        <a:pt x="732" y="1520"/>
                                      </a:lnTo>
                                      <a:lnTo>
                                        <a:pt x="732" y="1599"/>
                                      </a:lnTo>
                                      <a:lnTo>
                                        <a:pt x="777" y="1599"/>
                                      </a:lnTo>
                                      <a:lnTo>
                                        <a:pt x="777" y="1565"/>
                                      </a:lnTo>
                                      <a:lnTo>
                                        <a:pt x="822" y="1565"/>
                                      </a:lnTo>
                                      <a:lnTo>
                                        <a:pt x="822" y="1407"/>
                                      </a:lnTo>
                                      <a:lnTo>
                                        <a:pt x="879" y="1407"/>
                                      </a:lnTo>
                                      <a:lnTo>
                                        <a:pt x="879" y="1351"/>
                                      </a:lnTo>
                                      <a:lnTo>
                                        <a:pt x="935" y="1351"/>
                                      </a:lnTo>
                                      <a:lnTo>
                                        <a:pt x="935" y="1464"/>
                                      </a:lnTo>
                                      <a:lnTo>
                                        <a:pt x="980" y="1464"/>
                                      </a:lnTo>
                                      <a:lnTo>
                                        <a:pt x="980" y="1509"/>
                                      </a:lnTo>
                                      <a:lnTo>
                                        <a:pt x="1025" y="1509"/>
                                      </a:lnTo>
                                      <a:lnTo>
                                        <a:pt x="1025" y="1464"/>
                                      </a:lnTo>
                                      <a:lnTo>
                                        <a:pt x="1070" y="1464"/>
                                      </a:lnTo>
                                      <a:lnTo>
                                        <a:pt x="1070" y="1475"/>
                                      </a:lnTo>
                                      <a:lnTo>
                                        <a:pt x="1115" y="1475"/>
                                      </a:lnTo>
                                      <a:lnTo>
                                        <a:pt x="1115" y="1644"/>
                                      </a:lnTo>
                                      <a:lnTo>
                                        <a:pt x="1160" y="1644"/>
                                      </a:lnTo>
                                      <a:lnTo>
                                        <a:pt x="1160" y="1419"/>
                                      </a:lnTo>
                                      <a:lnTo>
                                        <a:pt x="1205" y="1419"/>
                                      </a:lnTo>
                                      <a:lnTo>
                                        <a:pt x="1205" y="1216"/>
                                      </a:lnTo>
                                      <a:lnTo>
                                        <a:pt x="1250" y="1216"/>
                                      </a:lnTo>
                                      <a:lnTo>
                                        <a:pt x="1250" y="1362"/>
                                      </a:lnTo>
                                      <a:lnTo>
                                        <a:pt x="1295" y="1362"/>
                                      </a:lnTo>
                                      <a:lnTo>
                                        <a:pt x="1295" y="1419"/>
                                      </a:lnTo>
                                      <a:lnTo>
                                        <a:pt x="1352" y="1419"/>
                                      </a:lnTo>
                                      <a:lnTo>
                                        <a:pt x="1352" y="1576"/>
                                      </a:lnTo>
                                      <a:lnTo>
                                        <a:pt x="1397" y="1576"/>
                                      </a:lnTo>
                                      <a:lnTo>
                                        <a:pt x="1397" y="1554"/>
                                      </a:lnTo>
                                      <a:lnTo>
                                        <a:pt x="1442" y="1554"/>
                                      </a:lnTo>
                                      <a:lnTo>
                                        <a:pt x="1442" y="1475"/>
                                      </a:lnTo>
                                      <a:lnTo>
                                        <a:pt x="1487" y="1475"/>
                                      </a:lnTo>
                                      <a:lnTo>
                                        <a:pt x="1487" y="1351"/>
                                      </a:lnTo>
                                      <a:lnTo>
                                        <a:pt x="1532" y="1351"/>
                                      </a:lnTo>
                                      <a:lnTo>
                                        <a:pt x="1532" y="1182"/>
                                      </a:lnTo>
                                      <a:lnTo>
                                        <a:pt x="1588" y="1182"/>
                                      </a:lnTo>
                                      <a:lnTo>
                                        <a:pt x="1588" y="1160"/>
                                      </a:lnTo>
                                      <a:lnTo>
                                        <a:pt x="1633" y="1160"/>
                                      </a:lnTo>
                                      <a:lnTo>
                                        <a:pt x="1633" y="1284"/>
                                      </a:lnTo>
                                      <a:lnTo>
                                        <a:pt x="1678" y="1284"/>
                                      </a:lnTo>
                                      <a:lnTo>
                                        <a:pt x="1678" y="1329"/>
                                      </a:lnTo>
                                      <a:lnTo>
                                        <a:pt x="1735" y="1329"/>
                                      </a:lnTo>
                                      <a:lnTo>
                                        <a:pt x="1735" y="1160"/>
                                      </a:lnTo>
                                      <a:lnTo>
                                        <a:pt x="1780" y="1160"/>
                                      </a:lnTo>
                                      <a:lnTo>
                                        <a:pt x="1780" y="1385"/>
                                      </a:lnTo>
                                      <a:lnTo>
                                        <a:pt x="1825" y="1385"/>
                                      </a:lnTo>
                                      <a:lnTo>
                                        <a:pt x="1825" y="1464"/>
                                      </a:lnTo>
                                      <a:lnTo>
                                        <a:pt x="1870" y="1464"/>
                                      </a:lnTo>
                                      <a:lnTo>
                                        <a:pt x="1870" y="1475"/>
                                      </a:lnTo>
                                      <a:lnTo>
                                        <a:pt x="1915" y="1475"/>
                                      </a:lnTo>
                                      <a:lnTo>
                                        <a:pt x="1915" y="1576"/>
                                      </a:lnTo>
                                      <a:lnTo>
                                        <a:pt x="1960" y="1576"/>
                                      </a:lnTo>
                                      <a:lnTo>
                                        <a:pt x="1960" y="1486"/>
                                      </a:lnTo>
                                      <a:lnTo>
                                        <a:pt x="2005" y="1486"/>
                                      </a:lnTo>
                                      <a:lnTo>
                                        <a:pt x="2005" y="1374"/>
                                      </a:lnTo>
                                      <a:lnTo>
                                        <a:pt x="2050" y="1374"/>
                                      </a:lnTo>
                                      <a:lnTo>
                                        <a:pt x="2050" y="394"/>
                                      </a:lnTo>
                                      <a:lnTo>
                                        <a:pt x="2106" y="394"/>
                                      </a:lnTo>
                                      <a:lnTo>
                                        <a:pt x="2106" y="0"/>
                                      </a:lnTo>
                                      <a:lnTo>
                                        <a:pt x="2151" y="0"/>
                                      </a:lnTo>
                                      <a:lnTo>
                                        <a:pt x="2151" y="1002"/>
                                      </a:lnTo>
                                      <a:lnTo>
                                        <a:pt x="2196" y="1002"/>
                                      </a:lnTo>
                                      <a:lnTo>
                                        <a:pt x="2196" y="1160"/>
                                      </a:lnTo>
                                      <a:lnTo>
                                        <a:pt x="2253" y="1160"/>
                                      </a:lnTo>
                                      <a:lnTo>
                                        <a:pt x="2253" y="1340"/>
                                      </a:lnTo>
                                      <a:lnTo>
                                        <a:pt x="2298" y="1340"/>
                                      </a:lnTo>
                                      <a:lnTo>
                                        <a:pt x="2298" y="1194"/>
                                      </a:lnTo>
                                      <a:lnTo>
                                        <a:pt x="2343" y="1194"/>
                                      </a:lnTo>
                                      <a:lnTo>
                                        <a:pt x="2343" y="1419"/>
                                      </a:lnTo>
                                      <a:lnTo>
                                        <a:pt x="2388" y="1419"/>
                                      </a:lnTo>
                                      <a:lnTo>
                                        <a:pt x="2388" y="1486"/>
                                      </a:lnTo>
                                      <a:lnTo>
                                        <a:pt x="2433" y="1486"/>
                                      </a:lnTo>
                                      <a:lnTo>
                                        <a:pt x="2433" y="1340"/>
                                      </a:lnTo>
                                      <a:lnTo>
                                        <a:pt x="2478" y="1340"/>
                                      </a:lnTo>
                                      <a:lnTo>
                                        <a:pt x="2478" y="935"/>
                                      </a:lnTo>
                                      <a:lnTo>
                                        <a:pt x="2523" y="935"/>
                                      </a:lnTo>
                                      <a:lnTo>
                                        <a:pt x="2523" y="1025"/>
                                      </a:lnTo>
                                      <a:lnTo>
                                        <a:pt x="2568" y="1025"/>
                                      </a:lnTo>
                                      <a:lnTo>
                                        <a:pt x="2568" y="1295"/>
                                      </a:lnTo>
                                      <a:lnTo>
                                        <a:pt x="2613" y="1295"/>
                                      </a:lnTo>
                                      <a:lnTo>
                                        <a:pt x="2613" y="811"/>
                                      </a:lnTo>
                                      <a:lnTo>
                                        <a:pt x="2658" y="811"/>
                                      </a:lnTo>
                                      <a:lnTo>
                                        <a:pt x="2658" y="1025"/>
                                      </a:lnTo>
                                      <a:lnTo>
                                        <a:pt x="2715" y="1025"/>
                                      </a:lnTo>
                                      <a:lnTo>
                                        <a:pt x="2715" y="1126"/>
                                      </a:lnTo>
                                      <a:lnTo>
                                        <a:pt x="2760" y="1126"/>
                                      </a:lnTo>
                                      <a:lnTo>
                                        <a:pt x="2760" y="1543"/>
                                      </a:lnTo>
                                      <a:lnTo>
                                        <a:pt x="2816" y="1543"/>
                                      </a:lnTo>
                                      <a:lnTo>
                                        <a:pt x="2816" y="1475"/>
                                      </a:lnTo>
                                      <a:lnTo>
                                        <a:pt x="2861" y="1475"/>
                                      </a:lnTo>
                                      <a:lnTo>
                                        <a:pt x="2861" y="1092"/>
                                      </a:lnTo>
                                      <a:lnTo>
                                        <a:pt x="2917" y="1092"/>
                                      </a:lnTo>
                                      <a:lnTo>
                                        <a:pt x="2917" y="822"/>
                                      </a:lnTo>
                                      <a:lnTo>
                                        <a:pt x="2962" y="822"/>
                                      </a:lnTo>
                                      <a:lnTo>
                                        <a:pt x="2962" y="1655"/>
                                      </a:lnTo>
                                      <a:lnTo>
                                        <a:pt x="3007" y="1655"/>
                                      </a:lnTo>
                                      <a:lnTo>
                                        <a:pt x="3007" y="2252"/>
                                      </a:lnTo>
                                      <a:lnTo>
                                        <a:pt x="3052" y="2252"/>
                                      </a:lnTo>
                                      <a:lnTo>
                                        <a:pt x="3052" y="1858"/>
                                      </a:lnTo>
                                      <a:lnTo>
                                        <a:pt x="3097" y="1858"/>
                                      </a:lnTo>
                                      <a:lnTo>
                                        <a:pt x="3097" y="2398"/>
                                      </a:lnTo>
                                      <a:lnTo>
                                        <a:pt x="3143" y="2398"/>
                                      </a:lnTo>
                                      <a:lnTo>
                                        <a:pt x="3143" y="2534"/>
                                      </a:lnTo>
                                      <a:lnTo>
                                        <a:pt x="3188" y="2534"/>
                                      </a:lnTo>
                                      <a:lnTo>
                                        <a:pt x="3188" y="2308"/>
                                      </a:lnTo>
                                      <a:lnTo>
                                        <a:pt x="3233" y="2308"/>
                                      </a:lnTo>
                                      <a:lnTo>
                                        <a:pt x="3233" y="2286"/>
                                      </a:lnTo>
                                      <a:lnTo>
                                        <a:pt x="3278" y="2286"/>
                                      </a:lnTo>
                                      <a:lnTo>
                                        <a:pt x="3278" y="1802"/>
                                      </a:lnTo>
                                      <a:lnTo>
                                        <a:pt x="3323" y="1802"/>
                                      </a:lnTo>
                                      <a:lnTo>
                                        <a:pt x="3323" y="2230"/>
                                      </a:lnTo>
                                      <a:lnTo>
                                        <a:pt x="3368" y="2230"/>
                                      </a:lnTo>
                                      <a:lnTo>
                                        <a:pt x="3368" y="1925"/>
                                      </a:lnTo>
                                      <a:lnTo>
                                        <a:pt x="3424" y="1925"/>
                                      </a:lnTo>
                                      <a:lnTo>
                                        <a:pt x="3424" y="1824"/>
                                      </a:lnTo>
                                      <a:lnTo>
                                        <a:pt x="3469" y="1824"/>
                                      </a:lnTo>
                                      <a:lnTo>
                                        <a:pt x="3469" y="1419"/>
                                      </a:lnTo>
                                      <a:lnTo>
                                        <a:pt x="3514" y="1419"/>
                                      </a:lnTo>
                                      <a:lnTo>
                                        <a:pt x="3514" y="1937"/>
                                      </a:lnTo>
                                      <a:lnTo>
                                        <a:pt x="3571" y="1937"/>
                                      </a:lnTo>
                                      <a:lnTo>
                                        <a:pt x="3571" y="1734"/>
                                      </a:lnTo>
                                      <a:lnTo>
                                        <a:pt x="3616" y="1734"/>
                                      </a:lnTo>
                                      <a:lnTo>
                                        <a:pt x="3616" y="2184"/>
                                      </a:lnTo>
                                      <a:lnTo>
                                        <a:pt x="3661" y="2184"/>
                                      </a:lnTo>
                                      <a:lnTo>
                                        <a:pt x="3661" y="2657"/>
                                      </a:lnTo>
                                      <a:lnTo>
                                        <a:pt x="3706" y="2657"/>
                                      </a:lnTo>
                                      <a:lnTo>
                                        <a:pt x="3706" y="2781"/>
                                      </a:lnTo>
                                      <a:lnTo>
                                        <a:pt x="3751" y="2781"/>
                                      </a:lnTo>
                                      <a:lnTo>
                                        <a:pt x="3751" y="2297"/>
                                      </a:lnTo>
                                      <a:lnTo>
                                        <a:pt x="3796" y="2297"/>
                                      </a:lnTo>
                                      <a:lnTo>
                                        <a:pt x="3796" y="1982"/>
                                      </a:lnTo>
                                      <a:lnTo>
                                        <a:pt x="3841" y="1982"/>
                                      </a:lnTo>
                                      <a:lnTo>
                                        <a:pt x="3841" y="2004"/>
                                      </a:lnTo>
                                      <a:lnTo>
                                        <a:pt x="3897" y="2004"/>
                                      </a:lnTo>
                                      <a:lnTo>
                                        <a:pt x="3897" y="2106"/>
                                      </a:lnTo>
                                      <a:lnTo>
                                        <a:pt x="3942" y="2106"/>
                                      </a:lnTo>
                                      <a:lnTo>
                                        <a:pt x="3942" y="2004"/>
                                      </a:lnTo>
                                    </a:path>
                                  </a:pathLst>
                                </a:custGeom>
                                <a:noFill/>
                                <a:ln w="21590">
                                  <a:solidFill>
                                    <a:srgbClr val="008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99" name="Freeform 873"/>
                              <wps:cNvSpPr>
                                <a:spLocks/>
                              </wps:cNvSpPr>
                              <wps:spPr bwMode="auto">
                                <a:xfrm>
                                  <a:off x="2503170" y="1580933"/>
                                  <a:ext cx="271780" cy="779780"/>
                                </a:xfrm>
                                <a:custGeom>
                                  <a:avLst/>
                                  <a:gdLst>
                                    <a:gd name="T0" fmla="*/ 0 w 428"/>
                                    <a:gd name="T1" fmla="*/ 0 h 1228"/>
                                    <a:gd name="T2" fmla="*/ 28575 w 428"/>
                                    <a:gd name="T3" fmla="*/ 0 h 1228"/>
                                    <a:gd name="T4" fmla="*/ 28575 w 428"/>
                                    <a:gd name="T5" fmla="*/ 135890 h 1228"/>
                                    <a:gd name="T6" fmla="*/ 57150 w 428"/>
                                    <a:gd name="T7" fmla="*/ 135890 h 1228"/>
                                    <a:gd name="T8" fmla="*/ 57150 w 428"/>
                                    <a:gd name="T9" fmla="*/ 701040 h 1228"/>
                                    <a:gd name="T10" fmla="*/ 93345 w 428"/>
                                    <a:gd name="T11" fmla="*/ 701040 h 1228"/>
                                    <a:gd name="T12" fmla="*/ 93345 w 428"/>
                                    <a:gd name="T13" fmla="*/ 779780 h 1228"/>
                                    <a:gd name="T14" fmla="*/ 121920 w 428"/>
                                    <a:gd name="T15" fmla="*/ 779780 h 1228"/>
                                    <a:gd name="T16" fmla="*/ 121920 w 428"/>
                                    <a:gd name="T17" fmla="*/ 779780 h 1228"/>
                                    <a:gd name="T18" fmla="*/ 150495 w 428"/>
                                    <a:gd name="T19" fmla="*/ 779780 h 1228"/>
                                    <a:gd name="T20" fmla="*/ 150495 w 428"/>
                                    <a:gd name="T21" fmla="*/ 779780 h 1228"/>
                                    <a:gd name="T22" fmla="*/ 186055 w 428"/>
                                    <a:gd name="T23" fmla="*/ 779780 h 1228"/>
                                    <a:gd name="T24" fmla="*/ 186055 w 428"/>
                                    <a:gd name="T25" fmla="*/ 779780 h 1228"/>
                                    <a:gd name="T26" fmla="*/ 214630 w 428"/>
                                    <a:gd name="T27" fmla="*/ 779780 h 1228"/>
                                    <a:gd name="T28" fmla="*/ 214630 w 428"/>
                                    <a:gd name="T29" fmla="*/ 779780 h 1228"/>
                                    <a:gd name="T30" fmla="*/ 243205 w 428"/>
                                    <a:gd name="T31" fmla="*/ 779780 h 1228"/>
                                    <a:gd name="T32" fmla="*/ 243205 w 428"/>
                                    <a:gd name="T33" fmla="*/ 779780 h 1228"/>
                                    <a:gd name="T34" fmla="*/ 271780 w 428"/>
                                    <a:gd name="T35" fmla="*/ 779780 h 1228"/>
                                    <a:gd name="T36" fmla="*/ 271780 w 428"/>
                                    <a:gd name="T37" fmla="*/ 779780 h 1228"/>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Lst>
                                  <a:ahLst/>
                                  <a:cxnLst>
                                    <a:cxn ang="T38">
                                      <a:pos x="T0" y="T1"/>
                                    </a:cxn>
                                    <a:cxn ang="T39">
                                      <a:pos x="T2" y="T3"/>
                                    </a:cxn>
                                    <a:cxn ang="T40">
                                      <a:pos x="T4" y="T5"/>
                                    </a:cxn>
                                    <a:cxn ang="T41">
                                      <a:pos x="T6" y="T7"/>
                                    </a:cxn>
                                    <a:cxn ang="T42">
                                      <a:pos x="T8" y="T9"/>
                                    </a:cxn>
                                    <a:cxn ang="T43">
                                      <a:pos x="T10" y="T11"/>
                                    </a:cxn>
                                    <a:cxn ang="T44">
                                      <a:pos x="T12" y="T13"/>
                                    </a:cxn>
                                    <a:cxn ang="T45">
                                      <a:pos x="T14" y="T15"/>
                                    </a:cxn>
                                    <a:cxn ang="T46">
                                      <a:pos x="T16" y="T17"/>
                                    </a:cxn>
                                    <a:cxn ang="T47">
                                      <a:pos x="T18" y="T19"/>
                                    </a:cxn>
                                    <a:cxn ang="T48">
                                      <a:pos x="T20" y="T21"/>
                                    </a:cxn>
                                    <a:cxn ang="T49">
                                      <a:pos x="T22" y="T23"/>
                                    </a:cxn>
                                    <a:cxn ang="T50">
                                      <a:pos x="T24" y="T25"/>
                                    </a:cxn>
                                    <a:cxn ang="T51">
                                      <a:pos x="T26" y="T27"/>
                                    </a:cxn>
                                    <a:cxn ang="T52">
                                      <a:pos x="T28" y="T29"/>
                                    </a:cxn>
                                    <a:cxn ang="T53">
                                      <a:pos x="T30" y="T31"/>
                                    </a:cxn>
                                    <a:cxn ang="T54">
                                      <a:pos x="T32" y="T33"/>
                                    </a:cxn>
                                    <a:cxn ang="T55">
                                      <a:pos x="T34" y="T35"/>
                                    </a:cxn>
                                    <a:cxn ang="T56">
                                      <a:pos x="T36" y="T37"/>
                                    </a:cxn>
                                  </a:cxnLst>
                                  <a:rect l="0" t="0" r="r" b="b"/>
                                  <a:pathLst>
                                    <a:path w="428" h="1228">
                                      <a:moveTo>
                                        <a:pt x="0" y="0"/>
                                      </a:moveTo>
                                      <a:lnTo>
                                        <a:pt x="45" y="0"/>
                                      </a:lnTo>
                                      <a:lnTo>
                                        <a:pt x="45" y="214"/>
                                      </a:lnTo>
                                      <a:lnTo>
                                        <a:pt x="90" y="214"/>
                                      </a:lnTo>
                                      <a:lnTo>
                                        <a:pt x="90" y="1104"/>
                                      </a:lnTo>
                                      <a:lnTo>
                                        <a:pt x="147" y="1104"/>
                                      </a:lnTo>
                                      <a:lnTo>
                                        <a:pt x="147" y="1228"/>
                                      </a:lnTo>
                                      <a:lnTo>
                                        <a:pt x="192" y="1228"/>
                                      </a:lnTo>
                                      <a:lnTo>
                                        <a:pt x="237" y="1228"/>
                                      </a:lnTo>
                                      <a:lnTo>
                                        <a:pt x="293" y="1228"/>
                                      </a:lnTo>
                                      <a:lnTo>
                                        <a:pt x="338" y="1228"/>
                                      </a:lnTo>
                                      <a:lnTo>
                                        <a:pt x="383" y="1228"/>
                                      </a:lnTo>
                                      <a:lnTo>
                                        <a:pt x="428" y="1228"/>
                                      </a:lnTo>
                                    </a:path>
                                  </a:pathLst>
                                </a:custGeom>
                                <a:noFill/>
                                <a:ln w="21590">
                                  <a:solidFill>
                                    <a:srgbClr val="008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01" name="Rectangle 875"/>
                              <wps:cNvSpPr>
                                <a:spLocks noChangeArrowheads="1"/>
                              </wps:cNvSpPr>
                              <wps:spPr bwMode="auto">
                                <a:xfrm>
                                  <a:off x="2588895" y="36613"/>
                                  <a:ext cx="365125" cy="121285"/>
                                </a:xfrm>
                                <a:prstGeom prst="rect">
                                  <a:avLst/>
                                </a:prstGeom>
                                <a:solidFill>
                                  <a:srgbClr val="FFFFFF"/>
                                </a:solidFill>
                                <a:ln w="6985">
                                  <a:solidFill>
                                    <a:srgbClr val="FFFFFF"/>
                                  </a:solidFill>
                                  <a:miter lim="800000"/>
                                  <a:headEnd/>
                                  <a:tailEnd/>
                                </a:ln>
                              </wps:spPr>
                              <wps:bodyPr rot="0" vert="horz" wrap="square" lIns="91440" tIns="45720" rIns="91440" bIns="45720" anchor="t" anchorCtr="0" upright="1">
                                <a:noAutofit/>
                              </wps:bodyPr>
                            </wps:wsp>
                            <wps:wsp>
                              <wps:cNvPr id="1302" name="Rectangle 876"/>
                              <wps:cNvSpPr>
                                <a:spLocks noChangeArrowheads="1"/>
                              </wps:cNvSpPr>
                              <wps:spPr bwMode="auto">
                                <a:xfrm>
                                  <a:off x="2640651" y="1796"/>
                                  <a:ext cx="292100" cy="1784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435CB30" w14:textId="77777777" w:rsidR="00742970" w:rsidRDefault="00742970" w:rsidP="00181935">
                                    <w:r>
                                      <w:rPr>
                                        <w:rFonts w:ascii="Arial" w:hAnsi="Arial" w:cs="Arial"/>
                                        <w:color w:val="000000"/>
                                        <w:sz w:val="14"/>
                                        <w:szCs w:val="14"/>
                                        <w:lang w:val="en-US"/>
                                      </w:rPr>
                                      <w:t>L/dB[V]</w:t>
                                    </w:r>
                                  </w:p>
                                </w:txbxContent>
                              </wps:txbx>
                              <wps:bodyPr rot="0" vert="horz" wrap="none" lIns="0" tIns="0" rIns="0" bIns="0" anchor="t" anchorCtr="0" upright="1">
                                <a:spAutoFit/>
                              </wps:bodyPr>
                            </wps:wsp>
                            <wps:wsp>
                              <wps:cNvPr id="1303" name="Rectangle 877"/>
                              <wps:cNvSpPr>
                                <a:spLocks noChangeArrowheads="1"/>
                              </wps:cNvSpPr>
                              <wps:spPr bwMode="auto">
                                <a:xfrm>
                                  <a:off x="2753360" y="2231808"/>
                                  <a:ext cx="200660" cy="121285"/>
                                </a:xfrm>
                                <a:prstGeom prst="rect">
                                  <a:avLst/>
                                </a:prstGeom>
                                <a:solidFill>
                                  <a:srgbClr val="FFFFFF"/>
                                </a:solidFill>
                                <a:ln w="6985">
                                  <a:solidFill>
                                    <a:srgbClr val="FFFFFF"/>
                                  </a:solidFill>
                                  <a:miter lim="800000"/>
                                  <a:headEnd/>
                                  <a:tailEnd/>
                                </a:ln>
                              </wps:spPr>
                              <wps:bodyPr rot="0" vert="horz" wrap="square" lIns="91440" tIns="45720" rIns="91440" bIns="45720" anchor="t" anchorCtr="0" upright="1">
                                <a:noAutofit/>
                              </wps:bodyPr>
                            </wps:wsp>
                            <wps:wsp>
                              <wps:cNvPr id="1304" name="Rectangle 878"/>
                              <wps:cNvSpPr>
                                <a:spLocks noChangeArrowheads="1"/>
                              </wps:cNvSpPr>
                              <wps:spPr bwMode="auto">
                                <a:xfrm>
                                  <a:off x="2753360" y="2231808"/>
                                  <a:ext cx="69215" cy="2514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EC0ADBA" w14:textId="77777777" w:rsidR="00742970" w:rsidRDefault="00742970" w:rsidP="00181935"/>
                                </w:txbxContent>
                              </wps:txbx>
                              <wps:bodyPr rot="0" vert="horz" wrap="none" lIns="0" tIns="0" rIns="0" bIns="0" anchor="t" anchorCtr="0" upright="1">
                                <a:spAutoFit/>
                              </wps:bodyPr>
                            </wps:wsp>
                            <wps:wsp>
                              <wps:cNvPr id="1305" name="Rectangle 879"/>
                              <wps:cNvSpPr>
                                <a:spLocks noChangeArrowheads="1"/>
                              </wps:cNvSpPr>
                              <wps:spPr bwMode="auto">
                                <a:xfrm>
                                  <a:off x="2753360" y="165518"/>
                                  <a:ext cx="200660" cy="2059305"/>
                                </a:xfrm>
                                <a:prstGeom prst="rect">
                                  <a:avLst/>
                                </a:prstGeom>
                                <a:solidFill>
                                  <a:srgbClr val="FFFFFF"/>
                                </a:solidFill>
                                <a:ln w="6985">
                                  <a:solidFill>
                                    <a:srgbClr val="FFFFFF"/>
                                  </a:solidFill>
                                  <a:miter lim="800000"/>
                                  <a:headEnd/>
                                  <a:tailEnd/>
                                </a:ln>
                              </wps:spPr>
                              <wps:bodyPr rot="0" vert="horz" wrap="square" lIns="91440" tIns="45720" rIns="91440" bIns="45720" anchor="t" anchorCtr="0" upright="1">
                                <a:noAutofit/>
                              </wps:bodyPr>
                            </wps:wsp>
                            <wps:wsp>
                              <wps:cNvPr id="1306" name="Rectangle 880"/>
                              <wps:cNvSpPr>
                                <a:spLocks noChangeArrowheads="1"/>
                              </wps:cNvSpPr>
                              <wps:spPr bwMode="auto">
                                <a:xfrm>
                                  <a:off x="2811145" y="2117508"/>
                                  <a:ext cx="128905" cy="178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D5A8BC" w14:textId="77777777" w:rsidR="00742970" w:rsidRDefault="00742970" w:rsidP="00181935">
                                    <w:r>
                                      <w:rPr>
                                        <w:rFonts w:ascii="Arial" w:hAnsi="Arial" w:cs="Arial"/>
                                        <w:color w:val="000000"/>
                                        <w:sz w:val="14"/>
                                        <w:szCs w:val="14"/>
                                        <w:lang w:val="en-US"/>
                                      </w:rPr>
                                      <w:t>-70</w:t>
                                    </w:r>
                                  </w:p>
                                </w:txbxContent>
                              </wps:txbx>
                              <wps:bodyPr rot="0" vert="horz" wrap="none" lIns="0" tIns="0" rIns="0" bIns="0" anchor="t" anchorCtr="0" upright="1">
                                <a:spAutoFit/>
                              </wps:bodyPr>
                            </wps:wsp>
                            <wps:wsp>
                              <wps:cNvPr id="1307" name="Rectangle 881"/>
                              <wps:cNvSpPr>
                                <a:spLocks noChangeArrowheads="1"/>
                              </wps:cNvSpPr>
                              <wps:spPr bwMode="auto">
                                <a:xfrm>
                                  <a:off x="2811145" y="1831123"/>
                                  <a:ext cx="128905" cy="178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B7315A" w14:textId="77777777" w:rsidR="00742970" w:rsidRDefault="00742970" w:rsidP="00181935">
                                    <w:r>
                                      <w:rPr>
                                        <w:rFonts w:ascii="Arial" w:hAnsi="Arial" w:cs="Arial"/>
                                        <w:color w:val="000000"/>
                                        <w:sz w:val="14"/>
                                        <w:szCs w:val="14"/>
                                        <w:lang w:val="en-US"/>
                                      </w:rPr>
                                      <w:t>-65</w:t>
                                    </w:r>
                                  </w:p>
                                </w:txbxContent>
                              </wps:txbx>
                              <wps:bodyPr rot="0" vert="horz" wrap="none" lIns="0" tIns="0" rIns="0" bIns="0" anchor="t" anchorCtr="0" upright="1">
                                <a:spAutoFit/>
                              </wps:bodyPr>
                            </wps:wsp>
                            <wps:wsp>
                              <wps:cNvPr id="1308" name="Rectangle 882"/>
                              <wps:cNvSpPr>
                                <a:spLocks noChangeArrowheads="1"/>
                              </wps:cNvSpPr>
                              <wps:spPr bwMode="auto">
                                <a:xfrm>
                                  <a:off x="2811145" y="1488223"/>
                                  <a:ext cx="128905" cy="178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ED29AE" w14:textId="77777777" w:rsidR="00742970" w:rsidRDefault="00742970" w:rsidP="00181935">
                                    <w:r>
                                      <w:rPr>
                                        <w:rFonts w:ascii="Arial" w:hAnsi="Arial" w:cs="Arial"/>
                                        <w:color w:val="000000"/>
                                        <w:sz w:val="14"/>
                                        <w:szCs w:val="14"/>
                                        <w:lang w:val="en-US"/>
                                      </w:rPr>
                                      <w:t>-60</w:t>
                                    </w:r>
                                  </w:p>
                                </w:txbxContent>
                              </wps:txbx>
                              <wps:bodyPr rot="0" vert="horz" wrap="none" lIns="0" tIns="0" rIns="0" bIns="0" anchor="t" anchorCtr="0" upright="1">
                                <a:spAutoFit/>
                              </wps:bodyPr>
                            </wps:wsp>
                            <wps:wsp>
                              <wps:cNvPr id="1309" name="Rectangle 883"/>
                              <wps:cNvSpPr>
                                <a:spLocks noChangeArrowheads="1"/>
                              </wps:cNvSpPr>
                              <wps:spPr bwMode="auto">
                                <a:xfrm>
                                  <a:off x="2811145" y="1144688"/>
                                  <a:ext cx="128905" cy="178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64C5D6" w14:textId="77777777" w:rsidR="00742970" w:rsidRDefault="00742970" w:rsidP="00181935">
                                    <w:r>
                                      <w:rPr>
                                        <w:rFonts w:ascii="Arial" w:hAnsi="Arial" w:cs="Arial"/>
                                        <w:color w:val="000000"/>
                                        <w:sz w:val="14"/>
                                        <w:szCs w:val="14"/>
                                        <w:lang w:val="en-US"/>
                                      </w:rPr>
                                      <w:t>-55</w:t>
                                    </w:r>
                                  </w:p>
                                </w:txbxContent>
                              </wps:txbx>
                              <wps:bodyPr rot="0" vert="horz" wrap="none" lIns="0" tIns="0" rIns="0" bIns="0" anchor="t" anchorCtr="0" upright="1">
                                <a:spAutoFit/>
                              </wps:bodyPr>
                            </wps:wsp>
                            <wps:wsp>
                              <wps:cNvPr id="1310" name="Rectangle 884"/>
                              <wps:cNvSpPr>
                                <a:spLocks noChangeArrowheads="1"/>
                              </wps:cNvSpPr>
                              <wps:spPr bwMode="auto">
                                <a:xfrm>
                                  <a:off x="2811145" y="801788"/>
                                  <a:ext cx="128905" cy="178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06837A" w14:textId="77777777" w:rsidR="00742970" w:rsidRDefault="00742970" w:rsidP="00181935">
                                    <w:r>
                                      <w:rPr>
                                        <w:rFonts w:ascii="Arial" w:hAnsi="Arial" w:cs="Arial"/>
                                        <w:color w:val="000000"/>
                                        <w:sz w:val="14"/>
                                        <w:szCs w:val="14"/>
                                        <w:lang w:val="en-US"/>
                                      </w:rPr>
                                      <w:t>-50</w:t>
                                    </w:r>
                                  </w:p>
                                </w:txbxContent>
                              </wps:txbx>
                              <wps:bodyPr rot="0" vert="horz" wrap="none" lIns="0" tIns="0" rIns="0" bIns="0" anchor="t" anchorCtr="0" upright="1">
                                <a:spAutoFit/>
                              </wps:bodyPr>
                            </wps:wsp>
                            <wps:wsp>
                              <wps:cNvPr id="1311" name="Rectangle 885"/>
                              <wps:cNvSpPr>
                                <a:spLocks noChangeArrowheads="1"/>
                              </wps:cNvSpPr>
                              <wps:spPr bwMode="auto">
                                <a:xfrm>
                                  <a:off x="2811145" y="458253"/>
                                  <a:ext cx="128905" cy="178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EEA5E8" w14:textId="77777777" w:rsidR="00742970" w:rsidRDefault="00742970" w:rsidP="00181935">
                                    <w:r>
                                      <w:rPr>
                                        <w:rFonts w:ascii="Arial" w:hAnsi="Arial" w:cs="Arial"/>
                                        <w:color w:val="000000"/>
                                        <w:sz w:val="14"/>
                                        <w:szCs w:val="14"/>
                                        <w:lang w:val="en-US"/>
                                      </w:rPr>
                                      <w:t>-45</w:t>
                                    </w:r>
                                  </w:p>
                                </w:txbxContent>
                              </wps:txbx>
                              <wps:bodyPr rot="0" vert="horz" wrap="none" lIns="0" tIns="0" rIns="0" bIns="0" anchor="t" anchorCtr="0" upright="1">
                                <a:spAutoFit/>
                              </wps:bodyPr>
                            </wps:wsp>
                            <wps:wsp>
                              <wps:cNvPr id="1312" name="Rectangle 886"/>
                              <wps:cNvSpPr>
                                <a:spLocks noChangeArrowheads="1"/>
                              </wps:cNvSpPr>
                              <wps:spPr bwMode="auto">
                                <a:xfrm>
                                  <a:off x="2811145" y="165518"/>
                                  <a:ext cx="128905" cy="178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5F6CCF" w14:textId="77777777" w:rsidR="00742970" w:rsidRDefault="00742970" w:rsidP="00181935">
                                    <w:r>
                                      <w:rPr>
                                        <w:rFonts w:ascii="Arial" w:hAnsi="Arial" w:cs="Arial"/>
                                        <w:color w:val="000000"/>
                                        <w:sz w:val="14"/>
                                        <w:szCs w:val="14"/>
                                        <w:lang w:val="en-US"/>
                                      </w:rPr>
                                      <w:t>-40</w:t>
                                    </w:r>
                                  </w:p>
                                </w:txbxContent>
                              </wps:txbx>
                              <wps:bodyPr rot="0" vert="horz" wrap="none" lIns="0" tIns="0" rIns="0" bIns="0" anchor="t" anchorCtr="0" upright="1">
                                <a:spAutoFit/>
                              </wps:bodyPr>
                            </wps:wsp>
                            <wps:wsp>
                              <wps:cNvPr id="1313" name="Line 887"/>
                              <wps:cNvCnPr>
                                <a:cxnSpLocks noChangeShapeType="1"/>
                              </wps:cNvCnPr>
                              <wps:spPr bwMode="auto">
                                <a:xfrm flipH="1">
                                  <a:off x="2746375" y="1888908"/>
                                  <a:ext cx="14605" cy="0"/>
                                </a:xfrm>
                                <a:prstGeom prst="line">
                                  <a:avLst/>
                                </a:prstGeom>
                                <a:noFill/>
                                <a:ln w="6985">
                                  <a:solidFill>
                                    <a:srgbClr val="3F3F3F"/>
                                  </a:solidFill>
                                  <a:round/>
                                  <a:headEnd/>
                                  <a:tailEnd/>
                                </a:ln>
                                <a:extLst>
                                  <a:ext uri="{909E8E84-426E-40DD-AFC4-6F175D3DCCD1}">
                                    <a14:hiddenFill xmlns:a14="http://schemas.microsoft.com/office/drawing/2010/main">
                                      <a:noFill/>
                                    </a14:hiddenFill>
                                  </a:ext>
                                </a:extLst>
                              </wps:spPr>
                              <wps:bodyPr/>
                            </wps:wsp>
                            <wps:wsp>
                              <wps:cNvPr id="1314" name="Line 888"/>
                              <wps:cNvCnPr>
                                <a:cxnSpLocks noChangeShapeType="1"/>
                              </wps:cNvCnPr>
                              <wps:spPr bwMode="auto">
                                <a:xfrm flipH="1">
                                  <a:off x="2746375" y="1545373"/>
                                  <a:ext cx="14605" cy="0"/>
                                </a:xfrm>
                                <a:prstGeom prst="line">
                                  <a:avLst/>
                                </a:prstGeom>
                                <a:noFill/>
                                <a:ln w="6985">
                                  <a:solidFill>
                                    <a:srgbClr val="3F3F3F"/>
                                  </a:solidFill>
                                  <a:round/>
                                  <a:headEnd/>
                                  <a:tailEnd/>
                                </a:ln>
                                <a:extLst>
                                  <a:ext uri="{909E8E84-426E-40DD-AFC4-6F175D3DCCD1}">
                                    <a14:hiddenFill xmlns:a14="http://schemas.microsoft.com/office/drawing/2010/main">
                                      <a:noFill/>
                                    </a14:hiddenFill>
                                  </a:ext>
                                </a:extLst>
                              </wps:spPr>
                              <wps:bodyPr/>
                            </wps:wsp>
                            <wps:wsp>
                              <wps:cNvPr id="1315" name="Line 889"/>
                              <wps:cNvCnPr>
                                <a:cxnSpLocks noChangeShapeType="1"/>
                              </wps:cNvCnPr>
                              <wps:spPr bwMode="auto">
                                <a:xfrm flipH="1">
                                  <a:off x="2746375" y="1201838"/>
                                  <a:ext cx="14605" cy="0"/>
                                </a:xfrm>
                                <a:prstGeom prst="line">
                                  <a:avLst/>
                                </a:prstGeom>
                                <a:noFill/>
                                <a:ln w="6985">
                                  <a:solidFill>
                                    <a:srgbClr val="3F3F3F"/>
                                  </a:solidFill>
                                  <a:round/>
                                  <a:headEnd/>
                                  <a:tailEnd/>
                                </a:ln>
                                <a:extLst>
                                  <a:ext uri="{909E8E84-426E-40DD-AFC4-6F175D3DCCD1}">
                                    <a14:hiddenFill xmlns:a14="http://schemas.microsoft.com/office/drawing/2010/main">
                                      <a:noFill/>
                                    </a14:hiddenFill>
                                  </a:ext>
                                </a:extLst>
                              </wps:spPr>
                              <wps:bodyPr/>
                            </wps:wsp>
                            <wps:wsp>
                              <wps:cNvPr id="1316" name="Line 890"/>
                              <wps:cNvCnPr>
                                <a:cxnSpLocks noChangeShapeType="1"/>
                              </wps:cNvCnPr>
                              <wps:spPr bwMode="auto">
                                <a:xfrm flipH="1">
                                  <a:off x="2746375" y="858938"/>
                                  <a:ext cx="14605" cy="0"/>
                                </a:xfrm>
                                <a:prstGeom prst="line">
                                  <a:avLst/>
                                </a:prstGeom>
                                <a:noFill/>
                                <a:ln w="6985">
                                  <a:solidFill>
                                    <a:srgbClr val="3F3F3F"/>
                                  </a:solidFill>
                                  <a:round/>
                                  <a:headEnd/>
                                  <a:tailEnd/>
                                </a:ln>
                                <a:extLst>
                                  <a:ext uri="{909E8E84-426E-40DD-AFC4-6F175D3DCCD1}">
                                    <a14:hiddenFill xmlns:a14="http://schemas.microsoft.com/office/drawing/2010/main">
                                      <a:noFill/>
                                    </a14:hiddenFill>
                                  </a:ext>
                                </a:extLst>
                              </wps:spPr>
                              <wps:bodyPr/>
                            </wps:wsp>
                            <wps:wsp>
                              <wps:cNvPr id="1317" name="Line 891"/>
                              <wps:cNvCnPr>
                                <a:cxnSpLocks noChangeShapeType="1"/>
                              </wps:cNvCnPr>
                              <wps:spPr bwMode="auto">
                                <a:xfrm flipH="1">
                                  <a:off x="2746375" y="515403"/>
                                  <a:ext cx="14605" cy="0"/>
                                </a:xfrm>
                                <a:prstGeom prst="line">
                                  <a:avLst/>
                                </a:prstGeom>
                                <a:noFill/>
                                <a:ln w="6985">
                                  <a:solidFill>
                                    <a:srgbClr val="3F3F3F"/>
                                  </a:solidFill>
                                  <a:round/>
                                  <a:headEnd/>
                                  <a:tailEnd/>
                                </a:ln>
                                <a:extLst>
                                  <a:ext uri="{909E8E84-426E-40DD-AFC4-6F175D3DCCD1}">
                                    <a14:hiddenFill xmlns:a14="http://schemas.microsoft.com/office/drawing/2010/main">
                                      <a:noFill/>
                                    </a14:hiddenFill>
                                  </a:ext>
                                </a:extLst>
                              </wps:spPr>
                              <wps:bodyPr/>
                            </wps:wsp>
                            <wps:wsp>
                              <wps:cNvPr id="1318" name="Line 892"/>
                              <wps:cNvCnPr>
                                <a:cxnSpLocks noChangeShapeType="1"/>
                              </wps:cNvCnPr>
                              <wps:spPr bwMode="auto">
                                <a:xfrm flipH="1">
                                  <a:off x="2746375" y="172503"/>
                                  <a:ext cx="14605" cy="0"/>
                                </a:xfrm>
                                <a:prstGeom prst="line">
                                  <a:avLst/>
                                </a:prstGeom>
                                <a:noFill/>
                                <a:ln w="6985">
                                  <a:solidFill>
                                    <a:srgbClr val="3F3F3F"/>
                                  </a:solidFill>
                                  <a:round/>
                                  <a:headEnd/>
                                  <a:tailEnd/>
                                </a:ln>
                                <a:extLst>
                                  <a:ext uri="{909E8E84-426E-40DD-AFC4-6F175D3DCCD1}">
                                    <a14:hiddenFill xmlns:a14="http://schemas.microsoft.com/office/drawing/2010/main">
                                      <a:noFill/>
                                    </a14:hiddenFill>
                                  </a:ext>
                                </a:extLst>
                              </wps:spPr>
                              <wps:bodyPr/>
                            </wps:wsp>
                            <wps:wsp>
                              <wps:cNvPr id="1319" name="Rectangle 893"/>
                              <wps:cNvSpPr>
                                <a:spLocks noChangeArrowheads="1"/>
                              </wps:cNvSpPr>
                              <wps:spPr bwMode="auto">
                                <a:xfrm>
                                  <a:off x="0" y="2231808"/>
                                  <a:ext cx="2746375" cy="121285"/>
                                </a:xfrm>
                                <a:prstGeom prst="rect">
                                  <a:avLst/>
                                </a:prstGeom>
                                <a:solidFill>
                                  <a:srgbClr val="FFFFFF"/>
                                </a:solidFill>
                                <a:ln w="6985">
                                  <a:solidFill>
                                    <a:srgbClr val="FFFFFF"/>
                                  </a:solidFill>
                                  <a:miter lim="800000"/>
                                  <a:headEnd/>
                                  <a:tailEnd/>
                                </a:ln>
                              </wps:spPr>
                              <wps:bodyPr rot="0" vert="horz" wrap="square" lIns="91440" tIns="45720" rIns="91440" bIns="45720" anchor="t" anchorCtr="0" upright="1">
                                <a:noAutofit/>
                              </wps:bodyPr>
                            </wps:wsp>
                            <wps:wsp>
                              <wps:cNvPr id="1320" name="Rectangle 894"/>
                              <wps:cNvSpPr>
                                <a:spLocks noChangeArrowheads="1"/>
                              </wps:cNvSpPr>
                              <wps:spPr bwMode="auto">
                                <a:xfrm>
                                  <a:off x="1294765" y="2238793"/>
                                  <a:ext cx="158115" cy="178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DDE52B" w14:textId="77777777" w:rsidR="00742970" w:rsidRDefault="00742970" w:rsidP="00181935">
                                    <w:r>
                                      <w:rPr>
                                        <w:rFonts w:ascii="Arial" w:hAnsi="Arial" w:cs="Arial"/>
                                        <w:color w:val="000000"/>
                                        <w:sz w:val="14"/>
                                        <w:szCs w:val="14"/>
                                        <w:lang w:val="en-US"/>
                                      </w:rPr>
                                      <w:t>f/Hz</w:t>
                                    </w:r>
                                  </w:p>
                                </w:txbxContent>
                              </wps:txbx>
                              <wps:bodyPr rot="0" vert="horz" wrap="none" lIns="0" tIns="0" rIns="0" bIns="0" anchor="t" anchorCtr="0" upright="1">
                                <a:spAutoFit/>
                              </wps:bodyPr>
                            </wps:wsp>
                            <wps:wsp>
                              <wps:cNvPr id="1321" name="Rectangle 895"/>
                              <wps:cNvSpPr>
                                <a:spLocks noChangeArrowheads="1"/>
                              </wps:cNvSpPr>
                              <wps:spPr bwMode="auto">
                                <a:xfrm>
                                  <a:off x="0" y="2238793"/>
                                  <a:ext cx="99060" cy="178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AD5D4A" w14:textId="77777777" w:rsidR="00742970" w:rsidRDefault="00742970" w:rsidP="00181935">
                                    <w:r>
                                      <w:rPr>
                                        <w:rFonts w:ascii="Arial" w:hAnsi="Arial" w:cs="Arial"/>
                                        <w:color w:val="000000"/>
                                        <w:sz w:val="14"/>
                                        <w:szCs w:val="14"/>
                                        <w:lang w:val="en-US"/>
                                      </w:rPr>
                                      <w:t>50</w:t>
                                    </w:r>
                                  </w:p>
                                </w:txbxContent>
                              </wps:txbx>
                              <wps:bodyPr rot="0" vert="horz" wrap="none" lIns="0" tIns="0" rIns="0" bIns="0" anchor="t" anchorCtr="0" upright="1">
                                <a:spAutoFit/>
                              </wps:bodyPr>
                            </wps:wsp>
                            <wps:wsp>
                              <wps:cNvPr id="1322" name="Rectangle 896"/>
                              <wps:cNvSpPr>
                                <a:spLocks noChangeArrowheads="1"/>
                              </wps:cNvSpPr>
                              <wps:spPr bwMode="auto">
                                <a:xfrm>
                                  <a:off x="293370" y="2238793"/>
                                  <a:ext cx="148590" cy="178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E0C257" w14:textId="77777777" w:rsidR="00742970" w:rsidRDefault="00742970" w:rsidP="00181935">
                                    <w:r>
                                      <w:rPr>
                                        <w:rFonts w:ascii="Arial" w:hAnsi="Arial" w:cs="Arial"/>
                                        <w:color w:val="000000"/>
                                        <w:sz w:val="14"/>
                                        <w:szCs w:val="14"/>
                                        <w:lang w:val="en-US"/>
                                      </w:rPr>
                                      <w:t>100</w:t>
                                    </w:r>
                                  </w:p>
                                </w:txbxContent>
                              </wps:txbx>
                              <wps:bodyPr rot="0" vert="horz" wrap="none" lIns="0" tIns="0" rIns="0" bIns="0" anchor="t" anchorCtr="0" upright="1">
                                <a:spAutoFit/>
                              </wps:bodyPr>
                            </wps:wsp>
                            <wps:wsp>
                              <wps:cNvPr id="1323" name="Rectangle 897"/>
                              <wps:cNvSpPr>
                                <a:spLocks noChangeArrowheads="1"/>
                              </wps:cNvSpPr>
                              <wps:spPr bwMode="auto">
                                <a:xfrm>
                                  <a:off x="650875" y="2238793"/>
                                  <a:ext cx="148590" cy="178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8C5102" w14:textId="77777777" w:rsidR="00742970" w:rsidRDefault="00742970" w:rsidP="00181935">
                                    <w:r>
                                      <w:rPr>
                                        <w:rFonts w:ascii="Arial" w:hAnsi="Arial" w:cs="Arial"/>
                                        <w:color w:val="000000"/>
                                        <w:sz w:val="14"/>
                                        <w:szCs w:val="14"/>
                                        <w:lang w:val="en-US"/>
                                      </w:rPr>
                                      <w:t>200</w:t>
                                    </w:r>
                                  </w:p>
                                </w:txbxContent>
                              </wps:txbx>
                              <wps:bodyPr rot="0" vert="horz" wrap="none" lIns="0" tIns="0" rIns="0" bIns="0" anchor="t" anchorCtr="0" upright="1">
                                <a:spAutoFit/>
                              </wps:bodyPr>
                            </wps:wsp>
                            <wps:wsp>
                              <wps:cNvPr id="1324" name="Rectangle 898"/>
                              <wps:cNvSpPr>
                                <a:spLocks noChangeArrowheads="1"/>
                              </wps:cNvSpPr>
                              <wps:spPr bwMode="auto">
                                <a:xfrm>
                                  <a:off x="1823720" y="2238793"/>
                                  <a:ext cx="198120" cy="178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0C858E" w14:textId="77777777" w:rsidR="00742970" w:rsidRDefault="00742970" w:rsidP="00181935">
                                    <w:r>
                                      <w:rPr>
                                        <w:rFonts w:ascii="Arial" w:hAnsi="Arial" w:cs="Arial"/>
                                        <w:color w:val="000000"/>
                                        <w:sz w:val="14"/>
                                        <w:szCs w:val="14"/>
                                        <w:lang w:val="en-US"/>
                                      </w:rPr>
                                      <w:t>2000</w:t>
                                    </w:r>
                                  </w:p>
                                </w:txbxContent>
                              </wps:txbx>
                              <wps:bodyPr rot="0" vert="horz" wrap="none" lIns="0" tIns="0" rIns="0" bIns="0" anchor="t" anchorCtr="0" upright="1">
                                <a:spAutoFit/>
                              </wps:bodyPr>
                            </wps:wsp>
                            <wps:wsp>
                              <wps:cNvPr id="1325" name="Rectangle 899"/>
                              <wps:cNvSpPr>
                                <a:spLocks noChangeArrowheads="1"/>
                              </wps:cNvSpPr>
                              <wps:spPr bwMode="auto">
                                <a:xfrm>
                                  <a:off x="2296160" y="2238793"/>
                                  <a:ext cx="198120" cy="178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6C6B89" w14:textId="77777777" w:rsidR="00742970" w:rsidRDefault="00742970" w:rsidP="00181935">
                                    <w:r>
                                      <w:rPr>
                                        <w:rFonts w:ascii="Arial" w:hAnsi="Arial" w:cs="Arial"/>
                                        <w:color w:val="000000"/>
                                        <w:sz w:val="14"/>
                                        <w:szCs w:val="14"/>
                                        <w:lang w:val="en-US"/>
                                      </w:rPr>
                                      <w:t>5000</w:t>
                                    </w:r>
                                  </w:p>
                                </w:txbxContent>
                              </wps:txbx>
                              <wps:bodyPr rot="0" vert="horz" wrap="none" lIns="0" tIns="0" rIns="0" bIns="0" anchor="t" anchorCtr="0" upright="1">
                                <a:spAutoFit/>
                              </wps:bodyPr>
                            </wps:wsp>
                            <wps:wsp>
                              <wps:cNvPr id="1326" name="Rectangle 900"/>
                              <wps:cNvSpPr>
                                <a:spLocks noChangeArrowheads="1"/>
                              </wps:cNvSpPr>
                              <wps:spPr bwMode="auto">
                                <a:xfrm>
                                  <a:off x="2603500" y="2238793"/>
                                  <a:ext cx="143510" cy="178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661D2B" w14:textId="77777777" w:rsidR="00742970" w:rsidRDefault="00742970" w:rsidP="00181935">
                                    <w:r>
                                      <w:rPr>
                                        <w:rFonts w:ascii="Arial" w:hAnsi="Arial" w:cs="Arial"/>
                                        <w:color w:val="000000"/>
                                        <w:sz w:val="14"/>
                                        <w:szCs w:val="14"/>
                                        <w:lang w:val="en-US"/>
                                      </w:rPr>
                                      <w:t>10k</w:t>
                                    </w:r>
                                  </w:p>
                                </w:txbxContent>
                              </wps:txbx>
                              <wps:bodyPr rot="0" vert="horz" wrap="none" lIns="0" tIns="0" rIns="0" bIns="0" anchor="t" anchorCtr="0" upright="1">
                                <a:spAutoFit/>
                              </wps:bodyPr>
                            </wps:wsp>
                            <wps:wsp>
                              <wps:cNvPr id="1327" name="Line 901"/>
                              <wps:cNvCnPr>
                                <a:cxnSpLocks noChangeShapeType="1"/>
                              </wps:cNvCnPr>
                              <wps:spPr bwMode="auto">
                                <a:xfrm flipV="1">
                                  <a:off x="6985" y="2224823"/>
                                  <a:ext cx="0" cy="13970"/>
                                </a:xfrm>
                                <a:prstGeom prst="line">
                                  <a:avLst/>
                                </a:prstGeom>
                                <a:noFill/>
                                <a:ln w="6985">
                                  <a:solidFill>
                                    <a:srgbClr val="3F3F3F"/>
                                  </a:solidFill>
                                  <a:round/>
                                  <a:headEnd/>
                                  <a:tailEnd/>
                                </a:ln>
                                <a:extLst>
                                  <a:ext uri="{909E8E84-426E-40DD-AFC4-6F175D3DCCD1}">
                                    <a14:hiddenFill xmlns:a14="http://schemas.microsoft.com/office/drawing/2010/main">
                                      <a:noFill/>
                                    </a14:hiddenFill>
                                  </a:ext>
                                </a:extLst>
                              </wps:spPr>
                              <wps:bodyPr/>
                            </wps:wsp>
                            <wps:wsp>
                              <wps:cNvPr id="1328" name="Line 902"/>
                              <wps:cNvCnPr>
                                <a:cxnSpLocks noChangeShapeType="1"/>
                              </wps:cNvCnPr>
                              <wps:spPr bwMode="auto">
                                <a:xfrm flipV="1">
                                  <a:off x="364490" y="2224823"/>
                                  <a:ext cx="0" cy="13970"/>
                                </a:xfrm>
                                <a:prstGeom prst="line">
                                  <a:avLst/>
                                </a:prstGeom>
                                <a:noFill/>
                                <a:ln w="6985">
                                  <a:solidFill>
                                    <a:srgbClr val="3F3F3F"/>
                                  </a:solidFill>
                                  <a:round/>
                                  <a:headEnd/>
                                  <a:tailEnd/>
                                </a:ln>
                                <a:extLst>
                                  <a:ext uri="{909E8E84-426E-40DD-AFC4-6F175D3DCCD1}">
                                    <a14:hiddenFill xmlns:a14="http://schemas.microsoft.com/office/drawing/2010/main">
                                      <a:noFill/>
                                    </a14:hiddenFill>
                                  </a:ext>
                                </a:extLst>
                              </wps:spPr>
                              <wps:bodyPr/>
                            </wps:wsp>
                            <wps:wsp>
                              <wps:cNvPr id="1329" name="Line 903"/>
                              <wps:cNvCnPr>
                                <a:cxnSpLocks noChangeShapeType="1"/>
                              </wps:cNvCnPr>
                              <wps:spPr bwMode="auto">
                                <a:xfrm flipV="1">
                                  <a:off x="722630" y="2224823"/>
                                  <a:ext cx="0" cy="13970"/>
                                </a:xfrm>
                                <a:prstGeom prst="line">
                                  <a:avLst/>
                                </a:prstGeom>
                                <a:noFill/>
                                <a:ln w="6985">
                                  <a:solidFill>
                                    <a:srgbClr val="3F3F3F"/>
                                  </a:solidFill>
                                  <a:round/>
                                  <a:headEnd/>
                                  <a:tailEnd/>
                                </a:ln>
                                <a:extLst>
                                  <a:ext uri="{909E8E84-426E-40DD-AFC4-6F175D3DCCD1}">
                                    <a14:hiddenFill xmlns:a14="http://schemas.microsoft.com/office/drawing/2010/main">
                                      <a:noFill/>
                                    </a14:hiddenFill>
                                  </a:ext>
                                </a:extLst>
                              </wps:spPr>
                              <wps:bodyPr/>
                            </wps:wsp>
                            <wps:wsp>
                              <wps:cNvPr id="1330" name="Line 904"/>
                              <wps:cNvCnPr>
                                <a:cxnSpLocks noChangeShapeType="1"/>
                              </wps:cNvCnPr>
                              <wps:spPr bwMode="auto">
                                <a:xfrm flipV="1">
                                  <a:off x="1201420" y="2224823"/>
                                  <a:ext cx="0" cy="13970"/>
                                </a:xfrm>
                                <a:prstGeom prst="line">
                                  <a:avLst/>
                                </a:prstGeom>
                                <a:noFill/>
                                <a:ln w="6985">
                                  <a:solidFill>
                                    <a:srgbClr val="3F3F3F"/>
                                  </a:solidFill>
                                  <a:round/>
                                  <a:headEnd/>
                                  <a:tailEnd/>
                                </a:ln>
                                <a:extLst>
                                  <a:ext uri="{909E8E84-426E-40DD-AFC4-6F175D3DCCD1}">
                                    <a14:hiddenFill xmlns:a14="http://schemas.microsoft.com/office/drawing/2010/main">
                                      <a:noFill/>
                                    </a14:hiddenFill>
                                  </a:ext>
                                </a:extLst>
                              </wps:spPr>
                              <wps:bodyPr/>
                            </wps:wsp>
                            <wps:wsp>
                              <wps:cNvPr id="1331" name="Line 905"/>
                              <wps:cNvCnPr>
                                <a:cxnSpLocks noChangeShapeType="1"/>
                              </wps:cNvCnPr>
                              <wps:spPr bwMode="auto">
                                <a:xfrm flipV="1">
                                  <a:off x="1558925" y="2224823"/>
                                  <a:ext cx="0" cy="13970"/>
                                </a:xfrm>
                                <a:prstGeom prst="line">
                                  <a:avLst/>
                                </a:prstGeom>
                                <a:noFill/>
                                <a:ln w="6985">
                                  <a:solidFill>
                                    <a:srgbClr val="3F3F3F"/>
                                  </a:solidFill>
                                  <a:round/>
                                  <a:headEnd/>
                                  <a:tailEnd/>
                                </a:ln>
                                <a:extLst>
                                  <a:ext uri="{909E8E84-426E-40DD-AFC4-6F175D3DCCD1}">
                                    <a14:hiddenFill xmlns:a14="http://schemas.microsoft.com/office/drawing/2010/main">
                                      <a:noFill/>
                                    </a14:hiddenFill>
                                  </a:ext>
                                </a:extLst>
                              </wps:spPr>
                              <wps:bodyPr/>
                            </wps:wsp>
                            <wps:wsp>
                              <wps:cNvPr id="1332" name="Line 906"/>
                              <wps:cNvCnPr>
                                <a:cxnSpLocks noChangeShapeType="1"/>
                              </wps:cNvCnPr>
                              <wps:spPr bwMode="auto">
                                <a:xfrm flipV="1">
                                  <a:off x="1924050" y="2224823"/>
                                  <a:ext cx="0" cy="13970"/>
                                </a:xfrm>
                                <a:prstGeom prst="line">
                                  <a:avLst/>
                                </a:prstGeom>
                                <a:noFill/>
                                <a:ln w="6985">
                                  <a:solidFill>
                                    <a:srgbClr val="3F3F3F"/>
                                  </a:solidFill>
                                  <a:round/>
                                  <a:headEnd/>
                                  <a:tailEnd/>
                                </a:ln>
                                <a:extLst>
                                  <a:ext uri="{909E8E84-426E-40DD-AFC4-6F175D3DCCD1}">
                                    <a14:hiddenFill xmlns:a14="http://schemas.microsoft.com/office/drawing/2010/main">
                                      <a:noFill/>
                                    </a14:hiddenFill>
                                  </a:ext>
                                </a:extLst>
                              </wps:spPr>
                              <wps:bodyPr/>
                            </wps:wsp>
                            <wps:wsp>
                              <wps:cNvPr id="1333" name="Line 907"/>
                              <wps:cNvCnPr>
                                <a:cxnSpLocks noChangeShapeType="1"/>
                              </wps:cNvCnPr>
                              <wps:spPr bwMode="auto">
                                <a:xfrm flipV="1">
                                  <a:off x="2395855" y="2224823"/>
                                  <a:ext cx="0" cy="13970"/>
                                </a:xfrm>
                                <a:prstGeom prst="line">
                                  <a:avLst/>
                                </a:prstGeom>
                                <a:noFill/>
                                <a:ln w="6985">
                                  <a:solidFill>
                                    <a:srgbClr val="3F3F3F"/>
                                  </a:solidFill>
                                  <a:round/>
                                  <a:headEnd/>
                                  <a:tailEnd/>
                                </a:ln>
                                <a:extLst>
                                  <a:ext uri="{909E8E84-426E-40DD-AFC4-6F175D3DCCD1}">
                                    <a14:hiddenFill xmlns:a14="http://schemas.microsoft.com/office/drawing/2010/main">
                                      <a:noFill/>
                                    </a14:hiddenFill>
                                  </a:ext>
                                </a:extLst>
                              </wps:spPr>
                              <wps:bodyPr/>
                            </wps:wsp>
                            <wps:wsp>
                              <wps:cNvPr id="1334" name="Rectangle 908"/>
                              <wps:cNvSpPr>
                                <a:spLocks noChangeArrowheads="1"/>
                              </wps:cNvSpPr>
                              <wps:spPr bwMode="auto">
                                <a:xfrm>
                                  <a:off x="0" y="165518"/>
                                  <a:ext cx="2746375" cy="2059305"/>
                                </a:xfrm>
                                <a:prstGeom prst="rect">
                                  <a:avLst/>
                                </a:prstGeom>
                                <a:noFill/>
                                <a:ln w="698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335" name="Rectangle 909"/>
                              <wps:cNvSpPr>
                                <a:spLocks noChangeArrowheads="1"/>
                              </wps:cNvSpPr>
                              <wps:spPr bwMode="auto">
                                <a:xfrm>
                                  <a:off x="1301750" y="1431073"/>
                                  <a:ext cx="1165860" cy="586105"/>
                                </a:xfrm>
                                <a:prstGeom prst="rect">
                                  <a:avLst/>
                                </a:prstGeom>
                                <a:solidFill>
                                  <a:srgbClr val="FFFFFF">
                                    <a:alpha val="67058"/>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36" name="Rectangle 910"/>
                              <wps:cNvSpPr>
                                <a:spLocks noChangeArrowheads="1"/>
                              </wps:cNvSpPr>
                              <wps:spPr bwMode="auto">
                                <a:xfrm>
                                  <a:off x="1308735" y="1438058"/>
                                  <a:ext cx="250190" cy="114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37" name="Line 911"/>
                              <wps:cNvCnPr>
                                <a:cxnSpLocks noChangeShapeType="1"/>
                              </wps:cNvCnPr>
                              <wps:spPr bwMode="auto">
                                <a:xfrm>
                                  <a:off x="1315720" y="1488223"/>
                                  <a:ext cx="243205" cy="0"/>
                                </a:xfrm>
                                <a:prstGeom prst="line">
                                  <a:avLst/>
                                </a:prstGeom>
                                <a:noFill/>
                                <a:ln w="12700">
                                  <a:solidFill>
                                    <a:srgbClr val="00FF00"/>
                                  </a:solidFill>
                                  <a:round/>
                                  <a:headEnd/>
                                  <a:tailEnd/>
                                </a:ln>
                                <a:extLst>
                                  <a:ext uri="{909E8E84-426E-40DD-AFC4-6F175D3DCCD1}">
                                    <a14:hiddenFill xmlns:a14="http://schemas.microsoft.com/office/drawing/2010/main">
                                      <a:noFill/>
                                    </a14:hiddenFill>
                                  </a:ext>
                                </a:extLst>
                              </wps:spPr>
                              <wps:bodyPr/>
                            </wps:wsp>
                            <wps:wsp>
                              <wps:cNvPr id="1338" name="Rectangle 912"/>
                              <wps:cNvSpPr>
                                <a:spLocks noChangeArrowheads="1"/>
                              </wps:cNvSpPr>
                              <wps:spPr bwMode="auto">
                                <a:xfrm>
                                  <a:off x="1609090" y="1438058"/>
                                  <a:ext cx="857250" cy="178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79CF83" w14:textId="77777777" w:rsidR="00742970" w:rsidRDefault="00742970" w:rsidP="00181935">
                                    <w:r w:rsidRPr="0030069F">
                                      <w:rPr>
                                        <w:rFonts w:ascii="Arial" w:hAnsi="Arial" w:cs="Arial"/>
                                        <w:color w:val="000000"/>
                                        <w:sz w:val="14"/>
                                        <w:szCs w:val="14"/>
                                        <w:lang w:val="en-US"/>
                                      </w:rPr>
                                      <w:t>Room1 (RT60=27ms)</w:t>
                                    </w:r>
                                  </w:p>
                                </w:txbxContent>
                              </wps:txbx>
                              <wps:bodyPr rot="0" vert="horz" wrap="none" lIns="0" tIns="0" rIns="0" bIns="0" anchor="t" anchorCtr="0" upright="1">
                                <a:spAutoFit/>
                              </wps:bodyPr>
                            </wps:wsp>
                            <wps:wsp>
                              <wps:cNvPr id="1339" name="Rectangle 913"/>
                              <wps:cNvSpPr>
                                <a:spLocks noChangeArrowheads="1"/>
                              </wps:cNvSpPr>
                              <wps:spPr bwMode="auto">
                                <a:xfrm>
                                  <a:off x="1308735" y="1552358"/>
                                  <a:ext cx="250190" cy="114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40" name="Line 914"/>
                              <wps:cNvCnPr>
                                <a:cxnSpLocks noChangeShapeType="1"/>
                              </wps:cNvCnPr>
                              <wps:spPr bwMode="auto">
                                <a:xfrm>
                                  <a:off x="1315720" y="1602523"/>
                                  <a:ext cx="243205" cy="0"/>
                                </a:xfrm>
                                <a:prstGeom prst="line">
                                  <a:avLst/>
                                </a:prstGeom>
                                <a:noFill/>
                                <a:ln w="6985">
                                  <a:solidFill>
                                    <a:srgbClr val="00FFFF"/>
                                  </a:solidFill>
                                  <a:round/>
                                  <a:headEnd/>
                                  <a:tailEnd/>
                                </a:ln>
                                <a:extLst>
                                  <a:ext uri="{909E8E84-426E-40DD-AFC4-6F175D3DCCD1}">
                                    <a14:hiddenFill xmlns:a14="http://schemas.microsoft.com/office/drawing/2010/main">
                                      <a:noFill/>
                                    </a14:hiddenFill>
                                  </a:ext>
                                </a:extLst>
                              </wps:spPr>
                              <wps:bodyPr/>
                            </wps:wsp>
                            <wps:wsp>
                              <wps:cNvPr id="1341" name="Rectangle 915"/>
                              <wps:cNvSpPr>
                                <a:spLocks noChangeArrowheads="1"/>
                              </wps:cNvSpPr>
                              <wps:spPr bwMode="auto">
                                <a:xfrm>
                                  <a:off x="1609090" y="1552358"/>
                                  <a:ext cx="906780" cy="178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1ACD13" w14:textId="77777777" w:rsidR="00742970" w:rsidRDefault="00742970" w:rsidP="00181935">
                                    <w:r w:rsidRPr="0030069F">
                                      <w:rPr>
                                        <w:rFonts w:ascii="Arial" w:hAnsi="Arial" w:cs="Arial"/>
                                        <w:color w:val="000000"/>
                                        <w:sz w:val="14"/>
                                        <w:szCs w:val="14"/>
                                        <w:lang w:val="en-US"/>
                                      </w:rPr>
                                      <w:t>Room4 (RT60=264ms)</w:t>
                                    </w:r>
                                  </w:p>
                                </w:txbxContent>
                              </wps:txbx>
                              <wps:bodyPr rot="0" vert="horz" wrap="none" lIns="0" tIns="0" rIns="0" bIns="0" anchor="t" anchorCtr="0" upright="1">
                                <a:spAutoFit/>
                              </wps:bodyPr>
                            </wps:wsp>
                            <wps:wsp>
                              <wps:cNvPr id="1342" name="Rectangle 916"/>
                              <wps:cNvSpPr>
                                <a:spLocks noChangeArrowheads="1"/>
                              </wps:cNvSpPr>
                              <wps:spPr bwMode="auto">
                                <a:xfrm>
                                  <a:off x="1308735" y="1666658"/>
                                  <a:ext cx="250190" cy="11493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43" name="Line 917"/>
                              <wps:cNvCnPr>
                                <a:cxnSpLocks noChangeShapeType="1"/>
                              </wps:cNvCnPr>
                              <wps:spPr bwMode="auto">
                                <a:xfrm>
                                  <a:off x="1315720" y="1716823"/>
                                  <a:ext cx="243205" cy="0"/>
                                </a:xfrm>
                                <a:prstGeom prst="line">
                                  <a:avLst/>
                                </a:prstGeom>
                                <a:noFill/>
                                <a:ln w="6985">
                                  <a:solidFill>
                                    <a:srgbClr val="FF00FF"/>
                                  </a:solidFill>
                                  <a:round/>
                                  <a:headEnd/>
                                  <a:tailEnd/>
                                </a:ln>
                                <a:extLst>
                                  <a:ext uri="{909E8E84-426E-40DD-AFC4-6F175D3DCCD1}">
                                    <a14:hiddenFill xmlns:a14="http://schemas.microsoft.com/office/drawing/2010/main">
                                      <a:noFill/>
                                    </a14:hiddenFill>
                                  </a:ext>
                                </a:extLst>
                              </wps:spPr>
                              <wps:bodyPr/>
                            </wps:wsp>
                            <wps:wsp>
                              <wps:cNvPr id="1344" name="Rectangle 918"/>
                              <wps:cNvSpPr>
                                <a:spLocks noChangeArrowheads="1"/>
                              </wps:cNvSpPr>
                              <wps:spPr bwMode="auto">
                                <a:xfrm>
                                  <a:off x="1609090" y="1666658"/>
                                  <a:ext cx="906780" cy="178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3A2EBC" w14:textId="77777777" w:rsidR="00742970" w:rsidRDefault="00742970" w:rsidP="00181935">
                                    <w:r w:rsidRPr="0030069F">
                                      <w:rPr>
                                        <w:rFonts w:ascii="Arial" w:hAnsi="Arial" w:cs="Arial"/>
                                        <w:color w:val="000000"/>
                                        <w:sz w:val="14"/>
                                        <w:szCs w:val="14"/>
                                        <w:lang w:val="en-US"/>
                                      </w:rPr>
                                      <w:t>Room2 (RT60=123ms)</w:t>
                                    </w:r>
                                  </w:p>
                                </w:txbxContent>
                              </wps:txbx>
                              <wps:bodyPr rot="0" vert="horz" wrap="none" lIns="0" tIns="0" rIns="0" bIns="0" anchor="t" anchorCtr="0" upright="1">
                                <a:spAutoFit/>
                              </wps:bodyPr>
                            </wps:wsp>
                            <wps:wsp>
                              <wps:cNvPr id="1345" name="Rectangle 919"/>
                              <wps:cNvSpPr>
                                <a:spLocks noChangeArrowheads="1"/>
                              </wps:cNvSpPr>
                              <wps:spPr bwMode="auto">
                                <a:xfrm>
                                  <a:off x="1308735" y="1781593"/>
                                  <a:ext cx="250190" cy="114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46" name="Line 920"/>
                              <wps:cNvCnPr>
                                <a:cxnSpLocks noChangeShapeType="1"/>
                              </wps:cNvCnPr>
                              <wps:spPr bwMode="auto">
                                <a:xfrm>
                                  <a:off x="1315720" y="1831123"/>
                                  <a:ext cx="243205" cy="0"/>
                                </a:xfrm>
                                <a:prstGeom prst="line">
                                  <a:avLst/>
                                </a:prstGeom>
                                <a:noFill/>
                                <a:ln w="6985">
                                  <a:solidFill>
                                    <a:srgbClr val="C0C0C0"/>
                                  </a:solidFill>
                                  <a:round/>
                                  <a:headEnd/>
                                  <a:tailEnd/>
                                </a:ln>
                                <a:extLst>
                                  <a:ext uri="{909E8E84-426E-40DD-AFC4-6F175D3DCCD1}">
                                    <a14:hiddenFill xmlns:a14="http://schemas.microsoft.com/office/drawing/2010/main">
                                      <a:noFill/>
                                    </a14:hiddenFill>
                                  </a:ext>
                                </a:extLst>
                              </wps:spPr>
                              <wps:bodyPr/>
                            </wps:wsp>
                            <wps:wsp>
                              <wps:cNvPr id="1347" name="Rectangle 921"/>
                              <wps:cNvSpPr>
                                <a:spLocks noChangeArrowheads="1"/>
                              </wps:cNvSpPr>
                              <wps:spPr bwMode="auto">
                                <a:xfrm>
                                  <a:off x="1609090" y="1781593"/>
                                  <a:ext cx="857250" cy="178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1FE486" w14:textId="77777777" w:rsidR="00742970" w:rsidRDefault="00742970" w:rsidP="00181935">
                                    <w:r w:rsidRPr="0030069F">
                                      <w:rPr>
                                        <w:rFonts w:ascii="Arial" w:hAnsi="Arial" w:cs="Arial"/>
                                        <w:color w:val="000000"/>
                                        <w:sz w:val="14"/>
                                        <w:szCs w:val="14"/>
                                        <w:lang w:val="en-US"/>
                                      </w:rPr>
                                      <w:t>Room3 (RT60=98ms)</w:t>
                                    </w:r>
                                  </w:p>
                                </w:txbxContent>
                              </wps:txbx>
                              <wps:bodyPr rot="0" vert="horz" wrap="none" lIns="0" tIns="0" rIns="0" bIns="0" anchor="t" anchorCtr="0" upright="1">
                                <a:spAutoFit/>
                              </wps:bodyPr>
                            </wps:wsp>
                            <wps:wsp>
                              <wps:cNvPr id="1348" name="Rectangle 922"/>
                              <wps:cNvSpPr>
                                <a:spLocks noChangeArrowheads="1"/>
                              </wps:cNvSpPr>
                              <wps:spPr bwMode="auto">
                                <a:xfrm>
                                  <a:off x="1308735" y="1895893"/>
                                  <a:ext cx="250190" cy="1143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49" name="Line 923"/>
                              <wps:cNvCnPr>
                                <a:cxnSpLocks noChangeShapeType="1"/>
                              </wps:cNvCnPr>
                              <wps:spPr bwMode="auto">
                                <a:xfrm>
                                  <a:off x="1330325" y="1946058"/>
                                  <a:ext cx="228600" cy="0"/>
                                </a:xfrm>
                                <a:prstGeom prst="line">
                                  <a:avLst/>
                                </a:prstGeom>
                                <a:noFill/>
                                <a:ln w="21590">
                                  <a:solidFill>
                                    <a:srgbClr val="008000"/>
                                  </a:solidFill>
                                  <a:round/>
                                  <a:headEnd/>
                                  <a:tailEnd/>
                                </a:ln>
                                <a:extLst>
                                  <a:ext uri="{909E8E84-426E-40DD-AFC4-6F175D3DCCD1}">
                                    <a14:hiddenFill xmlns:a14="http://schemas.microsoft.com/office/drawing/2010/main">
                                      <a:noFill/>
                                    </a14:hiddenFill>
                                  </a:ext>
                                </a:extLst>
                              </wps:spPr>
                              <wps:bodyPr/>
                            </wps:wsp>
                            <wps:wsp>
                              <wps:cNvPr id="1350" name="Rectangle 924"/>
                              <wps:cNvSpPr>
                                <a:spLocks noChangeArrowheads="1"/>
                              </wps:cNvSpPr>
                              <wps:spPr bwMode="auto">
                                <a:xfrm>
                                  <a:off x="1609090" y="1895893"/>
                                  <a:ext cx="375920" cy="178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8EB6D5" w14:textId="77777777" w:rsidR="00742970" w:rsidRDefault="00742970" w:rsidP="00181935">
                                    <w:r>
                                      <w:rPr>
                                        <w:rFonts w:ascii="Arial" w:hAnsi="Arial" w:cs="Arial"/>
                                        <w:color w:val="000000"/>
                                        <w:sz w:val="14"/>
                                        <w:szCs w:val="14"/>
                                        <w:lang w:val="en-US"/>
                                      </w:rPr>
                                      <w:t>reference</w:t>
                                    </w:r>
                                  </w:p>
                                </w:txbxContent>
                              </wps:txbx>
                              <wps:bodyPr rot="0" vert="horz" wrap="none" lIns="0" tIns="0" rIns="0" bIns="0" anchor="t" anchorCtr="0" upright="1">
                                <a:spAutoFit/>
                              </wps:bodyPr>
                            </wps:wsp>
                          </wpc:wpc>
                        </a:graphicData>
                      </a:graphic>
                    </wp:inline>
                  </w:drawing>
                </mc:Choice>
                <mc:Fallback>
                  <w:pict>
                    <v:group w14:anchorId="5E852C91" id="Zeichenbereich 1703" o:spid="_x0000_s1165" editas="canvas" style="width:235.4pt;height:198.25pt;mso-position-horizontal-relative:char;mso-position-vertical-relative:line" coordsize="29895,251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">
                      <v:shape id="_x0000_s1166" type="#_x0000_t75" style="position:absolute;width:29895;height:25171;visibility:visible;mso-wrap-style:square">
                        <v:fill o:detectmouseclick="t"/>
                        <v:path o:connecttype="none"/>
                      </v:shape>
                      <v:rect id="Rectangle 855" o:spid="_x0000_s1167" style="position:absolute;left:69;top:1725;width:27324;height:204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" strokecolor="white" strokeweight=".55pt"/>
                      <v:rect id="Rectangle 856" o:spid="_x0000_s1168" style="position:absolute;top:1655;width:27463;height:205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" filled="f" strokeweight=".55pt"/>
                      <v:line id="Line 857" o:spid="_x0000_s1169" style="position:absolute;flip:y;visibility:visible;mso-wrap-style:square" from="3644,1725" to="3644,221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" strokeweight=".55pt"/>
                      <v:line id="Line 858" o:spid="_x0000_s1170" style="position:absolute;flip:y;visibility:visible;mso-wrap-style:square" from="7226,1725" to="7226,221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" strokeweight=".55pt"/>
                      <v:line id="Line 859" o:spid="_x0000_s1171" style="position:absolute;flip:y;visibility:visible;mso-wrap-style:square" from="12014,1725" to="12014,221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" strokeweight=".55pt"/>
                      <v:line id="Line 860" o:spid="_x0000_s1172" style="position:absolute;flip:y;visibility:visible;mso-wrap-style:square" from="15589,1725" to="15589,221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" strokeweight=".55pt"/>
                      <v:line id="Line 861" o:spid="_x0000_s1173" style="position:absolute;flip:y;visibility:visible;mso-wrap-style:square" from="19240,1725" to="19240,221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" strokeweight=".55pt"/>
                      <v:line id="Line 862" o:spid="_x0000_s1174" style="position:absolute;flip:y;visibility:visible;mso-wrap-style:square" from="23958,1725" to="23958,221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" strokeweight=".55pt"/>
                      <v:line id="Line 863" o:spid="_x0000_s1175" style="position:absolute;flip:x;visibility:visible;mso-wrap-style:square" from="69,18889" to="27463,188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" strokeweight=".55pt"/>
                      <v:line id="Line 864" o:spid="_x0000_s1176" style="position:absolute;flip:x;visibility:visible;mso-wrap-style:square" from="69,15453" to="27463,154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" strokeweight=".55pt"/>
                      <v:line id="Line 865" o:spid="_x0000_s1177" style="position:absolute;flip:x;visibility:visible;mso-wrap-style:square" from="69,12018" to="27463,120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" strokeweight=".55pt"/>
                      <v:line id="Line 866" o:spid="_x0000_s1178" style="position:absolute;flip:x;visibility:visible;mso-wrap-style:square" from="69,8589" to="27463,85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" strokeweight=".55pt"/>
                      <v:line id="Line 867" o:spid="_x0000_s1179" style="position:absolute;flip:x;visibility:visible;mso-wrap-style:square" from="69,5154" to="27463,51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" strokeweight=".55pt"/>
                      <v:shape id="Freeform 868" o:spid="_x0000_s1180" style="position:absolute;top:3223;width:27749;height:20384;visibility:visible;mso-wrap-style:square;v-text-anchor:top" coordsize="4370,3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" path="m,3030r,-34l34,2996r,-124l79,2872r,-79l124,2793r,-34l169,2759r,-79l214,2680r,-281l270,2399r,-34l315,2365r,-191l360,2174r,-248l417,1926r,-23l462,1903r,-56l507,1847r45,l552,1633r45,l597,1509r45,l642,1487r45,l687,1453r45,l732,1498r45,l777,1464r45,l822,1318r57,l879,1295r56,l935,1453r45,l980,1543r45,l1025,1498r45,l1070,1476r45,l1115,1588r45,l1160,1374r45,l1205,1183r45,l1250,1307r45,l1295,1352r57,l1352,1498r45,l1397,1509r45,l1442,1442r45,l1487,1295r45,l1532,1138r56,l1588,1104r45,l1633,1239r45,l1678,1284r57,l1735,1115r45,l1780,1385r45,l1825,1408r45,l1870,1431r45,l1915,1554r45,l1960,1498r45,l2005,1352r45,l2050,440r56,l2106,r45,l2151,980r45,l2196,1160r57,l2253,1262r45,l2298,1138r45,l2343,1408r45,l2388,1363r45,l2433,1250r45,l2478,958r45,l2523,980r45,l2568,1138r45,l2613,676r45,l2658,969r57,l2715,913r45,l2760,1385r56,l2816,1442r45,l2861,1048r56,l2917,699r45,l2962,1566r45,l3007,1858r45,l3052,1926r45,l3097,2410r46,l3143,2467r45,l3188,2478r45,l3233,1847r45,l3278,1566r45,l3323,2117r45,l3368,1532r56,l3424,1735r45,l3469,1385r45,l3514,2039r57,l3571,2106r45,l3616,2388r45,l3661,2298r45,l3706,2658r45,l3751,2557r45,l3841,2557r,-34l3897,2523r,-529l3942,1994r,-102l3987,1892r,259l4032,2151r,912l4089,3063r,147l4134,3210r45,l4235,3210r45,l4325,3210r45,e" filled="f" strokecolor="lime" strokeweight=".55pt">
                        <v:path arrowok="t" o:connecttype="custom" o:connectlocs="13709650,1208062100;31854775,1126207425;68145025,1112497775;86290150,967336775;127015875,953627125;145161000,776611350;186289950,767337175;204435075,744756575;240725325,658466425;258870450,599595575;295160700,585885925;313305825,590321400;354434775,531450550;377015375,585885925;413305625,622176175;431450750,595160100;467741000,640321300;485886125,477015175;522176375,527015075;545160200,604031050;581450450,608466525;599595575,522176375;640321300,458870050;658466425,499595775;699595375,517740900;717740500,558466625;754030750,567740800;772175875,626611650;808466125,604031050;826611250,177419000;867336975,0;885482100,467741000;926611050,508869950;944756175,567740800;981046425,549595675;999191550,386289550;1035481800,395160500;1053626925,272580100;1094755875,390725025;1112901000,558466625;1153626725,581450450;1176207325,281854275;1212497575,631450350;1230642700,776611350;1267336175,971772250;1285481300,999191550;1321771550,744756575;1339916675,853627325;1380642400,617740700;1398787525,558466625;1439916475,822175775;1458061600,962901300;1494351850,926611050;1512496975,1031046325;1548787225,1031046325;1571367825,804030650;1607658075,762901700;1625803200,1235078175;1666932150,1294352250;1685077275,1294352250;1725803000,1294352250;1743948125,1294352250" o:connectangles="0,0,0,0,0,0,0,0,0,0,0,0,0,0,0,0,0,0,0,0,0,0,0,0,0,0,0,0,0,0,0,0,0,0,0,0,0,0,0,0,0,0,0,0,0,0,0,0,0,0,0,0,0,0,0,0,0,0,0,0,0,0"/>
                      </v:shape>
                      <v:shape id="Freeform 869" o:spid="_x0000_s1181" style="position:absolute;top:3585;width:27749;height:20022;visibility:visible;mso-wrap-style:square;v-text-anchor:top" coordsize="4370,31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" path="m,3040r,-45l34,2995r,-101l79,2894r,-79l124,2815r,-34l169,2781r,-101l214,2680r,-327l270,2353r,-34l315,2319r,-202l360,2117r,-259l417,1858r,-23l462,1835r,-56l507,1779r45,l552,1576r45,l597,1452r45,l642,1419r45,l687,1385r45,l732,1452r45,l777,1419r45,l822,1227r57,l879,1193r56,l935,1306r45,l980,1328r45,l1025,1250r45,l1070,1227r45,l1115,1419r45,l1160,1182r45,l1205,957r45,l1250,1137r45,l1295,1227r57,l1352,1374r45,l1397,1385r45,l1442,1317r45,l1487,1126r45,l1532,946r56,l1588,979r45,l1633,1092r45,l1678,1103r57,l1735,991r45,l1780,1216r45,l1825,1261r45,l1870,1216r45,l1915,1374r45,l1960,1306r45,l2005,1148r45,l2050,304r56,l2106,r45,l2151,968r45,l2196,1024r57,l2253,1160r45,l2298,1024r45,l2343,1216r45,l2388,1193r45,l2433,1126r45,l2478,844r45,l2523,878r45,l2568,1205r45,l2613,552r45,l2658,979r57,l2715,709r45,l2760,1295r56,l2816,1317r45,l2861,720r56,l2917,653r45,l2962,1430r45,l3007,1858r45,l3097,1858r,259l3143,2117r,34l3188,2151r,11l3233,2162r,-462l3278,1700r,-270l3323,1430r,484l3368,1914r,-383l3424,1531r,394l3469,1925r,113l3514,2038r,135l3571,2173r,-214l3616,1959r,146l3661,2105r,316l3706,2421r,135l3751,2556r,-360l3796,2196r,78l3841,2274r,-180l3897,2094r,-304l3942,1790r,-11l3987,1779r,236l4032,2015r,913l4089,2928r,225l4134,3153r45,l4235,3153r45,l4325,3153r45,e" filled="f" strokecolor="aqua" strokeweight=".55pt">
                        <v:path arrowok="t" o:connecttype="custom" o:connectlocs="13709650,1207658875;31854775,1135078375;68145025,1121368725;86290150,948788425;127015875,935078775;145161000,749192050;186289950,739917875;204435075,717337275;240725325,635482600;258870450,572176275;295160700,558466625;313305825,572176275;354434775,494757075;377015375,526611850;413305625,535482800;431450750,494757075;467741000,572176275;485886125,385886325;522176375,458466825;545160200,554031150;581450450,558466625;599595575,454031350;640321300,381450850;658466425,440321700;699595375,444757175;717740500,490321600;754030750,508466725;772175875,554031150;808466125,526611850;826611250,122580400;867336975,0;885482100,412902400;926611050,467741000;944756175,490321600;981046425,481047425;999191550,340321900;1035481800,354031550;1053626925,222580200;1094755875,394757275;1112901000,522176375;1153626725,531047325;1176207325,263305925;1212497575,576611750;1230642700,749192050;1267336175,853627325;1285481300,871772450;1321771550,685482500;1339916675,771772650;1380642400,617337475;1398787525,821772550;1439916475,876207925;1458061600,848788625;1494351850,976207725;1512496975,885482100;1548787225,916933650;1571367825,721772750;1607658075,717337275;1625803200,1180642800;1666932150,1271368425;1685077275,1271368425;1725803000,1271368425;1743948125,1271368425" o:connectangles="0,0,0,0,0,0,0,0,0,0,0,0,0,0,0,0,0,0,0,0,0,0,0,0,0,0,0,0,0,0,0,0,0,0,0,0,0,0,0,0,0,0,0,0,0,0,0,0,0,0,0,0,0,0,0,0,0,0,0,0,0,0"/>
                      </v:shape>
                      <v:shape id="Freeform 870" o:spid="_x0000_s1182" style="position:absolute;top:3369;width:27749;height:20238;visibility:visible;mso-wrap-style:square;v-text-anchor:top" coordsize="4370,3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" path="m,3018r,-45l34,2973r,-102l79,2871r,-78l124,2793r,-34l169,2759r,-79l214,2680r,-270l270,2410r,-34l315,2376r,-180l360,2196r,-237l417,1959r,-33l462,1926r,-34l507,1892r45,l552,1678r45,l597,1543r45,l642,1520r45,l687,1498r45,l732,1565r45,l777,1531r45,l822,1340r57,l879,1295r56,l935,1430r45,l980,1486r45,l1025,1419r45,l1070,1396r45,l1115,1520r45,l1160,1317r45,l1205,1137r45,l1250,1284r45,l1295,1340r57,l1352,1498r45,l1442,1498r,-79l1487,1419r,-135l1532,1284r,-181l1588,1103r,-33l1633,1070r,135l1678,1205r,56l1735,1261r,-135l1780,1126r,248l1825,1374r,45l1870,1419r,22l1915,1441r,102l1960,1543r,-79l2005,1464r,-169l2050,1295r,-878l2106,417,2106,r45,l2151,946r45,l2196,1160r57,l2253,1317r45,l2298,1160r45,l2343,1362r45,l2388,1317r45,l2433,1103r45,l2478,890r45,l2523,1025r45,l2568,1216r45,l2613,518r45,l2658,732r57,l2715,867r45,l2760,1362r56,l2816,1317r45,l2861,845r56,l2917,766r45,l2962,1374r45,l3007,2061r45,l3052,1982r45,l3097,2061r46,l3143,2252r45,l3188,2117r45,l3233,1847r45,l3278,1464r45,l3323,1959r45,l3368,2049r56,l3424,1847r45,l3469,1723r45,l3514,2128r57,l3571,2083r45,l3616,2353r45,l3661,2444r45,l3706,2579r45,l3751,2263r45,l3796,2275r45,l3841,2241r56,l3897,1926r45,l3942,1824r45,l3987,2049r45,l4032,2928r57,l4089,3187r45,l4179,3187r56,l4280,3187r45,l4370,3187e" filled="f" strokecolor="fuchsia" strokeweight=".55pt">
                        <v:path arrowok="t" o:connecttype="custom" o:connectlocs="13709650,1198787925;31854775,1126207425;68145025,1112497775;86290150,971772250;127015875,958062600;145161000,789917775;186289950,776611350;204435075,762901700;240725325,676611550;258870450,612902000;295160700,604031050;313305825,617337475;354434775,540321500;377015375,576611750;413305625,599192350;431450750,562902100;467741000,612902000;485886125,458466825;522176375,517740900;545160200,604031050;581450450,604031050;599595575,517740900;640321300,444757175;658466425,485886125;699595375,508466725;717740500,554031150;754030750,572176275;772175875,622176175;808466125,590321400;826611250,168144825;867336975,0;885482100,467741000;926611050,531047325;944756175,549192450;981046425,531047325;999191550,358870250;1035481800,413305625;1053626925,208870550;1094755875,295160700;1112901000,549192450;1153626725,531047325;1176207325,308870350;1212497575,554031150;1230642700,799191950;1267336175,831046725;1285481300,853627325;1321771550,744756575;1339916675,789917775;1380642400,826208025;1398787525,694756675;1439916475,858062800;1458061600,948788425;1494351850,985481900;1512496975,912498175;1548787225,917336875;1571367825,776611350;1607658075,735482400;1625803200,1180642800;1666932150,1285078075;1685077275,1285078075;1725803000,1285078075;1743948125,1285078075" o:connectangles="0,0,0,0,0,0,0,0,0,0,0,0,0,0,0,0,0,0,0,0,0,0,0,0,0,0,0,0,0,0,0,0,0,0,0,0,0,0,0,0,0,0,0,0,0,0,0,0,0,0,0,0,0,0,0,0,0,0,0,0,0,0"/>
                      </v:shape>
                      <v:shape id="Freeform 871" o:spid="_x0000_s1183" style="position:absolute;top:4087;width:27749;height:19520;visibility:visible;mso-wrap-style:square;v-text-anchor:top" coordsize="4370,30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" path="m,3006r,-45l34,2961r,-124l79,2837r,-101l124,2736r,-34l169,2702r,-90l214,2612r,-315l270,2297r,-23l315,2274r,-180l360,2094r,-225l417,1869r,-23l462,1846r,-33l507,1813r45,l552,1587r45,l597,1441r45,l642,1407r45,l687,1373r45,l732,1362r45,l777,1317r45,l822,1159r57,l879,1137r56,l935,1283r45,l980,1340r45,l1025,1272r45,l1070,1249r45,l1115,1407r45,l1160,1204r45,l1205,990r45,l1250,1159r45,l1295,1227r57,l1352,1351r45,l1397,1373r45,l1442,1306r45,l1487,1148r45,l1532,968r56,l1588,945r45,l1633,1069r45,l1678,1126r57,l1735,1002r45,l1780,1283r45,l1825,1272r45,l1870,1295r45,l1915,1385r45,l1960,1317r45,l2005,1204r45,l2050,371r56,l2106,r45,l2151,732r45,l2196,968r57,l2253,1126r45,l2298,979r45,l2343,1227r45,l2388,1171r45,l2433,1047r45,l2478,867r45,l2523,1024r45,l2568,1171r45,l2613,732r45,l2658,1036r57,l2715,1249r45,l2760,1396r56,l2816,1463r45,l2861,484r56,l2917,653r45,l2962,1430r45,l3007,1936r45,l3052,1813r45,l3097,2173r46,l3143,2229r45,l3188,1981r45,l3233,1959r45,l3278,1486r45,l3323,1948r45,l3368,1925r56,l3424,1801r45,l3469,1993r45,l3514,2207r57,l3571,1948r45,l3616,2162r45,l3661,2409r45,l3706,2657r45,l3751,2308r45,l3796,2139r45,l3841,2105r56,l3897,1734r45,l3942,1655r45,l3987,1925r45,l4032,2826r57,l4089,3074r45,l4179,3074r56,l4280,3074r45,l4370,3074e" filled="f" strokecolor="silver" strokeweight=".55pt">
                        <v:path arrowok="t" o:connecttype="custom" o:connectlocs="13709650,1193949225;31854775,1103223600;68145025,1089513950;86290150,926207825;127015875,916933650;145161000,753627525;186289950,744353350;204435075,731046925;240725325,639918075;258870450,567337575;295160700,553627925;313305825,531047325;354434775,467337775;377015375,517337675;413305625,540321500;431450750,503628025;467741000,567337575;485886125,399192750;522176375,467337775;545160200,544756975;581450450,553627925;599595575,462902300;640321300,390321800;658466425,431047525;699595375,454031350;717740500,517337675;754030750,512902200;772175875,558466625;808466125,531047325;826611250,149596475;867336975,0;885482100,390321800;926611050,454031350;944756175,494757075;981046425,472176475;999191550,349596075;1035481800,412902400;1053626925,295160700;1094755875,417741100;1112901000,562902100;1153626725,589918175;1176207325,263305925;1212497575,576611750;1230642700,731046925;1267336175,876207925;1285481300,798788725;1321771550,789917775;1339916675,785482300;1380642400,776208125;1398787525,803627425;1439916475,889917575;1458061600,871772450;1494351850,971369025;1512496975,930643300;1548787225,862498275;1571367825,699192150;1607658075,667337375;1625803200,1139513850;1666932150,1239513650;1685077275,1239513650;1725803000,1239513650;1743948125,1239513650" o:connectangles="0,0,0,0,0,0,0,0,0,0,0,0,0,0,0,0,0,0,0,0,0,0,0,0,0,0,0,0,0,0,0,0,0,0,0,0,0,0,0,0,0,0,0,0,0,0,0,0,0,0,0,0,0,0,0,0,0,0,0,0,0,0"/>
                      </v:shape>
                      <v:shape id="Freeform 872" o:spid="_x0000_s1184" style="position:absolute;top:3083;width:25031;height:19806;visibility:visible;mso-wrap-style:square;v-text-anchor:top" coordsize="3942,31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" path="m,3119r,-34l34,3085r,-112l79,2973r,-79l124,2894r,-34l169,2860r,-90l214,2770r,-327l270,2443r,-33l315,2410r,-203l360,2207r,-248l417,1959r,-22l462,1937r,-34l507,1903r45,l552,1700r45,l597,1576r45,l642,1543r45,l687,1520r45,l732,1599r45,l777,1565r45,l822,1407r57,l879,1351r56,l935,1464r45,l980,1509r45,l1025,1464r45,l1070,1475r45,l1115,1644r45,l1160,1419r45,l1205,1216r45,l1250,1362r45,l1295,1419r57,l1352,1576r45,l1397,1554r45,l1442,1475r45,l1487,1351r45,l1532,1182r56,l1588,1160r45,l1633,1284r45,l1678,1329r57,l1735,1160r45,l1780,1385r45,l1825,1464r45,l1870,1475r45,l1915,1576r45,l1960,1486r45,l2005,1374r45,l2050,394r56,l2106,r45,l2151,1002r45,l2196,1160r57,l2253,1340r45,l2298,1194r45,l2343,1419r45,l2388,1486r45,l2433,1340r45,l2478,935r45,l2523,1025r45,l2568,1295r45,l2613,811r45,l2658,1025r57,l2715,1126r45,l2760,1543r56,l2816,1475r45,l2861,1092r56,l2917,822r45,l2962,1655r45,l3007,2252r45,l3052,1858r45,l3097,2398r46,l3143,2534r45,l3188,2308r45,l3233,2286r45,l3278,1802r45,l3323,2230r45,l3368,1925r56,l3424,1824r45,l3469,1419r45,l3514,1937r57,l3571,1734r45,l3616,2184r45,l3661,2657r45,l3706,2781r45,l3751,2297r45,l3796,1982r45,l3841,2004r56,l3897,2106r45,l3942,2004e" filled="f" strokecolor="green" strokeweight="1.7pt">
                        <v:path arrowok="t" o:connecttype="custom" o:connectlocs="13709650,1243949125;31854775,1166933150;68145025,1153223500;86290150,985078675;127015875,971772250;145161000,789917775;186289950,781046825;204435075,767337175;240725325,685482500;258870450,622176175;295160700,612902000;313305825,631047125;354434775,567337575;377015375,590321400;413305625,608466525;431450750,594756875;467741000,662901900;485886125,490321600;522176375,549192450;545160200,635482600;581450450,626611650;599595575,544756975;640321300,476611950;658466425,517740900;699595375,535886025;717740500,558466625;754030750,590321400;772175875,635482600;808466125,599192350;826611250,158870650;867336975,0;885482100,467741000;926611050,540321500;944756175,572176275;981046425,599192350;999191550,377015375;1035481800,413305625;1053626925,327015475;1094755875,413305625;1112901000,622176175;1153626725,594756875;1176207325,331450950;1212497575,667337375;1230642700,749192050;1267336175,966933550;1285481300,930643300;1321771550,921772350;1339916675,899191750;1380642400,776208125;1398787525,572176275;1439916475,781046825;1458061600,880643400;1494351850,1071368825;1512496975,926207825;1548787225,799191950;1571367825,849191850" o:connectangles="0,0,0,0,0,0,0,0,0,0,0,0,0,0,0,0,0,0,0,0,0,0,0,0,0,0,0,0,0,0,0,0,0,0,0,0,0,0,0,0,0,0,0,0,0,0,0,0,0,0,0,0,0,0,0,0"/>
                      </v:shape>
                      <v:shape id="Freeform 873" o:spid="_x0000_s1185" style="position:absolute;left:25031;top:15809;width:2718;height:7798;visibility:visible;mso-wrap-style:square;v-text-anchor:top" coordsize="428,12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" path="m,l45,r,214l90,214r,890l147,1104r,124l192,1228r45,l293,1228r45,l383,1228r45,e" filled="f" strokecolor="green" strokeweight="1.7pt">
                        <v:path arrowok="t" o:connecttype="custom" o:connectlocs="0,0;18145125,0;18145125,86290150;36290250,86290150;36290250,445160400;59274075,445160400;59274075,495160300;77419200,495160300;77419200,495160300;95564325,495160300;95564325,495160300;118144925,495160300;118144925,495160300;136290050,495160300;136290050,495160300;154435175,495160300;154435175,495160300;172580300,495160300;172580300,495160300" o:connectangles="0,0,0,0,0,0,0,0,0,0,0,0,0,0,0,0,0,0,0"/>
                      </v:shape>
                      <v:rect id="Rectangle 875" o:spid="_x0000_s1186" style="position:absolute;left:25888;top:366;width:3652;height:12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" strokecolor="white" strokeweight=".55pt"/>
                      <v:rect id="Rectangle 876" o:spid="_x0000_s1187" style="position:absolute;left:26406;top:17;width:2921;height:17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" stroked="f">
                        <v:textbox style="mso-fit-shape-to-text:t" inset="0,0,0,0">
                          <w:txbxContent>
                            <w:p w14:paraId="1435CB30" w14:textId="77777777" w:rsidR="00742970" w:rsidRDefault="00742970" w:rsidP="00181935">
                              <w:r>
                                <w:rPr>
                                  <w:rFonts w:ascii="Arial" w:hAnsi="Arial" w:cs="Arial"/>
                                  <w:color w:val="000000"/>
                                  <w:sz w:val="14"/>
                                  <w:szCs w:val="14"/>
                                  <w:lang w:val="en-US"/>
                                </w:rPr>
                                <w:t>L/dB[V]</w:t>
                              </w:r>
                            </w:p>
                          </w:txbxContent>
                        </v:textbox>
                      </v:rect>
                      <v:rect id="Rectangle 877" o:spid="_x0000_s1188" style="position:absolute;left:27533;top:22318;width:2007;height:12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" strokecolor="white" strokeweight=".55pt"/>
                      <v:rect id="Rectangle 878" o:spid="_x0000_s1189" style="position:absolute;left:27533;top:22318;width:692;height:251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" stroked="f">
                        <v:textbox style="mso-fit-shape-to-text:t" inset="0,0,0,0">
                          <w:txbxContent>
                            <w:p w14:paraId="6EC0ADBA" w14:textId="77777777" w:rsidR="00742970" w:rsidRDefault="00742970" w:rsidP="00181935"/>
                          </w:txbxContent>
                        </v:textbox>
                      </v:rect>
                      <v:rect id="Rectangle 879" o:spid="_x0000_s1190" style="position:absolute;left:27533;top:1655;width:2007;height:205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" strokecolor="white" strokeweight=".55pt"/>
                      <v:rect id="Rectangle 880" o:spid="_x0000_s1191" style="position:absolute;left:28111;top:21175;width:1289;height:178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" filled="f" stroked="f">
                        <v:textbox style="mso-fit-shape-to-text:t" inset="0,0,0,0">
                          <w:txbxContent>
                            <w:p w14:paraId="70D5A8BC" w14:textId="77777777" w:rsidR="00742970" w:rsidRDefault="00742970" w:rsidP="00181935">
                              <w:r>
                                <w:rPr>
                                  <w:rFonts w:ascii="Arial" w:hAnsi="Arial" w:cs="Arial"/>
                                  <w:color w:val="000000"/>
                                  <w:sz w:val="14"/>
                                  <w:szCs w:val="14"/>
                                  <w:lang w:val="en-US"/>
                                </w:rPr>
                                <w:t>-70</w:t>
                              </w:r>
                            </w:p>
                          </w:txbxContent>
                        </v:textbox>
                      </v:rect>
                      <v:rect id="Rectangle 881" o:spid="_x0000_s1192" style="position:absolute;left:28111;top:18311;width:1289;height:178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" filled="f" stroked="f">
                        <v:textbox style="mso-fit-shape-to-text:t" inset="0,0,0,0">
                          <w:txbxContent>
                            <w:p w14:paraId="4FB7315A" w14:textId="77777777" w:rsidR="00742970" w:rsidRDefault="00742970" w:rsidP="00181935">
                              <w:r>
                                <w:rPr>
                                  <w:rFonts w:ascii="Arial" w:hAnsi="Arial" w:cs="Arial"/>
                                  <w:color w:val="000000"/>
                                  <w:sz w:val="14"/>
                                  <w:szCs w:val="14"/>
                                  <w:lang w:val="en-US"/>
                                </w:rPr>
                                <w:t>-65</w:t>
                              </w:r>
                            </w:p>
                          </w:txbxContent>
                        </v:textbox>
                      </v:rect>
                      <v:rect id="Rectangle 882" o:spid="_x0000_s1193" style="position:absolute;left:28111;top:14882;width:1289;height:178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" filled="f" stroked="f">
                        <v:textbox style="mso-fit-shape-to-text:t" inset="0,0,0,0">
                          <w:txbxContent>
                            <w:p w14:paraId="41ED29AE" w14:textId="77777777" w:rsidR="00742970" w:rsidRDefault="00742970" w:rsidP="00181935">
                              <w:r>
                                <w:rPr>
                                  <w:rFonts w:ascii="Arial" w:hAnsi="Arial" w:cs="Arial"/>
                                  <w:color w:val="000000"/>
                                  <w:sz w:val="14"/>
                                  <w:szCs w:val="14"/>
                                  <w:lang w:val="en-US"/>
                                </w:rPr>
                                <w:t>-60</w:t>
                              </w:r>
                            </w:p>
                          </w:txbxContent>
                        </v:textbox>
                      </v:rect>
                      <v:rect id="Rectangle 883" o:spid="_x0000_s1194" style="position:absolute;left:28111;top:11446;width:1289;height:17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" filled="f" stroked="f">
                        <v:textbox style="mso-fit-shape-to-text:t" inset="0,0,0,0">
                          <w:txbxContent>
                            <w:p w14:paraId="4264C5D6" w14:textId="77777777" w:rsidR="00742970" w:rsidRDefault="00742970" w:rsidP="00181935">
                              <w:r>
                                <w:rPr>
                                  <w:rFonts w:ascii="Arial" w:hAnsi="Arial" w:cs="Arial"/>
                                  <w:color w:val="000000"/>
                                  <w:sz w:val="14"/>
                                  <w:szCs w:val="14"/>
                                  <w:lang w:val="en-US"/>
                                </w:rPr>
                                <w:t>-55</w:t>
                              </w:r>
                            </w:p>
                          </w:txbxContent>
                        </v:textbox>
                      </v:rect>
                      <v:rect id="Rectangle 884" o:spid="_x0000_s1195" style="position:absolute;left:28111;top:8017;width:1289;height:17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" filled="f" stroked="f">
                        <v:textbox style="mso-fit-shape-to-text:t" inset="0,0,0,0">
                          <w:txbxContent>
                            <w:p w14:paraId="2F06837A" w14:textId="77777777" w:rsidR="00742970" w:rsidRDefault="00742970" w:rsidP="00181935">
                              <w:r>
                                <w:rPr>
                                  <w:rFonts w:ascii="Arial" w:hAnsi="Arial" w:cs="Arial"/>
                                  <w:color w:val="000000"/>
                                  <w:sz w:val="14"/>
                                  <w:szCs w:val="14"/>
                                  <w:lang w:val="en-US"/>
                                </w:rPr>
                                <w:t>-50</w:t>
                              </w:r>
                            </w:p>
                          </w:txbxContent>
                        </v:textbox>
                      </v:rect>
                      <v:rect id="Rectangle 885" o:spid="_x0000_s1196" style="position:absolute;left:28111;top:4582;width:1289;height:178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" filled="f" stroked="f">
                        <v:textbox style="mso-fit-shape-to-text:t" inset="0,0,0,0">
                          <w:txbxContent>
                            <w:p w14:paraId="27EEA5E8" w14:textId="77777777" w:rsidR="00742970" w:rsidRDefault="00742970" w:rsidP="00181935">
                              <w:r>
                                <w:rPr>
                                  <w:rFonts w:ascii="Arial" w:hAnsi="Arial" w:cs="Arial"/>
                                  <w:color w:val="000000"/>
                                  <w:sz w:val="14"/>
                                  <w:szCs w:val="14"/>
                                  <w:lang w:val="en-US"/>
                                </w:rPr>
                                <w:t>-45</w:t>
                              </w:r>
                            </w:p>
                          </w:txbxContent>
                        </v:textbox>
                      </v:rect>
                      <v:rect id="Rectangle 886" o:spid="_x0000_s1197" style="position:absolute;left:28111;top:1655;width:1289;height:178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" filled="f" stroked="f">
                        <v:textbox style="mso-fit-shape-to-text:t" inset="0,0,0,0">
                          <w:txbxContent>
                            <w:p w14:paraId="095F6CCF" w14:textId="77777777" w:rsidR="00742970" w:rsidRDefault="00742970" w:rsidP="00181935">
                              <w:r>
                                <w:rPr>
                                  <w:rFonts w:ascii="Arial" w:hAnsi="Arial" w:cs="Arial"/>
                                  <w:color w:val="000000"/>
                                  <w:sz w:val="14"/>
                                  <w:szCs w:val="14"/>
                                  <w:lang w:val="en-US"/>
                                </w:rPr>
                                <w:t>-40</w:t>
                              </w:r>
                            </w:p>
                          </w:txbxContent>
                        </v:textbox>
                      </v:rect>
                      <v:line id="Line 887" o:spid="_x0000_s1198" style="position:absolute;flip:x;visibility:visible;mso-wrap-style:square" from="27463,18889" to="27609,188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" strokecolor="#3f3f3f" strokeweight=".55pt"/>
                      <v:line id="Line 888" o:spid="_x0000_s1199" style="position:absolute;flip:x;visibility:visible;mso-wrap-style:square" from="27463,15453" to="27609,154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" strokecolor="#3f3f3f" strokeweight=".55pt"/>
                      <v:line id="Line 889" o:spid="_x0000_s1200" style="position:absolute;flip:x;visibility:visible;mso-wrap-style:square" from="27463,12018" to="27609,120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" strokecolor="#3f3f3f" strokeweight=".55pt"/>
                      <v:line id="Line 890" o:spid="_x0000_s1201" style="position:absolute;flip:x;visibility:visible;mso-wrap-style:square" from="27463,8589" to="27609,85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" strokecolor="#3f3f3f" strokeweight=".55pt"/>
                      <v:line id="Line 891" o:spid="_x0000_s1202" style="position:absolute;flip:x;visibility:visible;mso-wrap-style:square" from="27463,5154" to="27609,51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" strokecolor="#3f3f3f" strokeweight=".55pt"/>
                      <v:line id="Line 892" o:spid="_x0000_s1203" style="position:absolute;flip:x;visibility:visible;mso-wrap-style:square" from="27463,1725" to="27609,17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" strokecolor="#3f3f3f" strokeweight=".55pt"/>
                      <v:rect id="Rectangle 893" o:spid="_x0000_s1204" style="position:absolute;top:22318;width:27463;height:12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" strokecolor="white" strokeweight=".55pt"/>
                      <v:rect id="Rectangle 894" o:spid="_x0000_s1205" style="position:absolute;left:12947;top:22387;width:1581;height:17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" filled="f" stroked="f">
                        <v:textbox style="mso-fit-shape-to-text:t" inset="0,0,0,0">
                          <w:txbxContent>
                            <w:p w14:paraId="2CDDE52B" w14:textId="77777777" w:rsidR="00742970" w:rsidRDefault="00742970" w:rsidP="00181935">
                              <w:r>
                                <w:rPr>
                                  <w:rFonts w:ascii="Arial" w:hAnsi="Arial" w:cs="Arial"/>
                                  <w:color w:val="000000"/>
                                  <w:sz w:val="14"/>
                                  <w:szCs w:val="14"/>
                                  <w:lang w:val="en-US"/>
                                </w:rPr>
                                <w:t>f/Hz</w:t>
                              </w:r>
                            </w:p>
                          </w:txbxContent>
                        </v:textbox>
                      </v:rect>
                      <v:rect id="Rectangle 895" o:spid="_x0000_s1206" style="position:absolute;top:22387;width:990;height:17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" filled="f" stroked="f">
                        <v:textbox style="mso-fit-shape-to-text:t" inset="0,0,0,0">
                          <w:txbxContent>
                            <w:p w14:paraId="57AD5D4A" w14:textId="77777777" w:rsidR="00742970" w:rsidRDefault="00742970" w:rsidP="00181935">
                              <w:r>
                                <w:rPr>
                                  <w:rFonts w:ascii="Arial" w:hAnsi="Arial" w:cs="Arial"/>
                                  <w:color w:val="000000"/>
                                  <w:sz w:val="14"/>
                                  <w:szCs w:val="14"/>
                                  <w:lang w:val="en-US"/>
                                </w:rPr>
                                <w:t>50</w:t>
                              </w:r>
                            </w:p>
                          </w:txbxContent>
                        </v:textbox>
                      </v:rect>
                      <v:rect id="Rectangle 896" o:spid="_x0000_s1207" style="position:absolute;left:2933;top:22387;width:1486;height:17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" filled="f" stroked="f">
                        <v:textbox style="mso-fit-shape-to-text:t" inset="0,0,0,0">
                          <w:txbxContent>
                            <w:p w14:paraId="30E0C257" w14:textId="77777777" w:rsidR="00742970" w:rsidRDefault="00742970" w:rsidP="00181935">
                              <w:r>
                                <w:rPr>
                                  <w:rFonts w:ascii="Arial" w:hAnsi="Arial" w:cs="Arial"/>
                                  <w:color w:val="000000"/>
                                  <w:sz w:val="14"/>
                                  <w:szCs w:val="14"/>
                                  <w:lang w:val="en-US"/>
                                </w:rPr>
                                <w:t>100</w:t>
                              </w:r>
                            </w:p>
                          </w:txbxContent>
                        </v:textbox>
                      </v:rect>
                      <v:rect id="Rectangle 897" o:spid="_x0000_s1208" style="position:absolute;left:6508;top:22387;width:1486;height:17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" filled="f" stroked="f">
                        <v:textbox style="mso-fit-shape-to-text:t" inset="0,0,0,0">
                          <w:txbxContent>
                            <w:p w14:paraId="398C5102" w14:textId="77777777" w:rsidR="00742970" w:rsidRDefault="00742970" w:rsidP="00181935">
                              <w:r>
                                <w:rPr>
                                  <w:rFonts w:ascii="Arial" w:hAnsi="Arial" w:cs="Arial"/>
                                  <w:color w:val="000000"/>
                                  <w:sz w:val="14"/>
                                  <w:szCs w:val="14"/>
                                  <w:lang w:val="en-US"/>
                                </w:rPr>
                                <w:t>200</w:t>
                              </w:r>
                            </w:p>
                          </w:txbxContent>
                        </v:textbox>
                      </v:rect>
                      <v:rect id="Rectangle 898" o:spid="_x0000_s1209" style="position:absolute;left:18237;top:22387;width:1981;height:17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" filled="f" stroked="f">
                        <v:textbox style="mso-fit-shape-to-text:t" inset="0,0,0,0">
                          <w:txbxContent>
                            <w:p w14:paraId="570C858E" w14:textId="77777777" w:rsidR="00742970" w:rsidRDefault="00742970" w:rsidP="00181935">
                              <w:r>
                                <w:rPr>
                                  <w:rFonts w:ascii="Arial" w:hAnsi="Arial" w:cs="Arial"/>
                                  <w:color w:val="000000"/>
                                  <w:sz w:val="14"/>
                                  <w:szCs w:val="14"/>
                                  <w:lang w:val="en-US"/>
                                </w:rPr>
                                <w:t>2000</w:t>
                              </w:r>
                            </w:p>
                          </w:txbxContent>
                        </v:textbox>
                      </v:rect>
                      <v:rect id="Rectangle 899" o:spid="_x0000_s1210" style="position:absolute;left:22961;top:22387;width:1981;height:17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" filled="f" stroked="f">
                        <v:textbox style="mso-fit-shape-to-text:t" inset="0,0,0,0">
                          <w:txbxContent>
                            <w:p w14:paraId="166C6B89" w14:textId="77777777" w:rsidR="00742970" w:rsidRDefault="00742970" w:rsidP="00181935">
                              <w:r>
                                <w:rPr>
                                  <w:rFonts w:ascii="Arial" w:hAnsi="Arial" w:cs="Arial"/>
                                  <w:color w:val="000000"/>
                                  <w:sz w:val="14"/>
                                  <w:szCs w:val="14"/>
                                  <w:lang w:val="en-US"/>
                                </w:rPr>
                                <w:t>5000</w:t>
                              </w:r>
                            </w:p>
                          </w:txbxContent>
                        </v:textbox>
                      </v:rect>
                      <v:rect id="Rectangle 900" o:spid="_x0000_s1211" style="position:absolute;left:26035;top:22387;width:1435;height:17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" filled="f" stroked="f">
                        <v:textbox style="mso-fit-shape-to-text:t" inset="0,0,0,0">
                          <w:txbxContent>
                            <w:p w14:paraId="58661D2B" w14:textId="77777777" w:rsidR="00742970" w:rsidRDefault="00742970" w:rsidP="00181935">
                              <w:r>
                                <w:rPr>
                                  <w:rFonts w:ascii="Arial" w:hAnsi="Arial" w:cs="Arial"/>
                                  <w:color w:val="000000"/>
                                  <w:sz w:val="14"/>
                                  <w:szCs w:val="14"/>
                                  <w:lang w:val="en-US"/>
                                </w:rPr>
                                <w:t>10k</w:t>
                              </w:r>
                            </w:p>
                          </w:txbxContent>
                        </v:textbox>
                      </v:rect>
                      <v:line id="Line 901" o:spid="_x0000_s1212" style="position:absolute;flip:y;visibility:visible;mso-wrap-style:square" from="69,22248" to="69,223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" strokecolor="#3f3f3f" strokeweight=".55pt"/>
                      <v:line id="Line 902" o:spid="_x0000_s1213" style="position:absolute;flip:y;visibility:visible;mso-wrap-style:square" from="3644,22248" to="3644,223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" strokecolor="#3f3f3f" strokeweight=".55pt"/>
                      <v:line id="Line 903" o:spid="_x0000_s1214" style="position:absolute;flip:y;visibility:visible;mso-wrap-style:square" from="7226,22248" to="7226,223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" strokecolor="#3f3f3f" strokeweight=".55pt"/>
                      <v:line id="Line 904" o:spid="_x0000_s1215" style="position:absolute;flip:y;visibility:visible;mso-wrap-style:square" from="12014,22248" to="12014,223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" strokecolor="#3f3f3f" strokeweight=".55pt"/>
                      <v:line id="Line 905" o:spid="_x0000_s1216" style="position:absolute;flip:y;visibility:visible;mso-wrap-style:square" from="15589,22248" to="15589,223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" strokecolor="#3f3f3f" strokeweight=".55pt"/>
                      <v:line id="Line 906" o:spid="_x0000_s1217" style="position:absolute;flip:y;visibility:visible;mso-wrap-style:square" from="19240,22248" to="19240,223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" strokecolor="#3f3f3f" strokeweight=".55pt"/>
                      <v:line id="Line 907" o:spid="_x0000_s1218" style="position:absolute;flip:y;visibility:visible;mso-wrap-style:square" from="23958,22248" to="23958,223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" strokecolor="#3f3f3f" strokeweight=".55pt"/>
                      <v:rect id="Rectangle 908" o:spid="_x0000_s1219" style="position:absolute;top:1655;width:27463;height:205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" filled="f" strokeweight=".55pt"/>
                      <v:rect id="Rectangle 909" o:spid="_x0000_s1220" style="position:absolute;left:13017;top:14310;width:11659;height:58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" stroked="f">
                        <v:fill opacity="43947f"/>
                      </v:rect>
                      <v:rect id="Rectangle 910" o:spid="_x0000_s1221" style="position:absolute;left:13087;top:14380;width:2502;height:1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" stroked="f"/>
                      <v:line id="Line 911" o:spid="_x0000_s1222" style="position:absolute;visibility:visible;mso-wrap-style:square" from="13157,14882" to="15589,148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" strokecolor="lime" strokeweight="1pt"/>
                      <v:rect id="Rectangle 912" o:spid="_x0000_s1223" style="position:absolute;left:16090;top:14380;width:8573;height:178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" filled="f" stroked="f">
                        <v:textbox style="mso-fit-shape-to-text:t" inset="0,0,0,0">
                          <w:txbxContent>
                            <w:p w14:paraId="6079CF83" w14:textId="77777777" w:rsidR="00742970" w:rsidRDefault="00742970" w:rsidP="00181935">
                              <w:r w:rsidRPr="0030069F">
                                <w:rPr>
                                  <w:rFonts w:ascii="Arial" w:hAnsi="Arial" w:cs="Arial"/>
                                  <w:color w:val="000000"/>
                                  <w:sz w:val="14"/>
                                  <w:szCs w:val="14"/>
                                  <w:lang w:val="en-US"/>
                                </w:rPr>
                                <w:t>Room1 (RT60=27ms)</w:t>
                              </w:r>
                            </w:p>
                          </w:txbxContent>
                        </v:textbox>
                      </v:rect>
                      <v:rect id="Rectangle 913" o:spid="_x0000_s1224" style="position:absolute;left:13087;top:15523;width:2502;height:1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" stroked="f"/>
                      <v:line id="Line 914" o:spid="_x0000_s1225" style="position:absolute;visibility:visible;mso-wrap-style:square" from="13157,16025" to="15589,160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" strokecolor="aqua" strokeweight=".55pt"/>
                      <v:rect id="Rectangle 915" o:spid="_x0000_s1226" style="position:absolute;left:16090;top:15523;width:9068;height:178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" filled="f" stroked="f">
                        <v:textbox style="mso-fit-shape-to-text:t" inset="0,0,0,0">
                          <w:txbxContent>
                            <w:p w14:paraId="3C1ACD13" w14:textId="77777777" w:rsidR="00742970" w:rsidRDefault="00742970" w:rsidP="00181935">
                              <w:r w:rsidRPr="0030069F">
                                <w:rPr>
                                  <w:rFonts w:ascii="Arial" w:hAnsi="Arial" w:cs="Arial"/>
                                  <w:color w:val="000000"/>
                                  <w:sz w:val="14"/>
                                  <w:szCs w:val="14"/>
                                  <w:lang w:val="en-US"/>
                                </w:rPr>
                                <w:t>Room4 (RT60=264ms)</w:t>
                              </w:r>
                            </w:p>
                          </w:txbxContent>
                        </v:textbox>
                      </v:rect>
                      <v:rect id="Rectangle 916" o:spid="_x0000_s1227" style="position:absolute;left:13087;top:16666;width:2502;height:11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" stroked="f"/>
                      <v:line id="Line 917" o:spid="_x0000_s1228" style="position:absolute;visibility:visible;mso-wrap-style:square" from="13157,17168" to="15589,171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" strokecolor="fuchsia" strokeweight=".55pt"/>
                      <v:rect id="Rectangle 918" o:spid="_x0000_s1229" style="position:absolute;left:16090;top:16666;width:9068;height:178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" filled="f" stroked="f">
                        <v:textbox style="mso-fit-shape-to-text:t" inset="0,0,0,0">
                          <w:txbxContent>
                            <w:p w14:paraId="6B3A2EBC" w14:textId="77777777" w:rsidR="00742970" w:rsidRDefault="00742970" w:rsidP="00181935">
                              <w:r w:rsidRPr="0030069F">
                                <w:rPr>
                                  <w:rFonts w:ascii="Arial" w:hAnsi="Arial" w:cs="Arial"/>
                                  <w:color w:val="000000"/>
                                  <w:sz w:val="14"/>
                                  <w:szCs w:val="14"/>
                                  <w:lang w:val="en-US"/>
                                </w:rPr>
                                <w:t>Room2 (RT60=123ms)</w:t>
                              </w:r>
                            </w:p>
                          </w:txbxContent>
                        </v:textbox>
                      </v:rect>
                      <v:rect id="Rectangle 919" o:spid="_x0000_s1230" style="position:absolute;left:13087;top:17815;width:2502;height:1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" stroked="f"/>
                      <v:line id="Line 920" o:spid="_x0000_s1231" style="position:absolute;visibility:visible;mso-wrap-style:square" from="13157,18311" to="15589,183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" strokecolor="silver" strokeweight=".55pt"/>
                      <v:rect id="Rectangle 921" o:spid="_x0000_s1232" style="position:absolute;left:16090;top:17815;width:8573;height:17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" filled="f" stroked="f">
                        <v:textbox style="mso-fit-shape-to-text:t" inset="0,0,0,0">
                          <w:txbxContent>
                            <w:p w14:paraId="321FE486" w14:textId="77777777" w:rsidR="00742970" w:rsidRDefault="00742970" w:rsidP="00181935">
                              <w:r w:rsidRPr="0030069F">
                                <w:rPr>
                                  <w:rFonts w:ascii="Arial" w:hAnsi="Arial" w:cs="Arial"/>
                                  <w:color w:val="000000"/>
                                  <w:sz w:val="14"/>
                                  <w:szCs w:val="14"/>
                                  <w:lang w:val="en-US"/>
                                </w:rPr>
                                <w:t>Room3 (RT60=98ms)</w:t>
                              </w:r>
                            </w:p>
                          </w:txbxContent>
                        </v:textbox>
                      </v:rect>
                      <v:rect id="Rectangle 922" o:spid="_x0000_s1233" style="position:absolute;left:13087;top:18958;width:2502;height:1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" stroked="f"/>
                      <v:line id="Line 923" o:spid="_x0000_s1234" style="position:absolute;visibility:visible;mso-wrap-style:square" from="13303,19460" to="15589,19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" strokecolor="green" strokeweight="1.7pt"/>
                      <v:rect id="Rectangle 924" o:spid="_x0000_s1235" style="position:absolute;left:16090;top:18958;width:3760;height:17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" filled="f" stroked="f">
                        <v:textbox style="mso-fit-shape-to-text:t" inset="0,0,0,0">
                          <w:txbxContent>
                            <w:p w14:paraId="0C8EB6D5" w14:textId="77777777" w:rsidR="00742970" w:rsidRDefault="00742970" w:rsidP="00181935">
                              <w:r>
                                <w:rPr>
                                  <w:rFonts w:ascii="Arial" w:hAnsi="Arial" w:cs="Arial"/>
                                  <w:color w:val="000000"/>
                                  <w:sz w:val="14"/>
                                  <w:szCs w:val="14"/>
                                  <w:lang w:val="en-US"/>
                                </w:rPr>
                                <w:t>reference</w:t>
                              </w:r>
                            </w:p>
                          </w:txbxContent>
                        </v:textbox>
                      </v:rect>
                      <w10:anchorlock/>
                    </v:group>
                  </w:pict>
                </mc:Fallback>
              </mc:AlternateContent>
            </w:r>
          </w:p>
        </w:tc>
        <w:tc>
          <w:tcPr>
            <w:tcW w:w="2598" w:type="pct"/>
            <w:tcBorders>
              <w:bottom w:val="single" w:sz="4" w:space="0" w:color="auto"/>
            </w:tcBorders>
            <w:shd w:val="clear" w:color="auto" w:fill="auto"/>
          </w:tcPr>
          <w:p w14:paraId="5CCA58EF" w14:textId="765A70A7" w:rsidR="00F91B99" w:rsidRPr="00D3733D" w:rsidRDefault="00F91B99" w:rsidP="00632A05">
            <w:pPr>
              <w:pStyle w:val="FigureNoTitle0"/>
              <w:keepNext/>
            </w:pPr>
            <w:r w:rsidRPr="00D3733D">
              <w:t xml:space="preserve">Mix </w:t>
            </w:r>
            <w:r w:rsidR="00223337" w:rsidRPr="00D3733D">
              <w:t>–</w:t>
            </w:r>
            <w:r w:rsidRPr="00D3733D">
              <w:t xml:space="preserve"> unprocessed</w:t>
            </w:r>
            <w:r w:rsidR="00632A05" w:rsidRPr="00D3733D">
              <w:rPr>
                <w:b w:val="0"/>
                <w:noProof/>
                <w:lang w:eastAsia="en-GB"/>
              </w:rPr>
              <mc:AlternateContent>
                <mc:Choice Requires="wpc">
                  <w:drawing>
                    <wp:inline distT="0" distB="0" distL="0" distR="0" wp14:anchorId="2AD5768D" wp14:editId="0E232BF8">
                      <wp:extent cx="2990049" cy="2482643"/>
                      <wp:effectExtent l="0" t="0" r="1270" b="0"/>
                      <wp:docPr id="1280" name="Zeichenbereich 1632"/>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1204" name="Rectangle 927"/>
                              <wps:cNvSpPr>
                                <a:spLocks noChangeArrowheads="1"/>
                              </wps:cNvSpPr>
                              <wps:spPr bwMode="auto">
                                <a:xfrm>
                                  <a:off x="6900" y="162900"/>
                                  <a:ext cx="2732446" cy="2045437"/>
                                </a:xfrm>
                                <a:prstGeom prst="rect">
                                  <a:avLst/>
                                </a:prstGeom>
                                <a:solidFill>
                                  <a:srgbClr val="FFFFFF"/>
                                </a:solidFill>
                                <a:ln w="6985">
                                  <a:solidFill>
                                    <a:srgbClr val="FFFFFF"/>
                                  </a:solidFill>
                                  <a:miter lim="800000"/>
                                  <a:headEnd/>
                                  <a:tailEnd/>
                                </a:ln>
                              </wps:spPr>
                              <wps:bodyPr rot="0" vert="horz" wrap="square" lIns="91440" tIns="45720" rIns="91440" bIns="45720" anchor="t" anchorCtr="0" upright="1">
                                <a:noAutofit/>
                              </wps:bodyPr>
                            </wps:wsp>
                            <wps:wsp>
                              <wps:cNvPr id="1205" name="Rectangle 928"/>
                              <wps:cNvSpPr>
                                <a:spLocks noChangeArrowheads="1"/>
                              </wps:cNvSpPr>
                              <wps:spPr bwMode="auto">
                                <a:xfrm>
                                  <a:off x="0" y="156000"/>
                                  <a:ext cx="2746346" cy="2059338"/>
                                </a:xfrm>
                                <a:prstGeom prst="rect">
                                  <a:avLst/>
                                </a:prstGeom>
                                <a:noFill/>
                                <a:ln w="698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06" name="Line 929"/>
                              <wps:cNvCnPr>
                                <a:cxnSpLocks noChangeShapeType="1"/>
                              </wps:cNvCnPr>
                              <wps:spPr bwMode="auto">
                                <a:xfrm flipV="1">
                                  <a:off x="364406" y="162900"/>
                                  <a:ext cx="0" cy="2045437"/>
                                </a:xfrm>
                                <a:prstGeom prst="line">
                                  <a:avLst/>
                                </a:prstGeom>
                                <a:noFill/>
                                <a:ln w="6985">
                                  <a:solidFill>
                                    <a:srgbClr val="000000"/>
                                  </a:solidFill>
                                  <a:round/>
                                  <a:headEnd/>
                                  <a:tailEnd/>
                                </a:ln>
                                <a:extLst>
                                  <a:ext uri="{909E8E84-426E-40DD-AFC4-6F175D3DCCD1}">
                                    <a14:hiddenFill xmlns:a14="http://schemas.microsoft.com/office/drawing/2010/main">
                                      <a:noFill/>
                                    </a14:hiddenFill>
                                  </a:ext>
                                </a:extLst>
                              </wps:spPr>
                              <wps:bodyPr/>
                            </wps:wsp>
                            <wps:wsp>
                              <wps:cNvPr id="1207" name="Line 930"/>
                              <wps:cNvCnPr>
                                <a:cxnSpLocks noChangeShapeType="1"/>
                              </wps:cNvCnPr>
                              <wps:spPr bwMode="auto">
                                <a:xfrm flipV="1">
                                  <a:off x="722612" y="162900"/>
                                  <a:ext cx="0" cy="2045437"/>
                                </a:xfrm>
                                <a:prstGeom prst="line">
                                  <a:avLst/>
                                </a:prstGeom>
                                <a:noFill/>
                                <a:ln w="6985">
                                  <a:solidFill>
                                    <a:srgbClr val="000000"/>
                                  </a:solidFill>
                                  <a:round/>
                                  <a:headEnd/>
                                  <a:tailEnd/>
                                </a:ln>
                                <a:extLst>
                                  <a:ext uri="{909E8E84-426E-40DD-AFC4-6F175D3DCCD1}">
                                    <a14:hiddenFill xmlns:a14="http://schemas.microsoft.com/office/drawing/2010/main">
                                      <a:noFill/>
                                    </a14:hiddenFill>
                                  </a:ext>
                                </a:extLst>
                              </wps:spPr>
                              <wps:bodyPr/>
                            </wps:wsp>
                            <wps:wsp>
                              <wps:cNvPr id="1208" name="Line 931"/>
                              <wps:cNvCnPr>
                                <a:cxnSpLocks noChangeShapeType="1"/>
                              </wps:cNvCnPr>
                              <wps:spPr bwMode="auto">
                                <a:xfrm flipV="1">
                                  <a:off x="1201420" y="162900"/>
                                  <a:ext cx="0" cy="2045437"/>
                                </a:xfrm>
                                <a:prstGeom prst="line">
                                  <a:avLst/>
                                </a:prstGeom>
                                <a:noFill/>
                                <a:ln w="6985">
                                  <a:solidFill>
                                    <a:srgbClr val="000000"/>
                                  </a:solidFill>
                                  <a:round/>
                                  <a:headEnd/>
                                  <a:tailEnd/>
                                </a:ln>
                                <a:extLst>
                                  <a:ext uri="{909E8E84-426E-40DD-AFC4-6F175D3DCCD1}">
                                    <a14:hiddenFill xmlns:a14="http://schemas.microsoft.com/office/drawing/2010/main">
                                      <a:noFill/>
                                    </a14:hiddenFill>
                                  </a:ext>
                                </a:extLst>
                              </wps:spPr>
                              <wps:bodyPr/>
                            </wps:wsp>
                            <wps:wsp>
                              <wps:cNvPr id="1209" name="Line 932"/>
                              <wps:cNvCnPr>
                                <a:cxnSpLocks noChangeShapeType="1"/>
                              </wps:cNvCnPr>
                              <wps:spPr bwMode="auto">
                                <a:xfrm flipV="1">
                                  <a:off x="1558926" y="162900"/>
                                  <a:ext cx="0" cy="2045437"/>
                                </a:xfrm>
                                <a:prstGeom prst="line">
                                  <a:avLst/>
                                </a:prstGeom>
                                <a:noFill/>
                                <a:ln w="6985">
                                  <a:solidFill>
                                    <a:srgbClr val="000000"/>
                                  </a:solidFill>
                                  <a:round/>
                                  <a:headEnd/>
                                  <a:tailEnd/>
                                </a:ln>
                                <a:extLst>
                                  <a:ext uri="{909E8E84-426E-40DD-AFC4-6F175D3DCCD1}">
                                    <a14:hiddenFill xmlns:a14="http://schemas.microsoft.com/office/drawing/2010/main">
                                      <a:noFill/>
                                    </a14:hiddenFill>
                                  </a:ext>
                                </a:extLst>
                              </wps:spPr>
                              <wps:bodyPr/>
                            </wps:wsp>
                            <wps:wsp>
                              <wps:cNvPr id="1210" name="Line 933"/>
                              <wps:cNvCnPr>
                                <a:cxnSpLocks noChangeShapeType="1"/>
                              </wps:cNvCnPr>
                              <wps:spPr bwMode="auto">
                                <a:xfrm flipV="1">
                                  <a:off x="1924032" y="162900"/>
                                  <a:ext cx="0" cy="2045437"/>
                                </a:xfrm>
                                <a:prstGeom prst="line">
                                  <a:avLst/>
                                </a:prstGeom>
                                <a:noFill/>
                                <a:ln w="6985">
                                  <a:solidFill>
                                    <a:srgbClr val="000000"/>
                                  </a:solidFill>
                                  <a:round/>
                                  <a:headEnd/>
                                  <a:tailEnd/>
                                </a:ln>
                                <a:extLst>
                                  <a:ext uri="{909E8E84-426E-40DD-AFC4-6F175D3DCCD1}">
                                    <a14:hiddenFill xmlns:a14="http://schemas.microsoft.com/office/drawing/2010/main">
                                      <a:noFill/>
                                    </a14:hiddenFill>
                                  </a:ext>
                                </a:extLst>
                              </wps:spPr>
                              <wps:bodyPr/>
                            </wps:wsp>
                            <wps:wsp>
                              <wps:cNvPr id="1211" name="Line 934"/>
                              <wps:cNvCnPr>
                                <a:cxnSpLocks noChangeShapeType="1"/>
                              </wps:cNvCnPr>
                              <wps:spPr bwMode="auto">
                                <a:xfrm flipV="1">
                                  <a:off x="2395840" y="162900"/>
                                  <a:ext cx="0" cy="2045437"/>
                                </a:xfrm>
                                <a:prstGeom prst="line">
                                  <a:avLst/>
                                </a:prstGeom>
                                <a:noFill/>
                                <a:ln w="6985">
                                  <a:solidFill>
                                    <a:srgbClr val="000000"/>
                                  </a:solidFill>
                                  <a:round/>
                                  <a:headEnd/>
                                  <a:tailEnd/>
                                </a:ln>
                                <a:extLst>
                                  <a:ext uri="{909E8E84-426E-40DD-AFC4-6F175D3DCCD1}">
                                    <a14:hiddenFill xmlns:a14="http://schemas.microsoft.com/office/drawing/2010/main">
                                      <a:noFill/>
                                    </a14:hiddenFill>
                                  </a:ext>
                                </a:extLst>
                              </wps:spPr>
                              <wps:bodyPr/>
                            </wps:wsp>
                            <wps:wsp>
                              <wps:cNvPr id="1212" name="Line 935"/>
                              <wps:cNvCnPr>
                                <a:cxnSpLocks noChangeShapeType="1"/>
                              </wps:cNvCnPr>
                              <wps:spPr bwMode="auto">
                                <a:xfrm flipH="1">
                                  <a:off x="6900" y="1965134"/>
                                  <a:ext cx="2739446" cy="0"/>
                                </a:xfrm>
                                <a:prstGeom prst="line">
                                  <a:avLst/>
                                </a:prstGeom>
                                <a:noFill/>
                                <a:ln w="6985">
                                  <a:solidFill>
                                    <a:srgbClr val="000000"/>
                                  </a:solidFill>
                                  <a:round/>
                                  <a:headEnd/>
                                  <a:tailEnd/>
                                </a:ln>
                                <a:extLst>
                                  <a:ext uri="{909E8E84-426E-40DD-AFC4-6F175D3DCCD1}">
                                    <a14:hiddenFill xmlns:a14="http://schemas.microsoft.com/office/drawing/2010/main">
                                      <a:noFill/>
                                    </a14:hiddenFill>
                                  </a:ext>
                                </a:extLst>
                              </wps:spPr>
                              <wps:bodyPr/>
                            </wps:wsp>
                            <wps:wsp>
                              <wps:cNvPr id="1213" name="Line 936"/>
                              <wps:cNvCnPr>
                                <a:cxnSpLocks noChangeShapeType="1"/>
                              </wps:cNvCnPr>
                              <wps:spPr bwMode="auto">
                                <a:xfrm flipH="1">
                                  <a:off x="6900" y="1707329"/>
                                  <a:ext cx="2739446" cy="0"/>
                                </a:xfrm>
                                <a:prstGeom prst="line">
                                  <a:avLst/>
                                </a:prstGeom>
                                <a:noFill/>
                                <a:ln w="6985">
                                  <a:solidFill>
                                    <a:srgbClr val="000000"/>
                                  </a:solidFill>
                                  <a:round/>
                                  <a:headEnd/>
                                  <a:tailEnd/>
                                </a:ln>
                                <a:extLst>
                                  <a:ext uri="{909E8E84-426E-40DD-AFC4-6F175D3DCCD1}">
                                    <a14:hiddenFill xmlns:a14="http://schemas.microsoft.com/office/drawing/2010/main">
                                      <a:noFill/>
                                    </a14:hiddenFill>
                                  </a:ext>
                                </a:extLst>
                              </wps:spPr>
                              <wps:bodyPr/>
                            </wps:wsp>
                            <wps:wsp>
                              <wps:cNvPr id="1214" name="Line 937"/>
                              <wps:cNvCnPr>
                                <a:cxnSpLocks noChangeShapeType="1"/>
                              </wps:cNvCnPr>
                              <wps:spPr bwMode="auto">
                                <a:xfrm flipH="1">
                                  <a:off x="6900" y="1450124"/>
                                  <a:ext cx="2739446" cy="0"/>
                                </a:xfrm>
                                <a:prstGeom prst="line">
                                  <a:avLst/>
                                </a:prstGeom>
                                <a:noFill/>
                                <a:ln w="6985">
                                  <a:solidFill>
                                    <a:srgbClr val="000000"/>
                                  </a:solidFill>
                                  <a:round/>
                                  <a:headEnd/>
                                  <a:tailEnd/>
                                </a:ln>
                                <a:extLst>
                                  <a:ext uri="{909E8E84-426E-40DD-AFC4-6F175D3DCCD1}">
                                    <a14:hiddenFill xmlns:a14="http://schemas.microsoft.com/office/drawing/2010/main">
                                      <a:noFill/>
                                    </a14:hiddenFill>
                                  </a:ext>
                                </a:extLst>
                              </wps:spPr>
                              <wps:bodyPr/>
                            </wps:wsp>
                            <wps:wsp>
                              <wps:cNvPr id="1215" name="Line 938"/>
                              <wps:cNvCnPr>
                                <a:cxnSpLocks noChangeShapeType="1"/>
                              </wps:cNvCnPr>
                              <wps:spPr bwMode="auto">
                                <a:xfrm flipH="1">
                                  <a:off x="6900" y="1192319"/>
                                  <a:ext cx="2739446" cy="0"/>
                                </a:xfrm>
                                <a:prstGeom prst="line">
                                  <a:avLst/>
                                </a:prstGeom>
                                <a:noFill/>
                                <a:ln w="6985">
                                  <a:solidFill>
                                    <a:srgbClr val="000000"/>
                                  </a:solidFill>
                                  <a:round/>
                                  <a:headEnd/>
                                  <a:tailEnd/>
                                </a:ln>
                                <a:extLst>
                                  <a:ext uri="{909E8E84-426E-40DD-AFC4-6F175D3DCCD1}">
                                    <a14:hiddenFill xmlns:a14="http://schemas.microsoft.com/office/drawing/2010/main">
                                      <a:noFill/>
                                    </a14:hiddenFill>
                                  </a:ext>
                                </a:extLst>
                              </wps:spPr>
                              <wps:bodyPr/>
                            </wps:wsp>
                            <wps:wsp>
                              <wps:cNvPr id="1216" name="Line 939"/>
                              <wps:cNvCnPr>
                                <a:cxnSpLocks noChangeShapeType="1"/>
                              </wps:cNvCnPr>
                              <wps:spPr bwMode="auto">
                                <a:xfrm flipH="1">
                                  <a:off x="6900" y="935115"/>
                                  <a:ext cx="2739446" cy="0"/>
                                </a:xfrm>
                                <a:prstGeom prst="line">
                                  <a:avLst/>
                                </a:prstGeom>
                                <a:noFill/>
                                <a:ln w="6985">
                                  <a:solidFill>
                                    <a:srgbClr val="000000"/>
                                  </a:solidFill>
                                  <a:round/>
                                  <a:headEnd/>
                                  <a:tailEnd/>
                                </a:ln>
                                <a:extLst>
                                  <a:ext uri="{909E8E84-426E-40DD-AFC4-6F175D3DCCD1}">
                                    <a14:hiddenFill xmlns:a14="http://schemas.microsoft.com/office/drawing/2010/main">
                                      <a:noFill/>
                                    </a14:hiddenFill>
                                  </a:ext>
                                </a:extLst>
                              </wps:spPr>
                              <wps:bodyPr/>
                            </wps:wsp>
                            <wps:wsp>
                              <wps:cNvPr id="1217" name="Line 940"/>
                              <wps:cNvCnPr>
                                <a:cxnSpLocks noChangeShapeType="1"/>
                              </wps:cNvCnPr>
                              <wps:spPr bwMode="auto">
                                <a:xfrm flipH="1">
                                  <a:off x="6900" y="677910"/>
                                  <a:ext cx="2739446" cy="0"/>
                                </a:xfrm>
                                <a:prstGeom prst="line">
                                  <a:avLst/>
                                </a:prstGeom>
                                <a:noFill/>
                                <a:ln w="6985">
                                  <a:solidFill>
                                    <a:srgbClr val="000000"/>
                                  </a:solidFill>
                                  <a:round/>
                                  <a:headEnd/>
                                  <a:tailEnd/>
                                </a:ln>
                                <a:extLst>
                                  <a:ext uri="{909E8E84-426E-40DD-AFC4-6F175D3DCCD1}">
                                    <a14:hiddenFill xmlns:a14="http://schemas.microsoft.com/office/drawing/2010/main">
                                      <a:noFill/>
                                    </a14:hiddenFill>
                                  </a:ext>
                                </a:extLst>
                              </wps:spPr>
                              <wps:bodyPr/>
                            </wps:wsp>
                            <wps:wsp>
                              <wps:cNvPr id="1218" name="Line 941"/>
                              <wps:cNvCnPr>
                                <a:cxnSpLocks noChangeShapeType="1"/>
                              </wps:cNvCnPr>
                              <wps:spPr bwMode="auto">
                                <a:xfrm flipH="1">
                                  <a:off x="6900" y="420105"/>
                                  <a:ext cx="2739446" cy="0"/>
                                </a:xfrm>
                                <a:prstGeom prst="line">
                                  <a:avLst/>
                                </a:prstGeom>
                                <a:noFill/>
                                <a:ln w="6985">
                                  <a:solidFill>
                                    <a:srgbClr val="000000"/>
                                  </a:solidFill>
                                  <a:round/>
                                  <a:headEnd/>
                                  <a:tailEnd/>
                                </a:ln>
                                <a:extLst>
                                  <a:ext uri="{909E8E84-426E-40DD-AFC4-6F175D3DCCD1}">
                                    <a14:hiddenFill xmlns:a14="http://schemas.microsoft.com/office/drawing/2010/main">
                                      <a:noFill/>
                                    </a14:hiddenFill>
                                  </a:ext>
                                </a:extLst>
                              </wps:spPr>
                              <wps:bodyPr/>
                            </wps:wsp>
                            <wps:wsp>
                              <wps:cNvPr id="1219" name="Freeform 942"/>
                              <wps:cNvSpPr>
                                <a:spLocks/>
                              </wps:cNvSpPr>
                              <wps:spPr bwMode="auto">
                                <a:xfrm>
                                  <a:off x="0" y="584608"/>
                                  <a:ext cx="2774947" cy="1494827"/>
                                </a:xfrm>
                                <a:custGeom>
                                  <a:avLst/>
                                  <a:gdLst>
                                    <a:gd name="T0" fmla="*/ 21590 w 4370"/>
                                    <a:gd name="T1" fmla="*/ 0 h 2354"/>
                                    <a:gd name="T2" fmla="*/ 50165 w 4370"/>
                                    <a:gd name="T3" fmla="*/ 21590 h 2354"/>
                                    <a:gd name="T4" fmla="*/ 107315 w 4370"/>
                                    <a:gd name="T5" fmla="*/ 0 h 2354"/>
                                    <a:gd name="T6" fmla="*/ 135890 w 4370"/>
                                    <a:gd name="T7" fmla="*/ 172085 h 2354"/>
                                    <a:gd name="T8" fmla="*/ 200025 w 4370"/>
                                    <a:gd name="T9" fmla="*/ 157480 h 2354"/>
                                    <a:gd name="T10" fmla="*/ 228600 w 4370"/>
                                    <a:gd name="T11" fmla="*/ 50165 h 2354"/>
                                    <a:gd name="T12" fmla="*/ 293370 w 4370"/>
                                    <a:gd name="T13" fmla="*/ 43180 h 2354"/>
                                    <a:gd name="T14" fmla="*/ 321945 w 4370"/>
                                    <a:gd name="T15" fmla="*/ 121920 h 2354"/>
                                    <a:gd name="T16" fmla="*/ 379095 w 4370"/>
                                    <a:gd name="T17" fmla="*/ 100330 h 2354"/>
                                    <a:gd name="T18" fmla="*/ 407670 w 4370"/>
                                    <a:gd name="T19" fmla="*/ 93345 h 2354"/>
                                    <a:gd name="T20" fmla="*/ 464820 w 4370"/>
                                    <a:gd name="T21" fmla="*/ 107315 h 2354"/>
                                    <a:gd name="T22" fmla="*/ 493395 w 4370"/>
                                    <a:gd name="T23" fmla="*/ 186055 h 2354"/>
                                    <a:gd name="T24" fmla="*/ 558165 w 4370"/>
                                    <a:gd name="T25" fmla="*/ 157480 h 2354"/>
                                    <a:gd name="T26" fmla="*/ 593725 w 4370"/>
                                    <a:gd name="T27" fmla="*/ 271780 h 2354"/>
                                    <a:gd name="T28" fmla="*/ 650875 w 4370"/>
                                    <a:gd name="T29" fmla="*/ 343535 h 2354"/>
                                    <a:gd name="T30" fmla="*/ 679450 w 4370"/>
                                    <a:gd name="T31" fmla="*/ 328930 h 2354"/>
                                    <a:gd name="T32" fmla="*/ 736600 w 4370"/>
                                    <a:gd name="T33" fmla="*/ 429260 h 2354"/>
                                    <a:gd name="T34" fmla="*/ 765175 w 4370"/>
                                    <a:gd name="T35" fmla="*/ 243205 h 2354"/>
                                    <a:gd name="T36" fmla="*/ 822325 w 4370"/>
                                    <a:gd name="T37" fmla="*/ 321945 h 2354"/>
                                    <a:gd name="T38" fmla="*/ 858520 w 4370"/>
                                    <a:gd name="T39" fmla="*/ 450850 h 2354"/>
                                    <a:gd name="T40" fmla="*/ 915670 w 4370"/>
                                    <a:gd name="T41" fmla="*/ 479425 h 2354"/>
                                    <a:gd name="T42" fmla="*/ 944245 w 4370"/>
                                    <a:gd name="T43" fmla="*/ 386080 h 2354"/>
                                    <a:gd name="T44" fmla="*/ 1008380 w 4370"/>
                                    <a:gd name="T45" fmla="*/ 321945 h 2354"/>
                                    <a:gd name="T46" fmla="*/ 1036955 w 4370"/>
                                    <a:gd name="T47" fmla="*/ 393700 h 2354"/>
                                    <a:gd name="T48" fmla="*/ 1101725 w 4370"/>
                                    <a:gd name="T49" fmla="*/ 443230 h 2354"/>
                                    <a:gd name="T50" fmla="*/ 1130300 w 4370"/>
                                    <a:gd name="T51" fmla="*/ 521970 h 2354"/>
                                    <a:gd name="T52" fmla="*/ 1187450 w 4370"/>
                                    <a:gd name="T53" fmla="*/ 550545 h 2354"/>
                                    <a:gd name="T54" fmla="*/ 1216025 w 4370"/>
                                    <a:gd name="T55" fmla="*/ 586740 h 2354"/>
                                    <a:gd name="T56" fmla="*/ 1273175 w 4370"/>
                                    <a:gd name="T57" fmla="*/ 521970 h 2354"/>
                                    <a:gd name="T58" fmla="*/ 1301750 w 4370"/>
                                    <a:gd name="T59" fmla="*/ 279400 h 2354"/>
                                    <a:gd name="T60" fmla="*/ 1365885 w 4370"/>
                                    <a:gd name="T61" fmla="*/ 172085 h 2354"/>
                                    <a:gd name="T62" fmla="*/ 1394460 w 4370"/>
                                    <a:gd name="T63" fmla="*/ 508000 h 2354"/>
                                    <a:gd name="T64" fmla="*/ 1459230 w 4370"/>
                                    <a:gd name="T65" fmla="*/ 572135 h 2354"/>
                                    <a:gd name="T66" fmla="*/ 1487805 w 4370"/>
                                    <a:gd name="T67" fmla="*/ 636905 h 2354"/>
                                    <a:gd name="T68" fmla="*/ 1544955 w 4370"/>
                                    <a:gd name="T69" fmla="*/ 650875 h 2354"/>
                                    <a:gd name="T70" fmla="*/ 1573530 w 4370"/>
                                    <a:gd name="T71" fmla="*/ 586740 h 2354"/>
                                    <a:gd name="T72" fmla="*/ 1630680 w 4370"/>
                                    <a:gd name="T73" fmla="*/ 572135 h 2354"/>
                                    <a:gd name="T74" fmla="*/ 1659255 w 4370"/>
                                    <a:gd name="T75" fmla="*/ 550545 h 2354"/>
                                    <a:gd name="T76" fmla="*/ 1724025 w 4370"/>
                                    <a:gd name="T77" fmla="*/ 708025 h 2354"/>
                                    <a:gd name="T78" fmla="*/ 1752600 w 4370"/>
                                    <a:gd name="T79" fmla="*/ 908050 h 2354"/>
                                    <a:gd name="T80" fmla="*/ 1816735 w 4370"/>
                                    <a:gd name="T81" fmla="*/ 951230 h 2354"/>
                                    <a:gd name="T82" fmla="*/ 1852295 w 4370"/>
                                    <a:gd name="T83" fmla="*/ 765175 h 2354"/>
                                    <a:gd name="T84" fmla="*/ 1909445 w 4370"/>
                                    <a:gd name="T85" fmla="*/ 958215 h 2354"/>
                                    <a:gd name="T86" fmla="*/ 1938020 w 4370"/>
                                    <a:gd name="T87" fmla="*/ 1051560 h 2354"/>
                                    <a:gd name="T88" fmla="*/ 1995805 w 4370"/>
                                    <a:gd name="T89" fmla="*/ 1244600 h 2354"/>
                                    <a:gd name="T90" fmla="*/ 2024380 w 4370"/>
                                    <a:gd name="T91" fmla="*/ 1287145 h 2354"/>
                                    <a:gd name="T92" fmla="*/ 2081530 w 4370"/>
                                    <a:gd name="T93" fmla="*/ 965835 h 2354"/>
                                    <a:gd name="T94" fmla="*/ 2110105 w 4370"/>
                                    <a:gd name="T95" fmla="*/ 1330325 h 2354"/>
                                    <a:gd name="T96" fmla="*/ 2174240 w 4370"/>
                                    <a:gd name="T97" fmla="*/ 1008380 h 2354"/>
                                    <a:gd name="T98" fmla="*/ 2202815 w 4370"/>
                                    <a:gd name="T99" fmla="*/ 1094105 h 2354"/>
                                    <a:gd name="T100" fmla="*/ 2267585 w 4370"/>
                                    <a:gd name="T101" fmla="*/ 1087120 h 2354"/>
                                    <a:gd name="T102" fmla="*/ 2296160 w 4370"/>
                                    <a:gd name="T103" fmla="*/ 1194435 h 2354"/>
                                    <a:gd name="T104" fmla="*/ 2353310 w 4370"/>
                                    <a:gd name="T105" fmla="*/ 1223010 h 2354"/>
                                    <a:gd name="T106" fmla="*/ 2381885 w 4370"/>
                                    <a:gd name="T107" fmla="*/ 1358900 h 2354"/>
                                    <a:gd name="T108" fmla="*/ 2439035 w 4370"/>
                                    <a:gd name="T109" fmla="*/ 1487805 h 2354"/>
                                    <a:gd name="T110" fmla="*/ 2474595 w 4370"/>
                                    <a:gd name="T111" fmla="*/ 1401445 h 2354"/>
                                    <a:gd name="T112" fmla="*/ 2531745 w 4370"/>
                                    <a:gd name="T113" fmla="*/ 1287145 h 2354"/>
                                    <a:gd name="T114" fmla="*/ 2560320 w 4370"/>
                                    <a:gd name="T115" fmla="*/ 1144270 h 2354"/>
                                    <a:gd name="T116" fmla="*/ 2625090 w 4370"/>
                                    <a:gd name="T117" fmla="*/ 1065530 h 2354"/>
                                    <a:gd name="T118" fmla="*/ 2653665 w 4370"/>
                                    <a:gd name="T119" fmla="*/ 1108710 h 2354"/>
                                    <a:gd name="T120" fmla="*/ 2717800 w 4370"/>
                                    <a:gd name="T121" fmla="*/ 1036955 h 2354"/>
                                    <a:gd name="T122" fmla="*/ 2746375 w 4370"/>
                                    <a:gd name="T123" fmla="*/ 1144270 h 2354"/>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 name="T180" fmla="*/ 0 60000 65536"/>
                                    <a:gd name="T181" fmla="*/ 0 60000 65536"/>
                                    <a:gd name="T182" fmla="*/ 0 60000 65536"/>
                                    <a:gd name="T183" fmla="*/ 0 60000 65536"/>
                                    <a:gd name="T184" fmla="*/ 0 60000 65536"/>
                                    <a:gd name="T185" fmla="*/ 0 60000 65536"/>
                                  </a:gdLst>
                                  <a:ahLst/>
                                  <a:cxnLst>
                                    <a:cxn ang="T124">
                                      <a:pos x="T0" y="T1"/>
                                    </a:cxn>
                                    <a:cxn ang="T125">
                                      <a:pos x="T2" y="T3"/>
                                    </a:cxn>
                                    <a:cxn ang="T126">
                                      <a:pos x="T4" y="T5"/>
                                    </a:cxn>
                                    <a:cxn ang="T127">
                                      <a:pos x="T6" y="T7"/>
                                    </a:cxn>
                                    <a:cxn ang="T128">
                                      <a:pos x="T8" y="T9"/>
                                    </a:cxn>
                                    <a:cxn ang="T129">
                                      <a:pos x="T10" y="T11"/>
                                    </a:cxn>
                                    <a:cxn ang="T130">
                                      <a:pos x="T12" y="T13"/>
                                    </a:cxn>
                                    <a:cxn ang="T131">
                                      <a:pos x="T14" y="T15"/>
                                    </a:cxn>
                                    <a:cxn ang="T132">
                                      <a:pos x="T16" y="T17"/>
                                    </a:cxn>
                                    <a:cxn ang="T133">
                                      <a:pos x="T18" y="T19"/>
                                    </a:cxn>
                                    <a:cxn ang="T134">
                                      <a:pos x="T20" y="T21"/>
                                    </a:cxn>
                                    <a:cxn ang="T135">
                                      <a:pos x="T22" y="T23"/>
                                    </a:cxn>
                                    <a:cxn ang="T136">
                                      <a:pos x="T24" y="T25"/>
                                    </a:cxn>
                                    <a:cxn ang="T137">
                                      <a:pos x="T26" y="T27"/>
                                    </a:cxn>
                                    <a:cxn ang="T138">
                                      <a:pos x="T28" y="T29"/>
                                    </a:cxn>
                                    <a:cxn ang="T139">
                                      <a:pos x="T30" y="T31"/>
                                    </a:cxn>
                                    <a:cxn ang="T140">
                                      <a:pos x="T32" y="T33"/>
                                    </a:cxn>
                                    <a:cxn ang="T141">
                                      <a:pos x="T34" y="T35"/>
                                    </a:cxn>
                                    <a:cxn ang="T142">
                                      <a:pos x="T36" y="T37"/>
                                    </a:cxn>
                                    <a:cxn ang="T143">
                                      <a:pos x="T38" y="T39"/>
                                    </a:cxn>
                                    <a:cxn ang="T144">
                                      <a:pos x="T40" y="T41"/>
                                    </a:cxn>
                                    <a:cxn ang="T145">
                                      <a:pos x="T42" y="T43"/>
                                    </a:cxn>
                                    <a:cxn ang="T146">
                                      <a:pos x="T44" y="T45"/>
                                    </a:cxn>
                                    <a:cxn ang="T147">
                                      <a:pos x="T46" y="T47"/>
                                    </a:cxn>
                                    <a:cxn ang="T148">
                                      <a:pos x="T48" y="T49"/>
                                    </a:cxn>
                                    <a:cxn ang="T149">
                                      <a:pos x="T50" y="T51"/>
                                    </a:cxn>
                                    <a:cxn ang="T150">
                                      <a:pos x="T52" y="T53"/>
                                    </a:cxn>
                                    <a:cxn ang="T151">
                                      <a:pos x="T54" y="T55"/>
                                    </a:cxn>
                                    <a:cxn ang="T152">
                                      <a:pos x="T56" y="T57"/>
                                    </a:cxn>
                                    <a:cxn ang="T153">
                                      <a:pos x="T58" y="T59"/>
                                    </a:cxn>
                                    <a:cxn ang="T154">
                                      <a:pos x="T60" y="T61"/>
                                    </a:cxn>
                                    <a:cxn ang="T155">
                                      <a:pos x="T62" y="T63"/>
                                    </a:cxn>
                                    <a:cxn ang="T156">
                                      <a:pos x="T64" y="T65"/>
                                    </a:cxn>
                                    <a:cxn ang="T157">
                                      <a:pos x="T66" y="T67"/>
                                    </a:cxn>
                                    <a:cxn ang="T158">
                                      <a:pos x="T68" y="T69"/>
                                    </a:cxn>
                                    <a:cxn ang="T159">
                                      <a:pos x="T70" y="T71"/>
                                    </a:cxn>
                                    <a:cxn ang="T160">
                                      <a:pos x="T72" y="T73"/>
                                    </a:cxn>
                                    <a:cxn ang="T161">
                                      <a:pos x="T74" y="T75"/>
                                    </a:cxn>
                                    <a:cxn ang="T162">
                                      <a:pos x="T76" y="T77"/>
                                    </a:cxn>
                                    <a:cxn ang="T163">
                                      <a:pos x="T78" y="T79"/>
                                    </a:cxn>
                                    <a:cxn ang="T164">
                                      <a:pos x="T80" y="T81"/>
                                    </a:cxn>
                                    <a:cxn ang="T165">
                                      <a:pos x="T82" y="T83"/>
                                    </a:cxn>
                                    <a:cxn ang="T166">
                                      <a:pos x="T84" y="T85"/>
                                    </a:cxn>
                                    <a:cxn ang="T167">
                                      <a:pos x="T86" y="T87"/>
                                    </a:cxn>
                                    <a:cxn ang="T168">
                                      <a:pos x="T88" y="T89"/>
                                    </a:cxn>
                                    <a:cxn ang="T169">
                                      <a:pos x="T90" y="T91"/>
                                    </a:cxn>
                                    <a:cxn ang="T170">
                                      <a:pos x="T92" y="T93"/>
                                    </a:cxn>
                                    <a:cxn ang="T171">
                                      <a:pos x="T94" y="T95"/>
                                    </a:cxn>
                                    <a:cxn ang="T172">
                                      <a:pos x="T96" y="T97"/>
                                    </a:cxn>
                                    <a:cxn ang="T173">
                                      <a:pos x="T98" y="T99"/>
                                    </a:cxn>
                                    <a:cxn ang="T174">
                                      <a:pos x="T100" y="T101"/>
                                    </a:cxn>
                                    <a:cxn ang="T175">
                                      <a:pos x="T102" y="T103"/>
                                    </a:cxn>
                                    <a:cxn ang="T176">
                                      <a:pos x="T104" y="T105"/>
                                    </a:cxn>
                                    <a:cxn ang="T177">
                                      <a:pos x="T106" y="T107"/>
                                    </a:cxn>
                                    <a:cxn ang="T178">
                                      <a:pos x="T108" y="T109"/>
                                    </a:cxn>
                                    <a:cxn ang="T179">
                                      <a:pos x="T110" y="T111"/>
                                    </a:cxn>
                                    <a:cxn ang="T180">
                                      <a:pos x="T112" y="T113"/>
                                    </a:cxn>
                                    <a:cxn ang="T181">
                                      <a:pos x="T114" y="T115"/>
                                    </a:cxn>
                                    <a:cxn ang="T182">
                                      <a:pos x="T116" y="T117"/>
                                    </a:cxn>
                                    <a:cxn ang="T183">
                                      <a:pos x="T118" y="T119"/>
                                    </a:cxn>
                                    <a:cxn ang="T184">
                                      <a:pos x="T120" y="T121"/>
                                    </a:cxn>
                                    <a:cxn ang="T185">
                                      <a:pos x="T122" y="T123"/>
                                    </a:cxn>
                                  </a:cxnLst>
                                  <a:rect l="0" t="0" r="r" b="b"/>
                                  <a:pathLst>
                                    <a:path w="4370" h="2354">
                                      <a:moveTo>
                                        <a:pt x="0" y="23"/>
                                      </a:moveTo>
                                      <a:lnTo>
                                        <a:pt x="0" y="0"/>
                                      </a:lnTo>
                                      <a:lnTo>
                                        <a:pt x="34" y="0"/>
                                      </a:lnTo>
                                      <a:lnTo>
                                        <a:pt x="34" y="12"/>
                                      </a:lnTo>
                                      <a:lnTo>
                                        <a:pt x="79" y="12"/>
                                      </a:lnTo>
                                      <a:lnTo>
                                        <a:pt x="79" y="34"/>
                                      </a:lnTo>
                                      <a:lnTo>
                                        <a:pt x="124" y="34"/>
                                      </a:lnTo>
                                      <a:lnTo>
                                        <a:pt x="124" y="0"/>
                                      </a:lnTo>
                                      <a:lnTo>
                                        <a:pt x="169" y="0"/>
                                      </a:lnTo>
                                      <a:lnTo>
                                        <a:pt x="169" y="12"/>
                                      </a:lnTo>
                                      <a:lnTo>
                                        <a:pt x="214" y="12"/>
                                      </a:lnTo>
                                      <a:lnTo>
                                        <a:pt x="214" y="271"/>
                                      </a:lnTo>
                                      <a:lnTo>
                                        <a:pt x="270" y="271"/>
                                      </a:lnTo>
                                      <a:lnTo>
                                        <a:pt x="270" y="248"/>
                                      </a:lnTo>
                                      <a:lnTo>
                                        <a:pt x="315" y="248"/>
                                      </a:lnTo>
                                      <a:lnTo>
                                        <a:pt x="315" y="181"/>
                                      </a:lnTo>
                                      <a:lnTo>
                                        <a:pt x="360" y="181"/>
                                      </a:lnTo>
                                      <a:lnTo>
                                        <a:pt x="360" y="79"/>
                                      </a:lnTo>
                                      <a:lnTo>
                                        <a:pt x="417" y="79"/>
                                      </a:lnTo>
                                      <a:lnTo>
                                        <a:pt x="417" y="68"/>
                                      </a:lnTo>
                                      <a:lnTo>
                                        <a:pt x="462" y="68"/>
                                      </a:lnTo>
                                      <a:lnTo>
                                        <a:pt x="462" y="181"/>
                                      </a:lnTo>
                                      <a:lnTo>
                                        <a:pt x="507" y="181"/>
                                      </a:lnTo>
                                      <a:lnTo>
                                        <a:pt x="507" y="192"/>
                                      </a:lnTo>
                                      <a:lnTo>
                                        <a:pt x="552" y="192"/>
                                      </a:lnTo>
                                      <a:lnTo>
                                        <a:pt x="552" y="158"/>
                                      </a:lnTo>
                                      <a:lnTo>
                                        <a:pt x="597" y="158"/>
                                      </a:lnTo>
                                      <a:lnTo>
                                        <a:pt x="597" y="124"/>
                                      </a:lnTo>
                                      <a:lnTo>
                                        <a:pt x="642" y="124"/>
                                      </a:lnTo>
                                      <a:lnTo>
                                        <a:pt x="642" y="147"/>
                                      </a:lnTo>
                                      <a:lnTo>
                                        <a:pt x="687" y="147"/>
                                      </a:lnTo>
                                      <a:lnTo>
                                        <a:pt x="687" y="169"/>
                                      </a:lnTo>
                                      <a:lnTo>
                                        <a:pt x="732" y="169"/>
                                      </a:lnTo>
                                      <a:lnTo>
                                        <a:pt x="732" y="271"/>
                                      </a:lnTo>
                                      <a:lnTo>
                                        <a:pt x="777" y="271"/>
                                      </a:lnTo>
                                      <a:lnTo>
                                        <a:pt x="777" y="293"/>
                                      </a:lnTo>
                                      <a:lnTo>
                                        <a:pt x="822" y="293"/>
                                      </a:lnTo>
                                      <a:lnTo>
                                        <a:pt x="822" y="248"/>
                                      </a:lnTo>
                                      <a:lnTo>
                                        <a:pt x="879" y="248"/>
                                      </a:lnTo>
                                      <a:lnTo>
                                        <a:pt x="879" y="271"/>
                                      </a:lnTo>
                                      <a:lnTo>
                                        <a:pt x="935" y="271"/>
                                      </a:lnTo>
                                      <a:lnTo>
                                        <a:pt x="935" y="428"/>
                                      </a:lnTo>
                                      <a:lnTo>
                                        <a:pt x="980" y="428"/>
                                      </a:lnTo>
                                      <a:lnTo>
                                        <a:pt x="980" y="541"/>
                                      </a:lnTo>
                                      <a:lnTo>
                                        <a:pt x="1025" y="541"/>
                                      </a:lnTo>
                                      <a:lnTo>
                                        <a:pt x="1025" y="530"/>
                                      </a:lnTo>
                                      <a:lnTo>
                                        <a:pt x="1070" y="530"/>
                                      </a:lnTo>
                                      <a:lnTo>
                                        <a:pt x="1070" y="518"/>
                                      </a:lnTo>
                                      <a:lnTo>
                                        <a:pt x="1115" y="518"/>
                                      </a:lnTo>
                                      <a:lnTo>
                                        <a:pt x="1115" y="676"/>
                                      </a:lnTo>
                                      <a:lnTo>
                                        <a:pt x="1160" y="676"/>
                                      </a:lnTo>
                                      <a:lnTo>
                                        <a:pt x="1160" y="541"/>
                                      </a:lnTo>
                                      <a:lnTo>
                                        <a:pt x="1205" y="541"/>
                                      </a:lnTo>
                                      <a:lnTo>
                                        <a:pt x="1205" y="383"/>
                                      </a:lnTo>
                                      <a:lnTo>
                                        <a:pt x="1250" y="383"/>
                                      </a:lnTo>
                                      <a:lnTo>
                                        <a:pt x="1250" y="507"/>
                                      </a:lnTo>
                                      <a:lnTo>
                                        <a:pt x="1295" y="507"/>
                                      </a:lnTo>
                                      <a:lnTo>
                                        <a:pt x="1295" y="575"/>
                                      </a:lnTo>
                                      <a:lnTo>
                                        <a:pt x="1352" y="575"/>
                                      </a:lnTo>
                                      <a:lnTo>
                                        <a:pt x="1352" y="710"/>
                                      </a:lnTo>
                                      <a:lnTo>
                                        <a:pt x="1397" y="710"/>
                                      </a:lnTo>
                                      <a:lnTo>
                                        <a:pt x="1397" y="755"/>
                                      </a:lnTo>
                                      <a:lnTo>
                                        <a:pt x="1442" y="755"/>
                                      </a:lnTo>
                                      <a:lnTo>
                                        <a:pt x="1442" y="687"/>
                                      </a:lnTo>
                                      <a:lnTo>
                                        <a:pt x="1487" y="687"/>
                                      </a:lnTo>
                                      <a:lnTo>
                                        <a:pt x="1487" y="608"/>
                                      </a:lnTo>
                                      <a:lnTo>
                                        <a:pt x="1532" y="608"/>
                                      </a:lnTo>
                                      <a:lnTo>
                                        <a:pt x="1532" y="507"/>
                                      </a:lnTo>
                                      <a:lnTo>
                                        <a:pt x="1588" y="507"/>
                                      </a:lnTo>
                                      <a:lnTo>
                                        <a:pt x="1588" y="485"/>
                                      </a:lnTo>
                                      <a:lnTo>
                                        <a:pt x="1633" y="485"/>
                                      </a:lnTo>
                                      <a:lnTo>
                                        <a:pt x="1633" y="620"/>
                                      </a:lnTo>
                                      <a:lnTo>
                                        <a:pt x="1678" y="620"/>
                                      </a:lnTo>
                                      <a:lnTo>
                                        <a:pt x="1678" y="698"/>
                                      </a:lnTo>
                                      <a:lnTo>
                                        <a:pt x="1735" y="698"/>
                                      </a:lnTo>
                                      <a:lnTo>
                                        <a:pt x="1735" y="642"/>
                                      </a:lnTo>
                                      <a:lnTo>
                                        <a:pt x="1780" y="642"/>
                                      </a:lnTo>
                                      <a:lnTo>
                                        <a:pt x="1780" y="822"/>
                                      </a:lnTo>
                                      <a:lnTo>
                                        <a:pt x="1825" y="822"/>
                                      </a:lnTo>
                                      <a:lnTo>
                                        <a:pt x="1825" y="867"/>
                                      </a:lnTo>
                                      <a:lnTo>
                                        <a:pt x="1870" y="867"/>
                                      </a:lnTo>
                                      <a:lnTo>
                                        <a:pt x="1870" y="856"/>
                                      </a:lnTo>
                                      <a:lnTo>
                                        <a:pt x="1915" y="856"/>
                                      </a:lnTo>
                                      <a:lnTo>
                                        <a:pt x="1915" y="924"/>
                                      </a:lnTo>
                                      <a:lnTo>
                                        <a:pt x="1960" y="924"/>
                                      </a:lnTo>
                                      <a:lnTo>
                                        <a:pt x="1960" y="822"/>
                                      </a:lnTo>
                                      <a:lnTo>
                                        <a:pt x="2005" y="822"/>
                                      </a:lnTo>
                                      <a:lnTo>
                                        <a:pt x="2005" y="766"/>
                                      </a:lnTo>
                                      <a:lnTo>
                                        <a:pt x="2050" y="766"/>
                                      </a:lnTo>
                                      <a:lnTo>
                                        <a:pt x="2050" y="440"/>
                                      </a:lnTo>
                                      <a:lnTo>
                                        <a:pt x="2106" y="440"/>
                                      </a:lnTo>
                                      <a:lnTo>
                                        <a:pt x="2106" y="271"/>
                                      </a:lnTo>
                                      <a:lnTo>
                                        <a:pt x="2151" y="271"/>
                                      </a:lnTo>
                                      <a:lnTo>
                                        <a:pt x="2151" y="687"/>
                                      </a:lnTo>
                                      <a:lnTo>
                                        <a:pt x="2196" y="687"/>
                                      </a:lnTo>
                                      <a:lnTo>
                                        <a:pt x="2196" y="800"/>
                                      </a:lnTo>
                                      <a:lnTo>
                                        <a:pt x="2253" y="800"/>
                                      </a:lnTo>
                                      <a:lnTo>
                                        <a:pt x="2253" y="901"/>
                                      </a:lnTo>
                                      <a:lnTo>
                                        <a:pt x="2298" y="901"/>
                                      </a:lnTo>
                                      <a:lnTo>
                                        <a:pt x="2298" y="800"/>
                                      </a:lnTo>
                                      <a:lnTo>
                                        <a:pt x="2343" y="800"/>
                                      </a:lnTo>
                                      <a:lnTo>
                                        <a:pt x="2343" y="1003"/>
                                      </a:lnTo>
                                      <a:lnTo>
                                        <a:pt x="2388" y="1003"/>
                                      </a:lnTo>
                                      <a:lnTo>
                                        <a:pt x="2388" y="1025"/>
                                      </a:lnTo>
                                      <a:lnTo>
                                        <a:pt x="2433" y="1025"/>
                                      </a:lnTo>
                                      <a:lnTo>
                                        <a:pt x="2433" y="890"/>
                                      </a:lnTo>
                                      <a:lnTo>
                                        <a:pt x="2478" y="890"/>
                                      </a:lnTo>
                                      <a:lnTo>
                                        <a:pt x="2478" y="924"/>
                                      </a:lnTo>
                                      <a:lnTo>
                                        <a:pt x="2523" y="924"/>
                                      </a:lnTo>
                                      <a:lnTo>
                                        <a:pt x="2523" y="901"/>
                                      </a:lnTo>
                                      <a:lnTo>
                                        <a:pt x="2568" y="901"/>
                                      </a:lnTo>
                                      <a:lnTo>
                                        <a:pt x="2568" y="1014"/>
                                      </a:lnTo>
                                      <a:lnTo>
                                        <a:pt x="2613" y="1014"/>
                                      </a:lnTo>
                                      <a:lnTo>
                                        <a:pt x="2613" y="867"/>
                                      </a:lnTo>
                                      <a:lnTo>
                                        <a:pt x="2658" y="867"/>
                                      </a:lnTo>
                                      <a:lnTo>
                                        <a:pt x="2658" y="1115"/>
                                      </a:lnTo>
                                      <a:lnTo>
                                        <a:pt x="2715" y="1115"/>
                                      </a:lnTo>
                                      <a:lnTo>
                                        <a:pt x="2715" y="1149"/>
                                      </a:lnTo>
                                      <a:lnTo>
                                        <a:pt x="2760" y="1149"/>
                                      </a:lnTo>
                                      <a:lnTo>
                                        <a:pt x="2760" y="1430"/>
                                      </a:lnTo>
                                      <a:lnTo>
                                        <a:pt x="2816" y="1430"/>
                                      </a:lnTo>
                                      <a:lnTo>
                                        <a:pt x="2816" y="1498"/>
                                      </a:lnTo>
                                      <a:lnTo>
                                        <a:pt x="2861" y="1498"/>
                                      </a:lnTo>
                                      <a:lnTo>
                                        <a:pt x="2861" y="1295"/>
                                      </a:lnTo>
                                      <a:lnTo>
                                        <a:pt x="2917" y="1295"/>
                                      </a:lnTo>
                                      <a:lnTo>
                                        <a:pt x="2917" y="1205"/>
                                      </a:lnTo>
                                      <a:lnTo>
                                        <a:pt x="2962" y="1205"/>
                                      </a:lnTo>
                                      <a:lnTo>
                                        <a:pt x="2962" y="1509"/>
                                      </a:lnTo>
                                      <a:lnTo>
                                        <a:pt x="3007" y="1509"/>
                                      </a:lnTo>
                                      <a:lnTo>
                                        <a:pt x="3007" y="1644"/>
                                      </a:lnTo>
                                      <a:lnTo>
                                        <a:pt x="3052" y="1644"/>
                                      </a:lnTo>
                                      <a:lnTo>
                                        <a:pt x="3052" y="1656"/>
                                      </a:lnTo>
                                      <a:lnTo>
                                        <a:pt x="3097" y="1656"/>
                                      </a:lnTo>
                                      <a:lnTo>
                                        <a:pt x="3097" y="1960"/>
                                      </a:lnTo>
                                      <a:lnTo>
                                        <a:pt x="3143" y="1960"/>
                                      </a:lnTo>
                                      <a:lnTo>
                                        <a:pt x="3143" y="1982"/>
                                      </a:lnTo>
                                      <a:lnTo>
                                        <a:pt x="3188" y="1982"/>
                                      </a:lnTo>
                                      <a:lnTo>
                                        <a:pt x="3188" y="2027"/>
                                      </a:lnTo>
                                      <a:lnTo>
                                        <a:pt x="3233" y="2027"/>
                                      </a:lnTo>
                                      <a:lnTo>
                                        <a:pt x="3233" y="1521"/>
                                      </a:lnTo>
                                      <a:lnTo>
                                        <a:pt x="3278" y="1521"/>
                                      </a:lnTo>
                                      <a:lnTo>
                                        <a:pt x="3278" y="1667"/>
                                      </a:lnTo>
                                      <a:lnTo>
                                        <a:pt x="3323" y="1667"/>
                                      </a:lnTo>
                                      <a:lnTo>
                                        <a:pt x="3323" y="2095"/>
                                      </a:lnTo>
                                      <a:lnTo>
                                        <a:pt x="3368" y="2095"/>
                                      </a:lnTo>
                                      <a:lnTo>
                                        <a:pt x="3368" y="1588"/>
                                      </a:lnTo>
                                      <a:lnTo>
                                        <a:pt x="3424" y="1588"/>
                                      </a:lnTo>
                                      <a:lnTo>
                                        <a:pt x="3424" y="1825"/>
                                      </a:lnTo>
                                      <a:lnTo>
                                        <a:pt x="3469" y="1825"/>
                                      </a:lnTo>
                                      <a:lnTo>
                                        <a:pt x="3469" y="1723"/>
                                      </a:lnTo>
                                      <a:lnTo>
                                        <a:pt x="3514" y="1723"/>
                                      </a:lnTo>
                                      <a:lnTo>
                                        <a:pt x="3514" y="1712"/>
                                      </a:lnTo>
                                      <a:lnTo>
                                        <a:pt x="3571" y="1712"/>
                                      </a:lnTo>
                                      <a:lnTo>
                                        <a:pt x="3571" y="1757"/>
                                      </a:lnTo>
                                      <a:lnTo>
                                        <a:pt x="3616" y="1757"/>
                                      </a:lnTo>
                                      <a:lnTo>
                                        <a:pt x="3616" y="1881"/>
                                      </a:lnTo>
                                      <a:lnTo>
                                        <a:pt x="3661" y="1881"/>
                                      </a:lnTo>
                                      <a:lnTo>
                                        <a:pt x="3661" y="1926"/>
                                      </a:lnTo>
                                      <a:lnTo>
                                        <a:pt x="3706" y="1926"/>
                                      </a:lnTo>
                                      <a:lnTo>
                                        <a:pt x="3706" y="1903"/>
                                      </a:lnTo>
                                      <a:lnTo>
                                        <a:pt x="3751" y="1903"/>
                                      </a:lnTo>
                                      <a:lnTo>
                                        <a:pt x="3751" y="2140"/>
                                      </a:lnTo>
                                      <a:lnTo>
                                        <a:pt x="3796" y="2140"/>
                                      </a:lnTo>
                                      <a:lnTo>
                                        <a:pt x="3796" y="2343"/>
                                      </a:lnTo>
                                      <a:lnTo>
                                        <a:pt x="3841" y="2343"/>
                                      </a:lnTo>
                                      <a:lnTo>
                                        <a:pt x="3841" y="2354"/>
                                      </a:lnTo>
                                      <a:lnTo>
                                        <a:pt x="3897" y="2354"/>
                                      </a:lnTo>
                                      <a:lnTo>
                                        <a:pt x="3897" y="2207"/>
                                      </a:lnTo>
                                      <a:lnTo>
                                        <a:pt x="3942" y="2207"/>
                                      </a:lnTo>
                                      <a:lnTo>
                                        <a:pt x="3942" y="2027"/>
                                      </a:lnTo>
                                      <a:lnTo>
                                        <a:pt x="3987" y="2027"/>
                                      </a:lnTo>
                                      <a:lnTo>
                                        <a:pt x="3987" y="2072"/>
                                      </a:lnTo>
                                      <a:lnTo>
                                        <a:pt x="4032" y="2072"/>
                                      </a:lnTo>
                                      <a:lnTo>
                                        <a:pt x="4032" y="1802"/>
                                      </a:lnTo>
                                      <a:lnTo>
                                        <a:pt x="4089" y="1802"/>
                                      </a:lnTo>
                                      <a:lnTo>
                                        <a:pt x="4089" y="1678"/>
                                      </a:lnTo>
                                      <a:lnTo>
                                        <a:pt x="4134" y="1678"/>
                                      </a:lnTo>
                                      <a:lnTo>
                                        <a:pt x="4134" y="1521"/>
                                      </a:lnTo>
                                      <a:lnTo>
                                        <a:pt x="4179" y="1521"/>
                                      </a:lnTo>
                                      <a:lnTo>
                                        <a:pt x="4179" y="1746"/>
                                      </a:lnTo>
                                      <a:lnTo>
                                        <a:pt x="4235" y="1746"/>
                                      </a:lnTo>
                                      <a:lnTo>
                                        <a:pt x="4235" y="1633"/>
                                      </a:lnTo>
                                      <a:lnTo>
                                        <a:pt x="4280" y="1633"/>
                                      </a:lnTo>
                                      <a:lnTo>
                                        <a:pt x="4280" y="1588"/>
                                      </a:lnTo>
                                      <a:lnTo>
                                        <a:pt x="4325" y="1588"/>
                                      </a:lnTo>
                                      <a:lnTo>
                                        <a:pt x="4325" y="1802"/>
                                      </a:lnTo>
                                      <a:lnTo>
                                        <a:pt x="4370" y="1802"/>
                                      </a:lnTo>
                                      <a:lnTo>
                                        <a:pt x="4370" y="1903"/>
                                      </a:lnTo>
                                    </a:path>
                                  </a:pathLst>
                                </a:custGeom>
                                <a:noFill/>
                                <a:ln w="698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20" name="Freeform 943"/>
                              <wps:cNvSpPr>
                                <a:spLocks/>
                              </wps:cNvSpPr>
                              <wps:spPr bwMode="auto">
                                <a:xfrm>
                                  <a:off x="0" y="513507"/>
                                  <a:ext cx="2774947" cy="1494127"/>
                                </a:xfrm>
                                <a:custGeom>
                                  <a:avLst/>
                                  <a:gdLst>
                                    <a:gd name="T0" fmla="*/ 21590 w 4370"/>
                                    <a:gd name="T1" fmla="*/ 0 h 2353"/>
                                    <a:gd name="T2" fmla="*/ 50165 w 4370"/>
                                    <a:gd name="T3" fmla="*/ 35560 h 2353"/>
                                    <a:gd name="T4" fmla="*/ 107315 w 4370"/>
                                    <a:gd name="T5" fmla="*/ 13970 h 2353"/>
                                    <a:gd name="T6" fmla="*/ 135890 w 4370"/>
                                    <a:gd name="T7" fmla="*/ 221615 h 2353"/>
                                    <a:gd name="T8" fmla="*/ 200025 w 4370"/>
                                    <a:gd name="T9" fmla="*/ 207010 h 2353"/>
                                    <a:gd name="T10" fmla="*/ 228600 w 4370"/>
                                    <a:gd name="T11" fmla="*/ 114300 h 2353"/>
                                    <a:gd name="T12" fmla="*/ 293370 w 4370"/>
                                    <a:gd name="T13" fmla="*/ 107315 h 2353"/>
                                    <a:gd name="T14" fmla="*/ 321945 w 4370"/>
                                    <a:gd name="T15" fmla="*/ 186055 h 2353"/>
                                    <a:gd name="T16" fmla="*/ 379095 w 4370"/>
                                    <a:gd name="T17" fmla="*/ 171450 h 2353"/>
                                    <a:gd name="T18" fmla="*/ 407670 w 4370"/>
                                    <a:gd name="T19" fmla="*/ 171450 h 2353"/>
                                    <a:gd name="T20" fmla="*/ 464820 w 4370"/>
                                    <a:gd name="T21" fmla="*/ 171450 h 2353"/>
                                    <a:gd name="T22" fmla="*/ 493395 w 4370"/>
                                    <a:gd name="T23" fmla="*/ 271780 h 2353"/>
                                    <a:gd name="T24" fmla="*/ 558165 w 4370"/>
                                    <a:gd name="T25" fmla="*/ 228600 h 2353"/>
                                    <a:gd name="T26" fmla="*/ 593725 w 4370"/>
                                    <a:gd name="T27" fmla="*/ 307340 h 2353"/>
                                    <a:gd name="T28" fmla="*/ 650875 w 4370"/>
                                    <a:gd name="T29" fmla="*/ 350520 h 2353"/>
                                    <a:gd name="T30" fmla="*/ 679450 w 4370"/>
                                    <a:gd name="T31" fmla="*/ 335915 h 2353"/>
                                    <a:gd name="T32" fmla="*/ 736600 w 4370"/>
                                    <a:gd name="T33" fmla="*/ 450215 h 2353"/>
                                    <a:gd name="T34" fmla="*/ 765175 w 4370"/>
                                    <a:gd name="T35" fmla="*/ 250190 h 2353"/>
                                    <a:gd name="T36" fmla="*/ 822325 w 4370"/>
                                    <a:gd name="T37" fmla="*/ 357505 h 2353"/>
                                    <a:gd name="T38" fmla="*/ 858520 w 4370"/>
                                    <a:gd name="T39" fmla="*/ 485775 h 2353"/>
                                    <a:gd name="T40" fmla="*/ 915670 w 4370"/>
                                    <a:gd name="T41" fmla="*/ 507365 h 2353"/>
                                    <a:gd name="T42" fmla="*/ 944245 w 4370"/>
                                    <a:gd name="T43" fmla="*/ 400050 h 2353"/>
                                    <a:gd name="T44" fmla="*/ 1008380 w 4370"/>
                                    <a:gd name="T45" fmla="*/ 335915 h 2353"/>
                                    <a:gd name="T46" fmla="*/ 1036955 w 4370"/>
                                    <a:gd name="T47" fmla="*/ 428625 h 2353"/>
                                    <a:gd name="T48" fmla="*/ 1101725 w 4370"/>
                                    <a:gd name="T49" fmla="*/ 471805 h 2353"/>
                                    <a:gd name="T50" fmla="*/ 1130300 w 4370"/>
                                    <a:gd name="T51" fmla="*/ 550545 h 2353"/>
                                    <a:gd name="T52" fmla="*/ 1187450 w 4370"/>
                                    <a:gd name="T53" fmla="*/ 593090 h 2353"/>
                                    <a:gd name="T54" fmla="*/ 1216025 w 4370"/>
                                    <a:gd name="T55" fmla="*/ 629285 h 2353"/>
                                    <a:gd name="T56" fmla="*/ 1273175 w 4370"/>
                                    <a:gd name="T57" fmla="*/ 564515 h 2353"/>
                                    <a:gd name="T58" fmla="*/ 1301750 w 4370"/>
                                    <a:gd name="T59" fmla="*/ 321310 h 2353"/>
                                    <a:gd name="T60" fmla="*/ 1365885 w 4370"/>
                                    <a:gd name="T61" fmla="*/ 235585 h 2353"/>
                                    <a:gd name="T62" fmla="*/ 1394460 w 4370"/>
                                    <a:gd name="T63" fmla="*/ 543560 h 2353"/>
                                    <a:gd name="T64" fmla="*/ 1459230 w 4370"/>
                                    <a:gd name="T65" fmla="*/ 621665 h 2353"/>
                                    <a:gd name="T66" fmla="*/ 1487805 w 4370"/>
                                    <a:gd name="T67" fmla="*/ 664845 h 2353"/>
                                    <a:gd name="T68" fmla="*/ 1544955 w 4370"/>
                                    <a:gd name="T69" fmla="*/ 700405 h 2353"/>
                                    <a:gd name="T70" fmla="*/ 1573530 w 4370"/>
                                    <a:gd name="T71" fmla="*/ 629285 h 2353"/>
                                    <a:gd name="T72" fmla="*/ 1630680 w 4370"/>
                                    <a:gd name="T73" fmla="*/ 614680 h 2353"/>
                                    <a:gd name="T74" fmla="*/ 1659255 w 4370"/>
                                    <a:gd name="T75" fmla="*/ 557530 h 2353"/>
                                    <a:gd name="T76" fmla="*/ 1724025 w 4370"/>
                                    <a:gd name="T77" fmla="*/ 750570 h 2353"/>
                                    <a:gd name="T78" fmla="*/ 1752600 w 4370"/>
                                    <a:gd name="T79" fmla="*/ 893445 h 2353"/>
                                    <a:gd name="T80" fmla="*/ 1816735 w 4370"/>
                                    <a:gd name="T81" fmla="*/ 901065 h 2353"/>
                                    <a:gd name="T82" fmla="*/ 1852295 w 4370"/>
                                    <a:gd name="T83" fmla="*/ 800735 h 2353"/>
                                    <a:gd name="T84" fmla="*/ 1909445 w 4370"/>
                                    <a:gd name="T85" fmla="*/ 915035 h 2353"/>
                                    <a:gd name="T86" fmla="*/ 1938020 w 4370"/>
                                    <a:gd name="T87" fmla="*/ 1122680 h 2353"/>
                                    <a:gd name="T88" fmla="*/ 1995805 w 4370"/>
                                    <a:gd name="T89" fmla="*/ 1243965 h 2353"/>
                                    <a:gd name="T90" fmla="*/ 2024380 w 4370"/>
                                    <a:gd name="T91" fmla="*/ 1344295 h 2353"/>
                                    <a:gd name="T92" fmla="*/ 2081530 w 4370"/>
                                    <a:gd name="T93" fmla="*/ 1172210 h 2353"/>
                                    <a:gd name="T94" fmla="*/ 2110105 w 4370"/>
                                    <a:gd name="T95" fmla="*/ 1258570 h 2353"/>
                                    <a:gd name="T96" fmla="*/ 2174240 w 4370"/>
                                    <a:gd name="T97" fmla="*/ 1007745 h 2353"/>
                                    <a:gd name="T98" fmla="*/ 2202815 w 4370"/>
                                    <a:gd name="T99" fmla="*/ 1279525 h 2353"/>
                                    <a:gd name="T100" fmla="*/ 2267585 w 4370"/>
                                    <a:gd name="T101" fmla="*/ 1229995 h 2353"/>
                                    <a:gd name="T102" fmla="*/ 2296160 w 4370"/>
                                    <a:gd name="T103" fmla="*/ 1287145 h 2353"/>
                                    <a:gd name="T104" fmla="*/ 2353310 w 4370"/>
                                    <a:gd name="T105" fmla="*/ 1294130 h 2353"/>
                                    <a:gd name="T106" fmla="*/ 2381885 w 4370"/>
                                    <a:gd name="T107" fmla="*/ 1372870 h 2353"/>
                                    <a:gd name="T108" fmla="*/ 2439035 w 4370"/>
                                    <a:gd name="T109" fmla="*/ 1494155 h 2353"/>
                                    <a:gd name="T110" fmla="*/ 2474595 w 4370"/>
                                    <a:gd name="T111" fmla="*/ 1344295 h 2353"/>
                                    <a:gd name="T112" fmla="*/ 2531745 w 4370"/>
                                    <a:gd name="T113" fmla="*/ 1287145 h 2353"/>
                                    <a:gd name="T114" fmla="*/ 2560320 w 4370"/>
                                    <a:gd name="T115" fmla="*/ 1351280 h 2353"/>
                                    <a:gd name="T116" fmla="*/ 2625090 w 4370"/>
                                    <a:gd name="T117" fmla="*/ 1057910 h 2353"/>
                                    <a:gd name="T118" fmla="*/ 2653665 w 4370"/>
                                    <a:gd name="T119" fmla="*/ 1279525 h 2353"/>
                                    <a:gd name="T120" fmla="*/ 2717800 w 4370"/>
                                    <a:gd name="T121" fmla="*/ 1386840 h 2353"/>
                                    <a:gd name="T122" fmla="*/ 2746375 w 4370"/>
                                    <a:gd name="T123" fmla="*/ 1308100 h 2353"/>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 name="T180" fmla="*/ 0 60000 65536"/>
                                    <a:gd name="T181" fmla="*/ 0 60000 65536"/>
                                    <a:gd name="T182" fmla="*/ 0 60000 65536"/>
                                    <a:gd name="T183" fmla="*/ 0 60000 65536"/>
                                    <a:gd name="T184" fmla="*/ 0 60000 65536"/>
                                    <a:gd name="T185" fmla="*/ 0 60000 65536"/>
                                  </a:gdLst>
                                  <a:ahLst/>
                                  <a:cxnLst>
                                    <a:cxn ang="T124">
                                      <a:pos x="T0" y="T1"/>
                                    </a:cxn>
                                    <a:cxn ang="T125">
                                      <a:pos x="T2" y="T3"/>
                                    </a:cxn>
                                    <a:cxn ang="T126">
                                      <a:pos x="T4" y="T5"/>
                                    </a:cxn>
                                    <a:cxn ang="T127">
                                      <a:pos x="T6" y="T7"/>
                                    </a:cxn>
                                    <a:cxn ang="T128">
                                      <a:pos x="T8" y="T9"/>
                                    </a:cxn>
                                    <a:cxn ang="T129">
                                      <a:pos x="T10" y="T11"/>
                                    </a:cxn>
                                    <a:cxn ang="T130">
                                      <a:pos x="T12" y="T13"/>
                                    </a:cxn>
                                    <a:cxn ang="T131">
                                      <a:pos x="T14" y="T15"/>
                                    </a:cxn>
                                    <a:cxn ang="T132">
                                      <a:pos x="T16" y="T17"/>
                                    </a:cxn>
                                    <a:cxn ang="T133">
                                      <a:pos x="T18" y="T19"/>
                                    </a:cxn>
                                    <a:cxn ang="T134">
                                      <a:pos x="T20" y="T21"/>
                                    </a:cxn>
                                    <a:cxn ang="T135">
                                      <a:pos x="T22" y="T23"/>
                                    </a:cxn>
                                    <a:cxn ang="T136">
                                      <a:pos x="T24" y="T25"/>
                                    </a:cxn>
                                    <a:cxn ang="T137">
                                      <a:pos x="T26" y="T27"/>
                                    </a:cxn>
                                    <a:cxn ang="T138">
                                      <a:pos x="T28" y="T29"/>
                                    </a:cxn>
                                    <a:cxn ang="T139">
                                      <a:pos x="T30" y="T31"/>
                                    </a:cxn>
                                    <a:cxn ang="T140">
                                      <a:pos x="T32" y="T33"/>
                                    </a:cxn>
                                    <a:cxn ang="T141">
                                      <a:pos x="T34" y="T35"/>
                                    </a:cxn>
                                    <a:cxn ang="T142">
                                      <a:pos x="T36" y="T37"/>
                                    </a:cxn>
                                    <a:cxn ang="T143">
                                      <a:pos x="T38" y="T39"/>
                                    </a:cxn>
                                    <a:cxn ang="T144">
                                      <a:pos x="T40" y="T41"/>
                                    </a:cxn>
                                    <a:cxn ang="T145">
                                      <a:pos x="T42" y="T43"/>
                                    </a:cxn>
                                    <a:cxn ang="T146">
                                      <a:pos x="T44" y="T45"/>
                                    </a:cxn>
                                    <a:cxn ang="T147">
                                      <a:pos x="T46" y="T47"/>
                                    </a:cxn>
                                    <a:cxn ang="T148">
                                      <a:pos x="T48" y="T49"/>
                                    </a:cxn>
                                    <a:cxn ang="T149">
                                      <a:pos x="T50" y="T51"/>
                                    </a:cxn>
                                    <a:cxn ang="T150">
                                      <a:pos x="T52" y="T53"/>
                                    </a:cxn>
                                    <a:cxn ang="T151">
                                      <a:pos x="T54" y="T55"/>
                                    </a:cxn>
                                    <a:cxn ang="T152">
                                      <a:pos x="T56" y="T57"/>
                                    </a:cxn>
                                    <a:cxn ang="T153">
                                      <a:pos x="T58" y="T59"/>
                                    </a:cxn>
                                    <a:cxn ang="T154">
                                      <a:pos x="T60" y="T61"/>
                                    </a:cxn>
                                    <a:cxn ang="T155">
                                      <a:pos x="T62" y="T63"/>
                                    </a:cxn>
                                    <a:cxn ang="T156">
                                      <a:pos x="T64" y="T65"/>
                                    </a:cxn>
                                    <a:cxn ang="T157">
                                      <a:pos x="T66" y="T67"/>
                                    </a:cxn>
                                    <a:cxn ang="T158">
                                      <a:pos x="T68" y="T69"/>
                                    </a:cxn>
                                    <a:cxn ang="T159">
                                      <a:pos x="T70" y="T71"/>
                                    </a:cxn>
                                    <a:cxn ang="T160">
                                      <a:pos x="T72" y="T73"/>
                                    </a:cxn>
                                    <a:cxn ang="T161">
                                      <a:pos x="T74" y="T75"/>
                                    </a:cxn>
                                    <a:cxn ang="T162">
                                      <a:pos x="T76" y="T77"/>
                                    </a:cxn>
                                    <a:cxn ang="T163">
                                      <a:pos x="T78" y="T79"/>
                                    </a:cxn>
                                    <a:cxn ang="T164">
                                      <a:pos x="T80" y="T81"/>
                                    </a:cxn>
                                    <a:cxn ang="T165">
                                      <a:pos x="T82" y="T83"/>
                                    </a:cxn>
                                    <a:cxn ang="T166">
                                      <a:pos x="T84" y="T85"/>
                                    </a:cxn>
                                    <a:cxn ang="T167">
                                      <a:pos x="T86" y="T87"/>
                                    </a:cxn>
                                    <a:cxn ang="T168">
                                      <a:pos x="T88" y="T89"/>
                                    </a:cxn>
                                    <a:cxn ang="T169">
                                      <a:pos x="T90" y="T91"/>
                                    </a:cxn>
                                    <a:cxn ang="T170">
                                      <a:pos x="T92" y="T93"/>
                                    </a:cxn>
                                    <a:cxn ang="T171">
                                      <a:pos x="T94" y="T95"/>
                                    </a:cxn>
                                    <a:cxn ang="T172">
                                      <a:pos x="T96" y="T97"/>
                                    </a:cxn>
                                    <a:cxn ang="T173">
                                      <a:pos x="T98" y="T99"/>
                                    </a:cxn>
                                    <a:cxn ang="T174">
                                      <a:pos x="T100" y="T101"/>
                                    </a:cxn>
                                    <a:cxn ang="T175">
                                      <a:pos x="T102" y="T103"/>
                                    </a:cxn>
                                    <a:cxn ang="T176">
                                      <a:pos x="T104" y="T105"/>
                                    </a:cxn>
                                    <a:cxn ang="T177">
                                      <a:pos x="T106" y="T107"/>
                                    </a:cxn>
                                    <a:cxn ang="T178">
                                      <a:pos x="T108" y="T109"/>
                                    </a:cxn>
                                    <a:cxn ang="T179">
                                      <a:pos x="T110" y="T111"/>
                                    </a:cxn>
                                    <a:cxn ang="T180">
                                      <a:pos x="T112" y="T113"/>
                                    </a:cxn>
                                    <a:cxn ang="T181">
                                      <a:pos x="T114" y="T115"/>
                                    </a:cxn>
                                    <a:cxn ang="T182">
                                      <a:pos x="T116" y="T117"/>
                                    </a:cxn>
                                    <a:cxn ang="T183">
                                      <a:pos x="T118" y="T119"/>
                                    </a:cxn>
                                    <a:cxn ang="T184">
                                      <a:pos x="T120" y="T121"/>
                                    </a:cxn>
                                    <a:cxn ang="T185">
                                      <a:pos x="T122" y="T123"/>
                                    </a:cxn>
                                  </a:cxnLst>
                                  <a:rect l="0" t="0" r="r" b="b"/>
                                  <a:pathLst>
                                    <a:path w="4370" h="2353">
                                      <a:moveTo>
                                        <a:pt x="0" y="34"/>
                                      </a:moveTo>
                                      <a:lnTo>
                                        <a:pt x="0" y="0"/>
                                      </a:lnTo>
                                      <a:lnTo>
                                        <a:pt x="34" y="0"/>
                                      </a:lnTo>
                                      <a:lnTo>
                                        <a:pt x="34" y="34"/>
                                      </a:lnTo>
                                      <a:lnTo>
                                        <a:pt x="79" y="34"/>
                                      </a:lnTo>
                                      <a:lnTo>
                                        <a:pt x="79" y="56"/>
                                      </a:lnTo>
                                      <a:lnTo>
                                        <a:pt x="124" y="56"/>
                                      </a:lnTo>
                                      <a:lnTo>
                                        <a:pt x="124" y="22"/>
                                      </a:lnTo>
                                      <a:lnTo>
                                        <a:pt x="169" y="22"/>
                                      </a:lnTo>
                                      <a:lnTo>
                                        <a:pt x="169" y="34"/>
                                      </a:lnTo>
                                      <a:lnTo>
                                        <a:pt x="214" y="34"/>
                                      </a:lnTo>
                                      <a:lnTo>
                                        <a:pt x="214" y="349"/>
                                      </a:lnTo>
                                      <a:lnTo>
                                        <a:pt x="270" y="349"/>
                                      </a:lnTo>
                                      <a:lnTo>
                                        <a:pt x="270" y="326"/>
                                      </a:lnTo>
                                      <a:lnTo>
                                        <a:pt x="315" y="326"/>
                                      </a:lnTo>
                                      <a:lnTo>
                                        <a:pt x="315" y="270"/>
                                      </a:lnTo>
                                      <a:lnTo>
                                        <a:pt x="360" y="270"/>
                                      </a:lnTo>
                                      <a:lnTo>
                                        <a:pt x="360" y="180"/>
                                      </a:lnTo>
                                      <a:lnTo>
                                        <a:pt x="417" y="180"/>
                                      </a:lnTo>
                                      <a:lnTo>
                                        <a:pt x="417" y="169"/>
                                      </a:lnTo>
                                      <a:lnTo>
                                        <a:pt x="462" y="169"/>
                                      </a:lnTo>
                                      <a:lnTo>
                                        <a:pt x="462" y="281"/>
                                      </a:lnTo>
                                      <a:lnTo>
                                        <a:pt x="507" y="281"/>
                                      </a:lnTo>
                                      <a:lnTo>
                                        <a:pt x="507" y="293"/>
                                      </a:lnTo>
                                      <a:lnTo>
                                        <a:pt x="552" y="293"/>
                                      </a:lnTo>
                                      <a:lnTo>
                                        <a:pt x="552" y="270"/>
                                      </a:lnTo>
                                      <a:lnTo>
                                        <a:pt x="597" y="270"/>
                                      </a:lnTo>
                                      <a:lnTo>
                                        <a:pt x="597" y="247"/>
                                      </a:lnTo>
                                      <a:lnTo>
                                        <a:pt x="642" y="247"/>
                                      </a:lnTo>
                                      <a:lnTo>
                                        <a:pt x="642" y="270"/>
                                      </a:lnTo>
                                      <a:lnTo>
                                        <a:pt x="687" y="270"/>
                                      </a:lnTo>
                                      <a:lnTo>
                                        <a:pt x="732" y="270"/>
                                      </a:lnTo>
                                      <a:lnTo>
                                        <a:pt x="732" y="405"/>
                                      </a:lnTo>
                                      <a:lnTo>
                                        <a:pt x="777" y="405"/>
                                      </a:lnTo>
                                      <a:lnTo>
                                        <a:pt x="777" y="428"/>
                                      </a:lnTo>
                                      <a:lnTo>
                                        <a:pt x="822" y="428"/>
                                      </a:lnTo>
                                      <a:lnTo>
                                        <a:pt x="822" y="360"/>
                                      </a:lnTo>
                                      <a:lnTo>
                                        <a:pt x="879" y="360"/>
                                      </a:lnTo>
                                      <a:lnTo>
                                        <a:pt x="935" y="360"/>
                                      </a:lnTo>
                                      <a:lnTo>
                                        <a:pt x="935" y="484"/>
                                      </a:lnTo>
                                      <a:lnTo>
                                        <a:pt x="980" y="484"/>
                                      </a:lnTo>
                                      <a:lnTo>
                                        <a:pt x="980" y="552"/>
                                      </a:lnTo>
                                      <a:lnTo>
                                        <a:pt x="1025" y="552"/>
                                      </a:lnTo>
                                      <a:lnTo>
                                        <a:pt x="1025" y="529"/>
                                      </a:lnTo>
                                      <a:lnTo>
                                        <a:pt x="1070" y="529"/>
                                      </a:lnTo>
                                      <a:lnTo>
                                        <a:pt x="1115" y="529"/>
                                      </a:lnTo>
                                      <a:lnTo>
                                        <a:pt x="1115" y="709"/>
                                      </a:lnTo>
                                      <a:lnTo>
                                        <a:pt x="1160" y="709"/>
                                      </a:lnTo>
                                      <a:lnTo>
                                        <a:pt x="1160" y="563"/>
                                      </a:lnTo>
                                      <a:lnTo>
                                        <a:pt x="1205" y="563"/>
                                      </a:lnTo>
                                      <a:lnTo>
                                        <a:pt x="1205" y="394"/>
                                      </a:lnTo>
                                      <a:lnTo>
                                        <a:pt x="1250" y="394"/>
                                      </a:lnTo>
                                      <a:lnTo>
                                        <a:pt x="1250" y="563"/>
                                      </a:lnTo>
                                      <a:lnTo>
                                        <a:pt x="1295" y="563"/>
                                      </a:lnTo>
                                      <a:lnTo>
                                        <a:pt x="1295" y="642"/>
                                      </a:lnTo>
                                      <a:lnTo>
                                        <a:pt x="1352" y="642"/>
                                      </a:lnTo>
                                      <a:lnTo>
                                        <a:pt x="1352" y="765"/>
                                      </a:lnTo>
                                      <a:lnTo>
                                        <a:pt x="1397" y="765"/>
                                      </a:lnTo>
                                      <a:lnTo>
                                        <a:pt x="1397" y="799"/>
                                      </a:lnTo>
                                      <a:lnTo>
                                        <a:pt x="1442" y="799"/>
                                      </a:lnTo>
                                      <a:lnTo>
                                        <a:pt x="1442" y="754"/>
                                      </a:lnTo>
                                      <a:lnTo>
                                        <a:pt x="1487" y="754"/>
                                      </a:lnTo>
                                      <a:lnTo>
                                        <a:pt x="1487" y="630"/>
                                      </a:lnTo>
                                      <a:lnTo>
                                        <a:pt x="1532" y="630"/>
                                      </a:lnTo>
                                      <a:lnTo>
                                        <a:pt x="1532" y="529"/>
                                      </a:lnTo>
                                      <a:lnTo>
                                        <a:pt x="1588" y="529"/>
                                      </a:lnTo>
                                      <a:lnTo>
                                        <a:pt x="1588" y="563"/>
                                      </a:lnTo>
                                      <a:lnTo>
                                        <a:pt x="1633" y="563"/>
                                      </a:lnTo>
                                      <a:lnTo>
                                        <a:pt x="1633" y="675"/>
                                      </a:lnTo>
                                      <a:lnTo>
                                        <a:pt x="1678" y="675"/>
                                      </a:lnTo>
                                      <a:lnTo>
                                        <a:pt x="1678" y="743"/>
                                      </a:lnTo>
                                      <a:lnTo>
                                        <a:pt x="1735" y="743"/>
                                      </a:lnTo>
                                      <a:lnTo>
                                        <a:pt x="1735" y="687"/>
                                      </a:lnTo>
                                      <a:lnTo>
                                        <a:pt x="1780" y="687"/>
                                      </a:lnTo>
                                      <a:lnTo>
                                        <a:pt x="1780" y="867"/>
                                      </a:lnTo>
                                      <a:lnTo>
                                        <a:pt x="1825" y="867"/>
                                      </a:lnTo>
                                      <a:lnTo>
                                        <a:pt x="1825" y="934"/>
                                      </a:lnTo>
                                      <a:lnTo>
                                        <a:pt x="1870" y="934"/>
                                      </a:lnTo>
                                      <a:lnTo>
                                        <a:pt x="1870" y="878"/>
                                      </a:lnTo>
                                      <a:lnTo>
                                        <a:pt x="1915" y="878"/>
                                      </a:lnTo>
                                      <a:lnTo>
                                        <a:pt x="1915" y="991"/>
                                      </a:lnTo>
                                      <a:lnTo>
                                        <a:pt x="1960" y="991"/>
                                      </a:lnTo>
                                      <a:lnTo>
                                        <a:pt x="1960" y="889"/>
                                      </a:lnTo>
                                      <a:lnTo>
                                        <a:pt x="2005" y="889"/>
                                      </a:lnTo>
                                      <a:lnTo>
                                        <a:pt x="2005" y="810"/>
                                      </a:lnTo>
                                      <a:lnTo>
                                        <a:pt x="2050" y="810"/>
                                      </a:lnTo>
                                      <a:lnTo>
                                        <a:pt x="2050" y="506"/>
                                      </a:lnTo>
                                      <a:lnTo>
                                        <a:pt x="2106" y="506"/>
                                      </a:lnTo>
                                      <a:lnTo>
                                        <a:pt x="2106" y="371"/>
                                      </a:lnTo>
                                      <a:lnTo>
                                        <a:pt x="2151" y="371"/>
                                      </a:lnTo>
                                      <a:lnTo>
                                        <a:pt x="2151" y="788"/>
                                      </a:lnTo>
                                      <a:lnTo>
                                        <a:pt x="2196" y="788"/>
                                      </a:lnTo>
                                      <a:lnTo>
                                        <a:pt x="2196" y="856"/>
                                      </a:lnTo>
                                      <a:lnTo>
                                        <a:pt x="2253" y="856"/>
                                      </a:lnTo>
                                      <a:lnTo>
                                        <a:pt x="2253" y="979"/>
                                      </a:lnTo>
                                      <a:lnTo>
                                        <a:pt x="2298" y="979"/>
                                      </a:lnTo>
                                      <a:lnTo>
                                        <a:pt x="2298" y="889"/>
                                      </a:lnTo>
                                      <a:lnTo>
                                        <a:pt x="2343" y="889"/>
                                      </a:lnTo>
                                      <a:lnTo>
                                        <a:pt x="2343" y="1047"/>
                                      </a:lnTo>
                                      <a:lnTo>
                                        <a:pt x="2388" y="1047"/>
                                      </a:lnTo>
                                      <a:lnTo>
                                        <a:pt x="2388" y="1103"/>
                                      </a:lnTo>
                                      <a:lnTo>
                                        <a:pt x="2433" y="1103"/>
                                      </a:lnTo>
                                      <a:lnTo>
                                        <a:pt x="2433" y="991"/>
                                      </a:lnTo>
                                      <a:lnTo>
                                        <a:pt x="2478" y="991"/>
                                      </a:lnTo>
                                      <a:lnTo>
                                        <a:pt x="2523" y="991"/>
                                      </a:lnTo>
                                      <a:lnTo>
                                        <a:pt x="2523" y="968"/>
                                      </a:lnTo>
                                      <a:lnTo>
                                        <a:pt x="2568" y="968"/>
                                      </a:lnTo>
                                      <a:lnTo>
                                        <a:pt x="2568" y="1193"/>
                                      </a:lnTo>
                                      <a:lnTo>
                                        <a:pt x="2613" y="1193"/>
                                      </a:lnTo>
                                      <a:lnTo>
                                        <a:pt x="2613" y="878"/>
                                      </a:lnTo>
                                      <a:lnTo>
                                        <a:pt x="2658" y="878"/>
                                      </a:lnTo>
                                      <a:lnTo>
                                        <a:pt x="2658" y="1182"/>
                                      </a:lnTo>
                                      <a:lnTo>
                                        <a:pt x="2715" y="1182"/>
                                      </a:lnTo>
                                      <a:lnTo>
                                        <a:pt x="2715" y="1058"/>
                                      </a:lnTo>
                                      <a:lnTo>
                                        <a:pt x="2760" y="1058"/>
                                      </a:lnTo>
                                      <a:lnTo>
                                        <a:pt x="2760" y="1407"/>
                                      </a:lnTo>
                                      <a:lnTo>
                                        <a:pt x="2816" y="1407"/>
                                      </a:lnTo>
                                      <a:lnTo>
                                        <a:pt x="2816" y="1419"/>
                                      </a:lnTo>
                                      <a:lnTo>
                                        <a:pt x="2861" y="1419"/>
                                      </a:lnTo>
                                      <a:lnTo>
                                        <a:pt x="2861" y="1148"/>
                                      </a:lnTo>
                                      <a:lnTo>
                                        <a:pt x="2917" y="1148"/>
                                      </a:lnTo>
                                      <a:lnTo>
                                        <a:pt x="2917" y="1261"/>
                                      </a:lnTo>
                                      <a:lnTo>
                                        <a:pt x="2962" y="1261"/>
                                      </a:lnTo>
                                      <a:lnTo>
                                        <a:pt x="2962" y="1441"/>
                                      </a:lnTo>
                                      <a:lnTo>
                                        <a:pt x="3007" y="1441"/>
                                      </a:lnTo>
                                      <a:lnTo>
                                        <a:pt x="3007" y="1711"/>
                                      </a:lnTo>
                                      <a:lnTo>
                                        <a:pt x="3052" y="1711"/>
                                      </a:lnTo>
                                      <a:lnTo>
                                        <a:pt x="3052" y="1768"/>
                                      </a:lnTo>
                                      <a:lnTo>
                                        <a:pt x="3097" y="1768"/>
                                      </a:lnTo>
                                      <a:lnTo>
                                        <a:pt x="3097" y="1959"/>
                                      </a:lnTo>
                                      <a:lnTo>
                                        <a:pt x="3143" y="1959"/>
                                      </a:lnTo>
                                      <a:lnTo>
                                        <a:pt x="3143" y="2038"/>
                                      </a:lnTo>
                                      <a:lnTo>
                                        <a:pt x="3188" y="2038"/>
                                      </a:lnTo>
                                      <a:lnTo>
                                        <a:pt x="3188" y="2117"/>
                                      </a:lnTo>
                                      <a:lnTo>
                                        <a:pt x="3233" y="2117"/>
                                      </a:lnTo>
                                      <a:lnTo>
                                        <a:pt x="3233" y="1846"/>
                                      </a:lnTo>
                                      <a:lnTo>
                                        <a:pt x="3278" y="1846"/>
                                      </a:lnTo>
                                      <a:lnTo>
                                        <a:pt x="3278" y="1824"/>
                                      </a:lnTo>
                                      <a:lnTo>
                                        <a:pt x="3323" y="1824"/>
                                      </a:lnTo>
                                      <a:lnTo>
                                        <a:pt x="3323" y="1982"/>
                                      </a:lnTo>
                                      <a:lnTo>
                                        <a:pt x="3368" y="1982"/>
                                      </a:lnTo>
                                      <a:lnTo>
                                        <a:pt x="3368" y="1587"/>
                                      </a:lnTo>
                                      <a:lnTo>
                                        <a:pt x="3424" y="1587"/>
                                      </a:lnTo>
                                      <a:lnTo>
                                        <a:pt x="3424" y="1858"/>
                                      </a:lnTo>
                                      <a:lnTo>
                                        <a:pt x="3469" y="1858"/>
                                      </a:lnTo>
                                      <a:lnTo>
                                        <a:pt x="3469" y="2015"/>
                                      </a:lnTo>
                                      <a:lnTo>
                                        <a:pt x="3514" y="2015"/>
                                      </a:lnTo>
                                      <a:lnTo>
                                        <a:pt x="3514" y="1937"/>
                                      </a:lnTo>
                                      <a:lnTo>
                                        <a:pt x="3571" y="1937"/>
                                      </a:lnTo>
                                      <a:lnTo>
                                        <a:pt x="3571" y="1892"/>
                                      </a:lnTo>
                                      <a:lnTo>
                                        <a:pt x="3616" y="1892"/>
                                      </a:lnTo>
                                      <a:lnTo>
                                        <a:pt x="3616" y="2027"/>
                                      </a:lnTo>
                                      <a:lnTo>
                                        <a:pt x="3661" y="2027"/>
                                      </a:lnTo>
                                      <a:lnTo>
                                        <a:pt x="3661" y="2038"/>
                                      </a:lnTo>
                                      <a:lnTo>
                                        <a:pt x="3706" y="2038"/>
                                      </a:lnTo>
                                      <a:lnTo>
                                        <a:pt x="3706" y="2117"/>
                                      </a:lnTo>
                                      <a:lnTo>
                                        <a:pt x="3751" y="2117"/>
                                      </a:lnTo>
                                      <a:lnTo>
                                        <a:pt x="3751" y="2162"/>
                                      </a:lnTo>
                                      <a:lnTo>
                                        <a:pt x="3796" y="2162"/>
                                      </a:lnTo>
                                      <a:lnTo>
                                        <a:pt x="3796" y="2353"/>
                                      </a:lnTo>
                                      <a:lnTo>
                                        <a:pt x="3841" y="2353"/>
                                      </a:lnTo>
                                      <a:lnTo>
                                        <a:pt x="3841" y="2128"/>
                                      </a:lnTo>
                                      <a:lnTo>
                                        <a:pt x="3897" y="2128"/>
                                      </a:lnTo>
                                      <a:lnTo>
                                        <a:pt x="3897" y="2117"/>
                                      </a:lnTo>
                                      <a:lnTo>
                                        <a:pt x="3942" y="2117"/>
                                      </a:lnTo>
                                      <a:lnTo>
                                        <a:pt x="3942" y="2027"/>
                                      </a:lnTo>
                                      <a:lnTo>
                                        <a:pt x="3987" y="2027"/>
                                      </a:lnTo>
                                      <a:lnTo>
                                        <a:pt x="3987" y="2342"/>
                                      </a:lnTo>
                                      <a:lnTo>
                                        <a:pt x="4032" y="2342"/>
                                      </a:lnTo>
                                      <a:lnTo>
                                        <a:pt x="4032" y="2128"/>
                                      </a:lnTo>
                                      <a:lnTo>
                                        <a:pt x="4089" y="2128"/>
                                      </a:lnTo>
                                      <a:lnTo>
                                        <a:pt x="4089" y="1666"/>
                                      </a:lnTo>
                                      <a:lnTo>
                                        <a:pt x="4134" y="1666"/>
                                      </a:lnTo>
                                      <a:lnTo>
                                        <a:pt x="4134" y="1858"/>
                                      </a:lnTo>
                                      <a:lnTo>
                                        <a:pt x="4179" y="1858"/>
                                      </a:lnTo>
                                      <a:lnTo>
                                        <a:pt x="4179" y="2015"/>
                                      </a:lnTo>
                                      <a:lnTo>
                                        <a:pt x="4235" y="2015"/>
                                      </a:lnTo>
                                      <a:lnTo>
                                        <a:pt x="4235" y="2184"/>
                                      </a:lnTo>
                                      <a:lnTo>
                                        <a:pt x="4280" y="2184"/>
                                      </a:lnTo>
                                      <a:lnTo>
                                        <a:pt x="4280" y="1970"/>
                                      </a:lnTo>
                                      <a:lnTo>
                                        <a:pt x="4325" y="1970"/>
                                      </a:lnTo>
                                      <a:lnTo>
                                        <a:pt x="4325" y="2060"/>
                                      </a:lnTo>
                                      <a:lnTo>
                                        <a:pt x="4370" y="2060"/>
                                      </a:lnTo>
                                      <a:lnTo>
                                        <a:pt x="4370" y="2297"/>
                                      </a:lnTo>
                                    </a:path>
                                  </a:pathLst>
                                </a:custGeom>
                                <a:noFill/>
                                <a:ln w="6985">
                                  <a:solidFill>
                                    <a:srgbClr val="FF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21" name="Freeform 944"/>
                              <wps:cNvSpPr>
                                <a:spLocks/>
                              </wps:cNvSpPr>
                              <wps:spPr bwMode="auto">
                                <a:xfrm>
                                  <a:off x="0" y="606209"/>
                                  <a:ext cx="2774947" cy="1344325"/>
                                </a:xfrm>
                                <a:custGeom>
                                  <a:avLst/>
                                  <a:gdLst>
                                    <a:gd name="T0" fmla="*/ 21590 w 4370"/>
                                    <a:gd name="T1" fmla="*/ 0 h 2117"/>
                                    <a:gd name="T2" fmla="*/ 50165 w 4370"/>
                                    <a:gd name="T3" fmla="*/ 28575 h 2117"/>
                                    <a:gd name="T4" fmla="*/ 107315 w 4370"/>
                                    <a:gd name="T5" fmla="*/ 14605 h 2117"/>
                                    <a:gd name="T6" fmla="*/ 135890 w 4370"/>
                                    <a:gd name="T7" fmla="*/ 164465 h 2117"/>
                                    <a:gd name="T8" fmla="*/ 200025 w 4370"/>
                                    <a:gd name="T9" fmla="*/ 157480 h 2117"/>
                                    <a:gd name="T10" fmla="*/ 228600 w 4370"/>
                                    <a:gd name="T11" fmla="*/ 43180 h 2117"/>
                                    <a:gd name="T12" fmla="*/ 293370 w 4370"/>
                                    <a:gd name="T13" fmla="*/ 28575 h 2117"/>
                                    <a:gd name="T14" fmla="*/ 321945 w 4370"/>
                                    <a:gd name="T15" fmla="*/ 114300 h 2117"/>
                                    <a:gd name="T16" fmla="*/ 379095 w 4370"/>
                                    <a:gd name="T17" fmla="*/ 93345 h 2117"/>
                                    <a:gd name="T18" fmla="*/ 407670 w 4370"/>
                                    <a:gd name="T19" fmla="*/ 85725 h 2117"/>
                                    <a:gd name="T20" fmla="*/ 464820 w 4370"/>
                                    <a:gd name="T21" fmla="*/ 100330 h 2117"/>
                                    <a:gd name="T22" fmla="*/ 493395 w 4370"/>
                                    <a:gd name="T23" fmla="*/ 193040 h 2117"/>
                                    <a:gd name="T24" fmla="*/ 558165 w 4370"/>
                                    <a:gd name="T25" fmla="*/ 142875 h 2117"/>
                                    <a:gd name="T26" fmla="*/ 593725 w 4370"/>
                                    <a:gd name="T27" fmla="*/ 236220 h 2117"/>
                                    <a:gd name="T28" fmla="*/ 650875 w 4370"/>
                                    <a:gd name="T29" fmla="*/ 293370 h 2117"/>
                                    <a:gd name="T30" fmla="*/ 679450 w 4370"/>
                                    <a:gd name="T31" fmla="*/ 271780 h 2117"/>
                                    <a:gd name="T32" fmla="*/ 736600 w 4370"/>
                                    <a:gd name="T33" fmla="*/ 372110 h 2117"/>
                                    <a:gd name="T34" fmla="*/ 765175 w 4370"/>
                                    <a:gd name="T35" fmla="*/ 193040 h 2117"/>
                                    <a:gd name="T36" fmla="*/ 822325 w 4370"/>
                                    <a:gd name="T37" fmla="*/ 286385 h 2117"/>
                                    <a:gd name="T38" fmla="*/ 858520 w 4370"/>
                                    <a:gd name="T39" fmla="*/ 421640 h 2117"/>
                                    <a:gd name="T40" fmla="*/ 915670 w 4370"/>
                                    <a:gd name="T41" fmla="*/ 443230 h 2117"/>
                                    <a:gd name="T42" fmla="*/ 944245 w 4370"/>
                                    <a:gd name="T43" fmla="*/ 357505 h 2117"/>
                                    <a:gd name="T44" fmla="*/ 1008380 w 4370"/>
                                    <a:gd name="T45" fmla="*/ 286385 h 2117"/>
                                    <a:gd name="T46" fmla="*/ 1036955 w 4370"/>
                                    <a:gd name="T47" fmla="*/ 364490 h 2117"/>
                                    <a:gd name="T48" fmla="*/ 1101725 w 4370"/>
                                    <a:gd name="T49" fmla="*/ 407670 h 2117"/>
                                    <a:gd name="T50" fmla="*/ 1130300 w 4370"/>
                                    <a:gd name="T51" fmla="*/ 508000 h 2117"/>
                                    <a:gd name="T52" fmla="*/ 1187450 w 4370"/>
                                    <a:gd name="T53" fmla="*/ 550545 h 2117"/>
                                    <a:gd name="T54" fmla="*/ 1216025 w 4370"/>
                                    <a:gd name="T55" fmla="*/ 557530 h 2117"/>
                                    <a:gd name="T56" fmla="*/ 1273175 w 4370"/>
                                    <a:gd name="T57" fmla="*/ 493395 h 2117"/>
                                    <a:gd name="T58" fmla="*/ 1301750 w 4370"/>
                                    <a:gd name="T59" fmla="*/ 257810 h 2117"/>
                                    <a:gd name="T60" fmla="*/ 1365885 w 4370"/>
                                    <a:gd name="T61" fmla="*/ 142875 h 2117"/>
                                    <a:gd name="T62" fmla="*/ 1394460 w 4370"/>
                                    <a:gd name="T63" fmla="*/ 486410 h 2117"/>
                                    <a:gd name="T64" fmla="*/ 1459230 w 4370"/>
                                    <a:gd name="T65" fmla="*/ 550545 h 2117"/>
                                    <a:gd name="T66" fmla="*/ 1487805 w 4370"/>
                                    <a:gd name="T67" fmla="*/ 593725 h 2117"/>
                                    <a:gd name="T68" fmla="*/ 1544955 w 4370"/>
                                    <a:gd name="T69" fmla="*/ 622300 h 2117"/>
                                    <a:gd name="T70" fmla="*/ 1573530 w 4370"/>
                                    <a:gd name="T71" fmla="*/ 565150 h 2117"/>
                                    <a:gd name="T72" fmla="*/ 1630680 w 4370"/>
                                    <a:gd name="T73" fmla="*/ 600710 h 2117"/>
                                    <a:gd name="T74" fmla="*/ 1659255 w 4370"/>
                                    <a:gd name="T75" fmla="*/ 464820 h 2117"/>
                                    <a:gd name="T76" fmla="*/ 1724025 w 4370"/>
                                    <a:gd name="T77" fmla="*/ 586105 h 2117"/>
                                    <a:gd name="T78" fmla="*/ 1752600 w 4370"/>
                                    <a:gd name="T79" fmla="*/ 829310 h 2117"/>
                                    <a:gd name="T80" fmla="*/ 1816735 w 4370"/>
                                    <a:gd name="T81" fmla="*/ 857885 h 2117"/>
                                    <a:gd name="T82" fmla="*/ 1852295 w 4370"/>
                                    <a:gd name="T83" fmla="*/ 750570 h 2117"/>
                                    <a:gd name="T84" fmla="*/ 1909445 w 4370"/>
                                    <a:gd name="T85" fmla="*/ 708025 h 2117"/>
                                    <a:gd name="T86" fmla="*/ 1938020 w 4370"/>
                                    <a:gd name="T87" fmla="*/ 1043940 h 2117"/>
                                    <a:gd name="T88" fmla="*/ 1995805 w 4370"/>
                                    <a:gd name="T89" fmla="*/ 1079500 h 2117"/>
                                    <a:gd name="T90" fmla="*/ 2024380 w 4370"/>
                                    <a:gd name="T91" fmla="*/ 1215390 h 2117"/>
                                    <a:gd name="T92" fmla="*/ 2081530 w 4370"/>
                                    <a:gd name="T93" fmla="*/ 1079500 h 2117"/>
                                    <a:gd name="T94" fmla="*/ 2110105 w 4370"/>
                                    <a:gd name="T95" fmla="*/ 1087120 h 2117"/>
                                    <a:gd name="T96" fmla="*/ 2174240 w 4370"/>
                                    <a:gd name="T97" fmla="*/ 1144270 h 2117"/>
                                    <a:gd name="T98" fmla="*/ 2202815 w 4370"/>
                                    <a:gd name="T99" fmla="*/ 1108710 h 2117"/>
                                    <a:gd name="T100" fmla="*/ 2267585 w 4370"/>
                                    <a:gd name="T101" fmla="*/ 1129665 h 2117"/>
                                    <a:gd name="T102" fmla="*/ 2296160 w 4370"/>
                                    <a:gd name="T103" fmla="*/ 1229995 h 2117"/>
                                    <a:gd name="T104" fmla="*/ 2353310 w 4370"/>
                                    <a:gd name="T105" fmla="*/ 1229995 h 2117"/>
                                    <a:gd name="T106" fmla="*/ 2381885 w 4370"/>
                                    <a:gd name="T107" fmla="*/ 1223010 h 2117"/>
                                    <a:gd name="T108" fmla="*/ 2439035 w 4370"/>
                                    <a:gd name="T109" fmla="*/ 1344295 h 2117"/>
                                    <a:gd name="T110" fmla="*/ 2474595 w 4370"/>
                                    <a:gd name="T111" fmla="*/ 1243965 h 2117"/>
                                    <a:gd name="T112" fmla="*/ 2531745 w 4370"/>
                                    <a:gd name="T113" fmla="*/ 1165860 h 2117"/>
                                    <a:gd name="T114" fmla="*/ 2560320 w 4370"/>
                                    <a:gd name="T115" fmla="*/ 1194435 h 2117"/>
                                    <a:gd name="T116" fmla="*/ 2625090 w 4370"/>
                                    <a:gd name="T117" fmla="*/ 1158240 h 2117"/>
                                    <a:gd name="T118" fmla="*/ 2653665 w 4370"/>
                                    <a:gd name="T119" fmla="*/ 1258570 h 2117"/>
                                    <a:gd name="T120" fmla="*/ 2717800 w 4370"/>
                                    <a:gd name="T121" fmla="*/ 1223010 h 2117"/>
                                    <a:gd name="T122" fmla="*/ 2746375 w 4370"/>
                                    <a:gd name="T123" fmla="*/ 1151255 h 2117"/>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 name="T180" fmla="*/ 0 60000 65536"/>
                                    <a:gd name="T181" fmla="*/ 0 60000 65536"/>
                                    <a:gd name="T182" fmla="*/ 0 60000 65536"/>
                                    <a:gd name="T183" fmla="*/ 0 60000 65536"/>
                                    <a:gd name="T184" fmla="*/ 0 60000 65536"/>
                                    <a:gd name="T185" fmla="*/ 0 60000 65536"/>
                                  </a:gdLst>
                                  <a:ahLst/>
                                  <a:cxnLst>
                                    <a:cxn ang="T124">
                                      <a:pos x="T0" y="T1"/>
                                    </a:cxn>
                                    <a:cxn ang="T125">
                                      <a:pos x="T2" y="T3"/>
                                    </a:cxn>
                                    <a:cxn ang="T126">
                                      <a:pos x="T4" y="T5"/>
                                    </a:cxn>
                                    <a:cxn ang="T127">
                                      <a:pos x="T6" y="T7"/>
                                    </a:cxn>
                                    <a:cxn ang="T128">
                                      <a:pos x="T8" y="T9"/>
                                    </a:cxn>
                                    <a:cxn ang="T129">
                                      <a:pos x="T10" y="T11"/>
                                    </a:cxn>
                                    <a:cxn ang="T130">
                                      <a:pos x="T12" y="T13"/>
                                    </a:cxn>
                                    <a:cxn ang="T131">
                                      <a:pos x="T14" y="T15"/>
                                    </a:cxn>
                                    <a:cxn ang="T132">
                                      <a:pos x="T16" y="T17"/>
                                    </a:cxn>
                                    <a:cxn ang="T133">
                                      <a:pos x="T18" y="T19"/>
                                    </a:cxn>
                                    <a:cxn ang="T134">
                                      <a:pos x="T20" y="T21"/>
                                    </a:cxn>
                                    <a:cxn ang="T135">
                                      <a:pos x="T22" y="T23"/>
                                    </a:cxn>
                                    <a:cxn ang="T136">
                                      <a:pos x="T24" y="T25"/>
                                    </a:cxn>
                                    <a:cxn ang="T137">
                                      <a:pos x="T26" y="T27"/>
                                    </a:cxn>
                                    <a:cxn ang="T138">
                                      <a:pos x="T28" y="T29"/>
                                    </a:cxn>
                                    <a:cxn ang="T139">
                                      <a:pos x="T30" y="T31"/>
                                    </a:cxn>
                                    <a:cxn ang="T140">
                                      <a:pos x="T32" y="T33"/>
                                    </a:cxn>
                                    <a:cxn ang="T141">
                                      <a:pos x="T34" y="T35"/>
                                    </a:cxn>
                                    <a:cxn ang="T142">
                                      <a:pos x="T36" y="T37"/>
                                    </a:cxn>
                                    <a:cxn ang="T143">
                                      <a:pos x="T38" y="T39"/>
                                    </a:cxn>
                                    <a:cxn ang="T144">
                                      <a:pos x="T40" y="T41"/>
                                    </a:cxn>
                                    <a:cxn ang="T145">
                                      <a:pos x="T42" y="T43"/>
                                    </a:cxn>
                                    <a:cxn ang="T146">
                                      <a:pos x="T44" y="T45"/>
                                    </a:cxn>
                                    <a:cxn ang="T147">
                                      <a:pos x="T46" y="T47"/>
                                    </a:cxn>
                                    <a:cxn ang="T148">
                                      <a:pos x="T48" y="T49"/>
                                    </a:cxn>
                                    <a:cxn ang="T149">
                                      <a:pos x="T50" y="T51"/>
                                    </a:cxn>
                                    <a:cxn ang="T150">
                                      <a:pos x="T52" y="T53"/>
                                    </a:cxn>
                                    <a:cxn ang="T151">
                                      <a:pos x="T54" y="T55"/>
                                    </a:cxn>
                                    <a:cxn ang="T152">
                                      <a:pos x="T56" y="T57"/>
                                    </a:cxn>
                                    <a:cxn ang="T153">
                                      <a:pos x="T58" y="T59"/>
                                    </a:cxn>
                                    <a:cxn ang="T154">
                                      <a:pos x="T60" y="T61"/>
                                    </a:cxn>
                                    <a:cxn ang="T155">
                                      <a:pos x="T62" y="T63"/>
                                    </a:cxn>
                                    <a:cxn ang="T156">
                                      <a:pos x="T64" y="T65"/>
                                    </a:cxn>
                                    <a:cxn ang="T157">
                                      <a:pos x="T66" y="T67"/>
                                    </a:cxn>
                                    <a:cxn ang="T158">
                                      <a:pos x="T68" y="T69"/>
                                    </a:cxn>
                                    <a:cxn ang="T159">
                                      <a:pos x="T70" y="T71"/>
                                    </a:cxn>
                                    <a:cxn ang="T160">
                                      <a:pos x="T72" y="T73"/>
                                    </a:cxn>
                                    <a:cxn ang="T161">
                                      <a:pos x="T74" y="T75"/>
                                    </a:cxn>
                                    <a:cxn ang="T162">
                                      <a:pos x="T76" y="T77"/>
                                    </a:cxn>
                                    <a:cxn ang="T163">
                                      <a:pos x="T78" y="T79"/>
                                    </a:cxn>
                                    <a:cxn ang="T164">
                                      <a:pos x="T80" y="T81"/>
                                    </a:cxn>
                                    <a:cxn ang="T165">
                                      <a:pos x="T82" y="T83"/>
                                    </a:cxn>
                                    <a:cxn ang="T166">
                                      <a:pos x="T84" y="T85"/>
                                    </a:cxn>
                                    <a:cxn ang="T167">
                                      <a:pos x="T86" y="T87"/>
                                    </a:cxn>
                                    <a:cxn ang="T168">
                                      <a:pos x="T88" y="T89"/>
                                    </a:cxn>
                                    <a:cxn ang="T169">
                                      <a:pos x="T90" y="T91"/>
                                    </a:cxn>
                                    <a:cxn ang="T170">
                                      <a:pos x="T92" y="T93"/>
                                    </a:cxn>
                                    <a:cxn ang="T171">
                                      <a:pos x="T94" y="T95"/>
                                    </a:cxn>
                                    <a:cxn ang="T172">
                                      <a:pos x="T96" y="T97"/>
                                    </a:cxn>
                                    <a:cxn ang="T173">
                                      <a:pos x="T98" y="T99"/>
                                    </a:cxn>
                                    <a:cxn ang="T174">
                                      <a:pos x="T100" y="T101"/>
                                    </a:cxn>
                                    <a:cxn ang="T175">
                                      <a:pos x="T102" y="T103"/>
                                    </a:cxn>
                                    <a:cxn ang="T176">
                                      <a:pos x="T104" y="T105"/>
                                    </a:cxn>
                                    <a:cxn ang="T177">
                                      <a:pos x="T106" y="T107"/>
                                    </a:cxn>
                                    <a:cxn ang="T178">
                                      <a:pos x="T108" y="T109"/>
                                    </a:cxn>
                                    <a:cxn ang="T179">
                                      <a:pos x="T110" y="T111"/>
                                    </a:cxn>
                                    <a:cxn ang="T180">
                                      <a:pos x="T112" y="T113"/>
                                    </a:cxn>
                                    <a:cxn ang="T181">
                                      <a:pos x="T114" y="T115"/>
                                    </a:cxn>
                                    <a:cxn ang="T182">
                                      <a:pos x="T116" y="T117"/>
                                    </a:cxn>
                                    <a:cxn ang="T183">
                                      <a:pos x="T118" y="T119"/>
                                    </a:cxn>
                                    <a:cxn ang="T184">
                                      <a:pos x="T120" y="T121"/>
                                    </a:cxn>
                                    <a:cxn ang="T185">
                                      <a:pos x="T122" y="T123"/>
                                    </a:cxn>
                                  </a:cxnLst>
                                  <a:rect l="0" t="0" r="r" b="b"/>
                                  <a:pathLst>
                                    <a:path w="4370" h="2117">
                                      <a:moveTo>
                                        <a:pt x="0" y="34"/>
                                      </a:moveTo>
                                      <a:lnTo>
                                        <a:pt x="0" y="0"/>
                                      </a:lnTo>
                                      <a:lnTo>
                                        <a:pt x="34" y="0"/>
                                      </a:lnTo>
                                      <a:lnTo>
                                        <a:pt x="34" y="23"/>
                                      </a:lnTo>
                                      <a:lnTo>
                                        <a:pt x="79" y="23"/>
                                      </a:lnTo>
                                      <a:lnTo>
                                        <a:pt x="79" y="45"/>
                                      </a:lnTo>
                                      <a:lnTo>
                                        <a:pt x="124" y="45"/>
                                      </a:lnTo>
                                      <a:lnTo>
                                        <a:pt x="124" y="23"/>
                                      </a:lnTo>
                                      <a:lnTo>
                                        <a:pt x="169" y="23"/>
                                      </a:lnTo>
                                      <a:lnTo>
                                        <a:pt x="214" y="23"/>
                                      </a:lnTo>
                                      <a:lnTo>
                                        <a:pt x="214" y="259"/>
                                      </a:lnTo>
                                      <a:lnTo>
                                        <a:pt x="270" y="259"/>
                                      </a:lnTo>
                                      <a:lnTo>
                                        <a:pt x="270" y="248"/>
                                      </a:lnTo>
                                      <a:lnTo>
                                        <a:pt x="315" y="248"/>
                                      </a:lnTo>
                                      <a:lnTo>
                                        <a:pt x="315" y="169"/>
                                      </a:lnTo>
                                      <a:lnTo>
                                        <a:pt x="360" y="169"/>
                                      </a:lnTo>
                                      <a:lnTo>
                                        <a:pt x="360" y="68"/>
                                      </a:lnTo>
                                      <a:lnTo>
                                        <a:pt x="417" y="68"/>
                                      </a:lnTo>
                                      <a:lnTo>
                                        <a:pt x="417" y="45"/>
                                      </a:lnTo>
                                      <a:lnTo>
                                        <a:pt x="462" y="45"/>
                                      </a:lnTo>
                                      <a:lnTo>
                                        <a:pt x="462" y="169"/>
                                      </a:lnTo>
                                      <a:lnTo>
                                        <a:pt x="507" y="169"/>
                                      </a:lnTo>
                                      <a:lnTo>
                                        <a:pt x="507" y="180"/>
                                      </a:lnTo>
                                      <a:lnTo>
                                        <a:pt x="552" y="180"/>
                                      </a:lnTo>
                                      <a:lnTo>
                                        <a:pt x="552" y="147"/>
                                      </a:lnTo>
                                      <a:lnTo>
                                        <a:pt x="597" y="147"/>
                                      </a:lnTo>
                                      <a:lnTo>
                                        <a:pt x="597" y="101"/>
                                      </a:lnTo>
                                      <a:lnTo>
                                        <a:pt x="642" y="101"/>
                                      </a:lnTo>
                                      <a:lnTo>
                                        <a:pt x="642" y="135"/>
                                      </a:lnTo>
                                      <a:lnTo>
                                        <a:pt x="687" y="135"/>
                                      </a:lnTo>
                                      <a:lnTo>
                                        <a:pt x="687" y="158"/>
                                      </a:lnTo>
                                      <a:lnTo>
                                        <a:pt x="732" y="158"/>
                                      </a:lnTo>
                                      <a:lnTo>
                                        <a:pt x="732" y="282"/>
                                      </a:lnTo>
                                      <a:lnTo>
                                        <a:pt x="777" y="282"/>
                                      </a:lnTo>
                                      <a:lnTo>
                                        <a:pt x="777" y="304"/>
                                      </a:lnTo>
                                      <a:lnTo>
                                        <a:pt x="822" y="304"/>
                                      </a:lnTo>
                                      <a:lnTo>
                                        <a:pt x="822" y="225"/>
                                      </a:lnTo>
                                      <a:lnTo>
                                        <a:pt x="879" y="225"/>
                                      </a:lnTo>
                                      <a:lnTo>
                                        <a:pt x="935" y="225"/>
                                      </a:lnTo>
                                      <a:lnTo>
                                        <a:pt x="935" y="372"/>
                                      </a:lnTo>
                                      <a:lnTo>
                                        <a:pt x="980" y="372"/>
                                      </a:lnTo>
                                      <a:lnTo>
                                        <a:pt x="980" y="462"/>
                                      </a:lnTo>
                                      <a:lnTo>
                                        <a:pt x="1025" y="462"/>
                                      </a:lnTo>
                                      <a:lnTo>
                                        <a:pt x="1025" y="428"/>
                                      </a:lnTo>
                                      <a:lnTo>
                                        <a:pt x="1070" y="428"/>
                                      </a:lnTo>
                                      <a:lnTo>
                                        <a:pt x="1115" y="428"/>
                                      </a:lnTo>
                                      <a:lnTo>
                                        <a:pt x="1115" y="586"/>
                                      </a:lnTo>
                                      <a:lnTo>
                                        <a:pt x="1160" y="586"/>
                                      </a:lnTo>
                                      <a:lnTo>
                                        <a:pt x="1160" y="462"/>
                                      </a:lnTo>
                                      <a:lnTo>
                                        <a:pt x="1205" y="462"/>
                                      </a:lnTo>
                                      <a:lnTo>
                                        <a:pt x="1205" y="304"/>
                                      </a:lnTo>
                                      <a:lnTo>
                                        <a:pt x="1250" y="304"/>
                                      </a:lnTo>
                                      <a:lnTo>
                                        <a:pt x="1250" y="451"/>
                                      </a:lnTo>
                                      <a:lnTo>
                                        <a:pt x="1295" y="451"/>
                                      </a:lnTo>
                                      <a:lnTo>
                                        <a:pt x="1295" y="529"/>
                                      </a:lnTo>
                                      <a:lnTo>
                                        <a:pt x="1352" y="529"/>
                                      </a:lnTo>
                                      <a:lnTo>
                                        <a:pt x="1352" y="664"/>
                                      </a:lnTo>
                                      <a:lnTo>
                                        <a:pt x="1397" y="664"/>
                                      </a:lnTo>
                                      <a:lnTo>
                                        <a:pt x="1397" y="698"/>
                                      </a:lnTo>
                                      <a:lnTo>
                                        <a:pt x="1442" y="698"/>
                                      </a:lnTo>
                                      <a:lnTo>
                                        <a:pt x="1442" y="642"/>
                                      </a:lnTo>
                                      <a:lnTo>
                                        <a:pt x="1487" y="642"/>
                                      </a:lnTo>
                                      <a:lnTo>
                                        <a:pt x="1487" y="563"/>
                                      </a:lnTo>
                                      <a:lnTo>
                                        <a:pt x="1532" y="563"/>
                                      </a:lnTo>
                                      <a:lnTo>
                                        <a:pt x="1532" y="451"/>
                                      </a:lnTo>
                                      <a:lnTo>
                                        <a:pt x="1588" y="451"/>
                                      </a:lnTo>
                                      <a:lnTo>
                                        <a:pt x="1588" y="439"/>
                                      </a:lnTo>
                                      <a:lnTo>
                                        <a:pt x="1633" y="439"/>
                                      </a:lnTo>
                                      <a:lnTo>
                                        <a:pt x="1633" y="574"/>
                                      </a:lnTo>
                                      <a:lnTo>
                                        <a:pt x="1678" y="574"/>
                                      </a:lnTo>
                                      <a:lnTo>
                                        <a:pt x="1678" y="642"/>
                                      </a:lnTo>
                                      <a:lnTo>
                                        <a:pt x="1735" y="642"/>
                                      </a:lnTo>
                                      <a:lnTo>
                                        <a:pt x="1735" y="597"/>
                                      </a:lnTo>
                                      <a:lnTo>
                                        <a:pt x="1780" y="597"/>
                                      </a:lnTo>
                                      <a:lnTo>
                                        <a:pt x="1780" y="800"/>
                                      </a:lnTo>
                                      <a:lnTo>
                                        <a:pt x="1825" y="800"/>
                                      </a:lnTo>
                                      <a:lnTo>
                                        <a:pt x="1825" y="867"/>
                                      </a:lnTo>
                                      <a:lnTo>
                                        <a:pt x="1870" y="867"/>
                                      </a:lnTo>
                                      <a:lnTo>
                                        <a:pt x="1870" y="833"/>
                                      </a:lnTo>
                                      <a:lnTo>
                                        <a:pt x="1915" y="833"/>
                                      </a:lnTo>
                                      <a:lnTo>
                                        <a:pt x="1915" y="878"/>
                                      </a:lnTo>
                                      <a:lnTo>
                                        <a:pt x="1960" y="878"/>
                                      </a:lnTo>
                                      <a:lnTo>
                                        <a:pt x="1960" y="777"/>
                                      </a:lnTo>
                                      <a:lnTo>
                                        <a:pt x="2005" y="777"/>
                                      </a:lnTo>
                                      <a:lnTo>
                                        <a:pt x="2005" y="710"/>
                                      </a:lnTo>
                                      <a:lnTo>
                                        <a:pt x="2050" y="710"/>
                                      </a:lnTo>
                                      <a:lnTo>
                                        <a:pt x="2050" y="406"/>
                                      </a:lnTo>
                                      <a:lnTo>
                                        <a:pt x="2106" y="406"/>
                                      </a:lnTo>
                                      <a:lnTo>
                                        <a:pt x="2106" y="225"/>
                                      </a:lnTo>
                                      <a:lnTo>
                                        <a:pt x="2151" y="225"/>
                                      </a:lnTo>
                                      <a:lnTo>
                                        <a:pt x="2151" y="619"/>
                                      </a:lnTo>
                                      <a:lnTo>
                                        <a:pt x="2196" y="619"/>
                                      </a:lnTo>
                                      <a:lnTo>
                                        <a:pt x="2196" y="766"/>
                                      </a:lnTo>
                                      <a:lnTo>
                                        <a:pt x="2253" y="766"/>
                                      </a:lnTo>
                                      <a:lnTo>
                                        <a:pt x="2253" y="867"/>
                                      </a:lnTo>
                                      <a:lnTo>
                                        <a:pt x="2298" y="867"/>
                                      </a:lnTo>
                                      <a:lnTo>
                                        <a:pt x="2298" y="766"/>
                                      </a:lnTo>
                                      <a:lnTo>
                                        <a:pt x="2343" y="766"/>
                                      </a:lnTo>
                                      <a:lnTo>
                                        <a:pt x="2343" y="935"/>
                                      </a:lnTo>
                                      <a:lnTo>
                                        <a:pt x="2388" y="935"/>
                                      </a:lnTo>
                                      <a:lnTo>
                                        <a:pt x="2388" y="980"/>
                                      </a:lnTo>
                                      <a:lnTo>
                                        <a:pt x="2433" y="980"/>
                                      </a:lnTo>
                                      <a:lnTo>
                                        <a:pt x="2433" y="788"/>
                                      </a:lnTo>
                                      <a:lnTo>
                                        <a:pt x="2478" y="788"/>
                                      </a:lnTo>
                                      <a:lnTo>
                                        <a:pt x="2478" y="890"/>
                                      </a:lnTo>
                                      <a:lnTo>
                                        <a:pt x="2523" y="890"/>
                                      </a:lnTo>
                                      <a:lnTo>
                                        <a:pt x="2523" y="946"/>
                                      </a:lnTo>
                                      <a:lnTo>
                                        <a:pt x="2568" y="946"/>
                                      </a:lnTo>
                                      <a:lnTo>
                                        <a:pt x="2568" y="1115"/>
                                      </a:lnTo>
                                      <a:lnTo>
                                        <a:pt x="2613" y="1115"/>
                                      </a:lnTo>
                                      <a:lnTo>
                                        <a:pt x="2613" y="732"/>
                                      </a:lnTo>
                                      <a:lnTo>
                                        <a:pt x="2658" y="732"/>
                                      </a:lnTo>
                                      <a:lnTo>
                                        <a:pt x="2658" y="923"/>
                                      </a:lnTo>
                                      <a:lnTo>
                                        <a:pt x="2715" y="923"/>
                                      </a:lnTo>
                                      <a:lnTo>
                                        <a:pt x="2715" y="1036"/>
                                      </a:lnTo>
                                      <a:lnTo>
                                        <a:pt x="2760" y="1036"/>
                                      </a:lnTo>
                                      <a:lnTo>
                                        <a:pt x="2760" y="1306"/>
                                      </a:lnTo>
                                      <a:lnTo>
                                        <a:pt x="2816" y="1306"/>
                                      </a:lnTo>
                                      <a:lnTo>
                                        <a:pt x="2816" y="1351"/>
                                      </a:lnTo>
                                      <a:lnTo>
                                        <a:pt x="2861" y="1351"/>
                                      </a:lnTo>
                                      <a:lnTo>
                                        <a:pt x="2861" y="1126"/>
                                      </a:lnTo>
                                      <a:lnTo>
                                        <a:pt x="2917" y="1126"/>
                                      </a:lnTo>
                                      <a:lnTo>
                                        <a:pt x="2917" y="1182"/>
                                      </a:lnTo>
                                      <a:lnTo>
                                        <a:pt x="2962" y="1182"/>
                                      </a:lnTo>
                                      <a:lnTo>
                                        <a:pt x="2962" y="1115"/>
                                      </a:lnTo>
                                      <a:lnTo>
                                        <a:pt x="3007" y="1115"/>
                                      </a:lnTo>
                                      <a:lnTo>
                                        <a:pt x="3007" y="1655"/>
                                      </a:lnTo>
                                      <a:lnTo>
                                        <a:pt x="3052" y="1655"/>
                                      </a:lnTo>
                                      <a:lnTo>
                                        <a:pt x="3052" y="1644"/>
                                      </a:lnTo>
                                      <a:lnTo>
                                        <a:pt x="3097" y="1644"/>
                                      </a:lnTo>
                                      <a:lnTo>
                                        <a:pt x="3097" y="1700"/>
                                      </a:lnTo>
                                      <a:lnTo>
                                        <a:pt x="3143" y="1700"/>
                                      </a:lnTo>
                                      <a:lnTo>
                                        <a:pt x="3143" y="1926"/>
                                      </a:lnTo>
                                      <a:lnTo>
                                        <a:pt x="3188" y="1926"/>
                                      </a:lnTo>
                                      <a:lnTo>
                                        <a:pt x="3188" y="1914"/>
                                      </a:lnTo>
                                      <a:lnTo>
                                        <a:pt x="3233" y="1914"/>
                                      </a:lnTo>
                                      <a:lnTo>
                                        <a:pt x="3233" y="1700"/>
                                      </a:lnTo>
                                      <a:lnTo>
                                        <a:pt x="3278" y="1700"/>
                                      </a:lnTo>
                                      <a:lnTo>
                                        <a:pt x="3278" y="1746"/>
                                      </a:lnTo>
                                      <a:lnTo>
                                        <a:pt x="3323" y="1746"/>
                                      </a:lnTo>
                                      <a:lnTo>
                                        <a:pt x="3323" y="1712"/>
                                      </a:lnTo>
                                      <a:lnTo>
                                        <a:pt x="3368" y="1712"/>
                                      </a:lnTo>
                                      <a:lnTo>
                                        <a:pt x="3368" y="1802"/>
                                      </a:lnTo>
                                      <a:lnTo>
                                        <a:pt x="3424" y="1802"/>
                                      </a:lnTo>
                                      <a:lnTo>
                                        <a:pt x="3424" y="1644"/>
                                      </a:lnTo>
                                      <a:lnTo>
                                        <a:pt x="3469" y="1644"/>
                                      </a:lnTo>
                                      <a:lnTo>
                                        <a:pt x="3469" y="1746"/>
                                      </a:lnTo>
                                      <a:lnTo>
                                        <a:pt x="3514" y="1746"/>
                                      </a:lnTo>
                                      <a:lnTo>
                                        <a:pt x="3514" y="1779"/>
                                      </a:lnTo>
                                      <a:lnTo>
                                        <a:pt x="3571" y="1779"/>
                                      </a:lnTo>
                                      <a:lnTo>
                                        <a:pt x="3571" y="1791"/>
                                      </a:lnTo>
                                      <a:lnTo>
                                        <a:pt x="3616" y="1791"/>
                                      </a:lnTo>
                                      <a:lnTo>
                                        <a:pt x="3616" y="1937"/>
                                      </a:lnTo>
                                      <a:lnTo>
                                        <a:pt x="3661" y="1937"/>
                                      </a:lnTo>
                                      <a:lnTo>
                                        <a:pt x="3706" y="1937"/>
                                      </a:lnTo>
                                      <a:lnTo>
                                        <a:pt x="3706" y="1858"/>
                                      </a:lnTo>
                                      <a:lnTo>
                                        <a:pt x="3751" y="1858"/>
                                      </a:lnTo>
                                      <a:lnTo>
                                        <a:pt x="3751" y="1926"/>
                                      </a:lnTo>
                                      <a:lnTo>
                                        <a:pt x="3796" y="1926"/>
                                      </a:lnTo>
                                      <a:lnTo>
                                        <a:pt x="3796" y="2117"/>
                                      </a:lnTo>
                                      <a:lnTo>
                                        <a:pt x="3841" y="2117"/>
                                      </a:lnTo>
                                      <a:lnTo>
                                        <a:pt x="3841" y="2095"/>
                                      </a:lnTo>
                                      <a:lnTo>
                                        <a:pt x="3897" y="2095"/>
                                      </a:lnTo>
                                      <a:lnTo>
                                        <a:pt x="3897" y="1959"/>
                                      </a:lnTo>
                                      <a:lnTo>
                                        <a:pt x="3942" y="1959"/>
                                      </a:lnTo>
                                      <a:lnTo>
                                        <a:pt x="3942" y="1836"/>
                                      </a:lnTo>
                                      <a:lnTo>
                                        <a:pt x="3987" y="1836"/>
                                      </a:lnTo>
                                      <a:lnTo>
                                        <a:pt x="3987" y="2016"/>
                                      </a:lnTo>
                                      <a:lnTo>
                                        <a:pt x="4032" y="2016"/>
                                      </a:lnTo>
                                      <a:lnTo>
                                        <a:pt x="4032" y="1881"/>
                                      </a:lnTo>
                                      <a:lnTo>
                                        <a:pt x="4089" y="1881"/>
                                      </a:lnTo>
                                      <a:lnTo>
                                        <a:pt x="4089" y="1824"/>
                                      </a:lnTo>
                                      <a:lnTo>
                                        <a:pt x="4134" y="1824"/>
                                      </a:lnTo>
                                      <a:lnTo>
                                        <a:pt x="4134" y="1779"/>
                                      </a:lnTo>
                                      <a:lnTo>
                                        <a:pt x="4179" y="1779"/>
                                      </a:lnTo>
                                      <a:lnTo>
                                        <a:pt x="4179" y="1982"/>
                                      </a:lnTo>
                                      <a:lnTo>
                                        <a:pt x="4235" y="1982"/>
                                      </a:lnTo>
                                      <a:lnTo>
                                        <a:pt x="4235" y="1926"/>
                                      </a:lnTo>
                                      <a:lnTo>
                                        <a:pt x="4280" y="1926"/>
                                      </a:lnTo>
                                      <a:lnTo>
                                        <a:pt x="4280" y="1892"/>
                                      </a:lnTo>
                                      <a:lnTo>
                                        <a:pt x="4325" y="1892"/>
                                      </a:lnTo>
                                      <a:lnTo>
                                        <a:pt x="4325" y="1813"/>
                                      </a:lnTo>
                                      <a:lnTo>
                                        <a:pt x="4370" y="1813"/>
                                      </a:lnTo>
                                      <a:lnTo>
                                        <a:pt x="4370" y="1577"/>
                                      </a:lnTo>
                                    </a:path>
                                  </a:pathLst>
                                </a:custGeom>
                                <a:noFill/>
                                <a:ln w="6985">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22" name="Freeform 945"/>
                              <wps:cNvSpPr>
                                <a:spLocks/>
                              </wps:cNvSpPr>
                              <wps:spPr bwMode="auto">
                                <a:xfrm>
                                  <a:off x="0" y="570608"/>
                                  <a:ext cx="2774947" cy="1401526"/>
                                </a:xfrm>
                                <a:custGeom>
                                  <a:avLst/>
                                  <a:gdLst>
                                    <a:gd name="T0" fmla="*/ 21590 w 4370"/>
                                    <a:gd name="T1" fmla="*/ 0 h 2207"/>
                                    <a:gd name="T2" fmla="*/ 50165 w 4370"/>
                                    <a:gd name="T3" fmla="*/ 28575 h 2207"/>
                                    <a:gd name="T4" fmla="*/ 107315 w 4370"/>
                                    <a:gd name="T5" fmla="*/ 13970 h 2207"/>
                                    <a:gd name="T6" fmla="*/ 135890 w 4370"/>
                                    <a:gd name="T7" fmla="*/ 186055 h 2207"/>
                                    <a:gd name="T8" fmla="*/ 200025 w 4370"/>
                                    <a:gd name="T9" fmla="*/ 171450 h 2207"/>
                                    <a:gd name="T10" fmla="*/ 228600 w 4370"/>
                                    <a:gd name="T11" fmla="*/ 99695 h 2207"/>
                                    <a:gd name="T12" fmla="*/ 293370 w 4370"/>
                                    <a:gd name="T13" fmla="*/ 92710 h 2207"/>
                                    <a:gd name="T14" fmla="*/ 321945 w 4370"/>
                                    <a:gd name="T15" fmla="*/ 193040 h 2207"/>
                                    <a:gd name="T16" fmla="*/ 379095 w 4370"/>
                                    <a:gd name="T17" fmla="*/ 164465 h 2207"/>
                                    <a:gd name="T18" fmla="*/ 407670 w 4370"/>
                                    <a:gd name="T19" fmla="*/ 149860 h 2207"/>
                                    <a:gd name="T20" fmla="*/ 464820 w 4370"/>
                                    <a:gd name="T21" fmla="*/ 149860 h 2207"/>
                                    <a:gd name="T22" fmla="*/ 493395 w 4370"/>
                                    <a:gd name="T23" fmla="*/ 200025 h 2207"/>
                                    <a:gd name="T24" fmla="*/ 558165 w 4370"/>
                                    <a:gd name="T25" fmla="*/ 164465 h 2207"/>
                                    <a:gd name="T26" fmla="*/ 593725 w 4370"/>
                                    <a:gd name="T27" fmla="*/ 271780 h 2207"/>
                                    <a:gd name="T28" fmla="*/ 650875 w 4370"/>
                                    <a:gd name="T29" fmla="*/ 328930 h 2207"/>
                                    <a:gd name="T30" fmla="*/ 679450 w 4370"/>
                                    <a:gd name="T31" fmla="*/ 307340 h 2207"/>
                                    <a:gd name="T32" fmla="*/ 736600 w 4370"/>
                                    <a:gd name="T33" fmla="*/ 414655 h 2207"/>
                                    <a:gd name="T34" fmla="*/ 765175 w 4370"/>
                                    <a:gd name="T35" fmla="*/ 235585 h 2207"/>
                                    <a:gd name="T36" fmla="*/ 822325 w 4370"/>
                                    <a:gd name="T37" fmla="*/ 335915 h 2207"/>
                                    <a:gd name="T38" fmla="*/ 858520 w 4370"/>
                                    <a:gd name="T39" fmla="*/ 457200 h 2207"/>
                                    <a:gd name="T40" fmla="*/ 915670 w 4370"/>
                                    <a:gd name="T41" fmla="*/ 478790 h 2207"/>
                                    <a:gd name="T42" fmla="*/ 944245 w 4370"/>
                                    <a:gd name="T43" fmla="*/ 393065 h 2207"/>
                                    <a:gd name="T44" fmla="*/ 1008380 w 4370"/>
                                    <a:gd name="T45" fmla="*/ 314325 h 2207"/>
                                    <a:gd name="T46" fmla="*/ 1036955 w 4370"/>
                                    <a:gd name="T47" fmla="*/ 393065 h 2207"/>
                                    <a:gd name="T48" fmla="*/ 1101725 w 4370"/>
                                    <a:gd name="T49" fmla="*/ 450215 h 2207"/>
                                    <a:gd name="T50" fmla="*/ 1130300 w 4370"/>
                                    <a:gd name="T51" fmla="*/ 550545 h 2207"/>
                                    <a:gd name="T52" fmla="*/ 1187450 w 4370"/>
                                    <a:gd name="T53" fmla="*/ 586105 h 2207"/>
                                    <a:gd name="T54" fmla="*/ 1216025 w 4370"/>
                                    <a:gd name="T55" fmla="*/ 586105 h 2207"/>
                                    <a:gd name="T56" fmla="*/ 1273175 w 4370"/>
                                    <a:gd name="T57" fmla="*/ 543560 h 2207"/>
                                    <a:gd name="T58" fmla="*/ 1301750 w 4370"/>
                                    <a:gd name="T59" fmla="*/ 293370 h 2207"/>
                                    <a:gd name="T60" fmla="*/ 1365885 w 4370"/>
                                    <a:gd name="T61" fmla="*/ 178435 h 2207"/>
                                    <a:gd name="T62" fmla="*/ 1394460 w 4370"/>
                                    <a:gd name="T63" fmla="*/ 507365 h 2207"/>
                                    <a:gd name="T64" fmla="*/ 1459230 w 4370"/>
                                    <a:gd name="T65" fmla="*/ 579120 h 2207"/>
                                    <a:gd name="T66" fmla="*/ 1487805 w 4370"/>
                                    <a:gd name="T67" fmla="*/ 643255 h 2207"/>
                                    <a:gd name="T68" fmla="*/ 1544955 w 4370"/>
                                    <a:gd name="T69" fmla="*/ 664845 h 2207"/>
                                    <a:gd name="T70" fmla="*/ 1573530 w 4370"/>
                                    <a:gd name="T71" fmla="*/ 636270 h 2207"/>
                                    <a:gd name="T72" fmla="*/ 1630680 w 4370"/>
                                    <a:gd name="T73" fmla="*/ 671830 h 2207"/>
                                    <a:gd name="T74" fmla="*/ 1659255 w 4370"/>
                                    <a:gd name="T75" fmla="*/ 621665 h 2207"/>
                                    <a:gd name="T76" fmla="*/ 1724025 w 4370"/>
                                    <a:gd name="T77" fmla="*/ 757555 h 2207"/>
                                    <a:gd name="T78" fmla="*/ 1752600 w 4370"/>
                                    <a:gd name="T79" fmla="*/ 936625 h 2207"/>
                                    <a:gd name="T80" fmla="*/ 1816735 w 4370"/>
                                    <a:gd name="T81" fmla="*/ 979805 h 2207"/>
                                    <a:gd name="T82" fmla="*/ 1852295 w 4370"/>
                                    <a:gd name="T83" fmla="*/ 757555 h 2207"/>
                                    <a:gd name="T84" fmla="*/ 1909445 w 4370"/>
                                    <a:gd name="T85" fmla="*/ 915035 h 2207"/>
                                    <a:gd name="T86" fmla="*/ 1938020 w 4370"/>
                                    <a:gd name="T87" fmla="*/ 1094105 h 2207"/>
                                    <a:gd name="T88" fmla="*/ 1995805 w 4370"/>
                                    <a:gd name="T89" fmla="*/ 1193800 h 2207"/>
                                    <a:gd name="T90" fmla="*/ 2024380 w 4370"/>
                                    <a:gd name="T91" fmla="*/ 1222375 h 2207"/>
                                    <a:gd name="T92" fmla="*/ 2081530 w 4370"/>
                                    <a:gd name="T93" fmla="*/ 1072515 h 2207"/>
                                    <a:gd name="T94" fmla="*/ 2110105 w 4370"/>
                                    <a:gd name="T95" fmla="*/ 1186815 h 2207"/>
                                    <a:gd name="T96" fmla="*/ 2174240 w 4370"/>
                                    <a:gd name="T97" fmla="*/ 1215390 h 2207"/>
                                    <a:gd name="T98" fmla="*/ 2202815 w 4370"/>
                                    <a:gd name="T99" fmla="*/ 1243965 h 2207"/>
                                    <a:gd name="T100" fmla="*/ 2267585 w 4370"/>
                                    <a:gd name="T101" fmla="*/ 1201420 h 2207"/>
                                    <a:gd name="T102" fmla="*/ 2296160 w 4370"/>
                                    <a:gd name="T103" fmla="*/ 1279525 h 2207"/>
                                    <a:gd name="T104" fmla="*/ 2353310 w 4370"/>
                                    <a:gd name="T105" fmla="*/ 1294130 h 2207"/>
                                    <a:gd name="T106" fmla="*/ 2381885 w 4370"/>
                                    <a:gd name="T107" fmla="*/ 1329690 h 2207"/>
                                    <a:gd name="T108" fmla="*/ 2439035 w 4370"/>
                                    <a:gd name="T109" fmla="*/ 1379855 h 2207"/>
                                    <a:gd name="T110" fmla="*/ 2474595 w 4370"/>
                                    <a:gd name="T111" fmla="*/ 1258570 h 2207"/>
                                    <a:gd name="T112" fmla="*/ 2531745 w 4370"/>
                                    <a:gd name="T113" fmla="*/ 1108075 h 2207"/>
                                    <a:gd name="T114" fmla="*/ 2560320 w 4370"/>
                                    <a:gd name="T115" fmla="*/ 1151255 h 2207"/>
                                    <a:gd name="T116" fmla="*/ 2625090 w 4370"/>
                                    <a:gd name="T117" fmla="*/ 1050925 h 2207"/>
                                    <a:gd name="T118" fmla="*/ 2653665 w 4370"/>
                                    <a:gd name="T119" fmla="*/ 1086485 h 2207"/>
                                    <a:gd name="T120" fmla="*/ 2717800 w 4370"/>
                                    <a:gd name="T121" fmla="*/ 1236980 h 2207"/>
                                    <a:gd name="T122" fmla="*/ 2746375 w 4370"/>
                                    <a:gd name="T123" fmla="*/ 1236980 h 2207"/>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 name="T180" fmla="*/ 0 60000 65536"/>
                                    <a:gd name="T181" fmla="*/ 0 60000 65536"/>
                                    <a:gd name="T182" fmla="*/ 0 60000 65536"/>
                                    <a:gd name="T183" fmla="*/ 0 60000 65536"/>
                                    <a:gd name="T184" fmla="*/ 0 60000 65536"/>
                                    <a:gd name="T185" fmla="*/ 0 60000 65536"/>
                                  </a:gdLst>
                                  <a:ahLst/>
                                  <a:cxnLst>
                                    <a:cxn ang="T124">
                                      <a:pos x="T0" y="T1"/>
                                    </a:cxn>
                                    <a:cxn ang="T125">
                                      <a:pos x="T2" y="T3"/>
                                    </a:cxn>
                                    <a:cxn ang="T126">
                                      <a:pos x="T4" y="T5"/>
                                    </a:cxn>
                                    <a:cxn ang="T127">
                                      <a:pos x="T6" y="T7"/>
                                    </a:cxn>
                                    <a:cxn ang="T128">
                                      <a:pos x="T8" y="T9"/>
                                    </a:cxn>
                                    <a:cxn ang="T129">
                                      <a:pos x="T10" y="T11"/>
                                    </a:cxn>
                                    <a:cxn ang="T130">
                                      <a:pos x="T12" y="T13"/>
                                    </a:cxn>
                                    <a:cxn ang="T131">
                                      <a:pos x="T14" y="T15"/>
                                    </a:cxn>
                                    <a:cxn ang="T132">
                                      <a:pos x="T16" y="T17"/>
                                    </a:cxn>
                                    <a:cxn ang="T133">
                                      <a:pos x="T18" y="T19"/>
                                    </a:cxn>
                                    <a:cxn ang="T134">
                                      <a:pos x="T20" y="T21"/>
                                    </a:cxn>
                                    <a:cxn ang="T135">
                                      <a:pos x="T22" y="T23"/>
                                    </a:cxn>
                                    <a:cxn ang="T136">
                                      <a:pos x="T24" y="T25"/>
                                    </a:cxn>
                                    <a:cxn ang="T137">
                                      <a:pos x="T26" y="T27"/>
                                    </a:cxn>
                                    <a:cxn ang="T138">
                                      <a:pos x="T28" y="T29"/>
                                    </a:cxn>
                                    <a:cxn ang="T139">
                                      <a:pos x="T30" y="T31"/>
                                    </a:cxn>
                                    <a:cxn ang="T140">
                                      <a:pos x="T32" y="T33"/>
                                    </a:cxn>
                                    <a:cxn ang="T141">
                                      <a:pos x="T34" y="T35"/>
                                    </a:cxn>
                                    <a:cxn ang="T142">
                                      <a:pos x="T36" y="T37"/>
                                    </a:cxn>
                                    <a:cxn ang="T143">
                                      <a:pos x="T38" y="T39"/>
                                    </a:cxn>
                                    <a:cxn ang="T144">
                                      <a:pos x="T40" y="T41"/>
                                    </a:cxn>
                                    <a:cxn ang="T145">
                                      <a:pos x="T42" y="T43"/>
                                    </a:cxn>
                                    <a:cxn ang="T146">
                                      <a:pos x="T44" y="T45"/>
                                    </a:cxn>
                                    <a:cxn ang="T147">
                                      <a:pos x="T46" y="T47"/>
                                    </a:cxn>
                                    <a:cxn ang="T148">
                                      <a:pos x="T48" y="T49"/>
                                    </a:cxn>
                                    <a:cxn ang="T149">
                                      <a:pos x="T50" y="T51"/>
                                    </a:cxn>
                                    <a:cxn ang="T150">
                                      <a:pos x="T52" y="T53"/>
                                    </a:cxn>
                                    <a:cxn ang="T151">
                                      <a:pos x="T54" y="T55"/>
                                    </a:cxn>
                                    <a:cxn ang="T152">
                                      <a:pos x="T56" y="T57"/>
                                    </a:cxn>
                                    <a:cxn ang="T153">
                                      <a:pos x="T58" y="T59"/>
                                    </a:cxn>
                                    <a:cxn ang="T154">
                                      <a:pos x="T60" y="T61"/>
                                    </a:cxn>
                                    <a:cxn ang="T155">
                                      <a:pos x="T62" y="T63"/>
                                    </a:cxn>
                                    <a:cxn ang="T156">
                                      <a:pos x="T64" y="T65"/>
                                    </a:cxn>
                                    <a:cxn ang="T157">
                                      <a:pos x="T66" y="T67"/>
                                    </a:cxn>
                                    <a:cxn ang="T158">
                                      <a:pos x="T68" y="T69"/>
                                    </a:cxn>
                                    <a:cxn ang="T159">
                                      <a:pos x="T70" y="T71"/>
                                    </a:cxn>
                                    <a:cxn ang="T160">
                                      <a:pos x="T72" y="T73"/>
                                    </a:cxn>
                                    <a:cxn ang="T161">
                                      <a:pos x="T74" y="T75"/>
                                    </a:cxn>
                                    <a:cxn ang="T162">
                                      <a:pos x="T76" y="T77"/>
                                    </a:cxn>
                                    <a:cxn ang="T163">
                                      <a:pos x="T78" y="T79"/>
                                    </a:cxn>
                                    <a:cxn ang="T164">
                                      <a:pos x="T80" y="T81"/>
                                    </a:cxn>
                                    <a:cxn ang="T165">
                                      <a:pos x="T82" y="T83"/>
                                    </a:cxn>
                                    <a:cxn ang="T166">
                                      <a:pos x="T84" y="T85"/>
                                    </a:cxn>
                                    <a:cxn ang="T167">
                                      <a:pos x="T86" y="T87"/>
                                    </a:cxn>
                                    <a:cxn ang="T168">
                                      <a:pos x="T88" y="T89"/>
                                    </a:cxn>
                                    <a:cxn ang="T169">
                                      <a:pos x="T90" y="T91"/>
                                    </a:cxn>
                                    <a:cxn ang="T170">
                                      <a:pos x="T92" y="T93"/>
                                    </a:cxn>
                                    <a:cxn ang="T171">
                                      <a:pos x="T94" y="T95"/>
                                    </a:cxn>
                                    <a:cxn ang="T172">
                                      <a:pos x="T96" y="T97"/>
                                    </a:cxn>
                                    <a:cxn ang="T173">
                                      <a:pos x="T98" y="T99"/>
                                    </a:cxn>
                                    <a:cxn ang="T174">
                                      <a:pos x="T100" y="T101"/>
                                    </a:cxn>
                                    <a:cxn ang="T175">
                                      <a:pos x="T102" y="T103"/>
                                    </a:cxn>
                                    <a:cxn ang="T176">
                                      <a:pos x="T104" y="T105"/>
                                    </a:cxn>
                                    <a:cxn ang="T177">
                                      <a:pos x="T106" y="T107"/>
                                    </a:cxn>
                                    <a:cxn ang="T178">
                                      <a:pos x="T108" y="T109"/>
                                    </a:cxn>
                                    <a:cxn ang="T179">
                                      <a:pos x="T110" y="T111"/>
                                    </a:cxn>
                                    <a:cxn ang="T180">
                                      <a:pos x="T112" y="T113"/>
                                    </a:cxn>
                                    <a:cxn ang="T181">
                                      <a:pos x="T114" y="T115"/>
                                    </a:cxn>
                                    <a:cxn ang="T182">
                                      <a:pos x="T116" y="T117"/>
                                    </a:cxn>
                                    <a:cxn ang="T183">
                                      <a:pos x="T118" y="T119"/>
                                    </a:cxn>
                                    <a:cxn ang="T184">
                                      <a:pos x="T120" y="T121"/>
                                    </a:cxn>
                                    <a:cxn ang="T185">
                                      <a:pos x="T122" y="T123"/>
                                    </a:cxn>
                                  </a:cxnLst>
                                  <a:rect l="0" t="0" r="r" b="b"/>
                                  <a:pathLst>
                                    <a:path w="4370" h="2207">
                                      <a:moveTo>
                                        <a:pt x="0" y="34"/>
                                      </a:moveTo>
                                      <a:lnTo>
                                        <a:pt x="0" y="0"/>
                                      </a:lnTo>
                                      <a:lnTo>
                                        <a:pt x="34" y="0"/>
                                      </a:lnTo>
                                      <a:lnTo>
                                        <a:pt x="34" y="22"/>
                                      </a:lnTo>
                                      <a:lnTo>
                                        <a:pt x="79" y="22"/>
                                      </a:lnTo>
                                      <a:lnTo>
                                        <a:pt x="79" y="45"/>
                                      </a:lnTo>
                                      <a:lnTo>
                                        <a:pt x="124" y="45"/>
                                      </a:lnTo>
                                      <a:lnTo>
                                        <a:pt x="124" y="22"/>
                                      </a:lnTo>
                                      <a:lnTo>
                                        <a:pt x="169" y="22"/>
                                      </a:lnTo>
                                      <a:lnTo>
                                        <a:pt x="214" y="22"/>
                                      </a:lnTo>
                                      <a:lnTo>
                                        <a:pt x="214" y="293"/>
                                      </a:lnTo>
                                      <a:lnTo>
                                        <a:pt x="270" y="293"/>
                                      </a:lnTo>
                                      <a:lnTo>
                                        <a:pt x="270" y="270"/>
                                      </a:lnTo>
                                      <a:lnTo>
                                        <a:pt x="315" y="270"/>
                                      </a:lnTo>
                                      <a:lnTo>
                                        <a:pt x="315" y="225"/>
                                      </a:lnTo>
                                      <a:lnTo>
                                        <a:pt x="360" y="225"/>
                                      </a:lnTo>
                                      <a:lnTo>
                                        <a:pt x="360" y="157"/>
                                      </a:lnTo>
                                      <a:lnTo>
                                        <a:pt x="417" y="157"/>
                                      </a:lnTo>
                                      <a:lnTo>
                                        <a:pt x="417" y="146"/>
                                      </a:lnTo>
                                      <a:lnTo>
                                        <a:pt x="462" y="146"/>
                                      </a:lnTo>
                                      <a:lnTo>
                                        <a:pt x="462" y="281"/>
                                      </a:lnTo>
                                      <a:lnTo>
                                        <a:pt x="507" y="281"/>
                                      </a:lnTo>
                                      <a:lnTo>
                                        <a:pt x="507" y="304"/>
                                      </a:lnTo>
                                      <a:lnTo>
                                        <a:pt x="552" y="304"/>
                                      </a:lnTo>
                                      <a:lnTo>
                                        <a:pt x="552" y="259"/>
                                      </a:lnTo>
                                      <a:lnTo>
                                        <a:pt x="597" y="259"/>
                                      </a:lnTo>
                                      <a:lnTo>
                                        <a:pt x="597" y="225"/>
                                      </a:lnTo>
                                      <a:lnTo>
                                        <a:pt x="642" y="225"/>
                                      </a:lnTo>
                                      <a:lnTo>
                                        <a:pt x="642" y="236"/>
                                      </a:lnTo>
                                      <a:lnTo>
                                        <a:pt x="687" y="236"/>
                                      </a:lnTo>
                                      <a:lnTo>
                                        <a:pt x="732" y="236"/>
                                      </a:lnTo>
                                      <a:lnTo>
                                        <a:pt x="732" y="304"/>
                                      </a:lnTo>
                                      <a:lnTo>
                                        <a:pt x="777" y="304"/>
                                      </a:lnTo>
                                      <a:lnTo>
                                        <a:pt x="777" y="315"/>
                                      </a:lnTo>
                                      <a:lnTo>
                                        <a:pt x="822" y="315"/>
                                      </a:lnTo>
                                      <a:lnTo>
                                        <a:pt x="822" y="259"/>
                                      </a:lnTo>
                                      <a:lnTo>
                                        <a:pt x="879" y="259"/>
                                      </a:lnTo>
                                      <a:lnTo>
                                        <a:pt x="879" y="270"/>
                                      </a:lnTo>
                                      <a:lnTo>
                                        <a:pt x="935" y="270"/>
                                      </a:lnTo>
                                      <a:lnTo>
                                        <a:pt x="935" y="428"/>
                                      </a:lnTo>
                                      <a:lnTo>
                                        <a:pt x="980" y="428"/>
                                      </a:lnTo>
                                      <a:lnTo>
                                        <a:pt x="980" y="518"/>
                                      </a:lnTo>
                                      <a:lnTo>
                                        <a:pt x="1025" y="518"/>
                                      </a:lnTo>
                                      <a:lnTo>
                                        <a:pt x="1025" y="484"/>
                                      </a:lnTo>
                                      <a:lnTo>
                                        <a:pt x="1070" y="484"/>
                                      </a:lnTo>
                                      <a:lnTo>
                                        <a:pt x="1115" y="484"/>
                                      </a:lnTo>
                                      <a:lnTo>
                                        <a:pt x="1115" y="653"/>
                                      </a:lnTo>
                                      <a:lnTo>
                                        <a:pt x="1160" y="653"/>
                                      </a:lnTo>
                                      <a:lnTo>
                                        <a:pt x="1160" y="540"/>
                                      </a:lnTo>
                                      <a:lnTo>
                                        <a:pt x="1205" y="540"/>
                                      </a:lnTo>
                                      <a:lnTo>
                                        <a:pt x="1205" y="371"/>
                                      </a:lnTo>
                                      <a:lnTo>
                                        <a:pt x="1250" y="371"/>
                                      </a:lnTo>
                                      <a:lnTo>
                                        <a:pt x="1250" y="529"/>
                                      </a:lnTo>
                                      <a:lnTo>
                                        <a:pt x="1295" y="529"/>
                                      </a:lnTo>
                                      <a:lnTo>
                                        <a:pt x="1295" y="608"/>
                                      </a:lnTo>
                                      <a:lnTo>
                                        <a:pt x="1352" y="608"/>
                                      </a:lnTo>
                                      <a:lnTo>
                                        <a:pt x="1352" y="720"/>
                                      </a:lnTo>
                                      <a:lnTo>
                                        <a:pt x="1397" y="720"/>
                                      </a:lnTo>
                                      <a:lnTo>
                                        <a:pt x="1397" y="754"/>
                                      </a:lnTo>
                                      <a:lnTo>
                                        <a:pt x="1442" y="754"/>
                                      </a:lnTo>
                                      <a:lnTo>
                                        <a:pt x="1442" y="720"/>
                                      </a:lnTo>
                                      <a:lnTo>
                                        <a:pt x="1487" y="720"/>
                                      </a:lnTo>
                                      <a:lnTo>
                                        <a:pt x="1487" y="619"/>
                                      </a:lnTo>
                                      <a:lnTo>
                                        <a:pt x="1532" y="619"/>
                                      </a:lnTo>
                                      <a:lnTo>
                                        <a:pt x="1532" y="495"/>
                                      </a:lnTo>
                                      <a:lnTo>
                                        <a:pt x="1588" y="495"/>
                                      </a:lnTo>
                                      <a:lnTo>
                                        <a:pt x="1588" y="484"/>
                                      </a:lnTo>
                                      <a:lnTo>
                                        <a:pt x="1633" y="484"/>
                                      </a:lnTo>
                                      <a:lnTo>
                                        <a:pt x="1633" y="619"/>
                                      </a:lnTo>
                                      <a:lnTo>
                                        <a:pt x="1678" y="619"/>
                                      </a:lnTo>
                                      <a:lnTo>
                                        <a:pt x="1678" y="709"/>
                                      </a:lnTo>
                                      <a:lnTo>
                                        <a:pt x="1735" y="709"/>
                                      </a:lnTo>
                                      <a:lnTo>
                                        <a:pt x="1735" y="653"/>
                                      </a:lnTo>
                                      <a:lnTo>
                                        <a:pt x="1780" y="653"/>
                                      </a:lnTo>
                                      <a:lnTo>
                                        <a:pt x="1780" y="867"/>
                                      </a:lnTo>
                                      <a:lnTo>
                                        <a:pt x="1825" y="867"/>
                                      </a:lnTo>
                                      <a:lnTo>
                                        <a:pt x="1825" y="923"/>
                                      </a:lnTo>
                                      <a:lnTo>
                                        <a:pt x="1870" y="923"/>
                                      </a:lnTo>
                                      <a:lnTo>
                                        <a:pt x="1870" y="867"/>
                                      </a:lnTo>
                                      <a:lnTo>
                                        <a:pt x="1915" y="867"/>
                                      </a:lnTo>
                                      <a:lnTo>
                                        <a:pt x="1915" y="923"/>
                                      </a:lnTo>
                                      <a:lnTo>
                                        <a:pt x="1960" y="923"/>
                                      </a:lnTo>
                                      <a:lnTo>
                                        <a:pt x="1960" y="856"/>
                                      </a:lnTo>
                                      <a:lnTo>
                                        <a:pt x="2005" y="856"/>
                                      </a:lnTo>
                                      <a:lnTo>
                                        <a:pt x="2005" y="799"/>
                                      </a:lnTo>
                                      <a:lnTo>
                                        <a:pt x="2050" y="799"/>
                                      </a:lnTo>
                                      <a:lnTo>
                                        <a:pt x="2050" y="462"/>
                                      </a:lnTo>
                                      <a:lnTo>
                                        <a:pt x="2106" y="462"/>
                                      </a:lnTo>
                                      <a:lnTo>
                                        <a:pt x="2106" y="281"/>
                                      </a:lnTo>
                                      <a:lnTo>
                                        <a:pt x="2151" y="281"/>
                                      </a:lnTo>
                                      <a:lnTo>
                                        <a:pt x="2151" y="664"/>
                                      </a:lnTo>
                                      <a:lnTo>
                                        <a:pt x="2196" y="664"/>
                                      </a:lnTo>
                                      <a:lnTo>
                                        <a:pt x="2196" y="799"/>
                                      </a:lnTo>
                                      <a:lnTo>
                                        <a:pt x="2253" y="799"/>
                                      </a:lnTo>
                                      <a:lnTo>
                                        <a:pt x="2253" y="912"/>
                                      </a:lnTo>
                                      <a:lnTo>
                                        <a:pt x="2298" y="912"/>
                                      </a:lnTo>
                                      <a:lnTo>
                                        <a:pt x="2298" y="822"/>
                                      </a:lnTo>
                                      <a:lnTo>
                                        <a:pt x="2343" y="822"/>
                                      </a:lnTo>
                                      <a:lnTo>
                                        <a:pt x="2343" y="1013"/>
                                      </a:lnTo>
                                      <a:lnTo>
                                        <a:pt x="2388" y="1013"/>
                                      </a:lnTo>
                                      <a:lnTo>
                                        <a:pt x="2388" y="1047"/>
                                      </a:lnTo>
                                      <a:lnTo>
                                        <a:pt x="2433" y="1047"/>
                                      </a:lnTo>
                                      <a:lnTo>
                                        <a:pt x="2433" y="878"/>
                                      </a:lnTo>
                                      <a:lnTo>
                                        <a:pt x="2478" y="878"/>
                                      </a:lnTo>
                                      <a:lnTo>
                                        <a:pt x="2478" y="1002"/>
                                      </a:lnTo>
                                      <a:lnTo>
                                        <a:pt x="2523" y="1002"/>
                                      </a:lnTo>
                                      <a:lnTo>
                                        <a:pt x="2523" y="1058"/>
                                      </a:lnTo>
                                      <a:lnTo>
                                        <a:pt x="2568" y="1058"/>
                                      </a:lnTo>
                                      <a:lnTo>
                                        <a:pt x="2568" y="1137"/>
                                      </a:lnTo>
                                      <a:lnTo>
                                        <a:pt x="2613" y="1137"/>
                                      </a:lnTo>
                                      <a:lnTo>
                                        <a:pt x="2613" y="979"/>
                                      </a:lnTo>
                                      <a:lnTo>
                                        <a:pt x="2658" y="979"/>
                                      </a:lnTo>
                                      <a:lnTo>
                                        <a:pt x="2658" y="1193"/>
                                      </a:lnTo>
                                      <a:lnTo>
                                        <a:pt x="2715" y="1193"/>
                                      </a:lnTo>
                                      <a:lnTo>
                                        <a:pt x="2715" y="1362"/>
                                      </a:lnTo>
                                      <a:lnTo>
                                        <a:pt x="2760" y="1362"/>
                                      </a:lnTo>
                                      <a:lnTo>
                                        <a:pt x="2760" y="1475"/>
                                      </a:lnTo>
                                      <a:lnTo>
                                        <a:pt x="2816" y="1475"/>
                                      </a:lnTo>
                                      <a:lnTo>
                                        <a:pt x="2816" y="1543"/>
                                      </a:lnTo>
                                      <a:lnTo>
                                        <a:pt x="2861" y="1543"/>
                                      </a:lnTo>
                                      <a:lnTo>
                                        <a:pt x="2861" y="1058"/>
                                      </a:lnTo>
                                      <a:lnTo>
                                        <a:pt x="2917" y="1058"/>
                                      </a:lnTo>
                                      <a:lnTo>
                                        <a:pt x="2917" y="1193"/>
                                      </a:lnTo>
                                      <a:lnTo>
                                        <a:pt x="2962" y="1193"/>
                                      </a:lnTo>
                                      <a:lnTo>
                                        <a:pt x="2962" y="1441"/>
                                      </a:lnTo>
                                      <a:lnTo>
                                        <a:pt x="3007" y="1441"/>
                                      </a:lnTo>
                                      <a:lnTo>
                                        <a:pt x="3007" y="1813"/>
                                      </a:lnTo>
                                      <a:lnTo>
                                        <a:pt x="3052" y="1813"/>
                                      </a:lnTo>
                                      <a:lnTo>
                                        <a:pt x="3052" y="1723"/>
                                      </a:lnTo>
                                      <a:lnTo>
                                        <a:pt x="3097" y="1723"/>
                                      </a:lnTo>
                                      <a:lnTo>
                                        <a:pt x="3097" y="1880"/>
                                      </a:lnTo>
                                      <a:lnTo>
                                        <a:pt x="3143" y="1880"/>
                                      </a:lnTo>
                                      <a:lnTo>
                                        <a:pt x="3143" y="1925"/>
                                      </a:lnTo>
                                      <a:lnTo>
                                        <a:pt x="3188" y="1925"/>
                                      </a:lnTo>
                                      <a:lnTo>
                                        <a:pt x="3233" y="1925"/>
                                      </a:lnTo>
                                      <a:lnTo>
                                        <a:pt x="3233" y="1689"/>
                                      </a:lnTo>
                                      <a:lnTo>
                                        <a:pt x="3278" y="1689"/>
                                      </a:lnTo>
                                      <a:lnTo>
                                        <a:pt x="3278" y="1779"/>
                                      </a:lnTo>
                                      <a:lnTo>
                                        <a:pt x="3323" y="1779"/>
                                      </a:lnTo>
                                      <a:lnTo>
                                        <a:pt x="3323" y="1869"/>
                                      </a:lnTo>
                                      <a:lnTo>
                                        <a:pt x="3368" y="1869"/>
                                      </a:lnTo>
                                      <a:lnTo>
                                        <a:pt x="3368" y="1914"/>
                                      </a:lnTo>
                                      <a:lnTo>
                                        <a:pt x="3424" y="1914"/>
                                      </a:lnTo>
                                      <a:lnTo>
                                        <a:pt x="3424" y="1790"/>
                                      </a:lnTo>
                                      <a:lnTo>
                                        <a:pt x="3469" y="1790"/>
                                      </a:lnTo>
                                      <a:lnTo>
                                        <a:pt x="3469" y="1959"/>
                                      </a:lnTo>
                                      <a:lnTo>
                                        <a:pt x="3514" y="1959"/>
                                      </a:lnTo>
                                      <a:lnTo>
                                        <a:pt x="3514" y="1892"/>
                                      </a:lnTo>
                                      <a:lnTo>
                                        <a:pt x="3571" y="1892"/>
                                      </a:lnTo>
                                      <a:lnTo>
                                        <a:pt x="3571" y="1847"/>
                                      </a:lnTo>
                                      <a:lnTo>
                                        <a:pt x="3616" y="1847"/>
                                      </a:lnTo>
                                      <a:lnTo>
                                        <a:pt x="3616" y="2015"/>
                                      </a:lnTo>
                                      <a:lnTo>
                                        <a:pt x="3661" y="2015"/>
                                      </a:lnTo>
                                      <a:lnTo>
                                        <a:pt x="3661" y="2038"/>
                                      </a:lnTo>
                                      <a:lnTo>
                                        <a:pt x="3706" y="2038"/>
                                      </a:lnTo>
                                      <a:lnTo>
                                        <a:pt x="3706" y="2207"/>
                                      </a:lnTo>
                                      <a:lnTo>
                                        <a:pt x="3751" y="2207"/>
                                      </a:lnTo>
                                      <a:lnTo>
                                        <a:pt x="3751" y="2094"/>
                                      </a:lnTo>
                                      <a:lnTo>
                                        <a:pt x="3796" y="2094"/>
                                      </a:lnTo>
                                      <a:lnTo>
                                        <a:pt x="3796" y="2173"/>
                                      </a:lnTo>
                                      <a:lnTo>
                                        <a:pt x="3841" y="2173"/>
                                      </a:lnTo>
                                      <a:lnTo>
                                        <a:pt x="3841" y="2128"/>
                                      </a:lnTo>
                                      <a:lnTo>
                                        <a:pt x="3897" y="2128"/>
                                      </a:lnTo>
                                      <a:lnTo>
                                        <a:pt x="3897" y="1982"/>
                                      </a:lnTo>
                                      <a:lnTo>
                                        <a:pt x="3942" y="1982"/>
                                      </a:lnTo>
                                      <a:lnTo>
                                        <a:pt x="3942" y="1745"/>
                                      </a:lnTo>
                                      <a:lnTo>
                                        <a:pt x="3987" y="1745"/>
                                      </a:lnTo>
                                      <a:lnTo>
                                        <a:pt x="3987" y="2038"/>
                                      </a:lnTo>
                                      <a:lnTo>
                                        <a:pt x="4032" y="2038"/>
                                      </a:lnTo>
                                      <a:lnTo>
                                        <a:pt x="4032" y="1813"/>
                                      </a:lnTo>
                                      <a:lnTo>
                                        <a:pt x="4089" y="1813"/>
                                      </a:lnTo>
                                      <a:lnTo>
                                        <a:pt x="4089" y="1655"/>
                                      </a:lnTo>
                                      <a:lnTo>
                                        <a:pt x="4134" y="1655"/>
                                      </a:lnTo>
                                      <a:lnTo>
                                        <a:pt x="4134" y="1565"/>
                                      </a:lnTo>
                                      <a:lnTo>
                                        <a:pt x="4179" y="1565"/>
                                      </a:lnTo>
                                      <a:lnTo>
                                        <a:pt x="4179" y="1711"/>
                                      </a:lnTo>
                                      <a:lnTo>
                                        <a:pt x="4235" y="1711"/>
                                      </a:lnTo>
                                      <a:lnTo>
                                        <a:pt x="4235" y="1948"/>
                                      </a:lnTo>
                                      <a:lnTo>
                                        <a:pt x="4280" y="1948"/>
                                      </a:lnTo>
                                      <a:lnTo>
                                        <a:pt x="4280" y="1914"/>
                                      </a:lnTo>
                                      <a:lnTo>
                                        <a:pt x="4325" y="1914"/>
                                      </a:lnTo>
                                      <a:lnTo>
                                        <a:pt x="4325" y="1948"/>
                                      </a:lnTo>
                                      <a:lnTo>
                                        <a:pt x="4370" y="1948"/>
                                      </a:lnTo>
                                      <a:lnTo>
                                        <a:pt x="4370" y="1835"/>
                                      </a:lnTo>
                                    </a:path>
                                  </a:pathLst>
                                </a:custGeom>
                                <a:noFill/>
                                <a:ln w="6985">
                                  <a:solidFill>
                                    <a:srgbClr val="80808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23" name="Freeform 946"/>
                              <wps:cNvSpPr>
                                <a:spLocks/>
                              </wps:cNvSpPr>
                              <wps:spPr bwMode="auto">
                                <a:xfrm>
                                  <a:off x="0" y="498907"/>
                                  <a:ext cx="2503142" cy="1444626"/>
                                </a:xfrm>
                                <a:custGeom>
                                  <a:avLst/>
                                  <a:gdLst>
                                    <a:gd name="T0" fmla="*/ 21590 w 3942"/>
                                    <a:gd name="T1" fmla="*/ 0 h 2275"/>
                                    <a:gd name="T2" fmla="*/ 50165 w 3942"/>
                                    <a:gd name="T3" fmla="*/ 107315 h 2275"/>
                                    <a:gd name="T4" fmla="*/ 107315 w 3942"/>
                                    <a:gd name="T5" fmla="*/ 93345 h 2275"/>
                                    <a:gd name="T6" fmla="*/ 135890 w 3942"/>
                                    <a:gd name="T7" fmla="*/ 264795 h 2275"/>
                                    <a:gd name="T8" fmla="*/ 200025 w 3942"/>
                                    <a:gd name="T9" fmla="*/ 250190 h 2275"/>
                                    <a:gd name="T10" fmla="*/ 228600 w 3942"/>
                                    <a:gd name="T11" fmla="*/ 142875 h 2275"/>
                                    <a:gd name="T12" fmla="*/ 293370 w 3942"/>
                                    <a:gd name="T13" fmla="*/ 135890 h 2275"/>
                                    <a:gd name="T14" fmla="*/ 321945 w 3942"/>
                                    <a:gd name="T15" fmla="*/ 229235 h 2275"/>
                                    <a:gd name="T16" fmla="*/ 379095 w 3942"/>
                                    <a:gd name="T17" fmla="*/ 214630 h 2275"/>
                                    <a:gd name="T18" fmla="*/ 407670 w 3942"/>
                                    <a:gd name="T19" fmla="*/ 214630 h 2275"/>
                                    <a:gd name="T20" fmla="*/ 464820 w 3942"/>
                                    <a:gd name="T21" fmla="*/ 214630 h 2275"/>
                                    <a:gd name="T22" fmla="*/ 493395 w 3942"/>
                                    <a:gd name="T23" fmla="*/ 314960 h 2275"/>
                                    <a:gd name="T24" fmla="*/ 558165 w 3942"/>
                                    <a:gd name="T25" fmla="*/ 278765 h 2275"/>
                                    <a:gd name="T26" fmla="*/ 593725 w 3942"/>
                                    <a:gd name="T27" fmla="*/ 357505 h 2275"/>
                                    <a:gd name="T28" fmla="*/ 650875 w 3942"/>
                                    <a:gd name="T29" fmla="*/ 407670 h 2275"/>
                                    <a:gd name="T30" fmla="*/ 679450 w 3942"/>
                                    <a:gd name="T31" fmla="*/ 422275 h 2275"/>
                                    <a:gd name="T32" fmla="*/ 736600 w 3942"/>
                                    <a:gd name="T33" fmla="*/ 528955 h 2275"/>
                                    <a:gd name="T34" fmla="*/ 765175 w 3942"/>
                                    <a:gd name="T35" fmla="*/ 343535 h 2275"/>
                                    <a:gd name="T36" fmla="*/ 822325 w 3942"/>
                                    <a:gd name="T37" fmla="*/ 436245 h 2275"/>
                                    <a:gd name="T38" fmla="*/ 858520 w 3942"/>
                                    <a:gd name="T39" fmla="*/ 558165 h 2275"/>
                                    <a:gd name="T40" fmla="*/ 915670 w 3942"/>
                                    <a:gd name="T41" fmla="*/ 565150 h 2275"/>
                                    <a:gd name="T42" fmla="*/ 944245 w 3942"/>
                                    <a:gd name="T43" fmla="*/ 493395 h 2275"/>
                                    <a:gd name="T44" fmla="*/ 1008380 w 3942"/>
                                    <a:gd name="T45" fmla="*/ 429260 h 2275"/>
                                    <a:gd name="T46" fmla="*/ 1036955 w 3942"/>
                                    <a:gd name="T47" fmla="*/ 493395 h 2275"/>
                                    <a:gd name="T48" fmla="*/ 1101725 w 3942"/>
                                    <a:gd name="T49" fmla="*/ 536575 h 2275"/>
                                    <a:gd name="T50" fmla="*/ 1130300 w 3942"/>
                                    <a:gd name="T51" fmla="*/ 629285 h 2275"/>
                                    <a:gd name="T52" fmla="*/ 1187450 w 3942"/>
                                    <a:gd name="T53" fmla="*/ 672465 h 2275"/>
                                    <a:gd name="T54" fmla="*/ 1216025 w 3942"/>
                                    <a:gd name="T55" fmla="*/ 693420 h 2275"/>
                                    <a:gd name="T56" fmla="*/ 1273175 w 3942"/>
                                    <a:gd name="T57" fmla="*/ 629285 h 2275"/>
                                    <a:gd name="T58" fmla="*/ 1301750 w 3942"/>
                                    <a:gd name="T59" fmla="*/ 372110 h 2275"/>
                                    <a:gd name="T60" fmla="*/ 1365885 w 3942"/>
                                    <a:gd name="T61" fmla="*/ 250190 h 2275"/>
                                    <a:gd name="T62" fmla="*/ 1394460 w 3942"/>
                                    <a:gd name="T63" fmla="*/ 615315 h 2275"/>
                                    <a:gd name="T64" fmla="*/ 1459230 w 3942"/>
                                    <a:gd name="T65" fmla="*/ 693420 h 2275"/>
                                    <a:gd name="T66" fmla="*/ 1487805 w 3942"/>
                                    <a:gd name="T67" fmla="*/ 751205 h 2275"/>
                                    <a:gd name="T68" fmla="*/ 1544955 w 3942"/>
                                    <a:gd name="T69" fmla="*/ 800735 h 2275"/>
                                    <a:gd name="T70" fmla="*/ 1573530 w 3942"/>
                                    <a:gd name="T71" fmla="*/ 722630 h 2275"/>
                                    <a:gd name="T72" fmla="*/ 1630680 w 3942"/>
                                    <a:gd name="T73" fmla="*/ 715010 h 2275"/>
                                    <a:gd name="T74" fmla="*/ 1659255 w 3942"/>
                                    <a:gd name="T75" fmla="*/ 657860 h 2275"/>
                                    <a:gd name="T76" fmla="*/ 1724025 w 3942"/>
                                    <a:gd name="T77" fmla="*/ 793750 h 2275"/>
                                    <a:gd name="T78" fmla="*/ 1752600 w 3942"/>
                                    <a:gd name="T79" fmla="*/ 993775 h 2275"/>
                                    <a:gd name="T80" fmla="*/ 1816735 w 3942"/>
                                    <a:gd name="T81" fmla="*/ 1022350 h 2275"/>
                                    <a:gd name="T82" fmla="*/ 1852295 w 3942"/>
                                    <a:gd name="T83" fmla="*/ 887095 h 2275"/>
                                    <a:gd name="T84" fmla="*/ 1909445 w 3942"/>
                                    <a:gd name="T85" fmla="*/ 1058545 h 2275"/>
                                    <a:gd name="T86" fmla="*/ 1938020 w 3942"/>
                                    <a:gd name="T87" fmla="*/ 1129665 h 2275"/>
                                    <a:gd name="T88" fmla="*/ 1995805 w 3942"/>
                                    <a:gd name="T89" fmla="*/ 1258570 h 2275"/>
                                    <a:gd name="T90" fmla="*/ 2024380 w 3942"/>
                                    <a:gd name="T91" fmla="*/ 1337310 h 2275"/>
                                    <a:gd name="T92" fmla="*/ 2081530 w 3942"/>
                                    <a:gd name="T93" fmla="*/ 1315720 h 2275"/>
                                    <a:gd name="T94" fmla="*/ 2110105 w 3942"/>
                                    <a:gd name="T95" fmla="*/ 1322705 h 2275"/>
                                    <a:gd name="T96" fmla="*/ 2174240 w 3942"/>
                                    <a:gd name="T97" fmla="*/ 1072515 h 2275"/>
                                    <a:gd name="T98" fmla="*/ 2202815 w 3942"/>
                                    <a:gd name="T99" fmla="*/ 1087120 h 2275"/>
                                    <a:gd name="T100" fmla="*/ 2267585 w 3942"/>
                                    <a:gd name="T101" fmla="*/ 1265555 h 2275"/>
                                    <a:gd name="T102" fmla="*/ 2296160 w 3942"/>
                                    <a:gd name="T103" fmla="*/ 1365885 h 2275"/>
                                    <a:gd name="T104" fmla="*/ 2353310 w 3942"/>
                                    <a:gd name="T105" fmla="*/ 1401445 h 2275"/>
                                    <a:gd name="T106" fmla="*/ 2381885 w 3942"/>
                                    <a:gd name="T107" fmla="*/ 1444625 h 2275"/>
                                    <a:gd name="T108" fmla="*/ 2439035 w 3942"/>
                                    <a:gd name="T109" fmla="*/ 1409065 h 2275"/>
                                    <a:gd name="T110" fmla="*/ 2474595 w 3942"/>
                                    <a:gd name="T111" fmla="*/ 1437640 h 2275"/>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Lst>
                                  <a:ahLst/>
                                  <a:cxnLst>
                                    <a:cxn ang="T112">
                                      <a:pos x="T0" y="T1"/>
                                    </a:cxn>
                                    <a:cxn ang="T113">
                                      <a:pos x="T2" y="T3"/>
                                    </a:cxn>
                                    <a:cxn ang="T114">
                                      <a:pos x="T4" y="T5"/>
                                    </a:cxn>
                                    <a:cxn ang="T115">
                                      <a:pos x="T6" y="T7"/>
                                    </a:cxn>
                                    <a:cxn ang="T116">
                                      <a:pos x="T8" y="T9"/>
                                    </a:cxn>
                                    <a:cxn ang="T117">
                                      <a:pos x="T10" y="T11"/>
                                    </a:cxn>
                                    <a:cxn ang="T118">
                                      <a:pos x="T12" y="T13"/>
                                    </a:cxn>
                                    <a:cxn ang="T119">
                                      <a:pos x="T14" y="T15"/>
                                    </a:cxn>
                                    <a:cxn ang="T120">
                                      <a:pos x="T16" y="T17"/>
                                    </a:cxn>
                                    <a:cxn ang="T121">
                                      <a:pos x="T18" y="T19"/>
                                    </a:cxn>
                                    <a:cxn ang="T122">
                                      <a:pos x="T20" y="T21"/>
                                    </a:cxn>
                                    <a:cxn ang="T123">
                                      <a:pos x="T22" y="T23"/>
                                    </a:cxn>
                                    <a:cxn ang="T124">
                                      <a:pos x="T24" y="T25"/>
                                    </a:cxn>
                                    <a:cxn ang="T125">
                                      <a:pos x="T26" y="T27"/>
                                    </a:cxn>
                                    <a:cxn ang="T126">
                                      <a:pos x="T28" y="T29"/>
                                    </a:cxn>
                                    <a:cxn ang="T127">
                                      <a:pos x="T30" y="T31"/>
                                    </a:cxn>
                                    <a:cxn ang="T128">
                                      <a:pos x="T32" y="T33"/>
                                    </a:cxn>
                                    <a:cxn ang="T129">
                                      <a:pos x="T34" y="T35"/>
                                    </a:cxn>
                                    <a:cxn ang="T130">
                                      <a:pos x="T36" y="T37"/>
                                    </a:cxn>
                                    <a:cxn ang="T131">
                                      <a:pos x="T38" y="T39"/>
                                    </a:cxn>
                                    <a:cxn ang="T132">
                                      <a:pos x="T40" y="T41"/>
                                    </a:cxn>
                                    <a:cxn ang="T133">
                                      <a:pos x="T42" y="T43"/>
                                    </a:cxn>
                                    <a:cxn ang="T134">
                                      <a:pos x="T44" y="T45"/>
                                    </a:cxn>
                                    <a:cxn ang="T135">
                                      <a:pos x="T46" y="T47"/>
                                    </a:cxn>
                                    <a:cxn ang="T136">
                                      <a:pos x="T48" y="T49"/>
                                    </a:cxn>
                                    <a:cxn ang="T137">
                                      <a:pos x="T50" y="T51"/>
                                    </a:cxn>
                                    <a:cxn ang="T138">
                                      <a:pos x="T52" y="T53"/>
                                    </a:cxn>
                                    <a:cxn ang="T139">
                                      <a:pos x="T54" y="T55"/>
                                    </a:cxn>
                                    <a:cxn ang="T140">
                                      <a:pos x="T56" y="T57"/>
                                    </a:cxn>
                                    <a:cxn ang="T141">
                                      <a:pos x="T58" y="T59"/>
                                    </a:cxn>
                                    <a:cxn ang="T142">
                                      <a:pos x="T60" y="T61"/>
                                    </a:cxn>
                                    <a:cxn ang="T143">
                                      <a:pos x="T62" y="T63"/>
                                    </a:cxn>
                                    <a:cxn ang="T144">
                                      <a:pos x="T64" y="T65"/>
                                    </a:cxn>
                                    <a:cxn ang="T145">
                                      <a:pos x="T66" y="T67"/>
                                    </a:cxn>
                                    <a:cxn ang="T146">
                                      <a:pos x="T68" y="T69"/>
                                    </a:cxn>
                                    <a:cxn ang="T147">
                                      <a:pos x="T70" y="T71"/>
                                    </a:cxn>
                                    <a:cxn ang="T148">
                                      <a:pos x="T72" y="T73"/>
                                    </a:cxn>
                                    <a:cxn ang="T149">
                                      <a:pos x="T74" y="T75"/>
                                    </a:cxn>
                                    <a:cxn ang="T150">
                                      <a:pos x="T76" y="T77"/>
                                    </a:cxn>
                                    <a:cxn ang="T151">
                                      <a:pos x="T78" y="T79"/>
                                    </a:cxn>
                                    <a:cxn ang="T152">
                                      <a:pos x="T80" y="T81"/>
                                    </a:cxn>
                                    <a:cxn ang="T153">
                                      <a:pos x="T82" y="T83"/>
                                    </a:cxn>
                                    <a:cxn ang="T154">
                                      <a:pos x="T84" y="T85"/>
                                    </a:cxn>
                                    <a:cxn ang="T155">
                                      <a:pos x="T86" y="T87"/>
                                    </a:cxn>
                                    <a:cxn ang="T156">
                                      <a:pos x="T88" y="T89"/>
                                    </a:cxn>
                                    <a:cxn ang="T157">
                                      <a:pos x="T90" y="T91"/>
                                    </a:cxn>
                                    <a:cxn ang="T158">
                                      <a:pos x="T92" y="T93"/>
                                    </a:cxn>
                                    <a:cxn ang="T159">
                                      <a:pos x="T94" y="T95"/>
                                    </a:cxn>
                                    <a:cxn ang="T160">
                                      <a:pos x="T96" y="T97"/>
                                    </a:cxn>
                                    <a:cxn ang="T161">
                                      <a:pos x="T98" y="T99"/>
                                    </a:cxn>
                                    <a:cxn ang="T162">
                                      <a:pos x="T100" y="T101"/>
                                    </a:cxn>
                                    <a:cxn ang="T163">
                                      <a:pos x="T102" y="T103"/>
                                    </a:cxn>
                                    <a:cxn ang="T164">
                                      <a:pos x="T104" y="T105"/>
                                    </a:cxn>
                                    <a:cxn ang="T165">
                                      <a:pos x="T106" y="T107"/>
                                    </a:cxn>
                                    <a:cxn ang="T166">
                                      <a:pos x="T108" y="T109"/>
                                    </a:cxn>
                                    <a:cxn ang="T167">
                                      <a:pos x="T110" y="T111"/>
                                    </a:cxn>
                                  </a:cxnLst>
                                  <a:rect l="0" t="0" r="r" b="b"/>
                                  <a:pathLst>
                                    <a:path w="3942" h="2275">
                                      <a:moveTo>
                                        <a:pt x="0" y="34"/>
                                      </a:moveTo>
                                      <a:lnTo>
                                        <a:pt x="0" y="0"/>
                                      </a:lnTo>
                                      <a:lnTo>
                                        <a:pt x="34" y="0"/>
                                      </a:lnTo>
                                      <a:lnTo>
                                        <a:pt x="34" y="79"/>
                                      </a:lnTo>
                                      <a:lnTo>
                                        <a:pt x="79" y="79"/>
                                      </a:lnTo>
                                      <a:lnTo>
                                        <a:pt x="79" y="169"/>
                                      </a:lnTo>
                                      <a:lnTo>
                                        <a:pt x="124" y="169"/>
                                      </a:lnTo>
                                      <a:lnTo>
                                        <a:pt x="124" y="147"/>
                                      </a:lnTo>
                                      <a:lnTo>
                                        <a:pt x="169" y="147"/>
                                      </a:lnTo>
                                      <a:lnTo>
                                        <a:pt x="214" y="147"/>
                                      </a:lnTo>
                                      <a:lnTo>
                                        <a:pt x="214" y="417"/>
                                      </a:lnTo>
                                      <a:lnTo>
                                        <a:pt x="270" y="417"/>
                                      </a:lnTo>
                                      <a:lnTo>
                                        <a:pt x="270" y="394"/>
                                      </a:lnTo>
                                      <a:lnTo>
                                        <a:pt x="315" y="394"/>
                                      </a:lnTo>
                                      <a:lnTo>
                                        <a:pt x="315" y="327"/>
                                      </a:lnTo>
                                      <a:lnTo>
                                        <a:pt x="360" y="327"/>
                                      </a:lnTo>
                                      <a:lnTo>
                                        <a:pt x="360" y="225"/>
                                      </a:lnTo>
                                      <a:lnTo>
                                        <a:pt x="417" y="225"/>
                                      </a:lnTo>
                                      <a:lnTo>
                                        <a:pt x="417" y="214"/>
                                      </a:lnTo>
                                      <a:lnTo>
                                        <a:pt x="462" y="214"/>
                                      </a:lnTo>
                                      <a:lnTo>
                                        <a:pt x="462" y="349"/>
                                      </a:lnTo>
                                      <a:lnTo>
                                        <a:pt x="507" y="349"/>
                                      </a:lnTo>
                                      <a:lnTo>
                                        <a:pt x="507" y="361"/>
                                      </a:lnTo>
                                      <a:lnTo>
                                        <a:pt x="552" y="361"/>
                                      </a:lnTo>
                                      <a:lnTo>
                                        <a:pt x="552" y="338"/>
                                      </a:lnTo>
                                      <a:lnTo>
                                        <a:pt x="597" y="338"/>
                                      </a:lnTo>
                                      <a:lnTo>
                                        <a:pt x="597" y="316"/>
                                      </a:lnTo>
                                      <a:lnTo>
                                        <a:pt x="642" y="316"/>
                                      </a:lnTo>
                                      <a:lnTo>
                                        <a:pt x="642" y="338"/>
                                      </a:lnTo>
                                      <a:lnTo>
                                        <a:pt x="687" y="338"/>
                                      </a:lnTo>
                                      <a:lnTo>
                                        <a:pt x="732" y="338"/>
                                      </a:lnTo>
                                      <a:lnTo>
                                        <a:pt x="732" y="462"/>
                                      </a:lnTo>
                                      <a:lnTo>
                                        <a:pt x="777" y="462"/>
                                      </a:lnTo>
                                      <a:lnTo>
                                        <a:pt x="777" y="496"/>
                                      </a:lnTo>
                                      <a:lnTo>
                                        <a:pt x="822" y="496"/>
                                      </a:lnTo>
                                      <a:lnTo>
                                        <a:pt x="822" y="439"/>
                                      </a:lnTo>
                                      <a:lnTo>
                                        <a:pt x="879" y="439"/>
                                      </a:lnTo>
                                      <a:lnTo>
                                        <a:pt x="935" y="439"/>
                                      </a:lnTo>
                                      <a:lnTo>
                                        <a:pt x="935" y="563"/>
                                      </a:lnTo>
                                      <a:lnTo>
                                        <a:pt x="980" y="563"/>
                                      </a:lnTo>
                                      <a:lnTo>
                                        <a:pt x="980" y="642"/>
                                      </a:lnTo>
                                      <a:lnTo>
                                        <a:pt x="1025" y="642"/>
                                      </a:lnTo>
                                      <a:lnTo>
                                        <a:pt x="1070" y="642"/>
                                      </a:lnTo>
                                      <a:lnTo>
                                        <a:pt x="1070" y="665"/>
                                      </a:lnTo>
                                      <a:lnTo>
                                        <a:pt x="1115" y="665"/>
                                      </a:lnTo>
                                      <a:lnTo>
                                        <a:pt x="1115" y="833"/>
                                      </a:lnTo>
                                      <a:lnTo>
                                        <a:pt x="1160" y="833"/>
                                      </a:lnTo>
                                      <a:lnTo>
                                        <a:pt x="1160" y="698"/>
                                      </a:lnTo>
                                      <a:lnTo>
                                        <a:pt x="1205" y="698"/>
                                      </a:lnTo>
                                      <a:lnTo>
                                        <a:pt x="1205" y="541"/>
                                      </a:lnTo>
                                      <a:lnTo>
                                        <a:pt x="1250" y="541"/>
                                      </a:lnTo>
                                      <a:lnTo>
                                        <a:pt x="1250" y="687"/>
                                      </a:lnTo>
                                      <a:lnTo>
                                        <a:pt x="1295" y="687"/>
                                      </a:lnTo>
                                      <a:lnTo>
                                        <a:pt x="1295" y="743"/>
                                      </a:lnTo>
                                      <a:lnTo>
                                        <a:pt x="1352" y="743"/>
                                      </a:lnTo>
                                      <a:lnTo>
                                        <a:pt x="1352" y="879"/>
                                      </a:lnTo>
                                      <a:lnTo>
                                        <a:pt x="1397" y="879"/>
                                      </a:lnTo>
                                      <a:lnTo>
                                        <a:pt x="1397" y="890"/>
                                      </a:lnTo>
                                      <a:lnTo>
                                        <a:pt x="1442" y="890"/>
                                      </a:lnTo>
                                      <a:lnTo>
                                        <a:pt x="1442" y="845"/>
                                      </a:lnTo>
                                      <a:lnTo>
                                        <a:pt x="1487" y="845"/>
                                      </a:lnTo>
                                      <a:lnTo>
                                        <a:pt x="1487" y="777"/>
                                      </a:lnTo>
                                      <a:lnTo>
                                        <a:pt x="1532" y="777"/>
                                      </a:lnTo>
                                      <a:lnTo>
                                        <a:pt x="1532" y="676"/>
                                      </a:lnTo>
                                      <a:lnTo>
                                        <a:pt x="1588" y="676"/>
                                      </a:lnTo>
                                      <a:lnTo>
                                        <a:pt x="1588" y="665"/>
                                      </a:lnTo>
                                      <a:lnTo>
                                        <a:pt x="1633" y="665"/>
                                      </a:lnTo>
                                      <a:lnTo>
                                        <a:pt x="1633" y="777"/>
                                      </a:lnTo>
                                      <a:lnTo>
                                        <a:pt x="1678" y="777"/>
                                      </a:lnTo>
                                      <a:lnTo>
                                        <a:pt x="1678" y="845"/>
                                      </a:lnTo>
                                      <a:lnTo>
                                        <a:pt x="1735" y="845"/>
                                      </a:lnTo>
                                      <a:lnTo>
                                        <a:pt x="1735" y="788"/>
                                      </a:lnTo>
                                      <a:lnTo>
                                        <a:pt x="1780" y="788"/>
                                      </a:lnTo>
                                      <a:lnTo>
                                        <a:pt x="1780" y="991"/>
                                      </a:lnTo>
                                      <a:lnTo>
                                        <a:pt x="1825" y="991"/>
                                      </a:lnTo>
                                      <a:lnTo>
                                        <a:pt x="1825" y="1059"/>
                                      </a:lnTo>
                                      <a:lnTo>
                                        <a:pt x="1870" y="1059"/>
                                      </a:lnTo>
                                      <a:lnTo>
                                        <a:pt x="1870" y="1036"/>
                                      </a:lnTo>
                                      <a:lnTo>
                                        <a:pt x="1915" y="1036"/>
                                      </a:lnTo>
                                      <a:lnTo>
                                        <a:pt x="1915" y="1092"/>
                                      </a:lnTo>
                                      <a:lnTo>
                                        <a:pt x="1960" y="1092"/>
                                      </a:lnTo>
                                      <a:lnTo>
                                        <a:pt x="1960" y="991"/>
                                      </a:lnTo>
                                      <a:lnTo>
                                        <a:pt x="2005" y="991"/>
                                      </a:lnTo>
                                      <a:lnTo>
                                        <a:pt x="2005" y="957"/>
                                      </a:lnTo>
                                      <a:lnTo>
                                        <a:pt x="2050" y="957"/>
                                      </a:lnTo>
                                      <a:lnTo>
                                        <a:pt x="2050" y="586"/>
                                      </a:lnTo>
                                      <a:lnTo>
                                        <a:pt x="2106" y="586"/>
                                      </a:lnTo>
                                      <a:lnTo>
                                        <a:pt x="2106" y="394"/>
                                      </a:lnTo>
                                      <a:lnTo>
                                        <a:pt x="2151" y="394"/>
                                      </a:lnTo>
                                      <a:lnTo>
                                        <a:pt x="2151" y="845"/>
                                      </a:lnTo>
                                      <a:lnTo>
                                        <a:pt x="2196" y="845"/>
                                      </a:lnTo>
                                      <a:lnTo>
                                        <a:pt x="2196" y="969"/>
                                      </a:lnTo>
                                      <a:lnTo>
                                        <a:pt x="2253" y="969"/>
                                      </a:lnTo>
                                      <a:lnTo>
                                        <a:pt x="2253" y="1092"/>
                                      </a:lnTo>
                                      <a:lnTo>
                                        <a:pt x="2298" y="1092"/>
                                      </a:lnTo>
                                      <a:lnTo>
                                        <a:pt x="2298" y="1002"/>
                                      </a:lnTo>
                                      <a:lnTo>
                                        <a:pt x="2343" y="1002"/>
                                      </a:lnTo>
                                      <a:lnTo>
                                        <a:pt x="2343" y="1183"/>
                                      </a:lnTo>
                                      <a:lnTo>
                                        <a:pt x="2388" y="1183"/>
                                      </a:lnTo>
                                      <a:lnTo>
                                        <a:pt x="2388" y="1261"/>
                                      </a:lnTo>
                                      <a:lnTo>
                                        <a:pt x="2433" y="1261"/>
                                      </a:lnTo>
                                      <a:lnTo>
                                        <a:pt x="2433" y="1138"/>
                                      </a:lnTo>
                                      <a:lnTo>
                                        <a:pt x="2478" y="1138"/>
                                      </a:lnTo>
                                      <a:lnTo>
                                        <a:pt x="2523" y="1138"/>
                                      </a:lnTo>
                                      <a:lnTo>
                                        <a:pt x="2523" y="1126"/>
                                      </a:lnTo>
                                      <a:lnTo>
                                        <a:pt x="2568" y="1126"/>
                                      </a:lnTo>
                                      <a:lnTo>
                                        <a:pt x="2568" y="1295"/>
                                      </a:lnTo>
                                      <a:lnTo>
                                        <a:pt x="2613" y="1295"/>
                                      </a:lnTo>
                                      <a:lnTo>
                                        <a:pt x="2613" y="1036"/>
                                      </a:lnTo>
                                      <a:lnTo>
                                        <a:pt x="2658" y="1036"/>
                                      </a:lnTo>
                                      <a:lnTo>
                                        <a:pt x="2658" y="1250"/>
                                      </a:lnTo>
                                      <a:lnTo>
                                        <a:pt x="2715" y="1250"/>
                                      </a:lnTo>
                                      <a:lnTo>
                                        <a:pt x="2715" y="1351"/>
                                      </a:lnTo>
                                      <a:lnTo>
                                        <a:pt x="2760" y="1351"/>
                                      </a:lnTo>
                                      <a:lnTo>
                                        <a:pt x="2760" y="1565"/>
                                      </a:lnTo>
                                      <a:lnTo>
                                        <a:pt x="2816" y="1565"/>
                                      </a:lnTo>
                                      <a:lnTo>
                                        <a:pt x="2816" y="1610"/>
                                      </a:lnTo>
                                      <a:lnTo>
                                        <a:pt x="2861" y="1610"/>
                                      </a:lnTo>
                                      <a:lnTo>
                                        <a:pt x="2861" y="1453"/>
                                      </a:lnTo>
                                      <a:lnTo>
                                        <a:pt x="2917" y="1453"/>
                                      </a:lnTo>
                                      <a:lnTo>
                                        <a:pt x="2917" y="1397"/>
                                      </a:lnTo>
                                      <a:lnTo>
                                        <a:pt x="2962" y="1397"/>
                                      </a:lnTo>
                                      <a:lnTo>
                                        <a:pt x="2962" y="1667"/>
                                      </a:lnTo>
                                      <a:lnTo>
                                        <a:pt x="3007" y="1667"/>
                                      </a:lnTo>
                                      <a:lnTo>
                                        <a:pt x="3007" y="2072"/>
                                      </a:lnTo>
                                      <a:lnTo>
                                        <a:pt x="3052" y="2072"/>
                                      </a:lnTo>
                                      <a:lnTo>
                                        <a:pt x="3052" y="1779"/>
                                      </a:lnTo>
                                      <a:lnTo>
                                        <a:pt x="3097" y="1779"/>
                                      </a:lnTo>
                                      <a:lnTo>
                                        <a:pt x="3097" y="1982"/>
                                      </a:lnTo>
                                      <a:lnTo>
                                        <a:pt x="3143" y="1982"/>
                                      </a:lnTo>
                                      <a:lnTo>
                                        <a:pt x="3143" y="2140"/>
                                      </a:lnTo>
                                      <a:lnTo>
                                        <a:pt x="3188" y="2140"/>
                                      </a:lnTo>
                                      <a:lnTo>
                                        <a:pt x="3188" y="2106"/>
                                      </a:lnTo>
                                      <a:lnTo>
                                        <a:pt x="3233" y="2106"/>
                                      </a:lnTo>
                                      <a:lnTo>
                                        <a:pt x="3233" y="2072"/>
                                      </a:lnTo>
                                      <a:lnTo>
                                        <a:pt x="3278" y="2072"/>
                                      </a:lnTo>
                                      <a:lnTo>
                                        <a:pt x="3278" y="1982"/>
                                      </a:lnTo>
                                      <a:lnTo>
                                        <a:pt x="3323" y="1982"/>
                                      </a:lnTo>
                                      <a:lnTo>
                                        <a:pt x="3323" y="2083"/>
                                      </a:lnTo>
                                      <a:lnTo>
                                        <a:pt x="3368" y="2083"/>
                                      </a:lnTo>
                                      <a:lnTo>
                                        <a:pt x="3368" y="1689"/>
                                      </a:lnTo>
                                      <a:lnTo>
                                        <a:pt x="3424" y="1689"/>
                                      </a:lnTo>
                                      <a:lnTo>
                                        <a:pt x="3424" y="1768"/>
                                      </a:lnTo>
                                      <a:lnTo>
                                        <a:pt x="3469" y="1768"/>
                                      </a:lnTo>
                                      <a:lnTo>
                                        <a:pt x="3469" y="1712"/>
                                      </a:lnTo>
                                      <a:lnTo>
                                        <a:pt x="3514" y="1712"/>
                                      </a:lnTo>
                                      <a:lnTo>
                                        <a:pt x="3514" y="1993"/>
                                      </a:lnTo>
                                      <a:lnTo>
                                        <a:pt x="3571" y="1993"/>
                                      </a:lnTo>
                                      <a:lnTo>
                                        <a:pt x="3571" y="1892"/>
                                      </a:lnTo>
                                      <a:lnTo>
                                        <a:pt x="3616" y="1892"/>
                                      </a:lnTo>
                                      <a:lnTo>
                                        <a:pt x="3616" y="2151"/>
                                      </a:lnTo>
                                      <a:lnTo>
                                        <a:pt x="3661" y="2151"/>
                                      </a:lnTo>
                                      <a:lnTo>
                                        <a:pt x="3661" y="2207"/>
                                      </a:lnTo>
                                      <a:lnTo>
                                        <a:pt x="3706" y="2207"/>
                                      </a:lnTo>
                                      <a:lnTo>
                                        <a:pt x="3751" y="2207"/>
                                      </a:lnTo>
                                      <a:lnTo>
                                        <a:pt x="3751" y="2275"/>
                                      </a:lnTo>
                                      <a:lnTo>
                                        <a:pt x="3796" y="2275"/>
                                      </a:lnTo>
                                      <a:lnTo>
                                        <a:pt x="3796" y="2219"/>
                                      </a:lnTo>
                                      <a:lnTo>
                                        <a:pt x="3841" y="2219"/>
                                      </a:lnTo>
                                      <a:lnTo>
                                        <a:pt x="3841" y="2230"/>
                                      </a:lnTo>
                                      <a:lnTo>
                                        <a:pt x="3897" y="2230"/>
                                      </a:lnTo>
                                      <a:lnTo>
                                        <a:pt x="3897" y="2264"/>
                                      </a:lnTo>
                                      <a:lnTo>
                                        <a:pt x="3942" y="2264"/>
                                      </a:lnTo>
                                      <a:lnTo>
                                        <a:pt x="3942" y="2072"/>
                                      </a:lnTo>
                                    </a:path>
                                  </a:pathLst>
                                </a:custGeom>
                                <a:noFill/>
                                <a:ln w="21590">
                                  <a:solidFill>
                                    <a:srgbClr val="8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24" name="Freeform 947"/>
                              <wps:cNvSpPr>
                                <a:spLocks/>
                              </wps:cNvSpPr>
                              <wps:spPr bwMode="auto">
                                <a:xfrm>
                                  <a:off x="2503142" y="1628527"/>
                                  <a:ext cx="271805" cy="329006"/>
                                </a:xfrm>
                                <a:custGeom>
                                  <a:avLst/>
                                  <a:gdLst>
                                    <a:gd name="T0" fmla="*/ 0 w 428"/>
                                    <a:gd name="T1" fmla="*/ 186055 h 518"/>
                                    <a:gd name="T2" fmla="*/ 28575 w 428"/>
                                    <a:gd name="T3" fmla="*/ 186055 h 518"/>
                                    <a:gd name="T4" fmla="*/ 28575 w 428"/>
                                    <a:gd name="T5" fmla="*/ 328930 h 518"/>
                                    <a:gd name="T6" fmla="*/ 57150 w 428"/>
                                    <a:gd name="T7" fmla="*/ 328930 h 518"/>
                                    <a:gd name="T8" fmla="*/ 57150 w 428"/>
                                    <a:gd name="T9" fmla="*/ 207645 h 518"/>
                                    <a:gd name="T10" fmla="*/ 93345 w 428"/>
                                    <a:gd name="T11" fmla="*/ 207645 h 518"/>
                                    <a:gd name="T12" fmla="*/ 93345 w 428"/>
                                    <a:gd name="T13" fmla="*/ 179070 h 518"/>
                                    <a:gd name="T14" fmla="*/ 121920 w 428"/>
                                    <a:gd name="T15" fmla="*/ 179070 h 518"/>
                                    <a:gd name="T16" fmla="*/ 121920 w 428"/>
                                    <a:gd name="T17" fmla="*/ 0 h 518"/>
                                    <a:gd name="T18" fmla="*/ 150495 w 428"/>
                                    <a:gd name="T19" fmla="*/ 0 h 518"/>
                                    <a:gd name="T20" fmla="*/ 150495 w 428"/>
                                    <a:gd name="T21" fmla="*/ 207645 h 518"/>
                                    <a:gd name="T22" fmla="*/ 186055 w 428"/>
                                    <a:gd name="T23" fmla="*/ 207645 h 518"/>
                                    <a:gd name="T24" fmla="*/ 186055 w 428"/>
                                    <a:gd name="T25" fmla="*/ 207645 h 518"/>
                                    <a:gd name="T26" fmla="*/ 214630 w 428"/>
                                    <a:gd name="T27" fmla="*/ 207645 h 518"/>
                                    <a:gd name="T28" fmla="*/ 214630 w 428"/>
                                    <a:gd name="T29" fmla="*/ 186055 h 518"/>
                                    <a:gd name="T30" fmla="*/ 243205 w 428"/>
                                    <a:gd name="T31" fmla="*/ 186055 h 518"/>
                                    <a:gd name="T32" fmla="*/ 243205 w 428"/>
                                    <a:gd name="T33" fmla="*/ 243205 h 518"/>
                                    <a:gd name="T34" fmla="*/ 271780 w 428"/>
                                    <a:gd name="T35" fmla="*/ 243205 h 518"/>
                                    <a:gd name="T36" fmla="*/ 271780 w 428"/>
                                    <a:gd name="T37" fmla="*/ 0 h 518"/>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Lst>
                                  <a:ahLst/>
                                  <a:cxnLst>
                                    <a:cxn ang="T38">
                                      <a:pos x="T0" y="T1"/>
                                    </a:cxn>
                                    <a:cxn ang="T39">
                                      <a:pos x="T2" y="T3"/>
                                    </a:cxn>
                                    <a:cxn ang="T40">
                                      <a:pos x="T4" y="T5"/>
                                    </a:cxn>
                                    <a:cxn ang="T41">
                                      <a:pos x="T6" y="T7"/>
                                    </a:cxn>
                                    <a:cxn ang="T42">
                                      <a:pos x="T8" y="T9"/>
                                    </a:cxn>
                                    <a:cxn ang="T43">
                                      <a:pos x="T10" y="T11"/>
                                    </a:cxn>
                                    <a:cxn ang="T44">
                                      <a:pos x="T12" y="T13"/>
                                    </a:cxn>
                                    <a:cxn ang="T45">
                                      <a:pos x="T14" y="T15"/>
                                    </a:cxn>
                                    <a:cxn ang="T46">
                                      <a:pos x="T16" y="T17"/>
                                    </a:cxn>
                                    <a:cxn ang="T47">
                                      <a:pos x="T18" y="T19"/>
                                    </a:cxn>
                                    <a:cxn ang="T48">
                                      <a:pos x="T20" y="T21"/>
                                    </a:cxn>
                                    <a:cxn ang="T49">
                                      <a:pos x="T22" y="T23"/>
                                    </a:cxn>
                                    <a:cxn ang="T50">
                                      <a:pos x="T24" y="T25"/>
                                    </a:cxn>
                                    <a:cxn ang="T51">
                                      <a:pos x="T26" y="T27"/>
                                    </a:cxn>
                                    <a:cxn ang="T52">
                                      <a:pos x="T28" y="T29"/>
                                    </a:cxn>
                                    <a:cxn ang="T53">
                                      <a:pos x="T30" y="T31"/>
                                    </a:cxn>
                                    <a:cxn ang="T54">
                                      <a:pos x="T32" y="T33"/>
                                    </a:cxn>
                                    <a:cxn ang="T55">
                                      <a:pos x="T34" y="T35"/>
                                    </a:cxn>
                                    <a:cxn ang="T56">
                                      <a:pos x="T36" y="T37"/>
                                    </a:cxn>
                                  </a:cxnLst>
                                  <a:rect l="0" t="0" r="r" b="b"/>
                                  <a:pathLst>
                                    <a:path w="428" h="518">
                                      <a:moveTo>
                                        <a:pt x="0" y="293"/>
                                      </a:moveTo>
                                      <a:lnTo>
                                        <a:pt x="45" y="293"/>
                                      </a:lnTo>
                                      <a:lnTo>
                                        <a:pt x="45" y="518"/>
                                      </a:lnTo>
                                      <a:lnTo>
                                        <a:pt x="90" y="518"/>
                                      </a:lnTo>
                                      <a:lnTo>
                                        <a:pt x="90" y="327"/>
                                      </a:lnTo>
                                      <a:lnTo>
                                        <a:pt x="147" y="327"/>
                                      </a:lnTo>
                                      <a:lnTo>
                                        <a:pt x="147" y="282"/>
                                      </a:lnTo>
                                      <a:lnTo>
                                        <a:pt x="192" y="282"/>
                                      </a:lnTo>
                                      <a:lnTo>
                                        <a:pt x="192" y="0"/>
                                      </a:lnTo>
                                      <a:lnTo>
                                        <a:pt x="237" y="0"/>
                                      </a:lnTo>
                                      <a:lnTo>
                                        <a:pt x="237" y="327"/>
                                      </a:lnTo>
                                      <a:lnTo>
                                        <a:pt x="293" y="327"/>
                                      </a:lnTo>
                                      <a:lnTo>
                                        <a:pt x="338" y="327"/>
                                      </a:lnTo>
                                      <a:lnTo>
                                        <a:pt x="338" y="293"/>
                                      </a:lnTo>
                                      <a:lnTo>
                                        <a:pt x="383" y="293"/>
                                      </a:lnTo>
                                      <a:lnTo>
                                        <a:pt x="383" y="383"/>
                                      </a:lnTo>
                                      <a:lnTo>
                                        <a:pt x="428" y="383"/>
                                      </a:lnTo>
                                      <a:lnTo>
                                        <a:pt x="428" y="0"/>
                                      </a:lnTo>
                                    </a:path>
                                  </a:pathLst>
                                </a:custGeom>
                                <a:noFill/>
                                <a:ln w="21590">
                                  <a:solidFill>
                                    <a:srgbClr val="8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25" name="Rectangle 948"/>
                              <wps:cNvSpPr>
                                <a:spLocks noChangeArrowheads="1"/>
                              </wps:cNvSpPr>
                              <wps:spPr bwMode="auto">
                                <a:xfrm>
                                  <a:off x="0" y="27098"/>
                                  <a:ext cx="2531743" cy="121202"/>
                                </a:xfrm>
                                <a:prstGeom prst="rect">
                                  <a:avLst/>
                                </a:prstGeom>
                                <a:solidFill>
                                  <a:srgbClr val="FFFFFF"/>
                                </a:solidFill>
                                <a:ln w="6985">
                                  <a:solidFill>
                                    <a:srgbClr val="FFFFFF"/>
                                  </a:solidFill>
                                  <a:miter lim="800000"/>
                                  <a:headEnd/>
                                  <a:tailEnd/>
                                </a:ln>
                              </wps:spPr>
                              <wps:bodyPr rot="0" vert="horz" wrap="square" lIns="91440" tIns="45720" rIns="91440" bIns="45720" anchor="t" anchorCtr="0" upright="1">
                                <a:noAutofit/>
                              </wps:bodyPr>
                            </wps:wsp>
                            <wps:wsp>
                              <wps:cNvPr id="1226" name="Rectangle 949"/>
                              <wps:cNvSpPr>
                                <a:spLocks noChangeArrowheads="1"/>
                              </wps:cNvSpPr>
                              <wps:spPr bwMode="auto">
                                <a:xfrm>
                                  <a:off x="2539343" y="27098"/>
                                  <a:ext cx="414707" cy="121202"/>
                                </a:xfrm>
                                <a:prstGeom prst="rect">
                                  <a:avLst/>
                                </a:prstGeom>
                                <a:solidFill>
                                  <a:srgbClr val="FFFFFF"/>
                                </a:solidFill>
                                <a:ln w="6985">
                                  <a:solidFill>
                                    <a:srgbClr val="FFFFFF"/>
                                  </a:solidFill>
                                  <a:miter lim="800000"/>
                                  <a:headEnd/>
                                  <a:tailEnd/>
                                </a:ln>
                              </wps:spPr>
                              <wps:bodyPr rot="0" vert="horz" wrap="square" lIns="91440" tIns="45720" rIns="91440" bIns="45720" anchor="t" anchorCtr="0" upright="1">
                                <a:noAutofit/>
                              </wps:bodyPr>
                            </wps:wsp>
                            <wps:wsp>
                              <wps:cNvPr id="1227" name="Rectangle 950"/>
                              <wps:cNvSpPr>
                                <a:spLocks noChangeArrowheads="1"/>
                              </wps:cNvSpPr>
                              <wps:spPr bwMode="auto">
                                <a:xfrm>
                                  <a:off x="2598439" y="4685"/>
                                  <a:ext cx="341606" cy="17840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FB22D3E" w14:textId="77777777" w:rsidR="00742970" w:rsidRDefault="00742970" w:rsidP="00632A05">
                                    <w:r>
                                      <w:rPr>
                                        <w:rFonts w:ascii="Arial" w:hAnsi="Arial" w:cs="Arial"/>
                                        <w:color w:val="000000"/>
                                        <w:sz w:val="14"/>
                                        <w:szCs w:val="14"/>
                                        <w:lang w:val="en-US"/>
                                      </w:rPr>
                                      <w:t>L/dB[Pa]</w:t>
                                    </w:r>
                                  </w:p>
                                </w:txbxContent>
                              </wps:txbx>
                              <wps:bodyPr rot="0" vert="horz" wrap="none" lIns="0" tIns="0" rIns="0" bIns="0" anchor="t" anchorCtr="0" upright="1">
                                <a:spAutoFit/>
                              </wps:bodyPr>
                            </wps:wsp>
                            <wps:wsp>
                              <wps:cNvPr id="1228" name="Rectangle 951"/>
                              <wps:cNvSpPr>
                                <a:spLocks noChangeArrowheads="1"/>
                              </wps:cNvSpPr>
                              <wps:spPr bwMode="auto">
                                <a:xfrm>
                                  <a:off x="2753346" y="2222238"/>
                                  <a:ext cx="200703" cy="121302"/>
                                </a:xfrm>
                                <a:prstGeom prst="rect">
                                  <a:avLst/>
                                </a:prstGeom>
                                <a:solidFill>
                                  <a:srgbClr val="FFFFFF"/>
                                </a:solidFill>
                                <a:ln w="6985">
                                  <a:solidFill>
                                    <a:srgbClr val="FFFFFF"/>
                                  </a:solidFill>
                                  <a:miter lim="800000"/>
                                  <a:headEnd/>
                                  <a:tailEnd/>
                                </a:ln>
                              </wps:spPr>
                              <wps:bodyPr rot="0" vert="horz" wrap="square" lIns="91440" tIns="45720" rIns="91440" bIns="45720" anchor="t" anchorCtr="0" upright="1">
                                <a:noAutofit/>
                              </wps:bodyPr>
                            </wps:wsp>
                            <wps:wsp>
                              <wps:cNvPr id="1229" name="Rectangle 952"/>
                              <wps:cNvSpPr>
                                <a:spLocks noChangeArrowheads="1"/>
                              </wps:cNvSpPr>
                              <wps:spPr bwMode="auto">
                                <a:xfrm>
                                  <a:off x="2753346" y="2222338"/>
                                  <a:ext cx="69201" cy="2514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17E5ECA" w14:textId="77777777" w:rsidR="00742970" w:rsidRDefault="00742970" w:rsidP="00632A05"/>
                                </w:txbxContent>
                              </wps:txbx>
                              <wps:bodyPr rot="0" vert="horz" wrap="none" lIns="0" tIns="0" rIns="0" bIns="0" anchor="t" anchorCtr="0" upright="1">
                                <a:spAutoFit/>
                              </wps:bodyPr>
                            </wps:wsp>
                            <wps:wsp>
                              <wps:cNvPr id="1230" name="Rectangle 953"/>
                              <wps:cNvSpPr>
                                <a:spLocks noChangeArrowheads="1"/>
                              </wps:cNvSpPr>
                              <wps:spPr bwMode="auto">
                                <a:xfrm>
                                  <a:off x="2753346" y="156000"/>
                                  <a:ext cx="200703" cy="2059338"/>
                                </a:xfrm>
                                <a:prstGeom prst="rect">
                                  <a:avLst/>
                                </a:prstGeom>
                                <a:solidFill>
                                  <a:srgbClr val="FFFFFF"/>
                                </a:solidFill>
                                <a:ln w="6985">
                                  <a:solidFill>
                                    <a:srgbClr val="FFFFFF"/>
                                  </a:solidFill>
                                  <a:miter lim="800000"/>
                                  <a:headEnd/>
                                  <a:tailEnd/>
                                </a:ln>
                              </wps:spPr>
                              <wps:bodyPr rot="0" vert="horz" wrap="square" lIns="91440" tIns="45720" rIns="91440" bIns="45720" anchor="t" anchorCtr="0" upright="1">
                                <a:noAutofit/>
                              </wps:bodyPr>
                            </wps:wsp>
                            <wps:wsp>
                              <wps:cNvPr id="1231" name="Rectangle 954"/>
                              <wps:cNvSpPr>
                                <a:spLocks noChangeArrowheads="1"/>
                              </wps:cNvSpPr>
                              <wps:spPr bwMode="auto">
                                <a:xfrm>
                                  <a:off x="2811147" y="2108036"/>
                                  <a:ext cx="128902" cy="1784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075F39" w14:textId="77777777" w:rsidR="00742970" w:rsidRDefault="00742970" w:rsidP="00632A05">
                                    <w:r>
                                      <w:rPr>
                                        <w:rFonts w:ascii="Arial" w:hAnsi="Arial" w:cs="Arial"/>
                                        <w:color w:val="000000"/>
                                        <w:sz w:val="14"/>
                                        <w:szCs w:val="14"/>
                                        <w:lang w:val="en-US"/>
                                      </w:rPr>
                                      <w:t>-60</w:t>
                                    </w:r>
                                  </w:p>
                                </w:txbxContent>
                              </wps:txbx>
                              <wps:bodyPr rot="0" vert="horz" wrap="none" lIns="0" tIns="0" rIns="0" bIns="0" anchor="t" anchorCtr="0" upright="1">
                                <a:spAutoFit/>
                              </wps:bodyPr>
                            </wps:wsp>
                            <wps:wsp>
                              <wps:cNvPr id="1232" name="Rectangle 955"/>
                              <wps:cNvSpPr>
                                <a:spLocks noChangeArrowheads="1"/>
                              </wps:cNvSpPr>
                              <wps:spPr bwMode="auto">
                                <a:xfrm>
                                  <a:off x="2811147" y="1907932"/>
                                  <a:ext cx="128902" cy="1785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DCE080" w14:textId="77777777" w:rsidR="00742970" w:rsidRDefault="00742970" w:rsidP="00632A05">
                                    <w:r>
                                      <w:rPr>
                                        <w:rFonts w:ascii="Arial" w:hAnsi="Arial" w:cs="Arial"/>
                                        <w:color w:val="000000"/>
                                        <w:sz w:val="14"/>
                                        <w:szCs w:val="14"/>
                                        <w:lang w:val="en-US"/>
                                      </w:rPr>
                                      <w:t>-55</w:t>
                                    </w:r>
                                  </w:p>
                                </w:txbxContent>
                              </wps:txbx>
                              <wps:bodyPr rot="0" vert="horz" wrap="none" lIns="0" tIns="0" rIns="0" bIns="0" anchor="t" anchorCtr="0" upright="1">
                                <a:spAutoFit/>
                              </wps:bodyPr>
                            </wps:wsp>
                            <wps:wsp>
                              <wps:cNvPr id="1233" name="Rectangle 956"/>
                              <wps:cNvSpPr>
                                <a:spLocks noChangeArrowheads="1"/>
                              </wps:cNvSpPr>
                              <wps:spPr bwMode="auto">
                                <a:xfrm>
                                  <a:off x="2811147" y="1650128"/>
                                  <a:ext cx="128902" cy="1785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9D83AF" w14:textId="77777777" w:rsidR="00742970" w:rsidRDefault="00742970" w:rsidP="00632A05">
                                    <w:r>
                                      <w:rPr>
                                        <w:rFonts w:ascii="Arial" w:hAnsi="Arial" w:cs="Arial"/>
                                        <w:color w:val="000000"/>
                                        <w:sz w:val="14"/>
                                        <w:szCs w:val="14"/>
                                        <w:lang w:val="en-US"/>
                                      </w:rPr>
                                      <w:t>-50</w:t>
                                    </w:r>
                                  </w:p>
                                </w:txbxContent>
                              </wps:txbx>
                              <wps:bodyPr rot="0" vert="horz" wrap="none" lIns="0" tIns="0" rIns="0" bIns="0" anchor="t" anchorCtr="0" upright="1">
                                <a:spAutoFit/>
                              </wps:bodyPr>
                            </wps:wsp>
                            <wps:wsp>
                              <wps:cNvPr id="1234" name="Rectangle 957"/>
                              <wps:cNvSpPr>
                                <a:spLocks noChangeArrowheads="1"/>
                              </wps:cNvSpPr>
                              <wps:spPr bwMode="auto">
                                <a:xfrm>
                                  <a:off x="2811147" y="1393023"/>
                                  <a:ext cx="128902" cy="1784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D1D413" w14:textId="77777777" w:rsidR="00742970" w:rsidRDefault="00742970" w:rsidP="00632A05">
                                    <w:r>
                                      <w:rPr>
                                        <w:rFonts w:ascii="Arial" w:hAnsi="Arial" w:cs="Arial"/>
                                        <w:color w:val="000000"/>
                                        <w:sz w:val="14"/>
                                        <w:szCs w:val="14"/>
                                        <w:lang w:val="en-US"/>
                                      </w:rPr>
                                      <w:t>-45</w:t>
                                    </w:r>
                                  </w:p>
                                </w:txbxContent>
                              </wps:txbx>
                              <wps:bodyPr rot="0" vert="horz" wrap="none" lIns="0" tIns="0" rIns="0" bIns="0" anchor="t" anchorCtr="0" upright="1">
                                <a:spAutoFit/>
                              </wps:bodyPr>
                            </wps:wsp>
                            <wps:wsp>
                              <wps:cNvPr id="1235" name="Rectangle 958"/>
                              <wps:cNvSpPr>
                                <a:spLocks noChangeArrowheads="1"/>
                              </wps:cNvSpPr>
                              <wps:spPr bwMode="auto">
                                <a:xfrm>
                                  <a:off x="2811147" y="1135218"/>
                                  <a:ext cx="128902" cy="1784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C1AE59" w14:textId="77777777" w:rsidR="00742970" w:rsidRDefault="00742970" w:rsidP="00632A05">
                                    <w:r>
                                      <w:rPr>
                                        <w:rFonts w:ascii="Arial" w:hAnsi="Arial" w:cs="Arial"/>
                                        <w:color w:val="000000"/>
                                        <w:sz w:val="14"/>
                                        <w:szCs w:val="14"/>
                                        <w:lang w:val="en-US"/>
                                      </w:rPr>
                                      <w:t>-40</w:t>
                                    </w:r>
                                  </w:p>
                                </w:txbxContent>
                              </wps:txbx>
                              <wps:bodyPr rot="0" vert="horz" wrap="none" lIns="0" tIns="0" rIns="0" bIns="0" anchor="t" anchorCtr="0" upright="1">
                                <a:spAutoFit/>
                              </wps:bodyPr>
                            </wps:wsp>
                            <wps:wsp>
                              <wps:cNvPr id="1236" name="Rectangle 959"/>
                              <wps:cNvSpPr>
                                <a:spLocks noChangeArrowheads="1"/>
                              </wps:cNvSpPr>
                              <wps:spPr bwMode="auto">
                                <a:xfrm>
                                  <a:off x="2811147" y="878014"/>
                                  <a:ext cx="128902" cy="1784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4A772F" w14:textId="77777777" w:rsidR="00742970" w:rsidRDefault="00742970" w:rsidP="00632A05">
                                    <w:r>
                                      <w:rPr>
                                        <w:rFonts w:ascii="Arial" w:hAnsi="Arial" w:cs="Arial"/>
                                        <w:color w:val="000000"/>
                                        <w:sz w:val="14"/>
                                        <w:szCs w:val="14"/>
                                        <w:lang w:val="en-US"/>
                                      </w:rPr>
                                      <w:t>-35</w:t>
                                    </w:r>
                                  </w:p>
                                </w:txbxContent>
                              </wps:txbx>
                              <wps:bodyPr rot="0" vert="horz" wrap="none" lIns="0" tIns="0" rIns="0" bIns="0" anchor="t" anchorCtr="0" upright="1">
                                <a:spAutoFit/>
                              </wps:bodyPr>
                            </wps:wsp>
                            <wps:wsp>
                              <wps:cNvPr id="1237" name="Rectangle 960"/>
                              <wps:cNvSpPr>
                                <a:spLocks noChangeArrowheads="1"/>
                              </wps:cNvSpPr>
                              <wps:spPr bwMode="auto">
                                <a:xfrm>
                                  <a:off x="2811147" y="620809"/>
                                  <a:ext cx="128902" cy="1784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CAFA73" w14:textId="77777777" w:rsidR="00742970" w:rsidRDefault="00742970" w:rsidP="00632A05">
                                    <w:r>
                                      <w:rPr>
                                        <w:rFonts w:ascii="Arial" w:hAnsi="Arial" w:cs="Arial"/>
                                        <w:color w:val="000000"/>
                                        <w:sz w:val="14"/>
                                        <w:szCs w:val="14"/>
                                        <w:lang w:val="en-US"/>
                                      </w:rPr>
                                      <w:t>-30</w:t>
                                    </w:r>
                                  </w:p>
                                </w:txbxContent>
                              </wps:txbx>
                              <wps:bodyPr rot="0" vert="horz" wrap="none" lIns="0" tIns="0" rIns="0" bIns="0" anchor="t" anchorCtr="0" upright="1">
                                <a:spAutoFit/>
                              </wps:bodyPr>
                            </wps:wsp>
                            <wps:wsp>
                              <wps:cNvPr id="1238" name="Rectangle 961"/>
                              <wps:cNvSpPr>
                                <a:spLocks noChangeArrowheads="1"/>
                              </wps:cNvSpPr>
                              <wps:spPr bwMode="auto">
                                <a:xfrm>
                                  <a:off x="2811147" y="363004"/>
                                  <a:ext cx="128902" cy="1784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F6E657" w14:textId="77777777" w:rsidR="00742970" w:rsidRDefault="00742970" w:rsidP="00632A05">
                                    <w:r>
                                      <w:rPr>
                                        <w:rFonts w:ascii="Arial" w:hAnsi="Arial" w:cs="Arial"/>
                                        <w:color w:val="000000"/>
                                        <w:sz w:val="14"/>
                                        <w:szCs w:val="14"/>
                                        <w:lang w:val="en-US"/>
                                      </w:rPr>
                                      <w:t>-25</w:t>
                                    </w:r>
                                  </w:p>
                                </w:txbxContent>
                              </wps:txbx>
                              <wps:bodyPr rot="0" vert="horz" wrap="none" lIns="0" tIns="0" rIns="0" bIns="0" anchor="t" anchorCtr="0" upright="1">
                                <a:spAutoFit/>
                              </wps:bodyPr>
                            </wps:wsp>
                            <wps:wsp>
                              <wps:cNvPr id="1239" name="Rectangle 962"/>
                              <wps:cNvSpPr>
                                <a:spLocks noChangeArrowheads="1"/>
                              </wps:cNvSpPr>
                              <wps:spPr bwMode="auto">
                                <a:xfrm>
                                  <a:off x="2811147" y="156000"/>
                                  <a:ext cx="128902" cy="1784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EF8C45" w14:textId="77777777" w:rsidR="00742970" w:rsidRDefault="00742970" w:rsidP="00632A05">
                                    <w:r>
                                      <w:rPr>
                                        <w:rFonts w:ascii="Arial" w:hAnsi="Arial" w:cs="Arial"/>
                                        <w:color w:val="000000"/>
                                        <w:sz w:val="14"/>
                                        <w:szCs w:val="14"/>
                                        <w:lang w:val="en-US"/>
                                      </w:rPr>
                                      <w:t>-20</w:t>
                                    </w:r>
                                  </w:p>
                                </w:txbxContent>
                              </wps:txbx>
                              <wps:bodyPr rot="0" vert="horz" wrap="none" lIns="0" tIns="0" rIns="0" bIns="0" anchor="t" anchorCtr="0" upright="1">
                                <a:spAutoFit/>
                              </wps:bodyPr>
                            </wps:wsp>
                            <wps:wsp>
                              <wps:cNvPr id="1240" name="Line 963"/>
                              <wps:cNvCnPr>
                                <a:cxnSpLocks noChangeShapeType="1"/>
                              </wps:cNvCnPr>
                              <wps:spPr bwMode="auto">
                                <a:xfrm flipH="1">
                                  <a:off x="2746346" y="1965134"/>
                                  <a:ext cx="14600" cy="0"/>
                                </a:xfrm>
                                <a:prstGeom prst="line">
                                  <a:avLst/>
                                </a:prstGeom>
                                <a:noFill/>
                                <a:ln w="6985">
                                  <a:solidFill>
                                    <a:srgbClr val="3F3F3F"/>
                                  </a:solidFill>
                                  <a:round/>
                                  <a:headEnd/>
                                  <a:tailEnd/>
                                </a:ln>
                                <a:extLst>
                                  <a:ext uri="{909E8E84-426E-40DD-AFC4-6F175D3DCCD1}">
                                    <a14:hiddenFill xmlns:a14="http://schemas.microsoft.com/office/drawing/2010/main">
                                      <a:noFill/>
                                    </a14:hiddenFill>
                                  </a:ext>
                                </a:extLst>
                              </wps:spPr>
                              <wps:bodyPr/>
                            </wps:wsp>
                            <wps:wsp>
                              <wps:cNvPr id="1241" name="Line 964"/>
                              <wps:cNvCnPr>
                                <a:cxnSpLocks noChangeShapeType="1"/>
                              </wps:cNvCnPr>
                              <wps:spPr bwMode="auto">
                                <a:xfrm flipH="1">
                                  <a:off x="2746346" y="1707329"/>
                                  <a:ext cx="14600" cy="0"/>
                                </a:xfrm>
                                <a:prstGeom prst="line">
                                  <a:avLst/>
                                </a:prstGeom>
                                <a:noFill/>
                                <a:ln w="6985">
                                  <a:solidFill>
                                    <a:srgbClr val="3F3F3F"/>
                                  </a:solidFill>
                                  <a:round/>
                                  <a:headEnd/>
                                  <a:tailEnd/>
                                </a:ln>
                                <a:extLst>
                                  <a:ext uri="{909E8E84-426E-40DD-AFC4-6F175D3DCCD1}">
                                    <a14:hiddenFill xmlns:a14="http://schemas.microsoft.com/office/drawing/2010/main">
                                      <a:noFill/>
                                    </a14:hiddenFill>
                                  </a:ext>
                                </a:extLst>
                              </wps:spPr>
                              <wps:bodyPr/>
                            </wps:wsp>
                            <wps:wsp>
                              <wps:cNvPr id="1242" name="Line 965"/>
                              <wps:cNvCnPr>
                                <a:cxnSpLocks noChangeShapeType="1"/>
                              </wps:cNvCnPr>
                              <wps:spPr bwMode="auto">
                                <a:xfrm flipH="1">
                                  <a:off x="2746346" y="1450124"/>
                                  <a:ext cx="14600" cy="0"/>
                                </a:xfrm>
                                <a:prstGeom prst="line">
                                  <a:avLst/>
                                </a:prstGeom>
                                <a:noFill/>
                                <a:ln w="6985">
                                  <a:solidFill>
                                    <a:srgbClr val="3F3F3F"/>
                                  </a:solidFill>
                                  <a:round/>
                                  <a:headEnd/>
                                  <a:tailEnd/>
                                </a:ln>
                                <a:extLst>
                                  <a:ext uri="{909E8E84-426E-40DD-AFC4-6F175D3DCCD1}">
                                    <a14:hiddenFill xmlns:a14="http://schemas.microsoft.com/office/drawing/2010/main">
                                      <a:noFill/>
                                    </a14:hiddenFill>
                                  </a:ext>
                                </a:extLst>
                              </wps:spPr>
                              <wps:bodyPr/>
                            </wps:wsp>
                            <wps:wsp>
                              <wps:cNvPr id="1243" name="Line 966"/>
                              <wps:cNvCnPr>
                                <a:cxnSpLocks noChangeShapeType="1"/>
                              </wps:cNvCnPr>
                              <wps:spPr bwMode="auto">
                                <a:xfrm flipH="1">
                                  <a:off x="2746346" y="1192319"/>
                                  <a:ext cx="14600" cy="0"/>
                                </a:xfrm>
                                <a:prstGeom prst="line">
                                  <a:avLst/>
                                </a:prstGeom>
                                <a:noFill/>
                                <a:ln w="6985">
                                  <a:solidFill>
                                    <a:srgbClr val="3F3F3F"/>
                                  </a:solidFill>
                                  <a:round/>
                                  <a:headEnd/>
                                  <a:tailEnd/>
                                </a:ln>
                                <a:extLst>
                                  <a:ext uri="{909E8E84-426E-40DD-AFC4-6F175D3DCCD1}">
                                    <a14:hiddenFill xmlns:a14="http://schemas.microsoft.com/office/drawing/2010/main">
                                      <a:noFill/>
                                    </a14:hiddenFill>
                                  </a:ext>
                                </a:extLst>
                              </wps:spPr>
                              <wps:bodyPr/>
                            </wps:wsp>
                            <wps:wsp>
                              <wps:cNvPr id="1244" name="Line 967"/>
                              <wps:cNvCnPr>
                                <a:cxnSpLocks noChangeShapeType="1"/>
                              </wps:cNvCnPr>
                              <wps:spPr bwMode="auto">
                                <a:xfrm flipH="1">
                                  <a:off x="2746346" y="935115"/>
                                  <a:ext cx="14600" cy="0"/>
                                </a:xfrm>
                                <a:prstGeom prst="line">
                                  <a:avLst/>
                                </a:prstGeom>
                                <a:noFill/>
                                <a:ln w="6985">
                                  <a:solidFill>
                                    <a:srgbClr val="3F3F3F"/>
                                  </a:solidFill>
                                  <a:round/>
                                  <a:headEnd/>
                                  <a:tailEnd/>
                                </a:ln>
                                <a:extLst>
                                  <a:ext uri="{909E8E84-426E-40DD-AFC4-6F175D3DCCD1}">
                                    <a14:hiddenFill xmlns:a14="http://schemas.microsoft.com/office/drawing/2010/main">
                                      <a:noFill/>
                                    </a14:hiddenFill>
                                  </a:ext>
                                </a:extLst>
                              </wps:spPr>
                              <wps:bodyPr/>
                            </wps:wsp>
                            <wps:wsp>
                              <wps:cNvPr id="1245" name="Line 968"/>
                              <wps:cNvCnPr>
                                <a:cxnSpLocks noChangeShapeType="1"/>
                              </wps:cNvCnPr>
                              <wps:spPr bwMode="auto">
                                <a:xfrm flipH="1">
                                  <a:off x="2746346" y="677910"/>
                                  <a:ext cx="14600" cy="0"/>
                                </a:xfrm>
                                <a:prstGeom prst="line">
                                  <a:avLst/>
                                </a:prstGeom>
                                <a:noFill/>
                                <a:ln w="6985">
                                  <a:solidFill>
                                    <a:srgbClr val="3F3F3F"/>
                                  </a:solidFill>
                                  <a:round/>
                                  <a:headEnd/>
                                  <a:tailEnd/>
                                </a:ln>
                                <a:extLst>
                                  <a:ext uri="{909E8E84-426E-40DD-AFC4-6F175D3DCCD1}">
                                    <a14:hiddenFill xmlns:a14="http://schemas.microsoft.com/office/drawing/2010/main">
                                      <a:noFill/>
                                    </a14:hiddenFill>
                                  </a:ext>
                                </a:extLst>
                              </wps:spPr>
                              <wps:bodyPr/>
                            </wps:wsp>
                            <wps:wsp>
                              <wps:cNvPr id="1246" name="Line 969"/>
                              <wps:cNvCnPr>
                                <a:cxnSpLocks noChangeShapeType="1"/>
                              </wps:cNvCnPr>
                              <wps:spPr bwMode="auto">
                                <a:xfrm flipH="1">
                                  <a:off x="2746346" y="420105"/>
                                  <a:ext cx="14600" cy="0"/>
                                </a:xfrm>
                                <a:prstGeom prst="line">
                                  <a:avLst/>
                                </a:prstGeom>
                                <a:noFill/>
                                <a:ln w="6985">
                                  <a:solidFill>
                                    <a:srgbClr val="3F3F3F"/>
                                  </a:solidFill>
                                  <a:round/>
                                  <a:headEnd/>
                                  <a:tailEnd/>
                                </a:ln>
                                <a:extLst>
                                  <a:ext uri="{909E8E84-426E-40DD-AFC4-6F175D3DCCD1}">
                                    <a14:hiddenFill xmlns:a14="http://schemas.microsoft.com/office/drawing/2010/main">
                                      <a:noFill/>
                                    </a14:hiddenFill>
                                  </a:ext>
                                </a:extLst>
                              </wps:spPr>
                              <wps:bodyPr/>
                            </wps:wsp>
                            <wps:wsp>
                              <wps:cNvPr id="1247" name="Line 970"/>
                              <wps:cNvCnPr>
                                <a:cxnSpLocks noChangeShapeType="1"/>
                              </wps:cNvCnPr>
                              <wps:spPr bwMode="auto">
                                <a:xfrm flipH="1">
                                  <a:off x="2746346" y="162900"/>
                                  <a:ext cx="14600" cy="0"/>
                                </a:xfrm>
                                <a:prstGeom prst="line">
                                  <a:avLst/>
                                </a:prstGeom>
                                <a:noFill/>
                                <a:ln w="6985">
                                  <a:solidFill>
                                    <a:srgbClr val="3F3F3F"/>
                                  </a:solidFill>
                                  <a:round/>
                                  <a:headEnd/>
                                  <a:tailEnd/>
                                </a:ln>
                                <a:extLst>
                                  <a:ext uri="{909E8E84-426E-40DD-AFC4-6F175D3DCCD1}">
                                    <a14:hiddenFill xmlns:a14="http://schemas.microsoft.com/office/drawing/2010/main">
                                      <a:noFill/>
                                    </a14:hiddenFill>
                                  </a:ext>
                                </a:extLst>
                              </wps:spPr>
                              <wps:bodyPr/>
                            </wps:wsp>
                            <wps:wsp>
                              <wps:cNvPr id="1248" name="Rectangle 971"/>
                              <wps:cNvSpPr>
                                <a:spLocks noChangeArrowheads="1"/>
                              </wps:cNvSpPr>
                              <wps:spPr bwMode="auto">
                                <a:xfrm>
                                  <a:off x="0" y="2222238"/>
                                  <a:ext cx="2746346" cy="121302"/>
                                </a:xfrm>
                                <a:prstGeom prst="rect">
                                  <a:avLst/>
                                </a:prstGeom>
                                <a:solidFill>
                                  <a:srgbClr val="FFFFFF"/>
                                </a:solidFill>
                                <a:ln w="6985">
                                  <a:solidFill>
                                    <a:srgbClr val="FFFFFF"/>
                                  </a:solidFill>
                                  <a:miter lim="800000"/>
                                  <a:headEnd/>
                                  <a:tailEnd/>
                                </a:ln>
                              </wps:spPr>
                              <wps:bodyPr rot="0" vert="horz" wrap="square" lIns="91440" tIns="45720" rIns="91440" bIns="45720" anchor="t" anchorCtr="0" upright="1">
                                <a:noAutofit/>
                              </wps:bodyPr>
                            </wps:wsp>
                            <wps:wsp>
                              <wps:cNvPr id="1249" name="Rectangle 972"/>
                              <wps:cNvSpPr>
                                <a:spLocks noChangeArrowheads="1"/>
                              </wps:cNvSpPr>
                              <wps:spPr bwMode="auto">
                                <a:xfrm>
                                  <a:off x="1294722" y="2229238"/>
                                  <a:ext cx="158203" cy="1785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E505DD" w14:textId="77777777" w:rsidR="00742970" w:rsidRDefault="00742970" w:rsidP="00632A05">
                                    <w:r>
                                      <w:rPr>
                                        <w:rFonts w:ascii="Arial" w:hAnsi="Arial" w:cs="Arial"/>
                                        <w:color w:val="000000"/>
                                        <w:sz w:val="14"/>
                                        <w:szCs w:val="14"/>
                                        <w:lang w:val="en-US"/>
                                      </w:rPr>
                                      <w:t>f/Hz</w:t>
                                    </w:r>
                                  </w:p>
                                </w:txbxContent>
                              </wps:txbx>
                              <wps:bodyPr rot="0" vert="horz" wrap="none" lIns="0" tIns="0" rIns="0" bIns="0" anchor="t" anchorCtr="0" upright="1">
                                <a:spAutoFit/>
                              </wps:bodyPr>
                            </wps:wsp>
                            <wps:wsp>
                              <wps:cNvPr id="1250" name="Rectangle 973"/>
                              <wps:cNvSpPr>
                                <a:spLocks noChangeArrowheads="1"/>
                              </wps:cNvSpPr>
                              <wps:spPr bwMode="auto">
                                <a:xfrm>
                                  <a:off x="0" y="2229238"/>
                                  <a:ext cx="99102" cy="1785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1EBE1C" w14:textId="77777777" w:rsidR="00742970" w:rsidRDefault="00742970" w:rsidP="00632A05">
                                    <w:r>
                                      <w:rPr>
                                        <w:rFonts w:ascii="Arial" w:hAnsi="Arial" w:cs="Arial"/>
                                        <w:color w:val="000000"/>
                                        <w:sz w:val="14"/>
                                        <w:szCs w:val="14"/>
                                        <w:lang w:val="en-US"/>
                                      </w:rPr>
                                      <w:t>50</w:t>
                                    </w:r>
                                  </w:p>
                                </w:txbxContent>
                              </wps:txbx>
                              <wps:bodyPr rot="0" vert="horz" wrap="none" lIns="0" tIns="0" rIns="0" bIns="0" anchor="t" anchorCtr="0" upright="1">
                                <a:spAutoFit/>
                              </wps:bodyPr>
                            </wps:wsp>
                            <wps:wsp>
                              <wps:cNvPr id="1251" name="Rectangle 974"/>
                              <wps:cNvSpPr>
                                <a:spLocks noChangeArrowheads="1"/>
                              </wps:cNvSpPr>
                              <wps:spPr bwMode="auto">
                                <a:xfrm>
                                  <a:off x="293405" y="2229238"/>
                                  <a:ext cx="148602" cy="1785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701550" w14:textId="77777777" w:rsidR="00742970" w:rsidRDefault="00742970" w:rsidP="00632A05">
                                    <w:r>
                                      <w:rPr>
                                        <w:rFonts w:ascii="Arial" w:hAnsi="Arial" w:cs="Arial"/>
                                        <w:color w:val="000000"/>
                                        <w:sz w:val="14"/>
                                        <w:szCs w:val="14"/>
                                        <w:lang w:val="en-US"/>
                                      </w:rPr>
                                      <w:t>100</w:t>
                                    </w:r>
                                  </w:p>
                                </w:txbxContent>
                              </wps:txbx>
                              <wps:bodyPr rot="0" vert="horz" wrap="none" lIns="0" tIns="0" rIns="0" bIns="0" anchor="t" anchorCtr="0" upright="1">
                                <a:spAutoFit/>
                              </wps:bodyPr>
                            </wps:wsp>
                            <wps:wsp>
                              <wps:cNvPr id="1252" name="Rectangle 975"/>
                              <wps:cNvSpPr>
                                <a:spLocks noChangeArrowheads="1"/>
                              </wps:cNvSpPr>
                              <wps:spPr bwMode="auto">
                                <a:xfrm>
                                  <a:off x="650911" y="2229238"/>
                                  <a:ext cx="148602" cy="1785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EE4912" w14:textId="77777777" w:rsidR="00742970" w:rsidRDefault="00742970" w:rsidP="00632A05">
                                    <w:r>
                                      <w:rPr>
                                        <w:rFonts w:ascii="Arial" w:hAnsi="Arial" w:cs="Arial"/>
                                        <w:color w:val="000000"/>
                                        <w:sz w:val="14"/>
                                        <w:szCs w:val="14"/>
                                        <w:lang w:val="en-US"/>
                                      </w:rPr>
                                      <w:t>200</w:t>
                                    </w:r>
                                  </w:p>
                                </w:txbxContent>
                              </wps:txbx>
                              <wps:bodyPr rot="0" vert="horz" wrap="none" lIns="0" tIns="0" rIns="0" bIns="0" anchor="t" anchorCtr="0" upright="1">
                                <a:spAutoFit/>
                              </wps:bodyPr>
                            </wps:wsp>
                            <wps:wsp>
                              <wps:cNvPr id="1253" name="Rectangle 976"/>
                              <wps:cNvSpPr>
                                <a:spLocks noChangeArrowheads="1"/>
                              </wps:cNvSpPr>
                              <wps:spPr bwMode="auto">
                                <a:xfrm>
                                  <a:off x="1823731" y="2229238"/>
                                  <a:ext cx="198103" cy="1785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761B6B" w14:textId="77777777" w:rsidR="00742970" w:rsidRDefault="00742970" w:rsidP="00632A05">
                                    <w:r>
                                      <w:rPr>
                                        <w:rFonts w:ascii="Arial" w:hAnsi="Arial" w:cs="Arial"/>
                                        <w:color w:val="000000"/>
                                        <w:sz w:val="14"/>
                                        <w:szCs w:val="14"/>
                                        <w:lang w:val="en-US"/>
                                      </w:rPr>
                                      <w:t>2000</w:t>
                                    </w:r>
                                  </w:p>
                                </w:txbxContent>
                              </wps:txbx>
                              <wps:bodyPr rot="0" vert="horz" wrap="none" lIns="0" tIns="0" rIns="0" bIns="0" anchor="t" anchorCtr="0" upright="1">
                                <a:spAutoFit/>
                              </wps:bodyPr>
                            </wps:wsp>
                            <wps:wsp>
                              <wps:cNvPr id="1254" name="Rectangle 977"/>
                              <wps:cNvSpPr>
                                <a:spLocks noChangeArrowheads="1"/>
                              </wps:cNvSpPr>
                              <wps:spPr bwMode="auto">
                                <a:xfrm>
                                  <a:off x="2296139" y="2229238"/>
                                  <a:ext cx="198103" cy="1785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06C20B" w14:textId="77777777" w:rsidR="00742970" w:rsidRDefault="00742970" w:rsidP="00632A05">
                                    <w:r>
                                      <w:rPr>
                                        <w:rFonts w:ascii="Arial" w:hAnsi="Arial" w:cs="Arial"/>
                                        <w:color w:val="000000"/>
                                        <w:sz w:val="14"/>
                                        <w:szCs w:val="14"/>
                                        <w:lang w:val="en-US"/>
                                      </w:rPr>
                                      <w:t>5000</w:t>
                                    </w:r>
                                  </w:p>
                                </w:txbxContent>
                              </wps:txbx>
                              <wps:bodyPr rot="0" vert="horz" wrap="none" lIns="0" tIns="0" rIns="0" bIns="0" anchor="t" anchorCtr="0" upright="1">
                                <a:spAutoFit/>
                              </wps:bodyPr>
                            </wps:wsp>
                            <wps:wsp>
                              <wps:cNvPr id="1255" name="Rectangle 978"/>
                              <wps:cNvSpPr>
                                <a:spLocks noChangeArrowheads="1"/>
                              </wps:cNvSpPr>
                              <wps:spPr bwMode="auto">
                                <a:xfrm>
                                  <a:off x="2603544" y="2229238"/>
                                  <a:ext cx="143502" cy="1785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4F0899" w14:textId="77777777" w:rsidR="00742970" w:rsidRDefault="00742970" w:rsidP="00632A05">
                                    <w:r>
                                      <w:rPr>
                                        <w:rFonts w:ascii="Arial" w:hAnsi="Arial" w:cs="Arial"/>
                                        <w:color w:val="000000"/>
                                        <w:sz w:val="14"/>
                                        <w:szCs w:val="14"/>
                                        <w:lang w:val="en-US"/>
                                      </w:rPr>
                                      <w:t>10k</w:t>
                                    </w:r>
                                  </w:p>
                                </w:txbxContent>
                              </wps:txbx>
                              <wps:bodyPr rot="0" vert="horz" wrap="none" lIns="0" tIns="0" rIns="0" bIns="0" anchor="t" anchorCtr="0" upright="1">
                                <a:spAutoFit/>
                              </wps:bodyPr>
                            </wps:wsp>
                            <wps:wsp>
                              <wps:cNvPr id="1256" name="Line 979"/>
                              <wps:cNvCnPr>
                                <a:cxnSpLocks noChangeShapeType="1"/>
                              </wps:cNvCnPr>
                              <wps:spPr bwMode="auto">
                                <a:xfrm flipV="1">
                                  <a:off x="6900" y="2215338"/>
                                  <a:ext cx="0" cy="13900"/>
                                </a:xfrm>
                                <a:prstGeom prst="line">
                                  <a:avLst/>
                                </a:prstGeom>
                                <a:noFill/>
                                <a:ln w="6985">
                                  <a:solidFill>
                                    <a:srgbClr val="3F3F3F"/>
                                  </a:solidFill>
                                  <a:round/>
                                  <a:headEnd/>
                                  <a:tailEnd/>
                                </a:ln>
                                <a:extLst>
                                  <a:ext uri="{909E8E84-426E-40DD-AFC4-6F175D3DCCD1}">
                                    <a14:hiddenFill xmlns:a14="http://schemas.microsoft.com/office/drawing/2010/main">
                                      <a:noFill/>
                                    </a14:hiddenFill>
                                  </a:ext>
                                </a:extLst>
                              </wps:spPr>
                              <wps:bodyPr/>
                            </wps:wsp>
                            <wps:wsp>
                              <wps:cNvPr id="1257" name="Line 980"/>
                              <wps:cNvCnPr>
                                <a:cxnSpLocks noChangeShapeType="1"/>
                              </wps:cNvCnPr>
                              <wps:spPr bwMode="auto">
                                <a:xfrm flipV="1">
                                  <a:off x="364406" y="2215338"/>
                                  <a:ext cx="0" cy="13900"/>
                                </a:xfrm>
                                <a:prstGeom prst="line">
                                  <a:avLst/>
                                </a:prstGeom>
                                <a:noFill/>
                                <a:ln w="6985">
                                  <a:solidFill>
                                    <a:srgbClr val="3F3F3F"/>
                                  </a:solidFill>
                                  <a:round/>
                                  <a:headEnd/>
                                  <a:tailEnd/>
                                </a:ln>
                                <a:extLst>
                                  <a:ext uri="{909E8E84-426E-40DD-AFC4-6F175D3DCCD1}">
                                    <a14:hiddenFill xmlns:a14="http://schemas.microsoft.com/office/drawing/2010/main">
                                      <a:noFill/>
                                    </a14:hiddenFill>
                                  </a:ext>
                                </a:extLst>
                              </wps:spPr>
                              <wps:bodyPr/>
                            </wps:wsp>
                            <wps:wsp>
                              <wps:cNvPr id="1258" name="Line 981"/>
                              <wps:cNvCnPr>
                                <a:cxnSpLocks noChangeShapeType="1"/>
                              </wps:cNvCnPr>
                              <wps:spPr bwMode="auto">
                                <a:xfrm flipV="1">
                                  <a:off x="722612" y="2215338"/>
                                  <a:ext cx="0" cy="13900"/>
                                </a:xfrm>
                                <a:prstGeom prst="line">
                                  <a:avLst/>
                                </a:prstGeom>
                                <a:noFill/>
                                <a:ln w="6985">
                                  <a:solidFill>
                                    <a:srgbClr val="3F3F3F"/>
                                  </a:solidFill>
                                  <a:round/>
                                  <a:headEnd/>
                                  <a:tailEnd/>
                                </a:ln>
                                <a:extLst>
                                  <a:ext uri="{909E8E84-426E-40DD-AFC4-6F175D3DCCD1}">
                                    <a14:hiddenFill xmlns:a14="http://schemas.microsoft.com/office/drawing/2010/main">
                                      <a:noFill/>
                                    </a14:hiddenFill>
                                  </a:ext>
                                </a:extLst>
                              </wps:spPr>
                              <wps:bodyPr/>
                            </wps:wsp>
                            <wps:wsp>
                              <wps:cNvPr id="1259" name="Line 982"/>
                              <wps:cNvCnPr>
                                <a:cxnSpLocks noChangeShapeType="1"/>
                              </wps:cNvCnPr>
                              <wps:spPr bwMode="auto">
                                <a:xfrm flipV="1">
                                  <a:off x="1201420" y="2215338"/>
                                  <a:ext cx="0" cy="13900"/>
                                </a:xfrm>
                                <a:prstGeom prst="line">
                                  <a:avLst/>
                                </a:prstGeom>
                                <a:noFill/>
                                <a:ln w="6985">
                                  <a:solidFill>
                                    <a:srgbClr val="3F3F3F"/>
                                  </a:solidFill>
                                  <a:round/>
                                  <a:headEnd/>
                                  <a:tailEnd/>
                                </a:ln>
                                <a:extLst>
                                  <a:ext uri="{909E8E84-426E-40DD-AFC4-6F175D3DCCD1}">
                                    <a14:hiddenFill xmlns:a14="http://schemas.microsoft.com/office/drawing/2010/main">
                                      <a:noFill/>
                                    </a14:hiddenFill>
                                  </a:ext>
                                </a:extLst>
                              </wps:spPr>
                              <wps:bodyPr/>
                            </wps:wsp>
                            <wps:wsp>
                              <wps:cNvPr id="1260" name="Line 983"/>
                              <wps:cNvCnPr>
                                <a:cxnSpLocks noChangeShapeType="1"/>
                              </wps:cNvCnPr>
                              <wps:spPr bwMode="auto">
                                <a:xfrm flipV="1">
                                  <a:off x="1558926" y="2215338"/>
                                  <a:ext cx="0" cy="13900"/>
                                </a:xfrm>
                                <a:prstGeom prst="line">
                                  <a:avLst/>
                                </a:prstGeom>
                                <a:noFill/>
                                <a:ln w="6985">
                                  <a:solidFill>
                                    <a:srgbClr val="3F3F3F"/>
                                  </a:solidFill>
                                  <a:round/>
                                  <a:headEnd/>
                                  <a:tailEnd/>
                                </a:ln>
                                <a:extLst>
                                  <a:ext uri="{909E8E84-426E-40DD-AFC4-6F175D3DCCD1}">
                                    <a14:hiddenFill xmlns:a14="http://schemas.microsoft.com/office/drawing/2010/main">
                                      <a:noFill/>
                                    </a14:hiddenFill>
                                  </a:ext>
                                </a:extLst>
                              </wps:spPr>
                              <wps:bodyPr/>
                            </wps:wsp>
                            <wps:wsp>
                              <wps:cNvPr id="1261" name="Line 984"/>
                              <wps:cNvCnPr>
                                <a:cxnSpLocks noChangeShapeType="1"/>
                              </wps:cNvCnPr>
                              <wps:spPr bwMode="auto">
                                <a:xfrm flipV="1">
                                  <a:off x="1924032" y="2215338"/>
                                  <a:ext cx="0" cy="13900"/>
                                </a:xfrm>
                                <a:prstGeom prst="line">
                                  <a:avLst/>
                                </a:prstGeom>
                                <a:noFill/>
                                <a:ln w="6985">
                                  <a:solidFill>
                                    <a:srgbClr val="3F3F3F"/>
                                  </a:solidFill>
                                  <a:round/>
                                  <a:headEnd/>
                                  <a:tailEnd/>
                                </a:ln>
                                <a:extLst>
                                  <a:ext uri="{909E8E84-426E-40DD-AFC4-6F175D3DCCD1}">
                                    <a14:hiddenFill xmlns:a14="http://schemas.microsoft.com/office/drawing/2010/main">
                                      <a:noFill/>
                                    </a14:hiddenFill>
                                  </a:ext>
                                </a:extLst>
                              </wps:spPr>
                              <wps:bodyPr/>
                            </wps:wsp>
                            <wps:wsp>
                              <wps:cNvPr id="1262" name="Line 985"/>
                              <wps:cNvCnPr>
                                <a:cxnSpLocks noChangeShapeType="1"/>
                              </wps:cNvCnPr>
                              <wps:spPr bwMode="auto">
                                <a:xfrm flipV="1">
                                  <a:off x="2395840" y="2215338"/>
                                  <a:ext cx="0" cy="13900"/>
                                </a:xfrm>
                                <a:prstGeom prst="line">
                                  <a:avLst/>
                                </a:prstGeom>
                                <a:noFill/>
                                <a:ln w="6985">
                                  <a:solidFill>
                                    <a:srgbClr val="3F3F3F"/>
                                  </a:solidFill>
                                  <a:round/>
                                  <a:headEnd/>
                                  <a:tailEnd/>
                                </a:ln>
                                <a:extLst>
                                  <a:ext uri="{909E8E84-426E-40DD-AFC4-6F175D3DCCD1}">
                                    <a14:hiddenFill xmlns:a14="http://schemas.microsoft.com/office/drawing/2010/main">
                                      <a:noFill/>
                                    </a14:hiddenFill>
                                  </a:ext>
                                </a:extLst>
                              </wps:spPr>
                              <wps:bodyPr/>
                            </wps:wsp>
                            <wps:wsp>
                              <wps:cNvPr id="1263" name="Rectangle 986"/>
                              <wps:cNvSpPr>
                                <a:spLocks noChangeArrowheads="1"/>
                              </wps:cNvSpPr>
                              <wps:spPr bwMode="auto">
                                <a:xfrm>
                                  <a:off x="0" y="156000"/>
                                  <a:ext cx="2746346" cy="2059338"/>
                                </a:xfrm>
                                <a:prstGeom prst="rect">
                                  <a:avLst/>
                                </a:prstGeom>
                                <a:noFill/>
                                <a:ln w="698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64" name="Rectangle 987"/>
                              <wps:cNvSpPr>
                                <a:spLocks noChangeArrowheads="1"/>
                              </wps:cNvSpPr>
                              <wps:spPr bwMode="auto">
                                <a:xfrm>
                                  <a:off x="1301722" y="1421524"/>
                                  <a:ext cx="1165920" cy="586111"/>
                                </a:xfrm>
                                <a:prstGeom prst="rect">
                                  <a:avLst/>
                                </a:prstGeom>
                                <a:solidFill>
                                  <a:srgbClr val="FFFFFF">
                                    <a:alpha val="67058"/>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65" name="Rectangle 988"/>
                              <wps:cNvSpPr>
                                <a:spLocks noChangeArrowheads="1"/>
                              </wps:cNvSpPr>
                              <wps:spPr bwMode="auto">
                                <a:xfrm>
                                  <a:off x="1308722" y="1428524"/>
                                  <a:ext cx="250204" cy="11430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66" name="Line 989"/>
                              <wps:cNvCnPr>
                                <a:cxnSpLocks noChangeShapeType="1"/>
                              </wps:cNvCnPr>
                              <wps:spPr bwMode="auto">
                                <a:xfrm>
                                  <a:off x="1315722" y="1478725"/>
                                  <a:ext cx="243204" cy="0"/>
                                </a:xfrm>
                                <a:prstGeom prst="line">
                                  <a:avLst/>
                                </a:prstGeom>
                                <a:noFill/>
                                <a:ln w="6985">
                                  <a:solidFill>
                                    <a:srgbClr val="FF0000"/>
                                  </a:solidFill>
                                  <a:round/>
                                  <a:headEnd/>
                                  <a:tailEnd/>
                                </a:ln>
                                <a:extLst>
                                  <a:ext uri="{909E8E84-426E-40DD-AFC4-6F175D3DCCD1}">
                                    <a14:hiddenFill xmlns:a14="http://schemas.microsoft.com/office/drawing/2010/main">
                                      <a:noFill/>
                                    </a14:hiddenFill>
                                  </a:ext>
                                </a:extLst>
                              </wps:spPr>
                              <wps:bodyPr/>
                            </wps:wsp>
                            <wps:wsp>
                              <wps:cNvPr id="1267" name="Rectangle 990"/>
                              <wps:cNvSpPr>
                                <a:spLocks noChangeArrowheads="1"/>
                              </wps:cNvSpPr>
                              <wps:spPr bwMode="auto">
                                <a:xfrm>
                                  <a:off x="1609127" y="1428524"/>
                                  <a:ext cx="857214" cy="1785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099EEF" w14:textId="77777777" w:rsidR="00742970" w:rsidRDefault="00742970" w:rsidP="00632A05">
                                    <w:r w:rsidRPr="0030069F">
                                      <w:rPr>
                                        <w:rFonts w:ascii="Arial" w:hAnsi="Arial" w:cs="Arial"/>
                                        <w:color w:val="000000"/>
                                        <w:sz w:val="14"/>
                                        <w:szCs w:val="14"/>
                                        <w:lang w:val="en-US"/>
                                      </w:rPr>
                                      <w:t>Room1 (RT60=27ms)</w:t>
                                    </w:r>
                                  </w:p>
                                </w:txbxContent>
                              </wps:txbx>
                              <wps:bodyPr rot="0" vert="horz" wrap="none" lIns="0" tIns="0" rIns="0" bIns="0" anchor="t" anchorCtr="0" upright="1">
                                <a:spAutoFit/>
                              </wps:bodyPr>
                            </wps:wsp>
                            <wps:wsp>
                              <wps:cNvPr id="1268" name="Rectangle 991"/>
                              <wps:cNvSpPr>
                                <a:spLocks noChangeArrowheads="1"/>
                              </wps:cNvSpPr>
                              <wps:spPr bwMode="auto">
                                <a:xfrm>
                                  <a:off x="1308722" y="1542826"/>
                                  <a:ext cx="250204" cy="11430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69" name="Line 992"/>
                              <wps:cNvCnPr>
                                <a:cxnSpLocks noChangeShapeType="1"/>
                              </wps:cNvCnPr>
                              <wps:spPr bwMode="auto">
                                <a:xfrm>
                                  <a:off x="1315722" y="1593027"/>
                                  <a:ext cx="243204" cy="0"/>
                                </a:xfrm>
                                <a:prstGeom prst="line">
                                  <a:avLst/>
                                </a:prstGeom>
                                <a:noFill/>
                                <a:ln w="6985">
                                  <a:solidFill>
                                    <a:srgbClr val="FFFF00"/>
                                  </a:solidFill>
                                  <a:round/>
                                  <a:headEnd/>
                                  <a:tailEnd/>
                                </a:ln>
                                <a:extLst>
                                  <a:ext uri="{909E8E84-426E-40DD-AFC4-6F175D3DCCD1}">
                                    <a14:hiddenFill xmlns:a14="http://schemas.microsoft.com/office/drawing/2010/main">
                                      <a:noFill/>
                                    </a14:hiddenFill>
                                  </a:ext>
                                </a:extLst>
                              </wps:spPr>
                              <wps:bodyPr/>
                            </wps:wsp>
                            <wps:wsp>
                              <wps:cNvPr id="1270" name="Rectangle 993"/>
                              <wps:cNvSpPr>
                                <a:spLocks noChangeArrowheads="1"/>
                              </wps:cNvSpPr>
                              <wps:spPr bwMode="auto">
                                <a:xfrm>
                                  <a:off x="1609127" y="1542826"/>
                                  <a:ext cx="906715" cy="1784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23305C" w14:textId="77777777" w:rsidR="00742970" w:rsidRDefault="00742970" w:rsidP="00632A05">
                                    <w:r w:rsidRPr="0030069F">
                                      <w:rPr>
                                        <w:rFonts w:ascii="Arial" w:hAnsi="Arial" w:cs="Arial"/>
                                        <w:color w:val="000000"/>
                                        <w:sz w:val="14"/>
                                        <w:szCs w:val="14"/>
                                        <w:lang w:val="en-US"/>
                                      </w:rPr>
                                      <w:t>Room4 (RT60=264ms)</w:t>
                                    </w:r>
                                  </w:p>
                                </w:txbxContent>
                              </wps:txbx>
                              <wps:bodyPr rot="0" vert="horz" wrap="none" lIns="0" tIns="0" rIns="0" bIns="0" anchor="t" anchorCtr="0" upright="1">
                                <a:spAutoFit/>
                              </wps:bodyPr>
                            </wps:wsp>
                            <wps:wsp>
                              <wps:cNvPr id="1271" name="Rectangle 994"/>
                              <wps:cNvSpPr>
                                <a:spLocks noChangeArrowheads="1"/>
                              </wps:cNvSpPr>
                              <wps:spPr bwMode="auto">
                                <a:xfrm>
                                  <a:off x="1308722" y="1657128"/>
                                  <a:ext cx="250204" cy="11490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72" name="Line 995"/>
                              <wps:cNvCnPr>
                                <a:cxnSpLocks noChangeShapeType="1"/>
                              </wps:cNvCnPr>
                              <wps:spPr bwMode="auto">
                                <a:xfrm>
                                  <a:off x="1315722" y="1707329"/>
                                  <a:ext cx="243204" cy="0"/>
                                </a:xfrm>
                                <a:prstGeom prst="line">
                                  <a:avLst/>
                                </a:prstGeom>
                                <a:noFill/>
                                <a:ln w="6985">
                                  <a:solidFill>
                                    <a:srgbClr val="0000FF"/>
                                  </a:solidFill>
                                  <a:round/>
                                  <a:headEnd/>
                                  <a:tailEnd/>
                                </a:ln>
                                <a:extLst>
                                  <a:ext uri="{909E8E84-426E-40DD-AFC4-6F175D3DCCD1}">
                                    <a14:hiddenFill xmlns:a14="http://schemas.microsoft.com/office/drawing/2010/main">
                                      <a:noFill/>
                                    </a14:hiddenFill>
                                  </a:ext>
                                </a:extLst>
                              </wps:spPr>
                              <wps:bodyPr/>
                            </wps:wsp>
                            <wps:wsp>
                              <wps:cNvPr id="1273" name="Rectangle 996"/>
                              <wps:cNvSpPr>
                                <a:spLocks noChangeArrowheads="1"/>
                              </wps:cNvSpPr>
                              <wps:spPr bwMode="auto">
                                <a:xfrm>
                                  <a:off x="1609127" y="1657128"/>
                                  <a:ext cx="906715" cy="1784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0304E0" w14:textId="77777777" w:rsidR="00742970" w:rsidRDefault="00742970" w:rsidP="00632A05">
                                    <w:r w:rsidRPr="0030069F">
                                      <w:rPr>
                                        <w:rFonts w:ascii="Arial" w:hAnsi="Arial" w:cs="Arial"/>
                                        <w:color w:val="000000"/>
                                        <w:sz w:val="14"/>
                                        <w:szCs w:val="14"/>
                                        <w:lang w:val="en-US"/>
                                      </w:rPr>
                                      <w:t>Room2 (RT60=123ms)</w:t>
                                    </w:r>
                                  </w:p>
                                </w:txbxContent>
                              </wps:txbx>
                              <wps:bodyPr rot="0" vert="horz" wrap="none" lIns="0" tIns="0" rIns="0" bIns="0" anchor="t" anchorCtr="0" upright="1">
                                <a:spAutoFit/>
                              </wps:bodyPr>
                            </wps:wsp>
                            <wps:wsp>
                              <wps:cNvPr id="1274" name="Rectangle 997"/>
                              <wps:cNvSpPr>
                                <a:spLocks noChangeArrowheads="1"/>
                              </wps:cNvSpPr>
                              <wps:spPr bwMode="auto">
                                <a:xfrm>
                                  <a:off x="1308722" y="1772030"/>
                                  <a:ext cx="250204" cy="11430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75" name="Line 998"/>
                              <wps:cNvCnPr>
                                <a:cxnSpLocks noChangeShapeType="1"/>
                              </wps:cNvCnPr>
                              <wps:spPr bwMode="auto">
                                <a:xfrm>
                                  <a:off x="1315722" y="1821631"/>
                                  <a:ext cx="243204" cy="0"/>
                                </a:xfrm>
                                <a:prstGeom prst="line">
                                  <a:avLst/>
                                </a:prstGeom>
                                <a:noFill/>
                                <a:ln w="6985">
                                  <a:solidFill>
                                    <a:srgbClr val="808080"/>
                                  </a:solidFill>
                                  <a:round/>
                                  <a:headEnd/>
                                  <a:tailEnd/>
                                </a:ln>
                                <a:extLst>
                                  <a:ext uri="{909E8E84-426E-40DD-AFC4-6F175D3DCCD1}">
                                    <a14:hiddenFill xmlns:a14="http://schemas.microsoft.com/office/drawing/2010/main">
                                      <a:noFill/>
                                    </a14:hiddenFill>
                                  </a:ext>
                                </a:extLst>
                              </wps:spPr>
                              <wps:bodyPr/>
                            </wps:wsp>
                            <wps:wsp>
                              <wps:cNvPr id="1276" name="Rectangle 999"/>
                              <wps:cNvSpPr>
                                <a:spLocks noChangeArrowheads="1"/>
                              </wps:cNvSpPr>
                              <wps:spPr bwMode="auto">
                                <a:xfrm>
                                  <a:off x="1609127" y="1772030"/>
                                  <a:ext cx="857214" cy="1785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DEDBD7" w14:textId="77777777" w:rsidR="00742970" w:rsidRDefault="00742970" w:rsidP="00632A05">
                                    <w:r w:rsidRPr="0030069F">
                                      <w:rPr>
                                        <w:rFonts w:ascii="Arial" w:hAnsi="Arial" w:cs="Arial"/>
                                        <w:color w:val="000000"/>
                                        <w:sz w:val="14"/>
                                        <w:szCs w:val="14"/>
                                        <w:lang w:val="en-US"/>
                                      </w:rPr>
                                      <w:t>Room3 (RT60=98ms)</w:t>
                                    </w:r>
                                  </w:p>
                                </w:txbxContent>
                              </wps:txbx>
                              <wps:bodyPr rot="0" vert="horz" wrap="none" lIns="0" tIns="0" rIns="0" bIns="0" anchor="t" anchorCtr="0" upright="1">
                                <a:spAutoFit/>
                              </wps:bodyPr>
                            </wps:wsp>
                            <wps:wsp>
                              <wps:cNvPr id="1277" name="Rectangle 1000"/>
                              <wps:cNvSpPr>
                                <a:spLocks noChangeArrowheads="1"/>
                              </wps:cNvSpPr>
                              <wps:spPr bwMode="auto">
                                <a:xfrm>
                                  <a:off x="1308722" y="1886332"/>
                                  <a:ext cx="250204" cy="11430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78" name="Line 1001"/>
                              <wps:cNvCnPr>
                                <a:cxnSpLocks noChangeShapeType="1"/>
                              </wps:cNvCnPr>
                              <wps:spPr bwMode="auto">
                                <a:xfrm>
                                  <a:off x="1330322" y="1936533"/>
                                  <a:ext cx="228604" cy="0"/>
                                </a:xfrm>
                                <a:prstGeom prst="line">
                                  <a:avLst/>
                                </a:prstGeom>
                                <a:noFill/>
                                <a:ln w="21590">
                                  <a:solidFill>
                                    <a:srgbClr val="800000"/>
                                  </a:solidFill>
                                  <a:round/>
                                  <a:headEnd/>
                                  <a:tailEnd/>
                                </a:ln>
                                <a:extLst>
                                  <a:ext uri="{909E8E84-426E-40DD-AFC4-6F175D3DCCD1}">
                                    <a14:hiddenFill xmlns:a14="http://schemas.microsoft.com/office/drawing/2010/main">
                                      <a:noFill/>
                                    </a14:hiddenFill>
                                  </a:ext>
                                </a:extLst>
                              </wps:spPr>
                              <wps:bodyPr/>
                            </wps:wsp>
                            <wps:wsp>
                              <wps:cNvPr id="1279" name="Rectangle 1002"/>
                              <wps:cNvSpPr>
                                <a:spLocks noChangeArrowheads="1"/>
                              </wps:cNvSpPr>
                              <wps:spPr bwMode="auto">
                                <a:xfrm>
                                  <a:off x="1609127" y="1886332"/>
                                  <a:ext cx="375906" cy="1785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A4B878" w14:textId="77777777" w:rsidR="00742970" w:rsidRDefault="00742970" w:rsidP="00632A05">
                                    <w:r>
                                      <w:rPr>
                                        <w:rFonts w:ascii="Arial" w:hAnsi="Arial" w:cs="Arial"/>
                                        <w:color w:val="000000"/>
                                        <w:sz w:val="14"/>
                                        <w:szCs w:val="14"/>
                                        <w:lang w:val="en-US"/>
                                      </w:rPr>
                                      <w:t>reference</w:t>
                                    </w:r>
                                  </w:p>
                                </w:txbxContent>
                              </wps:txbx>
                              <wps:bodyPr rot="0" vert="horz" wrap="none" lIns="0" tIns="0" rIns="0" bIns="0" anchor="t" anchorCtr="0" upright="1">
                                <a:spAutoFit/>
                              </wps:bodyPr>
                            </wps:wsp>
                          </wpc:wpc>
                        </a:graphicData>
                      </a:graphic>
                    </wp:inline>
                  </w:drawing>
                </mc:Choice>
                <mc:Fallback>
                  <w:pict>
                    <v:group w14:anchorId="2AD5768D" id="Zeichenbereich 1632" o:spid="_x0000_s1236" editas="canvas" style="width:235.45pt;height:195.5pt;mso-position-horizontal-relative:char;mso-position-vertical-relative:line" coordsize="29895,248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">
                      <v:shape id="_x0000_s1237" type="#_x0000_t75" style="position:absolute;width:29895;height:24822;visibility:visible;mso-wrap-style:square">
                        <v:fill o:detectmouseclick="t"/>
                        <v:path o:connecttype="none"/>
                      </v:shape>
                      <v:rect id="Rectangle 927" o:spid="_x0000_s1238" style="position:absolute;left:69;top:1629;width:27324;height:20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" strokecolor="white" strokeweight=".55pt"/>
                      <v:rect id="Rectangle 928" o:spid="_x0000_s1239" style="position:absolute;top:1560;width:27463;height:205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" filled="f" strokeweight=".55pt"/>
                      <v:line id="Line 929" o:spid="_x0000_s1240" style="position:absolute;flip:y;visibility:visible;mso-wrap-style:square" from="3644,1629" to="3644,220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" strokeweight=".55pt"/>
                      <v:line id="Line 930" o:spid="_x0000_s1241" style="position:absolute;flip:y;visibility:visible;mso-wrap-style:square" from="7226,1629" to="7226,220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" strokeweight=".55pt"/>
                      <v:line id="Line 931" o:spid="_x0000_s1242" style="position:absolute;flip:y;visibility:visible;mso-wrap-style:square" from="12014,1629" to="12014,220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" strokeweight=".55pt"/>
                      <v:line id="Line 932" o:spid="_x0000_s1243" style="position:absolute;flip:y;visibility:visible;mso-wrap-style:square" from="15589,1629" to="15589,220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" strokeweight=".55pt"/>
                      <v:line id="Line 933" o:spid="_x0000_s1244" style="position:absolute;flip:y;visibility:visible;mso-wrap-style:square" from="19240,1629" to="19240,220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" strokeweight=".55pt"/>
                      <v:line id="Line 934" o:spid="_x0000_s1245" style="position:absolute;flip:y;visibility:visible;mso-wrap-style:square" from="23958,1629" to="23958,220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" strokeweight=".55pt"/>
                      <v:line id="Line 935" o:spid="_x0000_s1246" style="position:absolute;flip:x;visibility:visible;mso-wrap-style:square" from="69,19651" to="27463,196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" strokeweight=".55pt"/>
                      <v:line id="Line 936" o:spid="_x0000_s1247" style="position:absolute;flip:x;visibility:visible;mso-wrap-style:square" from="69,17073" to="27463,170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" strokeweight=".55pt"/>
                      <v:line id="Line 937" o:spid="_x0000_s1248" style="position:absolute;flip:x;visibility:visible;mso-wrap-style:square" from="69,14501" to="27463,145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" strokeweight=".55pt"/>
                      <v:line id="Line 938" o:spid="_x0000_s1249" style="position:absolute;flip:x;visibility:visible;mso-wrap-style:square" from="69,11923" to="27463,119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" strokeweight=".55pt"/>
                      <v:line id="Line 939" o:spid="_x0000_s1250" style="position:absolute;flip:x;visibility:visible;mso-wrap-style:square" from="69,9351" to="27463,93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" strokeweight=".55pt"/>
                      <v:line id="Line 940" o:spid="_x0000_s1251" style="position:absolute;flip:x;visibility:visible;mso-wrap-style:square" from="69,6779" to="27463,67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" strokeweight=".55pt"/>
                      <v:line id="Line 941" o:spid="_x0000_s1252" style="position:absolute;flip:x;visibility:visible;mso-wrap-style:square" from="69,4201" to="27463,42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" strokeweight=".55pt"/>
                      <v:shape id="Freeform 942" o:spid="_x0000_s1253" style="position:absolute;top:5846;width:27749;height:14948;visibility:visible;mso-wrap-style:square;v-text-anchor:top" coordsize="4370,23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" path="m,23l,,34,r,12l79,12r,22l124,34,124,r45,l169,12r45,l214,271r56,l270,248r45,l315,181r45,l360,79r57,l417,68r45,l462,181r45,l507,192r45,l552,158r45,l597,124r45,l642,147r45,l687,169r45,l732,271r45,l777,293r45,l822,248r57,l879,271r56,l935,428r45,l980,541r45,l1025,530r45,l1070,518r45,l1115,676r45,l1160,541r45,l1205,383r45,l1250,507r45,l1295,575r57,l1352,710r45,l1397,755r45,l1442,687r45,l1487,608r45,l1532,507r56,l1588,485r45,l1633,620r45,l1678,698r57,l1735,642r45,l1780,822r45,l1825,867r45,l1870,856r45,l1915,924r45,l1960,822r45,l2005,766r45,l2050,440r56,l2106,271r45,l2151,687r45,l2196,800r57,l2253,901r45,l2298,800r45,l2343,1003r45,l2388,1025r45,l2433,890r45,l2478,924r45,l2523,901r45,l2568,1014r45,l2613,867r45,l2658,1115r57,l2715,1149r45,l2760,1430r56,l2816,1498r45,l2861,1295r56,l2917,1205r45,l2962,1509r45,l3007,1644r45,l3052,1656r45,l3097,1960r46,l3143,1982r45,l3188,2027r45,l3233,1521r45,l3278,1667r45,l3323,2095r45,l3368,1588r56,l3424,1825r45,l3469,1723r45,l3514,1712r57,l3571,1757r45,l3616,1881r45,l3661,1926r45,l3706,1903r45,l3751,2140r45,l3796,2343r45,l3841,2354r56,l3897,2207r45,l3942,2027r45,l3987,2072r45,l4032,1802r57,l4089,1678r45,l4134,1521r45,l4179,1746r56,l4235,1633r45,l4280,1588r45,l4325,1802r45,l4370,1903e" filled="f" strokecolor="red" strokeweight=".55pt">
                        <v:path arrowok="t" o:connecttype="custom" o:connectlocs="13709635,0;31854741,13709989;68144951,0;86290057,109276680;127015738,100002275;145160843,31855563;186289749,27419979;204434854,77421116;240725065,63711127;258870170,59275542;295160381,68146712;313305486,118147849;354434392,100002275;377014967,172584572;413305178,218150125;431450284,208875720;467740494,272586847;485885600,154438998;522175810,204440135;545159611,286296836;581449821,304442411;599594927,245166868;640320608,204440135;658465713,250005688;699594619,281458017;717739724,331459154;754029935,349604728;772175040,372589122;808465251,331459154;826610356,177423392;867336037,109276680;885481143,322587985;926610048,363314718;944755154,404444686;981045364,413315855;999190470,372589122;1035480681,363314718;1053625786,349604728;1094754691,449607004;1112899797,576626023;1153625478,604046001;1176206053,485898152;1212496264,608481586;1230641370,667757128;1267334805,790340563;1285479910,817357306;1321770121,613320406;1339915226,844777285;1380640907,640337150;1398786013,694773872;1439914918,690338287;1458060024,758484999;1494350234,776630573;1512495340,862922859;1548785551,944779560;1571366126,889939603;1607656337,817357306;1625801442,726629436;1666930348,676628298;1685075453,704048277;1725801134,658482724;1743946240,726629436" o:connectangles="0,0,0,0,0,0,0,0,0,0,0,0,0,0,0,0,0,0,0,0,0,0,0,0,0,0,0,0,0,0,0,0,0,0,0,0,0,0,0,0,0,0,0,0,0,0,0,0,0,0,0,0,0,0,0,0,0,0,0,0,0,0"/>
                      </v:shape>
                      <v:shape id="Freeform 943" o:spid="_x0000_s1254" style="position:absolute;top:5135;width:27749;height:14941;visibility:visible;mso-wrap-style:square;v-text-anchor:top" coordsize="4370,23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" path="m,34l,,34,r,34l79,34r,22l124,56r,-34l169,22r,12l214,34r,315l270,349r,-23l315,326r,-56l360,270r,-90l417,180r,-11l462,169r,112l507,281r,12l552,293r,-23l597,270r,-23l642,247r,23l687,270r45,l732,405r45,l777,428r45,l822,360r57,l935,360r,124l980,484r,68l1025,552r,-23l1070,529r45,l1115,709r45,l1160,563r45,l1205,394r45,l1250,563r45,l1295,642r57,l1352,765r45,l1397,799r45,l1442,754r45,l1487,630r45,l1532,529r56,l1588,563r45,l1633,675r45,l1678,743r57,l1735,687r45,l1780,867r45,l1825,934r45,l1870,878r45,l1915,991r45,l1960,889r45,l2005,810r45,l2050,506r56,l2106,371r45,l2151,788r45,l2196,856r57,l2253,979r45,l2298,889r45,l2343,1047r45,l2388,1103r45,l2433,991r45,l2523,991r,-23l2568,968r,225l2613,1193r,-315l2658,878r,304l2715,1182r,-124l2760,1058r,349l2816,1407r,12l2861,1419r,-271l2917,1148r,113l2962,1261r,180l3007,1441r,270l3052,1711r,57l3097,1768r,191l3143,1959r,79l3188,2038r,79l3233,2117r,-271l3278,1846r,-22l3323,1824r,158l3368,1982r,-395l3424,1587r,271l3469,1858r,157l3514,2015r,-78l3571,1937r,-45l3616,1892r,135l3661,2027r,11l3706,2038r,79l3751,2117r,45l3796,2162r,191l3841,2353r,-225l3897,2128r,-11l3942,2117r,-90l3987,2027r,315l4032,2342r,-214l4089,2128r,-462l4134,1666r,192l4179,1858r,157l4235,2015r,169l4280,2184r,-214l4325,1970r,90l4370,2060r,237e" filled="f" strokecolor="yellow" strokeweight=".55pt">
                        <v:path arrowok="t" o:connecttype="custom" o:connectlocs="13709635,0;31854741,22580177;68144951,8870784;86290057,140722888;127015738,131448887;145160843,72579140;186289749,68143748;204434854,118142711;240725065,108868710;258870170,108868710;295160381,108868710;313305486,172577066;354434392,145158280;377014967,195157243;413305178,222576029;431450284,213302028;467740494,285881168;485885600,158867673;522175810,227011421;545159611,308461344;581449821,322170738;599594927,254026990;640320608,213302028;658465713,272171774;699594619,299590561;717739724,349589524;754029935,376605092;772175040,399588487;808465251,358460307;826610356,204028027;867336037,149593672;885481143,345154132;926610048,394749877;944755154,422168664;981045364,444748840;999190470,399588487;1035480681,390314485;1053625786,354024916;1094754691,476603018;1112899797,567326943;1153625478,572165553;1176206053,508457196;1212496264,581036336;1230641370,712888440;1267334805,789902972;1285479910,853611328;1321770121,744339401;1339915226,799176973;1380640907,639906083;1398786013,812483149;1439914918,781032188;1458060024,817321758;1494350234,821757150;1512495340,871756113;1548785551,948770645;1571366126,853611328;1607656337,817321758;1625801442,858046720;1666930348,671760261;1685075453,812483149;1725801134,880626897;1743946240,830627934" o:connectangles="0,0,0,0,0,0,0,0,0,0,0,0,0,0,0,0,0,0,0,0,0,0,0,0,0,0,0,0,0,0,0,0,0,0,0,0,0,0,0,0,0,0,0,0,0,0,0,0,0,0,0,0,0,0,0,0,0,0,0,0,0,0"/>
                      </v:shape>
                      <v:shape id="Freeform 944" o:spid="_x0000_s1255" style="position:absolute;top:6062;width:27749;height:13443;visibility:visible;mso-wrap-style:square;v-text-anchor:top" coordsize="4370,21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" path="m,34l,,34,r,23l79,23r,22l124,45r,-22l169,23r45,l214,259r56,l270,248r45,l315,169r45,l360,68r57,l417,45r45,l462,169r45,l507,180r45,l552,147r45,l597,101r45,l642,135r45,l687,158r45,l732,282r45,l777,304r45,l822,225r57,l935,225r,147l980,372r,90l1025,462r,-34l1070,428r45,l1115,586r45,l1160,462r45,l1205,304r45,l1250,451r45,l1295,529r57,l1352,664r45,l1397,698r45,l1442,642r45,l1487,563r45,l1532,451r56,l1588,439r45,l1633,574r45,l1678,642r57,l1735,597r45,l1780,800r45,l1825,867r45,l1870,833r45,l1915,878r45,l1960,777r45,l2005,710r45,l2050,406r56,l2106,225r45,l2151,619r45,l2196,766r57,l2253,867r45,l2298,766r45,l2343,935r45,l2388,980r45,l2433,788r45,l2478,890r45,l2523,946r45,l2568,1115r45,l2613,732r45,l2658,923r57,l2715,1036r45,l2760,1306r56,l2816,1351r45,l2861,1126r56,l2917,1182r45,l2962,1115r45,l3007,1655r45,l3052,1644r45,l3097,1700r46,l3143,1926r45,l3188,1914r45,l3233,1700r45,l3278,1746r45,l3323,1712r45,l3368,1802r56,l3424,1644r45,l3469,1746r45,l3514,1779r57,l3571,1791r45,l3616,1937r45,l3706,1937r,-79l3751,1858r,68l3796,1926r,191l3841,2117r,-22l3897,2095r,-136l3942,1959r,-123l3987,1836r,180l4032,2016r,-135l4089,1881r,-57l4134,1824r,-45l4179,1779r,203l4235,1982r,-56l4280,1926r,-34l4325,1892r,-79l4370,1813r,-236e" filled="f" strokecolor="blue" strokeweight=".55pt">
                        <v:path arrowok="t" o:connecttype="custom" o:connectlocs="13709635,0;31854741,18145530;68144951,9274382;86290057,104437606;127015738,100002032;145160843,27419912;186289749,18145530;204434854,72582120;240725065,59275398;258870170,54436590;295160381,63710972;313305486,122583136;354434392,90727650;377014967,150003047;413305178,186294107;431450284,172584151;467740494,236295123;485885600,122583136;522175810,181858533;545159611,267747375;581449821,281457331;599594927,227020741;640320608,181858533;658465713,231456315;699594619,258876227;717739724,322587199;754029935,349603877;772175040,354039451;808465251,313312817;826610356,163713003;867336037,90727650;885481143,308877243;926610048,349603877;944755154,377023789;981045364,395169319;999190470,358878259;1035480681,381459363;1053625786,295167287;1094754691,372184981;1112899797,526623602;1153625478,544769132;1176206053,476622586;1212496264,449605908;1230641370,662916694;1267334805,685497798;1285479910,771789873;1321770121,685497798;1339915226,690336606;1380640907,726627665;1398786013,704046562;1439914918,717353283;1458060024,781064255;1494350234,781064255;1512495340,776628681;1548785551,853646375;1571366126,789935403;1607656337,740337621;1625801442,758483151;1666930348,735498813;1685075453,799209785;1725801134,776628681;1743946240,731063239" o:connectangles="0,0,0,0,0,0,0,0,0,0,0,0,0,0,0,0,0,0,0,0,0,0,0,0,0,0,0,0,0,0,0,0,0,0,0,0,0,0,0,0,0,0,0,0,0,0,0,0,0,0,0,0,0,0,0,0,0,0,0,0,0,0"/>
                      </v:shape>
                      <v:shape id="Freeform 945" o:spid="_x0000_s1256" style="position:absolute;top:5706;width:27749;height:14015;visibility:visible;mso-wrap-style:square;v-text-anchor:top" coordsize="4370,22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" path="m,34l,,34,r,22l79,22r,23l124,45r,-23l169,22r45,l214,293r56,l270,270r45,l315,225r45,l360,157r57,l417,146r45,l462,281r45,l507,304r45,l552,259r45,l597,225r45,l642,236r45,l732,236r,68l777,304r,11l822,315r,-56l879,259r,11l935,270r,158l980,428r,90l1025,518r,-34l1070,484r45,l1115,653r45,l1160,540r45,l1205,371r45,l1250,529r45,l1295,608r57,l1352,720r45,l1397,754r45,l1442,720r45,l1487,619r45,l1532,495r56,l1588,484r45,l1633,619r45,l1678,709r57,l1735,653r45,l1780,867r45,l1825,923r45,l1870,867r45,l1915,923r45,l1960,856r45,l2005,799r45,l2050,462r56,l2106,281r45,l2151,664r45,l2196,799r57,l2253,912r45,l2298,822r45,l2343,1013r45,l2388,1047r45,l2433,878r45,l2478,1002r45,l2523,1058r45,l2568,1137r45,l2613,979r45,l2658,1193r57,l2715,1362r45,l2760,1475r56,l2816,1543r45,l2861,1058r56,l2917,1193r45,l2962,1441r45,l3007,1813r45,l3052,1723r45,l3097,1880r46,l3143,1925r45,l3233,1925r,-236l3278,1689r,90l3323,1779r,90l3368,1869r,45l3424,1914r,-124l3469,1790r,169l3514,1959r,-67l3571,1892r,-45l3616,1847r,168l3661,2015r,23l3706,2038r,169l3751,2207r,-113l3796,2094r,79l3841,2173r,-45l3897,2128r,-146l3942,1982r,-237l3987,1745r,293l4032,2038r,-225l4089,1813r,-158l4134,1655r,-90l4179,1565r,146l4235,1711r,237l4280,1948r,-34l4325,1914r,34l4370,1948r,-113e" filled="f" strokecolor="gray" strokeweight=".55pt">
                        <v:path arrowok="t" o:connecttype="custom" o:connectlocs="13709635,0;31854741,18146174;68144951,8871463;86290057,118151753;127015738,108877042;145160843,63309984;186289749,58874253;204434854,122587485;240725065,104441311;258870170,95166600;295160381,95166600;313305486,127023216;354434392,104441311;377014967,172590275;413305178,208882622;431450284,195172180;467740494,263321143;485885600,149605121;522175810,213318354;545159611,290338780;581449821,304049222;599594927,249610701;640320608,199607911;658465713,249610701;699594619,285903049;717739724,349616281;754029935,372198186;772175040,372198186;808465251,345180549;826610356,186300717;867336037,113312774;885481143,322195396;926610048,367762455;944755154,408490533;981045364,422200976;999190470,404054802;1035480681,426636707;1053625786,394780091;1094754691,481075228;1112899797,594791250;1153625478,622212135;1176206053,481075228;1212496264,581080808;1230641370,694796830;1267334805,758106814;1285479910,776252988;1321770121,681086388;1339915226,753671083;1380640907,771817257;1398786013,789963430;1439914918,762945794;1458060024,812545335;1494350234,821820046;1512495340,844401951;1548785551,876258568;1571366126,799238141;1607656337,703668293;1625801442,731089178;1666930348,667375945;1685075453,689957851;1725801134,785527699;1743946240,785527699" o:connectangles="0,0,0,0,0,0,0,0,0,0,0,0,0,0,0,0,0,0,0,0,0,0,0,0,0,0,0,0,0,0,0,0,0,0,0,0,0,0,0,0,0,0,0,0,0,0,0,0,0,0,0,0,0,0,0,0,0,0,0,0,0,0"/>
                      </v:shape>
                      <v:shape id="Freeform 946" o:spid="_x0000_s1257" style="position:absolute;top:4989;width:25031;height:14446;visibility:visible;mso-wrap-style:square;v-text-anchor:top" coordsize="3942,2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" path="m,34l,,34,r,79l79,79r,90l124,169r,-22l169,147r45,l214,417r56,l270,394r45,l315,327r45,l360,225r57,l417,214r45,l462,349r45,l507,361r45,l552,338r45,l597,316r45,l642,338r45,l732,338r,124l777,462r,34l822,496r,-57l879,439r56,l935,563r45,l980,642r45,l1070,642r,23l1115,665r,168l1160,833r,-135l1205,698r,-157l1250,541r,146l1295,687r,56l1352,743r,136l1397,879r,11l1442,890r,-45l1487,845r,-68l1532,777r,-101l1588,676r,-11l1633,665r,112l1678,777r,68l1735,845r,-57l1780,788r,203l1825,991r,68l1870,1059r,-23l1915,1036r,56l1960,1092r,-101l2005,991r,-34l2050,957r,-371l2106,586r,-192l2151,394r,451l2196,845r,124l2253,969r,123l2298,1092r,-90l2343,1002r,181l2388,1183r,78l2433,1261r,-123l2478,1138r45,l2523,1126r45,l2568,1295r45,l2613,1036r45,l2658,1250r57,l2715,1351r45,l2760,1565r56,l2816,1610r45,l2861,1453r56,l2917,1397r45,l2962,1667r45,l3007,2072r45,l3052,1779r45,l3097,1982r46,l3143,2140r45,l3188,2106r45,l3233,2072r45,l3278,1982r45,l3323,2083r45,l3368,1689r56,l3424,1768r45,l3469,1712r45,l3514,1993r57,l3571,1892r45,l3616,2151r45,l3661,2207r45,l3751,2207r,68l3796,2275r,-56l3841,2219r,11l3897,2230r,34l3942,2264r,-192e" filled="f" strokecolor="maroon" strokeweight="1.7pt">
                        <v:path arrowok="t" o:connecttype="custom" o:connectlocs="13709497,0;31854419,68145072;68144263,59274116;86289185,168144941;127014454,158870760;145159376,90725688;186287866,86290210;204432788,145564326;240722632,136290144;258867554,136290144;295157398,136290144;313302320,199999738;354430810,177015898;377011158,227015832;413301002,258870629;431445924,268144811;467735768,335886658;485880690,218144876;522170534,277015767;545154102,354435020;581443946,358870498;599588868,313306042;640314137,272580289;658459060,313306042;699587549,340725361;717732471,399596252;754022316,427015571;772167238,440322005;808457082,399596252;826602004,236290014;867327273,158870760;885472195,390725295;926600685,440322005;944745607,477015505;981035451,508467077;999180373,458870368;1035470217,454031664;1053615139,417741389;1094743629,504031599;1112888551,631047562;1153613821,649192699;1176194168,563305715;1212484012,672176540;1230628934,717337772;1267321999,799192503;1285466921,849192438;1321756765,835482778;1339901687,839918256;1380626956,681047496;1398771878,690321678;1439900368,803627981;1458045290,867337575;1494335134,889918191;1512480056,917337510;1548769901,894756894;1571350248,912902032" o:connectangles="0,0,0,0,0,0,0,0,0,0,0,0,0,0,0,0,0,0,0,0,0,0,0,0,0,0,0,0,0,0,0,0,0,0,0,0,0,0,0,0,0,0,0,0,0,0,0,0,0,0,0,0,0,0,0,0"/>
                      </v:shape>
                      <v:shape id="Freeform 947" o:spid="_x0000_s1258" style="position:absolute;left:25031;top:16285;width:2718;height:3290;visibility:visible;mso-wrap-style:square;v-text-anchor:top" coordsize="428,5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" path="m,293r45,l45,518r45,l90,327r57,l147,282r45,l192,r45,l237,327r56,l338,327r,-34l383,293r,90l428,383,428,e" filled="f" strokecolor="maroon" strokeweight="1.7pt">
                        <v:path arrowok="t" o:connecttype="custom" o:connectlocs="0,118172223;18146794,118172223;18146794,208918810;36293588,208918810;36293588,131885040;59279527,131885040;59279527,113735723;77426321,113735723;77426321,0;95573116,0;95573116,131885040;118155793,131885040;118155793,131885040;136302587,131885040;136302587,118172223;154449381,118172223;154449381,154470858;172596175,154470858;172596175,0" o:connectangles="0,0,0,0,0,0,0,0,0,0,0,0,0,0,0,0,0,0,0"/>
                      </v:shape>
                      <v:rect id="Rectangle 948" o:spid="_x0000_s1259" style="position:absolute;top:270;width:25317;height:1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" strokecolor="white" strokeweight=".55pt"/>
                      <v:rect id="Rectangle 949" o:spid="_x0000_s1260" style="position:absolute;left:25393;top:270;width:4147;height:1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" strokecolor="white" strokeweight=".55pt"/>
                      <v:rect id="Rectangle 950" o:spid="_x0000_s1261" style="position:absolute;left:25984;top:46;width:3416;height:178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" stroked="f">
                        <v:textbox style="mso-fit-shape-to-text:t" inset="0,0,0,0">
                          <w:txbxContent>
                            <w:p w14:paraId="2FB22D3E" w14:textId="77777777" w:rsidR="00742970" w:rsidRDefault="00742970" w:rsidP="00632A05">
                              <w:r>
                                <w:rPr>
                                  <w:rFonts w:ascii="Arial" w:hAnsi="Arial" w:cs="Arial"/>
                                  <w:color w:val="000000"/>
                                  <w:sz w:val="14"/>
                                  <w:szCs w:val="14"/>
                                  <w:lang w:val="en-US"/>
                                </w:rPr>
                                <w:t>L/dB[Pa]</w:t>
                              </w:r>
                            </w:p>
                          </w:txbxContent>
                        </v:textbox>
                      </v:rect>
                      <v:rect id="Rectangle 951" o:spid="_x0000_s1262" style="position:absolute;left:27533;top:22222;width:2007;height:1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" strokecolor="white" strokeweight=".55pt"/>
                      <v:rect id="Rectangle 952" o:spid="_x0000_s1263" style="position:absolute;left:27533;top:22223;width:692;height:251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" stroked="f">
                        <v:textbox style="mso-fit-shape-to-text:t" inset="0,0,0,0">
                          <w:txbxContent>
                            <w:p w14:paraId="617E5ECA" w14:textId="77777777" w:rsidR="00742970" w:rsidRDefault="00742970" w:rsidP="00632A05"/>
                          </w:txbxContent>
                        </v:textbox>
                      </v:rect>
                      <v:rect id="Rectangle 953" o:spid="_x0000_s1264" style="position:absolute;left:27533;top:1560;width:2007;height:205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" strokecolor="white" strokeweight=".55pt"/>
                      <v:rect id="Rectangle 954" o:spid="_x0000_s1265" style="position:absolute;left:28111;top:21080;width:1289;height:178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" filled="f" stroked="f">
                        <v:textbox style="mso-fit-shape-to-text:t" inset="0,0,0,0">
                          <w:txbxContent>
                            <w:p w14:paraId="48075F39" w14:textId="77777777" w:rsidR="00742970" w:rsidRDefault="00742970" w:rsidP="00632A05">
                              <w:r>
                                <w:rPr>
                                  <w:rFonts w:ascii="Arial" w:hAnsi="Arial" w:cs="Arial"/>
                                  <w:color w:val="000000"/>
                                  <w:sz w:val="14"/>
                                  <w:szCs w:val="14"/>
                                  <w:lang w:val="en-US"/>
                                </w:rPr>
                                <w:t>-60</w:t>
                              </w:r>
                            </w:p>
                          </w:txbxContent>
                        </v:textbox>
                      </v:rect>
                      <v:rect id="Rectangle 955" o:spid="_x0000_s1266" style="position:absolute;left:28111;top:19079;width:1289;height:17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" filled="f" stroked="f">
                        <v:textbox style="mso-fit-shape-to-text:t" inset="0,0,0,0">
                          <w:txbxContent>
                            <w:p w14:paraId="5DDCE080" w14:textId="77777777" w:rsidR="00742970" w:rsidRDefault="00742970" w:rsidP="00632A05">
                              <w:r>
                                <w:rPr>
                                  <w:rFonts w:ascii="Arial" w:hAnsi="Arial" w:cs="Arial"/>
                                  <w:color w:val="000000"/>
                                  <w:sz w:val="14"/>
                                  <w:szCs w:val="14"/>
                                  <w:lang w:val="en-US"/>
                                </w:rPr>
                                <w:t>-55</w:t>
                              </w:r>
                            </w:p>
                          </w:txbxContent>
                        </v:textbox>
                      </v:rect>
                      <v:rect id="Rectangle 956" o:spid="_x0000_s1267" style="position:absolute;left:28111;top:16501;width:1289;height:17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" filled="f" stroked="f">
                        <v:textbox style="mso-fit-shape-to-text:t" inset="0,0,0,0">
                          <w:txbxContent>
                            <w:p w14:paraId="7D9D83AF" w14:textId="77777777" w:rsidR="00742970" w:rsidRDefault="00742970" w:rsidP="00632A05">
                              <w:r>
                                <w:rPr>
                                  <w:rFonts w:ascii="Arial" w:hAnsi="Arial" w:cs="Arial"/>
                                  <w:color w:val="000000"/>
                                  <w:sz w:val="14"/>
                                  <w:szCs w:val="14"/>
                                  <w:lang w:val="en-US"/>
                                </w:rPr>
                                <w:t>-50</w:t>
                              </w:r>
                            </w:p>
                          </w:txbxContent>
                        </v:textbox>
                      </v:rect>
                      <v:rect id="Rectangle 957" o:spid="_x0000_s1268" style="position:absolute;left:28111;top:13930;width:1289;height:178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" filled="f" stroked="f">
                        <v:textbox style="mso-fit-shape-to-text:t" inset="0,0,0,0">
                          <w:txbxContent>
                            <w:p w14:paraId="1ED1D413" w14:textId="77777777" w:rsidR="00742970" w:rsidRDefault="00742970" w:rsidP="00632A05">
                              <w:r>
                                <w:rPr>
                                  <w:rFonts w:ascii="Arial" w:hAnsi="Arial" w:cs="Arial"/>
                                  <w:color w:val="000000"/>
                                  <w:sz w:val="14"/>
                                  <w:szCs w:val="14"/>
                                  <w:lang w:val="en-US"/>
                                </w:rPr>
                                <w:t>-45</w:t>
                              </w:r>
                            </w:p>
                          </w:txbxContent>
                        </v:textbox>
                      </v:rect>
                      <v:rect id="Rectangle 958" o:spid="_x0000_s1269" style="position:absolute;left:28111;top:11352;width:1289;height:178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" filled="f" stroked="f">
                        <v:textbox style="mso-fit-shape-to-text:t" inset="0,0,0,0">
                          <w:txbxContent>
                            <w:p w14:paraId="72C1AE59" w14:textId="77777777" w:rsidR="00742970" w:rsidRDefault="00742970" w:rsidP="00632A05">
                              <w:r>
                                <w:rPr>
                                  <w:rFonts w:ascii="Arial" w:hAnsi="Arial" w:cs="Arial"/>
                                  <w:color w:val="000000"/>
                                  <w:sz w:val="14"/>
                                  <w:szCs w:val="14"/>
                                  <w:lang w:val="en-US"/>
                                </w:rPr>
                                <w:t>-40</w:t>
                              </w:r>
                            </w:p>
                          </w:txbxContent>
                        </v:textbox>
                      </v:rect>
                      <v:rect id="Rectangle 959" o:spid="_x0000_s1270" style="position:absolute;left:28111;top:8780;width:1289;height:178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" filled="f" stroked="f">
                        <v:textbox style="mso-fit-shape-to-text:t" inset="0,0,0,0">
                          <w:txbxContent>
                            <w:p w14:paraId="0B4A772F" w14:textId="77777777" w:rsidR="00742970" w:rsidRDefault="00742970" w:rsidP="00632A05">
                              <w:r>
                                <w:rPr>
                                  <w:rFonts w:ascii="Arial" w:hAnsi="Arial" w:cs="Arial"/>
                                  <w:color w:val="000000"/>
                                  <w:sz w:val="14"/>
                                  <w:szCs w:val="14"/>
                                  <w:lang w:val="en-US"/>
                                </w:rPr>
                                <w:t>-35</w:t>
                              </w:r>
                            </w:p>
                          </w:txbxContent>
                        </v:textbox>
                      </v:rect>
                      <v:rect id="Rectangle 960" o:spid="_x0000_s1271" style="position:absolute;left:28111;top:6208;width:1289;height:178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" filled="f" stroked="f">
                        <v:textbox style="mso-fit-shape-to-text:t" inset="0,0,0,0">
                          <w:txbxContent>
                            <w:p w14:paraId="42CAFA73" w14:textId="77777777" w:rsidR="00742970" w:rsidRDefault="00742970" w:rsidP="00632A05">
                              <w:r>
                                <w:rPr>
                                  <w:rFonts w:ascii="Arial" w:hAnsi="Arial" w:cs="Arial"/>
                                  <w:color w:val="000000"/>
                                  <w:sz w:val="14"/>
                                  <w:szCs w:val="14"/>
                                  <w:lang w:val="en-US"/>
                                </w:rPr>
                                <w:t>-30</w:t>
                              </w:r>
                            </w:p>
                          </w:txbxContent>
                        </v:textbox>
                      </v:rect>
                      <v:rect id="Rectangle 961" o:spid="_x0000_s1272" style="position:absolute;left:28111;top:3630;width:1289;height:178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" filled="f" stroked="f">
                        <v:textbox style="mso-fit-shape-to-text:t" inset="0,0,0,0">
                          <w:txbxContent>
                            <w:p w14:paraId="7FF6E657" w14:textId="77777777" w:rsidR="00742970" w:rsidRDefault="00742970" w:rsidP="00632A05">
                              <w:r>
                                <w:rPr>
                                  <w:rFonts w:ascii="Arial" w:hAnsi="Arial" w:cs="Arial"/>
                                  <w:color w:val="000000"/>
                                  <w:sz w:val="14"/>
                                  <w:szCs w:val="14"/>
                                  <w:lang w:val="en-US"/>
                                </w:rPr>
                                <w:t>-25</w:t>
                              </w:r>
                            </w:p>
                          </w:txbxContent>
                        </v:textbox>
                      </v:rect>
                      <v:rect id="Rectangle 962" o:spid="_x0000_s1273" style="position:absolute;left:28111;top:1560;width:1289;height:178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" filled="f" stroked="f">
                        <v:textbox style="mso-fit-shape-to-text:t" inset="0,0,0,0">
                          <w:txbxContent>
                            <w:p w14:paraId="3DEF8C45" w14:textId="77777777" w:rsidR="00742970" w:rsidRDefault="00742970" w:rsidP="00632A05">
                              <w:r>
                                <w:rPr>
                                  <w:rFonts w:ascii="Arial" w:hAnsi="Arial" w:cs="Arial"/>
                                  <w:color w:val="000000"/>
                                  <w:sz w:val="14"/>
                                  <w:szCs w:val="14"/>
                                  <w:lang w:val="en-US"/>
                                </w:rPr>
                                <w:t>-20</w:t>
                              </w:r>
                            </w:p>
                          </w:txbxContent>
                        </v:textbox>
                      </v:rect>
                      <v:line id="Line 963" o:spid="_x0000_s1274" style="position:absolute;flip:x;visibility:visible;mso-wrap-style:square" from="27463,19651" to="27609,196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" strokecolor="#3f3f3f" strokeweight=".55pt"/>
                      <v:line id="Line 964" o:spid="_x0000_s1275" style="position:absolute;flip:x;visibility:visible;mso-wrap-style:square" from="27463,17073" to="27609,170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" strokecolor="#3f3f3f" strokeweight=".55pt"/>
                      <v:line id="Line 965" o:spid="_x0000_s1276" style="position:absolute;flip:x;visibility:visible;mso-wrap-style:square" from="27463,14501" to="27609,145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" strokecolor="#3f3f3f" strokeweight=".55pt"/>
                      <v:line id="Line 966" o:spid="_x0000_s1277" style="position:absolute;flip:x;visibility:visible;mso-wrap-style:square" from="27463,11923" to="27609,119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" strokecolor="#3f3f3f" strokeweight=".55pt"/>
                      <v:line id="Line 967" o:spid="_x0000_s1278" style="position:absolute;flip:x;visibility:visible;mso-wrap-style:square" from="27463,9351" to="27609,93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" strokecolor="#3f3f3f" strokeweight=".55pt"/>
                      <v:line id="Line 968" o:spid="_x0000_s1279" style="position:absolute;flip:x;visibility:visible;mso-wrap-style:square" from="27463,6779" to="27609,67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" strokecolor="#3f3f3f" strokeweight=".55pt"/>
                      <v:line id="Line 969" o:spid="_x0000_s1280" style="position:absolute;flip:x;visibility:visible;mso-wrap-style:square" from="27463,4201" to="27609,42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" strokecolor="#3f3f3f" strokeweight=".55pt"/>
                      <v:line id="Line 970" o:spid="_x0000_s1281" style="position:absolute;flip:x;visibility:visible;mso-wrap-style:square" from="27463,1629" to="27609,16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" strokecolor="#3f3f3f" strokeweight=".55pt"/>
                      <v:rect id="Rectangle 971" o:spid="_x0000_s1282" style="position:absolute;top:22222;width:27463;height:1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" strokecolor="white" strokeweight=".55pt"/>
                      <v:rect id="Rectangle 972" o:spid="_x0000_s1283" style="position:absolute;left:12947;top:22292;width:1582;height:17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" filled="f" stroked="f">
                        <v:textbox style="mso-fit-shape-to-text:t" inset="0,0,0,0">
                          <w:txbxContent>
                            <w:p w14:paraId="29E505DD" w14:textId="77777777" w:rsidR="00742970" w:rsidRDefault="00742970" w:rsidP="00632A05">
                              <w:r>
                                <w:rPr>
                                  <w:rFonts w:ascii="Arial" w:hAnsi="Arial" w:cs="Arial"/>
                                  <w:color w:val="000000"/>
                                  <w:sz w:val="14"/>
                                  <w:szCs w:val="14"/>
                                  <w:lang w:val="en-US"/>
                                </w:rPr>
                                <w:t>f/Hz</w:t>
                              </w:r>
                            </w:p>
                          </w:txbxContent>
                        </v:textbox>
                      </v:rect>
                      <v:rect id="Rectangle 973" o:spid="_x0000_s1284" style="position:absolute;top:22292;width:991;height:17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" filled="f" stroked="f">
                        <v:textbox style="mso-fit-shape-to-text:t" inset="0,0,0,0">
                          <w:txbxContent>
                            <w:p w14:paraId="521EBE1C" w14:textId="77777777" w:rsidR="00742970" w:rsidRDefault="00742970" w:rsidP="00632A05">
                              <w:r>
                                <w:rPr>
                                  <w:rFonts w:ascii="Arial" w:hAnsi="Arial" w:cs="Arial"/>
                                  <w:color w:val="000000"/>
                                  <w:sz w:val="14"/>
                                  <w:szCs w:val="14"/>
                                  <w:lang w:val="en-US"/>
                                </w:rPr>
                                <w:t>50</w:t>
                              </w:r>
                            </w:p>
                          </w:txbxContent>
                        </v:textbox>
                      </v:rect>
                      <v:rect id="Rectangle 974" o:spid="_x0000_s1285" style="position:absolute;left:2934;top:22292;width:1486;height:17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" filled="f" stroked="f">
                        <v:textbox style="mso-fit-shape-to-text:t" inset="0,0,0,0">
                          <w:txbxContent>
                            <w:p w14:paraId="00701550" w14:textId="77777777" w:rsidR="00742970" w:rsidRDefault="00742970" w:rsidP="00632A05">
                              <w:r>
                                <w:rPr>
                                  <w:rFonts w:ascii="Arial" w:hAnsi="Arial" w:cs="Arial"/>
                                  <w:color w:val="000000"/>
                                  <w:sz w:val="14"/>
                                  <w:szCs w:val="14"/>
                                  <w:lang w:val="en-US"/>
                                </w:rPr>
                                <w:t>100</w:t>
                              </w:r>
                            </w:p>
                          </w:txbxContent>
                        </v:textbox>
                      </v:rect>
                      <v:rect id="Rectangle 975" o:spid="_x0000_s1286" style="position:absolute;left:6509;top:22292;width:1486;height:17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" filled="f" stroked="f">
                        <v:textbox style="mso-fit-shape-to-text:t" inset="0,0,0,0">
                          <w:txbxContent>
                            <w:p w14:paraId="66EE4912" w14:textId="77777777" w:rsidR="00742970" w:rsidRDefault="00742970" w:rsidP="00632A05">
                              <w:r>
                                <w:rPr>
                                  <w:rFonts w:ascii="Arial" w:hAnsi="Arial" w:cs="Arial"/>
                                  <w:color w:val="000000"/>
                                  <w:sz w:val="14"/>
                                  <w:szCs w:val="14"/>
                                  <w:lang w:val="en-US"/>
                                </w:rPr>
                                <w:t>200</w:t>
                              </w:r>
                            </w:p>
                          </w:txbxContent>
                        </v:textbox>
                      </v:rect>
                      <v:rect id="Rectangle 976" o:spid="_x0000_s1287" style="position:absolute;left:18237;top:22292;width:1981;height:17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" filled="f" stroked="f">
                        <v:textbox style="mso-fit-shape-to-text:t" inset="0,0,0,0">
                          <w:txbxContent>
                            <w:p w14:paraId="5E761B6B" w14:textId="77777777" w:rsidR="00742970" w:rsidRDefault="00742970" w:rsidP="00632A05">
                              <w:r>
                                <w:rPr>
                                  <w:rFonts w:ascii="Arial" w:hAnsi="Arial" w:cs="Arial"/>
                                  <w:color w:val="000000"/>
                                  <w:sz w:val="14"/>
                                  <w:szCs w:val="14"/>
                                  <w:lang w:val="en-US"/>
                                </w:rPr>
                                <w:t>2000</w:t>
                              </w:r>
                            </w:p>
                          </w:txbxContent>
                        </v:textbox>
                      </v:rect>
                      <v:rect id="Rectangle 977" o:spid="_x0000_s1288" style="position:absolute;left:22961;top:22292;width:1981;height:17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" filled="f" stroked="f">
                        <v:textbox style="mso-fit-shape-to-text:t" inset="0,0,0,0">
                          <w:txbxContent>
                            <w:p w14:paraId="7406C20B" w14:textId="77777777" w:rsidR="00742970" w:rsidRDefault="00742970" w:rsidP="00632A05">
                              <w:r>
                                <w:rPr>
                                  <w:rFonts w:ascii="Arial" w:hAnsi="Arial" w:cs="Arial"/>
                                  <w:color w:val="000000"/>
                                  <w:sz w:val="14"/>
                                  <w:szCs w:val="14"/>
                                  <w:lang w:val="en-US"/>
                                </w:rPr>
                                <w:t>5000</w:t>
                              </w:r>
                            </w:p>
                          </w:txbxContent>
                        </v:textbox>
                      </v:rect>
                      <v:rect id="Rectangle 978" o:spid="_x0000_s1289" style="position:absolute;left:26035;top:22292;width:1435;height:17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" filled="f" stroked="f">
                        <v:textbox style="mso-fit-shape-to-text:t" inset="0,0,0,0">
                          <w:txbxContent>
                            <w:p w14:paraId="424F0899" w14:textId="77777777" w:rsidR="00742970" w:rsidRDefault="00742970" w:rsidP="00632A05">
                              <w:r>
                                <w:rPr>
                                  <w:rFonts w:ascii="Arial" w:hAnsi="Arial" w:cs="Arial"/>
                                  <w:color w:val="000000"/>
                                  <w:sz w:val="14"/>
                                  <w:szCs w:val="14"/>
                                  <w:lang w:val="en-US"/>
                                </w:rPr>
                                <w:t>10k</w:t>
                              </w:r>
                            </w:p>
                          </w:txbxContent>
                        </v:textbox>
                      </v:rect>
                      <v:line id="Line 979" o:spid="_x0000_s1290" style="position:absolute;flip:y;visibility:visible;mso-wrap-style:square" from="69,22153" to="69,222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" strokecolor="#3f3f3f" strokeweight=".55pt"/>
                      <v:line id="Line 980" o:spid="_x0000_s1291" style="position:absolute;flip:y;visibility:visible;mso-wrap-style:square" from="3644,22153" to="3644,222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" strokecolor="#3f3f3f" strokeweight=".55pt"/>
                      <v:line id="Line 981" o:spid="_x0000_s1292" style="position:absolute;flip:y;visibility:visible;mso-wrap-style:square" from="7226,22153" to="7226,222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" strokecolor="#3f3f3f" strokeweight=".55pt"/>
                      <v:line id="Line 982" o:spid="_x0000_s1293" style="position:absolute;flip:y;visibility:visible;mso-wrap-style:square" from="12014,22153" to="12014,222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" strokecolor="#3f3f3f" strokeweight=".55pt"/>
                      <v:line id="Line 983" o:spid="_x0000_s1294" style="position:absolute;flip:y;visibility:visible;mso-wrap-style:square" from="15589,22153" to="15589,222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" strokecolor="#3f3f3f" strokeweight=".55pt"/>
                      <v:line id="Line 984" o:spid="_x0000_s1295" style="position:absolute;flip:y;visibility:visible;mso-wrap-style:square" from="19240,22153" to="19240,222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" strokecolor="#3f3f3f" strokeweight=".55pt"/>
                      <v:line id="Line 985" o:spid="_x0000_s1296" style="position:absolute;flip:y;visibility:visible;mso-wrap-style:square" from="23958,22153" to="23958,222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" strokecolor="#3f3f3f" strokeweight=".55pt"/>
                      <v:rect id="Rectangle 986" o:spid="_x0000_s1297" style="position:absolute;top:1560;width:27463;height:205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" filled="f" strokeweight=".55pt"/>
                      <v:rect id="Rectangle 987" o:spid="_x0000_s1298" style="position:absolute;left:13017;top:14215;width:11659;height:58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" stroked="f">
                        <v:fill opacity="43947f"/>
                      </v:rect>
                      <v:rect id="Rectangle 988" o:spid="_x0000_s1299" style="position:absolute;left:13087;top:14285;width:2502;height:1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" stroked="f"/>
                      <v:line id="Line 989" o:spid="_x0000_s1300" style="position:absolute;visibility:visible;mso-wrap-style:square" from="13157,14787" to="15589,147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" strokecolor="red" strokeweight=".55pt"/>
                      <v:rect id="Rectangle 990" o:spid="_x0000_s1301" style="position:absolute;left:16091;top:14285;width:8572;height:17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" filled="f" stroked="f">
                        <v:textbox style="mso-fit-shape-to-text:t" inset="0,0,0,0">
                          <w:txbxContent>
                            <w:p w14:paraId="6D099EEF" w14:textId="77777777" w:rsidR="00742970" w:rsidRDefault="00742970" w:rsidP="00632A05">
                              <w:r w:rsidRPr="0030069F">
                                <w:rPr>
                                  <w:rFonts w:ascii="Arial" w:hAnsi="Arial" w:cs="Arial"/>
                                  <w:color w:val="000000"/>
                                  <w:sz w:val="14"/>
                                  <w:szCs w:val="14"/>
                                  <w:lang w:val="en-US"/>
                                </w:rPr>
                                <w:t>Room1 (RT60=27ms)</w:t>
                              </w:r>
                            </w:p>
                          </w:txbxContent>
                        </v:textbox>
                      </v:rect>
                      <v:rect id="Rectangle 991" o:spid="_x0000_s1302" style="position:absolute;left:13087;top:15428;width:2502;height:1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" stroked="f"/>
                      <v:line id="Line 992" o:spid="_x0000_s1303" style="position:absolute;visibility:visible;mso-wrap-style:square" from="13157,15930" to="15589,15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" strokecolor="yellow" strokeweight=".55pt"/>
                      <v:rect id="Rectangle 993" o:spid="_x0000_s1304" style="position:absolute;left:16091;top:15428;width:9067;height:178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" filled="f" stroked="f">
                        <v:textbox style="mso-fit-shape-to-text:t" inset="0,0,0,0">
                          <w:txbxContent>
                            <w:p w14:paraId="2523305C" w14:textId="77777777" w:rsidR="00742970" w:rsidRDefault="00742970" w:rsidP="00632A05">
                              <w:r w:rsidRPr="0030069F">
                                <w:rPr>
                                  <w:rFonts w:ascii="Arial" w:hAnsi="Arial" w:cs="Arial"/>
                                  <w:color w:val="000000"/>
                                  <w:sz w:val="14"/>
                                  <w:szCs w:val="14"/>
                                  <w:lang w:val="en-US"/>
                                </w:rPr>
                                <w:t>Room4 (RT60=264ms)</w:t>
                              </w:r>
                            </w:p>
                          </w:txbxContent>
                        </v:textbox>
                      </v:rect>
                      <v:rect id="Rectangle 994" o:spid="_x0000_s1305" style="position:absolute;left:13087;top:16571;width:2502;height:11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" stroked="f"/>
                      <v:line id="Line 995" o:spid="_x0000_s1306" style="position:absolute;visibility:visible;mso-wrap-style:square" from="13157,17073" to="15589,170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" strokecolor="blue" strokeweight=".55pt"/>
                      <v:rect id="Rectangle 996" o:spid="_x0000_s1307" style="position:absolute;left:16091;top:16571;width:9067;height:178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" filled="f" stroked="f">
                        <v:textbox style="mso-fit-shape-to-text:t" inset="0,0,0,0">
                          <w:txbxContent>
                            <w:p w14:paraId="520304E0" w14:textId="77777777" w:rsidR="00742970" w:rsidRDefault="00742970" w:rsidP="00632A05">
                              <w:r w:rsidRPr="0030069F">
                                <w:rPr>
                                  <w:rFonts w:ascii="Arial" w:hAnsi="Arial" w:cs="Arial"/>
                                  <w:color w:val="000000"/>
                                  <w:sz w:val="14"/>
                                  <w:szCs w:val="14"/>
                                  <w:lang w:val="en-US"/>
                                </w:rPr>
                                <w:t>Room2 (RT60=123ms)</w:t>
                              </w:r>
                            </w:p>
                          </w:txbxContent>
                        </v:textbox>
                      </v:rect>
                      <v:rect id="Rectangle 997" o:spid="_x0000_s1308" style="position:absolute;left:13087;top:17720;width:2502;height:1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" stroked="f"/>
                      <v:line id="Line 998" o:spid="_x0000_s1309" style="position:absolute;visibility:visible;mso-wrap-style:square" from="13157,18216" to="15589,182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" strokecolor="gray" strokeweight=".55pt"/>
                      <v:rect id="Rectangle 999" o:spid="_x0000_s1310" style="position:absolute;left:16091;top:17720;width:8572;height:17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" filled="f" stroked="f">
                        <v:textbox style="mso-fit-shape-to-text:t" inset="0,0,0,0">
                          <w:txbxContent>
                            <w:p w14:paraId="58DEDBD7" w14:textId="77777777" w:rsidR="00742970" w:rsidRDefault="00742970" w:rsidP="00632A05">
                              <w:r w:rsidRPr="0030069F">
                                <w:rPr>
                                  <w:rFonts w:ascii="Arial" w:hAnsi="Arial" w:cs="Arial"/>
                                  <w:color w:val="000000"/>
                                  <w:sz w:val="14"/>
                                  <w:szCs w:val="14"/>
                                  <w:lang w:val="en-US"/>
                                </w:rPr>
                                <w:t>Room3 (RT60=98ms)</w:t>
                              </w:r>
                            </w:p>
                          </w:txbxContent>
                        </v:textbox>
                      </v:rect>
                      <v:rect id="Rectangle 1000" o:spid="_x0000_s1311" style="position:absolute;left:13087;top:18863;width:2502;height:1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" stroked="f"/>
                      <v:line id="Line 1001" o:spid="_x0000_s1312" style="position:absolute;visibility:visible;mso-wrap-style:square" from="13303,19365" to="15589,193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" strokecolor="maroon" strokeweight="1.7pt"/>
                      <v:rect id="Rectangle 1002" o:spid="_x0000_s1313" style="position:absolute;left:16091;top:18863;width:3759;height:17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" filled="f" stroked="f">
                        <v:textbox style="mso-fit-shape-to-text:t" inset="0,0,0,0">
                          <w:txbxContent>
                            <w:p w14:paraId="78A4B878" w14:textId="77777777" w:rsidR="00742970" w:rsidRDefault="00742970" w:rsidP="00632A05">
                              <w:r>
                                <w:rPr>
                                  <w:rFonts w:ascii="Arial" w:hAnsi="Arial" w:cs="Arial"/>
                                  <w:color w:val="000000"/>
                                  <w:sz w:val="14"/>
                                  <w:szCs w:val="14"/>
                                  <w:lang w:val="en-US"/>
                                </w:rPr>
                                <w:t>reference</w:t>
                              </w:r>
                            </w:p>
                          </w:txbxContent>
                        </v:textbox>
                      </v:rect>
                      <w10:anchorlock/>
                    </v:group>
                  </w:pict>
                </mc:Fallback>
              </mc:AlternateContent>
            </w:r>
          </w:p>
        </w:tc>
      </w:tr>
    </w:tbl>
    <w:p w14:paraId="00F00DC5" w14:textId="6D133561" w:rsidR="00181935" w:rsidRPr="00D3733D" w:rsidRDefault="00181935" w:rsidP="00DD3C33">
      <w:pPr>
        <w:pStyle w:val="FigureNoTitle0"/>
        <w:rPr>
          <w:bCs/>
        </w:rPr>
      </w:pPr>
      <w:r w:rsidRPr="00D3733D">
        <w:t xml:space="preserve">Figure III.9 – Phone 1, handset mode, </w:t>
      </w:r>
      <w:r w:rsidR="00997D17" w:rsidRPr="00D3733D">
        <w:t xml:space="preserve">comparison of one-twelfth-octave spectra for car </w:t>
      </w:r>
      <w:r w:rsidRPr="00D3733D">
        <w:t>noise and mix</w:t>
      </w:r>
      <w:r w:rsidR="00FB4450" w:rsidRPr="00D3733D">
        <w:t xml:space="preserve"> </w:t>
      </w:r>
      <w:r w:rsidRPr="00D3733D">
        <w:t>signal in different rooms (</w:t>
      </w:r>
      <w:r w:rsidR="00DD3C33" w:rsidRPr="00D3733D">
        <w:t xml:space="preserve">left: </w:t>
      </w:r>
      <w:r w:rsidRPr="00D3733D">
        <w:t>processed</w:t>
      </w:r>
      <w:r w:rsidR="00DD3C33" w:rsidRPr="00D3733D">
        <w:t>; right:</w:t>
      </w:r>
      <w:r w:rsidRPr="00D3733D">
        <w:t xml:space="preserve"> unprocessed)</w:t>
      </w:r>
    </w:p>
    <w:p w14:paraId="4A394937" w14:textId="1472FE30" w:rsidR="00F91B99" w:rsidRPr="00D3733D" w:rsidRDefault="00F91B99" w:rsidP="00F91B99"/>
    <w:tbl>
      <w:tblPr>
        <w:tblW w:w="5000" w:type="pct"/>
        <w:jc w:val="center"/>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4813"/>
        <w:gridCol w:w="4816"/>
      </w:tblGrid>
      <w:tr w:rsidR="00F91B99" w:rsidRPr="00D3733D" w14:paraId="726FC33E" w14:textId="77777777" w:rsidTr="0097352F">
        <w:trPr>
          <w:trHeight w:val="417"/>
          <w:jc w:val="center"/>
        </w:trPr>
        <w:tc>
          <w:tcPr>
            <w:tcW w:w="2499" w:type="pct"/>
            <w:shd w:val="clear" w:color="auto" w:fill="auto"/>
          </w:tcPr>
          <w:p w14:paraId="6D7FF947" w14:textId="4F36CA15" w:rsidR="00F91B99" w:rsidRPr="00D3733D" w:rsidRDefault="00F91B99" w:rsidP="00632A05">
            <w:pPr>
              <w:keepNext/>
              <w:keepLines/>
              <w:jc w:val="center"/>
              <w:rPr>
                <w:b/>
                <w:lang w:eastAsia="x-none"/>
              </w:rPr>
            </w:pPr>
            <w:r w:rsidRPr="00D3733D">
              <w:rPr>
                <w:b/>
                <w:lang w:eastAsia="x-none"/>
              </w:rPr>
              <w:lastRenderedPageBreak/>
              <w:t xml:space="preserve">Car noise </w:t>
            </w:r>
            <w:r w:rsidR="00223337" w:rsidRPr="00D3733D">
              <w:rPr>
                <w:b/>
                <w:lang w:eastAsia="x-none"/>
              </w:rPr>
              <w:t>–</w:t>
            </w:r>
            <w:r w:rsidRPr="00D3733D">
              <w:rPr>
                <w:b/>
                <w:lang w:eastAsia="x-none"/>
              </w:rPr>
              <w:t xml:space="preserve"> processed</w:t>
            </w:r>
            <w:r w:rsidRPr="00D3733D">
              <w:rPr>
                <w:b/>
                <w:noProof/>
                <w:lang w:eastAsia="en-GB"/>
              </w:rPr>
              <mc:AlternateContent>
                <mc:Choice Requires="wpc">
                  <w:drawing>
                    <wp:inline distT="0" distB="0" distL="0" distR="0" wp14:anchorId="029DC26D" wp14:editId="3C7D31AB">
                      <wp:extent cx="2990049" cy="2482643"/>
                      <wp:effectExtent l="0" t="0" r="1270" b="0"/>
                      <wp:docPr id="1203" name="Zeichenbereich 1555"/>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1137" name="Rectangle 1214"/>
                              <wps:cNvSpPr>
                                <a:spLocks noChangeArrowheads="1"/>
                              </wps:cNvSpPr>
                              <wps:spPr bwMode="auto">
                                <a:xfrm>
                                  <a:off x="6900" y="162900"/>
                                  <a:ext cx="2732446" cy="2045437"/>
                                </a:xfrm>
                                <a:prstGeom prst="rect">
                                  <a:avLst/>
                                </a:prstGeom>
                                <a:solidFill>
                                  <a:srgbClr val="FFFFFF"/>
                                </a:solidFill>
                                <a:ln w="6985">
                                  <a:solidFill>
                                    <a:srgbClr val="FFFFFF"/>
                                  </a:solidFill>
                                  <a:miter lim="800000"/>
                                  <a:headEnd/>
                                  <a:tailEnd/>
                                </a:ln>
                              </wps:spPr>
                              <wps:bodyPr rot="0" vert="horz" wrap="square" lIns="91440" tIns="45720" rIns="91440" bIns="45720" anchor="t" anchorCtr="0" upright="1">
                                <a:noAutofit/>
                              </wps:bodyPr>
                            </wps:wsp>
                            <wps:wsp>
                              <wps:cNvPr id="1138" name="Rectangle 1215"/>
                              <wps:cNvSpPr>
                                <a:spLocks noChangeArrowheads="1"/>
                              </wps:cNvSpPr>
                              <wps:spPr bwMode="auto">
                                <a:xfrm>
                                  <a:off x="0" y="156000"/>
                                  <a:ext cx="2746346" cy="2059338"/>
                                </a:xfrm>
                                <a:prstGeom prst="rect">
                                  <a:avLst/>
                                </a:prstGeom>
                                <a:noFill/>
                                <a:ln w="698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39" name="Line 1216"/>
                              <wps:cNvCnPr>
                                <a:cxnSpLocks noChangeShapeType="1"/>
                              </wps:cNvCnPr>
                              <wps:spPr bwMode="auto">
                                <a:xfrm flipV="1">
                                  <a:off x="364406" y="162900"/>
                                  <a:ext cx="0" cy="2045437"/>
                                </a:xfrm>
                                <a:prstGeom prst="line">
                                  <a:avLst/>
                                </a:prstGeom>
                                <a:noFill/>
                                <a:ln w="6985">
                                  <a:solidFill>
                                    <a:srgbClr val="000000"/>
                                  </a:solidFill>
                                  <a:round/>
                                  <a:headEnd/>
                                  <a:tailEnd/>
                                </a:ln>
                                <a:extLst>
                                  <a:ext uri="{909E8E84-426E-40DD-AFC4-6F175D3DCCD1}">
                                    <a14:hiddenFill xmlns:a14="http://schemas.microsoft.com/office/drawing/2010/main">
                                      <a:noFill/>
                                    </a14:hiddenFill>
                                  </a:ext>
                                </a:extLst>
                              </wps:spPr>
                              <wps:bodyPr/>
                            </wps:wsp>
                            <wps:wsp>
                              <wps:cNvPr id="1140" name="Line 1217"/>
                              <wps:cNvCnPr>
                                <a:cxnSpLocks noChangeShapeType="1"/>
                              </wps:cNvCnPr>
                              <wps:spPr bwMode="auto">
                                <a:xfrm flipV="1">
                                  <a:off x="722612" y="162900"/>
                                  <a:ext cx="0" cy="2045437"/>
                                </a:xfrm>
                                <a:prstGeom prst="line">
                                  <a:avLst/>
                                </a:prstGeom>
                                <a:noFill/>
                                <a:ln w="6985">
                                  <a:solidFill>
                                    <a:srgbClr val="000000"/>
                                  </a:solidFill>
                                  <a:round/>
                                  <a:headEnd/>
                                  <a:tailEnd/>
                                </a:ln>
                                <a:extLst>
                                  <a:ext uri="{909E8E84-426E-40DD-AFC4-6F175D3DCCD1}">
                                    <a14:hiddenFill xmlns:a14="http://schemas.microsoft.com/office/drawing/2010/main">
                                      <a:noFill/>
                                    </a14:hiddenFill>
                                  </a:ext>
                                </a:extLst>
                              </wps:spPr>
                              <wps:bodyPr/>
                            </wps:wsp>
                            <wps:wsp>
                              <wps:cNvPr id="1141" name="Line 1218"/>
                              <wps:cNvCnPr>
                                <a:cxnSpLocks noChangeShapeType="1"/>
                              </wps:cNvCnPr>
                              <wps:spPr bwMode="auto">
                                <a:xfrm flipV="1">
                                  <a:off x="1201420" y="162900"/>
                                  <a:ext cx="0" cy="2045437"/>
                                </a:xfrm>
                                <a:prstGeom prst="line">
                                  <a:avLst/>
                                </a:prstGeom>
                                <a:noFill/>
                                <a:ln w="6985">
                                  <a:solidFill>
                                    <a:srgbClr val="000000"/>
                                  </a:solidFill>
                                  <a:round/>
                                  <a:headEnd/>
                                  <a:tailEnd/>
                                </a:ln>
                                <a:extLst>
                                  <a:ext uri="{909E8E84-426E-40DD-AFC4-6F175D3DCCD1}">
                                    <a14:hiddenFill xmlns:a14="http://schemas.microsoft.com/office/drawing/2010/main">
                                      <a:noFill/>
                                    </a14:hiddenFill>
                                  </a:ext>
                                </a:extLst>
                              </wps:spPr>
                              <wps:bodyPr/>
                            </wps:wsp>
                            <wps:wsp>
                              <wps:cNvPr id="1142" name="Line 1219"/>
                              <wps:cNvCnPr>
                                <a:cxnSpLocks noChangeShapeType="1"/>
                              </wps:cNvCnPr>
                              <wps:spPr bwMode="auto">
                                <a:xfrm flipV="1">
                                  <a:off x="1558926" y="162900"/>
                                  <a:ext cx="0" cy="2045437"/>
                                </a:xfrm>
                                <a:prstGeom prst="line">
                                  <a:avLst/>
                                </a:prstGeom>
                                <a:noFill/>
                                <a:ln w="6985">
                                  <a:solidFill>
                                    <a:srgbClr val="000000"/>
                                  </a:solidFill>
                                  <a:round/>
                                  <a:headEnd/>
                                  <a:tailEnd/>
                                </a:ln>
                                <a:extLst>
                                  <a:ext uri="{909E8E84-426E-40DD-AFC4-6F175D3DCCD1}">
                                    <a14:hiddenFill xmlns:a14="http://schemas.microsoft.com/office/drawing/2010/main">
                                      <a:noFill/>
                                    </a14:hiddenFill>
                                  </a:ext>
                                </a:extLst>
                              </wps:spPr>
                              <wps:bodyPr/>
                            </wps:wsp>
                            <wps:wsp>
                              <wps:cNvPr id="1143" name="Line 1220"/>
                              <wps:cNvCnPr>
                                <a:cxnSpLocks noChangeShapeType="1"/>
                              </wps:cNvCnPr>
                              <wps:spPr bwMode="auto">
                                <a:xfrm flipV="1">
                                  <a:off x="1924032" y="162900"/>
                                  <a:ext cx="0" cy="2045437"/>
                                </a:xfrm>
                                <a:prstGeom prst="line">
                                  <a:avLst/>
                                </a:prstGeom>
                                <a:noFill/>
                                <a:ln w="6985">
                                  <a:solidFill>
                                    <a:srgbClr val="000000"/>
                                  </a:solidFill>
                                  <a:round/>
                                  <a:headEnd/>
                                  <a:tailEnd/>
                                </a:ln>
                                <a:extLst>
                                  <a:ext uri="{909E8E84-426E-40DD-AFC4-6F175D3DCCD1}">
                                    <a14:hiddenFill xmlns:a14="http://schemas.microsoft.com/office/drawing/2010/main">
                                      <a:noFill/>
                                    </a14:hiddenFill>
                                  </a:ext>
                                </a:extLst>
                              </wps:spPr>
                              <wps:bodyPr/>
                            </wps:wsp>
                            <wps:wsp>
                              <wps:cNvPr id="1144" name="Line 1221"/>
                              <wps:cNvCnPr>
                                <a:cxnSpLocks noChangeShapeType="1"/>
                              </wps:cNvCnPr>
                              <wps:spPr bwMode="auto">
                                <a:xfrm flipV="1">
                                  <a:off x="2395840" y="162900"/>
                                  <a:ext cx="0" cy="2045437"/>
                                </a:xfrm>
                                <a:prstGeom prst="line">
                                  <a:avLst/>
                                </a:prstGeom>
                                <a:noFill/>
                                <a:ln w="6985">
                                  <a:solidFill>
                                    <a:srgbClr val="000000"/>
                                  </a:solidFill>
                                  <a:round/>
                                  <a:headEnd/>
                                  <a:tailEnd/>
                                </a:ln>
                                <a:extLst>
                                  <a:ext uri="{909E8E84-426E-40DD-AFC4-6F175D3DCCD1}">
                                    <a14:hiddenFill xmlns:a14="http://schemas.microsoft.com/office/drawing/2010/main">
                                      <a:noFill/>
                                    </a14:hiddenFill>
                                  </a:ext>
                                </a:extLst>
                              </wps:spPr>
                              <wps:bodyPr/>
                            </wps:wsp>
                            <wps:wsp>
                              <wps:cNvPr id="1145" name="Line 1222"/>
                              <wps:cNvCnPr>
                                <a:cxnSpLocks noChangeShapeType="1"/>
                              </wps:cNvCnPr>
                              <wps:spPr bwMode="auto">
                                <a:xfrm flipH="1">
                                  <a:off x="6900" y="1879332"/>
                                  <a:ext cx="2739446" cy="0"/>
                                </a:xfrm>
                                <a:prstGeom prst="line">
                                  <a:avLst/>
                                </a:prstGeom>
                                <a:noFill/>
                                <a:ln w="6985">
                                  <a:solidFill>
                                    <a:srgbClr val="000000"/>
                                  </a:solidFill>
                                  <a:round/>
                                  <a:headEnd/>
                                  <a:tailEnd/>
                                </a:ln>
                                <a:extLst>
                                  <a:ext uri="{909E8E84-426E-40DD-AFC4-6F175D3DCCD1}">
                                    <a14:hiddenFill xmlns:a14="http://schemas.microsoft.com/office/drawing/2010/main">
                                      <a:noFill/>
                                    </a14:hiddenFill>
                                  </a:ext>
                                </a:extLst>
                              </wps:spPr>
                              <wps:bodyPr/>
                            </wps:wsp>
                            <wps:wsp>
                              <wps:cNvPr id="1146" name="Line 1223"/>
                              <wps:cNvCnPr>
                                <a:cxnSpLocks noChangeShapeType="1"/>
                              </wps:cNvCnPr>
                              <wps:spPr bwMode="auto">
                                <a:xfrm flipH="1">
                                  <a:off x="6900" y="1535826"/>
                                  <a:ext cx="2739446" cy="0"/>
                                </a:xfrm>
                                <a:prstGeom prst="line">
                                  <a:avLst/>
                                </a:prstGeom>
                                <a:noFill/>
                                <a:ln w="6985">
                                  <a:solidFill>
                                    <a:srgbClr val="000000"/>
                                  </a:solidFill>
                                  <a:round/>
                                  <a:headEnd/>
                                  <a:tailEnd/>
                                </a:ln>
                                <a:extLst>
                                  <a:ext uri="{909E8E84-426E-40DD-AFC4-6F175D3DCCD1}">
                                    <a14:hiddenFill xmlns:a14="http://schemas.microsoft.com/office/drawing/2010/main">
                                      <a:noFill/>
                                    </a14:hiddenFill>
                                  </a:ext>
                                </a:extLst>
                              </wps:spPr>
                              <wps:bodyPr/>
                            </wps:wsp>
                            <wps:wsp>
                              <wps:cNvPr id="1147" name="Line 1224"/>
                              <wps:cNvCnPr>
                                <a:cxnSpLocks noChangeShapeType="1"/>
                              </wps:cNvCnPr>
                              <wps:spPr bwMode="auto">
                                <a:xfrm flipH="1">
                                  <a:off x="6900" y="1192319"/>
                                  <a:ext cx="2739446" cy="0"/>
                                </a:xfrm>
                                <a:prstGeom prst="line">
                                  <a:avLst/>
                                </a:prstGeom>
                                <a:noFill/>
                                <a:ln w="6985">
                                  <a:solidFill>
                                    <a:srgbClr val="000000"/>
                                  </a:solidFill>
                                  <a:round/>
                                  <a:headEnd/>
                                  <a:tailEnd/>
                                </a:ln>
                                <a:extLst>
                                  <a:ext uri="{909E8E84-426E-40DD-AFC4-6F175D3DCCD1}">
                                    <a14:hiddenFill xmlns:a14="http://schemas.microsoft.com/office/drawing/2010/main">
                                      <a:noFill/>
                                    </a14:hiddenFill>
                                  </a:ext>
                                </a:extLst>
                              </wps:spPr>
                              <wps:bodyPr/>
                            </wps:wsp>
                            <wps:wsp>
                              <wps:cNvPr id="1148" name="Line 1225"/>
                              <wps:cNvCnPr>
                                <a:cxnSpLocks noChangeShapeType="1"/>
                              </wps:cNvCnPr>
                              <wps:spPr bwMode="auto">
                                <a:xfrm flipH="1">
                                  <a:off x="6900" y="849413"/>
                                  <a:ext cx="2739446" cy="0"/>
                                </a:xfrm>
                                <a:prstGeom prst="line">
                                  <a:avLst/>
                                </a:prstGeom>
                                <a:noFill/>
                                <a:ln w="6985">
                                  <a:solidFill>
                                    <a:srgbClr val="000000"/>
                                  </a:solidFill>
                                  <a:round/>
                                  <a:headEnd/>
                                  <a:tailEnd/>
                                </a:ln>
                                <a:extLst>
                                  <a:ext uri="{909E8E84-426E-40DD-AFC4-6F175D3DCCD1}">
                                    <a14:hiddenFill xmlns:a14="http://schemas.microsoft.com/office/drawing/2010/main">
                                      <a:noFill/>
                                    </a14:hiddenFill>
                                  </a:ext>
                                </a:extLst>
                              </wps:spPr>
                              <wps:bodyPr/>
                            </wps:wsp>
                            <wps:wsp>
                              <wps:cNvPr id="1149" name="Line 1226"/>
                              <wps:cNvCnPr>
                                <a:cxnSpLocks noChangeShapeType="1"/>
                              </wps:cNvCnPr>
                              <wps:spPr bwMode="auto">
                                <a:xfrm flipH="1">
                                  <a:off x="6900" y="505807"/>
                                  <a:ext cx="2739446" cy="0"/>
                                </a:xfrm>
                                <a:prstGeom prst="line">
                                  <a:avLst/>
                                </a:prstGeom>
                                <a:noFill/>
                                <a:ln w="6985">
                                  <a:solidFill>
                                    <a:srgbClr val="000000"/>
                                  </a:solidFill>
                                  <a:round/>
                                  <a:headEnd/>
                                  <a:tailEnd/>
                                </a:ln>
                                <a:extLst>
                                  <a:ext uri="{909E8E84-426E-40DD-AFC4-6F175D3DCCD1}">
                                    <a14:hiddenFill xmlns:a14="http://schemas.microsoft.com/office/drawing/2010/main">
                                      <a:noFill/>
                                    </a14:hiddenFill>
                                  </a:ext>
                                </a:extLst>
                              </wps:spPr>
                              <wps:bodyPr/>
                            </wps:wsp>
                            <wps:wsp>
                              <wps:cNvPr id="1150" name="Freeform 1227"/>
                              <wps:cNvSpPr>
                                <a:spLocks/>
                              </wps:cNvSpPr>
                              <wps:spPr bwMode="auto">
                                <a:xfrm>
                                  <a:off x="0" y="656310"/>
                                  <a:ext cx="2774947" cy="1694931"/>
                                </a:xfrm>
                                <a:custGeom>
                                  <a:avLst/>
                                  <a:gdLst>
                                    <a:gd name="T0" fmla="*/ 21590 w 4370"/>
                                    <a:gd name="T1" fmla="*/ 1144270 h 2669"/>
                                    <a:gd name="T2" fmla="*/ 50165 w 4370"/>
                                    <a:gd name="T3" fmla="*/ 815340 h 2669"/>
                                    <a:gd name="T4" fmla="*/ 107315 w 4370"/>
                                    <a:gd name="T5" fmla="*/ 793750 h 2669"/>
                                    <a:gd name="T6" fmla="*/ 135890 w 4370"/>
                                    <a:gd name="T7" fmla="*/ 693420 h 2669"/>
                                    <a:gd name="T8" fmla="*/ 200025 w 4370"/>
                                    <a:gd name="T9" fmla="*/ 679450 h 2669"/>
                                    <a:gd name="T10" fmla="*/ 228600 w 4370"/>
                                    <a:gd name="T11" fmla="*/ 607695 h 2669"/>
                                    <a:gd name="T12" fmla="*/ 293370 w 4370"/>
                                    <a:gd name="T13" fmla="*/ 593725 h 2669"/>
                                    <a:gd name="T14" fmla="*/ 321945 w 4370"/>
                                    <a:gd name="T15" fmla="*/ 393065 h 2669"/>
                                    <a:gd name="T16" fmla="*/ 379095 w 4370"/>
                                    <a:gd name="T17" fmla="*/ 121285 h 2669"/>
                                    <a:gd name="T18" fmla="*/ 407670 w 4370"/>
                                    <a:gd name="T19" fmla="*/ 78740 h 2669"/>
                                    <a:gd name="T20" fmla="*/ 464820 w 4370"/>
                                    <a:gd name="T21" fmla="*/ 142875 h 2669"/>
                                    <a:gd name="T22" fmla="*/ 493395 w 4370"/>
                                    <a:gd name="T23" fmla="*/ 285750 h 2669"/>
                                    <a:gd name="T24" fmla="*/ 558165 w 4370"/>
                                    <a:gd name="T25" fmla="*/ 135890 h 2669"/>
                                    <a:gd name="T26" fmla="*/ 593725 w 4370"/>
                                    <a:gd name="T27" fmla="*/ 221615 h 2669"/>
                                    <a:gd name="T28" fmla="*/ 650875 w 4370"/>
                                    <a:gd name="T29" fmla="*/ 328930 h 2669"/>
                                    <a:gd name="T30" fmla="*/ 679450 w 4370"/>
                                    <a:gd name="T31" fmla="*/ 364490 h 2669"/>
                                    <a:gd name="T32" fmla="*/ 736600 w 4370"/>
                                    <a:gd name="T33" fmla="*/ 450215 h 2669"/>
                                    <a:gd name="T34" fmla="*/ 765175 w 4370"/>
                                    <a:gd name="T35" fmla="*/ 342900 h 2669"/>
                                    <a:gd name="T36" fmla="*/ 822325 w 4370"/>
                                    <a:gd name="T37" fmla="*/ 478790 h 2669"/>
                                    <a:gd name="T38" fmla="*/ 858520 w 4370"/>
                                    <a:gd name="T39" fmla="*/ 600710 h 2669"/>
                                    <a:gd name="T40" fmla="*/ 915670 w 4370"/>
                                    <a:gd name="T41" fmla="*/ 421640 h 2669"/>
                                    <a:gd name="T42" fmla="*/ 944245 w 4370"/>
                                    <a:gd name="T43" fmla="*/ 300355 h 2669"/>
                                    <a:gd name="T44" fmla="*/ 1008380 w 4370"/>
                                    <a:gd name="T45" fmla="*/ 342900 h 2669"/>
                                    <a:gd name="T46" fmla="*/ 1036955 w 4370"/>
                                    <a:gd name="T47" fmla="*/ 328930 h 2669"/>
                                    <a:gd name="T48" fmla="*/ 1101725 w 4370"/>
                                    <a:gd name="T49" fmla="*/ 478790 h 2669"/>
                                    <a:gd name="T50" fmla="*/ 1130300 w 4370"/>
                                    <a:gd name="T51" fmla="*/ 521970 h 2669"/>
                                    <a:gd name="T52" fmla="*/ 1187450 w 4370"/>
                                    <a:gd name="T53" fmla="*/ 350520 h 2669"/>
                                    <a:gd name="T54" fmla="*/ 1216025 w 4370"/>
                                    <a:gd name="T55" fmla="*/ 643255 h 2669"/>
                                    <a:gd name="T56" fmla="*/ 1273175 w 4370"/>
                                    <a:gd name="T57" fmla="*/ 657860 h 2669"/>
                                    <a:gd name="T58" fmla="*/ 1301750 w 4370"/>
                                    <a:gd name="T59" fmla="*/ 493395 h 2669"/>
                                    <a:gd name="T60" fmla="*/ 1365885 w 4370"/>
                                    <a:gd name="T61" fmla="*/ 565150 h 2669"/>
                                    <a:gd name="T62" fmla="*/ 1394460 w 4370"/>
                                    <a:gd name="T63" fmla="*/ 636270 h 2669"/>
                                    <a:gd name="T64" fmla="*/ 1459230 w 4370"/>
                                    <a:gd name="T65" fmla="*/ 700405 h 2669"/>
                                    <a:gd name="T66" fmla="*/ 1487805 w 4370"/>
                                    <a:gd name="T67" fmla="*/ 721995 h 2669"/>
                                    <a:gd name="T68" fmla="*/ 1544955 w 4370"/>
                                    <a:gd name="T69" fmla="*/ 708025 h 2669"/>
                                    <a:gd name="T70" fmla="*/ 1573530 w 4370"/>
                                    <a:gd name="T71" fmla="*/ 686435 h 2669"/>
                                    <a:gd name="T72" fmla="*/ 1630680 w 4370"/>
                                    <a:gd name="T73" fmla="*/ 736600 h 2669"/>
                                    <a:gd name="T74" fmla="*/ 1659255 w 4370"/>
                                    <a:gd name="T75" fmla="*/ 800735 h 2669"/>
                                    <a:gd name="T76" fmla="*/ 1724025 w 4370"/>
                                    <a:gd name="T77" fmla="*/ 822325 h 2669"/>
                                    <a:gd name="T78" fmla="*/ 1752600 w 4370"/>
                                    <a:gd name="T79" fmla="*/ 765175 h 2669"/>
                                    <a:gd name="T80" fmla="*/ 1816735 w 4370"/>
                                    <a:gd name="T81" fmla="*/ 729615 h 2669"/>
                                    <a:gd name="T82" fmla="*/ 1852295 w 4370"/>
                                    <a:gd name="T83" fmla="*/ 965200 h 2669"/>
                                    <a:gd name="T84" fmla="*/ 1909445 w 4370"/>
                                    <a:gd name="T85" fmla="*/ 1094105 h 2669"/>
                                    <a:gd name="T86" fmla="*/ 1938020 w 4370"/>
                                    <a:gd name="T87" fmla="*/ 1122680 h 2669"/>
                                    <a:gd name="T88" fmla="*/ 1995805 w 4370"/>
                                    <a:gd name="T89" fmla="*/ 1165225 h 2669"/>
                                    <a:gd name="T90" fmla="*/ 2024380 w 4370"/>
                                    <a:gd name="T91" fmla="*/ 1223010 h 2669"/>
                                    <a:gd name="T92" fmla="*/ 2081530 w 4370"/>
                                    <a:gd name="T93" fmla="*/ 1287145 h 2669"/>
                                    <a:gd name="T94" fmla="*/ 2110105 w 4370"/>
                                    <a:gd name="T95" fmla="*/ 1258570 h 2669"/>
                                    <a:gd name="T96" fmla="*/ 2174240 w 4370"/>
                                    <a:gd name="T97" fmla="*/ 1165225 h 2669"/>
                                    <a:gd name="T98" fmla="*/ 2202815 w 4370"/>
                                    <a:gd name="T99" fmla="*/ 879475 h 2669"/>
                                    <a:gd name="T100" fmla="*/ 2267585 w 4370"/>
                                    <a:gd name="T101" fmla="*/ 1022350 h 2669"/>
                                    <a:gd name="T102" fmla="*/ 2296160 w 4370"/>
                                    <a:gd name="T103" fmla="*/ 1015365 h 2669"/>
                                    <a:gd name="T104" fmla="*/ 2353310 w 4370"/>
                                    <a:gd name="T105" fmla="*/ 829310 h 2669"/>
                                    <a:gd name="T106" fmla="*/ 2381885 w 4370"/>
                                    <a:gd name="T107" fmla="*/ 922655 h 2669"/>
                                    <a:gd name="T108" fmla="*/ 2439035 w 4370"/>
                                    <a:gd name="T109" fmla="*/ 807720 h 2669"/>
                                    <a:gd name="T110" fmla="*/ 2474595 w 4370"/>
                                    <a:gd name="T111" fmla="*/ 693420 h 2669"/>
                                    <a:gd name="T112" fmla="*/ 2531745 w 4370"/>
                                    <a:gd name="T113" fmla="*/ 872490 h 2669"/>
                                    <a:gd name="T114" fmla="*/ 2560320 w 4370"/>
                                    <a:gd name="T115" fmla="*/ 1387475 h 2669"/>
                                    <a:gd name="T116" fmla="*/ 2625090 w 4370"/>
                                    <a:gd name="T117" fmla="*/ 1694815 h 2669"/>
                                    <a:gd name="T118" fmla="*/ 2653665 w 4370"/>
                                    <a:gd name="T119" fmla="*/ 1694815 h 2669"/>
                                    <a:gd name="T120" fmla="*/ 2717800 w 4370"/>
                                    <a:gd name="T121" fmla="*/ 1694815 h 2669"/>
                                    <a:gd name="T122" fmla="*/ 2746375 w 4370"/>
                                    <a:gd name="T123" fmla="*/ 1694815 h 2669"/>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 name="T180" fmla="*/ 0 60000 65536"/>
                                    <a:gd name="T181" fmla="*/ 0 60000 65536"/>
                                    <a:gd name="T182" fmla="*/ 0 60000 65536"/>
                                    <a:gd name="T183" fmla="*/ 0 60000 65536"/>
                                    <a:gd name="T184" fmla="*/ 0 60000 65536"/>
                                    <a:gd name="T185" fmla="*/ 0 60000 65536"/>
                                  </a:gdLst>
                                  <a:ahLst/>
                                  <a:cxnLst>
                                    <a:cxn ang="T124">
                                      <a:pos x="T0" y="T1"/>
                                    </a:cxn>
                                    <a:cxn ang="T125">
                                      <a:pos x="T2" y="T3"/>
                                    </a:cxn>
                                    <a:cxn ang="T126">
                                      <a:pos x="T4" y="T5"/>
                                    </a:cxn>
                                    <a:cxn ang="T127">
                                      <a:pos x="T6" y="T7"/>
                                    </a:cxn>
                                    <a:cxn ang="T128">
                                      <a:pos x="T8" y="T9"/>
                                    </a:cxn>
                                    <a:cxn ang="T129">
                                      <a:pos x="T10" y="T11"/>
                                    </a:cxn>
                                    <a:cxn ang="T130">
                                      <a:pos x="T12" y="T13"/>
                                    </a:cxn>
                                    <a:cxn ang="T131">
                                      <a:pos x="T14" y="T15"/>
                                    </a:cxn>
                                    <a:cxn ang="T132">
                                      <a:pos x="T16" y="T17"/>
                                    </a:cxn>
                                    <a:cxn ang="T133">
                                      <a:pos x="T18" y="T19"/>
                                    </a:cxn>
                                    <a:cxn ang="T134">
                                      <a:pos x="T20" y="T21"/>
                                    </a:cxn>
                                    <a:cxn ang="T135">
                                      <a:pos x="T22" y="T23"/>
                                    </a:cxn>
                                    <a:cxn ang="T136">
                                      <a:pos x="T24" y="T25"/>
                                    </a:cxn>
                                    <a:cxn ang="T137">
                                      <a:pos x="T26" y="T27"/>
                                    </a:cxn>
                                    <a:cxn ang="T138">
                                      <a:pos x="T28" y="T29"/>
                                    </a:cxn>
                                    <a:cxn ang="T139">
                                      <a:pos x="T30" y="T31"/>
                                    </a:cxn>
                                    <a:cxn ang="T140">
                                      <a:pos x="T32" y="T33"/>
                                    </a:cxn>
                                    <a:cxn ang="T141">
                                      <a:pos x="T34" y="T35"/>
                                    </a:cxn>
                                    <a:cxn ang="T142">
                                      <a:pos x="T36" y="T37"/>
                                    </a:cxn>
                                    <a:cxn ang="T143">
                                      <a:pos x="T38" y="T39"/>
                                    </a:cxn>
                                    <a:cxn ang="T144">
                                      <a:pos x="T40" y="T41"/>
                                    </a:cxn>
                                    <a:cxn ang="T145">
                                      <a:pos x="T42" y="T43"/>
                                    </a:cxn>
                                    <a:cxn ang="T146">
                                      <a:pos x="T44" y="T45"/>
                                    </a:cxn>
                                    <a:cxn ang="T147">
                                      <a:pos x="T46" y="T47"/>
                                    </a:cxn>
                                    <a:cxn ang="T148">
                                      <a:pos x="T48" y="T49"/>
                                    </a:cxn>
                                    <a:cxn ang="T149">
                                      <a:pos x="T50" y="T51"/>
                                    </a:cxn>
                                    <a:cxn ang="T150">
                                      <a:pos x="T52" y="T53"/>
                                    </a:cxn>
                                    <a:cxn ang="T151">
                                      <a:pos x="T54" y="T55"/>
                                    </a:cxn>
                                    <a:cxn ang="T152">
                                      <a:pos x="T56" y="T57"/>
                                    </a:cxn>
                                    <a:cxn ang="T153">
                                      <a:pos x="T58" y="T59"/>
                                    </a:cxn>
                                    <a:cxn ang="T154">
                                      <a:pos x="T60" y="T61"/>
                                    </a:cxn>
                                    <a:cxn ang="T155">
                                      <a:pos x="T62" y="T63"/>
                                    </a:cxn>
                                    <a:cxn ang="T156">
                                      <a:pos x="T64" y="T65"/>
                                    </a:cxn>
                                    <a:cxn ang="T157">
                                      <a:pos x="T66" y="T67"/>
                                    </a:cxn>
                                    <a:cxn ang="T158">
                                      <a:pos x="T68" y="T69"/>
                                    </a:cxn>
                                    <a:cxn ang="T159">
                                      <a:pos x="T70" y="T71"/>
                                    </a:cxn>
                                    <a:cxn ang="T160">
                                      <a:pos x="T72" y="T73"/>
                                    </a:cxn>
                                    <a:cxn ang="T161">
                                      <a:pos x="T74" y="T75"/>
                                    </a:cxn>
                                    <a:cxn ang="T162">
                                      <a:pos x="T76" y="T77"/>
                                    </a:cxn>
                                    <a:cxn ang="T163">
                                      <a:pos x="T78" y="T79"/>
                                    </a:cxn>
                                    <a:cxn ang="T164">
                                      <a:pos x="T80" y="T81"/>
                                    </a:cxn>
                                    <a:cxn ang="T165">
                                      <a:pos x="T82" y="T83"/>
                                    </a:cxn>
                                    <a:cxn ang="T166">
                                      <a:pos x="T84" y="T85"/>
                                    </a:cxn>
                                    <a:cxn ang="T167">
                                      <a:pos x="T86" y="T87"/>
                                    </a:cxn>
                                    <a:cxn ang="T168">
                                      <a:pos x="T88" y="T89"/>
                                    </a:cxn>
                                    <a:cxn ang="T169">
                                      <a:pos x="T90" y="T91"/>
                                    </a:cxn>
                                    <a:cxn ang="T170">
                                      <a:pos x="T92" y="T93"/>
                                    </a:cxn>
                                    <a:cxn ang="T171">
                                      <a:pos x="T94" y="T95"/>
                                    </a:cxn>
                                    <a:cxn ang="T172">
                                      <a:pos x="T96" y="T97"/>
                                    </a:cxn>
                                    <a:cxn ang="T173">
                                      <a:pos x="T98" y="T99"/>
                                    </a:cxn>
                                    <a:cxn ang="T174">
                                      <a:pos x="T100" y="T101"/>
                                    </a:cxn>
                                    <a:cxn ang="T175">
                                      <a:pos x="T102" y="T103"/>
                                    </a:cxn>
                                    <a:cxn ang="T176">
                                      <a:pos x="T104" y="T105"/>
                                    </a:cxn>
                                    <a:cxn ang="T177">
                                      <a:pos x="T106" y="T107"/>
                                    </a:cxn>
                                    <a:cxn ang="T178">
                                      <a:pos x="T108" y="T109"/>
                                    </a:cxn>
                                    <a:cxn ang="T179">
                                      <a:pos x="T110" y="T111"/>
                                    </a:cxn>
                                    <a:cxn ang="T180">
                                      <a:pos x="T112" y="T113"/>
                                    </a:cxn>
                                    <a:cxn ang="T181">
                                      <a:pos x="T114" y="T115"/>
                                    </a:cxn>
                                    <a:cxn ang="T182">
                                      <a:pos x="T116" y="T117"/>
                                    </a:cxn>
                                    <a:cxn ang="T183">
                                      <a:pos x="T118" y="T119"/>
                                    </a:cxn>
                                    <a:cxn ang="T184">
                                      <a:pos x="T120" y="T121"/>
                                    </a:cxn>
                                    <a:cxn ang="T185">
                                      <a:pos x="T122" y="T123"/>
                                    </a:cxn>
                                  </a:cxnLst>
                                  <a:rect l="0" t="0" r="r" b="b"/>
                                  <a:pathLst>
                                    <a:path w="4370" h="2669">
                                      <a:moveTo>
                                        <a:pt x="0" y="1835"/>
                                      </a:moveTo>
                                      <a:lnTo>
                                        <a:pt x="0" y="1802"/>
                                      </a:lnTo>
                                      <a:lnTo>
                                        <a:pt x="34" y="1802"/>
                                      </a:lnTo>
                                      <a:lnTo>
                                        <a:pt x="34" y="1464"/>
                                      </a:lnTo>
                                      <a:lnTo>
                                        <a:pt x="79" y="1464"/>
                                      </a:lnTo>
                                      <a:lnTo>
                                        <a:pt x="79" y="1284"/>
                                      </a:lnTo>
                                      <a:lnTo>
                                        <a:pt x="124" y="1284"/>
                                      </a:lnTo>
                                      <a:lnTo>
                                        <a:pt x="124" y="1250"/>
                                      </a:lnTo>
                                      <a:lnTo>
                                        <a:pt x="169" y="1250"/>
                                      </a:lnTo>
                                      <a:lnTo>
                                        <a:pt x="169" y="1205"/>
                                      </a:lnTo>
                                      <a:lnTo>
                                        <a:pt x="214" y="1205"/>
                                      </a:lnTo>
                                      <a:lnTo>
                                        <a:pt x="214" y="1092"/>
                                      </a:lnTo>
                                      <a:lnTo>
                                        <a:pt x="270" y="1092"/>
                                      </a:lnTo>
                                      <a:lnTo>
                                        <a:pt x="270" y="1070"/>
                                      </a:lnTo>
                                      <a:lnTo>
                                        <a:pt x="315" y="1070"/>
                                      </a:lnTo>
                                      <a:lnTo>
                                        <a:pt x="315" y="1013"/>
                                      </a:lnTo>
                                      <a:lnTo>
                                        <a:pt x="360" y="1013"/>
                                      </a:lnTo>
                                      <a:lnTo>
                                        <a:pt x="360" y="957"/>
                                      </a:lnTo>
                                      <a:lnTo>
                                        <a:pt x="417" y="957"/>
                                      </a:lnTo>
                                      <a:lnTo>
                                        <a:pt x="417" y="935"/>
                                      </a:lnTo>
                                      <a:lnTo>
                                        <a:pt x="462" y="935"/>
                                      </a:lnTo>
                                      <a:lnTo>
                                        <a:pt x="462" y="642"/>
                                      </a:lnTo>
                                      <a:lnTo>
                                        <a:pt x="507" y="642"/>
                                      </a:lnTo>
                                      <a:lnTo>
                                        <a:pt x="507" y="619"/>
                                      </a:lnTo>
                                      <a:lnTo>
                                        <a:pt x="552" y="619"/>
                                      </a:lnTo>
                                      <a:lnTo>
                                        <a:pt x="552" y="191"/>
                                      </a:lnTo>
                                      <a:lnTo>
                                        <a:pt x="597" y="191"/>
                                      </a:lnTo>
                                      <a:lnTo>
                                        <a:pt x="597" y="0"/>
                                      </a:lnTo>
                                      <a:lnTo>
                                        <a:pt x="642" y="0"/>
                                      </a:lnTo>
                                      <a:lnTo>
                                        <a:pt x="642" y="124"/>
                                      </a:lnTo>
                                      <a:lnTo>
                                        <a:pt x="687" y="124"/>
                                      </a:lnTo>
                                      <a:lnTo>
                                        <a:pt x="687" y="225"/>
                                      </a:lnTo>
                                      <a:lnTo>
                                        <a:pt x="732" y="225"/>
                                      </a:lnTo>
                                      <a:lnTo>
                                        <a:pt x="732" y="439"/>
                                      </a:lnTo>
                                      <a:lnTo>
                                        <a:pt x="777" y="439"/>
                                      </a:lnTo>
                                      <a:lnTo>
                                        <a:pt x="777" y="450"/>
                                      </a:lnTo>
                                      <a:lnTo>
                                        <a:pt x="822" y="450"/>
                                      </a:lnTo>
                                      <a:lnTo>
                                        <a:pt x="822" y="214"/>
                                      </a:lnTo>
                                      <a:lnTo>
                                        <a:pt x="879" y="214"/>
                                      </a:lnTo>
                                      <a:lnTo>
                                        <a:pt x="879" y="180"/>
                                      </a:lnTo>
                                      <a:lnTo>
                                        <a:pt x="935" y="180"/>
                                      </a:lnTo>
                                      <a:lnTo>
                                        <a:pt x="935" y="349"/>
                                      </a:lnTo>
                                      <a:lnTo>
                                        <a:pt x="980" y="349"/>
                                      </a:lnTo>
                                      <a:lnTo>
                                        <a:pt x="980" y="518"/>
                                      </a:lnTo>
                                      <a:lnTo>
                                        <a:pt x="1025" y="518"/>
                                      </a:lnTo>
                                      <a:lnTo>
                                        <a:pt x="1025" y="563"/>
                                      </a:lnTo>
                                      <a:lnTo>
                                        <a:pt x="1070" y="563"/>
                                      </a:lnTo>
                                      <a:lnTo>
                                        <a:pt x="1070" y="574"/>
                                      </a:lnTo>
                                      <a:lnTo>
                                        <a:pt x="1115" y="574"/>
                                      </a:lnTo>
                                      <a:lnTo>
                                        <a:pt x="1115" y="709"/>
                                      </a:lnTo>
                                      <a:lnTo>
                                        <a:pt x="1160" y="709"/>
                                      </a:lnTo>
                                      <a:lnTo>
                                        <a:pt x="1160" y="552"/>
                                      </a:lnTo>
                                      <a:lnTo>
                                        <a:pt x="1205" y="552"/>
                                      </a:lnTo>
                                      <a:lnTo>
                                        <a:pt x="1205" y="540"/>
                                      </a:lnTo>
                                      <a:lnTo>
                                        <a:pt x="1250" y="540"/>
                                      </a:lnTo>
                                      <a:lnTo>
                                        <a:pt x="1250" y="754"/>
                                      </a:lnTo>
                                      <a:lnTo>
                                        <a:pt x="1295" y="754"/>
                                      </a:lnTo>
                                      <a:lnTo>
                                        <a:pt x="1295" y="788"/>
                                      </a:lnTo>
                                      <a:lnTo>
                                        <a:pt x="1352" y="788"/>
                                      </a:lnTo>
                                      <a:lnTo>
                                        <a:pt x="1352" y="946"/>
                                      </a:lnTo>
                                      <a:lnTo>
                                        <a:pt x="1397" y="946"/>
                                      </a:lnTo>
                                      <a:lnTo>
                                        <a:pt x="1397" y="664"/>
                                      </a:lnTo>
                                      <a:lnTo>
                                        <a:pt x="1442" y="664"/>
                                      </a:lnTo>
                                      <a:lnTo>
                                        <a:pt x="1442" y="304"/>
                                      </a:lnTo>
                                      <a:lnTo>
                                        <a:pt x="1487" y="304"/>
                                      </a:lnTo>
                                      <a:lnTo>
                                        <a:pt x="1487" y="473"/>
                                      </a:lnTo>
                                      <a:lnTo>
                                        <a:pt x="1532" y="473"/>
                                      </a:lnTo>
                                      <a:lnTo>
                                        <a:pt x="1532" y="540"/>
                                      </a:lnTo>
                                      <a:lnTo>
                                        <a:pt x="1588" y="540"/>
                                      </a:lnTo>
                                      <a:lnTo>
                                        <a:pt x="1588" y="450"/>
                                      </a:lnTo>
                                      <a:lnTo>
                                        <a:pt x="1633" y="450"/>
                                      </a:lnTo>
                                      <a:lnTo>
                                        <a:pt x="1633" y="518"/>
                                      </a:lnTo>
                                      <a:lnTo>
                                        <a:pt x="1678" y="518"/>
                                      </a:lnTo>
                                      <a:lnTo>
                                        <a:pt x="1678" y="754"/>
                                      </a:lnTo>
                                      <a:lnTo>
                                        <a:pt x="1735" y="754"/>
                                      </a:lnTo>
                                      <a:lnTo>
                                        <a:pt x="1735" y="766"/>
                                      </a:lnTo>
                                      <a:lnTo>
                                        <a:pt x="1780" y="766"/>
                                      </a:lnTo>
                                      <a:lnTo>
                                        <a:pt x="1780" y="822"/>
                                      </a:lnTo>
                                      <a:lnTo>
                                        <a:pt x="1825" y="822"/>
                                      </a:lnTo>
                                      <a:lnTo>
                                        <a:pt x="1825" y="552"/>
                                      </a:lnTo>
                                      <a:lnTo>
                                        <a:pt x="1870" y="552"/>
                                      </a:lnTo>
                                      <a:lnTo>
                                        <a:pt x="1870" y="698"/>
                                      </a:lnTo>
                                      <a:lnTo>
                                        <a:pt x="1915" y="698"/>
                                      </a:lnTo>
                                      <a:lnTo>
                                        <a:pt x="1915" y="1013"/>
                                      </a:lnTo>
                                      <a:lnTo>
                                        <a:pt x="1960" y="1013"/>
                                      </a:lnTo>
                                      <a:lnTo>
                                        <a:pt x="1960" y="1036"/>
                                      </a:lnTo>
                                      <a:lnTo>
                                        <a:pt x="2005" y="1036"/>
                                      </a:lnTo>
                                      <a:lnTo>
                                        <a:pt x="2005" y="867"/>
                                      </a:lnTo>
                                      <a:lnTo>
                                        <a:pt x="2050" y="867"/>
                                      </a:lnTo>
                                      <a:lnTo>
                                        <a:pt x="2050" y="777"/>
                                      </a:lnTo>
                                      <a:lnTo>
                                        <a:pt x="2106" y="777"/>
                                      </a:lnTo>
                                      <a:lnTo>
                                        <a:pt x="2106" y="890"/>
                                      </a:lnTo>
                                      <a:lnTo>
                                        <a:pt x="2151" y="890"/>
                                      </a:lnTo>
                                      <a:lnTo>
                                        <a:pt x="2151" y="709"/>
                                      </a:lnTo>
                                      <a:lnTo>
                                        <a:pt x="2196" y="709"/>
                                      </a:lnTo>
                                      <a:lnTo>
                                        <a:pt x="2196" y="1002"/>
                                      </a:lnTo>
                                      <a:lnTo>
                                        <a:pt x="2253" y="1002"/>
                                      </a:lnTo>
                                      <a:lnTo>
                                        <a:pt x="2253" y="1103"/>
                                      </a:lnTo>
                                      <a:lnTo>
                                        <a:pt x="2298" y="1103"/>
                                      </a:lnTo>
                                      <a:lnTo>
                                        <a:pt x="2298" y="923"/>
                                      </a:lnTo>
                                      <a:lnTo>
                                        <a:pt x="2343" y="923"/>
                                      </a:lnTo>
                                      <a:lnTo>
                                        <a:pt x="2343" y="1137"/>
                                      </a:lnTo>
                                      <a:lnTo>
                                        <a:pt x="2388" y="1137"/>
                                      </a:lnTo>
                                      <a:lnTo>
                                        <a:pt x="2388" y="1115"/>
                                      </a:lnTo>
                                      <a:lnTo>
                                        <a:pt x="2433" y="1115"/>
                                      </a:lnTo>
                                      <a:lnTo>
                                        <a:pt x="2433" y="1092"/>
                                      </a:lnTo>
                                      <a:lnTo>
                                        <a:pt x="2478" y="1092"/>
                                      </a:lnTo>
                                      <a:lnTo>
                                        <a:pt x="2478" y="1081"/>
                                      </a:lnTo>
                                      <a:lnTo>
                                        <a:pt x="2523" y="1081"/>
                                      </a:lnTo>
                                      <a:lnTo>
                                        <a:pt x="2523" y="1160"/>
                                      </a:lnTo>
                                      <a:lnTo>
                                        <a:pt x="2568" y="1160"/>
                                      </a:lnTo>
                                      <a:lnTo>
                                        <a:pt x="2568" y="1126"/>
                                      </a:lnTo>
                                      <a:lnTo>
                                        <a:pt x="2613" y="1126"/>
                                      </a:lnTo>
                                      <a:lnTo>
                                        <a:pt x="2613" y="1261"/>
                                      </a:lnTo>
                                      <a:lnTo>
                                        <a:pt x="2658" y="1261"/>
                                      </a:lnTo>
                                      <a:lnTo>
                                        <a:pt x="2658" y="1295"/>
                                      </a:lnTo>
                                      <a:lnTo>
                                        <a:pt x="2715" y="1295"/>
                                      </a:lnTo>
                                      <a:lnTo>
                                        <a:pt x="2715" y="1002"/>
                                      </a:lnTo>
                                      <a:lnTo>
                                        <a:pt x="2760" y="1002"/>
                                      </a:lnTo>
                                      <a:lnTo>
                                        <a:pt x="2760" y="1205"/>
                                      </a:lnTo>
                                      <a:lnTo>
                                        <a:pt x="2816" y="1205"/>
                                      </a:lnTo>
                                      <a:lnTo>
                                        <a:pt x="2816" y="1149"/>
                                      </a:lnTo>
                                      <a:lnTo>
                                        <a:pt x="2861" y="1149"/>
                                      </a:lnTo>
                                      <a:lnTo>
                                        <a:pt x="2861" y="1374"/>
                                      </a:lnTo>
                                      <a:lnTo>
                                        <a:pt x="2917" y="1374"/>
                                      </a:lnTo>
                                      <a:lnTo>
                                        <a:pt x="2917" y="1520"/>
                                      </a:lnTo>
                                      <a:lnTo>
                                        <a:pt x="2962" y="1520"/>
                                      </a:lnTo>
                                      <a:lnTo>
                                        <a:pt x="2962" y="1723"/>
                                      </a:lnTo>
                                      <a:lnTo>
                                        <a:pt x="3007" y="1723"/>
                                      </a:lnTo>
                                      <a:lnTo>
                                        <a:pt x="3007" y="1689"/>
                                      </a:lnTo>
                                      <a:lnTo>
                                        <a:pt x="3052" y="1689"/>
                                      </a:lnTo>
                                      <a:lnTo>
                                        <a:pt x="3052" y="1768"/>
                                      </a:lnTo>
                                      <a:lnTo>
                                        <a:pt x="3097" y="1768"/>
                                      </a:lnTo>
                                      <a:lnTo>
                                        <a:pt x="3097" y="1835"/>
                                      </a:lnTo>
                                      <a:lnTo>
                                        <a:pt x="3143" y="1835"/>
                                      </a:lnTo>
                                      <a:lnTo>
                                        <a:pt x="3143" y="1824"/>
                                      </a:lnTo>
                                      <a:lnTo>
                                        <a:pt x="3188" y="1824"/>
                                      </a:lnTo>
                                      <a:lnTo>
                                        <a:pt x="3188" y="1926"/>
                                      </a:lnTo>
                                      <a:lnTo>
                                        <a:pt x="3233" y="1926"/>
                                      </a:lnTo>
                                      <a:lnTo>
                                        <a:pt x="3233" y="2027"/>
                                      </a:lnTo>
                                      <a:lnTo>
                                        <a:pt x="3278" y="2027"/>
                                      </a:lnTo>
                                      <a:lnTo>
                                        <a:pt x="3278" y="1959"/>
                                      </a:lnTo>
                                      <a:lnTo>
                                        <a:pt x="3323" y="1959"/>
                                      </a:lnTo>
                                      <a:lnTo>
                                        <a:pt x="3323" y="1982"/>
                                      </a:lnTo>
                                      <a:lnTo>
                                        <a:pt x="3368" y="1982"/>
                                      </a:lnTo>
                                      <a:lnTo>
                                        <a:pt x="3368" y="1835"/>
                                      </a:lnTo>
                                      <a:lnTo>
                                        <a:pt x="3424" y="1835"/>
                                      </a:lnTo>
                                      <a:lnTo>
                                        <a:pt x="3424" y="1621"/>
                                      </a:lnTo>
                                      <a:lnTo>
                                        <a:pt x="3469" y="1621"/>
                                      </a:lnTo>
                                      <a:lnTo>
                                        <a:pt x="3469" y="1385"/>
                                      </a:lnTo>
                                      <a:lnTo>
                                        <a:pt x="3514" y="1385"/>
                                      </a:lnTo>
                                      <a:lnTo>
                                        <a:pt x="3514" y="1610"/>
                                      </a:lnTo>
                                      <a:lnTo>
                                        <a:pt x="3571" y="1610"/>
                                      </a:lnTo>
                                      <a:lnTo>
                                        <a:pt x="3571" y="1678"/>
                                      </a:lnTo>
                                      <a:lnTo>
                                        <a:pt x="3616" y="1678"/>
                                      </a:lnTo>
                                      <a:lnTo>
                                        <a:pt x="3616" y="1599"/>
                                      </a:lnTo>
                                      <a:lnTo>
                                        <a:pt x="3661" y="1599"/>
                                      </a:lnTo>
                                      <a:lnTo>
                                        <a:pt x="3661" y="1306"/>
                                      </a:lnTo>
                                      <a:lnTo>
                                        <a:pt x="3706" y="1306"/>
                                      </a:lnTo>
                                      <a:lnTo>
                                        <a:pt x="3751" y="1306"/>
                                      </a:lnTo>
                                      <a:lnTo>
                                        <a:pt x="3751" y="1453"/>
                                      </a:lnTo>
                                      <a:lnTo>
                                        <a:pt x="3796" y="1453"/>
                                      </a:lnTo>
                                      <a:lnTo>
                                        <a:pt x="3796" y="1272"/>
                                      </a:lnTo>
                                      <a:lnTo>
                                        <a:pt x="3841" y="1272"/>
                                      </a:lnTo>
                                      <a:lnTo>
                                        <a:pt x="3841" y="844"/>
                                      </a:lnTo>
                                      <a:lnTo>
                                        <a:pt x="3897" y="844"/>
                                      </a:lnTo>
                                      <a:lnTo>
                                        <a:pt x="3897" y="1092"/>
                                      </a:lnTo>
                                      <a:lnTo>
                                        <a:pt x="3942" y="1092"/>
                                      </a:lnTo>
                                      <a:lnTo>
                                        <a:pt x="3942" y="1374"/>
                                      </a:lnTo>
                                      <a:lnTo>
                                        <a:pt x="3987" y="1374"/>
                                      </a:lnTo>
                                      <a:lnTo>
                                        <a:pt x="3987" y="1700"/>
                                      </a:lnTo>
                                      <a:lnTo>
                                        <a:pt x="4032" y="1700"/>
                                      </a:lnTo>
                                      <a:lnTo>
                                        <a:pt x="4032" y="2185"/>
                                      </a:lnTo>
                                      <a:lnTo>
                                        <a:pt x="4089" y="2185"/>
                                      </a:lnTo>
                                      <a:lnTo>
                                        <a:pt x="4089" y="2669"/>
                                      </a:lnTo>
                                      <a:lnTo>
                                        <a:pt x="4134" y="2669"/>
                                      </a:lnTo>
                                      <a:lnTo>
                                        <a:pt x="4179" y="2669"/>
                                      </a:lnTo>
                                      <a:lnTo>
                                        <a:pt x="4235" y="2669"/>
                                      </a:lnTo>
                                      <a:lnTo>
                                        <a:pt x="4280" y="2669"/>
                                      </a:lnTo>
                                      <a:lnTo>
                                        <a:pt x="4325" y="2669"/>
                                      </a:lnTo>
                                      <a:lnTo>
                                        <a:pt x="4370" y="2669"/>
                                      </a:lnTo>
                                    </a:path>
                                  </a:pathLst>
                                </a:custGeom>
                                <a:noFill/>
                                <a:ln w="6985">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51" name="Freeform 1228"/>
                              <wps:cNvSpPr>
                                <a:spLocks/>
                              </wps:cNvSpPr>
                              <wps:spPr bwMode="auto">
                                <a:xfrm>
                                  <a:off x="0" y="641709"/>
                                  <a:ext cx="2774947" cy="1709531"/>
                                </a:xfrm>
                                <a:custGeom>
                                  <a:avLst/>
                                  <a:gdLst>
                                    <a:gd name="T0" fmla="*/ 21590 w 4370"/>
                                    <a:gd name="T1" fmla="*/ 1201420 h 2692"/>
                                    <a:gd name="T2" fmla="*/ 50165 w 4370"/>
                                    <a:gd name="T3" fmla="*/ 865505 h 2692"/>
                                    <a:gd name="T4" fmla="*/ 107315 w 4370"/>
                                    <a:gd name="T5" fmla="*/ 843915 h 2692"/>
                                    <a:gd name="T6" fmla="*/ 135890 w 4370"/>
                                    <a:gd name="T7" fmla="*/ 722630 h 2692"/>
                                    <a:gd name="T8" fmla="*/ 200025 w 4370"/>
                                    <a:gd name="T9" fmla="*/ 701040 h 2692"/>
                                    <a:gd name="T10" fmla="*/ 228600 w 4370"/>
                                    <a:gd name="T11" fmla="*/ 636905 h 2692"/>
                                    <a:gd name="T12" fmla="*/ 293370 w 4370"/>
                                    <a:gd name="T13" fmla="*/ 622300 h 2692"/>
                                    <a:gd name="T14" fmla="*/ 321945 w 4370"/>
                                    <a:gd name="T15" fmla="*/ 407670 h 2692"/>
                                    <a:gd name="T16" fmla="*/ 379095 w 4370"/>
                                    <a:gd name="T17" fmla="*/ 128905 h 2692"/>
                                    <a:gd name="T18" fmla="*/ 407670 w 4370"/>
                                    <a:gd name="T19" fmla="*/ 71755 h 2692"/>
                                    <a:gd name="T20" fmla="*/ 464820 w 4370"/>
                                    <a:gd name="T21" fmla="*/ 128905 h 2692"/>
                                    <a:gd name="T22" fmla="*/ 493395 w 4370"/>
                                    <a:gd name="T23" fmla="*/ 293370 h 2692"/>
                                    <a:gd name="T24" fmla="*/ 558165 w 4370"/>
                                    <a:gd name="T25" fmla="*/ 128905 h 2692"/>
                                    <a:gd name="T26" fmla="*/ 593725 w 4370"/>
                                    <a:gd name="T27" fmla="*/ 193040 h 2692"/>
                                    <a:gd name="T28" fmla="*/ 650875 w 4370"/>
                                    <a:gd name="T29" fmla="*/ 300355 h 2692"/>
                                    <a:gd name="T30" fmla="*/ 679450 w 4370"/>
                                    <a:gd name="T31" fmla="*/ 343535 h 2692"/>
                                    <a:gd name="T32" fmla="*/ 736600 w 4370"/>
                                    <a:gd name="T33" fmla="*/ 415290 h 2692"/>
                                    <a:gd name="T34" fmla="*/ 765175 w 4370"/>
                                    <a:gd name="T35" fmla="*/ 314960 h 2692"/>
                                    <a:gd name="T36" fmla="*/ 822325 w 4370"/>
                                    <a:gd name="T37" fmla="*/ 457835 h 2692"/>
                                    <a:gd name="T38" fmla="*/ 858520 w 4370"/>
                                    <a:gd name="T39" fmla="*/ 600710 h 2692"/>
                                    <a:gd name="T40" fmla="*/ 915670 w 4370"/>
                                    <a:gd name="T41" fmla="*/ 415290 h 2692"/>
                                    <a:gd name="T42" fmla="*/ 944245 w 4370"/>
                                    <a:gd name="T43" fmla="*/ 293370 h 2692"/>
                                    <a:gd name="T44" fmla="*/ 1008380 w 4370"/>
                                    <a:gd name="T45" fmla="*/ 336550 h 2692"/>
                                    <a:gd name="T46" fmla="*/ 1036955 w 4370"/>
                                    <a:gd name="T47" fmla="*/ 350520 h 2692"/>
                                    <a:gd name="T48" fmla="*/ 1101725 w 4370"/>
                                    <a:gd name="T49" fmla="*/ 493395 h 2692"/>
                                    <a:gd name="T50" fmla="*/ 1130300 w 4370"/>
                                    <a:gd name="T51" fmla="*/ 543560 h 2692"/>
                                    <a:gd name="T52" fmla="*/ 1187450 w 4370"/>
                                    <a:gd name="T53" fmla="*/ 407670 h 2692"/>
                                    <a:gd name="T54" fmla="*/ 1216025 w 4370"/>
                                    <a:gd name="T55" fmla="*/ 686435 h 2692"/>
                                    <a:gd name="T56" fmla="*/ 1273175 w 4370"/>
                                    <a:gd name="T57" fmla="*/ 650875 h 2692"/>
                                    <a:gd name="T58" fmla="*/ 1301750 w 4370"/>
                                    <a:gd name="T59" fmla="*/ 529590 h 2692"/>
                                    <a:gd name="T60" fmla="*/ 1365885 w 4370"/>
                                    <a:gd name="T61" fmla="*/ 593725 h 2692"/>
                                    <a:gd name="T62" fmla="*/ 1394460 w 4370"/>
                                    <a:gd name="T63" fmla="*/ 650875 h 2692"/>
                                    <a:gd name="T64" fmla="*/ 1459230 w 4370"/>
                                    <a:gd name="T65" fmla="*/ 779780 h 2692"/>
                                    <a:gd name="T66" fmla="*/ 1487805 w 4370"/>
                                    <a:gd name="T67" fmla="*/ 736600 h 2692"/>
                                    <a:gd name="T68" fmla="*/ 1544955 w 4370"/>
                                    <a:gd name="T69" fmla="*/ 765175 h 2692"/>
                                    <a:gd name="T70" fmla="*/ 1573530 w 4370"/>
                                    <a:gd name="T71" fmla="*/ 772795 h 2692"/>
                                    <a:gd name="T72" fmla="*/ 1630680 w 4370"/>
                                    <a:gd name="T73" fmla="*/ 772795 h 2692"/>
                                    <a:gd name="T74" fmla="*/ 1659255 w 4370"/>
                                    <a:gd name="T75" fmla="*/ 843915 h 2692"/>
                                    <a:gd name="T76" fmla="*/ 1724025 w 4370"/>
                                    <a:gd name="T77" fmla="*/ 808355 h 2692"/>
                                    <a:gd name="T78" fmla="*/ 1752600 w 4370"/>
                                    <a:gd name="T79" fmla="*/ 765175 h 2692"/>
                                    <a:gd name="T80" fmla="*/ 1816735 w 4370"/>
                                    <a:gd name="T81" fmla="*/ 765175 h 2692"/>
                                    <a:gd name="T82" fmla="*/ 1852295 w 4370"/>
                                    <a:gd name="T83" fmla="*/ 1073150 h 2692"/>
                                    <a:gd name="T84" fmla="*/ 1909445 w 4370"/>
                                    <a:gd name="T85" fmla="*/ 1108710 h 2692"/>
                                    <a:gd name="T86" fmla="*/ 1938020 w 4370"/>
                                    <a:gd name="T87" fmla="*/ 1301750 h 2692"/>
                                    <a:gd name="T88" fmla="*/ 1995805 w 4370"/>
                                    <a:gd name="T89" fmla="*/ 1337310 h 2692"/>
                                    <a:gd name="T90" fmla="*/ 2024380 w 4370"/>
                                    <a:gd name="T91" fmla="*/ 1273175 h 2692"/>
                                    <a:gd name="T92" fmla="*/ 2081530 w 4370"/>
                                    <a:gd name="T93" fmla="*/ 1208405 h 2692"/>
                                    <a:gd name="T94" fmla="*/ 2110105 w 4370"/>
                                    <a:gd name="T95" fmla="*/ 1065530 h 2692"/>
                                    <a:gd name="T96" fmla="*/ 2174240 w 4370"/>
                                    <a:gd name="T97" fmla="*/ 958215 h 2692"/>
                                    <a:gd name="T98" fmla="*/ 2202815 w 4370"/>
                                    <a:gd name="T99" fmla="*/ 958215 h 2692"/>
                                    <a:gd name="T100" fmla="*/ 2267585 w 4370"/>
                                    <a:gd name="T101" fmla="*/ 965835 h 2692"/>
                                    <a:gd name="T102" fmla="*/ 2296160 w 4370"/>
                                    <a:gd name="T103" fmla="*/ 1073150 h 2692"/>
                                    <a:gd name="T104" fmla="*/ 2353310 w 4370"/>
                                    <a:gd name="T105" fmla="*/ 1001395 h 2692"/>
                                    <a:gd name="T106" fmla="*/ 2381885 w 4370"/>
                                    <a:gd name="T107" fmla="*/ 665480 h 2692"/>
                                    <a:gd name="T108" fmla="*/ 2439035 w 4370"/>
                                    <a:gd name="T109" fmla="*/ 686435 h 2692"/>
                                    <a:gd name="T110" fmla="*/ 2474595 w 4370"/>
                                    <a:gd name="T111" fmla="*/ 679450 h 2692"/>
                                    <a:gd name="T112" fmla="*/ 2531745 w 4370"/>
                                    <a:gd name="T113" fmla="*/ 951230 h 2692"/>
                                    <a:gd name="T114" fmla="*/ 2560320 w 4370"/>
                                    <a:gd name="T115" fmla="*/ 1308735 h 2692"/>
                                    <a:gd name="T116" fmla="*/ 2625090 w 4370"/>
                                    <a:gd name="T117" fmla="*/ 1709420 h 2692"/>
                                    <a:gd name="T118" fmla="*/ 2653665 w 4370"/>
                                    <a:gd name="T119" fmla="*/ 1709420 h 2692"/>
                                    <a:gd name="T120" fmla="*/ 2717800 w 4370"/>
                                    <a:gd name="T121" fmla="*/ 1709420 h 2692"/>
                                    <a:gd name="T122" fmla="*/ 2746375 w 4370"/>
                                    <a:gd name="T123" fmla="*/ 1709420 h 2692"/>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 name="T180" fmla="*/ 0 60000 65536"/>
                                    <a:gd name="T181" fmla="*/ 0 60000 65536"/>
                                    <a:gd name="T182" fmla="*/ 0 60000 65536"/>
                                    <a:gd name="T183" fmla="*/ 0 60000 65536"/>
                                    <a:gd name="T184" fmla="*/ 0 60000 65536"/>
                                    <a:gd name="T185" fmla="*/ 0 60000 65536"/>
                                  </a:gdLst>
                                  <a:ahLst/>
                                  <a:cxnLst>
                                    <a:cxn ang="T124">
                                      <a:pos x="T0" y="T1"/>
                                    </a:cxn>
                                    <a:cxn ang="T125">
                                      <a:pos x="T2" y="T3"/>
                                    </a:cxn>
                                    <a:cxn ang="T126">
                                      <a:pos x="T4" y="T5"/>
                                    </a:cxn>
                                    <a:cxn ang="T127">
                                      <a:pos x="T6" y="T7"/>
                                    </a:cxn>
                                    <a:cxn ang="T128">
                                      <a:pos x="T8" y="T9"/>
                                    </a:cxn>
                                    <a:cxn ang="T129">
                                      <a:pos x="T10" y="T11"/>
                                    </a:cxn>
                                    <a:cxn ang="T130">
                                      <a:pos x="T12" y="T13"/>
                                    </a:cxn>
                                    <a:cxn ang="T131">
                                      <a:pos x="T14" y="T15"/>
                                    </a:cxn>
                                    <a:cxn ang="T132">
                                      <a:pos x="T16" y="T17"/>
                                    </a:cxn>
                                    <a:cxn ang="T133">
                                      <a:pos x="T18" y="T19"/>
                                    </a:cxn>
                                    <a:cxn ang="T134">
                                      <a:pos x="T20" y="T21"/>
                                    </a:cxn>
                                    <a:cxn ang="T135">
                                      <a:pos x="T22" y="T23"/>
                                    </a:cxn>
                                    <a:cxn ang="T136">
                                      <a:pos x="T24" y="T25"/>
                                    </a:cxn>
                                    <a:cxn ang="T137">
                                      <a:pos x="T26" y="T27"/>
                                    </a:cxn>
                                    <a:cxn ang="T138">
                                      <a:pos x="T28" y="T29"/>
                                    </a:cxn>
                                    <a:cxn ang="T139">
                                      <a:pos x="T30" y="T31"/>
                                    </a:cxn>
                                    <a:cxn ang="T140">
                                      <a:pos x="T32" y="T33"/>
                                    </a:cxn>
                                    <a:cxn ang="T141">
                                      <a:pos x="T34" y="T35"/>
                                    </a:cxn>
                                    <a:cxn ang="T142">
                                      <a:pos x="T36" y="T37"/>
                                    </a:cxn>
                                    <a:cxn ang="T143">
                                      <a:pos x="T38" y="T39"/>
                                    </a:cxn>
                                    <a:cxn ang="T144">
                                      <a:pos x="T40" y="T41"/>
                                    </a:cxn>
                                    <a:cxn ang="T145">
                                      <a:pos x="T42" y="T43"/>
                                    </a:cxn>
                                    <a:cxn ang="T146">
                                      <a:pos x="T44" y="T45"/>
                                    </a:cxn>
                                    <a:cxn ang="T147">
                                      <a:pos x="T46" y="T47"/>
                                    </a:cxn>
                                    <a:cxn ang="T148">
                                      <a:pos x="T48" y="T49"/>
                                    </a:cxn>
                                    <a:cxn ang="T149">
                                      <a:pos x="T50" y="T51"/>
                                    </a:cxn>
                                    <a:cxn ang="T150">
                                      <a:pos x="T52" y="T53"/>
                                    </a:cxn>
                                    <a:cxn ang="T151">
                                      <a:pos x="T54" y="T55"/>
                                    </a:cxn>
                                    <a:cxn ang="T152">
                                      <a:pos x="T56" y="T57"/>
                                    </a:cxn>
                                    <a:cxn ang="T153">
                                      <a:pos x="T58" y="T59"/>
                                    </a:cxn>
                                    <a:cxn ang="T154">
                                      <a:pos x="T60" y="T61"/>
                                    </a:cxn>
                                    <a:cxn ang="T155">
                                      <a:pos x="T62" y="T63"/>
                                    </a:cxn>
                                    <a:cxn ang="T156">
                                      <a:pos x="T64" y="T65"/>
                                    </a:cxn>
                                    <a:cxn ang="T157">
                                      <a:pos x="T66" y="T67"/>
                                    </a:cxn>
                                    <a:cxn ang="T158">
                                      <a:pos x="T68" y="T69"/>
                                    </a:cxn>
                                    <a:cxn ang="T159">
                                      <a:pos x="T70" y="T71"/>
                                    </a:cxn>
                                    <a:cxn ang="T160">
                                      <a:pos x="T72" y="T73"/>
                                    </a:cxn>
                                    <a:cxn ang="T161">
                                      <a:pos x="T74" y="T75"/>
                                    </a:cxn>
                                    <a:cxn ang="T162">
                                      <a:pos x="T76" y="T77"/>
                                    </a:cxn>
                                    <a:cxn ang="T163">
                                      <a:pos x="T78" y="T79"/>
                                    </a:cxn>
                                    <a:cxn ang="T164">
                                      <a:pos x="T80" y="T81"/>
                                    </a:cxn>
                                    <a:cxn ang="T165">
                                      <a:pos x="T82" y="T83"/>
                                    </a:cxn>
                                    <a:cxn ang="T166">
                                      <a:pos x="T84" y="T85"/>
                                    </a:cxn>
                                    <a:cxn ang="T167">
                                      <a:pos x="T86" y="T87"/>
                                    </a:cxn>
                                    <a:cxn ang="T168">
                                      <a:pos x="T88" y="T89"/>
                                    </a:cxn>
                                    <a:cxn ang="T169">
                                      <a:pos x="T90" y="T91"/>
                                    </a:cxn>
                                    <a:cxn ang="T170">
                                      <a:pos x="T92" y="T93"/>
                                    </a:cxn>
                                    <a:cxn ang="T171">
                                      <a:pos x="T94" y="T95"/>
                                    </a:cxn>
                                    <a:cxn ang="T172">
                                      <a:pos x="T96" y="T97"/>
                                    </a:cxn>
                                    <a:cxn ang="T173">
                                      <a:pos x="T98" y="T99"/>
                                    </a:cxn>
                                    <a:cxn ang="T174">
                                      <a:pos x="T100" y="T101"/>
                                    </a:cxn>
                                    <a:cxn ang="T175">
                                      <a:pos x="T102" y="T103"/>
                                    </a:cxn>
                                    <a:cxn ang="T176">
                                      <a:pos x="T104" y="T105"/>
                                    </a:cxn>
                                    <a:cxn ang="T177">
                                      <a:pos x="T106" y="T107"/>
                                    </a:cxn>
                                    <a:cxn ang="T178">
                                      <a:pos x="T108" y="T109"/>
                                    </a:cxn>
                                    <a:cxn ang="T179">
                                      <a:pos x="T110" y="T111"/>
                                    </a:cxn>
                                    <a:cxn ang="T180">
                                      <a:pos x="T112" y="T113"/>
                                    </a:cxn>
                                    <a:cxn ang="T181">
                                      <a:pos x="T114" y="T115"/>
                                    </a:cxn>
                                    <a:cxn ang="T182">
                                      <a:pos x="T116" y="T117"/>
                                    </a:cxn>
                                    <a:cxn ang="T183">
                                      <a:pos x="T118" y="T119"/>
                                    </a:cxn>
                                    <a:cxn ang="T184">
                                      <a:pos x="T120" y="T121"/>
                                    </a:cxn>
                                    <a:cxn ang="T185">
                                      <a:pos x="T122" y="T123"/>
                                    </a:cxn>
                                  </a:cxnLst>
                                  <a:rect l="0" t="0" r="r" b="b"/>
                                  <a:pathLst>
                                    <a:path w="4370" h="2692">
                                      <a:moveTo>
                                        <a:pt x="0" y="1926"/>
                                      </a:moveTo>
                                      <a:lnTo>
                                        <a:pt x="0" y="1892"/>
                                      </a:lnTo>
                                      <a:lnTo>
                                        <a:pt x="34" y="1892"/>
                                      </a:lnTo>
                                      <a:lnTo>
                                        <a:pt x="34" y="1543"/>
                                      </a:lnTo>
                                      <a:lnTo>
                                        <a:pt x="79" y="1543"/>
                                      </a:lnTo>
                                      <a:lnTo>
                                        <a:pt x="79" y="1363"/>
                                      </a:lnTo>
                                      <a:lnTo>
                                        <a:pt x="124" y="1363"/>
                                      </a:lnTo>
                                      <a:lnTo>
                                        <a:pt x="124" y="1329"/>
                                      </a:lnTo>
                                      <a:lnTo>
                                        <a:pt x="169" y="1329"/>
                                      </a:lnTo>
                                      <a:lnTo>
                                        <a:pt x="169" y="1273"/>
                                      </a:lnTo>
                                      <a:lnTo>
                                        <a:pt x="214" y="1273"/>
                                      </a:lnTo>
                                      <a:lnTo>
                                        <a:pt x="214" y="1138"/>
                                      </a:lnTo>
                                      <a:lnTo>
                                        <a:pt x="270" y="1138"/>
                                      </a:lnTo>
                                      <a:lnTo>
                                        <a:pt x="270" y="1104"/>
                                      </a:lnTo>
                                      <a:lnTo>
                                        <a:pt x="315" y="1104"/>
                                      </a:lnTo>
                                      <a:lnTo>
                                        <a:pt x="315" y="1059"/>
                                      </a:lnTo>
                                      <a:lnTo>
                                        <a:pt x="360" y="1059"/>
                                      </a:lnTo>
                                      <a:lnTo>
                                        <a:pt x="360" y="1003"/>
                                      </a:lnTo>
                                      <a:lnTo>
                                        <a:pt x="417" y="1003"/>
                                      </a:lnTo>
                                      <a:lnTo>
                                        <a:pt x="417" y="980"/>
                                      </a:lnTo>
                                      <a:lnTo>
                                        <a:pt x="462" y="980"/>
                                      </a:lnTo>
                                      <a:lnTo>
                                        <a:pt x="462" y="665"/>
                                      </a:lnTo>
                                      <a:lnTo>
                                        <a:pt x="507" y="665"/>
                                      </a:lnTo>
                                      <a:lnTo>
                                        <a:pt x="507" y="642"/>
                                      </a:lnTo>
                                      <a:lnTo>
                                        <a:pt x="552" y="642"/>
                                      </a:lnTo>
                                      <a:lnTo>
                                        <a:pt x="552" y="203"/>
                                      </a:lnTo>
                                      <a:lnTo>
                                        <a:pt x="597" y="203"/>
                                      </a:lnTo>
                                      <a:lnTo>
                                        <a:pt x="597" y="0"/>
                                      </a:lnTo>
                                      <a:lnTo>
                                        <a:pt x="642" y="0"/>
                                      </a:lnTo>
                                      <a:lnTo>
                                        <a:pt x="642" y="113"/>
                                      </a:lnTo>
                                      <a:lnTo>
                                        <a:pt x="687" y="113"/>
                                      </a:lnTo>
                                      <a:lnTo>
                                        <a:pt x="687" y="203"/>
                                      </a:lnTo>
                                      <a:lnTo>
                                        <a:pt x="732" y="203"/>
                                      </a:lnTo>
                                      <a:lnTo>
                                        <a:pt x="732" y="440"/>
                                      </a:lnTo>
                                      <a:lnTo>
                                        <a:pt x="777" y="440"/>
                                      </a:lnTo>
                                      <a:lnTo>
                                        <a:pt x="777" y="462"/>
                                      </a:lnTo>
                                      <a:lnTo>
                                        <a:pt x="822" y="462"/>
                                      </a:lnTo>
                                      <a:lnTo>
                                        <a:pt x="822" y="203"/>
                                      </a:lnTo>
                                      <a:lnTo>
                                        <a:pt x="879" y="203"/>
                                      </a:lnTo>
                                      <a:lnTo>
                                        <a:pt x="879" y="147"/>
                                      </a:lnTo>
                                      <a:lnTo>
                                        <a:pt x="935" y="147"/>
                                      </a:lnTo>
                                      <a:lnTo>
                                        <a:pt x="935" y="304"/>
                                      </a:lnTo>
                                      <a:lnTo>
                                        <a:pt x="980" y="304"/>
                                      </a:lnTo>
                                      <a:lnTo>
                                        <a:pt x="980" y="473"/>
                                      </a:lnTo>
                                      <a:lnTo>
                                        <a:pt x="1025" y="473"/>
                                      </a:lnTo>
                                      <a:lnTo>
                                        <a:pt x="1025" y="530"/>
                                      </a:lnTo>
                                      <a:lnTo>
                                        <a:pt x="1070" y="530"/>
                                      </a:lnTo>
                                      <a:lnTo>
                                        <a:pt x="1070" y="541"/>
                                      </a:lnTo>
                                      <a:lnTo>
                                        <a:pt x="1115" y="541"/>
                                      </a:lnTo>
                                      <a:lnTo>
                                        <a:pt x="1115" y="654"/>
                                      </a:lnTo>
                                      <a:lnTo>
                                        <a:pt x="1160" y="654"/>
                                      </a:lnTo>
                                      <a:lnTo>
                                        <a:pt x="1160" y="496"/>
                                      </a:lnTo>
                                      <a:lnTo>
                                        <a:pt x="1205" y="496"/>
                                      </a:lnTo>
                                      <a:lnTo>
                                        <a:pt x="1250" y="496"/>
                                      </a:lnTo>
                                      <a:lnTo>
                                        <a:pt x="1250" y="721"/>
                                      </a:lnTo>
                                      <a:lnTo>
                                        <a:pt x="1295" y="721"/>
                                      </a:lnTo>
                                      <a:lnTo>
                                        <a:pt x="1295" y="766"/>
                                      </a:lnTo>
                                      <a:lnTo>
                                        <a:pt x="1352" y="766"/>
                                      </a:lnTo>
                                      <a:lnTo>
                                        <a:pt x="1352" y="946"/>
                                      </a:lnTo>
                                      <a:lnTo>
                                        <a:pt x="1397" y="946"/>
                                      </a:lnTo>
                                      <a:lnTo>
                                        <a:pt x="1397" y="654"/>
                                      </a:lnTo>
                                      <a:lnTo>
                                        <a:pt x="1442" y="654"/>
                                      </a:lnTo>
                                      <a:lnTo>
                                        <a:pt x="1442" y="293"/>
                                      </a:lnTo>
                                      <a:lnTo>
                                        <a:pt x="1487" y="293"/>
                                      </a:lnTo>
                                      <a:lnTo>
                                        <a:pt x="1487" y="462"/>
                                      </a:lnTo>
                                      <a:lnTo>
                                        <a:pt x="1532" y="462"/>
                                      </a:lnTo>
                                      <a:lnTo>
                                        <a:pt x="1532" y="530"/>
                                      </a:lnTo>
                                      <a:lnTo>
                                        <a:pt x="1588" y="530"/>
                                      </a:lnTo>
                                      <a:lnTo>
                                        <a:pt x="1588" y="473"/>
                                      </a:lnTo>
                                      <a:lnTo>
                                        <a:pt x="1633" y="473"/>
                                      </a:lnTo>
                                      <a:lnTo>
                                        <a:pt x="1633" y="552"/>
                                      </a:lnTo>
                                      <a:lnTo>
                                        <a:pt x="1678" y="552"/>
                                      </a:lnTo>
                                      <a:lnTo>
                                        <a:pt x="1678" y="777"/>
                                      </a:lnTo>
                                      <a:lnTo>
                                        <a:pt x="1735" y="777"/>
                                      </a:lnTo>
                                      <a:lnTo>
                                        <a:pt x="1735" y="811"/>
                                      </a:lnTo>
                                      <a:lnTo>
                                        <a:pt x="1780" y="811"/>
                                      </a:lnTo>
                                      <a:lnTo>
                                        <a:pt x="1780" y="856"/>
                                      </a:lnTo>
                                      <a:lnTo>
                                        <a:pt x="1825" y="856"/>
                                      </a:lnTo>
                                      <a:lnTo>
                                        <a:pt x="1825" y="642"/>
                                      </a:lnTo>
                                      <a:lnTo>
                                        <a:pt x="1870" y="642"/>
                                      </a:lnTo>
                                      <a:lnTo>
                                        <a:pt x="1870" y="777"/>
                                      </a:lnTo>
                                      <a:lnTo>
                                        <a:pt x="1915" y="777"/>
                                      </a:lnTo>
                                      <a:lnTo>
                                        <a:pt x="1915" y="1081"/>
                                      </a:lnTo>
                                      <a:lnTo>
                                        <a:pt x="1960" y="1081"/>
                                      </a:lnTo>
                                      <a:lnTo>
                                        <a:pt x="1960" y="1025"/>
                                      </a:lnTo>
                                      <a:lnTo>
                                        <a:pt x="2005" y="1025"/>
                                      </a:lnTo>
                                      <a:lnTo>
                                        <a:pt x="2005" y="890"/>
                                      </a:lnTo>
                                      <a:lnTo>
                                        <a:pt x="2050" y="890"/>
                                      </a:lnTo>
                                      <a:lnTo>
                                        <a:pt x="2050" y="834"/>
                                      </a:lnTo>
                                      <a:lnTo>
                                        <a:pt x="2106" y="834"/>
                                      </a:lnTo>
                                      <a:lnTo>
                                        <a:pt x="2106" y="935"/>
                                      </a:lnTo>
                                      <a:lnTo>
                                        <a:pt x="2151" y="935"/>
                                      </a:lnTo>
                                      <a:lnTo>
                                        <a:pt x="2151" y="800"/>
                                      </a:lnTo>
                                      <a:lnTo>
                                        <a:pt x="2196" y="800"/>
                                      </a:lnTo>
                                      <a:lnTo>
                                        <a:pt x="2196" y="1025"/>
                                      </a:lnTo>
                                      <a:lnTo>
                                        <a:pt x="2253" y="1025"/>
                                      </a:lnTo>
                                      <a:lnTo>
                                        <a:pt x="2253" y="1228"/>
                                      </a:lnTo>
                                      <a:lnTo>
                                        <a:pt x="2298" y="1228"/>
                                      </a:lnTo>
                                      <a:lnTo>
                                        <a:pt x="2298" y="969"/>
                                      </a:lnTo>
                                      <a:lnTo>
                                        <a:pt x="2343" y="969"/>
                                      </a:lnTo>
                                      <a:lnTo>
                                        <a:pt x="2343" y="1160"/>
                                      </a:lnTo>
                                      <a:lnTo>
                                        <a:pt x="2388" y="1160"/>
                                      </a:lnTo>
                                      <a:lnTo>
                                        <a:pt x="2388" y="1205"/>
                                      </a:lnTo>
                                      <a:lnTo>
                                        <a:pt x="2433" y="1205"/>
                                      </a:lnTo>
                                      <a:lnTo>
                                        <a:pt x="2433" y="1149"/>
                                      </a:lnTo>
                                      <a:lnTo>
                                        <a:pt x="2478" y="1149"/>
                                      </a:lnTo>
                                      <a:lnTo>
                                        <a:pt x="2478" y="1217"/>
                                      </a:lnTo>
                                      <a:lnTo>
                                        <a:pt x="2523" y="1217"/>
                                      </a:lnTo>
                                      <a:lnTo>
                                        <a:pt x="2568" y="1217"/>
                                      </a:lnTo>
                                      <a:lnTo>
                                        <a:pt x="2568" y="1262"/>
                                      </a:lnTo>
                                      <a:lnTo>
                                        <a:pt x="2613" y="1262"/>
                                      </a:lnTo>
                                      <a:lnTo>
                                        <a:pt x="2613" y="1329"/>
                                      </a:lnTo>
                                      <a:lnTo>
                                        <a:pt x="2658" y="1329"/>
                                      </a:lnTo>
                                      <a:lnTo>
                                        <a:pt x="2658" y="1273"/>
                                      </a:lnTo>
                                      <a:lnTo>
                                        <a:pt x="2715" y="1273"/>
                                      </a:lnTo>
                                      <a:lnTo>
                                        <a:pt x="2715" y="1014"/>
                                      </a:lnTo>
                                      <a:lnTo>
                                        <a:pt x="2760" y="1014"/>
                                      </a:lnTo>
                                      <a:lnTo>
                                        <a:pt x="2760" y="1205"/>
                                      </a:lnTo>
                                      <a:lnTo>
                                        <a:pt x="2816" y="1205"/>
                                      </a:lnTo>
                                      <a:lnTo>
                                        <a:pt x="2861" y="1205"/>
                                      </a:lnTo>
                                      <a:lnTo>
                                        <a:pt x="2861" y="1487"/>
                                      </a:lnTo>
                                      <a:lnTo>
                                        <a:pt x="2917" y="1487"/>
                                      </a:lnTo>
                                      <a:lnTo>
                                        <a:pt x="2917" y="1690"/>
                                      </a:lnTo>
                                      <a:lnTo>
                                        <a:pt x="2962" y="1690"/>
                                      </a:lnTo>
                                      <a:lnTo>
                                        <a:pt x="2962" y="1746"/>
                                      </a:lnTo>
                                      <a:lnTo>
                                        <a:pt x="3007" y="1746"/>
                                      </a:lnTo>
                                      <a:lnTo>
                                        <a:pt x="3007" y="1937"/>
                                      </a:lnTo>
                                      <a:lnTo>
                                        <a:pt x="3052" y="1937"/>
                                      </a:lnTo>
                                      <a:lnTo>
                                        <a:pt x="3052" y="2050"/>
                                      </a:lnTo>
                                      <a:lnTo>
                                        <a:pt x="3097" y="2050"/>
                                      </a:lnTo>
                                      <a:lnTo>
                                        <a:pt x="3097" y="2106"/>
                                      </a:lnTo>
                                      <a:lnTo>
                                        <a:pt x="3143" y="2106"/>
                                      </a:lnTo>
                                      <a:lnTo>
                                        <a:pt x="3188" y="2106"/>
                                      </a:lnTo>
                                      <a:lnTo>
                                        <a:pt x="3188" y="2005"/>
                                      </a:lnTo>
                                      <a:lnTo>
                                        <a:pt x="3233" y="2005"/>
                                      </a:lnTo>
                                      <a:lnTo>
                                        <a:pt x="3233" y="1903"/>
                                      </a:lnTo>
                                      <a:lnTo>
                                        <a:pt x="3278" y="1903"/>
                                      </a:lnTo>
                                      <a:lnTo>
                                        <a:pt x="3278" y="1847"/>
                                      </a:lnTo>
                                      <a:lnTo>
                                        <a:pt x="3323" y="1847"/>
                                      </a:lnTo>
                                      <a:lnTo>
                                        <a:pt x="3323" y="1678"/>
                                      </a:lnTo>
                                      <a:lnTo>
                                        <a:pt x="3368" y="1678"/>
                                      </a:lnTo>
                                      <a:lnTo>
                                        <a:pt x="3368" y="1509"/>
                                      </a:lnTo>
                                      <a:lnTo>
                                        <a:pt x="3424" y="1509"/>
                                      </a:lnTo>
                                      <a:lnTo>
                                        <a:pt x="3424" y="1228"/>
                                      </a:lnTo>
                                      <a:lnTo>
                                        <a:pt x="3469" y="1228"/>
                                      </a:lnTo>
                                      <a:lnTo>
                                        <a:pt x="3469" y="1509"/>
                                      </a:lnTo>
                                      <a:lnTo>
                                        <a:pt x="3514" y="1509"/>
                                      </a:lnTo>
                                      <a:lnTo>
                                        <a:pt x="3514" y="1521"/>
                                      </a:lnTo>
                                      <a:lnTo>
                                        <a:pt x="3571" y="1521"/>
                                      </a:lnTo>
                                      <a:lnTo>
                                        <a:pt x="3571" y="1656"/>
                                      </a:lnTo>
                                      <a:lnTo>
                                        <a:pt x="3616" y="1656"/>
                                      </a:lnTo>
                                      <a:lnTo>
                                        <a:pt x="3616" y="1690"/>
                                      </a:lnTo>
                                      <a:lnTo>
                                        <a:pt x="3661" y="1690"/>
                                      </a:lnTo>
                                      <a:lnTo>
                                        <a:pt x="3661" y="1577"/>
                                      </a:lnTo>
                                      <a:lnTo>
                                        <a:pt x="3706" y="1577"/>
                                      </a:lnTo>
                                      <a:lnTo>
                                        <a:pt x="3706" y="1250"/>
                                      </a:lnTo>
                                      <a:lnTo>
                                        <a:pt x="3751" y="1250"/>
                                      </a:lnTo>
                                      <a:lnTo>
                                        <a:pt x="3751" y="1048"/>
                                      </a:lnTo>
                                      <a:lnTo>
                                        <a:pt x="3796" y="1048"/>
                                      </a:lnTo>
                                      <a:lnTo>
                                        <a:pt x="3796" y="1081"/>
                                      </a:lnTo>
                                      <a:lnTo>
                                        <a:pt x="3841" y="1081"/>
                                      </a:lnTo>
                                      <a:lnTo>
                                        <a:pt x="3841" y="710"/>
                                      </a:lnTo>
                                      <a:lnTo>
                                        <a:pt x="3897" y="710"/>
                                      </a:lnTo>
                                      <a:lnTo>
                                        <a:pt x="3897" y="1070"/>
                                      </a:lnTo>
                                      <a:lnTo>
                                        <a:pt x="3942" y="1070"/>
                                      </a:lnTo>
                                      <a:lnTo>
                                        <a:pt x="3942" y="1498"/>
                                      </a:lnTo>
                                      <a:lnTo>
                                        <a:pt x="3987" y="1498"/>
                                      </a:lnTo>
                                      <a:lnTo>
                                        <a:pt x="3987" y="1667"/>
                                      </a:lnTo>
                                      <a:lnTo>
                                        <a:pt x="4032" y="1667"/>
                                      </a:lnTo>
                                      <a:lnTo>
                                        <a:pt x="4032" y="2061"/>
                                      </a:lnTo>
                                      <a:lnTo>
                                        <a:pt x="4089" y="2061"/>
                                      </a:lnTo>
                                      <a:lnTo>
                                        <a:pt x="4089" y="2692"/>
                                      </a:lnTo>
                                      <a:lnTo>
                                        <a:pt x="4134" y="2692"/>
                                      </a:lnTo>
                                      <a:lnTo>
                                        <a:pt x="4179" y="2692"/>
                                      </a:lnTo>
                                      <a:lnTo>
                                        <a:pt x="4235" y="2692"/>
                                      </a:lnTo>
                                      <a:lnTo>
                                        <a:pt x="4280" y="2692"/>
                                      </a:lnTo>
                                      <a:lnTo>
                                        <a:pt x="4325" y="2692"/>
                                      </a:lnTo>
                                      <a:lnTo>
                                        <a:pt x="4370" y="2692"/>
                                      </a:lnTo>
                                    </a:path>
                                  </a:pathLst>
                                </a:custGeom>
                                <a:noFill/>
                                <a:ln w="6985">
                                  <a:solidFill>
                                    <a:srgbClr val="00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52" name="Freeform 1229"/>
                              <wps:cNvSpPr>
                                <a:spLocks/>
                              </wps:cNvSpPr>
                              <wps:spPr bwMode="auto">
                                <a:xfrm>
                                  <a:off x="0" y="728111"/>
                                  <a:ext cx="2774947" cy="1623130"/>
                                </a:xfrm>
                                <a:custGeom>
                                  <a:avLst/>
                                  <a:gdLst>
                                    <a:gd name="T0" fmla="*/ 21590 w 4370"/>
                                    <a:gd name="T1" fmla="*/ 1129665 h 2556"/>
                                    <a:gd name="T2" fmla="*/ 50165 w 4370"/>
                                    <a:gd name="T3" fmla="*/ 786130 h 2556"/>
                                    <a:gd name="T4" fmla="*/ 107315 w 4370"/>
                                    <a:gd name="T5" fmla="*/ 764540 h 2556"/>
                                    <a:gd name="T6" fmla="*/ 135890 w 4370"/>
                                    <a:gd name="T7" fmla="*/ 643255 h 2556"/>
                                    <a:gd name="T8" fmla="*/ 200025 w 4370"/>
                                    <a:gd name="T9" fmla="*/ 621665 h 2556"/>
                                    <a:gd name="T10" fmla="*/ 228600 w 4370"/>
                                    <a:gd name="T11" fmla="*/ 593090 h 2556"/>
                                    <a:gd name="T12" fmla="*/ 293370 w 4370"/>
                                    <a:gd name="T13" fmla="*/ 579120 h 2556"/>
                                    <a:gd name="T14" fmla="*/ 321945 w 4370"/>
                                    <a:gd name="T15" fmla="*/ 393065 h 2556"/>
                                    <a:gd name="T16" fmla="*/ 379095 w 4370"/>
                                    <a:gd name="T17" fmla="*/ 121285 h 2556"/>
                                    <a:gd name="T18" fmla="*/ 407670 w 4370"/>
                                    <a:gd name="T19" fmla="*/ 71120 h 2556"/>
                                    <a:gd name="T20" fmla="*/ 464820 w 4370"/>
                                    <a:gd name="T21" fmla="*/ 128270 h 2556"/>
                                    <a:gd name="T22" fmla="*/ 493395 w 4370"/>
                                    <a:gd name="T23" fmla="*/ 257175 h 2556"/>
                                    <a:gd name="T24" fmla="*/ 558165 w 4370"/>
                                    <a:gd name="T25" fmla="*/ 99695 h 2556"/>
                                    <a:gd name="T26" fmla="*/ 593725 w 4370"/>
                                    <a:gd name="T27" fmla="*/ 164465 h 2556"/>
                                    <a:gd name="T28" fmla="*/ 650875 w 4370"/>
                                    <a:gd name="T29" fmla="*/ 257175 h 2556"/>
                                    <a:gd name="T30" fmla="*/ 679450 w 4370"/>
                                    <a:gd name="T31" fmla="*/ 292735 h 2556"/>
                                    <a:gd name="T32" fmla="*/ 736600 w 4370"/>
                                    <a:gd name="T33" fmla="*/ 386080 h 2556"/>
                                    <a:gd name="T34" fmla="*/ 765175 w 4370"/>
                                    <a:gd name="T35" fmla="*/ 271145 h 2556"/>
                                    <a:gd name="T36" fmla="*/ 822325 w 4370"/>
                                    <a:gd name="T37" fmla="*/ 428625 h 2556"/>
                                    <a:gd name="T38" fmla="*/ 858520 w 4370"/>
                                    <a:gd name="T39" fmla="*/ 557530 h 2556"/>
                                    <a:gd name="T40" fmla="*/ 915670 w 4370"/>
                                    <a:gd name="T41" fmla="*/ 378460 h 2556"/>
                                    <a:gd name="T42" fmla="*/ 944245 w 4370"/>
                                    <a:gd name="T43" fmla="*/ 271145 h 2556"/>
                                    <a:gd name="T44" fmla="*/ 1008380 w 4370"/>
                                    <a:gd name="T45" fmla="*/ 321310 h 2556"/>
                                    <a:gd name="T46" fmla="*/ 1036955 w 4370"/>
                                    <a:gd name="T47" fmla="*/ 307340 h 2556"/>
                                    <a:gd name="T48" fmla="*/ 1101725 w 4370"/>
                                    <a:gd name="T49" fmla="*/ 464185 h 2556"/>
                                    <a:gd name="T50" fmla="*/ 1130300 w 4370"/>
                                    <a:gd name="T51" fmla="*/ 521970 h 2556"/>
                                    <a:gd name="T52" fmla="*/ 1187450 w 4370"/>
                                    <a:gd name="T53" fmla="*/ 335915 h 2556"/>
                                    <a:gd name="T54" fmla="*/ 1216025 w 4370"/>
                                    <a:gd name="T55" fmla="*/ 636270 h 2556"/>
                                    <a:gd name="T56" fmla="*/ 1273175 w 4370"/>
                                    <a:gd name="T57" fmla="*/ 607695 h 2556"/>
                                    <a:gd name="T58" fmla="*/ 1301750 w 4370"/>
                                    <a:gd name="T59" fmla="*/ 450215 h 2556"/>
                                    <a:gd name="T60" fmla="*/ 1365885 w 4370"/>
                                    <a:gd name="T61" fmla="*/ 542925 h 2556"/>
                                    <a:gd name="T62" fmla="*/ 1394460 w 4370"/>
                                    <a:gd name="T63" fmla="*/ 600075 h 2556"/>
                                    <a:gd name="T64" fmla="*/ 1459230 w 4370"/>
                                    <a:gd name="T65" fmla="*/ 721995 h 2556"/>
                                    <a:gd name="T66" fmla="*/ 1487805 w 4370"/>
                                    <a:gd name="T67" fmla="*/ 678815 h 2556"/>
                                    <a:gd name="T68" fmla="*/ 1544955 w 4370"/>
                                    <a:gd name="T69" fmla="*/ 707390 h 2556"/>
                                    <a:gd name="T70" fmla="*/ 1573530 w 4370"/>
                                    <a:gd name="T71" fmla="*/ 750570 h 2556"/>
                                    <a:gd name="T72" fmla="*/ 1630680 w 4370"/>
                                    <a:gd name="T73" fmla="*/ 757555 h 2556"/>
                                    <a:gd name="T74" fmla="*/ 1659255 w 4370"/>
                                    <a:gd name="T75" fmla="*/ 779145 h 2556"/>
                                    <a:gd name="T76" fmla="*/ 1724025 w 4370"/>
                                    <a:gd name="T77" fmla="*/ 829310 h 2556"/>
                                    <a:gd name="T78" fmla="*/ 1752600 w 4370"/>
                                    <a:gd name="T79" fmla="*/ 772160 h 2556"/>
                                    <a:gd name="T80" fmla="*/ 1816735 w 4370"/>
                                    <a:gd name="T81" fmla="*/ 643255 h 2556"/>
                                    <a:gd name="T82" fmla="*/ 1852295 w 4370"/>
                                    <a:gd name="T83" fmla="*/ 843280 h 2556"/>
                                    <a:gd name="T84" fmla="*/ 1909445 w 4370"/>
                                    <a:gd name="T85" fmla="*/ 1122045 h 2556"/>
                                    <a:gd name="T86" fmla="*/ 1938020 w 4370"/>
                                    <a:gd name="T87" fmla="*/ 1301115 h 2556"/>
                                    <a:gd name="T88" fmla="*/ 1995805 w 4370"/>
                                    <a:gd name="T89" fmla="*/ 1322705 h 2556"/>
                                    <a:gd name="T90" fmla="*/ 2024380 w 4370"/>
                                    <a:gd name="T91" fmla="*/ 1272540 h 2556"/>
                                    <a:gd name="T92" fmla="*/ 2081530 w 4370"/>
                                    <a:gd name="T93" fmla="*/ 1208405 h 2556"/>
                                    <a:gd name="T94" fmla="*/ 2110105 w 4370"/>
                                    <a:gd name="T95" fmla="*/ 1122045 h 2556"/>
                                    <a:gd name="T96" fmla="*/ 2174240 w 4370"/>
                                    <a:gd name="T97" fmla="*/ 1093470 h 2556"/>
                                    <a:gd name="T98" fmla="*/ 2202815 w 4370"/>
                                    <a:gd name="T99" fmla="*/ 1000760 h 2556"/>
                                    <a:gd name="T100" fmla="*/ 2267585 w 4370"/>
                                    <a:gd name="T101" fmla="*/ 893445 h 2556"/>
                                    <a:gd name="T102" fmla="*/ 2296160 w 4370"/>
                                    <a:gd name="T103" fmla="*/ 879475 h 2556"/>
                                    <a:gd name="T104" fmla="*/ 2353310 w 4370"/>
                                    <a:gd name="T105" fmla="*/ 829310 h 2556"/>
                                    <a:gd name="T106" fmla="*/ 2381885 w 4370"/>
                                    <a:gd name="T107" fmla="*/ 614680 h 2556"/>
                                    <a:gd name="T108" fmla="*/ 2439035 w 4370"/>
                                    <a:gd name="T109" fmla="*/ 621665 h 2556"/>
                                    <a:gd name="T110" fmla="*/ 2474595 w 4370"/>
                                    <a:gd name="T111" fmla="*/ 571500 h 2556"/>
                                    <a:gd name="T112" fmla="*/ 2531745 w 4370"/>
                                    <a:gd name="T113" fmla="*/ 857885 h 2556"/>
                                    <a:gd name="T114" fmla="*/ 2560320 w 4370"/>
                                    <a:gd name="T115" fmla="*/ 1243965 h 2556"/>
                                    <a:gd name="T116" fmla="*/ 2625090 w 4370"/>
                                    <a:gd name="T117" fmla="*/ 1623060 h 2556"/>
                                    <a:gd name="T118" fmla="*/ 2653665 w 4370"/>
                                    <a:gd name="T119" fmla="*/ 1623060 h 2556"/>
                                    <a:gd name="T120" fmla="*/ 2717800 w 4370"/>
                                    <a:gd name="T121" fmla="*/ 1623060 h 2556"/>
                                    <a:gd name="T122" fmla="*/ 2746375 w 4370"/>
                                    <a:gd name="T123" fmla="*/ 1623060 h 255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 name="T180" fmla="*/ 0 60000 65536"/>
                                    <a:gd name="T181" fmla="*/ 0 60000 65536"/>
                                    <a:gd name="T182" fmla="*/ 0 60000 65536"/>
                                    <a:gd name="T183" fmla="*/ 0 60000 65536"/>
                                    <a:gd name="T184" fmla="*/ 0 60000 65536"/>
                                    <a:gd name="T185" fmla="*/ 0 60000 65536"/>
                                  </a:gdLst>
                                  <a:ahLst/>
                                  <a:cxnLst>
                                    <a:cxn ang="T124">
                                      <a:pos x="T0" y="T1"/>
                                    </a:cxn>
                                    <a:cxn ang="T125">
                                      <a:pos x="T2" y="T3"/>
                                    </a:cxn>
                                    <a:cxn ang="T126">
                                      <a:pos x="T4" y="T5"/>
                                    </a:cxn>
                                    <a:cxn ang="T127">
                                      <a:pos x="T6" y="T7"/>
                                    </a:cxn>
                                    <a:cxn ang="T128">
                                      <a:pos x="T8" y="T9"/>
                                    </a:cxn>
                                    <a:cxn ang="T129">
                                      <a:pos x="T10" y="T11"/>
                                    </a:cxn>
                                    <a:cxn ang="T130">
                                      <a:pos x="T12" y="T13"/>
                                    </a:cxn>
                                    <a:cxn ang="T131">
                                      <a:pos x="T14" y="T15"/>
                                    </a:cxn>
                                    <a:cxn ang="T132">
                                      <a:pos x="T16" y="T17"/>
                                    </a:cxn>
                                    <a:cxn ang="T133">
                                      <a:pos x="T18" y="T19"/>
                                    </a:cxn>
                                    <a:cxn ang="T134">
                                      <a:pos x="T20" y="T21"/>
                                    </a:cxn>
                                    <a:cxn ang="T135">
                                      <a:pos x="T22" y="T23"/>
                                    </a:cxn>
                                    <a:cxn ang="T136">
                                      <a:pos x="T24" y="T25"/>
                                    </a:cxn>
                                    <a:cxn ang="T137">
                                      <a:pos x="T26" y="T27"/>
                                    </a:cxn>
                                    <a:cxn ang="T138">
                                      <a:pos x="T28" y="T29"/>
                                    </a:cxn>
                                    <a:cxn ang="T139">
                                      <a:pos x="T30" y="T31"/>
                                    </a:cxn>
                                    <a:cxn ang="T140">
                                      <a:pos x="T32" y="T33"/>
                                    </a:cxn>
                                    <a:cxn ang="T141">
                                      <a:pos x="T34" y="T35"/>
                                    </a:cxn>
                                    <a:cxn ang="T142">
                                      <a:pos x="T36" y="T37"/>
                                    </a:cxn>
                                    <a:cxn ang="T143">
                                      <a:pos x="T38" y="T39"/>
                                    </a:cxn>
                                    <a:cxn ang="T144">
                                      <a:pos x="T40" y="T41"/>
                                    </a:cxn>
                                    <a:cxn ang="T145">
                                      <a:pos x="T42" y="T43"/>
                                    </a:cxn>
                                    <a:cxn ang="T146">
                                      <a:pos x="T44" y="T45"/>
                                    </a:cxn>
                                    <a:cxn ang="T147">
                                      <a:pos x="T46" y="T47"/>
                                    </a:cxn>
                                    <a:cxn ang="T148">
                                      <a:pos x="T48" y="T49"/>
                                    </a:cxn>
                                    <a:cxn ang="T149">
                                      <a:pos x="T50" y="T51"/>
                                    </a:cxn>
                                    <a:cxn ang="T150">
                                      <a:pos x="T52" y="T53"/>
                                    </a:cxn>
                                    <a:cxn ang="T151">
                                      <a:pos x="T54" y="T55"/>
                                    </a:cxn>
                                    <a:cxn ang="T152">
                                      <a:pos x="T56" y="T57"/>
                                    </a:cxn>
                                    <a:cxn ang="T153">
                                      <a:pos x="T58" y="T59"/>
                                    </a:cxn>
                                    <a:cxn ang="T154">
                                      <a:pos x="T60" y="T61"/>
                                    </a:cxn>
                                    <a:cxn ang="T155">
                                      <a:pos x="T62" y="T63"/>
                                    </a:cxn>
                                    <a:cxn ang="T156">
                                      <a:pos x="T64" y="T65"/>
                                    </a:cxn>
                                    <a:cxn ang="T157">
                                      <a:pos x="T66" y="T67"/>
                                    </a:cxn>
                                    <a:cxn ang="T158">
                                      <a:pos x="T68" y="T69"/>
                                    </a:cxn>
                                    <a:cxn ang="T159">
                                      <a:pos x="T70" y="T71"/>
                                    </a:cxn>
                                    <a:cxn ang="T160">
                                      <a:pos x="T72" y="T73"/>
                                    </a:cxn>
                                    <a:cxn ang="T161">
                                      <a:pos x="T74" y="T75"/>
                                    </a:cxn>
                                    <a:cxn ang="T162">
                                      <a:pos x="T76" y="T77"/>
                                    </a:cxn>
                                    <a:cxn ang="T163">
                                      <a:pos x="T78" y="T79"/>
                                    </a:cxn>
                                    <a:cxn ang="T164">
                                      <a:pos x="T80" y="T81"/>
                                    </a:cxn>
                                    <a:cxn ang="T165">
                                      <a:pos x="T82" y="T83"/>
                                    </a:cxn>
                                    <a:cxn ang="T166">
                                      <a:pos x="T84" y="T85"/>
                                    </a:cxn>
                                    <a:cxn ang="T167">
                                      <a:pos x="T86" y="T87"/>
                                    </a:cxn>
                                    <a:cxn ang="T168">
                                      <a:pos x="T88" y="T89"/>
                                    </a:cxn>
                                    <a:cxn ang="T169">
                                      <a:pos x="T90" y="T91"/>
                                    </a:cxn>
                                    <a:cxn ang="T170">
                                      <a:pos x="T92" y="T93"/>
                                    </a:cxn>
                                    <a:cxn ang="T171">
                                      <a:pos x="T94" y="T95"/>
                                    </a:cxn>
                                    <a:cxn ang="T172">
                                      <a:pos x="T96" y="T97"/>
                                    </a:cxn>
                                    <a:cxn ang="T173">
                                      <a:pos x="T98" y="T99"/>
                                    </a:cxn>
                                    <a:cxn ang="T174">
                                      <a:pos x="T100" y="T101"/>
                                    </a:cxn>
                                    <a:cxn ang="T175">
                                      <a:pos x="T102" y="T103"/>
                                    </a:cxn>
                                    <a:cxn ang="T176">
                                      <a:pos x="T104" y="T105"/>
                                    </a:cxn>
                                    <a:cxn ang="T177">
                                      <a:pos x="T106" y="T107"/>
                                    </a:cxn>
                                    <a:cxn ang="T178">
                                      <a:pos x="T108" y="T109"/>
                                    </a:cxn>
                                    <a:cxn ang="T179">
                                      <a:pos x="T110" y="T111"/>
                                    </a:cxn>
                                    <a:cxn ang="T180">
                                      <a:pos x="T112" y="T113"/>
                                    </a:cxn>
                                    <a:cxn ang="T181">
                                      <a:pos x="T114" y="T115"/>
                                    </a:cxn>
                                    <a:cxn ang="T182">
                                      <a:pos x="T116" y="T117"/>
                                    </a:cxn>
                                    <a:cxn ang="T183">
                                      <a:pos x="T118" y="T119"/>
                                    </a:cxn>
                                    <a:cxn ang="T184">
                                      <a:pos x="T120" y="T121"/>
                                    </a:cxn>
                                    <a:cxn ang="T185">
                                      <a:pos x="T122" y="T123"/>
                                    </a:cxn>
                                  </a:cxnLst>
                                  <a:rect l="0" t="0" r="r" b="b"/>
                                  <a:pathLst>
                                    <a:path w="4370" h="2556">
                                      <a:moveTo>
                                        <a:pt x="0" y="1824"/>
                                      </a:moveTo>
                                      <a:lnTo>
                                        <a:pt x="0" y="1779"/>
                                      </a:lnTo>
                                      <a:lnTo>
                                        <a:pt x="34" y="1779"/>
                                      </a:lnTo>
                                      <a:lnTo>
                                        <a:pt x="34" y="1418"/>
                                      </a:lnTo>
                                      <a:lnTo>
                                        <a:pt x="79" y="1418"/>
                                      </a:lnTo>
                                      <a:lnTo>
                                        <a:pt x="79" y="1238"/>
                                      </a:lnTo>
                                      <a:lnTo>
                                        <a:pt x="124" y="1238"/>
                                      </a:lnTo>
                                      <a:lnTo>
                                        <a:pt x="124" y="1204"/>
                                      </a:lnTo>
                                      <a:lnTo>
                                        <a:pt x="169" y="1204"/>
                                      </a:lnTo>
                                      <a:lnTo>
                                        <a:pt x="169" y="1148"/>
                                      </a:lnTo>
                                      <a:lnTo>
                                        <a:pt x="214" y="1148"/>
                                      </a:lnTo>
                                      <a:lnTo>
                                        <a:pt x="214" y="1013"/>
                                      </a:lnTo>
                                      <a:lnTo>
                                        <a:pt x="270" y="1013"/>
                                      </a:lnTo>
                                      <a:lnTo>
                                        <a:pt x="270" y="979"/>
                                      </a:lnTo>
                                      <a:lnTo>
                                        <a:pt x="315" y="979"/>
                                      </a:lnTo>
                                      <a:lnTo>
                                        <a:pt x="315" y="957"/>
                                      </a:lnTo>
                                      <a:lnTo>
                                        <a:pt x="360" y="957"/>
                                      </a:lnTo>
                                      <a:lnTo>
                                        <a:pt x="360" y="934"/>
                                      </a:lnTo>
                                      <a:lnTo>
                                        <a:pt x="417" y="934"/>
                                      </a:lnTo>
                                      <a:lnTo>
                                        <a:pt x="417" y="912"/>
                                      </a:lnTo>
                                      <a:lnTo>
                                        <a:pt x="462" y="912"/>
                                      </a:lnTo>
                                      <a:lnTo>
                                        <a:pt x="462" y="641"/>
                                      </a:lnTo>
                                      <a:lnTo>
                                        <a:pt x="507" y="641"/>
                                      </a:lnTo>
                                      <a:lnTo>
                                        <a:pt x="507" y="619"/>
                                      </a:lnTo>
                                      <a:lnTo>
                                        <a:pt x="552" y="619"/>
                                      </a:lnTo>
                                      <a:lnTo>
                                        <a:pt x="552" y="191"/>
                                      </a:lnTo>
                                      <a:lnTo>
                                        <a:pt x="597" y="191"/>
                                      </a:lnTo>
                                      <a:lnTo>
                                        <a:pt x="597" y="0"/>
                                      </a:lnTo>
                                      <a:lnTo>
                                        <a:pt x="642" y="0"/>
                                      </a:lnTo>
                                      <a:lnTo>
                                        <a:pt x="642" y="112"/>
                                      </a:lnTo>
                                      <a:lnTo>
                                        <a:pt x="687" y="112"/>
                                      </a:lnTo>
                                      <a:lnTo>
                                        <a:pt x="687" y="202"/>
                                      </a:lnTo>
                                      <a:lnTo>
                                        <a:pt x="732" y="202"/>
                                      </a:lnTo>
                                      <a:lnTo>
                                        <a:pt x="732" y="405"/>
                                      </a:lnTo>
                                      <a:lnTo>
                                        <a:pt x="777" y="405"/>
                                      </a:lnTo>
                                      <a:lnTo>
                                        <a:pt x="822" y="405"/>
                                      </a:lnTo>
                                      <a:lnTo>
                                        <a:pt x="822" y="157"/>
                                      </a:lnTo>
                                      <a:lnTo>
                                        <a:pt x="879" y="157"/>
                                      </a:lnTo>
                                      <a:lnTo>
                                        <a:pt x="879" y="101"/>
                                      </a:lnTo>
                                      <a:lnTo>
                                        <a:pt x="935" y="101"/>
                                      </a:lnTo>
                                      <a:lnTo>
                                        <a:pt x="935" y="259"/>
                                      </a:lnTo>
                                      <a:lnTo>
                                        <a:pt x="980" y="259"/>
                                      </a:lnTo>
                                      <a:lnTo>
                                        <a:pt x="980" y="405"/>
                                      </a:lnTo>
                                      <a:lnTo>
                                        <a:pt x="1025" y="405"/>
                                      </a:lnTo>
                                      <a:lnTo>
                                        <a:pt x="1025" y="439"/>
                                      </a:lnTo>
                                      <a:lnTo>
                                        <a:pt x="1070" y="439"/>
                                      </a:lnTo>
                                      <a:lnTo>
                                        <a:pt x="1070" y="461"/>
                                      </a:lnTo>
                                      <a:lnTo>
                                        <a:pt x="1115" y="461"/>
                                      </a:lnTo>
                                      <a:lnTo>
                                        <a:pt x="1115" y="608"/>
                                      </a:lnTo>
                                      <a:lnTo>
                                        <a:pt x="1160" y="608"/>
                                      </a:lnTo>
                                      <a:lnTo>
                                        <a:pt x="1160" y="439"/>
                                      </a:lnTo>
                                      <a:lnTo>
                                        <a:pt x="1205" y="439"/>
                                      </a:lnTo>
                                      <a:lnTo>
                                        <a:pt x="1205" y="427"/>
                                      </a:lnTo>
                                      <a:lnTo>
                                        <a:pt x="1250" y="427"/>
                                      </a:lnTo>
                                      <a:lnTo>
                                        <a:pt x="1250" y="675"/>
                                      </a:lnTo>
                                      <a:lnTo>
                                        <a:pt x="1295" y="675"/>
                                      </a:lnTo>
                                      <a:lnTo>
                                        <a:pt x="1295" y="743"/>
                                      </a:lnTo>
                                      <a:lnTo>
                                        <a:pt x="1352" y="743"/>
                                      </a:lnTo>
                                      <a:lnTo>
                                        <a:pt x="1352" y="878"/>
                                      </a:lnTo>
                                      <a:lnTo>
                                        <a:pt x="1397" y="878"/>
                                      </a:lnTo>
                                      <a:lnTo>
                                        <a:pt x="1397" y="596"/>
                                      </a:lnTo>
                                      <a:lnTo>
                                        <a:pt x="1442" y="596"/>
                                      </a:lnTo>
                                      <a:lnTo>
                                        <a:pt x="1442" y="236"/>
                                      </a:lnTo>
                                      <a:lnTo>
                                        <a:pt x="1487" y="236"/>
                                      </a:lnTo>
                                      <a:lnTo>
                                        <a:pt x="1487" y="427"/>
                                      </a:lnTo>
                                      <a:lnTo>
                                        <a:pt x="1532" y="427"/>
                                      </a:lnTo>
                                      <a:lnTo>
                                        <a:pt x="1532" y="506"/>
                                      </a:lnTo>
                                      <a:lnTo>
                                        <a:pt x="1588" y="506"/>
                                      </a:lnTo>
                                      <a:lnTo>
                                        <a:pt x="1588" y="416"/>
                                      </a:lnTo>
                                      <a:lnTo>
                                        <a:pt x="1633" y="416"/>
                                      </a:lnTo>
                                      <a:lnTo>
                                        <a:pt x="1633" y="484"/>
                                      </a:lnTo>
                                      <a:lnTo>
                                        <a:pt x="1678" y="484"/>
                                      </a:lnTo>
                                      <a:lnTo>
                                        <a:pt x="1678" y="731"/>
                                      </a:lnTo>
                                      <a:lnTo>
                                        <a:pt x="1735" y="731"/>
                                      </a:lnTo>
                                      <a:lnTo>
                                        <a:pt x="1735" y="765"/>
                                      </a:lnTo>
                                      <a:lnTo>
                                        <a:pt x="1780" y="765"/>
                                      </a:lnTo>
                                      <a:lnTo>
                                        <a:pt x="1780" y="822"/>
                                      </a:lnTo>
                                      <a:lnTo>
                                        <a:pt x="1825" y="822"/>
                                      </a:lnTo>
                                      <a:lnTo>
                                        <a:pt x="1825" y="529"/>
                                      </a:lnTo>
                                      <a:lnTo>
                                        <a:pt x="1870" y="529"/>
                                      </a:lnTo>
                                      <a:lnTo>
                                        <a:pt x="1870" y="686"/>
                                      </a:lnTo>
                                      <a:lnTo>
                                        <a:pt x="1915" y="686"/>
                                      </a:lnTo>
                                      <a:lnTo>
                                        <a:pt x="1915" y="1002"/>
                                      </a:lnTo>
                                      <a:lnTo>
                                        <a:pt x="1960" y="1002"/>
                                      </a:lnTo>
                                      <a:lnTo>
                                        <a:pt x="1960" y="957"/>
                                      </a:lnTo>
                                      <a:lnTo>
                                        <a:pt x="2005" y="957"/>
                                      </a:lnTo>
                                      <a:lnTo>
                                        <a:pt x="2005" y="822"/>
                                      </a:lnTo>
                                      <a:lnTo>
                                        <a:pt x="2050" y="822"/>
                                      </a:lnTo>
                                      <a:lnTo>
                                        <a:pt x="2050" y="709"/>
                                      </a:lnTo>
                                      <a:lnTo>
                                        <a:pt x="2106" y="709"/>
                                      </a:lnTo>
                                      <a:lnTo>
                                        <a:pt x="2106" y="855"/>
                                      </a:lnTo>
                                      <a:lnTo>
                                        <a:pt x="2151" y="855"/>
                                      </a:lnTo>
                                      <a:lnTo>
                                        <a:pt x="2151" y="709"/>
                                      </a:lnTo>
                                      <a:lnTo>
                                        <a:pt x="2196" y="709"/>
                                      </a:lnTo>
                                      <a:lnTo>
                                        <a:pt x="2196" y="945"/>
                                      </a:lnTo>
                                      <a:lnTo>
                                        <a:pt x="2253" y="945"/>
                                      </a:lnTo>
                                      <a:lnTo>
                                        <a:pt x="2253" y="1137"/>
                                      </a:lnTo>
                                      <a:lnTo>
                                        <a:pt x="2298" y="1137"/>
                                      </a:lnTo>
                                      <a:lnTo>
                                        <a:pt x="2298" y="957"/>
                                      </a:lnTo>
                                      <a:lnTo>
                                        <a:pt x="2343" y="957"/>
                                      </a:lnTo>
                                      <a:lnTo>
                                        <a:pt x="2343" y="1069"/>
                                      </a:lnTo>
                                      <a:lnTo>
                                        <a:pt x="2388" y="1069"/>
                                      </a:lnTo>
                                      <a:lnTo>
                                        <a:pt x="2388" y="1114"/>
                                      </a:lnTo>
                                      <a:lnTo>
                                        <a:pt x="2433" y="1114"/>
                                      </a:lnTo>
                                      <a:lnTo>
                                        <a:pt x="2433" y="1081"/>
                                      </a:lnTo>
                                      <a:lnTo>
                                        <a:pt x="2478" y="1081"/>
                                      </a:lnTo>
                                      <a:lnTo>
                                        <a:pt x="2478" y="1182"/>
                                      </a:lnTo>
                                      <a:lnTo>
                                        <a:pt x="2523" y="1182"/>
                                      </a:lnTo>
                                      <a:lnTo>
                                        <a:pt x="2523" y="1193"/>
                                      </a:lnTo>
                                      <a:lnTo>
                                        <a:pt x="2568" y="1193"/>
                                      </a:lnTo>
                                      <a:lnTo>
                                        <a:pt x="2568" y="1238"/>
                                      </a:lnTo>
                                      <a:lnTo>
                                        <a:pt x="2613" y="1238"/>
                                      </a:lnTo>
                                      <a:lnTo>
                                        <a:pt x="2613" y="1227"/>
                                      </a:lnTo>
                                      <a:lnTo>
                                        <a:pt x="2658" y="1227"/>
                                      </a:lnTo>
                                      <a:lnTo>
                                        <a:pt x="2658" y="1306"/>
                                      </a:lnTo>
                                      <a:lnTo>
                                        <a:pt x="2715" y="1306"/>
                                      </a:lnTo>
                                      <a:lnTo>
                                        <a:pt x="2715" y="1126"/>
                                      </a:lnTo>
                                      <a:lnTo>
                                        <a:pt x="2760" y="1126"/>
                                      </a:lnTo>
                                      <a:lnTo>
                                        <a:pt x="2760" y="1216"/>
                                      </a:lnTo>
                                      <a:lnTo>
                                        <a:pt x="2816" y="1216"/>
                                      </a:lnTo>
                                      <a:lnTo>
                                        <a:pt x="2816" y="1013"/>
                                      </a:lnTo>
                                      <a:lnTo>
                                        <a:pt x="2861" y="1013"/>
                                      </a:lnTo>
                                      <a:lnTo>
                                        <a:pt x="2861" y="1204"/>
                                      </a:lnTo>
                                      <a:lnTo>
                                        <a:pt x="2917" y="1204"/>
                                      </a:lnTo>
                                      <a:lnTo>
                                        <a:pt x="2917" y="1328"/>
                                      </a:lnTo>
                                      <a:lnTo>
                                        <a:pt x="2962" y="1328"/>
                                      </a:lnTo>
                                      <a:lnTo>
                                        <a:pt x="2962" y="1767"/>
                                      </a:lnTo>
                                      <a:lnTo>
                                        <a:pt x="3007" y="1767"/>
                                      </a:lnTo>
                                      <a:lnTo>
                                        <a:pt x="3007" y="1925"/>
                                      </a:lnTo>
                                      <a:lnTo>
                                        <a:pt x="3052" y="1925"/>
                                      </a:lnTo>
                                      <a:lnTo>
                                        <a:pt x="3052" y="2049"/>
                                      </a:lnTo>
                                      <a:lnTo>
                                        <a:pt x="3097" y="2049"/>
                                      </a:lnTo>
                                      <a:lnTo>
                                        <a:pt x="3097" y="2083"/>
                                      </a:lnTo>
                                      <a:lnTo>
                                        <a:pt x="3143" y="2083"/>
                                      </a:lnTo>
                                      <a:lnTo>
                                        <a:pt x="3188" y="2083"/>
                                      </a:lnTo>
                                      <a:lnTo>
                                        <a:pt x="3188" y="2004"/>
                                      </a:lnTo>
                                      <a:lnTo>
                                        <a:pt x="3233" y="2004"/>
                                      </a:lnTo>
                                      <a:lnTo>
                                        <a:pt x="3233" y="1903"/>
                                      </a:lnTo>
                                      <a:lnTo>
                                        <a:pt x="3278" y="1903"/>
                                      </a:lnTo>
                                      <a:lnTo>
                                        <a:pt x="3278" y="1813"/>
                                      </a:lnTo>
                                      <a:lnTo>
                                        <a:pt x="3323" y="1813"/>
                                      </a:lnTo>
                                      <a:lnTo>
                                        <a:pt x="3323" y="1767"/>
                                      </a:lnTo>
                                      <a:lnTo>
                                        <a:pt x="3368" y="1767"/>
                                      </a:lnTo>
                                      <a:lnTo>
                                        <a:pt x="3368" y="1722"/>
                                      </a:lnTo>
                                      <a:lnTo>
                                        <a:pt x="3424" y="1722"/>
                                      </a:lnTo>
                                      <a:lnTo>
                                        <a:pt x="3424" y="1587"/>
                                      </a:lnTo>
                                      <a:lnTo>
                                        <a:pt x="3469" y="1587"/>
                                      </a:lnTo>
                                      <a:lnTo>
                                        <a:pt x="3469" y="1576"/>
                                      </a:lnTo>
                                      <a:lnTo>
                                        <a:pt x="3514" y="1576"/>
                                      </a:lnTo>
                                      <a:lnTo>
                                        <a:pt x="3514" y="1407"/>
                                      </a:lnTo>
                                      <a:lnTo>
                                        <a:pt x="3571" y="1407"/>
                                      </a:lnTo>
                                      <a:lnTo>
                                        <a:pt x="3571" y="1238"/>
                                      </a:lnTo>
                                      <a:lnTo>
                                        <a:pt x="3616" y="1238"/>
                                      </a:lnTo>
                                      <a:lnTo>
                                        <a:pt x="3616" y="1385"/>
                                      </a:lnTo>
                                      <a:lnTo>
                                        <a:pt x="3661" y="1385"/>
                                      </a:lnTo>
                                      <a:lnTo>
                                        <a:pt x="3661" y="1306"/>
                                      </a:lnTo>
                                      <a:lnTo>
                                        <a:pt x="3706" y="1306"/>
                                      </a:lnTo>
                                      <a:lnTo>
                                        <a:pt x="3706" y="1249"/>
                                      </a:lnTo>
                                      <a:lnTo>
                                        <a:pt x="3751" y="1249"/>
                                      </a:lnTo>
                                      <a:lnTo>
                                        <a:pt x="3751" y="968"/>
                                      </a:lnTo>
                                      <a:lnTo>
                                        <a:pt x="3796" y="968"/>
                                      </a:lnTo>
                                      <a:lnTo>
                                        <a:pt x="3796" y="979"/>
                                      </a:lnTo>
                                      <a:lnTo>
                                        <a:pt x="3841" y="979"/>
                                      </a:lnTo>
                                      <a:lnTo>
                                        <a:pt x="3841" y="788"/>
                                      </a:lnTo>
                                      <a:lnTo>
                                        <a:pt x="3897" y="788"/>
                                      </a:lnTo>
                                      <a:lnTo>
                                        <a:pt x="3897" y="900"/>
                                      </a:lnTo>
                                      <a:lnTo>
                                        <a:pt x="3942" y="900"/>
                                      </a:lnTo>
                                      <a:lnTo>
                                        <a:pt x="3942" y="1351"/>
                                      </a:lnTo>
                                      <a:lnTo>
                                        <a:pt x="3987" y="1351"/>
                                      </a:lnTo>
                                      <a:lnTo>
                                        <a:pt x="3987" y="1542"/>
                                      </a:lnTo>
                                      <a:lnTo>
                                        <a:pt x="4032" y="1542"/>
                                      </a:lnTo>
                                      <a:lnTo>
                                        <a:pt x="4032" y="1959"/>
                                      </a:lnTo>
                                      <a:lnTo>
                                        <a:pt x="4089" y="1959"/>
                                      </a:lnTo>
                                      <a:lnTo>
                                        <a:pt x="4089" y="2556"/>
                                      </a:lnTo>
                                      <a:lnTo>
                                        <a:pt x="4134" y="2556"/>
                                      </a:lnTo>
                                      <a:lnTo>
                                        <a:pt x="4179" y="2556"/>
                                      </a:lnTo>
                                      <a:lnTo>
                                        <a:pt x="4235" y="2556"/>
                                      </a:lnTo>
                                      <a:lnTo>
                                        <a:pt x="4280" y="2556"/>
                                      </a:lnTo>
                                      <a:lnTo>
                                        <a:pt x="4325" y="2556"/>
                                      </a:lnTo>
                                      <a:lnTo>
                                        <a:pt x="4370" y="2556"/>
                                      </a:lnTo>
                                    </a:path>
                                  </a:pathLst>
                                </a:custGeom>
                                <a:noFill/>
                                <a:ln w="6985">
                                  <a:solidFill>
                                    <a:srgbClr val="FF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53" name="Freeform 1230"/>
                              <wps:cNvSpPr>
                                <a:spLocks/>
                              </wps:cNvSpPr>
                              <wps:spPr bwMode="auto">
                                <a:xfrm>
                                  <a:off x="0" y="641709"/>
                                  <a:ext cx="2503142" cy="1330424"/>
                                </a:xfrm>
                                <a:custGeom>
                                  <a:avLst/>
                                  <a:gdLst>
                                    <a:gd name="T0" fmla="*/ 21590 w 3942"/>
                                    <a:gd name="T1" fmla="*/ 1144270 h 2095"/>
                                    <a:gd name="T2" fmla="*/ 50165 w 3942"/>
                                    <a:gd name="T3" fmla="*/ 808355 h 2095"/>
                                    <a:gd name="T4" fmla="*/ 107315 w 3942"/>
                                    <a:gd name="T5" fmla="*/ 786765 h 2095"/>
                                    <a:gd name="T6" fmla="*/ 135890 w 3942"/>
                                    <a:gd name="T7" fmla="*/ 657860 h 2095"/>
                                    <a:gd name="T8" fmla="*/ 200025 w 3942"/>
                                    <a:gd name="T9" fmla="*/ 643890 h 2095"/>
                                    <a:gd name="T10" fmla="*/ 228600 w 3942"/>
                                    <a:gd name="T11" fmla="*/ 586740 h 2095"/>
                                    <a:gd name="T12" fmla="*/ 293370 w 3942"/>
                                    <a:gd name="T13" fmla="*/ 572135 h 2095"/>
                                    <a:gd name="T14" fmla="*/ 321945 w 3942"/>
                                    <a:gd name="T15" fmla="*/ 393700 h 2095"/>
                                    <a:gd name="T16" fmla="*/ 379095 w 3942"/>
                                    <a:gd name="T17" fmla="*/ 128905 h 2095"/>
                                    <a:gd name="T18" fmla="*/ 407670 w 3942"/>
                                    <a:gd name="T19" fmla="*/ 71755 h 2095"/>
                                    <a:gd name="T20" fmla="*/ 464820 w 3942"/>
                                    <a:gd name="T21" fmla="*/ 128905 h 2095"/>
                                    <a:gd name="T22" fmla="*/ 493395 w 3942"/>
                                    <a:gd name="T23" fmla="*/ 286385 h 2095"/>
                                    <a:gd name="T24" fmla="*/ 558165 w 3942"/>
                                    <a:gd name="T25" fmla="*/ 143510 h 2095"/>
                                    <a:gd name="T26" fmla="*/ 593725 w 3942"/>
                                    <a:gd name="T27" fmla="*/ 214630 h 2095"/>
                                    <a:gd name="T28" fmla="*/ 650875 w 3942"/>
                                    <a:gd name="T29" fmla="*/ 307975 h 2095"/>
                                    <a:gd name="T30" fmla="*/ 679450 w 3942"/>
                                    <a:gd name="T31" fmla="*/ 372110 h 2095"/>
                                    <a:gd name="T32" fmla="*/ 736600 w 3942"/>
                                    <a:gd name="T33" fmla="*/ 457835 h 2095"/>
                                    <a:gd name="T34" fmla="*/ 765175 w 3942"/>
                                    <a:gd name="T35" fmla="*/ 365125 h 2095"/>
                                    <a:gd name="T36" fmla="*/ 822325 w 3942"/>
                                    <a:gd name="T37" fmla="*/ 493395 h 2095"/>
                                    <a:gd name="T38" fmla="*/ 858520 w 3942"/>
                                    <a:gd name="T39" fmla="*/ 622300 h 2095"/>
                                    <a:gd name="T40" fmla="*/ 915670 w 3942"/>
                                    <a:gd name="T41" fmla="*/ 436245 h 2095"/>
                                    <a:gd name="T42" fmla="*/ 944245 w 3942"/>
                                    <a:gd name="T43" fmla="*/ 314960 h 2095"/>
                                    <a:gd name="T44" fmla="*/ 1008380 w 3942"/>
                                    <a:gd name="T45" fmla="*/ 350520 h 2095"/>
                                    <a:gd name="T46" fmla="*/ 1036955 w 3942"/>
                                    <a:gd name="T47" fmla="*/ 343535 h 2095"/>
                                    <a:gd name="T48" fmla="*/ 1101725 w 3942"/>
                                    <a:gd name="T49" fmla="*/ 501015 h 2095"/>
                                    <a:gd name="T50" fmla="*/ 1130300 w 3942"/>
                                    <a:gd name="T51" fmla="*/ 558165 h 2095"/>
                                    <a:gd name="T52" fmla="*/ 1187450 w 3942"/>
                                    <a:gd name="T53" fmla="*/ 372110 h 2095"/>
                                    <a:gd name="T54" fmla="*/ 1216025 w 3942"/>
                                    <a:gd name="T55" fmla="*/ 694055 h 2095"/>
                                    <a:gd name="T56" fmla="*/ 1273175 w 3942"/>
                                    <a:gd name="T57" fmla="*/ 679450 h 2095"/>
                                    <a:gd name="T58" fmla="*/ 1301750 w 3942"/>
                                    <a:gd name="T59" fmla="*/ 529590 h 2095"/>
                                    <a:gd name="T60" fmla="*/ 1365885 w 3942"/>
                                    <a:gd name="T61" fmla="*/ 600710 h 2095"/>
                                    <a:gd name="T62" fmla="*/ 1394460 w 3942"/>
                                    <a:gd name="T63" fmla="*/ 672465 h 2095"/>
                                    <a:gd name="T64" fmla="*/ 1459230 w 3942"/>
                                    <a:gd name="T65" fmla="*/ 751205 h 2095"/>
                                    <a:gd name="T66" fmla="*/ 1487805 w 3942"/>
                                    <a:gd name="T67" fmla="*/ 765175 h 2095"/>
                                    <a:gd name="T68" fmla="*/ 1544955 w 3942"/>
                                    <a:gd name="T69" fmla="*/ 786765 h 2095"/>
                                    <a:gd name="T70" fmla="*/ 1573530 w 3942"/>
                                    <a:gd name="T71" fmla="*/ 708025 h 2095"/>
                                    <a:gd name="T72" fmla="*/ 1630680 w 3942"/>
                                    <a:gd name="T73" fmla="*/ 722630 h 2095"/>
                                    <a:gd name="T74" fmla="*/ 1659255 w 3942"/>
                                    <a:gd name="T75" fmla="*/ 744220 h 2095"/>
                                    <a:gd name="T76" fmla="*/ 1724025 w 3942"/>
                                    <a:gd name="T77" fmla="*/ 765175 h 2095"/>
                                    <a:gd name="T78" fmla="*/ 1752600 w 3942"/>
                                    <a:gd name="T79" fmla="*/ 922655 h 2095"/>
                                    <a:gd name="T80" fmla="*/ 1816735 w 3942"/>
                                    <a:gd name="T81" fmla="*/ 979805 h 2095"/>
                                    <a:gd name="T82" fmla="*/ 1852295 w 3942"/>
                                    <a:gd name="T83" fmla="*/ 1273175 h 2095"/>
                                    <a:gd name="T84" fmla="*/ 1909445 w 3942"/>
                                    <a:gd name="T85" fmla="*/ 1308735 h 2095"/>
                                    <a:gd name="T86" fmla="*/ 1938020 w 3942"/>
                                    <a:gd name="T87" fmla="*/ 1294765 h 2095"/>
                                    <a:gd name="T88" fmla="*/ 1995805 w 3942"/>
                                    <a:gd name="T89" fmla="*/ 1251585 h 2095"/>
                                    <a:gd name="T90" fmla="*/ 2024380 w 3942"/>
                                    <a:gd name="T91" fmla="*/ 1251585 h 2095"/>
                                    <a:gd name="T92" fmla="*/ 2081530 w 3942"/>
                                    <a:gd name="T93" fmla="*/ 1237615 h 2095"/>
                                    <a:gd name="T94" fmla="*/ 2110105 w 3942"/>
                                    <a:gd name="T95" fmla="*/ 1101725 h 2095"/>
                                    <a:gd name="T96" fmla="*/ 2174240 w 3942"/>
                                    <a:gd name="T97" fmla="*/ 1115695 h 2095"/>
                                    <a:gd name="T98" fmla="*/ 2202815 w 3942"/>
                                    <a:gd name="T99" fmla="*/ 1058545 h 2095"/>
                                    <a:gd name="T100" fmla="*/ 2267585 w 3942"/>
                                    <a:gd name="T101" fmla="*/ 1022985 h 2095"/>
                                    <a:gd name="T102" fmla="*/ 2296160 w 3942"/>
                                    <a:gd name="T103" fmla="*/ 1058545 h 2095"/>
                                    <a:gd name="T104" fmla="*/ 2353310 w 3942"/>
                                    <a:gd name="T105" fmla="*/ 929640 h 2095"/>
                                    <a:gd name="T106" fmla="*/ 2381885 w 3942"/>
                                    <a:gd name="T107" fmla="*/ 622300 h 2095"/>
                                    <a:gd name="T108" fmla="*/ 2439035 w 3942"/>
                                    <a:gd name="T109" fmla="*/ 586740 h 2095"/>
                                    <a:gd name="T110" fmla="*/ 2474595 w 3942"/>
                                    <a:gd name="T111" fmla="*/ 779780 h 2095"/>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Lst>
                                  <a:ahLst/>
                                  <a:cxnLst>
                                    <a:cxn ang="T112">
                                      <a:pos x="T0" y="T1"/>
                                    </a:cxn>
                                    <a:cxn ang="T113">
                                      <a:pos x="T2" y="T3"/>
                                    </a:cxn>
                                    <a:cxn ang="T114">
                                      <a:pos x="T4" y="T5"/>
                                    </a:cxn>
                                    <a:cxn ang="T115">
                                      <a:pos x="T6" y="T7"/>
                                    </a:cxn>
                                    <a:cxn ang="T116">
                                      <a:pos x="T8" y="T9"/>
                                    </a:cxn>
                                    <a:cxn ang="T117">
                                      <a:pos x="T10" y="T11"/>
                                    </a:cxn>
                                    <a:cxn ang="T118">
                                      <a:pos x="T12" y="T13"/>
                                    </a:cxn>
                                    <a:cxn ang="T119">
                                      <a:pos x="T14" y="T15"/>
                                    </a:cxn>
                                    <a:cxn ang="T120">
                                      <a:pos x="T16" y="T17"/>
                                    </a:cxn>
                                    <a:cxn ang="T121">
                                      <a:pos x="T18" y="T19"/>
                                    </a:cxn>
                                    <a:cxn ang="T122">
                                      <a:pos x="T20" y="T21"/>
                                    </a:cxn>
                                    <a:cxn ang="T123">
                                      <a:pos x="T22" y="T23"/>
                                    </a:cxn>
                                    <a:cxn ang="T124">
                                      <a:pos x="T24" y="T25"/>
                                    </a:cxn>
                                    <a:cxn ang="T125">
                                      <a:pos x="T26" y="T27"/>
                                    </a:cxn>
                                    <a:cxn ang="T126">
                                      <a:pos x="T28" y="T29"/>
                                    </a:cxn>
                                    <a:cxn ang="T127">
                                      <a:pos x="T30" y="T31"/>
                                    </a:cxn>
                                    <a:cxn ang="T128">
                                      <a:pos x="T32" y="T33"/>
                                    </a:cxn>
                                    <a:cxn ang="T129">
                                      <a:pos x="T34" y="T35"/>
                                    </a:cxn>
                                    <a:cxn ang="T130">
                                      <a:pos x="T36" y="T37"/>
                                    </a:cxn>
                                    <a:cxn ang="T131">
                                      <a:pos x="T38" y="T39"/>
                                    </a:cxn>
                                    <a:cxn ang="T132">
                                      <a:pos x="T40" y="T41"/>
                                    </a:cxn>
                                    <a:cxn ang="T133">
                                      <a:pos x="T42" y="T43"/>
                                    </a:cxn>
                                    <a:cxn ang="T134">
                                      <a:pos x="T44" y="T45"/>
                                    </a:cxn>
                                    <a:cxn ang="T135">
                                      <a:pos x="T46" y="T47"/>
                                    </a:cxn>
                                    <a:cxn ang="T136">
                                      <a:pos x="T48" y="T49"/>
                                    </a:cxn>
                                    <a:cxn ang="T137">
                                      <a:pos x="T50" y="T51"/>
                                    </a:cxn>
                                    <a:cxn ang="T138">
                                      <a:pos x="T52" y="T53"/>
                                    </a:cxn>
                                    <a:cxn ang="T139">
                                      <a:pos x="T54" y="T55"/>
                                    </a:cxn>
                                    <a:cxn ang="T140">
                                      <a:pos x="T56" y="T57"/>
                                    </a:cxn>
                                    <a:cxn ang="T141">
                                      <a:pos x="T58" y="T59"/>
                                    </a:cxn>
                                    <a:cxn ang="T142">
                                      <a:pos x="T60" y="T61"/>
                                    </a:cxn>
                                    <a:cxn ang="T143">
                                      <a:pos x="T62" y="T63"/>
                                    </a:cxn>
                                    <a:cxn ang="T144">
                                      <a:pos x="T64" y="T65"/>
                                    </a:cxn>
                                    <a:cxn ang="T145">
                                      <a:pos x="T66" y="T67"/>
                                    </a:cxn>
                                    <a:cxn ang="T146">
                                      <a:pos x="T68" y="T69"/>
                                    </a:cxn>
                                    <a:cxn ang="T147">
                                      <a:pos x="T70" y="T71"/>
                                    </a:cxn>
                                    <a:cxn ang="T148">
                                      <a:pos x="T72" y="T73"/>
                                    </a:cxn>
                                    <a:cxn ang="T149">
                                      <a:pos x="T74" y="T75"/>
                                    </a:cxn>
                                    <a:cxn ang="T150">
                                      <a:pos x="T76" y="T77"/>
                                    </a:cxn>
                                    <a:cxn ang="T151">
                                      <a:pos x="T78" y="T79"/>
                                    </a:cxn>
                                    <a:cxn ang="T152">
                                      <a:pos x="T80" y="T81"/>
                                    </a:cxn>
                                    <a:cxn ang="T153">
                                      <a:pos x="T82" y="T83"/>
                                    </a:cxn>
                                    <a:cxn ang="T154">
                                      <a:pos x="T84" y="T85"/>
                                    </a:cxn>
                                    <a:cxn ang="T155">
                                      <a:pos x="T86" y="T87"/>
                                    </a:cxn>
                                    <a:cxn ang="T156">
                                      <a:pos x="T88" y="T89"/>
                                    </a:cxn>
                                    <a:cxn ang="T157">
                                      <a:pos x="T90" y="T91"/>
                                    </a:cxn>
                                    <a:cxn ang="T158">
                                      <a:pos x="T92" y="T93"/>
                                    </a:cxn>
                                    <a:cxn ang="T159">
                                      <a:pos x="T94" y="T95"/>
                                    </a:cxn>
                                    <a:cxn ang="T160">
                                      <a:pos x="T96" y="T97"/>
                                    </a:cxn>
                                    <a:cxn ang="T161">
                                      <a:pos x="T98" y="T99"/>
                                    </a:cxn>
                                    <a:cxn ang="T162">
                                      <a:pos x="T100" y="T101"/>
                                    </a:cxn>
                                    <a:cxn ang="T163">
                                      <a:pos x="T102" y="T103"/>
                                    </a:cxn>
                                    <a:cxn ang="T164">
                                      <a:pos x="T104" y="T105"/>
                                    </a:cxn>
                                    <a:cxn ang="T165">
                                      <a:pos x="T106" y="T107"/>
                                    </a:cxn>
                                    <a:cxn ang="T166">
                                      <a:pos x="T108" y="T109"/>
                                    </a:cxn>
                                    <a:cxn ang="T167">
                                      <a:pos x="T110" y="T111"/>
                                    </a:cxn>
                                  </a:cxnLst>
                                  <a:rect l="0" t="0" r="r" b="b"/>
                                  <a:pathLst>
                                    <a:path w="3942" h="2095">
                                      <a:moveTo>
                                        <a:pt x="0" y="1847"/>
                                      </a:moveTo>
                                      <a:lnTo>
                                        <a:pt x="0" y="1802"/>
                                      </a:lnTo>
                                      <a:lnTo>
                                        <a:pt x="34" y="1802"/>
                                      </a:lnTo>
                                      <a:lnTo>
                                        <a:pt x="34" y="1453"/>
                                      </a:lnTo>
                                      <a:lnTo>
                                        <a:pt x="79" y="1453"/>
                                      </a:lnTo>
                                      <a:lnTo>
                                        <a:pt x="79" y="1273"/>
                                      </a:lnTo>
                                      <a:lnTo>
                                        <a:pt x="124" y="1273"/>
                                      </a:lnTo>
                                      <a:lnTo>
                                        <a:pt x="124" y="1239"/>
                                      </a:lnTo>
                                      <a:lnTo>
                                        <a:pt x="169" y="1239"/>
                                      </a:lnTo>
                                      <a:lnTo>
                                        <a:pt x="169" y="1183"/>
                                      </a:lnTo>
                                      <a:lnTo>
                                        <a:pt x="214" y="1183"/>
                                      </a:lnTo>
                                      <a:lnTo>
                                        <a:pt x="214" y="1036"/>
                                      </a:lnTo>
                                      <a:lnTo>
                                        <a:pt x="270" y="1036"/>
                                      </a:lnTo>
                                      <a:lnTo>
                                        <a:pt x="270" y="1014"/>
                                      </a:lnTo>
                                      <a:lnTo>
                                        <a:pt x="315" y="1014"/>
                                      </a:lnTo>
                                      <a:lnTo>
                                        <a:pt x="315" y="969"/>
                                      </a:lnTo>
                                      <a:lnTo>
                                        <a:pt x="360" y="969"/>
                                      </a:lnTo>
                                      <a:lnTo>
                                        <a:pt x="360" y="924"/>
                                      </a:lnTo>
                                      <a:lnTo>
                                        <a:pt x="417" y="924"/>
                                      </a:lnTo>
                                      <a:lnTo>
                                        <a:pt x="417" y="901"/>
                                      </a:lnTo>
                                      <a:lnTo>
                                        <a:pt x="462" y="901"/>
                                      </a:lnTo>
                                      <a:lnTo>
                                        <a:pt x="462" y="642"/>
                                      </a:lnTo>
                                      <a:lnTo>
                                        <a:pt x="507" y="642"/>
                                      </a:lnTo>
                                      <a:lnTo>
                                        <a:pt x="507" y="620"/>
                                      </a:lnTo>
                                      <a:lnTo>
                                        <a:pt x="552" y="620"/>
                                      </a:lnTo>
                                      <a:lnTo>
                                        <a:pt x="552" y="203"/>
                                      </a:lnTo>
                                      <a:lnTo>
                                        <a:pt x="597" y="203"/>
                                      </a:lnTo>
                                      <a:lnTo>
                                        <a:pt x="597" y="0"/>
                                      </a:lnTo>
                                      <a:lnTo>
                                        <a:pt x="642" y="0"/>
                                      </a:lnTo>
                                      <a:lnTo>
                                        <a:pt x="642" y="113"/>
                                      </a:lnTo>
                                      <a:lnTo>
                                        <a:pt x="687" y="113"/>
                                      </a:lnTo>
                                      <a:lnTo>
                                        <a:pt x="687" y="203"/>
                                      </a:lnTo>
                                      <a:lnTo>
                                        <a:pt x="732" y="203"/>
                                      </a:lnTo>
                                      <a:lnTo>
                                        <a:pt x="732" y="428"/>
                                      </a:lnTo>
                                      <a:lnTo>
                                        <a:pt x="777" y="428"/>
                                      </a:lnTo>
                                      <a:lnTo>
                                        <a:pt x="777" y="451"/>
                                      </a:lnTo>
                                      <a:lnTo>
                                        <a:pt x="822" y="451"/>
                                      </a:lnTo>
                                      <a:lnTo>
                                        <a:pt x="822" y="226"/>
                                      </a:lnTo>
                                      <a:lnTo>
                                        <a:pt x="879" y="226"/>
                                      </a:lnTo>
                                      <a:lnTo>
                                        <a:pt x="879" y="192"/>
                                      </a:lnTo>
                                      <a:lnTo>
                                        <a:pt x="935" y="192"/>
                                      </a:lnTo>
                                      <a:lnTo>
                                        <a:pt x="935" y="338"/>
                                      </a:lnTo>
                                      <a:lnTo>
                                        <a:pt x="980" y="338"/>
                                      </a:lnTo>
                                      <a:lnTo>
                                        <a:pt x="980" y="485"/>
                                      </a:lnTo>
                                      <a:lnTo>
                                        <a:pt x="1025" y="485"/>
                                      </a:lnTo>
                                      <a:lnTo>
                                        <a:pt x="1025" y="552"/>
                                      </a:lnTo>
                                      <a:lnTo>
                                        <a:pt x="1070" y="552"/>
                                      </a:lnTo>
                                      <a:lnTo>
                                        <a:pt x="1070" y="586"/>
                                      </a:lnTo>
                                      <a:lnTo>
                                        <a:pt x="1115" y="586"/>
                                      </a:lnTo>
                                      <a:lnTo>
                                        <a:pt x="1115" y="721"/>
                                      </a:lnTo>
                                      <a:lnTo>
                                        <a:pt x="1160" y="721"/>
                                      </a:lnTo>
                                      <a:lnTo>
                                        <a:pt x="1160" y="575"/>
                                      </a:lnTo>
                                      <a:lnTo>
                                        <a:pt x="1205" y="575"/>
                                      </a:lnTo>
                                      <a:lnTo>
                                        <a:pt x="1250" y="575"/>
                                      </a:lnTo>
                                      <a:lnTo>
                                        <a:pt x="1250" y="777"/>
                                      </a:lnTo>
                                      <a:lnTo>
                                        <a:pt x="1295" y="777"/>
                                      </a:lnTo>
                                      <a:lnTo>
                                        <a:pt x="1295" y="811"/>
                                      </a:lnTo>
                                      <a:lnTo>
                                        <a:pt x="1352" y="811"/>
                                      </a:lnTo>
                                      <a:lnTo>
                                        <a:pt x="1352" y="980"/>
                                      </a:lnTo>
                                      <a:lnTo>
                                        <a:pt x="1397" y="980"/>
                                      </a:lnTo>
                                      <a:lnTo>
                                        <a:pt x="1397" y="687"/>
                                      </a:lnTo>
                                      <a:lnTo>
                                        <a:pt x="1442" y="687"/>
                                      </a:lnTo>
                                      <a:lnTo>
                                        <a:pt x="1442" y="293"/>
                                      </a:lnTo>
                                      <a:lnTo>
                                        <a:pt x="1487" y="293"/>
                                      </a:lnTo>
                                      <a:lnTo>
                                        <a:pt x="1487" y="496"/>
                                      </a:lnTo>
                                      <a:lnTo>
                                        <a:pt x="1532" y="496"/>
                                      </a:lnTo>
                                      <a:lnTo>
                                        <a:pt x="1532" y="552"/>
                                      </a:lnTo>
                                      <a:lnTo>
                                        <a:pt x="1588" y="552"/>
                                      </a:lnTo>
                                      <a:lnTo>
                                        <a:pt x="1588" y="485"/>
                                      </a:lnTo>
                                      <a:lnTo>
                                        <a:pt x="1633" y="485"/>
                                      </a:lnTo>
                                      <a:lnTo>
                                        <a:pt x="1633" y="541"/>
                                      </a:lnTo>
                                      <a:lnTo>
                                        <a:pt x="1678" y="541"/>
                                      </a:lnTo>
                                      <a:lnTo>
                                        <a:pt x="1678" y="789"/>
                                      </a:lnTo>
                                      <a:lnTo>
                                        <a:pt x="1735" y="789"/>
                                      </a:lnTo>
                                      <a:lnTo>
                                        <a:pt x="1735" y="800"/>
                                      </a:lnTo>
                                      <a:lnTo>
                                        <a:pt x="1780" y="800"/>
                                      </a:lnTo>
                                      <a:lnTo>
                                        <a:pt x="1780" y="879"/>
                                      </a:lnTo>
                                      <a:lnTo>
                                        <a:pt x="1825" y="879"/>
                                      </a:lnTo>
                                      <a:lnTo>
                                        <a:pt x="1825" y="586"/>
                                      </a:lnTo>
                                      <a:lnTo>
                                        <a:pt x="1870" y="586"/>
                                      </a:lnTo>
                                      <a:lnTo>
                                        <a:pt x="1870" y="732"/>
                                      </a:lnTo>
                                      <a:lnTo>
                                        <a:pt x="1915" y="732"/>
                                      </a:lnTo>
                                      <a:lnTo>
                                        <a:pt x="1915" y="1093"/>
                                      </a:lnTo>
                                      <a:lnTo>
                                        <a:pt x="1960" y="1093"/>
                                      </a:lnTo>
                                      <a:lnTo>
                                        <a:pt x="1960" y="1070"/>
                                      </a:lnTo>
                                      <a:lnTo>
                                        <a:pt x="2005" y="1070"/>
                                      </a:lnTo>
                                      <a:lnTo>
                                        <a:pt x="2005" y="913"/>
                                      </a:lnTo>
                                      <a:lnTo>
                                        <a:pt x="2050" y="913"/>
                                      </a:lnTo>
                                      <a:lnTo>
                                        <a:pt x="2050" y="834"/>
                                      </a:lnTo>
                                      <a:lnTo>
                                        <a:pt x="2106" y="834"/>
                                      </a:lnTo>
                                      <a:lnTo>
                                        <a:pt x="2106" y="946"/>
                                      </a:lnTo>
                                      <a:lnTo>
                                        <a:pt x="2151" y="946"/>
                                      </a:lnTo>
                                      <a:lnTo>
                                        <a:pt x="2151" y="789"/>
                                      </a:lnTo>
                                      <a:lnTo>
                                        <a:pt x="2196" y="789"/>
                                      </a:lnTo>
                                      <a:lnTo>
                                        <a:pt x="2196" y="1059"/>
                                      </a:lnTo>
                                      <a:lnTo>
                                        <a:pt x="2253" y="1059"/>
                                      </a:lnTo>
                                      <a:lnTo>
                                        <a:pt x="2253" y="1183"/>
                                      </a:lnTo>
                                      <a:lnTo>
                                        <a:pt x="2298" y="1183"/>
                                      </a:lnTo>
                                      <a:lnTo>
                                        <a:pt x="2298" y="991"/>
                                      </a:lnTo>
                                      <a:lnTo>
                                        <a:pt x="2343" y="991"/>
                                      </a:lnTo>
                                      <a:lnTo>
                                        <a:pt x="2343" y="1205"/>
                                      </a:lnTo>
                                      <a:lnTo>
                                        <a:pt x="2388" y="1205"/>
                                      </a:lnTo>
                                      <a:lnTo>
                                        <a:pt x="2388" y="1239"/>
                                      </a:lnTo>
                                      <a:lnTo>
                                        <a:pt x="2433" y="1239"/>
                                      </a:lnTo>
                                      <a:lnTo>
                                        <a:pt x="2433" y="1205"/>
                                      </a:lnTo>
                                      <a:lnTo>
                                        <a:pt x="2478" y="1205"/>
                                      </a:lnTo>
                                      <a:lnTo>
                                        <a:pt x="2478" y="1115"/>
                                      </a:lnTo>
                                      <a:lnTo>
                                        <a:pt x="2523" y="1115"/>
                                      </a:lnTo>
                                      <a:lnTo>
                                        <a:pt x="2523" y="1138"/>
                                      </a:lnTo>
                                      <a:lnTo>
                                        <a:pt x="2568" y="1138"/>
                                      </a:lnTo>
                                      <a:lnTo>
                                        <a:pt x="2568" y="1081"/>
                                      </a:lnTo>
                                      <a:lnTo>
                                        <a:pt x="2613" y="1081"/>
                                      </a:lnTo>
                                      <a:lnTo>
                                        <a:pt x="2613" y="1172"/>
                                      </a:lnTo>
                                      <a:lnTo>
                                        <a:pt x="2658" y="1172"/>
                                      </a:lnTo>
                                      <a:lnTo>
                                        <a:pt x="2658" y="1205"/>
                                      </a:lnTo>
                                      <a:lnTo>
                                        <a:pt x="2715" y="1205"/>
                                      </a:lnTo>
                                      <a:lnTo>
                                        <a:pt x="2715" y="1239"/>
                                      </a:lnTo>
                                      <a:lnTo>
                                        <a:pt x="2760" y="1239"/>
                                      </a:lnTo>
                                      <a:lnTo>
                                        <a:pt x="2760" y="1453"/>
                                      </a:lnTo>
                                      <a:lnTo>
                                        <a:pt x="2816" y="1453"/>
                                      </a:lnTo>
                                      <a:lnTo>
                                        <a:pt x="2816" y="1543"/>
                                      </a:lnTo>
                                      <a:lnTo>
                                        <a:pt x="2861" y="1543"/>
                                      </a:lnTo>
                                      <a:lnTo>
                                        <a:pt x="2861" y="1746"/>
                                      </a:lnTo>
                                      <a:lnTo>
                                        <a:pt x="2917" y="1746"/>
                                      </a:lnTo>
                                      <a:lnTo>
                                        <a:pt x="2917" y="2005"/>
                                      </a:lnTo>
                                      <a:lnTo>
                                        <a:pt x="2962" y="2005"/>
                                      </a:lnTo>
                                      <a:lnTo>
                                        <a:pt x="2962" y="2061"/>
                                      </a:lnTo>
                                      <a:lnTo>
                                        <a:pt x="3007" y="2061"/>
                                      </a:lnTo>
                                      <a:lnTo>
                                        <a:pt x="3007" y="2095"/>
                                      </a:lnTo>
                                      <a:lnTo>
                                        <a:pt x="3052" y="2095"/>
                                      </a:lnTo>
                                      <a:lnTo>
                                        <a:pt x="3052" y="2039"/>
                                      </a:lnTo>
                                      <a:lnTo>
                                        <a:pt x="3097" y="2039"/>
                                      </a:lnTo>
                                      <a:lnTo>
                                        <a:pt x="3097" y="1971"/>
                                      </a:lnTo>
                                      <a:lnTo>
                                        <a:pt x="3143" y="1971"/>
                                      </a:lnTo>
                                      <a:lnTo>
                                        <a:pt x="3143" y="1994"/>
                                      </a:lnTo>
                                      <a:lnTo>
                                        <a:pt x="3188" y="1994"/>
                                      </a:lnTo>
                                      <a:lnTo>
                                        <a:pt x="3188" y="1971"/>
                                      </a:lnTo>
                                      <a:lnTo>
                                        <a:pt x="3233" y="1971"/>
                                      </a:lnTo>
                                      <a:lnTo>
                                        <a:pt x="3233" y="1949"/>
                                      </a:lnTo>
                                      <a:lnTo>
                                        <a:pt x="3278" y="1949"/>
                                      </a:lnTo>
                                      <a:lnTo>
                                        <a:pt x="3278" y="1757"/>
                                      </a:lnTo>
                                      <a:lnTo>
                                        <a:pt x="3323" y="1757"/>
                                      </a:lnTo>
                                      <a:lnTo>
                                        <a:pt x="3323" y="1735"/>
                                      </a:lnTo>
                                      <a:lnTo>
                                        <a:pt x="3368" y="1735"/>
                                      </a:lnTo>
                                      <a:lnTo>
                                        <a:pt x="3368" y="1757"/>
                                      </a:lnTo>
                                      <a:lnTo>
                                        <a:pt x="3424" y="1757"/>
                                      </a:lnTo>
                                      <a:lnTo>
                                        <a:pt x="3424" y="1813"/>
                                      </a:lnTo>
                                      <a:lnTo>
                                        <a:pt x="3469" y="1813"/>
                                      </a:lnTo>
                                      <a:lnTo>
                                        <a:pt x="3469" y="1667"/>
                                      </a:lnTo>
                                      <a:lnTo>
                                        <a:pt x="3514" y="1667"/>
                                      </a:lnTo>
                                      <a:lnTo>
                                        <a:pt x="3514" y="1611"/>
                                      </a:lnTo>
                                      <a:lnTo>
                                        <a:pt x="3571" y="1611"/>
                                      </a:lnTo>
                                      <a:lnTo>
                                        <a:pt x="3571" y="1588"/>
                                      </a:lnTo>
                                      <a:lnTo>
                                        <a:pt x="3616" y="1588"/>
                                      </a:lnTo>
                                      <a:lnTo>
                                        <a:pt x="3616" y="1667"/>
                                      </a:lnTo>
                                      <a:lnTo>
                                        <a:pt x="3661" y="1667"/>
                                      </a:lnTo>
                                      <a:lnTo>
                                        <a:pt x="3661" y="1464"/>
                                      </a:lnTo>
                                      <a:lnTo>
                                        <a:pt x="3706" y="1464"/>
                                      </a:lnTo>
                                      <a:lnTo>
                                        <a:pt x="3706" y="1183"/>
                                      </a:lnTo>
                                      <a:lnTo>
                                        <a:pt x="3751" y="1183"/>
                                      </a:lnTo>
                                      <a:lnTo>
                                        <a:pt x="3751" y="980"/>
                                      </a:lnTo>
                                      <a:lnTo>
                                        <a:pt x="3796" y="980"/>
                                      </a:lnTo>
                                      <a:lnTo>
                                        <a:pt x="3796" y="924"/>
                                      </a:lnTo>
                                      <a:lnTo>
                                        <a:pt x="3841" y="924"/>
                                      </a:lnTo>
                                      <a:lnTo>
                                        <a:pt x="3841" y="980"/>
                                      </a:lnTo>
                                      <a:lnTo>
                                        <a:pt x="3897" y="980"/>
                                      </a:lnTo>
                                      <a:lnTo>
                                        <a:pt x="3897" y="1228"/>
                                      </a:lnTo>
                                      <a:lnTo>
                                        <a:pt x="3942" y="1228"/>
                                      </a:lnTo>
                                      <a:lnTo>
                                        <a:pt x="3942" y="1543"/>
                                      </a:lnTo>
                                    </a:path>
                                  </a:pathLst>
                                </a:custGeom>
                                <a:noFill/>
                                <a:ln w="21590">
                                  <a:solidFill>
                                    <a:srgbClr val="C0C0C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54" name="Freeform 1231"/>
                              <wps:cNvSpPr>
                                <a:spLocks/>
                              </wps:cNvSpPr>
                              <wps:spPr bwMode="auto">
                                <a:xfrm>
                                  <a:off x="2503142" y="1621527"/>
                                  <a:ext cx="271805" cy="729713"/>
                                </a:xfrm>
                                <a:custGeom>
                                  <a:avLst/>
                                  <a:gdLst>
                                    <a:gd name="T0" fmla="*/ 0 w 428"/>
                                    <a:gd name="T1" fmla="*/ 0 h 1149"/>
                                    <a:gd name="T2" fmla="*/ 28575 w 428"/>
                                    <a:gd name="T3" fmla="*/ 0 h 1149"/>
                                    <a:gd name="T4" fmla="*/ 28575 w 428"/>
                                    <a:gd name="T5" fmla="*/ 107315 h 1149"/>
                                    <a:gd name="T6" fmla="*/ 57150 w 428"/>
                                    <a:gd name="T7" fmla="*/ 107315 h 1149"/>
                                    <a:gd name="T8" fmla="*/ 57150 w 428"/>
                                    <a:gd name="T9" fmla="*/ 379095 h 1149"/>
                                    <a:gd name="T10" fmla="*/ 93345 w 428"/>
                                    <a:gd name="T11" fmla="*/ 379095 h 1149"/>
                                    <a:gd name="T12" fmla="*/ 93345 w 428"/>
                                    <a:gd name="T13" fmla="*/ 729615 h 1149"/>
                                    <a:gd name="T14" fmla="*/ 121920 w 428"/>
                                    <a:gd name="T15" fmla="*/ 729615 h 1149"/>
                                    <a:gd name="T16" fmla="*/ 121920 w 428"/>
                                    <a:gd name="T17" fmla="*/ 729615 h 1149"/>
                                    <a:gd name="T18" fmla="*/ 150495 w 428"/>
                                    <a:gd name="T19" fmla="*/ 729615 h 1149"/>
                                    <a:gd name="T20" fmla="*/ 150495 w 428"/>
                                    <a:gd name="T21" fmla="*/ 729615 h 1149"/>
                                    <a:gd name="T22" fmla="*/ 186055 w 428"/>
                                    <a:gd name="T23" fmla="*/ 729615 h 1149"/>
                                    <a:gd name="T24" fmla="*/ 186055 w 428"/>
                                    <a:gd name="T25" fmla="*/ 729615 h 1149"/>
                                    <a:gd name="T26" fmla="*/ 214630 w 428"/>
                                    <a:gd name="T27" fmla="*/ 729615 h 1149"/>
                                    <a:gd name="T28" fmla="*/ 214630 w 428"/>
                                    <a:gd name="T29" fmla="*/ 729615 h 1149"/>
                                    <a:gd name="T30" fmla="*/ 243205 w 428"/>
                                    <a:gd name="T31" fmla="*/ 729615 h 1149"/>
                                    <a:gd name="T32" fmla="*/ 243205 w 428"/>
                                    <a:gd name="T33" fmla="*/ 729615 h 1149"/>
                                    <a:gd name="T34" fmla="*/ 271780 w 428"/>
                                    <a:gd name="T35" fmla="*/ 729615 h 1149"/>
                                    <a:gd name="T36" fmla="*/ 271780 w 428"/>
                                    <a:gd name="T37" fmla="*/ 729615 h 1149"/>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Lst>
                                  <a:ahLst/>
                                  <a:cxnLst>
                                    <a:cxn ang="T38">
                                      <a:pos x="T0" y="T1"/>
                                    </a:cxn>
                                    <a:cxn ang="T39">
                                      <a:pos x="T2" y="T3"/>
                                    </a:cxn>
                                    <a:cxn ang="T40">
                                      <a:pos x="T4" y="T5"/>
                                    </a:cxn>
                                    <a:cxn ang="T41">
                                      <a:pos x="T6" y="T7"/>
                                    </a:cxn>
                                    <a:cxn ang="T42">
                                      <a:pos x="T8" y="T9"/>
                                    </a:cxn>
                                    <a:cxn ang="T43">
                                      <a:pos x="T10" y="T11"/>
                                    </a:cxn>
                                    <a:cxn ang="T44">
                                      <a:pos x="T12" y="T13"/>
                                    </a:cxn>
                                    <a:cxn ang="T45">
                                      <a:pos x="T14" y="T15"/>
                                    </a:cxn>
                                    <a:cxn ang="T46">
                                      <a:pos x="T16" y="T17"/>
                                    </a:cxn>
                                    <a:cxn ang="T47">
                                      <a:pos x="T18" y="T19"/>
                                    </a:cxn>
                                    <a:cxn ang="T48">
                                      <a:pos x="T20" y="T21"/>
                                    </a:cxn>
                                    <a:cxn ang="T49">
                                      <a:pos x="T22" y="T23"/>
                                    </a:cxn>
                                    <a:cxn ang="T50">
                                      <a:pos x="T24" y="T25"/>
                                    </a:cxn>
                                    <a:cxn ang="T51">
                                      <a:pos x="T26" y="T27"/>
                                    </a:cxn>
                                    <a:cxn ang="T52">
                                      <a:pos x="T28" y="T29"/>
                                    </a:cxn>
                                    <a:cxn ang="T53">
                                      <a:pos x="T30" y="T31"/>
                                    </a:cxn>
                                    <a:cxn ang="T54">
                                      <a:pos x="T32" y="T33"/>
                                    </a:cxn>
                                    <a:cxn ang="T55">
                                      <a:pos x="T34" y="T35"/>
                                    </a:cxn>
                                    <a:cxn ang="T56">
                                      <a:pos x="T36" y="T37"/>
                                    </a:cxn>
                                  </a:cxnLst>
                                  <a:rect l="0" t="0" r="r" b="b"/>
                                  <a:pathLst>
                                    <a:path w="428" h="1149">
                                      <a:moveTo>
                                        <a:pt x="0" y="0"/>
                                      </a:moveTo>
                                      <a:lnTo>
                                        <a:pt x="45" y="0"/>
                                      </a:lnTo>
                                      <a:lnTo>
                                        <a:pt x="45" y="169"/>
                                      </a:lnTo>
                                      <a:lnTo>
                                        <a:pt x="90" y="169"/>
                                      </a:lnTo>
                                      <a:lnTo>
                                        <a:pt x="90" y="597"/>
                                      </a:lnTo>
                                      <a:lnTo>
                                        <a:pt x="147" y="597"/>
                                      </a:lnTo>
                                      <a:lnTo>
                                        <a:pt x="147" y="1149"/>
                                      </a:lnTo>
                                      <a:lnTo>
                                        <a:pt x="192" y="1149"/>
                                      </a:lnTo>
                                      <a:lnTo>
                                        <a:pt x="237" y="1149"/>
                                      </a:lnTo>
                                      <a:lnTo>
                                        <a:pt x="293" y="1149"/>
                                      </a:lnTo>
                                      <a:lnTo>
                                        <a:pt x="338" y="1149"/>
                                      </a:lnTo>
                                      <a:lnTo>
                                        <a:pt x="383" y="1149"/>
                                      </a:lnTo>
                                      <a:lnTo>
                                        <a:pt x="428" y="1149"/>
                                      </a:lnTo>
                                    </a:path>
                                  </a:pathLst>
                                </a:custGeom>
                                <a:noFill/>
                                <a:ln w="21590">
                                  <a:solidFill>
                                    <a:srgbClr val="C0C0C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55" name="Rectangle 1232"/>
                              <wps:cNvSpPr>
                                <a:spLocks noChangeArrowheads="1"/>
                              </wps:cNvSpPr>
                              <wps:spPr bwMode="auto">
                                <a:xfrm>
                                  <a:off x="0" y="27098"/>
                                  <a:ext cx="2581943" cy="121202"/>
                                </a:xfrm>
                                <a:prstGeom prst="rect">
                                  <a:avLst/>
                                </a:prstGeom>
                                <a:solidFill>
                                  <a:srgbClr val="FFFFFF"/>
                                </a:solidFill>
                                <a:ln w="6985">
                                  <a:solidFill>
                                    <a:srgbClr val="FFFFFF"/>
                                  </a:solidFill>
                                  <a:miter lim="800000"/>
                                  <a:headEnd/>
                                  <a:tailEnd/>
                                </a:ln>
                              </wps:spPr>
                              <wps:bodyPr rot="0" vert="horz" wrap="square" lIns="91440" tIns="45720" rIns="91440" bIns="45720" anchor="t" anchorCtr="0" upright="1">
                                <a:noAutofit/>
                              </wps:bodyPr>
                            </wps:wsp>
                            <wps:wsp>
                              <wps:cNvPr id="1156" name="Rectangle 1233"/>
                              <wps:cNvSpPr>
                                <a:spLocks noChangeArrowheads="1"/>
                              </wps:cNvSpPr>
                              <wps:spPr bwMode="auto">
                                <a:xfrm>
                                  <a:off x="2588844" y="27098"/>
                                  <a:ext cx="365206" cy="121202"/>
                                </a:xfrm>
                                <a:prstGeom prst="rect">
                                  <a:avLst/>
                                </a:prstGeom>
                                <a:solidFill>
                                  <a:srgbClr val="FFFFFF"/>
                                </a:solidFill>
                                <a:ln w="6985">
                                  <a:solidFill>
                                    <a:srgbClr val="FFFFFF"/>
                                  </a:solidFill>
                                  <a:miter lim="800000"/>
                                  <a:headEnd/>
                                  <a:tailEnd/>
                                </a:ln>
                              </wps:spPr>
                              <wps:bodyPr rot="0" vert="horz" wrap="square" lIns="91440" tIns="45720" rIns="91440" bIns="45720" anchor="t" anchorCtr="0" upright="1">
                                <a:noAutofit/>
                              </wps:bodyPr>
                            </wps:wsp>
                            <wps:wsp>
                              <wps:cNvPr id="1157" name="Rectangle 1234"/>
                              <wps:cNvSpPr>
                                <a:spLocks noChangeArrowheads="1"/>
                              </wps:cNvSpPr>
                              <wps:spPr bwMode="auto">
                                <a:xfrm>
                                  <a:off x="2628894" y="0"/>
                                  <a:ext cx="292105" cy="17840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7FE5C6C" w14:textId="77777777" w:rsidR="00742970" w:rsidRDefault="00742970" w:rsidP="00F91B99">
                                    <w:r>
                                      <w:rPr>
                                        <w:rFonts w:ascii="Arial" w:hAnsi="Arial" w:cs="Arial"/>
                                        <w:color w:val="000000"/>
                                        <w:sz w:val="14"/>
                                        <w:szCs w:val="14"/>
                                        <w:lang w:val="en-US"/>
                                      </w:rPr>
                                      <w:t>L/dB[V]</w:t>
                                    </w:r>
                                  </w:p>
                                </w:txbxContent>
                              </wps:txbx>
                              <wps:bodyPr rot="0" vert="horz" wrap="none" lIns="0" tIns="0" rIns="0" bIns="0" anchor="t" anchorCtr="0" upright="1">
                                <a:spAutoFit/>
                              </wps:bodyPr>
                            </wps:wsp>
                            <wps:wsp>
                              <wps:cNvPr id="1158" name="Rectangle 1235"/>
                              <wps:cNvSpPr>
                                <a:spLocks noChangeArrowheads="1"/>
                              </wps:cNvSpPr>
                              <wps:spPr bwMode="auto">
                                <a:xfrm>
                                  <a:off x="2753346" y="2222238"/>
                                  <a:ext cx="200703" cy="121302"/>
                                </a:xfrm>
                                <a:prstGeom prst="rect">
                                  <a:avLst/>
                                </a:prstGeom>
                                <a:solidFill>
                                  <a:srgbClr val="FFFFFF"/>
                                </a:solidFill>
                                <a:ln w="6985">
                                  <a:solidFill>
                                    <a:srgbClr val="FFFFFF"/>
                                  </a:solidFill>
                                  <a:miter lim="800000"/>
                                  <a:headEnd/>
                                  <a:tailEnd/>
                                </a:ln>
                              </wps:spPr>
                              <wps:bodyPr rot="0" vert="horz" wrap="square" lIns="91440" tIns="45720" rIns="91440" bIns="45720" anchor="t" anchorCtr="0" upright="1">
                                <a:noAutofit/>
                              </wps:bodyPr>
                            </wps:wsp>
                            <wps:wsp>
                              <wps:cNvPr id="1159" name="Rectangle 1236"/>
                              <wps:cNvSpPr>
                                <a:spLocks noChangeArrowheads="1"/>
                              </wps:cNvSpPr>
                              <wps:spPr bwMode="auto">
                                <a:xfrm>
                                  <a:off x="2753346" y="2222338"/>
                                  <a:ext cx="69201" cy="2514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6B1414E" w14:textId="77777777" w:rsidR="00742970" w:rsidRDefault="00742970" w:rsidP="00F91B99"/>
                                </w:txbxContent>
                              </wps:txbx>
                              <wps:bodyPr rot="0" vert="horz" wrap="none" lIns="0" tIns="0" rIns="0" bIns="0" anchor="t" anchorCtr="0" upright="1">
                                <a:spAutoFit/>
                              </wps:bodyPr>
                            </wps:wsp>
                            <wps:wsp>
                              <wps:cNvPr id="1160" name="Rectangle 1237"/>
                              <wps:cNvSpPr>
                                <a:spLocks noChangeArrowheads="1"/>
                              </wps:cNvSpPr>
                              <wps:spPr bwMode="auto">
                                <a:xfrm>
                                  <a:off x="2753346" y="156000"/>
                                  <a:ext cx="200703" cy="2059338"/>
                                </a:xfrm>
                                <a:prstGeom prst="rect">
                                  <a:avLst/>
                                </a:prstGeom>
                                <a:solidFill>
                                  <a:srgbClr val="FFFFFF"/>
                                </a:solidFill>
                                <a:ln w="6985">
                                  <a:solidFill>
                                    <a:srgbClr val="FFFFFF"/>
                                  </a:solidFill>
                                  <a:miter lim="800000"/>
                                  <a:headEnd/>
                                  <a:tailEnd/>
                                </a:ln>
                              </wps:spPr>
                              <wps:bodyPr rot="0" vert="horz" wrap="square" lIns="91440" tIns="45720" rIns="91440" bIns="45720" anchor="t" anchorCtr="0" upright="1">
                                <a:noAutofit/>
                              </wps:bodyPr>
                            </wps:wsp>
                            <wps:wsp>
                              <wps:cNvPr id="1161" name="Rectangle 1238"/>
                              <wps:cNvSpPr>
                                <a:spLocks noChangeArrowheads="1"/>
                              </wps:cNvSpPr>
                              <wps:spPr bwMode="auto">
                                <a:xfrm>
                                  <a:off x="2811147" y="2108036"/>
                                  <a:ext cx="128902" cy="1784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16BAE8" w14:textId="77777777" w:rsidR="00742970" w:rsidRDefault="00742970" w:rsidP="00F91B99">
                                    <w:r>
                                      <w:rPr>
                                        <w:rFonts w:ascii="Arial" w:hAnsi="Arial" w:cs="Arial"/>
                                        <w:color w:val="000000"/>
                                        <w:sz w:val="14"/>
                                        <w:szCs w:val="14"/>
                                        <w:lang w:val="en-US"/>
                                      </w:rPr>
                                      <w:t>-80</w:t>
                                    </w:r>
                                  </w:p>
                                </w:txbxContent>
                              </wps:txbx>
                              <wps:bodyPr rot="0" vert="horz" wrap="none" lIns="0" tIns="0" rIns="0" bIns="0" anchor="t" anchorCtr="0" upright="1">
                                <a:spAutoFit/>
                              </wps:bodyPr>
                            </wps:wsp>
                            <wps:wsp>
                              <wps:cNvPr id="1162" name="Rectangle 1239"/>
                              <wps:cNvSpPr>
                                <a:spLocks noChangeArrowheads="1"/>
                              </wps:cNvSpPr>
                              <wps:spPr bwMode="auto">
                                <a:xfrm>
                                  <a:off x="2811147" y="1821631"/>
                                  <a:ext cx="128902" cy="1784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4C6351" w14:textId="77777777" w:rsidR="00742970" w:rsidRDefault="00742970" w:rsidP="00F91B99">
                                    <w:r>
                                      <w:rPr>
                                        <w:rFonts w:ascii="Arial" w:hAnsi="Arial" w:cs="Arial"/>
                                        <w:color w:val="000000"/>
                                        <w:sz w:val="14"/>
                                        <w:szCs w:val="14"/>
                                        <w:lang w:val="en-US"/>
                                      </w:rPr>
                                      <w:t>-75</w:t>
                                    </w:r>
                                  </w:p>
                                </w:txbxContent>
                              </wps:txbx>
                              <wps:bodyPr rot="0" vert="horz" wrap="none" lIns="0" tIns="0" rIns="0" bIns="0" anchor="t" anchorCtr="0" upright="1">
                                <a:spAutoFit/>
                              </wps:bodyPr>
                            </wps:wsp>
                            <wps:wsp>
                              <wps:cNvPr id="1163" name="Rectangle 1240"/>
                              <wps:cNvSpPr>
                                <a:spLocks noChangeArrowheads="1"/>
                              </wps:cNvSpPr>
                              <wps:spPr bwMode="auto">
                                <a:xfrm>
                                  <a:off x="2811147" y="1478725"/>
                                  <a:ext cx="128902" cy="1784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ED29E3" w14:textId="77777777" w:rsidR="00742970" w:rsidRDefault="00742970" w:rsidP="00F91B99">
                                    <w:r>
                                      <w:rPr>
                                        <w:rFonts w:ascii="Arial" w:hAnsi="Arial" w:cs="Arial"/>
                                        <w:color w:val="000000"/>
                                        <w:sz w:val="14"/>
                                        <w:szCs w:val="14"/>
                                        <w:lang w:val="en-US"/>
                                      </w:rPr>
                                      <w:t>-70</w:t>
                                    </w:r>
                                  </w:p>
                                </w:txbxContent>
                              </wps:txbx>
                              <wps:bodyPr rot="0" vert="horz" wrap="none" lIns="0" tIns="0" rIns="0" bIns="0" anchor="t" anchorCtr="0" upright="1">
                                <a:spAutoFit/>
                              </wps:bodyPr>
                            </wps:wsp>
                            <wps:wsp>
                              <wps:cNvPr id="1164" name="Rectangle 1241"/>
                              <wps:cNvSpPr>
                                <a:spLocks noChangeArrowheads="1"/>
                              </wps:cNvSpPr>
                              <wps:spPr bwMode="auto">
                                <a:xfrm>
                                  <a:off x="2811147" y="1135218"/>
                                  <a:ext cx="128902" cy="1784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299715" w14:textId="77777777" w:rsidR="00742970" w:rsidRDefault="00742970" w:rsidP="00F91B99">
                                    <w:r>
                                      <w:rPr>
                                        <w:rFonts w:ascii="Arial" w:hAnsi="Arial" w:cs="Arial"/>
                                        <w:color w:val="000000"/>
                                        <w:sz w:val="14"/>
                                        <w:szCs w:val="14"/>
                                        <w:lang w:val="en-US"/>
                                      </w:rPr>
                                      <w:t>-65</w:t>
                                    </w:r>
                                  </w:p>
                                </w:txbxContent>
                              </wps:txbx>
                              <wps:bodyPr rot="0" vert="horz" wrap="none" lIns="0" tIns="0" rIns="0" bIns="0" anchor="t" anchorCtr="0" upright="1">
                                <a:spAutoFit/>
                              </wps:bodyPr>
                            </wps:wsp>
                            <wps:wsp>
                              <wps:cNvPr id="1165" name="Rectangle 1242"/>
                              <wps:cNvSpPr>
                                <a:spLocks noChangeArrowheads="1"/>
                              </wps:cNvSpPr>
                              <wps:spPr bwMode="auto">
                                <a:xfrm>
                                  <a:off x="2811147" y="792312"/>
                                  <a:ext cx="128902" cy="1784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159ADE" w14:textId="77777777" w:rsidR="00742970" w:rsidRDefault="00742970" w:rsidP="00F91B99">
                                    <w:r>
                                      <w:rPr>
                                        <w:rFonts w:ascii="Arial" w:hAnsi="Arial" w:cs="Arial"/>
                                        <w:color w:val="000000"/>
                                        <w:sz w:val="14"/>
                                        <w:szCs w:val="14"/>
                                        <w:lang w:val="en-US"/>
                                      </w:rPr>
                                      <w:t>-60</w:t>
                                    </w:r>
                                  </w:p>
                                </w:txbxContent>
                              </wps:txbx>
                              <wps:bodyPr rot="0" vert="horz" wrap="none" lIns="0" tIns="0" rIns="0" bIns="0" anchor="t" anchorCtr="0" upright="1">
                                <a:spAutoFit/>
                              </wps:bodyPr>
                            </wps:wsp>
                            <wps:wsp>
                              <wps:cNvPr id="1166" name="Rectangle 1243"/>
                              <wps:cNvSpPr>
                                <a:spLocks noChangeArrowheads="1"/>
                              </wps:cNvSpPr>
                              <wps:spPr bwMode="auto">
                                <a:xfrm>
                                  <a:off x="2811147" y="448706"/>
                                  <a:ext cx="128902" cy="1785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070304" w14:textId="77777777" w:rsidR="00742970" w:rsidRDefault="00742970" w:rsidP="00F91B99">
                                    <w:r>
                                      <w:rPr>
                                        <w:rFonts w:ascii="Arial" w:hAnsi="Arial" w:cs="Arial"/>
                                        <w:color w:val="000000"/>
                                        <w:sz w:val="14"/>
                                        <w:szCs w:val="14"/>
                                        <w:lang w:val="en-US"/>
                                      </w:rPr>
                                      <w:t>-55</w:t>
                                    </w:r>
                                  </w:p>
                                </w:txbxContent>
                              </wps:txbx>
                              <wps:bodyPr rot="0" vert="horz" wrap="none" lIns="0" tIns="0" rIns="0" bIns="0" anchor="t" anchorCtr="0" upright="1">
                                <a:spAutoFit/>
                              </wps:bodyPr>
                            </wps:wsp>
                            <wps:wsp>
                              <wps:cNvPr id="1167" name="Rectangle 1244"/>
                              <wps:cNvSpPr>
                                <a:spLocks noChangeArrowheads="1"/>
                              </wps:cNvSpPr>
                              <wps:spPr bwMode="auto">
                                <a:xfrm>
                                  <a:off x="2811147" y="156000"/>
                                  <a:ext cx="128902" cy="1784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5DE115" w14:textId="77777777" w:rsidR="00742970" w:rsidRDefault="00742970" w:rsidP="00F91B99">
                                    <w:r>
                                      <w:rPr>
                                        <w:rFonts w:ascii="Arial" w:hAnsi="Arial" w:cs="Arial"/>
                                        <w:color w:val="000000"/>
                                        <w:sz w:val="14"/>
                                        <w:szCs w:val="14"/>
                                        <w:lang w:val="en-US"/>
                                      </w:rPr>
                                      <w:t>-50</w:t>
                                    </w:r>
                                  </w:p>
                                </w:txbxContent>
                              </wps:txbx>
                              <wps:bodyPr rot="0" vert="horz" wrap="none" lIns="0" tIns="0" rIns="0" bIns="0" anchor="t" anchorCtr="0" upright="1">
                                <a:spAutoFit/>
                              </wps:bodyPr>
                            </wps:wsp>
                            <wps:wsp>
                              <wps:cNvPr id="1168" name="Line 1245"/>
                              <wps:cNvCnPr>
                                <a:cxnSpLocks noChangeShapeType="1"/>
                              </wps:cNvCnPr>
                              <wps:spPr bwMode="auto">
                                <a:xfrm flipH="1">
                                  <a:off x="2746346" y="1879332"/>
                                  <a:ext cx="14600" cy="0"/>
                                </a:xfrm>
                                <a:prstGeom prst="line">
                                  <a:avLst/>
                                </a:prstGeom>
                                <a:noFill/>
                                <a:ln w="6985">
                                  <a:solidFill>
                                    <a:srgbClr val="3F3F3F"/>
                                  </a:solidFill>
                                  <a:round/>
                                  <a:headEnd/>
                                  <a:tailEnd/>
                                </a:ln>
                                <a:extLst>
                                  <a:ext uri="{909E8E84-426E-40DD-AFC4-6F175D3DCCD1}">
                                    <a14:hiddenFill xmlns:a14="http://schemas.microsoft.com/office/drawing/2010/main">
                                      <a:noFill/>
                                    </a14:hiddenFill>
                                  </a:ext>
                                </a:extLst>
                              </wps:spPr>
                              <wps:bodyPr/>
                            </wps:wsp>
                            <wps:wsp>
                              <wps:cNvPr id="1169" name="Line 1246"/>
                              <wps:cNvCnPr>
                                <a:cxnSpLocks noChangeShapeType="1"/>
                              </wps:cNvCnPr>
                              <wps:spPr bwMode="auto">
                                <a:xfrm flipH="1">
                                  <a:off x="2746346" y="1535826"/>
                                  <a:ext cx="14600" cy="0"/>
                                </a:xfrm>
                                <a:prstGeom prst="line">
                                  <a:avLst/>
                                </a:prstGeom>
                                <a:noFill/>
                                <a:ln w="6985">
                                  <a:solidFill>
                                    <a:srgbClr val="3F3F3F"/>
                                  </a:solidFill>
                                  <a:round/>
                                  <a:headEnd/>
                                  <a:tailEnd/>
                                </a:ln>
                                <a:extLst>
                                  <a:ext uri="{909E8E84-426E-40DD-AFC4-6F175D3DCCD1}">
                                    <a14:hiddenFill xmlns:a14="http://schemas.microsoft.com/office/drawing/2010/main">
                                      <a:noFill/>
                                    </a14:hiddenFill>
                                  </a:ext>
                                </a:extLst>
                              </wps:spPr>
                              <wps:bodyPr/>
                            </wps:wsp>
                            <wps:wsp>
                              <wps:cNvPr id="1170" name="Line 1247"/>
                              <wps:cNvCnPr>
                                <a:cxnSpLocks noChangeShapeType="1"/>
                              </wps:cNvCnPr>
                              <wps:spPr bwMode="auto">
                                <a:xfrm flipH="1">
                                  <a:off x="2746346" y="1192319"/>
                                  <a:ext cx="14600" cy="0"/>
                                </a:xfrm>
                                <a:prstGeom prst="line">
                                  <a:avLst/>
                                </a:prstGeom>
                                <a:noFill/>
                                <a:ln w="6985">
                                  <a:solidFill>
                                    <a:srgbClr val="3F3F3F"/>
                                  </a:solidFill>
                                  <a:round/>
                                  <a:headEnd/>
                                  <a:tailEnd/>
                                </a:ln>
                                <a:extLst>
                                  <a:ext uri="{909E8E84-426E-40DD-AFC4-6F175D3DCCD1}">
                                    <a14:hiddenFill xmlns:a14="http://schemas.microsoft.com/office/drawing/2010/main">
                                      <a:noFill/>
                                    </a14:hiddenFill>
                                  </a:ext>
                                </a:extLst>
                              </wps:spPr>
                              <wps:bodyPr/>
                            </wps:wsp>
                            <wps:wsp>
                              <wps:cNvPr id="1171" name="Line 1248"/>
                              <wps:cNvCnPr>
                                <a:cxnSpLocks noChangeShapeType="1"/>
                              </wps:cNvCnPr>
                              <wps:spPr bwMode="auto">
                                <a:xfrm flipH="1">
                                  <a:off x="2746346" y="849413"/>
                                  <a:ext cx="14600" cy="0"/>
                                </a:xfrm>
                                <a:prstGeom prst="line">
                                  <a:avLst/>
                                </a:prstGeom>
                                <a:noFill/>
                                <a:ln w="6985">
                                  <a:solidFill>
                                    <a:srgbClr val="3F3F3F"/>
                                  </a:solidFill>
                                  <a:round/>
                                  <a:headEnd/>
                                  <a:tailEnd/>
                                </a:ln>
                                <a:extLst>
                                  <a:ext uri="{909E8E84-426E-40DD-AFC4-6F175D3DCCD1}">
                                    <a14:hiddenFill xmlns:a14="http://schemas.microsoft.com/office/drawing/2010/main">
                                      <a:noFill/>
                                    </a14:hiddenFill>
                                  </a:ext>
                                </a:extLst>
                              </wps:spPr>
                              <wps:bodyPr/>
                            </wps:wsp>
                            <wps:wsp>
                              <wps:cNvPr id="1172" name="Line 1249"/>
                              <wps:cNvCnPr>
                                <a:cxnSpLocks noChangeShapeType="1"/>
                              </wps:cNvCnPr>
                              <wps:spPr bwMode="auto">
                                <a:xfrm flipH="1">
                                  <a:off x="2746346" y="505807"/>
                                  <a:ext cx="14600" cy="0"/>
                                </a:xfrm>
                                <a:prstGeom prst="line">
                                  <a:avLst/>
                                </a:prstGeom>
                                <a:noFill/>
                                <a:ln w="6985">
                                  <a:solidFill>
                                    <a:srgbClr val="3F3F3F"/>
                                  </a:solidFill>
                                  <a:round/>
                                  <a:headEnd/>
                                  <a:tailEnd/>
                                </a:ln>
                                <a:extLst>
                                  <a:ext uri="{909E8E84-426E-40DD-AFC4-6F175D3DCCD1}">
                                    <a14:hiddenFill xmlns:a14="http://schemas.microsoft.com/office/drawing/2010/main">
                                      <a:noFill/>
                                    </a14:hiddenFill>
                                  </a:ext>
                                </a:extLst>
                              </wps:spPr>
                              <wps:bodyPr/>
                            </wps:wsp>
                            <wps:wsp>
                              <wps:cNvPr id="1173" name="Line 1250"/>
                              <wps:cNvCnPr>
                                <a:cxnSpLocks noChangeShapeType="1"/>
                              </wps:cNvCnPr>
                              <wps:spPr bwMode="auto">
                                <a:xfrm flipH="1">
                                  <a:off x="2746346" y="162900"/>
                                  <a:ext cx="14600" cy="0"/>
                                </a:xfrm>
                                <a:prstGeom prst="line">
                                  <a:avLst/>
                                </a:prstGeom>
                                <a:noFill/>
                                <a:ln w="6985">
                                  <a:solidFill>
                                    <a:srgbClr val="3F3F3F"/>
                                  </a:solidFill>
                                  <a:round/>
                                  <a:headEnd/>
                                  <a:tailEnd/>
                                </a:ln>
                                <a:extLst>
                                  <a:ext uri="{909E8E84-426E-40DD-AFC4-6F175D3DCCD1}">
                                    <a14:hiddenFill xmlns:a14="http://schemas.microsoft.com/office/drawing/2010/main">
                                      <a:noFill/>
                                    </a14:hiddenFill>
                                  </a:ext>
                                </a:extLst>
                              </wps:spPr>
                              <wps:bodyPr/>
                            </wps:wsp>
                            <wps:wsp>
                              <wps:cNvPr id="1174" name="Rectangle 1251"/>
                              <wps:cNvSpPr>
                                <a:spLocks noChangeArrowheads="1"/>
                              </wps:cNvSpPr>
                              <wps:spPr bwMode="auto">
                                <a:xfrm>
                                  <a:off x="0" y="2222238"/>
                                  <a:ext cx="2746346" cy="121302"/>
                                </a:xfrm>
                                <a:prstGeom prst="rect">
                                  <a:avLst/>
                                </a:prstGeom>
                                <a:solidFill>
                                  <a:srgbClr val="FFFFFF"/>
                                </a:solidFill>
                                <a:ln w="6985">
                                  <a:solidFill>
                                    <a:srgbClr val="FFFFFF"/>
                                  </a:solidFill>
                                  <a:miter lim="800000"/>
                                  <a:headEnd/>
                                  <a:tailEnd/>
                                </a:ln>
                              </wps:spPr>
                              <wps:bodyPr rot="0" vert="horz" wrap="square" lIns="91440" tIns="45720" rIns="91440" bIns="45720" anchor="t" anchorCtr="0" upright="1">
                                <a:noAutofit/>
                              </wps:bodyPr>
                            </wps:wsp>
                            <wps:wsp>
                              <wps:cNvPr id="1175" name="Rectangle 1252"/>
                              <wps:cNvSpPr>
                                <a:spLocks noChangeArrowheads="1"/>
                              </wps:cNvSpPr>
                              <wps:spPr bwMode="auto">
                                <a:xfrm>
                                  <a:off x="1294722" y="2229238"/>
                                  <a:ext cx="158203" cy="1785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023D98" w14:textId="77777777" w:rsidR="00742970" w:rsidRDefault="00742970" w:rsidP="00F91B99">
                                    <w:r>
                                      <w:rPr>
                                        <w:rFonts w:ascii="Arial" w:hAnsi="Arial" w:cs="Arial"/>
                                        <w:color w:val="000000"/>
                                        <w:sz w:val="14"/>
                                        <w:szCs w:val="14"/>
                                        <w:lang w:val="en-US"/>
                                      </w:rPr>
                                      <w:t>f/Hz</w:t>
                                    </w:r>
                                  </w:p>
                                </w:txbxContent>
                              </wps:txbx>
                              <wps:bodyPr rot="0" vert="horz" wrap="none" lIns="0" tIns="0" rIns="0" bIns="0" anchor="t" anchorCtr="0" upright="1">
                                <a:spAutoFit/>
                              </wps:bodyPr>
                            </wps:wsp>
                            <wps:wsp>
                              <wps:cNvPr id="1176" name="Rectangle 1253"/>
                              <wps:cNvSpPr>
                                <a:spLocks noChangeArrowheads="1"/>
                              </wps:cNvSpPr>
                              <wps:spPr bwMode="auto">
                                <a:xfrm>
                                  <a:off x="0" y="2229238"/>
                                  <a:ext cx="99102" cy="1785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F1B555" w14:textId="77777777" w:rsidR="00742970" w:rsidRDefault="00742970" w:rsidP="00F91B99">
                                    <w:r>
                                      <w:rPr>
                                        <w:rFonts w:ascii="Arial" w:hAnsi="Arial" w:cs="Arial"/>
                                        <w:color w:val="000000"/>
                                        <w:sz w:val="14"/>
                                        <w:szCs w:val="14"/>
                                        <w:lang w:val="en-US"/>
                                      </w:rPr>
                                      <w:t>50</w:t>
                                    </w:r>
                                  </w:p>
                                </w:txbxContent>
                              </wps:txbx>
                              <wps:bodyPr rot="0" vert="horz" wrap="none" lIns="0" tIns="0" rIns="0" bIns="0" anchor="t" anchorCtr="0" upright="1">
                                <a:spAutoFit/>
                              </wps:bodyPr>
                            </wps:wsp>
                            <wps:wsp>
                              <wps:cNvPr id="1177" name="Rectangle 1254"/>
                              <wps:cNvSpPr>
                                <a:spLocks noChangeArrowheads="1"/>
                              </wps:cNvSpPr>
                              <wps:spPr bwMode="auto">
                                <a:xfrm>
                                  <a:off x="293405" y="2229238"/>
                                  <a:ext cx="148602" cy="1785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D43DD1" w14:textId="77777777" w:rsidR="00742970" w:rsidRDefault="00742970" w:rsidP="00F91B99">
                                    <w:r>
                                      <w:rPr>
                                        <w:rFonts w:ascii="Arial" w:hAnsi="Arial" w:cs="Arial"/>
                                        <w:color w:val="000000"/>
                                        <w:sz w:val="14"/>
                                        <w:szCs w:val="14"/>
                                        <w:lang w:val="en-US"/>
                                      </w:rPr>
                                      <w:t>100</w:t>
                                    </w:r>
                                  </w:p>
                                </w:txbxContent>
                              </wps:txbx>
                              <wps:bodyPr rot="0" vert="horz" wrap="none" lIns="0" tIns="0" rIns="0" bIns="0" anchor="t" anchorCtr="0" upright="1">
                                <a:spAutoFit/>
                              </wps:bodyPr>
                            </wps:wsp>
                            <wps:wsp>
                              <wps:cNvPr id="1178" name="Rectangle 1255"/>
                              <wps:cNvSpPr>
                                <a:spLocks noChangeArrowheads="1"/>
                              </wps:cNvSpPr>
                              <wps:spPr bwMode="auto">
                                <a:xfrm>
                                  <a:off x="650911" y="2229238"/>
                                  <a:ext cx="148602" cy="1785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ABD933" w14:textId="77777777" w:rsidR="00742970" w:rsidRDefault="00742970" w:rsidP="00F91B99">
                                    <w:r>
                                      <w:rPr>
                                        <w:rFonts w:ascii="Arial" w:hAnsi="Arial" w:cs="Arial"/>
                                        <w:color w:val="000000"/>
                                        <w:sz w:val="14"/>
                                        <w:szCs w:val="14"/>
                                        <w:lang w:val="en-US"/>
                                      </w:rPr>
                                      <w:t>200</w:t>
                                    </w:r>
                                  </w:p>
                                </w:txbxContent>
                              </wps:txbx>
                              <wps:bodyPr rot="0" vert="horz" wrap="none" lIns="0" tIns="0" rIns="0" bIns="0" anchor="t" anchorCtr="0" upright="1">
                                <a:spAutoFit/>
                              </wps:bodyPr>
                            </wps:wsp>
                            <wps:wsp>
                              <wps:cNvPr id="1179" name="Rectangle 1256"/>
                              <wps:cNvSpPr>
                                <a:spLocks noChangeArrowheads="1"/>
                              </wps:cNvSpPr>
                              <wps:spPr bwMode="auto">
                                <a:xfrm>
                                  <a:off x="1823731" y="2229238"/>
                                  <a:ext cx="198103" cy="1785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630ED1" w14:textId="77777777" w:rsidR="00742970" w:rsidRDefault="00742970" w:rsidP="00F91B99">
                                    <w:r>
                                      <w:rPr>
                                        <w:rFonts w:ascii="Arial" w:hAnsi="Arial" w:cs="Arial"/>
                                        <w:color w:val="000000"/>
                                        <w:sz w:val="14"/>
                                        <w:szCs w:val="14"/>
                                        <w:lang w:val="en-US"/>
                                      </w:rPr>
                                      <w:t>2000</w:t>
                                    </w:r>
                                  </w:p>
                                </w:txbxContent>
                              </wps:txbx>
                              <wps:bodyPr rot="0" vert="horz" wrap="none" lIns="0" tIns="0" rIns="0" bIns="0" anchor="t" anchorCtr="0" upright="1">
                                <a:spAutoFit/>
                              </wps:bodyPr>
                            </wps:wsp>
                            <wps:wsp>
                              <wps:cNvPr id="1180" name="Rectangle 1257"/>
                              <wps:cNvSpPr>
                                <a:spLocks noChangeArrowheads="1"/>
                              </wps:cNvSpPr>
                              <wps:spPr bwMode="auto">
                                <a:xfrm>
                                  <a:off x="2296139" y="2229238"/>
                                  <a:ext cx="198103" cy="1785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624C83" w14:textId="77777777" w:rsidR="00742970" w:rsidRDefault="00742970" w:rsidP="00F91B99">
                                    <w:r>
                                      <w:rPr>
                                        <w:rFonts w:ascii="Arial" w:hAnsi="Arial" w:cs="Arial"/>
                                        <w:color w:val="000000"/>
                                        <w:sz w:val="14"/>
                                        <w:szCs w:val="14"/>
                                        <w:lang w:val="en-US"/>
                                      </w:rPr>
                                      <w:t>5000</w:t>
                                    </w:r>
                                  </w:p>
                                </w:txbxContent>
                              </wps:txbx>
                              <wps:bodyPr rot="0" vert="horz" wrap="none" lIns="0" tIns="0" rIns="0" bIns="0" anchor="t" anchorCtr="0" upright="1">
                                <a:spAutoFit/>
                              </wps:bodyPr>
                            </wps:wsp>
                            <wps:wsp>
                              <wps:cNvPr id="1181" name="Rectangle 1258"/>
                              <wps:cNvSpPr>
                                <a:spLocks noChangeArrowheads="1"/>
                              </wps:cNvSpPr>
                              <wps:spPr bwMode="auto">
                                <a:xfrm>
                                  <a:off x="2603544" y="2229238"/>
                                  <a:ext cx="143502" cy="1785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6494EB" w14:textId="77777777" w:rsidR="00742970" w:rsidRDefault="00742970" w:rsidP="00F91B99">
                                    <w:r>
                                      <w:rPr>
                                        <w:rFonts w:ascii="Arial" w:hAnsi="Arial" w:cs="Arial"/>
                                        <w:color w:val="000000"/>
                                        <w:sz w:val="14"/>
                                        <w:szCs w:val="14"/>
                                        <w:lang w:val="en-US"/>
                                      </w:rPr>
                                      <w:t>10k</w:t>
                                    </w:r>
                                  </w:p>
                                </w:txbxContent>
                              </wps:txbx>
                              <wps:bodyPr rot="0" vert="horz" wrap="none" lIns="0" tIns="0" rIns="0" bIns="0" anchor="t" anchorCtr="0" upright="1">
                                <a:spAutoFit/>
                              </wps:bodyPr>
                            </wps:wsp>
                            <wps:wsp>
                              <wps:cNvPr id="1182" name="Line 1259"/>
                              <wps:cNvCnPr>
                                <a:cxnSpLocks noChangeShapeType="1"/>
                              </wps:cNvCnPr>
                              <wps:spPr bwMode="auto">
                                <a:xfrm flipV="1">
                                  <a:off x="6900" y="2215338"/>
                                  <a:ext cx="0" cy="13900"/>
                                </a:xfrm>
                                <a:prstGeom prst="line">
                                  <a:avLst/>
                                </a:prstGeom>
                                <a:noFill/>
                                <a:ln w="6985">
                                  <a:solidFill>
                                    <a:srgbClr val="3F3F3F"/>
                                  </a:solidFill>
                                  <a:round/>
                                  <a:headEnd/>
                                  <a:tailEnd/>
                                </a:ln>
                                <a:extLst>
                                  <a:ext uri="{909E8E84-426E-40DD-AFC4-6F175D3DCCD1}">
                                    <a14:hiddenFill xmlns:a14="http://schemas.microsoft.com/office/drawing/2010/main">
                                      <a:noFill/>
                                    </a14:hiddenFill>
                                  </a:ext>
                                </a:extLst>
                              </wps:spPr>
                              <wps:bodyPr/>
                            </wps:wsp>
                            <wps:wsp>
                              <wps:cNvPr id="1183" name="Line 1260"/>
                              <wps:cNvCnPr>
                                <a:cxnSpLocks noChangeShapeType="1"/>
                              </wps:cNvCnPr>
                              <wps:spPr bwMode="auto">
                                <a:xfrm flipV="1">
                                  <a:off x="364406" y="2215338"/>
                                  <a:ext cx="0" cy="13900"/>
                                </a:xfrm>
                                <a:prstGeom prst="line">
                                  <a:avLst/>
                                </a:prstGeom>
                                <a:noFill/>
                                <a:ln w="6985">
                                  <a:solidFill>
                                    <a:srgbClr val="3F3F3F"/>
                                  </a:solidFill>
                                  <a:round/>
                                  <a:headEnd/>
                                  <a:tailEnd/>
                                </a:ln>
                                <a:extLst>
                                  <a:ext uri="{909E8E84-426E-40DD-AFC4-6F175D3DCCD1}">
                                    <a14:hiddenFill xmlns:a14="http://schemas.microsoft.com/office/drawing/2010/main">
                                      <a:noFill/>
                                    </a14:hiddenFill>
                                  </a:ext>
                                </a:extLst>
                              </wps:spPr>
                              <wps:bodyPr/>
                            </wps:wsp>
                            <wps:wsp>
                              <wps:cNvPr id="1184" name="Line 1261"/>
                              <wps:cNvCnPr>
                                <a:cxnSpLocks noChangeShapeType="1"/>
                              </wps:cNvCnPr>
                              <wps:spPr bwMode="auto">
                                <a:xfrm flipV="1">
                                  <a:off x="722612" y="2215338"/>
                                  <a:ext cx="0" cy="13900"/>
                                </a:xfrm>
                                <a:prstGeom prst="line">
                                  <a:avLst/>
                                </a:prstGeom>
                                <a:noFill/>
                                <a:ln w="6985">
                                  <a:solidFill>
                                    <a:srgbClr val="3F3F3F"/>
                                  </a:solidFill>
                                  <a:round/>
                                  <a:headEnd/>
                                  <a:tailEnd/>
                                </a:ln>
                                <a:extLst>
                                  <a:ext uri="{909E8E84-426E-40DD-AFC4-6F175D3DCCD1}">
                                    <a14:hiddenFill xmlns:a14="http://schemas.microsoft.com/office/drawing/2010/main">
                                      <a:noFill/>
                                    </a14:hiddenFill>
                                  </a:ext>
                                </a:extLst>
                              </wps:spPr>
                              <wps:bodyPr/>
                            </wps:wsp>
                            <wps:wsp>
                              <wps:cNvPr id="1185" name="Line 1262"/>
                              <wps:cNvCnPr>
                                <a:cxnSpLocks noChangeShapeType="1"/>
                              </wps:cNvCnPr>
                              <wps:spPr bwMode="auto">
                                <a:xfrm flipV="1">
                                  <a:off x="1201420" y="2215338"/>
                                  <a:ext cx="0" cy="13900"/>
                                </a:xfrm>
                                <a:prstGeom prst="line">
                                  <a:avLst/>
                                </a:prstGeom>
                                <a:noFill/>
                                <a:ln w="6985">
                                  <a:solidFill>
                                    <a:srgbClr val="3F3F3F"/>
                                  </a:solidFill>
                                  <a:round/>
                                  <a:headEnd/>
                                  <a:tailEnd/>
                                </a:ln>
                                <a:extLst>
                                  <a:ext uri="{909E8E84-426E-40DD-AFC4-6F175D3DCCD1}">
                                    <a14:hiddenFill xmlns:a14="http://schemas.microsoft.com/office/drawing/2010/main">
                                      <a:noFill/>
                                    </a14:hiddenFill>
                                  </a:ext>
                                </a:extLst>
                              </wps:spPr>
                              <wps:bodyPr/>
                            </wps:wsp>
                            <wps:wsp>
                              <wps:cNvPr id="1186" name="Line 1263"/>
                              <wps:cNvCnPr>
                                <a:cxnSpLocks noChangeShapeType="1"/>
                              </wps:cNvCnPr>
                              <wps:spPr bwMode="auto">
                                <a:xfrm flipV="1">
                                  <a:off x="1558926" y="2215338"/>
                                  <a:ext cx="0" cy="13900"/>
                                </a:xfrm>
                                <a:prstGeom prst="line">
                                  <a:avLst/>
                                </a:prstGeom>
                                <a:noFill/>
                                <a:ln w="6985">
                                  <a:solidFill>
                                    <a:srgbClr val="3F3F3F"/>
                                  </a:solidFill>
                                  <a:round/>
                                  <a:headEnd/>
                                  <a:tailEnd/>
                                </a:ln>
                                <a:extLst>
                                  <a:ext uri="{909E8E84-426E-40DD-AFC4-6F175D3DCCD1}">
                                    <a14:hiddenFill xmlns:a14="http://schemas.microsoft.com/office/drawing/2010/main">
                                      <a:noFill/>
                                    </a14:hiddenFill>
                                  </a:ext>
                                </a:extLst>
                              </wps:spPr>
                              <wps:bodyPr/>
                            </wps:wsp>
                            <wps:wsp>
                              <wps:cNvPr id="1187" name="Line 1264"/>
                              <wps:cNvCnPr>
                                <a:cxnSpLocks noChangeShapeType="1"/>
                              </wps:cNvCnPr>
                              <wps:spPr bwMode="auto">
                                <a:xfrm flipV="1">
                                  <a:off x="1924032" y="2215338"/>
                                  <a:ext cx="0" cy="13900"/>
                                </a:xfrm>
                                <a:prstGeom prst="line">
                                  <a:avLst/>
                                </a:prstGeom>
                                <a:noFill/>
                                <a:ln w="6985">
                                  <a:solidFill>
                                    <a:srgbClr val="3F3F3F"/>
                                  </a:solidFill>
                                  <a:round/>
                                  <a:headEnd/>
                                  <a:tailEnd/>
                                </a:ln>
                                <a:extLst>
                                  <a:ext uri="{909E8E84-426E-40DD-AFC4-6F175D3DCCD1}">
                                    <a14:hiddenFill xmlns:a14="http://schemas.microsoft.com/office/drawing/2010/main">
                                      <a:noFill/>
                                    </a14:hiddenFill>
                                  </a:ext>
                                </a:extLst>
                              </wps:spPr>
                              <wps:bodyPr/>
                            </wps:wsp>
                            <wps:wsp>
                              <wps:cNvPr id="1188" name="Line 1265"/>
                              <wps:cNvCnPr>
                                <a:cxnSpLocks noChangeShapeType="1"/>
                              </wps:cNvCnPr>
                              <wps:spPr bwMode="auto">
                                <a:xfrm flipV="1">
                                  <a:off x="2395840" y="2215338"/>
                                  <a:ext cx="0" cy="13900"/>
                                </a:xfrm>
                                <a:prstGeom prst="line">
                                  <a:avLst/>
                                </a:prstGeom>
                                <a:noFill/>
                                <a:ln w="6985">
                                  <a:solidFill>
                                    <a:srgbClr val="3F3F3F"/>
                                  </a:solidFill>
                                  <a:round/>
                                  <a:headEnd/>
                                  <a:tailEnd/>
                                </a:ln>
                                <a:extLst>
                                  <a:ext uri="{909E8E84-426E-40DD-AFC4-6F175D3DCCD1}">
                                    <a14:hiddenFill xmlns:a14="http://schemas.microsoft.com/office/drawing/2010/main">
                                      <a:noFill/>
                                    </a14:hiddenFill>
                                  </a:ext>
                                </a:extLst>
                              </wps:spPr>
                              <wps:bodyPr/>
                            </wps:wsp>
                            <wps:wsp>
                              <wps:cNvPr id="1189" name="Rectangle 1266"/>
                              <wps:cNvSpPr>
                                <a:spLocks noChangeArrowheads="1"/>
                              </wps:cNvSpPr>
                              <wps:spPr bwMode="auto">
                                <a:xfrm>
                                  <a:off x="0" y="156000"/>
                                  <a:ext cx="2746346" cy="2059338"/>
                                </a:xfrm>
                                <a:prstGeom prst="rect">
                                  <a:avLst/>
                                </a:prstGeom>
                                <a:noFill/>
                                <a:ln w="698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90" name="Rectangle 1267"/>
                              <wps:cNvSpPr>
                                <a:spLocks noChangeArrowheads="1"/>
                              </wps:cNvSpPr>
                              <wps:spPr bwMode="auto">
                                <a:xfrm>
                                  <a:off x="1301722" y="1535826"/>
                                  <a:ext cx="1165920" cy="471809"/>
                                </a:xfrm>
                                <a:prstGeom prst="rect">
                                  <a:avLst/>
                                </a:prstGeom>
                                <a:solidFill>
                                  <a:srgbClr val="FFFFFF">
                                    <a:alpha val="67058"/>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91" name="Rectangle 1268"/>
                              <wps:cNvSpPr>
                                <a:spLocks noChangeArrowheads="1"/>
                              </wps:cNvSpPr>
                              <wps:spPr bwMode="auto">
                                <a:xfrm>
                                  <a:off x="1308722" y="1542826"/>
                                  <a:ext cx="250204" cy="11430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92" name="Line 1269"/>
                              <wps:cNvCnPr>
                                <a:cxnSpLocks noChangeShapeType="1"/>
                              </wps:cNvCnPr>
                              <wps:spPr bwMode="auto">
                                <a:xfrm>
                                  <a:off x="1315722" y="1593027"/>
                                  <a:ext cx="243204" cy="0"/>
                                </a:xfrm>
                                <a:prstGeom prst="line">
                                  <a:avLst/>
                                </a:prstGeom>
                                <a:noFill/>
                                <a:ln w="6985">
                                  <a:solidFill>
                                    <a:srgbClr val="00FF00"/>
                                  </a:solidFill>
                                  <a:round/>
                                  <a:headEnd/>
                                  <a:tailEnd/>
                                </a:ln>
                                <a:extLst>
                                  <a:ext uri="{909E8E84-426E-40DD-AFC4-6F175D3DCCD1}">
                                    <a14:hiddenFill xmlns:a14="http://schemas.microsoft.com/office/drawing/2010/main">
                                      <a:noFill/>
                                    </a14:hiddenFill>
                                  </a:ext>
                                </a:extLst>
                              </wps:spPr>
                              <wps:bodyPr/>
                            </wps:wsp>
                            <wps:wsp>
                              <wps:cNvPr id="1193" name="Rectangle 1270"/>
                              <wps:cNvSpPr>
                                <a:spLocks noChangeArrowheads="1"/>
                              </wps:cNvSpPr>
                              <wps:spPr bwMode="auto">
                                <a:xfrm>
                                  <a:off x="1609127" y="1542826"/>
                                  <a:ext cx="857214" cy="1784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69DD7D" w14:textId="77777777" w:rsidR="00742970" w:rsidRDefault="00742970" w:rsidP="00F91B99">
                                    <w:r w:rsidRPr="0030069F">
                                      <w:rPr>
                                        <w:rFonts w:ascii="Arial" w:hAnsi="Arial" w:cs="Arial"/>
                                        <w:color w:val="000000"/>
                                        <w:sz w:val="14"/>
                                        <w:szCs w:val="14"/>
                                        <w:lang w:val="en-US"/>
                                      </w:rPr>
                                      <w:t>Room1 (RT60=27ms)</w:t>
                                    </w:r>
                                  </w:p>
                                </w:txbxContent>
                              </wps:txbx>
                              <wps:bodyPr rot="0" vert="horz" wrap="none" lIns="0" tIns="0" rIns="0" bIns="0" anchor="t" anchorCtr="0" upright="1">
                                <a:spAutoFit/>
                              </wps:bodyPr>
                            </wps:wsp>
                            <wps:wsp>
                              <wps:cNvPr id="1194" name="Rectangle 1271"/>
                              <wps:cNvSpPr>
                                <a:spLocks noChangeArrowheads="1"/>
                              </wps:cNvSpPr>
                              <wps:spPr bwMode="auto">
                                <a:xfrm>
                                  <a:off x="1308722" y="1657128"/>
                                  <a:ext cx="250204" cy="11490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95" name="Line 1272"/>
                              <wps:cNvCnPr>
                                <a:cxnSpLocks noChangeShapeType="1"/>
                              </wps:cNvCnPr>
                              <wps:spPr bwMode="auto">
                                <a:xfrm>
                                  <a:off x="1315722" y="1707329"/>
                                  <a:ext cx="243204" cy="0"/>
                                </a:xfrm>
                                <a:prstGeom prst="line">
                                  <a:avLst/>
                                </a:prstGeom>
                                <a:noFill/>
                                <a:ln w="6985">
                                  <a:solidFill>
                                    <a:srgbClr val="00FFFF"/>
                                  </a:solidFill>
                                  <a:round/>
                                  <a:headEnd/>
                                  <a:tailEnd/>
                                </a:ln>
                                <a:extLst>
                                  <a:ext uri="{909E8E84-426E-40DD-AFC4-6F175D3DCCD1}">
                                    <a14:hiddenFill xmlns:a14="http://schemas.microsoft.com/office/drawing/2010/main">
                                      <a:noFill/>
                                    </a14:hiddenFill>
                                  </a:ext>
                                </a:extLst>
                              </wps:spPr>
                              <wps:bodyPr/>
                            </wps:wsp>
                            <wps:wsp>
                              <wps:cNvPr id="1196" name="Rectangle 1273"/>
                              <wps:cNvSpPr>
                                <a:spLocks noChangeArrowheads="1"/>
                              </wps:cNvSpPr>
                              <wps:spPr bwMode="auto">
                                <a:xfrm>
                                  <a:off x="1609127" y="1657128"/>
                                  <a:ext cx="906715" cy="1784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3DB0BB" w14:textId="77777777" w:rsidR="00742970" w:rsidRDefault="00742970" w:rsidP="00F91B99">
                                    <w:r w:rsidRPr="0030069F">
                                      <w:rPr>
                                        <w:rFonts w:ascii="Arial" w:hAnsi="Arial" w:cs="Arial"/>
                                        <w:color w:val="000000"/>
                                        <w:sz w:val="14"/>
                                        <w:szCs w:val="14"/>
                                        <w:lang w:val="en-US"/>
                                      </w:rPr>
                                      <w:t>Room2 (RT60=123ms)</w:t>
                                    </w:r>
                                  </w:p>
                                </w:txbxContent>
                              </wps:txbx>
                              <wps:bodyPr rot="0" vert="horz" wrap="none" lIns="0" tIns="0" rIns="0" bIns="0" anchor="t" anchorCtr="0" upright="1">
                                <a:spAutoFit/>
                              </wps:bodyPr>
                            </wps:wsp>
                            <wps:wsp>
                              <wps:cNvPr id="1197" name="Rectangle 1274"/>
                              <wps:cNvSpPr>
                                <a:spLocks noChangeArrowheads="1"/>
                              </wps:cNvSpPr>
                              <wps:spPr bwMode="auto">
                                <a:xfrm>
                                  <a:off x="1308722" y="1772030"/>
                                  <a:ext cx="250204" cy="11430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98" name="Line 1275"/>
                              <wps:cNvCnPr>
                                <a:cxnSpLocks noChangeShapeType="1"/>
                              </wps:cNvCnPr>
                              <wps:spPr bwMode="auto">
                                <a:xfrm>
                                  <a:off x="1315722" y="1821631"/>
                                  <a:ext cx="243204" cy="0"/>
                                </a:xfrm>
                                <a:prstGeom prst="line">
                                  <a:avLst/>
                                </a:prstGeom>
                                <a:noFill/>
                                <a:ln w="6985">
                                  <a:solidFill>
                                    <a:srgbClr val="FF00FF"/>
                                  </a:solidFill>
                                  <a:round/>
                                  <a:headEnd/>
                                  <a:tailEnd/>
                                </a:ln>
                                <a:extLst>
                                  <a:ext uri="{909E8E84-426E-40DD-AFC4-6F175D3DCCD1}">
                                    <a14:hiddenFill xmlns:a14="http://schemas.microsoft.com/office/drawing/2010/main">
                                      <a:noFill/>
                                    </a14:hiddenFill>
                                  </a:ext>
                                </a:extLst>
                              </wps:spPr>
                              <wps:bodyPr/>
                            </wps:wsp>
                            <wps:wsp>
                              <wps:cNvPr id="1199" name="Rectangle 1276"/>
                              <wps:cNvSpPr>
                                <a:spLocks noChangeArrowheads="1"/>
                              </wps:cNvSpPr>
                              <wps:spPr bwMode="auto">
                                <a:xfrm>
                                  <a:off x="1609127" y="1772030"/>
                                  <a:ext cx="857214" cy="1785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42DC2B" w14:textId="77777777" w:rsidR="00742970" w:rsidRDefault="00742970" w:rsidP="00F91B99">
                                    <w:r w:rsidRPr="0030069F">
                                      <w:rPr>
                                        <w:rFonts w:ascii="Arial" w:hAnsi="Arial" w:cs="Arial"/>
                                        <w:color w:val="000000"/>
                                        <w:sz w:val="14"/>
                                        <w:szCs w:val="14"/>
                                        <w:lang w:val="en-US"/>
                                      </w:rPr>
                                      <w:t>Room3 (RT60=98ms)</w:t>
                                    </w:r>
                                  </w:p>
                                </w:txbxContent>
                              </wps:txbx>
                              <wps:bodyPr rot="0" vert="horz" wrap="none" lIns="0" tIns="0" rIns="0" bIns="0" anchor="t" anchorCtr="0" upright="1">
                                <a:spAutoFit/>
                              </wps:bodyPr>
                            </wps:wsp>
                            <wps:wsp>
                              <wps:cNvPr id="1200" name="Rectangle 1277"/>
                              <wps:cNvSpPr>
                                <a:spLocks noChangeArrowheads="1"/>
                              </wps:cNvSpPr>
                              <wps:spPr bwMode="auto">
                                <a:xfrm>
                                  <a:off x="1308722" y="1886332"/>
                                  <a:ext cx="250204" cy="11430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201" name="Line 1278"/>
                              <wps:cNvCnPr>
                                <a:cxnSpLocks noChangeShapeType="1"/>
                              </wps:cNvCnPr>
                              <wps:spPr bwMode="auto">
                                <a:xfrm>
                                  <a:off x="1330322" y="1936533"/>
                                  <a:ext cx="228604" cy="0"/>
                                </a:xfrm>
                                <a:prstGeom prst="line">
                                  <a:avLst/>
                                </a:prstGeom>
                                <a:noFill/>
                                <a:ln w="21590">
                                  <a:solidFill>
                                    <a:srgbClr val="C0C0C0"/>
                                  </a:solidFill>
                                  <a:round/>
                                  <a:headEnd/>
                                  <a:tailEnd/>
                                </a:ln>
                                <a:extLst>
                                  <a:ext uri="{909E8E84-426E-40DD-AFC4-6F175D3DCCD1}">
                                    <a14:hiddenFill xmlns:a14="http://schemas.microsoft.com/office/drawing/2010/main">
                                      <a:noFill/>
                                    </a14:hiddenFill>
                                  </a:ext>
                                </a:extLst>
                              </wps:spPr>
                              <wps:bodyPr/>
                            </wps:wsp>
                            <wps:wsp>
                              <wps:cNvPr id="1202" name="Rectangle 1279"/>
                              <wps:cNvSpPr>
                                <a:spLocks noChangeArrowheads="1"/>
                              </wps:cNvSpPr>
                              <wps:spPr bwMode="auto">
                                <a:xfrm>
                                  <a:off x="1609127" y="1886332"/>
                                  <a:ext cx="375906" cy="1785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447A82" w14:textId="77777777" w:rsidR="00742970" w:rsidRDefault="00742970" w:rsidP="00F91B99">
                                    <w:r>
                                      <w:rPr>
                                        <w:rFonts w:ascii="Arial" w:hAnsi="Arial" w:cs="Arial"/>
                                        <w:color w:val="000000"/>
                                        <w:sz w:val="14"/>
                                        <w:szCs w:val="14"/>
                                        <w:lang w:val="en-US"/>
                                      </w:rPr>
                                      <w:t>reference</w:t>
                                    </w:r>
                                  </w:p>
                                </w:txbxContent>
                              </wps:txbx>
                              <wps:bodyPr rot="0" vert="horz" wrap="none" lIns="0" tIns="0" rIns="0" bIns="0" anchor="t" anchorCtr="0" upright="1">
                                <a:spAutoFit/>
                              </wps:bodyPr>
                            </wps:wsp>
                          </wpc:wpc>
                        </a:graphicData>
                      </a:graphic>
                    </wp:inline>
                  </w:drawing>
                </mc:Choice>
                <mc:Fallback>
                  <w:pict>
                    <v:group w14:anchorId="029DC26D" id="Zeichenbereich 1555" o:spid="_x0000_s1314" editas="canvas" style="width:235.45pt;height:195.5pt;mso-position-horizontal-relative:char;mso-position-vertical-relative:line" coordsize="29895,248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">
                      <v:shape id="_x0000_s1315" type="#_x0000_t75" style="position:absolute;width:29895;height:24822;visibility:visible;mso-wrap-style:square">
                        <v:fill o:detectmouseclick="t"/>
                        <v:path o:connecttype="none"/>
                      </v:shape>
                      <v:rect id="Rectangle 1214" o:spid="_x0000_s1316" style="position:absolute;left:69;top:1629;width:27324;height:20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" strokecolor="white" strokeweight=".55pt"/>
                      <v:rect id="Rectangle 1215" o:spid="_x0000_s1317" style="position:absolute;top:1560;width:27463;height:205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" filled="f" strokeweight=".55pt"/>
                      <v:line id="Line 1216" o:spid="_x0000_s1318" style="position:absolute;flip:y;visibility:visible;mso-wrap-style:square" from="3644,1629" to="3644,220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" strokeweight=".55pt"/>
                      <v:line id="Line 1217" o:spid="_x0000_s1319" style="position:absolute;flip:y;visibility:visible;mso-wrap-style:square" from="7226,1629" to="7226,220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" strokeweight=".55pt"/>
                      <v:line id="Line 1218" o:spid="_x0000_s1320" style="position:absolute;flip:y;visibility:visible;mso-wrap-style:square" from="12014,1629" to="12014,220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" strokeweight=".55pt"/>
                      <v:line id="Line 1219" o:spid="_x0000_s1321" style="position:absolute;flip:y;visibility:visible;mso-wrap-style:square" from="15589,1629" to="15589,220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" strokeweight=".55pt"/>
                      <v:line id="Line 1220" o:spid="_x0000_s1322" style="position:absolute;flip:y;visibility:visible;mso-wrap-style:square" from="19240,1629" to="19240,220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" strokeweight=".55pt"/>
                      <v:line id="Line 1221" o:spid="_x0000_s1323" style="position:absolute;flip:y;visibility:visible;mso-wrap-style:square" from="23958,1629" to="23958,220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" strokeweight=".55pt"/>
                      <v:line id="Line 1222" o:spid="_x0000_s1324" style="position:absolute;flip:x;visibility:visible;mso-wrap-style:square" from="69,18793" to="27463,187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" strokeweight=".55pt"/>
                      <v:line id="Line 1223" o:spid="_x0000_s1325" style="position:absolute;flip:x;visibility:visible;mso-wrap-style:square" from="69,15358" to="27463,153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" strokeweight=".55pt"/>
                      <v:line id="Line 1224" o:spid="_x0000_s1326" style="position:absolute;flip:x;visibility:visible;mso-wrap-style:square" from="69,11923" to="27463,119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" strokeweight=".55pt"/>
                      <v:line id="Line 1225" o:spid="_x0000_s1327" style="position:absolute;flip:x;visibility:visible;mso-wrap-style:square" from="69,8494" to="27463,84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" strokeweight=".55pt"/>
                      <v:line id="Line 1226" o:spid="_x0000_s1328" style="position:absolute;flip:x;visibility:visible;mso-wrap-style:square" from="69,5058" to="27463,50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" strokeweight=".55pt"/>
                      <v:shape id="Freeform 1227" o:spid="_x0000_s1329" style="position:absolute;top:6563;width:27749;height:16949;visibility:visible;mso-wrap-style:square;v-text-anchor:top" coordsize="4370,26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" path="m,1835r,-33l34,1802r,-338l79,1464r,-180l124,1284r,-34l169,1250r,-45l214,1205r,-113l270,1092r,-22l315,1070r,-57l360,1013r,-56l417,957r,-22l462,935r,-293l507,642r,-23l552,619r,-428l597,191,597,r45,l642,124r45,l687,225r45,l732,439r45,l777,450r45,l822,214r57,l879,180r56,l935,349r45,l980,518r45,l1025,563r45,l1070,574r45,l1115,709r45,l1160,552r45,l1205,540r45,l1250,754r45,l1295,788r57,l1352,946r45,l1397,664r45,l1442,304r45,l1487,473r45,l1532,540r56,l1588,450r45,l1633,518r45,l1678,754r57,l1735,766r45,l1780,822r45,l1825,552r45,l1870,698r45,l1915,1013r45,l1960,1036r45,l2005,867r45,l2050,777r56,l2106,890r45,l2151,709r45,l2196,1002r57,l2253,1103r45,l2298,923r45,l2343,1137r45,l2388,1115r45,l2433,1092r45,l2478,1081r45,l2523,1160r45,l2568,1126r45,l2613,1261r45,l2658,1295r57,l2715,1002r45,l2760,1205r56,l2816,1149r45,l2861,1374r56,l2917,1520r45,l2962,1723r45,l3007,1689r45,l3052,1768r45,l3097,1835r46,l3143,1824r45,l3188,1926r45,l3233,2027r45,l3278,1959r45,l3323,1982r45,l3368,1835r56,l3424,1621r45,l3469,1385r45,l3514,1610r57,l3571,1678r45,l3616,1599r45,l3661,1306r45,l3751,1306r,147l3796,1453r,-181l3841,1272r,-428l3897,844r,248l3942,1092r,282l3987,1374r,326l4032,1700r,485l4089,2185r,484l4134,2669r45,l4235,2669r45,l4325,2669r45,e" filled="f" strokecolor="lime" strokeweight=".55pt">
                        <v:path arrowok="t" o:connecttype="custom" o:connectlocs="13709635,726661182;31854741,517776336;68144951,504065748;86290057,440351837;127015738,431480280;145160843,385912737;186289749,377041179;204434854,249613358;240725065,77021246;258870170,50003322;295160381,90731835;313305486,181463669;354434392,86296056;377014967,140735157;413305178,208884846;431450284,231466991;467740494,285906092;485885600,217756403;522175810,304052459;545159611,381476958;581449821,267759725;599594927,190738479;640320608,217756403;658465713,208884846;699594619,304052459;717739724,331473636;754029935,222595434;772175040,408494882;808465251,417769692;826610356,313327269;867336037,358894813;885481143,404059104;926610048,444787616;944755154,458498204;981045364,449626647;999190470,435916059;1035480681,467773014;1053625786,508501527;1094754691,522212115;1112899797,485919381;1153625478,463337236;1176206053,612943949;1212496264,694804227;1230641370,712950594;1267334805,739968518;1285479910,776664504;1321770121,817393017;1339915226,799246650;1380640907,739968518;1398786013,558504849;1439914918,649236683;1458060024,644800905;1494350234,526647893;1512495340,585926025;1548785551,512937305;1571366126,440351837;1607656337,554069070;1625801442,881106927;1666930348,1076281185;1685075453,1076281185;1725801134,1076281185;1743946240,1076281185" o:connectangles="0,0,0,0,0,0,0,0,0,0,0,0,0,0,0,0,0,0,0,0,0,0,0,0,0,0,0,0,0,0,0,0,0,0,0,0,0,0,0,0,0,0,0,0,0,0,0,0,0,0,0,0,0,0,0,0,0,0,0,0,0,0"/>
                      </v:shape>
                      <v:shape id="Freeform 1228" o:spid="_x0000_s1330" style="position:absolute;top:6417;width:27749;height:17095;visibility:visible;mso-wrap-style:square;v-text-anchor:top" coordsize="4370,26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" path="m,1926r,-34l34,1892r,-349l79,1543r,-180l124,1363r,-34l169,1329r,-56l214,1273r,-135l270,1138r,-34l315,1104r,-45l360,1059r,-56l417,1003r,-23l462,980r,-315l507,665r,-23l552,642r,-439l597,203,597,r45,l642,113r45,l687,203r45,l732,440r45,l777,462r45,l822,203r57,l879,147r56,l935,304r45,l980,473r45,l1025,530r45,l1070,541r45,l1115,654r45,l1160,496r45,l1250,496r,225l1295,721r,45l1352,766r,180l1397,946r,-292l1442,654r,-361l1487,293r,169l1532,462r,68l1588,530r,-57l1633,473r,79l1678,552r,225l1735,777r,34l1780,811r,45l1825,856r,-214l1870,642r,135l1915,777r,304l1960,1081r,-56l2005,1025r,-135l2050,890r,-56l2106,834r,101l2151,935r,-135l2196,800r,225l2253,1025r,203l2298,1228r,-259l2343,969r,191l2388,1160r,45l2433,1205r,-56l2478,1149r,68l2523,1217r45,l2568,1262r45,l2613,1329r45,l2658,1273r57,l2715,1014r45,l2760,1205r56,l2861,1205r,282l2917,1487r,203l2962,1690r,56l3007,1746r,191l3052,1937r,113l3097,2050r,56l3143,2106r45,l3188,2005r45,l3233,1903r45,l3278,1847r45,l3323,1678r45,l3368,1509r56,l3424,1228r45,l3469,1509r45,l3514,1521r57,l3571,1656r45,l3616,1690r45,l3661,1577r45,l3706,1250r45,l3751,1048r45,l3796,1081r45,l3841,710r56,l3897,1070r45,l3942,1498r45,l3987,1667r45,l4032,2061r57,l4089,2692r45,l4179,2692r56,l4280,2692r45,l4370,2692e" filled="f" strokecolor="aqua" strokeweight=".55pt">
                        <v:path arrowok="t" o:connecttype="custom" o:connectlocs="13709635,762951238;31854741,549631363;68144951,535920822;86290057,458899846;127015738,445189306;145160843,404460937;186289749,395186159;204434854,258887260;240725065,81859990;258870170,45567384;295160381,81859990;313305486,186302047;354434392,81859990;377014967,122588360;413305178,190737810;431450284,218158890;467740494,263726274;485885600,200012587;522175810,290744103;545159611,381475619;581449821,263726274;599594927,186302047;640320608,213723127;658465713,222594653;699594619,313326169;717739724,345183013;754029935,258887260;772175040,435914529;808465251,413332463;826610356,336311487;867336037,377039856;885481143,413332463;926610048,495192453;944755154,467771372;981045364,485917676;999190470,490756690;1035480681,490756690;1053625786,535920822;1094754691,513338756;1112899797,485917676;1153625478,485917676;1176206053,681494499;1212496264,704076566;1230641370,826664925;1267334805,849246992;1285479910,808518622;1321770121,767387002;1339915226,676655485;1380640907,608506035;1398786013,608506035;1439914918,613345050;1458060024,681494499;1494350234,635927116;1512495340,422607240;1548785551,435914529;1571366126,431478766;1607656337,604070272;1625801442,831100688;1666930348,1085552185;1685075453,1085552185;1725801134,1085552185;1743946240,1085552185" o:connectangles="0,0,0,0,0,0,0,0,0,0,0,0,0,0,0,0,0,0,0,0,0,0,0,0,0,0,0,0,0,0,0,0,0,0,0,0,0,0,0,0,0,0,0,0,0,0,0,0,0,0,0,0,0,0,0,0,0,0,0,0,0,0"/>
                      </v:shape>
                      <v:shape id="Freeform 1229" o:spid="_x0000_s1331" style="position:absolute;top:7281;width:27749;height:16231;visibility:visible;mso-wrap-style:square;v-text-anchor:top" coordsize="4370,25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" path="m,1824r,-45l34,1779r,-361l79,1418r,-180l124,1238r,-34l169,1204r,-56l214,1148r,-135l270,1013r,-34l315,979r,-22l360,957r,-23l417,934r,-22l462,912r,-271l507,641r,-22l552,619r,-428l597,191,597,r45,l642,112r45,l687,202r45,l732,405r45,l822,405r,-248l879,157r,-56l935,101r,158l980,259r,146l1025,405r,34l1070,439r,22l1115,461r,147l1160,608r,-169l1205,439r,-12l1250,427r,248l1295,675r,68l1352,743r,135l1397,878r,-282l1442,596r,-360l1487,236r,191l1532,427r,79l1588,506r,-90l1633,416r,68l1678,484r,247l1735,731r,34l1780,765r,57l1825,822r,-293l1870,529r,157l1915,686r,316l1960,1002r,-45l2005,957r,-135l2050,822r,-113l2106,709r,146l2151,855r,-146l2196,709r,236l2253,945r,192l2298,1137r,-180l2343,957r,112l2388,1069r,45l2433,1114r,-33l2478,1081r,101l2523,1182r,11l2568,1193r,45l2613,1238r,-11l2658,1227r,79l2715,1306r,-180l2760,1126r,90l2816,1216r,-203l2861,1013r,191l2917,1204r,124l2962,1328r,439l3007,1767r,158l3052,1925r,124l3097,2049r,34l3143,2083r45,l3188,2004r45,l3233,1903r45,l3278,1813r45,l3323,1767r45,l3368,1722r56,l3424,1587r45,l3469,1576r45,l3514,1407r57,l3571,1238r45,l3616,1385r45,l3661,1306r45,l3706,1249r45,l3751,968r45,l3796,979r45,l3841,788r56,l3897,900r45,l3942,1351r45,l3987,1542r45,l4032,1959r57,l4089,2556r45,l4179,2556r56,l4280,2556r45,l4370,2556e" filled="f" strokecolor="fuchsia" strokeweight=".55pt">
                        <v:path arrowok="t" o:connecttype="custom" o:connectlocs="13709635,717368213;31854741,499214079;68144951,485503838;86290057,408484542;127015738,394774300;145160843,376628393;186289749,367757060;204434854,249607040;240725065,77019297;258870170,45163148;295160381,81454963;313305486,163313168;354434392,63309055;377014967,104439779;413305178,163313168;431450284,185894742;467740494,245171373;485885600,172184501;522175810,272188614;545159611,354046819;581449821,240332465;599594927,172184501;640320608,204040650;658465713,195169317;699594619,294770187;717739724,331465245;754029935,213315225;772175040,404048875;808465251,385902968;826610356,285898855;867336037,344772244;885481143,381064059;926610048,458486598;944755154,431066115;981045364,449212023;999190470,476632506;1035480681,481068172;1053625786,494778413;1094754691,526634562;1112899797,490342747;1153625478,408484542;1176206053,535505895;1212496264,712529304;1230641370,826243658;1267334805,839953899;1285479910,808097750;1321770121,767370269;1339915226,712529304;1380640907,694383396;1398786013,635510007;1439914918,567362043;1458060024,558490711;1494350234,526634562;1512495340,390338634;1548785551,394774300;1571366126,362918151;1607656337,544780470;1625801442,789951843;1666930348,1030687550;1685075453,1030687550;1725801134,1030687550;1743946240,1030687550" o:connectangles="0,0,0,0,0,0,0,0,0,0,0,0,0,0,0,0,0,0,0,0,0,0,0,0,0,0,0,0,0,0,0,0,0,0,0,0,0,0,0,0,0,0,0,0,0,0,0,0,0,0,0,0,0,0,0,0,0,0,0,0,0,0"/>
                      </v:shape>
                      <v:shape id="Freeform 1230" o:spid="_x0000_s1332" style="position:absolute;top:6417;width:25031;height:13304;visibility:visible;mso-wrap-style:square;v-text-anchor:top" coordsize="3942,20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" path="m,1847r,-45l34,1802r,-349l79,1453r,-180l124,1273r,-34l169,1239r,-56l214,1183r,-147l270,1036r,-22l315,1014r,-45l360,969r,-45l417,924r,-23l462,901r,-259l507,642r,-22l552,620r,-417l597,203,597,r45,l642,113r45,l687,203r45,l732,428r45,l777,451r45,l822,226r57,l879,192r56,l935,338r45,l980,485r45,l1025,552r45,l1070,586r45,l1115,721r45,l1160,575r45,l1250,575r,202l1295,777r,34l1352,811r,169l1397,980r,-293l1442,687r,-394l1487,293r,203l1532,496r,56l1588,552r,-67l1633,485r,56l1678,541r,248l1735,789r,11l1780,800r,79l1825,879r,-293l1870,586r,146l1915,732r,361l1960,1093r,-23l2005,1070r,-157l2050,913r,-79l2106,834r,112l2151,946r,-157l2196,789r,270l2253,1059r,124l2298,1183r,-192l2343,991r,214l2388,1205r,34l2433,1239r,-34l2478,1205r,-90l2523,1115r,23l2568,1138r,-57l2613,1081r,91l2658,1172r,33l2715,1205r,34l2760,1239r,214l2816,1453r,90l2861,1543r,203l2917,1746r,259l2962,2005r,56l3007,2061r,34l3052,2095r,-56l3097,2039r,-68l3143,1971r,23l3188,1994r,-23l3233,1971r,-22l3278,1949r,-192l3323,1757r,-22l3368,1735r,22l3424,1757r,56l3469,1813r,-146l3514,1667r,-56l3571,1611r,-23l3616,1588r,79l3661,1667r,-203l3706,1464r,-281l3751,1183r,-203l3796,980r,-56l3841,924r,56l3897,980r,248l3942,1228r,315e" filled="f" strokecolor="silver" strokeweight="1.7pt">
                        <v:path arrowok="t" o:connecttype="custom" o:connectlocs="13709497,726665523;31854419,513343624;68144263,499632954;86289185,417772187;127014454,408900577;145159376,372607627;186287866,363332761;204432788,250018104;240722632,81860766;258867554,45567816;295157398,81860766;313302320,181868008;354430810,91135632;377011158,136300192;413301002,195578678;431445924,236307434;467735768,290746860;485880690,231871629;522170534,313329141;545154102,395189907;581443946,277036190;599588868,200014484;640314137,222596764;658459060,218160959;699587549,318168201;717732471,354461151;754022316,236307434;772167238,440757723;808457082,431482858;826602004,336314676;867327273,381479237;885472195,427047053;926600685,477050673;944745607,485922284;981035451,499632954;999180373,449629333;1035470217,458904198;1053615139,472614868;1094743629,485922284;1112888551,585929525;1153613821,622222476;1176194168,808526289;1212484012,831108570;1230628934,822236960;1267321999,794815619;1285466921,794815619;1321756765,785944009;1339901687,699647437;1380626956,708519048;1398771878,672226097;1439900368,649643817;1458045290,672226097;1494335134,590365330;1512480056,395189907;1548769901,372607627;1571350248,495197149" o:connectangles="0,0,0,0,0,0,0,0,0,0,0,0,0,0,0,0,0,0,0,0,0,0,0,0,0,0,0,0,0,0,0,0,0,0,0,0,0,0,0,0,0,0,0,0,0,0,0,0,0,0,0,0,0,0,0,0"/>
                      </v:shape>
                      <v:shape id="Freeform 1231" o:spid="_x0000_s1333" style="position:absolute;left:25031;top:16215;width:2718;height:7297;visibility:visible;mso-wrap-style:square;v-text-anchor:top" coordsize="428,11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" path="m,l45,r,169l90,169r,428l147,597r,552l192,1149r45,l293,1149r45,l383,1149r45,e" filled="f" strokecolor="silver" strokeweight="1.7pt">
                        <v:path arrowok="t" o:connecttype="custom" o:connectlocs="0,0;18146794,0;18146794,68154178;36293588,68154178;36293588,240757659;59279527,240757659;59279527,463367755;77426321,463367755;77426321,463367755;95573116,463367755;95573116,463367755;118155793,463367755;118155793,463367755;136302587,463367755;136302587,463367755;154449381,463367755;154449381,463367755;172596175,463367755;172596175,463367755" o:connectangles="0,0,0,0,0,0,0,0,0,0,0,0,0,0,0,0,0,0,0"/>
                      </v:shape>
                      <v:rect id="Rectangle 1232" o:spid="_x0000_s1334" style="position:absolute;top:270;width:25819;height:1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" strokecolor="white" strokeweight=".55pt"/>
                      <v:rect id="Rectangle 1233" o:spid="_x0000_s1335" style="position:absolute;left:25888;top:270;width:3652;height:1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" strokecolor="white" strokeweight=".55pt"/>
                      <v:rect id="Rectangle 1234" o:spid="_x0000_s1336" style="position:absolute;left:26288;width:2921;height:178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" stroked="f">
                        <v:textbox style="mso-fit-shape-to-text:t" inset="0,0,0,0">
                          <w:txbxContent>
                            <w:p w14:paraId="17FE5C6C" w14:textId="77777777" w:rsidR="00742970" w:rsidRDefault="00742970" w:rsidP="00F91B99">
                              <w:r>
                                <w:rPr>
                                  <w:rFonts w:ascii="Arial" w:hAnsi="Arial" w:cs="Arial"/>
                                  <w:color w:val="000000"/>
                                  <w:sz w:val="14"/>
                                  <w:szCs w:val="14"/>
                                  <w:lang w:val="en-US"/>
                                </w:rPr>
                                <w:t>L/dB[V]</w:t>
                              </w:r>
                            </w:p>
                          </w:txbxContent>
                        </v:textbox>
                      </v:rect>
                      <v:rect id="Rectangle 1235" o:spid="_x0000_s1337" style="position:absolute;left:27533;top:22222;width:2007;height:1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" strokecolor="white" strokeweight=".55pt"/>
                      <v:rect id="Rectangle 1236" o:spid="_x0000_s1338" style="position:absolute;left:27533;top:22223;width:692;height:251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" stroked="f">
                        <v:textbox style="mso-fit-shape-to-text:t" inset="0,0,0,0">
                          <w:txbxContent>
                            <w:p w14:paraId="06B1414E" w14:textId="77777777" w:rsidR="00742970" w:rsidRDefault="00742970" w:rsidP="00F91B99"/>
                          </w:txbxContent>
                        </v:textbox>
                      </v:rect>
                      <v:rect id="Rectangle 1237" o:spid="_x0000_s1339" style="position:absolute;left:27533;top:1560;width:2007;height:205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" strokecolor="white" strokeweight=".55pt"/>
                      <v:rect id="Rectangle 1238" o:spid="_x0000_s1340" style="position:absolute;left:28111;top:21080;width:1289;height:178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" filled="f" stroked="f">
                        <v:textbox style="mso-fit-shape-to-text:t" inset="0,0,0,0">
                          <w:txbxContent>
                            <w:p w14:paraId="2F16BAE8" w14:textId="77777777" w:rsidR="00742970" w:rsidRDefault="00742970" w:rsidP="00F91B99">
                              <w:r>
                                <w:rPr>
                                  <w:rFonts w:ascii="Arial" w:hAnsi="Arial" w:cs="Arial"/>
                                  <w:color w:val="000000"/>
                                  <w:sz w:val="14"/>
                                  <w:szCs w:val="14"/>
                                  <w:lang w:val="en-US"/>
                                </w:rPr>
                                <w:t>-80</w:t>
                              </w:r>
                            </w:p>
                          </w:txbxContent>
                        </v:textbox>
                      </v:rect>
                      <v:rect id="Rectangle 1239" o:spid="_x0000_s1341" style="position:absolute;left:28111;top:18216;width:1289;height:178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" filled="f" stroked="f">
                        <v:textbox style="mso-fit-shape-to-text:t" inset="0,0,0,0">
                          <w:txbxContent>
                            <w:p w14:paraId="134C6351" w14:textId="77777777" w:rsidR="00742970" w:rsidRDefault="00742970" w:rsidP="00F91B99">
                              <w:r>
                                <w:rPr>
                                  <w:rFonts w:ascii="Arial" w:hAnsi="Arial" w:cs="Arial"/>
                                  <w:color w:val="000000"/>
                                  <w:sz w:val="14"/>
                                  <w:szCs w:val="14"/>
                                  <w:lang w:val="en-US"/>
                                </w:rPr>
                                <w:t>-75</w:t>
                              </w:r>
                            </w:p>
                          </w:txbxContent>
                        </v:textbox>
                      </v:rect>
                      <v:rect id="Rectangle 1240" o:spid="_x0000_s1342" style="position:absolute;left:28111;top:14787;width:1289;height:178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" filled="f" stroked="f">
                        <v:textbox style="mso-fit-shape-to-text:t" inset="0,0,0,0">
                          <w:txbxContent>
                            <w:p w14:paraId="0BED29E3" w14:textId="77777777" w:rsidR="00742970" w:rsidRDefault="00742970" w:rsidP="00F91B99">
                              <w:r>
                                <w:rPr>
                                  <w:rFonts w:ascii="Arial" w:hAnsi="Arial" w:cs="Arial"/>
                                  <w:color w:val="000000"/>
                                  <w:sz w:val="14"/>
                                  <w:szCs w:val="14"/>
                                  <w:lang w:val="en-US"/>
                                </w:rPr>
                                <w:t>-70</w:t>
                              </w:r>
                            </w:p>
                          </w:txbxContent>
                        </v:textbox>
                      </v:rect>
                      <v:rect id="Rectangle 1241" o:spid="_x0000_s1343" style="position:absolute;left:28111;top:11352;width:1289;height:178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" filled="f" stroked="f">
                        <v:textbox style="mso-fit-shape-to-text:t" inset="0,0,0,0">
                          <w:txbxContent>
                            <w:p w14:paraId="76299715" w14:textId="77777777" w:rsidR="00742970" w:rsidRDefault="00742970" w:rsidP="00F91B99">
                              <w:r>
                                <w:rPr>
                                  <w:rFonts w:ascii="Arial" w:hAnsi="Arial" w:cs="Arial"/>
                                  <w:color w:val="000000"/>
                                  <w:sz w:val="14"/>
                                  <w:szCs w:val="14"/>
                                  <w:lang w:val="en-US"/>
                                </w:rPr>
                                <w:t>-65</w:t>
                              </w:r>
                            </w:p>
                          </w:txbxContent>
                        </v:textbox>
                      </v:rect>
                      <v:rect id="Rectangle 1242" o:spid="_x0000_s1344" style="position:absolute;left:28111;top:7923;width:1289;height:178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" filled="f" stroked="f">
                        <v:textbox style="mso-fit-shape-to-text:t" inset="0,0,0,0">
                          <w:txbxContent>
                            <w:p w14:paraId="77159ADE" w14:textId="77777777" w:rsidR="00742970" w:rsidRDefault="00742970" w:rsidP="00F91B99">
                              <w:r>
                                <w:rPr>
                                  <w:rFonts w:ascii="Arial" w:hAnsi="Arial" w:cs="Arial"/>
                                  <w:color w:val="000000"/>
                                  <w:sz w:val="14"/>
                                  <w:szCs w:val="14"/>
                                  <w:lang w:val="en-US"/>
                                </w:rPr>
                                <w:t>-60</w:t>
                              </w:r>
                            </w:p>
                          </w:txbxContent>
                        </v:textbox>
                      </v:rect>
                      <v:rect id="Rectangle 1243" o:spid="_x0000_s1345" style="position:absolute;left:28111;top:4487;width:1289;height:17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" filled="f" stroked="f">
                        <v:textbox style="mso-fit-shape-to-text:t" inset="0,0,0,0">
                          <w:txbxContent>
                            <w:p w14:paraId="31070304" w14:textId="77777777" w:rsidR="00742970" w:rsidRDefault="00742970" w:rsidP="00F91B99">
                              <w:r>
                                <w:rPr>
                                  <w:rFonts w:ascii="Arial" w:hAnsi="Arial" w:cs="Arial"/>
                                  <w:color w:val="000000"/>
                                  <w:sz w:val="14"/>
                                  <w:szCs w:val="14"/>
                                  <w:lang w:val="en-US"/>
                                </w:rPr>
                                <w:t>-55</w:t>
                              </w:r>
                            </w:p>
                          </w:txbxContent>
                        </v:textbox>
                      </v:rect>
                      <v:rect id="Rectangle 1244" o:spid="_x0000_s1346" style="position:absolute;left:28111;top:1560;width:1289;height:178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" filled="f" stroked="f">
                        <v:textbox style="mso-fit-shape-to-text:t" inset="0,0,0,0">
                          <w:txbxContent>
                            <w:p w14:paraId="555DE115" w14:textId="77777777" w:rsidR="00742970" w:rsidRDefault="00742970" w:rsidP="00F91B99">
                              <w:r>
                                <w:rPr>
                                  <w:rFonts w:ascii="Arial" w:hAnsi="Arial" w:cs="Arial"/>
                                  <w:color w:val="000000"/>
                                  <w:sz w:val="14"/>
                                  <w:szCs w:val="14"/>
                                  <w:lang w:val="en-US"/>
                                </w:rPr>
                                <w:t>-50</w:t>
                              </w:r>
                            </w:p>
                          </w:txbxContent>
                        </v:textbox>
                      </v:rect>
                      <v:line id="Line 1245" o:spid="_x0000_s1347" style="position:absolute;flip:x;visibility:visible;mso-wrap-style:square" from="27463,18793" to="27609,187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" strokecolor="#3f3f3f" strokeweight=".55pt"/>
                      <v:line id="Line 1246" o:spid="_x0000_s1348" style="position:absolute;flip:x;visibility:visible;mso-wrap-style:square" from="27463,15358" to="27609,153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" strokecolor="#3f3f3f" strokeweight=".55pt"/>
                      <v:line id="Line 1247" o:spid="_x0000_s1349" style="position:absolute;flip:x;visibility:visible;mso-wrap-style:square" from="27463,11923" to="27609,119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" strokecolor="#3f3f3f" strokeweight=".55pt"/>
                      <v:line id="Line 1248" o:spid="_x0000_s1350" style="position:absolute;flip:x;visibility:visible;mso-wrap-style:square" from="27463,8494" to="27609,84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" strokecolor="#3f3f3f" strokeweight=".55pt"/>
                      <v:line id="Line 1249" o:spid="_x0000_s1351" style="position:absolute;flip:x;visibility:visible;mso-wrap-style:square" from="27463,5058" to="27609,50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" strokecolor="#3f3f3f" strokeweight=".55pt"/>
                      <v:line id="Line 1250" o:spid="_x0000_s1352" style="position:absolute;flip:x;visibility:visible;mso-wrap-style:square" from="27463,1629" to="27609,16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" strokecolor="#3f3f3f" strokeweight=".55pt"/>
                      <v:rect id="Rectangle 1251" o:spid="_x0000_s1353" style="position:absolute;top:22222;width:27463;height:1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" strokecolor="white" strokeweight=".55pt"/>
                      <v:rect id="Rectangle 1252" o:spid="_x0000_s1354" style="position:absolute;left:12947;top:22292;width:1582;height:17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" filled="f" stroked="f">
                        <v:textbox style="mso-fit-shape-to-text:t" inset="0,0,0,0">
                          <w:txbxContent>
                            <w:p w14:paraId="07023D98" w14:textId="77777777" w:rsidR="00742970" w:rsidRDefault="00742970" w:rsidP="00F91B99">
                              <w:r>
                                <w:rPr>
                                  <w:rFonts w:ascii="Arial" w:hAnsi="Arial" w:cs="Arial"/>
                                  <w:color w:val="000000"/>
                                  <w:sz w:val="14"/>
                                  <w:szCs w:val="14"/>
                                  <w:lang w:val="en-US"/>
                                </w:rPr>
                                <w:t>f/Hz</w:t>
                              </w:r>
                            </w:p>
                          </w:txbxContent>
                        </v:textbox>
                      </v:rect>
                      <v:rect id="Rectangle 1253" o:spid="_x0000_s1355" style="position:absolute;top:22292;width:991;height:17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" filled="f" stroked="f">
                        <v:textbox style="mso-fit-shape-to-text:t" inset="0,0,0,0">
                          <w:txbxContent>
                            <w:p w14:paraId="65F1B555" w14:textId="77777777" w:rsidR="00742970" w:rsidRDefault="00742970" w:rsidP="00F91B99">
                              <w:r>
                                <w:rPr>
                                  <w:rFonts w:ascii="Arial" w:hAnsi="Arial" w:cs="Arial"/>
                                  <w:color w:val="000000"/>
                                  <w:sz w:val="14"/>
                                  <w:szCs w:val="14"/>
                                  <w:lang w:val="en-US"/>
                                </w:rPr>
                                <w:t>50</w:t>
                              </w:r>
                            </w:p>
                          </w:txbxContent>
                        </v:textbox>
                      </v:rect>
                      <v:rect id="Rectangle 1254" o:spid="_x0000_s1356" style="position:absolute;left:2934;top:22292;width:1486;height:17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" filled="f" stroked="f">
                        <v:textbox style="mso-fit-shape-to-text:t" inset="0,0,0,0">
                          <w:txbxContent>
                            <w:p w14:paraId="4DD43DD1" w14:textId="77777777" w:rsidR="00742970" w:rsidRDefault="00742970" w:rsidP="00F91B99">
                              <w:r>
                                <w:rPr>
                                  <w:rFonts w:ascii="Arial" w:hAnsi="Arial" w:cs="Arial"/>
                                  <w:color w:val="000000"/>
                                  <w:sz w:val="14"/>
                                  <w:szCs w:val="14"/>
                                  <w:lang w:val="en-US"/>
                                </w:rPr>
                                <w:t>100</w:t>
                              </w:r>
                            </w:p>
                          </w:txbxContent>
                        </v:textbox>
                      </v:rect>
                      <v:rect id="Rectangle 1255" o:spid="_x0000_s1357" style="position:absolute;left:6509;top:22292;width:1486;height:17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" filled="f" stroked="f">
                        <v:textbox style="mso-fit-shape-to-text:t" inset="0,0,0,0">
                          <w:txbxContent>
                            <w:p w14:paraId="5AABD933" w14:textId="77777777" w:rsidR="00742970" w:rsidRDefault="00742970" w:rsidP="00F91B99">
                              <w:r>
                                <w:rPr>
                                  <w:rFonts w:ascii="Arial" w:hAnsi="Arial" w:cs="Arial"/>
                                  <w:color w:val="000000"/>
                                  <w:sz w:val="14"/>
                                  <w:szCs w:val="14"/>
                                  <w:lang w:val="en-US"/>
                                </w:rPr>
                                <w:t>200</w:t>
                              </w:r>
                            </w:p>
                          </w:txbxContent>
                        </v:textbox>
                      </v:rect>
                      <v:rect id="Rectangle 1256" o:spid="_x0000_s1358" style="position:absolute;left:18237;top:22292;width:1981;height:17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" filled="f" stroked="f">
                        <v:textbox style="mso-fit-shape-to-text:t" inset="0,0,0,0">
                          <w:txbxContent>
                            <w:p w14:paraId="73630ED1" w14:textId="77777777" w:rsidR="00742970" w:rsidRDefault="00742970" w:rsidP="00F91B99">
                              <w:r>
                                <w:rPr>
                                  <w:rFonts w:ascii="Arial" w:hAnsi="Arial" w:cs="Arial"/>
                                  <w:color w:val="000000"/>
                                  <w:sz w:val="14"/>
                                  <w:szCs w:val="14"/>
                                  <w:lang w:val="en-US"/>
                                </w:rPr>
                                <w:t>2000</w:t>
                              </w:r>
                            </w:p>
                          </w:txbxContent>
                        </v:textbox>
                      </v:rect>
                      <v:rect id="Rectangle 1257" o:spid="_x0000_s1359" style="position:absolute;left:22961;top:22292;width:1981;height:17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" filled="f" stroked="f">
                        <v:textbox style="mso-fit-shape-to-text:t" inset="0,0,0,0">
                          <w:txbxContent>
                            <w:p w14:paraId="3A624C83" w14:textId="77777777" w:rsidR="00742970" w:rsidRDefault="00742970" w:rsidP="00F91B99">
                              <w:r>
                                <w:rPr>
                                  <w:rFonts w:ascii="Arial" w:hAnsi="Arial" w:cs="Arial"/>
                                  <w:color w:val="000000"/>
                                  <w:sz w:val="14"/>
                                  <w:szCs w:val="14"/>
                                  <w:lang w:val="en-US"/>
                                </w:rPr>
                                <w:t>5000</w:t>
                              </w:r>
                            </w:p>
                          </w:txbxContent>
                        </v:textbox>
                      </v:rect>
                      <v:rect id="Rectangle 1258" o:spid="_x0000_s1360" style="position:absolute;left:26035;top:22292;width:1435;height:17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" filled="f" stroked="f">
                        <v:textbox style="mso-fit-shape-to-text:t" inset="0,0,0,0">
                          <w:txbxContent>
                            <w:p w14:paraId="646494EB" w14:textId="77777777" w:rsidR="00742970" w:rsidRDefault="00742970" w:rsidP="00F91B99">
                              <w:r>
                                <w:rPr>
                                  <w:rFonts w:ascii="Arial" w:hAnsi="Arial" w:cs="Arial"/>
                                  <w:color w:val="000000"/>
                                  <w:sz w:val="14"/>
                                  <w:szCs w:val="14"/>
                                  <w:lang w:val="en-US"/>
                                </w:rPr>
                                <w:t>10k</w:t>
                              </w:r>
                            </w:p>
                          </w:txbxContent>
                        </v:textbox>
                      </v:rect>
                      <v:line id="Line 1259" o:spid="_x0000_s1361" style="position:absolute;flip:y;visibility:visible;mso-wrap-style:square" from="69,22153" to="69,222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" strokecolor="#3f3f3f" strokeweight=".55pt"/>
                      <v:line id="Line 1260" o:spid="_x0000_s1362" style="position:absolute;flip:y;visibility:visible;mso-wrap-style:square" from="3644,22153" to="3644,222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" strokecolor="#3f3f3f" strokeweight=".55pt"/>
                      <v:line id="Line 1261" o:spid="_x0000_s1363" style="position:absolute;flip:y;visibility:visible;mso-wrap-style:square" from="7226,22153" to="7226,222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" strokecolor="#3f3f3f" strokeweight=".55pt"/>
                      <v:line id="Line 1262" o:spid="_x0000_s1364" style="position:absolute;flip:y;visibility:visible;mso-wrap-style:square" from="12014,22153" to="12014,222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" strokecolor="#3f3f3f" strokeweight=".55pt"/>
                      <v:line id="Line 1263" o:spid="_x0000_s1365" style="position:absolute;flip:y;visibility:visible;mso-wrap-style:square" from="15589,22153" to="15589,222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" strokecolor="#3f3f3f" strokeweight=".55pt"/>
                      <v:line id="Line 1264" o:spid="_x0000_s1366" style="position:absolute;flip:y;visibility:visible;mso-wrap-style:square" from="19240,22153" to="19240,222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" strokecolor="#3f3f3f" strokeweight=".55pt"/>
                      <v:line id="Line 1265" o:spid="_x0000_s1367" style="position:absolute;flip:y;visibility:visible;mso-wrap-style:square" from="23958,22153" to="23958,222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" strokecolor="#3f3f3f" strokeweight=".55pt"/>
                      <v:rect id="Rectangle 1266" o:spid="_x0000_s1368" style="position:absolute;top:1560;width:27463;height:205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" filled="f" strokeweight=".55pt"/>
                      <v:rect id="Rectangle 1267" o:spid="_x0000_s1369" style="position:absolute;left:13017;top:15358;width:11659;height:47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" stroked="f">
                        <v:fill opacity="43947f"/>
                      </v:rect>
                      <v:rect id="Rectangle 1268" o:spid="_x0000_s1370" style="position:absolute;left:13087;top:15428;width:2502;height:1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" stroked="f"/>
                      <v:line id="Line 1269" o:spid="_x0000_s1371" style="position:absolute;visibility:visible;mso-wrap-style:square" from="13157,15930" to="15589,15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" strokecolor="lime" strokeweight=".55pt"/>
                      <v:rect id="Rectangle 1270" o:spid="_x0000_s1372" style="position:absolute;left:16091;top:15428;width:8572;height:178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" filled="f" stroked="f">
                        <v:textbox style="mso-fit-shape-to-text:t" inset="0,0,0,0">
                          <w:txbxContent>
                            <w:p w14:paraId="1F69DD7D" w14:textId="77777777" w:rsidR="00742970" w:rsidRDefault="00742970" w:rsidP="00F91B99">
                              <w:r w:rsidRPr="0030069F">
                                <w:rPr>
                                  <w:rFonts w:ascii="Arial" w:hAnsi="Arial" w:cs="Arial"/>
                                  <w:color w:val="000000"/>
                                  <w:sz w:val="14"/>
                                  <w:szCs w:val="14"/>
                                  <w:lang w:val="en-US"/>
                                </w:rPr>
                                <w:t>Room1 (RT60=27ms)</w:t>
                              </w:r>
                            </w:p>
                          </w:txbxContent>
                        </v:textbox>
                      </v:rect>
                      <v:rect id="Rectangle 1271" o:spid="_x0000_s1373" style="position:absolute;left:13087;top:16571;width:2502;height:11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" stroked="f"/>
                      <v:line id="Line 1272" o:spid="_x0000_s1374" style="position:absolute;visibility:visible;mso-wrap-style:square" from="13157,17073" to="15589,170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" strokecolor="aqua" strokeweight=".55pt"/>
                      <v:rect id="Rectangle 1273" o:spid="_x0000_s1375" style="position:absolute;left:16091;top:16571;width:9067;height:178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" filled="f" stroked="f">
                        <v:textbox style="mso-fit-shape-to-text:t" inset="0,0,0,0">
                          <w:txbxContent>
                            <w:p w14:paraId="573DB0BB" w14:textId="77777777" w:rsidR="00742970" w:rsidRDefault="00742970" w:rsidP="00F91B99">
                              <w:r w:rsidRPr="0030069F">
                                <w:rPr>
                                  <w:rFonts w:ascii="Arial" w:hAnsi="Arial" w:cs="Arial"/>
                                  <w:color w:val="000000"/>
                                  <w:sz w:val="14"/>
                                  <w:szCs w:val="14"/>
                                  <w:lang w:val="en-US"/>
                                </w:rPr>
                                <w:t>Room2 (RT60=123ms)</w:t>
                              </w:r>
                            </w:p>
                          </w:txbxContent>
                        </v:textbox>
                      </v:rect>
                      <v:rect id="Rectangle 1274" o:spid="_x0000_s1376" style="position:absolute;left:13087;top:17720;width:2502;height:1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" stroked="f"/>
                      <v:line id="Line 1275" o:spid="_x0000_s1377" style="position:absolute;visibility:visible;mso-wrap-style:square" from="13157,18216" to="15589,182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" strokecolor="fuchsia" strokeweight=".55pt"/>
                      <v:rect id="Rectangle 1276" o:spid="_x0000_s1378" style="position:absolute;left:16091;top:17720;width:8572;height:17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" filled="f" stroked="f">
                        <v:textbox style="mso-fit-shape-to-text:t" inset="0,0,0,0">
                          <w:txbxContent>
                            <w:p w14:paraId="6642DC2B" w14:textId="77777777" w:rsidR="00742970" w:rsidRDefault="00742970" w:rsidP="00F91B99">
                              <w:r w:rsidRPr="0030069F">
                                <w:rPr>
                                  <w:rFonts w:ascii="Arial" w:hAnsi="Arial" w:cs="Arial"/>
                                  <w:color w:val="000000"/>
                                  <w:sz w:val="14"/>
                                  <w:szCs w:val="14"/>
                                  <w:lang w:val="en-US"/>
                                </w:rPr>
                                <w:t>Room3 (RT60=98ms)</w:t>
                              </w:r>
                            </w:p>
                          </w:txbxContent>
                        </v:textbox>
                      </v:rect>
                      <v:rect id="Rectangle 1277" o:spid="_x0000_s1379" style="position:absolute;left:13087;top:18863;width:2502;height:1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" stroked="f"/>
                      <v:line id="Line 1278" o:spid="_x0000_s1380" style="position:absolute;visibility:visible;mso-wrap-style:square" from="13303,19365" to="15589,193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" strokecolor="silver" strokeweight="1.7pt"/>
                      <v:rect id="Rectangle 1279" o:spid="_x0000_s1381" style="position:absolute;left:16091;top:18863;width:3759;height:17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" filled="f" stroked="f">
                        <v:textbox style="mso-fit-shape-to-text:t" inset="0,0,0,0">
                          <w:txbxContent>
                            <w:p w14:paraId="19447A82" w14:textId="77777777" w:rsidR="00742970" w:rsidRDefault="00742970" w:rsidP="00F91B99">
                              <w:r>
                                <w:rPr>
                                  <w:rFonts w:ascii="Arial" w:hAnsi="Arial" w:cs="Arial"/>
                                  <w:color w:val="000000"/>
                                  <w:sz w:val="14"/>
                                  <w:szCs w:val="14"/>
                                  <w:lang w:val="en-US"/>
                                </w:rPr>
                                <w:t>reference</w:t>
                              </w:r>
                            </w:p>
                          </w:txbxContent>
                        </v:textbox>
                      </v:rect>
                      <w10:anchorlock/>
                    </v:group>
                  </w:pict>
                </mc:Fallback>
              </mc:AlternateContent>
            </w:r>
          </w:p>
          <w:p w14:paraId="618AFE05" w14:textId="77777777" w:rsidR="00F91B99" w:rsidRPr="00D3733D" w:rsidRDefault="00F91B99" w:rsidP="00223337">
            <w:pPr>
              <w:keepNext/>
              <w:keepLines/>
              <w:jc w:val="center"/>
              <w:rPr>
                <w:b/>
                <w:lang w:eastAsia="x-none"/>
              </w:rPr>
            </w:pPr>
          </w:p>
        </w:tc>
        <w:tc>
          <w:tcPr>
            <w:tcW w:w="2501" w:type="pct"/>
            <w:shd w:val="clear" w:color="auto" w:fill="auto"/>
          </w:tcPr>
          <w:p w14:paraId="2BBE6752" w14:textId="0E599B4D" w:rsidR="00F91B99" w:rsidRPr="00D3733D" w:rsidRDefault="00F91B99" w:rsidP="0097352F">
            <w:pPr>
              <w:keepNext/>
              <w:keepLines/>
              <w:jc w:val="center"/>
              <w:rPr>
                <w:b/>
                <w:lang w:eastAsia="x-none"/>
              </w:rPr>
            </w:pPr>
            <w:r w:rsidRPr="00D3733D">
              <w:rPr>
                <w:b/>
                <w:lang w:eastAsia="x-none"/>
              </w:rPr>
              <w:t xml:space="preserve">Car noise </w:t>
            </w:r>
            <w:r w:rsidR="00223337" w:rsidRPr="00D3733D">
              <w:rPr>
                <w:b/>
                <w:lang w:eastAsia="x-none"/>
              </w:rPr>
              <w:t>–</w:t>
            </w:r>
            <w:r w:rsidRPr="00D3733D">
              <w:rPr>
                <w:b/>
                <w:lang w:eastAsia="x-none"/>
              </w:rPr>
              <w:t xml:space="preserve"> unprocessed</w:t>
            </w:r>
            <w:r w:rsidRPr="00D3733D">
              <w:rPr>
                <w:b/>
                <w:noProof/>
                <w:lang w:eastAsia="en-GB"/>
              </w:rPr>
              <mc:AlternateContent>
                <mc:Choice Requires="wpc">
                  <w:drawing>
                    <wp:inline distT="0" distB="0" distL="0" distR="0" wp14:anchorId="079C067F" wp14:editId="23101EE0">
                      <wp:extent cx="2993885" cy="2487088"/>
                      <wp:effectExtent l="0" t="0" r="0" b="8890"/>
                      <wp:docPr id="1136" name="Zeichenbereich 1488"/>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1070" name="Rectangle 1282"/>
                              <wps:cNvSpPr>
                                <a:spLocks noChangeArrowheads="1"/>
                              </wps:cNvSpPr>
                              <wps:spPr bwMode="auto">
                                <a:xfrm>
                                  <a:off x="6900" y="162903"/>
                                  <a:ext cx="2735679" cy="2049275"/>
                                </a:xfrm>
                                <a:prstGeom prst="rect">
                                  <a:avLst/>
                                </a:prstGeom>
                                <a:solidFill>
                                  <a:srgbClr val="FFFFFF"/>
                                </a:solidFill>
                                <a:ln w="6985">
                                  <a:solidFill>
                                    <a:srgbClr val="FFFFFF"/>
                                  </a:solidFill>
                                  <a:miter lim="800000"/>
                                  <a:headEnd/>
                                  <a:tailEnd/>
                                </a:ln>
                              </wps:spPr>
                              <wps:bodyPr rot="0" vert="horz" wrap="square" lIns="91440" tIns="45720" rIns="91440" bIns="45720" anchor="t" anchorCtr="0" upright="1">
                                <a:noAutofit/>
                              </wps:bodyPr>
                            </wps:wsp>
                            <wps:wsp>
                              <wps:cNvPr id="1071" name="Rectangle 1283"/>
                              <wps:cNvSpPr>
                                <a:spLocks noChangeArrowheads="1"/>
                              </wps:cNvSpPr>
                              <wps:spPr bwMode="auto">
                                <a:xfrm>
                                  <a:off x="0" y="156003"/>
                                  <a:ext cx="2750180" cy="2063175"/>
                                </a:xfrm>
                                <a:prstGeom prst="rect">
                                  <a:avLst/>
                                </a:prstGeom>
                                <a:noFill/>
                                <a:ln w="698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72" name="Line 1284"/>
                              <wps:cNvCnPr>
                                <a:cxnSpLocks noChangeShapeType="1"/>
                              </wps:cNvCnPr>
                              <wps:spPr bwMode="auto">
                                <a:xfrm flipV="1">
                                  <a:off x="365111" y="162903"/>
                                  <a:ext cx="0" cy="2049275"/>
                                </a:xfrm>
                                <a:prstGeom prst="line">
                                  <a:avLst/>
                                </a:prstGeom>
                                <a:noFill/>
                                <a:ln w="6985">
                                  <a:solidFill>
                                    <a:srgbClr val="000000"/>
                                  </a:solidFill>
                                  <a:round/>
                                  <a:headEnd/>
                                  <a:tailEnd/>
                                </a:ln>
                                <a:extLst>
                                  <a:ext uri="{909E8E84-426E-40DD-AFC4-6F175D3DCCD1}">
                                    <a14:hiddenFill xmlns:a14="http://schemas.microsoft.com/office/drawing/2010/main">
                                      <a:noFill/>
                                    </a14:hiddenFill>
                                  </a:ext>
                                </a:extLst>
                              </wps:spPr>
                              <wps:bodyPr/>
                            </wps:wsp>
                            <wps:wsp>
                              <wps:cNvPr id="1073" name="Line 1285"/>
                              <wps:cNvCnPr>
                                <a:cxnSpLocks noChangeShapeType="1"/>
                              </wps:cNvCnPr>
                              <wps:spPr bwMode="auto">
                                <a:xfrm flipV="1">
                                  <a:off x="723221" y="162903"/>
                                  <a:ext cx="0" cy="2049275"/>
                                </a:xfrm>
                                <a:prstGeom prst="line">
                                  <a:avLst/>
                                </a:prstGeom>
                                <a:noFill/>
                                <a:ln w="6985">
                                  <a:solidFill>
                                    <a:srgbClr val="000000"/>
                                  </a:solidFill>
                                  <a:round/>
                                  <a:headEnd/>
                                  <a:tailEnd/>
                                </a:ln>
                                <a:extLst>
                                  <a:ext uri="{909E8E84-426E-40DD-AFC4-6F175D3DCCD1}">
                                    <a14:hiddenFill xmlns:a14="http://schemas.microsoft.com/office/drawing/2010/main">
                                      <a:noFill/>
                                    </a14:hiddenFill>
                                  </a:ext>
                                </a:extLst>
                              </wps:spPr>
                              <wps:bodyPr/>
                            </wps:wsp>
                            <wps:wsp>
                              <wps:cNvPr id="1074" name="Line 1286"/>
                              <wps:cNvCnPr>
                                <a:cxnSpLocks noChangeShapeType="1"/>
                              </wps:cNvCnPr>
                              <wps:spPr bwMode="auto">
                                <a:xfrm flipV="1">
                                  <a:off x="1203335" y="162903"/>
                                  <a:ext cx="0" cy="2049275"/>
                                </a:xfrm>
                                <a:prstGeom prst="line">
                                  <a:avLst/>
                                </a:prstGeom>
                                <a:noFill/>
                                <a:ln w="6985">
                                  <a:solidFill>
                                    <a:srgbClr val="000000"/>
                                  </a:solidFill>
                                  <a:round/>
                                  <a:headEnd/>
                                  <a:tailEnd/>
                                </a:ln>
                                <a:extLst>
                                  <a:ext uri="{909E8E84-426E-40DD-AFC4-6F175D3DCCD1}">
                                    <a14:hiddenFill xmlns:a14="http://schemas.microsoft.com/office/drawing/2010/main">
                                      <a:noFill/>
                                    </a14:hiddenFill>
                                  </a:ext>
                                </a:extLst>
                              </wps:spPr>
                              <wps:bodyPr/>
                            </wps:wsp>
                            <wps:wsp>
                              <wps:cNvPr id="1075" name="Line 1287"/>
                              <wps:cNvCnPr>
                                <a:cxnSpLocks noChangeShapeType="1"/>
                              </wps:cNvCnPr>
                              <wps:spPr bwMode="auto">
                                <a:xfrm flipV="1">
                                  <a:off x="1561445" y="162903"/>
                                  <a:ext cx="0" cy="2049275"/>
                                </a:xfrm>
                                <a:prstGeom prst="line">
                                  <a:avLst/>
                                </a:prstGeom>
                                <a:noFill/>
                                <a:ln w="6985">
                                  <a:solidFill>
                                    <a:srgbClr val="000000"/>
                                  </a:solidFill>
                                  <a:round/>
                                  <a:headEnd/>
                                  <a:tailEnd/>
                                </a:ln>
                                <a:extLst>
                                  <a:ext uri="{909E8E84-426E-40DD-AFC4-6F175D3DCCD1}">
                                    <a14:hiddenFill xmlns:a14="http://schemas.microsoft.com/office/drawing/2010/main">
                                      <a:noFill/>
                                    </a14:hiddenFill>
                                  </a:ext>
                                </a:extLst>
                              </wps:spPr>
                              <wps:bodyPr/>
                            </wps:wsp>
                            <wps:wsp>
                              <wps:cNvPr id="1076" name="Line 1288"/>
                              <wps:cNvCnPr>
                                <a:cxnSpLocks noChangeShapeType="1"/>
                              </wps:cNvCnPr>
                              <wps:spPr bwMode="auto">
                                <a:xfrm flipV="1">
                                  <a:off x="1926556" y="162903"/>
                                  <a:ext cx="0" cy="2049275"/>
                                </a:xfrm>
                                <a:prstGeom prst="line">
                                  <a:avLst/>
                                </a:prstGeom>
                                <a:noFill/>
                                <a:ln w="6985">
                                  <a:solidFill>
                                    <a:srgbClr val="000000"/>
                                  </a:solidFill>
                                  <a:round/>
                                  <a:headEnd/>
                                  <a:tailEnd/>
                                </a:ln>
                                <a:extLst>
                                  <a:ext uri="{909E8E84-426E-40DD-AFC4-6F175D3DCCD1}">
                                    <a14:hiddenFill xmlns:a14="http://schemas.microsoft.com/office/drawing/2010/main">
                                      <a:noFill/>
                                    </a14:hiddenFill>
                                  </a:ext>
                                </a:extLst>
                              </wps:spPr>
                              <wps:bodyPr/>
                            </wps:wsp>
                            <wps:wsp>
                              <wps:cNvPr id="1077" name="Line 1289"/>
                              <wps:cNvCnPr>
                                <a:cxnSpLocks noChangeShapeType="1"/>
                              </wps:cNvCnPr>
                              <wps:spPr bwMode="auto">
                                <a:xfrm flipV="1">
                                  <a:off x="2399070" y="162903"/>
                                  <a:ext cx="0" cy="2049275"/>
                                </a:xfrm>
                                <a:prstGeom prst="line">
                                  <a:avLst/>
                                </a:prstGeom>
                                <a:noFill/>
                                <a:ln w="6985">
                                  <a:solidFill>
                                    <a:srgbClr val="000000"/>
                                  </a:solidFill>
                                  <a:round/>
                                  <a:headEnd/>
                                  <a:tailEnd/>
                                </a:ln>
                                <a:extLst>
                                  <a:ext uri="{909E8E84-426E-40DD-AFC4-6F175D3DCCD1}">
                                    <a14:hiddenFill xmlns:a14="http://schemas.microsoft.com/office/drawing/2010/main">
                                      <a:noFill/>
                                    </a14:hiddenFill>
                                  </a:ext>
                                </a:extLst>
                              </wps:spPr>
                              <wps:bodyPr/>
                            </wps:wsp>
                            <wps:wsp>
                              <wps:cNvPr id="1078" name="Line 1290"/>
                              <wps:cNvCnPr>
                                <a:cxnSpLocks noChangeShapeType="1"/>
                              </wps:cNvCnPr>
                              <wps:spPr bwMode="auto">
                                <a:xfrm flipH="1">
                                  <a:off x="6900" y="1882566"/>
                                  <a:ext cx="2743280" cy="0"/>
                                </a:xfrm>
                                <a:prstGeom prst="line">
                                  <a:avLst/>
                                </a:prstGeom>
                                <a:noFill/>
                                <a:ln w="6985">
                                  <a:solidFill>
                                    <a:srgbClr val="000000"/>
                                  </a:solidFill>
                                  <a:round/>
                                  <a:headEnd/>
                                  <a:tailEnd/>
                                </a:ln>
                                <a:extLst>
                                  <a:ext uri="{909E8E84-426E-40DD-AFC4-6F175D3DCCD1}">
                                    <a14:hiddenFill xmlns:a14="http://schemas.microsoft.com/office/drawing/2010/main">
                                      <a:noFill/>
                                    </a14:hiddenFill>
                                  </a:ext>
                                </a:extLst>
                              </wps:spPr>
                              <wps:bodyPr/>
                            </wps:wsp>
                            <wps:wsp>
                              <wps:cNvPr id="1079" name="Line 1291"/>
                              <wps:cNvCnPr>
                                <a:cxnSpLocks noChangeShapeType="1"/>
                              </wps:cNvCnPr>
                              <wps:spPr bwMode="auto">
                                <a:xfrm flipH="1">
                                  <a:off x="6900" y="1539053"/>
                                  <a:ext cx="2743280" cy="0"/>
                                </a:xfrm>
                                <a:prstGeom prst="line">
                                  <a:avLst/>
                                </a:prstGeom>
                                <a:noFill/>
                                <a:ln w="6985">
                                  <a:solidFill>
                                    <a:srgbClr val="000000"/>
                                  </a:solidFill>
                                  <a:round/>
                                  <a:headEnd/>
                                  <a:tailEnd/>
                                </a:ln>
                                <a:extLst>
                                  <a:ext uri="{909E8E84-426E-40DD-AFC4-6F175D3DCCD1}">
                                    <a14:hiddenFill xmlns:a14="http://schemas.microsoft.com/office/drawing/2010/main">
                                      <a:noFill/>
                                    </a14:hiddenFill>
                                  </a:ext>
                                </a:extLst>
                              </wps:spPr>
                              <wps:bodyPr/>
                            </wps:wsp>
                            <wps:wsp>
                              <wps:cNvPr id="1080" name="Line 1292"/>
                              <wps:cNvCnPr>
                                <a:cxnSpLocks noChangeShapeType="1"/>
                              </wps:cNvCnPr>
                              <wps:spPr bwMode="auto">
                                <a:xfrm flipH="1">
                                  <a:off x="6900" y="1194841"/>
                                  <a:ext cx="2743280" cy="0"/>
                                </a:xfrm>
                                <a:prstGeom prst="line">
                                  <a:avLst/>
                                </a:prstGeom>
                                <a:noFill/>
                                <a:ln w="6985">
                                  <a:solidFill>
                                    <a:srgbClr val="000000"/>
                                  </a:solidFill>
                                  <a:round/>
                                  <a:headEnd/>
                                  <a:tailEnd/>
                                </a:ln>
                                <a:extLst>
                                  <a:ext uri="{909E8E84-426E-40DD-AFC4-6F175D3DCCD1}">
                                    <a14:hiddenFill xmlns:a14="http://schemas.microsoft.com/office/drawing/2010/main">
                                      <a:noFill/>
                                    </a14:hiddenFill>
                                  </a:ext>
                                </a:extLst>
                              </wps:spPr>
                              <wps:bodyPr/>
                            </wps:wsp>
                            <wps:wsp>
                              <wps:cNvPr id="1081" name="Line 1293"/>
                              <wps:cNvCnPr>
                                <a:cxnSpLocks noChangeShapeType="1"/>
                              </wps:cNvCnPr>
                              <wps:spPr bwMode="auto">
                                <a:xfrm flipH="1">
                                  <a:off x="6900" y="850628"/>
                                  <a:ext cx="2743280" cy="0"/>
                                </a:xfrm>
                                <a:prstGeom prst="line">
                                  <a:avLst/>
                                </a:prstGeom>
                                <a:noFill/>
                                <a:ln w="6985">
                                  <a:solidFill>
                                    <a:srgbClr val="000000"/>
                                  </a:solidFill>
                                  <a:round/>
                                  <a:headEnd/>
                                  <a:tailEnd/>
                                </a:ln>
                                <a:extLst>
                                  <a:ext uri="{909E8E84-426E-40DD-AFC4-6F175D3DCCD1}">
                                    <a14:hiddenFill xmlns:a14="http://schemas.microsoft.com/office/drawing/2010/main">
                                      <a:noFill/>
                                    </a14:hiddenFill>
                                  </a:ext>
                                </a:extLst>
                              </wps:spPr>
                              <wps:bodyPr/>
                            </wps:wsp>
                            <wps:wsp>
                              <wps:cNvPr id="1082" name="Line 1294"/>
                              <wps:cNvCnPr>
                                <a:cxnSpLocks noChangeShapeType="1"/>
                              </wps:cNvCnPr>
                              <wps:spPr bwMode="auto">
                                <a:xfrm flipH="1">
                                  <a:off x="6900" y="507116"/>
                                  <a:ext cx="2743280" cy="0"/>
                                </a:xfrm>
                                <a:prstGeom prst="line">
                                  <a:avLst/>
                                </a:prstGeom>
                                <a:noFill/>
                                <a:ln w="6985">
                                  <a:solidFill>
                                    <a:srgbClr val="000000"/>
                                  </a:solidFill>
                                  <a:round/>
                                  <a:headEnd/>
                                  <a:tailEnd/>
                                </a:ln>
                                <a:extLst>
                                  <a:ext uri="{909E8E84-426E-40DD-AFC4-6F175D3DCCD1}">
                                    <a14:hiddenFill xmlns:a14="http://schemas.microsoft.com/office/drawing/2010/main">
                                      <a:noFill/>
                                    </a14:hiddenFill>
                                  </a:ext>
                                </a:extLst>
                              </wps:spPr>
                              <wps:bodyPr/>
                            </wps:wsp>
                            <wps:wsp>
                              <wps:cNvPr id="1083" name="Freeform 1295"/>
                              <wps:cNvSpPr>
                                <a:spLocks/>
                              </wps:cNvSpPr>
                              <wps:spPr bwMode="auto">
                                <a:xfrm>
                                  <a:off x="0" y="256306"/>
                                  <a:ext cx="2778781" cy="1096040"/>
                                </a:xfrm>
                                <a:custGeom>
                                  <a:avLst/>
                                  <a:gdLst>
                                    <a:gd name="T0" fmla="*/ 21590 w 4376"/>
                                    <a:gd name="T1" fmla="*/ 71755 h 1726"/>
                                    <a:gd name="T2" fmla="*/ 50165 w 4376"/>
                                    <a:gd name="T3" fmla="*/ 6985 h 1726"/>
                                    <a:gd name="T4" fmla="*/ 107315 w 4376"/>
                                    <a:gd name="T5" fmla="*/ 0 h 1726"/>
                                    <a:gd name="T6" fmla="*/ 135890 w 4376"/>
                                    <a:gd name="T7" fmla="*/ 107315 h 1726"/>
                                    <a:gd name="T8" fmla="*/ 200660 w 4376"/>
                                    <a:gd name="T9" fmla="*/ 93345 h 1726"/>
                                    <a:gd name="T10" fmla="*/ 229235 w 4376"/>
                                    <a:gd name="T11" fmla="*/ 186055 h 1726"/>
                                    <a:gd name="T12" fmla="*/ 293370 w 4376"/>
                                    <a:gd name="T13" fmla="*/ 172085 h 1726"/>
                                    <a:gd name="T14" fmla="*/ 322580 w 4376"/>
                                    <a:gd name="T15" fmla="*/ 179070 h 1726"/>
                                    <a:gd name="T16" fmla="*/ 379730 w 4376"/>
                                    <a:gd name="T17" fmla="*/ 71755 h 1726"/>
                                    <a:gd name="T18" fmla="*/ 408305 w 4376"/>
                                    <a:gd name="T19" fmla="*/ 64770 h 1726"/>
                                    <a:gd name="T20" fmla="*/ 465455 w 4376"/>
                                    <a:gd name="T21" fmla="*/ 107315 h 1726"/>
                                    <a:gd name="T22" fmla="*/ 494030 w 4376"/>
                                    <a:gd name="T23" fmla="*/ 236220 h 1726"/>
                                    <a:gd name="T24" fmla="*/ 558800 w 4376"/>
                                    <a:gd name="T25" fmla="*/ 172085 h 1726"/>
                                    <a:gd name="T26" fmla="*/ 594360 w 4376"/>
                                    <a:gd name="T27" fmla="*/ 236220 h 1726"/>
                                    <a:gd name="T28" fmla="*/ 651510 w 4376"/>
                                    <a:gd name="T29" fmla="*/ 300990 h 1726"/>
                                    <a:gd name="T30" fmla="*/ 680085 w 4376"/>
                                    <a:gd name="T31" fmla="*/ 336550 h 1726"/>
                                    <a:gd name="T32" fmla="*/ 737870 w 4376"/>
                                    <a:gd name="T33" fmla="*/ 379730 h 1726"/>
                                    <a:gd name="T34" fmla="*/ 766445 w 4376"/>
                                    <a:gd name="T35" fmla="*/ 336550 h 1726"/>
                                    <a:gd name="T36" fmla="*/ 823595 w 4376"/>
                                    <a:gd name="T37" fmla="*/ 408305 h 1726"/>
                                    <a:gd name="T38" fmla="*/ 859155 w 4376"/>
                                    <a:gd name="T39" fmla="*/ 473075 h 1726"/>
                                    <a:gd name="T40" fmla="*/ 916940 w 4376"/>
                                    <a:gd name="T41" fmla="*/ 386715 h 1726"/>
                                    <a:gd name="T42" fmla="*/ 945515 w 4376"/>
                                    <a:gd name="T43" fmla="*/ 322580 h 1726"/>
                                    <a:gd name="T44" fmla="*/ 1009650 w 4376"/>
                                    <a:gd name="T45" fmla="*/ 344170 h 1726"/>
                                    <a:gd name="T46" fmla="*/ 1038225 w 4376"/>
                                    <a:gd name="T47" fmla="*/ 336550 h 1726"/>
                                    <a:gd name="T48" fmla="*/ 1102995 w 4376"/>
                                    <a:gd name="T49" fmla="*/ 408305 h 1726"/>
                                    <a:gd name="T50" fmla="*/ 1131570 w 4376"/>
                                    <a:gd name="T51" fmla="*/ 415290 h 1726"/>
                                    <a:gd name="T52" fmla="*/ 1188720 w 4376"/>
                                    <a:gd name="T53" fmla="*/ 336550 h 1726"/>
                                    <a:gd name="T54" fmla="*/ 1217295 w 4376"/>
                                    <a:gd name="T55" fmla="*/ 487045 h 1726"/>
                                    <a:gd name="T56" fmla="*/ 1274445 w 4376"/>
                                    <a:gd name="T57" fmla="*/ 487045 h 1726"/>
                                    <a:gd name="T58" fmla="*/ 1303655 w 4376"/>
                                    <a:gd name="T59" fmla="*/ 408305 h 1726"/>
                                    <a:gd name="T60" fmla="*/ 1367790 w 4376"/>
                                    <a:gd name="T61" fmla="*/ 444500 h 1726"/>
                                    <a:gd name="T62" fmla="*/ 1396365 w 4376"/>
                                    <a:gd name="T63" fmla="*/ 465455 h 1726"/>
                                    <a:gd name="T64" fmla="*/ 1461135 w 4376"/>
                                    <a:gd name="T65" fmla="*/ 508635 h 1726"/>
                                    <a:gd name="T66" fmla="*/ 1489710 w 4376"/>
                                    <a:gd name="T67" fmla="*/ 508635 h 1726"/>
                                    <a:gd name="T68" fmla="*/ 1546860 w 4376"/>
                                    <a:gd name="T69" fmla="*/ 501650 h 1726"/>
                                    <a:gd name="T70" fmla="*/ 1575435 w 4376"/>
                                    <a:gd name="T71" fmla="*/ 473075 h 1726"/>
                                    <a:gd name="T72" fmla="*/ 1632585 w 4376"/>
                                    <a:gd name="T73" fmla="*/ 508635 h 1726"/>
                                    <a:gd name="T74" fmla="*/ 1661795 w 4376"/>
                                    <a:gd name="T75" fmla="*/ 580390 h 1726"/>
                                    <a:gd name="T76" fmla="*/ 1725930 w 4376"/>
                                    <a:gd name="T77" fmla="*/ 573405 h 1726"/>
                                    <a:gd name="T78" fmla="*/ 1754505 w 4376"/>
                                    <a:gd name="T79" fmla="*/ 523240 h 1726"/>
                                    <a:gd name="T80" fmla="*/ 1819275 w 4376"/>
                                    <a:gd name="T81" fmla="*/ 480060 h 1726"/>
                                    <a:gd name="T82" fmla="*/ 1854835 w 4376"/>
                                    <a:gd name="T83" fmla="*/ 601980 h 1726"/>
                                    <a:gd name="T84" fmla="*/ 1911985 w 4376"/>
                                    <a:gd name="T85" fmla="*/ 694690 h 1726"/>
                                    <a:gd name="T86" fmla="*/ 1940560 w 4376"/>
                                    <a:gd name="T87" fmla="*/ 680720 h 1726"/>
                                    <a:gd name="T88" fmla="*/ 1998345 w 4376"/>
                                    <a:gd name="T89" fmla="*/ 687705 h 1726"/>
                                    <a:gd name="T90" fmla="*/ 2026920 w 4376"/>
                                    <a:gd name="T91" fmla="*/ 759460 h 1726"/>
                                    <a:gd name="T92" fmla="*/ 2084070 w 4376"/>
                                    <a:gd name="T93" fmla="*/ 845185 h 1726"/>
                                    <a:gd name="T94" fmla="*/ 2112645 w 4376"/>
                                    <a:gd name="T95" fmla="*/ 838200 h 1726"/>
                                    <a:gd name="T96" fmla="*/ 2177415 w 4376"/>
                                    <a:gd name="T97" fmla="*/ 774065 h 1726"/>
                                    <a:gd name="T98" fmla="*/ 2205990 w 4376"/>
                                    <a:gd name="T99" fmla="*/ 702310 h 1726"/>
                                    <a:gd name="T100" fmla="*/ 2270125 w 4376"/>
                                    <a:gd name="T101" fmla="*/ 823595 h 1726"/>
                                    <a:gd name="T102" fmla="*/ 2298700 w 4376"/>
                                    <a:gd name="T103" fmla="*/ 859790 h 1726"/>
                                    <a:gd name="T104" fmla="*/ 2355850 w 4376"/>
                                    <a:gd name="T105" fmla="*/ 838200 h 1726"/>
                                    <a:gd name="T106" fmla="*/ 2385060 w 4376"/>
                                    <a:gd name="T107" fmla="*/ 902970 h 1726"/>
                                    <a:gd name="T108" fmla="*/ 2442210 w 4376"/>
                                    <a:gd name="T109" fmla="*/ 923925 h 1726"/>
                                    <a:gd name="T110" fmla="*/ 2477770 w 4376"/>
                                    <a:gd name="T111" fmla="*/ 823595 h 1726"/>
                                    <a:gd name="T112" fmla="*/ 2534920 w 4376"/>
                                    <a:gd name="T113" fmla="*/ 774065 h 1726"/>
                                    <a:gd name="T114" fmla="*/ 2564130 w 4376"/>
                                    <a:gd name="T115" fmla="*/ 960120 h 1726"/>
                                    <a:gd name="T116" fmla="*/ 2628265 w 4376"/>
                                    <a:gd name="T117" fmla="*/ 981710 h 1726"/>
                                    <a:gd name="T118" fmla="*/ 2656840 w 4376"/>
                                    <a:gd name="T119" fmla="*/ 1017270 h 1726"/>
                                    <a:gd name="T120" fmla="*/ 2721610 w 4376"/>
                                    <a:gd name="T121" fmla="*/ 995680 h 1726"/>
                                    <a:gd name="T122" fmla="*/ 2750185 w 4376"/>
                                    <a:gd name="T123" fmla="*/ 1096010 h 172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 name="T180" fmla="*/ 0 60000 65536"/>
                                    <a:gd name="T181" fmla="*/ 0 60000 65536"/>
                                    <a:gd name="T182" fmla="*/ 0 60000 65536"/>
                                    <a:gd name="T183" fmla="*/ 0 60000 65536"/>
                                    <a:gd name="T184" fmla="*/ 0 60000 65536"/>
                                    <a:gd name="T185" fmla="*/ 0 60000 65536"/>
                                  </a:gdLst>
                                  <a:ahLst/>
                                  <a:cxnLst>
                                    <a:cxn ang="T124">
                                      <a:pos x="T0" y="T1"/>
                                    </a:cxn>
                                    <a:cxn ang="T125">
                                      <a:pos x="T2" y="T3"/>
                                    </a:cxn>
                                    <a:cxn ang="T126">
                                      <a:pos x="T4" y="T5"/>
                                    </a:cxn>
                                    <a:cxn ang="T127">
                                      <a:pos x="T6" y="T7"/>
                                    </a:cxn>
                                    <a:cxn ang="T128">
                                      <a:pos x="T8" y="T9"/>
                                    </a:cxn>
                                    <a:cxn ang="T129">
                                      <a:pos x="T10" y="T11"/>
                                    </a:cxn>
                                    <a:cxn ang="T130">
                                      <a:pos x="T12" y="T13"/>
                                    </a:cxn>
                                    <a:cxn ang="T131">
                                      <a:pos x="T14" y="T15"/>
                                    </a:cxn>
                                    <a:cxn ang="T132">
                                      <a:pos x="T16" y="T17"/>
                                    </a:cxn>
                                    <a:cxn ang="T133">
                                      <a:pos x="T18" y="T19"/>
                                    </a:cxn>
                                    <a:cxn ang="T134">
                                      <a:pos x="T20" y="T21"/>
                                    </a:cxn>
                                    <a:cxn ang="T135">
                                      <a:pos x="T22" y="T23"/>
                                    </a:cxn>
                                    <a:cxn ang="T136">
                                      <a:pos x="T24" y="T25"/>
                                    </a:cxn>
                                    <a:cxn ang="T137">
                                      <a:pos x="T26" y="T27"/>
                                    </a:cxn>
                                    <a:cxn ang="T138">
                                      <a:pos x="T28" y="T29"/>
                                    </a:cxn>
                                    <a:cxn ang="T139">
                                      <a:pos x="T30" y="T31"/>
                                    </a:cxn>
                                    <a:cxn ang="T140">
                                      <a:pos x="T32" y="T33"/>
                                    </a:cxn>
                                    <a:cxn ang="T141">
                                      <a:pos x="T34" y="T35"/>
                                    </a:cxn>
                                    <a:cxn ang="T142">
                                      <a:pos x="T36" y="T37"/>
                                    </a:cxn>
                                    <a:cxn ang="T143">
                                      <a:pos x="T38" y="T39"/>
                                    </a:cxn>
                                    <a:cxn ang="T144">
                                      <a:pos x="T40" y="T41"/>
                                    </a:cxn>
                                    <a:cxn ang="T145">
                                      <a:pos x="T42" y="T43"/>
                                    </a:cxn>
                                    <a:cxn ang="T146">
                                      <a:pos x="T44" y="T45"/>
                                    </a:cxn>
                                    <a:cxn ang="T147">
                                      <a:pos x="T46" y="T47"/>
                                    </a:cxn>
                                    <a:cxn ang="T148">
                                      <a:pos x="T48" y="T49"/>
                                    </a:cxn>
                                    <a:cxn ang="T149">
                                      <a:pos x="T50" y="T51"/>
                                    </a:cxn>
                                    <a:cxn ang="T150">
                                      <a:pos x="T52" y="T53"/>
                                    </a:cxn>
                                    <a:cxn ang="T151">
                                      <a:pos x="T54" y="T55"/>
                                    </a:cxn>
                                    <a:cxn ang="T152">
                                      <a:pos x="T56" y="T57"/>
                                    </a:cxn>
                                    <a:cxn ang="T153">
                                      <a:pos x="T58" y="T59"/>
                                    </a:cxn>
                                    <a:cxn ang="T154">
                                      <a:pos x="T60" y="T61"/>
                                    </a:cxn>
                                    <a:cxn ang="T155">
                                      <a:pos x="T62" y="T63"/>
                                    </a:cxn>
                                    <a:cxn ang="T156">
                                      <a:pos x="T64" y="T65"/>
                                    </a:cxn>
                                    <a:cxn ang="T157">
                                      <a:pos x="T66" y="T67"/>
                                    </a:cxn>
                                    <a:cxn ang="T158">
                                      <a:pos x="T68" y="T69"/>
                                    </a:cxn>
                                    <a:cxn ang="T159">
                                      <a:pos x="T70" y="T71"/>
                                    </a:cxn>
                                    <a:cxn ang="T160">
                                      <a:pos x="T72" y="T73"/>
                                    </a:cxn>
                                    <a:cxn ang="T161">
                                      <a:pos x="T74" y="T75"/>
                                    </a:cxn>
                                    <a:cxn ang="T162">
                                      <a:pos x="T76" y="T77"/>
                                    </a:cxn>
                                    <a:cxn ang="T163">
                                      <a:pos x="T78" y="T79"/>
                                    </a:cxn>
                                    <a:cxn ang="T164">
                                      <a:pos x="T80" y="T81"/>
                                    </a:cxn>
                                    <a:cxn ang="T165">
                                      <a:pos x="T82" y="T83"/>
                                    </a:cxn>
                                    <a:cxn ang="T166">
                                      <a:pos x="T84" y="T85"/>
                                    </a:cxn>
                                    <a:cxn ang="T167">
                                      <a:pos x="T86" y="T87"/>
                                    </a:cxn>
                                    <a:cxn ang="T168">
                                      <a:pos x="T88" y="T89"/>
                                    </a:cxn>
                                    <a:cxn ang="T169">
                                      <a:pos x="T90" y="T91"/>
                                    </a:cxn>
                                    <a:cxn ang="T170">
                                      <a:pos x="T92" y="T93"/>
                                    </a:cxn>
                                    <a:cxn ang="T171">
                                      <a:pos x="T94" y="T95"/>
                                    </a:cxn>
                                    <a:cxn ang="T172">
                                      <a:pos x="T96" y="T97"/>
                                    </a:cxn>
                                    <a:cxn ang="T173">
                                      <a:pos x="T98" y="T99"/>
                                    </a:cxn>
                                    <a:cxn ang="T174">
                                      <a:pos x="T100" y="T101"/>
                                    </a:cxn>
                                    <a:cxn ang="T175">
                                      <a:pos x="T102" y="T103"/>
                                    </a:cxn>
                                    <a:cxn ang="T176">
                                      <a:pos x="T104" y="T105"/>
                                    </a:cxn>
                                    <a:cxn ang="T177">
                                      <a:pos x="T106" y="T107"/>
                                    </a:cxn>
                                    <a:cxn ang="T178">
                                      <a:pos x="T108" y="T109"/>
                                    </a:cxn>
                                    <a:cxn ang="T179">
                                      <a:pos x="T110" y="T111"/>
                                    </a:cxn>
                                    <a:cxn ang="T180">
                                      <a:pos x="T112" y="T113"/>
                                    </a:cxn>
                                    <a:cxn ang="T181">
                                      <a:pos x="T114" y="T115"/>
                                    </a:cxn>
                                    <a:cxn ang="T182">
                                      <a:pos x="T116" y="T117"/>
                                    </a:cxn>
                                    <a:cxn ang="T183">
                                      <a:pos x="T118" y="T119"/>
                                    </a:cxn>
                                    <a:cxn ang="T184">
                                      <a:pos x="T120" y="T121"/>
                                    </a:cxn>
                                    <a:cxn ang="T185">
                                      <a:pos x="T122" y="T123"/>
                                    </a:cxn>
                                  </a:cxnLst>
                                  <a:rect l="0" t="0" r="r" b="b"/>
                                  <a:pathLst>
                                    <a:path w="4376" h="1726">
                                      <a:moveTo>
                                        <a:pt x="0" y="135"/>
                                      </a:moveTo>
                                      <a:lnTo>
                                        <a:pt x="0" y="113"/>
                                      </a:lnTo>
                                      <a:lnTo>
                                        <a:pt x="34" y="113"/>
                                      </a:lnTo>
                                      <a:lnTo>
                                        <a:pt x="34" y="56"/>
                                      </a:lnTo>
                                      <a:lnTo>
                                        <a:pt x="79" y="56"/>
                                      </a:lnTo>
                                      <a:lnTo>
                                        <a:pt x="79" y="11"/>
                                      </a:lnTo>
                                      <a:lnTo>
                                        <a:pt x="124" y="11"/>
                                      </a:lnTo>
                                      <a:lnTo>
                                        <a:pt x="124" y="0"/>
                                      </a:lnTo>
                                      <a:lnTo>
                                        <a:pt x="169" y="0"/>
                                      </a:lnTo>
                                      <a:lnTo>
                                        <a:pt x="214" y="0"/>
                                      </a:lnTo>
                                      <a:lnTo>
                                        <a:pt x="214" y="169"/>
                                      </a:lnTo>
                                      <a:lnTo>
                                        <a:pt x="271" y="169"/>
                                      </a:lnTo>
                                      <a:lnTo>
                                        <a:pt x="271" y="147"/>
                                      </a:lnTo>
                                      <a:lnTo>
                                        <a:pt x="316" y="147"/>
                                      </a:lnTo>
                                      <a:lnTo>
                                        <a:pt x="316" y="181"/>
                                      </a:lnTo>
                                      <a:lnTo>
                                        <a:pt x="361" y="181"/>
                                      </a:lnTo>
                                      <a:lnTo>
                                        <a:pt x="361" y="293"/>
                                      </a:lnTo>
                                      <a:lnTo>
                                        <a:pt x="417" y="293"/>
                                      </a:lnTo>
                                      <a:lnTo>
                                        <a:pt x="417" y="271"/>
                                      </a:lnTo>
                                      <a:lnTo>
                                        <a:pt x="462" y="271"/>
                                      </a:lnTo>
                                      <a:lnTo>
                                        <a:pt x="462" y="282"/>
                                      </a:lnTo>
                                      <a:lnTo>
                                        <a:pt x="508" y="282"/>
                                      </a:lnTo>
                                      <a:lnTo>
                                        <a:pt x="553" y="282"/>
                                      </a:lnTo>
                                      <a:lnTo>
                                        <a:pt x="553" y="113"/>
                                      </a:lnTo>
                                      <a:lnTo>
                                        <a:pt x="598" y="113"/>
                                      </a:lnTo>
                                      <a:lnTo>
                                        <a:pt x="598" y="34"/>
                                      </a:lnTo>
                                      <a:lnTo>
                                        <a:pt x="643" y="34"/>
                                      </a:lnTo>
                                      <a:lnTo>
                                        <a:pt x="643" y="102"/>
                                      </a:lnTo>
                                      <a:lnTo>
                                        <a:pt x="688" y="102"/>
                                      </a:lnTo>
                                      <a:lnTo>
                                        <a:pt x="688" y="169"/>
                                      </a:lnTo>
                                      <a:lnTo>
                                        <a:pt x="733" y="169"/>
                                      </a:lnTo>
                                      <a:lnTo>
                                        <a:pt x="733" y="327"/>
                                      </a:lnTo>
                                      <a:lnTo>
                                        <a:pt x="778" y="327"/>
                                      </a:lnTo>
                                      <a:lnTo>
                                        <a:pt x="778" y="372"/>
                                      </a:lnTo>
                                      <a:lnTo>
                                        <a:pt x="823" y="372"/>
                                      </a:lnTo>
                                      <a:lnTo>
                                        <a:pt x="823" y="271"/>
                                      </a:lnTo>
                                      <a:lnTo>
                                        <a:pt x="880" y="271"/>
                                      </a:lnTo>
                                      <a:lnTo>
                                        <a:pt x="936" y="271"/>
                                      </a:lnTo>
                                      <a:lnTo>
                                        <a:pt x="936" y="372"/>
                                      </a:lnTo>
                                      <a:lnTo>
                                        <a:pt x="981" y="372"/>
                                      </a:lnTo>
                                      <a:lnTo>
                                        <a:pt x="981" y="474"/>
                                      </a:lnTo>
                                      <a:lnTo>
                                        <a:pt x="1026" y="474"/>
                                      </a:lnTo>
                                      <a:lnTo>
                                        <a:pt x="1026" y="508"/>
                                      </a:lnTo>
                                      <a:lnTo>
                                        <a:pt x="1071" y="508"/>
                                      </a:lnTo>
                                      <a:lnTo>
                                        <a:pt x="1071" y="530"/>
                                      </a:lnTo>
                                      <a:lnTo>
                                        <a:pt x="1117" y="530"/>
                                      </a:lnTo>
                                      <a:lnTo>
                                        <a:pt x="1117" y="598"/>
                                      </a:lnTo>
                                      <a:lnTo>
                                        <a:pt x="1162" y="598"/>
                                      </a:lnTo>
                                      <a:lnTo>
                                        <a:pt x="1162" y="530"/>
                                      </a:lnTo>
                                      <a:lnTo>
                                        <a:pt x="1207" y="530"/>
                                      </a:lnTo>
                                      <a:lnTo>
                                        <a:pt x="1252" y="530"/>
                                      </a:lnTo>
                                      <a:lnTo>
                                        <a:pt x="1252" y="643"/>
                                      </a:lnTo>
                                      <a:lnTo>
                                        <a:pt x="1297" y="643"/>
                                      </a:lnTo>
                                      <a:lnTo>
                                        <a:pt x="1297" y="654"/>
                                      </a:lnTo>
                                      <a:lnTo>
                                        <a:pt x="1353" y="654"/>
                                      </a:lnTo>
                                      <a:lnTo>
                                        <a:pt x="1353" y="745"/>
                                      </a:lnTo>
                                      <a:lnTo>
                                        <a:pt x="1398" y="745"/>
                                      </a:lnTo>
                                      <a:lnTo>
                                        <a:pt x="1398" y="609"/>
                                      </a:lnTo>
                                      <a:lnTo>
                                        <a:pt x="1444" y="609"/>
                                      </a:lnTo>
                                      <a:lnTo>
                                        <a:pt x="1444" y="417"/>
                                      </a:lnTo>
                                      <a:lnTo>
                                        <a:pt x="1489" y="417"/>
                                      </a:lnTo>
                                      <a:lnTo>
                                        <a:pt x="1489" y="508"/>
                                      </a:lnTo>
                                      <a:lnTo>
                                        <a:pt x="1534" y="508"/>
                                      </a:lnTo>
                                      <a:lnTo>
                                        <a:pt x="1534" y="542"/>
                                      </a:lnTo>
                                      <a:lnTo>
                                        <a:pt x="1590" y="542"/>
                                      </a:lnTo>
                                      <a:lnTo>
                                        <a:pt x="1590" y="496"/>
                                      </a:lnTo>
                                      <a:lnTo>
                                        <a:pt x="1635" y="496"/>
                                      </a:lnTo>
                                      <a:lnTo>
                                        <a:pt x="1635" y="530"/>
                                      </a:lnTo>
                                      <a:lnTo>
                                        <a:pt x="1680" y="530"/>
                                      </a:lnTo>
                                      <a:lnTo>
                                        <a:pt x="1680" y="643"/>
                                      </a:lnTo>
                                      <a:lnTo>
                                        <a:pt x="1737" y="643"/>
                                      </a:lnTo>
                                      <a:lnTo>
                                        <a:pt x="1782" y="643"/>
                                      </a:lnTo>
                                      <a:lnTo>
                                        <a:pt x="1782" y="654"/>
                                      </a:lnTo>
                                      <a:lnTo>
                                        <a:pt x="1827" y="654"/>
                                      </a:lnTo>
                                      <a:lnTo>
                                        <a:pt x="1827" y="530"/>
                                      </a:lnTo>
                                      <a:lnTo>
                                        <a:pt x="1872" y="530"/>
                                      </a:lnTo>
                                      <a:lnTo>
                                        <a:pt x="1872" y="598"/>
                                      </a:lnTo>
                                      <a:lnTo>
                                        <a:pt x="1917" y="598"/>
                                      </a:lnTo>
                                      <a:lnTo>
                                        <a:pt x="1917" y="767"/>
                                      </a:lnTo>
                                      <a:lnTo>
                                        <a:pt x="1962" y="767"/>
                                      </a:lnTo>
                                      <a:lnTo>
                                        <a:pt x="2007" y="767"/>
                                      </a:lnTo>
                                      <a:lnTo>
                                        <a:pt x="2007" y="688"/>
                                      </a:lnTo>
                                      <a:lnTo>
                                        <a:pt x="2053" y="688"/>
                                      </a:lnTo>
                                      <a:lnTo>
                                        <a:pt x="2053" y="643"/>
                                      </a:lnTo>
                                      <a:lnTo>
                                        <a:pt x="2109" y="643"/>
                                      </a:lnTo>
                                      <a:lnTo>
                                        <a:pt x="2109" y="700"/>
                                      </a:lnTo>
                                      <a:lnTo>
                                        <a:pt x="2154" y="700"/>
                                      </a:lnTo>
                                      <a:lnTo>
                                        <a:pt x="2154" y="598"/>
                                      </a:lnTo>
                                      <a:lnTo>
                                        <a:pt x="2199" y="598"/>
                                      </a:lnTo>
                                      <a:lnTo>
                                        <a:pt x="2199" y="733"/>
                                      </a:lnTo>
                                      <a:lnTo>
                                        <a:pt x="2256" y="733"/>
                                      </a:lnTo>
                                      <a:lnTo>
                                        <a:pt x="2256" y="801"/>
                                      </a:lnTo>
                                      <a:lnTo>
                                        <a:pt x="2301" y="801"/>
                                      </a:lnTo>
                                      <a:lnTo>
                                        <a:pt x="2301" y="700"/>
                                      </a:lnTo>
                                      <a:lnTo>
                                        <a:pt x="2346" y="700"/>
                                      </a:lnTo>
                                      <a:lnTo>
                                        <a:pt x="2346" y="801"/>
                                      </a:lnTo>
                                      <a:lnTo>
                                        <a:pt x="2391" y="801"/>
                                      </a:lnTo>
                                      <a:lnTo>
                                        <a:pt x="2391" y="790"/>
                                      </a:lnTo>
                                      <a:lnTo>
                                        <a:pt x="2436" y="790"/>
                                      </a:lnTo>
                                      <a:lnTo>
                                        <a:pt x="2481" y="790"/>
                                      </a:lnTo>
                                      <a:lnTo>
                                        <a:pt x="2481" y="745"/>
                                      </a:lnTo>
                                      <a:lnTo>
                                        <a:pt x="2526" y="745"/>
                                      </a:lnTo>
                                      <a:lnTo>
                                        <a:pt x="2526" y="801"/>
                                      </a:lnTo>
                                      <a:lnTo>
                                        <a:pt x="2571" y="801"/>
                                      </a:lnTo>
                                      <a:lnTo>
                                        <a:pt x="2571" y="790"/>
                                      </a:lnTo>
                                      <a:lnTo>
                                        <a:pt x="2617" y="790"/>
                                      </a:lnTo>
                                      <a:lnTo>
                                        <a:pt x="2617" y="914"/>
                                      </a:lnTo>
                                      <a:lnTo>
                                        <a:pt x="2662" y="914"/>
                                      </a:lnTo>
                                      <a:lnTo>
                                        <a:pt x="2662" y="903"/>
                                      </a:lnTo>
                                      <a:lnTo>
                                        <a:pt x="2718" y="903"/>
                                      </a:lnTo>
                                      <a:lnTo>
                                        <a:pt x="2718" y="711"/>
                                      </a:lnTo>
                                      <a:lnTo>
                                        <a:pt x="2763" y="711"/>
                                      </a:lnTo>
                                      <a:lnTo>
                                        <a:pt x="2763" y="824"/>
                                      </a:lnTo>
                                      <a:lnTo>
                                        <a:pt x="2820" y="824"/>
                                      </a:lnTo>
                                      <a:lnTo>
                                        <a:pt x="2820" y="756"/>
                                      </a:lnTo>
                                      <a:lnTo>
                                        <a:pt x="2865" y="756"/>
                                      </a:lnTo>
                                      <a:lnTo>
                                        <a:pt x="2865" y="880"/>
                                      </a:lnTo>
                                      <a:lnTo>
                                        <a:pt x="2921" y="880"/>
                                      </a:lnTo>
                                      <a:lnTo>
                                        <a:pt x="2921" y="948"/>
                                      </a:lnTo>
                                      <a:lnTo>
                                        <a:pt x="2966" y="948"/>
                                      </a:lnTo>
                                      <a:lnTo>
                                        <a:pt x="2966" y="1094"/>
                                      </a:lnTo>
                                      <a:lnTo>
                                        <a:pt x="3011" y="1094"/>
                                      </a:lnTo>
                                      <a:lnTo>
                                        <a:pt x="3011" y="1038"/>
                                      </a:lnTo>
                                      <a:lnTo>
                                        <a:pt x="3056" y="1038"/>
                                      </a:lnTo>
                                      <a:lnTo>
                                        <a:pt x="3056" y="1072"/>
                                      </a:lnTo>
                                      <a:lnTo>
                                        <a:pt x="3101" y="1072"/>
                                      </a:lnTo>
                                      <a:lnTo>
                                        <a:pt x="3101" y="1083"/>
                                      </a:lnTo>
                                      <a:lnTo>
                                        <a:pt x="3147" y="1083"/>
                                      </a:lnTo>
                                      <a:lnTo>
                                        <a:pt x="3147" y="1094"/>
                                      </a:lnTo>
                                      <a:lnTo>
                                        <a:pt x="3192" y="1094"/>
                                      </a:lnTo>
                                      <a:lnTo>
                                        <a:pt x="3192" y="1196"/>
                                      </a:lnTo>
                                      <a:lnTo>
                                        <a:pt x="3237" y="1196"/>
                                      </a:lnTo>
                                      <a:lnTo>
                                        <a:pt x="3237" y="1331"/>
                                      </a:lnTo>
                                      <a:lnTo>
                                        <a:pt x="3282" y="1331"/>
                                      </a:lnTo>
                                      <a:lnTo>
                                        <a:pt x="3282" y="1207"/>
                                      </a:lnTo>
                                      <a:lnTo>
                                        <a:pt x="3327" y="1207"/>
                                      </a:lnTo>
                                      <a:lnTo>
                                        <a:pt x="3327" y="1320"/>
                                      </a:lnTo>
                                      <a:lnTo>
                                        <a:pt x="3372" y="1320"/>
                                      </a:lnTo>
                                      <a:lnTo>
                                        <a:pt x="3372" y="1219"/>
                                      </a:lnTo>
                                      <a:lnTo>
                                        <a:pt x="3429" y="1219"/>
                                      </a:lnTo>
                                      <a:lnTo>
                                        <a:pt x="3429" y="1196"/>
                                      </a:lnTo>
                                      <a:lnTo>
                                        <a:pt x="3474" y="1196"/>
                                      </a:lnTo>
                                      <a:lnTo>
                                        <a:pt x="3474" y="1106"/>
                                      </a:lnTo>
                                      <a:lnTo>
                                        <a:pt x="3519" y="1106"/>
                                      </a:lnTo>
                                      <a:lnTo>
                                        <a:pt x="3519" y="1297"/>
                                      </a:lnTo>
                                      <a:lnTo>
                                        <a:pt x="3575" y="1297"/>
                                      </a:lnTo>
                                      <a:lnTo>
                                        <a:pt x="3575" y="1309"/>
                                      </a:lnTo>
                                      <a:lnTo>
                                        <a:pt x="3620" y="1309"/>
                                      </a:lnTo>
                                      <a:lnTo>
                                        <a:pt x="3620" y="1354"/>
                                      </a:lnTo>
                                      <a:lnTo>
                                        <a:pt x="3665" y="1354"/>
                                      </a:lnTo>
                                      <a:lnTo>
                                        <a:pt x="3665" y="1320"/>
                                      </a:lnTo>
                                      <a:lnTo>
                                        <a:pt x="3710" y="1320"/>
                                      </a:lnTo>
                                      <a:lnTo>
                                        <a:pt x="3710" y="1365"/>
                                      </a:lnTo>
                                      <a:lnTo>
                                        <a:pt x="3756" y="1365"/>
                                      </a:lnTo>
                                      <a:lnTo>
                                        <a:pt x="3756" y="1422"/>
                                      </a:lnTo>
                                      <a:lnTo>
                                        <a:pt x="3801" y="1422"/>
                                      </a:lnTo>
                                      <a:lnTo>
                                        <a:pt x="3801" y="1455"/>
                                      </a:lnTo>
                                      <a:lnTo>
                                        <a:pt x="3846" y="1455"/>
                                      </a:lnTo>
                                      <a:lnTo>
                                        <a:pt x="3846" y="1196"/>
                                      </a:lnTo>
                                      <a:lnTo>
                                        <a:pt x="3902" y="1196"/>
                                      </a:lnTo>
                                      <a:lnTo>
                                        <a:pt x="3902" y="1297"/>
                                      </a:lnTo>
                                      <a:lnTo>
                                        <a:pt x="3947" y="1297"/>
                                      </a:lnTo>
                                      <a:lnTo>
                                        <a:pt x="3947" y="1219"/>
                                      </a:lnTo>
                                      <a:lnTo>
                                        <a:pt x="3992" y="1219"/>
                                      </a:lnTo>
                                      <a:lnTo>
                                        <a:pt x="3992" y="1399"/>
                                      </a:lnTo>
                                      <a:lnTo>
                                        <a:pt x="4038" y="1399"/>
                                      </a:lnTo>
                                      <a:lnTo>
                                        <a:pt x="4038" y="1512"/>
                                      </a:lnTo>
                                      <a:lnTo>
                                        <a:pt x="4094" y="1512"/>
                                      </a:lnTo>
                                      <a:lnTo>
                                        <a:pt x="4094" y="1546"/>
                                      </a:lnTo>
                                      <a:lnTo>
                                        <a:pt x="4139" y="1546"/>
                                      </a:lnTo>
                                      <a:lnTo>
                                        <a:pt x="4139" y="1320"/>
                                      </a:lnTo>
                                      <a:lnTo>
                                        <a:pt x="4184" y="1320"/>
                                      </a:lnTo>
                                      <a:lnTo>
                                        <a:pt x="4184" y="1602"/>
                                      </a:lnTo>
                                      <a:lnTo>
                                        <a:pt x="4241" y="1602"/>
                                      </a:lnTo>
                                      <a:lnTo>
                                        <a:pt x="4241" y="1568"/>
                                      </a:lnTo>
                                      <a:lnTo>
                                        <a:pt x="4286" y="1568"/>
                                      </a:lnTo>
                                      <a:lnTo>
                                        <a:pt x="4286" y="1704"/>
                                      </a:lnTo>
                                      <a:lnTo>
                                        <a:pt x="4331" y="1704"/>
                                      </a:lnTo>
                                      <a:lnTo>
                                        <a:pt x="4331" y="1726"/>
                                      </a:lnTo>
                                      <a:lnTo>
                                        <a:pt x="4376" y="1726"/>
                                      </a:lnTo>
                                      <a:lnTo>
                                        <a:pt x="4376" y="1659"/>
                                      </a:lnTo>
                                    </a:path>
                                  </a:pathLst>
                                </a:custGeom>
                                <a:noFill/>
                                <a:ln w="698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84" name="Freeform 1296"/>
                              <wps:cNvSpPr>
                                <a:spLocks/>
                              </wps:cNvSpPr>
                              <wps:spPr bwMode="auto">
                                <a:xfrm>
                                  <a:off x="0" y="277907"/>
                                  <a:ext cx="2778781" cy="1375450"/>
                                </a:xfrm>
                                <a:custGeom>
                                  <a:avLst/>
                                  <a:gdLst>
                                    <a:gd name="T0" fmla="*/ 21590 w 4376"/>
                                    <a:gd name="T1" fmla="*/ 100330 h 2166"/>
                                    <a:gd name="T2" fmla="*/ 50165 w 4376"/>
                                    <a:gd name="T3" fmla="*/ 28575 h 2166"/>
                                    <a:gd name="T4" fmla="*/ 107315 w 4376"/>
                                    <a:gd name="T5" fmla="*/ 13970 h 2166"/>
                                    <a:gd name="T6" fmla="*/ 135890 w 4376"/>
                                    <a:gd name="T7" fmla="*/ 100330 h 2166"/>
                                    <a:gd name="T8" fmla="*/ 200660 w 4376"/>
                                    <a:gd name="T9" fmla="*/ 93345 h 2166"/>
                                    <a:gd name="T10" fmla="*/ 229235 w 4376"/>
                                    <a:gd name="T11" fmla="*/ 172085 h 2166"/>
                                    <a:gd name="T12" fmla="*/ 293370 w 4376"/>
                                    <a:gd name="T13" fmla="*/ 164465 h 2166"/>
                                    <a:gd name="T14" fmla="*/ 322580 w 4376"/>
                                    <a:gd name="T15" fmla="*/ 172085 h 2166"/>
                                    <a:gd name="T16" fmla="*/ 379730 w 4376"/>
                                    <a:gd name="T17" fmla="*/ 57150 h 2166"/>
                                    <a:gd name="T18" fmla="*/ 408305 w 4376"/>
                                    <a:gd name="T19" fmla="*/ 43180 h 2166"/>
                                    <a:gd name="T20" fmla="*/ 465455 w 4376"/>
                                    <a:gd name="T21" fmla="*/ 85725 h 2166"/>
                                    <a:gd name="T22" fmla="*/ 494030 w 4376"/>
                                    <a:gd name="T23" fmla="*/ 222250 h 2166"/>
                                    <a:gd name="T24" fmla="*/ 558800 w 4376"/>
                                    <a:gd name="T25" fmla="*/ 157480 h 2166"/>
                                    <a:gd name="T26" fmla="*/ 594360 w 4376"/>
                                    <a:gd name="T27" fmla="*/ 200660 h 2166"/>
                                    <a:gd name="T28" fmla="*/ 651510 w 4376"/>
                                    <a:gd name="T29" fmla="*/ 264795 h 2166"/>
                                    <a:gd name="T30" fmla="*/ 680085 w 4376"/>
                                    <a:gd name="T31" fmla="*/ 300990 h 2166"/>
                                    <a:gd name="T32" fmla="*/ 737870 w 4376"/>
                                    <a:gd name="T33" fmla="*/ 343535 h 2166"/>
                                    <a:gd name="T34" fmla="*/ 766445 w 4376"/>
                                    <a:gd name="T35" fmla="*/ 300990 h 2166"/>
                                    <a:gd name="T36" fmla="*/ 823595 w 4376"/>
                                    <a:gd name="T37" fmla="*/ 379730 h 2166"/>
                                    <a:gd name="T38" fmla="*/ 859155 w 4376"/>
                                    <a:gd name="T39" fmla="*/ 458470 h 2166"/>
                                    <a:gd name="T40" fmla="*/ 916940 w 4376"/>
                                    <a:gd name="T41" fmla="*/ 365125 h 2166"/>
                                    <a:gd name="T42" fmla="*/ 945515 w 4376"/>
                                    <a:gd name="T43" fmla="*/ 300990 h 2166"/>
                                    <a:gd name="T44" fmla="*/ 1009650 w 4376"/>
                                    <a:gd name="T45" fmla="*/ 322580 h 2166"/>
                                    <a:gd name="T46" fmla="*/ 1038225 w 4376"/>
                                    <a:gd name="T47" fmla="*/ 322580 h 2166"/>
                                    <a:gd name="T48" fmla="*/ 1102995 w 4376"/>
                                    <a:gd name="T49" fmla="*/ 393700 h 2166"/>
                                    <a:gd name="T50" fmla="*/ 1131570 w 4376"/>
                                    <a:gd name="T51" fmla="*/ 408305 h 2166"/>
                                    <a:gd name="T52" fmla="*/ 1188720 w 4376"/>
                                    <a:gd name="T53" fmla="*/ 329565 h 2166"/>
                                    <a:gd name="T54" fmla="*/ 1217295 w 4376"/>
                                    <a:gd name="T55" fmla="*/ 480060 h 2166"/>
                                    <a:gd name="T56" fmla="*/ 1274445 w 4376"/>
                                    <a:gd name="T57" fmla="*/ 480060 h 2166"/>
                                    <a:gd name="T58" fmla="*/ 1303655 w 4376"/>
                                    <a:gd name="T59" fmla="*/ 386715 h 2166"/>
                                    <a:gd name="T60" fmla="*/ 1367790 w 4376"/>
                                    <a:gd name="T61" fmla="*/ 422910 h 2166"/>
                                    <a:gd name="T62" fmla="*/ 1396365 w 4376"/>
                                    <a:gd name="T63" fmla="*/ 451485 h 2166"/>
                                    <a:gd name="T64" fmla="*/ 1461135 w 4376"/>
                                    <a:gd name="T65" fmla="*/ 515620 h 2166"/>
                                    <a:gd name="T66" fmla="*/ 1489710 w 4376"/>
                                    <a:gd name="T67" fmla="*/ 480060 h 2166"/>
                                    <a:gd name="T68" fmla="*/ 1546860 w 4376"/>
                                    <a:gd name="T69" fmla="*/ 494030 h 2166"/>
                                    <a:gd name="T70" fmla="*/ 1575435 w 4376"/>
                                    <a:gd name="T71" fmla="*/ 494030 h 2166"/>
                                    <a:gd name="T72" fmla="*/ 1632585 w 4376"/>
                                    <a:gd name="T73" fmla="*/ 508635 h 2166"/>
                                    <a:gd name="T74" fmla="*/ 1661795 w 4376"/>
                                    <a:gd name="T75" fmla="*/ 551815 h 2166"/>
                                    <a:gd name="T76" fmla="*/ 1725930 w 4376"/>
                                    <a:gd name="T77" fmla="*/ 522605 h 2166"/>
                                    <a:gd name="T78" fmla="*/ 1754505 w 4376"/>
                                    <a:gd name="T79" fmla="*/ 508635 h 2166"/>
                                    <a:gd name="T80" fmla="*/ 1819275 w 4376"/>
                                    <a:gd name="T81" fmla="*/ 494030 h 2166"/>
                                    <a:gd name="T82" fmla="*/ 1854835 w 4376"/>
                                    <a:gd name="T83" fmla="*/ 630555 h 2166"/>
                                    <a:gd name="T84" fmla="*/ 1911985 w 4376"/>
                                    <a:gd name="T85" fmla="*/ 637540 h 2166"/>
                                    <a:gd name="T86" fmla="*/ 1940560 w 4376"/>
                                    <a:gd name="T87" fmla="*/ 781050 h 2166"/>
                                    <a:gd name="T88" fmla="*/ 1998345 w 4376"/>
                                    <a:gd name="T89" fmla="*/ 831215 h 2166"/>
                                    <a:gd name="T90" fmla="*/ 2026920 w 4376"/>
                                    <a:gd name="T91" fmla="*/ 766445 h 2166"/>
                                    <a:gd name="T92" fmla="*/ 2084070 w 4376"/>
                                    <a:gd name="T93" fmla="*/ 723265 h 2166"/>
                                    <a:gd name="T94" fmla="*/ 2112645 w 4376"/>
                                    <a:gd name="T95" fmla="*/ 723265 h 2166"/>
                                    <a:gd name="T96" fmla="*/ 2177415 w 4376"/>
                                    <a:gd name="T97" fmla="*/ 752475 h 2166"/>
                                    <a:gd name="T98" fmla="*/ 2205990 w 4376"/>
                                    <a:gd name="T99" fmla="*/ 752475 h 2166"/>
                                    <a:gd name="T100" fmla="*/ 2270125 w 4376"/>
                                    <a:gd name="T101" fmla="*/ 773430 h 2166"/>
                                    <a:gd name="T102" fmla="*/ 2298700 w 4376"/>
                                    <a:gd name="T103" fmla="*/ 909955 h 2166"/>
                                    <a:gd name="T104" fmla="*/ 2355850 w 4376"/>
                                    <a:gd name="T105" fmla="*/ 974090 h 2166"/>
                                    <a:gd name="T106" fmla="*/ 2385060 w 4376"/>
                                    <a:gd name="T107" fmla="*/ 866775 h 2166"/>
                                    <a:gd name="T108" fmla="*/ 2442210 w 4376"/>
                                    <a:gd name="T109" fmla="*/ 952500 h 2166"/>
                                    <a:gd name="T110" fmla="*/ 2477770 w 4376"/>
                                    <a:gd name="T111" fmla="*/ 866775 h 2166"/>
                                    <a:gd name="T112" fmla="*/ 2534920 w 4376"/>
                                    <a:gd name="T113" fmla="*/ 916940 h 2166"/>
                                    <a:gd name="T114" fmla="*/ 2564130 w 4376"/>
                                    <a:gd name="T115" fmla="*/ 1124585 h 2166"/>
                                    <a:gd name="T116" fmla="*/ 2628265 w 4376"/>
                                    <a:gd name="T117" fmla="*/ 1196340 h 2166"/>
                                    <a:gd name="T118" fmla="*/ 2656840 w 4376"/>
                                    <a:gd name="T119" fmla="*/ 1217930 h 2166"/>
                                    <a:gd name="T120" fmla="*/ 2721610 w 4376"/>
                                    <a:gd name="T121" fmla="*/ 1160780 h 2166"/>
                                    <a:gd name="T122" fmla="*/ 2750185 w 4376"/>
                                    <a:gd name="T123" fmla="*/ 1375410 h 216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 name="T180" fmla="*/ 0 60000 65536"/>
                                    <a:gd name="T181" fmla="*/ 0 60000 65536"/>
                                    <a:gd name="T182" fmla="*/ 0 60000 65536"/>
                                    <a:gd name="T183" fmla="*/ 0 60000 65536"/>
                                    <a:gd name="T184" fmla="*/ 0 60000 65536"/>
                                    <a:gd name="T185" fmla="*/ 0 60000 65536"/>
                                  </a:gdLst>
                                  <a:ahLst/>
                                  <a:cxnLst>
                                    <a:cxn ang="T124">
                                      <a:pos x="T0" y="T1"/>
                                    </a:cxn>
                                    <a:cxn ang="T125">
                                      <a:pos x="T2" y="T3"/>
                                    </a:cxn>
                                    <a:cxn ang="T126">
                                      <a:pos x="T4" y="T5"/>
                                    </a:cxn>
                                    <a:cxn ang="T127">
                                      <a:pos x="T6" y="T7"/>
                                    </a:cxn>
                                    <a:cxn ang="T128">
                                      <a:pos x="T8" y="T9"/>
                                    </a:cxn>
                                    <a:cxn ang="T129">
                                      <a:pos x="T10" y="T11"/>
                                    </a:cxn>
                                    <a:cxn ang="T130">
                                      <a:pos x="T12" y="T13"/>
                                    </a:cxn>
                                    <a:cxn ang="T131">
                                      <a:pos x="T14" y="T15"/>
                                    </a:cxn>
                                    <a:cxn ang="T132">
                                      <a:pos x="T16" y="T17"/>
                                    </a:cxn>
                                    <a:cxn ang="T133">
                                      <a:pos x="T18" y="T19"/>
                                    </a:cxn>
                                    <a:cxn ang="T134">
                                      <a:pos x="T20" y="T21"/>
                                    </a:cxn>
                                    <a:cxn ang="T135">
                                      <a:pos x="T22" y="T23"/>
                                    </a:cxn>
                                    <a:cxn ang="T136">
                                      <a:pos x="T24" y="T25"/>
                                    </a:cxn>
                                    <a:cxn ang="T137">
                                      <a:pos x="T26" y="T27"/>
                                    </a:cxn>
                                    <a:cxn ang="T138">
                                      <a:pos x="T28" y="T29"/>
                                    </a:cxn>
                                    <a:cxn ang="T139">
                                      <a:pos x="T30" y="T31"/>
                                    </a:cxn>
                                    <a:cxn ang="T140">
                                      <a:pos x="T32" y="T33"/>
                                    </a:cxn>
                                    <a:cxn ang="T141">
                                      <a:pos x="T34" y="T35"/>
                                    </a:cxn>
                                    <a:cxn ang="T142">
                                      <a:pos x="T36" y="T37"/>
                                    </a:cxn>
                                    <a:cxn ang="T143">
                                      <a:pos x="T38" y="T39"/>
                                    </a:cxn>
                                    <a:cxn ang="T144">
                                      <a:pos x="T40" y="T41"/>
                                    </a:cxn>
                                    <a:cxn ang="T145">
                                      <a:pos x="T42" y="T43"/>
                                    </a:cxn>
                                    <a:cxn ang="T146">
                                      <a:pos x="T44" y="T45"/>
                                    </a:cxn>
                                    <a:cxn ang="T147">
                                      <a:pos x="T46" y="T47"/>
                                    </a:cxn>
                                    <a:cxn ang="T148">
                                      <a:pos x="T48" y="T49"/>
                                    </a:cxn>
                                    <a:cxn ang="T149">
                                      <a:pos x="T50" y="T51"/>
                                    </a:cxn>
                                    <a:cxn ang="T150">
                                      <a:pos x="T52" y="T53"/>
                                    </a:cxn>
                                    <a:cxn ang="T151">
                                      <a:pos x="T54" y="T55"/>
                                    </a:cxn>
                                    <a:cxn ang="T152">
                                      <a:pos x="T56" y="T57"/>
                                    </a:cxn>
                                    <a:cxn ang="T153">
                                      <a:pos x="T58" y="T59"/>
                                    </a:cxn>
                                    <a:cxn ang="T154">
                                      <a:pos x="T60" y="T61"/>
                                    </a:cxn>
                                    <a:cxn ang="T155">
                                      <a:pos x="T62" y="T63"/>
                                    </a:cxn>
                                    <a:cxn ang="T156">
                                      <a:pos x="T64" y="T65"/>
                                    </a:cxn>
                                    <a:cxn ang="T157">
                                      <a:pos x="T66" y="T67"/>
                                    </a:cxn>
                                    <a:cxn ang="T158">
                                      <a:pos x="T68" y="T69"/>
                                    </a:cxn>
                                    <a:cxn ang="T159">
                                      <a:pos x="T70" y="T71"/>
                                    </a:cxn>
                                    <a:cxn ang="T160">
                                      <a:pos x="T72" y="T73"/>
                                    </a:cxn>
                                    <a:cxn ang="T161">
                                      <a:pos x="T74" y="T75"/>
                                    </a:cxn>
                                    <a:cxn ang="T162">
                                      <a:pos x="T76" y="T77"/>
                                    </a:cxn>
                                    <a:cxn ang="T163">
                                      <a:pos x="T78" y="T79"/>
                                    </a:cxn>
                                    <a:cxn ang="T164">
                                      <a:pos x="T80" y="T81"/>
                                    </a:cxn>
                                    <a:cxn ang="T165">
                                      <a:pos x="T82" y="T83"/>
                                    </a:cxn>
                                    <a:cxn ang="T166">
                                      <a:pos x="T84" y="T85"/>
                                    </a:cxn>
                                    <a:cxn ang="T167">
                                      <a:pos x="T86" y="T87"/>
                                    </a:cxn>
                                    <a:cxn ang="T168">
                                      <a:pos x="T88" y="T89"/>
                                    </a:cxn>
                                    <a:cxn ang="T169">
                                      <a:pos x="T90" y="T91"/>
                                    </a:cxn>
                                    <a:cxn ang="T170">
                                      <a:pos x="T92" y="T93"/>
                                    </a:cxn>
                                    <a:cxn ang="T171">
                                      <a:pos x="T94" y="T95"/>
                                    </a:cxn>
                                    <a:cxn ang="T172">
                                      <a:pos x="T96" y="T97"/>
                                    </a:cxn>
                                    <a:cxn ang="T173">
                                      <a:pos x="T98" y="T99"/>
                                    </a:cxn>
                                    <a:cxn ang="T174">
                                      <a:pos x="T100" y="T101"/>
                                    </a:cxn>
                                    <a:cxn ang="T175">
                                      <a:pos x="T102" y="T103"/>
                                    </a:cxn>
                                    <a:cxn ang="T176">
                                      <a:pos x="T104" y="T105"/>
                                    </a:cxn>
                                    <a:cxn ang="T177">
                                      <a:pos x="T106" y="T107"/>
                                    </a:cxn>
                                    <a:cxn ang="T178">
                                      <a:pos x="T108" y="T109"/>
                                    </a:cxn>
                                    <a:cxn ang="T179">
                                      <a:pos x="T110" y="T111"/>
                                    </a:cxn>
                                    <a:cxn ang="T180">
                                      <a:pos x="T112" y="T113"/>
                                    </a:cxn>
                                    <a:cxn ang="T181">
                                      <a:pos x="T114" y="T115"/>
                                    </a:cxn>
                                    <a:cxn ang="T182">
                                      <a:pos x="T116" y="T117"/>
                                    </a:cxn>
                                    <a:cxn ang="T183">
                                      <a:pos x="T118" y="T119"/>
                                    </a:cxn>
                                    <a:cxn ang="T184">
                                      <a:pos x="T120" y="T121"/>
                                    </a:cxn>
                                    <a:cxn ang="T185">
                                      <a:pos x="T122" y="T123"/>
                                    </a:cxn>
                                  </a:cxnLst>
                                  <a:rect l="0" t="0" r="r" b="b"/>
                                  <a:pathLst>
                                    <a:path w="4376" h="2166">
                                      <a:moveTo>
                                        <a:pt x="0" y="180"/>
                                      </a:moveTo>
                                      <a:lnTo>
                                        <a:pt x="0" y="158"/>
                                      </a:lnTo>
                                      <a:lnTo>
                                        <a:pt x="34" y="158"/>
                                      </a:lnTo>
                                      <a:lnTo>
                                        <a:pt x="34" y="90"/>
                                      </a:lnTo>
                                      <a:lnTo>
                                        <a:pt x="79" y="90"/>
                                      </a:lnTo>
                                      <a:lnTo>
                                        <a:pt x="79" y="45"/>
                                      </a:lnTo>
                                      <a:lnTo>
                                        <a:pt x="124" y="45"/>
                                      </a:lnTo>
                                      <a:lnTo>
                                        <a:pt x="124" y="22"/>
                                      </a:lnTo>
                                      <a:lnTo>
                                        <a:pt x="169" y="22"/>
                                      </a:lnTo>
                                      <a:lnTo>
                                        <a:pt x="214" y="22"/>
                                      </a:lnTo>
                                      <a:lnTo>
                                        <a:pt x="214" y="158"/>
                                      </a:lnTo>
                                      <a:lnTo>
                                        <a:pt x="271" y="158"/>
                                      </a:lnTo>
                                      <a:lnTo>
                                        <a:pt x="271" y="147"/>
                                      </a:lnTo>
                                      <a:lnTo>
                                        <a:pt x="316" y="147"/>
                                      </a:lnTo>
                                      <a:lnTo>
                                        <a:pt x="316" y="169"/>
                                      </a:lnTo>
                                      <a:lnTo>
                                        <a:pt x="361" y="169"/>
                                      </a:lnTo>
                                      <a:lnTo>
                                        <a:pt x="361" y="271"/>
                                      </a:lnTo>
                                      <a:lnTo>
                                        <a:pt x="417" y="271"/>
                                      </a:lnTo>
                                      <a:lnTo>
                                        <a:pt x="417" y="259"/>
                                      </a:lnTo>
                                      <a:lnTo>
                                        <a:pt x="462" y="259"/>
                                      </a:lnTo>
                                      <a:lnTo>
                                        <a:pt x="462" y="271"/>
                                      </a:lnTo>
                                      <a:lnTo>
                                        <a:pt x="508" y="271"/>
                                      </a:lnTo>
                                      <a:lnTo>
                                        <a:pt x="553" y="271"/>
                                      </a:lnTo>
                                      <a:lnTo>
                                        <a:pt x="553" y="90"/>
                                      </a:lnTo>
                                      <a:lnTo>
                                        <a:pt x="598" y="90"/>
                                      </a:lnTo>
                                      <a:lnTo>
                                        <a:pt x="598" y="0"/>
                                      </a:lnTo>
                                      <a:lnTo>
                                        <a:pt x="643" y="0"/>
                                      </a:lnTo>
                                      <a:lnTo>
                                        <a:pt x="643" y="68"/>
                                      </a:lnTo>
                                      <a:lnTo>
                                        <a:pt x="688" y="68"/>
                                      </a:lnTo>
                                      <a:lnTo>
                                        <a:pt x="688" y="135"/>
                                      </a:lnTo>
                                      <a:lnTo>
                                        <a:pt x="733" y="135"/>
                                      </a:lnTo>
                                      <a:lnTo>
                                        <a:pt x="733" y="305"/>
                                      </a:lnTo>
                                      <a:lnTo>
                                        <a:pt x="778" y="305"/>
                                      </a:lnTo>
                                      <a:lnTo>
                                        <a:pt x="778" y="350"/>
                                      </a:lnTo>
                                      <a:lnTo>
                                        <a:pt x="823" y="350"/>
                                      </a:lnTo>
                                      <a:lnTo>
                                        <a:pt x="823" y="248"/>
                                      </a:lnTo>
                                      <a:lnTo>
                                        <a:pt x="880" y="248"/>
                                      </a:lnTo>
                                      <a:lnTo>
                                        <a:pt x="880" y="226"/>
                                      </a:lnTo>
                                      <a:lnTo>
                                        <a:pt x="936" y="226"/>
                                      </a:lnTo>
                                      <a:lnTo>
                                        <a:pt x="936" y="316"/>
                                      </a:lnTo>
                                      <a:lnTo>
                                        <a:pt x="981" y="316"/>
                                      </a:lnTo>
                                      <a:lnTo>
                                        <a:pt x="981" y="417"/>
                                      </a:lnTo>
                                      <a:lnTo>
                                        <a:pt x="1026" y="417"/>
                                      </a:lnTo>
                                      <a:lnTo>
                                        <a:pt x="1026" y="462"/>
                                      </a:lnTo>
                                      <a:lnTo>
                                        <a:pt x="1071" y="462"/>
                                      </a:lnTo>
                                      <a:lnTo>
                                        <a:pt x="1071" y="474"/>
                                      </a:lnTo>
                                      <a:lnTo>
                                        <a:pt x="1117" y="474"/>
                                      </a:lnTo>
                                      <a:lnTo>
                                        <a:pt x="1117" y="541"/>
                                      </a:lnTo>
                                      <a:lnTo>
                                        <a:pt x="1162" y="541"/>
                                      </a:lnTo>
                                      <a:lnTo>
                                        <a:pt x="1162" y="462"/>
                                      </a:lnTo>
                                      <a:lnTo>
                                        <a:pt x="1207" y="462"/>
                                      </a:lnTo>
                                      <a:lnTo>
                                        <a:pt x="1207" y="474"/>
                                      </a:lnTo>
                                      <a:lnTo>
                                        <a:pt x="1252" y="474"/>
                                      </a:lnTo>
                                      <a:lnTo>
                                        <a:pt x="1252" y="598"/>
                                      </a:lnTo>
                                      <a:lnTo>
                                        <a:pt x="1297" y="598"/>
                                      </a:lnTo>
                                      <a:lnTo>
                                        <a:pt x="1297" y="620"/>
                                      </a:lnTo>
                                      <a:lnTo>
                                        <a:pt x="1353" y="620"/>
                                      </a:lnTo>
                                      <a:lnTo>
                                        <a:pt x="1353" y="722"/>
                                      </a:lnTo>
                                      <a:lnTo>
                                        <a:pt x="1398" y="722"/>
                                      </a:lnTo>
                                      <a:lnTo>
                                        <a:pt x="1398" y="575"/>
                                      </a:lnTo>
                                      <a:lnTo>
                                        <a:pt x="1444" y="575"/>
                                      </a:lnTo>
                                      <a:lnTo>
                                        <a:pt x="1444" y="383"/>
                                      </a:lnTo>
                                      <a:lnTo>
                                        <a:pt x="1489" y="383"/>
                                      </a:lnTo>
                                      <a:lnTo>
                                        <a:pt x="1489" y="474"/>
                                      </a:lnTo>
                                      <a:lnTo>
                                        <a:pt x="1534" y="474"/>
                                      </a:lnTo>
                                      <a:lnTo>
                                        <a:pt x="1534" y="508"/>
                                      </a:lnTo>
                                      <a:lnTo>
                                        <a:pt x="1590" y="508"/>
                                      </a:lnTo>
                                      <a:lnTo>
                                        <a:pt x="1590" y="474"/>
                                      </a:lnTo>
                                      <a:lnTo>
                                        <a:pt x="1635" y="474"/>
                                      </a:lnTo>
                                      <a:lnTo>
                                        <a:pt x="1635" y="508"/>
                                      </a:lnTo>
                                      <a:lnTo>
                                        <a:pt x="1680" y="508"/>
                                      </a:lnTo>
                                      <a:lnTo>
                                        <a:pt x="1680" y="620"/>
                                      </a:lnTo>
                                      <a:lnTo>
                                        <a:pt x="1737" y="620"/>
                                      </a:lnTo>
                                      <a:lnTo>
                                        <a:pt x="1782" y="620"/>
                                      </a:lnTo>
                                      <a:lnTo>
                                        <a:pt x="1782" y="643"/>
                                      </a:lnTo>
                                      <a:lnTo>
                                        <a:pt x="1827" y="643"/>
                                      </a:lnTo>
                                      <a:lnTo>
                                        <a:pt x="1827" y="519"/>
                                      </a:lnTo>
                                      <a:lnTo>
                                        <a:pt x="1872" y="519"/>
                                      </a:lnTo>
                                      <a:lnTo>
                                        <a:pt x="1872" y="587"/>
                                      </a:lnTo>
                                      <a:lnTo>
                                        <a:pt x="1917" y="587"/>
                                      </a:lnTo>
                                      <a:lnTo>
                                        <a:pt x="1917" y="756"/>
                                      </a:lnTo>
                                      <a:lnTo>
                                        <a:pt x="1962" y="756"/>
                                      </a:lnTo>
                                      <a:lnTo>
                                        <a:pt x="2007" y="756"/>
                                      </a:lnTo>
                                      <a:lnTo>
                                        <a:pt x="2007" y="643"/>
                                      </a:lnTo>
                                      <a:lnTo>
                                        <a:pt x="2053" y="643"/>
                                      </a:lnTo>
                                      <a:lnTo>
                                        <a:pt x="2053" y="609"/>
                                      </a:lnTo>
                                      <a:lnTo>
                                        <a:pt x="2109" y="609"/>
                                      </a:lnTo>
                                      <a:lnTo>
                                        <a:pt x="2109" y="666"/>
                                      </a:lnTo>
                                      <a:lnTo>
                                        <a:pt x="2154" y="666"/>
                                      </a:lnTo>
                                      <a:lnTo>
                                        <a:pt x="2154" y="587"/>
                                      </a:lnTo>
                                      <a:lnTo>
                                        <a:pt x="2199" y="587"/>
                                      </a:lnTo>
                                      <a:lnTo>
                                        <a:pt x="2199" y="711"/>
                                      </a:lnTo>
                                      <a:lnTo>
                                        <a:pt x="2256" y="711"/>
                                      </a:lnTo>
                                      <a:lnTo>
                                        <a:pt x="2256" y="812"/>
                                      </a:lnTo>
                                      <a:lnTo>
                                        <a:pt x="2301" y="812"/>
                                      </a:lnTo>
                                      <a:lnTo>
                                        <a:pt x="2301" y="654"/>
                                      </a:lnTo>
                                      <a:lnTo>
                                        <a:pt x="2346" y="654"/>
                                      </a:lnTo>
                                      <a:lnTo>
                                        <a:pt x="2346" y="756"/>
                                      </a:lnTo>
                                      <a:lnTo>
                                        <a:pt x="2391" y="756"/>
                                      </a:lnTo>
                                      <a:lnTo>
                                        <a:pt x="2391" y="778"/>
                                      </a:lnTo>
                                      <a:lnTo>
                                        <a:pt x="2436" y="778"/>
                                      </a:lnTo>
                                      <a:lnTo>
                                        <a:pt x="2436" y="745"/>
                                      </a:lnTo>
                                      <a:lnTo>
                                        <a:pt x="2481" y="745"/>
                                      </a:lnTo>
                                      <a:lnTo>
                                        <a:pt x="2481" y="778"/>
                                      </a:lnTo>
                                      <a:lnTo>
                                        <a:pt x="2526" y="778"/>
                                      </a:lnTo>
                                      <a:lnTo>
                                        <a:pt x="2526" y="801"/>
                                      </a:lnTo>
                                      <a:lnTo>
                                        <a:pt x="2571" y="801"/>
                                      </a:lnTo>
                                      <a:lnTo>
                                        <a:pt x="2571" y="835"/>
                                      </a:lnTo>
                                      <a:lnTo>
                                        <a:pt x="2617" y="835"/>
                                      </a:lnTo>
                                      <a:lnTo>
                                        <a:pt x="2617" y="869"/>
                                      </a:lnTo>
                                      <a:lnTo>
                                        <a:pt x="2662" y="869"/>
                                      </a:lnTo>
                                      <a:lnTo>
                                        <a:pt x="2662" y="823"/>
                                      </a:lnTo>
                                      <a:lnTo>
                                        <a:pt x="2718" y="823"/>
                                      </a:lnTo>
                                      <a:lnTo>
                                        <a:pt x="2718" y="688"/>
                                      </a:lnTo>
                                      <a:lnTo>
                                        <a:pt x="2763" y="688"/>
                                      </a:lnTo>
                                      <a:lnTo>
                                        <a:pt x="2763" y="801"/>
                                      </a:lnTo>
                                      <a:lnTo>
                                        <a:pt x="2820" y="801"/>
                                      </a:lnTo>
                                      <a:lnTo>
                                        <a:pt x="2820" y="778"/>
                                      </a:lnTo>
                                      <a:lnTo>
                                        <a:pt x="2865" y="778"/>
                                      </a:lnTo>
                                      <a:lnTo>
                                        <a:pt x="2865" y="936"/>
                                      </a:lnTo>
                                      <a:lnTo>
                                        <a:pt x="2921" y="936"/>
                                      </a:lnTo>
                                      <a:lnTo>
                                        <a:pt x="2921" y="993"/>
                                      </a:lnTo>
                                      <a:lnTo>
                                        <a:pt x="2966" y="993"/>
                                      </a:lnTo>
                                      <a:lnTo>
                                        <a:pt x="2966" y="1004"/>
                                      </a:lnTo>
                                      <a:lnTo>
                                        <a:pt x="3011" y="1004"/>
                                      </a:lnTo>
                                      <a:lnTo>
                                        <a:pt x="3011" y="1151"/>
                                      </a:lnTo>
                                      <a:lnTo>
                                        <a:pt x="3056" y="1151"/>
                                      </a:lnTo>
                                      <a:lnTo>
                                        <a:pt x="3056" y="1230"/>
                                      </a:lnTo>
                                      <a:lnTo>
                                        <a:pt x="3101" y="1230"/>
                                      </a:lnTo>
                                      <a:lnTo>
                                        <a:pt x="3101" y="1309"/>
                                      </a:lnTo>
                                      <a:lnTo>
                                        <a:pt x="3147" y="1309"/>
                                      </a:lnTo>
                                      <a:lnTo>
                                        <a:pt x="3147" y="1320"/>
                                      </a:lnTo>
                                      <a:lnTo>
                                        <a:pt x="3192" y="1320"/>
                                      </a:lnTo>
                                      <a:lnTo>
                                        <a:pt x="3192" y="1207"/>
                                      </a:lnTo>
                                      <a:lnTo>
                                        <a:pt x="3237" y="1207"/>
                                      </a:lnTo>
                                      <a:lnTo>
                                        <a:pt x="3237" y="1139"/>
                                      </a:lnTo>
                                      <a:lnTo>
                                        <a:pt x="3282" y="1139"/>
                                      </a:lnTo>
                                      <a:lnTo>
                                        <a:pt x="3282" y="1196"/>
                                      </a:lnTo>
                                      <a:lnTo>
                                        <a:pt x="3327" y="1196"/>
                                      </a:lnTo>
                                      <a:lnTo>
                                        <a:pt x="3327" y="1139"/>
                                      </a:lnTo>
                                      <a:lnTo>
                                        <a:pt x="3372" y="1139"/>
                                      </a:lnTo>
                                      <a:lnTo>
                                        <a:pt x="3372" y="1185"/>
                                      </a:lnTo>
                                      <a:lnTo>
                                        <a:pt x="3429" y="1185"/>
                                      </a:lnTo>
                                      <a:lnTo>
                                        <a:pt x="3429" y="981"/>
                                      </a:lnTo>
                                      <a:lnTo>
                                        <a:pt x="3474" y="981"/>
                                      </a:lnTo>
                                      <a:lnTo>
                                        <a:pt x="3474" y="1185"/>
                                      </a:lnTo>
                                      <a:lnTo>
                                        <a:pt x="3519" y="1185"/>
                                      </a:lnTo>
                                      <a:lnTo>
                                        <a:pt x="3519" y="1218"/>
                                      </a:lnTo>
                                      <a:lnTo>
                                        <a:pt x="3575" y="1218"/>
                                      </a:lnTo>
                                      <a:lnTo>
                                        <a:pt x="3575" y="1365"/>
                                      </a:lnTo>
                                      <a:lnTo>
                                        <a:pt x="3620" y="1365"/>
                                      </a:lnTo>
                                      <a:lnTo>
                                        <a:pt x="3620" y="1433"/>
                                      </a:lnTo>
                                      <a:lnTo>
                                        <a:pt x="3665" y="1433"/>
                                      </a:lnTo>
                                      <a:lnTo>
                                        <a:pt x="3665" y="1534"/>
                                      </a:lnTo>
                                      <a:lnTo>
                                        <a:pt x="3710" y="1534"/>
                                      </a:lnTo>
                                      <a:lnTo>
                                        <a:pt x="3710" y="1376"/>
                                      </a:lnTo>
                                      <a:lnTo>
                                        <a:pt x="3756" y="1376"/>
                                      </a:lnTo>
                                      <a:lnTo>
                                        <a:pt x="3756" y="1365"/>
                                      </a:lnTo>
                                      <a:lnTo>
                                        <a:pt x="3801" y="1365"/>
                                      </a:lnTo>
                                      <a:lnTo>
                                        <a:pt x="3801" y="1500"/>
                                      </a:lnTo>
                                      <a:lnTo>
                                        <a:pt x="3846" y="1500"/>
                                      </a:lnTo>
                                      <a:lnTo>
                                        <a:pt x="3846" y="1286"/>
                                      </a:lnTo>
                                      <a:lnTo>
                                        <a:pt x="3902" y="1286"/>
                                      </a:lnTo>
                                      <a:lnTo>
                                        <a:pt x="3902" y="1365"/>
                                      </a:lnTo>
                                      <a:lnTo>
                                        <a:pt x="3947" y="1365"/>
                                      </a:lnTo>
                                      <a:lnTo>
                                        <a:pt x="3947" y="1444"/>
                                      </a:lnTo>
                                      <a:lnTo>
                                        <a:pt x="3992" y="1444"/>
                                      </a:lnTo>
                                      <a:lnTo>
                                        <a:pt x="3992" y="1512"/>
                                      </a:lnTo>
                                      <a:lnTo>
                                        <a:pt x="4038" y="1512"/>
                                      </a:lnTo>
                                      <a:lnTo>
                                        <a:pt x="4038" y="1771"/>
                                      </a:lnTo>
                                      <a:lnTo>
                                        <a:pt x="4094" y="1771"/>
                                      </a:lnTo>
                                      <a:lnTo>
                                        <a:pt x="4094" y="1884"/>
                                      </a:lnTo>
                                      <a:lnTo>
                                        <a:pt x="4139" y="1884"/>
                                      </a:lnTo>
                                      <a:lnTo>
                                        <a:pt x="4139" y="1952"/>
                                      </a:lnTo>
                                      <a:lnTo>
                                        <a:pt x="4184" y="1952"/>
                                      </a:lnTo>
                                      <a:lnTo>
                                        <a:pt x="4184" y="1918"/>
                                      </a:lnTo>
                                      <a:lnTo>
                                        <a:pt x="4241" y="1918"/>
                                      </a:lnTo>
                                      <a:lnTo>
                                        <a:pt x="4241" y="1828"/>
                                      </a:lnTo>
                                      <a:lnTo>
                                        <a:pt x="4286" y="1828"/>
                                      </a:lnTo>
                                      <a:lnTo>
                                        <a:pt x="4286" y="2076"/>
                                      </a:lnTo>
                                      <a:lnTo>
                                        <a:pt x="4331" y="2076"/>
                                      </a:lnTo>
                                      <a:lnTo>
                                        <a:pt x="4331" y="2166"/>
                                      </a:lnTo>
                                      <a:lnTo>
                                        <a:pt x="4376" y="2166"/>
                                      </a:lnTo>
                                      <a:lnTo>
                                        <a:pt x="4376" y="2042"/>
                                      </a:lnTo>
                                    </a:path>
                                  </a:pathLst>
                                </a:custGeom>
                                <a:noFill/>
                                <a:ln w="6985">
                                  <a:solidFill>
                                    <a:srgbClr val="FF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85" name="Freeform 1297"/>
                              <wps:cNvSpPr>
                                <a:spLocks/>
                              </wps:cNvSpPr>
                              <wps:spPr bwMode="auto">
                                <a:xfrm>
                                  <a:off x="0" y="291808"/>
                                  <a:ext cx="2778781" cy="1318348"/>
                                </a:xfrm>
                                <a:custGeom>
                                  <a:avLst/>
                                  <a:gdLst>
                                    <a:gd name="T0" fmla="*/ 21590 w 4376"/>
                                    <a:gd name="T1" fmla="*/ 86360 h 2076"/>
                                    <a:gd name="T2" fmla="*/ 50165 w 4376"/>
                                    <a:gd name="T3" fmla="*/ 14605 h 2076"/>
                                    <a:gd name="T4" fmla="*/ 107315 w 4376"/>
                                    <a:gd name="T5" fmla="*/ 0 h 2076"/>
                                    <a:gd name="T6" fmla="*/ 135890 w 4376"/>
                                    <a:gd name="T7" fmla="*/ 86360 h 2076"/>
                                    <a:gd name="T8" fmla="*/ 200660 w 4376"/>
                                    <a:gd name="T9" fmla="*/ 79375 h 2076"/>
                                    <a:gd name="T10" fmla="*/ 229235 w 4376"/>
                                    <a:gd name="T11" fmla="*/ 179705 h 2076"/>
                                    <a:gd name="T12" fmla="*/ 293370 w 4376"/>
                                    <a:gd name="T13" fmla="*/ 172085 h 2076"/>
                                    <a:gd name="T14" fmla="*/ 322580 w 4376"/>
                                    <a:gd name="T15" fmla="*/ 193675 h 2076"/>
                                    <a:gd name="T16" fmla="*/ 379730 w 4376"/>
                                    <a:gd name="T17" fmla="*/ 86360 h 2076"/>
                                    <a:gd name="T18" fmla="*/ 408305 w 4376"/>
                                    <a:gd name="T19" fmla="*/ 79375 h 2076"/>
                                    <a:gd name="T20" fmla="*/ 465455 w 4376"/>
                                    <a:gd name="T21" fmla="*/ 121920 h 2076"/>
                                    <a:gd name="T22" fmla="*/ 494030 w 4376"/>
                                    <a:gd name="T23" fmla="*/ 236855 h 2076"/>
                                    <a:gd name="T24" fmla="*/ 558800 w 4376"/>
                                    <a:gd name="T25" fmla="*/ 172085 h 2076"/>
                                    <a:gd name="T26" fmla="*/ 594360 w 4376"/>
                                    <a:gd name="T27" fmla="*/ 222250 h 2076"/>
                                    <a:gd name="T28" fmla="*/ 651510 w 4376"/>
                                    <a:gd name="T29" fmla="*/ 279400 h 2076"/>
                                    <a:gd name="T30" fmla="*/ 680085 w 4376"/>
                                    <a:gd name="T31" fmla="*/ 315595 h 2076"/>
                                    <a:gd name="T32" fmla="*/ 737870 w 4376"/>
                                    <a:gd name="T33" fmla="*/ 358775 h 2076"/>
                                    <a:gd name="T34" fmla="*/ 766445 w 4376"/>
                                    <a:gd name="T35" fmla="*/ 315595 h 2076"/>
                                    <a:gd name="T36" fmla="*/ 823595 w 4376"/>
                                    <a:gd name="T37" fmla="*/ 394335 h 2076"/>
                                    <a:gd name="T38" fmla="*/ 859155 w 4376"/>
                                    <a:gd name="T39" fmla="*/ 466090 h 2076"/>
                                    <a:gd name="T40" fmla="*/ 916940 w 4376"/>
                                    <a:gd name="T41" fmla="*/ 379730 h 2076"/>
                                    <a:gd name="T42" fmla="*/ 945515 w 4376"/>
                                    <a:gd name="T43" fmla="*/ 322580 h 2076"/>
                                    <a:gd name="T44" fmla="*/ 1009650 w 4376"/>
                                    <a:gd name="T45" fmla="*/ 337185 h 2076"/>
                                    <a:gd name="T46" fmla="*/ 1038225 w 4376"/>
                                    <a:gd name="T47" fmla="*/ 322580 h 2076"/>
                                    <a:gd name="T48" fmla="*/ 1102995 w 4376"/>
                                    <a:gd name="T49" fmla="*/ 401320 h 2076"/>
                                    <a:gd name="T50" fmla="*/ 1131570 w 4376"/>
                                    <a:gd name="T51" fmla="*/ 422910 h 2076"/>
                                    <a:gd name="T52" fmla="*/ 1188720 w 4376"/>
                                    <a:gd name="T53" fmla="*/ 322580 h 2076"/>
                                    <a:gd name="T54" fmla="*/ 1217295 w 4376"/>
                                    <a:gd name="T55" fmla="*/ 480060 h 2076"/>
                                    <a:gd name="T56" fmla="*/ 1274445 w 4376"/>
                                    <a:gd name="T57" fmla="*/ 480060 h 2076"/>
                                    <a:gd name="T58" fmla="*/ 1303655 w 4376"/>
                                    <a:gd name="T59" fmla="*/ 379730 h 2076"/>
                                    <a:gd name="T60" fmla="*/ 1367790 w 4376"/>
                                    <a:gd name="T61" fmla="*/ 429895 h 2076"/>
                                    <a:gd name="T62" fmla="*/ 1396365 w 4376"/>
                                    <a:gd name="T63" fmla="*/ 451485 h 2076"/>
                                    <a:gd name="T64" fmla="*/ 1461135 w 4376"/>
                                    <a:gd name="T65" fmla="*/ 508635 h 2076"/>
                                    <a:gd name="T66" fmla="*/ 1489710 w 4376"/>
                                    <a:gd name="T67" fmla="*/ 487680 h 2076"/>
                                    <a:gd name="T68" fmla="*/ 1546860 w 4376"/>
                                    <a:gd name="T69" fmla="*/ 508635 h 2076"/>
                                    <a:gd name="T70" fmla="*/ 1575435 w 4376"/>
                                    <a:gd name="T71" fmla="*/ 508635 h 2076"/>
                                    <a:gd name="T72" fmla="*/ 1632585 w 4376"/>
                                    <a:gd name="T73" fmla="*/ 523240 h 2076"/>
                                    <a:gd name="T74" fmla="*/ 1661795 w 4376"/>
                                    <a:gd name="T75" fmla="*/ 558800 h 2076"/>
                                    <a:gd name="T76" fmla="*/ 1725930 w 4376"/>
                                    <a:gd name="T77" fmla="*/ 588010 h 2076"/>
                                    <a:gd name="T78" fmla="*/ 1754505 w 4376"/>
                                    <a:gd name="T79" fmla="*/ 566420 h 2076"/>
                                    <a:gd name="T80" fmla="*/ 1819275 w 4376"/>
                                    <a:gd name="T81" fmla="*/ 480060 h 2076"/>
                                    <a:gd name="T82" fmla="*/ 1854835 w 4376"/>
                                    <a:gd name="T83" fmla="*/ 566420 h 2076"/>
                                    <a:gd name="T84" fmla="*/ 1911985 w 4376"/>
                                    <a:gd name="T85" fmla="*/ 695325 h 2076"/>
                                    <a:gd name="T86" fmla="*/ 1940560 w 4376"/>
                                    <a:gd name="T87" fmla="*/ 817245 h 2076"/>
                                    <a:gd name="T88" fmla="*/ 1998345 w 4376"/>
                                    <a:gd name="T89" fmla="*/ 802640 h 2076"/>
                                    <a:gd name="T90" fmla="*/ 2026920 w 4376"/>
                                    <a:gd name="T91" fmla="*/ 774065 h 2076"/>
                                    <a:gd name="T92" fmla="*/ 2084070 w 4376"/>
                                    <a:gd name="T93" fmla="*/ 767080 h 2076"/>
                                    <a:gd name="T94" fmla="*/ 2112645 w 4376"/>
                                    <a:gd name="T95" fmla="*/ 788035 h 2076"/>
                                    <a:gd name="T96" fmla="*/ 2177415 w 4376"/>
                                    <a:gd name="T97" fmla="*/ 824230 h 2076"/>
                                    <a:gd name="T98" fmla="*/ 2205990 w 4376"/>
                                    <a:gd name="T99" fmla="*/ 767080 h 2076"/>
                                    <a:gd name="T100" fmla="*/ 2270125 w 4376"/>
                                    <a:gd name="T101" fmla="*/ 759460 h 2076"/>
                                    <a:gd name="T102" fmla="*/ 2298700 w 4376"/>
                                    <a:gd name="T103" fmla="*/ 845820 h 2076"/>
                                    <a:gd name="T104" fmla="*/ 2355850 w 4376"/>
                                    <a:gd name="T105" fmla="*/ 824230 h 2076"/>
                                    <a:gd name="T106" fmla="*/ 2385060 w 4376"/>
                                    <a:gd name="T107" fmla="*/ 881380 h 2076"/>
                                    <a:gd name="T108" fmla="*/ 2442210 w 4376"/>
                                    <a:gd name="T109" fmla="*/ 867410 h 2076"/>
                                    <a:gd name="T110" fmla="*/ 2477770 w 4376"/>
                                    <a:gd name="T111" fmla="*/ 802640 h 2076"/>
                                    <a:gd name="T112" fmla="*/ 2534920 w 4376"/>
                                    <a:gd name="T113" fmla="*/ 888365 h 2076"/>
                                    <a:gd name="T114" fmla="*/ 2564130 w 4376"/>
                                    <a:gd name="T115" fmla="*/ 1038860 h 2076"/>
                                    <a:gd name="T116" fmla="*/ 2628265 w 4376"/>
                                    <a:gd name="T117" fmla="*/ 1132205 h 2076"/>
                                    <a:gd name="T118" fmla="*/ 2656840 w 4376"/>
                                    <a:gd name="T119" fmla="*/ 1247140 h 2076"/>
                                    <a:gd name="T120" fmla="*/ 2721610 w 4376"/>
                                    <a:gd name="T121" fmla="*/ 1247140 h 2076"/>
                                    <a:gd name="T122" fmla="*/ 2750185 w 4376"/>
                                    <a:gd name="T123" fmla="*/ 1318260 h 207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 name="T180" fmla="*/ 0 60000 65536"/>
                                    <a:gd name="T181" fmla="*/ 0 60000 65536"/>
                                    <a:gd name="T182" fmla="*/ 0 60000 65536"/>
                                    <a:gd name="T183" fmla="*/ 0 60000 65536"/>
                                    <a:gd name="T184" fmla="*/ 0 60000 65536"/>
                                    <a:gd name="T185" fmla="*/ 0 60000 65536"/>
                                  </a:gdLst>
                                  <a:ahLst/>
                                  <a:cxnLst>
                                    <a:cxn ang="T124">
                                      <a:pos x="T0" y="T1"/>
                                    </a:cxn>
                                    <a:cxn ang="T125">
                                      <a:pos x="T2" y="T3"/>
                                    </a:cxn>
                                    <a:cxn ang="T126">
                                      <a:pos x="T4" y="T5"/>
                                    </a:cxn>
                                    <a:cxn ang="T127">
                                      <a:pos x="T6" y="T7"/>
                                    </a:cxn>
                                    <a:cxn ang="T128">
                                      <a:pos x="T8" y="T9"/>
                                    </a:cxn>
                                    <a:cxn ang="T129">
                                      <a:pos x="T10" y="T11"/>
                                    </a:cxn>
                                    <a:cxn ang="T130">
                                      <a:pos x="T12" y="T13"/>
                                    </a:cxn>
                                    <a:cxn ang="T131">
                                      <a:pos x="T14" y="T15"/>
                                    </a:cxn>
                                    <a:cxn ang="T132">
                                      <a:pos x="T16" y="T17"/>
                                    </a:cxn>
                                    <a:cxn ang="T133">
                                      <a:pos x="T18" y="T19"/>
                                    </a:cxn>
                                    <a:cxn ang="T134">
                                      <a:pos x="T20" y="T21"/>
                                    </a:cxn>
                                    <a:cxn ang="T135">
                                      <a:pos x="T22" y="T23"/>
                                    </a:cxn>
                                    <a:cxn ang="T136">
                                      <a:pos x="T24" y="T25"/>
                                    </a:cxn>
                                    <a:cxn ang="T137">
                                      <a:pos x="T26" y="T27"/>
                                    </a:cxn>
                                    <a:cxn ang="T138">
                                      <a:pos x="T28" y="T29"/>
                                    </a:cxn>
                                    <a:cxn ang="T139">
                                      <a:pos x="T30" y="T31"/>
                                    </a:cxn>
                                    <a:cxn ang="T140">
                                      <a:pos x="T32" y="T33"/>
                                    </a:cxn>
                                    <a:cxn ang="T141">
                                      <a:pos x="T34" y="T35"/>
                                    </a:cxn>
                                    <a:cxn ang="T142">
                                      <a:pos x="T36" y="T37"/>
                                    </a:cxn>
                                    <a:cxn ang="T143">
                                      <a:pos x="T38" y="T39"/>
                                    </a:cxn>
                                    <a:cxn ang="T144">
                                      <a:pos x="T40" y="T41"/>
                                    </a:cxn>
                                    <a:cxn ang="T145">
                                      <a:pos x="T42" y="T43"/>
                                    </a:cxn>
                                    <a:cxn ang="T146">
                                      <a:pos x="T44" y="T45"/>
                                    </a:cxn>
                                    <a:cxn ang="T147">
                                      <a:pos x="T46" y="T47"/>
                                    </a:cxn>
                                    <a:cxn ang="T148">
                                      <a:pos x="T48" y="T49"/>
                                    </a:cxn>
                                    <a:cxn ang="T149">
                                      <a:pos x="T50" y="T51"/>
                                    </a:cxn>
                                    <a:cxn ang="T150">
                                      <a:pos x="T52" y="T53"/>
                                    </a:cxn>
                                    <a:cxn ang="T151">
                                      <a:pos x="T54" y="T55"/>
                                    </a:cxn>
                                    <a:cxn ang="T152">
                                      <a:pos x="T56" y="T57"/>
                                    </a:cxn>
                                    <a:cxn ang="T153">
                                      <a:pos x="T58" y="T59"/>
                                    </a:cxn>
                                    <a:cxn ang="T154">
                                      <a:pos x="T60" y="T61"/>
                                    </a:cxn>
                                    <a:cxn ang="T155">
                                      <a:pos x="T62" y="T63"/>
                                    </a:cxn>
                                    <a:cxn ang="T156">
                                      <a:pos x="T64" y="T65"/>
                                    </a:cxn>
                                    <a:cxn ang="T157">
                                      <a:pos x="T66" y="T67"/>
                                    </a:cxn>
                                    <a:cxn ang="T158">
                                      <a:pos x="T68" y="T69"/>
                                    </a:cxn>
                                    <a:cxn ang="T159">
                                      <a:pos x="T70" y="T71"/>
                                    </a:cxn>
                                    <a:cxn ang="T160">
                                      <a:pos x="T72" y="T73"/>
                                    </a:cxn>
                                    <a:cxn ang="T161">
                                      <a:pos x="T74" y="T75"/>
                                    </a:cxn>
                                    <a:cxn ang="T162">
                                      <a:pos x="T76" y="T77"/>
                                    </a:cxn>
                                    <a:cxn ang="T163">
                                      <a:pos x="T78" y="T79"/>
                                    </a:cxn>
                                    <a:cxn ang="T164">
                                      <a:pos x="T80" y="T81"/>
                                    </a:cxn>
                                    <a:cxn ang="T165">
                                      <a:pos x="T82" y="T83"/>
                                    </a:cxn>
                                    <a:cxn ang="T166">
                                      <a:pos x="T84" y="T85"/>
                                    </a:cxn>
                                    <a:cxn ang="T167">
                                      <a:pos x="T86" y="T87"/>
                                    </a:cxn>
                                    <a:cxn ang="T168">
                                      <a:pos x="T88" y="T89"/>
                                    </a:cxn>
                                    <a:cxn ang="T169">
                                      <a:pos x="T90" y="T91"/>
                                    </a:cxn>
                                    <a:cxn ang="T170">
                                      <a:pos x="T92" y="T93"/>
                                    </a:cxn>
                                    <a:cxn ang="T171">
                                      <a:pos x="T94" y="T95"/>
                                    </a:cxn>
                                    <a:cxn ang="T172">
                                      <a:pos x="T96" y="T97"/>
                                    </a:cxn>
                                    <a:cxn ang="T173">
                                      <a:pos x="T98" y="T99"/>
                                    </a:cxn>
                                    <a:cxn ang="T174">
                                      <a:pos x="T100" y="T101"/>
                                    </a:cxn>
                                    <a:cxn ang="T175">
                                      <a:pos x="T102" y="T103"/>
                                    </a:cxn>
                                    <a:cxn ang="T176">
                                      <a:pos x="T104" y="T105"/>
                                    </a:cxn>
                                    <a:cxn ang="T177">
                                      <a:pos x="T106" y="T107"/>
                                    </a:cxn>
                                    <a:cxn ang="T178">
                                      <a:pos x="T108" y="T109"/>
                                    </a:cxn>
                                    <a:cxn ang="T179">
                                      <a:pos x="T110" y="T111"/>
                                    </a:cxn>
                                    <a:cxn ang="T180">
                                      <a:pos x="T112" y="T113"/>
                                    </a:cxn>
                                    <a:cxn ang="T181">
                                      <a:pos x="T114" y="T115"/>
                                    </a:cxn>
                                    <a:cxn ang="T182">
                                      <a:pos x="T116" y="T117"/>
                                    </a:cxn>
                                    <a:cxn ang="T183">
                                      <a:pos x="T118" y="T119"/>
                                    </a:cxn>
                                    <a:cxn ang="T184">
                                      <a:pos x="T120" y="T121"/>
                                    </a:cxn>
                                    <a:cxn ang="T185">
                                      <a:pos x="T122" y="T123"/>
                                    </a:cxn>
                                  </a:cxnLst>
                                  <a:rect l="0" t="0" r="r" b="b"/>
                                  <a:pathLst>
                                    <a:path w="4376" h="2076">
                                      <a:moveTo>
                                        <a:pt x="0" y="158"/>
                                      </a:moveTo>
                                      <a:lnTo>
                                        <a:pt x="0" y="136"/>
                                      </a:lnTo>
                                      <a:lnTo>
                                        <a:pt x="34" y="136"/>
                                      </a:lnTo>
                                      <a:lnTo>
                                        <a:pt x="34" y="68"/>
                                      </a:lnTo>
                                      <a:lnTo>
                                        <a:pt x="79" y="68"/>
                                      </a:lnTo>
                                      <a:lnTo>
                                        <a:pt x="79" y="23"/>
                                      </a:lnTo>
                                      <a:lnTo>
                                        <a:pt x="124" y="23"/>
                                      </a:lnTo>
                                      <a:lnTo>
                                        <a:pt x="124" y="0"/>
                                      </a:lnTo>
                                      <a:lnTo>
                                        <a:pt x="169" y="0"/>
                                      </a:lnTo>
                                      <a:lnTo>
                                        <a:pt x="214" y="0"/>
                                      </a:lnTo>
                                      <a:lnTo>
                                        <a:pt x="214" y="136"/>
                                      </a:lnTo>
                                      <a:lnTo>
                                        <a:pt x="271" y="136"/>
                                      </a:lnTo>
                                      <a:lnTo>
                                        <a:pt x="271" y="125"/>
                                      </a:lnTo>
                                      <a:lnTo>
                                        <a:pt x="316" y="125"/>
                                      </a:lnTo>
                                      <a:lnTo>
                                        <a:pt x="316" y="158"/>
                                      </a:lnTo>
                                      <a:lnTo>
                                        <a:pt x="361" y="158"/>
                                      </a:lnTo>
                                      <a:lnTo>
                                        <a:pt x="361" y="283"/>
                                      </a:lnTo>
                                      <a:lnTo>
                                        <a:pt x="417" y="283"/>
                                      </a:lnTo>
                                      <a:lnTo>
                                        <a:pt x="417" y="271"/>
                                      </a:lnTo>
                                      <a:lnTo>
                                        <a:pt x="462" y="271"/>
                                      </a:lnTo>
                                      <a:lnTo>
                                        <a:pt x="462" y="305"/>
                                      </a:lnTo>
                                      <a:lnTo>
                                        <a:pt x="508" y="305"/>
                                      </a:lnTo>
                                      <a:lnTo>
                                        <a:pt x="553" y="305"/>
                                      </a:lnTo>
                                      <a:lnTo>
                                        <a:pt x="553" y="136"/>
                                      </a:lnTo>
                                      <a:lnTo>
                                        <a:pt x="598" y="136"/>
                                      </a:lnTo>
                                      <a:lnTo>
                                        <a:pt x="598" y="57"/>
                                      </a:lnTo>
                                      <a:lnTo>
                                        <a:pt x="643" y="57"/>
                                      </a:lnTo>
                                      <a:lnTo>
                                        <a:pt x="643" y="125"/>
                                      </a:lnTo>
                                      <a:lnTo>
                                        <a:pt x="688" y="125"/>
                                      </a:lnTo>
                                      <a:lnTo>
                                        <a:pt x="688" y="192"/>
                                      </a:lnTo>
                                      <a:lnTo>
                                        <a:pt x="733" y="192"/>
                                      </a:lnTo>
                                      <a:lnTo>
                                        <a:pt x="733" y="339"/>
                                      </a:lnTo>
                                      <a:lnTo>
                                        <a:pt x="778" y="339"/>
                                      </a:lnTo>
                                      <a:lnTo>
                                        <a:pt x="778" y="373"/>
                                      </a:lnTo>
                                      <a:lnTo>
                                        <a:pt x="823" y="373"/>
                                      </a:lnTo>
                                      <a:lnTo>
                                        <a:pt x="823" y="271"/>
                                      </a:lnTo>
                                      <a:lnTo>
                                        <a:pt x="880" y="271"/>
                                      </a:lnTo>
                                      <a:lnTo>
                                        <a:pt x="880" y="260"/>
                                      </a:lnTo>
                                      <a:lnTo>
                                        <a:pt x="936" y="260"/>
                                      </a:lnTo>
                                      <a:lnTo>
                                        <a:pt x="936" y="350"/>
                                      </a:lnTo>
                                      <a:lnTo>
                                        <a:pt x="981" y="350"/>
                                      </a:lnTo>
                                      <a:lnTo>
                                        <a:pt x="981" y="440"/>
                                      </a:lnTo>
                                      <a:lnTo>
                                        <a:pt x="1026" y="440"/>
                                      </a:lnTo>
                                      <a:lnTo>
                                        <a:pt x="1026" y="474"/>
                                      </a:lnTo>
                                      <a:lnTo>
                                        <a:pt x="1071" y="474"/>
                                      </a:lnTo>
                                      <a:lnTo>
                                        <a:pt x="1071" y="497"/>
                                      </a:lnTo>
                                      <a:lnTo>
                                        <a:pt x="1117" y="497"/>
                                      </a:lnTo>
                                      <a:lnTo>
                                        <a:pt x="1117" y="565"/>
                                      </a:lnTo>
                                      <a:lnTo>
                                        <a:pt x="1162" y="565"/>
                                      </a:lnTo>
                                      <a:lnTo>
                                        <a:pt x="1162" y="486"/>
                                      </a:lnTo>
                                      <a:lnTo>
                                        <a:pt x="1207" y="486"/>
                                      </a:lnTo>
                                      <a:lnTo>
                                        <a:pt x="1207" y="497"/>
                                      </a:lnTo>
                                      <a:lnTo>
                                        <a:pt x="1252" y="497"/>
                                      </a:lnTo>
                                      <a:lnTo>
                                        <a:pt x="1252" y="621"/>
                                      </a:lnTo>
                                      <a:lnTo>
                                        <a:pt x="1297" y="621"/>
                                      </a:lnTo>
                                      <a:lnTo>
                                        <a:pt x="1297" y="666"/>
                                      </a:lnTo>
                                      <a:lnTo>
                                        <a:pt x="1353" y="666"/>
                                      </a:lnTo>
                                      <a:lnTo>
                                        <a:pt x="1353" y="734"/>
                                      </a:lnTo>
                                      <a:lnTo>
                                        <a:pt x="1398" y="734"/>
                                      </a:lnTo>
                                      <a:lnTo>
                                        <a:pt x="1398" y="598"/>
                                      </a:lnTo>
                                      <a:lnTo>
                                        <a:pt x="1444" y="598"/>
                                      </a:lnTo>
                                      <a:lnTo>
                                        <a:pt x="1444" y="407"/>
                                      </a:lnTo>
                                      <a:lnTo>
                                        <a:pt x="1489" y="407"/>
                                      </a:lnTo>
                                      <a:lnTo>
                                        <a:pt x="1489" y="508"/>
                                      </a:lnTo>
                                      <a:lnTo>
                                        <a:pt x="1534" y="508"/>
                                      </a:lnTo>
                                      <a:lnTo>
                                        <a:pt x="1534" y="531"/>
                                      </a:lnTo>
                                      <a:lnTo>
                                        <a:pt x="1590" y="531"/>
                                      </a:lnTo>
                                      <a:lnTo>
                                        <a:pt x="1590" y="486"/>
                                      </a:lnTo>
                                      <a:lnTo>
                                        <a:pt x="1635" y="486"/>
                                      </a:lnTo>
                                      <a:lnTo>
                                        <a:pt x="1635" y="508"/>
                                      </a:lnTo>
                                      <a:lnTo>
                                        <a:pt x="1680" y="508"/>
                                      </a:lnTo>
                                      <a:lnTo>
                                        <a:pt x="1680" y="632"/>
                                      </a:lnTo>
                                      <a:lnTo>
                                        <a:pt x="1737" y="632"/>
                                      </a:lnTo>
                                      <a:lnTo>
                                        <a:pt x="1737" y="644"/>
                                      </a:lnTo>
                                      <a:lnTo>
                                        <a:pt x="1782" y="644"/>
                                      </a:lnTo>
                                      <a:lnTo>
                                        <a:pt x="1782" y="666"/>
                                      </a:lnTo>
                                      <a:lnTo>
                                        <a:pt x="1827" y="666"/>
                                      </a:lnTo>
                                      <a:lnTo>
                                        <a:pt x="1827" y="508"/>
                                      </a:lnTo>
                                      <a:lnTo>
                                        <a:pt x="1872" y="508"/>
                                      </a:lnTo>
                                      <a:lnTo>
                                        <a:pt x="1872" y="587"/>
                                      </a:lnTo>
                                      <a:lnTo>
                                        <a:pt x="1917" y="587"/>
                                      </a:lnTo>
                                      <a:lnTo>
                                        <a:pt x="1917" y="756"/>
                                      </a:lnTo>
                                      <a:lnTo>
                                        <a:pt x="1962" y="756"/>
                                      </a:lnTo>
                                      <a:lnTo>
                                        <a:pt x="2007" y="756"/>
                                      </a:lnTo>
                                      <a:lnTo>
                                        <a:pt x="2007" y="666"/>
                                      </a:lnTo>
                                      <a:lnTo>
                                        <a:pt x="2053" y="666"/>
                                      </a:lnTo>
                                      <a:lnTo>
                                        <a:pt x="2053" y="598"/>
                                      </a:lnTo>
                                      <a:lnTo>
                                        <a:pt x="2109" y="598"/>
                                      </a:lnTo>
                                      <a:lnTo>
                                        <a:pt x="2109" y="677"/>
                                      </a:lnTo>
                                      <a:lnTo>
                                        <a:pt x="2154" y="677"/>
                                      </a:lnTo>
                                      <a:lnTo>
                                        <a:pt x="2154" y="598"/>
                                      </a:lnTo>
                                      <a:lnTo>
                                        <a:pt x="2199" y="598"/>
                                      </a:lnTo>
                                      <a:lnTo>
                                        <a:pt x="2199" y="711"/>
                                      </a:lnTo>
                                      <a:lnTo>
                                        <a:pt x="2256" y="711"/>
                                      </a:lnTo>
                                      <a:lnTo>
                                        <a:pt x="2256" y="801"/>
                                      </a:lnTo>
                                      <a:lnTo>
                                        <a:pt x="2301" y="801"/>
                                      </a:lnTo>
                                      <a:lnTo>
                                        <a:pt x="2301" y="689"/>
                                      </a:lnTo>
                                      <a:lnTo>
                                        <a:pt x="2346" y="689"/>
                                      </a:lnTo>
                                      <a:lnTo>
                                        <a:pt x="2346" y="768"/>
                                      </a:lnTo>
                                      <a:lnTo>
                                        <a:pt x="2391" y="768"/>
                                      </a:lnTo>
                                      <a:lnTo>
                                        <a:pt x="2391" y="801"/>
                                      </a:lnTo>
                                      <a:lnTo>
                                        <a:pt x="2436" y="801"/>
                                      </a:lnTo>
                                      <a:lnTo>
                                        <a:pt x="2436" y="768"/>
                                      </a:lnTo>
                                      <a:lnTo>
                                        <a:pt x="2481" y="768"/>
                                      </a:lnTo>
                                      <a:lnTo>
                                        <a:pt x="2481" y="801"/>
                                      </a:lnTo>
                                      <a:lnTo>
                                        <a:pt x="2526" y="801"/>
                                      </a:lnTo>
                                      <a:lnTo>
                                        <a:pt x="2526" y="824"/>
                                      </a:lnTo>
                                      <a:lnTo>
                                        <a:pt x="2571" y="824"/>
                                      </a:lnTo>
                                      <a:lnTo>
                                        <a:pt x="2571" y="847"/>
                                      </a:lnTo>
                                      <a:lnTo>
                                        <a:pt x="2617" y="847"/>
                                      </a:lnTo>
                                      <a:lnTo>
                                        <a:pt x="2617" y="880"/>
                                      </a:lnTo>
                                      <a:lnTo>
                                        <a:pt x="2662" y="880"/>
                                      </a:lnTo>
                                      <a:lnTo>
                                        <a:pt x="2662" y="926"/>
                                      </a:lnTo>
                                      <a:lnTo>
                                        <a:pt x="2718" y="926"/>
                                      </a:lnTo>
                                      <a:lnTo>
                                        <a:pt x="2718" y="824"/>
                                      </a:lnTo>
                                      <a:lnTo>
                                        <a:pt x="2763" y="824"/>
                                      </a:lnTo>
                                      <a:lnTo>
                                        <a:pt x="2763" y="892"/>
                                      </a:lnTo>
                                      <a:lnTo>
                                        <a:pt x="2820" y="892"/>
                                      </a:lnTo>
                                      <a:lnTo>
                                        <a:pt x="2820" y="756"/>
                                      </a:lnTo>
                                      <a:lnTo>
                                        <a:pt x="2865" y="756"/>
                                      </a:lnTo>
                                      <a:lnTo>
                                        <a:pt x="2865" y="835"/>
                                      </a:lnTo>
                                      <a:lnTo>
                                        <a:pt x="2921" y="835"/>
                                      </a:lnTo>
                                      <a:lnTo>
                                        <a:pt x="2921" y="892"/>
                                      </a:lnTo>
                                      <a:lnTo>
                                        <a:pt x="2966" y="892"/>
                                      </a:lnTo>
                                      <a:lnTo>
                                        <a:pt x="2966" y="1095"/>
                                      </a:lnTo>
                                      <a:lnTo>
                                        <a:pt x="3011" y="1095"/>
                                      </a:lnTo>
                                      <a:lnTo>
                                        <a:pt x="3011" y="1208"/>
                                      </a:lnTo>
                                      <a:lnTo>
                                        <a:pt x="3056" y="1208"/>
                                      </a:lnTo>
                                      <a:lnTo>
                                        <a:pt x="3056" y="1287"/>
                                      </a:lnTo>
                                      <a:lnTo>
                                        <a:pt x="3101" y="1287"/>
                                      </a:lnTo>
                                      <a:lnTo>
                                        <a:pt x="3101" y="1264"/>
                                      </a:lnTo>
                                      <a:lnTo>
                                        <a:pt x="3147" y="1264"/>
                                      </a:lnTo>
                                      <a:lnTo>
                                        <a:pt x="3147" y="1253"/>
                                      </a:lnTo>
                                      <a:lnTo>
                                        <a:pt x="3192" y="1253"/>
                                      </a:lnTo>
                                      <a:lnTo>
                                        <a:pt x="3192" y="1219"/>
                                      </a:lnTo>
                                      <a:lnTo>
                                        <a:pt x="3237" y="1219"/>
                                      </a:lnTo>
                                      <a:lnTo>
                                        <a:pt x="3237" y="1208"/>
                                      </a:lnTo>
                                      <a:lnTo>
                                        <a:pt x="3282" y="1208"/>
                                      </a:lnTo>
                                      <a:lnTo>
                                        <a:pt x="3282" y="1230"/>
                                      </a:lnTo>
                                      <a:lnTo>
                                        <a:pt x="3327" y="1230"/>
                                      </a:lnTo>
                                      <a:lnTo>
                                        <a:pt x="3327" y="1241"/>
                                      </a:lnTo>
                                      <a:lnTo>
                                        <a:pt x="3372" y="1241"/>
                                      </a:lnTo>
                                      <a:lnTo>
                                        <a:pt x="3372" y="1298"/>
                                      </a:lnTo>
                                      <a:lnTo>
                                        <a:pt x="3429" y="1298"/>
                                      </a:lnTo>
                                      <a:lnTo>
                                        <a:pt x="3429" y="1151"/>
                                      </a:lnTo>
                                      <a:lnTo>
                                        <a:pt x="3474" y="1151"/>
                                      </a:lnTo>
                                      <a:lnTo>
                                        <a:pt x="3474" y="1208"/>
                                      </a:lnTo>
                                      <a:lnTo>
                                        <a:pt x="3519" y="1208"/>
                                      </a:lnTo>
                                      <a:lnTo>
                                        <a:pt x="3519" y="1196"/>
                                      </a:lnTo>
                                      <a:lnTo>
                                        <a:pt x="3575" y="1196"/>
                                      </a:lnTo>
                                      <a:lnTo>
                                        <a:pt x="3575" y="1208"/>
                                      </a:lnTo>
                                      <a:lnTo>
                                        <a:pt x="3620" y="1208"/>
                                      </a:lnTo>
                                      <a:lnTo>
                                        <a:pt x="3620" y="1332"/>
                                      </a:lnTo>
                                      <a:lnTo>
                                        <a:pt x="3665" y="1332"/>
                                      </a:lnTo>
                                      <a:lnTo>
                                        <a:pt x="3665" y="1298"/>
                                      </a:lnTo>
                                      <a:lnTo>
                                        <a:pt x="3710" y="1298"/>
                                      </a:lnTo>
                                      <a:lnTo>
                                        <a:pt x="3710" y="1467"/>
                                      </a:lnTo>
                                      <a:lnTo>
                                        <a:pt x="3756" y="1467"/>
                                      </a:lnTo>
                                      <a:lnTo>
                                        <a:pt x="3756" y="1388"/>
                                      </a:lnTo>
                                      <a:lnTo>
                                        <a:pt x="3801" y="1388"/>
                                      </a:lnTo>
                                      <a:lnTo>
                                        <a:pt x="3801" y="1366"/>
                                      </a:lnTo>
                                      <a:lnTo>
                                        <a:pt x="3846" y="1366"/>
                                      </a:lnTo>
                                      <a:lnTo>
                                        <a:pt x="3846" y="1354"/>
                                      </a:lnTo>
                                      <a:lnTo>
                                        <a:pt x="3902" y="1354"/>
                                      </a:lnTo>
                                      <a:lnTo>
                                        <a:pt x="3902" y="1264"/>
                                      </a:lnTo>
                                      <a:lnTo>
                                        <a:pt x="3947" y="1264"/>
                                      </a:lnTo>
                                      <a:lnTo>
                                        <a:pt x="3947" y="1399"/>
                                      </a:lnTo>
                                      <a:lnTo>
                                        <a:pt x="3992" y="1399"/>
                                      </a:lnTo>
                                      <a:lnTo>
                                        <a:pt x="3992" y="1467"/>
                                      </a:lnTo>
                                      <a:lnTo>
                                        <a:pt x="4038" y="1467"/>
                                      </a:lnTo>
                                      <a:lnTo>
                                        <a:pt x="4038" y="1636"/>
                                      </a:lnTo>
                                      <a:lnTo>
                                        <a:pt x="4094" y="1636"/>
                                      </a:lnTo>
                                      <a:lnTo>
                                        <a:pt x="4094" y="1783"/>
                                      </a:lnTo>
                                      <a:lnTo>
                                        <a:pt x="4139" y="1783"/>
                                      </a:lnTo>
                                      <a:lnTo>
                                        <a:pt x="4139" y="1918"/>
                                      </a:lnTo>
                                      <a:lnTo>
                                        <a:pt x="4184" y="1918"/>
                                      </a:lnTo>
                                      <a:lnTo>
                                        <a:pt x="4184" y="1964"/>
                                      </a:lnTo>
                                      <a:lnTo>
                                        <a:pt x="4241" y="1964"/>
                                      </a:lnTo>
                                      <a:lnTo>
                                        <a:pt x="4286" y="1964"/>
                                      </a:lnTo>
                                      <a:lnTo>
                                        <a:pt x="4286" y="2009"/>
                                      </a:lnTo>
                                      <a:lnTo>
                                        <a:pt x="4331" y="2009"/>
                                      </a:lnTo>
                                      <a:lnTo>
                                        <a:pt x="4331" y="2076"/>
                                      </a:lnTo>
                                      <a:lnTo>
                                        <a:pt x="4376" y="2076"/>
                                      </a:lnTo>
                                      <a:lnTo>
                                        <a:pt x="4376" y="1964"/>
                                      </a:lnTo>
                                    </a:path>
                                  </a:pathLst>
                                </a:custGeom>
                                <a:noFill/>
                                <a:ln w="6985">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86" name="Freeform 1298"/>
                              <wps:cNvSpPr>
                                <a:spLocks/>
                              </wps:cNvSpPr>
                              <wps:spPr bwMode="auto">
                                <a:xfrm>
                                  <a:off x="0" y="263307"/>
                                  <a:ext cx="2506373" cy="931534"/>
                                </a:xfrm>
                                <a:custGeom>
                                  <a:avLst/>
                                  <a:gdLst>
                                    <a:gd name="T0" fmla="*/ 21590 w 3947"/>
                                    <a:gd name="T1" fmla="*/ 21590 h 1467"/>
                                    <a:gd name="T2" fmla="*/ 50165 w 3947"/>
                                    <a:gd name="T3" fmla="*/ 14605 h 1467"/>
                                    <a:gd name="T4" fmla="*/ 107315 w 3947"/>
                                    <a:gd name="T5" fmla="*/ 0 h 1467"/>
                                    <a:gd name="T6" fmla="*/ 135890 w 3947"/>
                                    <a:gd name="T7" fmla="*/ 86360 h 1467"/>
                                    <a:gd name="T8" fmla="*/ 200660 w 3947"/>
                                    <a:gd name="T9" fmla="*/ 78740 h 1467"/>
                                    <a:gd name="T10" fmla="*/ 229235 w 3947"/>
                                    <a:gd name="T11" fmla="*/ 165100 h 1467"/>
                                    <a:gd name="T12" fmla="*/ 293370 w 3947"/>
                                    <a:gd name="T13" fmla="*/ 158115 h 1467"/>
                                    <a:gd name="T14" fmla="*/ 322580 w 3947"/>
                                    <a:gd name="T15" fmla="*/ 179070 h 1467"/>
                                    <a:gd name="T16" fmla="*/ 379730 w 3947"/>
                                    <a:gd name="T17" fmla="*/ 71755 h 1467"/>
                                    <a:gd name="T18" fmla="*/ 408305 w 3947"/>
                                    <a:gd name="T19" fmla="*/ 64770 h 1467"/>
                                    <a:gd name="T20" fmla="*/ 465455 w 3947"/>
                                    <a:gd name="T21" fmla="*/ 100330 h 1467"/>
                                    <a:gd name="T22" fmla="*/ 494030 w 3947"/>
                                    <a:gd name="T23" fmla="*/ 229235 h 1467"/>
                                    <a:gd name="T24" fmla="*/ 558800 w 3947"/>
                                    <a:gd name="T25" fmla="*/ 172085 h 1467"/>
                                    <a:gd name="T26" fmla="*/ 594360 w 3947"/>
                                    <a:gd name="T27" fmla="*/ 229235 h 1467"/>
                                    <a:gd name="T28" fmla="*/ 651510 w 3947"/>
                                    <a:gd name="T29" fmla="*/ 287020 h 1467"/>
                                    <a:gd name="T30" fmla="*/ 680085 w 3947"/>
                                    <a:gd name="T31" fmla="*/ 329565 h 1467"/>
                                    <a:gd name="T32" fmla="*/ 737870 w 3947"/>
                                    <a:gd name="T33" fmla="*/ 379730 h 1467"/>
                                    <a:gd name="T34" fmla="*/ 766445 w 3947"/>
                                    <a:gd name="T35" fmla="*/ 344170 h 1467"/>
                                    <a:gd name="T36" fmla="*/ 823595 w 3947"/>
                                    <a:gd name="T37" fmla="*/ 415925 h 1467"/>
                                    <a:gd name="T38" fmla="*/ 859155 w 3947"/>
                                    <a:gd name="T39" fmla="*/ 487680 h 1467"/>
                                    <a:gd name="T40" fmla="*/ 916940 w 3947"/>
                                    <a:gd name="T41" fmla="*/ 387350 h 1467"/>
                                    <a:gd name="T42" fmla="*/ 945515 w 3947"/>
                                    <a:gd name="T43" fmla="*/ 322580 h 1467"/>
                                    <a:gd name="T44" fmla="*/ 1009650 w 3947"/>
                                    <a:gd name="T45" fmla="*/ 344170 h 1467"/>
                                    <a:gd name="T46" fmla="*/ 1038225 w 3947"/>
                                    <a:gd name="T47" fmla="*/ 337185 h 1467"/>
                                    <a:gd name="T48" fmla="*/ 1102995 w 3947"/>
                                    <a:gd name="T49" fmla="*/ 401320 h 1467"/>
                                    <a:gd name="T50" fmla="*/ 1131570 w 3947"/>
                                    <a:gd name="T51" fmla="*/ 429895 h 1467"/>
                                    <a:gd name="T52" fmla="*/ 1188720 w 3947"/>
                                    <a:gd name="T53" fmla="*/ 329565 h 1467"/>
                                    <a:gd name="T54" fmla="*/ 1217295 w 3947"/>
                                    <a:gd name="T55" fmla="*/ 487680 h 1467"/>
                                    <a:gd name="T56" fmla="*/ 1274445 w 3947"/>
                                    <a:gd name="T57" fmla="*/ 501650 h 1467"/>
                                    <a:gd name="T58" fmla="*/ 1303655 w 3947"/>
                                    <a:gd name="T59" fmla="*/ 401320 h 1467"/>
                                    <a:gd name="T60" fmla="*/ 1367790 w 3947"/>
                                    <a:gd name="T61" fmla="*/ 437515 h 1467"/>
                                    <a:gd name="T62" fmla="*/ 1396365 w 3947"/>
                                    <a:gd name="T63" fmla="*/ 458470 h 1467"/>
                                    <a:gd name="T64" fmla="*/ 1461135 w 3947"/>
                                    <a:gd name="T65" fmla="*/ 508635 h 1467"/>
                                    <a:gd name="T66" fmla="*/ 1489710 w 3947"/>
                                    <a:gd name="T67" fmla="*/ 508635 h 1467"/>
                                    <a:gd name="T68" fmla="*/ 1546860 w 3947"/>
                                    <a:gd name="T69" fmla="*/ 537210 h 1467"/>
                                    <a:gd name="T70" fmla="*/ 1575435 w 3947"/>
                                    <a:gd name="T71" fmla="*/ 487680 h 1467"/>
                                    <a:gd name="T72" fmla="*/ 1632585 w 3947"/>
                                    <a:gd name="T73" fmla="*/ 487680 h 1467"/>
                                    <a:gd name="T74" fmla="*/ 1661795 w 3947"/>
                                    <a:gd name="T75" fmla="*/ 516255 h 1467"/>
                                    <a:gd name="T76" fmla="*/ 1725930 w 3947"/>
                                    <a:gd name="T77" fmla="*/ 508635 h 1467"/>
                                    <a:gd name="T78" fmla="*/ 1754505 w 3947"/>
                                    <a:gd name="T79" fmla="*/ 573405 h 1467"/>
                                    <a:gd name="T80" fmla="*/ 1819275 w 3947"/>
                                    <a:gd name="T81" fmla="*/ 587375 h 1467"/>
                                    <a:gd name="T82" fmla="*/ 1854835 w 3947"/>
                                    <a:gd name="T83" fmla="*/ 781050 h 1467"/>
                                    <a:gd name="T84" fmla="*/ 1911985 w 3947"/>
                                    <a:gd name="T85" fmla="*/ 831215 h 1467"/>
                                    <a:gd name="T86" fmla="*/ 1940560 w 3947"/>
                                    <a:gd name="T87" fmla="*/ 816610 h 1467"/>
                                    <a:gd name="T88" fmla="*/ 1998345 w 3947"/>
                                    <a:gd name="T89" fmla="*/ 759460 h 1467"/>
                                    <a:gd name="T90" fmla="*/ 2026920 w 3947"/>
                                    <a:gd name="T91" fmla="*/ 802640 h 1467"/>
                                    <a:gd name="T92" fmla="*/ 2084070 w 3947"/>
                                    <a:gd name="T93" fmla="*/ 859790 h 1467"/>
                                    <a:gd name="T94" fmla="*/ 2112645 w 3947"/>
                                    <a:gd name="T95" fmla="*/ 752475 h 1467"/>
                                    <a:gd name="T96" fmla="*/ 2177415 w 3947"/>
                                    <a:gd name="T97" fmla="*/ 759460 h 1467"/>
                                    <a:gd name="T98" fmla="*/ 2205990 w 3947"/>
                                    <a:gd name="T99" fmla="*/ 795655 h 1467"/>
                                    <a:gd name="T100" fmla="*/ 2270125 w 3947"/>
                                    <a:gd name="T101" fmla="*/ 845820 h 1467"/>
                                    <a:gd name="T102" fmla="*/ 2298700 w 3947"/>
                                    <a:gd name="T103" fmla="*/ 916940 h 1467"/>
                                    <a:gd name="T104" fmla="*/ 2355850 w 3947"/>
                                    <a:gd name="T105" fmla="*/ 931545 h 1467"/>
                                    <a:gd name="T106" fmla="*/ 2385060 w 3947"/>
                                    <a:gd name="T107" fmla="*/ 866775 h 1467"/>
                                    <a:gd name="T108" fmla="*/ 2442210 w 3947"/>
                                    <a:gd name="T109" fmla="*/ 845820 h 1467"/>
                                    <a:gd name="T110" fmla="*/ 2477770 w 3947"/>
                                    <a:gd name="T111" fmla="*/ 888365 h 1467"/>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Lst>
                                  <a:ahLst/>
                                  <a:cxnLst>
                                    <a:cxn ang="T112">
                                      <a:pos x="T0" y="T1"/>
                                    </a:cxn>
                                    <a:cxn ang="T113">
                                      <a:pos x="T2" y="T3"/>
                                    </a:cxn>
                                    <a:cxn ang="T114">
                                      <a:pos x="T4" y="T5"/>
                                    </a:cxn>
                                    <a:cxn ang="T115">
                                      <a:pos x="T6" y="T7"/>
                                    </a:cxn>
                                    <a:cxn ang="T116">
                                      <a:pos x="T8" y="T9"/>
                                    </a:cxn>
                                    <a:cxn ang="T117">
                                      <a:pos x="T10" y="T11"/>
                                    </a:cxn>
                                    <a:cxn ang="T118">
                                      <a:pos x="T12" y="T13"/>
                                    </a:cxn>
                                    <a:cxn ang="T119">
                                      <a:pos x="T14" y="T15"/>
                                    </a:cxn>
                                    <a:cxn ang="T120">
                                      <a:pos x="T16" y="T17"/>
                                    </a:cxn>
                                    <a:cxn ang="T121">
                                      <a:pos x="T18" y="T19"/>
                                    </a:cxn>
                                    <a:cxn ang="T122">
                                      <a:pos x="T20" y="T21"/>
                                    </a:cxn>
                                    <a:cxn ang="T123">
                                      <a:pos x="T22" y="T23"/>
                                    </a:cxn>
                                    <a:cxn ang="T124">
                                      <a:pos x="T24" y="T25"/>
                                    </a:cxn>
                                    <a:cxn ang="T125">
                                      <a:pos x="T26" y="T27"/>
                                    </a:cxn>
                                    <a:cxn ang="T126">
                                      <a:pos x="T28" y="T29"/>
                                    </a:cxn>
                                    <a:cxn ang="T127">
                                      <a:pos x="T30" y="T31"/>
                                    </a:cxn>
                                    <a:cxn ang="T128">
                                      <a:pos x="T32" y="T33"/>
                                    </a:cxn>
                                    <a:cxn ang="T129">
                                      <a:pos x="T34" y="T35"/>
                                    </a:cxn>
                                    <a:cxn ang="T130">
                                      <a:pos x="T36" y="T37"/>
                                    </a:cxn>
                                    <a:cxn ang="T131">
                                      <a:pos x="T38" y="T39"/>
                                    </a:cxn>
                                    <a:cxn ang="T132">
                                      <a:pos x="T40" y="T41"/>
                                    </a:cxn>
                                    <a:cxn ang="T133">
                                      <a:pos x="T42" y="T43"/>
                                    </a:cxn>
                                    <a:cxn ang="T134">
                                      <a:pos x="T44" y="T45"/>
                                    </a:cxn>
                                    <a:cxn ang="T135">
                                      <a:pos x="T46" y="T47"/>
                                    </a:cxn>
                                    <a:cxn ang="T136">
                                      <a:pos x="T48" y="T49"/>
                                    </a:cxn>
                                    <a:cxn ang="T137">
                                      <a:pos x="T50" y="T51"/>
                                    </a:cxn>
                                    <a:cxn ang="T138">
                                      <a:pos x="T52" y="T53"/>
                                    </a:cxn>
                                    <a:cxn ang="T139">
                                      <a:pos x="T54" y="T55"/>
                                    </a:cxn>
                                    <a:cxn ang="T140">
                                      <a:pos x="T56" y="T57"/>
                                    </a:cxn>
                                    <a:cxn ang="T141">
                                      <a:pos x="T58" y="T59"/>
                                    </a:cxn>
                                    <a:cxn ang="T142">
                                      <a:pos x="T60" y="T61"/>
                                    </a:cxn>
                                    <a:cxn ang="T143">
                                      <a:pos x="T62" y="T63"/>
                                    </a:cxn>
                                    <a:cxn ang="T144">
                                      <a:pos x="T64" y="T65"/>
                                    </a:cxn>
                                    <a:cxn ang="T145">
                                      <a:pos x="T66" y="T67"/>
                                    </a:cxn>
                                    <a:cxn ang="T146">
                                      <a:pos x="T68" y="T69"/>
                                    </a:cxn>
                                    <a:cxn ang="T147">
                                      <a:pos x="T70" y="T71"/>
                                    </a:cxn>
                                    <a:cxn ang="T148">
                                      <a:pos x="T72" y="T73"/>
                                    </a:cxn>
                                    <a:cxn ang="T149">
                                      <a:pos x="T74" y="T75"/>
                                    </a:cxn>
                                    <a:cxn ang="T150">
                                      <a:pos x="T76" y="T77"/>
                                    </a:cxn>
                                    <a:cxn ang="T151">
                                      <a:pos x="T78" y="T79"/>
                                    </a:cxn>
                                    <a:cxn ang="T152">
                                      <a:pos x="T80" y="T81"/>
                                    </a:cxn>
                                    <a:cxn ang="T153">
                                      <a:pos x="T82" y="T83"/>
                                    </a:cxn>
                                    <a:cxn ang="T154">
                                      <a:pos x="T84" y="T85"/>
                                    </a:cxn>
                                    <a:cxn ang="T155">
                                      <a:pos x="T86" y="T87"/>
                                    </a:cxn>
                                    <a:cxn ang="T156">
                                      <a:pos x="T88" y="T89"/>
                                    </a:cxn>
                                    <a:cxn ang="T157">
                                      <a:pos x="T90" y="T91"/>
                                    </a:cxn>
                                    <a:cxn ang="T158">
                                      <a:pos x="T92" y="T93"/>
                                    </a:cxn>
                                    <a:cxn ang="T159">
                                      <a:pos x="T94" y="T95"/>
                                    </a:cxn>
                                    <a:cxn ang="T160">
                                      <a:pos x="T96" y="T97"/>
                                    </a:cxn>
                                    <a:cxn ang="T161">
                                      <a:pos x="T98" y="T99"/>
                                    </a:cxn>
                                    <a:cxn ang="T162">
                                      <a:pos x="T100" y="T101"/>
                                    </a:cxn>
                                    <a:cxn ang="T163">
                                      <a:pos x="T102" y="T103"/>
                                    </a:cxn>
                                    <a:cxn ang="T164">
                                      <a:pos x="T104" y="T105"/>
                                    </a:cxn>
                                    <a:cxn ang="T165">
                                      <a:pos x="T106" y="T107"/>
                                    </a:cxn>
                                    <a:cxn ang="T166">
                                      <a:pos x="T108" y="T109"/>
                                    </a:cxn>
                                    <a:cxn ang="T167">
                                      <a:pos x="T110" y="T111"/>
                                    </a:cxn>
                                  </a:cxnLst>
                                  <a:rect l="0" t="0" r="r" b="b"/>
                                  <a:pathLst>
                                    <a:path w="3947" h="1467">
                                      <a:moveTo>
                                        <a:pt x="0" y="57"/>
                                      </a:moveTo>
                                      <a:lnTo>
                                        <a:pt x="0" y="34"/>
                                      </a:lnTo>
                                      <a:lnTo>
                                        <a:pt x="34" y="34"/>
                                      </a:lnTo>
                                      <a:lnTo>
                                        <a:pt x="34" y="23"/>
                                      </a:lnTo>
                                      <a:lnTo>
                                        <a:pt x="79" y="23"/>
                                      </a:lnTo>
                                      <a:lnTo>
                                        <a:pt x="124" y="23"/>
                                      </a:lnTo>
                                      <a:lnTo>
                                        <a:pt x="124" y="0"/>
                                      </a:lnTo>
                                      <a:lnTo>
                                        <a:pt x="169" y="0"/>
                                      </a:lnTo>
                                      <a:lnTo>
                                        <a:pt x="214" y="0"/>
                                      </a:lnTo>
                                      <a:lnTo>
                                        <a:pt x="214" y="136"/>
                                      </a:lnTo>
                                      <a:lnTo>
                                        <a:pt x="271" y="136"/>
                                      </a:lnTo>
                                      <a:lnTo>
                                        <a:pt x="271" y="124"/>
                                      </a:lnTo>
                                      <a:lnTo>
                                        <a:pt x="316" y="124"/>
                                      </a:lnTo>
                                      <a:lnTo>
                                        <a:pt x="316" y="158"/>
                                      </a:lnTo>
                                      <a:lnTo>
                                        <a:pt x="361" y="158"/>
                                      </a:lnTo>
                                      <a:lnTo>
                                        <a:pt x="361" y="260"/>
                                      </a:lnTo>
                                      <a:lnTo>
                                        <a:pt x="417" y="260"/>
                                      </a:lnTo>
                                      <a:lnTo>
                                        <a:pt x="417" y="249"/>
                                      </a:lnTo>
                                      <a:lnTo>
                                        <a:pt x="462" y="249"/>
                                      </a:lnTo>
                                      <a:lnTo>
                                        <a:pt x="462" y="271"/>
                                      </a:lnTo>
                                      <a:lnTo>
                                        <a:pt x="508" y="271"/>
                                      </a:lnTo>
                                      <a:lnTo>
                                        <a:pt x="508" y="282"/>
                                      </a:lnTo>
                                      <a:lnTo>
                                        <a:pt x="553" y="282"/>
                                      </a:lnTo>
                                      <a:lnTo>
                                        <a:pt x="553" y="113"/>
                                      </a:lnTo>
                                      <a:lnTo>
                                        <a:pt x="598" y="113"/>
                                      </a:lnTo>
                                      <a:lnTo>
                                        <a:pt x="598" y="34"/>
                                      </a:lnTo>
                                      <a:lnTo>
                                        <a:pt x="643" y="34"/>
                                      </a:lnTo>
                                      <a:lnTo>
                                        <a:pt x="643" y="102"/>
                                      </a:lnTo>
                                      <a:lnTo>
                                        <a:pt x="688" y="102"/>
                                      </a:lnTo>
                                      <a:lnTo>
                                        <a:pt x="688" y="158"/>
                                      </a:lnTo>
                                      <a:lnTo>
                                        <a:pt x="733" y="158"/>
                                      </a:lnTo>
                                      <a:lnTo>
                                        <a:pt x="733" y="316"/>
                                      </a:lnTo>
                                      <a:lnTo>
                                        <a:pt x="778" y="316"/>
                                      </a:lnTo>
                                      <a:lnTo>
                                        <a:pt x="778" y="361"/>
                                      </a:lnTo>
                                      <a:lnTo>
                                        <a:pt x="823" y="361"/>
                                      </a:lnTo>
                                      <a:lnTo>
                                        <a:pt x="823" y="271"/>
                                      </a:lnTo>
                                      <a:lnTo>
                                        <a:pt x="880" y="271"/>
                                      </a:lnTo>
                                      <a:lnTo>
                                        <a:pt x="936" y="271"/>
                                      </a:lnTo>
                                      <a:lnTo>
                                        <a:pt x="936" y="361"/>
                                      </a:lnTo>
                                      <a:lnTo>
                                        <a:pt x="981" y="361"/>
                                      </a:lnTo>
                                      <a:lnTo>
                                        <a:pt x="981" y="452"/>
                                      </a:lnTo>
                                      <a:lnTo>
                                        <a:pt x="1026" y="452"/>
                                      </a:lnTo>
                                      <a:lnTo>
                                        <a:pt x="1026" y="485"/>
                                      </a:lnTo>
                                      <a:lnTo>
                                        <a:pt x="1071" y="485"/>
                                      </a:lnTo>
                                      <a:lnTo>
                                        <a:pt x="1071" y="519"/>
                                      </a:lnTo>
                                      <a:lnTo>
                                        <a:pt x="1117" y="519"/>
                                      </a:lnTo>
                                      <a:lnTo>
                                        <a:pt x="1117" y="598"/>
                                      </a:lnTo>
                                      <a:lnTo>
                                        <a:pt x="1162" y="598"/>
                                      </a:lnTo>
                                      <a:lnTo>
                                        <a:pt x="1162" y="531"/>
                                      </a:lnTo>
                                      <a:lnTo>
                                        <a:pt x="1207" y="531"/>
                                      </a:lnTo>
                                      <a:lnTo>
                                        <a:pt x="1207" y="542"/>
                                      </a:lnTo>
                                      <a:lnTo>
                                        <a:pt x="1252" y="542"/>
                                      </a:lnTo>
                                      <a:lnTo>
                                        <a:pt x="1252" y="655"/>
                                      </a:lnTo>
                                      <a:lnTo>
                                        <a:pt x="1297" y="655"/>
                                      </a:lnTo>
                                      <a:lnTo>
                                        <a:pt x="1297" y="677"/>
                                      </a:lnTo>
                                      <a:lnTo>
                                        <a:pt x="1353" y="677"/>
                                      </a:lnTo>
                                      <a:lnTo>
                                        <a:pt x="1353" y="768"/>
                                      </a:lnTo>
                                      <a:lnTo>
                                        <a:pt x="1398" y="768"/>
                                      </a:lnTo>
                                      <a:lnTo>
                                        <a:pt x="1398" y="610"/>
                                      </a:lnTo>
                                      <a:lnTo>
                                        <a:pt x="1444" y="610"/>
                                      </a:lnTo>
                                      <a:lnTo>
                                        <a:pt x="1444" y="406"/>
                                      </a:lnTo>
                                      <a:lnTo>
                                        <a:pt x="1489" y="406"/>
                                      </a:lnTo>
                                      <a:lnTo>
                                        <a:pt x="1489" y="508"/>
                                      </a:lnTo>
                                      <a:lnTo>
                                        <a:pt x="1534" y="508"/>
                                      </a:lnTo>
                                      <a:lnTo>
                                        <a:pt x="1534" y="542"/>
                                      </a:lnTo>
                                      <a:lnTo>
                                        <a:pt x="1590" y="542"/>
                                      </a:lnTo>
                                      <a:lnTo>
                                        <a:pt x="1590" y="497"/>
                                      </a:lnTo>
                                      <a:lnTo>
                                        <a:pt x="1635" y="497"/>
                                      </a:lnTo>
                                      <a:lnTo>
                                        <a:pt x="1635" y="531"/>
                                      </a:lnTo>
                                      <a:lnTo>
                                        <a:pt x="1680" y="531"/>
                                      </a:lnTo>
                                      <a:lnTo>
                                        <a:pt x="1680" y="632"/>
                                      </a:lnTo>
                                      <a:lnTo>
                                        <a:pt x="1737" y="632"/>
                                      </a:lnTo>
                                      <a:lnTo>
                                        <a:pt x="1737" y="643"/>
                                      </a:lnTo>
                                      <a:lnTo>
                                        <a:pt x="1782" y="643"/>
                                      </a:lnTo>
                                      <a:lnTo>
                                        <a:pt x="1782" y="677"/>
                                      </a:lnTo>
                                      <a:lnTo>
                                        <a:pt x="1827" y="677"/>
                                      </a:lnTo>
                                      <a:lnTo>
                                        <a:pt x="1827" y="519"/>
                                      </a:lnTo>
                                      <a:lnTo>
                                        <a:pt x="1872" y="519"/>
                                      </a:lnTo>
                                      <a:lnTo>
                                        <a:pt x="1872" y="587"/>
                                      </a:lnTo>
                                      <a:lnTo>
                                        <a:pt x="1917" y="587"/>
                                      </a:lnTo>
                                      <a:lnTo>
                                        <a:pt x="1917" y="768"/>
                                      </a:lnTo>
                                      <a:lnTo>
                                        <a:pt x="1962" y="768"/>
                                      </a:lnTo>
                                      <a:lnTo>
                                        <a:pt x="1962" y="790"/>
                                      </a:lnTo>
                                      <a:lnTo>
                                        <a:pt x="2007" y="790"/>
                                      </a:lnTo>
                                      <a:lnTo>
                                        <a:pt x="2007" y="689"/>
                                      </a:lnTo>
                                      <a:lnTo>
                                        <a:pt x="2053" y="689"/>
                                      </a:lnTo>
                                      <a:lnTo>
                                        <a:pt x="2053" y="632"/>
                                      </a:lnTo>
                                      <a:lnTo>
                                        <a:pt x="2109" y="632"/>
                                      </a:lnTo>
                                      <a:lnTo>
                                        <a:pt x="2109" y="689"/>
                                      </a:lnTo>
                                      <a:lnTo>
                                        <a:pt x="2154" y="689"/>
                                      </a:lnTo>
                                      <a:lnTo>
                                        <a:pt x="2154" y="610"/>
                                      </a:lnTo>
                                      <a:lnTo>
                                        <a:pt x="2199" y="610"/>
                                      </a:lnTo>
                                      <a:lnTo>
                                        <a:pt x="2199" y="722"/>
                                      </a:lnTo>
                                      <a:lnTo>
                                        <a:pt x="2256" y="722"/>
                                      </a:lnTo>
                                      <a:lnTo>
                                        <a:pt x="2256" y="801"/>
                                      </a:lnTo>
                                      <a:lnTo>
                                        <a:pt x="2301" y="801"/>
                                      </a:lnTo>
                                      <a:lnTo>
                                        <a:pt x="2301" y="677"/>
                                      </a:lnTo>
                                      <a:lnTo>
                                        <a:pt x="2346" y="677"/>
                                      </a:lnTo>
                                      <a:lnTo>
                                        <a:pt x="2346" y="801"/>
                                      </a:lnTo>
                                      <a:lnTo>
                                        <a:pt x="2391" y="801"/>
                                      </a:lnTo>
                                      <a:lnTo>
                                        <a:pt x="2391" y="846"/>
                                      </a:lnTo>
                                      <a:lnTo>
                                        <a:pt x="2436" y="846"/>
                                      </a:lnTo>
                                      <a:lnTo>
                                        <a:pt x="2436" y="801"/>
                                      </a:lnTo>
                                      <a:lnTo>
                                        <a:pt x="2481" y="801"/>
                                      </a:lnTo>
                                      <a:lnTo>
                                        <a:pt x="2481" y="768"/>
                                      </a:lnTo>
                                      <a:lnTo>
                                        <a:pt x="2526" y="768"/>
                                      </a:lnTo>
                                      <a:lnTo>
                                        <a:pt x="2571" y="768"/>
                                      </a:lnTo>
                                      <a:lnTo>
                                        <a:pt x="2617" y="768"/>
                                      </a:lnTo>
                                      <a:lnTo>
                                        <a:pt x="2617" y="813"/>
                                      </a:lnTo>
                                      <a:lnTo>
                                        <a:pt x="2662" y="813"/>
                                      </a:lnTo>
                                      <a:lnTo>
                                        <a:pt x="2662" y="801"/>
                                      </a:lnTo>
                                      <a:lnTo>
                                        <a:pt x="2718" y="801"/>
                                      </a:lnTo>
                                      <a:lnTo>
                                        <a:pt x="2718" y="813"/>
                                      </a:lnTo>
                                      <a:lnTo>
                                        <a:pt x="2763" y="813"/>
                                      </a:lnTo>
                                      <a:lnTo>
                                        <a:pt x="2763" y="903"/>
                                      </a:lnTo>
                                      <a:lnTo>
                                        <a:pt x="2820" y="903"/>
                                      </a:lnTo>
                                      <a:lnTo>
                                        <a:pt x="2820" y="925"/>
                                      </a:lnTo>
                                      <a:lnTo>
                                        <a:pt x="2865" y="925"/>
                                      </a:lnTo>
                                      <a:lnTo>
                                        <a:pt x="2865" y="1027"/>
                                      </a:lnTo>
                                      <a:lnTo>
                                        <a:pt x="2921" y="1027"/>
                                      </a:lnTo>
                                      <a:lnTo>
                                        <a:pt x="2921" y="1230"/>
                                      </a:lnTo>
                                      <a:lnTo>
                                        <a:pt x="2966" y="1230"/>
                                      </a:lnTo>
                                      <a:lnTo>
                                        <a:pt x="2966" y="1309"/>
                                      </a:lnTo>
                                      <a:lnTo>
                                        <a:pt x="3011" y="1309"/>
                                      </a:lnTo>
                                      <a:lnTo>
                                        <a:pt x="3011" y="1332"/>
                                      </a:lnTo>
                                      <a:lnTo>
                                        <a:pt x="3056" y="1332"/>
                                      </a:lnTo>
                                      <a:lnTo>
                                        <a:pt x="3056" y="1286"/>
                                      </a:lnTo>
                                      <a:lnTo>
                                        <a:pt x="3101" y="1286"/>
                                      </a:lnTo>
                                      <a:lnTo>
                                        <a:pt x="3101" y="1196"/>
                                      </a:lnTo>
                                      <a:lnTo>
                                        <a:pt x="3147" y="1196"/>
                                      </a:lnTo>
                                      <a:lnTo>
                                        <a:pt x="3147" y="1241"/>
                                      </a:lnTo>
                                      <a:lnTo>
                                        <a:pt x="3192" y="1241"/>
                                      </a:lnTo>
                                      <a:lnTo>
                                        <a:pt x="3192" y="1264"/>
                                      </a:lnTo>
                                      <a:lnTo>
                                        <a:pt x="3237" y="1264"/>
                                      </a:lnTo>
                                      <a:lnTo>
                                        <a:pt x="3237" y="1354"/>
                                      </a:lnTo>
                                      <a:lnTo>
                                        <a:pt x="3282" y="1354"/>
                                      </a:lnTo>
                                      <a:lnTo>
                                        <a:pt x="3282" y="1185"/>
                                      </a:lnTo>
                                      <a:lnTo>
                                        <a:pt x="3327" y="1185"/>
                                      </a:lnTo>
                                      <a:lnTo>
                                        <a:pt x="3372" y="1185"/>
                                      </a:lnTo>
                                      <a:lnTo>
                                        <a:pt x="3372" y="1196"/>
                                      </a:lnTo>
                                      <a:lnTo>
                                        <a:pt x="3429" y="1196"/>
                                      </a:lnTo>
                                      <a:lnTo>
                                        <a:pt x="3429" y="1320"/>
                                      </a:lnTo>
                                      <a:lnTo>
                                        <a:pt x="3474" y="1320"/>
                                      </a:lnTo>
                                      <a:lnTo>
                                        <a:pt x="3474" y="1253"/>
                                      </a:lnTo>
                                      <a:lnTo>
                                        <a:pt x="3519" y="1253"/>
                                      </a:lnTo>
                                      <a:lnTo>
                                        <a:pt x="3519" y="1332"/>
                                      </a:lnTo>
                                      <a:lnTo>
                                        <a:pt x="3575" y="1332"/>
                                      </a:lnTo>
                                      <a:lnTo>
                                        <a:pt x="3575" y="1365"/>
                                      </a:lnTo>
                                      <a:lnTo>
                                        <a:pt x="3620" y="1365"/>
                                      </a:lnTo>
                                      <a:lnTo>
                                        <a:pt x="3620" y="1444"/>
                                      </a:lnTo>
                                      <a:lnTo>
                                        <a:pt x="3665" y="1444"/>
                                      </a:lnTo>
                                      <a:lnTo>
                                        <a:pt x="3665" y="1467"/>
                                      </a:lnTo>
                                      <a:lnTo>
                                        <a:pt x="3710" y="1467"/>
                                      </a:lnTo>
                                      <a:lnTo>
                                        <a:pt x="3710" y="1377"/>
                                      </a:lnTo>
                                      <a:lnTo>
                                        <a:pt x="3756" y="1377"/>
                                      </a:lnTo>
                                      <a:lnTo>
                                        <a:pt x="3756" y="1365"/>
                                      </a:lnTo>
                                      <a:lnTo>
                                        <a:pt x="3801" y="1365"/>
                                      </a:lnTo>
                                      <a:lnTo>
                                        <a:pt x="3801" y="1332"/>
                                      </a:lnTo>
                                      <a:lnTo>
                                        <a:pt x="3846" y="1332"/>
                                      </a:lnTo>
                                      <a:lnTo>
                                        <a:pt x="3846" y="1411"/>
                                      </a:lnTo>
                                      <a:lnTo>
                                        <a:pt x="3902" y="1411"/>
                                      </a:lnTo>
                                      <a:lnTo>
                                        <a:pt x="3902" y="1399"/>
                                      </a:lnTo>
                                      <a:lnTo>
                                        <a:pt x="3947" y="1399"/>
                                      </a:lnTo>
                                      <a:lnTo>
                                        <a:pt x="3947" y="1422"/>
                                      </a:lnTo>
                                    </a:path>
                                  </a:pathLst>
                                </a:custGeom>
                                <a:noFill/>
                                <a:ln w="21590">
                                  <a:solidFill>
                                    <a:srgbClr val="80808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87" name="Freeform 1299"/>
                              <wps:cNvSpPr>
                                <a:spLocks/>
                              </wps:cNvSpPr>
                              <wps:spPr bwMode="auto">
                                <a:xfrm>
                                  <a:off x="2506373" y="1166240"/>
                                  <a:ext cx="272408" cy="401415"/>
                                </a:xfrm>
                                <a:custGeom>
                                  <a:avLst/>
                                  <a:gdLst>
                                    <a:gd name="T0" fmla="*/ 0 w 429"/>
                                    <a:gd name="T1" fmla="*/ 0 h 632"/>
                                    <a:gd name="T2" fmla="*/ 28575 w 429"/>
                                    <a:gd name="T3" fmla="*/ 0 h 632"/>
                                    <a:gd name="T4" fmla="*/ 28575 w 429"/>
                                    <a:gd name="T5" fmla="*/ 64135 h 632"/>
                                    <a:gd name="T6" fmla="*/ 57785 w 429"/>
                                    <a:gd name="T7" fmla="*/ 64135 h 632"/>
                                    <a:gd name="T8" fmla="*/ 57785 w 429"/>
                                    <a:gd name="T9" fmla="*/ 157480 h 632"/>
                                    <a:gd name="T10" fmla="*/ 93345 w 429"/>
                                    <a:gd name="T11" fmla="*/ 157480 h 632"/>
                                    <a:gd name="T12" fmla="*/ 93345 w 429"/>
                                    <a:gd name="T13" fmla="*/ 186055 h 632"/>
                                    <a:gd name="T14" fmla="*/ 121920 w 429"/>
                                    <a:gd name="T15" fmla="*/ 186055 h 632"/>
                                    <a:gd name="T16" fmla="*/ 121920 w 429"/>
                                    <a:gd name="T17" fmla="*/ 307975 h 632"/>
                                    <a:gd name="T18" fmla="*/ 150495 w 429"/>
                                    <a:gd name="T19" fmla="*/ 307975 h 632"/>
                                    <a:gd name="T20" fmla="*/ 150495 w 429"/>
                                    <a:gd name="T21" fmla="*/ 314960 h 632"/>
                                    <a:gd name="T22" fmla="*/ 186690 w 429"/>
                                    <a:gd name="T23" fmla="*/ 314960 h 632"/>
                                    <a:gd name="T24" fmla="*/ 186690 w 429"/>
                                    <a:gd name="T25" fmla="*/ 214630 h 632"/>
                                    <a:gd name="T26" fmla="*/ 215265 w 429"/>
                                    <a:gd name="T27" fmla="*/ 214630 h 632"/>
                                    <a:gd name="T28" fmla="*/ 215265 w 429"/>
                                    <a:gd name="T29" fmla="*/ 365125 h 632"/>
                                    <a:gd name="T30" fmla="*/ 243840 w 429"/>
                                    <a:gd name="T31" fmla="*/ 365125 h 632"/>
                                    <a:gd name="T32" fmla="*/ 243840 w 429"/>
                                    <a:gd name="T33" fmla="*/ 401320 h 632"/>
                                    <a:gd name="T34" fmla="*/ 272415 w 429"/>
                                    <a:gd name="T35" fmla="*/ 401320 h 632"/>
                                    <a:gd name="T36" fmla="*/ 272415 w 429"/>
                                    <a:gd name="T37" fmla="*/ 336550 h 632"/>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Lst>
                                  <a:ahLst/>
                                  <a:cxnLst>
                                    <a:cxn ang="T38">
                                      <a:pos x="T0" y="T1"/>
                                    </a:cxn>
                                    <a:cxn ang="T39">
                                      <a:pos x="T2" y="T3"/>
                                    </a:cxn>
                                    <a:cxn ang="T40">
                                      <a:pos x="T4" y="T5"/>
                                    </a:cxn>
                                    <a:cxn ang="T41">
                                      <a:pos x="T6" y="T7"/>
                                    </a:cxn>
                                    <a:cxn ang="T42">
                                      <a:pos x="T8" y="T9"/>
                                    </a:cxn>
                                    <a:cxn ang="T43">
                                      <a:pos x="T10" y="T11"/>
                                    </a:cxn>
                                    <a:cxn ang="T44">
                                      <a:pos x="T12" y="T13"/>
                                    </a:cxn>
                                    <a:cxn ang="T45">
                                      <a:pos x="T14" y="T15"/>
                                    </a:cxn>
                                    <a:cxn ang="T46">
                                      <a:pos x="T16" y="T17"/>
                                    </a:cxn>
                                    <a:cxn ang="T47">
                                      <a:pos x="T18" y="T19"/>
                                    </a:cxn>
                                    <a:cxn ang="T48">
                                      <a:pos x="T20" y="T21"/>
                                    </a:cxn>
                                    <a:cxn ang="T49">
                                      <a:pos x="T22" y="T23"/>
                                    </a:cxn>
                                    <a:cxn ang="T50">
                                      <a:pos x="T24" y="T25"/>
                                    </a:cxn>
                                    <a:cxn ang="T51">
                                      <a:pos x="T26" y="T27"/>
                                    </a:cxn>
                                    <a:cxn ang="T52">
                                      <a:pos x="T28" y="T29"/>
                                    </a:cxn>
                                    <a:cxn ang="T53">
                                      <a:pos x="T30" y="T31"/>
                                    </a:cxn>
                                    <a:cxn ang="T54">
                                      <a:pos x="T32" y="T33"/>
                                    </a:cxn>
                                    <a:cxn ang="T55">
                                      <a:pos x="T34" y="T35"/>
                                    </a:cxn>
                                    <a:cxn ang="T56">
                                      <a:pos x="T36" y="T37"/>
                                    </a:cxn>
                                  </a:cxnLst>
                                  <a:rect l="0" t="0" r="r" b="b"/>
                                  <a:pathLst>
                                    <a:path w="429" h="632">
                                      <a:moveTo>
                                        <a:pt x="0" y="0"/>
                                      </a:moveTo>
                                      <a:lnTo>
                                        <a:pt x="45" y="0"/>
                                      </a:lnTo>
                                      <a:lnTo>
                                        <a:pt x="45" y="101"/>
                                      </a:lnTo>
                                      <a:lnTo>
                                        <a:pt x="91" y="101"/>
                                      </a:lnTo>
                                      <a:lnTo>
                                        <a:pt x="91" y="248"/>
                                      </a:lnTo>
                                      <a:lnTo>
                                        <a:pt x="147" y="248"/>
                                      </a:lnTo>
                                      <a:lnTo>
                                        <a:pt x="147" y="293"/>
                                      </a:lnTo>
                                      <a:lnTo>
                                        <a:pt x="192" y="293"/>
                                      </a:lnTo>
                                      <a:lnTo>
                                        <a:pt x="192" y="485"/>
                                      </a:lnTo>
                                      <a:lnTo>
                                        <a:pt x="237" y="485"/>
                                      </a:lnTo>
                                      <a:lnTo>
                                        <a:pt x="237" y="496"/>
                                      </a:lnTo>
                                      <a:lnTo>
                                        <a:pt x="294" y="496"/>
                                      </a:lnTo>
                                      <a:lnTo>
                                        <a:pt x="294" y="338"/>
                                      </a:lnTo>
                                      <a:lnTo>
                                        <a:pt x="339" y="338"/>
                                      </a:lnTo>
                                      <a:lnTo>
                                        <a:pt x="339" y="575"/>
                                      </a:lnTo>
                                      <a:lnTo>
                                        <a:pt x="384" y="575"/>
                                      </a:lnTo>
                                      <a:lnTo>
                                        <a:pt x="384" y="632"/>
                                      </a:lnTo>
                                      <a:lnTo>
                                        <a:pt x="429" y="632"/>
                                      </a:lnTo>
                                      <a:lnTo>
                                        <a:pt x="429" y="530"/>
                                      </a:lnTo>
                                    </a:path>
                                  </a:pathLst>
                                </a:custGeom>
                                <a:noFill/>
                                <a:ln w="21590">
                                  <a:solidFill>
                                    <a:srgbClr val="80808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88" name="Rectangle 1300"/>
                              <wps:cNvSpPr>
                                <a:spLocks noChangeArrowheads="1"/>
                              </wps:cNvSpPr>
                              <wps:spPr bwMode="auto">
                                <a:xfrm>
                                  <a:off x="0" y="27098"/>
                                  <a:ext cx="2534974" cy="121904"/>
                                </a:xfrm>
                                <a:prstGeom prst="rect">
                                  <a:avLst/>
                                </a:prstGeom>
                                <a:solidFill>
                                  <a:srgbClr val="FFFFFF"/>
                                </a:solidFill>
                                <a:ln w="6985">
                                  <a:solidFill>
                                    <a:srgbClr val="FFFFFF"/>
                                  </a:solidFill>
                                  <a:miter lim="800000"/>
                                  <a:headEnd/>
                                  <a:tailEnd/>
                                </a:ln>
                              </wps:spPr>
                              <wps:bodyPr rot="0" vert="horz" wrap="square" lIns="91440" tIns="45720" rIns="91440" bIns="45720" anchor="t" anchorCtr="0" upright="1">
                                <a:noAutofit/>
                              </wps:bodyPr>
                            </wps:wsp>
                            <wps:wsp>
                              <wps:cNvPr id="1089" name="Rectangle 1301"/>
                              <wps:cNvSpPr>
                                <a:spLocks noChangeArrowheads="1"/>
                              </wps:cNvSpPr>
                              <wps:spPr bwMode="auto">
                                <a:xfrm>
                                  <a:off x="2542574" y="27098"/>
                                  <a:ext cx="415312" cy="121904"/>
                                </a:xfrm>
                                <a:prstGeom prst="rect">
                                  <a:avLst/>
                                </a:prstGeom>
                                <a:solidFill>
                                  <a:srgbClr val="FFFFFF"/>
                                </a:solidFill>
                                <a:ln w="6985">
                                  <a:solidFill>
                                    <a:srgbClr val="FFFFFF"/>
                                  </a:solidFill>
                                  <a:miter lim="800000"/>
                                  <a:headEnd/>
                                  <a:tailEnd/>
                                </a:ln>
                              </wps:spPr>
                              <wps:bodyPr rot="0" vert="horz" wrap="square" lIns="91440" tIns="45720" rIns="91440" bIns="45720" anchor="t" anchorCtr="0" upright="1">
                                <a:noAutofit/>
                              </wps:bodyPr>
                            </wps:wsp>
                            <wps:wsp>
                              <wps:cNvPr id="1090" name="Rectangle 1302"/>
                              <wps:cNvSpPr>
                                <a:spLocks noChangeArrowheads="1"/>
                              </wps:cNvSpPr>
                              <wps:spPr bwMode="auto">
                                <a:xfrm>
                                  <a:off x="2601471" y="5063"/>
                                  <a:ext cx="341710" cy="17840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8400287" w14:textId="77777777" w:rsidR="00742970" w:rsidRDefault="00742970" w:rsidP="00F91B99">
                                    <w:r>
                                      <w:rPr>
                                        <w:rFonts w:ascii="Arial" w:hAnsi="Arial" w:cs="Arial"/>
                                        <w:color w:val="000000"/>
                                        <w:sz w:val="14"/>
                                        <w:szCs w:val="14"/>
                                        <w:lang w:val="en-US"/>
                                      </w:rPr>
                                      <w:t>L/dB[Pa]</w:t>
                                    </w:r>
                                  </w:p>
                                </w:txbxContent>
                              </wps:txbx>
                              <wps:bodyPr rot="0" vert="horz" wrap="none" lIns="0" tIns="0" rIns="0" bIns="0" anchor="t" anchorCtr="0" upright="1">
                                <a:spAutoFit/>
                              </wps:bodyPr>
                            </wps:wsp>
                            <wps:wsp>
                              <wps:cNvPr id="1091" name="Rectangle 1303"/>
                              <wps:cNvSpPr>
                                <a:spLocks noChangeArrowheads="1"/>
                              </wps:cNvSpPr>
                              <wps:spPr bwMode="auto">
                                <a:xfrm>
                                  <a:off x="2757180" y="2226778"/>
                                  <a:ext cx="200706" cy="121304"/>
                                </a:xfrm>
                                <a:prstGeom prst="rect">
                                  <a:avLst/>
                                </a:prstGeom>
                                <a:solidFill>
                                  <a:srgbClr val="FFFFFF"/>
                                </a:solidFill>
                                <a:ln w="6985">
                                  <a:solidFill>
                                    <a:srgbClr val="FFFFFF"/>
                                  </a:solidFill>
                                  <a:miter lim="800000"/>
                                  <a:headEnd/>
                                  <a:tailEnd/>
                                </a:ln>
                              </wps:spPr>
                              <wps:bodyPr rot="0" vert="horz" wrap="square" lIns="91440" tIns="45720" rIns="91440" bIns="45720" anchor="t" anchorCtr="0" upright="1">
                                <a:noAutofit/>
                              </wps:bodyPr>
                            </wps:wsp>
                            <wps:wsp>
                              <wps:cNvPr id="1092" name="Rectangle 1304"/>
                              <wps:cNvSpPr>
                                <a:spLocks noChangeArrowheads="1"/>
                              </wps:cNvSpPr>
                              <wps:spPr bwMode="auto">
                                <a:xfrm>
                                  <a:off x="2757180" y="2226778"/>
                                  <a:ext cx="69202" cy="25140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8510C80" w14:textId="77777777" w:rsidR="00742970" w:rsidRDefault="00742970" w:rsidP="00F91B99"/>
                                </w:txbxContent>
                              </wps:txbx>
                              <wps:bodyPr rot="0" vert="horz" wrap="none" lIns="0" tIns="0" rIns="0" bIns="0" anchor="t" anchorCtr="0" upright="1">
                                <a:spAutoFit/>
                              </wps:bodyPr>
                            </wps:wsp>
                            <wps:wsp>
                              <wps:cNvPr id="1093" name="Rectangle 1305"/>
                              <wps:cNvSpPr>
                                <a:spLocks noChangeArrowheads="1"/>
                              </wps:cNvSpPr>
                              <wps:spPr bwMode="auto">
                                <a:xfrm>
                                  <a:off x="2757180" y="156003"/>
                                  <a:ext cx="200706" cy="2063175"/>
                                </a:xfrm>
                                <a:prstGeom prst="rect">
                                  <a:avLst/>
                                </a:prstGeom>
                                <a:solidFill>
                                  <a:srgbClr val="FFFFFF"/>
                                </a:solidFill>
                                <a:ln w="6985">
                                  <a:solidFill>
                                    <a:srgbClr val="FFFFFF"/>
                                  </a:solidFill>
                                  <a:miter lim="800000"/>
                                  <a:headEnd/>
                                  <a:tailEnd/>
                                </a:ln>
                              </wps:spPr>
                              <wps:bodyPr rot="0" vert="horz" wrap="square" lIns="91440" tIns="45720" rIns="91440" bIns="45720" anchor="t" anchorCtr="0" upright="1">
                                <a:noAutofit/>
                              </wps:bodyPr>
                            </wps:wsp>
                            <wps:wsp>
                              <wps:cNvPr id="1094" name="Rectangle 1306"/>
                              <wps:cNvSpPr>
                                <a:spLocks noChangeArrowheads="1"/>
                              </wps:cNvSpPr>
                              <wps:spPr bwMode="auto">
                                <a:xfrm>
                                  <a:off x="2814282" y="2111774"/>
                                  <a:ext cx="128904" cy="1785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F88B79" w14:textId="77777777" w:rsidR="00742970" w:rsidRDefault="00742970" w:rsidP="00F91B99">
                                    <w:r>
                                      <w:rPr>
                                        <w:rFonts w:ascii="Arial" w:hAnsi="Arial" w:cs="Arial"/>
                                        <w:color w:val="000000"/>
                                        <w:sz w:val="14"/>
                                        <w:szCs w:val="14"/>
                                        <w:lang w:val="en-US"/>
                                      </w:rPr>
                                      <w:t>-80</w:t>
                                    </w:r>
                                  </w:p>
                                </w:txbxContent>
                              </wps:txbx>
                              <wps:bodyPr rot="0" vert="horz" wrap="none" lIns="0" tIns="0" rIns="0" bIns="0" anchor="t" anchorCtr="0" upright="1">
                                <a:spAutoFit/>
                              </wps:bodyPr>
                            </wps:wsp>
                            <wps:wsp>
                              <wps:cNvPr id="1095" name="Rectangle 1307"/>
                              <wps:cNvSpPr>
                                <a:spLocks noChangeArrowheads="1"/>
                              </wps:cNvSpPr>
                              <wps:spPr bwMode="auto">
                                <a:xfrm>
                                  <a:off x="2814282" y="1825464"/>
                                  <a:ext cx="128904" cy="1784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08DD19" w14:textId="77777777" w:rsidR="00742970" w:rsidRDefault="00742970" w:rsidP="00F91B99">
                                    <w:r>
                                      <w:rPr>
                                        <w:rFonts w:ascii="Arial" w:hAnsi="Arial" w:cs="Arial"/>
                                        <w:color w:val="000000"/>
                                        <w:sz w:val="14"/>
                                        <w:szCs w:val="14"/>
                                        <w:lang w:val="en-US"/>
                                      </w:rPr>
                                      <w:t>-70</w:t>
                                    </w:r>
                                  </w:p>
                                </w:txbxContent>
                              </wps:txbx>
                              <wps:bodyPr rot="0" vert="horz" wrap="none" lIns="0" tIns="0" rIns="0" bIns="0" anchor="t" anchorCtr="0" upright="1">
                                <a:spAutoFit/>
                              </wps:bodyPr>
                            </wps:wsp>
                            <wps:wsp>
                              <wps:cNvPr id="1096" name="Rectangle 1308"/>
                              <wps:cNvSpPr>
                                <a:spLocks noChangeArrowheads="1"/>
                              </wps:cNvSpPr>
                              <wps:spPr bwMode="auto">
                                <a:xfrm>
                                  <a:off x="2814282" y="1481251"/>
                                  <a:ext cx="128904" cy="1784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DAC3F2" w14:textId="77777777" w:rsidR="00742970" w:rsidRDefault="00742970" w:rsidP="00F91B99">
                                    <w:r>
                                      <w:rPr>
                                        <w:rFonts w:ascii="Arial" w:hAnsi="Arial" w:cs="Arial"/>
                                        <w:color w:val="000000"/>
                                        <w:sz w:val="14"/>
                                        <w:szCs w:val="14"/>
                                        <w:lang w:val="en-US"/>
                                      </w:rPr>
                                      <w:t>-60</w:t>
                                    </w:r>
                                  </w:p>
                                </w:txbxContent>
                              </wps:txbx>
                              <wps:bodyPr rot="0" vert="horz" wrap="none" lIns="0" tIns="0" rIns="0" bIns="0" anchor="t" anchorCtr="0" upright="1">
                                <a:spAutoFit/>
                              </wps:bodyPr>
                            </wps:wsp>
                            <wps:wsp>
                              <wps:cNvPr id="1097" name="Rectangle 1309"/>
                              <wps:cNvSpPr>
                                <a:spLocks noChangeArrowheads="1"/>
                              </wps:cNvSpPr>
                              <wps:spPr bwMode="auto">
                                <a:xfrm>
                                  <a:off x="2814282" y="1137739"/>
                                  <a:ext cx="128904" cy="1784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63004F" w14:textId="77777777" w:rsidR="00742970" w:rsidRDefault="00742970" w:rsidP="00F91B99">
                                    <w:r>
                                      <w:rPr>
                                        <w:rFonts w:ascii="Arial" w:hAnsi="Arial" w:cs="Arial"/>
                                        <w:color w:val="000000"/>
                                        <w:sz w:val="14"/>
                                        <w:szCs w:val="14"/>
                                        <w:lang w:val="en-US"/>
                                      </w:rPr>
                                      <w:t>-50</w:t>
                                    </w:r>
                                  </w:p>
                                </w:txbxContent>
                              </wps:txbx>
                              <wps:bodyPr rot="0" vert="horz" wrap="none" lIns="0" tIns="0" rIns="0" bIns="0" anchor="t" anchorCtr="0" upright="1">
                                <a:spAutoFit/>
                              </wps:bodyPr>
                            </wps:wsp>
                            <wps:wsp>
                              <wps:cNvPr id="1098" name="Rectangle 1310"/>
                              <wps:cNvSpPr>
                                <a:spLocks noChangeArrowheads="1"/>
                              </wps:cNvSpPr>
                              <wps:spPr bwMode="auto">
                                <a:xfrm>
                                  <a:off x="2814282" y="793526"/>
                                  <a:ext cx="128904" cy="1784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28DB85" w14:textId="77777777" w:rsidR="00742970" w:rsidRDefault="00742970" w:rsidP="00F91B99">
                                    <w:r>
                                      <w:rPr>
                                        <w:rFonts w:ascii="Arial" w:hAnsi="Arial" w:cs="Arial"/>
                                        <w:color w:val="000000"/>
                                        <w:sz w:val="14"/>
                                        <w:szCs w:val="14"/>
                                        <w:lang w:val="en-US"/>
                                      </w:rPr>
                                      <w:t>-40</w:t>
                                    </w:r>
                                  </w:p>
                                </w:txbxContent>
                              </wps:txbx>
                              <wps:bodyPr rot="0" vert="horz" wrap="none" lIns="0" tIns="0" rIns="0" bIns="0" anchor="t" anchorCtr="0" upright="1">
                                <a:spAutoFit/>
                              </wps:bodyPr>
                            </wps:wsp>
                            <wps:wsp>
                              <wps:cNvPr id="1099" name="Rectangle 1311"/>
                              <wps:cNvSpPr>
                                <a:spLocks noChangeArrowheads="1"/>
                              </wps:cNvSpPr>
                              <wps:spPr bwMode="auto">
                                <a:xfrm>
                                  <a:off x="2814282" y="450013"/>
                                  <a:ext cx="128904" cy="1784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6399C2" w14:textId="77777777" w:rsidR="00742970" w:rsidRDefault="00742970" w:rsidP="00F91B99">
                                    <w:r>
                                      <w:rPr>
                                        <w:rFonts w:ascii="Arial" w:hAnsi="Arial" w:cs="Arial"/>
                                        <w:color w:val="000000"/>
                                        <w:sz w:val="14"/>
                                        <w:szCs w:val="14"/>
                                        <w:lang w:val="en-US"/>
                                      </w:rPr>
                                      <w:t>-30</w:t>
                                    </w:r>
                                  </w:p>
                                </w:txbxContent>
                              </wps:txbx>
                              <wps:bodyPr rot="0" vert="horz" wrap="none" lIns="0" tIns="0" rIns="0" bIns="0" anchor="t" anchorCtr="0" upright="1">
                                <a:spAutoFit/>
                              </wps:bodyPr>
                            </wps:wsp>
                            <wps:wsp>
                              <wps:cNvPr id="1100" name="Rectangle 1312"/>
                              <wps:cNvSpPr>
                                <a:spLocks noChangeArrowheads="1"/>
                              </wps:cNvSpPr>
                              <wps:spPr bwMode="auto">
                                <a:xfrm>
                                  <a:off x="2814282" y="156003"/>
                                  <a:ext cx="128904" cy="1784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4F6662" w14:textId="77777777" w:rsidR="00742970" w:rsidRDefault="00742970" w:rsidP="00F91B99">
                                    <w:r>
                                      <w:rPr>
                                        <w:rFonts w:ascii="Arial" w:hAnsi="Arial" w:cs="Arial"/>
                                        <w:color w:val="000000"/>
                                        <w:sz w:val="14"/>
                                        <w:szCs w:val="14"/>
                                        <w:lang w:val="en-US"/>
                                      </w:rPr>
                                      <w:t>-20</w:t>
                                    </w:r>
                                  </w:p>
                                </w:txbxContent>
                              </wps:txbx>
                              <wps:bodyPr rot="0" vert="horz" wrap="none" lIns="0" tIns="0" rIns="0" bIns="0" anchor="t" anchorCtr="0" upright="1">
                                <a:spAutoFit/>
                              </wps:bodyPr>
                            </wps:wsp>
                            <wps:wsp>
                              <wps:cNvPr id="1101" name="Line 1313"/>
                              <wps:cNvCnPr>
                                <a:cxnSpLocks noChangeShapeType="1"/>
                              </wps:cNvCnPr>
                              <wps:spPr bwMode="auto">
                                <a:xfrm flipH="1">
                                  <a:off x="2750180" y="1882566"/>
                                  <a:ext cx="14000" cy="0"/>
                                </a:xfrm>
                                <a:prstGeom prst="line">
                                  <a:avLst/>
                                </a:prstGeom>
                                <a:noFill/>
                                <a:ln w="6985">
                                  <a:solidFill>
                                    <a:srgbClr val="3F3F3F"/>
                                  </a:solidFill>
                                  <a:round/>
                                  <a:headEnd/>
                                  <a:tailEnd/>
                                </a:ln>
                                <a:extLst>
                                  <a:ext uri="{909E8E84-426E-40DD-AFC4-6F175D3DCCD1}">
                                    <a14:hiddenFill xmlns:a14="http://schemas.microsoft.com/office/drawing/2010/main">
                                      <a:noFill/>
                                    </a14:hiddenFill>
                                  </a:ext>
                                </a:extLst>
                              </wps:spPr>
                              <wps:bodyPr/>
                            </wps:wsp>
                            <wps:wsp>
                              <wps:cNvPr id="1102" name="Line 1314"/>
                              <wps:cNvCnPr>
                                <a:cxnSpLocks noChangeShapeType="1"/>
                              </wps:cNvCnPr>
                              <wps:spPr bwMode="auto">
                                <a:xfrm flipH="1">
                                  <a:off x="2750180" y="1539053"/>
                                  <a:ext cx="14000" cy="0"/>
                                </a:xfrm>
                                <a:prstGeom prst="line">
                                  <a:avLst/>
                                </a:prstGeom>
                                <a:noFill/>
                                <a:ln w="6985">
                                  <a:solidFill>
                                    <a:srgbClr val="3F3F3F"/>
                                  </a:solidFill>
                                  <a:round/>
                                  <a:headEnd/>
                                  <a:tailEnd/>
                                </a:ln>
                                <a:extLst>
                                  <a:ext uri="{909E8E84-426E-40DD-AFC4-6F175D3DCCD1}">
                                    <a14:hiddenFill xmlns:a14="http://schemas.microsoft.com/office/drawing/2010/main">
                                      <a:noFill/>
                                    </a14:hiddenFill>
                                  </a:ext>
                                </a:extLst>
                              </wps:spPr>
                              <wps:bodyPr/>
                            </wps:wsp>
                            <wps:wsp>
                              <wps:cNvPr id="1103" name="Line 1315"/>
                              <wps:cNvCnPr>
                                <a:cxnSpLocks noChangeShapeType="1"/>
                              </wps:cNvCnPr>
                              <wps:spPr bwMode="auto">
                                <a:xfrm flipH="1">
                                  <a:off x="2750180" y="1194841"/>
                                  <a:ext cx="14000" cy="0"/>
                                </a:xfrm>
                                <a:prstGeom prst="line">
                                  <a:avLst/>
                                </a:prstGeom>
                                <a:noFill/>
                                <a:ln w="6985">
                                  <a:solidFill>
                                    <a:srgbClr val="3F3F3F"/>
                                  </a:solidFill>
                                  <a:round/>
                                  <a:headEnd/>
                                  <a:tailEnd/>
                                </a:ln>
                                <a:extLst>
                                  <a:ext uri="{909E8E84-426E-40DD-AFC4-6F175D3DCCD1}">
                                    <a14:hiddenFill xmlns:a14="http://schemas.microsoft.com/office/drawing/2010/main">
                                      <a:noFill/>
                                    </a14:hiddenFill>
                                  </a:ext>
                                </a:extLst>
                              </wps:spPr>
                              <wps:bodyPr/>
                            </wps:wsp>
                            <wps:wsp>
                              <wps:cNvPr id="1104" name="Line 1316"/>
                              <wps:cNvCnPr>
                                <a:cxnSpLocks noChangeShapeType="1"/>
                              </wps:cNvCnPr>
                              <wps:spPr bwMode="auto">
                                <a:xfrm flipH="1">
                                  <a:off x="2750180" y="850628"/>
                                  <a:ext cx="14000" cy="0"/>
                                </a:xfrm>
                                <a:prstGeom prst="line">
                                  <a:avLst/>
                                </a:prstGeom>
                                <a:noFill/>
                                <a:ln w="6985">
                                  <a:solidFill>
                                    <a:srgbClr val="3F3F3F"/>
                                  </a:solidFill>
                                  <a:round/>
                                  <a:headEnd/>
                                  <a:tailEnd/>
                                </a:ln>
                                <a:extLst>
                                  <a:ext uri="{909E8E84-426E-40DD-AFC4-6F175D3DCCD1}">
                                    <a14:hiddenFill xmlns:a14="http://schemas.microsoft.com/office/drawing/2010/main">
                                      <a:noFill/>
                                    </a14:hiddenFill>
                                  </a:ext>
                                </a:extLst>
                              </wps:spPr>
                              <wps:bodyPr/>
                            </wps:wsp>
                            <wps:wsp>
                              <wps:cNvPr id="1105" name="Line 1317"/>
                              <wps:cNvCnPr>
                                <a:cxnSpLocks noChangeShapeType="1"/>
                              </wps:cNvCnPr>
                              <wps:spPr bwMode="auto">
                                <a:xfrm flipH="1">
                                  <a:off x="2750180" y="507116"/>
                                  <a:ext cx="14000" cy="0"/>
                                </a:xfrm>
                                <a:prstGeom prst="line">
                                  <a:avLst/>
                                </a:prstGeom>
                                <a:noFill/>
                                <a:ln w="6985">
                                  <a:solidFill>
                                    <a:srgbClr val="3F3F3F"/>
                                  </a:solidFill>
                                  <a:round/>
                                  <a:headEnd/>
                                  <a:tailEnd/>
                                </a:ln>
                                <a:extLst>
                                  <a:ext uri="{909E8E84-426E-40DD-AFC4-6F175D3DCCD1}">
                                    <a14:hiddenFill xmlns:a14="http://schemas.microsoft.com/office/drawing/2010/main">
                                      <a:noFill/>
                                    </a14:hiddenFill>
                                  </a:ext>
                                </a:extLst>
                              </wps:spPr>
                              <wps:bodyPr/>
                            </wps:wsp>
                            <wps:wsp>
                              <wps:cNvPr id="1106" name="Line 1318"/>
                              <wps:cNvCnPr>
                                <a:cxnSpLocks noChangeShapeType="1"/>
                              </wps:cNvCnPr>
                              <wps:spPr bwMode="auto">
                                <a:xfrm flipH="1">
                                  <a:off x="2750180" y="162903"/>
                                  <a:ext cx="14000" cy="0"/>
                                </a:xfrm>
                                <a:prstGeom prst="line">
                                  <a:avLst/>
                                </a:prstGeom>
                                <a:noFill/>
                                <a:ln w="6985">
                                  <a:solidFill>
                                    <a:srgbClr val="3F3F3F"/>
                                  </a:solidFill>
                                  <a:round/>
                                  <a:headEnd/>
                                  <a:tailEnd/>
                                </a:ln>
                                <a:extLst>
                                  <a:ext uri="{909E8E84-426E-40DD-AFC4-6F175D3DCCD1}">
                                    <a14:hiddenFill xmlns:a14="http://schemas.microsoft.com/office/drawing/2010/main">
                                      <a:noFill/>
                                    </a14:hiddenFill>
                                  </a:ext>
                                </a:extLst>
                              </wps:spPr>
                              <wps:bodyPr/>
                            </wps:wsp>
                            <wps:wsp>
                              <wps:cNvPr id="1107" name="Rectangle 1319"/>
                              <wps:cNvSpPr>
                                <a:spLocks noChangeArrowheads="1"/>
                              </wps:cNvSpPr>
                              <wps:spPr bwMode="auto">
                                <a:xfrm>
                                  <a:off x="0" y="2226778"/>
                                  <a:ext cx="2750180" cy="121304"/>
                                </a:xfrm>
                                <a:prstGeom prst="rect">
                                  <a:avLst/>
                                </a:prstGeom>
                                <a:solidFill>
                                  <a:srgbClr val="FFFFFF"/>
                                </a:solidFill>
                                <a:ln w="6985">
                                  <a:solidFill>
                                    <a:srgbClr val="FFFFFF"/>
                                  </a:solidFill>
                                  <a:miter lim="800000"/>
                                  <a:headEnd/>
                                  <a:tailEnd/>
                                </a:ln>
                              </wps:spPr>
                              <wps:bodyPr rot="0" vert="horz" wrap="square" lIns="91440" tIns="45720" rIns="91440" bIns="45720" anchor="t" anchorCtr="0" upright="1">
                                <a:noAutofit/>
                              </wps:bodyPr>
                            </wps:wsp>
                            <wps:wsp>
                              <wps:cNvPr id="1108" name="Rectangle 1320"/>
                              <wps:cNvSpPr>
                                <a:spLocks noChangeArrowheads="1"/>
                              </wps:cNvSpPr>
                              <wps:spPr bwMode="auto">
                                <a:xfrm>
                                  <a:off x="1296038" y="2233679"/>
                                  <a:ext cx="158105" cy="1785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01EECB" w14:textId="77777777" w:rsidR="00742970" w:rsidRDefault="00742970" w:rsidP="00F91B99">
                                    <w:r>
                                      <w:rPr>
                                        <w:rFonts w:ascii="Arial" w:hAnsi="Arial" w:cs="Arial"/>
                                        <w:color w:val="000000"/>
                                        <w:sz w:val="14"/>
                                        <w:szCs w:val="14"/>
                                        <w:lang w:val="en-US"/>
                                      </w:rPr>
                                      <w:t>f/Hz</w:t>
                                    </w:r>
                                  </w:p>
                                </w:txbxContent>
                              </wps:txbx>
                              <wps:bodyPr rot="0" vert="horz" wrap="none" lIns="0" tIns="0" rIns="0" bIns="0" anchor="t" anchorCtr="0" upright="1">
                                <a:spAutoFit/>
                              </wps:bodyPr>
                            </wps:wsp>
                            <wps:wsp>
                              <wps:cNvPr id="1109" name="Rectangle 1321"/>
                              <wps:cNvSpPr>
                                <a:spLocks noChangeArrowheads="1"/>
                              </wps:cNvSpPr>
                              <wps:spPr bwMode="auto">
                                <a:xfrm>
                                  <a:off x="0" y="2233679"/>
                                  <a:ext cx="99103" cy="1785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19E943" w14:textId="77777777" w:rsidR="00742970" w:rsidRDefault="00742970" w:rsidP="00F91B99">
                                    <w:r>
                                      <w:rPr>
                                        <w:rFonts w:ascii="Arial" w:hAnsi="Arial" w:cs="Arial"/>
                                        <w:color w:val="000000"/>
                                        <w:sz w:val="14"/>
                                        <w:szCs w:val="14"/>
                                        <w:lang w:val="en-US"/>
                                      </w:rPr>
                                      <w:t>50</w:t>
                                    </w:r>
                                  </w:p>
                                </w:txbxContent>
                              </wps:txbx>
                              <wps:bodyPr rot="0" vert="horz" wrap="none" lIns="0" tIns="0" rIns="0" bIns="0" anchor="t" anchorCtr="0" upright="1">
                                <a:spAutoFit/>
                              </wps:bodyPr>
                            </wps:wsp>
                            <wps:wsp>
                              <wps:cNvPr id="1110" name="Rectangle 1322"/>
                              <wps:cNvSpPr>
                                <a:spLocks noChangeArrowheads="1"/>
                              </wps:cNvSpPr>
                              <wps:spPr bwMode="auto">
                                <a:xfrm>
                                  <a:off x="293409" y="2233679"/>
                                  <a:ext cx="148504" cy="1785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DBEF6D" w14:textId="77777777" w:rsidR="00742970" w:rsidRDefault="00742970" w:rsidP="00F91B99">
                                    <w:r>
                                      <w:rPr>
                                        <w:rFonts w:ascii="Arial" w:hAnsi="Arial" w:cs="Arial"/>
                                        <w:color w:val="000000"/>
                                        <w:sz w:val="14"/>
                                        <w:szCs w:val="14"/>
                                        <w:lang w:val="en-US"/>
                                      </w:rPr>
                                      <w:t>100</w:t>
                                    </w:r>
                                  </w:p>
                                </w:txbxContent>
                              </wps:txbx>
                              <wps:bodyPr rot="0" vert="horz" wrap="none" lIns="0" tIns="0" rIns="0" bIns="0" anchor="t" anchorCtr="0" upright="1">
                                <a:spAutoFit/>
                              </wps:bodyPr>
                            </wps:wsp>
                            <wps:wsp>
                              <wps:cNvPr id="1111" name="Rectangle 1323"/>
                              <wps:cNvSpPr>
                                <a:spLocks noChangeArrowheads="1"/>
                              </wps:cNvSpPr>
                              <wps:spPr bwMode="auto">
                                <a:xfrm>
                                  <a:off x="651519" y="2233679"/>
                                  <a:ext cx="148604" cy="1785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7F4A13" w14:textId="77777777" w:rsidR="00742970" w:rsidRDefault="00742970" w:rsidP="00F91B99">
                                    <w:r>
                                      <w:rPr>
                                        <w:rFonts w:ascii="Arial" w:hAnsi="Arial" w:cs="Arial"/>
                                        <w:color w:val="000000"/>
                                        <w:sz w:val="14"/>
                                        <w:szCs w:val="14"/>
                                        <w:lang w:val="en-US"/>
                                      </w:rPr>
                                      <w:t>200</w:t>
                                    </w:r>
                                  </w:p>
                                </w:txbxContent>
                              </wps:txbx>
                              <wps:bodyPr rot="0" vert="horz" wrap="none" lIns="0" tIns="0" rIns="0" bIns="0" anchor="t" anchorCtr="0" upright="1">
                                <a:spAutoFit/>
                              </wps:bodyPr>
                            </wps:wsp>
                            <wps:wsp>
                              <wps:cNvPr id="1112" name="Rectangle 1324"/>
                              <wps:cNvSpPr>
                                <a:spLocks noChangeArrowheads="1"/>
                              </wps:cNvSpPr>
                              <wps:spPr bwMode="auto">
                                <a:xfrm>
                                  <a:off x="1826253" y="2233679"/>
                                  <a:ext cx="198106" cy="1785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503A19" w14:textId="77777777" w:rsidR="00742970" w:rsidRDefault="00742970" w:rsidP="00F91B99">
                                    <w:r>
                                      <w:rPr>
                                        <w:rFonts w:ascii="Arial" w:hAnsi="Arial" w:cs="Arial"/>
                                        <w:color w:val="000000"/>
                                        <w:sz w:val="14"/>
                                        <w:szCs w:val="14"/>
                                        <w:lang w:val="en-US"/>
                                      </w:rPr>
                                      <w:t>2000</w:t>
                                    </w:r>
                                  </w:p>
                                </w:txbxContent>
                              </wps:txbx>
                              <wps:bodyPr rot="0" vert="horz" wrap="none" lIns="0" tIns="0" rIns="0" bIns="0" anchor="t" anchorCtr="0" upright="1">
                                <a:spAutoFit/>
                              </wps:bodyPr>
                            </wps:wsp>
                            <wps:wsp>
                              <wps:cNvPr id="1113" name="Rectangle 1325"/>
                              <wps:cNvSpPr>
                                <a:spLocks noChangeArrowheads="1"/>
                              </wps:cNvSpPr>
                              <wps:spPr bwMode="auto">
                                <a:xfrm>
                                  <a:off x="2298667" y="2233679"/>
                                  <a:ext cx="198106" cy="1785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A3CCF8" w14:textId="77777777" w:rsidR="00742970" w:rsidRDefault="00742970" w:rsidP="00F91B99">
                                    <w:r>
                                      <w:rPr>
                                        <w:rFonts w:ascii="Arial" w:hAnsi="Arial" w:cs="Arial"/>
                                        <w:color w:val="000000"/>
                                        <w:sz w:val="14"/>
                                        <w:szCs w:val="14"/>
                                        <w:lang w:val="en-US"/>
                                      </w:rPr>
                                      <w:t>5000</w:t>
                                    </w:r>
                                  </w:p>
                                </w:txbxContent>
                              </wps:txbx>
                              <wps:bodyPr rot="0" vert="horz" wrap="none" lIns="0" tIns="0" rIns="0" bIns="0" anchor="t" anchorCtr="0" upright="1">
                                <a:spAutoFit/>
                              </wps:bodyPr>
                            </wps:wsp>
                            <wps:wsp>
                              <wps:cNvPr id="1114" name="Rectangle 1326"/>
                              <wps:cNvSpPr>
                                <a:spLocks noChangeArrowheads="1"/>
                              </wps:cNvSpPr>
                              <wps:spPr bwMode="auto">
                                <a:xfrm>
                                  <a:off x="2606676" y="2233679"/>
                                  <a:ext cx="143504" cy="1785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4422A6" w14:textId="77777777" w:rsidR="00742970" w:rsidRDefault="00742970" w:rsidP="00F91B99">
                                    <w:r>
                                      <w:rPr>
                                        <w:rFonts w:ascii="Arial" w:hAnsi="Arial" w:cs="Arial"/>
                                        <w:color w:val="000000"/>
                                        <w:sz w:val="14"/>
                                        <w:szCs w:val="14"/>
                                        <w:lang w:val="en-US"/>
                                      </w:rPr>
                                      <w:t>10k</w:t>
                                    </w:r>
                                  </w:p>
                                </w:txbxContent>
                              </wps:txbx>
                              <wps:bodyPr rot="0" vert="horz" wrap="none" lIns="0" tIns="0" rIns="0" bIns="0" anchor="t" anchorCtr="0" upright="1">
                                <a:spAutoFit/>
                              </wps:bodyPr>
                            </wps:wsp>
                            <wps:wsp>
                              <wps:cNvPr id="1115" name="Line 1327"/>
                              <wps:cNvCnPr>
                                <a:cxnSpLocks noChangeShapeType="1"/>
                              </wps:cNvCnPr>
                              <wps:spPr bwMode="auto">
                                <a:xfrm flipV="1">
                                  <a:off x="6900" y="2219178"/>
                                  <a:ext cx="0" cy="14601"/>
                                </a:xfrm>
                                <a:prstGeom prst="line">
                                  <a:avLst/>
                                </a:prstGeom>
                                <a:noFill/>
                                <a:ln w="6985">
                                  <a:solidFill>
                                    <a:srgbClr val="3F3F3F"/>
                                  </a:solidFill>
                                  <a:round/>
                                  <a:headEnd/>
                                  <a:tailEnd/>
                                </a:ln>
                                <a:extLst>
                                  <a:ext uri="{909E8E84-426E-40DD-AFC4-6F175D3DCCD1}">
                                    <a14:hiddenFill xmlns:a14="http://schemas.microsoft.com/office/drawing/2010/main">
                                      <a:noFill/>
                                    </a14:hiddenFill>
                                  </a:ext>
                                </a:extLst>
                              </wps:spPr>
                              <wps:bodyPr/>
                            </wps:wsp>
                            <wps:wsp>
                              <wps:cNvPr id="1116" name="Line 1328"/>
                              <wps:cNvCnPr>
                                <a:cxnSpLocks noChangeShapeType="1"/>
                              </wps:cNvCnPr>
                              <wps:spPr bwMode="auto">
                                <a:xfrm flipV="1">
                                  <a:off x="365111" y="2219178"/>
                                  <a:ext cx="0" cy="14601"/>
                                </a:xfrm>
                                <a:prstGeom prst="line">
                                  <a:avLst/>
                                </a:prstGeom>
                                <a:noFill/>
                                <a:ln w="6985">
                                  <a:solidFill>
                                    <a:srgbClr val="3F3F3F"/>
                                  </a:solidFill>
                                  <a:round/>
                                  <a:headEnd/>
                                  <a:tailEnd/>
                                </a:ln>
                                <a:extLst>
                                  <a:ext uri="{909E8E84-426E-40DD-AFC4-6F175D3DCCD1}">
                                    <a14:hiddenFill xmlns:a14="http://schemas.microsoft.com/office/drawing/2010/main">
                                      <a:noFill/>
                                    </a14:hiddenFill>
                                  </a:ext>
                                </a:extLst>
                              </wps:spPr>
                              <wps:bodyPr/>
                            </wps:wsp>
                            <wps:wsp>
                              <wps:cNvPr id="1117" name="Line 1329"/>
                              <wps:cNvCnPr>
                                <a:cxnSpLocks noChangeShapeType="1"/>
                              </wps:cNvCnPr>
                              <wps:spPr bwMode="auto">
                                <a:xfrm flipV="1">
                                  <a:off x="723221" y="2219178"/>
                                  <a:ext cx="0" cy="14601"/>
                                </a:xfrm>
                                <a:prstGeom prst="line">
                                  <a:avLst/>
                                </a:prstGeom>
                                <a:noFill/>
                                <a:ln w="6985">
                                  <a:solidFill>
                                    <a:srgbClr val="3F3F3F"/>
                                  </a:solidFill>
                                  <a:round/>
                                  <a:headEnd/>
                                  <a:tailEnd/>
                                </a:ln>
                                <a:extLst>
                                  <a:ext uri="{909E8E84-426E-40DD-AFC4-6F175D3DCCD1}">
                                    <a14:hiddenFill xmlns:a14="http://schemas.microsoft.com/office/drawing/2010/main">
                                      <a:noFill/>
                                    </a14:hiddenFill>
                                  </a:ext>
                                </a:extLst>
                              </wps:spPr>
                              <wps:bodyPr/>
                            </wps:wsp>
                            <wps:wsp>
                              <wps:cNvPr id="1118" name="Line 1330"/>
                              <wps:cNvCnPr>
                                <a:cxnSpLocks noChangeShapeType="1"/>
                              </wps:cNvCnPr>
                              <wps:spPr bwMode="auto">
                                <a:xfrm flipV="1">
                                  <a:off x="1203335" y="2219178"/>
                                  <a:ext cx="0" cy="14601"/>
                                </a:xfrm>
                                <a:prstGeom prst="line">
                                  <a:avLst/>
                                </a:prstGeom>
                                <a:noFill/>
                                <a:ln w="6985">
                                  <a:solidFill>
                                    <a:srgbClr val="3F3F3F"/>
                                  </a:solidFill>
                                  <a:round/>
                                  <a:headEnd/>
                                  <a:tailEnd/>
                                </a:ln>
                                <a:extLst>
                                  <a:ext uri="{909E8E84-426E-40DD-AFC4-6F175D3DCCD1}">
                                    <a14:hiddenFill xmlns:a14="http://schemas.microsoft.com/office/drawing/2010/main">
                                      <a:noFill/>
                                    </a14:hiddenFill>
                                  </a:ext>
                                </a:extLst>
                              </wps:spPr>
                              <wps:bodyPr/>
                            </wps:wsp>
                            <wps:wsp>
                              <wps:cNvPr id="1119" name="Line 1331"/>
                              <wps:cNvCnPr>
                                <a:cxnSpLocks noChangeShapeType="1"/>
                              </wps:cNvCnPr>
                              <wps:spPr bwMode="auto">
                                <a:xfrm flipV="1">
                                  <a:off x="1561445" y="2219178"/>
                                  <a:ext cx="0" cy="14601"/>
                                </a:xfrm>
                                <a:prstGeom prst="line">
                                  <a:avLst/>
                                </a:prstGeom>
                                <a:noFill/>
                                <a:ln w="6985">
                                  <a:solidFill>
                                    <a:srgbClr val="3F3F3F"/>
                                  </a:solidFill>
                                  <a:round/>
                                  <a:headEnd/>
                                  <a:tailEnd/>
                                </a:ln>
                                <a:extLst>
                                  <a:ext uri="{909E8E84-426E-40DD-AFC4-6F175D3DCCD1}">
                                    <a14:hiddenFill xmlns:a14="http://schemas.microsoft.com/office/drawing/2010/main">
                                      <a:noFill/>
                                    </a14:hiddenFill>
                                  </a:ext>
                                </a:extLst>
                              </wps:spPr>
                              <wps:bodyPr/>
                            </wps:wsp>
                            <wps:wsp>
                              <wps:cNvPr id="1120" name="Line 1332"/>
                              <wps:cNvCnPr>
                                <a:cxnSpLocks noChangeShapeType="1"/>
                              </wps:cNvCnPr>
                              <wps:spPr bwMode="auto">
                                <a:xfrm flipV="1">
                                  <a:off x="1926556" y="2219178"/>
                                  <a:ext cx="0" cy="14601"/>
                                </a:xfrm>
                                <a:prstGeom prst="line">
                                  <a:avLst/>
                                </a:prstGeom>
                                <a:noFill/>
                                <a:ln w="6985">
                                  <a:solidFill>
                                    <a:srgbClr val="3F3F3F"/>
                                  </a:solidFill>
                                  <a:round/>
                                  <a:headEnd/>
                                  <a:tailEnd/>
                                </a:ln>
                                <a:extLst>
                                  <a:ext uri="{909E8E84-426E-40DD-AFC4-6F175D3DCCD1}">
                                    <a14:hiddenFill xmlns:a14="http://schemas.microsoft.com/office/drawing/2010/main">
                                      <a:noFill/>
                                    </a14:hiddenFill>
                                  </a:ext>
                                </a:extLst>
                              </wps:spPr>
                              <wps:bodyPr/>
                            </wps:wsp>
                            <wps:wsp>
                              <wps:cNvPr id="1121" name="Line 1333"/>
                              <wps:cNvCnPr>
                                <a:cxnSpLocks noChangeShapeType="1"/>
                              </wps:cNvCnPr>
                              <wps:spPr bwMode="auto">
                                <a:xfrm flipV="1">
                                  <a:off x="2399070" y="2219178"/>
                                  <a:ext cx="0" cy="14601"/>
                                </a:xfrm>
                                <a:prstGeom prst="line">
                                  <a:avLst/>
                                </a:prstGeom>
                                <a:noFill/>
                                <a:ln w="6985">
                                  <a:solidFill>
                                    <a:srgbClr val="3F3F3F"/>
                                  </a:solidFill>
                                  <a:round/>
                                  <a:headEnd/>
                                  <a:tailEnd/>
                                </a:ln>
                                <a:extLst>
                                  <a:ext uri="{909E8E84-426E-40DD-AFC4-6F175D3DCCD1}">
                                    <a14:hiddenFill xmlns:a14="http://schemas.microsoft.com/office/drawing/2010/main">
                                      <a:noFill/>
                                    </a14:hiddenFill>
                                  </a:ext>
                                </a:extLst>
                              </wps:spPr>
                              <wps:bodyPr/>
                            </wps:wsp>
                            <wps:wsp>
                              <wps:cNvPr id="1122" name="Rectangle 1334"/>
                              <wps:cNvSpPr>
                                <a:spLocks noChangeArrowheads="1"/>
                              </wps:cNvSpPr>
                              <wps:spPr bwMode="auto">
                                <a:xfrm>
                                  <a:off x="0" y="156003"/>
                                  <a:ext cx="2750180" cy="2063175"/>
                                </a:xfrm>
                                <a:prstGeom prst="rect">
                                  <a:avLst/>
                                </a:prstGeom>
                                <a:noFill/>
                                <a:ln w="698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23" name="Rectangle 1335"/>
                              <wps:cNvSpPr>
                                <a:spLocks noChangeArrowheads="1"/>
                              </wps:cNvSpPr>
                              <wps:spPr bwMode="auto">
                                <a:xfrm>
                                  <a:off x="1303638" y="1539053"/>
                                  <a:ext cx="1167134" cy="47241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24" name="Rectangle 1336"/>
                              <wps:cNvSpPr>
                                <a:spLocks noChangeArrowheads="1"/>
                              </wps:cNvSpPr>
                              <wps:spPr bwMode="auto">
                                <a:xfrm>
                                  <a:off x="1310638" y="1546054"/>
                                  <a:ext cx="250807" cy="11430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25" name="Line 1337"/>
                              <wps:cNvCnPr>
                                <a:cxnSpLocks noChangeShapeType="1"/>
                              </wps:cNvCnPr>
                              <wps:spPr bwMode="auto">
                                <a:xfrm>
                                  <a:off x="1317638" y="1596155"/>
                                  <a:ext cx="243807" cy="0"/>
                                </a:xfrm>
                                <a:prstGeom prst="line">
                                  <a:avLst/>
                                </a:prstGeom>
                                <a:noFill/>
                                <a:ln w="6985">
                                  <a:solidFill>
                                    <a:srgbClr val="FF0000"/>
                                  </a:solidFill>
                                  <a:round/>
                                  <a:headEnd/>
                                  <a:tailEnd/>
                                </a:ln>
                                <a:extLst>
                                  <a:ext uri="{909E8E84-426E-40DD-AFC4-6F175D3DCCD1}">
                                    <a14:hiddenFill xmlns:a14="http://schemas.microsoft.com/office/drawing/2010/main">
                                      <a:noFill/>
                                    </a14:hiddenFill>
                                  </a:ext>
                                </a:extLst>
                              </wps:spPr>
                              <wps:bodyPr/>
                            </wps:wsp>
                            <wps:wsp>
                              <wps:cNvPr id="1126" name="Rectangle 1338"/>
                              <wps:cNvSpPr>
                                <a:spLocks noChangeArrowheads="1"/>
                              </wps:cNvSpPr>
                              <wps:spPr bwMode="auto">
                                <a:xfrm>
                                  <a:off x="1611647" y="1546054"/>
                                  <a:ext cx="857225" cy="1784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9377BA" w14:textId="77777777" w:rsidR="00742970" w:rsidRDefault="00742970" w:rsidP="00F91B99">
                                    <w:r w:rsidRPr="0030069F">
                                      <w:rPr>
                                        <w:rFonts w:ascii="Arial" w:hAnsi="Arial" w:cs="Arial"/>
                                        <w:color w:val="000000"/>
                                        <w:sz w:val="14"/>
                                        <w:szCs w:val="14"/>
                                        <w:lang w:val="en-US"/>
                                      </w:rPr>
                                      <w:t>Room1 (RT60=27ms)</w:t>
                                    </w:r>
                                  </w:p>
                                </w:txbxContent>
                              </wps:txbx>
                              <wps:bodyPr rot="0" vert="horz" wrap="none" lIns="0" tIns="0" rIns="0" bIns="0" anchor="t" anchorCtr="0" upright="1">
                                <a:spAutoFit/>
                              </wps:bodyPr>
                            </wps:wsp>
                            <wps:wsp>
                              <wps:cNvPr id="1127" name="Rectangle 1339"/>
                              <wps:cNvSpPr>
                                <a:spLocks noChangeArrowheads="1"/>
                              </wps:cNvSpPr>
                              <wps:spPr bwMode="auto">
                                <a:xfrm>
                                  <a:off x="1310638" y="1660358"/>
                                  <a:ext cx="250807" cy="11490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28" name="Line 1340"/>
                              <wps:cNvCnPr>
                                <a:cxnSpLocks noChangeShapeType="1"/>
                              </wps:cNvCnPr>
                              <wps:spPr bwMode="auto">
                                <a:xfrm>
                                  <a:off x="1317638" y="1710460"/>
                                  <a:ext cx="243807" cy="0"/>
                                </a:xfrm>
                                <a:prstGeom prst="line">
                                  <a:avLst/>
                                </a:prstGeom>
                                <a:noFill/>
                                <a:ln w="6985">
                                  <a:solidFill>
                                    <a:srgbClr val="FFFF00"/>
                                  </a:solidFill>
                                  <a:round/>
                                  <a:headEnd/>
                                  <a:tailEnd/>
                                </a:ln>
                                <a:extLst>
                                  <a:ext uri="{909E8E84-426E-40DD-AFC4-6F175D3DCCD1}">
                                    <a14:hiddenFill xmlns:a14="http://schemas.microsoft.com/office/drawing/2010/main">
                                      <a:noFill/>
                                    </a14:hiddenFill>
                                  </a:ext>
                                </a:extLst>
                              </wps:spPr>
                              <wps:bodyPr/>
                            </wps:wsp>
                            <wps:wsp>
                              <wps:cNvPr id="1129" name="Rectangle 1341"/>
                              <wps:cNvSpPr>
                                <a:spLocks noChangeArrowheads="1"/>
                              </wps:cNvSpPr>
                              <wps:spPr bwMode="auto">
                                <a:xfrm>
                                  <a:off x="1611647" y="1660358"/>
                                  <a:ext cx="906726" cy="1784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87C948" w14:textId="77777777" w:rsidR="00742970" w:rsidRDefault="00742970" w:rsidP="00F91B99">
                                    <w:r w:rsidRPr="0030069F">
                                      <w:rPr>
                                        <w:rFonts w:ascii="Arial" w:hAnsi="Arial" w:cs="Arial"/>
                                        <w:color w:val="000000"/>
                                        <w:sz w:val="14"/>
                                        <w:szCs w:val="14"/>
                                        <w:lang w:val="en-US"/>
                                      </w:rPr>
                                      <w:t>Room2 (RT60=123ms)</w:t>
                                    </w:r>
                                  </w:p>
                                </w:txbxContent>
                              </wps:txbx>
                              <wps:bodyPr rot="0" vert="horz" wrap="none" lIns="0" tIns="0" rIns="0" bIns="0" anchor="t" anchorCtr="0" upright="1">
                                <a:spAutoFit/>
                              </wps:bodyPr>
                            </wps:wsp>
                            <wps:wsp>
                              <wps:cNvPr id="1130" name="Rectangle 1342"/>
                              <wps:cNvSpPr>
                                <a:spLocks noChangeArrowheads="1"/>
                              </wps:cNvSpPr>
                              <wps:spPr bwMode="auto">
                                <a:xfrm>
                                  <a:off x="1310638" y="1775262"/>
                                  <a:ext cx="250807" cy="11430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31" name="Line 1343"/>
                              <wps:cNvCnPr>
                                <a:cxnSpLocks noChangeShapeType="1"/>
                              </wps:cNvCnPr>
                              <wps:spPr bwMode="auto">
                                <a:xfrm>
                                  <a:off x="1317638" y="1825464"/>
                                  <a:ext cx="243807" cy="0"/>
                                </a:xfrm>
                                <a:prstGeom prst="line">
                                  <a:avLst/>
                                </a:prstGeom>
                                <a:noFill/>
                                <a:ln w="6985">
                                  <a:solidFill>
                                    <a:srgbClr val="0000FF"/>
                                  </a:solidFill>
                                  <a:round/>
                                  <a:headEnd/>
                                  <a:tailEnd/>
                                </a:ln>
                                <a:extLst>
                                  <a:ext uri="{909E8E84-426E-40DD-AFC4-6F175D3DCCD1}">
                                    <a14:hiddenFill xmlns:a14="http://schemas.microsoft.com/office/drawing/2010/main">
                                      <a:noFill/>
                                    </a14:hiddenFill>
                                  </a:ext>
                                </a:extLst>
                              </wps:spPr>
                              <wps:bodyPr/>
                            </wps:wsp>
                            <wps:wsp>
                              <wps:cNvPr id="1132" name="Rectangle 1344"/>
                              <wps:cNvSpPr>
                                <a:spLocks noChangeArrowheads="1"/>
                              </wps:cNvSpPr>
                              <wps:spPr bwMode="auto">
                                <a:xfrm>
                                  <a:off x="1611647" y="1775262"/>
                                  <a:ext cx="857225" cy="1784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83D336" w14:textId="77777777" w:rsidR="00742970" w:rsidRDefault="00742970" w:rsidP="00F91B99">
                                    <w:r w:rsidRPr="0030069F">
                                      <w:rPr>
                                        <w:rFonts w:ascii="Arial" w:hAnsi="Arial" w:cs="Arial"/>
                                        <w:color w:val="000000"/>
                                        <w:sz w:val="14"/>
                                        <w:szCs w:val="14"/>
                                        <w:lang w:val="en-US"/>
                                      </w:rPr>
                                      <w:t>Room3 (RT60=98ms)</w:t>
                                    </w:r>
                                  </w:p>
                                </w:txbxContent>
                              </wps:txbx>
                              <wps:bodyPr rot="0" vert="horz" wrap="none" lIns="0" tIns="0" rIns="0" bIns="0" anchor="t" anchorCtr="0" upright="1">
                                <a:spAutoFit/>
                              </wps:bodyPr>
                            </wps:wsp>
                            <wps:wsp>
                              <wps:cNvPr id="1133" name="Rectangle 1345"/>
                              <wps:cNvSpPr>
                                <a:spLocks noChangeArrowheads="1"/>
                              </wps:cNvSpPr>
                              <wps:spPr bwMode="auto">
                                <a:xfrm>
                                  <a:off x="1310638" y="1889566"/>
                                  <a:ext cx="250807" cy="11490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134" name="Line 1346"/>
                              <wps:cNvCnPr>
                                <a:cxnSpLocks noChangeShapeType="1"/>
                              </wps:cNvCnPr>
                              <wps:spPr bwMode="auto">
                                <a:xfrm>
                                  <a:off x="1332239" y="1939768"/>
                                  <a:ext cx="229207" cy="0"/>
                                </a:xfrm>
                                <a:prstGeom prst="line">
                                  <a:avLst/>
                                </a:prstGeom>
                                <a:noFill/>
                                <a:ln w="21590">
                                  <a:solidFill>
                                    <a:srgbClr val="808080"/>
                                  </a:solidFill>
                                  <a:round/>
                                  <a:headEnd/>
                                  <a:tailEnd/>
                                </a:ln>
                                <a:extLst>
                                  <a:ext uri="{909E8E84-426E-40DD-AFC4-6F175D3DCCD1}">
                                    <a14:hiddenFill xmlns:a14="http://schemas.microsoft.com/office/drawing/2010/main">
                                      <a:noFill/>
                                    </a14:hiddenFill>
                                  </a:ext>
                                </a:extLst>
                              </wps:spPr>
                              <wps:bodyPr/>
                            </wps:wsp>
                            <wps:wsp>
                              <wps:cNvPr id="1135" name="Rectangle 1347"/>
                              <wps:cNvSpPr>
                                <a:spLocks noChangeArrowheads="1"/>
                              </wps:cNvSpPr>
                              <wps:spPr bwMode="auto">
                                <a:xfrm>
                                  <a:off x="1611647" y="1889566"/>
                                  <a:ext cx="375911" cy="1784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BC3E35" w14:textId="77777777" w:rsidR="00742970" w:rsidRDefault="00742970" w:rsidP="00F91B99">
                                    <w:r>
                                      <w:rPr>
                                        <w:rFonts w:ascii="Arial" w:hAnsi="Arial" w:cs="Arial"/>
                                        <w:color w:val="000000"/>
                                        <w:sz w:val="14"/>
                                        <w:szCs w:val="14"/>
                                        <w:lang w:val="en-US"/>
                                      </w:rPr>
                                      <w:t>reference</w:t>
                                    </w:r>
                                  </w:p>
                                </w:txbxContent>
                              </wps:txbx>
                              <wps:bodyPr rot="0" vert="horz" wrap="none" lIns="0" tIns="0" rIns="0" bIns="0" anchor="t" anchorCtr="0" upright="1">
                                <a:spAutoFit/>
                              </wps:bodyPr>
                            </wps:wsp>
                          </wpc:wpc>
                        </a:graphicData>
                      </a:graphic>
                    </wp:inline>
                  </w:drawing>
                </mc:Choice>
                <mc:Fallback>
                  <w:pict>
                    <v:group w14:anchorId="079C067F" id="Zeichenbereich 1488" o:spid="_x0000_s1382" editas="canvas" style="width:235.75pt;height:195.85pt;mso-position-horizontal-relative:char;mso-position-vertical-relative:line" coordsize="29933,248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">
                      <v:shape id="_x0000_s1383" type="#_x0000_t75" style="position:absolute;width:29933;height:24866;visibility:visible;mso-wrap-style:square">
                        <v:fill o:detectmouseclick="t"/>
                        <v:path o:connecttype="none"/>
                      </v:shape>
                      <v:rect id="Rectangle 1282" o:spid="_x0000_s1384" style="position:absolute;left:69;top:1629;width:27356;height:20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" strokecolor="white" strokeweight=".55pt"/>
                      <v:rect id="Rectangle 1283" o:spid="_x0000_s1385" style="position:absolute;top:1560;width:27501;height:20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" filled="f" strokeweight=".55pt"/>
                      <v:line id="Line 1284" o:spid="_x0000_s1386" style="position:absolute;flip:y;visibility:visible;mso-wrap-style:square" from="3651,1629" to="3651,221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" strokeweight=".55pt"/>
                      <v:line id="Line 1285" o:spid="_x0000_s1387" style="position:absolute;flip:y;visibility:visible;mso-wrap-style:square" from="7232,1629" to="7232,221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" strokeweight=".55pt"/>
                      <v:line id="Line 1286" o:spid="_x0000_s1388" style="position:absolute;flip:y;visibility:visible;mso-wrap-style:square" from="12033,1629" to="12033,221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" strokeweight=".55pt"/>
                      <v:line id="Line 1287" o:spid="_x0000_s1389" style="position:absolute;flip:y;visibility:visible;mso-wrap-style:square" from="15614,1629" to="15614,221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" strokeweight=".55pt"/>
                      <v:line id="Line 1288" o:spid="_x0000_s1390" style="position:absolute;flip:y;visibility:visible;mso-wrap-style:square" from="19265,1629" to="19265,221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" strokeweight=".55pt"/>
                      <v:line id="Line 1289" o:spid="_x0000_s1391" style="position:absolute;flip:y;visibility:visible;mso-wrap-style:square" from="23990,1629" to="23990,221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" strokeweight=".55pt"/>
                      <v:line id="Line 1290" o:spid="_x0000_s1392" style="position:absolute;flip:x;visibility:visible;mso-wrap-style:square" from="69,18825" to="27501,188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" strokeweight=".55pt"/>
                      <v:line id="Line 1291" o:spid="_x0000_s1393" style="position:absolute;flip:x;visibility:visible;mso-wrap-style:square" from="69,15390" to="27501,153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" strokeweight=".55pt"/>
                      <v:line id="Line 1292" o:spid="_x0000_s1394" style="position:absolute;flip:x;visibility:visible;mso-wrap-style:square" from="69,11948" to="27501,119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" strokeweight=".55pt"/>
                      <v:line id="Line 1293" o:spid="_x0000_s1395" style="position:absolute;flip:x;visibility:visible;mso-wrap-style:square" from="69,8506" to="27501,85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" strokeweight=".55pt"/>
                      <v:line id="Line 1294" o:spid="_x0000_s1396" style="position:absolute;flip:x;visibility:visible;mso-wrap-style:square" from="69,5071" to="27501,50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" strokeweight=".55pt"/>
                      <v:shape id="Freeform 1295" o:spid="_x0000_s1397" style="position:absolute;top:2563;width:27787;height:10960;visibility:visible;mso-wrap-style:square;v-text-anchor:top" coordsize="4376,17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" path="m,135l,113r34,l34,56r45,l79,11r45,l124,r45,l214,r,169l271,169r,-22l316,147r,34l361,181r,112l417,293r,-22l462,271r,11l508,282r45,l553,113r45,l598,34r45,l643,102r45,l688,169r45,l733,327r45,l778,372r45,l823,271r57,l936,271r,101l981,372r,102l1026,474r,34l1071,508r,22l1117,530r,68l1162,598r,-68l1207,530r45,l1252,643r45,l1297,654r56,l1353,745r45,l1398,609r46,l1444,417r45,l1489,508r45,l1534,542r56,l1590,496r45,l1635,530r45,l1680,643r57,l1782,643r,11l1827,654r,-124l1872,530r,68l1917,598r,169l1962,767r45,l2007,688r46,l2053,643r56,l2109,700r45,l2154,598r45,l2199,733r57,l2256,801r45,l2301,700r45,l2346,801r45,l2391,790r45,l2481,790r,-45l2526,745r,56l2571,801r,-11l2617,790r,124l2662,914r,-11l2718,903r,-192l2763,711r,113l2820,824r,-68l2865,756r,124l2921,880r,68l2966,948r,146l3011,1094r,-56l3056,1038r,34l3101,1072r,11l3147,1083r,11l3192,1094r,102l3237,1196r,135l3282,1331r,-124l3327,1207r,113l3372,1320r,-101l3429,1219r,-23l3474,1196r,-90l3519,1106r,191l3575,1297r,12l3620,1309r,45l3665,1354r,-34l3710,1320r,45l3756,1365r,57l3801,1422r,33l3846,1455r,-259l3902,1196r,101l3947,1297r,-78l3992,1219r,180l4038,1399r,113l4094,1512r,34l4139,1546r,-226l4184,1320r,282l4241,1602r,-34l4286,1568r,136l4331,1704r,22l4376,1726r,-67e" filled="f" strokecolor="red" strokeweight=".55pt">
                        <v:path arrowok="t" o:connecttype="custom" o:connectlocs="13709754,45565672;31855016,4435596;68145540,0;86290802,68146890;127420063,59275697;145565325,118148159;186291358,109276966;204839848,113712562;241130372,45565672;259275634,41130076;295566159,68146890;313711421,150003806;354840682,109276966;377421452,150003806;413711977,191133882;431857239,213715100;468550991,241135150;486696253,213715100;522986777,259280772;545567548,300410848;582261300,245570747;600406562,204843907;641132595,218553932;659277857,213715100;700407118,259280772;718552380,263716368;754842905,213715100;772988167,309282040;809278691,309282040;827827181,259280772;868553214,282265226;886698476,295572015;927827737,322992066;945972999,322992066;982263523,318556469;1000408785,300410848;1036699310,322992066;1055247800,368557738;1095973833,364122141;1114119095,332266495;1155248356,304846444;1177829126,382267763;1214119650,441140225;1232264913,432269032;1268958665,436704628;1287103927,482270300;1323394451,536707165;1341539713,532271569;1382668974,491544729;1400814236,445979057;1441540269,522997140;1459685531,545981594;1495976055,532271569;1514524546,573401645;1550815070,586708434;1573395841,522997140;1609686365,491544729;1628234855,609692888;1668960888,623402913;1687106150,645984131;1728235411,632274106;1746380673,695985400" o:connectangles="0,0,0,0,0,0,0,0,0,0,0,0,0,0,0,0,0,0,0,0,0,0,0,0,0,0,0,0,0,0,0,0,0,0,0,0,0,0,0,0,0,0,0,0,0,0,0,0,0,0,0,0,0,0,0,0,0,0,0,0,0,0"/>
                      </v:shape>
                      <v:shape id="Freeform 1296" o:spid="_x0000_s1398" style="position:absolute;top:2779;width:27787;height:13754;visibility:visible;mso-wrap-style:square;v-text-anchor:top" coordsize="4376,2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" path="m,180l,158r34,l34,90r45,l79,45r45,l124,22r45,l214,22r,136l271,158r,-11l316,147r,22l361,169r,102l417,271r,-12l462,259r,12l508,271r45,l553,90r45,l598,r45,l643,68r45,l688,135r45,l733,305r45,l778,350r45,l823,248r57,l880,226r56,l936,316r45,l981,417r45,l1026,462r45,l1071,474r46,l1117,541r45,l1162,462r45,l1207,474r45,l1252,598r45,l1297,620r56,l1353,722r45,l1398,575r46,l1444,383r45,l1489,474r45,l1534,508r56,l1590,474r45,l1635,508r45,l1680,620r57,l1782,620r,23l1827,643r,-124l1872,519r,68l1917,587r,169l1962,756r45,l2007,643r46,l2053,609r56,l2109,666r45,l2154,587r45,l2199,711r57,l2256,812r45,l2301,654r45,l2346,756r45,l2391,778r45,l2436,745r45,l2481,778r45,l2526,801r45,l2571,835r46,l2617,869r45,l2662,823r56,l2718,688r45,l2763,801r57,l2820,778r45,l2865,936r56,l2921,993r45,l2966,1004r45,l3011,1151r45,l3056,1230r45,l3101,1309r46,l3147,1320r45,l3192,1207r45,l3237,1139r45,l3282,1196r45,l3327,1139r45,l3372,1185r57,l3429,981r45,l3474,1185r45,l3519,1218r56,l3575,1365r45,l3620,1433r45,l3665,1534r45,l3710,1376r46,l3756,1365r45,l3801,1500r45,l3846,1286r56,l3902,1365r45,l3947,1444r45,l3992,1512r46,l4038,1771r56,l4094,1884r45,l4139,1952r45,l4184,1918r57,l4241,1828r45,l4286,2076r45,l4331,2166r45,l4376,2042e" filled="f" strokecolor="yellow" strokeweight=".55pt">
                        <v:path arrowok="t" o:connecttype="custom" o:connectlocs="13709754,63711403;31855016,18145653;68145540,8871208;86290802,63711403;127420063,59275799;145565325,109277153;186291358,104438312;204839848,109277153;241130372,36291305;259275634,27420097;295566159,54436958;313711421,141132854;354840682,100002708;377421452,127422806;413711977,168149715;431857239,191134208;468550991,218151069;486696253,191134208;522986777,241135563;545567548,291136917;582261300,231861118;600406562,191134208;641132595,204844257;659277857,204844257;700407118,250006771;718552380,259281215;754842905,209279861;772988167,304846965;809278691,304846965;827827181,245571167;868553214,268555660;886698476,286701313;927827737,327428222;945972999,304846965;982263523,313718173;1000408785,313718173;1036699310,322992618;1055247800,350412715;1095973833,331863826;1114119095,322992618;1155248356,313718173;1177829126,400414070;1214119650,404849674;1232264913,495981174;1268958665,527836875;1287103927,486706729;1323394451,459286632;1341539713,459286632;1382668974,477835521;1400814236,477835521;1441540269,491142333;1459685531,577838229;1495976055,618565139;1514524546,550418132;1550815070,604855090;1573395841,550418132;1609686365,582273833;1628234855,714132243;1668960888,759697993;1687106150,773408042;1728235411,737116736;1746380673,873410750" o:connectangles="0,0,0,0,0,0,0,0,0,0,0,0,0,0,0,0,0,0,0,0,0,0,0,0,0,0,0,0,0,0,0,0,0,0,0,0,0,0,0,0,0,0,0,0,0,0,0,0,0,0,0,0,0,0,0,0,0,0,0,0,0,0"/>
                      </v:shape>
                      <v:shape id="Freeform 1297" o:spid="_x0000_s1399" style="position:absolute;top:2918;width:27787;height:13183;visibility:visible;mso-wrap-style:square;v-text-anchor:top" coordsize="4376,20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" path="m,158l,136r34,l34,68r45,l79,23r45,l124,r45,l214,r,136l271,136r,-11l316,125r,33l361,158r,125l417,283r,-12l462,271r,34l508,305r45,l553,136r45,l598,57r45,l643,125r45,l688,192r45,l733,339r45,l778,373r45,l823,271r57,l880,260r56,l936,350r45,l981,440r45,l1026,474r45,l1071,497r46,l1117,565r45,l1162,486r45,l1207,497r45,l1252,621r45,l1297,666r56,l1353,734r45,l1398,598r46,l1444,407r45,l1489,508r45,l1534,531r56,l1590,486r45,l1635,508r45,l1680,632r57,l1737,644r45,l1782,666r45,l1827,508r45,l1872,587r45,l1917,756r45,l2007,756r,-90l2053,666r,-68l2109,598r,79l2154,677r,-79l2199,598r,113l2256,711r,90l2301,801r,-112l2346,689r,79l2391,768r,33l2436,801r,-33l2481,768r,33l2526,801r,23l2571,824r,23l2617,847r,33l2662,880r,46l2718,926r,-102l2763,824r,68l2820,892r,-136l2865,756r,79l2921,835r,57l2966,892r,203l3011,1095r,113l3056,1208r,79l3101,1287r,-23l3147,1264r,-11l3192,1253r,-34l3237,1219r,-11l3282,1208r,22l3327,1230r,11l3372,1241r,57l3429,1298r,-147l3474,1151r,57l3519,1208r,-12l3575,1196r,12l3620,1208r,124l3665,1332r,-34l3710,1298r,169l3756,1467r,-79l3801,1388r,-22l3846,1366r,-12l3902,1354r,-90l3947,1264r,135l3992,1399r,68l4038,1467r,169l4094,1636r,147l4139,1783r,135l4184,1918r,46l4241,1964r45,l4286,2009r45,l4331,2076r45,l4376,1964e" filled="f" strokecolor="blue" strokeweight=".55pt">
                        <v:path arrowok="t" o:connecttype="custom" o:connectlocs="13709754,54842261;31855016,9274794;68145540,0;86290802,54842261;127420063,50406490;145565325,114120293;186291358,109281270;204839848,122991835;241130372,54842261;259275634,50406490;295566159,77424368;313711421,150412965;354840682,109281270;377421452,141138171;413711977,177430844;431857239,200416203;468550991,227837333;486696253,200416203;522986777,250419441;545567548,295986907;582261300,241144646;600406562,204851974;641132595,214126768;659277857,204851974;700407118,254855212;718552380,268565777;754842905,204851974;772988167,304858449;809278691,304858449;827827181,241144646;868553214,273001548;886698476,286712113;927827737,323004786;945972999,309697472;982263523,323004786;1000408785,323004786;1036699310,332279580;1055247800,354861687;1095973833,373411275;1114119095,359700710;1155248356,304858449;1177829126,359700710;1214119650,441560849;1232264913,518985217;1268958665,509710423;1287103927,491564087;1323394451,487128316;1341539713,500435629;1382668974,523420988;1400814236,487128316;1441540269,482289293;1459685531,537131554;1495976055,523420988;1514524546,559713661;1550815070,550842119;1573395841,509710423;1609686365,564149432;1628234855,659720136;1668960888,718998168;1687106150,791986765;1728235411,791986765;1746380673,837150980" o:connectangles="0,0,0,0,0,0,0,0,0,0,0,0,0,0,0,0,0,0,0,0,0,0,0,0,0,0,0,0,0,0,0,0,0,0,0,0,0,0,0,0,0,0,0,0,0,0,0,0,0,0,0,0,0,0,0,0,0,0,0,0,0,0"/>
                      </v:shape>
                      <v:shape id="Freeform 1298" o:spid="_x0000_s1400" style="position:absolute;top:2633;width:25063;height:9315;visibility:visible;mso-wrap-style:square;v-text-anchor:top" coordsize="3947,14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" path="m,57l,34r34,l34,23r45,l124,23,124,r45,l214,r,136l271,136r,-12l316,124r,34l361,158r,102l417,260r,-11l462,249r,22l508,271r,11l553,282r,-169l598,113r,-79l643,34r,68l688,102r,56l733,158r,158l778,316r,45l823,361r,-90l880,271r56,l936,361r45,l981,452r45,l1026,485r45,l1071,519r46,l1117,598r45,l1162,531r45,l1207,542r45,l1252,655r45,l1297,677r56,l1353,768r45,l1398,610r46,l1444,406r45,l1489,508r45,l1534,542r56,l1590,497r45,l1635,531r45,l1680,632r57,l1737,643r45,l1782,677r45,l1827,519r45,l1872,587r45,l1917,768r45,l1962,790r45,l2007,689r46,l2053,632r56,l2109,689r45,l2154,610r45,l2199,722r57,l2256,801r45,l2301,677r45,l2346,801r45,l2391,846r45,l2436,801r45,l2481,768r45,l2571,768r46,l2617,813r45,l2662,801r56,l2718,813r45,l2763,903r57,l2820,925r45,l2865,1027r56,l2921,1230r45,l2966,1309r45,l3011,1332r45,l3056,1286r45,l3101,1196r46,l3147,1241r45,l3192,1264r45,l3237,1354r45,l3282,1185r45,l3372,1185r,11l3429,1196r,124l3474,1320r,-67l3519,1253r,79l3575,1332r,33l3620,1365r,79l3665,1444r,23l3710,1467r,-90l3756,1377r,-12l3801,1365r,-33l3846,1332r,79l3902,1411r,-12l3947,1399r,23e" filled="f" strokecolor="gray" strokeweight="1.7pt">
                        <v:path arrowok="t" o:connecttype="custom" o:connectlocs="13709803,13709488;31855131,9274065;68145786,0;86291114,54837952;127420523,49999310;145565851,104837262;186292031,100401839;204840588,113708107;241131244,45563887;259276572,41128464;295567227,63708798;313712555,145562506;354841964,109272685;377422816,145562506;413713472,182255548;431858800,209271304;468552684,241125703;486698012,218545369;522988668,264109256;545569520,309673143;582263405,245964346;600408732,204835881;641134912,218545369;659280240,214109947;700409650,254835191;718554977,272980102;754845633,209271304;772990960,309673143;809281616,318543988;827830173,254835191;868556353,277818744;886701681,291125012;927831090,322979411;945976418,322979411;982267073,341124322;1000412401,309673143;1036703057,309673143;1055251614,327818054;1095977794,322979411;1114123121,364107875;1155252531,372978721;1177833383,495960893;1214124039,527815292;1232269366,518541227;1268963251,482251405;1287108579,509670382;1323399234,545960203;1341544562,477815983;1382673972,482251405;1400819299,505234959;1441545479,537089358;1459690807,582250025;1495981462,591524090;1514530020,550395626;1550820675,537089358;1573401527,564105114" o:connectangles="0,0,0,0,0,0,0,0,0,0,0,0,0,0,0,0,0,0,0,0,0,0,0,0,0,0,0,0,0,0,0,0,0,0,0,0,0,0,0,0,0,0,0,0,0,0,0,0,0,0,0,0,0,0,0,0"/>
                      </v:shape>
                      <v:shape id="Freeform 1299" o:spid="_x0000_s1401" style="position:absolute;left:25063;top:11662;width:2724;height:4014;visibility:visible;mso-wrap-style:square;v-text-anchor:top" coordsize="429,6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" path="m,l45,r,101l91,101r,147l147,248r,45l192,293r,192l237,485r,11l294,496r,-158l339,338r,237l384,575r,57l429,632r,-102e" filled="f" strokecolor="gray" strokeweight="1.7pt">
                        <v:path arrowok="t" o:connecttype="custom" o:connectlocs="0,0;18144659,0;18144659,40735366;36692532,40735366;36692532,100023472;59272552,100023472;59272552,118172892;77417211,118172892;77417211,195610419;95561869,195610419;95561869,200046944;118545104,200046944;118545104,136322312;136689763,136322312;136689763,231909259;154834421,231909259;154834421,254898525;172979080,254898525;172979080,213759839" o:connectangles="0,0,0,0,0,0,0,0,0,0,0,0,0,0,0,0,0,0,0"/>
                      </v:shape>
                      <v:rect id="Rectangle 1300" o:spid="_x0000_s1402" style="position:absolute;top:270;width:25349;height:1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" strokecolor="white" strokeweight=".55pt"/>
                      <v:rect id="Rectangle 1301" o:spid="_x0000_s1403" style="position:absolute;left:25425;top:270;width:4153;height:1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" strokecolor="white" strokeweight=".55pt"/>
                      <v:rect id="Rectangle 1302" o:spid="_x0000_s1404" style="position:absolute;left:26014;top:50;width:3417;height:178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" stroked="f">
                        <v:textbox style="mso-fit-shape-to-text:t" inset="0,0,0,0">
                          <w:txbxContent>
                            <w:p w14:paraId="28400287" w14:textId="77777777" w:rsidR="00742970" w:rsidRDefault="00742970" w:rsidP="00F91B99">
                              <w:r>
                                <w:rPr>
                                  <w:rFonts w:ascii="Arial" w:hAnsi="Arial" w:cs="Arial"/>
                                  <w:color w:val="000000"/>
                                  <w:sz w:val="14"/>
                                  <w:szCs w:val="14"/>
                                  <w:lang w:val="en-US"/>
                                </w:rPr>
                                <w:t>L/dB[Pa]</w:t>
                              </w:r>
                            </w:p>
                          </w:txbxContent>
                        </v:textbox>
                      </v:rect>
                      <v:rect id="Rectangle 1303" o:spid="_x0000_s1405" style="position:absolute;left:27571;top:22267;width:2007;height:1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" strokecolor="white" strokeweight=".55pt"/>
                      <v:rect id="Rectangle 1304" o:spid="_x0000_s1406" style="position:absolute;left:27571;top:22267;width:692;height:251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" stroked="f">
                        <v:textbox style="mso-fit-shape-to-text:t" inset="0,0,0,0">
                          <w:txbxContent>
                            <w:p w14:paraId="38510C80" w14:textId="77777777" w:rsidR="00742970" w:rsidRDefault="00742970" w:rsidP="00F91B99"/>
                          </w:txbxContent>
                        </v:textbox>
                      </v:rect>
                      <v:rect id="Rectangle 1305" o:spid="_x0000_s1407" style="position:absolute;left:27571;top:1560;width:2007;height:20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" strokecolor="white" strokeweight=".55pt"/>
                      <v:rect id="Rectangle 1306" o:spid="_x0000_s1408" style="position:absolute;left:28142;top:21117;width:1289;height:17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" filled="f" stroked="f">
                        <v:textbox style="mso-fit-shape-to-text:t" inset="0,0,0,0">
                          <w:txbxContent>
                            <w:p w14:paraId="35F88B79" w14:textId="77777777" w:rsidR="00742970" w:rsidRDefault="00742970" w:rsidP="00F91B99">
                              <w:r>
                                <w:rPr>
                                  <w:rFonts w:ascii="Arial" w:hAnsi="Arial" w:cs="Arial"/>
                                  <w:color w:val="000000"/>
                                  <w:sz w:val="14"/>
                                  <w:szCs w:val="14"/>
                                  <w:lang w:val="en-US"/>
                                </w:rPr>
                                <w:t>-80</w:t>
                              </w:r>
                            </w:p>
                          </w:txbxContent>
                        </v:textbox>
                      </v:rect>
                      <v:rect id="Rectangle 1307" o:spid="_x0000_s1409" style="position:absolute;left:28142;top:18254;width:1289;height:178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" filled="f" stroked="f">
                        <v:textbox style="mso-fit-shape-to-text:t" inset="0,0,0,0">
                          <w:txbxContent>
                            <w:p w14:paraId="1F08DD19" w14:textId="77777777" w:rsidR="00742970" w:rsidRDefault="00742970" w:rsidP="00F91B99">
                              <w:r>
                                <w:rPr>
                                  <w:rFonts w:ascii="Arial" w:hAnsi="Arial" w:cs="Arial"/>
                                  <w:color w:val="000000"/>
                                  <w:sz w:val="14"/>
                                  <w:szCs w:val="14"/>
                                  <w:lang w:val="en-US"/>
                                </w:rPr>
                                <w:t>-70</w:t>
                              </w:r>
                            </w:p>
                          </w:txbxContent>
                        </v:textbox>
                      </v:rect>
                      <v:rect id="Rectangle 1308" o:spid="_x0000_s1410" style="position:absolute;left:28142;top:14812;width:1289;height:178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" filled="f" stroked="f">
                        <v:textbox style="mso-fit-shape-to-text:t" inset="0,0,0,0">
                          <w:txbxContent>
                            <w:p w14:paraId="30DAC3F2" w14:textId="77777777" w:rsidR="00742970" w:rsidRDefault="00742970" w:rsidP="00F91B99">
                              <w:r>
                                <w:rPr>
                                  <w:rFonts w:ascii="Arial" w:hAnsi="Arial" w:cs="Arial"/>
                                  <w:color w:val="000000"/>
                                  <w:sz w:val="14"/>
                                  <w:szCs w:val="14"/>
                                  <w:lang w:val="en-US"/>
                                </w:rPr>
                                <w:t>-60</w:t>
                              </w:r>
                            </w:p>
                          </w:txbxContent>
                        </v:textbox>
                      </v:rect>
                      <v:rect id="Rectangle 1309" o:spid="_x0000_s1411" style="position:absolute;left:28142;top:11377;width:1289;height:178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" filled="f" stroked="f">
                        <v:textbox style="mso-fit-shape-to-text:t" inset="0,0,0,0">
                          <w:txbxContent>
                            <w:p w14:paraId="1E63004F" w14:textId="77777777" w:rsidR="00742970" w:rsidRDefault="00742970" w:rsidP="00F91B99">
                              <w:r>
                                <w:rPr>
                                  <w:rFonts w:ascii="Arial" w:hAnsi="Arial" w:cs="Arial"/>
                                  <w:color w:val="000000"/>
                                  <w:sz w:val="14"/>
                                  <w:szCs w:val="14"/>
                                  <w:lang w:val="en-US"/>
                                </w:rPr>
                                <w:t>-50</w:t>
                              </w:r>
                            </w:p>
                          </w:txbxContent>
                        </v:textbox>
                      </v:rect>
                      <v:rect id="Rectangle 1310" o:spid="_x0000_s1412" style="position:absolute;left:28142;top:7935;width:1289;height:178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" filled="f" stroked="f">
                        <v:textbox style="mso-fit-shape-to-text:t" inset="0,0,0,0">
                          <w:txbxContent>
                            <w:p w14:paraId="0C28DB85" w14:textId="77777777" w:rsidR="00742970" w:rsidRDefault="00742970" w:rsidP="00F91B99">
                              <w:r>
                                <w:rPr>
                                  <w:rFonts w:ascii="Arial" w:hAnsi="Arial" w:cs="Arial"/>
                                  <w:color w:val="000000"/>
                                  <w:sz w:val="14"/>
                                  <w:szCs w:val="14"/>
                                  <w:lang w:val="en-US"/>
                                </w:rPr>
                                <w:t>-40</w:t>
                              </w:r>
                            </w:p>
                          </w:txbxContent>
                        </v:textbox>
                      </v:rect>
                      <v:rect id="Rectangle 1311" o:spid="_x0000_s1413" style="position:absolute;left:28142;top:4500;width:1289;height:178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" filled="f" stroked="f">
                        <v:textbox style="mso-fit-shape-to-text:t" inset="0,0,0,0">
                          <w:txbxContent>
                            <w:p w14:paraId="6A6399C2" w14:textId="77777777" w:rsidR="00742970" w:rsidRDefault="00742970" w:rsidP="00F91B99">
                              <w:r>
                                <w:rPr>
                                  <w:rFonts w:ascii="Arial" w:hAnsi="Arial" w:cs="Arial"/>
                                  <w:color w:val="000000"/>
                                  <w:sz w:val="14"/>
                                  <w:szCs w:val="14"/>
                                  <w:lang w:val="en-US"/>
                                </w:rPr>
                                <w:t>-30</w:t>
                              </w:r>
                            </w:p>
                          </w:txbxContent>
                        </v:textbox>
                      </v:rect>
                      <v:rect id="Rectangle 1312" o:spid="_x0000_s1414" style="position:absolute;left:28142;top:1560;width:1289;height:178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" filled="f" stroked="f">
                        <v:textbox style="mso-fit-shape-to-text:t" inset="0,0,0,0">
                          <w:txbxContent>
                            <w:p w14:paraId="6D4F6662" w14:textId="77777777" w:rsidR="00742970" w:rsidRDefault="00742970" w:rsidP="00F91B99">
                              <w:r>
                                <w:rPr>
                                  <w:rFonts w:ascii="Arial" w:hAnsi="Arial" w:cs="Arial"/>
                                  <w:color w:val="000000"/>
                                  <w:sz w:val="14"/>
                                  <w:szCs w:val="14"/>
                                  <w:lang w:val="en-US"/>
                                </w:rPr>
                                <w:t>-20</w:t>
                              </w:r>
                            </w:p>
                          </w:txbxContent>
                        </v:textbox>
                      </v:rect>
                      <v:line id="Line 1313" o:spid="_x0000_s1415" style="position:absolute;flip:x;visibility:visible;mso-wrap-style:square" from="27501,18825" to="27641,188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" strokecolor="#3f3f3f" strokeweight=".55pt"/>
                      <v:line id="Line 1314" o:spid="_x0000_s1416" style="position:absolute;flip:x;visibility:visible;mso-wrap-style:square" from="27501,15390" to="27641,153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" strokecolor="#3f3f3f" strokeweight=".55pt"/>
                      <v:line id="Line 1315" o:spid="_x0000_s1417" style="position:absolute;flip:x;visibility:visible;mso-wrap-style:square" from="27501,11948" to="27641,119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" strokecolor="#3f3f3f" strokeweight=".55pt"/>
                      <v:line id="Line 1316" o:spid="_x0000_s1418" style="position:absolute;flip:x;visibility:visible;mso-wrap-style:square" from="27501,8506" to="27641,85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" strokecolor="#3f3f3f" strokeweight=".55pt"/>
                      <v:line id="Line 1317" o:spid="_x0000_s1419" style="position:absolute;flip:x;visibility:visible;mso-wrap-style:square" from="27501,5071" to="27641,50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" strokecolor="#3f3f3f" strokeweight=".55pt"/>
                      <v:line id="Line 1318" o:spid="_x0000_s1420" style="position:absolute;flip:x;visibility:visible;mso-wrap-style:square" from="27501,1629" to="27641,16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" strokecolor="#3f3f3f" strokeweight=".55pt"/>
                      <v:rect id="Rectangle 1319" o:spid="_x0000_s1421" style="position:absolute;top:22267;width:27501;height:1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" strokecolor="white" strokeweight=".55pt"/>
                      <v:rect id="Rectangle 1320" o:spid="_x0000_s1422" style="position:absolute;left:12960;top:22336;width:1581;height:17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" filled="f" stroked="f">
                        <v:textbox style="mso-fit-shape-to-text:t" inset="0,0,0,0">
                          <w:txbxContent>
                            <w:p w14:paraId="1A01EECB" w14:textId="77777777" w:rsidR="00742970" w:rsidRDefault="00742970" w:rsidP="00F91B99">
                              <w:r>
                                <w:rPr>
                                  <w:rFonts w:ascii="Arial" w:hAnsi="Arial" w:cs="Arial"/>
                                  <w:color w:val="000000"/>
                                  <w:sz w:val="14"/>
                                  <w:szCs w:val="14"/>
                                  <w:lang w:val="en-US"/>
                                </w:rPr>
                                <w:t>f/Hz</w:t>
                              </w:r>
                            </w:p>
                          </w:txbxContent>
                        </v:textbox>
                      </v:rect>
                      <v:rect id="Rectangle 1321" o:spid="_x0000_s1423" style="position:absolute;top:22336;width:991;height:17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" filled="f" stroked="f">
                        <v:textbox style="mso-fit-shape-to-text:t" inset="0,0,0,0">
                          <w:txbxContent>
                            <w:p w14:paraId="4F19E943" w14:textId="77777777" w:rsidR="00742970" w:rsidRDefault="00742970" w:rsidP="00F91B99">
                              <w:r>
                                <w:rPr>
                                  <w:rFonts w:ascii="Arial" w:hAnsi="Arial" w:cs="Arial"/>
                                  <w:color w:val="000000"/>
                                  <w:sz w:val="14"/>
                                  <w:szCs w:val="14"/>
                                  <w:lang w:val="en-US"/>
                                </w:rPr>
                                <w:t>50</w:t>
                              </w:r>
                            </w:p>
                          </w:txbxContent>
                        </v:textbox>
                      </v:rect>
                      <v:rect id="Rectangle 1322" o:spid="_x0000_s1424" style="position:absolute;left:2934;top:22336;width:1485;height:17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" filled="f" stroked="f">
                        <v:textbox style="mso-fit-shape-to-text:t" inset="0,0,0,0">
                          <w:txbxContent>
                            <w:p w14:paraId="69DBEF6D" w14:textId="77777777" w:rsidR="00742970" w:rsidRDefault="00742970" w:rsidP="00F91B99">
                              <w:r>
                                <w:rPr>
                                  <w:rFonts w:ascii="Arial" w:hAnsi="Arial" w:cs="Arial"/>
                                  <w:color w:val="000000"/>
                                  <w:sz w:val="14"/>
                                  <w:szCs w:val="14"/>
                                  <w:lang w:val="en-US"/>
                                </w:rPr>
                                <w:t>100</w:t>
                              </w:r>
                            </w:p>
                          </w:txbxContent>
                        </v:textbox>
                      </v:rect>
                      <v:rect id="Rectangle 1323" o:spid="_x0000_s1425" style="position:absolute;left:6515;top:22336;width:1486;height:17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" filled="f" stroked="f">
                        <v:textbox style="mso-fit-shape-to-text:t" inset="0,0,0,0">
                          <w:txbxContent>
                            <w:p w14:paraId="1B7F4A13" w14:textId="77777777" w:rsidR="00742970" w:rsidRDefault="00742970" w:rsidP="00F91B99">
                              <w:r>
                                <w:rPr>
                                  <w:rFonts w:ascii="Arial" w:hAnsi="Arial" w:cs="Arial"/>
                                  <w:color w:val="000000"/>
                                  <w:sz w:val="14"/>
                                  <w:szCs w:val="14"/>
                                  <w:lang w:val="en-US"/>
                                </w:rPr>
                                <w:t>200</w:t>
                              </w:r>
                            </w:p>
                          </w:txbxContent>
                        </v:textbox>
                      </v:rect>
                      <v:rect id="Rectangle 1324" o:spid="_x0000_s1426" style="position:absolute;left:18262;top:22336;width:1981;height:17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" filled="f" stroked="f">
                        <v:textbox style="mso-fit-shape-to-text:t" inset="0,0,0,0">
                          <w:txbxContent>
                            <w:p w14:paraId="04503A19" w14:textId="77777777" w:rsidR="00742970" w:rsidRDefault="00742970" w:rsidP="00F91B99">
                              <w:r>
                                <w:rPr>
                                  <w:rFonts w:ascii="Arial" w:hAnsi="Arial" w:cs="Arial"/>
                                  <w:color w:val="000000"/>
                                  <w:sz w:val="14"/>
                                  <w:szCs w:val="14"/>
                                  <w:lang w:val="en-US"/>
                                </w:rPr>
                                <w:t>2000</w:t>
                              </w:r>
                            </w:p>
                          </w:txbxContent>
                        </v:textbox>
                      </v:rect>
                      <v:rect id="Rectangle 1325" o:spid="_x0000_s1427" style="position:absolute;left:22986;top:22336;width:1981;height:17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" filled="f" stroked="f">
                        <v:textbox style="mso-fit-shape-to-text:t" inset="0,0,0,0">
                          <w:txbxContent>
                            <w:p w14:paraId="42A3CCF8" w14:textId="77777777" w:rsidR="00742970" w:rsidRDefault="00742970" w:rsidP="00F91B99">
                              <w:r>
                                <w:rPr>
                                  <w:rFonts w:ascii="Arial" w:hAnsi="Arial" w:cs="Arial"/>
                                  <w:color w:val="000000"/>
                                  <w:sz w:val="14"/>
                                  <w:szCs w:val="14"/>
                                  <w:lang w:val="en-US"/>
                                </w:rPr>
                                <w:t>5000</w:t>
                              </w:r>
                            </w:p>
                          </w:txbxContent>
                        </v:textbox>
                      </v:rect>
                      <v:rect id="Rectangle 1326" o:spid="_x0000_s1428" style="position:absolute;left:26066;top:22336;width:1435;height:17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" filled="f" stroked="f">
                        <v:textbox style="mso-fit-shape-to-text:t" inset="0,0,0,0">
                          <w:txbxContent>
                            <w:p w14:paraId="5D4422A6" w14:textId="77777777" w:rsidR="00742970" w:rsidRDefault="00742970" w:rsidP="00F91B99">
                              <w:r>
                                <w:rPr>
                                  <w:rFonts w:ascii="Arial" w:hAnsi="Arial" w:cs="Arial"/>
                                  <w:color w:val="000000"/>
                                  <w:sz w:val="14"/>
                                  <w:szCs w:val="14"/>
                                  <w:lang w:val="en-US"/>
                                </w:rPr>
                                <w:t>10k</w:t>
                              </w:r>
                            </w:p>
                          </w:txbxContent>
                        </v:textbox>
                      </v:rect>
                      <v:line id="Line 1327" o:spid="_x0000_s1429" style="position:absolute;flip:y;visibility:visible;mso-wrap-style:square" from="69,22191" to="69,22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" strokecolor="#3f3f3f" strokeweight=".55pt"/>
                      <v:line id="Line 1328" o:spid="_x0000_s1430" style="position:absolute;flip:y;visibility:visible;mso-wrap-style:square" from="3651,22191" to="3651,22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" strokecolor="#3f3f3f" strokeweight=".55pt"/>
                      <v:line id="Line 1329" o:spid="_x0000_s1431" style="position:absolute;flip:y;visibility:visible;mso-wrap-style:square" from="7232,22191" to="7232,22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" strokecolor="#3f3f3f" strokeweight=".55pt"/>
                      <v:line id="Line 1330" o:spid="_x0000_s1432" style="position:absolute;flip:y;visibility:visible;mso-wrap-style:square" from="12033,22191" to="12033,22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" strokecolor="#3f3f3f" strokeweight=".55pt"/>
                      <v:line id="Line 1331" o:spid="_x0000_s1433" style="position:absolute;flip:y;visibility:visible;mso-wrap-style:square" from="15614,22191" to="15614,22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" strokecolor="#3f3f3f" strokeweight=".55pt"/>
                      <v:line id="Line 1332" o:spid="_x0000_s1434" style="position:absolute;flip:y;visibility:visible;mso-wrap-style:square" from="19265,22191" to="19265,22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" strokecolor="#3f3f3f" strokeweight=".55pt"/>
                      <v:line id="Line 1333" o:spid="_x0000_s1435" style="position:absolute;flip:y;visibility:visible;mso-wrap-style:square" from="23990,22191" to="23990,22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" strokecolor="#3f3f3f" strokeweight=".55pt"/>
                      <v:rect id="Rectangle 1334" o:spid="_x0000_s1436" style="position:absolute;top:1560;width:27501;height:20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" filled="f" strokeweight=".55pt"/>
                      <v:rect id="Rectangle 1335" o:spid="_x0000_s1437" style="position:absolute;left:13036;top:15390;width:11671;height:47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" stroked="f"/>
                      <v:rect id="Rectangle 1336" o:spid="_x0000_s1438" style="position:absolute;left:13106;top:15460;width:2508;height:1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" stroked="f"/>
                      <v:line id="Line 1337" o:spid="_x0000_s1439" style="position:absolute;visibility:visible;mso-wrap-style:square" from="13176,15961" to="15614,159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" strokecolor="red" strokeweight=".55pt"/>
                      <v:rect id="Rectangle 1338" o:spid="_x0000_s1440" style="position:absolute;left:16116;top:15460;width:8572;height:178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" filled="f" stroked="f">
                        <v:textbox style="mso-fit-shape-to-text:t" inset="0,0,0,0">
                          <w:txbxContent>
                            <w:p w14:paraId="7A9377BA" w14:textId="77777777" w:rsidR="00742970" w:rsidRDefault="00742970" w:rsidP="00F91B99">
                              <w:r w:rsidRPr="0030069F">
                                <w:rPr>
                                  <w:rFonts w:ascii="Arial" w:hAnsi="Arial" w:cs="Arial"/>
                                  <w:color w:val="000000"/>
                                  <w:sz w:val="14"/>
                                  <w:szCs w:val="14"/>
                                  <w:lang w:val="en-US"/>
                                </w:rPr>
                                <w:t>Room1 (RT60=27ms)</w:t>
                              </w:r>
                            </w:p>
                          </w:txbxContent>
                        </v:textbox>
                      </v:rect>
                      <v:rect id="Rectangle 1339" o:spid="_x0000_s1441" style="position:absolute;left:13106;top:16603;width:2508;height:11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" stroked="f"/>
                      <v:line id="Line 1340" o:spid="_x0000_s1442" style="position:absolute;visibility:visible;mso-wrap-style:square" from="13176,17104" to="15614,171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" strokecolor="yellow" strokeweight=".55pt"/>
                      <v:rect id="Rectangle 1341" o:spid="_x0000_s1443" style="position:absolute;left:16116;top:16603;width:9067;height:178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" filled="f" stroked="f">
                        <v:textbox style="mso-fit-shape-to-text:t" inset="0,0,0,0">
                          <w:txbxContent>
                            <w:p w14:paraId="6D87C948" w14:textId="77777777" w:rsidR="00742970" w:rsidRDefault="00742970" w:rsidP="00F91B99">
                              <w:r w:rsidRPr="0030069F">
                                <w:rPr>
                                  <w:rFonts w:ascii="Arial" w:hAnsi="Arial" w:cs="Arial"/>
                                  <w:color w:val="000000"/>
                                  <w:sz w:val="14"/>
                                  <w:szCs w:val="14"/>
                                  <w:lang w:val="en-US"/>
                                </w:rPr>
                                <w:t>Room2 (RT60=123ms)</w:t>
                              </w:r>
                            </w:p>
                          </w:txbxContent>
                        </v:textbox>
                      </v:rect>
                      <v:rect id="Rectangle 1342" o:spid="_x0000_s1444" style="position:absolute;left:13106;top:17752;width:2508;height:1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" stroked="f"/>
                      <v:line id="Line 1343" o:spid="_x0000_s1445" style="position:absolute;visibility:visible;mso-wrap-style:square" from="13176,18254" to="15614,182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" strokecolor="blue" strokeweight=".55pt"/>
                      <v:rect id="Rectangle 1344" o:spid="_x0000_s1446" style="position:absolute;left:16116;top:17752;width:8572;height:178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" filled="f" stroked="f">
                        <v:textbox style="mso-fit-shape-to-text:t" inset="0,0,0,0">
                          <w:txbxContent>
                            <w:p w14:paraId="2D83D336" w14:textId="77777777" w:rsidR="00742970" w:rsidRDefault="00742970" w:rsidP="00F91B99">
                              <w:r w:rsidRPr="0030069F">
                                <w:rPr>
                                  <w:rFonts w:ascii="Arial" w:hAnsi="Arial" w:cs="Arial"/>
                                  <w:color w:val="000000"/>
                                  <w:sz w:val="14"/>
                                  <w:szCs w:val="14"/>
                                  <w:lang w:val="en-US"/>
                                </w:rPr>
                                <w:t>Room3 (RT60=98ms)</w:t>
                              </w:r>
                            </w:p>
                          </w:txbxContent>
                        </v:textbox>
                      </v:rect>
                      <v:rect id="Rectangle 1345" o:spid="_x0000_s1447" style="position:absolute;left:13106;top:18895;width:2508;height:11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" stroked="f"/>
                      <v:line id="Line 1346" o:spid="_x0000_s1448" style="position:absolute;visibility:visible;mso-wrap-style:square" from="13322,19397" to="15614,193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" strokecolor="gray" strokeweight="1.7pt"/>
                      <v:rect id="Rectangle 1347" o:spid="_x0000_s1449" style="position:absolute;left:16116;top:18895;width:3759;height:178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" filled="f" stroked="f">
                        <v:textbox style="mso-fit-shape-to-text:t" inset="0,0,0,0">
                          <w:txbxContent>
                            <w:p w14:paraId="08BC3E35" w14:textId="77777777" w:rsidR="00742970" w:rsidRDefault="00742970" w:rsidP="00F91B99">
                              <w:r>
                                <w:rPr>
                                  <w:rFonts w:ascii="Arial" w:hAnsi="Arial" w:cs="Arial"/>
                                  <w:color w:val="000000"/>
                                  <w:sz w:val="14"/>
                                  <w:szCs w:val="14"/>
                                  <w:lang w:val="en-US"/>
                                </w:rPr>
                                <w:t>reference</w:t>
                              </w:r>
                            </w:p>
                          </w:txbxContent>
                        </v:textbox>
                      </v:rect>
                      <w10:anchorlock/>
                    </v:group>
                  </w:pict>
                </mc:Fallback>
              </mc:AlternateContent>
            </w:r>
          </w:p>
          <w:p w14:paraId="428E917A" w14:textId="77777777" w:rsidR="00F91B99" w:rsidRPr="00D3733D" w:rsidRDefault="00F91B99" w:rsidP="00223337">
            <w:pPr>
              <w:keepNext/>
              <w:keepLines/>
              <w:jc w:val="center"/>
              <w:rPr>
                <w:b/>
                <w:lang w:eastAsia="x-none"/>
              </w:rPr>
            </w:pPr>
          </w:p>
        </w:tc>
      </w:tr>
      <w:tr w:rsidR="00F91B99" w:rsidRPr="00D3733D" w14:paraId="2DA79C0B" w14:textId="77777777" w:rsidTr="0097352F">
        <w:trPr>
          <w:trHeight w:val="417"/>
          <w:jc w:val="center"/>
        </w:trPr>
        <w:tc>
          <w:tcPr>
            <w:tcW w:w="2499" w:type="pct"/>
            <w:tcBorders>
              <w:bottom w:val="single" w:sz="4" w:space="0" w:color="auto"/>
            </w:tcBorders>
            <w:shd w:val="clear" w:color="auto" w:fill="auto"/>
          </w:tcPr>
          <w:p w14:paraId="1A6AB487" w14:textId="1EA798D0" w:rsidR="00F91B99" w:rsidRPr="00D3733D" w:rsidRDefault="00F91B99" w:rsidP="0097352F">
            <w:pPr>
              <w:keepNext/>
              <w:keepLines/>
              <w:jc w:val="center"/>
              <w:rPr>
                <w:b/>
                <w:lang w:eastAsia="x-none"/>
              </w:rPr>
            </w:pPr>
            <w:r w:rsidRPr="00D3733D">
              <w:rPr>
                <w:b/>
                <w:lang w:eastAsia="x-none"/>
              </w:rPr>
              <w:t xml:space="preserve">Mix </w:t>
            </w:r>
            <w:r w:rsidR="00223337" w:rsidRPr="00D3733D">
              <w:rPr>
                <w:b/>
                <w:lang w:eastAsia="x-none"/>
              </w:rPr>
              <w:t>–</w:t>
            </w:r>
            <w:r w:rsidRPr="00D3733D">
              <w:rPr>
                <w:b/>
                <w:lang w:eastAsia="x-none"/>
              </w:rPr>
              <w:t xml:space="preserve"> processed</w:t>
            </w:r>
            <w:r w:rsidRPr="00D3733D">
              <w:rPr>
                <w:b/>
                <w:noProof/>
                <w:lang w:eastAsia="en-GB"/>
              </w:rPr>
              <mc:AlternateContent>
                <mc:Choice Requires="wpc">
                  <w:drawing>
                    <wp:inline distT="0" distB="0" distL="0" distR="0" wp14:anchorId="4D79136F" wp14:editId="626EBF11">
                      <wp:extent cx="2990049" cy="2482643"/>
                      <wp:effectExtent l="0" t="0" r="1270" b="0"/>
                      <wp:docPr id="1069" name="Zeichenbereich 1421"/>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1003" name="Rectangle 1146"/>
                              <wps:cNvSpPr>
                                <a:spLocks noChangeArrowheads="1"/>
                              </wps:cNvSpPr>
                              <wps:spPr bwMode="auto">
                                <a:xfrm>
                                  <a:off x="6900" y="162900"/>
                                  <a:ext cx="2732446" cy="2045437"/>
                                </a:xfrm>
                                <a:prstGeom prst="rect">
                                  <a:avLst/>
                                </a:prstGeom>
                                <a:solidFill>
                                  <a:srgbClr val="FFFFFF"/>
                                </a:solidFill>
                                <a:ln w="6985">
                                  <a:solidFill>
                                    <a:srgbClr val="FFFFFF"/>
                                  </a:solidFill>
                                  <a:miter lim="800000"/>
                                  <a:headEnd/>
                                  <a:tailEnd/>
                                </a:ln>
                              </wps:spPr>
                              <wps:bodyPr rot="0" vert="horz" wrap="square" lIns="91440" tIns="45720" rIns="91440" bIns="45720" anchor="t" anchorCtr="0" upright="1">
                                <a:noAutofit/>
                              </wps:bodyPr>
                            </wps:wsp>
                            <wps:wsp>
                              <wps:cNvPr id="1004" name="Rectangle 1147"/>
                              <wps:cNvSpPr>
                                <a:spLocks noChangeArrowheads="1"/>
                              </wps:cNvSpPr>
                              <wps:spPr bwMode="auto">
                                <a:xfrm>
                                  <a:off x="0" y="156000"/>
                                  <a:ext cx="2746346" cy="2059338"/>
                                </a:xfrm>
                                <a:prstGeom prst="rect">
                                  <a:avLst/>
                                </a:prstGeom>
                                <a:noFill/>
                                <a:ln w="698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05" name="Line 1148"/>
                              <wps:cNvCnPr>
                                <a:cxnSpLocks noChangeShapeType="1"/>
                              </wps:cNvCnPr>
                              <wps:spPr bwMode="auto">
                                <a:xfrm flipV="1">
                                  <a:off x="364406" y="162900"/>
                                  <a:ext cx="0" cy="2045437"/>
                                </a:xfrm>
                                <a:prstGeom prst="line">
                                  <a:avLst/>
                                </a:prstGeom>
                                <a:noFill/>
                                <a:ln w="6985">
                                  <a:solidFill>
                                    <a:srgbClr val="000000"/>
                                  </a:solidFill>
                                  <a:round/>
                                  <a:headEnd/>
                                  <a:tailEnd/>
                                </a:ln>
                                <a:extLst>
                                  <a:ext uri="{909E8E84-426E-40DD-AFC4-6F175D3DCCD1}">
                                    <a14:hiddenFill xmlns:a14="http://schemas.microsoft.com/office/drawing/2010/main">
                                      <a:noFill/>
                                    </a14:hiddenFill>
                                  </a:ext>
                                </a:extLst>
                              </wps:spPr>
                              <wps:bodyPr/>
                            </wps:wsp>
                            <wps:wsp>
                              <wps:cNvPr id="1006" name="Line 1149"/>
                              <wps:cNvCnPr>
                                <a:cxnSpLocks noChangeShapeType="1"/>
                              </wps:cNvCnPr>
                              <wps:spPr bwMode="auto">
                                <a:xfrm flipV="1">
                                  <a:off x="722612" y="162900"/>
                                  <a:ext cx="0" cy="2045437"/>
                                </a:xfrm>
                                <a:prstGeom prst="line">
                                  <a:avLst/>
                                </a:prstGeom>
                                <a:noFill/>
                                <a:ln w="6985">
                                  <a:solidFill>
                                    <a:srgbClr val="000000"/>
                                  </a:solidFill>
                                  <a:round/>
                                  <a:headEnd/>
                                  <a:tailEnd/>
                                </a:ln>
                                <a:extLst>
                                  <a:ext uri="{909E8E84-426E-40DD-AFC4-6F175D3DCCD1}">
                                    <a14:hiddenFill xmlns:a14="http://schemas.microsoft.com/office/drawing/2010/main">
                                      <a:noFill/>
                                    </a14:hiddenFill>
                                  </a:ext>
                                </a:extLst>
                              </wps:spPr>
                              <wps:bodyPr/>
                            </wps:wsp>
                            <wps:wsp>
                              <wps:cNvPr id="1007" name="Line 1150"/>
                              <wps:cNvCnPr>
                                <a:cxnSpLocks noChangeShapeType="1"/>
                              </wps:cNvCnPr>
                              <wps:spPr bwMode="auto">
                                <a:xfrm flipV="1">
                                  <a:off x="1201420" y="162900"/>
                                  <a:ext cx="0" cy="2045437"/>
                                </a:xfrm>
                                <a:prstGeom prst="line">
                                  <a:avLst/>
                                </a:prstGeom>
                                <a:noFill/>
                                <a:ln w="6985">
                                  <a:solidFill>
                                    <a:srgbClr val="000000"/>
                                  </a:solidFill>
                                  <a:round/>
                                  <a:headEnd/>
                                  <a:tailEnd/>
                                </a:ln>
                                <a:extLst>
                                  <a:ext uri="{909E8E84-426E-40DD-AFC4-6F175D3DCCD1}">
                                    <a14:hiddenFill xmlns:a14="http://schemas.microsoft.com/office/drawing/2010/main">
                                      <a:noFill/>
                                    </a14:hiddenFill>
                                  </a:ext>
                                </a:extLst>
                              </wps:spPr>
                              <wps:bodyPr/>
                            </wps:wsp>
                            <wps:wsp>
                              <wps:cNvPr id="1008" name="Line 1151"/>
                              <wps:cNvCnPr>
                                <a:cxnSpLocks noChangeShapeType="1"/>
                              </wps:cNvCnPr>
                              <wps:spPr bwMode="auto">
                                <a:xfrm flipV="1">
                                  <a:off x="1558926" y="162900"/>
                                  <a:ext cx="0" cy="2045437"/>
                                </a:xfrm>
                                <a:prstGeom prst="line">
                                  <a:avLst/>
                                </a:prstGeom>
                                <a:noFill/>
                                <a:ln w="6985">
                                  <a:solidFill>
                                    <a:srgbClr val="000000"/>
                                  </a:solidFill>
                                  <a:round/>
                                  <a:headEnd/>
                                  <a:tailEnd/>
                                </a:ln>
                                <a:extLst>
                                  <a:ext uri="{909E8E84-426E-40DD-AFC4-6F175D3DCCD1}">
                                    <a14:hiddenFill xmlns:a14="http://schemas.microsoft.com/office/drawing/2010/main">
                                      <a:noFill/>
                                    </a14:hiddenFill>
                                  </a:ext>
                                </a:extLst>
                              </wps:spPr>
                              <wps:bodyPr/>
                            </wps:wsp>
                            <wps:wsp>
                              <wps:cNvPr id="1009" name="Line 1152"/>
                              <wps:cNvCnPr>
                                <a:cxnSpLocks noChangeShapeType="1"/>
                              </wps:cNvCnPr>
                              <wps:spPr bwMode="auto">
                                <a:xfrm flipV="1">
                                  <a:off x="1924032" y="162900"/>
                                  <a:ext cx="0" cy="2045437"/>
                                </a:xfrm>
                                <a:prstGeom prst="line">
                                  <a:avLst/>
                                </a:prstGeom>
                                <a:noFill/>
                                <a:ln w="6985">
                                  <a:solidFill>
                                    <a:srgbClr val="000000"/>
                                  </a:solidFill>
                                  <a:round/>
                                  <a:headEnd/>
                                  <a:tailEnd/>
                                </a:ln>
                                <a:extLst>
                                  <a:ext uri="{909E8E84-426E-40DD-AFC4-6F175D3DCCD1}">
                                    <a14:hiddenFill xmlns:a14="http://schemas.microsoft.com/office/drawing/2010/main">
                                      <a:noFill/>
                                    </a14:hiddenFill>
                                  </a:ext>
                                </a:extLst>
                              </wps:spPr>
                              <wps:bodyPr/>
                            </wps:wsp>
                            <wps:wsp>
                              <wps:cNvPr id="1010" name="Line 1153"/>
                              <wps:cNvCnPr>
                                <a:cxnSpLocks noChangeShapeType="1"/>
                              </wps:cNvCnPr>
                              <wps:spPr bwMode="auto">
                                <a:xfrm flipV="1">
                                  <a:off x="2395840" y="162900"/>
                                  <a:ext cx="0" cy="2045437"/>
                                </a:xfrm>
                                <a:prstGeom prst="line">
                                  <a:avLst/>
                                </a:prstGeom>
                                <a:noFill/>
                                <a:ln w="6985">
                                  <a:solidFill>
                                    <a:srgbClr val="000000"/>
                                  </a:solidFill>
                                  <a:round/>
                                  <a:headEnd/>
                                  <a:tailEnd/>
                                </a:ln>
                                <a:extLst>
                                  <a:ext uri="{909E8E84-426E-40DD-AFC4-6F175D3DCCD1}">
                                    <a14:hiddenFill xmlns:a14="http://schemas.microsoft.com/office/drawing/2010/main">
                                      <a:noFill/>
                                    </a14:hiddenFill>
                                  </a:ext>
                                </a:extLst>
                              </wps:spPr>
                              <wps:bodyPr/>
                            </wps:wsp>
                            <wps:wsp>
                              <wps:cNvPr id="1011" name="Line 1154"/>
                              <wps:cNvCnPr>
                                <a:cxnSpLocks noChangeShapeType="1"/>
                              </wps:cNvCnPr>
                              <wps:spPr bwMode="auto">
                                <a:xfrm flipH="1">
                                  <a:off x="6900" y="1879332"/>
                                  <a:ext cx="2739446" cy="0"/>
                                </a:xfrm>
                                <a:prstGeom prst="line">
                                  <a:avLst/>
                                </a:prstGeom>
                                <a:noFill/>
                                <a:ln w="6985">
                                  <a:solidFill>
                                    <a:srgbClr val="000000"/>
                                  </a:solidFill>
                                  <a:round/>
                                  <a:headEnd/>
                                  <a:tailEnd/>
                                </a:ln>
                                <a:extLst>
                                  <a:ext uri="{909E8E84-426E-40DD-AFC4-6F175D3DCCD1}">
                                    <a14:hiddenFill xmlns:a14="http://schemas.microsoft.com/office/drawing/2010/main">
                                      <a:noFill/>
                                    </a14:hiddenFill>
                                  </a:ext>
                                </a:extLst>
                              </wps:spPr>
                              <wps:bodyPr/>
                            </wps:wsp>
                            <wps:wsp>
                              <wps:cNvPr id="1012" name="Line 1155"/>
                              <wps:cNvCnPr>
                                <a:cxnSpLocks noChangeShapeType="1"/>
                              </wps:cNvCnPr>
                              <wps:spPr bwMode="auto">
                                <a:xfrm flipH="1">
                                  <a:off x="6900" y="1535826"/>
                                  <a:ext cx="2739446" cy="0"/>
                                </a:xfrm>
                                <a:prstGeom prst="line">
                                  <a:avLst/>
                                </a:prstGeom>
                                <a:noFill/>
                                <a:ln w="6985">
                                  <a:solidFill>
                                    <a:srgbClr val="000000"/>
                                  </a:solidFill>
                                  <a:round/>
                                  <a:headEnd/>
                                  <a:tailEnd/>
                                </a:ln>
                                <a:extLst>
                                  <a:ext uri="{909E8E84-426E-40DD-AFC4-6F175D3DCCD1}">
                                    <a14:hiddenFill xmlns:a14="http://schemas.microsoft.com/office/drawing/2010/main">
                                      <a:noFill/>
                                    </a14:hiddenFill>
                                  </a:ext>
                                </a:extLst>
                              </wps:spPr>
                              <wps:bodyPr/>
                            </wps:wsp>
                            <wps:wsp>
                              <wps:cNvPr id="1013" name="Line 1156"/>
                              <wps:cNvCnPr>
                                <a:cxnSpLocks noChangeShapeType="1"/>
                              </wps:cNvCnPr>
                              <wps:spPr bwMode="auto">
                                <a:xfrm flipH="1">
                                  <a:off x="6900" y="1192319"/>
                                  <a:ext cx="2739446" cy="0"/>
                                </a:xfrm>
                                <a:prstGeom prst="line">
                                  <a:avLst/>
                                </a:prstGeom>
                                <a:noFill/>
                                <a:ln w="6985">
                                  <a:solidFill>
                                    <a:srgbClr val="000000"/>
                                  </a:solidFill>
                                  <a:round/>
                                  <a:headEnd/>
                                  <a:tailEnd/>
                                </a:ln>
                                <a:extLst>
                                  <a:ext uri="{909E8E84-426E-40DD-AFC4-6F175D3DCCD1}">
                                    <a14:hiddenFill xmlns:a14="http://schemas.microsoft.com/office/drawing/2010/main">
                                      <a:noFill/>
                                    </a14:hiddenFill>
                                  </a:ext>
                                </a:extLst>
                              </wps:spPr>
                              <wps:bodyPr/>
                            </wps:wsp>
                            <wps:wsp>
                              <wps:cNvPr id="1014" name="Line 1157"/>
                              <wps:cNvCnPr>
                                <a:cxnSpLocks noChangeShapeType="1"/>
                              </wps:cNvCnPr>
                              <wps:spPr bwMode="auto">
                                <a:xfrm flipH="1">
                                  <a:off x="6900" y="849413"/>
                                  <a:ext cx="2739446" cy="0"/>
                                </a:xfrm>
                                <a:prstGeom prst="line">
                                  <a:avLst/>
                                </a:prstGeom>
                                <a:noFill/>
                                <a:ln w="6985">
                                  <a:solidFill>
                                    <a:srgbClr val="000000"/>
                                  </a:solidFill>
                                  <a:round/>
                                  <a:headEnd/>
                                  <a:tailEnd/>
                                </a:ln>
                                <a:extLst>
                                  <a:ext uri="{909E8E84-426E-40DD-AFC4-6F175D3DCCD1}">
                                    <a14:hiddenFill xmlns:a14="http://schemas.microsoft.com/office/drawing/2010/main">
                                      <a:noFill/>
                                    </a14:hiddenFill>
                                  </a:ext>
                                </a:extLst>
                              </wps:spPr>
                              <wps:bodyPr/>
                            </wps:wsp>
                            <wps:wsp>
                              <wps:cNvPr id="1015" name="Line 1158"/>
                              <wps:cNvCnPr>
                                <a:cxnSpLocks noChangeShapeType="1"/>
                              </wps:cNvCnPr>
                              <wps:spPr bwMode="auto">
                                <a:xfrm flipH="1">
                                  <a:off x="6900" y="505807"/>
                                  <a:ext cx="2739446" cy="0"/>
                                </a:xfrm>
                                <a:prstGeom prst="line">
                                  <a:avLst/>
                                </a:prstGeom>
                                <a:noFill/>
                                <a:ln w="6985">
                                  <a:solidFill>
                                    <a:srgbClr val="000000"/>
                                  </a:solidFill>
                                  <a:round/>
                                  <a:headEnd/>
                                  <a:tailEnd/>
                                </a:ln>
                                <a:extLst>
                                  <a:ext uri="{909E8E84-426E-40DD-AFC4-6F175D3DCCD1}">
                                    <a14:hiddenFill xmlns:a14="http://schemas.microsoft.com/office/drawing/2010/main">
                                      <a:noFill/>
                                    </a14:hiddenFill>
                                  </a:ext>
                                </a:extLst>
                              </wps:spPr>
                              <wps:bodyPr/>
                            </wps:wsp>
                            <wps:wsp>
                              <wps:cNvPr id="1016" name="Freeform 1159"/>
                              <wps:cNvSpPr>
                                <a:spLocks/>
                              </wps:cNvSpPr>
                              <wps:spPr bwMode="auto">
                                <a:xfrm>
                                  <a:off x="0" y="463306"/>
                                  <a:ext cx="2774947" cy="1887935"/>
                                </a:xfrm>
                                <a:custGeom>
                                  <a:avLst/>
                                  <a:gdLst>
                                    <a:gd name="T0" fmla="*/ 21590 w 4370"/>
                                    <a:gd name="T1" fmla="*/ 1565910 h 2973"/>
                                    <a:gd name="T2" fmla="*/ 50165 w 4370"/>
                                    <a:gd name="T3" fmla="*/ 1437005 h 2973"/>
                                    <a:gd name="T4" fmla="*/ 107315 w 4370"/>
                                    <a:gd name="T5" fmla="*/ 1416050 h 2973"/>
                                    <a:gd name="T6" fmla="*/ 135890 w 4370"/>
                                    <a:gd name="T7" fmla="*/ 1144270 h 2973"/>
                                    <a:gd name="T8" fmla="*/ 200025 w 4370"/>
                                    <a:gd name="T9" fmla="*/ 1122680 h 2973"/>
                                    <a:gd name="T10" fmla="*/ 228600 w 4370"/>
                                    <a:gd name="T11" fmla="*/ 836295 h 2973"/>
                                    <a:gd name="T12" fmla="*/ 293370 w 4370"/>
                                    <a:gd name="T13" fmla="*/ 822325 h 2973"/>
                                    <a:gd name="T14" fmla="*/ 321945 w 4370"/>
                                    <a:gd name="T15" fmla="*/ 807720 h 2973"/>
                                    <a:gd name="T16" fmla="*/ 379095 w 4370"/>
                                    <a:gd name="T17" fmla="*/ 686435 h 2973"/>
                                    <a:gd name="T18" fmla="*/ 407670 w 4370"/>
                                    <a:gd name="T19" fmla="*/ 593725 h 2973"/>
                                    <a:gd name="T20" fmla="*/ 464820 w 4370"/>
                                    <a:gd name="T21" fmla="*/ 579120 h 2973"/>
                                    <a:gd name="T22" fmla="*/ 493395 w 4370"/>
                                    <a:gd name="T23" fmla="*/ 614680 h 2973"/>
                                    <a:gd name="T24" fmla="*/ 558165 w 4370"/>
                                    <a:gd name="T25" fmla="*/ 535940 h 2973"/>
                                    <a:gd name="T26" fmla="*/ 593725 w 4370"/>
                                    <a:gd name="T27" fmla="*/ 629285 h 2973"/>
                                    <a:gd name="T28" fmla="*/ 650875 w 4370"/>
                                    <a:gd name="T29" fmla="*/ 693420 h 2973"/>
                                    <a:gd name="T30" fmla="*/ 679450 w 4370"/>
                                    <a:gd name="T31" fmla="*/ 657860 h 2973"/>
                                    <a:gd name="T32" fmla="*/ 736600 w 4370"/>
                                    <a:gd name="T33" fmla="*/ 758190 h 2973"/>
                                    <a:gd name="T34" fmla="*/ 765175 w 4370"/>
                                    <a:gd name="T35" fmla="*/ 486410 h 2973"/>
                                    <a:gd name="T36" fmla="*/ 822325 w 4370"/>
                                    <a:gd name="T37" fmla="*/ 607695 h 2973"/>
                                    <a:gd name="T38" fmla="*/ 858520 w 4370"/>
                                    <a:gd name="T39" fmla="*/ 750570 h 2973"/>
                                    <a:gd name="T40" fmla="*/ 915670 w 4370"/>
                                    <a:gd name="T41" fmla="*/ 758190 h 2973"/>
                                    <a:gd name="T42" fmla="*/ 944245 w 4370"/>
                                    <a:gd name="T43" fmla="*/ 629285 h 2973"/>
                                    <a:gd name="T44" fmla="*/ 1008380 w 4370"/>
                                    <a:gd name="T45" fmla="*/ 514985 h 2973"/>
                                    <a:gd name="T46" fmla="*/ 1036955 w 4370"/>
                                    <a:gd name="T47" fmla="*/ 586105 h 2973"/>
                                    <a:gd name="T48" fmla="*/ 1101725 w 4370"/>
                                    <a:gd name="T49" fmla="*/ 579120 h 2973"/>
                                    <a:gd name="T50" fmla="*/ 1130300 w 4370"/>
                                    <a:gd name="T51" fmla="*/ 664845 h 2973"/>
                                    <a:gd name="T52" fmla="*/ 1187450 w 4370"/>
                                    <a:gd name="T53" fmla="*/ 629285 h 2973"/>
                                    <a:gd name="T54" fmla="*/ 1216025 w 4370"/>
                                    <a:gd name="T55" fmla="*/ 879475 h 2973"/>
                                    <a:gd name="T56" fmla="*/ 1273175 w 4370"/>
                                    <a:gd name="T57" fmla="*/ 765175 h 2973"/>
                                    <a:gd name="T58" fmla="*/ 1301750 w 4370"/>
                                    <a:gd name="T59" fmla="*/ 236220 h 2973"/>
                                    <a:gd name="T60" fmla="*/ 1365885 w 4370"/>
                                    <a:gd name="T61" fmla="*/ 0 h 2973"/>
                                    <a:gd name="T62" fmla="*/ 1394460 w 4370"/>
                                    <a:gd name="T63" fmla="*/ 593725 h 2973"/>
                                    <a:gd name="T64" fmla="*/ 1459230 w 4370"/>
                                    <a:gd name="T65" fmla="*/ 758190 h 2973"/>
                                    <a:gd name="T66" fmla="*/ 1487805 w 4370"/>
                                    <a:gd name="T67" fmla="*/ 943610 h 2973"/>
                                    <a:gd name="T68" fmla="*/ 1544955 w 4370"/>
                                    <a:gd name="T69" fmla="*/ 958215 h 2973"/>
                                    <a:gd name="T70" fmla="*/ 1573530 w 4370"/>
                                    <a:gd name="T71" fmla="*/ 758190 h 2973"/>
                                    <a:gd name="T72" fmla="*/ 1630680 w 4370"/>
                                    <a:gd name="T73" fmla="*/ 664845 h 2973"/>
                                    <a:gd name="T74" fmla="*/ 1659255 w 4370"/>
                                    <a:gd name="T75" fmla="*/ 507365 h 2973"/>
                                    <a:gd name="T76" fmla="*/ 1724025 w 4370"/>
                                    <a:gd name="T77" fmla="*/ 708025 h 2973"/>
                                    <a:gd name="T78" fmla="*/ 1752600 w 4370"/>
                                    <a:gd name="T79" fmla="*/ 807720 h 2973"/>
                                    <a:gd name="T80" fmla="*/ 1816735 w 4370"/>
                                    <a:gd name="T81" fmla="*/ 1022350 h 2973"/>
                                    <a:gd name="T82" fmla="*/ 1852295 w 4370"/>
                                    <a:gd name="T83" fmla="*/ 936625 h 2973"/>
                                    <a:gd name="T84" fmla="*/ 1909445 w 4370"/>
                                    <a:gd name="T85" fmla="*/ 1101090 h 2973"/>
                                    <a:gd name="T86" fmla="*/ 1938020 w 4370"/>
                                    <a:gd name="T87" fmla="*/ 1029335 h 2973"/>
                                    <a:gd name="T88" fmla="*/ 1995805 w 4370"/>
                                    <a:gd name="T89" fmla="*/ 1186815 h 2973"/>
                                    <a:gd name="T90" fmla="*/ 2024380 w 4370"/>
                                    <a:gd name="T91" fmla="*/ 1515745 h 2973"/>
                                    <a:gd name="T92" fmla="*/ 2081530 w 4370"/>
                                    <a:gd name="T93" fmla="*/ 1287145 h 2973"/>
                                    <a:gd name="T94" fmla="*/ 2110105 w 4370"/>
                                    <a:gd name="T95" fmla="*/ 1329690 h 2973"/>
                                    <a:gd name="T96" fmla="*/ 2174240 w 4370"/>
                                    <a:gd name="T97" fmla="*/ 1057910 h 2973"/>
                                    <a:gd name="T98" fmla="*/ 2202815 w 4370"/>
                                    <a:gd name="T99" fmla="*/ 715010 h 2973"/>
                                    <a:gd name="T100" fmla="*/ 2267585 w 4370"/>
                                    <a:gd name="T101" fmla="*/ 943610 h 2973"/>
                                    <a:gd name="T102" fmla="*/ 2296160 w 4370"/>
                                    <a:gd name="T103" fmla="*/ 1057910 h 2973"/>
                                    <a:gd name="T104" fmla="*/ 2353310 w 4370"/>
                                    <a:gd name="T105" fmla="*/ 864870 h 2973"/>
                                    <a:gd name="T106" fmla="*/ 2381885 w 4370"/>
                                    <a:gd name="T107" fmla="*/ 915035 h 2973"/>
                                    <a:gd name="T108" fmla="*/ 2439035 w 4370"/>
                                    <a:gd name="T109" fmla="*/ 708025 h 2973"/>
                                    <a:gd name="T110" fmla="*/ 2474595 w 4370"/>
                                    <a:gd name="T111" fmla="*/ 657860 h 2973"/>
                                    <a:gd name="T112" fmla="*/ 2531745 w 4370"/>
                                    <a:gd name="T113" fmla="*/ 836295 h 2973"/>
                                    <a:gd name="T114" fmla="*/ 2560320 w 4370"/>
                                    <a:gd name="T115" fmla="*/ 1308735 h 2973"/>
                                    <a:gd name="T116" fmla="*/ 2625090 w 4370"/>
                                    <a:gd name="T117" fmla="*/ 1887855 h 2973"/>
                                    <a:gd name="T118" fmla="*/ 2653665 w 4370"/>
                                    <a:gd name="T119" fmla="*/ 1887855 h 2973"/>
                                    <a:gd name="T120" fmla="*/ 2717800 w 4370"/>
                                    <a:gd name="T121" fmla="*/ 1887855 h 2973"/>
                                    <a:gd name="T122" fmla="*/ 2746375 w 4370"/>
                                    <a:gd name="T123" fmla="*/ 1887855 h 2973"/>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 name="T180" fmla="*/ 0 60000 65536"/>
                                    <a:gd name="T181" fmla="*/ 0 60000 65536"/>
                                    <a:gd name="T182" fmla="*/ 0 60000 65536"/>
                                    <a:gd name="T183" fmla="*/ 0 60000 65536"/>
                                    <a:gd name="T184" fmla="*/ 0 60000 65536"/>
                                    <a:gd name="T185" fmla="*/ 0 60000 65536"/>
                                  </a:gdLst>
                                  <a:ahLst/>
                                  <a:cxnLst>
                                    <a:cxn ang="T124">
                                      <a:pos x="T0" y="T1"/>
                                    </a:cxn>
                                    <a:cxn ang="T125">
                                      <a:pos x="T2" y="T3"/>
                                    </a:cxn>
                                    <a:cxn ang="T126">
                                      <a:pos x="T4" y="T5"/>
                                    </a:cxn>
                                    <a:cxn ang="T127">
                                      <a:pos x="T6" y="T7"/>
                                    </a:cxn>
                                    <a:cxn ang="T128">
                                      <a:pos x="T8" y="T9"/>
                                    </a:cxn>
                                    <a:cxn ang="T129">
                                      <a:pos x="T10" y="T11"/>
                                    </a:cxn>
                                    <a:cxn ang="T130">
                                      <a:pos x="T12" y="T13"/>
                                    </a:cxn>
                                    <a:cxn ang="T131">
                                      <a:pos x="T14" y="T15"/>
                                    </a:cxn>
                                    <a:cxn ang="T132">
                                      <a:pos x="T16" y="T17"/>
                                    </a:cxn>
                                    <a:cxn ang="T133">
                                      <a:pos x="T18" y="T19"/>
                                    </a:cxn>
                                    <a:cxn ang="T134">
                                      <a:pos x="T20" y="T21"/>
                                    </a:cxn>
                                    <a:cxn ang="T135">
                                      <a:pos x="T22" y="T23"/>
                                    </a:cxn>
                                    <a:cxn ang="T136">
                                      <a:pos x="T24" y="T25"/>
                                    </a:cxn>
                                    <a:cxn ang="T137">
                                      <a:pos x="T26" y="T27"/>
                                    </a:cxn>
                                    <a:cxn ang="T138">
                                      <a:pos x="T28" y="T29"/>
                                    </a:cxn>
                                    <a:cxn ang="T139">
                                      <a:pos x="T30" y="T31"/>
                                    </a:cxn>
                                    <a:cxn ang="T140">
                                      <a:pos x="T32" y="T33"/>
                                    </a:cxn>
                                    <a:cxn ang="T141">
                                      <a:pos x="T34" y="T35"/>
                                    </a:cxn>
                                    <a:cxn ang="T142">
                                      <a:pos x="T36" y="T37"/>
                                    </a:cxn>
                                    <a:cxn ang="T143">
                                      <a:pos x="T38" y="T39"/>
                                    </a:cxn>
                                    <a:cxn ang="T144">
                                      <a:pos x="T40" y="T41"/>
                                    </a:cxn>
                                    <a:cxn ang="T145">
                                      <a:pos x="T42" y="T43"/>
                                    </a:cxn>
                                    <a:cxn ang="T146">
                                      <a:pos x="T44" y="T45"/>
                                    </a:cxn>
                                    <a:cxn ang="T147">
                                      <a:pos x="T46" y="T47"/>
                                    </a:cxn>
                                    <a:cxn ang="T148">
                                      <a:pos x="T48" y="T49"/>
                                    </a:cxn>
                                    <a:cxn ang="T149">
                                      <a:pos x="T50" y="T51"/>
                                    </a:cxn>
                                    <a:cxn ang="T150">
                                      <a:pos x="T52" y="T53"/>
                                    </a:cxn>
                                    <a:cxn ang="T151">
                                      <a:pos x="T54" y="T55"/>
                                    </a:cxn>
                                    <a:cxn ang="T152">
                                      <a:pos x="T56" y="T57"/>
                                    </a:cxn>
                                    <a:cxn ang="T153">
                                      <a:pos x="T58" y="T59"/>
                                    </a:cxn>
                                    <a:cxn ang="T154">
                                      <a:pos x="T60" y="T61"/>
                                    </a:cxn>
                                    <a:cxn ang="T155">
                                      <a:pos x="T62" y="T63"/>
                                    </a:cxn>
                                    <a:cxn ang="T156">
                                      <a:pos x="T64" y="T65"/>
                                    </a:cxn>
                                    <a:cxn ang="T157">
                                      <a:pos x="T66" y="T67"/>
                                    </a:cxn>
                                    <a:cxn ang="T158">
                                      <a:pos x="T68" y="T69"/>
                                    </a:cxn>
                                    <a:cxn ang="T159">
                                      <a:pos x="T70" y="T71"/>
                                    </a:cxn>
                                    <a:cxn ang="T160">
                                      <a:pos x="T72" y="T73"/>
                                    </a:cxn>
                                    <a:cxn ang="T161">
                                      <a:pos x="T74" y="T75"/>
                                    </a:cxn>
                                    <a:cxn ang="T162">
                                      <a:pos x="T76" y="T77"/>
                                    </a:cxn>
                                    <a:cxn ang="T163">
                                      <a:pos x="T78" y="T79"/>
                                    </a:cxn>
                                    <a:cxn ang="T164">
                                      <a:pos x="T80" y="T81"/>
                                    </a:cxn>
                                    <a:cxn ang="T165">
                                      <a:pos x="T82" y="T83"/>
                                    </a:cxn>
                                    <a:cxn ang="T166">
                                      <a:pos x="T84" y="T85"/>
                                    </a:cxn>
                                    <a:cxn ang="T167">
                                      <a:pos x="T86" y="T87"/>
                                    </a:cxn>
                                    <a:cxn ang="T168">
                                      <a:pos x="T88" y="T89"/>
                                    </a:cxn>
                                    <a:cxn ang="T169">
                                      <a:pos x="T90" y="T91"/>
                                    </a:cxn>
                                    <a:cxn ang="T170">
                                      <a:pos x="T92" y="T93"/>
                                    </a:cxn>
                                    <a:cxn ang="T171">
                                      <a:pos x="T94" y="T95"/>
                                    </a:cxn>
                                    <a:cxn ang="T172">
                                      <a:pos x="T96" y="T97"/>
                                    </a:cxn>
                                    <a:cxn ang="T173">
                                      <a:pos x="T98" y="T99"/>
                                    </a:cxn>
                                    <a:cxn ang="T174">
                                      <a:pos x="T100" y="T101"/>
                                    </a:cxn>
                                    <a:cxn ang="T175">
                                      <a:pos x="T102" y="T103"/>
                                    </a:cxn>
                                    <a:cxn ang="T176">
                                      <a:pos x="T104" y="T105"/>
                                    </a:cxn>
                                    <a:cxn ang="T177">
                                      <a:pos x="T106" y="T107"/>
                                    </a:cxn>
                                    <a:cxn ang="T178">
                                      <a:pos x="T108" y="T109"/>
                                    </a:cxn>
                                    <a:cxn ang="T179">
                                      <a:pos x="T110" y="T111"/>
                                    </a:cxn>
                                    <a:cxn ang="T180">
                                      <a:pos x="T112" y="T113"/>
                                    </a:cxn>
                                    <a:cxn ang="T181">
                                      <a:pos x="T114" y="T115"/>
                                    </a:cxn>
                                    <a:cxn ang="T182">
                                      <a:pos x="T116" y="T117"/>
                                    </a:cxn>
                                    <a:cxn ang="T183">
                                      <a:pos x="T118" y="T119"/>
                                    </a:cxn>
                                    <a:cxn ang="T184">
                                      <a:pos x="T120" y="T121"/>
                                    </a:cxn>
                                    <a:cxn ang="T185">
                                      <a:pos x="T122" y="T123"/>
                                    </a:cxn>
                                  </a:cxnLst>
                                  <a:rect l="0" t="0" r="r" b="b"/>
                                  <a:pathLst>
                                    <a:path w="4370" h="2973">
                                      <a:moveTo>
                                        <a:pt x="0" y="2500"/>
                                      </a:moveTo>
                                      <a:lnTo>
                                        <a:pt x="0" y="2466"/>
                                      </a:lnTo>
                                      <a:lnTo>
                                        <a:pt x="34" y="2466"/>
                                      </a:lnTo>
                                      <a:lnTo>
                                        <a:pt x="34" y="2353"/>
                                      </a:lnTo>
                                      <a:lnTo>
                                        <a:pt x="79" y="2353"/>
                                      </a:lnTo>
                                      <a:lnTo>
                                        <a:pt x="79" y="2263"/>
                                      </a:lnTo>
                                      <a:lnTo>
                                        <a:pt x="124" y="2263"/>
                                      </a:lnTo>
                                      <a:lnTo>
                                        <a:pt x="124" y="2230"/>
                                      </a:lnTo>
                                      <a:lnTo>
                                        <a:pt x="169" y="2230"/>
                                      </a:lnTo>
                                      <a:lnTo>
                                        <a:pt x="169" y="2139"/>
                                      </a:lnTo>
                                      <a:lnTo>
                                        <a:pt x="214" y="2139"/>
                                      </a:lnTo>
                                      <a:lnTo>
                                        <a:pt x="214" y="1802"/>
                                      </a:lnTo>
                                      <a:lnTo>
                                        <a:pt x="270" y="1802"/>
                                      </a:lnTo>
                                      <a:lnTo>
                                        <a:pt x="270" y="1768"/>
                                      </a:lnTo>
                                      <a:lnTo>
                                        <a:pt x="315" y="1768"/>
                                      </a:lnTo>
                                      <a:lnTo>
                                        <a:pt x="315" y="1576"/>
                                      </a:lnTo>
                                      <a:lnTo>
                                        <a:pt x="360" y="1576"/>
                                      </a:lnTo>
                                      <a:lnTo>
                                        <a:pt x="360" y="1317"/>
                                      </a:lnTo>
                                      <a:lnTo>
                                        <a:pt x="417" y="1317"/>
                                      </a:lnTo>
                                      <a:lnTo>
                                        <a:pt x="417" y="1295"/>
                                      </a:lnTo>
                                      <a:lnTo>
                                        <a:pt x="462" y="1295"/>
                                      </a:lnTo>
                                      <a:lnTo>
                                        <a:pt x="462" y="1272"/>
                                      </a:lnTo>
                                      <a:lnTo>
                                        <a:pt x="507" y="1272"/>
                                      </a:lnTo>
                                      <a:lnTo>
                                        <a:pt x="552" y="1272"/>
                                      </a:lnTo>
                                      <a:lnTo>
                                        <a:pt x="552" y="1081"/>
                                      </a:lnTo>
                                      <a:lnTo>
                                        <a:pt x="597" y="1081"/>
                                      </a:lnTo>
                                      <a:lnTo>
                                        <a:pt x="597" y="957"/>
                                      </a:lnTo>
                                      <a:lnTo>
                                        <a:pt x="642" y="957"/>
                                      </a:lnTo>
                                      <a:lnTo>
                                        <a:pt x="642" y="935"/>
                                      </a:lnTo>
                                      <a:lnTo>
                                        <a:pt x="687" y="935"/>
                                      </a:lnTo>
                                      <a:lnTo>
                                        <a:pt x="687" y="912"/>
                                      </a:lnTo>
                                      <a:lnTo>
                                        <a:pt x="732" y="912"/>
                                      </a:lnTo>
                                      <a:lnTo>
                                        <a:pt x="732" y="980"/>
                                      </a:lnTo>
                                      <a:lnTo>
                                        <a:pt x="777" y="980"/>
                                      </a:lnTo>
                                      <a:lnTo>
                                        <a:pt x="777" y="968"/>
                                      </a:lnTo>
                                      <a:lnTo>
                                        <a:pt x="822" y="968"/>
                                      </a:lnTo>
                                      <a:lnTo>
                                        <a:pt x="822" y="844"/>
                                      </a:lnTo>
                                      <a:lnTo>
                                        <a:pt x="879" y="844"/>
                                      </a:lnTo>
                                      <a:lnTo>
                                        <a:pt x="879" y="822"/>
                                      </a:lnTo>
                                      <a:lnTo>
                                        <a:pt x="935" y="822"/>
                                      </a:lnTo>
                                      <a:lnTo>
                                        <a:pt x="935" y="991"/>
                                      </a:lnTo>
                                      <a:lnTo>
                                        <a:pt x="980" y="991"/>
                                      </a:lnTo>
                                      <a:lnTo>
                                        <a:pt x="980" y="1092"/>
                                      </a:lnTo>
                                      <a:lnTo>
                                        <a:pt x="1025" y="1092"/>
                                      </a:lnTo>
                                      <a:lnTo>
                                        <a:pt x="1025" y="1058"/>
                                      </a:lnTo>
                                      <a:lnTo>
                                        <a:pt x="1070" y="1058"/>
                                      </a:lnTo>
                                      <a:lnTo>
                                        <a:pt x="1070" y="1036"/>
                                      </a:lnTo>
                                      <a:lnTo>
                                        <a:pt x="1115" y="1036"/>
                                      </a:lnTo>
                                      <a:lnTo>
                                        <a:pt x="1115" y="1194"/>
                                      </a:lnTo>
                                      <a:lnTo>
                                        <a:pt x="1160" y="1194"/>
                                      </a:lnTo>
                                      <a:lnTo>
                                        <a:pt x="1160" y="980"/>
                                      </a:lnTo>
                                      <a:lnTo>
                                        <a:pt x="1205" y="980"/>
                                      </a:lnTo>
                                      <a:lnTo>
                                        <a:pt x="1205" y="766"/>
                                      </a:lnTo>
                                      <a:lnTo>
                                        <a:pt x="1250" y="766"/>
                                      </a:lnTo>
                                      <a:lnTo>
                                        <a:pt x="1250" y="957"/>
                                      </a:lnTo>
                                      <a:lnTo>
                                        <a:pt x="1295" y="957"/>
                                      </a:lnTo>
                                      <a:lnTo>
                                        <a:pt x="1295" y="1036"/>
                                      </a:lnTo>
                                      <a:lnTo>
                                        <a:pt x="1352" y="1036"/>
                                      </a:lnTo>
                                      <a:lnTo>
                                        <a:pt x="1352" y="1182"/>
                                      </a:lnTo>
                                      <a:lnTo>
                                        <a:pt x="1397" y="1182"/>
                                      </a:lnTo>
                                      <a:lnTo>
                                        <a:pt x="1397" y="1194"/>
                                      </a:lnTo>
                                      <a:lnTo>
                                        <a:pt x="1442" y="1194"/>
                                      </a:lnTo>
                                      <a:lnTo>
                                        <a:pt x="1442" y="1115"/>
                                      </a:lnTo>
                                      <a:lnTo>
                                        <a:pt x="1487" y="1115"/>
                                      </a:lnTo>
                                      <a:lnTo>
                                        <a:pt x="1487" y="991"/>
                                      </a:lnTo>
                                      <a:lnTo>
                                        <a:pt x="1532" y="991"/>
                                      </a:lnTo>
                                      <a:lnTo>
                                        <a:pt x="1532" y="811"/>
                                      </a:lnTo>
                                      <a:lnTo>
                                        <a:pt x="1588" y="811"/>
                                      </a:lnTo>
                                      <a:lnTo>
                                        <a:pt x="1588" y="799"/>
                                      </a:lnTo>
                                      <a:lnTo>
                                        <a:pt x="1633" y="799"/>
                                      </a:lnTo>
                                      <a:lnTo>
                                        <a:pt x="1633" y="923"/>
                                      </a:lnTo>
                                      <a:lnTo>
                                        <a:pt x="1678" y="923"/>
                                      </a:lnTo>
                                      <a:lnTo>
                                        <a:pt x="1678" y="912"/>
                                      </a:lnTo>
                                      <a:lnTo>
                                        <a:pt x="1735" y="912"/>
                                      </a:lnTo>
                                      <a:lnTo>
                                        <a:pt x="1735" y="698"/>
                                      </a:lnTo>
                                      <a:lnTo>
                                        <a:pt x="1780" y="698"/>
                                      </a:lnTo>
                                      <a:lnTo>
                                        <a:pt x="1780" y="1047"/>
                                      </a:lnTo>
                                      <a:lnTo>
                                        <a:pt x="1825" y="1047"/>
                                      </a:lnTo>
                                      <a:lnTo>
                                        <a:pt x="1825" y="991"/>
                                      </a:lnTo>
                                      <a:lnTo>
                                        <a:pt x="1870" y="991"/>
                                      </a:lnTo>
                                      <a:lnTo>
                                        <a:pt x="1870" y="1171"/>
                                      </a:lnTo>
                                      <a:lnTo>
                                        <a:pt x="1915" y="1171"/>
                                      </a:lnTo>
                                      <a:lnTo>
                                        <a:pt x="1915" y="1385"/>
                                      </a:lnTo>
                                      <a:lnTo>
                                        <a:pt x="1960" y="1385"/>
                                      </a:lnTo>
                                      <a:lnTo>
                                        <a:pt x="1960" y="1205"/>
                                      </a:lnTo>
                                      <a:lnTo>
                                        <a:pt x="2005" y="1205"/>
                                      </a:lnTo>
                                      <a:lnTo>
                                        <a:pt x="2005" y="1103"/>
                                      </a:lnTo>
                                      <a:lnTo>
                                        <a:pt x="2050" y="1103"/>
                                      </a:lnTo>
                                      <a:lnTo>
                                        <a:pt x="2050" y="372"/>
                                      </a:lnTo>
                                      <a:lnTo>
                                        <a:pt x="2106" y="372"/>
                                      </a:lnTo>
                                      <a:lnTo>
                                        <a:pt x="2106" y="0"/>
                                      </a:lnTo>
                                      <a:lnTo>
                                        <a:pt x="2151" y="0"/>
                                      </a:lnTo>
                                      <a:lnTo>
                                        <a:pt x="2151" y="439"/>
                                      </a:lnTo>
                                      <a:lnTo>
                                        <a:pt x="2196" y="439"/>
                                      </a:lnTo>
                                      <a:lnTo>
                                        <a:pt x="2196" y="935"/>
                                      </a:lnTo>
                                      <a:lnTo>
                                        <a:pt x="2253" y="935"/>
                                      </a:lnTo>
                                      <a:lnTo>
                                        <a:pt x="2253" y="1194"/>
                                      </a:lnTo>
                                      <a:lnTo>
                                        <a:pt x="2298" y="1194"/>
                                      </a:lnTo>
                                      <a:lnTo>
                                        <a:pt x="2298" y="1160"/>
                                      </a:lnTo>
                                      <a:lnTo>
                                        <a:pt x="2343" y="1160"/>
                                      </a:lnTo>
                                      <a:lnTo>
                                        <a:pt x="2343" y="1486"/>
                                      </a:lnTo>
                                      <a:lnTo>
                                        <a:pt x="2388" y="1486"/>
                                      </a:lnTo>
                                      <a:lnTo>
                                        <a:pt x="2388" y="1509"/>
                                      </a:lnTo>
                                      <a:lnTo>
                                        <a:pt x="2433" y="1509"/>
                                      </a:lnTo>
                                      <a:lnTo>
                                        <a:pt x="2433" y="1216"/>
                                      </a:lnTo>
                                      <a:lnTo>
                                        <a:pt x="2478" y="1216"/>
                                      </a:lnTo>
                                      <a:lnTo>
                                        <a:pt x="2478" y="1194"/>
                                      </a:lnTo>
                                      <a:lnTo>
                                        <a:pt x="2523" y="1194"/>
                                      </a:lnTo>
                                      <a:lnTo>
                                        <a:pt x="2523" y="1047"/>
                                      </a:lnTo>
                                      <a:lnTo>
                                        <a:pt x="2568" y="1047"/>
                                      </a:lnTo>
                                      <a:lnTo>
                                        <a:pt x="2568" y="1216"/>
                                      </a:lnTo>
                                      <a:lnTo>
                                        <a:pt x="2613" y="1216"/>
                                      </a:lnTo>
                                      <a:lnTo>
                                        <a:pt x="2613" y="799"/>
                                      </a:lnTo>
                                      <a:lnTo>
                                        <a:pt x="2658" y="799"/>
                                      </a:lnTo>
                                      <a:lnTo>
                                        <a:pt x="2658" y="1115"/>
                                      </a:lnTo>
                                      <a:lnTo>
                                        <a:pt x="2715" y="1115"/>
                                      </a:lnTo>
                                      <a:lnTo>
                                        <a:pt x="2715" y="563"/>
                                      </a:lnTo>
                                      <a:lnTo>
                                        <a:pt x="2760" y="563"/>
                                      </a:lnTo>
                                      <a:lnTo>
                                        <a:pt x="2760" y="1272"/>
                                      </a:lnTo>
                                      <a:lnTo>
                                        <a:pt x="2816" y="1272"/>
                                      </a:lnTo>
                                      <a:lnTo>
                                        <a:pt x="2816" y="1610"/>
                                      </a:lnTo>
                                      <a:lnTo>
                                        <a:pt x="2861" y="1610"/>
                                      </a:lnTo>
                                      <a:lnTo>
                                        <a:pt x="2861" y="1520"/>
                                      </a:lnTo>
                                      <a:lnTo>
                                        <a:pt x="2917" y="1520"/>
                                      </a:lnTo>
                                      <a:lnTo>
                                        <a:pt x="2917" y="1475"/>
                                      </a:lnTo>
                                      <a:lnTo>
                                        <a:pt x="2962" y="1475"/>
                                      </a:lnTo>
                                      <a:lnTo>
                                        <a:pt x="2962" y="1734"/>
                                      </a:lnTo>
                                      <a:lnTo>
                                        <a:pt x="3007" y="1734"/>
                                      </a:lnTo>
                                      <a:lnTo>
                                        <a:pt x="3052" y="1734"/>
                                      </a:lnTo>
                                      <a:lnTo>
                                        <a:pt x="3052" y="1621"/>
                                      </a:lnTo>
                                      <a:lnTo>
                                        <a:pt x="3097" y="1621"/>
                                      </a:lnTo>
                                      <a:lnTo>
                                        <a:pt x="3097" y="1869"/>
                                      </a:lnTo>
                                      <a:lnTo>
                                        <a:pt x="3143" y="1869"/>
                                      </a:lnTo>
                                      <a:lnTo>
                                        <a:pt x="3143" y="2263"/>
                                      </a:lnTo>
                                      <a:lnTo>
                                        <a:pt x="3188" y="2263"/>
                                      </a:lnTo>
                                      <a:lnTo>
                                        <a:pt x="3188" y="2387"/>
                                      </a:lnTo>
                                      <a:lnTo>
                                        <a:pt x="3233" y="2387"/>
                                      </a:lnTo>
                                      <a:lnTo>
                                        <a:pt x="3233" y="2027"/>
                                      </a:lnTo>
                                      <a:lnTo>
                                        <a:pt x="3278" y="2027"/>
                                      </a:lnTo>
                                      <a:lnTo>
                                        <a:pt x="3278" y="1419"/>
                                      </a:lnTo>
                                      <a:lnTo>
                                        <a:pt x="3323" y="1419"/>
                                      </a:lnTo>
                                      <a:lnTo>
                                        <a:pt x="3323" y="2094"/>
                                      </a:lnTo>
                                      <a:lnTo>
                                        <a:pt x="3368" y="2094"/>
                                      </a:lnTo>
                                      <a:lnTo>
                                        <a:pt x="3368" y="1666"/>
                                      </a:lnTo>
                                      <a:lnTo>
                                        <a:pt x="3424" y="1666"/>
                                      </a:lnTo>
                                      <a:lnTo>
                                        <a:pt x="3424" y="1565"/>
                                      </a:lnTo>
                                      <a:lnTo>
                                        <a:pt x="3469" y="1565"/>
                                      </a:lnTo>
                                      <a:lnTo>
                                        <a:pt x="3469" y="1126"/>
                                      </a:lnTo>
                                      <a:lnTo>
                                        <a:pt x="3514" y="1126"/>
                                      </a:lnTo>
                                      <a:lnTo>
                                        <a:pt x="3514" y="1486"/>
                                      </a:lnTo>
                                      <a:lnTo>
                                        <a:pt x="3571" y="1486"/>
                                      </a:lnTo>
                                      <a:lnTo>
                                        <a:pt x="3571" y="1509"/>
                                      </a:lnTo>
                                      <a:lnTo>
                                        <a:pt x="3616" y="1509"/>
                                      </a:lnTo>
                                      <a:lnTo>
                                        <a:pt x="3616" y="1666"/>
                                      </a:lnTo>
                                      <a:lnTo>
                                        <a:pt x="3661" y="1666"/>
                                      </a:lnTo>
                                      <a:lnTo>
                                        <a:pt x="3661" y="1362"/>
                                      </a:lnTo>
                                      <a:lnTo>
                                        <a:pt x="3706" y="1362"/>
                                      </a:lnTo>
                                      <a:lnTo>
                                        <a:pt x="3706" y="1588"/>
                                      </a:lnTo>
                                      <a:lnTo>
                                        <a:pt x="3751" y="1588"/>
                                      </a:lnTo>
                                      <a:lnTo>
                                        <a:pt x="3751" y="1441"/>
                                      </a:lnTo>
                                      <a:lnTo>
                                        <a:pt x="3796" y="1441"/>
                                      </a:lnTo>
                                      <a:lnTo>
                                        <a:pt x="3796" y="1115"/>
                                      </a:lnTo>
                                      <a:lnTo>
                                        <a:pt x="3841" y="1115"/>
                                      </a:lnTo>
                                      <a:lnTo>
                                        <a:pt x="3897" y="1115"/>
                                      </a:lnTo>
                                      <a:lnTo>
                                        <a:pt x="3897" y="1036"/>
                                      </a:lnTo>
                                      <a:lnTo>
                                        <a:pt x="3942" y="1036"/>
                                      </a:lnTo>
                                      <a:lnTo>
                                        <a:pt x="3942" y="1317"/>
                                      </a:lnTo>
                                      <a:lnTo>
                                        <a:pt x="3987" y="1317"/>
                                      </a:lnTo>
                                      <a:lnTo>
                                        <a:pt x="3987" y="1621"/>
                                      </a:lnTo>
                                      <a:lnTo>
                                        <a:pt x="4032" y="1621"/>
                                      </a:lnTo>
                                      <a:lnTo>
                                        <a:pt x="4032" y="2061"/>
                                      </a:lnTo>
                                      <a:lnTo>
                                        <a:pt x="4089" y="2061"/>
                                      </a:lnTo>
                                      <a:lnTo>
                                        <a:pt x="4089" y="2973"/>
                                      </a:lnTo>
                                      <a:lnTo>
                                        <a:pt x="4134" y="2973"/>
                                      </a:lnTo>
                                      <a:lnTo>
                                        <a:pt x="4179" y="2973"/>
                                      </a:lnTo>
                                      <a:lnTo>
                                        <a:pt x="4235" y="2973"/>
                                      </a:lnTo>
                                      <a:lnTo>
                                        <a:pt x="4280" y="2973"/>
                                      </a:lnTo>
                                      <a:lnTo>
                                        <a:pt x="4325" y="2973"/>
                                      </a:lnTo>
                                      <a:lnTo>
                                        <a:pt x="4370" y="2973"/>
                                      </a:lnTo>
                                    </a:path>
                                  </a:pathLst>
                                </a:custGeom>
                                <a:noFill/>
                                <a:ln w="6985">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17" name="Freeform 1160"/>
                              <wps:cNvSpPr>
                                <a:spLocks/>
                              </wps:cNvSpPr>
                              <wps:spPr bwMode="auto">
                                <a:xfrm>
                                  <a:off x="0" y="498907"/>
                                  <a:ext cx="2774947" cy="1852334"/>
                                </a:xfrm>
                                <a:custGeom>
                                  <a:avLst/>
                                  <a:gdLst>
                                    <a:gd name="T0" fmla="*/ 21590 w 4370"/>
                                    <a:gd name="T1" fmla="*/ 1594485 h 2917"/>
                                    <a:gd name="T2" fmla="*/ 50165 w 4370"/>
                                    <a:gd name="T3" fmla="*/ 1451610 h 2917"/>
                                    <a:gd name="T4" fmla="*/ 107315 w 4370"/>
                                    <a:gd name="T5" fmla="*/ 1430020 h 2917"/>
                                    <a:gd name="T6" fmla="*/ 135890 w 4370"/>
                                    <a:gd name="T7" fmla="*/ 1122680 h 2917"/>
                                    <a:gd name="T8" fmla="*/ 200025 w 4370"/>
                                    <a:gd name="T9" fmla="*/ 1101090 h 2917"/>
                                    <a:gd name="T10" fmla="*/ 228600 w 4370"/>
                                    <a:gd name="T11" fmla="*/ 793750 h 2917"/>
                                    <a:gd name="T12" fmla="*/ 293370 w 4370"/>
                                    <a:gd name="T13" fmla="*/ 779780 h 2917"/>
                                    <a:gd name="T14" fmla="*/ 321945 w 4370"/>
                                    <a:gd name="T15" fmla="*/ 765175 h 2917"/>
                                    <a:gd name="T16" fmla="*/ 379095 w 4370"/>
                                    <a:gd name="T17" fmla="*/ 636270 h 2917"/>
                                    <a:gd name="T18" fmla="*/ 407670 w 4370"/>
                                    <a:gd name="T19" fmla="*/ 550545 h 2917"/>
                                    <a:gd name="T20" fmla="*/ 464820 w 4370"/>
                                    <a:gd name="T21" fmla="*/ 543560 h 2917"/>
                                    <a:gd name="T22" fmla="*/ 493395 w 4370"/>
                                    <a:gd name="T23" fmla="*/ 593725 h 2917"/>
                                    <a:gd name="T24" fmla="*/ 558165 w 4370"/>
                                    <a:gd name="T25" fmla="*/ 486410 h 2917"/>
                                    <a:gd name="T26" fmla="*/ 593725 w 4370"/>
                                    <a:gd name="T27" fmla="*/ 579120 h 2917"/>
                                    <a:gd name="T28" fmla="*/ 650875 w 4370"/>
                                    <a:gd name="T29" fmla="*/ 636270 h 2917"/>
                                    <a:gd name="T30" fmla="*/ 679450 w 4370"/>
                                    <a:gd name="T31" fmla="*/ 579120 h 2917"/>
                                    <a:gd name="T32" fmla="*/ 736600 w 4370"/>
                                    <a:gd name="T33" fmla="*/ 672465 h 2917"/>
                                    <a:gd name="T34" fmla="*/ 765175 w 4370"/>
                                    <a:gd name="T35" fmla="*/ 436245 h 2917"/>
                                    <a:gd name="T36" fmla="*/ 822325 w 4370"/>
                                    <a:gd name="T37" fmla="*/ 543560 h 2917"/>
                                    <a:gd name="T38" fmla="*/ 858520 w 4370"/>
                                    <a:gd name="T39" fmla="*/ 708025 h 2917"/>
                                    <a:gd name="T40" fmla="*/ 915670 w 4370"/>
                                    <a:gd name="T41" fmla="*/ 729615 h 2917"/>
                                    <a:gd name="T42" fmla="*/ 944245 w 4370"/>
                                    <a:gd name="T43" fmla="*/ 572135 h 2917"/>
                                    <a:gd name="T44" fmla="*/ 1008380 w 4370"/>
                                    <a:gd name="T45" fmla="*/ 486410 h 2917"/>
                                    <a:gd name="T46" fmla="*/ 1036955 w 4370"/>
                                    <a:gd name="T47" fmla="*/ 572135 h 2917"/>
                                    <a:gd name="T48" fmla="*/ 1101725 w 4370"/>
                                    <a:gd name="T49" fmla="*/ 565150 h 2917"/>
                                    <a:gd name="T50" fmla="*/ 1130300 w 4370"/>
                                    <a:gd name="T51" fmla="*/ 622300 h 2917"/>
                                    <a:gd name="T52" fmla="*/ 1187450 w 4370"/>
                                    <a:gd name="T53" fmla="*/ 636270 h 2917"/>
                                    <a:gd name="T54" fmla="*/ 1216025 w 4370"/>
                                    <a:gd name="T55" fmla="*/ 887095 h 2917"/>
                                    <a:gd name="T56" fmla="*/ 1273175 w 4370"/>
                                    <a:gd name="T57" fmla="*/ 772160 h 2917"/>
                                    <a:gd name="T58" fmla="*/ 1301750 w 4370"/>
                                    <a:gd name="T59" fmla="*/ 171450 h 2917"/>
                                    <a:gd name="T60" fmla="*/ 1365885 w 4370"/>
                                    <a:gd name="T61" fmla="*/ 0 h 2917"/>
                                    <a:gd name="T62" fmla="*/ 1394460 w 4370"/>
                                    <a:gd name="T63" fmla="*/ 600710 h 2917"/>
                                    <a:gd name="T64" fmla="*/ 1459230 w 4370"/>
                                    <a:gd name="T65" fmla="*/ 800735 h 2917"/>
                                    <a:gd name="T66" fmla="*/ 1487805 w 4370"/>
                                    <a:gd name="T67" fmla="*/ 915670 h 2917"/>
                                    <a:gd name="T68" fmla="*/ 1544955 w 4370"/>
                                    <a:gd name="T69" fmla="*/ 951230 h 2917"/>
                                    <a:gd name="T70" fmla="*/ 1573530 w 4370"/>
                                    <a:gd name="T71" fmla="*/ 872490 h 2917"/>
                                    <a:gd name="T72" fmla="*/ 1630680 w 4370"/>
                                    <a:gd name="T73" fmla="*/ 736600 h 2917"/>
                                    <a:gd name="T74" fmla="*/ 1659255 w 4370"/>
                                    <a:gd name="T75" fmla="*/ 536575 h 2917"/>
                                    <a:gd name="T76" fmla="*/ 1724025 w 4370"/>
                                    <a:gd name="T77" fmla="*/ 808355 h 2917"/>
                                    <a:gd name="T78" fmla="*/ 1752600 w 4370"/>
                                    <a:gd name="T79" fmla="*/ 850900 h 2917"/>
                                    <a:gd name="T80" fmla="*/ 1816735 w 4370"/>
                                    <a:gd name="T81" fmla="*/ 944245 h 2917"/>
                                    <a:gd name="T82" fmla="*/ 1852295 w 4370"/>
                                    <a:gd name="T83" fmla="*/ 793750 h 2917"/>
                                    <a:gd name="T84" fmla="*/ 1909445 w 4370"/>
                                    <a:gd name="T85" fmla="*/ 986790 h 2917"/>
                                    <a:gd name="T86" fmla="*/ 1938020 w 4370"/>
                                    <a:gd name="T87" fmla="*/ 1194435 h 2917"/>
                                    <a:gd name="T88" fmla="*/ 1995805 w 4370"/>
                                    <a:gd name="T89" fmla="*/ 1208405 h 2917"/>
                                    <a:gd name="T90" fmla="*/ 2024380 w 4370"/>
                                    <a:gd name="T91" fmla="*/ 1444625 h 2917"/>
                                    <a:gd name="T92" fmla="*/ 2081530 w 4370"/>
                                    <a:gd name="T93" fmla="*/ 1265555 h 2917"/>
                                    <a:gd name="T94" fmla="*/ 2110105 w 4370"/>
                                    <a:gd name="T95" fmla="*/ 1229995 h 2917"/>
                                    <a:gd name="T96" fmla="*/ 2174240 w 4370"/>
                                    <a:gd name="T97" fmla="*/ 1022350 h 2917"/>
                                    <a:gd name="T98" fmla="*/ 2202815 w 4370"/>
                                    <a:gd name="T99" fmla="*/ 951230 h 2917"/>
                                    <a:gd name="T100" fmla="*/ 2267585 w 4370"/>
                                    <a:gd name="T101" fmla="*/ 1015365 h 2917"/>
                                    <a:gd name="T102" fmla="*/ 2296160 w 4370"/>
                                    <a:gd name="T103" fmla="*/ 993775 h 2917"/>
                                    <a:gd name="T104" fmla="*/ 2353310 w 4370"/>
                                    <a:gd name="T105" fmla="*/ 958215 h 2917"/>
                                    <a:gd name="T106" fmla="*/ 2381885 w 4370"/>
                                    <a:gd name="T107" fmla="*/ 521970 h 2917"/>
                                    <a:gd name="T108" fmla="*/ 2439035 w 4370"/>
                                    <a:gd name="T109" fmla="*/ 743585 h 2917"/>
                                    <a:gd name="T110" fmla="*/ 2474595 w 4370"/>
                                    <a:gd name="T111" fmla="*/ 729615 h 2917"/>
                                    <a:gd name="T112" fmla="*/ 2531745 w 4370"/>
                                    <a:gd name="T113" fmla="*/ 779780 h 2917"/>
                                    <a:gd name="T114" fmla="*/ 2560320 w 4370"/>
                                    <a:gd name="T115" fmla="*/ 1251585 h 2917"/>
                                    <a:gd name="T116" fmla="*/ 2625090 w 4370"/>
                                    <a:gd name="T117" fmla="*/ 1852295 h 2917"/>
                                    <a:gd name="T118" fmla="*/ 2653665 w 4370"/>
                                    <a:gd name="T119" fmla="*/ 1852295 h 2917"/>
                                    <a:gd name="T120" fmla="*/ 2717800 w 4370"/>
                                    <a:gd name="T121" fmla="*/ 1852295 h 2917"/>
                                    <a:gd name="T122" fmla="*/ 2746375 w 4370"/>
                                    <a:gd name="T123" fmla="*/ 1852295 h 2917"/>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 name="T180" fmla="*/ 0 60000 65536"/>
                                    <a:gd name="T181" fmla="*/ 0 60000 65536"/>
                                    <a:gd name="T182" fmla="*/ 0 60000 65536"/>
                                    <a:gd name="T183" fmla="*/ 0 60000 65536"/>
                                    <a:gd name="T184" fmla="*/ 0 60000 65536"/>
                                    <a:gd name="T185" fmla="*/ 0 60000 65536"/>
                                  </a:gdLst>
                                  <a:ahLst/>
                                  <a:cxnLst>
                                    <a:cxn ang="T124">
                                      <a:pos x="T0" y="T1"/>
                                    </a:cxn>
                                    <a:cxn ang="T125">
                                      <a:pos x="T2" y="T3"/>
                                    </a:cxn>
                                    <a:cxn ang="T126">
                                      <a:pos x="T4" y="T5"/>
                                    </a:cxn>
                                    <a:cxn ang="T127">
                                      <a:pos x="T6" y="T7"/>
                                    </a:cxn>
                                    <a:cxn ang="T128">
                                      <a:pos x="T8" y="T9"/>
                                    </a:cxn>
                                    <a:cxn ang="T129">
                                      <a:pos x="T10" y="T11"/>
                                    </a:cxn>
                                    <a:cxn ang="T130">
                                      <a:pos x="T12" y="T13"/>
                                    </a:cxn>
                                    <a:cxn ang="T131">
                                      <a:pos x="T14" y="T15"/>
                                    </a:cxn>
                                    <a:cxn ang="T132">
                                      <a:pos x="T16" y="T17"/>
                                    </a:cxn>
                                    <a:cxn ang="T133">
                                      <a:pos x="T18" y="T19"/>
                                    </a:cxn>
                                    <a:cxn ang="T134">
                                      <a:pos x="T20" y="T21"/>
                                    </a:cxn>
                                    <a:cxn ang="T135">
                                      <a:pos x="T22" y="T23"/>
                                    </a:cxn>
                                    <a:cxn ang="T136">
                                      <a:pos x="T24" y="T25"/>
                                    </a:cxn>
                                    <a:cxn ang="T137">
                                      <a:pos x="T26" y="T27"/>
                                    </a:cxn>
                                    <a:cxn ang="T138">
                                      <a:pos x="T28" y="T29"/>
                                    </a:cxn>
                                    <a:cxn ang="T139">
                                      <a:pos x="T30" y="T31"/>
                                    </a:cxn>
                                    <a:cxn ang="T140">
                                      <a:pos x="T32" y="T33"/>
                                    </a:cxn>
                                    <a:cxn ang="T141">
                                      <a:pos x="T34" y="T35"/>
                                    </a:cxn>
                                    <a:cxn ang="T142">
                                      <a:pos x="T36" y="T37"/>
                                    </a:cxn>
                                    <a:cxn ang="T143">
                                      <a:pos x="T38" y="T39"/>
                                    </a:cxn>
                                    <a:cxn ang="T144">
                                      <a:pos x="T40" y="T41"/>
                                    </a:cxn>
                                    <a:cxn ang="T145">
                                      <a:pos x="T42" y="T43"/>
                                    </a:cxn>
                                    <a:cxn ang="T146">
                                      <a:pos x="T44" y="T45"/>
                                    </a:cxn>
                                    <a:cxn ang="T147">
                                      <a:pos x="T46" y="T47"/>
                                    </a:cxn>
                                    <a:cxn ang="T148">
                                      <a:pos x="T48" y="T49"/>
                                    </a:cxn>
                                    <a:cxn ang="T149">
                                      <a:pos x="T50" y="T51"/>
                                    </a:cxn>
                                    <a:cxn ang="T150">
                                      <a:pos x="T52" y="T53"/>
                                    </a:cxn>
                                    <a:cxn ang="T151">
                                      <a:pos x="T54" y="T55"/>
                                    </a:cxn>
                                    <a:cxn ang="T152">
                                      <a:pos x="T56" y="T57"/>
                                    </a:cxn>
                                    <a:cxn ang="T153">
                                      <a:pos x="T58" y="T59"/>
                                    </a:cxn>
                                    <a:cxn ang="T154">
                                      <a:pos x="T60" y="T61"/>
                                    </a:cxn>
                                    <a:cxn ang="T155">
                                      <a:pos x="T62" y="T63"/>
                                    </a:cxn>
                                    <a:cxn ang="T156">
                                      <a:pos x="T64" y="T65"/>
                                    </a:cxn>
                                    <a:cxn ang="T157">
                                      <a:pos x="T66" y="T67"/>
                                    </a:cxn>
                                    <a:cxn ang="T158">
                                      <a:pos x="T68" y="T69"/>
                                    </a:cxn>
                                    <a:cxn ang="T159">
                                      <a:pos x="T70" y="T71"/>
                                    </a:cxn>
                                    <a:cxn ang="T160">
                                      <a:pos x="T72" y="T73"/>
                                    </a:cxn>
                                    <a:cxn ang="T161">
                                      <a:pos x="T74" y="T75"/>
                                    </a:cxn>
                                    <a:cxn ang="T162">
                                      <a:pos x="T76" y="T77"/>
                                    </a:cxn>
                                    <a:cxn ang="T163">
                                      <a:pos x="T78" y="T79"/>
                                    </a:cxn>
                                    <a:cxn ang="T164">
                                      <a:pos x="T80" y="T81"/>
                                    </a:cxn>
                                    <a:cxn ang="T165">
                                      <a:pos x="T82" y="T83"/>
                                    </a:cxn>
                                    <a:cxn ang="T166">
                                      <a:pos x="T84" y="T85"/>
                                    </a:cxn>
                                    <a:cxn ang="T167">
                                      <a:pos x="T86" y="T87"/>
                                    </a:cxn>
                                    <a:cxn ang="T168">
                                      <a:pos x="T88" y="T89"/>
                                    </a:cxn>
                                    <a:cxn ang="T169">
                                      <a:pos x="T90" y="T91"/>
                                    </a:cxn>
                                    <a:cxn ang="T170">
                                      <a:pos x="T92" y="T93"/>
                                    </a:cxn>
                                    <a:cxn ang="T171">
                                      <a:pos x="T94" y="T95"/>
                                    </a:cxn>
                                    <a:cxn ang="T172">
                                      <a:pos x="T96" y="T97"/>
                                    </a:cxn>
                                    <a:cxn ang="T173">
                                      <a:pos x="T98" y="T99"/>
                                    </a:cxn>
                                    <a:cxn ang="T174">
                                      <a:pos x="T100" y="T101"/>
                                    </a:cxn>
                                    <a:cxn ang="T175">
                                      <a:pos x="T102" y="T103"/>
                                    </a:cxn>
                                    <a:cxn ang="T176">
                                      <a:pos x="T104" y="T105"/>
                                    </a:cxn>
                                    <a:cxn ang="T177">
                                      <a:pos x="T106" y="T107"/>
                                    </a:cxn>
                                    <a:cxn ang="T178">
                                      <a:pos x="T108" y="T109"/>
                                    </a:cxn>
                                    <a:cxn ang="T179">
                                      <a:pos x="T110" y="T111"/>
                                    </a:cxn>
                                    <a:cxn ang="T180">
                                      <a:pos x="T112" y="T113"/>
                                    </a:cxn>
                                    <a:cxn ang="T181">
                                      <a:pos x="T114" y="T115"/>
                                    </a:cxn>
                                    <a:cxn ang="T182">
                                      <a:pos x="T116" y="T117"/>
                                    </a:cxn>
                                    <a:cxn ang="T183">
                                      <a:pos x="T118" y="T119"/>
                                    </a:cxn>
                                    <a:cxn ang="T184">
                                      <a:pos x="T120" y="T121"/>
                                    </a:cxn>
                                    <a:cxn ang="T185">
                                      <a:pos x="T122" y="T123"/>
                                    </a:cxn>
                                  </a:cxnLst>
                                  <a:rect l="0" t="0" r="r" b="b"/>
                                  <a:pathLst>
                                    <a:path w="4370" h="2917">
                                      <a:moveTo>
                                        <a:pt x="0" y="2545"/>
                                      </a:moveTo>
                                      <a:lnTo>
                                        <a:pt x="0" y="2511"/>
                                      </a:lnTo>
                                      <a:lnTo>
                                        <a:pt x="34" y="2511"/>
                                      </a:lnTo>
                                      <a:lnTo>
                                        <a:pt x="34" y="2376"/>
                                      </a:lnTo>
                                      <a:lnTo>
                                        <a:pt x="79" y="2376"/>
                                      </a:lnTo>
                                      <a:lnTo>
                                        <a:pt x="79" y="2286"/>
                                      </a:lnTo>
                                      <a:lnTo>
                                        <a:pt x="124" y="2286"/>
                                      </a:lnTo>
                                      <a:lnTo>
                                        <a:pt x="124" y="2252"/>
                                      </a:lnTo>
                                      <a:lnTo>
                                        <a:pt x="169" y="2252"/>
                                      </a:lnTo>
                                      <a:lnTo>
                                        <a:pt x="169" y="2140"/>
                                      </a:lnTo>
                                      <a:lnTo>
                                        <a:pt x="214" y="2140"/>
                                      </a:lnTo>
                                      <a:lnTo>
                                        <a:pt x="214" y="1768"/>
                                      </a:lnTo>
                                      <a:lnTo>
                                        <a:pt x="270" y="1768"/>
                                      </a:lnTo>
                                      <a:lnTo>
                                        <a:pt x="270" y="1734"/>
                                      </a:lnTo>
                                      <a:lnTo>
                                        <a:pt x="315" y="1734"/>
                                      </a:lnTo>
                                      <a:lnTo>
                                        <a:pt x="315" y="1520"/>
                                      </a:lnTo>
                                      <a:lnTo>
                                        <a:pt x="360" y="1520"/>
                                      </a:lnTo>
                                      <a:lnTo>
                                        <a:pt x="360" y="1250"/>
                                      </a:lnTo>
                                      <a:lnTo>
                                        <a:pt x="417" y="1250"/>
                                      </a:lnTo>
                                      <a:lnTo>
                                        <a:pt x="417" y="1228"/>
                                      </a:lnTo>
                                      <a:lnTo>
                                        <a:pt x="462" y="1228"/>
                                      </a:lnTo>
                                      <a:lnTo>
                                        <a:pt x="462" y="1205"/>
                                      </a:lnTo>
                                      <a:lnTo>
                                        <a:pt x="507" y="1205"/>
                                      </a:lnTo>
                                      <a:lnTo>
                                        <a:pt x="552" y="1205"/>
                                      </a:lnTo>
                                      <a:lnTo>
                                        <a:pt x="552" y="1002"/>
                                      </a:lnTo>
                                      <a:lnTo>
                                        <a:pt x="597" y="1002"/>
                                      </a:lnTo>
                                      <a:lnTo>
                                        <a:pt x="597" y="879"/>
                                      </a:lnTo>
                                      <a:lnTo>
                                        <a:pt x="642" y="879"/>
                                      </a:lnTo>
                                      <a:lnTo>
                                        <a:pt x="642" y="867"/>
                                      </a:lnTo>
                                      <a:lnTo>
                                        <a:pt x="687" y="867"/>
                                      </a:lnTo>
                                      <a:lnTo>
                                        <a:pt x="687" y="856"/>
                                      </a:lnTo>
                                      <a:lnTo>
                                        <a:pt x="732" y="856"/>
                                      </a:lnTo>
                                      <a:lnTo>
                                        <a:pt x="732" y="957"/>
                                      </a:lnTo>
                                      <a:lnTo>
                                        <a:pt x="777" y="957"/>
                                      </a:lnTo>
                                      <a:lnTo>
                                        <a:pt x="777" y="935"/>
                                      </a:lnTo>
                                      <a:lnTo>
                                        <a:pt x="822" y="935"/>
                                      </a:lnTo>
                                      <a:lnTo>
                                        <a:pt x="822" y="766"/>
                                      </a:lnTo>
                                      <a:lnTo>
                                        <a:pt x="879" y="766"/>
                                      </a:lnTo>
                                      <a:lnTo>
                                        <a:pt x="879" y="743"/>
                                      </a:lnTo>
                                      <a:lnTo>
                                        <a:pt x="935" y="743"/>
                                      </a:lnTo>
                                      <a:lnTo>
                                        <a:pt x="935" y="912"/>
                                      </a:lnTo>
                                      <a:lnTo>
                                        <a:pt x="980" y="912"/>
                                      </a:lnTo>
                                      <a:lnTo>
                                        <a:pt x="980" y="1002"/>
                                      </a:lnTo>
                                      <a:lnTo>
                                        <a:pt x="1025" y="1002"/>
                                      </a:lnTo>
                                      <a:lnTo>
                                        <a:pt x="1025" y="946"/>
                                      </a:lnTo>
                                      <a:lnTo>
                                        <a:pt x="1070" y="946"/>
                                      </a:lnTo>
                                      <a:lnTo>
                                        <a:pt x="1070" y="912"/>
                                      </a:lnTo>
                                      <a:lnTo>
                                        <a:pt x="1115" y="912"/>
                                      </a:lnTo>
                                      <a:lnTo>
                                        <a:pt x="1115" y="1059"/>
                                      </a:lnTo>
                                      <a:lnTo>
                                        <a:pt x="1160" y="1059"/>
                                      </a:lnTo>
                                      <a:lnTo>
                                        <a:pt x="1160" y="879"/>
                                      </a:lnTo>
                                      <a:lnTo>
                                        <a:pt x="1205" y="879"/>
                                      </a:lnTo>
                                      <a:lnTo>
                                        <a:pt x="1205" y="687"/>
                                      </a:lnTo>
                                      <a:lnTo>
                                        <a:pt x="1250" y="687"/>
                                      </a:lnTo>
                                      <a:lnTo>
                                        <a:pt x="1250" y="856"/>
                                      </a:lnTo>
                                      <a:lnTo>
                                        <a:pt x="1295" y="856"/>
                                      </a:lnTo>
                                      <a:lnTo>
                                        <a:pt x="1295" y="946"/>
                                      </a:lnTo>
                                      <a:lnTo>
                                        <a:pt x="1352" y="946"/>
                                      </a:lnTo>
                                      <a:lnTo>
                                        <a:pt x="1352" y="1115"/>
                                      </a:lnTo>
                                      <a:lnTo>
                                        <a:pt x="1397" y="1115"/>
                                      </a:lnTo>
                                      <a:lnTo>
                                        <a:pt x="1397" y="1149"/>
                                      </a:lnTo>
                                      <a:lnTo>
                                        <a:pt x="1442" y="1149"/>
                                      </a:lnTo>
                                      <a:lnTo>
                                        <a:pt x="1442" y="1047"/>
                                      </a:lnTo>
                                      <a:lnTo>
                                        <a:pt x="1487" y="1047"/>
                                      </a:lnTo>
                                      <a:lnTo>
                                        <a:pt x="1487" y="901"/>
                                      </a:lnTo>
                                      <a:lnTo>
                                        <a:pt x="1532" y="901"/>
                                      </a:lnTo>
                                      <a:lnTo>
                                        <a:pt x="1532" y="766"/>
                                      </a:lnTo>
                                      <a:lnTo>
                                        <a:pt x="1588" y="766"/>
                                      </a:lnTo>
                                      <a:lnTo>
                                        <a:pt x="1588" y="777"/>
                                      </a:lnTo>
                                      <a:lnTo>
                                        <a:pt x="1633" y="777"/>
                                      </a:lnTo>
                                      <a:lnTo>
                                        <a:pt x="1633" y="901"/>
                                      </a:lnTo>
                                      <a:lnTo>
                                        <a:pt x="1678" y="901"/>
                                      </a:lnTo>
                                      <a:lnTo>
                                        <a:pt x="1678" y="890"/>
                                      </a:lnTo>
                                      <a:lnTo>
                                        <a:pt x="1735" y="890"/>
                                      </a:lnTo>
                                      <a:lnTo>
                                        <a:pt x="1735" y="721"/>
                                      </a:lnTo>
                                      <a:lnTo>
                                        <a:pt x="1780" y="721"/>
                                      </a:lnTo>
                                      <a:lnTo>
                                        <a:pt x="1780" y="980"/>
                                      </a:lnTo>
                                      <a:lnTo>
                                        <a:pt x="1825" y="980"/>
                                      </a:lnTo>
                                      <a:lnTo>
                                        <a:pt x="1825" y="1002"/>
                                      </a:lnTo>
                                      <a:lnTo>
                                        <a:pt x="1870" y="1002"/>
                                      </a:lnTo>
                                      <a:lnTo>
                                        <a:pt x="1870" y="1194"/>
                                      </a:lnTo>
                                      <a:lnTo>
                                        <a:pt x="1915" y="1194"/>
                                      </a:lnTo>
                                      <a:lnTo>
                                        <a:pt x="1915" y="1397"/>
                                      </a:lnTo>
                                      <a:lnTo>
                                        <a:pt x="1960" y="1397"/>
                                      </a:lnTo>
                                      <a:lnTo>
                                        <a:pt x="1960" y="1216"/>
                                      </a:lnTo>
                                      <a:lnTo>
                                        <a:pt x="2005" y="1216"/>
                                      </a:lnTo>
                                      <a:lnTo>
                                        <a:pt x="2005" y="1014"/>
                                      </a:lnTo>
                                      <a:lnTo>
                                        <a:pt x="2050" y="1014"/>
                                      </a:lnTo>
                                      <a:lnTo>
                                        <a:pt x="2050" y="270"/>
                                      </a:lnTo>
                                      <a:lnTo>
                                        <a:pt x="2106" y="270"/>
                                      </a:lnTo>
                                      <a:lnTo>
                                        <a:pt x="2106" y="0"/>
                                      </a:lnTo>
                                      <a:lnTo>
                                        <a:pt x="2151" y="0"/>
                                      </a:lnTo>
                                      <a:lnTo>
                                        <a:pt x="2151" y="383"/>
                                      </a:lnTo>
                                      <a:lnTo>
                                        <a:pt x="2196" y="383"/>
                                      </a:lnTo>
                                      <a:lnTo>
                                        <a:pt x="2196" y="946"/>
                                      </a:lnTo>
                                      <a:lnTo>
                                        <a:pt x="2253" y="946"/>
                                      </a:lnTo>
                                      <a:lnTo>
                                        <a:pt x="2253" y="1261"/>
                                      </a:lnTo>
                                      <a:lnTo>
                                        <a:pt x="2298" y="1261"/>
                                      </a:lnTo>
                                      <a:lnTo>
                                        <a:pt x="2298" y="1126"/>
                                      </a:lnTo>
                                      <a:lnTo>
                                        <a:pt x="2343" y="1126"/>
                                      </a:lnTo>
                                      <a:lnTo>
                                        <a:pt x="2343" y="1442"/>
                                      </a:lnTo>
                                      <a:lnTo>
                                        <a:pt x="2388" y="1442"/>
                                      </a:lnTo>
                                      <a:lnTo>
                                        <a:pt x="2388" y="1498"/>
                                      </a:lnTo>
                                      <a:lnTo>
                                        <a:pt x="2433" y="1498"/>
                                      </a:lnTo>
                                      <a:lnTo>
                                        <a:pt x="2433" y="1059"/>
                                      </a:lnTo>
                                      <a:lnTo>
                                        <a:pt x="2478" y="1059"/>
                                      </a:lnTo>
                                      <a:lnTo>
                                        <a:pt x="2478" y="1374"/>
                                      </a:lnTo>
                                      <a:lnTo>
                                        <a:pt x="2523" y="1374"/>
                                      </a:lnTo>
                                      <a:lnTo>
                                        <a:pt x="2523" y="1160"/>
                                      </a:lnTo>
                                      <a:lnTo>
                                        <a:pt x="2568" y="1160"/>
                                      </a:lnTo>
                                      <a:lnTo>
                                        <a:pt x="2568" y="1351"/>
                                      </a:lnTo>
                                      <a:lnTo>
                                        <a:pt x="2613" y="1351"/>
                                      </a:lnTo>
                                      <a:lnTo>
                                        <a:pt x="2613" y="845"/>
                                      </a:lnTo>
                                      <a:lnTo>
                                        <a:pt x="2658" y="845"/>
                                      </a:lnTo>
                                      <a:lnTo>
                                        <a:pt x="2658" y="1273"/>
                                      </a:lnTo>
                                      <a:lnTo>
                                        <a:pt x="2715" y="1273"/>
                                      </a:lnTo>
                                      <a:lnTo>
                                        <a:pt x="2715" y="428"/>
                                      </a:lnTo>
                                      <a:lnTo>
                                        <a:pt x="2760" y="428"/>
                                      </a:lnTo>
                                      <a:lnTo>
                                        <a:pt x="2760" y="1340"/>
                                      </a:lnTo>
                                      <a:lnTo>
                                        <a:pt x="2816" y="1340"/>
                                      </a:lnTo>
                                      <a:lnTo>
                                        <a:pt x="2816" y="1487"/>
                                      </a:lnTo>
                                      <a:lnTo>
                                        <a:pt x="2861" y="1487"/>
                                      </a:lnTo>
                                      <a:lnTo>
                                        <a:pt x="2861" y="980"/>
                                      </a:lnTo>
                                      <a:lnTo>
                                        <a:pt x="2917" y="980"/>
                                      </a:lnTo>
                                      <a:lnTo>
                                        <a:pt x="2917" y="1250"/>
                                      </a:lnTo>
                                      <a:lnTo>
                                        <a:pt x="2962" y="1250"/>
                                      </a:lnTo>
                                      <a:lnTo>
                                        <a:pt x="2962" y="1554"/>
                                      </a:lnTo>
                                      <a:lnTo>
                                        <a:pt x="3007" y="1554"/>
                                      </a:lnTo>
                                      <a:lnTo>
                                        <a:pt x="3007" y="2005"/>
                                      </a:lnTo>
                                      <a:lnTo>
                                        <a:pt x="3052" y="2005"/>
                                      </a:lnTo>
                                      <a:lnTo>
                                        <a:pt x="3052" y="1881"/>
                                      </a:lnTo>
                                      <a:lnTo>
                                        <a:pt x="3097" y="1881"/>
                                      </a:lnTo>
                                      <a:lnTo>
                                        <a:pt x="3097" y="1903"/>
                                      </a:lnTo>
                                      <a:lnTo>
                                        <a:pt x="3143" y="1903"/>
                                      </a:lnTo>
                                      <a:lnTo>
                                        <a:pt x="3143" y="2342"/>
                                      </a:lnTo>
                                      <a:lnTo>
                                        <a:pt x="3188" y="2342"/>
                                      </a:lnTo>
                                      <a:lnTo>
                                        <a:pt x="3188" y="2275"/>
                                      </a:lnTo>
                                      <a:lnTo>
                                        <a:pt x="3233" y="2275"/>
                                      </a:lnTo>
                                      <a:lnTo>
                                        <a:pt x="3233" y="1993"/>
                                      </a:lnTo>
                                      <a:lnTo>
                                        <a:pt x="3278" y="1993"/>
                                      </a:lnTo>
                                      <a:lnTo>
                                        <a:pt x="3278" y="1723"/>
                                      </a:lnTo>
                                      <a:lnTo>
                                        <a:pt x="3323" y="1723"/>
                                      </a:lnTo>
                                      <a:lnTo>
                                        <a:pt x="3323" y="1937"/>
                                      </a:lnTo>
                                      <a:lnTo>
                                        <a:pt x="3368" y="1937"/>
                                      </a:lnTo>
                                      <a:lnTo>
                                        <a:pt x="3368" y="1610"/>
                                      </a:lnTo>
                                      <a:lnTo>
                                        <a:pt x="3424" y="1610"/>
                                      </a:lnTo>
                                      <a:lnTo>
                                        <a:pt x="3424" y="1475"/>
                                      </a:lnTo>
                                      <a:lnTo>
                                        <a:pt x="3469" y="1475"/>
                                      </a:lnTo>
                                      <a:lnTo>
                                        <a:pt x="3469" y="1498"/>
                                      </a:lnTo>
                                      <a:lnTo>
                                        <a:pt x="3514" y="1498"/>
                                      </a:lnTo>
                                      <a:lnTo>
                                        <a:pt x="3514" y="1599"/>
                                      </a:lnTo>
                                      <a:lnTo>
                                        <a:pt x="3571" y="1599"/>
                                      </a:lnTo>
                                      <a:lnTo>
                                        <a:pt x="3571" y="1667"/>
                                      </a:lnTo>
                                      <a:lnTo>
                                        <a:pt x="3616" y="1667"/>
                                      </a:lnTo>
                                      <a:lnTo>
                                        <a:pt x="3616" y="1565"/>
                                      </a:lnTo>
                                      <a:lnTo>
                                        <a:pt x="3661" y="1565"/>
                                      </a:lnTo>
                                      <a:lnTo>
                                        <a:pt x="3661" y="1509"/>
                                      </a:lnTo>
                                      <a:lnTo>
                                        <a:pt x="3706" y="1509"/>
                                      </a:lnTo>
                                      <a:lnTo>
                                        <a:pt x="3706" y="1228"/>
                                      </a:lnTo>
                                      <a:lnTo>
                                        <a:pt x="3751" y="1228"/>
                                      </a:lnTo>
                                      <a:lnTo>
                                        <a:pt x="3751" y="822"/>
                                      </a:lnTo>
                                      <a:lnTo>
                                        <a:pt x="3796" y="822"/>
                                      </a:lnTo>
                                      <a:lnTo>
                                        <a:pt x="3796" y="1171"/>
                                      </a:lnTo>
                                      <a:lnTo>
                                        <a:pt x="3841" y="1171"/>
                                      </a:lnTo>
                                      <a:lnTo>
                                        <a:pt x="3841" y="1115"/>
                                      </a:lnTo>
                                      <a:lnTo>
                                        <a:pt x="3897" y="1115"/>
                                      </a:lnTo>
                                      <a:lnTo>
                                        <a:pt x="3897" y="1149"/>
                                      </a:lnTo>
                                      <a:lnTo>
                                        <a:pt x="3942" y="1149"/>
                                      </a:lnTo>
                                      <a:lnTo>
                                        <a:pt x="3942" y="1228"/>
                                      </a:lnTo>
                                      <a:lnTo>
                                        <a:pt x="3987" y="1228"/>
                                      </a:lnTo>
                                      <a:lnTo>
                                        <a:pt x="3987" y="1543"/>
                                      </a:lnTo>
                                      <a:lnTo>
                                        <a:pt x="4032" y="1543"/>
                                      </a:lnTo>
                                      <a:lnTo>
                                        <a:pt x="4032" y="1971"/>
                                      </a:lnTo>
                                      <a:lnTo>
                                        <a:pt x="4089" y="1971"/>
                                      </a:lnTo>
                                      <a:lnTo>
                                        <a:pt x="4089" y="2917"/>
                                      </a:lnTo>
                                      <a:lnTo>
                                        <a:pt x="4134" y="2917"/>
                                      </a:lnTo>
                                      <a:lnTo>
                                        <a:pt x="4179" y="2917"/>
                                      </a:lnTo>
                                      <a:lnTo>
                                        <a:pt x="4235" y="2917"/>
                                      </a:lnTo>
                                      <a:lnTo>
                                        <a:pt x="4280" y="2917"/>
                                      </a:lnTo>
                                      <a:lnTo>
                                        <a:pt x="4325" y="2917"/>
                                      </a:lnTo>
                                      <a:lnTo>
                                        <a:pt x="4370" y="2917"/>
                                      </a:lnTo>
                                    </a:path>
                                  </a:pathLst>
                                </a:custGeom>
                                <a:noFill/>
                                <a:ln w="6985">
                                  <a:solidFill>
                                    <a:srgbClr val="00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18" name="Freeform 1161"/>
                              <wps:cNvSpPr>
                                <a:spLocks/>
                              </wps:cNvSpPr>
                              <wps:spPr bwMode="auto">
                                <a:xfrm>
                                  <a:off x="0" y="535107"/>
                                  <a:ext cx="2774947" cy="1816133"/>
                                </a:xfrm>
                                <a:custGeom>
                                  <a:avLst/>
                                  <a:gdLst>
                                    <a:gd name="T0" fmla="*/ 21590 w 4370"/>
                                    <a:gd name="T1" fmla="*/ 1515745 h 2860"/>
                                    <a:gd name="T2" fmla="*/ 50165 w 4370"/>
                                    <a:gd name="T3" fmla="*/ 1386840 h 2860"/>
                                    <a:gd name="T4" fmla="*/ 107315 w 4370"/>
                                    <a:gd name="T5" fmla="*/ 1358265 h 2860"/>
                                    <a:gd name="T6" fmla="*/ 135890 w 4370"/>
                                    <a:gd name="T7" fmla="*/ 1093470 h 2860"/>
                                    <a:gd name="T8" fmla="*/ 200025 w 4370"/>
                                    <a:gd name="T9" fmla="*/ 1079500 h 2860"/>
                                    <a:gd name="T10" fmla="*/ 228600 w 4370"/>
                                    <a:gd name="T11" fmla="*/ 814705 h 2860"/>
                                    <a:gd name="T12" fmla="*/ 293370 w 4370"/>
                                    <a:gd name="T13" fmla="*/ 800735 h 2860"/>
                                    <a:gd name="T14" fmla="*/ 321945 w 4370"/>
                                    <a:gd name="T15" fmla="*/ 800735 h 2860"/>
                                    <a:gd name="T16" fmla="*/ 379095 w 4370"/>
                                    <a:gd name="T17" fmla="*/ 671830 h 2860"/>
                                    <a:gd name="T18" fmla="*/ 407670 w 4370"/>
                                    <a:gd name="T19" fmla="*/ 571500 h 2860"/>
                                    <a:gd name="T20" fmla="*/ 464820 w 4370"/>
                                    <a:gd name="T21" fmla="*/ 557530 h 2860"/>
                                    <a:gd name="T22" fmla="*/ 493395 w 4370"/>
                                    <a:gd name="T23" fmla="*/ 550545 h 2860"/>
                                    <a:gd name="T24" fmla="*/ 558165 w 4370"/>
                                    <a:gd name="T25" fmla="*/ 464185 h 2860"/>
                                    <a:gd name="T26" fmla="*/ 593725 w 4370"/>
                                    <a:gd name="T27" fmla="*/ 571500 h 2860"/>
                                    <a:gd name="T28" fmla="*/ 650875 w 4370"/>
                                    <a:gd name="T29" fmla="*/ 621665 h 2860"/>
                                    <a:gd name="T30" fmla="*/ 679450 w 4370"/>
                                    <a:gd name="T31" fmla="*/ 579120 h 2860"/>
                                    <a:gd name="T32" fmla="*/ 736600 w 4370"/>
                                    <a:gd name="T33" fmla="*/ 693420 h 2860"/>
                                    <a:gd name="T34" fmla="*/ 765175 w 4370"/>
                                    <a:gd name="T35" fmla="*/ 428625 h 2860"/>
                                    <a:gd name="T36" fmla="*/ 822325 w 4370"/>
                                    <a:gd name="T37" fmla="*/ 550545 h 2860"/>
                                    <a:gd name="T38" fmla="*/ 858520 w 4370"/>
                                    <a:gd name="T39" fmla="*/ 707390 h 2860"/>
                                    <a:gd name="T40" fmla="*/ 915670 w 4370"/>
                                    <a:gd name="T41" fmla="*/ 707390 h 2860"/>
                                    <a:gd name="T42" fmla="*/ 944245 w 4370"/>
                                    <a:gd name="T43" fmla="*/ 607695 h 2860"/>
                                    <a:gd name="T44" fmla="*/ 1008380 w 4370"/>
                                    <a:gd name="T45" fmla="*/ 507365 h 2860"/>
                                    <a:gd name="T46" fmla="*/ 1036955 w 4370"/>
                                    <a:gd name="T47" fmla="*/ 564515 h 2860"/>
                                    <a:gd name="T48" fmla="*/ 1101725 w 4370"/>
                                    <a:gd name="T49" fmla="*/ 550545 h 2860"/>
                                    <a:gd name="T50" fmla="*/ 1130300 w 4370"/>
                                    <a:gd name="T51" fmla="*/ 657225 h 2860"/>
                                    <a:gd name="T52" fmla="*/ 1187450 w 4370"/>
                                    <a:gd name="T53" fmla="*/ 636270 h 2860"/>
                                    <a:gd name="T54" fmla="*/ 1216025 w 4370"/>
                                    <a:gd name="T55" fmla="*/ 871855 h 2860"/>
                                    <a:gd name="T56" fmla="*/ 1273175 w 4370"/>
                                    <a:gd name="T57" fmla="*/ 735965 h 2860"/>
                                    <a:gd name="T58" fmla="*/ 1301750 w 4370"/>
                                    <a:gd name="T59" fmla="*/ 221615 h 2860"/>
                                    <a:gd name="T60" fmla="*/ 1365885 w 4370"/>
                                    <a:gd name="T61" fmla="*/ 0 h 2860"/>
                                    <a:gd name="T62" fmla="*/ 1394460 w 4370"/>
                                    <a:gd name="T63" fmla="*/ 607695 h 2860"/>
                                    <a:gd name="T64" fmla="*/ 1459230 w 4370"/>
                                    <a:gd name="T65" fmla="*/ 772160 h 2860"/>
                                    <a:gd name="T66" fmla="*/ 1487805 w 4370"/>
                                    <a:gd name="T67" fmla="*/ 893445 h 2860"/>
                                    <a:gd name="T68" fmla="*/ 1544955 w 4370"/>
                                    <a:gd name="T69" fmla="*/ 936625 h 2860"/>
                                    <a:gd name="T70" fmla="*/ 1573530 w 4370"/>
                                    <a:gd name="T71" fmla="*/ 843280 h 2860"/>
                                    <a:gd name="T72" fmla="*/ 1630680 w 4370"/>
                                    <a:gd name="T73" fmla="*/ 814705 h 2860"/>
                                    <a:gd name="T74" fmla="*/ 1659255 w 4370"/>
                                    <a:gd name="T75" fmla="*/ 535940 h 2860"/>
                                    <a:gd name="T76" fmla="*/ 1724025 w 4370"/>
                                    <a:gd name="T77" fmla="*/ 886460 h 2860"/>
                                    <a:gd name="T78" fmla="*/ 1752600 w 4370"/>
                                    <a:gd name="T79" fmla="*/ 922020 h 2860"/>
                                    <a:gd name="T80" fmla="*/ 1816735 w 4370"/>
                                    <a:gd name="T81" fmla="*/ 1015365 h 2860"/>
                                    <a:gd name="T82" fmla="*/ 1852295 w 4370"/>
                                    <a:gd name="T83" fmla="*/ 586105 h 2860"/>
                                    <a:gd name="T84" fmla="*/ 1909445 w 4370"/>
                                    <a:gd name="T85" fmla="*/ 1101090 h 2860"/>
                                    <a:gd name="T86" fmla="*/ 1938020 w 4370"/>
                                    <a:gd name="T87" fmla="*/ 1222375 h 2860"/>
                                    <a:gd name="T88" fmla="*/ 1995805 w 4370"/>
                                    <a:gd name="T89" fmla="*/ 1358265 h 2860"/>
                                    <a:gd name="T90" fmla="*/ 2024380 w 4370"/>
                                    <a:gd name="T91" fmla="*/ 1086485 h 2860"/>
                                    <a:gd name="T92" fmla="*/ 2081530 w 4370"/>
                                    <a:gd name="T93" fmla="*/ 1208405 h 2860"/>
                                    <a:gd name="T94" fmla="*/ 2110105 w 4370"/>
                                    <a:gd name="T95" fmla="*/ 1322705 h 2860"/>
                                    <a:gd name="T96" fmla="*/ 2174240 w 4370"/>
                                    <a:gd name="T97" fmla="*/ 1072515 h 2860"/>
                                    <a:gd name="T98" fmla="*/ 2202815 w 4370"/>
                                    <a:gd name="T99" fmla="*/ 986155 h 2860"/>
                                    <a:gd name="T100" fmla="*/ 2267585 w 4370"/>
                                    <a:gd name="T101" fmla="*/ 1086485 h 2860"/>
                                    <a:gd name="T102" fmla="*/ 2296160 w 4370"/>
                                    <a:gd name="T103" fmla="*/ 950595 h 2860"/>
                                    <a:gd name="T104" fmla="*/ 2353310 w 4370"/>
                                    <a:gd name="T105" fmla="*/ 735965 h 2860"/>
                                    <a:gd name="T106" fmla="*/ 2381885 w 4370"/>
                                    <a:gd name="T107" fmla="*/ 643255 h 2860"/>
                                    <a:gd name="T108" fmla="*/ 2439035 w 4370"/>
                                    <a:gd name="T109" fmla="*/ 735965 h 2860"/>
                                    <a:gd name="T110" fmla="*/ 2474595 w 4370"/>
                                    <a:gd name="T111" fmla="*/ 657225 h 2860"/>
                                    <a:gd name="T112" fmla="*/ 2531745 w 4370"/>
                                    <a:gd name="T113" fmla="*/ 779145 h 2860"/>
                                    <a:gd name="T114" fmla="*/ 2560320 w 4370"/>
                                    <a:gd name="T115" fmla="*/ 1250950 h 2860"/>
                                    <a:gd name="T116" fmla="*/ 2625090 w 4370"/>
                                    <a:gd name="T117" fmla="*/ 1816100 h 2860"/>
                                    <a:gd name="T118" fmla="*/ 2653665 w 4370"/>
                                    <a:gd name="T119" fmla="*/ 1816100 h 2860"/>
                                    <a:gd name="T120" fmla="*/ 2717800 w 4370"/>
                                    <a:gd name="T121" fmla="*/ 1816100 h 2860"/>
                                    <a:gd name="T122" fmla="*/ 2746375 w 4370"/>
                                    <a:gd name="T123" fmla="*/ 1816100 h 2860"/>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 name="T180" fmla="*/ 0 60000 65536"/>
                                    <a:gd name="T181" fmla="*/ 0 60000 65536"/>
                                    <a:gd name="T182" fmla="*/ 0 60000 65536"/>
                                    <a:gd name="T183" fmla="*/ 0 60000 65536"/>
                                    <a:gd name="T184" fmla="*/ 0 60000 65536"/>
                                    <a:gd name="T185" fmla="*/ 0 60000 65536"/>
                                  </a:gdLst>
                                  <a:ahLst/>
                                  <a:cxnLst>
                                    <a:cxn ang="T124">
                                      <a:pos x="T0" y="T1"/>
                                    </a:cxn>
                                    <a:cxn ang="T125">
                                      <a:pos x="T2" y="T3"/>
                                    </a:cxn>
                                    <a:cxn ang="T126">
                                      <a:pos x="T4" y="T5"/>
                                    </a:cxn>
                                    <a:cxn ang="T127">
                                      <a:pos x="T6" y="T7"/>
                                    </a:cxn>
                                    <a:cxn ang="T128">
                                      <a:pos x="T8" y="T9"/>
                                    </a:cxn>
                                    <a:cxn ang="T129">
                                      <a:pos x="T10" y="T11"/>
                                    </a:cxn>
                                    <a:cxn ang="T130">
                                      <a:pos x="T12" y="T13"/>
                                    </a:cxn>
                                    <a:cxn ang="T131">
                                      <a:pos x="T14" y="T15"/>
                                    </a:cxn>
                                    <a:cxn ang="T132">
                                      <a:pos x="T16" y="T17"/>
                                    </a:cxn>
                                    <a:cxn ang="T133">
                                      <a:pos x="T18" y="T19"/>
                                    </a:cxn>
                                    <a:cxn ang="T134">
                                      <a:pos x="T20" y="T21"/>
                                    </a:cxn>
                                    <a:cxn ang="T135">
                                      <a:pos x="T22" y="T23"/>
                                    </a:cxn>
                                    <a:cxn ang="T136">
                                      <a:pos x="T24" y="T25"/>
                                    </a:cxn>
                                    <a:cxn ang="T137">
                                      <a:pos x="T26" y="T27"/>
                                    </a:cxn>
                                    <a:cxn ang="T138">
                                      <a:pos x="T28" y="T29"/>
                                    </a:cxn>
                                    <a:cxn ang="T139">
                                      <a:pos x="T30" y="T31"/>
                                    </a:cxn>
                                    <a:cxn ang="T140">
                                      <a:pos x="T32" y="T33"/>
                                    </a:cxn>
                                    <a:cxn ang="T141">
                                      <a:pos x="T34" y="T35"/>
                                    </a:cxn>
                                    <a:cxn ang="T142">
                                      <a:pos x="T36" y="T37"/>
                                    </a:cxn>
                                    <a:cxn ang="T143">
                                      <a:pos x="T38" y="T39"/>
                                    </a:cxn>
                                    <a:cxn ang="T144">
                                      <a:pos x="T40" y="T41"/>
                                    </a:cxn>
                                    <a:cxn ang="T145">
                                      <a:pos x="T42" y="T43"/>
                                    </a:cxn>
                                    <a:cxn ang="T146">
                                      <a:pos x="T44" y="T45"/>
                                    </a:cxn>
                                    <a:cxn ang="T147">
                                      <a:pos x="T46" y="T47"/>
                                    </a:cxn>
                                    <a:cxn ang="T148">
                                      <a:pos x="T48" y="T49"/>
                                    </a:cxn>
                                    <a:cxn ang="T149">
                                      <a:pos x="T50" y="T51"/>
                                    </a:cxn>
                                    <a:cxn ang="T150">
                                      <a:pos x="T52" y="T53"/>
                                    </a:cxn>
                                    <a:cxn ang="T151">
                                      <a:pos x="T54" y="T55"/>
                                    </a:cxn>
                                    <a:cxn ang="T152">
                                      <a:pos x="T56" y="T57"/>
                                    </a:cxn>
                                    <a:cxn ang="T153">
                                      <a:pos x="T58" y="T59"/>
                                    </a:cxn>
                                    <a:cxn ang="T154">
                                      <a:pos x="T60" y="T61"/>
                                    </a:cxn>
                                    <a:cxn ang="T155">
                                      <a:pos x="T62" y="T63"/>
                                    </a:cxn>
                                    <a:cxn ang="T156">
                                      <a:pos x="T64" y="T65"/>
                                    </a:cxn>
                                    <a:cxn ang="T157">
                                      <a:pos x="T66" y="T67"/>
                                    </a:cxn>
                                    <a:cxn ang="T158">
                                      <a:pos x="T68" y="T69"/>
                                    </a:cxn>
                                    <a:cxn ang="T159">
                                      <a:pos x="T70" y="T71"/>
                                    </a:cxn>
                                    <a:cxn ang="T160">
                                      <a:pos x="T72" y="T73"/>
                                    </a:cxn>
                                    <a:cxn ang="T161">
                                      <a:pos x="T74" y="T75"/>
                                    </a:cxn>
                                    <a:cxn ang="T162">
                                      <a:pos x="T76" y="T77"/>
                                    </a:cxn>
                                    <a:cxn ang="T163">
                                      <a:pos x="T78" y="T79"/>
                                    </a:cxn>
                                    <a:cxn ang="T164">
                                      <a:pos x="T80" y="T81"/>
                                    </a:cxn>
                                    <a:cxn ang="T165">
                                      <a:pos x="T82" y="T83"/>
                                    </a:cxn>
                                    <a:cxn ang="T166">
                                      <a:pos x="T84" y="T85"/>
                                    </a:cxn>
                                    <a:cxn ang="T167">
                                      <a:pos x="T86" y="T87"/>
                                    </a:cxn>
                                    <a:cxn ang="T168">
                                      <a:pos x="T88" y="T89"/>
                                    </a:cxn>
                                    <a:cxn ang="T169">
                                      <a:pos x="T90" y="T91"/>
                                    </a:cxn>
                                    <a:cxn ang="T170">
                                      <a:pos x="T92" y="T93"/>
                                    </a:cxn>
                                    <a:cxn ang="T171">
                                      <a:pos x="T94" y="T95"/>
                                    </a:cxn>
                                    <a:cxn ang="T172">
                                      <a:pos x="T96" y="T97"/>
                                    </a:cxn>
                                    <a:cxn ang="T173">
                                      <a:pos x="T98" y="T99"/>
                                    </a:cxn>
                                    <a:cxn ang="T174">
                                      <a:pos x="T100" y="T101"/>
                                    </a:cxn>
                                    <a:cxn ang="T175">
                                      <a:pos x="T102" y="T103"/>
                                    </a:cxn>
                                    <a:cxn ang="T176">
                                      <a:pos x="T104" y="T105"/>
                                    </a:cxn>
                                    <a:cxn ang="T177">
                                      <a:pos x="T106" y="T107"/>
                                    </a:cxn>
                                    <a:cxn ang="T178">
                                      <a:pos x="T108" y="T109"/>
                                    </a:cxn>
                                    <a:cxn ang="T179">
                                      <a:pos x="T110" y="T111"/>
                                    </a:cxn>
                                    <a:cxn ang="T180">
                                      <a:pos x="T112" y="T113"/>
                                    </a:cxn>
                                    <a:cxn ang="T181">
                                      <a:pos x="T114" y="T115"/>
                                    </a:cxn>
                                    <a:cxn ang="T182">
                                      <a:pos x="T116" y="T117"/>
                                    </a:cxn>
                                    <a:cxn ang="T183">
                                      <a:pos x="T118" y="T119"/>
                                    </a:cxn>
                                    <a:cxn ang="T184">
                                      <a:pos x="T120" y="T121"/>
                                    </a:cxn>
                                    <a:cxn ang="T185">
                                      <a:pos x="T122" y="T123"/>
                                    </a:cxn>
                                  </a:cxnLst>
                                  <a:rect l="0" t="0" r="r" b="b"/>
                                  <a:pathLst>
                                    <a:path w="4370" h="2860">
                                      <a:moveTo>
                                        <a:pt x="0" y="2421"/>
                                      </a:moveTo>
                                      <a:lnTo>
                                        <a:pt x="0" y="2387"/>
                                      </a:lnTo>
                                      <a:lnTo>
                                        <a:pt x="34" y="2387"/>
                                      </a:lnTo>
                                      <a:lnTo>
                                        <a:pt x="34" y="2263"/>
                                      </a:lnTo>
                                      <a:lnTo>
                                        <a:pt x="79" y="2263"/>
                                      </a:lnTo>
                                      <a:lnTo>
                                        <a:pt x="79" y="2184"/>
                                      </a:lnTo>
                                      <a:lnTo>
                                        <a:pt x="124" y="2184"/>
                                      </a:lnTo>
                                      <a:lnTo>
                                        <a:pt x="124" y="2139"/>
                                      </a:lnTo>
                                      <a:lnTo>
                                        <a:pt x="169" y="2139"/>
                                      </a:lnTo>
                                      <a:lnTo>
                                        <a:pt x="169" y="2049"/>
                                      </a:lnTo>
                                      <a:lnTo>
                                        <a:pt x="214" y="2049"/>
                                      </a:lnTo>
                                      <a:lnTo>
                                        <a:pt x="214" y="1722"/>
                                      </a:lnTo>
                                      <a:lnTo>
                                        <a:pt x="270" y="1722"/>
                                      </a:lnTo>
                                      <a:lnTo>
                                        <a:pt x="270" y="1700"/>
                                      </a:lnTo>
                                      <a:lnTo>
                                        <a:pt x="315" y="1700"/>
                                      </a:lnTo>
                                      <a:lnTo>
                                        <a:pt x="315" y="1520"/>
                                      </a:lnTo>
                                      <a:lnTo>
                                        <a:pt x="360" y="1520"/>
                                      </a:lnTo>
                                      <a:lnTo>
                                        <a:pt x="360" y="1283"/>
                                      </a:lnTo>
                                      <a:lnTo>
                                        <a:pt x="417" y="1283"/>
                                      </a:lnTo>
                                      <a:lnTo>
                                        <a:pt x="417" y="1261"/>
                                      </a:lnTo>
                                      <a:lnTo>
                                        <a:pt x="462" y="1261"/>
                                      </a:lnTo>
                                      <a:lnTo>
                                        <a:pt x="507" y="1261"/>
                                      </a:lnTo>
                                      <a:lnTo>
                                        <a:pt x="552" y="1261"/>
                                      </a:lnTo>
                                      <a:lnTo>
                                        <a:pt x="552" y="1058"/>
                                      </a:lnTo>
                                      <a:lnTo>
                                        <a:pt x="597" y="1058"/>
                                      </a:lnTo>
                                      <a:lnTo>
                                        <a:pt x="597" y="923"/>
                                      </a:lnTo>
                                      <a:lnTo>
                                        <a:pt x="642" y="923"/>
                                      </a:lnTo>
                                      <a:lnTo>
                                        <a:pt x="642" y="900"/>
                                      </a:lnTo>
                                      <a:lnTo>
                                        <a:pt x="687" y="900"/>
                                      </a:lnTo>
                                      <a:lnTo>
                                        <a:pt x="687" y="878"/>
                                      </a:lnTo>
                                      <a:lnTo>
                                        <a:pt x="732" y="878"/>
                                      </a:lnTo>
                                      <a:lnTo>
                                        <a:pt x="732" y="900"/>
                                      </a:lnTo>
                                      <a:lnTo>
                                        <a:pt x="777" y="900"/>
                                      </a:lnTo>
                                      <a:lnTo>
                                        <a:pt x="777" y="867"/>
                                      </a:lnTo>
                                      <a:lnTo>
                                        <a:pt x="822" y="867"/>
                                      </a:lnTo>
                                      <a:lnTo>
                                        <a:pt x="822" y="731"/>
                                      </a:lnTo>
                                      <a:lnTo>
                                        <a:pt x="879" y="731"/>
                                      </a:lnTo>
                                      <a:lnTo>
                                        <a:pt x="935" y="731"/>
                                      </a:lnTo>
                                      <a:lnTo>
                                        <a:pt x="935" y="900"/>
                                      </a:lnTo>
                                      <a:lnTo>
                                        <a:pt x="980" y="900"/>
                                      </a:lnTo>
                                      <a:lnTo>
                                        <a:pt x="980" y="979"/>
                                      </a:lnTo>
                                      <a:lnTo>
                                        <a:pt x="1025" y="979"/>
                                      </a:lnTo>
                                      <a:lnTo>
                                        <a:pt x="1025" y="912"/>
                                      </a:lnTo>
                                      <a:lnTo>
                                        <a:pt x="1070" y="912"/>
                                      </a:lnTo>
                                      <a:lnTo>
                                        <a:pt x="1115" y="912"/>
                                      </a:lnTo>
                                      <a:lnTo>
                                        <a:pt x="1115" y="1092"/>
                                      </a:lnTo>
                                      <a:lnTo>
                                        <a:pt x="1160" y="1092"/>
                                      </a:lnTo>
                                      <a:lnTo>
                                        <a:pt x="1160" y="900"/>
                                      </a:lnTo>
                                      <a:lnTo>
                                        <a:pt x="1205" y="900"/>
                                      </a:lnTo>
                                      <a:lnTo>
                                        <a:pt x="1205" y="675"/>
                                      </a:lnTo>
                                      <a:lnTo>
                                        <a:pt x="1250" y="675"/>
                                      </a:lnTo>
                                      <a:lnTo>
                                        <a:pt x="1250" y="867"/>
                                      </a:lnTo>
                                      <a:lnTo>
                                        <a:pt x="1295" y="867"/>
                                      </a:lnTo>
                                      <a:lnTo>
                                        <a:pt x="1295" y="968"/>
                                      </a:lnTo>
                                      <a:lnTo>
                                        <a:pt x="1352" y="968"/>
                                      </a:lnTo>
                                      <a:lnTo>
                                        <a:pt x="1352" y="1114"/>
                                      </a:lnTo>
                                      <a:lnTo>
                                        <a:pt x="1397" y="1114"/>
                                      </a:lnTo>
                                      <a:lnTo>
                                        <a:pt x="1442" y="1114"/>
                                      </a:lnTo>
                                      <a:lnTo>
                                        <a:pt x="1442" y="1069"/>
                                      </a:lnTo>
                                      <a:lnTo>
                                        <a:pt x="1487" y="1069"/>
                                      </a:lnTo>
                                      <a:lnTo>
                                        <a:pt x="1487" y="957"/>
                                      </a:lnTo>
                                      <a:lnTo>
                                        <a:pt x="1532" y="957"/>
                                      </a:lnTo>
                                      <a:lnTo>
                                        <a:pt x="1532" y="799"/>
                                      </a:lnTo>
                                      <a:lnTo>
                                        <a:pt x="1588" y="799"/>
                                      </a:lnTo>
                                      <a:lnTo>
                                        <a:pt x="1588" y="765"/>
                                      </a:lnTo>
                                      <a:lnTo>
                                        <a:pt x="1633" y="765"/>
                                      </a:lnTo>
                                      <a:lnTo>
                                        <a:pt x="1633" y="889"/>
                                      </a:lnTo>
                                      <a:lnTo>
                                        <a:pt x="1678" y="889"/>
                                      </a:lnTo>
                                      <a:lnTo>
                                        <a:pt x="1678" y="867"/>
                                      </a:lnTo>
                                      <a:lnTo>
                                        <a:pt x="1735" y="867"/>
                                      </a:lnTo>
                                      <a:lnTo>
                                        <a:pt x="1735" y="686"/>
                                      </a:lnTo>
                                      <a:lnTo>
                                        <a:pt x="1780" y="686"/>
                                      </a:lnTo>
                                      <a:lnTo>
                                        <a:pt x="1780" y="1035"/>
                                      </a:lnTo>
                                      <a:lnTo>
                                        <a:pt x="1825" y="1035"/>
                                      </a:lnTo>
                                      <a:lnTo>
                                        <a:pt x="1825" y="1002"/>
                                      </a:lnTo>
                                      <a:lnTo>
                                        <a:pt x="1870" y="1002"/>
                                      </a:lnTo>
                                      <a:lnTo>
                                        <a:pt x="1870" y="1171"/>
                                      </a:lnTo>
                                      <a:lnTo>
                                        <a:pt x="1915" y="1171"/>
                                      </a:lnTo>
                                      <a:lnTo>
                                        <a:pt x="1915" y="1373"/>
                                      </a:lnTo>
                                      <a:lnTo>
                                        <a:pt x="1960" y="1373"/>
                                      </a:lnTo>
                                      <a:lnTo>
                                        <a:pt x="1960" y="1159"/>
                                      </a:lnTo>
                                      <a:lnTo>
                                        <a:pt x="2005" y="1159"/>
                                      </a:lnTo>
                                      <a:lnTo>
                                        <a:pt x="2005" y="1092"/>
                                      </a:lnTo>
                                      <a:lnTo>
                                        <a:pt x="2050" y="1092"/>
                                      </a:lnTo>
                                      <a:lnTo>
                                        <a:pt x="2050" y="349"/>
                                      </a:lnTo>
                                      <a:lnTo>
                                        <a:pt x="2106" y="349"/>
                                      </a:lnTo>
                                      <a:lnTo>
                                        <a:pt x="2106" y="0"/>
                                      </a:lnTo>
                                      <a:lnTo>
                                        <a:pt x="2151" y="0"/>
                                      </a:lnTo>
                                      <a:lnTo>
                                        <a:pt x="2151" y="495"/>
                                      </a:lnTo>
                                      <a:lnTo>
                                        <a:pt x="2196" y="495"/>
                                      </a:lnTo>
                                      <a:lnTo>
                                        <a:pt x="2196" y="957"/>
                                      </a:lnTo>
                                      <a:lnTo>
                                        <a:pt x="2253" y="957"/>
                                      </a:lnTo>
                                      <a:lnTo>
                                        <a:pt x="2253" y="1216"/>
                                      </a:lnTo>
                                      <a:lnTo>
                                        <a:pt x="2298" y="1216"/>
                                      </a:lnTo>
                                      <a:lnTo>
                                        <a:pt x="2298" y="1171"/>
                                      </a:lnTo>
                                      <a:lnTo>
                                        <a:pt x="2343" y="1171"/>
                                      </a:lnTo>
                                      <a:lnTo>
                                        <a:pt x="2343" y="1407"/>
                                      </a:lnTo>
                                      <a:lnTo>
                                        <a:pt x="2388" y="1407"/>
                                      </a:lnTo>
                                      <a:lnTo>
                                        <a:pt x="2388" y="1475"/>
                                      </a:lnTo>
                                      <a:lnTo>
                                        <a:pt x="2433" y="1475"/>
                                      </a:lnTo>
                                      <a:lnTo>
                                        <a:pt x="2433" y="1126"/>
                                      </a:lnTo>
                                      <a:lnTo>
                                        <a:pt x="2478" y="1126"/>
                                      </a:lnTo>
                                      <a:lnTo>
                                        <a:pt x="2478" y="1328"/>
                                      </a:lnTo>
                                      <a:lnTo>
                                        <a:pt x="2523" y="1328"/>
                                      </a:lnTo>
                                      <a:lnTo>
                                        <a:pt x="2523" y="1283"/>
                                      </a:lnTo>
                                      <a:lnTo>
                                        <a:pt x="2568" y="1283"/>
                                      </a:lnTo>
                                      <a:lnTo>
                                        <a:pt x="2568" y="1508"/>
                                      </a:lnTo>
                                      <a:lnTo>
                                        <a:pt x="2613" y="1508"/>
                                      </a:lnTo>
                                      <a:lnTo>
                                        <a:pt x="2613" y="844"/>
                                      </a:lnTo>
                                      <a:lnTo>
                                        <a:pt x="2658" y="844"/>
                                      </a:lnTo>
                                      <a:lnTo>
                                        <a:pt x="2658" y="1396"/>
                                      </a:lnTo>
                                      <a:lnTo>
                                        <a:pt x="2715" y="1396"/>
                                      </a:lnTo>
                                      <a:lnTo>
                                        <a:pt x="2715" y="1306"/>
                                      </a:lnTo>
                                      <a:lnTo>
                                        <a:pt x="2760" y="1306"/>
                                      </a:lnTo>
                                      <a:lnTo>
                                        <a:pt x="2760" y="1452"/>
                                      </a:lnTo>
                                      <a:lnTo>
                                        <a:pt x="2816" y="1452"/>
                                      </a:lnTo>
                                      <a:lnTo>
                                        <a:pt x="2816" y="1599"/>
                                      </a:lnTo>
                                      <a:lnTo>
                                        <a:pt x="2861" y="1599"/>
                                      </a:lnTo>
                                      <a:lnTo>
                                        <a:pt x="2861" y="743"/>
                                      </a:lnTo>
                                      <a:lnTo>
                                        <a:pt x="2917" y="743"/>
                                      </a:lnTo>
                                      <a:lnTo>
                                        <a:pt x="2917" y="923"/>
                                      </a:lnTo>
                                      <a:lnTo>
                                        <a:pt x="2962" y="923"/>
                                      </a:lnTo>
                                      <a:lnTo>
                                        <a:pt x="2962" y="1734"/>
                                      </a:lnTo>
                                      <a:lnTo>
                                        <a:pt x="3007" y="1734"/>
                                      </a:lnTo>
                                      <a:lnTo>
                                        <a:pt x="3007" y="2105"/>
                                      </a:lnTo>
                                      <a:lnTo>
                                        <a:pt x="3052" y="2105"/>
                                      </a:lnTo>
                                      <a:lnTo>
                                        <a:pt x="3052" y="1925"/>
                                      </a:lnTo>
                                      <a:lnTo>
                                        <a:pt x="3097" y="1925"/>
                                      </a:lnTo>
                                      <a:lnTo>
                                        <a:pt x="3097" y="2139"/>
                                      </a:lnTo>
                                      <a:lnTo>
                                        <a:pt x="3143" y="2139"/>
                                      </a:lnTo>
                                      <a:lnTo>
                                        <a:pt x="3143" y="2150"/>
                                      </a:lnTo>
                                      <a:lnTo>
                                        <a:pt x="3188" y="2150"/>
                                      </a:lnTo>
                                      <a:lnTo>
                                        <a:pt x="3188" y="1711"/>
                                      </a:lnTo>
                                      <a:lnTo>
                                        <a:pt x="3233" y="1711"/>
                                      </a:lnTo>
                                      <a:lnTo>
                                        <a:pt x="3233" y="1903"/>
                                      </a:lnTo>
                                      <a:lnTo>
                                        <a:pt x="3278" y="1903"/>
                                      </a:lnTo>
                                      <a:lnTo>
                                        <a:pt x="3278" y="1891"/>
                                      </a:lnTo>
                                      <a:lnTo>
                                        <a:pt x="3323" y="1891"/>
                                      </a:lnTo>
                                      <a:lnTo>
                                        <a:pt x="3323" y="2083"/>
                                      </a:lnTo>
                                      <a:lnTo>
                                        <a:pt x="3368" y="2083"/>
                                      </a:lnTo>
                                      <a:lnTo>
                                        <a:pt x="3368" y="1689"/>
                                      </a:lnTo>
                                      <a:lnTo>
                                        <a:pt x="3424" y="1689"/>
                                      </a:lnTo>
                                      <a:lnTo>
                                        <a:pt x="3424" y="1599"/>
                                      </a:lnTo>
                                      <a:lnTo>
                                        <a:pt x="3469" y="1599"/>
                                      </a:lnTo>
                                      <a:lnTo>
                                        <a:pt x="3469" y="1553"/>
                                      </a:lnTo>
                                      <a:lnTo>
                                        <a:pt x="3514" y="1553"/>
                                      </a:lnTo>
                                      <a:lnTo>
                                        <a:pt x="3514" y="1711"/>
                                      </a:lnTo>
                                      <a:lnTo>
                                        <a:pt x="3571" y="1711"/>
                                      </a:lnTo>
                                      <a:lnTo>
                                        <a:pt x="3571" y="1475"/>
                                      </a:lnTo>
                                      <a:lnTo>
                                        <a:pt x="3616" y="1475"/>
                                      </a:lnTo>
                                      <a:lnTo>
                                        <a:pt x="3616" y="1497"/>
                                      </a:lnTo>
                                      <a:lnTo>
                                        <a:pt x="3661" y="1497"/>
                                      </a:lnTo>
                                      <a:lnTo>
                                        <a:pt x="3661" y="1159"/>
                                      </a:lnTo>
                                      <a:lnTo>
                                        <a:pt x="3706" y="1159"/>
                                      </a:lnTo>
                                      <a:lnTo>
                                        <a:pt x="3706" y="1385"/>
                                      </a:lnTo>
                                      <a:lnTo>
                                        <a:pt x="3751" y="1385"/>
                                      </a:lnTo>
                                      <a:lnTo>
                                        <a:pt x="3751" y="1013"/>
                                      </a:lnTo>
                                      <a:lnTo>
                                        <a:pt x="3796" y="1013"/>
                                      </a:lnTo>
                                      <a:lnTo>
                                        <a:pt x="3796" y="1159"/>
                                      </a:lnTo>
                                      <a:lnTo>
                                        <a:pt x="3841" y="1159"/>
                                      </a:lnTo>
                                      <a:lnTo>
                                        <a:pt x="3841" y="1047"/>
                                      </a:lnTo>
                                      <a:lnTo>
                                        <a:pt x="3897" y="1047"/>
                                      </a:lnTo>
                                      <a:lnTo>
                                        <a:pt x="3897" y="1035"/>
                                      </a:lnTo>
                                      <a:lnTo>
                                        <a:pt x="3942" y="1035"/>
                                      </a:lnTo>
                                      <a:lnTo>
                                        <a:pt x="3942" y="1227"/>
                                      </a:lnTo>
                                      <a:lnTo>
                                        <a:pt x="3987" y="1227"/>
                                      </a:lnTo>
                                      <a:lnTo>
                                        <a:pt x="3987" y="1486"/>
                                      </a:lnTo>
                                      <a:lnTo>
                                        <a:pt x="4032" y="1486"/>
                                      </a:lnTo>
                                      <a:lnTo>
                                        <a:pt x="4032" y="1970"/>
                                      </a:lnTo>
                                      <a:lnTo>
                                        <a:pt x="4089" y="1970"/>
                                      </a:lnTo>
                                      <a:lnTo>
                                        <a:pt x="4089" y="2860"/>
                                      </a:lnTo>
                                      <a:lnTo>
                                        <a:pt x="4134" y="2860"/>
                                      </a:lnTo>
                                      <a:lnTo>
                                        <a:pt x="4179" y="2860"/>
                                      </a:lnTo>
                                      <a:lnTo>
                                        <a:pt x="4235" y="2860"/>
                                      </a:lnTo>
                                      <a:lnTo>
                                        <a:pt x="4280" y="2860"/>
                                      </a:lnTo>
                                      <a:lnTo>
                                        <a:pt x="4325" y="2860"/>
                                      </a:lnTo>
                                      <a:lnTo>
                                        <a:pt x="4370" y="2860"/>
                                      </a:lnTo>
                                    </a:path>
                                  </a:pathLst>
                                </a:custGeom>
                                <a:noFill/>
                                <a:ln w="6985">
                                  <a:solidFill>
                                    <a:srgbClr val="FF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19" name="Freeform 1162"/>
                              <wps:cNvSpPr>
                                <a:spLocks/>
                              </wps:cNvSpPr>
                              <wps:spPr bwMode="auto">
                                <a:xfrm>
                                  <a:off x="0" y="448706"/>
                                  <a:ext cx="2503142" cy="1630730"/>
                                </a:xfrm>
                                <a:custGeom>
                                  <a:avLst/>
                                  <a:gdLst>
                                    <a:gd name="T0" fmla="*/ 21590 w 3942"/>
                                    <a:gd name="T1" fmla="*/ 1602105 h 2568"/>
                                    <a:gd name="T2" fmla="*/ 50165 w 3942"/>
                                    <a:gd name="T3" fmla="*/ 1473200 h 2568"/>
                                    <a:gd name="T4" fmla="*/ 107315 w 3942"/>
                                    <a:gd name="T5" fmla="*/ 1451610 h 2568"/>
                                    <a:gd name="T6" fmla="*/ 135890 w 3942"/>
                                    <a:gd name="T7" fmla="*/ 1151255 h 2568"/>
                                    <a:gd name="T8" fmla="*/ 200025 w 3942"/>
                                    <a:gd name="T9" fmla="*/ 1137285 h 2568"/>
                                    <a:gd name="T10" fmla="*/ 228600 w 3942"/>
                                    <a:gd name="T11" fmla="*/ 850900 h 2568"/>
                                    <a:gd name="T12" fmla="*/ 293370 w 3942"/>
                                    <a:gd name="T13" fmla="*/ 836930 h 2568"/>
                                    <a:gd name="T14" fmla="*/ 321945 w 3942"/>
                                    <a:gd name="T15" fmla="*/ 843915 h 2568"/>
                                    <a:gd name="T16" fmla="*/ 379095 w 3942"/>
                                    <a:gd name="T17" fmla="*/ 715010 h 2568"/>
                                    <a:gd name="T18" fmla="*/ 407670 w 3942"/>
                                    <a:gd name="T19" fmla="*/ 615315 h 2568"/>
                                    <a:gd name="T20" fmla="*/ 464820 w 3942"/>
                                    <a:gd name="T21" fmla="*/ 600710 h 2568"/>
                                    <a:gd name="T22" fmla="*/ 493395 w 3942"/>
                                    <a:gd name="T23" fmla="*/ 665480 h 2568"/>
                                    <a:gd name="T24" fmla="*/ 558165 w 3942"/>
                                    <a:gd name="T25" fmla="*/ 593725 h 2568"/>
                                    <a:gd name="T26" fmla="*/ 593725 w 3942"/>
                                    <a:gd name="T27" fmla="*/ 636905 h 2568"/>
                                    <a:gd name="T28" fmla="*/ 650875 w 3942"/>
                                    <a:gd name="T29" fmla="*/ 686435 h 2568"/>
                                    <a:gd name="T30" fmla="*/ 679450 w 3942"/>
                                    <a:gd name="T31" fmla="*/ 679450 h 2568"/>
                                    <a:gd name="T32" fmla="*/ 736600 w 3942"/>
                                    <a:gd name="T33" fmla="*/ 779780 h 2568"/>
                                    <a:gd name="T34" fmla="*/ 765175 w 3942"/>
                                    <a:gd name="T35" fmla="*/ 543560 h 2568"/>
                                    <a:gd name="T36" fmla="*/ 822325 w 3942"/>
                                    <a:gd name="T37" fmla="*/ 650875 h 2568"/>
                                    <a:gd name="T38" fmla="*/ 858520 w 3942"/>
                                    <a:gd name="T39" fmla="*/ 793750 h 2568"/>
                                    <a:gd name="T40" fmla="*/ 915670 w 3942"/>
                                    <a:gd name="T41" fmla="*/ 779780 h 2568"/>
                                    <a:gd name="T42" fmla="*/ 944245 w 3942"/>
                                    <a:gd name="T43" fmla="*/ 665480 h 2568"/>
                                    <a:gd name="T44" fmla="*/ 1008380 w 3942"/>
                                    <a:gd name="T45" fmla="*/ 558165 h 2568"/>
                                    <a:gd name="T46" fmla="*/ 1036955 w 3942"/>
                                    <a:gd name="T47" fmla="*/ 615315 h 2568"/>
                                    <a:gd name="T48" fmla="*/ 1101725 w 3942"/>
                                    <a:gd name="T49" fmla="*/ 622300 h 2568"/>
                                    <a:gd name="T50" fmla="*/ 1130300 w 3942"/>
                                    <a:gd name="T51" fmla="*/ 686435 h 2568"/>
                                    <a:gd name="T52" fmla="*/ 1187450 w 3942"/>
                                    <a:gd name="T53" fmla="*/ 636905 h 2568"/>
                                    <a:gd name="T54" fmla="*/ 1216025 w 3942"/>
                                    <a:gd name="T55" fmla="*/ 908050 h 2568"/>
                                    <a:gd name="T56" fmla="*/ 1273175 w 3942"/>
                                    <a:gd name="T57" fmla="*/ 808355 h 2568"/>
                                    <a:gd name="T58" fmla="*/ 1301750 w 3942"/>
                                    <a:gd name="T59" fmla="*/ 200660 h 2568"/>
                                    <a:gd name="T60" fmla="*/ 1365885 w 3942"/>
                                    <a:gd name="T61" fmla="*/ 0 h 2568"/>
                                    <a:gd name="T62" fmla="*/ 1394460 w 3942"/>
                                    <a:gd name="T63" fmla="*/ 636905 h 2568"/>
                                    <a:gd name="T64" fmla="*/ 1459230 w 3942"/>
                                    <a:gd name="T65" fmla="*/ 822325 h 2568"/>
                                    <a:gd name="T66" fmla="*/ 1487805 w 3942"/>
                                    <a:gd name="T67" fmla="*/ 1008380 h 2568"/>
                                    <a:gd name="T68" fmla="*/ 1544955 w 3942"/>
                                    <a:gd name="T69" fmla="*/ 1022985 h 2568"/>
                                    <a:gd name="T70" fmla="*/ 1573530 w 3942"/>
                                    <a:gd name="T71" fmla="*/ 686435 h 2568"/>
                                    <a:gd name="T72" fmla="*/ 1630680 w 3942"/>
                                    <a:gd name="T73" fmla="*/ 665480 h 2568"/>
                                    <a:gd name="T74" fmla="*/ 1659255 w 3942"/>
                                    <a:gd name="T75" fmla="*/ 422275 h 2568"/>
                                    <a:gd name="T76" fmla="*/ 1724025 w 3942"/>
                                    <a:gd name="T77" fmla="*/ 708025 h 2568"/>
                                    <a:gd name="T78" fmla="*/ 1752600 w 3942"/>
                                    <a:gd name="T79" fmla="*/ 1029970 h 2568"/>
                                    <a:gd name="T80" fmla="*/ 1816735 w 3942"/>
                                    <a:gd name="T81" fmla="*/ 1151255 h 2568"/>
                                    <a:gd name="T82" fmla="*/ 1852295 w 3942"/>
                                    <a:gd name="T83" fmla="*/ 843915 h 2568"/>
                                    <a:gd name="T84" fmla="*/ 1909445 w 3942"/>
                                    <a:gd name="T85" fmla="*/ 1308735 h 2568"/>
                                    <a:gd name="T86" fmla="*/ 1938020 w 3942"/>
                                    <a:gd name="T87" fmla="*/ 1337310 h 2568"/>
                                    <a:gd name="T88" fmla="*/ 1995805 w 3942"/>
                                    <a:gd name="T89" fmla="*/ 1372870 h 2568"/>
                                    <a:gd name="T90" fmla="*/ 2024380 w 3942"/>
                                    <a:gd name="T91" fmla="*/ 1516380 h 2568"/>
                                    <a:gd name="T92" fmla="*/ 2081530 w 3942"/>
                                    <a:gd name="T93" fmla="*/ 1236980 h 2568"/>
                                    <a:gd name="T94" fmla="*/ 2110105 w 3942"/>
                                    <a:gd name="T95" fmla="*/ 1323340 h 2568"/>
                                    <a:gd name="T96" fmla="*/ 2174240 w 3942"/>
                                    <a:gd name="T97" fmla="*/ 1201420 h 2568"/>
                                    <a:gd name="T98" fmla="*/ 2202815 w 3942"/>
                                    <a:gd name="T99" fmla="*/ 937260 h 2568"/>
                                    <a:gd name="T100" fmla="*/ 2267585 w 3942"/>
                                    <a:gd name="T101" fmla="*/ 1101725 h 2568"/>
                                    <a:gd name="T102" fmla="*/ 2296160 w 3942"/>
                                    <a:gd name="T103" fmla="*/ 1001395 h 2568"/>
                                    <a:gd name="T104" fmla="*/ 2353310 w 3942"/>
                                    <a:gd name="T105" fmla="*/ 979805 h 2568"/>
                                    <a:gd name="T106" fmla="*/ 2381885 w 3942"/>
                                    <a:gd name="T107" fmla="*/ 879475 h 2568"/>
                                    <a:gd name="T108" fmla="*/ 2439035 w 3942"/>
                                    <a:gd name="T109" fmla="*/ 772795 h 2568"/>
                                    <a:gd name="T110" fmla="*/ 2474595 w 3942"/>
                                    <a:gd name="T111" fmla="*/ 715010 h 2568"/>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Lst>
                                  <a:ahLst/>
                                  <a:cxnLst>
                                    <a:cxn ang="T112">
                                      <a:pos x="T0" y="T1"/>
                                    </a:cxn>
                                    <a:cxn ang="T113">
                                      <a:pos x="T2" y="T3"/>
                                    </a:cxn>
                                    <a:cxn ang="T114">
                                      <a:pos x="T4" y="T5"/>
                                    </a:cxn>
                                    <a:cxn ang="T115">
                                      <a:pos x="T6" y="T7"/>
                                    </a:cxn>
                                    <a:cxn ang="T116">
                                      <a:pos x="T8" y="T9"/>
                                    </a:cxn>
                                    <a:cxn ang="T117">
                                      <a:pos x="T10" y="T11"/>
                                    </a:cxn>
                                    <a:cxn ang="T118">
                                      <a:pos x="T12" y="T13"/>
                                    </a:cxn>
                                    <a:cxn ang="T119">
                                      <a:pos x="T14" y="T15"/>
                                    </a:cxn>
                                    <a:cxn ang="T120">
                                      <a:pos x="T16" y="T17"/>
                                    </a:cxn>
                                    <a:cxn ang="T121">
                                      <a:pos x="T18" y="T19"/>
                                    </a:cxn>
                                    <a:cxn ang="T122">
                                      <a:pos x="T20" y="T21"/>
                                    </a:cxn>
                                    <a:cxn ang="T123">
                                      <a:pos x="T22" y="T23"/>
                                    </a:cxn>
                                    <a:cxn ang="T124">
                                      <a:pos x="T24" y="T25"/>
                                    </a:cxn>
                                    <a:cxn ang="T125">
                                      <a:pos x="T26" y="T27"/>
                                    </a:cxn>
                                    <a:cxn ang="T126">
                                      <a:pos x="T28" y="T29"/>
                                    </a:cxn>
                                    <a:cxn ang="T127">
                                      <a:pos x="T30" y="T31"/>
                                    </a:cxn>
                                    <a:cxn ang="T128">
                                      <a:pos x="T32" y="T33"/>
                                    </a:cxn>
                                    <a:cxn ang="T129">
                                      <a:pos x="T34" y="T35"/>
                                    </a:cxn>
                                    <a:cxn ang="T130">
                                      <a:pos x="T36" y="T37"/>
                                    </a:cxn>
                                    <a:cxn ang="T131">
                                      <a:pos x="T38" y="T39"/>
                                    </a:cxn>
                                    <a:cxn ang="T132">
                                      <a:pos x="T40" y="T41"/>
                                    </a:cxn>
                                    <a:cxn ang="T133">
                                      <a:pos x="T42" y="T43"/>
                                    </a:cxn>
                                    <a:cxn ang="T134">
                                      <a:pos x="T44" y="T45"/>
                                    </a:cxn>
                                    <a:cxn ang="T135">
                                      <a:pos x="T46" y="T47"/>
                                    </a:cxn>
                                    <a:cxn ang="T136">
                                      <a:pos x="T48" y="T49"/>
                                    </a:cxn>
                                    <a:cxn ang="T137">
                                      <a:pos x="T50" y="T51"/>
                                    </a:cxn>
                                    <a:cxn ang="T138">
                                      <a:pos x="T52" y="T53"/>
                                    </a:cxn>
                                    <a:cxn ang="T139">
                                      <a:pos x="T54" y="T55"/>
                                    </a:cxn>
                                    <a:cxn ang="T140">
                                      <a:pos x="T56" y="T57"/>
                                    </a:cxn>
                                    <a:cxn ang="T141">
                                      <a:pos x="T58" y="T59"/>
                                    </a:cxn>
                                    <a:cxn ang="T142">
                                      <a:pos x="T60" y="T61"/>
                                    </a:cxn>
                                    <a:cxn ang="T143">
                                      <a:pos x="T62" y="T63"/>
                                    </a:cxn>
                                    <a:cxn ang="T144">
                                      <a:pos x="T64" y="T65"/>
                                    </a:cxn>
                                    <a:cxn ang="T145">
                                      <a:pos x="T66" y="T67"/>
                                    </a:cxn>
                                    <a:cxn ang="T146">
                                      <a:pos x="T68" y="T69"/>
                                    </a:cxn>
                                    <a:cxn ang="T147">
                                      <a:pos x="T70" y="T71"/>
                                    </a:cxn>
                                    <a:cxn ang="T148">
                                      <a:pos x="T72" y="T73"/>
                                    </a:cxn>
                                    <a:cxn ang="T149">
                                      <a:pos x="T74" y="T75"/>
                                    </a:cxn>
                                    <a:cxn ang="T150">
                                      <a:pos x="T76" y="T77"/>
                                    </a:cxn>
                                    <a:cxn ang="T151">
                                      <a:pos x="T78" y="T79"/>
                                    </a:cxn>
                                    <a:cxn ang="T152">
                                      <a:pos x="T80" y="T81"/>
                                    </a:cxn>
                                    <a:cxn ang="T153">
                                      <a:pos x="T82" y="T83"/>
                                    </a:cxn>
                                    <a:cxn ang="T154">
                                      <a:pos x="T84" y="T85"/>
                                    </a:cxn>
                                    <a:cxn ang="T155">
                                      <a:pos x="T86" y="T87"/>
                                    </a:cxn>
                                    <a:cxn ang="T156">
                                      <a:pos x="T88" y="T89"/>
                                    </a:cxn>
                                    <a:cxn ang="T157">
                                      <a:pos x="T90" y="T91"/>
                                    </a:cxn>
                                    <a:cxn ang="T158">
                                      <a:pos x="T92" y="T93"/>
                                    </a:cxn>
                                    <a:cxn ang="T159">
                                      <a:pos x="T94" y="T95"/>
                                    </a:cxn>
                                    <a:cxn ang="T160">
                                      <a:pos x="T96" y="T97"/>
                                    </a:cxn>
                                    <a:cxn ang="T161">
                                      <a:pos x="T98" y="T99"/>
                                    </a:cxn>
                                    <a:cxn ang="T162">
                                      <a:pos x="T100" y="T101"/>
                                    </a:cxn>
                                    <a:cxn ang="T163">
                                      <a:pos x="T102" y="T103"/>
                                    </a:cxn>
                                    <a:cxn ang="T164">
                                      <a:pos x="T104" y="T105"/>
                                    </a:cxn>
                                    <a:cxn ang="T165">
                                      <a:pos x="T106" y="T107"/>
                                    </a:cxn>
                                    <a:cxn ang="T166">
                                      <a:pos x="T108" y="T109"/>
                                    </a:cxn>
                                    <a:cxn ang="T167">
                                      <a:pos x="T110" y="T111"/>
                                    </a:cxn>
                                  </a:cxnLst>
                                  <a:rect l="0" t="0" r="r" b="b"/>
                                  <a:pathLst>
                                    <a:path w="3942" h="2568">
                                      <a:moveTo>
                                        <a:pt x="0" y="2568"/>
                                      </a:moveTo>
                                      <a:lnTo>
                                        <a:pt x="0" y="2523"/>
                                      </a:lnTo>
                                      <a:lnTo>
                                        <a:pt x="34" y="2523"/>
                                      </a:lnTo>
                                      <a:lnTo>
                                        <a:pt x="34" y="2410"/>
                                      </a:lnTo>
                                      <a:lnTo>
                                        <a:pt x="79" y="2410"/>
                                      </a:lnTo>
                                      <a:lnTo>
                                        <a:pt x="79" y="2320"/>
                                      </a:lnTo>
                                      <a:lnTo>
                                        <a:pt x="124" y="2320"/>
                                      </a:lnTo>
                                      <a:lnTo>
                                        <a:pt x="124" y="2286"/>
                                      </a:lnTo>
                                      <a:lnTo>
                                        <a:pt x="169" y="2286"/>
                                      </a:lnTo>
                                      <a:lnTo>
                                        <a:pt x="169" y="2185"/>
                                      </a:lnTo>
                                      <a:lnTo>
                                        <a:pt x="214" y="2185"/>
                                      </a:lnTo>
                                      <a:lnTo>
                                        <a:pt x="214" y="1813"/>
                                      </a:lnTo>
                                      <a:lnTo>
                                        <a:pt x="270" y="1813"/>
                                      </a:lnTo>
                                      <a:lnTo>
                                        <a:pt x="270" y="1791"/>
                                      </a:lnTo>
                                      <a:lnTo>
                                        <a:pt x="315" y="1791"/>
                                      </a:lnTo>
                                      <a:lnTo>
                                        <a:pt x="315" y="1588"/>
                                      </a:lnTo>
                                      <a:lnTo>
                                        <a:pt x="360" y="1588"/>
                                      </a:lnTo>
                                      <a:lnTo>
                                        <a:pt x="360" y="1340"/>
                                      </a:lnTo>
                                      <a:lnTo>
                                        <a:pt x="417" y="1340"/>
                                      </a:lnTo>
                                      <a:lnTo>
                                        <a:pt x="417" y="1318"/>
                                      </a:lnTo>
                                      <a:lnTo>
                                        <a:pt x="462" y="1318"/>
                                      </a:lnTo>
                                      <a:lnTo>
                                        <a:pt x="462" y="1329"/>
                                      </a:lnTo>
                                      <a:lnTo>
                                        <a:pt x="507" y="1329"/>
                                      </a:lnTo>
                                      <a:lnTo>
                                        <a:pt x="552" y="1329"/>
                                      </a:lnTo>
                                      <a:lnTo>
                                        <a:pt x="552" y="1126"/>
                                      </a:lnTo>
                                      <a:lnTo>
                                        <a:pt x="597" y="1126"/>
                                      </a:lnTo>
                                      <a:lnTo>
                                        <a:pt x="597" y="1003"/>
                                      </a:lnTo>
                                      <a:lnTo>
                                        <a:pt x="642" y="1003"/>
                                      </a:lnTo>
                                      <a:lnTo>
                                        <a:pt x="642" y="969"/>
                                      </a:lnTo>
                                      <a:lnTo>
                                        <a:pt x="687" y="969"/>
                                      </a:lnTo>
                                      <a:lnTo>
                                        <a:pt x="687" y="946"/>
                                      </a:lnTo>
                                      <a:lnTo>
                                        <a:pt x="732" y="946"/>
                                      </a:lnTo>
                                      <a:lnTo>
                                        <a:pt x="732" y="1059"/>
                                      </a:lnTo>
                                      <a:lnTo>
                                        <a:pt x="777" y="1059"/>
                                      </a:lnTo>
                                      <a:lnTo>
                                        <a:pt x="777" y="1048"/>
                                      </a:lnTo>
                                      <a:lnTo>
                                        <a:pt x="822" y="1048"/>
                                      </a:lnTo>
                                      <a:lnTo>
                                        <a:pt x="822" y="935"/>
                                      </a:lnTo>
                                      <a:lnTo>
                                        <a:pt x="879" y="935"/>
                                      </a:lnTo>
                                      <a:lnTo>
                                        <a:pt x="879" y="879"/>
                                      </a:lnTo>
                                      <a:lnTo>
                                        <a:pt x="935" y="879"/>
                                      </a:lnTo>
                                      <a:lnTo>
                                        <a:pt x="935" y="1003"/>
                                      </a:lnTo>
                                      <a:lnTo>
                                        <a:pt x="980" y="1003"/>
                                      </a:lnTo>
                                      <a:lnTo>
                                        <a:pt x="980" y="1081"/>
                                      </a:lnTo>
                                      <a:lnTo>
                                        <a:pt x="1025" y="1081"/>
                                      </a:lnTo>
                                      <a:lnTo>
                                        <a:pt x="1025" y="1070"/>
                                      </a:lnTo>
                                      <a:lnTo>
                                        <a:pt x="1070" y="1070"/>
                                      </a:lnTo>
                                      <a:lnTo>
                                        <a:pt x="1115" y="1070"/>
                                      </a:lnTo>
                                      <a:lnTo>
                                        <a:pt x="1115" y="1228"/>
                                      </a:lnTo>
                                      <a:lnTo>
                                        <a:pt x="1160" y="1228"/>
                                      </a:lnTo>
                                      <a:lnTo>
                                        <a:pt x="1160" y="1059"/>
                                      </a:lnTo>
                                      <a:lnTo>
                                        <a:pt x="1205" y="1059"/>
                                      </a:lnTo>
                                      <a:lnTo>
                                        <a:pt x="1205" y="856"/>
                                      </a:lnTo>
                                      <a:lnTo>
                                        <a:pt x="1250" y="856"/>
                                      </a:lnTo>
                                      <a:lnTo>
                                        <a:pt x="1250" y="1025"/>
                                      </a:lnTo>
                                      <a:lnTo>
                                        <a:pt x="1295" y="1025"/>
                                      </a:lnTo>
                                      <a:lnTo>
                                        <a:pt x="1295" y="1104"/>
                                      </a:lnTo>
                                      <a:lnTo>
                                        <a:pt x="1352" y="1104"/>
                                      </a:lnTo>
                                      <a:lnTo>
                                        <a:pt x="1352" y="1250"/>
                                      </a:lnTo>
                                      <a:lnTo>
                                        <a:pt x="1397" y="1250"/>
                                      </a:lnTo>
                                      <a:lnTo>
                                        <a:pt x="1397" y="1228"/>
                                      </a:lnTo>
                                      <a:lnTo>
                                        <a:pt x="1442" y="1228"/>
                                      </a:lnTo>
                                      <a:lnTo>
                                        <a:pt x="1442" y="1138"/>
                                      </a:lnTo>
                                      <a:lnTo>
                                        <a:pt x="1487" y="1138"/>
                                      </a:lnTo>
                                      <a:lnTo>
                                        <a:pt x="1487" y="1048"/>
                                      </a:lnTo>
                                      <a:lnTo>
                                        <a:pt x="1532" y="1048"/>
                                      </a:lnTo>
                                      <a:lnTo>
                                        <a:pt x="1532" y="879"/>
                                      </a:lnTo>
                                      <a:lnTo>
                                        <a:pt x="1588" y="879"/>
                                      </a:lnTo>
                                      <a:lnTo>
                                        <a:pt x="1588" y="867"/>
                                      </a:lnTo>
                                      <a:lnTo>
                                        <a:pt x="1633" y="867"/>
                                      </a:lnTo>
                                      <a:lnTo>
                                        <a:pt x="1633" y="969"/>
                                      </a:lnTo>
                                      <a:lnTo>
                                        <a:pt x="1678" y="969"/>
                                      </a:lnTo>
                                      <a:lnTo>
                                        <a:pt x="1678" y="980"/>
                                      </a:lnTo>
                                      <a:lnTo>
                                        <a:pt x="1735" y="980"/>
                                      </a:lnTo>
                                      <a:lnTo>
                                        <a:pt x="1735" y="766"/>
                                      </a:lnTo>
                                      <a:lnTo>
                                        <a:pt x="1780" y="766"/>
                                      </a:lnTo>
                                      <a:lnTo>
                                        <a:pt x="1780" y="1081"/>
                                      </a:lnTo>
                                      <a:lnTo>
                                        <a:pt x="1825" y="1081"/>
                                      </a:lnTo>
                                      <a:lnTo>
                                        <a:pt x="1825" y="1003"/>
                                      </a:lnTo>
                                      <a:lnTo>
                                        <a:pt x="1870" y="1003"/>
                                      </a:lnTo>
                                      <a:lnTo>
                                        <a:pt x="1870" y="1228"/>
                                      </a:lnTo>
                                      <a:lnTo>
                                        <a:pt x="1915" y="1228"/>
                                      </a:lnTo>
                                      <a:lnTo>
                                        <a:pt x="1915" y="1430"/>
                                      </a:lnTo>
                                      <a:lnTo>
                                        <a:pt x="1960" y="1430"/>
                                      </a:lnTo>
                                      <a:lnTo>
                                        <a:pt x="1960" y="1273"/>
                                      </a:lnTo>
                                      <a:lnTo>
                                        <a:pt x="2005" y="1273"/>
                                      </a:lnTo>
                                      <a:lnTo>
                                        <a:pt x="2005" y="1183"/>
                                      </a:lnTo>
                                      <a:lnTo>
                                        <a:pt x="2050" y="1183"/>
                                      </a:lnTo>
                                      <a:lnTo>
                                        <a:pt x="2050" y="316"/>
                                      </a:lnTo>
                                      <a:lnTo>
                                        <a:pt x="2106" y="316"/>
                                      </a:lnTo>
                                      <a:lnTo>
                                        <a:pt x="2106" y="0"/>
                                      </a:lnTo>
                                      <a:lnTo>
                                        <a:pt x="2151" y="0"/>
                                      </a:lnTo>
                                      <a:lnTo>
                                        <a:pt x="2151" y="563"/>
                                      </a:lnTo>
                                      <a:lnTo>
                                        <a:pt x="2196" y="563"/>
                                      </a:lnTo>
                                      <a:lnTo>
                                        <a:pt x="2196" y="1003"/>
                                      </a:lnTo>
                                      <a:lnTo>
                                        <a:pt x="2253" y="1003"/>
                                      </a:lnTo>
                                      <a:lnTo>
                                        <a:pt x="2253" y="1295"/>
                                      </a:lnTo>
                                      <a:lnTo>
                                        <a:pt x="2298" y="1295"/>
                                      </a:lnTo>
                                      <a:lnTo>
                                        <a:pt x="2298" y="1228"/>
                                      </a:lnTo>
                                      <a:lnTo>
                                        <a:pt x="2343" y="1228"/>
                                      </a:lnTo>
                                      <a:lnTo>
                                        <a:pt x="2343" y="1588"/>
                                      </a:lnTo>
                                      <a:lnTo>
                                        <a:pt x="2388" y="1588"/>
                                      </a:lnTo>
                                      <a:lnTo>
                                        <a:pt x="2388" y="1611"/>
                                      </a:lnTo>
                                      <a:lnTo>
                                        <a:pt x="2433" y="1611"/>
                                      </a:lnTo>
                                      <a:lnTo>
                                        <a:pt x="2433" y="1419"/>
                                      </a:lnTo>
                                      <a:lnTo>
                                        <a:pt x="2478" y="1419"/>
                                      </a:lnTo>
                                      <a:lnTo>
                                        <a:pt x="2478" y="1081"/>
                                      </a:lnTo>
                                      <a:lnTo>
                                        <a:pt x="2523" y="1081"/>
                                      </a:lnTo>
                                      <a:lnTo>
                                        <a:pt x="2523" y="1048"/>
                                      </a:lnTo>
                                      <a:lnTo>
                                        <a:pt x="2568" y="1048"/>
                                      </a:lnTo>
                                      <a:lnTo>
                                        <a:pt x="2568" y="1295"/>
                                      </a:lnTo>
                                      <a:lnTo>
                                        <a:pt x="2613" y="1295"/>
                                      </a:lnTo>
                                      <a:lnTo>
                                        <a:pt x="2613" y="665"/>
                                      </a:lnTo>
                                      <a:lnTo>
                                        <a:pt x="2658" y="665"/>
                                      </a:lnTo>
                                      <a:lnTo>
                                        <a:pt x="2658" y="1115"/>
                                      </a:lnTo>
                                      <a:lnTo>
                                        <a:pt x="2715" y="1115"/>
                                      </a:lnTo>
                                      <a:lnTo>
                                        <a:pt x="2715" y="1081"/>
                                      </a:lnTo>
                                      <a:lnTo>
                                        <a:pt x="2760" y="1081"/>
                                      </a:lnTo>
                                      <a:lnTo>
                                        <a:pt x="2760" y="1622"/>
                                      </a:lnTo>
                                      <a:lnTo>
                                        <a:pt x="2816" y="1622"/>
                                      </a:lnTo>
                                      <a:lnTo>
                                        <a:pt x="2816" y="1813"/>
                                      </a:lnTo>
                                      <a:lnTo>
                                        <a:pt x="2861" y="1813"/>
                                      </a:lnTo>
                                      <a:lnTo>
                                        <a:pt x="2861" y="1757"/>
                                      </a:lnTo>
                                      <a:lnTo>
                                        <a:pt x="2917" y="1757"/>
                                      </a:lnTo>
                                      <a:lnTo>
                                        <a:pt x="2917" y="1329"/>
                                      </a:lnTo>
                                      <a:lnTo>
                                        <a:pt x="2962" y="1329"/>
                                      </a:lnTo>
                                      <a:lnTo>
                                        <a:pt x="2962" y="2061"/>
                                      </a:lnTo>
                                      <a:lnTo>
                                        <a:pt x="3007" y="2061"/>
                                      </a:lnTo>
                                      <a:lnTo>
                                        <a:pt x="3007" y="2399"/>
                                      </a:lnTo>
                                      <a:lnTo>
                                        <a:pt x="3052" y="2399"/>
                                      </a:lnTo>
                                      <a:lnTo>
                                        <a:pt x="3052" y="2106"/>
                                      </a:lnTo>
                                      <a:lnTo>
                                        <a:pt x="3097" y="2106"/>
                                      </a:lnTo>
                                      <a:lnTo>
                                        <a:pt x="3097" y="2162"/>
                                      </a:lnTo>
                                      <a:lnTo>
                                        <a:pt x="3143" y="2162"/>
                                      </a:lnTo>
                                      <a:lnTo>
                                        <a:pt x="3143" y="2466"/>
                                      </a:lnTo>
                                      <a:lnTo>
                                        <a:pt x="3188" y="2466"/>
                                      </a:lnTo>
                                      <a:lnTo>
                                        <a:pt x="3188" y="2388"/>
                                      </a:lnTo>
                                      <a:lnTo>
                                        <a:pt x="3233" y="2388"/>
                                      </a:lnTo>
                                      <a:lnTo>
                                        <a:pt x="3233" y="1948"/>
                                      </a:lnTo>
                                      <a:lnTo>
                                        <a:pt x="3278" y="1948"/>
                                      </a:lnTo>
                                      <a:lnTo>
                                        <a:pt x="3278" y="1318"/>
                                      </a:lnTo>
                                      <a:lnTo>
                                        <a:pt x="3323" y="1318"/>
                                      </a:lnTo>
                                      <a:lnTo>
                                        <a:pt x="3323" y="2084"/>
                                      </a:lnTo>
                                      <a:lnTo>
                                        <a:pt x="3368" y="2084"/>
                                      </a:lnTo>
                                      <a:lnTo>
                                        <a:pt x="3368" y="1892"/>
                                      </a:lnTo>
                                      <a:lnTo>
                                        <a:pt x="3424" y="1892"/>
                                      </a:lnTo>
                                      <a:lnTo>
                                        <a:pt x="3469" y="1892"/>
                                      </a:lnTo>
                                      <a:lnTo>
                                        <a:pt x="3469" y="1476"/>
                                      </a:lnTo>
                                      <a:lnTo>
                                        <a:pt x="3514" y="1476"/>
                                      </a:lnTo>
                                      <a:lnTo>
                                        <a:pt x="3514" y="1735"/>
                                      </a:lnTo>
                                      <a:lnTo>
                                        <a:pt x="3571" y="1735"/>
                                      </a:lnTo>
                                      <a:lnTo>
                                        <a:pt x="3571" y="1791"/>
                                      </a:lnTo>
                                      <a:lnTo>
                                        <a:pt x="3616" y="1791"/>
                                      </a:lnTo>
                                      <a:lnTo>
                                        <a:pt x="3616" y="1577"/>
                                      </a:lnTo>
                                      <a:lnTo>
                                        <a:pt x="3661" y="1577"/>
                                      </a:lnTo>
                                      <a:lnTo>
                                        <a:pt x="3661" y="1543"/>
                                      </a:lnTo>
                                      <a:lnTo>
                                        <a:pt x="3706" y="1543"/>
                                      </a:lnTo>
                                      <a:lnTo>
                                        <a:pt x="3706" y="1667"/>
                                      </a:lnTo>
                                      <a:lnTo>
                                        <a:pt x="3751" y="1667"/>
                                      </a:lnTo>
                                      <a:lnTo>
                                        <a:pt x="3751" y="1385"/>
                                      </a:lnTo>
                                      <a:lnTo>
                                        <a:pt x="3796" y="1385"/>
                                      </a:lnTo>
                                      <a:lnTo>
                                        <a:pt x="3796" y="1217"/>
                                      </a:lnTo>
                                      <a:lnTo>
                                        <a:pt x="3841" y="1217"/>
                                      </a:lnTo>
                                      <a:lnTo>
                                        <a:pt x="3841" y="1183"/>
                                      </a:lnTo>
                                      <a:lnTo>
                                        <a:pt x="3897" y="1183"/>
                                      </a:lnTo>
                                      <a:lnTo>
                                        <a:pt x="3897" y="1126"/>
                                      </a:lnTo>
                                      <a:lnTo>
                                        <a:pt x="3942" y="1126"/>
                                      </a:lnTo>
                                      <a:lnTo>
                                        <a:pt x="3942" y="1453"/>
                                      </a:lnTo>
                                    </a:path>
                                  </a:pathLst>
                                </a:custGeom>
                                <a:noFill/>
                                <a:ln w="21590">
                                  <a:solidFill>
                                    <a:srgbClr val="C0C0C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20" name="Freeform 1163"/>
                              <wps:cNvSpPr>
                                <a:spLocks/>
                              </wps:cNvSpPr>
                              <wps:spPr bwMode="auto">
                                <a:xfrm>
                                  <a:off x="2503142" y="1371323"/>
                                  <a:ext cx="271805" cy="979918"/>
                                </a:xfrm>
                                <a:custGeom>
                                  <a:avLst/>
                                  <a:gdLst>
                                    <a:gd name="T0" fmla="*/ 0 w 428"/>
                                    <a:gd name="T1" fmla="*/ 0 h 1543"/>
                                    <a:gd name="T2" fmla="*/ 28575 w 428"/>
                                    <a:gd name="T3" fmla="*/ 0 h 1543"/>
                                    <a:gd name="T4" fmla="*/ 28575 w 428"/>
                                    <a:gd name="T5" fmla="*/ 164465 h 1543"/>
                                    <a:gd name="T6" fmla="*/ 57150 w 428"/>
                                    <a:gd name="T7" fmla="*/ 164465 h 1543"/>
                                    <a:gd name="T8" fmla="*/ 57150 w 428"/>
                                    <a:gd name="T9" fmla="*/ 414655 h 1543"/>
                                    <a:gd name="T10" fmla="*/ 93345 w 428"/>
                                    <a:gd name="T11" fmla="*/ 414655 h 1543"/>
                                    <a:gd name="T12" fmla="*/ 93345 w 428"/>
                                    <a:gd name="T13" fmla="*/ 979805 h 1543"/>
                                    <a:gd name="T14" fmla="*/ 121920 w 428"/>
                                    <a:gd name="T15" fmla="*/ 979805 h 1543"/>
                                    <a:gd name="T16" fmla="*/ 121920 w 428"/>
                                    <a:gd name="T17" fmla="*/ 979805 h 1543"/>
                                    <a:gd name="T18" fmla="*/ 150495 w 428"/>
                                    <a:gd name="T19" fmla="*/ 979805 h 1543"/>
                                    <a:gd name="T20" fmla="*/ 150495 w 428"/>
                                    <a:gd name="T21" fmla="*/ 979805 h 1543"/>
                                    <a:gd name="T22" fmla="*/ 186055 w 428"/>
                                    <a:gd name="T23" fmla="*/ 979805 h 1543"/>
                                    <a:gd name="T24" fmla="*/ 186055 w 428"/>
                                    <a:gd name="T25" fmla="*/ 979805 h 1543"/>
                                    <a:gd name="T26" fmla="*/ 214630 w 428"/>
                                    <a:gd name="T27" fmla="*/ 979805 h 1543"/>
                                    <a:gd name="T28" fmla="*/ 214630 w 428"/>
                                    <a:gd name="T29" fmla="*/ 979805 h 1543"/>
                                    <a:gd name="T30" fmla="*/ 243205 w 428"/>
                                    <a:gd name="T31" fmla="*/ 979805 h 1543"/>
                                    <a:gd name="T32" fmla="*/ 243205 w 428"/>
                                    <a:gd name="T33" fmla="*/ 979805 h 1543"/>
                                    <a:gd name="T34" fmla="*/ 271780 w 428"/>
                                    <a:gd name="T35" fmla="*/ 979805 h 1543"/>
                                    <a:gd name="T36" fmla="*/ 271780 w 428"/>
                                    <a:gd name="T37" fmla="*/ 979805 h 1543"/>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Lst>
                                  <a:ahLst/>
                                  <a:cxnLst>
                                    <a:cxn ang="T38">
                                      <a:pos x="T0" y="T1"/>
                                    </a:cxn>
                                    <a:cxn ang="T39">
                                      <a:pos x="T2" y="T3"/>
                                    </a:cxn>
                                    <a:cxn ang="T40">
                                      <a:pos x="T4" y="T5"/>
                                    </a:cxn>
                                    <a:cxn ang="T41">
                                      <a:pos x="T6" y="T7"/>
                                    </a:cxn>
                                    <a:cxn ang="T42">
                                      <a:pos x="T8" y="T9"/>
                                    </a:cxn>
                                    <a:cxn ang="T43">
                                      <a:pos x="T10" y="T11"/>
                                    </a:cxn>
                                    <a:cxn ang="T44">
                                      <a:pos x="T12" y="T13"/>
                                    </a:cxn>
                                    <a:cxn ang="T45">
                                      <a:pos x="T14" y="T15"/>
                                    </a:cxn>
                                    <a:cxn ang="T46">
                                      <a:pos x="T16" y="T17"/>
                                    </a:cxn>
                                    <a:cxn ang="T47">
                                      <a:pos x="T18" y="T19"/>
                                    </a:cxn>
                                    <a:cxn ang="T48">
                                      <a:pos x="T20" y="T21"/>
                                    </a:cxn>
                                    <a:cxn ang="T49">
                                      <a:pos x="T22" y="T23"/>
                                    </a:cxn>
                                    <a:cxn ang="T50">
                                      <a:pos x="T24" y="T25"/>
                                    </a:cxn>
                                    <a:cxn ang="T51">
                                      <a:pos x="T26" y="T27"/>
                                    </a:cxn>
                                    <a:cxn ang="T52">
                                      <a:pos x="T28" y="T29"/>
                                    </a:cxn>
                                    <a:cxn ang="T53">
                                      <a:pos x="T30" y="T31"/>
                                    </a:cxn>
                                    <a:cxn ang="T54">
                                      <a:pos x="T32" y="T33"/>
                                    </a:cxn>
                                    <a:cxn ang="T55">
                                      <a:pos x="T34" y="T35"/>
                                    </a:cxn>
                                    <a:cxn ang="T56">
                                      <a:pos x="T36" y="T37"/>
                                    </a:cxn>
                                  </a:cxnLst>
                                  <a:rect l="0" t="0" r="r" b="b"/>
                                  <a:pathLst>
                                    <a:path w="428" h="1543">
                                      <a:moveTo>
                                        <a:pt x="0" y="0"/>
                                      </a:moveTo>
                                      <a:lnTo>
                                        <a:pt x="45" y="0"/>
                                      </a:lnTo>
                                      <a:lnTo>
                                        <a:pt x="45" y="259"/>
                                      </a:lnTo>
                                      <a:lnTo>
                                        <a:pt x="90" y="259"/>
                                      </a:lnTo>
                                      <a:lnTo>
                                        <a:pt x="90" y="653"/>
                                      </a:lnTo>
                                      <a:lnTo>
                                        <a:pt x="147" y="653"/>
                                      </a:lnTo>
                                      <a:lnTo>
                                        <a:pt x="147" y="1543"/>
                                      </a:lnTo>
                                      <a:lnTo>
                                        <a:pt x="192" y="1543"/>
                                      </a:lnTo>
                                      <a:lnTo>
                                        <a:pt x="237" y="1543"/>
                                      </a:lnTo>
                                      <a:lnTo>
                                        <a:pt x="293" y="1543"/>
                                      </a:lnTo>
                                      <a:lnTo>
                                        <a:pt x="338" y="1543"/>
                                      </a:lnTo>
                                      <a:lnTo>
                                        <a:pt x="383" y="1543"/>
                                      </a:lnTo>
                                      <a:lnTo>
                                        <a:pt x="428" y="1543"/>
                                      </a:lnTo>
                                    </a:path>
                                  </a:pathLst>
                                </a:custGeom>
                                <a:noFill/>
                                <a:ln w="21590">
                                  <a:solidFill>
                                    <a:srgbClr val="C0C0C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21" name="Rectangle 1164"/>
                              <wps:cNvSpPr>
                                <a:spLocks noChangeArrowheads="1"/>
                              </wps:cNvSpPr>
                              <wps:spPr bwMode="auto">
                                <a:xfrm>
                                  <a:off x="0" y="27098"/>
                                  <a:ext cx="2581943" cy="121202"/>
                                </a:xfrm>
                                <a:prstGeom prst="rect">
                                  <a:avLst/>
                                </a:prstGeom>
                                <a:solidFill>
                                  <a:srgbClr val="FFFFFF"/>
                                </a:solidFill>
                                <a:ln w="6985">
                                  <a:solidFill>
                                    <a:srgbClr val="FFFFFF"/>
                                  </a:solidFill>
                                  <a:miter lim="800000"/>
                                  <a:headEnd/>
                                  <a:tailEnd/>
                                </a:ln>
                              </wps:spPr>
                              <wps:bodyPr rot="0" vert="horz" wrap="square" lIns="91440" tIns="45720" rIns="91440" bIns="45720" anchor="t" anchorCtr="0" upright="1">
                                <a:noAutofit/>
                              </wps:bodyPr>
                            </wps:wsp>
                            <wps:wsp>
                              <wps:cNvPr id="1022" name="Rectangle 1165"/>
                              <wps:cNvSpPr>
                                <a:spLocks noChangeArrowheads="1"/>
                              </wps:cNvSpPr>
                              <wps:spPr bwMode="auto">
                                <a:xfrm>
                                  <a:off x="2588844" y="27098"/>
                                  <a:ext cx="365206" cy="121202"/>
                                </a:xfrm>
                                <a:prstGeom prst="rect">
                                  <a:avLst/>
                                </a:prstGeom>
                                <a:solidFill>
                                  <a:srgbClr val="FFFFFF"/>
                                </a:solidFill>
                                <a:ln w="6985">
                                  <a:solidFill>
                                    <a:srgbClr val="FFFFFF"/>
                                  </a:solidFill>
                                  <a:miter lim="800000"/>
                                  <a:headEnd/>
                                  <a:tailEnd/>
                                </a:ln>
                              </wps:spPr>
                              <wps:bodyPr rot="0" vert="horz" wrap="square" lIns="91440" tIns="45720" rIns="91440" bIns="45720" anchor="t" anchorCtr="0" upright="1">
                                <a:noAutofit/>
                              </wps:bodyPr>
                            </wps:wsp>
                            <wps:wsp>
                              <wps:cNvPr id="1023" name="Rectangle 1166"/>
                              <wps:cNvSpPr>
                                <a:spLocks noChangeArrowheads="1"/>
                              </wps:cNvSpPr>
                              <wps:spPr bwMode="auto">
                                <a:xfrm>
                                  <a:off x="2635883" y="0"/>
                                  <a:ext cx="292105" cy="17840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9737B08" w14:textId="77777777" w:rsidR="00742970" w:rsidRDefault="00742970" w:rsidP="00F91B99">
                                    <w:r>
                                      <w:rPr>
                                        <w:rFonts w:ascii="Arial" w:hAnsi="Arial" w:cs="Arial"/>
                                        <w:color w:val="000000"/>
                                        <w:sz w:val="14"/>
                                        <w:szCs w:val="14"/>
                                        <w:lang w:val="en-US"/>
                                      </w:rPr>
                                      <w:t>L/dB[V]</w:t>
                                    </w:r>
                                  </w:p>
                                </w:txbxContent>
                              </wps:txbx>
                              <wps:bodyPr rot="0" vert="horz" wrap="none" lIns="0" tIns="0" rIns="0" bIns="0" anchor="t" anchorCtr="0" upright="1">
                                <a:spAutoFit/>
                              </wps:bodyPr>
                            </wps:wsp>
                            <wps:wsp>
                              <wps:cNvPr id="1024" name="Rectangle 1167"/>
                              <wps:cNvSpPr>
                                <a:spLocks noChangeArrowheads="1"/>
                              </wps:cNvSpPr>
                              <wps:spPr bwMode="auto">
                                <a:xfrm>
                                  <a:off x="2753346" y="2222238"/>
                                  <a:ext cx="200703" cy="121302"/>
                                </a:xfrm>
                                <a:prstGeom prst="rect">
                                  <a:avLst/>
                                </a:prstGeom>
                                <a:solidFill>
                                  <a:srgbClr val="FFFFFF"/>
                                </a:solidFill>
                                <a:ln w="6985">
                                  <a:solidFill>
                                    <a:srgbClr val="FFFFFF"/>
                                  </a:solidFill>
                                  <a:miter lim="800000"/>
                                  <a:headEnd/>
                                  <a:tailEnd/>
                                </a:ln>
                              </wps:spPr>
                              <wps:bodyPr rot="0" vert="horz" wrap="square" lIns="91440" tIns="45720" rIns="91440" bIns="45720" anchor="t" anchorCtr="0" upright="1">
                                <a:noAutofit/>
                              </wps:bodyPr>
                            </wps:wsp>
                            <wps:wsp>
                              <wps:cNvPr id="1025" name="Rectangle 1168"/>
                              <wps:cNvSpPr>
                                <a:spLocks noChangeArrowheads="1"/>
                              </wps:cNvSpPr>
                              <wps:spPr bwMode="auto">
                                <a:xfrm>
                                  <a:off x="2753346" y="2222338"/>
                                  <a:ext cx="69201" cy="25140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2C0B707" w14:textId="77777777" w:rsidR="00742970" w:rsidRDefault="00742970" w:rsidP="00F91B99"/>
                                </w:txbxContent>
                              </wps:txbx>
                              <wps:bodyPr rot="0" vert="horz" wrap="none" lIns="0" tIns="0" rIns="0" bIns="0" anchor="t" anchorCtr="0" upright="1">
                                <a:spAutoFit/>
                              </wps:bodyPr>
                            </wps:wsp>
                            <wps:wsp>
                              <wps:cNvPr id="1026" name="Rectangle 1169"/>
                              <wps:cNvSpPr>
                                <a:spLocks noChangeArrowheads="1"/>
                              </wps:cNvSpPr>
                              <wps:spPr bwMode="auto">
                                <a:xfrm>
                                  <a:off x="2753346" y="156000"/>
                                  <a:ext cx="200703" cy="2059338"/>
                                </a:xfrm>
                                <a:prstGeom prst="rect">
                                  <a:avLst/>
                                </a:prstGeom>
                                <a:solidFill>
                                  <a:srgbClr val="FFFFFF"/>
                                </a:solidFill>
                                <a:ln w="6985">
                                  <a:solidFill>
                                    <a:srgbClr val="FFFFFF"/>
                                  </a:solidFill>
                                  <a:miter lim="800000"/>
                                  <a:headEnd/>
                                  <a:tailEnd/>
                                </a:ln>
                              </wps:spPr>
                              <wps:bodyPr rot="0" vert="horz" wrap="square" lIns="91440" tIns="45720" rIns="91440" bIns="45720" anchor="t" anchorCtr="0" upright="1">
                                <a:noAutofit/>
                              </wps:bodyPr>
                            </wps:wsp>
                            <wps:wsp>
                              <wps:cNvPr id="1027" name="Rectangle 1170"/>
                              <wps:cNvSpPr>
                                <a:spLocks noChangeArrowheads="1"/>
                              </wps:cNvSpPr>
                              <wps:spPr bwMode="auto">
                                <a:xfrm>
                                  <a:off x="2811147" y="2108036"/>
                                  <a:ext cx="128902" cy="1784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EBD806" w14:textId="77777777" w:rsidR="00742970" w:rsidRDefault="00742970" w:rsidP="00F91B99">
                                    <w:r>
                                      <w:rPr>
                                        <w:rFonts w:ascii="Arial" w:hAnsi="Arial" w:cs="Arial"/>
                                        <w:color w:val="000000"/>
                                        <w:sz w:val="14"/>
                                        <w:szCs w:val="14"/>
                                        <w:lang w:val="en-US"/>
                                      </w:rPr>
                                      <w:t>-80</w:t>
                                    </w:r>
                                  </w:p>
                                </w:txbxContent>
                              </wps:txbx>
                              <wps:bodyPr rot="0" vert="horz" wrap="none" lIns="0" tIns="0" rIns="0" bIns="0" anchor="t" anchorCtr="0" upright="1">
                                <a:spAutoFit/>
                              </wps:bodyPr>
                            </wps:wsp>
                            <wps:wsp>
                              <wps:cNvPr id="1028" name="Rectangle 1171"/>
                              <wps:cNvSpPr>
                                <a:spLocks noChangeArrowheads="1"/>
                              </wps:cNvSpPr>
                              <wps:spPr bwMode="auto">
                                <a:xfrm>
                                  <a:off x="2811147" y="1821631"/>
                                  <a:ext cx="128902" cy="1784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BCBE3D" w14:textId="77777777" w:rsidR="00742970" w:rsidRDefault="00742970" w:rsidP="00F91B99">
                                    <w:r>
                                      <w:rPr>
                                        <w:rFonts w:ascii="Arial" w:hAnsi="Arial" w:cs="Arial"/>
                                        <w:color w:val="000000"/>
                                        <w:sz w:val="14"/>
                                        <w:szCs w:val="14"/>
                                        <w:lang w:val="en-US"/>
                                      </w:rPr>
                                      <w:t>-75</w:t>
                                    </w:r>
                                  </w:p>
                                </w:txbxContent>
                              </wps:txbx>
                              <wps:bodyPr rot="0" vert="horz" wrap="none" lIns="0" tIns="0" rIns="0" bIns="0" anchor="t" anchorCtr="0" upright="1">
                                <a:spAutoFit/>
                              </wps:bodyPr>
                            </wps:wsp>
                            <wps:wsp>
                              <wps:cNvPr id="1029" name="Rectangle 1172"/>
                              <wps:cNvSpPr>
                                <a:spLocks noChangeArrowheads="1"/>
                              </wps:cNvSpPr>
                              <wps:spPr bwMode="auto">
                                <a:xfrm>
                                  <a:off x="2811147" y="1478725"/>
                                  <a:ext cx="128902" cy="1784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5FB5D8" w14:textId="77777777" w:rsidR="00742970" w:rsidRDefault="00742970" w:rsidP="00F91B99">
                                    <w:r>
                                      <w:rPr>
                                        <w:rFonts w:ascii="Arial" w:hAnsi="Arial" w:cs="Arial"/>
                                        <w:color w:val="000000"/>
                                        <w:sz w:val="14"/>
                                        <w:szCs w:val="14"/>
                                        <w:lang w:val="en-US"/>
                                      </w:rPr>
                                      <w:t>-70</w:t>
                                    </w:r>
                                  </w:p>
                                </w:txbxContent>
                              </wps:txbx>
                              <wps:bodyPr rot="0" vert="horz" wrap="none" lIns="0" tIns="0" rIns="0" bIns="0" anchor="t" anchorCtr="0" upright="1">
                                <a:spAutoFit/>
                              </wps:bodyPr>
                            </wps:wsp>
                            <wps:wsp>
                              <wps:cNvPr id="1030" name="Rectangle 1173"/>
                              <wps:cNvSpPr>
                                <a:spLocks noChangeArrowheads="1"/>
                              </wps:cNvSpPr>
                              <wps:spPr bwMode="auto">
                                <a:xfrm>
                                  <a:off x="2811147" y="1135218"/>
                                  <a:ext cx="128902" cy="1784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B95E9B" w14:textId="77777777" w:rsidR="00742970" w:rsidRDefault="00742970" w:rsidP="00F91B99">
                                    <w:r>
                                      <w:rPr>
                                        <w:rFonts w:ascii="Arial" w:hAnsi="Arial" w:cs="Arial"/>
                                        <w:color w:val="000000"/>
                                        <w:sz w:val="14"/>
                                        <w:szCs w:val="14"/>
                                        <w:lang w:val="en-US"/>
                                      </w:rPr>
                                      <w:t>-65</w:t>
                                    </w:r>
                                  </w:p>
                                </w:txbxContent>
                              </wps:txbx>
                              <wps:bodyPr rot="0" vert="horz" wrap="none" lIns="0" tIns="0" rIns="0" bIns="0" anchor="t" anchorCtr="0" upright="1">
                                <a:spAutoFit/>
                              </wps:bodyPr>
                            </wps:wsp>
                            <wps:wsp>
                              <wps:cNvPr id="1031" name="Rectangle 1174"/>
                              <wps:cNvSpPr>
                                <a:spLocks noChangeArrowheads="1"/>
                              </wps:cNvSpPr>
                              <wps:spPr bwMode="auto">
                                <a:xfrm>
                                  <a:off x="2811147" y="792312"/>
                                  <a:ext cx="128902" cy="1784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834E09" w14:textId="77777777" w:rsidR="00742970" w:rsidRDefault="00742970" w:rsidP="00F91B99">
                                    <w:r>
                                      <w:rPr>
                                        <w:rFonts w:ascii="Arial" w:hAnsi="Arial" w:cs="Arial"/>
                                        <w:color w:val="000000"/>
                                        <w:sz w:val="14"/>
                                        <w:szCs w:val="14"/>
                                        <w:lang w:val="en-US"/>
                                      </w:rPr>
                                      <w:t>-60</w:t>
                                    </w:r>
                                  </w:p>
                                </w:txbxContent>
                              </wps:txbx>
                              <wps:bodyPr rot="0" vert="horz" wrap="none" lIns="0" tIns="0" rIns="0" bIns="0" anchor="t" anchorCtr="0" upright="1">
                                <a:spAutoFit/>
                              </wps:bodyPr>
                            </wps:wsp>
                            <wps:wsp>
                              <wps:cNvPr id="1032" name="Rectangle 1175"/>
                              <wps:cNvSpPr>
                                <a:spLocks noChangeArrowheads="1"/>
                              </wps:cNvSpPr>
                              <wps:spPr bwMode="auto">
                                <a:xfrm>
                                  <a:off x="2811147" y="448706"/>
                                  <a:ext cx="128902" cy="1785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049C30" w14:textId="77777777" w:rsidR="00742970" w:rsidRDefault="00742970" w:rsidP="00F91B99">
                                    <w:r>
                                      <w:rPr>
                                        <w:rFonts w:ascii="Arial" w:hAnsi="Arial" w:cs="Arial"/>
                                        <w:color w:val="000000"/>
                                        <w:sz w:val="14"/>
                                        <w:szCs w:val="14"/>
                                        <w:lang w:val="en-US"/>
                                      </w:rPr>
                                      <w:t>-55</w:t>
                                    </w:r>
                                  </w:p>
                                </w:txbxContent>
                              </wps:txbx>
                              <wps:bodyPr rot="0" vert="horz" wrap="none" lIns="0" tIns="0" rIns="0" bIns="0" anchor="t" anchorCtr="0" upright="1">
                                <a:spAutoFit/>
                              </wps:bodyPr>
                            </wps:wsp>
                            <wps:wsp>
                              <wps:cNvPr id="1033" name="Rectangle 1176"/>
                              <wps:cNvSpPr>
                                <a:spLocks noChangeArrowheads="1"/>
                              </wps:cNvSpPr>
                              <wps:spPr bwMode="auto">
                                <a:xfrm>
                                  <a:off x="2811147" y="156000"/>
                                  <a:ext cx="128902" cy="1784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B54885" w14:textId="77777777" w:rsidR="00742970" w:rsidRDefault="00742970" w:rsidP="00F91B99">
                                    <w:r>
                                      <w:rPr>
                                        <w:rFonts w:ascii="Arial" w:hAnsi="Arial" w:cs="Arial"/>
                                        <w:color w:val="000000"/>
                                        <w:sz w:val="14"/>
                                        <w:szCs w:val="14"/>
                                        <w:lang w:val="en-US"/>
                                      </w:rPr>
                                      <w:t>-50</w:t>
                                    </w:r>
                                  </w:p>
                                </w:txbxContent>
                              </wps:txbx>
                              <wps:bodyPr rot="0" vert="horz" wrap="none" lIns="0" tIns="0" rIns="0" bIns="0" anchor="t" anchorCtr="0" upright="1">
                                <a:spAutoFit/>
                              </wps:bodyPr>
                            </wps:wsp>
                            <wps:wsp>
                              <wps:cNvPr id="1034" name="Line 1177"/>
                              <wps:cNvCnPr>
                                <a:cxnSpLocks noChangeShapeType="1"/>
                              </wps:cNvCnPr>
                              <wps:spPr bwMode="auto">
                                <a:xfrm flipH="1">
                                  <a:off x="2746346" y="1879332"/>
                                  <a:ext cx="14600" cy="0"/>
                                </a:xfrm>
                                <a:prstGeom prst="line">
                                  <a:avLst/>
                                </a:prstGeom>
                                <a:noFill/>
                                <a:ln w="6985">
                                  <a:solidFill>
                                    <a:srgbClr val="3F3F3F"/>
                                  </a:solidFill>
                                  <a:round/>
                                  <a:headEnd/>
                                  <a:tailEnd/>
                                </a:ln>
                                <a:extLst>
                                  <a:ext uri="{909E8E84-426E-40DD-AFC4-6F175D3DCCD1}">
                                    <a14:hiddenFill xmlns:a14="http://schemas.microsoft.com/office/drawing/2010/main">
                                      <a:noFill/>
                                    </a14:hiddenFill>
                                  </a:ext>
                                </a:extLst>
                              </wps:spPr>
                              <wps:bodyPr/>
                            </wps:wsp>
                            <wps:wsp>
                              <wps:cNvPr id="1035" name="Line 1178"/>
                              <wps:cNvCnPr>
                                <a:cxnSpLocks noChangeShapeType="1"/>
                              </wps:cNvCnPr>
                              <wps:spPr bwMode="auto">
                                <a:xfrm flipH="1">
                                  <a:off x="2746346" y="1535826"/>
                                  <a:ext cx="14600" cy="0"/>
                                </a:xfrm>
                                <a:prstGeom prst="line">
                                  <a:avLst/>
                                </a:prstGeom>
                                <a:noFill/>
                                <a:ln w="6985">
                                  <a:solidFill>
                                    <a:srgbClr val="3F3F3F"/>
                                  </a:solidFill>
                                  <a:round/>
                                  <a:headEnd/>
                                  <a:tailEnd/>
                                </a:ln>
                                <a:extLst>
                                  <a:ext uri="{909E8E84-426E-40DD-AFC4-6F175D3DCCD1}">
                                    <a14:hiddenFill xmlns:a14="http://schemas.microsoft.com/office/drawing/2010/main">
                                      <a:noFill/>
                                    </a14:hiddenFill>
                                  </a:ext>
                                </a:extLst>
                              </wps:spPr>
                              <wps:bodyPr/>
                            </wps:wsp>
                            <wps:wsp>
                              <wps:cNvPr id="1036" name="Line 1179"/>
                              <wps:cNvCnPr>
                                <a:cxnSpLocks noChangeShapeType="1"/>
                              </wps:cNvCnPr>
                              <wps:spPr bwMode="auto">
                                <a:xfrm flipH="1">
                                  <a:off x="2746346" y="1192319"/>
                                  <a:ext cx="14600" cy="0"/>
                                </a:xfrm>
                                <a:prstGeom prst="line">
                                  <a:avLst/>
                                </a:prstGeom>
                                <a:noFill/>
                                <a:ln w="6985">
                                  <a:solidFill>
                                    <a:srgbClr val="3F3F3F"/>
                                  </a:solidFill>
                                  <a:round/>
                                  <a:headEnd/>
                                  <a:tailEnd/>
                                </a:ln>
                                <a:extLst>
                                  <a:ext uri="{909E8E84-426E-40DD-AFC4-6F175D3DCCD1}">
                                    <a14:hiddenFill xmlns:a14="http://schemas.microsoft.com/office/drawing/2010/main">
                                      <a:noFill/>
                                    </a14:hiddenFill>
                                  </a:ext>
                                </a:extLst>
                              </wps:spPr>
                              <wps:bodyPr/>
                            </wps:wsp>
                            <wps:wsp>
                              <wps:cNvPr id="1037" name="Line 1180"/>
                              <wps:cNvCnPr>
                                <a:cxnSpLocks noChangeShapeType="1"/>
                              </wps:cNvCnPr>
                              <wps:spPr bwMode="auto">
                                <a:xfrm flipH="1">
                                  <a:off x="2746346" y="849413"/>
                                  <a:ext cx="14600" cy="0"/>
                                </a:xfrm>
                                <a:prstGeom prst="line">
                                  <a:avLst/>
                                </a:prstGeom>
                                <a:noFill/>
                                <a:ln w="6985">
                                  <a:solidFill>
                                    <a:srgbClr val="3F3F3F"/>
                                  </a:solidFill>
                                  <a:round/>
                                  <a:headEnd/>
                                  <a:tailEnd/>
                                </a:ln>
                                <a:extLst>
                                  <a:ext uri="{909E8E84-426E-40DD-AFC4-6F175D3DCCD1}">
                                    <a14:hiddenFill xmlns:a14="http://schemas.microsoft.com/office/drawing/2010/main">
                                      <a:noFill/>
                                    </a14:hiddenFill>
                                  </a:ext>
                                </a:extLst>
                              </wps:spPr>
                              <wps:bodyPr/>
                            </wps:wsp>
                            <wps:wsp>
                              <wps:cNvPr id="1038" name="Line 1181"/>
                              <wps:cNvCnPr>
                                <a:cxnSpLocks noChangeShapeType="1"/>
                              </wps:cNvCnPr>
                              <wps:spPr bwMode="auto">
                                <a:xfrm flipH="1">
                                  <a:off x="2746346" y="505807"/>
                                  <a:ext cx="14600" cy="0"/>
                                </a:xfrm>
                                <a:prstGeom prst="line">
                                  <a:avLst/>
                                </a:prstGeom>
                                <a:noFill/>
                                <a:ln w="6985">
                                  <a:solidFill>
                                    <a:srgbClr val="3F3F3F"/>
                                  </a:solidFill>
                                  <a:round/>
                                  <a:headEnd/>
                                  <a:tailEnd/>
                                </a:ln>
                                <a:extLst>
                                  <a:ext uri="{909E8E84-426E-40DD-AFC4-6F175D3DCCD1}">
                                    <a14:hiddenFill xmlns:a14="http://schemas.microsoft.com/office/drawing/2010/main">
                                      <a:noFill/>
                                    </a14:hiddenFill>
                                  </a:ext>
                                </a:extLst>
                              </wps:spPr>
                              <wps:bodyPr/>
                            </wps:wsp>
                            <wps:wsp>
                              <wps:cNvPr id="1039" name="Line 1182"/>
                              <wps:cNvCnPr>
                                <a:cxnSpLocks noChangeShapeType="1"/>
                              </wps:cNvCnPr>
                              <wps:spPr bwMode="auto">
                                <a:xfrm flipH="1">
                                  <a:off x="2746346" y="162900"/>
                                  <a:ext cx="14600" cy="0"/>
                                </a:xfrm>
                                <a:prstGeom prst="line">
                                  <a:avLst/>
                                </a:prstGeom>
                                <a:noFill/>
                                <a:ln w="6985">
                                  <a:solidFill>
                                    <a:srgbClr val="3F3F3F"/>
                                  </a:solidFill>
                                  <a:round/>
                                  <a:headEnd/>
                                  <a:tailEnd/>
                                </a:ln>
                                <a:extLst>
                                  <a:ext uri="{909E8E84-426E-40DD-AFC4-6F175D3DCCD1}">
                                    <a14:hiddenFill xmlns:a14="http://schemas.microsoft.com/office/drawing/2010/main">
                                      <a:noFill/>
                                    </a14:hiddenFill>
                                  </a:ext>
                                </a:extLst>
                              </wps:spPr>
                              <wps:bodyPr/>
                            </wps:wsp>
                            <wps:wsp>
                              <wps:cNvPr id="1040" name="Rectangle 1183"/>
                              <wps:cNvSpPr>
                                <a:spLocks noChangeArrowheads="1"/>
                              </wps:cNvSpPr>
                              <wps:spPr bwMode="auto">
                                <a:xfrm>
                                  <a:off x="0" y="2222238"/>
                                  <a:ext cx="2746346" cy="121302"/>
                                </a:xfrm>
                                <a:prstGeom prst="rect">
                                  <a:avLst/>
                                </a:prstGeom>
                                <a:solidFill>
                                  <a:srgbClr val="FFFFFF"/>
                                </a:solidFill>
                                <a:ln w="6985">
                                  <a:solidFill>
                                    <a:srgbClr val="FFFFFF"/>
                                  </a:solidFill>
                                  <a:miter lim="800000"/>
                                  <a:headEnd/>
                                  <a:tailEnd/>
                                </a:ln>
                              </wps:spPr>
                              <wps:bodyPr rot="0" vert="horz" wrap="square" lIns="91440" tIns="45720" rIns="91440" bIns="45720" anchor="t" anchorCtr="0" upright="1">
                                <a:noAutofit/>
                              </wps:bodyPr>
                            </wps:wsp>
                            <wps:wsp>
                              <wps:cNvPr id="1041" name="Rectangle 1184"/>
                              <wps:cNvSpPr>
                                <a:spLocks noChangeArrowheads="1"/>
                              </wps:cNvSpPr>
                              <wps:spPr bwMode="auto">
                                <a:xfrm>
                                  <a:off x="1294722" y="2229238"/>
                                  <a:ext cx="158203" cy="1785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FB1947" w14:textId="77777777" w:rsidR="00742970" w:rsidRDefault="00742970" w:rsidP="00F91B99">
                                    <w:r>
                                      <w:rPr>
                                        <w:rFonts w:ascii="Arial" w:hAnsi="Arial" w:cs="Arial"/>
                                        <w:color w:val="000000"/>
                                        <w:sz w:val="14"/>
                                        <w:szCs w:val="14"/>
                                        <w:lang w:val="en-US"/>
                                      </w:rPr>
                                      <w:t>f/Hz</w:t>
                                    </w:r>
                                  </w:p>
                                </w:txbxContent>
                              </wps:txbx>
                              <wps:bodyPr rot="0" vert="horz" wrap="none" lIns="0" tIns="0" rIns="0" bIns="0" anchor="t" anchorCtr="0" upright="1">
                                <a:spAutoFit/>
                              </wps:bodyPr>
                            </wps:wsp>
                            <wps:wsp>
                              <wps:cNvPr id="1042" name="Rectangle 1185"/>
                              <wps:cNvSpPr>
                                <a:spLocks noChangeArrowheads="1"/>
                              </wps:cNvSpPr>
                              <wps:spPr bwMode="auto">
                                <a:xfrm>
                                  <a:off x="0" y="2229238"/>
                                  <a:ext cx="99102" cy="1785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CC2592" w14:textId="77777777" w:rsidR="00742970" w:rsidRDefault="00742970" w:rsidP="00F91B99">
                                    <w:r>
                                      <w:rPr>
                                        <w:rFonts w:ascii="Arial" w:hAnsi="Arial" w:cs="Arial"/>
                                        <w:color w:val="000000"/>
                                        <w:sz w:val="14"/>
                                        <w:szCs w:val="14"/>
                                        <w:lang w:val="en-US"/>
                                      </w:rPr>
                                      <w:t>50</w:t>
                                    </w:r>
                                  </w:p>
                                </w:txbxContent>
                              </wps:txbx>
                              <wps:bodyPr rot="0" vert="horz" wrap="none" lIns="0" tIns="0" rIns="0" bIns="0" anchor="t" anchorCtr="0" upright="1">
                                <a:spAutoFit/>
                              </wps:bodyPr>
                            </wps:wsp>
                            <wps:wsp>
                              <wps:cNvPr id="1043" name="Rectangle 1186"/>
                              <wps:cNvSpPr>
                                <a:spLocks noChangeArrowheads="1"/>
                              </wps:cNvSpPr>
                              <wps:spPr bwMode="auto">
                                <a:xfrm>
                                  <a:off x="293405" y="2229238"/>
                                  <a:ext cx="148602" cy="1785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94C1D1" w14:textId="77777777" w:rsidR="00742970" w:rsidRDefault="00742970" w:rsidP="00F91B99">
                                    <w:r>
                                      <w:rPr>
                                        <w:rFonts w:ascii="Arial" w:hAnsi="Arial" w:cs="Arial"/>
                                        <w:color w:val="000000"/>
                                        <w:sz w:val="14"/>
                                        <w:szCs w:val="14"/>
                                        <w:lang w:val="en-US"/>
                                      </w:rPr>
                                      <w:t>100</w:t>
                                    </w:r>
                                  </w:p>
                                </w:txbxContent>
                              </wps:txbx>
                              <wps:bodyPr rot="0" vert="horz" wrap="none" lIns="0" tIns="0" rIns="0" bIns="0" anchor="t" anchorCtr="0" upright="1">
                                <a:spAutoFit/>
                              </wps:bodyPr>
                            </wps:wsp>
                            <wps:wsp>
                              <wps:cNvPr id="1044" name="Rectangle 1187"/>
                              <wps:cNvSpPr>
                                <a:spLocks noChangeArrowheads="1"/>
                              </wps:cNvSpPr>
                              <wps:spPr bwMode="auto">
                                <a:xfrm>
                                  <a:off x="650911" y="2229238"/>
                                  <a:ext cx="148602" cy="1785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0ED955" w14:textId="77777777" w:rsidR="00742970" w:rsidRDefault="00742970" w:rsidP="00F91B99">
                                    <w:r>
                                      <w:rPr>
                                        <w:rFonts w:ascii="Arial" w:hAnsi="Arial" w:cs="Arial"/>
                                        <w:color w:val="000000"/>
                                        <w:sz w:val="14"/>
                                        <w:szCs w:val="14"/>
                                        <w:lang w:val="en-US"/>
                                      </w:rPr>
                                      <w:t>200</w:t>
                                    </w:r>
                                  </w:p>
                                </w:txbxContent>
                              </wps:txbx>
                              <wps:bodyPr rot="0" vert="horz" wrap="none" lIns="0" tIns="0" rIns="0" bIns="0" anchor="t" anchorCtr="0" upright="1">
                                <a:spAutoFit/>
                              </wps:bodyPr>
                            </wps:wsp>
                            <wps:wsp>
                              <wps:cNvPr id="1045" name="Rectangle 1188"/>
                              <wps:cNvSpPr>
                                <a:spLocks noChangeArrowheads="1"/>
                              </wps:cNvSpPr>
                              <wps:spPr bwMode="auto">
                                <a:xfrm>
                                  <a:off x="1823731" y="2229238"/>
                                  <a:ext cx="198103" cy="1785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10047A" w14:textId="77777777" w:rsidR="00742970" w:rsidRDefault="00742970" w:rsidP="00F91B99">
                                    <w:r>
                                      <w:rPr>
                                        <w:rFonts w:ascii="Arial" w:hAnsi="Arial" w:cs="Arial"/>
                                        <w:color w:val="000000"/>
                                        <w:sz w:val="14"/>
                                        <w:szCs w:val="14"/>
                                        <w:lang w:val="en-US"/>
                                      </w:rPr>
                                      <w:t>2000</w:t>
                                    </w:r>
                                  </w:p>
                                </w:txbxContent>
                              </wps:txbx>
                              <wps:bodyPr rot="0" vert="horz" wrap="none" lIns="0" tIns="0" rIns="0" bIns="0" anchor="t" anchorCtr="0" upright="1">
                                <a:spAutoFit/>
                              </wps:bodyPr>
                            </wps:wsp>
                            <wps:wsp>
                              <wps:cNvPr id="1046" name="Rectangle 1189"/>
                              <wps:cNvSpPr>
                                <a:spLocks noChangeArrowheads="1"/>
                              </wps:cNvSpPr>
                              <wps:spPr bwMode="auto">
                                <a:xfrm>
                                  <a:off x="2296139" y="2229238"/>
                                  <a:ext cx="198103" cy="1785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426330" w14:textId="77777777" w:rsidR="00742970" w:rsidRDefault="00742970" w:rsidP="00F91B99">
                                    <w:r>
                                      <w:rPr>
                                        <w:rFonts w:ascii="Arial" w:hAnsi="Arial" w:cs="Arial"/>
                                        <w:color w:val="000000"/>
                                        <w:sz w:val="14"/>
                                        <w:szCs w:val="14"/>
                                        <w:lang w:val="en-US"/>
                                      </w:rPr>
                                      <w:t>5000</w:t>
                                    </w:r>
                                  </w:p>
                                </w:txbxContent>
                              </wps:txbx>
                              <wps:bodyPr rot="0" vert="horz" wrap="none" lIns="0" tIns="0" rIns="0" bIns="0" anchor="t" anchorCtr="0" upright="1">
                                <a:spAutoFit/>
                              </wps:bodyPr>
                            </wps:wsp>
                            <wps:wsp>
                              <wps:cNvPr id="1047" name="Rectangle 1190"/>
                              <wps:cNvSpPr>
                                <a:spLocks noChangeArrowheads="1"/>
                              </wps:cNvSpPr>
                              <wps:spPr bwMode="auto">
                                <a:xfrm>
                                  <a:off x="2603544" y="2229238"/>
                                  <a:ext cx="143502" cy="1785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AC03D8" w14:textId="77777777" w:rsidR="00742970" w:rsidRDefault="00742970" w:rsidP="00F91B99">
                                    <w:r>
                                      <w:rPr>
                                        <w:rFonts w:ascii="Arial" w:hAnsi="Arial" w:cs="Arial"/>
                                        <w:color w:val="000000"/>
                                        <w:sz w:val="14"/>
                                        <w:szCs w:val="14"/>
                                        <w:lang w:val="en-US"/>
                                      </w:rPr>
                                      <w:t>10k</w:t>
                                    </w:r>
                                  </w:p>
                                </w:txbxContent>
                              </wps:txbx>
                              <wps:bodyPr rot="0" vert="horz" wrap="none" lIns="0" tIns="0" rIns="0" bIns="0" anchor="t" anchorCtr="0" upright="1">
                                <a:spAutoFit/>
                              </wps:bodyPr>
                            </wps:wsp>
                            <wps:wsp>
                              <wps:cNvPr id="1048" name="Line 1191"/>
                              <wps:cNvCnPr>
                                <a:cxnSpLocks noChangeShapeType="1"/>
                              </wps:cNvCnPr>
                              <wps:spPr bwMode="auto">
                                <a:xfrm flipV="1">
                                  <a:off x="6900" y="2215338"/>
                                  <a:ext cx="0" cy="13900"/>
                                </a:xfrm>
                                <a:prstGeom prst="line">
                                  <a:avLst/>
                                </a:prstGeom>
                                <a:noFill/>
                                <a:ln w="6985">
                                  <a:solidFill>
                                    <a:srgbClr val="3F3F3F"/>
                                  </a:solidFill>
                                  <a:round/>
                                  <a:headEnd/>
                                  <a:tailEnd/>
                                </a:ln>
                                <a:extLst>
                                  <a:ext uri="{909E8E84-426E-40DD-AFC4-6F175D3DCCD1}">
                                    <a14:hiddenFill xmlns:a14="http://schemas.microsoft.com/office/drawing/2010/main">
                                      <a:noFill/>
                                    </a14:hiddenFill>
                                  </a:ext>
                                </a:extLst>
                              </wps:spPr>
                              <wps:bodyPr/>
                            </wps:wsp>
                            <wps:wsp>
                              <wps:cNvPr id="1049" name="Line 1192"/>
                              <wps:cNvCnPr>
                                <a:cxnSpLocks noChangeShapeType="1"/>
                              </wps:cNvCnPr>
                              <wps:spPr bwMode="auto">
                                <a:xfrm flipV="1">
                                  <a:off x="364406" y="2215338"/>
                                  <a:ext cx="0" cy="13900"/>
                                </a:xfrm>
                                <a:prstGeom prst="line">
                                  <a:avLst/>
                                </a:prstGeom>
                                <a:noFill/>
                                <a:ln w="6985">
                                  <a:solidFill>
                                    <a:srgbClr val="3F3F3F"/>
                                  </a:solidFill>
                                  <a:round/>
                                  <a:headEnd/>
                                  <a:tailEnd/>
                                </a:ln>
                                <a:extLst>
                                  <a:ext uri="{909E8E84-426E-40DD-AFC4-6F175D3DCCD1}">
                                    <a14:hiddenFill xmlns:a14="http://schemas.microsoft.com/office/drawing/2010/main">
                                      <a:noFill/>
                                    </a14:hiddenFill>
                                  </a:ext>
                                </a:extLst>
                              </wps:spPr>
                              <wps:bodyPr/>
                            </wps:wsp>
                            <wps:wsp>
                              <wps:cNvPr id="1050" name="Line 1193"/>
                              <wps:cNvCnPr>
                                <a:cxnSpLocks noChangeShapeType="1"/>
                              </wps:cNvCnPr>
                              <wps:spPr bwMode="auto">
                                <a:xfrm flipV="1">
                                  <a:off x="722612" y="2215338"/>
                                  <a:ext cx="0" cy="13900"/>
                                </a:xfrm>
                                <a:prstGeom prst="line">
                                  <a:avLst/>
                                </a:prstGeom>
                                <a:noFill/>
                                <a:ln w="6985">
                                  <a:solidFill>
                                    <a:srgbClr val="3F3F3F"/>
                                  </a:solidFill>
                                  <a:round/>
                                  <a:headEnd/>
                                  <a:tailEnd/>
                                </a:ln>
                                <a:extLst>
                                  <a:ext uri="{909E8E84-426E-40DD-AFC4-6F175D3DCCD1}">
                                    <a14:hiddenFill xmlns:a14="http://schemas.microsoft.com/office/drawing/2010/main">
                                      <a:noFill/>
                                    </a14:hiddenFill>
                                  </a:ext>
                                </a:extLst>
                              </wps:spPr>
                              <wps:bodyPr/>
                            </wps:wsp>
                            <wps:wsp>
                              <wps:cNvPr id="1051" name="Line 1194"/>
                              <wps:cNvCnPr>
                                <a:cxnSpLocks noChangeShapeType="1"/>
                              </wps:cNvCnPr>
                              <wps:spPr bwMode="auto">
                                <a:xfrm flipV="1">
                                  <a:off x="1201420" y="2215338"/>
                                  <a:ext cx="0" cy="13900"/>
                                </a:xfrm>
                                <a:prstGeom prst="line">
                                  <a:avLst/>
                                </a:prstGeom>
                                <a:noFill/>
                                <a:ln w="6985">
                                  <a:solidFill>
                                    <a:srgbClr val="3F3F3F"/>
                                  </a:solidFill>
                                  <a:round/>
                                  <a:headEnd/>
                                  <a:tailEnd/>
                                </a:ln>
                                <a:extLst>
                                  <a:ext uri="{909E8E84-426E-40DD-AFC4-6F175D3DCCD1}">
                                    <a14:hiddenFill xmlns:a14="http://schemas.microsoft.com/office/drawing/2010/main">
                                      <a:noFill/>
                                    </a14:hiddenFill>
                                  </a:ext>
                                </a:extLst>
                              </wps:spPr>
                              <wps:bodyPr/>
                            </wps:wsp>
                            <wps:wsp>
                              <wps:cNvPr id="1052" name="Line 1195"/>
                              <wps:cNvCnPr>
                                <a:cxnSpLocks noChangeShapeType="1"/>
                              </wps:cNvCnPr>
                              <wps:spPr bwMode="auto">
                                <a:xfrm flipV="1">
                                  <a:off x="1558926" y="2215338"/>
                                  <a:ext cx="0" cy="13900"/>
                                </a:xfrm>
                                <a:prstGeom prst="line">
                                  <a:avLst/>
                                </a:prstGeom>
                                <a:noFill/>
                                <a:ln w="6985">
                                  <a:solidFill>
                                    <a:srgbClr val="3F3F3F"/>
                                  </a:solidFill>
                                  <a:round/>
                                  <a:headEnd/>
                                  <a:tailEnd/>
                                </a:ln>
                                <a:extLst>
                                  <a:ext uri="{909E8E84-426E-40DD-AFC4-6F175D3DCCD1}">
                                    <a14:hiddenFill xmlns:a14="http://schemas.microsoft.com/office/drawing/2010/main">
                                      <a:noFill/>
                                    </a14:hiddenFill>
                                  </a:ext>
                                </a:extLst>
                              </wps:spPr>
                              <wps:bodyPr/>
                            </wps:wsp>
                            <wps:wsp>
                              <wps:cNvPr id="1053" name="Line 1196"/>
                              <wps:cNvCnPr>
                                <a:cxnSpLocks noChangeShapeType="1"/>
                              </wps:cNvCnPr>
                              <wps:spPr bwMode="auto">
                                <a:xfrm flipV="1">
                                  <a:off x="1924032" y="2215338"/>
                                  <a:ext cx="0" cy="13900"/>
                                </a:xfrm>
                                <a:prstGeom prst="line">
                                  <a:avLst/>
                                </a:prstGeom>
                                <a:noFill/>
                                <a:ln w="6985">
                                  <a:solidFill>
                                    <a:srgbClr val="3F3F3F"/>
                                  </a:solidFill>
                                  <a:round/>
                                  <a:headEnd/>
                                  <a:tailEnd/>
                                </a:ln>
                                <a:extLst>
                                  <a:ext uri="{909E8E84-426E-40DD-AFC4-6F175D3DCCD1}">
                                    <a14:hiddenFill xmlns:a14="http://schemas.microsoft.com/office/drawing/2010/main">
                                      <a:noFill/>
                                    </a14:hiddenFill>
                                  </a:ext>
                                </a:extLst>
                              </wps:spPr>
                              <wps:bodyPr/>
                            </wps:wsp>
                            <wps:wsp>
                              <wps:cNvPr id="1054" name="Line 1197"/>
                              <wps:cNvCnPr>
                                <a:cxnSpLocks noChangeShapeType="1"/>
                              </wps:cNvCnPr>
                              <wps:spPr bwMode="auto">
                                <a:xfrm flipV="1">
                                  <a:off x="2395840" y="2215338"/>
                                  <a:ext cx="0" cy="13900"/>
                                </a:xfrm>
                                <a:prstGeom prst="line">
                                  <a:avLst/>
                                </a:prstGeom>
                                <a:noFill/>
                                <a:ln w="6985">
                                  <a:solidFill>
                                    <a:srgbClr val="3F3F3F"/>
                                  </a:solidFill>
                                  <a:round/>
                                  <a:headEnd/>
                                  <a:tailEnd/>
                                </a:ln>
                                <a:extLst>
                                  <a:ext uri="{909E8E84-426E-40DD-AFC4-6F175D3DCCD1}">
                                    <a14:hiddenFill xmlns:a14="http://schemas.microsoft.com/office/drawing/2010/main">
                                      <a:noFill/>
                                    </a14:hiddenFill>
                                  </a:ext>
                                </a:extLst>
                              </wps:spPr>
                              <wps:bodyPr/>
                            </wps:wsp>
                            <wps:wsp>
                              <wps:cNvPr id="1055" name="Rectangle 1198"/>
                              <wps:cNvSpPr>
                                <a:spLocks noChangeArrowheads="1"/>
                              </wps:cNvSpPr>
                              <wps:spPr bwMode="auto">
                                <a:xfrm>
                                  <a:off x="0" y="156000"/>
                                  <a:ext cx="2746346" cy="2059338"/>
                                </a:xfrm>
                                <a:prstGeom prst="rect">
                                  <a:avLst/>
                                </a:prstGeom>
                                <a:noFill/>
                                <a:ln w="698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56" name="Rectangle 1199"/>
                              <wps:cNvSpPr>
                                <a:spLocks noChangeArrowheads="1"/>
                              </wps:cNvSpPr>
                              <wps:spPr bwMode="auto">
                                <a:xfrm>
                                  <a:off x="1301722" y="1535826"/>
                                  <a:ext cx="1165920" cy="471809"/>
                                </a:xfrm>
                                <a:prstGeom prst="rect">
                                  <a:avLst/>
                                </a:prstGeom>
                                <a:solidFill>
                                  <a:srgbClr val="FFFFFF">
                                    <a:alpha val="67058"/>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57" name="Rectangle 1200"/>
                              <wps:cNvSpPr>
                                <a:spLocks noChangeArrowheads="1"/>
                              </wps:cNvSpPr>
                              <wps:spPr bwMode="auto">
                                <a:xfrm>
                                  <a:off x="1308722" y="1542826"/>
                                  <a:ext cx="250204" cy="11430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58" name="Line 1201"/>
                              <wps:cNvCnPr>
                                <a:cxnSpLocks noChangeShapeType="1"/>
                              </wps:cNvCnPr>
                              <wps:spPr bwMode="auto">
                                <a:xfrm>
                                  <a:off x="1315722" y="1593027"/>
                                  <a:ext cx="243204" cy="0"/>
                                </a:xfrm>
                                <a:prstGeom prst="line">
                                  <a:avLst/>
                                </a:prstGeom>
                                <a:noFill/>
                                <a:ln w="6985">
                                  <a:solidFill>
                                    <a:srgbClr val="00FF00"/>
                                  </a:solidFill>
                                  <a:round/>
                                  <a:headEnd/>
                                  <a:tailEnd/>
                                </a:ln>
                                <a:extLst>
                                  <a:ext uri="{909E8E84-426E-40DD-AFC4-6F175D3DCCD1}">
                                    <a14:hiddenFill xmlns:a14="http://schemas.microsoft.com/office/drawing/2010/main">
                                      <a:noFill/>
                                    </a14:hiddenFill>
                                  </a:ext>
                                </a:extLst>
                              </wps:spPr>
                              <wps:bodyPr/>
                            </wps:wsp>
                            <wps:wsp>
                              <wps:cNvPr id="1059" name="Rectangle 1202"/>
                              <wps:cNvSpPr>
                                <a:spLocks noChangeArrowheads="1"/>
                              </wps:cNvSpPr>
                              <wps:spPr bwMode="auto">
                                <a:xfrm>
                                  <a:off x="1609127" y="1542826"/>
                                  <a:ext cx="857214" cy="1784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32DCDE" w14:textId="77777777" w:rsidR="00742970" w:rsidRDefault="00742970" w:rsidP="00F91B99">
                                    <w:r w:rsidRPr="0030069F">
                                      <w:rPr>
                                        <w:rFonts w:ascii="Arial" w:hAnsi="Arial" w:cs="Arial"/>
                                        <w:color w:val="000000"/>
                                        <w:sz w:val="14"/>
                                        <w:szCs w:val="14"/>
                                        <w:lang w:val="en-US"/>
                                      </w:rPr>
                                      <w:t>Room1 (RT60=27ms)</w:t>
                                    </w:r>
                                  </w:p>
                                </w:txbxContent>
                              </wps:txbx>
                              <wps:bodyPr rot="0" vert="horz" wrap="none" lIns="0" tIns="0" rIns="0" bIns="0" anchor="t" anchorCtr="0" upright="1">
                                <a:spAutoFit/>
                              </wps:bodyPr>
                            </wps:wsp>
                            <wps:wsp>
                              <wps:cNvPr id="1060" name="Rectangle 1203"/>
                              <wps:cNvSpPr>
                                <a:spLocks noChangeArrowheads="1"/>
                              </wps:cNvSpPr>
                              <wps:spPr bwMode="auto">
                                <a:xfrm>
                                  <a:off x="1308722" y="1657128"/>
                                  <a:ext cx="250204" cy="11490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61" name="Line 1204"/>
                              <wps:cNvCnPr>
                                <a:cxnSpLocks noChangeShapeType="1"/>
                              </wps:cNvCnPr>
                              <wps:spPr bwMode="auto">
                                <a:xfrm>
                                  <a:off x="1315722" y="1707329"/>
                                  <a:ext cx="243204" cy="0"/>
                                </a:xfrm>
                                <a:prstGeom prst="line">
                                  <a:avLst/>
                                </a:prstGeom>
                                <a:noFill/>
                                <a:ln w="6985">
                                  <a:solidFill>
                                    <a:srgbClr val="00FFFF"/>
                                  </a:solidFill>
                                  <a:round/>
                                  <a:headEnd/>
                                  <a:tailEnd/>
                                </a:ln>
                                <a:extLst>
                                  <a:ext uri="{909E8E84-426E-40DD-AFC4-6F175D3DCCD1}">
                                    <a14:hiddenFill xmlns:a14="http://schemas.microsoft.com/office/drawing/2010/main">
                                      <a:noFill/>
                                    </a14:hiddenFill>
                                  </a:ext>
                                </a:extLst>
                              </wps:spPr>
                              <wps:bodyPr/>
                            </wps:wsp>
                            <wps:wsp>
                              <wps:cNvPr id="1062" name="Rectangle 1205"/>
                              <wps:cNvSpPr>
                                <a:spLocks noChangeArrowheads="1"/>
                              </wps:cNvSpPr>
                              <wps:spPr bwMode="auto">
                                <a:xfrm>
                                  <a:off x="1609127" y="1657128"/>
                                  <a:ext cx="906715" cy="1784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985BA1" w14:textId="77777777" w:rsidR="00742970" w:rsidRDefault="00742970" w:rsidP="00F91B99">
                                    <w:r w:rsidRPr="0030069F">
                                      <w:rPr>
                                        <w:rFonts w:ascii="Arial" w:hAnsi="Arial" w:cs="Arial"/>
                                        <w:color w:val="000000"/>
                                        <w:sz w:val="14"/>
                                        <w:szCs w:val="14"/>
                                        <w:lang w:val="en-US"/>
                                      </w:rPr>
                                      <w:t>Room2 (RT60=123ms)</w:t>
                                    </w:r>
                                  </w:p>
                                </w:txbxContent>
                              </wps:txbx>
                              <wps:bodyPr rot="0" vert="horz" wrap="none" lIns="0" tIns="0" rIns="0" bIns="0" anchor="t" anchorCtr="0" upright="1">
                                <a:spAutoFit/>
                              </wps:bodyPr>
                            </wps:wsp>
                            <wps:wsp>
                              <wps:cNvPr id="1063" name="Rectangle 1206"/>
                              <wps:cNvSpPr>
                                <a:spLocks noChangeArrowheads="1"/>
                              </wps:cNvSpPr>
                              <wps:spPr bwMode="auto">
                                <a:xfrm>
                                  <a:off x="1308722" y="1772030"/>
                                  <a:ext cx="250204" cy="11430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64" name="Line 1207"/>
                              <wps:cNvCnPr>
                                <a:cxnSpLocks noChangeShapeType="1"/>
                              </wps:cNvCnPr>
                              <wps:spPr bwMode="auto">
                                <a:xfrm>
                                  <a:off x="1315722" y="1821631"/>
                                  <a:ext cx="243204" cy="0"/>
                                </a:xfrm>
                                <a:prstGeom prst="line">
                                  <a:avLst/>
                                </a:prstGeom>
                                <a:noFill/>
                                <a:ln w="6985">
                                  <a:solidFill>
                                    <a:srgbClr val="FF00FF"/>
                                  </a:solidFill>
                                  <a:round/>
                                  <a:headEnd/>
                                  <a:tailEnd/>
                                </a:ln>
                                <a:extLst>
                                  <a:ext uri="{909E8E84-426E-40DD-AFC4-6F175D3DCCD1}">
                                    <a14:hiddenFill xmlns:a14="http://schemas.microsoft.com/office/drawing/2010/main">
                                      <a:noFill/>
                                    </a14:hiddenFill>
                                  </a:ext>
                                </a:extLst>
                              </wps:spPr>
                              <wps:bodyPr/>
                            </wps:wsp>
                            <wps:wsp>
                              <wps:cNvPr id="1065" name="Rectangle 1208"/>
                              <wps:cNvSpPr>
                                <a:spLocks noChangeArrowheads="1"/>
                              </wps:cNvSpPr>
                              <wps:spPr bwMode="auto">
                                <a:xfrm>
                                  <a:off x="1609127" y="1772030"/>
                                  <a:ext cx="857214" cy="1785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0BB460" w14:textId="77777777" w:rsidR="00742970" w:rsidRDefault="00742970" w:rsidP="00F91B99">
                                    <w:r w:rsidRPr="0030069F">
                                      <w:rPr>
                                        <w:rFonts w:ascii="Arial" w:hAnsi="Arial" w:cs="Arial"/>
                                        <w:color w:val="000000"/>
                                        <w:sz w:val="14"/>
                                        <w:szCs w:val="14"/>
                                        <w:lang w:val="en-US"/>
                                      </w:rPr>
                                      <w:t>Room3 (RT60=98ms)</w:t>
                                    </w:r>
                                  </w:p>
                                </w:txbxContent>
                              </wps:txbx>
                              <wps:bodyPr rot="0" vert="horz" wrap="none" lIns="0" tIns="0" rIns="0" bIns="0" anchor="t" anchorCtr="0" upright="1">
                                <a:spAutoFit/>
                              </wps:bodyPr>
                            </wps:wsp>
                            <wps:wsp>
                              <wps:cNvPr id="1066" name="Rectangle 1209"/>
                              <wps:cNvSpPr>
                                <a:spLocks noChangeArrowheads="1"/>
                              </wps:cNvSpPr>
                              <wps:spPr bwMode="auto">
                                <a:xfrm>
                                  <a:off x="1308722" y="1886332"/>
                                  <a:ext cx="250204" cy="11430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67" name="Line 1210"/>
                              <wps:cNvCnPr>
                                <a:cxnSpLocks noChangeShapeType="1"/>
                              </wps:cNvCnPr>
                              <wps:spPr bwMode="auto">
                                <a:xfrm>
                                  <a:off x="1330322" y="1936533"/>
                                  <a:ext cx="228604" cy="0"/>
                                </a:xfrm>
                                <a:prstGeom prst="line">
                                  <a:avLst/>
                                </a:prstGeom>
                                <a:noFill/>
                                <a:ln w="21590">
                                  <a:solidFill>
                                    <a:srgbClr val="C0C0C0"/>
                                  </a:solidFill>
                                  <a:round/>
                                  <a:headEnd/>
                                  <a:tailEnd/>
                                </a:ln>
                                <a:extLst>
                                  <a:ext uri="{909E8E84-426E-40DD-AFC4-6F175D3DCCD1}">
                                    <a14:hiddenFill xmlns:a14="http://schemas.microsoft.com/office/drawing/2010/main">
                                      <a:noFill/>
                                    </a14:hiddenFill>
                                  </a:ext>
                                </a:extLst>
                              </wps:spPr>
                              <wps:bodyPr/>
                            </wps:wsp>
                            <wps:wsp>
                              <wps:cNvPr id="1068" name="Rectangle 1211"/>
                              <wps:cNvSpPr>
                                <a:spLocks noChangeArrowheads="1"/>
                              </wps:cNvSpPr>
                              <wps:spPr bwMode="auto">
                                <a:xfrm>
                                  <a:off x="1609127" y="1886332"/>
                                  <a:ext cx="375906" cy="1785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1DA8C2" w14:textId="77777777" w:rsidR="00742970" w:rsidRDefault="00742970" w:rsidP="00F91B99">
                                    <w:r>
                                      <w:rPr>
                                        <w:rFonts w:ascii="Arial" w:hAnsi="Arial" w:cs="Arial"/>
                                        <w:color w:val="000000"/>
                                        <w:sz w:val="14"/>
                                        <w:szCs w:val="14"/>
                                        <w:lang w:val="en-US"/>
                                      </w:rPr>
                                      <w:t>reference</w:t>
                                    </w:r>
                                  </w:p>
                                </w:txbxContent>
                              </wps:txbx>
                              <wps:bodyPr rot="0" vert="horz" wrap="none" lIns="0" tIns="0" rIns="0" bIns="0" anchor="t" anchorCtr="0" upright="1">
                                <a:spAutoFit/>
                              </wps:bodyPr>
                            </wps:wsp>
                          </wpc:wpc>
                        </a:graphicData>
                      </a:graphic>
                    </wp:inline>
                  </w:drawing>
                </mc:Choice>
                <mc:Fallback>
                  <w:pict>
                    <v:group w14:anchorId="4D79136F" id="Zeichenbereich 1421" o:spid="_x0000_s1450" editas="canvas" style="width:235.45pt;height:195.5pt;mso-position-horizontal-relative:char;mso-position-vertical-relative:line" coordsize="29895,248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">
                      <v:shape id="_x0000_s1451" type="#_x0000_t75" style="position:absolute;width:29895;height:24822;visibility:visible;mso-wrap-style:square">
                        <v:fill o:detectmouseclick="t"/>
                        <v:path o:connecttype="none"/>
                      </v:shape>
                      <v:rect id="Rectangle 1146" o:spid="_x0000_s1452" style="position:absolute;left:69;top:1629;width:27324;height:20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" strokecolor="white" strokeweight=".55pt"/>
                      <v:rect id="Rectangle 1147" o:spid="_x0000_s1453" style="position:absolute;top:1560;width:27463;height:205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" filled="f" strokeweight=".55pt"/>
                      <v:line id="Line 1148" o:spid="_x0000_s1454" style="position:absolute;flip:y;visibility:visible;mso-wrap-style:square" from="3644,1629" to="3644,220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" strokeweight=".55pt"/>
                      <v:line id="Line 1149" o:spid="_x0000_s1455" style="position:absolute;flip:y;visibility:visible;mso-wrap-style:square" from="7226,1629" to="7226,220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" strokeweight=".55pt"/>
                      <v:line id="Line 1150" o:spid="_x0000_s1456" style="position:absolute;flip:y;visibility:visible;mso-wrap-style:square" from="12014,1629" to="12014,220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" strokeweight=".55pt"/>
                      <v:line id="Line 1151" o:spid="_x0000_s1457" style="position:absolute;flip:y;visibility:visible;mso-wrap-style:square" from="15589,1629" to="15589,220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" strokeweight=".55pt"/>
                      <v:line id="Line 1152" o:spid="_x0000_s1458" style="position:absolute;flip:y;visibility:visible;mso-wrap-style:square" from="19240,1629" to="19240,220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" strokeweight=".55pt"/>
                      <v:line id="Line 1153" o:spid="_x0000_s1459" style="position:absolute;flip:y;visibility:visible;mso-wrap-style:square" from="23958,1629" to="23958,220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" strokeweight=".55pt"/>
                      <v:line id="Line 1154" o:spid="_x0000_s1460" style="position:absolute;flip:x;visibility:visible;mso-wrap-style:square" from="69,18793" to="27463,187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" strokeweight=".55pt"/>
                      <v:line id="Line 1155" o:spid="_x0000_s1461" style="position:absolute;flip:x;visibility:visible;mso-wrap-style:square" from="69,15358" to="27463,153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" strokeweight=".55pt"/>
                      <v:line id="Line 1156" o:spid="_x0000_s1462" style="position:absolute;flip:x;visibility:visible;mso-wrap-style:square" from="69,11923" to="27463,119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" strokeweight=".55pt"/>
                      <v:line id="Line 1157" o:spid="_x0000_s1463" style="position:absolute;flip:x;visibility:visible;mso-wrap-style:square" from="69,8494" to="27463,84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" strokeweight=".55pt"/>
                      <v:line id="Line 1158" o:spid="_x0000_s1464" style="position:absolute;flip:x;visibility:visible;mso-wrap-style:square" from="69,5058" to="27463,50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" strokeweight=".55pt"/>
                      <v:shape id="Freeform 1159" o:spid="_x0000_s1465" style="position:absolute;top:4633;width:27749;height:18879;visibility:visible;mso-wrap-style:square;v-text-anchor:top" coordsize="4370,2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" path="m,2500r,-34l34,2466r,-113l79,2353r,-90l124,2263r,-33l169,2230r,-91l214,2139r,-337l270,1802r,-34l315,1768r,-192l360,1576r,-259l417,1317r,-22l462,1295r,-23l507,1272r45,l552,1081r45,l597,957r45,l642,935r45,l687,912r45,l732,980r45,l777,968r45,l822,844r57,l879,822r56,l935,991r45,l980,1092r45,l1025,1058r45,l1070,1036r45,l1115,1194r45,l1160,980r45,l1205,766r45,l1250,957r45,l1295,1036r57,l1352,1182r45,l1397,1194r45,l1442,1115r45,l1487,991r45,l1532,811r56,l1588,799r45,l1633,923r45,l1678,912r57,l1735,698r45,l1780,1047r45,l1825,991r45,l1870,1171r45,l1915,1385r45,l1960,1205r45,l2005,1103r45,l2050,372r56,l2106,r45,l2151,439r45,l2196,935r57,l2253,1194r45,l2298,1160r45,l2343,1486r45,l2388,1509r45,l2433,1216r45,l2478,1194r45,l2523,1047r45,l2568,1216r45,l2613,799r45,l2658,1115r57,l2715,563r45,l2760,1272r56,l2816,1610r45,l2861,1520r56,l2917,1475r45,l2962,1734r45,l3052,1734r,-113l3097,1621r,248l3143,1869r,394l3188,2263r,124l3233,2387r,-360l3278,2027r,-608l3323,1419r,675l3368,2094r,-428l3424,1666r,-101l3469,1565r,-439l3514,1126r,360l3571,1486r,23l3616,1509r,157l3661,1666r,-304l3706,1362r,226l3751,1588r,-147l3796,1441r,-326l3841,1115r56,l3897,1036r45,l3942,1317r45,l3987,1621r45,l4032,2061r57,l4089,2973r45,l4179,2973r56,l4280,2973r45,l4370,2973e" filled="f" strokecolor="lime" strokeweight=".55pt">
                        <v:path arrowok="t" o:connecttype="custom" o:connectlocs="13709635,994394987;31854741,912536843;68144951,899229854;86290057,726642241;127015738,712932010;145160843,531069829;186289749,522198503;204434854,512923935;240725065,435904696;258870170,377031351;295160381,367756783;313305486,390338340;354434392,340336322;377014967,399612908;413305178,440340359;431450284,417758802;467740494,481471052;485885600,308883439;522175810,385902677;545159611,476632147;581449821,481471052;599594927,399612908;640320608,327029333;658465713,372192446;699594619,367756783;717739724,422194465;754029935,399612908;772175040,558490291;808465251,485906715;826610356,150006056;867336037,0;885481143,377031351;926610048,481471052;944755154,599217741;981045364,608492309;999190470,481471052;1035480681,422194465;1053625786,322190428;1094754691,449614927;1112899797,512923935;1153625478,649219760;1176206053,594782078;1212496264,699221779;1230641370,653655423;1267334805,753659461;1285479910,962538862;1321770121,817371711;1339915226,844388930;1380640907,671801317;1398786013,454050590;1439914918,599217741;1458060024,671801317;1494350234,549215723;1512495340,581071848;1548785551,449614927;1571366126,417758802;1607656337,531069829;1625801442,831081942;1666930348,1198838725;1685075453,1198838725;1725801134,1198838725;1743946240,1198838725" o:connectangles="0,0,0,0,0,0,0,0,0,0,0,0,0,0,0,0,0,0,0,0,0,0,0,0,0,0,0,0,0,0,0,0,0,0,0,0,0,0,0,0,0,0,0,0,0,0,0,0,0,0,0,0,0,0,0,0,0,0,0,0,0,0"/>
                      </v:shape>
                      <v:shape id="Freeform 1160" o:spid="_x0000_s1466" style="position:absolute;top:4989;width:27749;height:18523;visibility:visible;mso-wrap-style:square;v-text-anchor:top" coordsize="4370,29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" path="m,2545r,-34l34,2511r,-135l79,2376r,-90l124,2286r,-34l169,2252r,-112l214,2140r,-372l270,1768r,-34l315,1734r,-214l360,1520r,-270l417,1250r,-22l462,1228r,-23l507,1205r45,l552,1002r45,l597,879r45,l642,867r45,l687,856r45,l732,957r45,l777,935r45,l822,766r57,l879,743r56,l935,912r45,l980,1002r45,l1025,946r45,l1070,912r45,l1115,1059r45,l1160,879r45,l1205,687r45,l1250,856r45,l1295,946r57,l1352,1115r45,l1397,1149r45,l1442,1047r45,l1487,901r45,l1532,766r56,l1588,777r45,l1633,901r45,l1678,890r57,l1735,721r45,l1780,980r45,l1825,1002r45,l1870,1194r45,l1915,1397r45,l1960,1216r45,l2005,1014r45,l2050,270r56,l2106,r45,l2151,383r45,l2196,946r57,l2253,1261r45,l2298,1126r45,l2343,1442r45,l2388,1498r45,l2433,1059r45,l2478,1374r45,l2523,1160r45,l2568,1351r45,l2613,845r45,l2658,1273r57,l2715,428r45,l2760,1340r56,l2816,1487r45,l2861,980r56,l2917,1250r45,l2962,1554r45,l3007,2005r45,l3052,1881r45,l3097,1903r46,l3143,2342r45,l3188,2275r45,l3233,1993r45,l3278,1723r45,l3323,1937r45,l3368,1610r56,l3424,1475r45,l3469,1498r45,l3514,1599r57,l3571,1667r45,l3616,1565r45,l3661,1509r45,l3706,1228r45,l3751,822r45,l3796,1171r45,l3841,1115r56,l3897,1149r45,l3942,1228r45,l3987,1543r45,l4032,1971r57,l4089,2917r45,l4179,2917r56,l4280,2917r45,l4370,2917e" filled="f" strokecolor="aqua" strokeweight=".55pt">
                        <v:path arrowok="t" o:connecttype="custom" o:connectlocs="13709635,1012519293;31854741,921791758;68144951,908081819;86290057,712916810;127015738,699206871;145160843,504041862;186289749,495170726;204434854,485896355;240725065,404039957;258870170,349603436;295160381,345167867;313305486,377023313;354434392,308876853;377014967,367748943;413305178,404039957;431450284,367748943;467740494,427024266;485885600,277021408;522175810,345167867;545159611,449605341;581449821,463315280;599594927,363313374;640320608,308876853;658465713,363313374;699594619,358877806;717739724,395168820;754029935,404039957;772175040,563317185;808465251,490331924;826610356,108873042;867336037,0;885481143,381458881;926610048,508477431;944755154,581462692;981045364,604043768;999190470,554042815;1035480681,467750848;1053625786,340732299;1094754691,513316233;1112899797,540332876;1153625478,599608199;1176206053,504041862;1212496264,626624843;1230641370,758482194;1267334805,767353331;1285479910,917356189;1321770121,803644345;1339915226,781063270;1380640907,649205919;1398786013,604043768;1439914918,644770350;1458060024,631060412;1494350234,608479336;1512495340,331457929;1548785551,472186417;1571366126,463315280;1607656337,495170726;1625801442,794773209;1666930348,1176232090;1685075453,1176232090;1725801134,1176232090;1743946240,1176232090" o:connectangles="0,0,0,0,0,0,0,0,0,0,0,0,0,0,0,0,0,0,0,0,0,0,0,0,0,0,0,0,0,0,0,0,0,0,0,0,0,0,0,0,0,0,0,0,0,0,0,0,0,0,0,0,0,0,0,0,0,0,0,0,0,0"/>
                      </v:shape>
                      <v:shape id="Freeform 1161" o:spid="_x0000_s1467" style="position:absolute;top:5351;width:27749;height:18161;visibility:visible;mso-wrap-style:square;v-text-anchor:top" coordsize="4370,28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" path="m,2421r,-34l34,2387r,-124l79,2263r,-79l124,2184r,-45l169,2139r,-90l214,2049r,-327l270,1722r,-22l315,1700r,-180l360,1520r,-237l417,1283r,-22l462,1261r45,l552,1261r,-203l597,1058r,-135l642,923r,-23l687,900r,-22l732,878r,22l777,900r,-33l822,867r,-136l879,731r56,l935,900r45,l980,979r45,l1025,912r45,l1115,912r,180l1160,1092r,-192l1205,900r,-225l1250,675r,192l1295,867r,101l1352,968r,146l1397,1114r45,l1442,1069r45,l1487,957r45,l1532,799r56,l1588,765r45,l1633,889r45,l1678,867r57,l1735,686r45,l1780,1035r45,l1825,1002r45,l1870,1171r45,l1915,1373r45,l1960,1159r45,l2005,1092r45,l2050,349r56,l2106,r45,l2151,495r45,l2196,957r57,l2253,1216r45,l2298,1171r45,l2343,1407r45,l2388,1475r45,l2433,1126r45,l2478,1328r45,l2523,1283r45,l2568,1508r45,l2613,844r45,l2658,1396r57,l2715,1306r45,l2760,1452r56,l2816,1599r45,l2861,743r56,l2917,923r45,l2962,1734r45,l3007,2105r45,l3052,1925r45,l3097,2139r46,l3143,2150r45,l3188,1711r45,l3233,1903r45,l3278,1891r45,l3323,2083r45,l3368,1689r56,l3424,1599r45,l3469,1553r45,l3514,1711r57,l3571,1475r45,l3616,1497r45,l3661,1159r45,l3706,1385r45,l3751,1013r45,l3796,1159r45,l3841,1047r56,l3897,1035r45,l3942,1227r45,l3987,1486r45,l4032,1970r57,l4089,2860r45,l4179,2860r56,l4280,2860r45,l4370,2860e" filled="f" strokecolor="fuchsia" strokeweight=".55pt">
                        <v:path arrowok="t" o:connecttype="custom" o:connectlocs="13709635,962515564;31854741,880659402;68144951,862513947;86290057,694366067;127015738,685494956;145160843,517347075;186289749,508475964;204434854,508475964;240725065,426619802;258870170,362909094;295160381,354037983;313305486,349602427;354434392,294762831;377014967,362909094;413305178,394764448;431450284,367747882;467740494,440329701;485885600,272181821;522175810,349602427;545159611,449200812;581449821,449200812;599594927,385893337;640320608,322182629;658465713,358473539;699594619,349602427;717739724,417345458;754029935,404038792;772175040,553637985;808465251,467346267;826610356,140728082;867336037,0;885481143,385893337;926610048,490330510;944755154,567347884;981045364,594767682;999190470,535492530;1035480681,517347075;1053625786,340328084;1094754691,562912328;1112899797,585493339;1153625478,644768491;1176206053,372183438;1212496264,699204855;1230641370,776222229;1267334805,862513947;1285479910,689930511;1321770121,767351118;1339915226,839932937;1380640907,681059400;1398786013,626219804;1439914918,689930511;1458060024,603638793;1494350234,467346267;1512495340,408474347;1548785551,467346267;1571366126,417345458;1607656337,494766065;1625801442,794367684;1666930348,1153244455;1685075453,1153244455;1725801134,1153244455;1743946240,1153244455" o:connectangles="0,0,0,0,0,0,0,0,0,0,0,0,0,0,0,0,0,0,0,0,0,0,0,0,0,0,0,0,0,0,0,0,0,0,0,0,0,0,0,0,0,0,0,0,0,0,0,0,0,0,0,0,0,0,0,0,0,0,0,0,0,0"/>
                      </v:shape>
                      <v:shape id="Freeform 1162" o:spid="_x0000_s1468" style="position:absolute;top:4487;width:25031;height:16307;visibility:visible;mso-wrap-style:square;v-text-anchor:top" coordsize="3942,25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" path="m,2568r,-45l34,2523r,-113l79,2410r,-90l124,2320r,-34l169,2286r,-101l214,2185r,-372l270,1813r,-22l315,1791r,-203l360,1588r,-248l417,1340r,-22l462,1318r,11l507,1329r45,l552,1126r45,l597,1003r45,l642,969r45,l687,946r45,l732,1059r45,l777,1048r45,l822,935r57,l879,879r56,l935,1003r45,l980,1081r45,l1025,1070r45,l1115,1070r,158l1160,1228r,-169l1205,1059r,-203l1250,856r,169l1295,1025r,79l1352,1104r,146l1397,1250r,-22l1442,1228r,-90l1487,1138r,-90l1532,1048r,-169l1588,879r,-12l1633,867r,102l1678,969r,11l1735,980r,-214l1780,766r,315l1825,1081r,-78l1870,1003r,225l1915,1228r,202l1960,1430r,-157l2005,1273r,-90l2050,1183r,-867l2106,316,2106,r45,l2151,563r45,l2196,1003r57,l2253,1295r45,l2298,1228r45,l2343,1588r45,l2388,1611r45,l2433,1419r45,l2478,1081r45,l2523,1048r45,l2568,1295r45,l2613,665r45,l2658,1115r57,l2715,1081r45,l2760,1622r56,l2816,1813r45,l2861,1757r56,l2917,1329r45,l2962,2061r45,l3007,2399r45,l3052,2106r45,l3097,2162r46,l3143,2466r45,l3188,2388r45,l3233,1948r45,l3278,1318r45,l3323,2084r45,l3368,1892r56,l3469,1892r,-416l3514,1476r,259l3571,1735r,56l3616,1791r,-214l3661,1577r,-34l3706,1543r,124l3751,1667r,-282l3796,1385r,-168l3841,1217r,-34l3897,1183r,-57l3942,1126r,327e" filled="f" strokecolor="silver" strokeweight="1.7pt">
                        <v:path arrowok="t" o:connecttype="custom" o:connectlocs="13709497,1017367869;31854419,935510684;68144263,921800613;86289185,731069340;127014454,722198118;145159376,540338067;186287866,531466845;204432788,535902456;240722632,454045272;258867554,390737005;295157398,381462546;313302320,422592757;354430810,377026935;377011158,404447076;413301002,435899590;431445924,431463979;467735768,495175483;485880690,345171183;522170534,413318298;545154102,504046705;581443946,495175483;599588868,422592757;640314137,354445643;658459060,390737005;699587549,395172616;717732471,435899590;754022316,404447076;772167238,576629430;808457082,513321164;826602004,127423007;867327273,0;885472195,404447076;926600685,522192386;944745607,640340934;981035451,649615393;999180373,435899590;1035470217,422592757;1053615139,268152847;1094743629,449609661;1112888551,654051004;1153613821,731069340;1176194168,535902456;1212484012,831072207;1230628934,849217888;1267321999,871799180;1285466921,962930825;1321756765,785506385;1339901687,840346666;1380626956,762925092;1398771878,595178349;1439900368,699616826;1458045290,635905323;1494335134,622195252;1512480056,558483749;1548769901,490739872;1571350248,454045272" o:connectangles="0,0,0,0,0,0,0,0,0,0,0,0,0,0,0,0,0,0,0,0,0,0,0,0,0,0,0,0,0,0,0,0,0,0,0,0,0,0,0,0,0,0,0,0,0,0,0,0,0,0,0,0,0,0,0,0"/>
                      </v:shape>
                      <v:shape id="Freeform 1163" o:spid="_x0000_s1469" style="position:absolute;left:25031;top:13713;width:2718;height:9799;visibility:visible;mso-wrap-style:square;v-text-anchor:top" coordsize="428,15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" path="m,l45,r,259l90,259r,394l147,653r,890l192,1543r45,l293,1543r45,l383,1543r45,e" filled="f" strokecolor="silver" strokeweight="1.7pt">
                        <v:path arrowok="t" o:connecttype="custom" o:connectlocs="0,0;18146794,0;18146794,104447319;36293588,104447319;36293588,263336292;59279527,263336292;59279527,622247930;77426321,622247930;77426321,622247930;95573116,622247930;95573116,622247930;118155793,622247930;118155793,622247930;136302587,622247930;136302587,622247930;154449381,622247930;154449381,622247930;172596175,622247930;172596175,622247930" o:connectangles="0,0,0,0,0,0,0,0,0,0,0,0,0,0,0,0,0,0,0"/>
                      </v:shape>
                      <v:rect id="Rectangle 1164" o:spid="_x0000_s1470" style="position:absolute;top:270;width:25819;height:1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" strokecolor="white" strokeweight=".55pt"/>
                      <v:rect id="Rectangle 1165" o:spid="_x0000_s1471" style="position:absolute;left:25888;top:270;width:3652;height:1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" strokecolor="white" strokeweight=".55pt"/>
                      <v:rect id="Rectangle 1166" o:spid="_x0000_s1472" style="position:absolute;left:26358;width:2921;height:178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" stroked="f">
                        <v:textbox style="mso-fit-shape-to-text:t" inset="0,0,0,0">
                          <w:txbxContent>
                            <w:p w14:paraId="19737B08" w14:textId="77777777" w:rsidR="00742970" w:rsidRDefault="00742970" w:rsidP="00F91B99">
                              <w:r>
                                <w:rPr>
                                  <w:rFonts w:ascii="Arial" w:hAnsi="Arial" w:cs="Arial"/>
                                  <w:color w:val="000000"/>
                                  <w:sz w:val="14"/>
                                  <w:szCs w:val="14"/>
                                  <w:lang w:val="en-US"/>
                                </w:rPr>
                                <w:t>L/dB[V]</w:t>
                              </w:r>
                            </w:p>
                          </w:txbxContent>
                        </v:textbox>
                      </v:rect>
                      <v:rect id="Rectangle 1167" o:spid="_x0000_s1473" style="position:absolute;left:27533;top:22222;width:2007;height:1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" strokecolor="white" strokeweight=".55pt"/>
                      <v:rect id="Rectangle 1168" o:spid="_x0000_s1474" style="position:absolute;left:27533;top:22223;width:692;height:251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" stroked="f">
                        <v:textbox style="mso-fit-shape-to-text:t" inset="0,0,0,0">
                          <w:txbxContent>
                            <w:p w14:paraId="02C0B707" w14:textId="77777777" w:rsidR="00742970" w:rsidRDefault="00742970" w:rsidP="00F91B99"/>
                          </w:txbxContent>
                        </v:textbox>
                      </v:rect>
                      <v:rect id="Rectangle 1169" o:spid="_x0000_s1475" style="position:absolute;left:27533;top:1560;width:2007;height:205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" strokecolor="white" strokeweight=".55pt"/>
                      <v:rect id="Rectangle 1170" o:spid="_x0000_s1476" style="position:absolute;left:28111;top:21080;width:1289;height:178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" filled="f" stroked="f">
                        <v:textbox style="mso-fit-shape-to-text:t" inset="0,0,0,0">
                          <w:txbxContent>
                            <w:p w14:paraId="70EBD806" w14:textId="77777777" w:rsidR="00742970" w:rsidRDefault="00742970" w:rsidP="00F91B99">
                              <w:r>
                                <w:rPr>
                                  <w:rFonts w:ascii="Arial" w:hAnsi="Arial" w:cs="Arial"/>
                                  <w:color w:val="000000"/>
                                  <w:sz w:val="14"/>
                                  <w:szCs w:val="14"/>
                                  <w:lang w:val="en-US"/>
                                </w:rPr>
                                <w:t>-80</w:t>
                              </w:r>
                            </w:p>
                          </w:txbxContent>
                        </v:textbox>
                      </v:rect>
                      <v:rect id="Rectangle 1171" o:spid="_x0000_s1477" style="position:absolute;left:28111;top:18216;width:1289;height:178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" filled="f" stroked="f">
                        <v:textbox style="mso-fit-shape-to-text:t" inset="0,0,0,0">
                          <w:txbxContent>
                            <w:p w14:paraId="6FBCBE3D" w14:textId="77777777" w:rsidR="00742970" w:rsidRDefault="00742970" w:rsidP="00F91B99">
                              <w:r>
                                <w:rPr>
                                  <w:rFonts w:ascii="Arial" w:hAnsi="Arial" w:cs="Arial"/>
                                  <w:color w:val="000000"/>
                                  <w:sz w:val="14"/>
                                  <w:szCs w:val="14"/>
                                  <w:lang w:val="en-US"/>
                                </w:rPr>
                                <w:t>-75</w:t>
                              </w:r>
                            </w:p>
                          </w:txbxContent>
                        </v:textbox>
                      </v:rect>
                      <v:rect id="Rectangle 1172" o:spid="_x0000_s1478" style="position:absolute;left:28111;top:14787;width:1289;height:178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" filled="f" stroked="f">
                        <v:textbox style="mso-fit-shape-to-text:t" inset="0,0,0,0">
                          <w:txbxContent>
                            <w:p w14:paraId="0F5FB5D8" w14:textId="77777777" w:rsidR="00742970" w:rsidRDefault="00742970" w:rsidP="00F91B99">
                              <w:r>
                                <w:rPr>
                                  <w:rFonts w:ascii="Arial" w:hAnsi="Arial" w:cs="Arial"/>
                                  <w:color w:val="000000"/>
                                  <w:sz w:val="14"/>
                                  <w:szCs w:val="14"/>
                                  <w:lang w:val="en-US"/>
                                </w:rPr>
                                <w:t>-70</w:t>
                              </w:r>
                            </w:p>
                          </w:txbxContent>
                        </v:textbox>
                      </v:rect>
                      <v:rect id="Rectangle 1173" o:spid="_x0000_s1479" style="position:absolute;left:28111;top:11352;width:1289;height:178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" filled="f" stroked="f">
                        <v:textbox style="mso-fit-shape-to-text:t" inset="0,0,0,0">
                          <w:txbxContent>
                            <w:p w14:paraId="73B95E9B" w14:textId="77777777" w:rsidR="00742970" w:rsidRDefault="00742970" w:rsidP="00F91B99">
                              <w:r>
                                <w:rPr>
                                  <w:rFonts w:ascii="Arial" w:hAnsi="Arial" w:cs="Arial"/>
                                  <w:color w:val="000000"/>
                                  <w:sz w:val="14"/>
                                  <w:szCs w:val="14"/>
                                  <w:lang w:val="en-US"/>
                                </w:rPr>
                                <w:t>-65</w:t>
                              </w:r>
                            </w:p>
                          </w:txbxContent>
                        </v:textbox>
                      </v:rect>
                      <v:rect id="Rectangle 1174" o:spid="_x0000_s1480" style="position:absolute;left:28111;top:7923;width:1289;height:178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" filled="f" stroked="f">
                        <v:textbox style="mso-fit-shape-to-text:t" inset="0,0,0,0">
                          <w:txbxContent>
                            <w:p w14:paraId="2E834E09" w14:textId="77777777" w:rsidR="00742970" w:rsidRDefault="00742970" w:rsidP="00F91B99">
                              <w:r>
                                <w:rPr>
                                  <w:rFonts w:ascii="Arial" w:hAnsi="Arial" w:cs="Arial"/>
                                  <w:color w:val="000000"/>
                                  <w:sz w:val="14"/>
                                  <w:szCs w:val="14"/>
                                  <w:lang w:val="en-US"/>
                                </w:rPr>
                                <w:t>-60</w:t>
                              </w:r>
                            </w:p>
                          </w:txbxContent>
                        </v:textbox>
                      </v:rect>
                      <v:rect id="Rectangle 1175" o:spid="_x0000_s1481" style="position:absolute;left:28111;top:4487;width:1289;height:17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" filled="f" stroked="f">
                        <v:textbox style="mso-fit-shape-to-text:t" inset="0,0,0,0">
                          <w:txbxContent>
                            <w:p w14:paraId="2E049C30" w14:textId="77777777" w:rsidR="00742970" w:rsidRDefault="00742970" w:rsidP="00F91B99">
                              <w:r>
                                <w:rPr>
                                  <w:rFonts w:ascii="Arial" w:hAnsi="Arial" w:cs="Arial"/>
                                  <w:color w:val="000000"/>
                                  <w:sz w:val="14"/>
                                  <w:szCs w:val="14"/>
                                  <w:lang w:val="en-US"/>
                                </w:rPr>
                                <w:t>-55</w:t>
                              </w:r>
                            </w:p>
                          </w:txbxContent>
                        </v:textbox>
                      </v:rect>
                      <v:rect id="Rectangle 1176" o:spid="_x0000_s1482" style="position:absolute;left:28111;top:1560;width:1289;height:178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" filled="f" stroked="f">
                        <v:textbox style="mso-fit-shape-to-text:t" inset="0,0,0,0">
                          <w:txbxContent>
                            <w:p w14:paraId="55B54885" w14:textId="77777777" w:rsidR="00742970" w:rsidRDefault="00742970" w:rsidP="00F91B99">
                              <w:r>
                                <w:rPr>
                                  <w:rFonts w:ascii="Arial" w:hAnsi="Arial" w:cs="Arial"/>
                                  <w:color w:val="000000"/>
                                  <w:sz w:val="14"/>
                                  <w:szCs w:val="14"/>
                                  <w:lang w:val="en-US"/>
                                </w:rPr>
                                <w:t>-50</w:t>
                              </w:r>
                            </w:p>
                          </w:txbxContent>
                        </v:textbox>
                      </v:rect>
                      <v:line id="Line 1177" o:spid="_x0000_s1483" style="position:absolute;flip:x;visibility:visible;mso-wrap-style:square" from="27463,18793" to="27609,187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" strokecolor="#3f3f3f" strokeweight=".55pt"/>
                      <v:line id="Line 1178" o:spid="_x0000_s1484" style="position:absolute;flip:x;visibility:visible;mso-wrap-style:square" from="27463,15358" to="27609,153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" strokecolor="#3f3f3f" strokeweight=".55pt"/>
                      <v:line id="Line 1179" o:spid="_x0000_s1485" style="position:absolute;flip:x;visibility:visible;mso-wrap-style:square" from="27463,11923" to="27609,119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" strokecolor="#3f3f3f" strokeweight=".55pt"/>
                      <v:line id="Line 1180" o:spid="_x0000_s1486" style="position:absolute;flip:x;visibility:visible;mso-wrap-style:square" from="27463,8494" to="27609,84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" strokecolor="#3f3f3f" strokeweight=".55pt"/>
                      <v:line id="Line 1181" o:spid="_x0000_s1487" style="position:absolute;flip:x;visibility:visible;mso-wrap-style:square" from="27463,5058" to="27609,50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" strokecolor="#3f3f3f" strokeweight=".55pt"/>
                      <v:line id="Line 1182" o:spid="_x0000_s1488" style="position:absolute;flip:x;visibility:visible;mso-wrap-style:square" from="27463,1629" to="27609,16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" strokecolor="#3f3f3f" strokeweight=".55pt"/>
                      <v:rect id="Rectangle 1183" o:spid="_x0000_s1489" style="position:absolute;top:22222;width:27463;height:1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" strokecolor="white" strokeweight=".55pt"/>
                      <v:rect id="Rectangle 1184" o:spid="_x0000_s1490" style="position:absolute;left:12947;top:22292;width:1582;height:17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" filled="f" stroked="f">
                        <v:textbox style="mso-fit-shape-to-text:t" inset="0,0,0,0">
                          <w:txbxContent>
                            <w:p w14:paraId="2CFB1947" w14:textId="77777777" w:rsidR="00742970" w:rsidRDefault="00742970" w:rsidP="00F91B99">
                              <w:r>
                                <w:rPr>
                                  <w:rFonts w:ascii="Arial" w:hAnsi="Arial" w:cs="Arial"/>
                                  <w:color w:val="000000"/>
                                  <w:sz w:val="14"/>
                                  <w:szCs w:val="14"/>
                                  <w:lang w:val="en-US"/>
                                </w:rPr>
                                <w:t>f/Hz</w:t>
                              </w:r>
                            </w:p>
                          </w:txbxContent>
                        </v:textbox>
                      </v:rect>
                      <v:rect id="Rectangle 1185" o:spid="_x0000_s1491" style="position:absolute;top:22292;width:991;height:17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" filled="f" stroked="f">
                        <v:textbox style="mso-fit-shape-to-text:t" inset="0,0,0,0">
                          <w:txbxContent>
                            <w:p w14:paraId="45CC2592" w14:textId="77777777" w:rsidR="00742970" w:rsidRDefault="00742970" w:rsidP="00F91B99">
                              <w:r>
                                <w:rPr>
                                  <w:rFonts w:ascii="Arial" w:hAnsi="Arial" w:cs="Arial"/>
                                  <w:color w:val="000000"/>
                                  <w:sz w:val="14"/>
                                  <w:szCs w:val="14"/>
                                  <w:lang w:val="en-US"/>
                                </w:rPr>
                                <w:t>50</w:t>
                              </w:r>
                            </w:p>
                          </w:txbxContent>
                        </v:textbox>
                      </v:rect>
                      <v:rect id="Rectangle 1186" o:spid="_x0000_s1492" style="position:absolute;left:2934;top:22292;width:1486;height:17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" filled="f" stroked="f">
                        <v:textbox style="mso-fit-shape-to-text:t" inset="0,0,0,0">
                          <w:txbxContent>
                            <w:p w14:paraId="3E94C1D1" w14:textId="77777777" w:rsidR="00742970" w:rsidRDefault="00742970" w:rsidP="00F91B99">
                              <w:r>
                                <w:rPr>
                                  <w:rFonts w:ascii="Arial" w:hAnsi="Arial" w:cs="Arial"/>
                                  <w:color w:val="000000"/>
                                  <w:sz w:val="14"/>
                                  <w:szCs w:val="14"/>
                                  <w:lang w:val="en-US"/>
                                </w:rPr>
                                <w:t>100</w:t>
                              </w:r>
                            </w:p>
                          </w:txbxContent>
                        </v:textbox>
                      </v:rect>
                      <v:rect id="Rectangle 1187" o:spid="_x0000_s1493" style="position:absolute;left:6509;top:22292;width:1486;height:17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" filled="f" stroked="f">
                        <v:textbox style="mso-fit-shape-to-text:t" inset="0,0,0,0">
                          <w:txbxContent>
                            <w:p w14:paraId="7A0ED955" w14:textId="77777777" w:rsidR="00742970" w:rsidRDefault="00742970" w:rsidP="00F91B99">
                              <w:r>
                                <w:rPr>
                                  <w:rFonts w:ascii="Arial" w:hAnsi="Arial" w:cs="Arial"/>
                                  <w:color w:val="000000"/>
                                  <w:sz w:val="14"/>
                                  <w:szCs w:val="14"/>
                                  <w:lang w:val="en-US"/>
                                </w:rPr>
                                <w:t>200</w:t>
                              </w:r>
                            </w:p>
                          </w:txbxContent>
                        </v:textbox>
                      </v:rect>
                      <v:rect id="Rectangle 1188" o:spid="_x0000_s1494" style="position:absolute;left:18237;top:22292;width:1981;height:17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" filled="f" stroked="f">
                        <v:textbox style="mso-fit-shape-to-text:t" inset="0,0,0,0">
                          <w:txbxContent>
                            <w:p w14:paraId="7810047A" w14:textId="77777777" w:rsidR="00742970" w:rsidRDefault="00742970" w:rsidP="00F91B99">
                              <w:r>
                                <w:rPr>
                                  <w:rFonts w:ascii="Arial" w:hAnsi="Arial" w:cs="Arial"/>
                                  <w:color w:val="000000"/>
                                  <w:sz w:val="14"/>
                                  <w:szCs w:val="14"/>
                                  <w:lang w:val="en-US"/>
                                </w:rPr>
                                <w:t>2000</w:t>
                              </w:r>
                            </w:p>
                          </w:txbxContent>
                        </v:textbox>
                      </v:rect>
                      <v:rect id="Rectangle 1189" o:spid="_x0000_s1495" style="position:absolute;left:22961;top:22292;width:1981;height:17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" filled="f" stroked="f">
                        <v:textbox style="mso-fit-shape-to-text:t" inset="0,0,0,0">
                          <w:txbxContent>
                            <w:p w14:paraId="2C426330" w14:textId="77777777" w:rsidR="00742970" w:rsidRDefault="00742970" w:rsidP="00F91B99">
                              <w:r>
                                <w:rPr>
                                  <w:rFonts w:ascii="Arial" w:hAnsi="Arial" w:cs="Arial"/>
                                  <w:color w:val="000000"/>
                                  <w:sz w:val="14"/>
                                  <w:szCs w:val="14"/>
                                  <w:lang w:val="en-US"/>
                                </w:rPr>
                                <w:t>5000</w:t>
                              </w:r>
                            </w:p>
                          </w:txbxContent>
                        </v:textbox>
                      </v:rect>
                      <v:rect id="Rectangle 1190" o:spid="_x0000_s1496" style="position:absolute;left:26035;top:22292;width:1435;height:17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" filled="f" stroked="f">
                        <v:textbox style="mso-fit-shape-to-text:t" inset="0,0,0,0">
                          <w:txbxContent>
                            <w:p w14:paraId="06AC03D8" w14:textId="77777777" w:rsidR="00742970" w:rsidRDefault="00742970" w:rsidP="00F91B99">
                              <w:r>
                                <w:rPr>
                                  <w:rFonts w:ascii="Arial" w:hAnsi="Arial" w:cs="Arial"/>
                                  <w:color w:val="000000"/>
                                  <w:sz w:val="14"/>
                                  <w:szCs w:val="14"/>
                                  <w:lang w:val="en-US"/>
                                </w:rPr>
                                <w:t>10k</w:t>
                              </w:r>
                            </w:p>
                          </w:txbxContent>
                        </v:textbox>
                      </v:rect>
                      <v:line id="Line 1191" o:spid="_x0000_s1497" style="position:absolute;flip:y;visibility:visible;mso-wrap-style:square" from="69,22153" to="69,222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" strokecolor="#3f3f3f" strokeweight=".55pt"/>
                      <v:line id="Line 1192" o:spid="_x0000_s1498" style="position:absolute;flip:y;visibility:visible;mso-wrap-style:square" from="3644,22153" to="3644,222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" strokecolor="#3f3f3f" strokeweight=".55pt"/>
                      <v:line id="Line 1193" o:spid="_x0000_s1499" style="position:absolute;flip:y;visibility:visible;mso-wrap-style:square" from="7226,22153" to="7226,222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" strokecolor="#3f3f3f" strokeweight=".55pt"/>
                      <v:line id="Line 1194" o:spid="_x0000_s1500" style="position:absolute;flip:y;visibility:visible;mso-wrap-style:square" from="12014,22153" to="12014,222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" strokecolor="#3f3f3f" strokeweight=".55pt"/>
                      <v:line id="Line 1195" o:spid="_x0000_s1501" style="position:absolute;flip:y;visibility:visible;mso-wrap-style:square" from="15589,22153" to="15589,222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" strokecolor="#3f3f3f" strokeweight=".55pt"/>
                      <v:line id="Line 1196" o:spid="_x0000_s1502" style="position:absolute;flip:y;visibility:visible;mso-wrap-style:square" from="19240,22153" to="19240,222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" strokecolor="#3f3f3f" strokeweight=".55pt"/>
                      <v:line id="Line 1197" o:spid="_x0000_s1503" style="position:absolute;flip:y;visibility:visible;mso-wrap-style:square" from="23958,22153" to="23958,222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" strokecolor="#3f3f3f" strokeweight=".55pt"/>
                      <v:rect id="Rectangle 1198" o:spid="_x0000_s1504" style="position:absolute;top:1560;width:27463;height:205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" filled="f" strokeweight=".55pt"/>
                      <v:rect id="Rectangle 1199" o:spid="_x0000_s1505" style="position:absolute;left:13017;top:15358;width:11659;height:47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" stroked="f">
                        <v:fill opacity="43947f"/>
                      </v:rect>
                      <v:rect id="Rectangle 1200" o:spid="_x0000_s1506" style="position:absolute;left:13087;top:15428;width:2502;height:1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" stroked="f"/>
                      <v:line id="Line 1201" o:spid="_x0000_s1507" style="position:absolute;visibility:visible;mso-wrap-style:square" from="13157,15930" to="15589,15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" strokecolor="lime" strokeweight=".55pt"/>
                      <v:rect id="Rectangle 1202" o:spid="_x0000_s1508" style="position:absolute;left:16091;top:15428;width:8572;height:178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" filled="f" stroked="f">
                        <v:textbox style="mso-fit-shape-to-text:t" inset="0,0,0,0">
                          <w:txbxContent>
                            <w:p w14:paraId="2632DCDE" w14:textId="77777777" w:rsidR="00742970" w:rsidRDefault="00742970" w:rsidP="00F91B99">
                              <w:r w:rsidRPr="0030069F">
                                <w:rPr>
                                  <w:rFonts w:ascii="Arial" w:hAnsi="Arial" w:cs="Arial"/>
                                  <w:color w:val="000000"/>
                                  <w:sz w:val="14"/>
                                  <w:szCs w:val="14"/>
                                  <w:lang w:val="en-US"/>
                                </w:rPr>
                                <w:t>Room1 (RT60=27ms)</w:t>
                              </w:r>
                            </w:p>
                          </w:txbxContent>
                        </v:textbox>
                      </v:rect>
                      <v:rect id="Rectangle 1203" o:spid="_x0000_s1509" style="position:absolute;left:13087;top:16571;width:2502;height:11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" stroked="f"/>
                      <v:line id="Line 1204" o:spid="_x0000_s1510" style="position:absolute;visibility:visible;mso-wrap-style:square" from="13157,17073" to="15589,170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" strokecolor="aqua" strokeweight=".55pt"/>
                      <v:rect id="Rectangle 1205" o:spid="_x0000_s1511" style="position:absolute;left:16091;top:16571;width:9067;height:178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" filled="f" stroked="f">
                        <v:textbox style="mso-fit-shape-to-text:t" inset="0,0,0,0">
                          <w:txbxContent>
                            <w:p w14:paraId="00985BA1" w14:textId="77777777" w:rsidR="00742970" w:rsidRDefault="00742970" w:rsidP="00F91B99">
                              <w:r w:rsidRPr="0030069F">
                                <w:rPr>
                                  <w:rFonts w:ascii="Arial" w:hAnsi="Arial" w:cs="Arial"/>
                                  <w:color w:val="000000"/>
                                  <w:sz w:val="14"/>
                                  <w:szCs w:val="14"/>
                                  <w:lang w:val="en-US"/>
                                </w:rPr>
                                <w:t>Room2 (RT60=123ms)</w:t>
                              </w:r>
                            </w:p>
                          </w:txbxContent>
                        </v:textbox>
                      </v:rect>
                      <v:rect id="Rectangle 1206" o:spid="_x0000_s1512" style="position:absolute;left:13087;top:17720;width:2502;height:1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" stroked="f"/>
                      <v:line id="Line 1207" o:spid="_x0000_s1513" style="position:absolute;visibility:visible;mso-wrap-style:square" from="13157,18216" to="15589,182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" strokecolor="fuchsia" strokeweight=".55pt"/>
                      <v:rect id="Rectangle 1208" o:spid="_x0000_s1514" style="position:absolute;left:16091;top:17720;width:8572;height:17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" filled="f" stroked="f">
                        <v:textbox style="mso-fit-shape-to-text:t" inset="0,0,0,0">
                          <w:txbxContent>
                            <w:p w14:paraId="490BB460" w14:textId="77777777" w:rsidR="00742970" w:rsidRDefault="00742970" w:rsidP="00F91B99">
                              <w:r w:rsidRPr="0030069F">
                                <w:rPr>
                                  <w:rFonts w:ascii="Arial" w:hAnsi="Arial" w:cs="Arial"/>
                                  <w:color w:val="000000"/>
                                  <w:sz w:val="14"/>
                                  <w:szCs w:val="14"/>
                                  <w:lang w:val="en-US"/>
                                </w:rPr>
                                <w:t>Room3 (RT60=98ms)</w:t>
                              </w:r>
                            </w:p>
                          </w:txbxContent>
                        </v:textbox>
                      </v:rect>
                      <v:rect id="Rectangle 1209" o:spid="_x0000_s1515" style="position:absolute;left:13087;top:18863;width:2502;height:1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" stroked="f"/>
                      <v:line id="Line 1210" o:spid="_x0000_s1516" style="position:absolute;visibility:visible;mso-wrap-style:square" from="13303,19365" to="15589,193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" strokecolor="silver" strokeweight="1.7pt"/>
                      <v:rect id="Rectangle 1211" o:spid="_x0000_s1517" style="position:absolute;left:16091;top:18863;width:3759;height:17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" filled="f" stroked="f">
                        <v:textbox style="mso-fit-shape-to-text:t" inset="0,0,0,0">
                          <w:txbxContent>
                            <w:p w14:paraId="481DA8C2" w14:textId="77777777" w:rsidR="00742970" w:rsidRDefault="00742970" w:rsidP="00F91B99">
                              <w:r>
                                <w:rPr>
                                  <w:rFonts w:ascii="Arial" w:hAnsi="Arial" w:cs="Arial"/>
                                  <w:color w:val="000000"/>
                                  <w:sz w:val="14"/>
                                  <w:szCs w:val="14"/>
                                  <w:lang w:val="en-US"/>
                                </w:rPr>
                                <w:t>reference</w:t>
                              </w:r>
                            </w:p>
                          </w:txbxContent>
                        </v:textbox>
                      </v:rect>
                      <w10:anchorlock/>
                    </v:group>
                  </w:pict>
                </mc:Fallback>
              </mc:AlternateContent>
            </w:r>
          </w:p>
        </w:tc>
        <w:tc>
          <w:tcPr>
            <w:tcW w:w="2501" w:type="pct"/>
            <w:tcBorders>
              <w:bottom w:val="single" w:sz="4" w:space="0" w:color="auto"/>
            </w:tcBorders>
            <w:shd w:val="clear" w:color="auto" w:fill="auto"/>
          </w:tcPr>
          <w:p w14:paraId="2BF69464" w14:textId="1E9E341D" w:rsidR="00F91B99" w:rsidRPr="00D3733D" w:rsidRDefault="00F91B99" w:rsidP="0097352F">
            <w:pPr>
              <w:keepNext/>
              <w:keepLines/>
              <w:jc w:val="center"/>
              <w:rPr>
                <w:b/>
                <w:lang w:eastAsia="x-none"/>
              </w:rPr>
            </w:pPr>
            <w:r w:rsidRPr="00D3733D">
              <w:rPr>
                <w:b/>
                <w:lang w:eastAsia="x-none"/>
              </w:rPr>
              <w:t xml:space="preserve">Mix </w:t>
            </w:r>
            <w:r w:rsidR="00223337" w:rsidRPr="00D3733D">
              <w:rPr>
                <w:b/>
                <w:lang w:eastAsia="x-none"/>
              </w:rPr>
              <w:t>–</w:t>
            </w:r>
            <w:r w:rsidRPr="00D3733D">
              <w:rPr>
                <w:b/>
                <w:lang w:eastAsia="x-none"/>
              </w:rPr>
              <w:t xml:space="preserve"> unprocessed</w:t>
            </w:r>
            <w:r w:rsidRPr="00D3733D">
              <w:rPr>
                <w:b/>
                <w:noProof/>
                <w:lang w:eastAsia="en-GB"/>
              </w:rPr>
              <mc:AlternateContent>
                <mc:Choice Requires="wpc">
                  <w:drawing>
                    <wp:inline distT="0" distB="0" distL="0" distR="0" wp14:anchorId="397BD19A" wp14:editId="3A85335C">
                      <wp:extent cx="2993390" cy="2513760"/>
                      <wp:effectExtent l="0" t="0" r="0" b="1270"/>
                      <wp:docPr id="1002" name="Zeichenbereich 1354"/>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936" name="Rectangle 1350"/>
                              <wps:cNvSpPr>
                                <a:spLocks noChangeArrowheads="1"/>
                              </wps:cNvSpPr>
                              <wps:spPr bwMode="auto">
                                <a:xfrm>
                                  <a:off x="6900" y="162903"/>
                                  <a:ext cx="2735679" cy="2049275"/>
                                </a:xfrm>
                                <a:prstGeom prst="rect">
                                  <a:avLst/>
                                </a:prstGeom>
                                <a:solidFill>
                                  <a:srgbClr val="FFFFFF"/>
                                </a:solidFill>
                                <a:ln w="6985">
                                  <a:solidFill>
                                    <a:srgbClr val="FFFFFF"/>
                                  </a:solidFill>
                                  <a:miter lim="800000"/>
                                  <a:headEnd/>
                                  <a:tailEnd/>
                                </a:ln>
                              </wps:spPr>
                              <wps:bodyPr rot="0" vert="horz" wrap="square" lIns="91440" tIns="45720" rIns="91440" bIns="45720" anchor="t" anchorCtr="0" upright="1">
                                <a:noAutofit/>
                              </wps:bodyPr>
                            </wps:wsp>
                            <wps:wsp>
                              <wps:cNvPr id="937" name="Rectangle 1351"/>
                              <wps:cNvSpPr>
                                <a:spLocks noChangeArrowheads="1"/>
                              </wps:cNvSpPr>
                              <wps:spPr bwMode="auto">
                                <a:xfrm>
                                  <a:off x="0" y="156003"/>
                                  <a:ext cx="2750180" cy="2063175"/>
                                </a:xfrm>
                                <a:prstGeom prst="rect">
                                  <a:avLst/>
                                </a:prstGeom>
                                <a:noFill/>
                                <a:ln w="698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38" name="Line 1352"/>
                              <wps:cNvCnPr>
                                <a:cxnSpLocks noChangeShapeType="1"/>
                              </wps:cNvCnPr>
                              <wps:spPr bwMode="auto">
                                <a:xfrm flipV="1">
                                  <a:off x="365111" y="162903"/>
                                  <a:ext cx="0" cy="2049275"/>
                                </a:xfrm>
                                <a:prstGeom prst="line">
                                  <a:avLst/>
                                </a:prstGeom>
                                <a:noFill/>
                                <a:ln w="6985">
                                  <a:solidFill>
                                    <a:srgbClr val="000000"/>
                                  </a:solidFill>
                                  <a:round/>
                                  <a:headEnd/>
                                  <a:tailEnd/>
                                </a:ln>
                                <a:extLst>
                                  <a:ext uri="{909E8E84-426E-40DD-AFC4-6F175D3DCCD1}">
                                    <a14:hiddenFill xmlns:a14="http://schemas.microsoft.com/office/drawing/2010/main">
                                      <a:noFill/>
                                    </a14:hiddenFill>
                                  </a:ext>
                                </a:extLst>
                              </wps:spPr>
                              <wps:bodyPr/>
                            </wps:wsp>
                            <wps:wsp>
                              <wps:cNvPr id="939" name="Line 1353"/>
                              <wps:cNvCnPr>
                                <a:cxnSpLocks noChangeShapeType="1"/>
                              </wps:cNvCnPr>
                              <wps:spPr bwMode="auto">
                                <a:xfrm flipV="1">
                                  <a:off x="723221" y="162903"/>
                                  <a:ext cx="0" cy="2049275"/>
                                </a:xfrm>
                                <a:prstGeom prst="line">
                                  <a:avLst/>
                                </a:prstGeom>
                                <a:noFill/>
                                <a:ln w="6985">
                                  <a:solidFill>
                                    <a:srgbClr val="000000"/>
                                  </a:solidFill>
                                  <a:round/>
                                  <a:headEnd/>
                                  <a:tailEnd/>
                                </a:ln>
                                <a:extLst>
                                  <a:ext uri="{909E8E84-426E-40DD-AFC4-6F175D3DCCD1}">
                                    <a14:hiddenFill xmlns:a14="http://schemas.microsoft.com/office/drawing/2010/main">
                                      <a:noFill/>
                                    </a14:hiddenFill>
                                  </a:ext>
                                </a:extLst>
                              </wps:spPr>
                              <wps:bodyPr/>
                            </wps:wsp>
                            <wps:wsp>
                              <wps:cNvPr id="940" name="Line 1354"/>
                              <wps:cNvCnPr>
                                <a:cxnSpLocks noChangeShapeType="1"/>
                              </wps:cNvCnPr>
                              <wps:spPr bwMode="auto">
                                <a:xfrm flipV="1">
                                  <a:off x="1203335" y="162903"/>
                                  <a:ext cx="0" cy="2049275"/>
                                </a:xfrm>
                                <a:prstGeom prst="line">
                                  <a:avLst/>
                                </a:prstGeom>
                                <a:noFill/>
                                <a:ln w="6985">
                                  <a:solidFill>
                                    <a:srgbClr val="000000"/>
                                  </a:solidFill>
                                  <a:round/>
                                  <a:headEnd/>
                                  <a:tailEnd/>
                                </a:ln>
                                <a:extLst>
                                  <a:ext uri="{909E8E84-426E-40DD-AFC4-6F175D3DCCD1}">
                                    <a14:hiddenFill xmlns:a14="http://schemas.microsoft.com/office/drawing/2010/main">
                                      <a:noFill/>
                                    </a14:hiddenFill>
                                  </a:ext>
                                </a:extLst>
                              </wps:spPr>
                              <wps:bodyPr/>
                            </wps:wsp>
                            <wps:wsp>
                              <wps:cNvPr id="941" name="Line 1355"/>
                              <wps:cNvCnPr>
                                <a:cxnSpLocks noChangeShapeType="1"/>
                              </wps:cNvCnPr>
                              <wps:spPr bwMode="auto">
                                <a:xfrm flipV="1">
                                  <a:off x="1561445" y="162903"/>
                                  <a:ext cx="0" cy="2049275"/>
                                </a:xfrm>
                                <a:prstGeom prst="line">
                                  <a:avLst/>
                                </a:prstGeom>
                                <a:noFill/>
                                <a:ln w="6985">
                                  <a:solidFill>
                                    <a:srgbClr val="000000"/>
                                  </a:solidFill>
                                  <a:round/>
                                  <a:headEnd/>
                                  <a:tailEnd/>
                                </a:ln>
                                <a:extLst>
                                  <a:ext uri="{909E8E84-426E-40DD-AFC4-6F175D3DCCD1}">
                                    <a14:hiddenFill xmlns:a14="http://schemas.microsoft.com/office/drawing/2010/main">
                                      <a:noFill/>
                                    </a14:hiddenFill>
                                  </a:ext>
                                </a:extLst>
                              </wps:spPr>
                              <wps:bodyPr/>
                            </wps:wsp>
                            <wps:wsp>
                              <wps:cNvPr id="942" name="Line 1356"/>
                              <wps:cNvCnPr>
                                <a:cxnSpLocks noChangeShapeType="1"/>
                              </wps:cNvCnPr>
                              <wps:spPr bwMode="auto">
                                <a:xfrm flipV="1">
                                  <a:off x="1926556" y="162903"/>
                                  <a:ext cx="0" cy="2049275"/>
                                </a:xfrm>
                                <a:prstGeom prst="line">
                                  <a:avLst/>
                                </a:prstGeom>
                                <a:noFill/>
                                <a:ln w="6985">
                                  <a:solidFill>
                                    <a:srgbClr val="000000"/>
                                  </a:solidFill>
                                  <a:round/>
                                  <a:headEnd/>
                                  <a:tailEnd/>
                                </a:ln>
                                <a:extLst>
                                  <a:ext uri="{909E8E84-426E-40DD-AFC4-6F175D3DCCD1}">
                                    <a14:hiddenFill xmlns:a14="http://schemas.microsoft.com/office/drawing/2010/main">
                                      <a:noFill/>
                                    </a14:hiddenFill>
                                  </a:ext>
                                </a:extLst>
                              </wps:spPr>
                              <wps:bodyPr/>
                            </wps:wsp>
                            <wps:wsp>
                              <wps:cNvPr id="943" name="Line 1357"/>
                              <wps:cNvCnPr>
                                <a:cxnSpLocks noChangeShapeType="1"/>
                              </wps:cNvCnPr>
                              <wps:spPr bwMode="auto">
                                <a:xfrm flipV="1">
                                  <a:off x="2399070" y="162903"/>
                                  <a:ext cx="0" cy="2049275"/>
                                </a:xfrm>
                                <a:prstGeom prst="line">
                                  <a:avLst/>
                                </a:prstGeom>
                                <a:noFill/>
                                <a:ln w="6985">
                                  <a:solidFill>
                                    <a:srgbClr val="000000"/>
                                  </a:solidFill>
                                  <a:round/>
                                  <a:headEnd/>
                                  <a:tailEnd/>
                                </a:ln>
                                <a:extLst>
                                  <a:ext uri="{909E8E84-426E-40DD-AFC4-6F175D3DCCD1}">
                                    <a14:hiddenFill xmlns:a14="http://schemas.microsoft.com/office/drawing/2010/main">
                                      <a:noFill/>
                                    </a14:hiddenFill>
                                  </a:ext>
                                </a:extLst>
                              </wps:spPr>
                              <wps:bodyPr/>
                            </wps:wsp>
                            <wps:wsp>
                              <wps:cNvPr id="944" name="Line 1358"/>
                              <wps:cNvCnPr>
                                <a:cxnSpLocks noChangeShapeType="1"/>
                              </wps:cNvCnPr>
                              <wps:spPr bwMode="auto">
                                <a:xfrm flipH="1">
                                  <a:off x="6900" y="1882566"/>
                                  <a:ext cx="2743280" cy="0"/>
                                </a:xfrm>
                                <a:prstGeom prst="line">
                                  <a:avLst/>
                                </a:prstGeom>
                                <a:noFill/>
                                <a:ln w="6985">
                                  <a:solidFill>
                                    <a:srgbClr val="000000"/>
                                  </a:solidFill>
                                  <a:round/>
                                  <a:headEnd/>
                                  <a:tailEnd/>
                                </a:ln>
                                <a:extLst>
                                  <a:ext uri="{909E8E84-426E-40DD-AFC4-6F175D3DCCD1}">
                                    <a14:hiddenFill xmlns:a14="http://schemas.microsoft.com/office/drawing/2010/main">
                                      <a:noFill/>
                                    </a14:hiddenFill>
                                  </a:ext>
                                </a:extLst>
                              </wps:spPr>
                              <wps:bodyPr/>
                            </wps:wsp>
                            <wps:wsp>
                              <wps:cNvPr id="945" name="Line 1359"/>
                              <wps:cNvCnPr>
                                <a:cxnSpLocks noChangeShapeType="1"/>
                              </wps:cNvCnPr>
                              <wps:spPr bwMode="auto">
                                <a:xfrm flipH="1">
                                  <a:off x="6900" y="1539053"/>
                                  <a:ext cx="2743280" cy="0"/>
                                </a:xfrm>
                                <a:prstGeom prst="line">
                                  <a:avLst/>
                                </a:prstGeom>
                                <a:noFill/>
                                <a:ln w="6985">
                                  <a:solidFill>
                                    <a:srgbClr val="000000"/>
                                  </a:solidFill>
                                  <a:round/>
                                  <a:headEnd/>
                                  <a:tailEnd/>
                                </a:ln>
                                <a:extLst>
                                  <a:ext uri="{909E8E84-426E-40DD-AFC4-6F175D3DCCD1}">
                                    <a14:hiddenFill xmlns:a14="http://schemas.microsoft.com/office/drawing/2010/main">
                                      <a:noFill/>
                                    </a14:hiddenFill>
                                  </a:ext>
                                </a:extLst>
                              </wps:spPr>
                              <wps:bodyPr/>
                            </wps:wsp>
                            <wps:wsp>
                              <wps:cNvPr id="946" name="Line 1360"/>
                              <wps:cNvCnPr>
                                <a:cxnSpLocks noChangeShapeType="1"/>
                              </wps:cNvCnPr>
                              <wps:spPr bwMode="auto">
                                <a:xfrm flipH="1">
                                  <a:off x="6900" y="1194841"/>
                                  <a:ext cx="2743280" cy="0"/>
                                </a:xfrm>
                                <a:prstGeom prst="line">
                                  <a:avLst/>
                                </a:prstGeom>
                                <a:noFill/>
                                <a:ln w="6985">
                                  <a:solidFill>
                                    <a:srgbClr val="000000"/>
                                  </a:solidFill>
                                  <a:round/>
                                  <a:headEnd/>
                                  <a:tailEnd/>
                                </a:ln>
                                <a:extLst>
                                  <a:ext uri="{909E8E84-426E-40DD-AFC4-6F175D3DCCD1}">
                                    <a14:hiddenFill xmlns:a14="http://schemas.microsoft.com/office/drawing/2010/main">
                                      <a:noFill/>
                                    </a14:hiddenFill>
                                  </a:ext>
                                </a:extLst>
                              </wps:spPr>
                              <wps:bodyPr/>
                            </wps:wsp>
                            <wps:wsp>
                              <wps:cNvPr id="947" name="Line 1361"/>
                              <wps:cNvCnPr>
                                <a:cxnSpLocks noChangeShapeType="1"/>
                              </wps:cNvCnPr>
                              <wps:spPr bwMode="auto">
                                <a:xfrm flipH="1">
                                  <a:off x="6900" y="850628"/>
                                  <a:ext cx="2743280" cy="0"/>
                                </a:xfrm>
                                <a:prstGeom prst="line">
                                  <a:avLst/>
                                </a:prstGeom>
                                <a:noFill/>
                                <a:ln w="6985">
                                  <a:solidFill>
                                    <a:srgbClr val="000000"/>
                                  </a:solidFill>
                                  <a:round/>
                                  <a:headEnd/>
                                  <a:tailEnd/>
                                </a:ln>
                                <a:extLst>
                                  <a:ext uri="{909E8E84-426E-40DD-AFC4-6F175D3DCCD1}">
                                    <a14:hiddenFill xmlns:a14="http://schemas.microsoft.com/office/drawing/2010/main">
                                      <a:noFill/>
                                    </a14:hiddenFill>
                                  </a:ext>
                                </a:extLst>
                              </wps:spPr>
                              <wps:bodyPr/>
                            </wps:wsp>
                            <wps:wsp>
                              <wps:cNvPr id="948" name="Line 1362"/>
                              <wps:cNvCnPr>
                                <a:cxnSpLocks noChangeShapeType="1"/>
                              </wps:cNvCnPr>
                              <wps:spPr bwMode="auto">
                                <a:xfrm flipH="1">
                                  <a:off x="6900" y="507116"/>
                                  <a:ext cx="2743280" cy="0"/>
                                </a:xfrm>
                                <a:prstGeom prst="line">
                                  <a:avLst/>
                                </a:prstGeom>
                                <a:noFill/>
                                <a:ln w="6985">
                                  <a:solidFill>
                                    <a:srgbClr val="000000"/>
                                  </a:solidFill>
                                  <a:round/>
                                  <a:headEnd/>
                                  <a:tailEnd/>
                                </a:ln>
                                <a:extLst>
                                  <a:ext uri="{909E8E84-426E-40DD-AFC4-6F175D3DCCD1}">
                                    <a14:hiddenFill xmlns:a14="http://schemas.microsoft.com/office/drawing/2010/main">
                                      <a:noFill/>
                                    </a14:hiddenFill>
                                  </a:ext>
                                </a:extLst>
                              </wps:spPr>
                              <wps:bodyPr/>
                            </wps:wsp>
                            <wps:wsp>
                              <wps:cNvPr id="949" name="Freeform 1363"/>
                              <wps:cNvSpPr>
                                <a:spLocks/>
                              </wps:cNvSpPr>
                              <wps:spPr bwMode="auto">
                                <a:xfrm>
                                  <a:off x="0" y="399812"/>
                                  <a:ext cx="2778781" cy="888433"/>
                                </a:xfrm>
                                <a:custGeom>
                                  <a:avLst/>
                                  <a:gdLst>
                                    <a:gd name="T0" fmla="*/ 21590 w 4376"/>
                                    <a:gd name="T1" fmla="*/ 0 h 1399"/>
                                    <a:gd name="T2" fmla="*/ 50165 w 4376"/>
                                    <a:gd name="T3" fmla="*/ 28575 h 1399"/>
                                    <a:gd name="T4" fmla="*/ 107315 w 4376"/>
                                    <a:gd name="T5" fmla="*/ 13970 h 1399"/>
                                    <a:gd name="T6" fmla="*/ 135890 w 4376"/>
                                    <a:gd name="T7" fmla="*/ 157480 h 1399"/>
                                    <a:gd name="T8" fmla="*/ 200660 w 4376"/>
                                    <a:gd name="T9" fmla="*/ 142875 h 1399"/>
                                    <a:gd name="T10" fmla="*/ 229235 w 4376"/>
                                    <a:gd name="T11" fmla="*/ 78740 h 1399"/>
                                    <a:gd name="T12" fmla="*/ 293370 w 4376"/>
                                    <a:gd name="T13" fmla="*/ 71755 h 1399"/>
                                    <a:gd name="T14" fmla="*/ 322580 w 4376"/>
                                    <a:gd name="T15" fmla="*/ 121285 h 1399"/>
                                    <a:gd name="T16" fmla="*/ 379730 w 4376"/>
                                    <a:gd name="T17" fmla="*/ 107315 h 1399"/>
                                    <a:gd name="T18" fmla="*/ 408305 w 4376"/>
                                    <a:gd name="T19" fmla="*/ 107315 h 1399"/>
                                    <a:gd name="T20" fmla="*/ 465455 w 4376"/>
                                    <a:gd name="T21" fmla="*/ 114300 h 1399"/>
                                    <a:gd name="T22" fmla="*/ 494030 w 4376"/>
                                    <a:gd name="T23" fmla="*/ 171450 h 1399"/>
                                    <a:gd name="T24" fmla="*/ 558800 w 4376"/>
                                    <a:gd name="T25" fmla="*/ 142875 h 1399"/>
                                    <a:gd name="T26" fmla="*/ 594360 w 4376"/>
                                    <a:gd name="T27" fmla="*/ 207645 h 1399"/>
                                    <a:gd name="T28" fmla="*/ 651510 w 4376"/>
                                    <a:gd name="T29" fmla="*/ 264795 h 1399"/>
                                    <a:gd name="T30" fmla="*/ 680085 w 4376"/>
                                    <a:gd name="T31" fmla="*/ 257810 h 1399"/>
                                    <a:gd name="T32" fmla="*/ 737870 w 4376"/>
                                    <a:gd name="T33" fmla="*/ 321945 h 1399"/>
                                    <a:gd name="T34" fmla="*/ 766445 w 4376"/>
                                    <a:gd name="T35" fmla="*/ 200660 h 1399"/>
                                    <a:gd name="T36" fmla="*/ 823595 w 4376"/>
                                    <a:gd name="T37" fmla="*/ 257810 h 1399"/>
                                    <a:gd name="T38" fmla="*/ 859155 w 4376"/>
                                    <a:gd name="T39" fmla="*/ 336550 h 1399"/>
                                    <a:gd name="T40" fmla="*/ 916940 w 4376"/>
                                    <a:gd name="T41" fmla="*/ 343535 h 1399"/>
                                    <a:gd name="T42" fmla="*/ 945515 w 4376"/>
                                    <a:gd name="T43" fmla="*/ 286385 h 1399"/>
                                    <a:gd name="T44" fmla="*/ 1009650 w 4376"/>
                                    <a:gd name="T45" fmla="*/ 250825 h 1399"/>
                                    <a:gd name="T46" fmla="*/ 1038225 w 4376"/>
                                    <a:gd name="T47" fmla="*/ 300990 h 1399"/>
                                    <a:gd name="T48" fmla="*/ 1102995 w 4376"/>
                                    <a:gd name="T49" fmla="*/ 321945 h 1399"/>
                                    <a:gd name="T50" fmla="*/ 1131570 w 4376"/>
                                    <a:gd name="T51" fmla="*/ 372110 h 1399"/>
                                    <a:gd name="T52" fmla="*/ 1188720 w 4376"/>
                                    <a:gd name="T53" fmla="*/ 429895 h 1399"/>
                                    <a:gd name="T54" fmla="*/ 1217295 w 4376"/>
                                    <a:gd name="T55" fmla="*/ 443865 h 1399"/>
                                    <a:gd name="T56" fmla="*/ 1274445 w 4376"/>
                                    <a:gd name="T57" fmla="*/ 393700 h 1399"/>
                                    <a:gd name="T58" fmla="*/ 1303655 w 4376"/>
                                    <a:gd name="T59" fmla="*/ 271780 h 1399"/>
                                    <a:gd name="T60" fmla="*/ 1367790 w 4376"/>
                                    <a:gd name="T61" fmla="*/ 200660 h 1399"/>
                                    <a:gd name="T62" fmla="*/ 1396365 w 4376"/>
                                    <a:gd name="T63" fmla="*/ 408305 h 1399"/>
                                    <a:gd name="T64" fmla="*/ 1461135 w 4376"/>
                                    <a:gd name="T65" fmla="*/ 458470 h 1399"/>
                                    <a:gd name="T66" fmla="*/ 1489710 w 4376"/>
                                    <a:gd name="T67" fmla="*/ 522605 h 1399"/>
                                    <a:gd name="T68" fmla="*/ 1546860 w 4376"/>
                                    <a:gd name="T69" fmla="*/ 508635 h 1399"/>
                                    <a:gd name="T70" fmla="*/ 1575435 w 4376"/>
                                    <a:gd name="T71" fmla="*/ 472440 h 1399"/>
                                    <a:gd name="T72" fmla="*/ 1632585 w 4376"/>
                                    <a:gd name="T73" fmla="*/ 450850 h 1399"/>
                                    <a:gd name="T74" fmla="*/ 1661795 w 4376"/>
                                    <a:gd name="T75" fmla="*/ 443865 h 1399"/>
                                    <a:gd name="T76" fmla="*/ 1725930 w 4376"/>
                                    <a:gd name="T77" fmla="*/ 544195 h 1399"/>
                                    <a:gd name="T78" fmla="*/ 1754505 w 4376"/>
                                    <a:gd name="T79" fmla="*/ 544195 h 1399"/>
                                    <a:gd name="T80" fmla="*/ 1819275 w 4376"/>
                                    <a:gd name="T81" fmla="*/ 608965 h 1399"/>
                                    <a:gd name="T82" fmla="*/ 1854835 w 4376"/>
                                    <a:gd name="T83" fmla="*/ 558800 h 1399"/>
                                    <a:gd name="T84" fmla="*/ 1911985 w 4376"/>
                                    <a:gd name="T85" fmla="*/ 615950 h 1399"/>
                                    <a:gd name="T86" fmla="*/ 1940560 w 4376"/>
                                    <a:gd name="T87" fmla="*/ 630555 h 1399"/>
                                    <a:gd name="T88" fmla="*/ 1998345 w 4376"/>
                                    <a:gd name="T89" fmla="*/ 651510 h 1399"/>
                                    <a:gd name="T90" fmla="*/ 2026920 w 4376"/>
                                    <a:gd name="T91" fmla="*/ 823595 h 1399"/>
                                    <a:gd name="T92" fmla="*/ 2084070 w 4376"/>
                                    <a:gd name="T93" fmla="*/ 766445 h 1399"/>
                                    <a:gd name="T94" fmla="*/ 2112645 w 4376"/>
                                    <a:gd name="T95" fmla="*/ 788035 h 1399"/>
                                    <a:gd name="T96" fmla="*/ 2177415 w 4376"/>
                                    <a:gd name="T97" fmla="*/ 651510 h 1399"/>
                                    <a:gd name="T98" fmla="*/ 2205990 w 4376"/>
                                    <a:gd name="T99" fmla="*/ 630555 h 1399"/>
                                    <a:gd name="T100" fmla="*/ 2270125 w 4376"/>
                                    <a:gd name="T101" fmla="*/ 737870 h 1399"/>
                                    <a:gd name="T102" fmla="*/ 2298700 w 4376"/>
                                    <a:gd name="T103" fmla="*/ 788035 h 1399"/>
                                    <a:gd name="T104" fmla="*/ 2355850 w 4376"/>
                                    <a:gd name="T105" fmla="*/ 759460 h 1399"/>
                                    <a:gd name="T106" fmla="*/ 2385060 w 4376"/>
                                    <a:gd name="T107" fmla="*/ 823595 h 1399"/>
                                    <a:gd name="T108" fmla="*/ 2442210 w 4376"/>
                                    <a:gd name="T109" fmla="*/ 823595 h 1399"/>
                                    <a:gd name="T110" fmla="*/ 2477770 w 4376"/>
                                    <a:gd name="T111" fmla="*/ 802005 h 1399"/>
                                    <a:gd name="T112" fmla="*/ 2534920 w 4376"/>
                                    <a:gd name="T113" fmla="*/ 730250 h 1399"/>
                                    <a:gd name="T114" fmla="*/ 2564130 w 4376"/>
                                    <a:gd name="T115" fmla="*/ 788035 h 1399"/>
                                    <a:gd name="T116" fmla="*/ 2628265 w 4376"/>
                                    <a:gd name="T117" fmla="*/ 751840 h 1399"/>
                                    <a:gd name="T118" fmla="*/ 2656840 w 4376"/>
                                    <a:gd name="T119" fmla="*/ 795020 h 1399"/>
                                    <a:gd name="T120" fmla="*/ 2721610 w 4376"/>
                                    <a:gd name="T121" fmla="*/ 852170 h 1399"/>
                                    <a:gd name="T122" fmla="*/ 2750185 w 4376"/>
                                    <a:gd name="T123" fmla="*/ 880745 h 1399"/>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 name="T180" fmla="*/ 0 60000 65536"/>
                                    <a:gd name="T181" fmla="*/ 0 60000 65536"/>
                                    <a:gd name="T182" fmla="*/ 0 60000 65536"/>
                                    <a:gd name="T183" fmla="*/ 0 60000 65536"/>
                                    <a:gd name="T184" fmla="*/ 0 60000 65536"/>
                                    <a:gd name="T185" fmla="*/ 0 60000 65536"/>
                                  </a:gdLst>
                                  <a:ahLst/>
                                  <a:cxnLst>
                                    <a:cxn ang="T124">
                                      <a:pos x="T0" y="T1"/>
                                    </a:cxn>
                                    <a:cxn ang="T125">
                                      <a:pos x="T2" y="T3"/>
                                    </a:cxn>
                                    <a:cxn ang="T126">
                                      <a:pos x="T4" y="T5"/>
                                    </a:cxn>
                                    <a:cxn ang="T127">
                                      <a:pos x="T6" y="T7"/>
                                    </a:cxn>
                                    <a:cxn ang="T128">
                                      <a:pos x="T8" y="T9"/>
                                    </a:cxn>
                                    <a:cxn ang="T129">
                                      <a:pos x="T10" y="T11"/>
                                    </a:cxn>
                                    <a:cxn ang="T130">
                                      <a:pos x="T12" y="T13"/>
                                    </a:cxn>
                                    <a:cxn ang="T131">
                                      <a:pos x="T14" y="T15"/>
                                    </a:cxn>
                                    <a:cxn ang="T132">
                                      <a:pos x="T16" y="T17"/>
                                    </a:cxn>
                                    <a:cxn ang="T133">
                                      <a:pos x="T18" y="T19"/>
                                    </a:cxn>
                                    <a:cxn ang="T134">
                                      <a:pos x="T20" y="T21"/>
                                    </a:cxn>
                                    <a:cxn ang="T135">
                                      <a:pos x="T22" y="T23"/>
                                    </a:cxn>
                                    <a:cxn ang="T136">
                                      <a:pos x="T24" y="T25"/>
                                    </a:cxn>
                                    <a:cxn ang="T137">
                                      <a:pos x="T26" y="T27"/>
                                    </a:cxn>
                                    <a:cxn ang="T138">
                                      <a:pos x="T28" y="T29"/>
                                    </a:cxn>
                                    <a:cxn ang="T139">
                                      <a:pos x="T30" y="T31"/>
                                    </a:cxn>
                                    <a:cxn ang="T140">
                                      <a:pos x="T32" y="T33"/>
                                    </a:cxn>
                                    <a:cxn ang="T141">
                                      <a:pos x="T34" y="T35"/>
                                    </a:cxn>
                                    <a:cxn ang="T142">
                                      <a:pos x="T36" y="T37"/>
                                    </a:cxn>
                                    <a:cxn ang="T143">
                                      <a:pos x="T38" y="T39"/>
                                    </a:cxn>
                                    <a:cxn ang="T144">
                                      <a:pos x="T40" y="T41"/>
                                    </a:cxn>
                                    <a:cxn ang="T145">
                                      <a:pos x="T42" y="T43"/>
                                    </a:cxn>
                                    <a:cxn ang="T146">
                                      <a:pos x="T44" y="T45"/>
                                    </a:cxn>
                                    <a:cxn ang="T147">
                                      <a:pos x="T46" y="T47"/>
                                    </a:cxn>
                                    <a:cxn ang="T148">
                                      <a:pos x="T48" y="T49"/>
                                    </a:cxn>
                                    <a:cxn ang="T149">
                                      <a:pos x="T50" y="T51"/>
                                    </a:cxn>
                                    <a:cxn ang="T150">
                                      <a:pos x="T52" y="T53"/>
                                    </a:cxn>
                                    <a:cxn ang="T151">
                                      <a:pos x="T54" y="T55"/>
                                    </a:cxn>
                                    <a:cxn ang="T152">
                                      <a:pos x="T56" y="T57"/>
                                    </a:cxn>
                                    <a:cxn ang="T153">
                                      <a:pos x="T58" y="T59"/>
                                    </a:cxn>
                                    <a:cxn ang="T154">
                                      <a:pos x="T60" y="T61"/>
                                    </a:cxn>
                                    <a:cxn ang="T155">
                                      <a:pos x="T62" y="T63"/>
                                    </a:cxn>
                                    <a:cxn ang="T156">
                                      <a:pos x="T64" y="T65"/>
                                    </a:cxn>
                                    <a:cxn ang="T157">
                                      <a:pos x="T66" y="T67"/>
                                    </a:cxn>
                                    <a:cxn ang="T158">
                                      <a:pos x="T68" y="T69"/>
                                    </a:cxn>
                                    <a:cxn ang="T159">
                                      <a:pos x="T70" y="T71"/>
                                    </a:cxn>
                                    <a:cxn ang="T160">
                                      <a:pos x="T72" y="T73"/>
                                    </a:cxn>
                                    <a:cxn ang="T161">
                                      <a:pos x="T74" y="T75"/>
                                    </a:cxn>
                                    <a:cxn ang="T162">
                                      <a:pos x="T76" y="T77"/>
                                    </a:cxn>
                                    <a:cxn ang="T163">
                                      <a:pos x="T78" y="T79"/>
                                    </a:cxn>
                                    <a:cxn ang="T164">
                                      <a:pos x="T80" y="T81"/>
                                    </a:cxn>
                                    <a:cxn ang="T165">
                                      <a:pos x="T82" y="T83"/>
                                    </a:cxn>
                                    <a:cxn ang="T166">
                                      <a:pos x="T84" y="T85"/>
                                    </a:cxn>
                                    <a:cxn ang="T167">
                                      <a:pos x="T86" y="T87"/>
                                    </a:cxn>
                                    <a:cxn ang="T168">
                                      <a:pos x="T88" y="T89"/>
                                    </a:cxn>
                                    <a:cxn ang="T169">
                                      <a:pos x="T90" y="T91"/>
                                    </a:cxn>
                                    <a:cxn ang="T170">
                                      <a:pos x="T92" y="T93"/>
                                    </a:cxn>
                                    <a:cxn ang="T171">
                                      <a:pos x="T94" y="T95"/>
                                    </a:cxn>
                                    <a:cxn ang="T172">
                                      <a:pos x="T96" y="T97"/>
                                    </a:cxn>
                                    <a:cxn ang="T173">
                                      <a:pos x="T98" y="T99"/>
                                    </a:cxn>
                                    <a:cxn ang="T174">
                                      <a:pos x="T100" y="T101"/>
                                    </a:cxn>
                                    <a:cxn ang="T175">
                                      <a:pos x="T102" y="T103"/>
                                    </a:cxn>
                                    <a:cxn ang="T176">
                                      <a:pos x="T104" y="T105"/>
                                    </a:cxn>
                                    <a:cxn ang="T177">
                                      <a:pos x="T106" y="T107"/>
                                    </a:cxn>
                                    <a:cxn ang="T178">
                                      <a:pos x="T108" y="T109"/>
                                    </a:cxn>
                                    <a:cxn ang="T179">
                                      <a:pos x="T110" y="T111"/>
                                    </a:cxn>
                                    <a:cxn ang="T180">
                                      <a:pos x="T112" y="T113"/>
                                    </a:cxn>
                                    <a:cxn ang="T181">
                                      <a:pos x="T114" y="T115"/>
                                    </a:cxn>
                                    <a:cxn ang="T182">
                                      <a:pos x="T116" y="T117"/>
                                    </a:cxn>
                                    <a:cxn ang="T183">
                                      <a:pos x="T118" y="T119"/>
                                    </a:cxn>
                                    <a:cxn ang="T184">
                                      <a:pos x="T120" y="T121"/>
                                    </a:cxn>
                                    <a:cxn ang="T185">
                                      <a:pos x="T122" y="T123"/>
                                    </a:cxn>
                                  </a:cxnLst>
                                  <a:rect l="0" t="0" r="r" b="b"/>
                                  <a:pathLst>
                                    <a:path w="4376" h="1399">
                                      <a:moveTo>
                                        <a:pt x="0" y="22"/>
                                      </a:moveTo>
                                      <a:lnTo>
                                        <a:pt x="0" y="0"/>
                                      </a:lnTo>
                                      <a:lnTo>
                                        <a:pt x="34" y="0"/>
                                      </a:lnTo>
                                      <a:lnTo>
                                        <a:pt x="34" y="22"/>
                                      </a:lnTo>
                                      <a:lnTo>
                                        <a:pt x="79" y="22"/>
                                      </a:lnTo>
                                      <a:lnTo>
                                        <a:pt x="79" y="45"/>
                                      </a:lnTo>
                                      <a:lnTo>
                                        <a:pt x="124" y="45"/>
                                      </a:lnTo>
                                      <a:lnTo>
                                        <a:pt x="124" y="22"/>
                                      </a:lnTo>
                                      <a:lnTo>
                                        <a:pt x="169" y="22"/>
                                      </a:lnTo>
                                      <a:lnTo>
                                        <a:pt x="214" y="22"/>
                                      </a:lnTo>
                                      <a:lnTo>
                                        <a:pt x="214" y="248"/>
                                      </a:lnTo>
                                      <a:lnTo>
                                        <a:pt x="271" y="248"/>
                                      </a:lnTo>
                                      <a:lnTo>
                                        <a:pt x="271" y="225"/>
                                      </a:lnTo>
                                      <a:lnTo>
                                        <a:pt x="316" y="225"/>
                                      </a:lnTo>
                                      <a:lnTo>
                                        <a:pt x="316" y="191"/>
                                      </a:lnTo>
                                      <a:lnTo>
                                        <a:pt x="361" y="191"/>
                                      </a:lnTo>
                                      <a:lnTo>
                                        <a:pt x="361" y="124"/>
                                      </a:lnTo>
                                      <a:lnTo>
                                        <a:pt x="417" y="124"/>
                                      </a:lnTo>
                                      <a:lnTo>
                                        <a:pt x="417" y="113"/>
                                      </a:lnTo>
                                      <a:lnTo>
                                        <a:pt x="462" y="113"/>
                                      </a:lnTo>
                                      <a:lnTo>
                                        <a:pt x="462" y="180"/>
                                      </a:lnTo>
                                      <a:lnTo>
                                        <a:pt x="508" y="180"/>
                                      </a:lnTo>
                                      <a:lnTo>
                                        <a:pt x="508" y="191"/>
                                      </a:lnTo>
                                      <a:lnTo>
                                        <a:pt x="553" y="191"/>
                                      </a:lnTo>
                                      <a:lnTo>
                                        <a:pt x="553" y="169"/>
                                      </a:lnTo>
                                      <a:lnTo>
                                        <a:pt x="598" y="169"/>
                                      </a:lnTo>
                                      <a:lnTo>
                                        <a:pt x="598" y="146"/>
                                      </a:lnTo>
                                      <a:lnTo>
                                        <a:pt x="643" y="146"/>
                                      </a:lnTo>
                                      <a:lnTo>
                                        <a:pt x="643" y="169"/>
                                      </a:lnTo>
                                      <a:lnTo>
                                        <a:pt x="688" y="169"/>
                                      </a:lnTo>
                                      <a:lnTo>
                                        <a:pt x="688" y="180"/>
                                      </a:lnTo>
                                      <a:lnTo>
                                        <a:pt x="733" y="180"/>
                                      </a:lnTo>
                                      <a:lnTo>
                                        <a:pt x="733" y="248"/>
                                      </a:lnTo>
                                      <a:lnTo>
                                        <a:pt x="778" y="248"/>
                                      </a:lnTo>
                                      <a:lnTo>
                                        <a:pt x="778" y="270"/>
                                      </a:lnTo>
                                      <a:lnTo>
                                        <a:pt x="823" y="270"/>
                                      </a:lnTo>
                                      <a:lnTo>
                                        <a:pt x="823" y="225"/>
                                      </a:lnTo>
                                      <a:lnTo>
                                        <a:pt x="880" y="225"/>
                                      </a:lnTo>
                                      <a:lnTo>
                                        <a:pt x="936" y="225"/>
                                      </a:lnTo>
                                      <a:lnTo>
                                        <a:pt x="936" y="327"/>
                                      </a:lnTo>
                                      <a:lnTo>
                                        <a:pt x="981" y="327"/>
                                      </a:lnTo>
                                      <a:lnTo>
                                        <a:pt x="981" y="417"/>
                                      </a:lnTo>
                                      <a:lnTo>
                                        <a:pt x="1026" y="417"/>
                                      </a:lnTo>
                                      <a:lnTo>
                                        <a:pt x="1026" y="406"/>
                                      </a:lnTo>
                                      <a:lnTo>
                                        <a:pt x="1071" y="406"/>
                                      </a:lnTo>
                                      <a:lnTo>
                                        <a:pt x="1117" y="406"/>
                                      </a:lnTo>
                                      <a:lnTo>
                                        <a:pt x="1117" y="507"/>
                                      </a:lnTo>
                                      <a:lnTo>
                                        <a:pt x="1162" y="507"/>
                                      </a:lnTo>
                                      <a:lnTo>
                                        <a:pt x="1162" y="417"/>
                                      </a:lnTo>
                                      <a:lnTo>
                                        <a:pt x="1207" y="417"/>
                                      </a:lnTo>
                                      <a:lnTo>
                                        <a:pt x="1207" y="316"/>
                                      </a:lnTo>
                                      <a:lnTo>
                                        <a:pt x="1252" y="316"/>
                                      </a:lnTo>
                                      <a:lnTo>
                                        <a:pt x="1252" y="406"/>
                                      </a:lnTo>
                                      <a:lnTo>
                                        <a:pt x="1297" y="406"/>
                                      </a:lnTo>
                                      <a:lnTo>
                                        <a:pt x="1297" y="451"/>
                                      </a:lnTo>
                                      <a:lnTo>
                                        <a:pt x="1353" y="451"/>
                                      </a:lnTo>
                                      <a:lnTo>
                                        <a:pt x="1353" y="530"/>
                                      </a:lnTo>
                                      <a:lnTo>
                                        <a:pt x="1398" y="530"/>
                                      </a:lnTo>
                                      <a:lnTo>
                                        <a:pt x="1398" y="541"/>
                                      </a:lnTo>
                                      <a:lnTo>
                                        <a:pt x="1444" y="541"/>
                                      </a:lnTo>
                                      <a:lnTo>
                                        <a:pt x="1444" y="519"/>
                                      </a:lnTo>
                                      <a:lnTo>
                                        <a:pt x="1489" y="519"/>
                                      </a:lnTo>
                                      <a:lnTo>
                                        <a:pt x="1489" y="451"/>
                                      </a:lnTo>
                                      <a:lnTo>
                                        <a:pt x="1534" y="451"/>
                                      </a:lnTo>
                                      <a:lnTo>
                                        <a:pt x="1534" y="395"/>
                                      </a:lnTo>
                                      <a:lnTo>
                                        <a:pt x="1590" y="395"/>
                                      </a:lnTo>
                                      <a:lnTo>
                                        <a:pt x="1590" y="383"/>
                                      </a:lnTo>
                                      <a:lnTo>
                                        <a:pt x="1635" y="383"/>
                                      </a:lnTo>
                                      <a:lnTo>
                                        <a:pt x="1635" y="474"/>
                                      </a:lnTo>
                                      <a:lnTo>
                                        <a:pt x="1680" y="474"/>
                                      </a:lnTo>
                                      <a:lnTo>
                                        <a:pt x="1680" y="507"/>
                                      </a:lnTo>
                                      <a:lnTo>
                                        <a:pt x="1737" y="507"/>
                                      </a:lnTo>
                                      <a:lnTo>
                                        <a:pt x="1737" y="474"/>
                                      </a:lnTo>
                                      <a:lnTo>
                                        <a:pt x="1782" y="474"/>
                                      </a:lnTo>
                                      <a:lnTo>
                                        <a:pt x="1782" y="586"/>
                                      </a:lnTo>
                                      <a:lnTo>
                                        <a:pt x="1827" y="586"/>
                                      </a:lnTo>
                                      <a:lnTo>
                                        <a:pt x="1827" y="677"/>
                                      </a:lnTo>
                                      <a:lnTo>
                                        <a:pt x="1872" y="677"/>
                                      </a:lnTo>
                                      <a:lnTo>
                                        <a:pt x="1872" y="665"/>
                                      </a:lnTo>
                                      <a:lnTo>
                                        <a:pt x="1917" y="665"/>
                                      </a:lnTo>
                                      <a:lnTo>
                                        <a:pt x="1917" y="699"/>
                                      </a:lnTo>
                                      <a:lnTo>
                                        <a:pt x="1962" y="699"/>
                                      </a:lnTo>
                                      <a:lnTo>
                                        <a:pt x="1962" y="620"/>
                                      </a:lnTo>
                                      <a:lnTo>
                                        <a:pt x="2007" y="620"/>
                                      </a:lnTo>
                                      <a:lnTo>
                                        <a:pt x="2007" y="609"/>
                                      </a:lnTo>
                                      <a:lnTo>
                                        <a:pt x="2053" y="609"/>
                                      </a:lnTo>
                                      <a:lnTo>
                                        <a:pt x="2053" y="428"/>
                                      </a:lnTo>
                                      <a:lnTo>
                                        <a:pt x="2109" y="428"/>
                                      </a:lnTo>
                                      <a:lnTo>
                                        <a:pt x="2109" y="316"/>
                                      </a:lnTo>
                                      <a:lnTo>
                                        <a:pt x="2154" y="316"/>
                                      </a:lnTo>
                                      <a:lnTo>
                                        <a:pt x="2154" y="530"/>
                                      </a:lnTo>
                                      <a:lnTo>
                                        <a:pt x="2199" y="530"/>
                                      </a:lnTo>
                                      <a:lnTo>
                                        <a:pt x="2199" y="643"/>
                                      </a:lnTo>
                                      <a:lnTo>
                                        <a:pt x="2256" y="643"/>
                                      </a:lnTo>
                                      <a:lnTo>
                                        <a:pt x="2256" y="722"/>
                                      </a:lnTo>
                                      <a:lnTo>
                                        <a:pt x="2301" y="722"/>
                                      </a:lnTo>
                                      <a:lnTo>
                                        <a:pt x="2301" y="665"/>
                                      </a:lnTo>
                                      <a:lnTo>
                                        <a:pt x="2346" y="665"/>
                                      </a:lnTo>
                                      <a:lnTo>
                                        <a:pt x="2346" y="823"/>
                                      </a:lnTo>
                                      <a:lnTo>
                                        <a:pt x="2391" y="823"/>
                                      </a:lnTo>
                                      <a:lnTo>
                                        <a:pt x="2391" y="801"/>
                                      </a:lnTo>
                                      <a:lnTo>
                                        <a:pt x="2436" y="801"/>
                                      </a:lnTo>
                                      <a:lnTo>
                                        <a:pt x="2436" y="722"/>
                                      </a:lnTo>
                                      <a:lnTo>
                                        <a:pt x="2481" y="722"/>
                                      </a:lnTo>
                                      <a:lnTo>
                                        <a:pt x="2481" y="744"/>
                                      </a:lnTo>
                                      <a:lnTo>
                                        <a:pt x="2526" y="744"/>
                                      </a:lnTo>
                                      <a:lnTo>
                                        <a:pt x="2526" y="710"/>
                                      </a:lnTo>
                                      <a:lnTo>
                                        <a:pt x="2571" y="710"/>
                                      </a:lnTo>
                                      <a:lnTo>
                                        <a:pt x="2571" y="801"/>
                                      </a:lnTo>
                                      <a:lnTo>
                                        <a:pt x="2617" y="801"/>
                                      </a:lnTo>
                                      <a:lnTo>
                                        <a:pt x="2617" y="699"/>
                                      </a:lnTo>
                                      <a:lnTo>
                                        <a:pt x="2662" y="699"/>
                                      </a:lnTo>
                                      <a:lnTo>
                                        <a:pt x="2662" y="857"/>
                                      </a:lnTo>
                                      <a:lnTo>
                                        <a:pt x="2718" y="857"/>
                                      </a:lnTo>
                                      <a:lnTo>
                                        <a:pt x="2718" y="665"/>
                                      </a:lnTo>
                                      <a:lnTo>
                                        <a:pt x="2763" y="665"/>
                                      </a:lnTo>
                                      <a:lnTo>
                                        <a:pt x="2763" y="857"/>
                                      </a:lnTo>
                                      <a:lnTo>
                                        <a:pt x="2820" y="857"/>
                                      </a:lnTo>
                                      <a:lnTo>
                                        <a:pt x="2820" y="959"/>
                                      </a:lnTo>
                                      <a:lnTo>
                                        <a:pt x="2865" y="959"/>
                                      </a:lnTo>
                                      <a:lnTo>
                                        <a:pt x="2865" y="857"/>
                                      </a:lnTo>
                                      <a:lnTo>
                                        <a:pt x="2921" y="857"/>
                                      </a:lnTo>
                                      <a:lnTo>
                                        <a:pt x="2921" y="880"/>
                                      </a:lnTo>
                                      <a:lnTo>
                                        <a:pt x="2966" y="880"/>
                                      </a:lnTo>
                                      <a:lnTo>
                                        <a:pt x="2966" y="970"/>
                                      </a:lnTo>
                                      <a:lnTo>
                                        <a:pt x="3011" y="970"/>
                                      </a:lnTo>
                                      <a:lnTo>
                                        <a:pt x="3011" y="1015"/>
                                      </a:lnTo>
                                      <a:lnTo>
                                        <a:pt x="3056" y="1015"/>
                                      </a:lnTo>
                                      <a:lnTo>
                                        <a:pt x="3056" y="993"/>
                                      </a:lnTo>
                                      <a:lnTo>
                                        <a:pt x="3101" y="993"/>
                                      </a:lnTo>
                                      <a:lnTo>
                                        <a:pt x="3101" y="1026"/>
                                      </a:lnTo>
                                      <a:lnTo>
                                        <a:pt x="3147" y="1026"/>
                                      </a:lnTo>
                                      <a:lnTo>
                                        <a:pt x="3147" y="1196"/>
                                      </a:lnTo>
                                      <a:lnTo>
                                        <a:pt x="3192" y="1196"/>
                                      </a:lnTo>
                                      <a:lnTo>
                                        <a:pt x="3192" y="1297"/>
                                      </a:lnTo>
                                      <a:lnTo>
                                        <a:pt x="3237" y="1297"/>
                                      </a:lnTo>
                                      <a:lnTo>
                                        <a:pt x="3237" y="1207"/>
                                      </a:lnTo>
                                      <a:lnTo>
                                        <a:pt x="3282" y="1207"/>
                                      </a:lnTo>
                                      <a:lnTo>
                                        <a:pt x="3282" y="1105"/>
                                      </a:lnTo>
                                      <a:lnTo>
                                        <a:pt x="3327" y="1105"/>
                                      </a:lnTo>
                                      <a:lnTo>
                                        <a:pt x="3327" y="1241"/>
                                      </a:lnTo>
                                      <a:lnTo>
                                        <a:pt x="3372" y="1241"/>
                                      </a:lnTo>
                                      <a:lnTo>
                                        <a:pt x="3372" y="1026"/>
                                      </a:lnTo>
                                      <a:lnTo>
                                        <a:pt x="3429" y="1026"/>
                                      </a:lnTo>
                                      <a:lnTo>
                                        <a:pt x="3474" y="1026"/>
                                      </a:lnTo>
                                      <a:lnTo>
                                        <a:pt x="3474" y="993"/>
                                      </a:lnTo>
                                      <a:lnTo>
                                        <a:pt x="3519" y="993"/>
                                      </a:lnTo>
                                      <a:lnTo>
                                        <a:pt x="3519" y="1162"/>
                                      </a:lnTo>
                                      <a:lnTo>
                                        <a:pt x="3575" y="1162"/>
                                      </a:lnTo>
                                      <a:lnTo>
                                        <a:pt x="3620" y="1162"/>
                                      </a:lnTo>
                                      <a:lnTo>
                                        <a:pt x="3620" y="1241"/>
                                      </a:lnTo>
                                      <a:lnTo>
                                        <a:pt x="3665" y="1241"/>
                                      </a:lnTo>
                                      <a:lnTo>
                                        <a:pt x="3665" y="1196"/>
                                      </a:lnTo>
                                      <a:lnTo>
                                        <a:pt x="3710" y="1196"/>
                                      </a:lnTo>
                                      <a:lnTo>
                                        <a:pt x="3710" y="1263"/>
                                      </a:lnTo>
                                      <a:lnTo>
                                        <a:pt x="3756" y="1263"/>
                                      </a:lnTo>
                                      <a:lnTo>
                                        <a:pt x="3756" y="1297"/>
                                      </a:lnTo>
                                      <a:lnTo>
                                        <a:pt x="3801" y="1297"/>
                                      </a:lnTo>
                                      <a:lnTo>
                                        <a:pt x="3846" y="1297"/>
                                      </a:lnTo>
                                      <a:lnTo>
                                        <a:pt x="3846" y="1229"/>
                                      </a:lnTo>
                                      <a:lnTo>
                                        <a:pt x="3902" y="1229"/>
                                      </a:lnTo>
                                      <a:lnTo>
                                        <a:pt x="3902" y="1263"/>
                                      </a:lnTo>
                                      <a:lnTo>
                                        <a:pt x="3947" y="1263"/>
                                      </a:lnTo>
                                      <a:lnTo>
                                        <a:pt x="3947" y="1150"/>
                                      </a:lnTo>
                                      <a:lnTo>
                                        <a:pt x="3992" y="1150"/>
                                      </a:lnTo>
                                      <a:lnTo>
                                        <a:pt x="3992" y="1342"/>
                                      </a:lnTo>
                                      <a:lnTo>
                                        <a:pt x="4038" y="1342"/>
                                      </a:lnTo>
                                      <a:lnTo>
                                        <a:pt x="4038" y="1241"/>
                                      </a:lnTo>
                                      <a:lnTo>
                                        <a:pt x="4094" y="1241"/>
                                      </a:lnTo>
                                      <a:lnTo>
                                        <a:pt x="4094" y="1184"/>
                                      </a:lnTo>
                                      <a:lnTo>
                                        <a:pt x="4139" y="1184"/>
                                      </a:lnTo>
                                      <a:lnTo>
                                        <a:pt x="4139" y="993"/>
                                      </a:lnTo>
                                      <a:lnTo>
                                        <a:pt x="4184" y="993"/>
                                      </a:lnTo>
                                      <a:lnTo>
                                        <a:pt x="4184" y="1252"/>
                                      </a:lnTo>
                                      <a:lnTo>
                                        <a:pt x="4241" y="1252"/>
                                      </a:lnTo>
                                      <a:lnTo>
                                        <a:pt x="4241" y="1342"/>
                                      </a:lnTo>
                                      <a:lnTo>
                                        <a:pt x="4286" y="1342"/>
                                      </a:lnTo>
                                      <a:lnTo>
                                        <a:pt x="4286" y="1399"/>
                                      </a:lnTo>
                                      <a:lnTo>
                                        <a:pt x="4331" y="1399"/>
                                      </a:lnTo>
                                      <a:lnTo>
                                        <a:pt x="4331" y="1387"/>
                                      </a:lnTo>
                                      <a:lnTo>
                                        <a:pt x="4376" y="1387"/>
                                      </a:lnTo>
                                      <a:lnTo>
                                        <a:pt x="4376" y="1308"/>
                                      </a:lnTo>
                                    </a:path>
                                  </a:pathLst>
                                </a:custGeom>
                                <a:noFill/>
                                <a:ln w="698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50" name="Freeform 1364"/>
                              <wps:cNvSpPr>
                                <a:spLocks/>
                              </wps:cNvSpPr>
                              <wps:spPr bwMode="auto">
                                <a:xfrm>
                                  <a:off x="0" y="463914"/>
                                  <a:ext cx="2778781" cy="974836"/>
                                </a:xfrm>
                                <a:custGeom>
                                  <a:avLst/>
                                  <a:gdLst>
                                    <a:gd name="T0" fmla="*/ 21590 w 4376"/>
                                    <a:gd name="T1" fmla="*/ 0 h 1535"/>
                                    <a:gd name="T2" fmla="*/ 50165 w 4376"/>
                                    <a:gd name="T3" fmla="*/ 14605 h 1535"/>
                                    <a:gd name="T4" fmla="*/ 107315 w 4376"/>
                                    <a:gd name="T5" fmla="*/ 7620 h 1535"/>
                                    <a:gd name="T6" fmla="*/ 135890 w 4376"/>
                                    <a:gd name="T7" fmla="*/ 107315 h 1535"/>
                                    <a:gd name="T8" fmla="*/ 200660 w 4376"/>
                                    <a:gd name="T9" fmla="*/ 100330 h 1535"/>
                                    <a:gd name="T10" fmla="*/ 229235 w 4376"/>
                                    <a:gd name="T11" fmla="*/ 21590 h 1535"/>
                                    <a:gd name="T12" fmla="*/ 293370 w 4376"/>
                                    <a:gd name="T13" fmla="*/ 14605 h 1535"/>
                                    <a:gd name="T14" fmla="*/ 322580 w 4376"/>
                                    <a:gd name="T15" fmla="*/ 71755 h 1535"/>
                                    <a:gd name="T16" fmla="*/ 379730 w 4376"/>
                                    <a:gd name="T17" fmla="*/ 57150 h 1535"/>
                                    <a:gd name="T18" fmla="*/ 408305 w 4376"/>
                                    <a:gd name="T19" fmla="*/ 50165 h 1535"/>
                                    <a:gd name="T20" fmla="*/ 465455 w 4376"/>
                                    <a:gd name="T21" fmla="*/ 57150 h 1535"/>
                                    <a:gd name="T22" fmla="*/ 494030 w 4376"/>
                                    <a:gd name="T23" fmla="*/ 128905 h 1535"/>
                                    <a:gd name="T24" fmla="*/ 558800 w 4376"/>
                                    <a:gd name="T25" fmla="*/ 93345 h 1535"/>
                                    <a:gd name="T26" fmla="*/ 594360 w 4376"/>
                                    <a:gd name="T27" fmla="*/ 150495 h 1535"/>
                                    <a:gd name="T28" fmla="*/ 651510 w 4376"/>
                                    <a:gd name="T29" fmla="*/ 193675 h 1535"/>
                                    <a:gd name="T30" fmla="*/ 680085 w 4376"/>
                                    <a:gd name="T31" fmla="*/ 179070 h 1535"/>
                                    <a:gd name="T32" fmla="*/ 737870 w 4376"/>
                                    <a:gd name="T33" fmla="*/ 250825 h 1535"/>
                                    <a:gd name="T34" fmla="*/ 766445 w 4376"/>
                                    <a:gd name="T35" fmla="*/ 128905 h 1535"/>
                                    <a:gd name="T36" fmla="*/ 823595 w 4376"/>
                                    <a:gd name="T37" fmla="*/ 186690 h 1535"/>
                                    <a:gd name="T38" fmla="*/ 859155 w 4376"/>
                                    <a:gd name="T39" fmla="*/ 279400 h 1535"/>
                                    <a:gd name="T40" fmla="*/ 916940 w 4376"/>
                                    <a:gd name="T41" fmla="*/ 287020 h 1535"/>
                                    <a:gd name="T42" fmla="*/ 945515 w 4376"/>
                                    <a:gd name="T43" fmla="*/ 222250 h 1535"/>
                                    <a:gd name="T44" fmla="*/ 1009650 w 4376"/>
                                    <a:gd name="T45" fmla="*/ 186690 h 1535"/>
                                    <a:gd name="T46" fmla="*/ 1038225 w 4376"/>
                                    <a:gd name="T47" fmla="*/ 250825 h 1535"/>
                                    <a:gd name="T48" fmla="*/ 1102995 w 4376"/>
                                    <a:gd name="T49" fmla="*/ 265430 h 1535"/>
                                    <a:gd name="T50" fmla="*/ 1131570 w 4376"/>
                                    <a:gd name="T51" fmla="*/ 336550 h 1535"/>
                                    <a:gd name="T52" fmla="*/ 1188720 w 4376"/>
                                    <a:gd name="T53" fmla="*/ 379730 h 1535"/>
                                    <a:gd name="T54" fmla="*/ 1217295 w 4376"/>
                                    <a:gd name="T55" fmla="*/ 401320 h 1535"/>
                                    <a:gd name="T56" fmla="*/ 1274445 w 4376"/>
                                    <a:gd name="T57" fmla="*/ 344170 h 1535"/>
                                    <a:gd name="T58" fmla="*/ 1303655 w 4376"/>
                                    <a:gd name="T59" fmla="*/ 207645 h 1535"/>
                                    <a:gd name="T60" fmla="*/ 1367790 w 4376"/>
                                    <a:gd name="T61" fmla="*/ 143510 h 1535"/>
                                    <a:gd name="T62" fmla="*/ 1396365 w 4376"/>
                                    <a:gd name="T63" fmla="*/ 351155 h 1535"/>
                                    <a:gd name="T64" fmla="*/ 1461135 w 4376"/>
                                    <a:gd name="T65" fmla="*/ 422910 h 1535"/>
                                    <a:gd name="T66" fmla="*/ 1489710 w 4376"/>
                                    <a:gd name="T67" fmla="*/ 451485 h 1535"/>
                                    <a:gd name="T68" fmla="*/ 1546860 w 4376"/>
                                    <a:gd name="T69" fmla="*/ 458470 h 1535"/>
                                    <a:gd name="T70" fmla="*/ 1575435 w 4376"/>
                                    <a:gd name="T71" fmla="*/ 473075 h 1535"/>
                                    <a:gd name="T72" fmla="*/ 1632585 w 4376"/>
                                    <a:gd name="T73" fmla="*/ 422910 h 1535"/>
                                    <a:gd name="T74" fmla="*/ 1661795 w 4376"/>
                                    <a:gd name="T75" fmla="*/ 379730 h 1535"/>
                                    <a:gd name="T76" fmla="*/ 1725930 w 4376"/>
                                    <a:gd name="T77" fmla="*/ 516255 h 1535"/>
                                    <a:gd name="T78" fmla="*/ 1754505 w 4376"/>
                                    <a:gd name="T79" fmla="*/ 551815 h 1535"/>
                                    <a:gd name="T80" fmla="*/ 1819275 w 4376"/>
                                    <a:gd name="T81" fmla="*/ 551815 h 1535"/>
                                    <a:gd name="T82" fmla="*/ 1854835 w 4376"/>
                                    <a:gd name="T83" fmla="*/ 436880 h 1535"/>
                                    <a:gd name="T84" fmla="*/ 1911985 w 4376"/>
                                    <a:gd name="T85" fmla="*/ 466090 h 1535"/>
                                    <a:gd name="T86" fmla="*/ 1940560 w 4376"/>
                                    <a:gd name="T87" fmla="*/ 652145 h 1535"/>
                                    <a:gd name="T88" fmla="*/ 1998345 w 4376"/>
                                    <a:gd name="T89" fmla="*/ 752475 h 1535"/>
                                    <a:gd name="T90" fmla="*/ 2026920 w 4376"/>
                                    <a:gd name="T91" fmla="*/ 809625 h 1535"/>
                                    <a:gd name="T92" fmla="*/ 2084070 w 4376"/>
                                    <a:gd name="T93" fmla="*/ 673735 h 1535"/>
                                    <a:gd name="T94" fmla="*/ 2112645 w 4376"/>
                                    <a:gd name="T95" fmla="*/ 709295 h 1535"/>
                                    <a:gd name="T96" fmla="*/ 2177415 w 4376"/>
                                    <a:gd name="T97" fmla="*/ 615950 h 1535"/>
                                    <a:gd name="T98" fmla="*/ 2205990 w 4376"/>
                                    <a:gd name="T99" fmla="*/ 673735 h 1535"/>
                                    <a:gd name="T100" fmla="*/ 2270125 w 4376"/>
                                    <a:gd name="T101" fmla="*/ 680720 h 1535"/>
                                    <a:gd name="T102" fmla="*/ 2298700 w 4376"/>
                                    <a:gd name="T103" fmla="*/ 831215 h 1535"/>
                                    <a:gd name="T104" fmla="*/ 2355850 w 4376"/>
                                    <a:gd name="T105" fmla="*/ 859790 h 1535"/>
                                    <a:gd name="T106" fmla="*/ 2385060 w 4376"/>
                                    <a:gd name="T107" fmla="*/ 759460 h 1535"/>
                                    <a:gd name="T108" fmla="*/ 2442210 w 4376"/>
                                    <a:gd name="T109" fmla="*/ 974725 h 1535"/>
                                    <a:gd name="T110" fmla="*/ 2477770 w 4376"/>
                                    <a:gd name="T111" fmla="*/ 859790 h 1535"/>
                                    <a:gd name="T112" fmla="*/ 2534920 w 4376"/>
                                    <a:gd name="T113" fmla="*/ 723900 h 1535"/>
                                    <a:gd name="T114" fmla="*/ 2564130 w 4376"/>
                                    <a:gd name="T115" fmla="*/ 788035 h 1535"/>
                                    <a:gd name="T116" fmla="*/ 2628265 w 4376"/>
                                    <a:gd name="T117" fmla="*/ 909955 h 1535"/>
                                    <a:gd name="T118" fmla="*/ 2656840 w 4376"/>
                                    <a:gd name="T119" fmla="*/ 852805 h 1535"/>
                                    <a:gd name="T120" fmla="*/ 2721610 w 4376"/>
                                    <a:gd name="T121" fmla="*/ 838200 h 1535"/>
                                    <a:gd name="T122" fmla="*/ 2750185 w 4376"/>
                                    <a:gd name="T123" fmla="*/ 909955 h 1535"/>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 name="T180" fmla="*/ 0 60000 65536"/>
                                    <a:gd name="T181" fmla="*/ 0 60000 65536"/>
                                    <a:gd name="T182" fmla="*/ 0 60000 65536"/>
                                    <a:gd name="T183" fmla="*/ 0 60000 65536"/>
                                    <a:gd name="T184" fmla="*/ 0 60000 65536"/>
                                    <a:gd name="T185" fmla="*/ 0 60000 65536"/>
                                  </a:gdLst>
                                  <a:ahLst/>
                                  <a:cxnLst>
                                    <a:cxn ang="T124">
                                      <a:pos x="T0" y="T1"/>
                                    </a:cxn>
                                    <a:cxn ang="T125">
                                      <a:pos x="T2" y="T3"/>
                                    </a:cxn>
                                    <a:cxn ang="T126">
                                      <a:pos x="T4" y="T5"/>
                                    </a:cxn>
                                    <a:cxn ang="T127">
                                      <a:pos x="T6" y="T7"/>
                                    </a:cxn>
                                    <a:cxn ang="T128">
                                      <a:pos x="T8" y="T9"/>
                                    </a:cxn>
                                    <a:cxn ang="T129">
                                      <a:pos x="T10" y="T11"/>
                                    </a:cxn>
                                    <a:cxn ang="T130">
                                      <a:pos x="T12" y="T13"/>
                                    </a:cxn>
                                    <a:cxn ang="T131">
                                      <a:pos x="T14" y="T15"/>
                                    </a:cxn>
                                    <a:cxn ang="T132">
                                      <a:pos x="T16" y="T17"/>
                                    </a:cxn>
                                    <a:cxn ang="T133">
                                      <a:pos x="T18" y="T19"/>
                                    </a:cxn>
                                    <a:cxn ang="T134">
                                      <a:pos x="T20" y="T21"/>
                                    </a:cxn>
                                    <a:cxn ang="T135">
                                      <a:pos x="T22" y="T23"/>
                                    </a:cxn>
                                    <a:cxn ang="T136">
                                      <a:pos x="T24" y="T25"/>
                                    </a:cxn>
                                    <a:cxn ang="T137">
                                      <a:pos x="T26" y="T27"/>
                                    </a:cxn>
                                    <a:cxn ang="T138">
                                      <a:pos x="T28" y="T29"/>
                                    </a:cxn>
                                    <a:cxn ang="T139">
                                      <a:pos x="T30" y="T31"/>
                                    </a:cxn>
                                    <a:cxn ang="T140">
                                      <a:pos x="T32" y="T33"/>
                                    </a:cxn>
                                    <a:cxn ang="T141">
                                      <a:pos x="T34" y="T35"/>
                                    </a:cxn>
                                    <a:cxn ang="T142">
                                      <a:pos x="T36" y="T37"/>
                                    </a:cxn>
                                    <a:cxn ang="T143">
                                      <a:pos x="T38" y="T39"/>
                                    </a:cxn>
                                    <a:cxn ang="T144">
                                      <a:pos x="T40" y="T41"/>
                                    </a:cxn>
                                    <a:cxn ang="T145">
                                      <a:pos x="T42" y="T43"/>
                                    </a:cxn>
                                    <a:cxn ang="T146">
                                      <a:pos x="T44" y="T45"/>
                                    </a:cxn>
                                    <a:cxn ang="T147">
                                      <a:pos x="T46" y="T47"/>
                                    </a:cxn>
                                    <a:cxn ang="T148">
                                      <a:pos x="T48" y="T49"/>
                                    </a:cxn>
                                    <a:cxn ang="T149">
                                      <a:pos x="T50" y="T51"/>
                                    </a:cxn>
                                    <a:cxn ang="T150">
                                      <a:pos x="T52" y="T53"/>
                                    </a:cxn>
                                    <a:cxn ang="T151">
                                      <a:pos x="T54" y="T55"/>
                                    </a:cxn>
                                    <a:cxn ang="T152">
                                      <a:pos x="T56" y="T57"/>
                                    </a:cxn>
                                    <a:cxn ang="T153">
                                      <a:pos x="T58" y="T59"/>
                                    </a:cxn>
                                    <a:cxn ang="T154">
                                      <a:pos x="T60" y="T61"/>
                                    </a:cxn>
                                    <a:cxn ang="T155">
                                      <a:pos x="T62" y="T63"/>
                                    </a:cxn>
                                    <a:cxn ang="T156">
                                      <a:pos x="T64" y="T65"/>
                                    </a:cxn>
                                    <a:cxn ang="T157">
                                      <a:pos x="T66" y="T67"/>
                                    </a:cxn>
                                    <a:cxn ang="T158">
                                      <a:pos x="T68" y="T69"/>
                                    </a:cxn>
                                    <a:cxn ang="T159">
                                      <a:pos x="T70" y="T71"/>
                                    </a:cxn>
                                    <a:cxn ang="T160">
                                      <a:pos x="T72" y="T73"/>
                                    </a:cxn>
                                    <a:cxn ang="T161">
                                      <a:pos x="T74" y="T75"/>
                                    </a:cxn>
                                    <a:cxn ang="T162">
                                      <a:pos x="T76" y="T77"/>
                                    </a:cxn>
                                    <a:cxn ang="T163">
                                      <a:pos x="T78" y="T79"/>
                                    </a:cxn>
                                    <a:cxn ang="T164">
                                      <a:pos x="T80" y="T81"/>
                                    </a:cxn>
                                    <a:cxn ang="T165">
                                      <a:pos x="T82" y="T83"/>
                                    </a:cxn>
                                    <a:cxn ang="T166">
                                      <a:pos x="T84" y="T85"/>
                                    </a:cxn>
                                    <a:cxn ang="T167">
                                      <a:pos x="T86" y="T87"/>
                                    </a:cxn>
                                    <a:cxn ang="T168">
                                      <a:pos x="T88" y="T89"/>
                                    </a:cxn>
                                    <a:cxn ang="T169">
                                      <a:pos x="T90" y="T91"/>
                                    </a:cxn>
                                    <a:cxn ang="T170">
                                      <a:pos x="T92" y="T93"/>
                                    </a:cxn>
                                    <a:cxn ang="T171">
                                      <a:pos x="T94" y="T95"/>
                                    </a:cxn>
                                    <a:cxn ang="T172">
                                      <a:pos x="T96" y="T97"/>
                                    </a:cxn>
                                    <a:cxn ang="T173">
                                      <a:pos x="T98" y="T99"/>
                                    </a:cxn>
                                    <a:cxn ang="T174">
                                      <a:pos x="T100" y="T101"/>
                                    </a:cxn>
                                    <a:cxn ang="T175">
                                      <a:pos x="T102" y="T103"/>
                                    </a:cxn>
                                    <a:cxn ang="T176">
                                      <a:pos x="T104" y="T105"/>
                                    </a:cxn>
                                    <a:cxn ang="T177">
                                      <a:pos x="T106" y="T107"/>
                                    </a:cxn>
                                    <a:cxn ang="T178">
                                      <a:pos x="T108" y="T109"/>
                                    </a:cxn>
                                    <a:cxn ang="T179">
                                      <a:pos x="T110" y="T111"/>
                                    </a:cxn>
                                    <a:cxn ang="T180">
                                      <a:pos x="T112" y="T113"/>
                                    </a:cxn>
                                    <a:cxn ang="T181">
                                      <a:pos x="T114" y="T115"/>
                                    </a:cxn>
                                    <a:cxn ang="T182">
                                      <a:pos x="T116" y="T117"/>
                                    </a:cxn>
                                    <a:cxn ang="T183">
                                      <a:pos x="T118" y="T119"/>
                                    </a:cxn>
                                    <a:cxn ang="T184">
                                      <a:pos x="T120" y="T121"/>
                                    </a:cxn>
                                    <a:cxn ang="T185">
                                      <a:pos x="T122" y="T123"/>
                                    </a:cxn>
                                  </a:cxnLst>
                                  <a:rect l="0" t="0" r="r" b="b"/>
                                  <a:pathLst>
                                    <a:path w="4376" h="1535">
                                      <a:moveTo>
                                        <a:pt x="0" y="23"/>
                                      </a:moveTo>
                                      <a:lnTo>
                                        <a:pt x="0" y="0"/>
                                      </a:lnTo>
                                      <a:lnTo>
                                        <a:pt x="34" y="0"/>
                                      </a:lnTo>
                                      <a:lnTo>
                                        <a:pt x="34" y="12"/>
                                      </a:lnTo>
                                      <a:lnTo>
                                        <a:pt x="79" y="12"/>
                                      </a:lnTo>
                                      <a:lnTo>
                                        <a:pt x="79" y="23"/>
                                      </a:lnTo>
                                      <a:lnTo>
                                        <a:pt x="124" y="23"/>
                                      </a:lnTo>
                                      <a:lnTo>
                                        <a:pt x="124" y="12"/>
                                      </a:lnTo>
                                      <a:lnTo>
                                        <a:pt x="169" y="12"/>
                                      </a:lnTo>
                                      <a:lnTo>
                                        <a:pt x="214" y="12"/>
                                      </a:lnTo>
                                      <a:lnTo>
                                        <a:pt x="214" y="169"/>
                                      </a:lnTo>
                                      <a:lnTo>
                                        <a:pt x="271" y="169"/>
                                      </a:lnTo>
                                      <a:lnTo>
                                        <a:pt x="271" y="158"/>
                                      </a:lnTo>
                                      <a:lnTo>
                                        <a:pt x="316" y="158"/>
                                      </a:lnTo>
                                      <a:lnTo>
                                        <a:pt x="316" y="102"/>
                                      </a:lnTo>
                                      <a:lnTo>
                                        <a:pt x="361" y="102"/>
                                      </a:lnTo>
                                      <a:lnTo>
                                        <a:pt x="361" y="34"/>
                                      </a:lnTo>
                                      <a:lnTo>
                                        <a:pt x="417" y="34"/>
                                      </a:lnTo>
                                      <a:lnTo>
                                        <a:pt x="417" y="23"/>
                                      </a:lnTo>
                                      <a:lnTo>
                                        <a:pt x="462" y="23"/>
                                      </a:lnTo>
                                      <a:lnTo>
                                        <a:pt x="462" y="102"/>
                                      </a:lnTo>
                                      <a:lnTo>
                                        <a:pt x="508" y="102"/>
                                      </a:lnTo>
                                      <a:lnTo>
                                        <a:pt x="508" y="113"/>
                                      </a:lnTo>
                                      <a:lnTo>
                                        <a:pt x="553" y="113"/>
                                      </a:lnTo>
                                      <a:lnTo>
                                        <a:pt x="553" y="90"/>
                                      </a:lnTo>
                                      <a:lnTo>
                                        <a:pt x="598" y="90"/>
                                      </a:lnTo>
                                      <a:lnTo>
                                        <a:pt x="598" y="57"/>
                                      </a:lnTo>
                                      <a:lnTo>
                                        <a:pt x="643" y="57"/>
                                      </a:lnTo>
                                      <a:lnTo>
                                        <a:pt x="643" y="79"/>
                                      </a:lnTo>
                                      <a:lnTo>
                                        <a:pt x="688" y="79"/>
                                      </a:lnTo>
                                      <a:lnTo>
                                        <a:pt x="688" y="90"/>
                                      </a:lnTo>
                                      <a:lnTo>
                                        <a:pt x="733" y="90"/>
                                      </a:lnTo>
                                      <a:lnTo>
                                        <a:pt x="733" y="181"/>
                                      </a:lnTo>
                                      <a:lnTo>
                                        <a:pt x="778" y="181"/>
                                      </a:lnTo>
                                      <a:lnTo>
                                        <a:pt x="778" y="203"/>
                                      </a:lnTo>
                                      <a:lnTo>
                                        <a:pt x="823" y="203"/>
                                      </a:lnTo>
                                      <a:lnTo>
                                        <a:pt x="823" y="147"/>
                                      </a:lnTo>
                                      <a:lnTo>
                                        <a:pt x="880" y="147"/>
                                      </a:lnTo>
                                      <a:lnTo>
                                        <a:pt x="936" y="147"/>
                                      </a:lnTo>
                                      <a:lnTo>
                                        <a:pt x="936" y="237"/>
                                      </a:lnTo>
                                      <a:lnTo>
                                        <a:pt x="981" y="237"/>
                                      </a:lnTo>
                                      <a:lnTo>
                                        <a:pt x="981" y="305"/>
                                      </a:lnTo>
                                      <a:lnTo>
                                        <a:pt x="1026" y="305"/>
                                      </a:lnTo>
                                      <a:lnTo>
                                        <a:pt x="1026" y="294"/>
                                      </a:lnTo>
                                      <a:lnTo>
                                        <a:pt x="1071" y="294"/>
                                      </a:lnTo>
                                      <a:lnTo>
                                        <a:pt x="1071" y="282"/>
                                      </a:lnTo>
                                      <a:lnTo>
                                        <a:pt x="1117" y="282"/>
                                      </a:lnTo>
                                      <a:lnTo>
                                        <a:pt x="1117" y="395"/>
                                      </a:lnTo>
                                      <a:lnTo>
                                        <a:pt x="1162" y="395"/>
                                      </a:lnTo>
                                      <a:lnTo>
                                        <a:pt x="1162" y="305"/>
                                      </a:lnTo>
                                      <a:lnTo>
                                        <a:pt x="1207" y="305"/>
                                      </a:lnTo>
                                      <a:lnTo>
                                        <a:pt x="1207" y="203"/>
                                      </a:lnTo>
                                      <a:lnTo>
                                        <a:pt x="1252" y="203"/>
                                      </a:lnTo>
                                      <a:lnTo>
                                        <a:pt x="1252" y="294"/>
                                      </a:lnTo>
                                      <a:lnTo>
                                        <a:pt x="1297" y="294"/>
                                      </a:lnTo>
                                      <a:lnTo>
                                        <a:pt x="1297" y="339"/>
                                      </a:lnTo>
                                      <a:lnTo>
                                        <a:pt x="1353" y="339"/>
                                      </a:lnTo>
                                      <a:lnTo>
                                        <a:pt x="1353" y="440"/>
                                      </a:lnTo>
                                      <a:lnTo>
                                        <a:pt x="1398" y="440"/>
                                      </a:lnTo>
                                      <a:lnTo>
                                        <a:pt x="1398" y="452"/>
                                      </a:lnTo>
                                      <a:lnTo>
                                        <a:pt x="1444" y="452"/>
                                      </a:lnTo>
                                      <a:lnTo>
                                        <a:pt x="1444" y="418"/>
                                      </a:lnTo>
                                      <a:lnTo>
                                        <a:pt x="1489" y="418"/>
                                      </a:lnTo>
                                      <a:lnTo>
                                        <a:pt x="1489" y="350"/>
                                      </a:lnTo>
                                      <a:lnTo>
                                        <a:pt x="1534" y="350"/>
                                      </a:lnTo>
                                      <a:lnTo>
                                        <a:pt x="1534" y="294"/>
                                      </a:lnTo>
                                      <a:lnTo>
                                        <a:pt x="1590" y="294"/>
                                      </a:lnTo>
                                      <a:lnTo>
                                        <a:pt x="1635" y="294"/>
                                      </a:lnTo>
                                      <a:lnTo>
                                        <a:pt x="1635" y="395"/>
                                      </a:lnTo>
                                      <a:lnTo>
                                        <a:pt x="1680" y="395"/>
                                      </a:lnTo>
                                      <a:lnTo>
                                        <a:pt x="1680" y="418"/>
                                      </a:lnTo>
                                      <a:lnTo>
                                        <a:pt x="1737" y="418"/>
                                      </a:lnTo>
                                      <a:lnTo>
                                        <a:pt x="1737" y="384"/>
                                      </a:lnTo>
                                      <a:lnTo>
                                        <a:pt x="1782" y="384"/>
                                      </a:lnTo>
                                      <a:lnTo>
                                        <a:pt x="1782" y="530"/>
                                      </a:lnTo>
                                      <a:lnTo>
                                        <a:pt x="1827" y="530"/>
                                      </a:lnTo>
                                      <a:lnTo>
                                        <a:pt x="1827" y="598"/>
                                      </a:lnTo>
                                      <a:lnTo>
                                        <a:pt x="1872" y="598"/>
                                      </a:lnTo>
                                      <a:lnTo>
                                        <a:pt x="1872" y="587"/>
                                      </a:lnTo>
                                      <a:lnTo>
                                        <a:pt x="1917" y="587"/>
                                      </a:lnTo>
                                      <a:lnTo>
                                        <a:pt x="1917" y="632"/>
                                      </a:lnTo>
                                      <a:lnTo>
                                        <a:pt x="1962" y="632"/>
                                      </a:lnTo>
                                      <a:lnTo>
                                        <a:pt x="1962" y="542"/>
                                      </a:lnTo>
                                      <a:lnTo>
                                        <a:pt x="2007" y="542"/>
                                      </a:lnTo>
                                      <a:lnTo>
                                        <a:pt x="2007" y="485"/>
                                      </a:lnTo>
                                      <a:lnTo>
                                        <a:pt x="2053" y="485"/>
                                      </a:lnTo>
                                      <a:lnTo>
                                        <a:pt x="2053" y="327"/>
                                      </a:lnTo>
                                      <a:lnTo>
                                        <a:pt x="2109" y="327"/>
                                      </a:lnTo>
                                      <a:lnTo>
                                        <a:pt x="2109" y="226"/>
                                      </a:lnTo>
                                      <a:lnTo>
                                        <a:pt x="2154" y="226"/>
                                      </a:lnTo>
                                      <a:lnTo>
                                        <a:pt x="2154" y="429"/>
                                      </a:lnTo>
                                      <a:lnTo>
                                        <a:pt x="2199" y="429"/>
                                      </a:lnTo>
                                      <a:lnTo>
                                        <a:pt x="2199" y="553"/>
                                      </a:lnTo>
                                      <a:lnTo>
                                        <a:pt x="2256" y="553"/>
                                      </a:lnTo>
                                      <a:lnTo>
                                        <a:pt x="2256" y="666"/>
                                      </a:lnTo>
                                      <a:lnTo>
                                        <a:pt x="2301" y="666"/>
                                      </a:lnTo>
                                      <a:lnTo>
                                        <a:pt x="2301" y="553"/>
                                      </a:lnTo>
                                      <a:lnTo>
                                        <a:pt x="2346" y="553"/>
                                      </a:lnTo>
                                      <a:lnTo>
                                        <a:pt x="2346" y="711"/>
                                      </a:lnTo>
                                      <a:lnTo>
                                        <a:pt x="2391" y="711"/>
                                      </a:lnTo>
                                      <a:lnTo>
                                        <a:pt x="2391" y="722"/>
                                      </a:lnTo>
                                      <a:lnTo>
                                        <a:pt x="2436" y="722"/>
                                      </a:lnTo>
                                      <a:lnTo>
                                        <a:pt x="2436" y="553"/>
                                      </a:lnTo>
                                      <a:lnTo>
                                        <a:pt x="2481" y="553"/>
                                      </a:lnTo>
                                      <a:lnTo>
                                        <a:pt x="2481" y="745"/>
                                      </a:lnTo>
                                      <a:lnTo>
                                        <a:pt x="2526" y="745"/>
                                      </a:lnTo>
                                      <a:lnTo>
                                        <a:pt x="2526" y="666"/>
                                      </a:lnTo>
                                      <a:lnTo>
                                        <a:pt x="2571" y="666"/>
                                      </a:lnTo>
                                      <a:lnTo>
                                        <a:pt x="2571" y="813"/>
                                      </a:lnTo>
                                      <a:lnTo>
                                        <a:pt x="2617" y="813"/>
                                      </a:lnTo>
                                      <a:lnTo>
                                        <a:pt x="2617" y="598"/>
                                      </a:lnTo>
                                      <a:lnTo>
                                        <a:pt x="2662" y="598"/>
                                      </a:lnTo>
                                      <a:lnTo>
                                        <a:pt x="2662" y="813"/>
                                      </a:lnTo>
                                      <a:lnTo>
                                        <a:pt x="2718" y="813"/>
                                      </a:lnTo>
                                      <a:lnTo>
                                        <a:pt x="2718" y="553"/>
                                      </a:lnTo>
                                      <a:lnTo>
                                        <a:pt x="2763" y="553"/>
                                      </a:lnTo>
                                      <a:lnTo>
                                        <a:pt x="2763" y="869"/>
                                      </a:lnTo>
                                      <a:lnTo>
                                        <a:pt x="2820" y="869"/>
                                      </a:lnTo>
                                      <a:lnTo>
                                        <a:pt x="2865" y="869"/>
                                      </a:lnTo>
                                      <a:lnTo>
                                        <a:pt x="2865" y="767"/>
                                      </a:lnTo>
                                      <a:lnTo>
                                        <a:pt x="2921" y="767"/>
                                      </a:lnTo>
                                      <a:lnTo>
                                        <a:pt x="2921" y="688"/>
                                      </a:lnTo>
                                      <a:lnTo>
                                        <a:pt x="2966" y="688"/>
                                      </a:lnTo>
                                      <a:lnTo>
                                        <a:pt x="2966" y="734"/>
                                      </a:lnTo>
                                      <a:lnTo>
                                        <a:pt x="3011" y="734"/>
                                      </a:lnTo>
                                      <a:lnTo>
                                        <a:pt x="3011" y="1117"/>
                                      </a:lnTo>
                                      <a:lnTo>
                                        <a:pt x="3056" y="1117"/>
                                      </a:lnTo>
                                      <a:lnTo>
                                        <a:pt x="3056" y="1027"/>
                                      </a:lnTo>
                                      <a:lnTo>
                                        <a:pt x="3101" y="1027"/>
                                      </a:lnTo>
                                      <a:lnTo>
                                        <a:pt x="3101" y="1185"/>
                                      </a:lnTo>
                                      <a:lnTo>
                                        <a:pt x="3147" y="1185"/>
                                      </a:lnTo>
                                      <a:lnTo>
                                        <a:pt x="3147" y="1388"/>
                                      </a:lnTo>
                                      <a:lnTo>
                                        <a:pt x="3192" y="1388"/>
                                      </a:lnTo>
                                      <a:lnTo>
                                        <a:pt x="3192" y="1275"/>
                                      </a:lnTo>
                                      <a:lnTo>
                                        <a:pt x="3237" y="1275"/>
                                      </a:lnTo>
                                      <a:lnTo>
                                        <a:pt x="3237" y="1061"/>
                                      </a:lnTo>
                                      <a:lnTo>
                                        <a:pt x="3282" y="1061"/>
                                      </a:lnTo>
                                      <a:lnTo>
                                        <a:pt x="3282" y="1128"/>
                                      </a:lnTo>
                                      <a:lnTo>
                                        <a:pt x="3327" y="1128"/>
                                      </a:lnTo>
                                      <a:lnTo>
                                        <a:pt x="3327" y="1117"/>
                                      </a:lnTo>
                                      <a:lnTo>
                                        <a:pt x="3372" y="1117"/>
                                      </a:lnTo>
                                      <a:lnTo>
                                        <a:pt x="3372" y="970"/>
                                      </a:lnTo>
                                      <a:lnTo>
                                        <a:pt x="3429" y="970"/>
                                      </a:lnTo>
                                      <a:lnTo>
                                        <a:pt x="3429" y="892"/>
                                      </a:lnTo>
                                      <a:lnTo>
                                        <a:pt x="3474" y="892"/>
                                      </a:lnTo>
                                      <a:lnTo>
                                        <a:pt x="3474" y="1061"/>
                                      </a:lnTo>
                                      <a:lnTo>
                                        <a:pt x="3519" y="1061"/>
                                      </a:lnTo>
                                      <a:lnTo>
                                        <a:pt x="3519" y="1072"/>
                                      </a:lnTo>
                                      <a:lnTo>
                                        <a:pt x="3575" y="1072"/>
                                      </a:lnTo>
                                      <a:lnTo>
                                        <a:pt x="3575" y="1207"/>
                                      </a:lnTo>
                                      <a:lnTo>
                                        <a:pt x="3620" y="1207"/>
                                      </a:lnTo>
                                      <a:lnTo>
                                        <a:pt x="3620" y="1309"/>
                                      </a:lnTo>
                                      <a:lnTo>
                                        <a:pt x="3665" y="1309"/>
                                      </a:lnTo>
                                      <a:lnTo>
                                        <a:pt x="3665" y="1354"/>
                                      </a:lnTo>
                                      <a:lnTo>
                                        <a:pt x="3710" y="1354"/>
                                      </a:lnTo>
                                      <a:lnTo>
                                        <a:pt x="3710" y="1241"/>
                                      </a:lnTo>
                                      <a:lnTo>
                                        <a:pt x="3756" y="1241"/>
                                      </a:lnTo>
                                      <a:lnTo>
                                        <a:pt x="3756" y="1196"/>
                                      </a:lnTo>
                                      <a:lnTo>
                                        <a:pt x="3801" y="1196"/>
                                      </a:lnTo>
                                      <a:lnTo>
                                        <a:pt x="3801" y="1535"/>
                                      </a:lnTo>
                                      <a:lnTo>
                                        <a:pt x="3846" y="1535"/>
                                      </a:lnTo>
                                      <a:lnTo>
                                        <a:pt x="3846" y="1332"/>
                                      </a:lnTo>
                                      <a:lnTo>
                                        <a:pt x="3902" y="1332"/>
                                      </a:lnTo>
                                      <a:lnTo>
                                        <a:pt x="3902" y="1354"/>
                                      </a:lnTo>
                                      <a:lnTo>
                                        <a:pt x="3947" y="1354"/>
                                      </a:lnTo>
                                      <a:lnTo>
                                        <a:pt x="3947" y="1140"/>
                                      </a:lnTo>
                                      <a:lnTo>
                                        <a:pt x="3992" y="1140"/>
                                      </a:lnTo>
                                      <a:lnTo>
                                        <a:pt x="3992" y="1422"/>
                                      </a:lnTo>
                                      <a:lnTo>
                                        <a:pt x="4038" y="1422"/>
                                      </a:lnTo>
                                      <a:lnTo>
                                        <a:pt x="4038" y="1241"/>
                                      </a:lnTo>
                                      <a:lnTo>
                                        <a:pt x="4094" y="1241"/>
                                      </a:lnTo>
                                      <a:lnTo>
                                        <a:pt x="4094" y="1433"/>
                                      </a:lnTo>
                                      <a:lnTo>
                                        <a:pt x="4139" y="1433"/>
                                      </a:lnTo>
                                      <a:lnTo>
                                        <a:pt x="4139" y="1286"/>
                                      </a:lnTo>
                                      <a:lnTo>
                                        <a:pt x="4184" y="1286"/>
                                      </a:lnTo>
                                      <a:lnTo>
                                        <a:pt x="4184" y="1343"/>
                                      </a:lnTo>
                                      <a:lnTo>
                                        <a:pt x="4241" y="1343"/>
                                      </a:lnTo>
                                      <a:lnTo>
                                        <a:pt x="4241" y="1320"/>
                                      </a:lnTo>
                                      <a:lnTo>
                                        <a:pt x="4286" y="1320"/>
                                      </a:lnTo>
                                      <a:lnTo>
                                        <a:pt x="4286" y="1399"/>
                                      </a:lnTo>
                                      <a:lnTo>
                                        <a:pt x="4331" y="1399"/>
                                      </a:lnTo>
                                      <a:lnTo>
                                        <a:pt x="4331" y="1433"/>
                                      </a:lnTo>
                                      <a:lnTo>
                                        <a:pt x="4376" y="1433"/>
                                      </a:lnTo>
                                      <a:lnTo>
                                        <a:pt x="4376" y="1286"/>
                                      </a:lnTo>
                                    </a:path>
                                  </a:pathLst>
                                </a:custGeom>
                                <a:noFill/>
                                <a:ln w="6985">
                                  <a:solidFill>
                                    <a:srgbClr val="FF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51" name="Freeform 1365"/>
                              <wps:cNvSpPr>
                                <a:spLocks/>
                              </wps:cNvSpPr>
                              <wps:spPr bwMode="auto">
                                <a:xfrm>
                                  <a:off x="0" y="456914"/>
                                  <a:ext cx="2778781" cy="945635"/>
                                </a:xfrm>
                                <a:custGeom>
                                  <a:avLst/>
                                  <a:gdLst>
                                    <a:gd name="T0" fmla="*/ 21590 w 4376"/>
                                    <a:gd name="T1" fmla="*/ 0 h 1489"/>
                                    <a:gd name="T2" fmla="*/ 50165 w 4376"/>
                                    <a:gd name="T3" fmla="*/ 21590 h 1489"/>
                                    <a:gd name="T4" fmla="*/ 107315 w 4376"/>
                                    <a:gd name="T5" fmla="*/ 6985 h 1489"/>
                                    <a:gd name="T6" fmla="*/ 135890 w 4376"/>
                                    <a:gd name="T7" fmla="*/ 121920 h 1489"/>
                                    <a:gd name="T8" fmla="*/ 200660 w 4376"/>
                                    <a:gd name="T9" fmla="*/ 107315 h 1489"/>
                                    <a:gd name="T10" fmla="*/ 229235 w 4376"/>
                                    <a:gd name="T11" fmla="*/ 64135 h 1489"/>
                                    <a:gd name="T12" fmla="*/ 293370 w 4376"/>
                                    <a:gd name="T13" fmla="*/ 57150 h 1489"/>
                                    <a:gd name="T14" fmla="*/ 322580 w 4376"/>
                                    <a:gd name="T15" fmla="*/ 121920 h 1489"/>
                                    <a:gd name="T16" fmla="*/ 379730 w 4376"/>
                                    <a:gd name="T17" fmla="*/ 107315 h 1489"/>
                                    <a:gd name="T18" fmla="*/ 408305 w 4376"/>
                                    <a:gd name="T19" fmla="*/ 100330 h 1489"/>
                                    <a:gd name="T20" fmla="*/ 465455 w 4376"/>
                                    <a:gd name="T21" fmla="*/ 100330 h 1489"/>
                                    <a:gd name="T22" fmla="*/ 494030 w 4376"/>
                                    <a:gd name="T23" fmla="*/ 135890 h 1489"/>
                                    <a:gd name="T24" fmla="*/ 558800 w 4376"/>
                                    <a:gd name="T25" fmla="*/ 114300 h 1489"/>
                                    <a:gd name="T26" fmla="*/ 594360 w 4376"/>
                                    <a:gd name="T27" fmla="*/ 186055 h 1489"/>
                                    <a:gd name="T28" fmla="*/ 651510 w 4376"/>
                                    <a:gd name="T29" fmla="*/ 222250 h 1489"/>
                                    <a:gd name="T30" fmla="*/ 680085 w 4376"/>
                                    <a:gd name="T31" fmla="*/ 207645 h 1489"/>
                                    <a:gd name="T32" fmla="*/ 737870 w 4376"/>
                                    <a:gd name="T33" fmla="*/ 286385 h 1489"/>
                                    <a:gd name="T34" fmla="*/ 766445 w 4376"/>
                                    <a:gd name="T35" fmla="*/ 157480 h 1489"/>
                                    <a:gd name="T36" fmla="*/ 823595 w 4376"/>
                                    <a:gd name="T37" fmla="*/ 222250 h 1489"/>
                                    <a:gd name="T38" fmla="*/ 859155 w 4376"/>
                                    <a:gd name="T39" fmla="*/ 307975 h 1489"/>
                                    <a:gd name="T40" fmla="*/ 916940 w 4376"/>
                                    <a:gd name="T41" fmla="*/ 307975 h 1489"/>
                                    <a:gd name="T42" fmla="*/ 945515 w 4376"/>
                                    <a:gd name="T43" fmla="*/ 264795 h 1489"/>
                                    <a:gd name="T44" fmla="*/ 1009650 w 4376"/>
                                    <a:gd name="T45" fmla="*/ 222250 h 1489"/>
                                    <a:gd name="T46" fmla="*/ 1038225 w 4376"/>
                                    <a:gd name="T47" fmla="*/ 272415 h 1489"/>
                                    <a:gd name="T48" fmla="*/ 1102995 w 4376"/>
                                    <a:gd name="T49" fmla="*/ 294005 h 1489"/>
                                    <a:gd name="T50" fmla="*/ 1131570 w 4376"/>
                                    <a:gd name="T51" fmla="*/ 379730 h 1489"/>
                                    <a:gd name="T52" fmla="*/ 1188720 w 4376"/>
                                    <a:gd name="T53" fmla="*/ 401320 h 1489"/>
                                    <a:gd name="T54" fmla="*/ 1217295 w 4376"/>
                                    <a:gd name="T55" fmla="*/ 415290 h 1489"/>
                                    <a:gd name="T56" fmla="*/ 1274445 w 4376"/>
                                    <a:gd name="T57" fmla="*/ 372745 h 1489"/>
                                    <a:gd name="T58" fmla="*/ 1303655 w 4376"/>
                                    <a:gd name="T59" fmla="*/ 236220 h 1489"/>
                                    <a:gd name="T60" fmla="*/ 1367790 w 4376"/>
                                    <a:gd name="T61" fmla="*/ 164465 h 1489"/>
                                    <a:gd name="T62" fmla="*/ 1396365 w 4376"/>
                                    <a:gd name="T63" fmla="*/ 379730 h 1489"/>
                                    <a:gd name="T64" fmla="*/ 1461135 w 4376"/>
                                    <a:gd name="T65" fmla="*/ 436880 h 1489"/>
                                    <a:gd name="T66" fmla="*/ 1489710 w 4376"/>
                                    <a:gd name="T67" fmla="*/ 487045 h 1489"/>
                                    <a:gd name="T68" fmla="*/ 1546860 w 4376"/>
                                    <a:gd name="T69" fmla="*/ 501650 h 1489"/>
                                    <a:gd name="T70" fmla="*/ 1575435 w 4376"/>
                                    <a:gd name="T71" fmla="*/ 501650 h 1489"/>
                                    <a:gd name="T72" fmla="*/ 1632585 w 4376"/>
                                    <a:gd name="T73" fmla="*/ 501650 h 1489"/>
                                    <a:gd name="T74" fmla="*/ 1661795 w 4376"/>
                                    <a:gd name="T75" fmla="*/ 415290 h 1489"/>
                                    <a:gd name="T76" fmla="*/ 1725930 w 4376"/>
                                    <a:gd name="T77" fmla="*/ 601980 h 1489"/>
                                    <a:gd name="T78" fmla="*/ 1754505 w 4376"/>
                                    <a:gd name="T79" fmla="*/ 573405 h 1489"/>
                                    <a:gd name="T80" fmla="*/ 1819275 w 4376"/>
                                    <a:gd name="T81" fmla="*/ 580390 h 1489"/>
                                    <a:gd name="T82" fmla="*/ 1854835 w 4376"/>
                                    <a:gd name="T83" fmla="*/ 429895 h 1489"/>
                                    <a:gd name="T84" fmla="*/ 1911985 w 4376"/>
                                    <a:gd name="T85" fmla="*/ 551815 h 1489"/>
                                    <a:gd name="T86" fmla="*/ 1940560 w 4376"/>
                                    <a:gd name="T87" fmla="*/ 716280 h 1489"/>
                                    <a:gd name="T88" fmla="*/ 1998345 w 4376"/>
                                    <a:gd name="T89" fmla="*/ 788035 h 1489"/>
                                    <a:gd name="T90" fmla="*/ 2026920 w 4376"/>
                                    <a:gd name="T91" fmla="*/ 781050 h 1489"/>
                                    <a:gd name="T92" fmla="*/ 2084070 w 4376"/>
                                    <a:gd name="T93" fmla="*/ 752475 h 1489"/>
                                    <a:gd name="T94" fmla="*/ 2112645 w 4376"/>
                                    <a:gd name="T95" fmla="*/ 781050 h 1489"/>
                                    <a:gd name="T96" fmla="*/ 2177415 w 4376"/>
                                    <a:gd name="T97" fmla="*/ 694690 h 1489"/>
                                    <a:gd name="T98" fmla="*/ 2205990 w 4376"/>
                                    <a:gd name="T99" fmla="*/ 723265 h 1489"/>
                                    <a:gd name="T100" fmla="*/ 2270125 w 4376"/>
                                    <a:gd name="T101" fmla="*/ 752475 h 1489"/>
                                    <a:gd name="T102" fmla="*/ 2298700 w 4376"/>
                                    <a:gd name="T103" fmla="*/ 802640 h 1489"/>
                                    <a:gd name="T104" fmla="*/ 2355850 w 4376"/>
                                    <a:gd name="T105" fmla="*/ 716280 h 1489"/>
                                    <a:gd name="T106" fmla="*/ 2385060 w 4376"/>
                                    <a:gd name="T107" fmla="*/ 909955 h 1489"/>
                                    <a:gd name="T108" fmla="*/ 2442210 w 4376"/>
                                    <a:gd name="T109" fmla="*/ 945515 h 1489"/>
                                    <a:gd name="T110" fmla="*/ 2477770 w 4376"/>
                                    <a:gd name="T111" fmla="*/ 823595 h 1489"/>
                                    <a:gd name="T112" fmla="*/ 2534920 w 4376"/>
                                    <a:gd name="T113" fmla="*/ 795020 h 1489"/>
                                    <a:gd name="T114" fmla="*/ 2564130 w 4376"/>
                                    <a:gd name="T115" fmla="*/ 802640 h 1489"/>
                                    <a:gd name="T116" fmla="*/ 2628265 w 4376"/>
                                    <a:gd name="T117" fmla="*/ 852805 h 1489"/>
                                    <a:gd name="T118" fmla="*/ 2656840 w 4376"/>
                                    <a:gd name="T119" fmla="*/ 788035 h 1489"/>
                                    <a:gd name="T120" fmla="*/ 2721610 w 4376"/>
                                    <a:gd name="T121" fmla="*/ 923925 h 1489"/>
                                    <a:gd name="T122" fmla="*/ 2750185 w 4376"/>
                                    <a:gd name="T123" fmla="*/ 909955 h 1489"/>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 name="T180" fmla="*/ 0 60000 65536"/>
                                    <a:gd name="T181" fmla="*/ 0 60000 65536"/>
                                    <a:gd name="T182" fmla="*/ 0 60000 65536"/>
                                    <a:gd name="T183" fmla="*/ 0 60000 65536"/>
                                    <a:gd name="T184" fmla="*/ 0 60000 65536"/>
                                    <a:gd name="T185" fmla="*/ 0 60000 65536"/>
                                  </a:gdLst>
                                  <a:ahLst/>
                                  <a:cxnLst>
                                    <a:cxn ang="T124">
                                      <a:pos x="T0" y="T1"/>
                                    </a:cxn>
                                    <a:cxn ang="T125">
                                      <a:pos x="T2" y="T3"/>
                                    </a:cxn>
                                    <a:cxn ang="T126">
                                      <a:pos x="T4" y="T5"/>
                                    </a:cxn>
                                    <a:cxn ang="T127">
                                      <a:pos x="T6" y="T7"/>
                                    </a:cxn>
                                    <a:cxn ang="T128">
                                      <a:pos x="T8" y="T9"/>
                                    </a:cxn>
                                    <a:cxn ang="T129">
                                      <a:pos x="T10" y="T11"/>
                                    </a:cxn>
                                    <a:cxn ang="T130">
                                      <a:pos x="T12" y="T13"/>
                                    </a:cxn>
                                    <a:cxn ang="T131">
                                      <a:pos x="T14" y="T15"/>
                                    </a:cxn>
                                    <a:cxn ang="T132">
                                      <a:pos x="T16" y="T17"/>
                                    </a:cxn>
                                    <a:cxn ang="T133">
                                      <a:pos x="T18" y="T19"/>
                                    </a:cxn>
                                    <a:cxn ang="T134">
                                      <a:pos x="T20" y="T21"/>
                                    </a:cxn>
                                    <a:cxn ang="T135">
                                      <a:pos x="T22" y="T23"/>
                                    </a:cxn>
                                    <a:cxn ang="T136">
                                      <a:pos x="T24" y="T25"/>
                                    </a:cxn>
                                    <a:cxn ang="T137">
                                      <a:pos x="T26" y="T27"/>
                                    </a:cxn>
                                    <a:cxn ang="T138">
                                      <a:pos x="T28" y="T29"/>
                                    </a:cxn>
                                    <a:cxn ang="T139">
                                      <a:pos x="T30" y="T31"/>
                                    </a:cxn>
                                    <a:cxn ang="T140">
                                      <a:pos x="T32" y="T33"/>
                                    </a:cxn>
                                    <a:cxn ang="T141">
                                      <a:pos x="T34" y="T35"/>
                                    </a:cxn>
                                    <a:cxn ang="T142">
                                      <a:pos x="T36" y="T37"/>
                                    </a:cxn>
                                    <a:cxn ang="T143">
                                      <a:pos x="T38" y="T39"/>
                                    </a:cxn>
                                    <a:cxn ang="T144">
                                      <a:pos x="T40" y="T41"/>
                                    </a:cxn>
                                    <a:cxn ang="T145">
                                      <a:pos x="T42" y="T43"/>
                                    </a:cxn>
                                    <a:cxn ang="T146">
                                      <a:pos x="T44" y="T45"/>
                                    </a:cxn>
                                    <a:cxn ang="T147">
                                      <a:pos x="T46" y="T47"/>
                                    </a:cxn>
                                    <a:cxn ang="T148">
                                      <a:pos x="T48" y="T49"/>
                                    </a:cxn>
                                    <a:cxn ang="T149">
                                      <a:pos x="T50" y="T51"/>
                                    </a:cxn>
                                    <a:cxn ang="T150">
                                      <a:pos x="T52" y="T53"/>
                                    </a:cxn>
                                    <a:cxn ang="T151">
                                      <a:pos x="T54" y="T55"/>
                                    </a:cxn>
                                    <a:cxn ang="T152">
                                      <a:pos x="T56" y="T57"/>
                                    </a:cxn>
                                    <a:cxn ang="T153">
                                      <a:pos x="T58" y="T59"/>
                                    </a:cxn>
                                    <a:cxn ang="T154">
                                      <a:pos x="T60" y="T61"/>
                                    </a:cxn>
                                    <a:cxn ang="T155">
                                      <a:pos x="T62" y="T63"/>
                                    </a:cxn>
                                    <a:cxn ang="T156">
                                      <a:pos x="T64" y="T65"/>
                                    </a:cxn>
                                    <a:cxn ang="T157">
                                      <a:pos x="T66" y="T67"/>
                                    </a:cxn>
                                    <a:cxn ang="T158">
                                      <a:pos x="T68" y="T69"/>
                                    </a:cxn>
                                    <a:cxn ang="T159">
                                      <a:pos x="T70" y="T71"/>
                                    </a:cxn>
                                    <a:cxn ang="T160">
                                      <a:pos x="T72" y="T73"/>
                                    </a:cxn>
                                    <a:cxn ang="T161">
                                      <a:pos x="T74" y="T75"/>
                                    </a:cxn>
                                    <a:cxn ang="T162">
                                      <a:pos x="T76" y="T77"/>
                                    </a:cxn>
                                    <a:cxn ang="T163">
                                      <a:pos x="T78" y="T79"/>
                                    </a:cxn>
                                    <a:cxn ang="T164">
                                      <a:pos x="T80" y="T81"/>
                                    </a:cxn>
                                    <a:cxn ang="T165">
                                      <a:pos x="T82" y="T83"/>
                                    </a:cxn>
                                    <a:cxn ang="T166">
                                      <a:pos x="T84" y="T85"/>
                                    </a:cxn>
                                    <a:cxn ang="T167">
                                      <a:pos x="T86" y="T87"/>
                                    </a:cxn>
                                    <a:cxn ang="T168">
                                      <a:pos x="T88" y="T89"/>
                                    </a:cxn>
                                    <a:cxn ang="T169">
                                      <a:pos x="T90" y="T91"/>
                                    </a:cxn>
                                    <a:cxn ang="T170">
                                      <a:pos x="T92" y="T93"/>
                                    </a:cxn>
                                    <a:cxn ang="T171">
                                      <a:pos x="T94" y="T95"/>
                                    </a:cxn>
                                    <a:cxn ang="T172">
                                      <a:pos x="T96" y="T97"/>
                                    </a:cxn>
                                    <a:cxn ang="T173">
                                      <a:pos x="T98" y="T99"/>
                                    </a:cxn>
                                    <a:cxn ang="T174">
                                      <a:pos x="T100" y="T101"/>
                                    </a:cxn>
                                    <a:cxn ang="T175">
                                      <a:pos x="T102" y="T103"/>
                                    </a:cxn>
                                    <a:cxn ang="T176">
                                      <a:pos x="T104" y="T105"/>
                                    </a:cxn>
                                    <a:cxn ang="T177">
                                      <a:pos x="T106" y="T107"/>
                                    </a:cxn>
                                    <a:cxn ang="T178">
                                      <a:pos x="T108" y="T109"/>
                                    </a:cxn>
                                    <a:cxn ang="T179">
                                      <a:pos x="T110" y="T111"/>
                                    </a:cxn>
                                    <a:cxn ang="T180">
                                      <a:pos x="T112" y="T113"/>
                                    </a:cxn>
                                    <a:cxn ang="T181">
                                      <a:pos x="T114" y="T115"/>
                                    </a:cxn>
                                    <a:cxn ang="T182">
                                      <a:pos x="T116" y="T117"/>
                                    </a:cxn>
                                    <a:cxn ang="T183">
                                      <a:pos x="T118" y="T119"/>
                                    </a:cxn>
                                    <a:cxn ang="T184">
                                      <a:pos x="T120" y="T121"/>
                                    </a:cxn>
                                    <a:cxn ang="T185">
                                      <a:pos x="T122" y="T123"/>
                                    </a:cxn>
                                  </a:cxnLst>
                                  <a:rect l="0" t="0" r="r" b="b"/>
                                  <a:pathLst>
                                    <a:path w="4376" h="1489">
                                      <a:moveTo>
                                        <a:pt x="0" y="23"/>
                                      </a:moveTo>
                                      <a:lnTo>
                                        <a:pt x="0" y="0"/>
                                      </a:lnTo>
                                      <a:lnTo>
                                        <a:pt x="34" y="0"/>
                                      </a:lnTo>
                                      <a:lnTo>
                                        <a:pt x="34" y="23"/>
                                      </a:lnTo>
                                      <a:lnTo>
                                        <a:pt x="79" y="23"/>
                                      </a:lnTo>
                                      <a:lnTo>
                                        <a:pt x="79" y="34"/>
                                      </a:lnTo>
                                      <a:lnTo>
                                        <a:pt x="124" y="34"/>
                                      </a:lnTo>
                                      <a:lnTo>
                                        <a:pt x="124" y="11"/>
                                      </a:lnTo>
                                      <a:lnTo>
                                        <a:pt x="169" y="11"/>
                                      </a:lnTo>
                                      <a:lnTo>
                                        <a:pt x="214" y="11"/>
                                      </a:lnTo>
                                      <a:lnTo>
                                        <a:pt x="214" y="192"/>
                                      </a:lnTo>
                                      <a:lnTo>
                                        <a:pt x="271" y="192"/>
                                      </a:lnTo>
                                      <a:lnTo>
                                        <a:pt x="271" y="169"/>
                                      </a:lnTo>
                                      <a:lnTo>
                                        <a:pt x="316" y="169"/>
                                      </a:lnTo>
                                      <a:lnTo>
                                        <a:pt x="316" y="147"/>
                                      </a:lnTo>
                                      <a:lnTo>
                                        <a:pt x="361" y="147"/>
                                      </a:lnTo>
                                      <a:lnTo>
                                        <a:pt x="361" y="101"/>
                                      </a:lnTo>
                                      <a:lnTo>
                                        <a:pt x="417" y="101"/>
                                      </a:lnTo>
                                      <a:lnTo>
                                        <a:pt x="417" y="90"/>
                                      </a:lnTo>
                                      <a:lnTo>
                                        <a:pt x="462" y="90"/>
                                      </a:lnTo>
                                      <a:lnTo>
                                        <a:pt x="462" y="180"/>
                                      </a:lnTo>
                                      <a:lnTo>
                                        <a:pt x="508" y="180"/>
                                      </a:lnTo>
                                      <a:lnTo>
                                        <a:pt x="508" y="192"/>
                                      </a:lnTo>
                                      <a:lnTo>
                                        <a:pt x="553" y="192"/>
                                      </a:lnTo>
                                      <a:lnTo>
                                        <a:pt x="553" y="169"/>
                                      </a:lnTo>
                                      <a:lnTo>
                                        <a:pt x="598" y="169"/>
                                      </a:lnTo>
                                      <a:lnTo>
                                        <a:pt x="598" y="147"/>
                                      </a:lnTo>
                                      <a:lnTo>
                                        <a:pt x="643" y="147"/>
                                      </a:lnTo>
                                      <a:lnTo>
                                        <a:pt x="643" y="158"/>
                                      </a:lnTo>
                                      <a:lnTo>
                                        <a:pt x="688" y="158"/>
                                      </a:lnTo>
                                      <a:lnTo>
                                        <a:pt x="733" y="158"/>
                                      </a:lnTo>
                                      <a:lnTo>
                                        <a:pt x="733" y="214"/>
                                      </a:lnTo>
                                      <a:lnTo>
                                        <a:pt x="778" y="214"/>
                                      </a:lnTo>
                                      <a:lnTo>
                                        <a:pt x="823" y="214"/>
                                      </a:lnTo>
                                      <a:lnTo>
                                        <a:pt x="823" y="180"/>
                                      </a:lnTo>
                                      <a:lnTo>
                                        <a:pt x="880" y="180"/>
                                      </a:lnTo>
                                      <a:lnTo>
                                        <a:pt x="880" y="192"/>
                                      </a:lnTo>
                                      <a:lnTo>
                                        <a:pt x="936" y="192"/>
                                      </a:lnTo>
                                      <a:lnTo>
                                        <a:pt x="936" y="293"/>
                                      </a:lnTo>
                                      <a:lnTo>
                                        <a:pt x="981" y="293"/>
                                      </a:lnTo>
                                      <a:lnTo>
                                        <a:pt x="981" y="350"/>
                                      </a:lnTo>
                                      <a:lnTo>
                                        <a:pt x="1026" y="350"/>
                                      </a:lnTo>
                                      <a:lnTo>
                                        <a:pt x="1026" y="327"/>
                                      </a:lnTo>
                                      <a:lnTo>
                                        <a:pt x="1071" y="327"/>
                                      </a:lnTo>
                                      <a:lnTo>
                                        <a:pt x="1117" y="327"/>
                                      </a:lnTo>
                                      <a:lnTo>
                                        <a:pt x="1117" y="451"/>
                                      </a:lnTo>
                                      <a:lnTo>
                                        <a:pt x="1162" y="451"/>
                                      </a:lnTo>
                                      <a:lnTo>
                                        <a:pt x="1162" y="361"/>
                                      </a:lnTo>
                                      <a:lnTo>
                                        <a:pt x="1207" y="361"/>
                                      </a:lnTo>
                                      <a:lnTo>
                                        <a:pt x="1207" y="248"/>
                                      </a:lnTo>
                                      <a:lnTo>
                                        <a:pt x="1252" y="248"/>
                                      </a:lnTo>
                                      <a:lnTo>
                                        <a:pt x="1252" y="350"/>
                                      </a:lnTo>
                                      <a:lnTo>
                                        <a:pt x="1297" y="350"/>
                                      </a:lnTo>
                                      <a:lnTo>
                                        <a:pt x="1297" y="406"/>
                                      </a:lnTo>
                                      <a:lnTo>
                                        <a:pt x="1353" y="406"/>
                                      </a:lnTo>
                                      <a:lnTo>
                                        <a:pt x="1353" y="485"/>
                                      </a:lnTo>
                                      <a:lnTo>
                                        <a:pt x="1398" y="485"/>
                                      </a:lnTo>
                                      <a:lnTo>
                                        <a:pt x="1444" y="485"/>
                                      </a:lnTo>
                                      <a:lnTo>
                                        <a:pt x="1444" y="474"/>
                                      </a:lnTo>
                                      <a:lnTo>
                                        <a:pt x="1489" y="474"/>
                                      </a:lnTo>
                                      <a:lnTo>
                                        <a:pt x="1489" y="417"/>
                                      </a:lnTo>
                                      <a:lnTo>
                                        <a:pt x="1534" y="417"/>
                                      </a:lnTo>
                                      <a:lnTo>
                                        <a:pt x="1534" y="350"/>
                                      </a:lnTo>
                                      <a:lnTo>
                                        <a:pt x="1590" y="350"/>
                                      </a:lnTo>
                                      <a:lnTo>
                                        <a:pt x="1590" y="338"/>
                                      </a:lnTo>
                                      <a:lnTo>
                                        <a:pt x="1635" y="338"/>
                                      </a:lnTo>
                                      <a:lnTo>
                                        <a:pt x="1635" y="429"/>
                                      </a:lnTo>
                                      <a:lnTo>
                                        <a:pt x="1680" y="429"/>
                                      </a:lnTo>
                                      <a:lnTo>
                                        <a:pt x="1680" y="463"/>
                                      </a:lnTo>
                                      <a:lnTo>
                                        <a:pt x="1737" y="463"/>
                                      </a:lnTo>
                                      <a:lnTo>
                                        <a:pt x="1737" y="429"/>
                                      </a:lnTo>
                                      <a:lnTo>
                                        <a:pt x="1782" y="429"/>
                                      </a:lnTo>
                                      <a:lnTo>
                                        <a:pt x="1782" y="598"/>
                                      </a:lnTo>
                                      <a:lnTo>
                                        <a:pt x="1827" y="598"/>
                                      </a:lnTo>
                                      <a:lnTo>
                                        <a:pt x="1827" y="632"/>
                                      </a:lnTo>
                                      <a:lnTo>
                                        <a:pt x="1872" y="632"/>
                                      </a:lnTo>
                                      <a:lnTo>
                                        <a:pt x="1917" y="632"/>
                                      </a:lnTo>
                                      <a:lnTo>
                                        <a:pt x="1917" y="654"/>
                                      </a:lnTo>
                                      <a:lnTo>
                                        <a:pt x="1962" y="654"/>
                                      </a:lnTo>
                                      <a:lnTo>
                                        <a:pt x="1962" y="587"/>
                                      </a:lnTo>
                                      <a:lnTo>
                                        <a:pt x="2007" y="587"/>
                                      </a:lnTo>
                                      <a:lnTo>
                                        <a:pt x="2007" y="553"/>
                                      </a:lnTo>
                                      <a:lnTo>
                                        <a:pt x="2053" y="553"/>
                                      </a:lnTo>
                                      <a:lnTo>
                                        <a:pt x="2053" y="372"/>
                                      </a:lnTo>
                                      <a:lnTo>
                                        <a:pt x="2109" y="372"/>
                                      </a:lnTo>
                                      <a:lnTo>
                                        <a:pt x="2109" y="259"/>
                                      </a:lnTo>
                                      <a:lnTo>
                                        <a:pt x="2154" y="259"/>
                                      </a:lnTo>
                                      <a:lnTo>
                                        <a:pt x="2154" y="496"/>
                                      </a:lnTo>
                                      <a:lnTo>
                                        <a:pt x="2199" y="496"/>
                                      </a:lnTo>
                                      <a:lnTo>
                                        <a:pt x="2199" y="598"/>
                                      </a:lnTo>
                                      <a:lnTo>
                                        <a:pt x="2256" y="598"/>
                                      </a:lnTo>
                                      <a:lnTo>
                                        <a:pt x="2256" y="688"/>
                                      </a:lnTo>
                                      <a:lnTo>
                                        <a:pt x="2301" y="688"/>
                                      </a:lnTo>
                                      <a:lnTo>
                                        <a:pt x="2301" y="632"/>
                                      </a:lnTo>
                                      <a:lnTo>
                                        <a:pt x="2346" y="632"/>
                                      </a:lnTo>
                                      <a:lnTo>
                                        <a:pt x="2346" y="767"/>
                                      </a:lnTo>
                                      <a:lnTo>
                                        <a:pt x="2391" y="767"/>
                                      </a:lnTo>
                                      <a:lnTo>
                                        <a:pt x="2391" y="790"/>
                                      </a:lnTo>
                                      <a:lnTo>
                                        <a:pt x="2436" y="790"/>
                                      </a:lnTo>
                                      <a:lnTo>
                                        <a:pt x="2436" y="654"/>
                                      </a:lnTo>
                                      <a:lnTo>
                                        <a:pt x="2481" y="654"/>
                                      </a:lnTo>
                                      <a:lnTo>
                                        <a:pt x="2481" y="790"/>
                                      </a:lnTo>
                                      <a:lnTo>
                                        <a:pt x="2526" y="790"/>
                                      </a:lnTo>
                                      <a:lnTo>
                                        <a:pt x="2571" y="790"/>
                                      </a:lnTo>
                                      <a:lnTo>
                                        <a:pt x="2571" y="880"/>
                                      </a:lnTo>
                                      <a:lnTo>
                                        <a:pt x="2617" y="880"/>
                                      </a:lnTo>
                                      <a:lnTo>
                                        <a:pt x="2617" y="654"/>
                                      </a:lnTo>
                                      <a:lnTo>
                                        <a:pt x="2662" y="654"/>
                                      </a:lnTo>
                                      <a:lnTo>
                                        <a:pt x="2662" y="948"/>
                                      </a:lnTo>
                                      <a:lnTo>
                                        <a:pt x="2718" y="948"/>
                                      </a:lnTo>
                                      <a:lnTo>
                                        <a:pt x="2718" y="880"/>
                                      </a:lnTo>
                                      <a:lnTo>
                                        <a:pt x="2763" y="880"/>
                                      </a:lnTo>
                                      <a:lnTo>
                                        <a:pt x="2763" y="903"/>
                                      </a:lnTo>
                                      <a:lnTo>
                                        <a:pt x="2820" y="903"/>
                                      </a:lnTo>
                                      <a:lnTo>
                                        <a:pt x="2820" y="914"/>
                                      </a:lnTo>
                                      <a:lnTo>
                                        <a:pt x="2865" y="914"/>
                                      </a:lnTo>
                                      <a:lnTo>
                                        <a:pt x="2865" y="609"/>
                                      </a:lnTo>
                                      <a:lnTo>
                                        <a:pt x="2921" y="609"/>
                                      </a:lnTo>
                                      <a:lnTo>
                                        <a:pt x="2921" y="677"/>
                                      </a:lnTo>
                                      <a:lnTo>
                                        <a:pt x="2966" y="677"/>
                                      </a:lnTo>
                                      <a:lnTo>
                                        <a:pt x="2966" y="869"/>
                                      </a:lnTo>
                                      <a:lnTo>
                                        <a:pt x="3011" y="869"/>
                                      </a:lnTo>
                                      <a:lnTo>
                                        <a:pt x="3011" y="1173"/>
                                      </a:lnTo>
                                      <a:lnTo>
                                        <a:pt x="3056" y="1173"/>
                                      </a:lnTo>
                                      <a:lnTo>
                                        <a:pt x="3056" y="1128"/>
                                      </a:lnTo>
                                      <a:lnTo>
                                        <a:pt x="3101" y="1128"/>
                                      </a:lnTo>
                                      <a:lnTo>
                                        <a:pt x="3101" y="1241"/>
                                      </a:lnTo>
                                      <a:lnTo>
                                        <a:pt x="3147" y="1241"/>
                                      </a:lnTo>
                                      <a:lnTo>
                                        <a:pt x="3147" y="1331"/>
                                      </a:lnTo>
                                      <a:lnTo>
                                        <a:pt x="3192" y="1331"/>
                                      </a:lnTo>
                                      <a:lnTo>
                                        <a:pt x="3192" y="1230"/>
                                      </a:lnTo>
                                      <a:lnTo>
                                        <a:pt x="3237" y="1230"/>
                                      </a:lnTo>
                                      <a:lnTo>
                                        <a:pt x="3237" y="1185"/>
                                      </a:lnTo>
                                      <a:lnTo>
                                        <a:pt x="3282" y="1185"/>
                                      </a:lnTo>
                                      <a:lnTo>
                                        <a:pt x="3282" y="1196"/>
                                      </a:lnTo>
                                      <a:lnTo>
                                        <a:pt x="3327" y="1196"/>
                                      </a:lnTo>
                                      <a:lnTo>
                                        <a:pt x="3327" y="1230"/>
                                      </a:lnTo>
                                      <a:lnTo>
                                        <a:pt x="3372" y="1230"/>
                                      </a:lnTo>
                                      <a:lnTo>
                                        <a:pt x="3372" y="1094"/>
                                      </a:lnTo>
                                      <a:lnTo>
                                        <a:pt x="3429" y="1094"/>
                                      </a:lnTo>
                                      <a:lnTo>
                                        <a:pt x="3429" y="1027"/>
                                      </a:lnTo>
                                      <a:lnTo>
                                        <a:pt x="3474" y="1027"/>
                                      </a:lnTo>
                                      <a:lnTo>
                                        <a:pt x="3474" y="1139"/>
                                      </a:lnTo>
                                      <a:lnTo>
                                        <a:pt x="3519" y="1139"/>
                                      </a:lnTo>
                                      <a:lnTo>
                                        <a:pt x="3519" y="1185"/>
                                      </a:lnTo>
                                      <a:lnTo>
                                        <a:pt x="3575" y="1185"/>
                                      </a:lnTo>
                                      <a:lnTo>
                                        <a:pt x="3575" y="1139"/>
                                      </a:lnTo>
                                      <a:lnTo>
                                        <a:pt x="3620" y="1139"/>
                                      </a:lnTo>
                                      <a:lnTo>
                                        <a:pt x="3620" y="1264"/>
                                      </a:lnTo>
                                      <a:lnTo>
                                        <a:pt x="3665" y="1264"/>
                                      </a:lnTo>
                                      <a:lnTo>
                                        <a:pt x="3665" y="1128"/>
                                      </a:lnTo>
                                      <a:lnTo>
                                        <a:pt x="3710" y="1128"/>
                                      </a:lnTo>
                                      <a:lnTo>
                                        <a:pt x="3710" y="1365"/>
                                      </a:lnTo>
                                      <a:lnTo>
                                        <a:pt x="3756" y="1365"/>
                                      </a:lnTo>
                                      <a:lnTo>
                                        <a:pt x="3756" y="1433"/>
                                      </a:lnTo>
                                      <a:lnTo>
                                        <a:pt x="3801" y="1433"/>
                                      </a:lnTo>
                                      <a:lnTo>
                                        <a:pt x="3801" y="1489"/>
                                      </a:lnTo>
                                      <a:lnTo>
                                        <a:pt x="3846" y="1489"/>
                                      </a:lnTo>
                                      <a:lnTo>
                                        <a:pt x="3846" y="1343"/>
                                      </a:lnTo>
                                      <a:lnTo>
                                        <a:pt x="3902" y="1343"/>
                                      </a:lnTo>
                                      <a:lnTo>
                                        <a:pt x="3902" y="1297"/>
                                      </a:lnTo>
                                      <a:lnTo>
                                        <a:pt x="3947" y="1297"/>
                                      </a:lnTo>
                                      <a:lnTo>
                                        <a:pt x="3947" y="1252"/>
                                      </a:lnTo>
                                      <a:lnTo>
                                        <a:pt x="3992" y="1252"/>
                                      </a:lnTo>
                                      <a:lnTo>
                                        <a:pt x="3992" y="1286"/>
                                      </a:lnTo>
                                      <a:lnTo>
                                        <a:pt x="4038" y="1286"/>
                                      </a:lnTo>
                                      <a:lnTo>
                                        <a:pt x="4038" y="1264"/>
                                      </a:lnTo>
                                      <a:lnTo>
                                        <a:pt x="4094" y="1264"/>
                                      </a:lnTo>
                                      <a:lnTo>
                                        <a:pt x="4094" y="1343"/>
                                      </a:lnTo>
                                      <a:lnTo>
                                        <a:pt x="4139" y="1343"/>
                                      </a:lnTo>
                                      <a:lnTo>
                                        <a:pt x="4139" y="1241"/>
                                      </a:lnTo>
                                      <a:lnTo>
                                        <a:pt x="4184" y="1241"/>
                                      </a:lnTo>
                                      <a:lnTo>
                                        <a:pt x="4241" y="1241"/>
                                      </a:lnTo>
                                      <a:lnTo>
                                        <a:pt x="4241" y="1455"/>
                                      </a:lnTo>
                                      <a:lnTo>
                                        <a:pt x="4286" y="1455"/>
                                      </a:lnTo>
                                      <a:lnTo>
                                        <a:pt x="4286" y="1410"/>
                                      </a:lnTo>
                                      <a:lnTo>
                                        <a:pt x="4331" y="1410"/>
                                      </a:lnTo>
                                      <a:lnTo>
                                        <a:pt x="4331" y="1433"/>
                                      </a:lnTo>
                                      <a:lnTo>
                                        <a:pt x="4376" y="1433"/>
                                      </a:lnTo>
                                      <a:lnTo>
                                        <a:pt x="4376" y="1410"/>
                                      </a:lnTo>
                                    </a:path>
                                  </a:pathLst>
                                </a:custGeom>
                                <a:noFill/>
                                <a:ln w="6985">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52" name="Freeform 1366"/>
                              <wps:cNvSpPr>
                                <a:spLocks/>
                              </wps:cNvSpPr>
                              <wps:spPr bwMode="auto">
                                <a:xfrm>
                                  <a:off x="0" y="385211"/>
                                  <a:ext cx="2506373" cy="974736"/>
                                </a:xfrm>
                                <a:custGeom>
                                  <a:avLst/>
                                  <a:gdLst>
                                    <a:gd name="T0" fmla="*/ 21590 w 3947"/>
                                    <a:gd name="T1" fmla="*/ 0 h 1535"/>
                                    <a:gd name="T2" fmla="*/ 50165 w 3947"/>
                                    <a:gd name="T3" fmla="*/ 71755 h 1535"/>
                                    <a:gd name="T4" fmla="*/ 107315 w 3947"/>
                                    <a:gd name="T5" fmla="*/ 64770 h 1535"/>
                                    <a:gd name="T6" fmla="*/ 135890 w 3947"/>
                                    <a:gd name="T7" fmla="*/ 172085 h 1535"/>
                                    <a:gd name="T8" fmla="*/ 200660 w 3947"/>
                                    <a:gd name="T9" fmla="*/ 165100 h 1535"/>
                                    <a:gd name="T10" fmla="*/ 229235 w 3947"/>
                                    <a:gd name="T11" fmla="*/ 100330 h 1535"/>
                                    <a:gd name="T12" fmla="*/ 293370 w 3947"/>
                                    <a:gd name="T13" fmla="*/ 93345 h 1535"/>
                                    <a:gd name="T14" fmla="*/ 322580 w 3947"/>
                                    <a:gd name="T15" fmla="*/ 157480 h 1535"/>
                                    <a:gd name="T16" fmla="*/ 379730 w 3947"/>
                                    <a:gd name="T17" fmla="*/ 143510 h 1535"/>
                                    <a:gd name="T18" fmla="*/ 408305 w 3947"/>
                                    <a:gd name="T19" fmla="*/ 135890 h 1535"/>
                                    <a:gd name="T20" fmla="*/ 465455 w 3947"/>
                                    <a:gd name="T21" fmla="*/ 143510 h 1535"/>
                                    <a:gd name="T22" fmla="*/ 494030 w 3947"/>
                                    <a:gd name="T23" fmla="*/ 215265 h 1535"/>
                                    <a:gd name="T24" fmla="*/ 558800 w 3947"/>
                                    <a:gd name="T25" fmla="*/ 193675 h 1535"/>
                                    <a:gd name="T26" fmla="*/ 594360 w 3947"/>
                                    <a:gd name="T27" fmla="*/ 243840 h 1535"/>
                                    <a:gd name="T28" fmla="*/ 651510 w 3947"/>
                                    <a:gd name="T29" fmla="*/ 272415 h 1535"/>
                                    <a:gd name="T30" fmla="*/ 680085 w 3947"/>
                                    <a:gd name="T31" fmla="*/ 286385 h 1535"/>
                                    <a:gd name="T32" fmla="*/ 737870 w 3947"/>
                                    <a:gd name="T33" fmla="*/ 351155 h 1535"/>
                                    <a:gd name="T34" fmla="*/ 766445 w 3947"/>
                                    <a:gd name="T35" fmla="*/ 236220 h 1535"/>
                                    <a:gd name="T36" fmla="*/ 823595 w 3947"/>
                                    <a:gd name="T37" fmla="*/ 294005 h 1535"/>
                                    <a:gd name="T38" fmla="*/ 859155 w 3947"/>
                                    <a:gd name="T39" fmla="*/ 372745 h 1535"/>
                                    <a:gd name="T40" fmla="*/ 916940 w 3947"/>
                                    <a:gd name="T41" fmla="*/ 372745 h 1535"/>
                                    <a:gd name="T42" fmla="*/ 945515 w 3947"/>
                                    <a:gd name="T43" fmla="*/ 329565 h 1535"/>
                                    <a:gd name="T44" fmla="*/ 1009650 w 3947"/>
                                    <a:gd name="T45" fmla="*/ 286385 h 1535"/>
                                    <a:gd name="T46" fmla="*/ 1038225 w 3947"/>
                                    <a:gd name="T47" fmla="*/ 336550 h 1535"/>
                                    <a:gd name="T48" fmla="*/ 1102995 w 3947"/>
                                    <a:gd name="T49" fmla="*/ 358140 h 1535"/>
                                    <a:gd name="T50" fmla="*/ 1131570 w 3947"/>
                                    <a:gd name="T51" fmla="*/ 429895 h 1535"/>
                                    <a:gd name="T52" fmla="*/ 1188720 w 3947"/>
                                    <a:gd name="T53" fmla="*/ 451485 h 1535"/>
                                    <a:gd name="T54" fmla="*/ 1217295 w 3947"/>
                                    <a:gd name="T55" fmla="*/ 480060 h 1535"/>
                                    <a:gd name="T56" fmla="*/ 1274445 w 3947"/>
                                    <a:gd name="T57" fmla="*/ 429895 h 1535"/>
                                    <a:gd name="T58" fmla="*/ 1303655 w 3947"/>
                                    <a:gd name="T59" fmla="*/ 272415 h 1535"/>
                                    <a:gd name="T60" fmla="*/ 1367790 w 3947"/>
                                    <a:gd name="T61" fmla="*/ 215265 h 1535"/>
                                    <a:gd name="T62" fmla="*/ 1396365 w 3947"/>
                                    <a:gd name="T63" fmla="*/ 436880 h 1535"/>
                                    <a:gd name="T64" fmla="*/ 1461135 w 3947"/>
                                    <a:gd name="T65" fmla="*/ 487045 h 1535"/>
                                    <a:gd name="T66" fmla="*/ 1489710 w 3947"/>
                                    <a:gd name="T67" fmla="*/ 565785 h 1535"/>
                                    <a:gd name="T68" fmla="*/ 1546860 w 3947"/>
                                    <a:gd name="T69" fmla="*/ 558800 h 1535"/>
                                    <a:gd name="T70" fmla="*/ 1575435 w 3947"/>
                                    <a:gd name="T71" fmla="*/ 501650 h 1535"/>
                                    <a:gd name="T72" fmla="*/ 1632585 w 3947"/>
                                    <a:gd name="T73" fmla="*/ 487045 h 1535"/>
                                    <a:gd name="T74" fmla="*/ 1661795 w 3947"/>
                                    <a:gd name="T75" fmla="*/ 415290 h 1535"/>
                                    <a:gd name="T76" fmla="*/ 1725930 w 3947"/>
                                    <a:gd name="T77" fmla="*/ 544830 h 1535"/>
                                    <a:gd name="T78" fmla="*/ 1754505 w 3947"/>
                                    <a:gd name="T79" fmla="*/ 673735 h 1535"/>
                                    <a:gd name="T80" fmla="*/ 1819275 w 3947"/>
                                    <a:gd name="T81" fmla="*/ 723900 h 1535"/>
                                    <a:gd name="T82" fmla="*/ 1854835 w 3947"/>
                                    <a:gd name="T83" fmla="*/ 608965 h 1535"/>
                                    <a:gd name="T84" fmla="*/ 1911985 w 3947"/>
                                    <a:gd name="T85" fmla="*/ 723900 h 1535"/>
                                    <a:gd name="T86" fmla="*/ 1940560 w 3947"/>
                                    <a:gd name="T87" fmla="*/ 766445 h 1535"/>
                                    <a:gd name="T88" fmla="*/ 1998345 w 3947"/>
                                    <a:gd name="T89" fmla="*/ 781050 h 1535"/>
                                    <a:gd name="T90" fmla="*/ 2026920 w 3947"/>
                                    <a:gd name="T91" fmla="*/ 924560 h 1535"/>
                                    <a:gd name="T92" fmla="*/ 2084070 w 3947"/>
                                    <a:gd name="T93" fmla="*/ 831215 h 1535"/>
                                    <a:gd name="T94" fmla="*/ 2112645 w 3947"/>
                                    <a:gd name="T95" fmla="*/ 809625 h 1535"/>
                                    <a:gd name="T96" fmla="*/ 2177415 w 3947"/>
                                    <a:gd name="T97" fmla="*/ 666115 h 1535"/>
                                    <a:gd name="T98" fmla="*/ 2205990 w 3947"/>
                                    <a:gd name="T99" fmla="*/ 744855 h 1535"/>
                                    <a:gd name="T100" fmla="*/ 2270125 w 3947"/>
                                    <a:gd name="T101" fmla="*/ 816610 h 1535"/>
                                    <a:gd name="T102" fmla="*/ 2298700 w 3947"/>
                                    <a:gd name="T103" fmla="*/ 888365 h 1535"/>
                                    <a:gd name="T104" fmla="*/ 2355850 w 3947"/>
                                    <a:gd name="T105" fmla="*/ 902970 h 1535"/>
                                    <a:gd name="T106" fmla="*/ 2385060 w 3947"/>
                                    <a:gd name="T107" fmla="*/ 945515 h 1535"/>
                                    <a:gd name="T108" fmla="*/ 2442210 w 3947"/>
                                    <a:gd name="T109" fmla="*/ 974725 h 1535"/>
                                    <a:gd name="T110" fmla="*/ 2477770 w 3947"/>
                                    <a:gd name="T111" fmla="*/ 924560 h 1535"/>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Lst>
                                  <a:ahLst/>
                                  <a:cxnLst>
                                    <a:cxn ang="T112">
                                      <a:pos x="T0" y="T1"/>
                                    </a:cxn>
                                    <a:cxn ang="T113">
                                      <a:pos x="T2" y="T3"/>
                                    </a:cxn>
                                    <a:cxn ang="T114">
                                      <a:pos x="T4" y="T5"/>
                                    </a:cxn>
                                    <a:cxn ang="T115">
                                      <a:pos x="T6" y="T7"/>
                                    </a:cxn>
                                    <a:cxn ang="T116">
                                      <a:pos x="T8" y="T9"/>
                                    </a:cxn>
                                    <a:cxn ang="T117">
                                      <a:pos x="T10" y="T11"/>
                                    </a:cxn>
                                    <a:cxn ang="T118">
                                      <a:pos x="T12" y="T13"/>
                                    </a:cxn>
                                    <a:cxn ang="T119">
                                      <a:pos x="T14" y="T15"/>
                                    </a:cxn>
                                    <a:cxn ang="T120">
                                      <a:pos x="T16" y="T17"/>
                                    </a:cxn>
                                    <a:cxn ang="T121">
                                      <a:pos x="T18" y="T19"/>
                                    </a:cxn>
                                    <a:cxn ang="T122">
                                      <a:pos x="T20" y="T21"/>
                                    </a:cxn>
                                    <a:cxn ang="T123">
                                      <a:pos x="T22" y="T23"/>
                                    </a:cxn>
                                    <a:cxn ang="T124">
                                      <a:pos x="T24" y="T25"/>
                                    </a:cxn>
                                    <a:cxn ang="T125">
                                      <a:pos x="T26" y="T27"/>
                                    </a:cxn>
                                    <a:cxn ang="T126">
                                      <a:pos x="T28" y="T29"/>
                                    </a:cxn>
                                    <a:cxn ang="T127">
                                      <a:pos x="T30" y="T31"/>
                                    </a:cxn>
                                    <a:cxn ang="T128">
                                      <a:pos x="T32" y="T33"/>
                                    </a:cxn>
                                    <a:cxn ang="T129">
                                      <a:pos x="T34" y="T35"/>
                                    </a:cxn>
                                    <a:cxn ang="T130">
                                      <a:pos x="T36" y="T37"/>
                                    </a:cxn>
                                    <a:cxn ang="T131">
                                      <a:pos x="T38" y="T39"/>
                                    </a:cxn>
                                    <a:cxn ang="T132">
                                      <a:pos x="T40" y="T41"/>
                                    </a:cxn>
                                    <a:cxn ang="T133">
                                      <a:pos x="T42" y="T43"/>
                                    </a:cxn>
                                    <a:cxn ang="T134">
                                      <a:pos x="T44" y="T45"/>
                                    </a:cxn>
                                    <a:cxn ang="T135">
                                      <a:pos x="T46" y="T47"/>
                                    </a:cxn>
                                    <a:cxn ang="T136">
                                      <a:pos x="T48" y="T49"/>
                                    </a:cxn>
                                    <a:cxn ang="T137">
                                      <a:pos x="T50" y="T51"/>
                                    </a:cxn>
                                    <a:cxn ang="T138">
                                      <a:pos x="T52" y="T53"/>
                                    </a:cxn>
                                    <a:cxn ang="T139">
                                      <a:pos x="T54" y="T55"/>
                                    </a:cxn>
                                    <a:cxn ang="T140">
                                      <a:pos x="T56" y="T57"/>
                                    </a:cxn>
                                    <a:cxn ang="T141">
                                      <a:pos x="T58" y="T59"/>
                                    </a:cxn>
                                    <a:cxn ang="T142">
                                      <a:pos x="T60" y="T61"/>
                                    </a:cxn>
                                    <a:cxn ang="T143">
                                      <a:pos x="T62" y="T63"/>
                                    </a:cxn>
                                    <a:cxn ang="T144">
                                      <a:pos x="T64" y="T65"/>
                                    </a:cxn>
                                    <a:cxn ang="T145">
                                      <a:pos x="T66" y="T67"/>
                                    </a:cxn>
                                    <a:cxn ang="T146">
                                      <a:pos x="T68" y="T69"/>
                                    </a:cxn>
                                    <a:cxn ang="T147">
                                      <a:pos x="T70" y="T71"/>
                                    </a:cxn>
                                    <a:cxn ang="T148">
                                      <a:pos x="T72" y="T73"/>
                                    </a:cxn>
                                    <a:cxn ang="T149">
                                      <a:pos x="T74" y="T75"/>
                                    </a:cxn>
                                    <a:cxn ang="T150">
                                      <a:pos x="T76" y="T77"/>
                                    </a:cxn>
                                    <a:cxn ang="T151">
                                      <a:pos x="T78" y="T79"/>
                                    </a:cxn>
                                    <a:cxn ang="T152">
                                      <a:pos x="T80" y="T81"/>
                                    </a:cxn>
                                    <a:cxn ang="T153">
                                      <a:pos x="T82" y="T83"/>
                                    </a:cxn>
                                    <a:cxn ang="T154">
                                      <a:pos x="T84" y="T85"/>
                                    </a:cxn>
                                    <a:cxn ang="T155">
                                      <a:pos x="T86" y="T87"/>
                                    </a:cxn>
                                    <a:cxn ang="T156">
                                      <a:pos x="T88" y="T89"/>
                                    </a:cxn>
                                    <a:cxn ang="T157">
                                      <a:pos x="T90" y="T91"/>
                                    </a:cxn>
                                    <a:cxn ang="T158">
                                      <a:pos x="T92" y="T93"/>
                                    </a:cxn>
                                    <a:cxn ang="T159">
                                      <a:pos x="T94" y="T95"/>
                                    </a:cxn>
                                    <a:cxn ang="T160">
                                      <a:pos x="T96" y="T97"/>
                                    </a:cxn>
                                    <a:cxn ang="T161">
                                      <a:pos x="T98" y="T99"/>
                                    </a:cxn>
                                    <a:cxn ang="T162">
                                      <a:pos x="T100" y="T101"/>
                                    </a:cxn>
                                    <a:cxn ang="T163">
                                      <a:pos x="T102" y="T103"/>
                                    </a:cxn>
                                    <a:cxn ang="T164">
                                      <a:pos x="T104" y="T105"/>
                                    </a:cxn>
                                    <a:cxn ang="T165">
                                      <a:pos x="T106" y="T107"/>
                                    </a:cxn>
                                    <a:cxn ang="T166">
                                      <a:pos x="T108" y="T109"/>
                                    </a:cxn>
                                    <a:cxn ang="T167">
                                      <a:pos x="T110" y="T111"/>
                                    </a:cxn>
                                  </a:cxnLst>
                                  <a:rect l="0" t="0" r="r" b="b"/>
                                  <a:pathLst>
                                    <a:path w="3947" h="1535">
                                      <a:moveTo>
                                        <a:pt x="0" y="23"/>
                                      </a:moveTo>
                                      <a:lnTo>
                                        <a:pt x="0" y="0"/>
                                      </a:lnTo>
                                      <a:lnTo>
                                        <a:pt x="34" y="0"/>
                                      </a:lnTo>
                                      <a:lnTo>
                                        <a:pt x="34" y="57"/>
                                      </a:lnTo>
                                      <a:lnTo>
                                        <a:pt x="79" y="57"/>
                                      </a:lnTo>
                                      <a:lnTo>
                                        <a:pt x="79" y="113"/>
                                      </a:lnTo>
                                      <a:lnTo>
                                        <a:pt x="124" y="113"/>
                                      </a:lnTo>
                                      <a:lnTo>
                                        <a:pt x="124" y="102"/>
                                      </a:lnTo>
                                      <a:lnTo>
                                        <a:pt x="169" y="102"/>
                                      </a:lnTo>
                                      <a:lnTo>
                                        <a:pt x="214" y="102"/>
                                      </a:lnTo>
                                      <a:lnTo>
                                        <a:pt x="214" y="271"/>
                                      </a:lnTo>
                                      <a:lnTo>
                                        <a:pt x="271" y="271"/>
                                      </a:lnTo>
                                      <a:lnTo>
                                        <a:pt x="271" y="260"/>
                                      </a:lnTo>
                                      <a:lnTo>
                                        <a:pt x="316" y="260"/>
                                      </a:lnTo>
                                      <a:lnTo>
                                        <a:pt x="316" y="214"/>
                                      </a:lnTo>
                                      <a:lnTo>
                                        <a:pt x="361" y="214"/>
                                      </a:lnTo>
                                      <a:lnTo>
                                        <a:pt x="361" y="158"/>
                                      </a:lnTo>
                                      <a:lnTo>
                                        <a:pt x="417" y="158"/>
                                      </a:lnTo>
                                      <a:lnTo>
                                        <a:pt x="417" y="147"/>
                                      </a:lnTo>
                                      <a:lnTo>
                                        <a:pt x="462" y="147"/>
                                      </a:lnTo>
                                      <a:lnTo>
                                        <a:pt x="462" y="237"/>
                                      </a:lnTo>
                                      <a:lnTo>
                                        <a:pt x="508" y="237"/>
                                      </a:lnTo>
                                      <a:lnTo>
                                        <a:pt x="508" y="248"/>
                                      </a:lnTo>
                                      <a:lnTo>
                                        <a:pt x="553" y="248"/>
                                      </a:lnTo>
                                      <a:lnTo>
                                        <a:pt x="553" y="226"/>
                                      </a:lnTo>
                                      <a:lnTo>
                                        <a:pt x="598" y="226"/>
                                      </a:lnTo>
                                      <a:lnTo>
                                        <a:pt x="598" y="203"/>
                                      </a:lnTo>
                                      <a:lnTo>
                                        <a:pt x="643" y="203"/>
                                      </a:lnTo>
                                      <a:lnTo>
                                        <a:pt x="643" y="214"/>
                                      </a:lnTo>
                                      <a:lnTo>
                                        <a:pt x="688" y="214"/>
                                      </a:lnTo>
                                      <a:lnTo>
                                        <a:pt x="688" y="226"/>
                                      </a:lnTo>
                                      <a:lnTo>
                                        <a:pt x="733" y="226"/>
                                      </a:lnTo>
                                      <a:lnTo>
                                        <a:pt x="733" y="316"/>
                                      </a:lnTo>
                                      <a:lnTo>
                                        <a:pt x="778" y="316"/>
                                      </a:lnTo>
                                      <a:lnTo>
                                        <a:pt x="778" y="339"/>
                                      </a:lnTo>
                                      <a:lnTo>
                                        <a:pt x="823" y="339"/>
                                      </a:lnTo>
                                      <a:lnTo>
                                        <a:pt x="823" y="305"/>
                                      </a:lnTo>
                                      <a:lnTo>
                                        <a:pt x="880" y="305"/>
                                      </a:lnTo>
                                      <a:lnTo>
                                        <a:pt x="936" y="305"/>
                                      </a:lnTo>
                                      <a:lnTo>
                                        <a:pt x="936" y="384"/>
                                      </a:lnTo>
                                      <a:lnTo>
                                        <a:pt x="981" y="384"/>
                                      </a:lnTo>
                                      <a:lnTo>
                                        <a:pt x="981" y="429"/>
                                      </a:lnTo>
                                      <a:lnTo>
                                        <a:pt x="1026" y="429"/>
                                      </a:lnTo>
                                      <a:lnTo>
                                        <a:pt x="1071" y="429"/>
                                      </a:lnTo>
                                      <a:lnTo>
                                        <a:pt x="1071" y="451"/>
                                      </a:lnTo>
                                      <a:lnTo>
                                        <a:pt x="1117" y="451"/>
                                      </a:lnTo>
                                      <a:lnTo>
                                        <a:pt x="1117" y="553"/>
                                      </a:lnTo>
                                      <a:lnTo>
                                        <a:pt x="1162" y="553"/>
                                      </a:lnTo>
                                      <a:lnTo>
                                        <a:pt x="1162" y="474"/>
                                      </a:lnTo>
                                      <a:lnTo>
                                        <a:pt x="1207" y="474"/>
                                      </a:lnTo>
                                      <a:lnTo>
                                        <a:pt x="1207" y="372"/>
                                      </a:lnTo>
                                      <a:lnTo>
                                        <a:pt x="1252" y="372"/>
                                      </a:lnTo>
                                      <a:lnTo>
                                        <a:pt x="1252" y="463"/>
                                      </a:lnTo>
                                      <a:lnTo>
                                        <a:pt x="1297" y="463"/>
                                      </a:lnTo>
                                      <a:lnTo>
                                        <a:pt x="1297" y="508"/>
                                      </a:lnTo>
                                      <a:lnTo>
                                        <a:pt x="1353" y="508"/>
                                      </a:lnTo>
                                      <a:lnTo>
                                        <a:pt x="1353" y="587"/>
                                      </a:lnTo>
                                      <a:lnTo>
                                        <a:pt x="1398" y="587"/>
                                      </a:lnTo>
                                      <a:lnTo>
                                        <a:pt x="1444" y="587"/>
                                      </a:lnTo>
                                      <a:lnTo>
                                        <a:pt x="1444" y="564"/>
                                      </a:lnTo>
                                      <a:lnTo>
                                        <a:pt x="1489" y="564"/>
                                      </a:lnTo>
                                      <a:lnTo>
                                        <a:pt x="1489" y="519"/>
                                      </a:lnTo>
                                      <a:lnTo>
                                        <a:pt x="1534" y="519"/>
                                      </a:lnTo>
                                      <a:lnTo>
                                        <a:pt x="1534" y="451"/>
                                      </a:lnTo>
                                      <a:lnTo>
                                        <a:pt x="1590" y="451"/>
                                      </a:lnTo>
                                      <a:lnTo>
                                        <a:pt x="1635" y="451"/>
                                      </a:lnTo>
                                      <a:lnTo>
                                        <a:pt x="1635" y="530"/>
                                      </a:lnTo>
                                      <a:lnTo>
                                        <a:pt x="1680" y="530"/>
                                      </a:lnTo>
                                      <a:lnTo>
                                        <a:pt x="1680" y="564"/>
                                      </a:lnTo>
                                      <a:lnTo>
                                        <a:pt x="1737" y="564"/>
                                      </a:lnTo>
                                      <a:lnTo>
                                        <a:pt x="1737" y="519"/>
                                      </a:lnTo>
                                      <a:lnTo>
                                        <a:pt x="1782" y="519"/>
                                      </a:lnTo>
                                      <a:lnTo>
                                        <a:pt x="1782" y="677"/>
                                      </a:lnTo>
                                      <a:lnTo>
                                        <a:pt x="1827" y="677"/>
                                      </a:lnTo>
                                      <a:lnTo>
                                        <a:pt x="1827" y="711"/>
                                      </a:lnTo>
                                      <a:lnTo>
                                        <a:pt x="1872" y="711"/>
                                      </a:lnTo>
                                      <a:lnTo>
                                        <a:pt x="1917" y="711"/>
                                      </a:lnTo>
                                      <a:lnTo>
                                        <a:pt x="1917" y="756"/>
                                      </a:lnTo>
                                      <a:lnTo>
                                        <a:pt x="1962" y="756"/>
                                      </a:lnTo>
                                      <a:lnTo>
                                        <a:pt x="1962" y="677"/>
                                      </a:lnTo>
                                      <a:lnTo>
                                        <a:pt x="2007" y="677"/>
                                      </a:lnTo>
                                      <a:lnTo>
                                        <a:pt x="2007" y="643"/>
                                      </a:lnTo>
                                      <a:lnTo>
                                        <a:pt x="2053" y="643"/>
                                      </a:lnTo>
                                      <a:lnTo>
                                        <a:pt x="2053" y="429"/>
                                      </a:lnTo>
                                      <a:lnTo>
                                        <a:pt x="2109" y="429"/>
                                      </a:lnTo>
                                      <a:lnTo>
                                        <a:pt x="2109" y="339"/>
                                      </a:lnTo>
                                      <a:lnTo>
                                        <a:pt x="2154" y="339"/>
                                      </a:lnTo>
                                      <a:lnTo>
                                        <a:pt x="2154" y="598"/>
                                      </a:lnTo>
                                      <a:lnTo>
                                        <a:pt x="2199" y="598"/>
                                      </a:lnTo>
                                      <a:lnTo>
                                        <a:pt x="2199" y="688"/>
                                      </a:lnTo>
                                      <a:lnTo>
                                        <a:pt x="2256" y="688"/>
                                      </a:lnTo>
                                      <a:lnTo>
                                        <a:pt x="2256" y="767"/>
                                      </a:lnTo>
                                      <a:lnTo>
                                        <a:pt x="2301" y="767"/>
                                      </a:lnTo>
                                      <a:lnTo>
                                        <a:pt x="2301" y="700"/>
                                      </a:lnTo>
                                      <a:lnTo>
                                        <a:pt x="2346" y="700"/>
                                      </a:lnTo>
                                      <a:lnTo>
                                        <a:pt x="2346" y="891"/>
                                      </a:lnTo>
                                      <a:lnTo>
                                        <a:pt x="2391" y="891"/>
                                      </a:lnTo>
                                      <a:lnTo>
                                        <a:pt x="2391" y="880"/>
                                      </a:lnTo>
                                      <a:lnTo>
                                        <a:pt x="2436" y="880"/>
                                      </a:lnTo>
                                      <a:lnTo>
                                        <a:pt x="2436" y="801"/>
                                      </a:lnTo>
                                      <a:lnTo>
                                        <a:pt x="2481" y="801"/>
                                      </a:lnTo>
                                      <a:lnTo>
                                        <a:pt x="2481" y="790"/>
                                      </a:lnTo>
                                      <a:lnTo>
                                        <a:pt x="2526" y="790"/>
                                      </a:lnTo>
                                      <a:lnTo>
                                        <a:pt x="2526" y="767"/>
                                      </a:lnTo>
                                      <a:lnTo>
                                        <a:pt x="2571" y="767"/>
                                      </a:lnTo>
                                      <a:lnTo>
                                        <a:pt x="2571" y="880"/>
                                      </a:lnTo>
                                      <a:lnTo>
                                        <a:pt x="2617" y="880"/>
                                      </a:lnTo>
                                      <a:lnTo>
                                        <a:pt x="2617" y="654"/>
                                      </a:lnTo>
                                      <a:lnTo>
                                        <a:pt x="2662" y="654"/>
                                      </a:lnTo>
                                      <a:lnTo>
                                        <a:pt x="2662" y="858"/>
                                      </a:lnTo>
                                      <a:lnTo>
                                        <a:pt x="2718" y="858"/>
                                      </a:lnTo>
                                      <a:lnTo>
                                        <a:pt x="2718" y="891"/>
                                      </a:lnTo>
                                      <a:lnTo>
                                        <a:pt x="2763" y="891"/>
                                      </a:lnTo>
                                      <a:lnTo>
                                        <a:pt x="2763" y="1061"/>
                                      </a:lnTo>
                                      <a:lnTo>
                                        <a:pt x="2820" y="1061"/>
                                      </a:lnTo>
                                      <a:lnTo>
                                        <a:pt x="2820" y="1140"/>
                                      </a:lnTo>
                                      <a:lnTo>
                                        <a:pt x="2865" y="1140"/>
                                      </a:lnTo>
                                      <a:lnTo>
                                        <a:pt x="2865" y="1094"/>
                                      </a:lnTo>
                                      <a:lnTo>
                                        <a:pt x="2921" y="1094"/>
                                      </a:lnTo>
                                      <a:lnTo>
                                        <a:pt x="2921" y="959"/>
                                      </a:lnTo>
                                      <a:lnTo>
                                        <a:pt x="2966" y="959"/>
                                      </a:lnTo>
                                      <a:lnTo>
                                        <a:pt x="2966" y="1140"/>
                                      </a:lnTo>
                                      <a:lnTo>
                                        <a:pt x="3011" y="1140"/>
                                      </a:lnTo>
                                      <a:lnTo>
                                        <a:pt x="3011" y="1410"/>
                                      </a:lnTo>
                                      <a:lnTo>
                                        <a:pt x="3056" y="1410"/>
                                      </a:lnTo>
                                      <a:lnTo>
                                        <a:pt x="3056" y="1207"/>
                                      </a:lnTo>
                                      <a:lnTo>
                                        <a:pt x="3101" y="1207"/>
                                      </a:lnTo>
                                      <a:lnTo>
                                        <a:pt x="3101" y="1230"/>
                                      </a:lnTo>
                                      <a:lnTo>
                                        <a:pt x="3147" y="1230"/>
                                      </a:lnTo>
                                      <a:lnTo>
                                        <a:pt x="3147" y="1422"/>
                                      </a:lnTo>
                                      <a:lnTo>
                                        <a:pt x="3192" y="1422"/>
                                      </a:lnTo>
                                      <a:lnTo>
                                        <a:pt x="3192" y="1456"/>
                                      </a:lnTo>
                                      <a:lnTo>
                                        <a:pt x="3237" y="1456"/>
                                      </a:lnTo>
                                      <a:lnTo>
                                        <a:pt x="3237" y="1309"/>
                                      </a:lnTo>
                                      <a:lnTo>
                                        <a:pt x="3282" y="1309"/>
                                      </a:lnTo>
                                      <a:lnTo>
                                        <a:pt x="3282" y="1185"/>
                                      </a:lnTo>
                                      <a:lnTo>
                                        <a:pt x="3327" y="1185"/>
                                      </a:lnTo>
                                      <a:lnTo>
                                        <a:pt x="3327" y="1275"/>
                                      </a:lnTo>
                                      <a:lnTo>
                                        <a:pt x="3372" y="1275"/>
                                      </a:lnTo>
                                      <a:lnTo>
                                        <a:pt x="3372" y="1049"/>
                                      </a:lnTo>
                                      <a:lnTo>
                                        <a:pt x="3429" y="1049"/>
                                      </a:lnTo>
                                      <a:lnTo>
                                        <a:pt x="3429" y="1252"/>
                                      </a:lnTo>
                                      <a:lnTo>
                                        <a:pt x="3474" y="1252"/>
                                      </a:lnTo>
                                      <a:lnTo>
                                        <a:pt x="3474" y="1173"/>
                                      </a:lnTo>
                                      <a:lnTo>
                                        <a:pt x="3519" y="1173"/>
                                      </a:lnTo>
                                      <a:lnTo>
                                        <a:pt x="3519" y="1286"/>
                                      </a:lnTo>
                                      <a:lnTo>
                                        <a:pt x="3575" y="1286"/>
                                      </a:lnTo>
                                      <a:lnTo>
                                        <a:pt x="3575" y="1320"/>
                                      </a:lnTo>
                                      <a:lnTo>
                                        <a:pt x="3620" y="1320"/>
                                      </a:lnTo>
                                      <a:lnTo>
                                        <a:pt x="3620" y="1399"/>
                                      </a:lnTo>
                                      <a:lnTo>
                                        <a:pt x="3665" y="1399"/>
                                      </a:lnTo>
                                      <a:lnTo>
                                        <a:pt x="3665" y="1422"/>
                                      </a:lnTo>
                                      <a:lnTo>
                                        <a:pt x="3710" y="1422"/>
                                      </a:lnTo>
                                      <a:lnTo>
                                        <a:pt x="3710" y="1433"/>
                                      </a:lnTo>
                                      <a:lnTo>
                                        <a:pt x="3756" y="1433"/>
                                      </a:lnTo>
                                      <a:lnTo>
                                        <a:pt x="3756" y="1489"/>
                                      </a:lnTo>
                                      <a:lnTo>
                                        <a:pt x="3801" y="1489"/>
                                      </a:lnTo>
                                      <a:lnTo>
                                        <a:pt x="3801" y="1535"/>
                                      </a:lnTo>
                                      <a:lnTo>
                                        <a:pt x="3846" y="1535"/>
                                      </a:lnTo>
                                      <a:lnTo>
                                        <a:pt x="3902" y="1535"/>
                                      </a:lnTo>
                                      <a:lnTo>
                                        <a:pt x="3902" y="1456"/>
                                      </a:lnTo>
                                      <a:lnTo>
                                        <a:pt x="3947" y="1456"/>
                                      </a:lnTo>
                                      <a:lnTo>
                                        <a:pt x="3947" y="1512"/>
                                      </a:lnTo>
                                    </a:path>
                                  </a:pathLst>
                                </a:custGeom>
                                <a:noFill/>
                                <a:ln w="21590">
                                  <a:solidFill>
                                    <a:srgbClr val="80808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53" name="Freeform 1367"/>
                              <wps:cNvSpPr>
                                <a:spLocks/>
                              </wps:cNvSpPr>
                              <wps:spPr bwMode="auto">
                                <a:xfrm>
                                  <a:off x="2506373" y="1116138"/>
                                  <a:ext cx="272408" cy="286410"/>
                                </a:xfrm>
                                <a:custGeom>
                                  <a:avLst/>
                                  <a:gdLst>
                                    <a:gd name="T0" fmla="*/ 0 w 429"/>
                                    <a:gd name="T1" fmla="*/ 229235 h 451"/>
                                    <a:gd name="T2" fmla="*/ 28575 w 429"/>
                                    <a:gd name="T3" fmla="*/ 229235 h 451"/>
                                    <a:gd name="T4" fmla="*/ 28575 w 429"/>
                                    <a:gd name="T5" fmla="*/ 229235 h 451"/>
                                    <a:gd name="T6" fmla="*/ 57785 w 429"/>
                                    <a:gd name="T7" fmla="*/ 229235 h 451"/>
                                    <a:gd name="T8" fmla="*/ 57785 w 429"/>
                                    <a:gd name="T9" fmla="*/ 128905 h 451"/>
                                    <a:gd name="T10" fmla="*/ 93345 w 429"/>
                                    <a:gd name="T11" fmla="*/ 128905 h 451"/>
                                    <a:gd name="T12" fmla="*/ 93345 w 429"/>
                                    <a:gd name="T13" fmla="*/ 193675 h 451"/>
                                    <a:gd name="T14" fmla="*/ 121920 w 429"/>
                                    <a:gd name="T15" fmla="*/ 193675 h 451"/>
                                    <a:gd name="T16" fmla="*/ 121920 w 429"/>
                                    <a:gd name="T17" fmla="*/ 193675 h 451"/>
                                    <a:gd name="T18" fmla="*/ 150495 w 429"/>
                                    <a:gd name="T19" fmla="*/ 193675 h 451"/>
                                    <a:gd name="T20" fmla="*/ 150495 w 429"/>
                                    <a:gd name="T21" fmla="*/ 286385 h 451"/>
                                    <a:gd name="T22" fmla="*/ 186690 w 429"/>
                                    <a:gd name="T23" fmla="*/ 286385 h 451"/>
                                    <a:gd name="T24" fmla="*/ 186690 w 429"/>
                                    <a:gd name="T25" fmla="*/ 236220 h 451"/>
                                    <a:gd name="T26" fmla="*/ 215265 w 429"/>
                                    <a:gd name="T27" fmla="*/ 236220 h 451"/>
                                    <a:gd name="T28" fmla="*/ 215265 w 429"/>
                                    <a:gd name="T29" fmla="*/ 143510 h 451"/>
                                    <a:gd name="T30" fmla="*/ 243840 w 429"/>
                                    <a:gd name="T31" fmla="*/ 143510 h 451"/>
                                    <a:gd name="T32" fmla="*/ 243840 w 429"/>
                                    <a:gd name="T33" fmla="*/ 243840 h 451"/>
                                    <a:gd name="T34" fmla="*/ 272415 w 429"/>
                                    <a:gd name="T35" fmla="*/ 243840 h 451"/>
                                    <a:gd name="T36" fmla="*/ 272415 w 429"/>
                                    <a:gd name="T37" fmla="*/ 0 h 451"/>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Lst>
                                  <a:ahLst/>
                                  <a:cxnLst>
                                    <a:cxn ang="T38">
                                      <a:pos x="T0" y="T1"/>
                                    </a:cxn>
                                    <a:cxn ang="T39">
                                      <a:pos x="T2" y="T3"/>
                                    </a:cxn>
                                    <a:cxn ang="T40">
                                      <a:pos x="T4" y="T5"/>
                                    </a:cxn>
                                    <a:cxn ang="T41">
                                      <a:pos x="T6" y="T7"/>
                                    </a:cxn>
                                    <a:cxn ang="T42">
                                      <a:pos x="T8" y="T9"/>
                                    </a:cxn>
                                    <a:cxn ang="T43">
                                      <a:pos x="T10" y="T11"/>
                                    </a:cxn>
                                    <a:cxn ang="T44">
                                      <a:pos x="T12" y="T13"/>
                                    </a:cxn>
                                    <a:cxn ang="T45">
                                      <a:pos x="T14" y="T15"/>
                                    </a:cxn>
                                    <a:cxn ang="T46">
                                      <a:pos x="T16" y="T17"/>
                                    </a:cxn>
                                    <a:cxn ang="T47">
                                      <a:pos x="T18" y="T19"/>
                                    </a:cxn>
                                    <a:cxn ang="T48">
                                      <a:pos x="T20" y="T21"/>
                                    </a:cxn>
                                    <a:cxn ang="T49">
                                      <a:pos x="T22" y="T23"/>
                                    </a:cxn>
                                    <a:cxn ang="T50">
                                      <a:pos x="T24" y="T25"/>
                                    </a:cxn>
                                    <a:cxn ang="T51">
                                      <a:pos x="T26" y="T27"/>
                                    </a:cxn>
                                    <a:cxn ang="T52">
                                      <a:pos x="T28" y="T29"/>
                                    </a:cxn>
                                    <a:cxn ang="T53">
                                      <a:pos x="T30" y="T31"/>
                                    </a:cxn>
                                    <a:cxn ang="T54">
                                      <a:pos x="T32" y="T33"/>
                                    </a:cxn>
                                    <a:cxn ang="T55">
                                      <a:pos x="T34" y="T35"/>
                                    </a:cxn>
                                    <a:cxn ang="T56">
                                      <a:pos x="T36" y="T37"/>
                                    </a:cxn>
                                  </a:cxnLst>
                                  <a:rect l="0" t="0" r="r" b="b"/>
                                  <a:pathLst>
                                    <a:path w="429" h="451">
                                      <a:moveTo>
                                        <a:pt x="0" y="361"/>
                                      </a:moveTo>
                                      <a:lnTo>
                                        <a:pt x="45" y="361"/>
                                      </a:lnTo>
                                      <a:lnTo>
                                        <a:pt x="91" y="361"/>
                                      </a:lnTo>
                                      <a:lnTo>
                                        <a:pt x="91" y="203"/>
                                      </a:lnTo>
                                      <a:lnTo>
                                        <a:pt x="147" y="203"/>
                                      </a:lnTo>
                                      <a:lnTo>
                                        <a:pt x="147" y="305"/>
                                      </a:lnTo>
                                      <a:lnTo>
                                        <a:pt x="192" y="305"/>
                                      </a:lnTo>
                                      <a:lnTo>
                                        <a:pt x="237" y="305"/>
                                      </a:lnTo>
                                      <a:lnTo>
                                        <a:pt x="237" y="451"/>
                                      </a:lnTo>
                                      <a:lnTo>
                                        <a:pt x="294" y="451"/>
                                      </a:lnTo>
                                      <a:lnTo>
                                        <a:pt x="294" y="372"/>
                                      </a:lnTo>
                                      <a:lnTo>
                                        <a:pt x="339" y="372"/>
                                      </a:lnTo>
                                      <a:lnTo>
                                        <a:pt x="339" y="226"/>
                                      </a:lnTo>
                                      <a:lnTo>
                                        <a:pt x="384" y="226"/>
                                      </a:lnTo>
                                      <a:lnTo>
                                        <a:pt x="384" y="384"/>
                                      </a:lnTo>
                                      <a:lnTo>
                                        <a:pt x="429" y="384"/>
                                      </a:lnTo>
                                      <a:lnTo>
                                        <a:pt x="429" y="0"/>
                                      </a:lnTo>
                                    </a:path>
                                  </a:pathLst>
                                </a:custGeom>
                                <a:noFill/>
                                <a:ln w="21590">
                                  <a:solidFill>
                                    <a:srgbClr val="80808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54" name="Rectangle 1368"/>
                              <wps:cNvSpPr>
                                <a:spLocks noChangeArrowheads="1"/>
                              </wps:cNvSpPr>
                              <wps:spPr bwMode="auto">
                                <a:xfrm>
                                  <a:off x="0" y="27098"/>
                                  <a:ext cx="2534974" cy="121904"/>
                                </a:xfrm>
                                <a:prstGeom prst="rect">
                                  <a:avLst/>
                                </a:prstGeom>
                                <a:solidFill>
                                  <a:srgbClr val="FFFFFF"/>
                                </a:solidFill>
                                <a:ln w="6985">
                                  <a:solidFill>
                                    <a:srgbClr val="FFFFFF"/>
                                  </a:solidFill>
                                  <a:miter lim="800000"/>
                                  <a:headEnd/>
                                  <a:tailEnd/>
                                </a:ln>
                              </wps:spPr>
                              <wps:bodyPr rot="0" vert="horz" wrap="square" lIns="91440" tIns="45720" rIns="91440" bIns="45720" anchor="t" anchorCtr="0" upright="1">
                                <a:noAutofit/>
                              </wps:bodyPr>
                            </wps:wsp>
                            <wps:wsp>
                              <wps:cNvPr id="955" name="Rectangle 1369"/>
                              <wps:cNvSpPr>
                                <a:spLocks noChangeArrowheads="1"/>
                              </wps:cNvSpPr>
                              <wps:spPr bwMode="auto">
                                <a:xfrm>
                                  <a:off x="2542574" y="27098"/>
                                  <a:ext cx="415312" cy="121904"/>
                                </a:xfrm>
                                <a:prstGeom prst="rect">
                                  <a:avLst/>
                                </a:prstGeom>
                                <a:solidFill>
                                  <a:srgbClr val="FFFFFF"/>
                                </a:solidFill>
                                <a:ln w="6985">
                                  <a:solidFill>
                                    <a:srgbClr val="FFFFFF"/>
                                  </a:solidFill>
                                  <a:miter lim="800000"/>
                                  <a:headEnd/>
                                  <a:tailEnd/>
                                </a:ln>
                              </wps:spPr>
                              <wps:bodyPr rot="0" vert="horz" wrap="square" lIns="91440" tIns="45720" rIns="91440" bIns="45720" anchor="t" anchorCtr="0" upright="1">
                                <a:noAutofit/>
                              </wps:bodyPr>
                            </wps:wsp>
                            <wps:wsp>
                              <wps:cNvPr id="956" name="Rectangle 1370"/>
                              <wps:cNvSpPr>
                                <a:spLocks noChangeArrowheads="1"/>
                              </wps:cNvSpPr>
                              <wps:spPr bwMode="auto">
                                <a:xfrm>
                                  <a:off x="2616168" y="0"/>
                                  <a:ext cx="341710" cy="17840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D81A68D" w14:textId="77777777" w:rsidR="00742970" w:rsidRDefault="00742970" w:rsidP="00F91B99">
                                    <w:r>
                                      <w:rPr>
                                        <w:rFonts w:ascii="Arial" w:hAnsi="Arial" w:cs="Arial"/>
                                        <w:color w:val="000000"/>
                                        <w:sz w:val="14"/>
                                        <w:szCs w:val="14"/>
                                        <w:lang w:val="en-US"/>
                                      </w:rPr>
                                      <w:t>L/dB[Pa]</w:t>
                                    </w:r>
                                  </w:p>
                                </w:txbxContent>
                              </wps:txbx>
                              <wps:bodyPr rot="0" vert="horz" wrap="none" lIns="0" tIns="0" rIns="0" bIns="0" anchor="t" anchorCtr="0" upright="1">
                                <a:spAutoFit/>
                              </wps:bodyPr>
                            </wps:wsp>
                            <wps:wsp>
                              <wps:cNvPr id="957" name="Rectangle 1371"/>
                              <wps:cNvSpPr>
                                <a:spLocks noChangeArrowheads="1"/>
                              </wps:cNvSpPr>
                              <wps:spPr bwMode="auto">
                                <a:xfrm>
                                  <a:off x="2757180" y="2226778"/>
                                  <a:ext cx="200706" cy="121304"/>
                                </a:xfrm>
                                <a:prstGeom prst="rect">
                                  <a:avLst/>
                                </a:prstGeom>
                                <a:solidFill>
                                  <a:srgbClr val="FFFFFF"/>
                                </a:solidFill>
                                <a:ln w="6985">
                                  <a:solidFill>
                                    <a:srgbClr val="FFFFFF"/>
                                  </a:solidFill>
                                  <a:miter lim="800000"/>
                                  <a:headEnd/>
                                  <a:tailEnd/>
                                </a:ln>
                              </wps:spPr>
                              <wps:bodyPr rot="0" vert="horz" wrap="square" lIns="91440" tIns="45720" rIns="91440" bIns="45720" anchor="t" anchorCtr="0" upright="1">
                                <a:noAutofit/>
                              </wps:bodyPr>
                            </wps:wsp>
                            <wps:wsp>
                              <wps:cNvPr id="958" name="Rectangle 1372"/>
                              <wps:cNvSpPr>
                                <a:spLocks noChangeArrowheads="1"/>
                              </wps:cNvSpPr>
                              <wps:spPr bwMode="auto">
                                <a:xfrm>
                                  <a:off x="2757180" y="2226778"/>
                                  <a:ext cx="69202" cy="25140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92EB419" w14:textId="77777777" w:rsidR="00742970" w:rsidRDefault="00742970" w:rsidP="00F91B99"/>
                                </w:txbxContent>
                              </wps:txbx>
                              <wps:bodyPr rot="0" vert="horz" wrap="none" lIns="0" tIns="0" rIns="0" bIns="0" anchor="t" anchorCtr="0" upright="1">
                                <a:spAutoFit/>
                              </wps:bodyPr>
                            </wps:wsp>
                            <wps:wsp>
                              <wps:cNvPr id="959" name="Rectangle 1373"/>
                              <wps:cNvSpPr>
                                <a:spLocks noChangeArrowheads="1"/>
                              </wps:cNvSpPr>
                              <wps:spPr bwMode="auto">
                                <a:xfrm>
                                  <a:off x="2757180" y="156003"/>
                                  <a:ext cx="200706" cy="2063175"/>
                                </a:xfrm>
                                <a:prstGeom prst="rect">
                                  <a:avLst/>
                                </a:prstGeom>
                                <a:solidFill>
                                  <a:srgbClr val="FFFFFF"/>
                                </a:solidFill>
                                <a:ln w="6985">
                                  <a:solidFill>
                                    <a:srgbClr val="FFFFFF"/>
                                  </a:solidFill>
                                  <a:miter lim="800000"/>
                                  <a:headEnd/>
                                  <a:tailEnd/>
                                </a:ln>
                              </wps:spPr>
                              <wps:bodyPr rot="0" vert="horz" wrap="square" lIns="91440" tIns="45720" rIns="91440" bIns="45720" anchor="t" anchorCtr="0" upright="1">
                                <a:noAutofit/>
                              </wps:bodyPr>
                            </wps:wsp>
                            <wps:wsp>
                              <wps:cNvPr id="960" name="Rectangle 1374"/>
                              <wps:cNvSpPr>
                                <a:spLocks noChangeArrowheads="1"/>
                              </wps:cNvSpPr>
                              <wps:spPr bwMode="auto">
                                <a:xfrm>
                                  <a:off x="2814282" y="2111774"/>
                                  <a:ext cx="128904" cy="1785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9F71B8" w14:textId="77777777" w:rsidR="00742970" w:rsidRDefault="00742970" w:rsidP="00F91B99">
                                    <w:r>
                                      <w:rPr>
                                        <w:rFonts w:ascii="Arial" w:hAnsi="Arial" w:cs="Arial"/>
                                        <w:color w:val="000000"/>
                                        <w:sz w:val="14"/>
                                        <w:szCs w:val="14"/>
                                        <w:lang w:val="en-US"/>
                                      </w:rPr>
                                      <w:t>-80</w:t>
                                    </w:r>
                                  </w:p>
                                </w:txbxContent>
                              </wps:txbx>
                              <wps:bodyPr rot="0" vert="horz" wrap="none" lIns="0" tIns="0" rIns="0" bIns="0" anchor="t" anchorCtr="0" upright="1">
                                <a:spAutoFit/>
                              </wps:bodyPr>
                            </wps:wsp>
                            <wps:wsp>
                              <wps:cNvPr id="961" name="Rectangle 1375"/>
                              <wps:cNvSpPr>
                                <a:spLocks noChangeArrowheads="1"/>
                              </wps:cNvSpPr>
                              <wps:spPr bwMode="auto">
                                <a:xfrm>
                                  <a:off x="2814282" y="1825464"/>
                                  <a:ext cx="128904" cy="1784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DBB6DC" w14:textId="77777777" w:rsidR="00742970" w:rsidRDefault="00742970" w:rsidP="00F91B99">
                                    <w:r>
                                      <w:rPr>
                                        <w:rFonts w:ascii="Arial" w:hAnsi="Arial" w:cs="Arial"/>
                                        <w:color w:val="000000"/>
                                        <w:sz w:val="14"/>
                                        <w:szCs w:val="14"/>
                                        <w:lang w:val="en-US"/>
                                      </w:rPr>
                                      <w:t>-70</w:t>
                                    </w:r>
                                  </w:p>
                                </w:txbxContent>
                              </wps:txbx>
                              <wps:bodyPr rot="0" vert="horz" wrap="none" lIns="0" tIns="0" rIns="0" bIns="0" anchor="t" anchorCtr="0" upright="1">
                                <a:spAutoFit/>
                              </wps:bodyPr>
                            </wps:wsp>
                            <wps:wsp>
                              <wps:cNvPr id="962" name="Rectangle 1376"/>
                              <wps:cNvSpPr>
                                <a:spLocks noChangeArrowheads="1"/>
                              </wps:cNvSpPr>
                              <wps:spPr bwMode="auto">
                                <a:xfrm>
                                  <a:off x="2814282" y="1481251"/>
                                  <a:ext cx="128904" cy="1784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57B13B" w14:textId="77777777" w:rsidR="00742970" w:rsidRDefault="00742970" w:rsidP="00F91B99">
                                    <w:r>
                                      <w:rPr>
                                        <w:rFonts w:ascii="Arial" w:hAnsi="Arial" w:cs="Arial"/>
                                        <w:color w:val="000000"/>
                                        <w:sz w:val="14"/>
                                        <w:szCs w:val="14"/>
                                        <w:lang w:val="en-US"/>
                                      </w:rPr>
                                      <w:t>-60</w:t>
                                    </w:r>
                                  </w:p>
                                </w:txbxContent>
                              </wps:txbx>
                              <wps:bodyPr rot="0" vert="horz" wrap="none" lIns="0" tIns="0" rIns="0" bIns="0" anchor="t" anchorCtr="0" upright="1">
                                <a:spAutoFit/>
                              </wps:bodyPr>
                            </wps:wsp>
                            <wps:wsp>
                              <wps:cNvPr id="963" name="Rectangle 1377"/>
                              <wps:cNvSpPr>
                                <a:spLocks noChangeArrowheads="1"/>
                              </wps:cNvSpPr>
                              <wps:spPr bwMode="auto">
                                <a:xfrm>
                                  <a:off x="2814282" y="1137739"/>
                                  <a:ext cx="128904" cy="1784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FF3E07" w14:textId="77777777" w:rsidR="00742970" w:rsidRDefault="00742970" w:rsidP="00F91B99">
                                    <w:r>
                                      <w:rPr>
                                        <w:rFonts w:ascii="Arial" w:hAnsi="Arial" w:cs="Arial"/>
                                        <w:color w:val="000000"/>
                                        <w:sz w:val="14"/>
                                        <w:szCs w:val="14"/>
                                        <w:lang w:val="en-US"/>
                                      </w:rPr>
                                      <w:t>-50</w:t>
                                    </w:r>
                                  </w:p>
                                </w:txbxContent>
                              </wps:txbx>
                              <wps:bodyPr rot="0" vert="horz" wrap="none" lIns="0" tIns="0" rIns="0" bIns="0" anchor="t" anchorCtr="0" upright="1">
                                <a:spAutoFit/>
                              </wps:bodyPr>
                            </wps:wsp>
                            <wps:wsp>
                              <wps:cNvPr id="964" name="Rectangle 1378"/>
                              <wps:cNvSpPr>
                                <a:spLocks noChangeArrowheads="1"/>
                              </wps:cNvSpPr>
                              <wps:spPr bwMode="auto">
                                <a:xfrm>
                                  <a:off x="2814282" y="793526"/>
                                  <a:ext cx="128904" cy="1784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0744F9" w14:textId="77777777" w:rsidR="00742970" w:rsidRDefault="00742970" w:rsidP="00F91B99">
                                    <w:r>
                                      <w:rPr>
                                        <w:rFonts w:ascii="Arial" w:hAnsi="Arial" w:cs="Arial"/>
                                        <w:color w:val="000000"/>
                                        <w:sz w:val="14"/>
                                        <w:szCs w:val="14"/>
                                        <w:lang w:val="en-US"/>
                                      </w:rPr>
                                      <w:t>-40</w:t>
                                    </w:r>
                                  </w:p>
                                </w:txbxContent>
                              </wps:txbx>
                              <wps:bodyPr rot="0" vert="horz" wrap="none" lIns="0" tIns="0" rIns="0" bIns="0" anchor="t" anchorCtr="0" upright="1">
                                <a:spAutoFit/>
                              </wps:bodyPr>
                            </wps:wsp>
                            <wps:wsp>
                              <wps:cNvPr id="965" name="Rectangle 1379"/>
                              <wps:cNvSpPr>
                                <a:spLocks noChangeArrowheads="1"/>
                              </wps:cNvSpPr>
                              <wps:spPr bwMode="auto">
                                <a:xfrm>
                                  <a:off x="2814282" y="450013"/>
                                  <a:ext cx="128904" cy="1784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04BB6B" w14:textId="77777777" w:rsidR="00742970" w:rsidRDefault="00742970" w:rsidP="00F91B99">
                                    <w:r>
                                      <w:rPr>
                                        <w:rFonts w:ascii="Arial" w:hAnsi="Arial" w:cs="Arial"/>
                                        <w:color w:val="000000"/>
                                        <w:sz w:val="14"/>
                                        <w:szCs w:val="14"/>
                                        <w:lang w:val="en-US"/>
                                      </w:rPr>
                                      <w:t>-30</w:t>
                                    </w:r>
                                  </w:p>
                                </w:txbxContent>
                              </wps:txbx>
                              <wps:bodyPr rot="0" vert="horz" wrap="none" lIns="0" tIns="0" rIns="0" bIns="0" anchor="t" anchorCtr="0" upright="1">
                                <a:spAutoFit/>
                              </wps:bodyPr>
                            </wps:wsp>
                            <wps:wsp>
                              <wps:cNvPr id="966" name="Rectangle 1380"/>
                              <wps:cNvSpPr>
                                <a:spLocks noChangeArrowheads="1"/>
                              </wps:cNvSpPr>
                              <wps:spPr bwMode="auto">
                                <a:xfrm>
                                  <a:off x="2814282" y="156003"/>
                                  <a:ext cx="128904" cy="1784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3DDB3C" w14:textId="77777777" w:rsidR="00742970" w:rsidRDefault="00742970" w:rsidP="00F91B99">
                                    <w:r>
                                      <w:rPr>
                                        <w:rFonts w:ascii="Arial" w:hAnsi="Arial" w:cs="Arial"/>
                                        <w:color w:val="000000"/>
                                        <w:sz w:val="14"/>
                                        <w:szCs w:val="14"/>
                                        <w:lang w:val="en-US"/>
                                      </w:rPr>
                                      <w:t>-20</w:t>
                                    </w:r>
                                  </w:p>
                                </w:txbxContent>
                              </wps:txbx>
                              <wps:bodyPr rot="0" vert="horz" wrap="none" lIns="0" tIns="0" rIns="0" bIns="0" anchor="t" anchorCtr="0" upright="1">
                                <a:spAutoFit/>
                              </wps:bodyPr>
                            </wps:wsp>
                            <wps:wsp>
                              <wps:cNvPr id="967" name="Line 1381"/>
                              <wps:cNvCnPr>
                                <a:cxnSpLocks noChangeShapeType="1"/>
                              </wps:cNvCnPr>
                              <wps:spPr bwMode="auto">
                                <a:xfrm flipH="1">
                                  <a:off x="2750180" y="1882566"/>
                                  <a:ext cx="14000" cy="0"/>
                                </a:xfrm>
                                <a:prstGeom prst="line">
                                  <a:avLst/>
                                </a:prstGeom>
                                <a:noFill/>
                                <a:ln w="6985">
                                  <a:solidFill>
                                    <a:srgbClr val="3F3F3F"/>
                                  </a:solidFill>
                                  <a:round/>
                                  <a:headEnd/>
                                  <a:tailEnd/>
                                </a:ln>
                                <a:extLst>
                                  <a:ext uri="{909E8E84-426E-40DD-AFC4-6F175D3DCCD1}">
                                    <a14:hiddenFill xmlns:a14="http://schemas.microsoft.com/office/drawing/2010/main">
                                      <a:noFill/>
                                    </a14:hiddenFill>
                                  </a:ext>
                                </a:extLst>
                              </wps:spPr>
                              <wps:bodyPr/>
                            </wps:wsp>
                            <wps:wsp>
                              <wps:cNvPr id="968" name="Line 1382"/>
                              <wps:cNvCnPr>
                                <a:cxnSpLocks noChangeShapeType="1"/>
                              </wps:cNvCnPr>
                              <wps:spPr bwMode="auto">
                                <a:xfrm flipH="1">
                                  <a:off x="2750180" y="1539053"/>
                                  <a:ext cx="14000" cy="0"/>
                                </a:xfrm>
                                <a:prstGeom prst="line">
                                  <a:avLst/>
                                </a:prstGeom>
                                <a:noFill/>
                                <a:ln w="6985">
                                  <a:solidFill>
                                    <a:srgbClr val="3F3F3F"/>
                                  </a:solidFill>
                                  <a:round/>
                                  <a:headEnd/>
                                  <a:tailEnd/>
                                </a:ln>
                                <a:extLst>
                                  <a:ext uri="{909E8E84-426E-40DD-AFC4-6F175D3DCCD1}">
                                    <a14:hiddenFill xmlns:a14="http://schemas.microsoft.com/office/drawing/2010/main">
                                      <a:noFill/>
                                    </a14:hiddenFill>
                                  </a:ext>
                                </a:extLst>
                              </wps:spPr>
                              <wps:bodyPr/>
                            </wps:wsp>
                            <wps:wsp>
                              <wps:cNvPr id="969" name="Line 1383"/>
                              <wps:cNvCnPr>
                                <a:cxnSpLocks noChangeShapeType="1"/>
                              </wps:cNvCnPr>
                              <wps:spPr bwMode="auto">
                                <a:xfrm flipH="1">
                                  <a:off x="2750180" y="1194841"/>
                                  <a:ext cx="14000" cy="0"/>
                                </a:xfrm>
                                <a:prstGeom prst="line">
                                  <a:avLst/>
                                </a:prstGeom>
                                <a:noFill/>
                                <a:ln w="6985">
                                  <a:solidFill>
                                    <a:srgbClr val="3F3F3F"/>
                                  </a:solidFill>
                                  <a:round/>
                                  <a:headEnd/>
                                  <a:tailEnd/>
                                </a:ln>
                                <a:extLst>
                                  <a:ext uri="{909E8E84-426E-40DD-AFC4-6F175D3DCCD1}">
                                    <a14:hiddenFill xmlns:a14="http://schemas.microsoft.com/office/drawing/2010/main">
                                      <a:noFill/>
                                    </a14:hiddenFill>
                                  </a:ext>
                                </a:extLst>
                              </wps:spPr>
                              <wps:bodyPr/>
                            </wps:wsp>
                            <wps:wsp>
                              <wps:cNvPr id="970" name="Line 1384"/>
                              <wps:cNvCnPr>
                                <a:cxnSpLocks noChangeShapeType="1"/>
                              </wps:cNvCnPr>
                              <wps:spPr bwMode="auto">
                                <a:xfrm flipH="1">
                                  <a:off x="2750180" y="850628"/>
                                  <a:ext cx="14000" cy="0"/>
                                </a:xfrm>
                                <a:prstGeom prst="line">
                                  <a:avLst/>
                                </a:prstGeom>
                                <a:noFill/>
                                <a:ln w="6985">
                                  <a:solidFill>
                                    <a:srgbClr val="3F3F3F"/>
                                  </a:solidFill>
                                  <a:round/>
                                  <a:headEnd/>
                                  <a:tailEnd/>
                                </a:ln>
                                <a:extLst>
                                  <a:ext uri="{909E8E84-426E-40DD-AFC4-6F175D3DCCD1}">
                                    <a14:hiddenFill xmlns:a14="http://schemas.microsoft.com/office/drawing/2010/main">
                                      <a:noFill/>
                                    </a14:hiddenFill>
                                  </a:ext>
                                </a:extLst>
                              </wps:spPr>
                              <wps:bodyPr/>
                            </wps:wsp>
                            <wps:wsp>
                              <wps:cNvPr id="971" name="Line 1385"/>
                              <wps:cNvCnPr>
                                <a:cxnSpLocks noChangeShapeType="1"/>
                              </wps:cNvCnPr>
                              <wps:spPr bwMode="auto">
                                <a:xfrm flipH="1">
                                  <a:off x="2750180" y="507116"/>
                                  <a:ext cx="14000" cy="0"/>
                                </a:xfrm>
                                <a:prstGeom prst="line">
                                  <a:avLst/>
                                </a:prstGeom>
                                <a:noFill/>
                                <a:ln w="6985">
                                  <a:solidFill>
                                    <a:srgbClr val="3F3F3F"/>
                                  </a:solidFill>
                                  <a:round/>
                                  <a:headEnd/>
                                  <a:tailEnd/>
                                </a:ln>
                                <a:extLst>
                                  <a:ext uri="{909E8E84-426E-40DD-AFC4-6F175D3DCCD1}">
                                    <a14:hiddenFill xmlns:a14="http://schemas.microsoft.com/office/drawing/2010/main">
                                      <a:noFill/>
                                    </a14:hiddenFill>
                                  </a:ext>
                                </a:extLst>
                              </wps:spPr>
                              <wps:bodyPr/>
                            </wps:wsp>
                            <wps:wsp>
                              <wps:cNvPr id="972" name="Line 1386"/>
                              <wps:cNvCnPr>
                                <a:cxnSpLocks noChangeShapeType="1"/>
                              </wps:cNvCnPr>
                              <wps:spPr bwMode="auto">
                                <a:xfrm flipH="1">
                                  <a:off x="2750180" y="162903"/>
                                  <a:ext cx="14000" cy="0"/>
                                </a:xfrm>
                                <a:prstGeom prst="line">
                                  <a:avLst/>
                                </a:prstGeom>
                                <a:noFill/>
                                <a:ln w="6985">
                                  <a:solidFill>
                                    <a:srgbClr val="3F3F3F"/>
                                  </a:solidFill>
                                  <a:round/>
                                  <a:headEnd/>
                                  <a:tailEnd/>
                                </a:ln>
                                <a:extLst>
                                  <a:ext uri="{909E8E84-426E-40DD-AFC4-6F175D3DCCD1}">
                                    <a14:hiddenFill xmlns:a14="http://schemas.microsoft.com/office/drawing/2010/main">
                                      <a:noFill/>
                                    </a14:hiddenFill>
                                  </a:ext>
                                </a:extLst>
                              </wps:spPr>
                              <wps:bodyPr/>
                            </wps:wsp>
                            <wps:wsp>
                              <wps:cNvPr id="973" name="Rectangle 1387"/>
                              <wps:cNvSpPr>
                                <a:spLocks noChangeArrowheads="1"/>
                              </wps:cNvSpPr>
                              <wps:spPr bwMode="auto">
                                <a:xfrm>
                                  <a:off x="0" y="2226778"/>
                                  <a:ext cx="2750180" cy="121304"/>
                                </a:xfrm>
                                <a:prstGeom prst="rect">
                                  <a:avLst/>
                                </a:prstGeom>
                                <a:solidFill>
                                  <a:srgbClr val="FFFFFF"/>
                                </a:solidFill>
                                <a:ln w="6985">
                                  <a:solidFill>
                                    <a:srgbClr val="FFFFFF"/>
                                  </a:solidFill>
                                  <a:miter lim="800000"/>
                                  <a:headEnd/>
                                  <a:tailEnd/>
                                </a:ln>
                              </wps:spPr>
                              <wps:bodyPr rot="0" vert="horz" wrap="square" lIns="91440" tIns="45720" rIns="91440" bIns="45720" anchor="t" anchorCtr="0" upright="1">
                                <a:noAutofit/>
                              </wps:bodyPr>
                            </wps:wsp>
                            <wps:wsp>
                              <wps:cNvPr id="974" name="Rectangle 1388"/>
                              <wps:cNvSpPr>
                                <a:spLocks noChangeArrowheads="1"/>
                              </wps:cNvSpPr>
                              <wps:spPr bwMode="auto">
                                <a:xfrm>
                                  <a:off x="1296038" y="2233679"/>
                                  <a:ext cx="158105" cy="1785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7A7EA9" w14:textId="77777777" w:rsidR="00742970" w:rsidRDefault="00742970" w:rsidP="00F91B99">
                                    <w:r>
                                      <w:rPr>
                                        <w:rFonts w:ascii="Arial" w:hAnsi="Arial" w:cs="Arial"/>
                                        <w:color w:val="000000"/>
                                        <w:sz w:val="14"/>
                                        <w:szCs w:val="14"/>
                                        <w:lang w:val="en-US"/>
                                      </w:rPr>
                                      <w:t>f/Hz</w:t>
                                    </w:r>
                                  </w:p>
                                </w:txbxContent>
                              </wps:txbx>
                              <wps:bodyPr rot="0" vert="horz" wrap="none" lIns="0" tIns="0" rIns="0" bIns="0" anchor="t" anchorCtr="0" upright="1">
                                <a:spAutoFit/>
                              </wps:bodyPr>
                            </wps:wsp>
                            <wps:wsp>
                              <wps:cNvPr id="975" name="Rectangle 1389"/>
                              <wps:cNvSpPr>
                                <a:spLocks noChangeArrowheads="1"/>
                              </wps:cNvSpPr>
                              <wps:spPr bwMode="auto">
                                <a:xfrm>
                                  <a:off x="0" y="2233679"/>
                                  <a:ext cx="99103" cy="1785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D20B16" w14:textId="77777777" w:rsidR="00742970" w:rsidRDefault="00742970" w:rsidP="00F91B99">
                                    <w:r>
                                      <w:rPr>
                                        <w:rFonts w:ascii="Arial" w:hAnsi="Arial" w:cs="Arial"/>
                                        <w:color w:val="000000"/>
                                        <w:sz w:val="14"/>
                                        <w:szCs w:val="14"/>
                                        <w:lang w:val="en-US"/>
                                      </w:rPr>
                                      <w:t>50</w:t>
                                    </w:r>
                                  </w:p>
                                </w:txbxContent>
                              </wps:txbx>
                              <wps:bodyPr rot="0" vert="horz" wrap="none" lIns="0" tIns="0" rIns="0" bIns="0" anchor="t" anchorCtr="0" upright="1">
                                <a:spAutoFit/>
                              </wps:bodyPr>
                            </wps:wsp>
                            <wps:wsp>
                              <wps:cNvPr id="976" name="Rectangle 1390"/>
                              <wps:cNvSpPr>
                                <a:spLocks noChangeArrowheads="1"/>
                              </wps:cNvSpPr>
                              <wps:spPr bwMode="auto">
                                <a:xfrm>
                                  <a:off x="293409" y="2233679"/>
                                  <a:ext cx="148504" cy="1785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A56DB2" w14:textId="77777777" w:rsidR="00742970" w:rsidRDefault="00742970" w:rsidP="00F91B99">
                                    <w:r>
                                      <w:rPr>
                                        <w:rFonts w:ascii="Arial" w:hAnsi="Arial" w:cs="Arial"/>
                                        <w:color w:val="000000"/>
                                        <w:sz w:val="14"/>
                                        <w:szCs w:val="14"/>
                                        <w:lang w:val="en-US"/>
                                      </w:rPr>
                                      <w:t>100</w:t>
                                    </w:r>
                                  </w:p>
                                </w:txbxContent>
                              </wps:txbx>
                              <wps:bodyPr rot="0" vert="horz" wrap="none" lIns="0" tIns="0" rIns="0" bIns="0" anchor="t" anchorCtr="0" upright="1">
                                <a:spAutoFit/>
                              </wps:bodyPr>
                            </wps:wsp>
                            <wps:wsp>
                              <wps:cNvPr id="977" name="Rectangle 1391"/>
                              <wps:cNvSpPr>
                                <a:spLocks noChangeArrowheads="1"/>
                              </wps:cNvSpPr>
                              <wps:spPr bwMode="auto">
                                <a:xfrm>
                                  <a:off x="651519" y="2233679"/>
                                  <a:ext cx="148604" cy="1785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779D36" w14:textId="77777777" w:rsidR="00742970" w:rsidRDefault="00742970" w:rsidP="00F91B99">
                                    <w:r>
                                      <w:rPr>
                                        <w:rFonts w:ascii="Arial" w:hAnsi="Arial" w:cs="Arial"/>
                                        <w:color w:val="000000"/>
                                        <w:sz w:val="14"/>
                                        <w:szCs w:val="14"/>
                                        <w:lang w:val="en-US"/>
                                      </w:rPr>
                                      <w:t>200</w:t>
                                    </w:r>
                                  </w:p>
                                </w:txbxContent>
                              </wps:txbx>
                              <wps:bodyPr rot="0" vert="horz" wrap="none" lIns="0" tIns="0" rIns="0" bIns="0" anchor="t" anchorCtr="0" upright="1">
                                <a:spAutoFit/>
                              </wps:bodyPr>
                            </wps:wsp>
                            <wps:wsp>
                              <wps:cNvPr id="978" name="Rectangle 1392"/>
                              <wps:cNvSpPr>
                                <a:spLocks noChangeArrowheads="1"/>
                              </wps:cNvSpPr>
                              <wps:spPr bwMode="auto">
                                <a:xfrm>
                                  <a:off x="1826253" y="2233679"/>
                                  <a:ext cx="198106" cy="1785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67CDCC" w14:textId="77777777" w:rsidR="00742970" w:rsidRDefault="00742970" w:rsidP="00F91B99">
                                    <w:r>
                                      <w:rPr>
                                        <w:rFonts w:ascii="Arial" w:hAnsi="Arial" w:cs="Arial"/>
                                        <w:color w:val="000000"/>
                                        <w:sz w:val="14"/>
                                        <w:szCs w:val="14"/>
                                        <w:lang w:val="en-US"/>
                                      </w:rPr>
                                      <w:t>2000</w:t>
                                    </w:r>
                                  </w:p>
                                </w:txbxContent>
                              </wps:txbx>
                              <wps:bodyPr rot="0" vert="horz" wrap="none" lIns="0" tIns="0" rIns="0" bIns="0" anchor="t" anchorCtr="0" upright="1">
                                <a:spAutoFit/>
                              </wps:bodyPr>
                            </wps:wsp>
                            <wps:wsp>
                              <wps:cNvPr id="979" name="Rectangle 1393"/>
                              <wps:cNvSpPr>
                                <a:spLocks noChangeArrowheads="1"/>
                              </wps:cNvSpPr>
                              <wps:spPr bwMode="auto">
                                <a:xfrm>
                                  <a:off x="2298667" y="2233679"/>
                                  <a:ext cx="198106" cy="1785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F9133E" w14:textId="77777777" w:rsidR="00742970" w:rsidRDefault="00742970" w:rsidP="00F91B99">
                                    <w:r>
                                      <w:rPr>
                                        <w:rFonts w:ascii="Arial" w:hAnsi="Arial" w:cs="Arial"/>
                                        <w:color w:val="000000"/>
                                        <w:sz w:val="14"/>
                                        <w:szCs w:val="14"/>
                                        <w:lang w:val="en-US"/>
                                      </w:rPr>
                                      <w:t>5000</w:t>
                                    </w:r>
                                  </w:p>
                                </w:txbxContent>
                              </wps:txbx>
                              <wps:bodyPr rot="0" vert="horz" wrap="none" lIns="0" tIns="0" rIns="0" bIns="0" anchor="t" anchorCtr="0" upright="1">
                                <a:spAutoFit/>
                              </wps:bodyPr>
                            </wps:wsp>
                            <wps:wsp>
                              <wps:cNvPr id="980" name="Rectangle 1394"/>
                              <wps:cNvSpPr>
                                <a:spLocks noChangeArrowheads="1"/>
                              </wps:cNvSpPr>
                              <wps:spPr bwMode="auto">
                                <a:xfrm>
                                  <a:off x="2606676" y="2233679"/>
                                  <a:ext cx="143504" cy="1785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403589" w14:textId="77777777" w:rsidR="00742970" w:rsidRDefault="00742970" w:rsidP="00F91B99">
                                    <w:r>
                                      <w:rPr>
                                        <w:rFonts w:ascii="Arial" w:hAnsi="Arial" w:cs="Arial"/>
                                        <w:color w:val="000000"/>
                                        <w:sz w:val="14"/>
                                        <w:szCs w:val="14"/>
                                        <w:lang w:val="en-US"/>
                                      </w:rPr>
                                      <w:t>10k</w:t>
                                    </w:r>
                                  </w:p>
                                </w:txbxContent>
                              </wps:txbx>
                              <wps:bodyPr rot="0" vert="horz" wrap="none" lIns="0" tIns="0" rIns="0" bIns="0" anchor="t" anchorCtr="0" upright="1">
                                <a:spAutoFit/>
                              </wps:bodyPr>
                            </wps:wsp>
                            <wps:wsp>
                              <wps:cNvPr id="981" name="Line 1395"/>
                              <wps:cNvCnPr>
                                <a:cxnSpLocks noChangeShapeType="1"/>
                              </wps:cNvCnPr>
                              <wps:spPr bwMode="auto">
                                <a:xfrm flipV="1">
                                  <a:off x="6900" y="2219178"/>
                                  <a:ext cx="0" cy="14601"/>
                                </a:xfrm>
                                <a:prstGeom prst="line">
                                  <a:avLst/>
                                </a:prstGeom>
                                <a:noFill/>
                                <a:ln w="6985">
                                  <a:solidFill>
                                    <a:srgbClr val="3F3F3F"/>
                                  </a:solidFill>
                                  <a:round/>
                                  <a:headEnd/>
                                  <a:tailEnd/>
                                </a:ln>
                                <a:extLst>
                                  <a:ext uri="{909E8E84-426E-40DD-AFC4-6F175D3DCCD1}">
                                    <a14:hiddenFill xmlns:a14="http://schemas.microsoft.com/office/drawing/2010/main">
                                      <a:noFill/>
                                    </a14:hiddenFill>
                                  </a:ext>
                                </a:extLst>
                              </wps:spPr>
                              <wps:bodyPr/>
                            </wps:wsp>
                            <wps:wsp>
                              <wps:cNvPr id="982" name="Line 1396"/>
                              <wps:cNvCnPr>
                                <a:cxnSpLocks noChangeShapeType="1"/>
                              </wps:cNvCnPr>
                              <wps:spPr bwMode="auto">
                                <a:xfrm flipV="1">
                                  <a:off x="365111" y="2219178"/>
                                  <a:ext cx="0" cy="14601"/>
                                </a:xfrm>
                                <a:prstGeom prst="line">
                                  <a:avLst/>
                                </a:prstGeom>
                                <a:noFill/>
                                <a:ln w="6985">
                                  <a:solidFill>
                                    <a:srgbClr val="3F3F3F"/>
                                  </a:solidFill>
                                  <a:round/>
                                  <a:headEnd/>
                                  <a:tailEnd/>
                                </a:ln>
                                <a:extLst>
                                  <a:ext uri="{909E8E84-426E-40DD-AFC4-6F175D3DCCD1}">
                                    <a14:hiddenFill xmlns:a14="http://schemas.microsoft.com/office/drawing/2010/main">
                                      <a:noFill/>
                                    </a14:hiddenFill>
                                  </a:ext>
                                </a:extLst>
                              </wps:spPr>
                              <wps:bodyPr/>
                            </wps:wsp>
                            <wps:wsp>
                              <wps:cNvPr id="983" name="Line 1397"/>
                              <wps:cNvCnPr>
                                <a:cxnSpLocks noChangeShapeType="1"/>
                              </wps:cNvCnPr>
                              <wps:spPr bwMode="auto">
                                <a:xfrm flipV="1">
                                  <a:off x="723221" y="2219178"/>
                                  <a:ext cx="0" cy="14601"/>
                                </a:xfrm>
                                <a:prstGeom prst="line">
                                  <a:avLst/>
                                </a:prstGeom>
                                <a:noFill/>
                                <a:ln w="6985">
                                  <a:solidFill>
                                    <a:srgbClr val="3F3F3F"/>
                                  </a:solidFill>
                                  <a:round/>
                                  <a:headEnd/>
                                  <a:tailEnd/>
                                </a:ln>
                                <a:extLst>
                                  <a:ext uri="{909E8E84-426E-40DD-AFC4-6F175D3DCCD1}">
                                    <a14:hiddenFill xmlns:a14="http://schemas.microsoft.com/office/drawing/2010/main">
                                      <a:noFill/>
                                    </a14:hiddenFill>
                                  </a:ext>
                                </a:extLst>
                              </wps:spPr>
                              <wps:bodyPr/>
                            </wps:wsp>
                            <wps:wsp>
                              <wps:cNvPr id="984" name="Line 1398"/>
                              <wps:cNvCnPr>
                                <a:cxnSpLocks noChangeShapeType="1"/>
                              </wps:cNvCnPr>
                              <wps:spPr bwMode="auto">
                                <a:xfrm flipV="1">
                                  <a:off x="1203335" y="2219178"/>
                                  <a:ext cx="0" cy="14601"/>
                                </a:xfrm>
                                <a:prstGeom prst="line">
                                  <a:avLst/>
                                </a:prstGeom>
                                <a:noFill/>
                                <a:ln w="6985">
                                  <a:solidFill>
                                    <a:srgbClr val="3F3F3F"/>
                                  </a:solidFill>
                                  <a:round/>
                                  <a:headEnd/>
                                  <a:tailEnd/>
                                </a:ln>
                                <a:extLst>
                                  <a:ext uri="{909E8E84-426E-40DD-AFC4-6F175D3DCCD1}">
                                    <a14:hiddenFill xmlns:a14="http://schemas.microsoft.com/office/drawing/2010/main">
                                      <a:noFill/>
                                    </a14:hiddenFill>
                                  </a:ext>
                                </a:extLst>
                              </wps:spPr>
                              <wps:bodyPr/>
                            </wps:wsp>
                            <wps:wsp>
                              <wps:cNvPr id="985" name="Line 1399"/>
                              <wps:cNvCnPr>
                                <a:cxnSpLocks noChangeShapeType="1"/>
                              </wps:cNvCnPr>
                              <wps:spPr bwMode="auto">
                                <a:xfrm flipV="1">
                                  <a:off x="1561445" y="2219178"/>
                                  <a:ext cx="0" cy="14601"/>
                                </a:xfrm>
                                <a:prstGeom prst="line">
                                  <a:avLst/>
                                </a:prstGeom>
                                <a:noFill/>
                                <a:ln w="6985">
                                  <a:solidFill>
                                    <a:srgbClr val="3F3F3F"/>
                                  </a:solidFill>
                                  <a:round/>
                                  <a:headEnd/>
                                  <a:tailEnd/>
                                </a:ln>
                                <a:extLst>
                                  <a:ext uri="{909E8E84-426E-40DD-AFC4-6F175D3DCCD1}">
                                    <a14:hiddenFill xmlns:a14="http://schemas.microsoft.com/office/drawing/2010/main">
                                      <a:noFill/>
                                    </a14:hiddenFill>
                                  </a:ext>
                                </a:extLst>
                              </wps:spPr>
                              <wps:bodyPr/>
                            </wps:wsp>
                            <wps:wsp>
                              <wps:cNvPr id="986" name="Line 1400"/>
                              <wps:cNvCnPr>
                                <a:cxnSpLocks noChangeShapeType="1"/>
                              </wps:cNvCnPr>
                              <wps:spPr bwMode="auto">
                                <a:xfrm flipV="1">
                                  <a:off x="1926556" y="2219178"/>
                                  <a:ext cx="0" cy="14601"/>
                                </a:xfrm>
                                <a:prstGeom prst="line">
                                  <a:avLst/>
                                </a:prstGeom>
                                <a:noFill/>
                                <a:ln w="6985">
                                  <a:solidFill>
                                    <a:srgbClr val="3F3F3F"/>
                                  </a:solidFill>
                                  <a:round/>
                                  <a:headEnd/>
                                  <a:tailEnd/>
                                </a:ln>
                                <a:extLst>
                                  <a:ext uri="{909E8E84-426E-40DD-AFC4-6F175D3DCCD1}">
                                    <a14:hiddenFill xmlns:a14="http://schemas.microsoft.com/office/drawing/2010/main">
                                      <a:noFill/>
                                    </a14:hiddenFill>
                                  </a:ext>
                                </a:extLst>
                              </wps:spPr>
                              <wps:bodyPr/>
                            </wps:wsp>
                            <wps:wsp>
                              <wps:cNvPr id="987" name="Line 1401"/>
                              <wps:cNvCnPr>
                                <a:cxnSpLocks noChangeShapeType="1"/>
                              </wps:cNvCnPr>
                              <wps:spPr bwMode="auto">
                                <a:xfrm flipV="1">
                                  <a:off x="2399070" y="2219178"/>
                                  <a:ext cx="0" cy="14601"/>
                                </a:xfrm>
                                <a:prstGeom prst="line">
                                  <a:avLst/>
                                </a:prstGeom>
                                <a:noFill/>
                                <a:ln w="6985">
                                  <a:solidFill>
                                    <a:srgbClr val="3F3F3F"/>
                                  </a:solidFill>
                                  <a:round/>
                                  <a:headEnd/>
                                  <a:tailEnd/>
                                </a:ln>
                                <a:extLst>
                                  <a:ext uri="{909E8E84-426E-40DD-AFC4-6F175D3DCCD1}">
                                    <a14:hiddenFill xmlns:a14="http://schemas.microsoft.com/office/drawing/2010/main">
                                      <a:noFill/>
                                    </a14:hiddenFill>
                                  </a:ext>
                                </a:extLst>
                              </wps:spPr>
                              <wps:bodyPr/>
                            </wps:wsp>
                            <wps:wsp>
                              <wps:cNvPr id="988" name="Rectangle 1402"/>
                              <wps:cNvSpPr>
                                <a:spLocks noChangeArrowheads="1"/>
                              </wps:cNvSpPr>
                              <wps:spPr bwMode="auto">
                                <a:xfrm>
                                  <a:off x="0" y="156003"/>
                                  <a:ext cx="2750180" cy="2063175"/>
                                </a:xfrm>
                                <a:prstGeom prst="rect">
                                  <a:avLst/>
                                </a:prstGeom>
                                <a:noFill/>
                                <a:ln w="698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89" name="Rectangle 1403"/>
                              <wps:cNvSpPr>
                                <a:spLocks noChangeArrowheads="1"/>
                              </wps:cNvSpPr>
                              <wps:spPr bwMode="auto">
                                <a:xfrm>
                                  <a:off x="1303638" y="1539053"/>
                                  <a:ext cx="1167134" cy="47241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90" name="Rectangle 1404"/>
                              <wps:cNvSpPr>
                                <a:spLocks noChangeArrowheads="1"/>
                              </wps:cNvSpPr>
                              <wps:spPr bwMode="auto">
                                <a:xfrm>
                                  <a:off x="1310638" y="1546054"/>
                                  <a:ext cx="250807" cy="11430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91" name="Line 1405"/>
                              <wps:cNvCnPr>
                                <a:cxnSpLocks noChangeShapeType="1"/>
                              </wps:cNvCnPr>
                              <wps:spPr bwMode="auto">
                                <a:xfrm>
                                  <a:off x="1317638" y="1596155"/>
                                  <a:ext cx="243807" cy="0"/>
                                </a:xfrm>
                                <a:prstGeom prst="line">
                                  <a:avLst/>
                                </a:prstGeom>
                                <a:noFill/>
                                <a:ln w="6985">
                                  <a:solidFill>
                                    <a:srgbClr val="FF0000"/>
                                  </a:solidFill>
                                  <a:round/>
                                  <a:headEnd/>
                                  <a:tailEnd/>
                                </a:ln>
                                <a:extLst>
                                  <a:ext uri="{909E8E84-426E-40DD-AFC4-6F175D3DCCD1}">
                                    <a14:hiddenFill xmlns:a14="http://schemas.microsoft.com/office/drawing/2010/main">
                                      <a:noFill/>
                                    </a14:hiddenFill>
                                  </a:ext>
                                </a:extLst>
                              </wps:spPr>
                              <wps:bodyPr/>
                            </wps:wsp>
                            <wps:wsp>
                              <wps:cNvPr id="992" name="Rectangle 1406"/>
                              <wps:cNvSpPr>
                                <a:spLocks noChangeArrowheads="1"/>
                              </wps:cNvSpPr>
                              <wps:spPr bwMode="auto">
                                <a:xfrm>
                                  <a:off x="1611647" y="1546054"/>
                                  <a:ext cx="857225" cy="1784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120B5E" w14:textId="77777777" w:rsidR="00742970" w:rsidRDefault="00742970" w:rsidP="00F91B99">
                                    <w:r w:rsidRPr="0030069F">
                                      <w:rPr>
                                        <w:rFonts w:ascii="Arial" w:hAnsi="Arial" w:cs="Arial"/>
                                        <w:color w:val="000000"/>
                                        <w:sz w:val="14"/>
                                        <w:szCs w:val="14"/>
                                        <w:lang w:val="en-US"/>
                                      </w:rPr>
                                      <w:t>Room1 (RT60=27ms)</w:t>
                                    </w:r>
                                  </w:p>
                                </w:txbxContent>
                              </wps:txbx>
                              <wps:bodyPr rot="0" vert="horz" wrap="none" lIns="0" tIns="0" rIns="0" bIns="0" anchor="t" anchorCtr="0" upright="1">
                                <a:spAutoFit/>
                              </wps:bodyPr>
                            </wps:wsp>
                            <wps:wsp>
                              <wps:cNvPr id="993" name="Rectangle 1407"/>
                              <wps:cNvSpPr>
                                <a:spLocks noChangeArrowheads="1"/>
                              </wps:cNvSpPr>
                              <wps:spPr bwMode="auto">
                                <a:xfrm>
                                  <a:off x="1310638" y="1660358"/>
                                  <a:ext cx="250807" cy="11490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94" name="Line 1408"/>
                              <wps:cNvCnPr>
                                <a:cxnSpLocks noChangeShapeType="1"/>
                              </wps:cNvCnPr>
                              <wps:spPr bwMode="auto">
                                <a:xfrm>
                                  <a:off x="1317638" y="1710460"/>
                                  <a:ext cx="243807" cy="0"/>
                                </a:xfrm>
                                <a:prstGeom prst="line">
                                  <a:avLst/>
                                </a:prstGeom>
                                <a:noFill/>
                                <a:ln w="6985">
                                  <a:solidFill>
                                    <a:srgbClr val="FFFF00"/>
                                  </a:solidFill>
                                  <a:round/>
                                  <a:headEnd/>
                                  <a:tailEnd/>
                                </a:ln>
                                <a:extLst>
                                  <a:ext uri="{909E8E84-426E-40DD-AFC4-6F175D3DCCD1}">
                                    <a14:hiddenFill xmlns:a14="http://schemas.microsoft.com/office/drawing/2010/main">
                                      <a:noFill/>
                                    </a14:hiddenFill>
                                  </a:ext>
                                </a:extLst>
                              </wps:spPr>
                              <wps:bodyPr/>
                            </wps:wsp>
                            <wps:wsp>
                              <wps:cNvPr id="995" name="Rectangle 1409"/>
                              <wps:cNvSpPr>
                                <a:spLocks noChangeArrowheads="1"/>
                              </wps:cNvSpPr>
                              <wps:spPr bwMode="auto">
                                <a:xfrm>
                                  <a:off x="1611647" y="1660358"/>
                                  <a:ext cx="906726" cy="1784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6F0C39" w14:textId="77777777" w:rsidR="00742970" w:rsidRDefault="00742970" w:rsidP="00F91B99">
                                    <w:r w:rsidRPr="0030069F">
                                      <w:rPr>
                                        <w:rFonts w:ascii="Arial" w:hAnsi="Arial" w:cs="Arial"/>
                                        <w:color w:val="000000"/>
                                        <w:sz w:val="14"/>
                                        <w:szCs w:val="14"/>
                                        <w:lang w:val="en-US"/>
                                      </w:rPr>
                                      <w:t>Room2 (RT60=123ms)</w:t>
                                    </w:r>
                                  </w:p>
                                </w:txbxContent>
                              </wps:txbx>
                              <wps:bodyPr rot="0" vert="horz" wrap="none" lIns="0" tIns="0" rIns="0" bIns="0" anchor="t" anchorCtr="0" upright="1">
                                <a:spAutoFit/>
                              </wps:bodyPr>
                            </wps:wsp>
                            <wps:wsp>
                              <wps:cNvPr id="996" name="Rectangle 1410"/>
                              <wps:cNvSpPr>
                                <a:spLocks noChangeArrowheads="1"/>
                              </wps:cNvSpPr>
                              <wps:spPr bwMode="auto">
                                <a:xfrm>
                                  <a:off x="1310638" y="1775262"/>
                                  <a:ext cx="250807" cy="11430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97" name="Line 1411"/>
                              <wps:cNvCnPr>
                                <a:cxnSpLocks noChangeShapeType="1"/>
                              </wps:cNvCnPr>
                              <wps:spPr bwMode="auto">
                                <a:xfrm>
                                  <a:off x="1317638" y="1825464"/>
                                  <a:ext cx="243807" cy="0"/>
                                </a:xfrm>
                                <a:prstGeom prst="line">
                                  <a:avLst/>
                                </a:prstGeom>
                                <a:noFill/>
                                <a:ln w="6985">
                                  <a:solidFill>
                                    <a:srgbClr val="0000FF"/>
                                  </a:solidFill>
                                  <a:round/>
                                  <a:headEnd/>
                                  <a:tailEnd/>
                                </a:ln>
                                <a:extLst>
                                  <a:ext uri="{909E8E84-426E-40DD-AFC4-6F175D3DCCD1}">
                                    <a14:hiddenFill xmlns:a14="http://schemas.microsoft.com/office/drawing/2010/main">
                                      <a:noFill/>
                                    </a14:hiddenFill>
                                  </a:ext>
                                </a:extLst>
                              </wps:spPr>
                              <wps:bodyPr/>
                            </wps:wsp>
                            <wps:wsp>
                              <wps:cNvPr id="998" name="Rectangle 1412"/>
                              <wps:cNvSpPr>
                                <a:spLocks noChangeArrowheads="1"/>
                              </wps:cNvSpPr>
                              <wps:spPr bwMode="auto">
                                <a:xfrm>
                                  <a:off x="1611647" y="1775262"/>
                                  <a:ext cx="857225" cy="1784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7804C6" w14:textId="77777777" w:rsidR="00742970" w:rsidRDefault="00742970" w:rsidP="00F91B99">
                                    <w:r w:rsidRPr="0030069F">
                                      <w:rPr>
                                        <w:rFonts w:ascii="Arial" w:hAnsi="Arial" w:cs="Arial"/>
                                        <w:color w:val="000000"/>
                                        <w:sz w:val="14"/>
                                        <w:szCs w:val="14"/>
                                        <w:lang w:val="en-US"/>
                                      </w:rPr>
                                      <w:t>Room3 (RT60=98ms)</w:t>
                                    </w:r>
                                  </w:p>
                                </w:txbxContent>
                              </wps:txbx>
                              <wps:bodyPr rot="0" vert="horz" wrap="none" lIns="0" tIns="0" rIns="0" bIns="0" anchor="t" anchorCtr="0" upright="1">
                                <a:spAutoFit/>
                              </wps:bodyPr>
                            </wps:wsp>
                            <wps:wsp>
                              <wps:cNvPr id="999" name="Rectangle 1413"/>
                              <wps:cNvSpPr>
                                <a:spLocks noChangeArrowheads="1"/>
                              </wps:cNvSpPr>
                              <wps:spPr bwMode="auto">
                                <a:xfrm>
                                  <a:off x="1310638" y="1889566"/>
                                  <a:ext cx="250807" cy="11490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00" name="Line 1414"/>
                              <wps:cNvCnPr>
                                <a:cxnSpLocks noChangeShapeType="1"/>
                              </wps:cNvCnPr>
                              <wps:spPr bwMode="auto">
                                <a:xfrm>
                                  <a:off x="1332239" y="1939768"/>
                                  <a:ext cx="229207" cy="0"/>
                                </a:xfrm>
                                <a:prstGeom prst="line">
                                  <a:avLst/>
                                </a:prstGeom>
                                <a:noFill/>
                                <a:ln w="21590">
                                  <a:solidFill>
                                    <a:srgbClr val="808080"/>
                                  </a:solidFill>
                                  <a:round/>
                                  <a:headEnd/>
                                  <a:tailEnd/>
                                </a:ln>
                                <a:extLst>
                                  <a:ext uri="{909E8E84-426E-40DD-AFC4-6F175D3DCCD1}">
                                    <a14:hiddenFill xmlns:a14="http://schemas.microsoft.com/office/drawing/2010/main">
                                      <a:noFill/>
                                    </a14:hiddenFill>
                                  </a:ext>
                                </a:extLst>
                              </wps:spPr>
                              <wps:bodyPr/>
                            </wps:wsp>
                            <wps:wsp>
                              <wps:cNvPr id="1001" name="Rectangle 1415"/>
                              <wps:cNvSpPr>
                                <a:spLocks noChangeArrowheads="1"/>
                              </wps:cNvSpPr>
                              <wps:spPr bwMode="auto">
                                <a:xfrm>
                                  <a:off x="1611647" y="1889566"/>
                                  <a:ext cx="375911" cy="17840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E92A7F" w14:textId="77777777" w:rsidR="00742970" w:rsidRDefault="00742970" w:rsidP="00F91B99">
                                    <w:r>
                                      <w:rPr>
                                        <w:rFonts w:ascii="Arial" w:hAnsi="Arial" w:cs="Arial"/>
                                        <w:color w:val="000000"/>
                                        <w:sz w:val="14"/>
                                        <w:szCs w:val="14"/>
                                        <w:lang w:val="en-US"/>
                                      </w:rPr>
                                      <w:t>reference</w:t>
                                    </w:r>
                                  </w:p>
                                </w:txbxContent>
                              </wps:txbx>
                              <wps:bodyPr rot="0" vert="horz" wrap="none" lIns="0" tIns="0" rIns="0" bIns="0" anchor="t" anchorCtr="0" upright="1">
                                <a:spAutoFit/>
                              </wps:bodyPr>
                            </wps:wsp>
                          </wpc:wpc>
                        </a:graphicData>
                      </a:graphic>
                    </wp:inline>
                  </w:drawing>
                </mc:Choice>
                <mc:Fallback>
                  <w:pict>
                    <v:group w14:anchorId="397BD19A" id="Zeichenbereich 1354" o:spid="_x0000_s1518" editas="canvas" style="width:235.7pt;height:197.95pt;mso-position-horizontal-relative:char;mso-position-vertical-relative:line" coordsize="29933,251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">
                      <v:shape id="_x0000_s1519" type="#_x0000_t75" style="position:absolute;width:29933;height:25133;visibility:visible;mso-wrap-style:square">
                        <v:fill o:detectmouseclick="t"/>
                        <v:path o:connecttype="none"/>
                      </v:shape>
                      <v:rect id="Rectangle 1350" o:spid="_x0000_s1520" style="position:absolute;left:69;top:1629;width:27356;height:20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" strokecolor="white" strokeweight=".55pt"/>
                      <v:rect id="Rectangle 1351" o:spid="_x0000_s1521" style="position:absolute;top:1560;width:27501;height:20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" filled="f" strokeweight=".55pt"/>
                      <v:line id="Line 1352" o:spid="_x0000_s1522" style="position:absolute;flip:y;visibility:visible;mso-wrap-style:square" from="3651,1629" to="3651,221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" strokeweight=".55pt"/>
                      <v:line id="Line 1353" o:spid="_x0000_s1523" style="position:absolute;flip:y;visibility:visible;mso-wrap-style:square" from="7232,1629" to="7232,221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" strokeweight=".55pt"/>
                      <v:line id="Line 1354" o:spid="_x0000_s1524" style="position:absolute;flip:y;visibility:visible;mso-wrap-style:square" from="12033,1629" to="12033,221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" strokeweight=".55pt"/>
                      <v:line id="Line 1355" o:spid="_x0000_s1525" style="position:absolute;flip:y;visibility:visible;mso-wrap-style:square" from="15614,1629" to="15614,221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" strokeweight=".55pt"/>
                      <v:line id="Line 1356" o:spid="_x0000_s1526" style="position:absolute;flip:y;visibility:visible;mso-wrap-style:square" from="19265,1629" to="19265,221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" strokeweight=".55pt"/>
                      <v:line id="Line 1357" o:spid="_x0000_s1527" style="position:absolute;flip:y;visibility:visible;mso-wrap-style:square" from="23990,1629" to="23990,221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" strokeweight=".55pt"/>
                      <v:line id="Line 1358" o:spid="_x0000_s1528" style="position:absolute;flip:x;visibility:visible;mso-wrap-style:square" from="69,18825" to="27501,188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" strokeweight=".55pt"/>
                      <v:line id="Line 1359" o:spid="_x0000_s1529" style="position:absolute;flip:x;visibility:visible;mso-wrap-style:square" from="69,15390" to="27501,153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" strokeweight=".55pt"/>
                      <v:line id="Line 1360" o:spid="_x0000_s1530" style="position:absolute;flip:x;visibility:visible;mso-wrap-style:square" from="69,11948" to="27501,119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" strokeweight=".55pt"/>
                      <v:line id="Line 1361" o:spid="_x0000_s1531" style="position:absolute;flip:x;visibility:visible;mso-wrap-style:square" from="69,8506" to="27501,85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" strokeweight=".55pt"/>
                      <v:line id="Line 1362" o:spid="_x0000_s1532" style="position:absolute;flip:x;visibility:visible;mso-wrap-style:square" from="69,5071" to="27501,50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" strokeweight=".55pt"/>
                      <v:shape id="Freeform 1363" o:spid="_x0000_s1533" style="position:absolute;top:3998;width:27787;height:8884;visibility:visible;mso-wrap-style:square;v-text-anchor:top" coordsize="4376,13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" path="m,22l,,34,r,22l79,22r,23l124,45r,-23l169,22r45,l214,248r57,l271,225r45,l316,191r45,l361,124r56,l417,113r45,l462,180r46,l508,191r45,l553,169r45,l598,146r45,l643,169r45,l688,180r45,l733,248r45,l778,270r45,l823,225r57,l936,225r,102l981,327r,90l1026,417r,-11l1071,406r46,l1117,507r45,l1162,417r45,l1207,316r45,l1252,406r45,l1297,451r56,l1353,530r45,l1398,541r46,l1444,519r45,l1489,451r45,l1534,395r56,l1590,383r45,l1635,474r45,l1680,507r57,l1737,474r45,l1782,586r45,l1827,677r45,l1872,665r45,l1917,699r45,l1962,620r45,l2007,609r46,l2053,428r56,l2109,316r45,l2154,530r45,l2199,643r57,l2256,722r45,l2301,665r45,l2346,823r45,l2391,801r45,l2436,722r45,l2481,744r45,l2526,710r45,l2571,801r46,l2617,699r45,l2662,857r56,l2718,665r45,l2763,857r57,l2820,959r45,l2865,857r56,l2921,880r45,l2966,970r45,l3011,1015r45,l3056,993r45,l3101,1026r46,l3147,1196r45,l3192,1297r45,l3237,1207r45,l3282,1105r45,l3327,1241r45,l3372,1026r57,l3474,1026r,-33l3519,993r,169l3575,1162r45,l3620,1241r45,l3665,1196r45,l3710,1263r46,l3756,1297r45,l3846,1297r,-68l3902,1229r,34l3947,1263r,-113l3992,1150r,192l4038,1342r,-101l4094,1241r,-57l4139,1184r,-191l4184,993r,259l4241,1252r,90l4286,1342r,57l4331,1399r,-12l4376,1387r,-79e" filled="f" strokecolor="red" strokeweight=".55pt">
                        <v:path arrowok="t" o:connecttype="custom" o:connectlocs="13709754,0;31855016,18146514;68145540,8871629;86290802,100007454;127420063,90732570;145565325,50003727;186291358,45567913;204839848,77021870;241130372,68150241;259275634,68150241;295566159,72586056;313711421,108879084;354840682,90732570;377421452,131864668;413711977,168157696;431857239,163721881;468550991,204450724;486696253,127428853;522986777,163721881;545567548,213725608;582261300,218161423;600406562,181868395;641132595,159286067;659277857,191143280;700407118,204450724;718552380,236307937;754842905,273004221;772988167,281875850;809278691,250018636;827827181,172593510;868553214,127428853;886698476,259293521;927827737,291150734;945972999,331879577;982263523,323007948;1000408785,300022363;1036699310,286311664;1055247800,281875850;1095973833,345590276;1114119095,345590276;1155248356,386722374;1177829126,354865161;1214119650,391158189;1232264913,400433074;1268958665,413740517;1287103927,523022857;1323394451,486729829;1341539713,500440528;1382668974,413740517;1400814236,400433074;1441540269,468583315;1459685531,500440528;1495976055,482294014;1514524546,523022857;1550815070,523022857;1573395841,509312157;1609686365,463744245;1628234855,500440528;1668960888,477454944;1687106150,504876343;1728235411,541169371;1746380673,559315885" o:connectangles="0,0,0,0,0,0,0,0,0,0,0,0,0,0,0,0,0,0,0,0,0,0,0,0,0,0,0,0,0,0,0,0,0,0,0,0,0,0,0,0,0,0,0,0,0,0,0,0,0,0,0,0,0,0,0,0,0,0,0,0,0,0"/>
                      </v:shape>
                      <v:shape id="Freeform 1364" o:spid="_x0000_s1534" style="position:absolute;top:4639;width:27787;height:9748;visibility:visible;mso-wrap-style:square;v-text-anchor:top" coordsize="4376,1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" path="m,23l,,34,r,12l79,12r,11l124,23r,-11l169,12r45,l214,169r57,l271,158r45,l316,102r45,l361,34r56,l417,23r45,l462,102r46,l508,113r45,l553,90r45,l598,57r45,l643,79r45,l688,90r45,l733,181r45,l778,203r45,l823,147r57,l936,147r,90l981,237r,68l1026,305r,-11l1071,294r,-12l1117,282r,113l1162,395r,-90l1207,305r,-102l1252,203r,91l1297,294r,45l1353,339r,101l1398,440r,12l1444,452r,-34l1489,418r,-68l1534,350r,-56l1590,294r45,l1635,395r45,l1680,418r57,l1737,384r45,l1782,530r45,l1827,598r45,l1872,587r45,l1917,632r45,l1962,542r45,l2007,485r46,l2053,327r56,l2109,226r45,l2154,429r45,l2199,553r57,l2256,666r45,l2301,553r45,l2346,711r45,l2391,722r45,l2436,553r45,l2481,745r45,l2526,666r45,l2571,813r46,l2617,598r45,l2662,813r56,l2718,553r45,l2763,869r57,l2865,869r,-102l2921,767r,-79l2966,688r,46l3011,734r,383l3056,1117r,-90l3101,1027r,158l3147,1185r,203l3192,1388r,-113l3237,1275r,-214l3282,1061r,67l3327,1128r,-11l3372,1117r,-147l3429,970r,-78l3474,892r,169l3519,1061r,11l3575,1072r,135l3620,1207r,102l3665,1309r,45l3710,1354r,-113l3756,1241r,-45l3801,1196r,339l3846,1535r,-203l3902,1332r,22l3947,1354r,-214l3992,1140r,282l4038,1422r,-181l4094,1241r,192l4139,1433r,-147l4184,1286r,57l4241,1343r,-23l4286,1320r,79l4331,1399r,34l4376,1433r,-147e" filled="f" strokecolor="yellow" strokeweight=".55pt">
                        <v:path arrowok="t" o:connecttype="custom" o:connectlocs="13709754,0;31855016,9275231;68145540,4839251;86290802,68152785;127420063,63716805;145565325,13711211;186291358,9275231;204839848,45569614;241130372,36294383;259275634,31858403;295566159,36294383;313711421,81863996;354840682,59280825;377421452,95575208;413711977,122997630;431857239,113722399;468550991,159292013;486696253,81863996;522986777,118561650;545567548,177439204;582261300,182278455;600406562,141144821;641132595,118561650;659277857,159292013;700407118,168567244;718552380,213733587;754842905,241156009;772988167,254867221;809278691,218572838;827827181,131869590;868553214,91139228;886698476,223008818;927827737,268578432;945972999,286725623;982263523,291161603;1000408785,300436834;1036699310,268578432;1055247800,241156009;1095973833,327859257;1114119095,350442428;1155248356,350442428;1177829126,277450392;1214119650,296000854;1232264913,414159233;1268958665,477876039;1287103927,514170421;1323394451,427870445;1341539713,450453616;1382668974,391172791;1400814236,427870445;1441540269,432306425;1459685531,527881632;1495976055,546028824;1514524546,482312019;1550815070,619020860;1573395841,546028824;1609686365,459728847;1628234855,500459210;1668960888,577887226;1687106150,541592844;1728235411,532317613;1746380673,577887226" o:connectangles="0,0,0,0,0,0,0,0,0,0,0,0,0,0,0,0,0,0,0,0,0,0,0,0,0,0,0,0,0,0,0,0,0,0,0,0,0,0,0,0,0,0,0,0,0,0,0,0,0,0,0,0,0,0,0,0,0,0,0,0,0,0"/>
                      </v:shape>
                      <v:shape id="Freeform 1365" o:spid="_x0000_s1535" style="position:absolute;top:4569;width:27787;height:9456;visibility:visible;mso-wrap-style:square;v-text-anchor:top" coordsize="4376,14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" path="m,23l,,34,r,23l79,23r,11l124,34r,-23l169,11r45,l214,192r57,l271,169r45,l316,147r45,l361,101r56,l417,90r45,l462,180r46,l508,192r45,l553,169r45,l598,147r45,l643,158r45,l733,158r,56l778,214r45,l823,180r57,l880,192r56,l936,293r45,l981,350r45,l1026,327r45,l1117,327r,124l1162,451r,-90l1207,361r,-113l1252,248r,102l1297,350r,56l1353,406r,79l1398,485r46,l1444,474r45,l1489,417r45,l1534,350r56,l1590,338r45,l1635,429r45,l1680,463r57,l1737,429r45,l1782,598r45,l1827,632r45,l1917,632r,22l1962,654r,-67l2007,587r,-34l2053,553r,-181l2109,372r,-113l2154,259r,237l2199,496r,102l2256,598r,90l2301,688r,-56l2346,632r,135l2391,767r,23l2436,790r,-136l2481,654r,136l2526,790r45,l2571,880r46,l2617,654r45,l2662,948r56,l2718,880r45,l2763,903r57,l2820,914r45,l2865,609r56,l2921,677r45,l2966,869r45,l3011,1173r45,l3056,1128r45,l3101,1241r46,l3147,1331r45,l3192,1230r45,l3237,1185r45,l3282,1196r45,l3327,1230r45,l3372,1094r57,l3429,1027r45,l3474,1139r45,l3519,1185r56,l3575,1139r45,l3620,1264r45,l3665,1128r45,l3710,1365r46,l3756,1433r45,l3801,1489r45,l3846,1343r56,l3902,1297r45,l3947,1252r45,l3992,1286r46,l4038,1264r56,l4094,1343r45,l4139,1241r45,l4241,1241r,214l4286,1455r,-45l4331,1410r,23l4376,1433r,-23e" filled="f" strokecolor="blue" strokeweight=".55pt">
                        <v:path arrowok="t" o:connecttype="custom" o:connectlocs="13709754,0;31855016,13711390;68145540,4436038;86290802,77429026;127420063,68153674;145565325,40730894;186291358,36294856;204839848,77429026;241130372,68153674;259275634,63717636;295566159,63717636;313711421,86301102;354840682,72589712;377421452,118159919;413711977,141146661;431857239,131871309;468550991,181877555;486696253,100012491;522986777,141146661;545567548,195588945;582261300,195588945;600406562,168166165;641132595,141146661;659277857,173005479;700407118,186716869;718552380,241159153;754842905,254870543;772988167,263742619;809278691,236723115;827827181,150018737;868553214,104448529;886698476,241159153;927827737,277454009;945972999,309312826;982263523,318588178;1000408785,318588178;1036699310,318588178;1055247800,263742619;1095973833,382305814;1114119095,364158386;1155248356,368594424;1177829126,273017971;1214119650,350446996;1232264913,454895526;1268958665,500465734;1287103927,496029696;1323394451,477882268;1341539713,496029696;1382668974,441184136;1400814236,459331564;1441540269,477882268;1459685531,509741086;1495976055,454895526;1514524546,577894759;1550815070,600478225;1573395841,523049199;1609686365,504901771;1628234855,509741086;1668960888,541599903;1687106150,500465734;1728235411,586766835;1746380673,577894759" o:connectangles="0,0,0,0,0,0,0,0,0,0,0,0,0,0,0,0,0,0,0,0,0,0,0,0,0,0,0,0,0,0,0,0,0,0,0,0,0,0,0,0,0,0,0,0,0,0,0,0,0,0,0,0,0,0,0,0,0,0,0,0,0,0"/>
                      </v:shape>
                      <v:shape id="Freeform 1366" o:spid="_x0000_s1536" style="position:absolute;top:3852;width:25063;height:9747;visibility:visible;mso-wrap-style:square;v-text-anchor:top" coordsize="3947,1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" path="m,23l,,34,r,57l79,57r,56l124,113r,-11l169,102r45,l214,271r57,l271,260r45,l316,214r45,l361,158r56,l417,147r45,l462,237r46,l508,248r45,l553,226r45,l598,203r45,l643,214r45,l688,226r45,l733,316r45,l778,339r45,l823,305r57,l936,305r,79l981,384r,45l1026,429r45,l1071,451r46,l1117,553r45,l1162,474r45,l1207,372r45,l1252,463r45,l1297,508r56,l1353,587r45,l1444,587r,-23l1489,564r,-45l1534,519r,-68l1590,451r45,l1635,530r45,l1680,564r57,l1737,519r45,l1782,677r45,l1827,711r45,l1917,711r,45l1962,756r,-79l2007,677r,-34l2053,643r,-214l2109,429r,-90l2154,339r,259l2199,598r,90l2256,688r,79l2301,767r,-67l2346,700r,191l2391,891r,-11l2436,880r,-79l2481,801r,-11l2526,790r,-23l2571,767r,113l2617,880r,-226l2662,654r,204l2718,858r,33l2763,891r,170l2820,1061r,79l2865,1140r,-46l2921,1094r,-135l2966,959r,181l3011,1140r,270l3056,1410r,-203l3101,1207r,23l3147,1230r,192l3192,1422r,34l3237,1456r,-147l3282,1309r,-124l3327,1185r,90l3372,1275r,-226l3429,1049r,203l3474,1252r,-79l3519,1173r,113l3575,1286r,34l3620,1320r,79l3665,1399r,23l3710,1422r,11l3756,1433r,56l3801,1489r,46l3846,1535r56,l3902,1456r45,l3947,1512e" filled="f" strokecolor="gray" strokeweight="1.7pt">
                        <v:path arrowok="t" o:connecttype="custom" o:connectlocs="13709803,0;31855131,45564939;68145786,41129414;86291114,109275208;127420523,104839683;145565851,63710269;186292031,59274744;204840588,100000929;241131244,91129878;259276572,86291124;295567227,91129878;313712555,136694818;354841964,122985013;377422816,154840147;413713472,172985477;431858800,181856527;468552684,222985941;486698012,150001393;522988668,186695282;545569520,236695746;582263405,236695746;600408732,209276137;641134912,181856527;659280240,213711662;700409650,227421466;718554977,272986406;754845633,286696210;772990960,304841540;809281616,272986406;827830173,172985477;868556353,136694818;886701681,277421931;927831090,309277065;945976418,359277529;982267073,354842004;1000412401,318551345;1036703057,309277065;1055251614,263712126;1095977794,345970954;1114123121,427826553;1155252531,459681688;1177833383,386697139;1214124039,459681688;1232269366,486698067;1268963251,495972347;1287108579,587102226;1323399234,527827482;1341544562,514117677;1382673972,422987798;1400819299,472988263;1441545479,518553202;1459690807,564118141;1495981462,573392421;1514530020,600408801;1550820675,618957360;1573401527,587102226" o:connectangles="0,0,0,0,0,0,0,0,0,0,0,0,0,0,0,0,0,0,0,0,0,0,0,0,0,0,0,0,0,0,0,0,0,0,0,0,0,0,0,0,0,0,0,0,0,0,0,0,0,0,0,0,0,0,0,0"/>
                      </v:shape>
                      <v:shape id="Freeform 1367" o:spid="_x0000_s1537" style="position:absolute;left:25063;top:11161;width:2724;height:2864;visibility:visible;mso-wrap-style:square;v-text-anchor:top" coordsize="429,4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" path="m,361r45,l91,361r,-158l147,203r,102l192,305r45,l237,451r57,l294,372r45,l339,226r45,l384,384r45,l429,e" filled="f" strokecolor="gray" strokeweight="1.7pt">
                        <v:path arrowok="t" o:connecttype="custom" o:connectlocs="0,145576932;18144659,145576932;18144659,145576932;36692532,145576932;36692532,81861821;59272552,81861821;59272552,122994361;77417211,122994361;77417211,122994361;95561869,122994361;95561869,181870350;118545104,181870350;118545104,150012794;136689763,150012794;136689763,91136805;154834421,91136805;154834421,154851917;172979080,154851917;172979080,0" o:connectangles="0,0,0,0,0,0,0,0,0,0,0,0,0,0,0,0,0,0,0"/>
                      </v:shape>
                      <v:rect id="Rectangle 1368" o:spid="_x0000_s1538" style="position:absolute;top:270;width:25349;height:1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" strokecolor="white" strokeweight=".55pt"/>
                      <v:rect id="Rectangle 1369" o:spid="_x0000_s1539" style="position:absolute;left:25425;top:270;width:4153;height:12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" strokecolor="white" strokeweight=".55pt"/>
                      <v:rect id="Rectangle 1370" o:spid="_x0000_s1540" style="position:absolute;left:26161;width:3417;height:178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" stroked="f">
                        <v:textbox style="mso-fit-shape-to-text:t" inset="0,0,0,0">
                          <w:txbxContent>
                            <w:p w14:paraId="0D81A68D" w14:textId="77777777" w:rsidR="00742970" w:rsidRDefault="00742970" w:rsidP="00F91B99">
                              <w:r>
                                <w:rPr>
                                  <w:rFonts w:ascii="Arial" w:hAnsi="Arial" w:cs="Arial"/>
                                  <w:color w:val="000000"/>
                                  <w:sz w:val="14"/>
                                  <w:szCs w:val="14"/>
                                  <w:lang w:val="en-US"/>
                                </w:rPr>
                                <w:t>L/dB[Pa]</w:t>
                              </w:r>
                            </w:p>
                          </w:txbxContent>
                        </v:textbox>
                      </v:rect>
                      <v:rect id="Rectangle 1371" o:spid="_x0000_s1541" style="position:absolute;left:27571;top:22267;width:2007;height:1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" strokecolor="white" strokeweight=".55pt"/>
                      <v:rect id="Rectangle 1372" o:spid="_x0000_s1542" style="position:absolute;left:27571;top:22267;width:692;height:251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" stroked="f">
                        <v:textbox style="mso-fit-shape-to-text:t" inset="0,0,0,0">
                          <w:txbxContent>
                            <w:p w14:paraId="292EB419" w14:textId="77777777" w:rsidR="00742970" w:rsidRDefault="00742970" w:rsidP="00F91B99"/>
                          </w:txbxContent>
                        </v:textbox>
                      </v:rect>
                      <v:rect id="Rectangle 1373" o:spid="_x0000_s1543" style="position:absolute;left:27571;top:1560;width:2007;height:20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" strokecolor="white" strokeweight=".55pt"/>
                      <v:rect id="Rectangle 1374" o:spid="_x0000_s1544" style="position:absolute;left:28142;top:21117;width:1289;height:17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" filled="f" stroked="f">
                        <v:textbox style="mso-fit-shape-to-text:t" inset="0,0,0,0">
                          <w:txbxContent>
                            <w:p w14:paraId="7E9F71B8" w14:textId="77777777" w:rsidR="00742970" w:rsidRDefault="00742970" w:rsidP="00F91B99">
                              <w:r>
                                <w:rPr>
                                  <w:rFonts w:ascii="Arial" w:hAnsi="Arial" w:cs="Arial"/>
                                  <w:color w:val="000000"/>
                                  <w:sz w:val="14"/>
                                  <w:szCs w:val="14"/>
                                  <w:lang w:val="en-US"/>
                                </w:rPr>
                                <w:t>-80</w:t>
                              </w:r>
                            </w:p>
                          </w:txbxContent>
                        </v:textbox>
                      </v:rect>
                      <v:rect id="Rectangle 1375" o:spid="_x0000_s1545" style="position:absolute;left:28142;top:18254;width:1289;height:178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" filled="f" stroked="f">
                        <v:textbox style="mso-fit-shape-to-text:t" inset="0,0,0,0">
                          <w:txbxContent>
                            <w:p w14:paraId="6FDBB6DC" w14:textId="77777777" w:rsidR="00742970" w:rsidRDefault="00742970" w:rsidP="00F91B99">
                              <w:r>
                                <w:rPr>
                                  <w:rFonts w:ascii="Arial" w:hAnsi="Arial" w:cs="Arial"/>
                                  <w:color w:val="000000"/>
                                  <w:sz w:val="14"/>
                                  <w:szCs w:val="14"/>
                                  <w:lang w:val="en-US"/>
                                </w:rPr>
                                <w:t>-70</w:t>
                              </w:r>
                            </w:p>
                          </w:txbxContent>
                        </v:textbox>
                      </v:rect>
                      <v:rect id="Rectangle 1376" o:spid="_x0000_s1546" style="position:absolute;left:28142;top:14812;width:1289;height:178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" filled="f" stroked="f">
                        <v:textbox style="mso-fit-shape-to-text:t" inset="0,0,0,0">
                          <w:txbxContent>
                            <w:p w14:paraId="2157B13B" w14:textId="77777777" w:rsidR="00742970" w:rsidRDefault="00742970" w:rsidP="00F91B99">
                              <w:r>
                                <w:rPr>
                                  <w:rFonts w:ascii="Arial" w:hAnsi="Arial" w:cs="Arial"/>
                                  <w:color w:val="000000"/>
                                  <w:sz w:val="14"/>
                                  <w:szCs w:val="14"/>
                                  <w:lang w:val="en-US"/>
                                </w:rPr>
                                <w:t>-60</w:t>
                              </w:r>
                            </w:p>
                          </w:txbxContent>
                        </v:textbox>
                      </v:rect>
                      <v:rect id="Rectangle 1377" o:spid="_x0000_s1547" style="position:absolute;left:28142;top:11377;width:1289;height:178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" filled="f" stroked="f">
                        <v:textbox style="mso-fit-shape-to-text:t" inset="0,0,0,0">
                          <w:txbxContent>
                            <w:p w14:paraId="23FF3E07" w14:textId="77777777" w:rsidR="00742970" w:rsidRDefault="00742970" w:rsidP="00F91B99">
                              <w:r>
                                <w:rPr>
                                  <w:rFonts w:ascii="Arial" w:hAnsi="Arial" w:cs="Arial"/>
                                  <w:color w:val="000000"/>
                                  <w:sz w:val="14"/>
                                  <w:szCs w:val="14"/>
                                  <w:lang w:val="en-US"/>
                                </w:rPr>
                                <w:t>-50</w:t>
                              </w:r>
                            </w:p>
                          </w:txbxContent>
                        </v:textbox>
                      </v:rect>
                      <v:rect id="Rectangle 1378" o:spid="_x0000_s1548" style="position:absolute;left:28142;top:7935;width:1289;height:178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" filled="f" stroked="f">
                        <v:textbox style="mso-fit-shape-to-text:t" inset="0,0,0,0">
                          <w:txbxContent>
                            <w:p w14:paraId="720744F9" w14:textId="77777777" w:rsidR="00742970" w:rsidRDefault="00742970" w:rsidP="00F91B99">
                              <w:r>
                                <w:rPr>
                                  <w:rFonts w:ascii="Arial" w:hAnsi="Arial" w:cs="Arial"/>
                                  <w:color w:val="000000"/>
                                  <w:sz w:val="14"/>
                                  <w:szCs w:val="14"/>
                                  <w:lang w:val="en-US"/>
                                </w:rPr>
                                <w:t>-40</w:t>
                              </w:r>
                            </w:p>
                          </w:txbxContent>
                        </v:textbox>
                      </v:rect>
                      <v:rect id="Rectangle 1379" o:spid="_x0000_s1549" style="position:absolute;left:28142;top:4500;width:1289;height:178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" filled="f" stroked="f">
                        <v:textbox style="mso-fit-shape-to-text:t" inset="0,0,0,0">
                          <w:txbxContent>
                            <w:p w14:paraId="1504BB6B" w14:textId="77777777" w:rsidR="00742970" w:rsidRDefault="00742970" w:rsidP="00F91B99">
                              <w:r>
                                <w:rPr>
                                  <w:rFonts w:ascii="Arial" w:hAnsi="Arial" w:cs="Arial"/>
                                  <w:color w:val="000000"/>
                                  <w:sz w:val="14"/>
                                  <w:szCs w:val="14"/>
                                  <w:lang w:val="en-US"/>
                                </w:rPr>
                                <w:t>-30</w:t>
                              </w:r>
                            </w:p>
                          </w:txbxContent>
                        </v:textbox>
                      </v:rect>
                      <v:rect id="Rectangle 1380" o:spid="_x0000_s1550" style="position:absolute;left:28142;top:1560;width:1289;height:178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" filled="f" stroked="f">
                        <v:textbox style="mso-fit-shape-to-text:t" inset="0,0,0,0">
                          <w:txbxContent>
                            <w:p w14:paraId="3D3DDB3C" w14:textId="77777777" w:rsidR="00742970" w:rsidRDefault="00742970" w:rsidP="00F91B99">
                              <w:r>
                                <w:rPr>
                                  <w:rFonts w:ascii="Arial" w:hAnsi="Arial" w:cs="Arial"/>
                                  <w:color w:val="000000"/>
                                  <w:sz w:val="14"/>
                                  <w:szCs w:val="14"/>
                                  <w:lang w:val="en-US"/>
                                </w:rPr>
                                <w:t>-20</w:t>
                              </w:r>
                            </w:p>
                          </w:txbxContent>
                        </v:textbox>
                      </v:rect>
                      <v:line id="Line 1381" o:spid="_x0000_s1551" style="position:absolute;flip:x;visibility:visible;mso-wrap-style:square" from="27501,18825" to="27641,188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" strokecolor="#3f3f3f" strokeweight=".55pt"/>
                      <v:line id="Line 1382" o:spid="_x0000_s1552" style="position:absolute;flip:x;visibility:visible;mso-wrap-style:square" from="27501,15390" to="27641,153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" strokecolor="#3f3f3f" strokeweight=".55pt"/>
                      <v:line id="Line 1383" o:spid="_x0000_s1553" style="position:absolute;flip:x;visibility:visible;mso-wrap-style:square" from="27501,11948" to="27641,119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" strokecolor="#3f3f3f" strokeweight=".55pt"/>
                      <v:line id="Line 1384" o:spid="_x0000_s1554" style="position:absolute;flip:x;visibility:visible;mso-wrap-style:square" from="27501,8506" to="27641,85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" strokecolor="#3f3f3f" strokeweight=".55pt"/>
                      <v:line id="Line 1385" o:spid="_x0000_s1555" style="position:absolute;flip:x;visibility:visible;mso-wrap-style:square" from="27501,5071" to="27641,50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" strokecolor="#3f3f3f" strokeweight=".55pt"/>
                      <v:line id="Line 1386" o:spid="_x0000_s1556" style="position:absolute;flip:x;visibility:visible;mso-wrap-style:square" from="27501,1629" to="27641,16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" strokecolor="#3f3f3f" strokeweight=".55pt"/>
                      <v:rect id="Rectangle 1387" o:spid="_x0000_s1557" style="position:absolute;top:22267;width:27501;height:1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" strokecolor="white" strokeweight=".55pt"/>
                      <v:rect id="Rectangle 1388" o:spid="_x0000_s1558" style="position:absolute;left:12960;top:22336;width:1581;height:17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" filled="f" stroked="f">
                        <v:textbox style="mso-fit-shape-to-text:t" inset="0,0,0,0">
                          <w:txbxContent>
                            <w:p w14:paraId="567A7EA9" w14:textId="77777777" w:rsidR="00742970" w:rsidRDefault="00742970" w:rsidP="00F91B99">
                              <w:r>
                                <w:rPr>
                                  <w:rFonts w:ascii="Arial" w:hAnsi="Arial" w:cs="Arial"/>
                                  <w:color w:val="000000"/>
                                  <w:sz w:val="14"/>
                                  <w:szCs w:val="14"/>
                                  <w:lang w:val="en-US"/>
                                </w:rPr>
                                <w:t>f/Hz</w:t>
                              </w:r>
                            </w:p>
                          </w:txbxContent>
                        </v:textbox>
                      </v:rect>
                      <v:rect id="Rectangle 1389" o:spid="_x0000_s1559" style="position:absolute;top:22336;width:991;height:17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" filled="f" stroked="f">
                        <v:textbox style="mso-fit-shape-to-text:t" inset="0,0,0,0">
                          <w:txbxContent>
                            <w:p w14:paraId="7AD20B16" w14:textId="77777777" w:rsidR="00742970" w:rsidRDefault="00742970" w:rsidP="00F91B99">
                              <w:r>
                                <w:rPr>
                                  <w:rFonts w:ascii="Arial" w:hAnsi="Arial" w:cs="Arial"/>
                                  <w:color w:val="000000"/>
                                  <w:sz w:val="14"/>
                                  <w:szCs w:val="14"/>
                                  <w:lang w:val="en-US"/>
                                </w:rPr>
                                <w:t>50</w:t>
                              </w:r>
                            </w:p>
                          </w:txbxContent>
                        </v:textbox>
                      </v:rect>
                      <v:rect id="Rectangle 1390" o:spid="_x0000_s1560" style="position:absolute;left:2934;top:22336;width:1485;height:17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" filled="f" stroked="f">
                        <v:textbox style="mso-fit-shape-to-text:t" inset="0,0,0,0">
                          <w:txbxContent>
                            <w:p w14:paraId="0EA56DB2" w14:textId="77777777" w:rsidR="00742970" w:rsidRDefault="00742970" w:rsidP="00F91B99">
                              <w:r>
                                <w:rPr>
                                  <w:rFonts w:ascii="Arial" w:hAnsi="Arial" w:cs="Arial"/>
                                  <w:color w:val="000000"/>
                                  <w:sz w:val="14"/>
                                  <w:szCs w:val="14"/>
                                  <w:lang w:val="en-US"/>
                                </w:rPr>
                                <w:t>100</w:t>
                              </w:r>
                            </w:p>
                          </w:txbxContent>
                        </v:textbox>
                      </v:rect>
                      <v:rect id="Rectangle 1391" o:spid="_x0000_s1561" style="position:absolute;left:6515;top:22336;width:1486;height:17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" filled="f" stroked="f">
                        <v:textbox style="mso-fit-shape-to-text:t" inset="0,0,0,0">
                          <w:txbxContent>
                            <w:p w14:paraId="43779D36" w14:textId="77777777" w:rsidR="00742970" w:rsidRDefault="00742970" w:rsidP="00F91B99">
                              <w:r>
                                <w:rPr>
                                  <w:rFonts w:ascii="Arial" w:hAnsi="Arial" w:cs="Arial"/>
                                  <w:color w:val="000000"/>
                                  <w:sz w:val="14"/>
                                  <w:szCs w:val="14"/>
                                  <w:lang w:val="en-US"/>
                                </w:rPr>
                                <w:t>200</w:t>
                              </w:r>
                            </w:p>
                          </w:txbxContent>
                        </v:textbox>
                      </v:rect>
                      <v:rect id="Rectangle 1392" o:spid="_x0000_s1562" style="position:absolute;left:18262;top:22336;width:1981;height:17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" filled="f" stroked="f">
                        <v:textbox style="mso-fit-shape-to-text:t" inset="0,0,0,0">
                          <w:txbxContent>
                            <w:p w14:paraId="7567CDCC" w14:textId="77777777" w:rsidR="00742970" w:rsidRDefault="00742970" w:rsidP="00F91B99">
                              <w:r>
                                <w:rPr>
                                  <w:rFonts w:ascii="Arial" w:hAnsi="Arial" w:cs="Arial"/>
                                  <w:color w:val="000000"/>
                                  <w:sz w:val="14"/>
                                  <w:szCs w:val="14"/>
                                  <w:lang w:val="en-US"/>
                                </w:rPr>
                                <w:t>2000</w:t>
                              </w:r>
                            </w:p>
                          </w:txbxContent>
                        </v:textbox>
                      </v:rect>
                      <v:rect id="Rectangle 1393" o:spid="_x0000_s1563" style="position:absolute;left:22986;top:22336;width:1981;height:17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" filled="f" stroked="f">
                        <v:textbox style="mso-fit-shape-to-text:t" inset="0,0,0,0">
                          <w:txbxContent>
                            <w:p w14:paraId="34F9133E" w14:textId="77777777" w:rsidR="00742970" w:rsidRDefault="00742970" w:rsidP="00F91B99">
                              <w:r>
                                <w:rPr>
                                  <w:rFonts w:ascii="Arial" w:hAnsi="Arial" w:cs="Arial"/>
                                  <w:color w:val="000000"/>
                                  <w:sz w:val="14"/>
                                  <w:szCs w:val="14"/>
                                  <w:lang w:val="en-US"/>
                                </w:rPr>
                                <w:t>5000</w:t>
                              </w:r>
                            </w:p>
                          </w:txbxContent>
                        </v:textbox>
                      </v:rect>
                      <v:rect id="Rectangle 1394" o:spid="_x0000_s1564" style="position:absolute;left:26066;top:22336;width:1435;height:17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" filled="f" stroked="f">
                        <v:textbox style="mso-fit-shape-to-text:t" inset="0,0,0,0">
                          <w:txbxContent>
                            <w:p w14:paraId="61403589" w14:textId="77777777" w:rsidR="00742970" w:rsidRDefault="00742970" w:rsidP="00F91B99">
                              <w:r>
                                <w:rPr>
                                  <w:rFonts w:ascii="Arial" w:hAnsi="Arial" w:cs="Arial"/>
                                  <w:color w:val="000000"/>
                                  <w:sz w:val="14"/>
                                  <w:szCs w:val="14"/>
                                  <w:lang w:val="en-US"/>
                                </w:rPr>
                                <w:t>10k</w:t>
                              </w:r>
                            </w:p>
                          </w:txbxContent>
                        </v:textbox>
                      </v:rect>
                      <v:line id="Line 1395" o:spid="_x0000_s1565" style="position:absolute;flip:y;visibility:visible;mso-wrap-style:square" from="69,22191" to="69,22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" strokecolor="#3f3f3f" strokeweight=".55pt"/>
                      <v:line id="Line 1396" o:spid="_x0000_s1566" style="position:absolute;flip:y;visibility:visible;mso-wrap-style:square" from="3651,22191" to="3651,22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" strokecolor="#3f3f3f" strokeweight=".55pt"/>
                      <v:line id="Line 1397" o:spid="_x0000_s1567" style="position:absolute;flip:y;visibility:visible;mso-wrap-style:square" from="7232,22191" to="7232,22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" strokecolor="#3f3f3f" strokeweight=".55pt"/>
                      <v:line id="Line 1398" o:spid="_x0000_s1568" style="position:absolute;flip:y;visibility:visible;mso-wrap-style:square" from="12033,22191" to="12033,22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" strokecolor="#3f3f3f" strokeweight=".55pt"/>
                      <v:line id="Line 1399" o:spid="_x0000_s1569" style="position:absolute;flip:y;visibility:visible;mso-wrap-style:square" from="15614,22191" to="15614,22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" strokecolor="#3f3f3f" strokeweight=".55pt"/>
                      <v:line id="Line 1400" o:spid="_x0000_s1570" style="position:absolute;flip:y;visibility:visible;mso-wrap-style:square" from="19265,22191" to="19265,22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" strokecolor="#3f3f3f" strokeweight=".55pt"/>
                      <v:line id="Line 1401" o:spid="_x0000_s1571" style="position:absolute;flip:y;visibility:visible;mso-wrap-style:square" from="23990,22191" to="23990,22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" strokecolor="#3f3f3f" strokeweight=".55pt"/>
                      <v:rect id="Rectangle 1402" o:spid="_x0000_s1572" style="position:absolute;top:1560;width:27501;height:20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" filled="f" strokeweight=".55pt"/>
                      <v:rect id="Rectangle 1403" o:spid="_x0000_s1573" style="position:absolute;left:13036;top:15390;width:11671;height:47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" stroked="f"/>
                      <v:rect id="Rectangle 1404" o:spid="_x0000_s1574" style="position:absolute;left:13106;top:15460;width:2508;height:1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" stroked="f"/>
                      <v:line id="Line 1405" o:spid="_x0000_s1575" style="position:absolute;visibility:visible;mso-wrap-style:square" from="13176,15961" to="15614,159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" strokecolor="red" strokeweight=".55pt"/>
                      <v:rect id="Rectangle 1406" o:spid="_x0000_s1576" style="position:absolute;left:16116;top:15460;width:8572;height:178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" filled="f" stroked="f">
                        <v:textbox style="mso-fit-shape-to-text:t" inset="0,0,0,0">
                          <w:txbxContent>
                            <w:p w14:paraId="3B120B5E" w14:textId="77777777" w:rsidR="00742970" w:rsidRDefault="00742970" w:rsidP="00F91B99">
                              <w:r w:rsidRPr="0030069F">
                                <w:rPr>
                                  <w:rFonts w:ascii="Arial" w:hAnsi="Arial" w:cs="Arial"/>
                                  <w:color w:val="000000"/>
                                  <w:sz w:val="14"/>
                                  <w:szCs w:val="14"/>
                                  <w:lang w:val="en-US"/>
                                </w:rPr>
                                <w:t>Room1 (RT60=27ms)</w:t>
                              </w:r>
                            </w:p>
                          </w:txbxContent>
                        </v:textbox>
                      </v:rect>
                      <v:rect id="Rectangle 1407" o:spid="_x0000_s1577" style="position:absolute;left:13106;top:16603;width:2508;height:11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" stroked="f"/>
                      <v:line id="Line 1408" o:spid="_x0000_s1578" style="position:absolute;visibility:visible;mso-wrap-style:square" from="13176,17104" to="15614,171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" strokecolor="yellow" strokeweight=".55pt"/>
                      <v:rect id="Rectangle 1409" o:spid="_x0000_s1579" style="position:absolute;left:16116;top:16603;width:9067;height:178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" filled="f" stroked="f">
                        <v:textbox style="mso-fit-shape-to-text:t" inset="0,0,0,0">
                          <w:txbxContent>
                            <w:p w14:paraId="596F0C39" w14:textId="77777777" w:rsidR="00742970" w:rsidRDefault="00742970" w:rsidP="00F91B99">
                              <w:r w:rsidRPr="0030069F">
                                <w:rPr>
                                  <w:rFonts w:ascii="Arial" w:hAnsi="Arial" w:cs="Arial"/>
                                  <w:color w:val="000000"/>
                                  <w:sz w:val="14"/>
                                  <w:szCs w:val="14"/>
                                  <w:lang w:val="en-US"/>
                                </w:rPr>
                                <w:t>Room2 (RT60=123ms)</w:t>
                              </w:r>
                            </w:p>
                          </w:txbxContent>
                        </v:textbox>
                      </v:rect>
                      <v:rect id="Rectangle 1410" o:spid="_x0000_s1580" style="position:absolute;left:13106;top:17752;width:2508;height:1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" stroked="f"/>
                      <v:line id="Line 1411" o:spid="_x0000_s1581" style="position:absolute;visibility:visible;mso-wrap-style:square" from="13176,18254" to="15614,182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" strokecolor="blue" strokeweight=".55pt"/>
                      <v:rect id="Rectangle 1412" o:spid="_x0000_s1582" style="position:absolute;left:16116;top:17752;width:8572;height:178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" filled="f" stroked="f">
                        <v:textbox style="mso-fit-shape-to-text:t" inset="0,0,0,0">
                          <w:txbxContent>
                            <w:p w14:paraId="477804C6" w14:textId="77777777" w:rsidR="00742970" w:rsidRDefault="00742970" w:rsidP="00F91B99">
                              <w:r w:rsidRPr="0030069F">
                                <w:rPr>
                                  <w:rFonts w:ascii="Arial" w:hAnsi="Arial" w:cs="Arial"/>
                                  <w:color w:val="000000"/>
                                  <w:sz w:val="14"/>
                                  <w:szCs w:val="14"/>
                                  <w:lang w:val="en-US"/>
                                </w:rPr>
                                <w:t>Room3 (RT60=98ms)</w:t>
                              </w:r>
                            </w:p>
                          </w:txbxContent>
                        </v:textbox>
                      </v:rect>
                      <v:rect id="Rectangle 1413" o:spid="_x0000_s1583" style="position:absolute;left:13106;top:18895;width:2508;height:11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" stroked="f"/>
                      <v:line id="Line 1414" o:spid="_x0000_s1584" style="position:absolute;visibility:visible;mso-wrap-style:square" from="13322,19397" to="15614,193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" strokecolor="gray" strokeweight="1.7pt"/>
                      <v:rect id="Rectangle 1415" o:spid="_x0000_s1585" style="position:absolute;left:16116;top:18895;width:3759;height:178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" filled="f" stroked="f">
                        <v:textbox style="mso-fit-shape-to-text:t" inset="0,0,0,0">
                          <w:txbxContent>
                            <w:p w14:paraId="7AE92A7F" w14:textId="77777777" w:rsidR="00742970" w:rsidRDefault="00742970" w:rsidP="00F91B99">
                              <w:r>
                                <w:rPr>
                                  <w:rFonts w:ascii="Arial" w:hAnsi="Arial" w:cs="Arial"/>
                                  <w:color w:val="000000"/>
                                  <w:sz w:val="14"/>
                                  <w:szCs w:val="14"/>
                                  <w:lang w:val="en-US"/>
                                </w:rPr>
                                <w:t>reference</w:t>
                              </w:r>
                            </w:p>
                          </w:txbxContent>
                        </v:textbox>
                      </v:rect>
                      <w10:anchorlock/>
                    </v:group>
                  </w:pict>
                </mc:Fallback>
              </mc:AlternateContent>
            </w:r>
          </w:p>
        </w:tc>
      </w:tr>
    </w:tbl>
    <w:p w14:paraId="7CF3CB79" w14:textId="344407C6" w:rsidR="00F91B99" w:rsidRPr="00D3733D" w:rsidRDefault="00181935" w:rsidP="00DD3C33">
      <w:pPr>
        <w:pStyle w:val="FigureNoTitle0"/>
        <w:rPr>
          <w:lang w:eastAsia="x-none"/>
        </w:rPr>
      </w:pPr>
      <w:r w:rsidRPr="00D3733D">
        <w:t>Figure III.</w:t>
      </w:r>
      <w:r w:rsidR="003E6EC7" w:rsidRPr="00D3733D">
        <w:t>10</w:t>
      </w:r>
      <w:r w:rsidRPr="00D3733D">
        <w:t xml:space="preserve"> – Phone 2, handset mode, </w:t>
      </w:r>
      <w:r w:rsidR="00997D17" w:rsidRPr="00D3733D">
        <w:t xml:space="preserve">comparison of one-twelfth-octave </w:t>
      </w:r>
      <w:r w:rsidRPr="00D3733D">
        <w:t>spectra for car noise and mix</w:t>
      </w:r>
      <w:r w:rsidR="00FB4450" w:rsidRPr="00D3733D">
        <w:t xml:space="preserve"> </w:t>
      </w:r>
      <w:r w:rsidRPr="00D3733D">
        <w:t>signal in different rooms (</w:t>
      </w:r>
      <w:r w:rsidR="00DD3C33" w:rsidRPr="00D3733D">
        <w:t xml:space="preserve">left: </w:t>
      </w:r>
      <w:r w:rsidRPr="00D3733D">
        <w:t>processed</w:t>
      </w:r>
      <w:r w:rsidR="00DD3C33" w:rsidRPr="00D3733D">
        <w:t>;</w:t>
      </w:r>
      <w:r w:rsidRPr="00D3733D">
        <w:t xml:space="preserve"> </w:t>
      </w:r>
      <w:r w:rsidR="00DD3C33" w:rsidRPr="00D3733D">
        <w:t>right:</w:t>
      </w:r>
      <w:r w:rsidRPr="00D3733D">
        <w:t xml:space="preserve"> unprocessed)</w:t>
      </w:r>
    </w:p>
    <w:p w14:paraId="2FD1CA4F" w14:textId="77777777" w:rsidR="00F91B99" w:rsidRPr="00D3733D" w:rsidRDefault="00F91B99" w:rsidP="00F91B99">
      <w:pPr>
        <w:rPr>
          <w:lang w:eastAsia="x-none"/>
        </w:rPr>
      </w:pPr>
    </w:p>
    <w:p w14:paraId="1E4AFB2A" w14:textId="77777777" w:rsidR="00F91B99" w:rsidRPr="00D3733D" w:rsidRDefault="00F91B99" w:rsidP="00F91B99">
      <w:pPr>
        <w:rPr>
          <w:lang w:eastAsia="x-none"/>
        </w:rPr>
      </w:pPr>
      <w:r w:rsidRPr="00D3733D">
        <w:rPr>
          <w:lang w:eastAsia="x-none"/>
        </w:rPr>
        <w:br w:type="page"/>
      </w:r>
    </w:p>
    <w:p w14:paraId="3D923228" w14:textId="77777777" w:rsidR="00F91B99" w:rsidRPr="00D3733D" w:rsidRDefault="00F91B99" w:rsidP="00F91B99">
      <w:pPr>
        <w:rPr>
          <w:lang w:eastAsia="x-none"/>
        </w:rPr>
      </w:pPr>
    </w:p>
    <w:tbl>
      <w:tblPr>
        <w:tblW w:w="9944" w:type="dxa"/>
        <w:jc w:val="center"/>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4963"/>
        <w:gridCol w:w="4981"/>
      </w:tblGrid>
      <w:tr w:rsidR="00F91B99" w:rsidRPr="00D3733D" w14:paraId="389FC789" w14:textId="77777777" w:rsidTr="007F27D7">
        <w:trPr>
          <w:trHeight w:val="417"/>
          <w:jc w:val="center"/>
        </w:trPr>
        <w:tc>
          <w:tcPr>
            <w:tcW w:w="0" w:type="auto"/>
            <w:shd w:val="clear" w:color="auto" w:fill="auto"/>
          </w:tcPr>
          <w:p w14:paraId="4EDCA908" w14:textId="27373B14" w:rsidR="00F91B99" w:rsidRPr="00D3733D" w:rsidRDefault="00F91B99" w:rsidP="0097352F">
            <w:pPr>
              <w:jc w:val="center"/>
              <w:rPr>
                <w:b/>
                <w:lang w:eastAsia="x-none"/>
              </w:rPr>
            </w:pPr>
            <w:r w:rsidRPr="00D3733D">
              <w:rPr>
                <w:b/>
                <w:lang w:eastAsia="x-none"/>
              </w:rPr>
              <w:t xml:space="preserve">Car </w:t>
            </w:r>
            <w:r w:rsidR="00FB4450" w:rsidRPr="00D3733D">
              <w:rPr>
                <w:b/>
                <w:lang w:eastAsia="x-none"/>
              </w:rPr>
              <w:t>n</w:t>
            </w:r>
            <w:r w:rsidRPr="00D3733D">
              <w:rPr>
                <w:b/>
                <w:lang w:eastAsia="x-none"/>
              </w:rPr>
              <w:t>oise - processed</w:t>
            </w:r>
            <w:r w:rsidRPr="00D3733D">
              <w:rPr>
                <w:b/>
                <w:noProof/>
                <w:lang w:eastAsia="en-GB"/>
              </w:rPr>
              <mc:AlternateContent>
                <mc:Choice Requires="wpc">
                  <w:drawing>
                    <wp:inline distT="0" distB="0" distL="0" distR="0" wp14:anchorId="473A9F12" wp14:editId="565E46FC">
                      <wp:extent cx="3001010" cy="2458085"/>
                      <wp:effectExtent l="0" t="0" r="8890" b="0"/>
                      <wp:docPr id="935" name="Zeichenbereich 1287"/>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865" name="Rectangle 1487"/>
                              <wps:cNvSpPr>
                                <a:spLocks noChangeArrowheads="1"/>
                              </wps:cNvSpPr>
                              <wps:spPr bwMode="auto">
                                <a:xfrm>
                                  <a:off x="6900" y="135805"/>
                                  <a:ext cx="2736309" cy="2047371"/>
                                </a:xfrm>
                                <a:prstGeom prst="rect">
                                  <a:avLst/>
                                </a:prstGeom>
                                <a:solidFill>
                                  <a:srgbClr val="FFFFFF"/>
                                </a:solidFill>
                                <a:ln w="6985">
                                  <a:solidFill>
                                    <a:srgbClr val="FFFFFF"/>
                                  </a:solidFill>
                                  <a:miter lim="800000"/>
                                  <a:headEnd/>
                                  <a:tailEnd/>
                                </a:ln>
                              </wps:spPr>
                              <wps:bodyPr rot="0" vert="horz" wrap="square" lIns="91440" tIns="45720" rIns="91440" bIns="45720" anchor="t" anchorCtr="0" upright="1">
                                <a:noAutofit/>
                              </wps:bodyPr>
                            </wps:wsp>
                            <wps:wsp>
                              <wps:cNvPr id="866" name="Rectangle 1488"/>
                              <wps:cNvSpPr>
                                <a:spLocks noChangeArrowheads="1"/>
                              </wps:cNvSpPr>
                              <wps:spPr bwMode="auto">
                                <a:xfrm>
                                  <a:off x="0" y="128904"/>
                                  <a:ext cx="2750809" cy="2061871"/>
                                </a:xfrm>
                                <a:prstGeom prst="rect">
                                  <a:avLst/>
                                </a:prstGeom>
                                <a:noFill/>
                                <a:ln w="698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67" name="Line 1489"/>
                              <wps:cNvCnPr>
                                <a:cxnSpLocks noChangeShapeType="1"/>
                              </wps:cNvCnPr>
                              <wps:spPr bwMode="auto">
                                <a:xfrm flipV="1">
                                  <a:off x="365101" y="135805"/>
                                  <a:ext cx="0" cy="2047371"/>
                                </a:xfrm>
                                <a:prstGeom prst="line">
                                  <a:avLst/>
                                </a:prstGeom>
                                <a:noFill/>
                                <a:ln w="6985">
                                  <a:solidFill>
                                    <a:srgbClr val="000000"/>
                                  </a:solidFill>
                                  <a:round/>
                                  <a:headEnd/>
                                  <a:tailEnd/>
                                </a:ln>
                                <a:extLst>
                                  <a:ext uri="{909E8E84-426E-40DD-AFC4-6F175D3DCCD1}">
                                    <a14:hiddenFill xmlns:a14="http://schemas.microsoft.com/office/drawing/2010/main">
                                      <a:noFill/>
                                    </a14:hiddenFill>
                                  </a:ext>
                                </a:extLst>
                              </wps:spPr>
                              <wps:bodyPr/>
                            </wps:wsp>
                            <wps:wsp>
                              <wps:cNvPr id="868" name="Line 1490"/>
                              <wps:cNvCnPr>
                                <a:cxnSpLocks noChangeShapeType="1"/>
                              </wps:cNvCnPr>
                              <wps:spPr bwMode="auto">
                                <a:xfrm flipV="1">
                                  <a:off x="723202" y="135805"/>
                                  <a:ext cx="0" cy="2047371"/>
                                </a:xfrm>
                                <a:prstGeom prst="line">
                                  <a:avLst/>
                                </a:prstGeom>
                                <a:noFill/>
                                <a:ln w="6985">
                                  <a:solidFill>
                                    <a:srgbClr val="000000"/>
                                  </a:solidFill>
                                  <a:round/>
                                  <a:headEnd/>
                                  <a:tailEnd/>
                                </a:ln>
                                <a:extLst>
                                  <a:ext uri="{909E8E84-426E-40DD-AFC4-6F175D3DCCD1}">
                                    <a14:hiddenFill xmlns:a14="http://schemas.microsoft.com/office/drawing/2010/main">
                                      <a:noFill/>
                                    </a14:hiddenFill>
                                  </a:ext>
                                </a:extLst>
                              </wps:spPr>
                              <wps:bodyPr/>
                            </wps:wsp>
                            <wps:wsp>
                              <wps:cNvPr id="869" name="Line 1491"/>
                              <wps:cNvCnPr>
                                <a:cxnSpLocks noChangeShapeType="1"/>
                              </wps:cNvCnPr>
                              <wps:spPr bwMode="auto">
                                <a:xfrm flipV="1">
                                  <a:off x="1203304" y="135805"/>
                                  <a:ext cx="0" cy="2047371"/>
                                </a:xfrm>
                                <a:prstGeom prst="line">
                                  <a:avLst/>
                                </a:prstGeom>
                                <a:noFill/>
                                <a:ln w="6985">
                                  <a:solidFill>
                                    <a:srgbClr val="000000"/>
                                  </a:solidFill>
                                  <a:round/>
                                  <a:headEnd/>
                                  <a:tailEnd/>
                                </a:ln>
                                <a:extLst>
                                  <a:ext uri="{909E8E84-426E-40DD-AFC4-6F175D3DCCD1}">
                                    <a14:hiddenFill xmlns:a14="http://schemas.microsoft.com/office/drawing/2010/main">
                                      <a:noFill/>
                                    </a14:hiddenFill>
                                  </a:ext>
                                </a:extLst>
                              </wps:spPr>
                              <wps:bodyPr/>
                            </wps:wsp>
                            <wps:wsp>
                              <wps:cNvPr id="870" name="Line 1492"/>
                              <wps:cNvCnPr>
                                <a:cxnSpLocks noChangeShapeType="1"/>
                              </wps:cNvCnPr>
                              <wps:spPr bwMode="auto">
                                <a:xfrm flipV="1">
                                  <a:off x="1561405" y="135805"/>
                                  <a:ext cx="0" cy="2047371"/>
                                </a:xfrm>
                                <a:prstGeom prst="line">
                                  <a:avLst/>
                                </a:prstGeom>
                                <a:noFill/>
                                <a:ln w="6985">
                                  <a:solidFill>
                                    <a:srgbClr val="000000"/>
                                  </a:solidFill>
                                  <a:round/>
                                  <a:headEnd/>
                                  <a:tailEnd/>
                                </a:ln>
                                <a:extLst>
                                  <a:ext uri="{909E8E84-426E-40DD-AFC4-6F175D3DCCD1}">
                                    <a14:hiddenFill xmlns:a14="http://schemas.microsoft.com/office/drawing/2010/main">
                                      <a:noFill/>
                                    </a14:hiddenFill>
                                  </a:ext>
                                </a:extLst>
                              </wps:spPr>
                              <wps:bodyPr/>
                            </wps:wsp>
                            <wps:wsp>
                              <wps:cNvPr id="871" name="Line 1493"/>
                              <wps:cNvCnPr>
                                <a:cxnSpLocks noChangeShapeType="1"/>
                              </wps:cNvCnPr>
                              <wps:spPr bwMode="auto">
                                <a:xfrm flipV="1">
                                  <a:off x="1926506" y="135805"/>
                                  <a:ext cx="0" cy="2047371"/>
                                </a:xfrm>
                                <a:prstGeom prst="line">
                                  <a:avLst/>
                                </a:prstGeom>
                                <a:noFill/>
                                <a:ln w="6985">
                                  <a:solidFill>
                                    <a:srgbClr val="000000"/>
                                  </a:solidFill>
                                  <a:round/>
                                  <a:headEnd/>
                                  <a:tailEnd/>
                                </a:ln>
                                <a:extLst>
                                  <a:ext uri="{909E8E84-426E-40DD-AFC4-6F175D3DCCD1}">
                                    <a14:hiddenFill xmlns:a14="http://schemas.microsoft.com/office/drawing/2010/main">
                                      <a:noFill/>
                                    </a14:hiddenFill>
                                  </a:ext>
                                </a:extLst>
                              </wps:spPr>
                              <wps:bodyPr/>
                            </wps:wsp>
                            <wps:wsp>
                              <wps:cNvPr id="872" name="Line 1494"/>
                              <wps:cNvCnPr>
                                <a:cxnSpLocks noChangeShapeType="1"/>
                              </wps:cNvCnPr>
                              <wps:spPr bwMode="auto">
                                <a:xfrm flipV="1">
                                  <a:off x="2399608" y="135805"/>
                                  <a:ext cx="0" cy="2047371"/>
                                </a:xfrm>
                                <a:prstGeom prst="line">
                                  <a:avLst/>
                                </a:prstGeom>
                                <a:noFill/>
                                <a:ln w="6985">
                                  <a:solidFill>
                                    <a:srgbClr val="000000"/>
                                  </a:solidFill>
                                  <a:round/>
                                  <a:headEnd/>
                                  <a:tailEnd/>
                                </a:ln>
                                <a:extLst>
                                  <a:ext uri="{909E8E84-426E-40DD-AFC4-6F175D3DCCD1}">
                                    <a14:hiddenFill xmlns:a14="http://schemas.microsoft.com/office/drawing/2010/main">
                                      <a:noFill/>
                                    </a14:hiddenFill>
                                  </a:ext>
                                </a:extLst>
                              </wps:spPr>
                              <wps:bodyPr/>
                            </wps:wsp>
                            <wps:wsp>
                              <wps:cNvPr id="873" name="Line 1495"/>
                              <wps:cNvCnPr>
                                <a:cxnSpLocks noChangeShapeType="1"/>
                              </wps:cNvCnPr>
                              <wps:spPr bwMode="auto">
                                <a:xfrm flipH="1">
                                  <a:off x="6900" y="1854264"/>
                                  <a:ext cx="2743909" cy="0"/>
                                </a:xfrm>
                                <a:prstGeom prst="line">
                                  <a:avLst/>
                                </a:prstGeom>
                                <a:noFill/>
                                <a:ln w="6985">
                                  <a:solidFill>
                                    <a:srgbClr val="000000"/>
                                  </a:solidFill>
                                  <a:round/>
                                  <a:headEnd/>
                                  <a:tailEnd/>
                                </a:ln>
                                <a:extLst>
                                  <a:ext uri="{909E8E84-426E-40DD-AFC4-6F175D3DCCD1}">
                                    <a14:hiddenFill xmlns:a14="http://schemas.microsoft.com/office/drawing/2010/main">
                                      <a:noFill/>
                                    </a14:hiddenFill>
                                  </a:ext>
                                </a:extLst>
                              </wps:spPr>
                              <wps:bodyPr/>
                            </wps:wsp>
                            <wps:wsp>
                              <wps:cNvPr id="874" name="Line 1496"/>
                              <wps:cNvCnPr>
                                <a:cxnSpLocks noChangeShapeType="1"/>
                              </wps:cNvCnPr>
                              <wps:spPr bwMode="auto">
                                <a:xfrm flipH="1">
                                  <a:off x="6900" y="1510652"/>
                                  <a:ext cx="2743909" cy="0"/>
                                </a:xfrm>
                                <a:prstGeom prst="line">
                                  <a:avLst/>
                                </a:prstGeom>
                                <a:noFill/>
                                <a:ln w="6985">
                                  <a:solidFill>
                                    <a:srgbClr val="000000"/>
                                  </a:solidFill>
                                  <a:round/>
                                  <a:headEnd/>
                                  <a:tailEnd/>
                                </a:ln>
                                <a:extLst>
                                  <a:ext uri="{909E8E84-426E-40DD-AFC4-6F175D3DCCD1}">
                                    <a14:hiddenFill xmlns:a14="http://schemas.microsoft.com/office/drawing/2010/main">
                                      <a:noFill/>
                                    </a14:hiddenFill>
                                  </a:ext>
                                </a:extLst>
                              </wps:spPr>
                              <wps:bodyPr/>
                            </wps:wsp>
                            <wps:wsp>
                              <wps:cNvPr id="875" name="Line 1497"/>
                              <wps:cNvCnPr>
                                <a:cxnSpLocks noChangeShapeType="1"/>
                              </wps:cNvCnPr>
                              <wps:spPr bwMode="auto">
                                <a:xfrm flipH="1">
                                  <a:off x="6900" y="1167140"/>
                                  <a:ext cx="2743909" cy="0"/>
                                </a:xfrm>
                                <a:prstGeom prst="line">
                                  <a:avLst/>
                                </a:prstGeom>
                                <a:noFill/>
                                <a:ln w="6985">
                                  <a:solidFill>
                                    <a:srgbClr val="000000"/>
                                  </a:solidFill>
                                  <a:round/>
                                  <a:headEnd/>
                                  <a:tailEnd/>
                                </a:ln>
                                <a:extLst>
                                  <a:ext uri="{909E8E84-426E-40DD-AFC4-6F175D3DCCD1}">
                                    <a14:hiddenFill xmlns:a14="http://schemas.microsoft.com/office/drawing/2010/main">
                                      <a:noFill/>
                                    </a14:hiddenFill>
                                  </a:ext>
                                </a:extLst>
                              </wps:spPr>
                              <wps:bodyPr/>
                            </wps:wsp>
                            <wps:wsp>
                              <wps:cNvPr id="876" name="Line 1498"/>
                              <wps:cNvCnPr>
                                <a:cxnSpLocks noChangeShapeType="1"/>
                              </wps:cNvCnPr>
                              <wps:spPr bwMode="auto">
                                <a:xfrm flipH="1">
                                  <a:off x="6900" y="822928"/>
                                  <a:ext cx="2743909" cy="0"/>
                                </a:xfrm>
                                <a:prstGeom prst="line">
                                  <a:avLst/>
                                </a:prstGeom>
                                <a:noFill/>
                                <a:ln w="6985">
                                  <a:solidFill>
                                    <a:srgbClr val="000000"/>
                                  </a:solidFill>
                                  <a:round/>
                                  <a:headEnd/>
                                  <a:tailEnd/>
                                </a:ln>
                                <a:extLst>
                                  <a:ext uri="{909E8E84-426E-40DD-AFC4-6F175D3DCCD1}">
                                    <a14:hiddenFill xmlns:a14="http://schemas.microsoft.com/office/drawing/2010/main">
                                      <a:noFill/>
                                    </a14:hiddenFill>
                                  </a:ext>
                                </a:extLst>
                              </wps:spPr>
                              <wps:bodyPr/>
                            </wps:wsp>
                            <wps:wsp>
                              <wps:cNvPr id="877" name="Line 1499"/>
                              <wps:cNvCnPr>
                                <a:cxnSpLocks noChangeShapeType="1"/>
                              </wps:cNvCnPr>
                              <wps:spPr bwMode="auto">
                                <a:xfrm flipH="1">
                                  <a:off x="6900" y="479417"/>
                                  <a:ext cx="2743909" cy="0"/>
                                </a:xfrm>
                                <a:prstGeom prst="line">
                                  <a:avLst/>
                                </a:prstGeom>
                                <a:noFill/>
                                <a:ln w="6985">
                                  <a:solidFill>
                                    <a:srgbClr val="000000"/>
                                  </a:solidFill>
                                  <a:round/>
                                  <a:headEnd/>
                                  <a:tailEnd/>
                                </a:ln>
                                <a:extLst>
                                  <a:ext uri="{909E8E84-426E-40DD-AFC4-6F175D3DCCD1}">
                                    <a14:hiddenFill xmlns:a14="http://schemas.microsoft.com/office/drawing/2010/main">
                                      <a:noFill/>
                                    </a14:hiddenFill>
                                  </a:ext>
                                </a:extLst>
                              </wps:spPr>
                              <wps:bodyPr/>
                            </wps:wsp>
                            <wps:wsp>
                              <wps:cNvPr id="878" name="Freeform 1500"/>
                              <wps:cNvSpPr>
                                <a:spLocks/>
                              </wps:cNvSpPr>
                              <wps:spPr bwMode="auto">
                                <a:xfrm>
                                  <a:off x="0" y="937832"/>
                                  <a:ext cx="2779309" cy="1388848"/>
                                </a:xfrm>
                                <a:custGeom>
                                  <a:avLst/>
                                  <a:gdLst>
                                    <a:gd name="T0" fmla="*/ 21590 w 4377"/>
                                    <a:gd name="T1" fmla="*/ 894715 h 2187"/>
                                    <a:gd name="T2" fmla="*/ 50165 w 4377"/>
                                    <a:gd name="T3" fmla="*/ 794385 h 2187"/>
                                    <a:gd name="T4" fmla="*/ 107315 w 4377"/>
                                    <a:gd name="T5" fmla="*/ 765810 h 2187"/>
                                    <a:gd name="T6" fmla="*/ 135890 w 4377"/>
                                    <a:gd name="T7" fmla="*/ 701675 h 2187"/>
                                    <a:gd name="T8" fmla="*/ 200660 w 4377"/>
                                    <a:gd name="T9" fmla="*/ 680085 h 2187"/>
                                    <a:gd name="T10" fmla="*/ 229235 w 4377"/>
                                    <a:gd name="T11" fmla="*/ 629920 h 2187"/>
                                    <a:gd name="T12" fmla="*/ 293370 w 4377"/>
                                    <a:gd name="T13" fmla="*/ 615315 h 2187"/>
                                    <a:gd name="T14" fmla="*/ 322580 w 4377"/>
                                    <a:gd name="T15" fmla="*/ 608330 h 2187"/>
                                    <a:gd name="T16" fmla="*/ 379730 w 4377"/>
                                    <a:gd name="T17" fmla="*/ 572770 h 2187"/>
                                    <a:gd name="T18" fmla="*/ 408305 w 4377"/>
                                    <a:gd name="T19" fmla="*/ 522605 h 2187"/>
                                    <a:gd name="T20" fmla="*/ 465455 w 4377"/>
                                    <a:gd name="T21" fmla="*/ 508000 h 2187"/>
                                    <a:gd name="T22" fmla="*/ 494030 w 4377"/>
                                    <a:gd name="T23" fmla="*/ 457835 h 2187"/>
                                    <a:gd name="T24" fmla="*/ 558800 w 4377"/>
                                    <a:gd name="T25" fmla="*/ 415290 h 2187"/>
                                    <a:gd name="T26" fmla="*/ 594360 w 4377"/>
                                    <a:gd name="T27" fmla="*/ 365125 h 2187"/>
                                    <a:gd name="T28" fmla="*/ 652145 w 4377"/>
                                    <a:gd name="T29" fmla="*/ 350520 h 2187"/>
                                    <a:gd name="T30" fmla="*/ 680720 w 4377"/>
                                    <a:gd name="T31" fmla="*/ 321945 h 2187"/>
                                    <a:gd name="T32" fmla="*/ 737870 w 4377"/>
                                    <a:gd name="T33" fmla="*/ 300355 h 2187"/>
                                    <a:gd name="T34" fmla="*/ 766445 w 4377"/>
                                    <a:gd name="T35" fmla="*/ 243205 h 2187"/>
                                    <a:gd name="T36" fmla="*/ 823595 w 4377"/>
                                    <a:gd name="T37" fmla="*/ 214630 h 2187"/>
                                    <a:gd name="T38" fmla="*/ 859790 w 4377"/>
                                    <a:gd name="T39" fmla="*/ 164465 h 2187"/>
                                    <a:gd name="T40" fmla="*/ 916940 w 4377"/>
                                    <a:gd name="T41" fmla="*/ 142875 h 2187"/>
                                    <a:gd name="T42" fmla="*/ 945515 w 4377"/>
                                    <a:gd name="T43" fmla="*/ 64135 h 2187"/>
                                    <a:gd name="T44" fmla="*/ 1010285 w 4377"/>
                                    <a:gd name="T45" fmla="*/ 42545 h 2187"/>
                                    <a:gd name="T46" fmla="*/ 1038860 w 4377"/>
                                    <a:gd name="T47" fmla="*/ 6985 h 2187"/>
                                    <a:gd name="T48" fmla="*/ 1102995 w 4377"/>
                                    <a:gd name="T49" fmla="*/ 6985 h 2187"/>
                                    <a:gd name="T50" fmla="*/ 1131570 w 4377"/>
                                    <a:gd name="T51" fmla="*/ 6985 h 2187"/>
                                    <a:gd name="T52" fmla="*/ 1189355 w 4377"/>
                                    <a:gd name="T53" fmla="*/ 35560 h 2187"/>
                                    <a:gd name="T54" fmla="*/ 1217930 w 4377"/>
                                    <a:gd name="T55" fmla="*/ 35560 h 2187"/>
                                    <a:gd name="T56" fmla="*/ 1275080 w 4377"/>
                                    <a:gd name="T57" fmla="*/ 42545 h 2187"/>
                                    <a:gd name="T58" fmla="*/ 1303655 w 4377"/>
                                    <a:gd name="T59" fmla="*/ 64135 h 2187"/>
                                    <a:gd name="T60" fmla="*/ 1368425 w 4377"/>
                                    <a:gd name="T61" fmla="*/ 78740 h 2187"/>
                                    <a:gd name="T62" fmla="*/ 1397000 w 4377"/>
                                    <a:gd name="T63" fmla="*/ 100330 h 2187"/>
                                    <a:gd name="T64" fmla="*/ 1461135 w 4377"/>
                                    <a:gd name="T65" fmla="*/ 114300 h 2187"/>
                                    <a:gd name="T66" fmla="*/ 1489710 w 4377"/>
                                    <a:gd name="T67" fmla="*/ 142875 h 2187"/>
                                    <a:gd name="T68" fmla="*/ 1547495 w 4377"/>
                                    <a:gd name="T69" fmla="*/ 157480 h 2187"/>
                                    <a:gd name="T70" fmla="*/ 1576070 w 4377"/>
                                    <a:gd name="T71" fmla="*/ 164465 h 2187"/>
                                    <a:gd name="T72" fmla="*/ 1633220 w 4377"/>
                                    <a:gd name="T73" fmla="*/ 186055 h 2187"/>
                                    <a:gd name="T74" fmla="*/ 1661795 w 4377"/>
                                    <a:gd name="T75" fmla="*/ 207645 h 2187"/>
                                    <a:gd name="T76" fmla="*/ 1726565 w 4377"/>
                                    <a:gd name="T77" fmla="*/ 207645 h 2187"/>
                                    <a:gd name="T78" fmla="*/ 1755140 w 4377"/>
                                    <a:gd name="T79" fmla="*/ 236220 h 2187"/>
                                    <a:gd name="T80" fmla="*/ 1819275 w 4377"/>
                                    <a:gd name="T81" fmla="*/ 357505 h 2187"/>
                                    <a:gd name="T82" fmla="*/ 1855470 w 4377"/>
                                    <a:gd name="T83" fmla="*/ 615315 h 2187"/>
                                    <a:gd name="T84" fmla="*/ 1912620 w 4377"/>
                                    <a:gd name="T85" fmla="*/ 715645 h 2187"/>
                                    <a:gd name="T86" fmla="*/ 1941195 w 4377"/>
                                    <a:gd name="T87" fmla="*/ 765810 h 2187"/>
                                    <a:gd name="T88" fmla="*/ 1998345 w 4377"/>
                                    <a:gd name="T89" fmla="*/ 765810 h 2187"/>
                                    <a:gd name="T90" fmla="*/ 2026920 w 4377"/>
                                    <a:gd name="T91" fmla="*/ 837565 h 2187"/>
                                    <a:gd name="T92" fmla="*/ 2084705 w 4377"/>
                                    <a:gd name="T93" fmla="*/ 822960 h 2187"/>
                                    <a:gd name="T94" fmla="*/ 2113280 w 4377"/>
                                    <a:gd name="T95" fmla="*/ 801370 h 2187"/>
                                    <a:gd name="T96" fmla="*/ 2177415 w 4377"/>
                                    <a:gd name="T97" fmla="*/ 1238250 h 2187"/>
                                    <a:gd name="T98" fmla="*/ 2205990 w 4377"/>
                                    <a:gd name="T99" fmla="*/ 1388745 h 2187"/>
                                    <a:gd name="T100" fmla="*/ 2270760 w 4377"/>
                                    <a:gd name="T101" fmla="*/ 1388745 h 2187"/>
                                    <a:gd name="T102" fmla="*/ 2299335 w 4377"/>
                                    <a:gd name="T103" fmla="*/ 1388745 h 2187"/>
                                    <a:gd name="T104" fmla="*/ 2356485 w 4377"/>
                                    <a:gd name="T105" fmla="*/ 1388745 h 2187"/>
                                    <a:gd name="T106" fmla="*/ 2385060 w 4377"/>
                                    <a:gd name="T107" fmla="*/ 1388745 h 2187"/>
                                    <a:gd name="T108" fmla="*/ 2442845 w 4377"/>
                                    <a:gd name="T109" fmla="*/ 1388745 h 2187"/>
                                    <a:gd name="T110" fmla="*/ 2478405 w 4377"/>
                                    <a:gd name="T111" fmla="*/ 1388745 h 2187"/>
                                    <a:gd name="T112" fmla="*/ 2535555 w 4377"/>
                                    <a:gd name="T113" fmla="*/ 1388745 h 2187"/>
                                    <a:gd name="T114" fmla="*/ 2564130 w 4377"/>
                                    <a:gd name="T115" fmla="*/ 1388745 h 2187"/>
                                    <a:gd name="T116" fmla="*/ 2628900 w 4377"/>
                                    <a:gd name="T117" fmla="*/ 1388745 h 2187"/>
                                    <a:gd name="T118" fmla="*/ 2657475 w 4377"/>
                                    <a:gd name="T119" fmla="*/ 1388745 h 2187"/>
                                    <a:gd name="T120" fmla="*/ 2722245 w 4377"/>
                                    <a:gd name="T121" fmla="*/ 1388745 h 2187"/>
                                    <a:gd name="T122" fmla="*/ 2750820 w 4377"/>
                                    <a:gd name="T123" fmla="*/ 1388745 h 2187"/>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 name="T180" fmla="*/ 0 60000 65536"/>
                                    <a:gd name="T181" fmla="*/ 0 60000 65536"/>
                                    <a:gd name="T182" fmla="*/ 0 60000 65536"/>
                                    <a:gd name="T183" fmla="*/ 0 60000 65536"/>
                                    <a:gd name="T184" fmla="*/ 0 60000 65536"/>
                                    <a:gd name="T185" fmla="*/ 0 60000 65536"/>
                                  </a:gdLst>
                                  <a:ahLst/>
                                  <a:cxnLst>
                                    <a:cxn ang="T124">
                                      <a:pos x="T0" y="T1"/>
                                    </a:cxn>
                                    <a:cxn ang="T125">
                                      <a:pos x="T2" y="T3"/>
                                    </a:cxn>
                                    <a:cxn ang="T126">
                                      <a:pos x="T4" y="T5"/>
                                    </a:cxn>
                                    <a:cxn ang="T127">
                                      <a:pos x="T6" y="T7"/>
                                    </a:cxn>
                                    <a:cxn ang="T128">
                                      <a:pos x="T8" y="T9"/>
                                    </a:cxn>
                                    <a:cxn ang="T129">
                                      <a:pos x="T10" y="T11"/>
                                    </a:cxn>
                                    <a:cxn ang="T130">
                                      <a:pos x="T12" y="T13"/>
                                    </a:cxn>
                                    <a:cxn ang="T131">
                                      <a:pos x="T14" y="T15"/>
                                    </a:cxn>
                                    <a:cxn ang="T132">
                                      <a:pos x="T16" y="T17"/>
                                    </a:cxn>
                                    <a:cxn ang="T133">
                                      <a:pos x="T18" y="T19"/>
                                    </a:cxn>
                                    <a:cxn ang="T134">
                                      <a:pos x="T20" y="T21"/>
                                    </a:cxn>
                                    <a:cxn ang="T135">
                                      <a:pos x="T22" y="T23"/>
                                    </a:cxn>
                                    <a:cxn ang="T136">
                                      <a:pos x="T24" y="T25"/>
                                    </a:cxn>
                                    <a:cxn ang="T137">
                                      <a:pos x="T26" y="T27"/>
                                    </a:cxn>
                                    <a:cxn ang="T138">
                                      <a:pos x="T28" y="T29"/>
                                    </a:cxn>
                                    <a:cxn ang="T139">
                                      <a:pos x="T30" y="T31"/>
                                    </a:cxn>
                                    <a:cxn ang="T140">
                                      <a:pos x="T32" y="T33"/>
                                    </a:cxn>
                                    <a:cxn ang="T141">
                                      <a:pos x="T34" y="T35"/>
                                    </a:cxn>
                                    <a:cxn ang="T142">
                                      <a:pos x="T36" y="T37"/>
                                    </a:cxn>
                                    <a:cxn ang="T143">
                                      <a:pos x="T38" y="T39"/>
                                    </a:cxn>
                                    <a:cxn ang="T144">
                                      <a:pos x="T40" y="T41"/>
                                    </a:cxn>
                                    <a:cxn ang="T145">
                                      <a:pos x="T42" y="T43"/>
                                    </a:cxn>
                                    <a:cxn ang="T146">
                                      <a:pos x="T44" y="T45"/>
                                    </a:cxn>
                                    <a:cxn ang="T147">
                                      <a:pos x="T46" y="T47"/>
                                    </a:cxn>
                                    <a:cxn ang="T148">
                                      <a:pos x="T48" y="T49"/>
                                    </a:cxn>
                                    <a:cxn ang="T149">
                                      <a:pos x="T50" y="T51"/>
                                    </a:cxn>
                                    <a:cxn ang="T150">
                                      <a:pos x="T52" y="T53"/>
                                    </a:cxn>
                                    <a:cxn ang="T151">
                                      <a:pos x="T54" y="T55"/>
                                    </a:cxn>
                                    <a:cxn ang="T152">
                                      <a:pos x="T56" y="T57"/>
                                    </a:cxn>
                                    <a:cxn ang="T153">
                                      <a:pos x="T58" y="T59"/>
                                    </a:cxn>
                                    <a:cxn ang="T154">
                                      <a:pos x="T60" y="T61"/>
                                    </a:cxn>
                                    <a:cxn ang="T155">
                                      <a:pos x="T62" y="T63"/>
                                    </a:cxn>
                                    <a:cxn ang="T156">
                                      <a:pos x="T64" y="T65"/>
                                    </a:cxn>
                                    <a:cxn ang="T157">
                                      <a:pos x="T66" y="T67"/>
                                    </a:cxn>
                                    <a:cxn ang="T158">
                                      <a:pos x="T68" y="T69"/>
                                    </a:cxn>
                                    <a:cxn ang="T159">
                                      <a:pos x="T70" y="T71"/>
                                    </a:cxn>
                                    <a:cxn ang="T160">
                                      <a:pos x="T72" y="T73"/>
                                    </a:cxn>
                                    <a:cxn ang="T161">
                                      <a:pos x="T74" y="T75"/>
                                    </a:cxn>
                                    <a:cxn ang="T162">
                                      <a:pos x="T76" y="T77"/>
                                    </a:cxn>
                                    <a:cxn ang="T163">
                                      <a:pos x="T78" y="T79"/>
                                    </a:cxn>
                                    <a:cxn ang="T164">
                                      <a:pos x="T80" y="T81"/>
                                    </a:cxn>
                                    <a:cxn ang="T165">
                                      <a:pos x="T82" y="T83"/>
                                    </a:cxn>
                                    <a:cxn ang="T166">
                                      <a:pos x="T84" y="T85"/>
                                    </a:cxn>
                                    <a:cxn ang="T167">
                                      <a:pos x="T86" y="T87"/>
                                    </a:cxn>
                                    <a:cxn ang="T168">
                                      <a:pos x="T88" y="T89"/>
                                    </a:cxn>
                                    <a:cxn ang="T169">
                                      <a:pos x="T90" y="T91"/>
                                    </a:cxn>
                                    <a:cxn ang="T170">
                                      <a:pos x="T92" y="T93"/>
                                    </a:cxn>
                                    <a:cxn ang="T171">
                                      <a:pos x="T94" y="T95"/>
                                    </a:cxn>
                                    <a:cxn ang="T172">
                                      <a:pos x="T96" y="T97"/>
                                    </a:cxn>
                                    <a:cxn ang="T173">
                                      <a:pos x="T98" y="T99"/>
                                    </a:cxn>
                                    <a:cxn ang="T174">
                                      <a:pos x="T100" y="T101"/>
                                    </a:cxn>
                                    <a:cxn ang="T175">
                                      <a:pos x="T102" y="T103"/>
                                    </a:cxn>
                                    <a:cxn ang="T176">
                                      <a:pos x="T104" y="T105"/>
                                    </a:cxn>
                                    <a:cxn ang="T177">
                                      <a:pos x="T106" y="T107"/>
                                    </a:cxn>
                                    <a:cxn ang="T178">
                                      <a:pos x="T108" y="T109"/>
                                    </a:cxn>
                                    <a:cxn ang="T179">
                                      <a:pos x="T110" y="T111"/>
                                    </a:cxn>
                                    <a:cxn ang="T180">
                                      <a:pos x="T112" y="T113"/>
                                    </a:cxn>
                                    <a:cxn ang="T181">
                                      <a:pos x="T114" y="T115"/>
                                    </a:cxn>
                                    <a:cxn ang="T182">
                                      <a:pos x="T116" y="T117"/>
                                    </a:cxn>
                                    <a:cxn ang="T183">
                                      <a:pos x="T118" y="T119"/>
                                    </a:cxn>
                                    <a:cxn ang="T184">
                                      <a:pos x="T120" y="T121"/>
                                    </a:cxn>
                                    <a:cxn ang="T185">
                                      <a:pos x="T122" y="T123"/>
                                    </a:cxn>
                                  </a:cxnLst>
                                  <a:rect l="0" t="0" r="r" b="b"/>
                                  <a:pathLst>
                                    <a:path w="4377" h="2187">
                                      <a:moveTo>
                                        <a:pt x="0" y="1454"/>
                                      </a:moveTo>
                                      <a:lnTo>
                                        <a:pt x="0" y="1409"/>
                                      </a:lnTo>
                                      <a:lnTo>
                                        <a:pt x="34" y="1409"/>
                                      </a:lnTo>
                                      <a:lnTo>
                                        <a:pt x="34" y="1319"/>
                                      </a:lnTo>
                                      <a:lnTo>
                                        <a:pt x="79" y="1319"/>
                                      </a:lnTo>
                                      <a:lnTo>
                                        <a:pt x="79" y="1251"/>
                                      </a:lnTo>
                                      <a:lnTo>
                                        <a:pt x="124" y="1251"/>
                                      </a:lnTo>
                                      <a:lnTo>
                                        <a:pt x="124" y="1206"/>
                                      </a:lnTo>
                                      <a:lnTo>
                                        <a:pt x="169" y="1206"/>
                                      </a:lnTo>
                                      <a:lnTo>
                                        <a:pt x="169" y="1172"/>
                                      </a:lnTo>
                                      <a:lnTo>
                                        <a:pt x="214" y="1172"/>
                                      </a:lnTo>
                                      <a:lnTo>
                                        <a:pt x="214" y="1105"/>
                                      </a:lnTo>
                                      <a:lnTo>
                                        <a:pt x="271" y="1105"/>
                                      </a:lnTo>
                                      <a:lnTo>
                                        <a:pt x="271" y="1071"/>
                                      </a:lnTo>
                                      <a:lnTo>
                                        <a:pt x="316" y="1071"/>
                                      </a:lnTo>
                                      <a:lnTo>
                                        <a:pt x="316" y="1037"/>
                                      </a:lnTo>
                                      <a:lnTo>
                                        <a:pt x="361" y="1037"/>
                                      </a:lnTo>
                                      <a:lnTo>
                                        <a:pt x="361" y="992"/>
                                      </a:lnTo>
                                      <a:lnTo>
                                        <a:pt x="417" y="992"/>
                                      </a:lnTo>
                                      <a:lnTo>
                                        <a:pt x="417" y="969"/>
                                      </a:lnTo>
                                      <a:lnTo>
                                        <a:pt x="462" y="969"/>
                                      </a:lnTo>
                                      <a:lnTo>
                                        <a:pt x="462" y="958"/>
                                      </a:lnTo>
                                      <a:lnTo>
                                        <a:pt x="508" y="958"/>
                                      </a:lnTo>
                                      <a:lnTo>
                                        <a:pt x="553" y="958"/>
                                      </a:lnTo>
                                      <a:lnTo>
                                        <a:pt x="553" y="902"/>
                                      </a:lnTo>
                                      <a:lnTo>
                                        <a:pt x="598" y="902"/>
                                      </a:lnTo>
                                      <a:lnTo>
                                        <a:pt x="598" y="845"/>
                                      </a:lnTo>
                                      <a:lnTo>
                                        <a:pt x="643" y="845"/>
                                      </a:lnTo>
                                      <a:lnTo>
                                        <a:pt x="643" y="823"/>
                                      </a:lnTo>
                                      <a:lnTo>
                                        <a:pt x="688" y="823"/>
                                      </a:lnTo>
                                      <a:lnTo>
                                        <a:pt x="688" y="800"/>
                                      </a:lnTo>
                                      <a:lnTo>
                                        <a:pt x="733" y="800"/>
                                      </a:lnTo>
                                      <a:lnTo>
                                        <a:pt x="733" y="755"/>
                                      </a:lnTo>
                                      <a:lnTo>
                                        <a:pt x="778" y="755"/>
                                      </a:lnTo>
                                      <a:lnTo>
                                        <a:pt x="778" y="721"/>
                                      </a:lnTo>
                                      <a:lnTo>
                                        <a:pt x="823" y="721"/>
                                      </a:lnTo>
                                      <a:lnTo>
                                        <a:pt x="823" y="654"/>
                                      </a:lnTo>
                                      <a:lnTo>
                                        <a:pt x="880" y="654"/>
                                      </a:lnTo>
                                      <a:lnTo>
                                        <a:pt x="880" y="586"/>
                                      </a:lnTo>
                                      <a:lnTo>
                                        <a:pt x="936" y="586"/>
                                      </a:lnTo>
                                      <a:lnTo>
                                        <a:pt x="936" y="575"/>
                                      </a:lnTo>
                                      <a:lnTo>
                                        <a:pt x="981" y="575"/>
                                      </a:lnTo>
                                      <a:lnTo>
                                        <a:pt x="981" y="552"/>
                                      </a:lnTo>
                                      <a:lnTo>
                                        <a:pt x="1027" y="552"/>
                                      </a:lnTo>
                                      <a:lnTo>
                                        <a:pt x="1027" y="530"/>
                                      </a:lnTo>
                                      <a:lnTo>
                                        <a:pt x="1072" y="530"/>
                                      </a:lnTo>
                                      <a:lnTo>
                                        <a:pt x="1072" y="507"/>
                                      </a:lnTo>
                                      <a:lnTo>
                                        <a:pt x="1117" y="507"/>
                                      </a:lnTo>
                                      <a:lnTo>
                                        <a:pt x="1117" y="473"/>
                                      </a:lnTo>
                                      <a:lnTo>
                                        <a:pt x="1162" y="473"/>
                                      </a:lnTo>
                                      <a:lnTo>
                                        <a:pt x="1162" y="417"/>
                                      </a:lnTo>
                                      <a:lnTo>
                                        <a:pt x="1207" y="417"/>
                                      </a:lnTo>
                                      <a:lnTo>
                                        <a:pt x="1207" y="383"/>
                                      </a:lnTo>
                                      <a:lnTo>
                                        <a:pt x="1252" y="383"/>
                                      </a:lnTo>
                                      <a:lnTo>
                                        <a:pt x="1252" y="338"/>
                                      </a:lnTo>
                                      <a:lnTo>
                                        <a:pt x="1297" y="338"/>
                                      </a:lnTo>
                                      <a:lnTo>
                                        <a:pt x="1297" y="293"/>
                                      </a:lnTo>
                                      <a:lnTo>
                                        <a:pt x="1354" y="293"/>
                                      </a:lnTo>
                                      <a:lnTo>
                                        <a:pt x="1354" y="259"/>
                                      </a:lnTo>
                                      <a:lnTo>
                                        <a:pt x="1399" y="259"/>
                                      </a:lnTo>
                                      <a:lnTo>
                                        <a:pt x="1399" y="225"/>
                                      </a:lnTo>
                                      <a:lnTo>
                                        <a:pt x="1444" y="225"/>
                                      </a:lnTo>
                                      <a:lnTo>
                                        <a:pt x="1444" y="169"/>
                                      </a:lnTo>
                                      <a:lnTo>
                                        <a:pt x="1489" y="169"/>
                                      </a:lnTo>
                                      <a:lnTo>
                                        <a:pt x="1489" y="101"/>
                                      </a:lnTo>
                                      <a:lnTo>
                                        <a:pt x="1534" y="101"/>
                                      </a:lnTo>
                                      <a:lnTo>
                                        <a:pt x="1534" y="67"/>
                                      </a:lnTo>
                                      <a:lnTo>
                                        <a:pt x="1591" y="67"/>
                                      </a:lnTo>
                                      <a:lnTo>
                                        <a:pt x="1591" y="34"/>
                                      </a:lnTo>
                                      <a:lnTo>
                                        <a:pt x="1636" y="34"/>
                                      </a:lnTo>
                                      <a:lnTo>
                                        <a:pt x="1636" y="11"/>
                                      </a:lnTo>
                                      <a:lnTo>
                                        <a:pt x="1681" y="11"/>
                                      </a:lnTo>
                                      <a:lnTo>
                                        <a:pt x="1737" y="11"/>
                                      </a:lnTo>
                                      <a:lnTo>
                                        <a:pt x="1737" y="0"/>
                                      </a:lnTo>
                                      <a:lnTo>
                                        <a:pt x="1782" y="0"/>
                                      </a:lnTo>
                                      <a:lnTo>
                                        <a:pt x="1782" y="11"/>
                                      </a:lnTo>
                                      <a:lnTo>
                                        <a:pt x="1827" y="11"/>
                                      </a:lnTo>
                                      <a:lnTo>
                                        <a:pt x="1827" y="56"/>
                                      </a:lnTo>
                                      <a:lnTo>
                                        <a:pt x="1873" y="56"/>
                                      </a:lnTo>
                                      <a:lnTo>
                                        <a:pt x="1873" y="45"/>
                                      </a:lnTo>
                                      <a:lnTo>
                                        <a:pt x="1918" y="45"/>
                                      </a:lnTo>
                                      <a:lnTo>
                                        <a:pt x="1918" y="56"/>
                                      </a:lnTo>
                                      <a:lnTo>
                                        <a:pt x="1963" y="56"/>
                                      </a:lnTo>
                                      <a:lnTo>
                                        <a:pt x="1963" y="67"/>
                                      </a:lnTo>
                                      <a:lnTo>
                                        <a:pt x="2008" y="67"/>
                                      </a:lnTo>
                                      <a:lnTo>
                                        <a:pt x="2008" y="90"/>
                                      </a:lnTo>
                                      <a:lnTo>
                                        <a:pt x="2053" y="90"/>
                                      </a:lnTo>
                                      <a:lnTo>
                                        <a:pt x="2053" y="101"/>
                                      </a:lnTo>
                                      <a:lnTo>
                                        <a:pt x="2109" y="101"/>
                                      </a:lnTo>
                                      <a:lnTo>
                                        <a:pt x="2109" y="124"/>
                                      </a:lnTo>
                                      <a:lnTo>
                                        <a:pt x="2155" y="124"/>
                                      </a:lnTo>
                                      <a:lnTo>
                                        <a:pt x="2155" y="146"/>
                                      </a:lnTo>
                                      <a:lnTo>
                                        <a:pt x="2200" y="146"/>
                                      </a:lnTo>
                                      <a:lnTo>
                                        <a:pt x="2200" y="158"/>
                                      </a:lnTo>
                                      <a:lnTo>
                                        <a:pt x="2256" y="158"/>
                                      </a:lnTo>
                                      <a:lnTo>
                                        <a:pt x="2256" y="180"/>
                                      </a:lnTo>
                                      <a:lnTo>
                                        <a:pt x="2301" y="180"/>
                                      </a:lnTo>
                                      <a:lnTo>
                                        <a:pt x="2301" y="191"/>
                                      </a:lnTo>
                                      <a:lnTo>
                                        <a:pt x="2346" y="191"/>
                                      </a:lnTo>
                                      <a:lnTo>
                                        <a:pt x="2346" y="225"/>
                                      </a:lnTo>
                                      <a:lnTo>
                                        <a:pt x="2391" y="225"/>
                                      </a:lnTo>
                                      <a:lnTo>
                                        <a:pt x="2391" y="248"/>
                                      </a:lnTo>
                                      <a:lnTo>
                                        <a:pt x="2437" y="248"/>
                                      </a:lnTo>
                                      <a:lnTo>
                                        <a:pt x="2482" y="248"/>
                                      </a:lnTo>
                                      <a:lnTo>
                                        <a:pt x="2482" y="259"/>
                                      </a:lnTo>
                                      <a:lnTo>
                                        <a:pt x="2527" y="259"/>
                                      </a:lnTo>
                                      <a:lnTo>
                                        <a:pt x="2527" y="293"/>
                                      </a:lnTo>
                                      <a:lnTo>
                                        <a:pt x="2572" y="293"/>
                                      </a:lnTo>
                                      <a:lnTo>
                                        <a:pt x="2572" y="338"/>
                                      </a:lnTo>
                                      <a:lnTo>
                                        <a:pt x="2617" y="338"/>
                                      </a:lnTo>
                                      <a:lnTo>
                                        <a:pt x="2617" y="327"/>
                                      </a:lnTo>
                                      <a:lnTo>
                                        <a:pt x="2662" y="327"/>
                                      </a:lnTo>
                                      <a:lnTo>
                                        <a:pt x="2719" y="327"/>
                                      </a:lnTo>
                                      <a:lnTo>
                                        <a:pt x="2719" y="293"/>
                                      </a:lnTo>
                                      <a:lnTo>
                                        <a:pt x="2764" y="293"/>
                                      </a:lnTo>
                                      <a:lnTo>
                                        <a:pt x="2764" y="372"/>
                                      </a:lnTo>
                                      <a:lnTo>
                                        <a:pt x="2820" y="372"/>
                                      </a:lnTo>
                                      <a:lnTo>
                                        <a:pt x="2820" y="563"/>
                                      </a:lnTo>
                                      <a:lnTo>
                                        <a:pt x="2865" y="563"/>
                                      </a:lnTo>
                                      <a:lnTo>
                                        <a:pt x="2865" y="778"/>
                                      </a:lnTo>
                                      <a:lnTo>
                                        <a:pt x="2922" y="778"/>
                                      </a:lnTo>
                                      <a:lnTo>
                                        <a:pt x="2922" y="969"/>
                                      </a:lnTo>
                                      <a:lnTo>
                                        <a:pt x="2967" y="969"/>
                                      </a:lnTo>
                                      <a:lnTo>
                                        <a:pt x="2967" y="1127"/>
                                      </a:lnTo>
                                      <a:lnTo>
                                        <a:pt x="3012" y="1127"/>
                                      </a:lnTo>
                                      <a:lnTo>
                                        <a:pt x="3012" y="1195"/>
                                      </a:lnTo>
                                      <a:lnTo>
                                        <a:pt x="3057" y="1195"/>
                                      </a:lnTo>
                                      <a:lnTo>
                                        <a:pt x="3057" y="1206"/>
                                      </a:lnTo>
                                      <a:lnTo>
                                        <a:pt x="3102" y="1206"/>
                                      </a:lnTo>
                                      <a:lnTo>
                                        <a:pt x="3147" y="1206"/>
                                      </a:lnTo>
                                      <a:lnTo>
                                        <a:pt x="3147" y="1262"/>
                                      </a:lnTo>
                                      <a:lnTo>
                                        <a:pt x="3192" y="1262"/>
                                      </a:lnTo>
                                      <a:lnTo>
                                        <a:pt x="3192" y="1319"/>
                                      </a:lnTo>
                                      <a:lnTo>
                                        <a:pt x="3237" y="1319"/>
                                      </a:lnTo>
                                      <a:lnTo>
                                        <a:pt x="3237" y="1296"/>
                                      </a:lnTo>
                                      <a:lnTo>
                                        <a:pt x="3283" y="1296"/>
                                      </a:lnTo>
                                      <a:lnTo>
                                        <a:pt x="3283" y="1071"/>
                                      </a:lnTo>
                                      <a:lnTo>
                                        <a:pt x="3328" y="1071"/>
                                      </a:lnTo>
                                      <a:lnTo>
                                        <a:pt x="3328" y="1262"/>
                                      </a:lnTo>
                                      <a:lnTo>
                                        <a:pt x="3373" y="1262"/>
                                      </a:lnTo>
                                      <a:lnTo>
                                        <a:pt x="3373" y="1950"/>
                                      </a:lnTo>
                                      <a:lnTo>
                                        <a:pt x="3429" y="1950"/>
                                      </a:lnTo>
                                      <a:lnTo>
                                        <a:pt x="3429" y="2187"/>
                                      </a:lnTo>
                                      <a:lnTo>
                                        <a:pt x="3474" y="2187"/>
                                      </a:lnTo>
                                      <a:lnTo>
                                        <a:pt x="3520" y="2187"/>
                                      </a:lnTo>
                                      <a:lnTo>
                                        <a:pt x="3576" y="2187"/>
                                      </a:lnTo>
                                      <a:lnTo>
                                        <a:pt x="3621" y="2187"/>
                                      </a:lnTo>
                                      <a:lnTo>
                                        <a:pt x="3666" y="2187"/>
                                      </a:lnTo>
                                      <a:lnTo>
                                        <a:pt x="3711" y="2187"/>
                                      </a:lnTo>
                                      <a:lnTo>
                                        <a:pt x="3756" y="2187"/>
                                      </a:lnTo>
                                      <a:lnTo>
                                        <a:pt x="3802" y="2187"/>
                                      </a:lnTo>
                                      <a:lnTo>
                                        <a:pt x="3847" y="2187"/>
                                      </a:lnTo>
                                      <a:lnTo>
                                        <a:pt x="3903" y="2187"/>
                                      </a:lnTo>
                                      <a:lnTo>
                                        <a:pt x="3948" y="2187"/>
                                      </a:lnTo>
                                      <a:lnTo>
                                        <a:pt x="3993" y="2187"/>
                                      </a:lnTo>
                                      <a:lnTo>
                                        <a:pt x="4038" y="2187"/>
                                      </a:lnTo>
                                      <a:lnTo>
                                        <a:pt x="4095" y="2187"/>
                                      </a:lnTo>
                                      <a:lnTo>
                                        <a:pt x="4140" y="2187"/>
                                      </a:lnTo>
                                      <a:lnTo>
                                        <a:pt x="4185" y="2187"/>
                                      </a:lnTo>
                                      <a:lnTo>
                                        <a:pt x="4241" y="2187"/>
                                      </a:lnTo>
                                      <a:lnTo>
                                        <a:pt x="4287" y="2187"/>
                                      </a:lnTo>
                                      <a:lnTo>
                                        <a:pt x="4332" y="2187"/>
                                      </a:lnTo>
                                      <a:lnTo>
                                        <a:pt x="4377" y="2187"/>
                                      </a:lnTo>
                                    </a:path>
                                  </a:pathLst>
                                </a:custGeom>
                                <a:noFill/>
                                <a:ln w="6985">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79" name="Freeform 1501"/>
                              <wps:cNvSpPr>
                                <a:spLocks/>
                              </wps:cNvSpPr>
                              <wps:spPr bwMode="auto">
                                <a:xfrm>
                                  <a:off x="0" y="980434"/>
                                  <a:ext cx="2779309" cy="1346247"/>
                                </a:xfrm>
                                <a:custGeom>
                                  <a:avLst/>
                                  <a:gdLst>
                                    <a:gd name="T0" fmla="*/ 21590 w 4377"/>
                                    <a:gd name="T1" fmla="*/ 880745 h 2120"/>
                                    <a:gd name="T2" fmla="*/ 50165 w 4377"/>
                                    <a:gd name="T3" fmla="*/ 773430 h 2120"/>
                                    <a:gd name="T4" fmla="*/ 107315 w 4377"/>
                                    <a:gd name="T5" fmla="*/ 751840 h 2120"/>
                                    <a:gd name="T6" fmla="*/ 135890 w 4377"/>
                                    <a:gd name="T7" fmla="*/ 680085 h 2120"/>
                                    <a:gd name="T8" fmla="*/ 200660 w 4377"/>
                                    <a:gd name="T9" fmla="*/ 659130 h 2120"/>
                                    <a:gd name="T10" fmla="*/ 229235 w 4377"/>
                                    <a:gd name="T11" fmla="*/ 608965 h 2120"/>
                                    <a:gd name="T12" fmla="*/ 293370 w 4377"/>
                                    <a:gd name="T13" fmla="*/ 594360 h 2120"/>
                                    <a:gd name="T14" fmla="*/ 322580 w 4377"/>
                                    <a:gd name="T15" fmla="*/ 594360 h 2120"/>
                                    <a:gd name="T16" fmla="*/ 379730 w 4377"/>
                                    <a:gd name="T17" fmla="*/ 551180 h 2120"/>
                                    <a:gd name="T18" fmla="*/ 408305 w 4377"/>
                                    <a:gd name="T19" fmla="*/ 501650 h 2120"/>
                                    <a:gd name="T20" fmla="*/ 465455 w 4377"/>
                                    <a:gd name="T21" fmla="*/ 487045 h 2120"/>
                                    <a:gd name="T22" fmla="*/ 494030 w 4377"/>
                                    <a:gd name="T23" fmla="*/ 436880 h 2120"/>
                                    <a:gd name="T24" fmla="*/ 558800 w 4377"/>
                                    <a:gd name="T25" fmla="*/ 393700 h 2120"/>
                                    <a:gd name="T26" fmla="*/ 594360 w 4377"/>
                                    <a:gd name="T27" fmla="*/ 336550 h 2120"/>
                                    <a:gd name="T28" fmla="*/ 652145 w 4377"/>
                                    <a:gd name="T29" fmla="*/ 329565 h 2120"/>
                                    <a:gd name="T30" fmla="*/ 680720 w 4377"/>
                                    <a:gd name="T31" fmla="*/ 294005 h 2120"/>
                                    <a:gd name="T32" fmla="*/ 737870 w 4377"/>
                                    <a:gd name="T33" fmla="*/ 272415 h 2120"/>
                                    <a:gd name="T34" fmla="*/ 766445 w 4377"/>
                                    <a:gd name="T35" fmla="*/ 222250 h 2120"/>
                                    <a:gd name="T36" fmla="*/ 823595 w 4377"/>
                                    <a:gd name="T37" fmla="*/ 200660 h 2120"/>
                                    <a:gd name="T38" fmla="*/ 859790 w 4377"/>
                                    <a:gd name="T39" fmla="*/ 143510 h 2120"/>
                                    <a:gd name="T40" fmla="*/ 916940 w 4377"/>
                                    <a:gd name="T41" fmla="*/ 121920 h 2120"/>
                                    <a:gd name="T42" fmla="*/ 945515 w 4377"/>
                                    <a:gd name="T43" fmla="*/ 50165 h 2120"/>
                                    <a:gd name="T44" fmla="*/ 1010285 w 4377"/>
                                    <a:gd name="T45" fmla="*/ 36195 h 2120"/>
                                    <a:gd name="T46" fmla="*/ 1038860 w 4377"/>
                                    <a:gd name="T47" fmla="*/ 0 h 2120"/>
                                    <a:gd name="T48" fmla="*/ 1102995 w 4377"/>
                                    <a:gd name="T49" fmla="*/ 7620 h 2120"/>
                                    <a:gd name="T50" fmla="*/ 1131570 w 4377"/>
                                    <a:gd name="T51" fmla="*/ 14605 h 2120"/>
                                    <a:gd name="T52" fmla="*/ 1189355 w 4377"/>
                                    <a:gd name="T53" fmla="*/ 50165 h 2120"/>
                                    <a:gd name="T54" fmla="*/ 1217930 w 4377"/>
                                    <a:gd name="T55" fmla="*/ 50165 h 2120"/>
                                    <a:gd name="T56" fmla="*/ 1275080 w 4377"/>
                                    <a:gd name="T57" fmla="*/ 57785 h 2120"/>
                                    <a:gd name="T58" fmla="*/ 1303655 w 4377"/>
                                    <a:gd name="T59" fmla="*/ 78740 h 2120"/>
                                    <a:gd name="T60" fmla="*/ 1368425 w 4377"/>
                                    <a:gd name="T61" fmla="*/ 86360 h 2120"/>
                                    <a:gd name="T62" fmla="*/ 1397000 w 4377"/>
                                    <a:gd name="T63" fmla="*/ 100330 h 2120"/>
                                    <a:gd name="T64" fmla="*/ 1461135 w 4377"/>
                                    <a:gd name="T65" fmla="*/ 100330 h 2120"/>
                                    <a:gd name="T66" fmla="*/ 1489710 w 4377"/>
                                    <a:gd name="T67" fmla="*/ 121920 h 2120"/>
                                    <a:gd name="T68" fmla="*/ 1547495 w 4377"/>
                                    <a:gd name="T69" fmla="*/ 136525 h 2120"/>
                                    <a:gd name="T70" fmla="*/ 1576070 w 4377"/>
                                    <a:gd name="T71" fmla="*/ 165100 h 2120"/>
                                    <a:gd name="T72" fmla="*/ 1633220 w 4377"/>
                                    <a:gd name="T73" fmla="*/ 207645 h 2120"/>
                                    <a:gd name="T74" fmla="*/ 1661795 w 4377"/>
                                    <a:gd name="T75" fmla="*/ 279400 h 2120"/>
                                    <a:gd name="T76" fmla="*/ 1726565 w 4377"/>
                                    <a:gd name="T77" fmla="*/ 286385 h 2120"/>
                                    <a:gd name="T78" fmla="*/ 1755140 w 4377"/>
                                    <a:gd name="T79" fmla="*/ 314960 h 2120"/>
                                    <a:gd name="T80" fmla="*/ 1819275 w 4377"/>
                                    <a:gd name="T81" fmla="*/ 401320 h 2120"/>
                                    <a:gd name="T82" fmla="*/ 1855470 w 4377"/>
                                    <a:gd name="T83" fmla="*/ 615950 h 2120"/>
                                    <a:gd name="T84" fmla="*/ 1912620 w 4377"/>
                                    <a:gd name="T85" fmla="*/ 716280 h 2120"/>
                                    <a:gd name="T86" fmla="*/ 1941195 w 4377"/>
                                    <a:gd name="T87" fmla="*/ 780415 h 2120"/>
                                    <a:gd name="T88" fmla="*/ 1998345 w 4377"/>
                                    <a:gd name="T89" fmla="*/ 787400 h 2120"/>
                                    <a:gd name="T90" fmla="*/ 2026920 w 4377"/>
                                    <a:gd name="T91" fmla="*/ 837565 h 2120"/>
                                    <a:gd name="T92" fmla="*/ 2084705 w 4377"/>
                                    <a:gd name="T93" fmla="*/ 808990 h 2120"/>
                                    <a:gd name="T94" fmla="*/ 2113280 w 4377"/>
                                    <a:gd name="T95" fmla="*/ 773430 h 2120"/>
                                    <a:gd name="T96" fmla="*/ 2177415 w 4377"/>
                                    <a:gd name="T97" fmla="*/ 1231265 h 2120"/>
                                    <a:gd name="T98" fmla="*/ 2205990 w 4377"/>
                                    <a:gd name="T99" fmla="*/ 1346200 h 2120"/>
                                    <a:gd name="T100" fmla="*/ 2270760 w 4377"/>
                                    <a:gd name="T101" fmla="*/ 1346200 h 2120"/>
                                    <a:gd name="T102" fmla="*/ 2299335 w 4377"/>
                                    <a:gd name="T103" fmla="*/ 1346200 h 2120"/>
                                    <a:gd name="T104" fmla="*/ 2356485 w 4377"/>
                                    <a:gd name="T105" fmla="*/ 1346200 h 2120"/>
                                    <a:gd name="T106" fmla="*/ 2385060 w 4377"/>
                                    <a:gd name="T107" fmla="*/ 1346200 h 2120"/>
                                    <a:gd name="T108" fmla="*/ 2442845 w 4377"/>
                                    <a:gd name="T109" fmla="*/ 1346200 h 2120"/>
                                    <a:gd name="T110" fmla="*/ 2478405 w 4377"/>
                                    <a:gd name="T111" fmla="*/ 1346200 h 2120"/>
                                    <a:gd name="T112" fmla="*/ 2535555 w 4377"/>
                                    <a:gd name="T113" fmla="*/ 1346200 h 2120"/>
                                    <a:gd name="T114" fmla="*/ 2564130 w 4377"/>
                                    <a:gd name="T115" fmla="*/ 1346200 h 2120"/>
                                    <a:gd name="T116" fmla="*/ 2628900 w 4377"/>
                                    <a:gd name="T117" fmla="*/ 1346200 h 2120"/>
                                    <a:gd name="T118" fmla="*/ 2657475 w 4377"/>
                                    <a:gd name="T119" fmla="*/ 1346200 h 2120"/>
                                    <a:gd name="T120" fmla="*/ 2722245 w 4377"/>
                                    <a:gd name="T121" fmla="*/ 1346200 h 2120"/>
                                    <a:gd name="T122" fmla="*/ 2750820 w 4377"/>
                                    <a:gd name="T123" fmla="*/ 1346200 h 2120"/>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 name="T180" fmla="*/ 0 60000 65536"/>
                                    <a:gd name="T181" fmla="*/ 0 60000 65536"/>
                                    <a:gd name="T182" fmla="*/ 0 60000 65536"/>
                                    <a:gd name="T183" fmla="*/ 0 60000 65536"/>
                                    <a:gd name="T184" fmla="*/ 0 60000 65536"/>
                                    <a:gd name="T185" fmla="*/ 0 60000 65536"/>
                                  </a:gdLst>
                                  <a:ahLst/>
                                  <a:cxnLst>
                                    <a:cxn ang="T124">
                                      <a:pos x="T0" y="T1"/>
                                    </a:cxn>
                                    <a:cxn ang="T125">
                                      <a:pos x="T2" y="T3"/>
                                    </a:cxn>
                                    <a:cxn ang="T126">
                                      <a:pos x="T4" y="T5"/>
                                    </a:cxn>
                                    <a:cxn ang="T127">
                                      <a:pos x="T6" y="T7"/>
                                    </a:cxn>
                                    <a:cxn ang="T128">
                                      <a:pos x="T8" y="T9"/>
                                    </a:cxn>
                                    <a:cxn ang="T129">
                                      <a:pos x="T10" y="T11"/>
                                    </a:cxn>
                                    <a:cxn ang="T130">
                                      <a:pos x="T12" y="T13"/>
                                    </a:cxn>
                                    <a:cxn ang="T131">
                                      <a:pos x="T14" y="T15"/>
                                    </a:cxn>
                                    <a:cxn ang="T132">
                                      <a:pos x="T16" y="T17"/>
                                    </a:cxn>
                                    <a:cxn ang="T133">
                                      <a:pos x="T18" y="T19"/>
                                    </a:cxn>
                                    <a:cxn ang="T134">
                                      <a:pos x="T20" y="T21"/>
                                    </a:cxn>
                                    <a:cxn ang="T135">
                                      <a:pos x="T22" y="T23"/>
                                    </a:cxn>
                                    <a:cxn ang="T136">
                                      <a:pos x="T24" y="T25"/>
                                    </a:cxn>
                                    <a:cxn ang="T137">
                                      <a:pos x="T26" y="T27"/>
                                    </a:cxn>
                                    <a:cxn ang="T138">
                                      <a:pos x="T28" y="T29"/>
                                    </a:cxn>
                                    <a:cxn ang="T139">
                                      <a:pos x="T30" y="T31"/>
                                    </a:cxn>
                                    <a:cxn ang="T140">
                                      <a:pos x="T32" y="T33"/>
                                    </a:cxn>
                                    <a:cxn ang="T141">
                                      <a:pos x="T34" y="T35"/>
                                    </a:cxn>
                                    <a:cxn ang="T142">
                                      <a:pos x="T36" y="T37"/>
                                    </a:cxn>
                                    <a:cxn ang="T143">
                                      <a:pos x="T38" y="T39"/>
                                    </a:cxn>
                                    <a:cxn ang="T144">
                                      <a:pos x="T40" y="T41"/>
                                    </a:cxn>
                                    <a:cxn ang="T145">
                                      <a:pos x="T42" y="T43"/>
                                    </a:cxn>
                                    <a:cxn ang="T146">
                                      <a:pos x="T44" y="T45"/>
                                    </a:cxn>
                                    <a:cxn ang="T147">
                                      <a:pos x="T46" y="T47"/>
                                    </a:cxn>
                                    <a:cxn ang="T148">
                                      <a:pos x="T48" y="T49"/>
                                    </a:cxn>
                                    <a:cxn ang="T149">
                                      <a:pos x="T50" y="T51"/>
                                    </a:cxn>
                                    <a:cxn ang="T150">
                                      <a:pos x="T52" y="T53"/>
                                    </a:cxn>
                                    <a:cxn ang="T151">
                                      <a:pos x="T54" y="T55"/>
                                    </a:cxn>
                                    <a:cxn ang="T152">
                                      <a:pos x="T56" y="T57"/>
                                    </a:cxn>
                                    <a:cxn ang="T153">
                                      <a:pos x="T58" y="T59"/>
                                    </a:cxn>
                                    <a:cxn ang="T154">
                                      <a:pos x="T60" y="T61"/>
                                    </a:cxn>
                                    <a:cxn ang="T155">
                                      <a:pos x="T62" y="T63"/>
                                    </a:cxn>
                                    <a:cxn ang="T156">
                                      <a:pos x="T64" y="T65"/>
                                    </a:cxn>
                                    <a:cxn ang="T157">
                                      <a:pos x="T66" y="T67"/>
                                    </a:cxn>
                                    <a:cxn ang="T158">
                                      <a:pos x="T68" y="T69"/>
                                    </a:cxn>
                                    <a:cxn ang="T159">
                                      <a:pos x="T70" y="T71"/>
                                    </a:cxn>
                                    <a:cxn ang="T160">
                                      <a:pos x="T72" y="T73"/>
                                    </a:cxn>
                                    <a:cxn ang="T161">
                                      <a:pos x="T74" y="T75"/>
                                    </a:cxn>
                                    <a:cxn ang="T162">
                                      <a:pos x="T76" y="T77"/>
                                    </a:cxn>
                                    <a:cxn ang="T163">
                                      <a:pos x="T78" y="T79"/>
                                    </a:cxn>
                                    <a:cxn ang="T164">
                                      <a:pos x="T80" y="T81"/>
                                    </a:cxn>
                                    <a:cxn ang="T165">
                                      <a:pos x="T82" y="T83"/>
                                    </a:cxn>
                                    <a:cxn ang="T166">
                                      <a:pos x="T84" y="T85"/>
                                    </a:cxn>
                                    <a:cxn ang="T167">
                                      <a:pos x="T86" y="T87"/>
                                    </a:cxn>
                                    <a:cxn ang="T168">
                                      <a:pos x="T88" y="T89"/>
                                    </a:cxn>
                                    <a:cxn ang="T169">
                                      <a:pos x="T90" y="T91"/>
                                    </a:cxn>
                                    <a:cxn ang="T170">
                                      <a:pos x="T92" y="T93"/>
                                    </a:cxn>
                                    <a:cxn ang="T171">
                                      <a:pos x="T94" y="T95"/>
                                    </a:cxn>
                                    <a:cxn ang="T172">
                                      <a:pos x="T96" y="T97"/>
                                    </a:cxn>
                                    <a:cxn ang="T173">
                                      <a:pos x="T98" y="T99"/>
                                    </a:cxn>
                                    <a:cxn ang="T174">
                                      <a:pos x="T100" y="T101"/>
                                    </a:cxn>
                                    <a:cxn ang="T175">
                                      <a:pos x="T102" y="T103"/>
                                    </a:cxn>
                                    <a:cxn ang="T176">
                                      <a:pos x="T104" y="T105"/>
                                    </a:cxn>
                                    <a:cxn ang="T177">
                                      <a:pos x="T106" y="T107"/>
                                    </a:cxn>
                                    <a:cxn ang="T178">
                                      <a:pos x="T108" y="T109"/>
                                    </a:cxn>
                                    <a:cxn ang="T179">
                                      <a:pos x="T110" y="T111"/>
                                    </a:cxn>
                                    <a:cxn ang="T180">
                                      <a:pos x="T112" y="T113"/>
                                    </a:cxn>
                                    <a:cxn ang="T181">
                                      <a:pos x="T114" y="T115"/>
                                    </a:cxn>
                                    <a:cxn ang="T182">
                                      <a:pos x="T116" y="T117"/>
                                    </a:cxn>
                                    <a:cxn ang="T183">
                                      <a:pos x="T118" y="T119"/>
                                    </a:cxn>
                                    <a:cxn ang="T184">
                                      <a:pos x="T120" y="T121"/>
                                    </a:cxn>
                                    <a:cxn ang="T185">
                                      <a:pos x="T122" y="T123"/>
                                    </a:cxn>
                                  </a:cxnLst>
                                  <a:rect l="0" t="0" r="r" b="b"/>
                                  <a:pathLst>
                                    <a:path w="4377" h="2120">
                                      <a:moveTo>
                                        <a:pt x="0" y="1432"/>
                                      </a:moveTo>
                                      <a:lnTo>
                                        <a:pt x="0" y="1387"/>
                                      </a:lnTo>
                                      <a:lnTo>
                                        <a:pt x="34" y="1387"/>
                                      </a:lnTo>
                                      <a:lnTo>
                                        <a:pt x="34" y="1286"/>
                                      </a:lnTo>
                                      <a:lnTo>
                                        <a:pt x="79" y="1286"/>
                                      </a:lnTo>
                                      <a:lnTo>
                                        <a:pt x="79" y="1218"/>
                                      </a:lnTo>
                                      <a:lnTo>
                                        <a:pt x="124" y="1218"/>
                                      </a:lnTo>
                                      <a:lnTo>
                                        <a:pt x="124" y="1184"/>
                                      </a:lnTo>
                                      <a:lnTo>
                                        <a:pt x="169" y="1184"/>
                                      </a:lnTo>
                                      <a:lnTo>
                                        <a:pt x="169" y="1139"/>
                                      </a:lnTo>
                                      <a:lnTo>
                                        <a:pt x="214" y="1139"/>
                                      </a:lnTo>
                                      <a:lnTo>
                                        <a:pt x="214" y="1071"/>
                                      </a:lnTo>
                                      <a:lnTo>
                                        <a:pt x="271" y="1071"/>
                                      </a:lnTo>
                                      <a:lnTo>
                                        <a:pt x="271" y="1038"/>
                                      </a:lnTo>
                                      <a:lnTo>
                                        <a:pt x="316" y="1038"/>
                                      </a:lnTo>
                                      <a:lnTo>
                                        <a:pt x="316" y="1004"/>
                                      </a:lnTo>
                                      <a:lnTo>
                                        <a:pt x="361" y="1004"/>
                                      </a:lnTo>
                                      <a:lnTo>
                                        <a:pt x="361" y="959"/>
                                      </a:lnTo>
                                      <a:lnTo>
                                        <a:pt x="417" y="959"/>
                                      </a:lnTo>
                                      <a:lnTo>
                                        <a:pt x="417" y="936"/>
                                      </a:lnTo>
                                      <a:lnTo>
                                        <a:pt x="462" y="936"/>
                                      </a:lnTo>
                                      <a:lnTo>
                                        <a:pt x="508" y="936"/>
                                      </a:lnTo>
                                      <a:lnTo>
                                        <a:pt x="553" y="936"/>
                                      </a:lnTo>
                                      <a:lnTo>
                                        <a:pt x="553" y="868"/>
                                      </a:lnTo>
                                      <a:lnTo>
                                        <a:pt x="598" y="868"/>
                                      </a:lnTo>
                                      <a:lnTo>
                                        <a:pt x="598" y="812"/>
                                      </a:lnTo>
                                      <a:lnTo>
                                        <a:pt x="643" y="812"/>
                                      </a:lnTo>
                                      <a:lnTo>
                                        <a:pt x="643" y="790"/>
                                      </a:lnTo>
                                      <a:lnTo>
                                        <a:pt x="688" y="790"/>
                                      </a:lnTo>
                                      <a:lnTo>
                                        <a:pt x="688" y="767"/>
                                      </a:lnTo>
                                      <a:lnTo>
                                        <a:pt x="733" y="767"/>
                                      </a:lnTo>
                                      <a:lnTo>
                                        <a:pt x="733" y="722"/>
                                      </a:lnTo>
                                      <a:lnTo>
                                        <a:pt x="778" y="722"/>
                                      </a:lnTo>
                                      <a:lnTo>
                                        <a:pt x="778" y="688"/>
                                      </a:lnTo>
                                      <a:lnTo>
                                        <a:pt x="823" y="688"/>
                                      </a:lnTo>
                                      <a:lnTo>
                                        <a:pt x="823" y="620"/>
                                      </a:lnTo>
                                      <a:lnTo>
                                        <a:pt x="880" y="620"/>
                                      </a:lnTo>
                                      <a:lnTo>
                                        <a:pt x="880" y="553"/>
                                      </a:lnTo>
                                      <a:lnTo>
                                        <a:pt x="936" y="553"/>
                                      </a:lnTo>
                                      <a:lnTo>
                                        <a:pt x="936" y="530"/>
                                      </a:lnTo>
                                      <a:lnTo>
                                        <a:pt x="981" y="530"/>
                                      </a:lnTo>
                                      <a:lnTo>
                                        <a:pt x="981" y="519"/>
                                      </a:lnTo>
                                      <a:lnTo>
                                        <a:pt x="1027" y="519"/>
                                      </a:lnTo>
                                      <a:lnTo>
                                        <a:pt x="1027" y="485"/>
                                      </a:lnTo>
                                      <a:lnTo>
                                        <a:pt x="1072" y="485"/>
                                      </a:lnTo>
                                      <a:lnTo>
                                        <a:pt x="1072" y="463"/>
                                      </a:lnTo>
                                      <a:lnTo>
                                        <a:pt x="1117" y="463"/>
                                      </a:lnTo>
                                      <a:lnTo>
                                        <a:pt x="1117" y="429"/>
                                      </a:lnTo>
                                      <a:lnTo>
                                        <a:pt x="1162" y="429"/>
                                      </a:lnTo>
                                      <a:lnTo>
                                        <a:pt x="1162" y="372"/>
                                      </a:lnTo>
                                      <a:lnTo>
                                        <a:pt x="1207" y="372"/>
                                      </a:lnTo>
                                      <a:lnTo>
                                        <a:pt x="1207" y="350"/>
                                      </a:lnTo>
                                      <a:lnTo>
                                        <a:pt x="1252" y="350"/>
                                      </a:lnTo>
                                      <a:lnTo>
                                        <a:pt x="1252" y="316"/>
                                      </a:lnTo>
                                      <a:lnTo>
                                        <a:pt x="1297" y="316"/>
                                      </a:lnTo>
                                      <a:lnTo>
                                        <a:pt x="1297" y="260"/>
                                      </a:lnTo>
                                      <a:lnTo>
                                        <a:pt x="1354" y="260"/>
                                      </a:lnTo>
                                      <a:lnTo>
                                        <a:pt x="1354" y="226"/>
                                      </a:lnTo>
                                      <a:lnTo>
                                        <a:pt x="1399" y="226"/>
                                      </a:lnTo>
                                      <a:lnTo>
                                        <a:pt x="1399" y="192"/>
                                      </a:lnTo>
                                      <a:lnTo>
                                        <a:pt x="1444" y="192"/>
                                      </a:lnTo>
                                      <a:lnTo>
                                        <a:pt x="1444" y="136"/>
                                      </a:lnTo>
                                      <a:lnTo>
                                        <a:pt x="1489" y="136"/>
                                      </a:lnTo>
                                      <a:lnTo>
                                        <a:pt x="1489" y="79"/>
                                      </a:lnTo>
                                      <a:lnTo>
                                        <a:pt x="1534" y="79"/>
                                      </a:lnTo>
                                      <a:lnTo>
                                        <a:pt x="1534" y="57"/>
                                      </a:lnTo>
                                      <a:lnTo>
                                        <a:pt x="1591" y="57"/>
                                      </a:lnTo>
                                      <a:lnTo>
                                        <a:pt x="1591" y="23"/>
                                      </a:lnTo>
                                      <a:lnTo>
                                        <a:pt x="1636" y="23"/>
                                      </a:lnTo>
                                      <a:lnTo>
                                        <a:pt x="1636" y="0"/>
                                      </a:lnTo>
                                      <a:lnTo>
                                        <a:pt x="1681" y="0"/>
                                      </a:lnTo>
                                      <a:lnTo>
                                        <a:pt x="1681" y="12"/>
                                      </a:lnTo>
                                      <a:lnTo>
                                        <a:pt x="1737" y="12"/>
                                      </a:lnTo>
                                      <a:lnTo>
                                        <a:pt x="1782" y="12"/>
                                      </a:lnTo>
                                      <a:lnTo>
                                        <a:pt x="1782" y="23"/>
                                      </a:lnTo>
                                      <a:lnTo>
                                        <a:pt x="1827" y="23"/>
                                      </a:lnTo>
                                      <a:lnTo>
                                        <a:pt x="1827" y="79"/>
                                      </a:lnTo>
                                      <a:lnTo>
                                        <a:pt x="1873" y="79"/>
                                      </a:lnTo>
                                      <a:lnTo>
                                        <a:pt x="1873" y="68"/>
                                      </a:lnTo>
                                      <a:lnTo>
                                        <a:pt x="1918" y="68"/>
                                      </a:lnTo>
                                      <a:lnTo>
                                        <a:pt x="1918" y="79"/>
                                      </a:lnTo>
                                      <a:lnTo>
                                        <a:pt x="1963" y="79"/>
                                      </a:lnTo>
                                      <a:lnTo>
                                        <a:pt x="1963" y="91"/>
                                      </a:lnTo>
                                      <a:lnTo>
                                        <a:pt x="2008" y="91"/>
                                      </a:lnTo>
                                      <a:lnTo>
                                        <a:pt x="2008" y="102"/>
                                      </a:lnTo>
                                      <a:lnTo>
                                        <a:pt x="2053" y="102"/>
                                      </a:lnTo>
                                      <a:lnTo>
                                        <a:pt x="2053" y="124"/>
                                      </a:lnTo>
                                      <a:lnTo>
                                        <a:pt x="2109" y="124"/>
                                      </a:lnTo>
                                      <a:lnTo>
                                        <a:pt x="2109" y="136"/>
                                      </a:lnTo>
                                      <a:lnTo>
                                        <a:pt x="2155" y="136"/>
                                      </a:lnTo>
                                      <a:lnTo>
                                        <a:pt x="2155" y="158"/>
                                      </a:lnTo>
                                      <a:lnTo>
                                        <a:pt x="2200" y="158"/>
                                      </a:lnTo>
                                      <a:lnTo>
                                        <a:pt x="2256" y="158"/>
                                      </a:lnTo>
                                      <a:lnTo>
                                        <a:pt x="2301" y="158"/>
                                      </a:lnTo>
                                      <a:lnTo>
                                        <a:pt x="2346" y="158"/>
                                      </a:lnTo>
                                      <a:lnTo>
                                        <a:pt x="2346" y="192"/>
                                      </a:lnTo>
                                      <a:lnTo>
                                        <a:pt x="2391" y="192"/>
                                      </a:lnTo>
                                      <a:lnTo>
                                        <a:pt x="2391" y="215"/>
                                      </a:lnTo>
                                      <a:lnTo>
                                        <a:pt x="2437" y="215"/>
                                      </a:lnTo>
                                      <a:lnTo>
                                        <a:pt x="2437" y="226"/>
                                      </a:lnTo>
                                      <a:lnTo>
                                        <a:pt x="2482" y="226"/>
                                      </a:lnTo>
                                      <a:lnTo>
                                        <a:pt x="2482" y="260"/>
                                      </a:lnTo>
                                      <a:lnTo>
                                        <a:pt x="2527" y="260"/>
                                      </a:lnTo>
                                      <a:lnTo>
                                        <a:pt x="2527" y="327"/>
                                      </a:lnTo>
                                      <a:lnTo>
                                        <a:pt x="2572" y="327"/>
                                      </a:lnTo>
                                      <a:lnTo>
                                        <a:pt x="2572" y="395"/>
                                      </a:lnTo>
                                      <a:lnTo>
                                        <a:pt x="2617" y="395"/>
                                      </a:lnTo>
                                      <a:lnTo>
                                        <a:pt x="2617" y="440"/>
                                      </a:lnTo>
                                      <a:lnTo>
                                        <a:pt x="2662" y="440"/>
                                      </a:lnTo>
                                      <a:lnTo>
                                        <a:pt x="2662" y="451"/>
                                      </a:lnTo>
                                      <a:lnTo>
                                        <a:pt x="2719" y="451"/>
                                      </a:lnTo>
                                      <a:lnTo>
                                        <a:pt x="2719" y="440"/>
                                      </a:lnTo>
                                      <a:lnTo>
                                        <a:pt x="2764" y="440"/>
                                      </a:lnTo>
                                      <a:lnTo>
                                        <a:pt x="2764" y="496"/>
                                      </a:lnTo>
                                      <a:lnTo>
                                        <a:pt x="2820" y="496"/>
                                      </a:lnTo>
                                      <a:lnTo>
                                        <a:pt x="2820" y="632"/>
                                      </a:lnTo>
                                      <a:lnTo>
                                        <a:pt x="2865" y="632"/>
                                      </a:lnTo>
                                      <a:lnTo>
                                        <a:pt x="2865" y="801"/>
                                      </a:lnTo>
                                      <a:lnTo>
                                        <a:pt x="2922" y="801"/>
                                      </a:lnTo>
                                      <a:lnTo>
                                        <a:pt x="2922" y="970"/>
                                      </a:lnTo>
                                      <a:lnTo>
                                        <a:pt x="2967" y="970"/>
                                      </a:lnTo>
                                      <a:lnTo>
                                        <a:pt x="2967" y="1128"/>
                                      </a:lnTo>
                                      <a:lnTo>
                                        <a:pt x="3012" y="1128"/>
                                      </a:lnTo>
                                      <a:lnTo>
                                        <a:pt x="3012" y="1195"/>
                                      </a:lnTo>
                                      <a:lnTo>
                                        <a:pt x="3057" y="1195"/>
                                      </a:lnTo>
                                      <a:lnTo>
                                        <a:pt x="3057" y="1229"/>
                                      </a:lnTo>
                                      <a:lnTo>
                                        <a:pt x="3102" y="1229"/>
                                      </a:lnTo>
                                      <a:lnTo>
                                        <a:pt x="3102" y="1240"/>
                                      </a:lnTo>
                                      <a:lnTo>
                                        <a:pt x="3147" y="1240"/>
                                      </a:lnTo>
                                      <a:lnTo>
                                        <a:pt x="3147" y="1274"/>
                                      </a:lnTo>
                                      <a:lnTo>
                                        <a:pt x="3192" y="1274"/>
                                      </a:lnTo>
                                      <a:lnTo>
                                        <a:pt x="3192" y="1319"/>
                                      </a:lnTo>
                                      <a:lnTo>
                                        <a:pt x="3237" y="1319"/>
                                      </a:lnTo>
                                      <a:lnTo>
                                        <a:pt x="3237" y="1274"/>
                                      </a:lnTo>
                                      <a:lnTo>
                                        <a:pt x="3283" y="1274"/>
                                      </a:lnTo>
                                      <a:lnTo>
                                        <a:pt x="3283" y="1015"/>
                                      </a:lnTo>
                                      <a:lnTo>
                                        <a:pt x="3328" y="1015"/>
                                      </a:lnTo>
                                      <a:lnTo>
                                        <a:pt x="3328" y="1218"/>
                                      </a:lnTo>
                                      <a:lnTo>
                                        <a:pt x="3373" y="1218"/>
                                      </a:lnTo>
                                      <a:lnTo>
                                        <a:pt x="3373" y="1939"/>
                                      </a:lnTo>
                                      <a:lnTo>
                                        <a:pt x="3429" y="1939"/>
                                      </a:lnTo>
                                      <a:lnTo>
                                        <a:pt x="3429" y="2120"/>
                                      </a:lnTo>
                                      <a:lnTo>
                                        <a:pt x="3474" y="2120"/>
                                      </a:lnTo>
                                      <a:lnTo>
                                        <a:pt x="3520" y="2120"/>
                                      </a:lnTo>
                                      <a:lnTo>
                                        <a:pt x="3576" y="2120"/>
                                      </a:lnTo>
                                      <a:lnTo>
                                        <a:pt x="3621" y="2120"/>
                                      </a:lnTo>
                                      <a:lnTo>
                                        <a:pt x="3666" y="2120"/>
                                      </a:lnTo>
                                      <a:lnTo>
                                        <a:pt x="3711" y="2120"/>
                                      </a:lnTo>
                                      <a:lnTo>
                                        <a:pt x="3756" y="2120"/>
                                      </a:lnTo>
                                      <a:lnTo>
                                        <a:pt x="3802" y="2120"/>
                                      </a:lnTo>
                                      <a:lnTo>
                                        <a:pt x="3847" y="2120"/>
                                      </a:lnTo>
                                      <a:lnTo>
                                        <a:pt x="3903" y="2120"/>
                                      </a:lnTo>
                                      <a:lnTo>
                                        <a:pt x="3948" y="2120"/>
                                      </a:lnTo>
                                      <a:lnTo>
                                        <a:pt x="3993" y="2120"/>
                                      </a:lnTo>
                                      <a:lnTo>
                                        <a:pt x="4038" y="2120"/>
                                      </a:lnTo>
                                      <a:lnTo>
                                        <a:pt x="4095" y="2120"/>
                                      </a:lnTo>
                                      <a:lnTo>
                                        <a:pt x="4140" y="2120"/>
                                      </a:lnTo>
                                      <a:lnTo>
                                        <a:pt x="4185" y="2120"/>
                                      </a:lnTo>
                                      <a:lnTo>
                                        <a:pt x="4241" y="2120"/>
                                      </a:lnTo>
                                      <a:lnTo>
                                        <a:pt x="4287" y="2120"/>
                                      </a:lnTo>
                                      <a:lnTo>
                                        <a:pt x="4332" y="2120"/>
                                      </a:lnTo>
                                      <a:lnTo>
                                        <a:pt x="4377" y="2120"/>
                                      </a:lnTo>
                                    </a:path>
                                  </a:pathLst>
                                </a:custGeom>
                                <a:noFill/>
                                <a:ln w="6985">
                                  <a:solidFill>
                                    <a:srgbClr val="00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80" name="Freeform 1502"/>
                              <wps:cNvSpPr>
                                <a:spLocks/>
                              </wps:cNvSpPr>
                              <wps:spPr bwMode="auto">
                                <a:xfrm>
                                  <a:off x="0" y="959433"/>
                                  <a:ext cx="2506908" cy="1367247"/>
                                </a:xfrm>
                                <a:custGeom>
                                  <a:avLst/>
                                  <a:gdLst>
                                    <a:gd name="T0" fmla="*/ 21590 w 3948"/>
                                    <a:gd name="T1" fmla="*/ 894715 h 2153"/>
                                    <a:gd name="T2" fmla="*/ 50165 w 3948"/>
                                    <a:gd name="T3" fmla="*/ 787400 h 2153"/>
                                    <a:gd name="T4" fmla="*/ 107315 w 3948"/>
                                    <a:gd name="T5" fmla="*/ 758825 h 2153"/>
                                    <a:gd name="T6" fmla="*/ 135890 w 3948"/>
                                    <a:gd name="T7" fmla="*/ 694055 h 2153"/>
                                    <a:gd name="T8" fmla="*/ 200660 w 3948"/>
                                    <a:gd name="T9" fmla="*/ 672465 h 2153"/>
                                    <a:gd name="T10" fmla="*/ 229235 w 3948"/>
                                    <a:gd name="T11" fmla="*/ 622300 h 2153"/>
                                    <a:gd name="T12" fmla="*/ 293370 w 3948"/>
                                    <a:gd name="T13" fmla="*/ 608330 h 2153"/>
                                    <a:gd name="T14" fmla="*/ 322580 w 3948"/>
                                    <a:gd name="T15" fmla="*/ 608330 h 2153"/>
                                    <a:gd name="T16" fmla="*/ 379730 w 3948"/>
                                    <a:gd name="T17" fmla="*/ 565150 h 2153"/>
                                    <a:gd name="T18" fmla="*/ 408305 w 3948"/>
                                    <a:gd name="T19" fmla="*/ 514985 h 2153"/>
                                    <a:gd name="T20" fmla="*/ 465455 w 3948"/>
                                    <a:gd name="T21" fmla="*/ 501015 h 2153"/>
                                    <a:gd name="T22" fmla="*/ 494030 w 3948"/>
                                    <a:gd name="T23" fmla="*/ 450850 h 2153"/>
                                    <a:gd name="T24" fmla="*/ 558800 w 3948"/>
                                    <a:gd name="T25" fmla="*/ 400685 h 2153"/>
                                    <a:gd name="T26" fmla="*/ 594360 w 3948"/>
                                    <a:gd name="T27" fmla="*/ 357505 h 2153"/>
                                    <a:gd name="T28" fmla="*/ 652145 w 3948"/>
                                    <a:gd name="T29" fmla="*/ 343535 h 2153"/>
                                    <a:gd name="T30" fmla="*/ 680720 w 3948"/>
                                    <a:gd name="T31" fmla="*/ 314960 h 2153"/>
                                    <a:gd name="T32" fmla="*/ 737870 w 3948"/>
                                    <a:gd name="T33" fmla="*/ 293370 h 2153"/>
                                    <a:gd name="T34" fmla="*/ 766445 w 3948"/>
                                    <a:gd name="T35" fmla="*/ 228600 h 2153"/>
                                    <a:gd name="T36" fmla="*/ 823595 w 3948"/>
                                    <a:gd name="T37" fmla="*/ 200025 h 2153"/>
                                    <a:gd name="T38" fmla="*/ 859790 w 3948"/>
                                    <a:gd name="T39" fmla="*/ 149860 h 2153"/>
                                    <a:gd name="T40" fmla="*/ 916940 w 3948"/>
                                    <a:gd name="T41" fmla="*/ 128905 h 2153"/>
                                    <a:gd name="T42" fmla="*/ 945515 w 3948"/>
                                    <a:gd name="T43" fmla="*/ 49530 h 2153"/>
                                    <a:gd name="T44" fmla="*/ 1010285 w 3948"/>
                                    <a:gd name="T45" fmla="*/ 35560 h 2153"/>
                                    <a:gd name="T46" fmla="*/ 1038860 w 3948"/>
                                    <a:gd name="T47" fmla="*/ 0 h 2153"/>
                                    <a:gd name="T48" fmla="*/ 1102995 w 3948"/>
                                    <a:gd name="T49" fmla="*/ 0 h 2153"/>
                                    <a:gd name="T50" fmla="*/ 1131570 w 3948"/>
                                    <a:gd name="T51" fmla="*/ 20955 h 2153"/>
                                    <a:gd name="T52" fmla="*/ 1189355 w 3948"/>
                                    <a:gd name="T53" fmla="*/ 57150 h 2153"/>
                                    <a:gd name="T54" fmla="*/ 1217930 w 3948"/>
                                    <a:gd name="T55" fmla="*/ 57150 h 2153"/>
                                    <a:gd name="T56" fmla="*/ 1275080 w 3948"/>
                                    <a:gd name="T57" fmla="*/ 71120 h 2153"/>
                                    <a:gd name="T58" fmla="*/ 1303655 w 3948"/>
                                    <a:gd name="T59" fmla="*/ 85725 h 2153"/>
                                    <a:gd name="T60" fmla="*/ 1368425 w 3948"/>
                                    <a:gd name="T61" fmla="*/ 107315 h 2153"/>
                                    <a:gd name="T62" fmla="*/ 1397000 w 3948"/>
                                    <a:gd name="T63" fmla="*/ 121285 h 2153"/>
                                    <a:gd name="T64" fmla="*/ 1461135 w 3948"/>
                                    <a:gd name="T65" fmla="*/ 135890 h 2153"/>
                                    <a:gd name="T66" fmla="*/ 1489710 w 3948"/>
                                    <a:gd name="T67" fmla="*/ 164465 h 2153"/>
                                    <a:gd name="T68" fmla="*/ 1547495 w 3948"/>
                                    <a:gd name="T69" fmla="*/ 186055 h 2153"/>
                                    <a:gd name="T70" fmla="*/ 1576070 w 3948"/>
                                    <a:gd name="T71" fmla="*/ 200025 h 2153"/>
                                    <a:gd name="T72" fmla="*/ 1633220 w 3948"/>
                                    <a:gd name="T73" fmla="*/ 236220 h 2153"/>
                                    <a:gd name="T74" fmla="*/ 1661795 w 3948"/>
                                    <a:gd name="T75" fmla="*/ 271780 h 2153"/>
                                    <a:gd name="T76" fmla="*/ 1726565 w 3948"/>
                                    <a:gd name="T77" fmla="*/ 278765 h 2153"/>
                                    <a:gd name="T78" fmla="*/ 1755140 w 3948"/>
                                    <a:gd name="T79" fmla="*/ 300355 h 2153"/>
                                    <a:gd name="T80" fmla="*/ 1819275 w 3948"/>
                                    <a:gd name="T81" fmla="*/ 400685 h 2153"/>
                                    <a:gd name="T82" fmla="*/ 1855470 w 3948"/>
                                    <a:gd name="T83" fmla="*/ 643890 h 2153"/>
                                    <a:gd name="T84" fmla="*/ 1912620 w 3948"/>
                                    <a:gd name="T85" fmla="*/ 751205 h 2153"/>
                                    <a:gd name="T86" fmla="*/ 1941195 w 3948"/>
                                    <a:gd name="T87" fmla="*/ 808355 h 2153"/>
                                    <a:gd name="T88" fmla="*/ 1998345 w 3948"/>
                                    <a:gd name="T89" fmla="*/ 808355 h 2153"/>
                                    <a:gd name="T90" fmla="*/ 2026920 w 3948"/>
                                    <a:gd name="T91" fmla="*/ 866140 h 2153"/>
                                    <a:gd name="T92" fmla="*/ 2084705 w 3948"/>
                                    <a:gd name="T93" fmla="*/ 844550 h 2153"/>
                                    <a:gd name="T94" fmla="*/ 2113280 w 3948"/>
                                    <a:gd name="T95" fmla="*/ 837565 h 2153"/>
                                    <a:gd name="T96" fmla="*/ 2177415 w 3948"/>
                                    <a:gd name="T97" fmla="*/ 1266825 h 2153"/>
                                    <a:gd name="T98" fmla="*/ 2205990 w 3948"/>
                                    <a:gd name="T99" fmla="*/ 1367155 h 2153"/>
                                    <a:gd name="T100" fmla="*/ 2270760 w 3948"/>
                                    <a:gd name="T101" fmla="*/ 1367155 h 2153"/>
                                    <a:gd name="T102" fmla="*/ 2299335 w 3948"/>
                                    <a:gd name="T103" fmla="*/ 1367155 h 2153"/>
                                    <a:gd name="T104" fmla="*/ 2356485 w 3948"/>
                                    <a:gd name="T105" fmla="*/ 1367155 h 2153"/>
                                    <a:gd name="T106" fmla="*/ 2385060 w 3948"/>
                                    <a:gd name="T107" fmla="*/ 1367155 h 2153"/>
                                    <a:gd name="T108" fmla="*/ 2442845 w 3948"/>
                                    <a:gd name="T109" fmla="*/ 1367155 h 2153"/>
                                    <a:gd name="T110" fmla="*/ 2478405 w 3948"/>
                                    <a:gd name="T111" fmla="*/ 1367155 h 2153"/>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Lst>
                                  <a:ahLst/>
                                  <a:cxnLst>
                                    <a:cxn ang="T112">
                                      <a:pos x="T0" y="T1"/>
                                    </a:cxn>
                                    <a:cxn ang="T113">
                                      <a:pos x="T2" y="T3"/>
                                    </a:cxn>
                                    <a:cxn ang="T114">
                                      <a:pos x="T4" y="T5"/>
                                    </a:cxn>
                                    <a:cxn ang="T115">
                                      <a:pos x="T6" y="T7"/>
                                    </a:cxn>
                                    <a:cxn ang="T116">
                                      <a:pos x="T8" y="T9"/>
                                    </a:cxn>
                                    <a:cxn ang="T117">
                                      <a:pos x="T10" y="T11"/>
                                    </a:cxn>
                                    <a:cxn ang="T118">
                                      <a:pos x="T12" y="T13"/>
                                    </a:cxn>
                                    <a:cxn ang="T119">
                                      <a:pos x="T14" y="T15"/>
                                    </a:cxn>
                                    <a:cxn ang="T120">
                                      <a:pos x="T16" y="T17"/>
                                    </a:cxn>
                                    <a:cxn ang="T121">
                                      <a:pos x="T18" y="T19"/>
                                    </a:cxn>
                                    <a:cxn ang="T122">
                                      <a:pos x="T20" y="T21"/>
                                    </a:cxn>
                                    <a:cxn ang="T123">
                                      <a:pos x="T22" y="T23"/>
                                    </a:cxn>
                                    <a:cxn ang="T124">
                                      <a:pos x="T24" y="T25"/>
                                    </a:cxn>
                                    <a:cxn ang="T125">
                                      <a:pos x="T26" y="T27"/>
                                    </a:cxn>
                                    <a:cxn ang="T126">
                                      <a:pos x="T28" y="T29"/>
                                    </a:cxn>
                                    <a:cxn ang="T127">
                                      <a:pos x="T30" y="T31"/>
                                    </a:cxn>
                                    <a:cxn ang="T128">
                                      <a:pos x="T32" y="T33"/>
                                    </a:cxn>
                                    <a:cxn ang="T129">
                                      <a:pos x="T34" y="T35"/>
                                    </a:cxn>
                                    <a:cxn ang="T130">
                                      <a:pos x="T36" y="T37"/>
                                    </a:cxn>
                                    <a:cxn ang="T131">
                                      <a:pos x="T38" y="T39"/>
                                    </a:cxn>
                                    <a:cxn ang="T132">
                                      <a:pos x="T40" y="T41"/>
                                    </a:cxn>
                                    <a:cxn ang="T133">
                                      <a:pos x="T42" y="T43"/>
                                    </a:cxn>
                                    <a:cxn ang="T134">
                                      <a:pos x="T44" y="T45"/>
                                    </a:cxn>
                                    <a:cxn ang="T135">
                                      <a:pos x="T46" y="T47"/>
                                    </a:cxn>
                                    <a:cxn ang="T136">
                                      <a:pos x="T48" y="T49"/>
                                    </a:cxn>
                                    <a:cxn ang="T137">
                                      <a:pos x="T50" y="T51"/>
                                    </a:cxn>
                                    <a:cxn ang="T138">
                                      <a:pos x="T52" y="T53"/>
                                    </a:cxn>
                                    <a:cxn ang="T139">
                                      <a:pos x="T54" y="T55"/>
                                    </a:cxn>
                                    <a:cxn ang="T140">
                                      <a:pos x="T56" y="T57"/>
                                    </a:cxn>
                                    <a:cxn ang="T141">
                                      <a:pos x="T58" y="T59"/>
                                    </a:cxn>
                                    <a:cxn ang="T142">
                                      <a:pos x="T60" y="T61"/>
                                    </a:cxn>
                                    <a:cxn ang="T143">
                                      <a:pos x="T62" y="T63"/>
                                    </a:cxn>
                                    <a:cxn ang="T144">
                                      <a:pos x="T64" y="T65"/>
                                    </a:cxn>
                                    <a:cxn ang="T145">
                                      <a:pos x="T66" y="T67"/>
                                    </a:cxn>
                                    <a:cxn ang="T146">
                                      <a:pos x="T68" y="T69"/>
                                    </a:cxn>
                                    <a:cxn ang="T147">
                                      <a:pos x="T70" y="T71"/>
                                    </a:cxn>
                                    <a:cxn ang="T148">
                                      <a:pos x="T72" y="T73"/>
                                    </a:cxn>
                                    <a:cxn ang="T149">
                                      <a:pos x="T74" y="T75"/>
                                    </a:cxn>
                                    <a:cxn ang="T150">
                                      <a:pos x="T76" y="T77"/>
                                    </a:cxn>
                                    <a:cxn ang="T151">
                                      <a:pos x="T78" y="T79"/>
                                    </a:cxn>
                                    <a:cxn ang="T152">
                                      <a:pos x="T80" y="T81"/>
                                    </a:cxn>
                                    <a:cxn ang="T153">
                                      <a:pos x="T82" y="T83"/>
                                    </a:cxn>
                                    <a:cxn ang="T154">
                                      <a:pos x="T84" y="T85"/>
                                    </a:cxn>
                                    <a:cxn ang="T155">
                                      <a:pos x="T86" y="T87"/>
                                    </a:cxn>
                                    <a:cxn ang="T156">
                                      <a:pos x="T88" y="T89"/>
                                    </a:cxn>
                                    <a:cxn ang="T157">
                                      <a:pos x="T90" y="T91"/>
                                    </a:cxn>
                                    <a:cxn ang="T158">
                                      <a:pos x="T92" y="T93"/>
                                    </a:cxn>
                                    <a:cxn ang="T159">
                                      <a:pos x="T94" y="T95"/>
                                    </a:cxn>
                                    <a:cxn ang="T160">
                                      <a:pos x="T96" y="T97"/>
                                    </a:cxn>
                                    <a:cxn ang="T161">
                                      <a:pos x="T98" y="T99"/>
                                    </a:cxn>
                                    <a:cxn ang="T162">
                                      <a:pos x="T100" y="T101"/>
                                    </a:cxn>
                                    <a:cxn ang="T163">
                                      <a:pos x="T102" y="T103"/>
                                    </a:cxn>
                                    <a:cxn ang="T164">
                                      <a:pos x="T104" y="T105"/>
                                    </a:cxn>
                                    <a:cxn ang="T165">
                                      <a:pos x="T106" y="T107"/>
                                    </a:cxn>
                                    <a:cxn ang="T166">
                                      <a:pos x="T108" y="T109"/>
                                    </a:cxn>
                                    <a:cxn ang="T167">
                                      <a:pos x="T110" y="T111"/>
                                    </a:cxn>
                                  </a:cxnLst>
                                  <a:rect l="0" t="0" r="r" b="b"/>
                                  <a:pathLst>
                                    <a:path w="3948" h="2153">
                                      <a:moveTo>
                                        <a:pt x="0" y="1454"/>
                                      </a:moveTo>
                                      <a:lnTo>
                                        <a:pt x="0" y="1409"/>
                                      </a:lnTo>
                                      <a:lnTo>
                                        <a:pt x="34" y="1409"/>
                                      </a:lnTo>
                                      <a:lnTo>
                                        <a:pt x="34" y="1307"/>
                                      </a:lnTo>
                                      <a:lnTo>
                                        <a:pt x="79" y="1307"/>
                                      </a:lnTo>
                                      <a:lnTo>
                                        <a:pt x="79" y="1240"/>
                                      </a:lnTo>
                                      <a:lnTo>
                                        <a:pt x="124" y="1240"/>
                                      </a:lnTo>
                                      <a:lnTo>
                                        <a:pt x="124" y="1195"/>
                                      </a:lnTo>
                                      <a:lnTo>
                                        <a:pt x="169" y="1195"/>
                                      </a:lnTo>
                                      <a:lnTo>
                                        <a:pt x="169" y="1161"/>
                                      </a:lnTo>
                                      <a:lnTo>
                                        <a:pt x="214" y="1161"/>
                                      </a:lnTo>
                                      <a:lnTo>
                                        <a:pt x="214" y="1093"/>
                                      </a:lnTo>
                                      <a:lnTo>
                                        <a:pt x="271" y="1093"/>
                                      </a:lnTo>
                                      <a:lnTo>
                                        <a:pt x="271" y="1059"/>
                                      </a:lnTo>
                                      <a:lnTo>
                                        <a:pt x="316" y="1059"/>
                                      </a:lnTo>
                                      <a:lnTo>
                                        <a:pt x="316" y="1025"/>
                                      </a:lnTo>
                                      <a:lnTo>
                                        <a:pt x="361" y="1025"/>
                                      </a:lnTo>
                                      <a:lnTo>
                                        <a:pt x="361" y="980"/>
                                      </a:lnTo>
                                      <a:lnTo>
                                        <a:pt x="417" y="980"/>
                                      </a:lnTo>
                                      <a:lnTo>
                                        <a:pt x="417" y="958"/>
                                      </a:lnTo>
                                      <a:lnTo>
                                        <a:pt x="462" y="958"/>
                                      </a:lnTo>
                                      <a:lnTo>
                                        <a:pt x="462" y="947"/>
                                      </a:lnTo>
                                      <a:lnTo>
                                        <a:pt x="508" y="947"/>
                                      </a:lnTo>
                                      <a:lnTo>
                                        <a:pt x="508" y="958"/>
                                      </a:lnTo>
                                      <a:lnTo>
                                        <a:pt x="553" y="958"/>
                                      </a:lnTo>
                                      <a:lnTo>
                                        <a:pt x="553" y="890"/>
                                      </a:lnTo>
                                      <a:lnTo>
                                        <a:pt x="598" y="890"/>
                                      </a:lnTo>
                                      <a:lnTo>
                                        <a:pt x="598" y="834"/>
                                      </a:lnTo>
                                      <a:lnTo>
                                        <a:pt x="643" y="834"/>
                                      </a:lnTo>
                                      <a:lnTo>
                                        <a:pt x="643" y="811"/>
                                      </a:lnTo>
                                      <a:lnTo>
                                        <a:pt x="688" y="811"/>
                                      </a:lnTo>
                                      <a:lnTo>
                                        <a:pt x="688" y="789"/>
                                      </a:lnTo>
                                      <a:lnTo>
                                        <a:pt x="733" y="789"/>
                                      </a:lnTo>
                                      <a:lnTo>
                                        <a:pt x="733" y="744"/>
                                      </a:lnTo>
                                      <a:lnTo>
                                        <a:pt x="778" y="744"/>
                                      </a:lnTo>
                                      <a:lnTo>
                                        <a:pt x="778" y="710"/>
                                      </a:lnTo>
                                      <a:lnTo>
                                        <a:pt x="823" y="710"/>
                                      </a:lnTo>
                                      <a:lnTo>
                                        <a:pt x="823" y="631"/>
                                      </a:lnTo>
                                      <a:lnTo>
                                        <a:pt x="880" y="631"/>
                                      </a:lnTo>
                                      <a:lnTo>
                                        <a:pt x="880" y="575"/>
                                      </a:lnTo>
                                      <a:lnTo>
                                        <a:pt x="936" y="575"/>
                                      </a:lnTo>
                                      <a:lnTo>
                                        <a:pt x="936" y="563"/>
                                      </a:lnTo>
                                      <a:lnTo>
                                        <a:pt x="981" y="563"/>
                                      </a:lnTo>
                                      <a:lnTo>
                                        <a:pt x="981" y="541"/>
                                      </a:lnTo>
                                      <a:lnTo>
                                        <a:pt x="1027" y="541"/>
                                      </a:lnTo>
                                      <a:lnTo>
                                        <a:pt x="1027" y="518"/>
                                      </a:lnTo>
                                      <a:lnTo>
                                        <a:pt x="1072" y="518"/>
                                      </a:lnTo>
                                      <a:lnTo>
                                        <a:pt x="1072" y="496"/>
                                      </a:lnTo>
                                      <a:lnTo>
                                        <a:pt x="1117" y="496"/>
                                      </a:lnTo>
                                      <a:lnTo>
                                        <a:pt x="1117" y="462"/>
                                      </a:lnTo>
                                      <a:lnTo>
                                        <a:pt x="1162" y="462"/>
                                      </a:lnTo>
                                      <a:lnTo>
                                        <a:pt x="1162" y="394"/>
                                      </a:lnTo>
                                      <a:lnTo>
                                        <a:pt x="1207" y="394"/>
                                      </a:lnTo>
                                      <a:lnTo>
                                        <a:pt x="1207" y="360"/>
                                      </a:lnTo>
                                      <a:lnTo>
                                        <a:pt x="1252" y="360"/>
                                      </a:lnTo>
                                      <a:lnTo>
                                        <a:pt x="1252" y="315"/>
                                      </a:lnTo>
                                      <a:lnTo>
                                        <a:pt x="1297" y="315"/>
                                      </a:lnTo>
                                      <a:lnTo>
                                        <a:pt x="1297" y="259"/>
                                      </a:lnTo>
                                      <a:lnTo>
                                        <a:pt x="1354" y="259"/>
                                      </a:lnTo>
                                      <a:lnTo>
                                        <a:pt x="1354" y="236"/>
                                      </a:lnTo>
                                      <a:lnTo>
                                        <a:pt x="1399" y="236"/>
                                      </a:lnTo>
                                      <a:lnTo>
                                        <a:pt x="1399" y="203"/>
                                      </a:lnTo>
                                      <a:lnTo>
                                        <a:pt x="1444" y="203"/>
                                      </a:lnTo>
                                      <a:lnTo>
                                        <a:pt x="1444" y="146"/>
                                      </a:lnTo>
                                      <a:lnTo>
                                        <a:pt x="1489" y="146"/>
                                      </a:lnTo>
                                      <a:lnTo>
                                        <a:pt x="1489" y="78"/>
                                      </a:lnTo>
                                      <a:lnTo>
                                        <a:pt x="1534" y="78"/>
                                      </a:lnTo>
                                      <a:lnTo>
                                        <a:pt x="1534" y="56"/>
                                      </a:lnTo>
                                      <a:lnTo>
                                        <a:pt x="1591" y="56"/>
                                      </a:lnTo>
                                      <a:lnTo>
                                        <a:pt x="1591" y="22"/>
                                      </a:lnTo>
                                      <a:lnTo>
                                        <a:pt x="1636" y="22"/>
                                      </a:lnTo>
                                      <a:lnTo>
                                        <a:pt x="1636" y="0"/>
                                      </a:lnTo>
                                      <a:lnTo>
                                        <a:pt x="1681" y="0"/>
                                      </a:lnTo>
                                      <a:lnTo>
                                        <a:pt x="1737" y="0"/>
                                      </a:lnTo>
                                      <a:lnTo>
                                        <a:pt x="1737" y="11"/>
                                      </a:lnTo>
                                      <a:lnTo>
                                        <a:pt x="1782" y="11"/>
                                      </a:lnTo>
                                      <a:lnTo>
                                        <a:pt x="1782" y="33"/>
                                      </a:lnTo>
                                      <a:lnTo>
                                        <a:pt x="1827" y="33"/>
                                      </a:lnTo>
                                      <a:lnTo>
                                        <a:pt x="1827" y="90"/>
                                      </a:lnTo>
                                      <a:lnTo>
                                        <a:pt x="1873" y="90"/>
                                      </a:lnTo>
                                      <a:lnTo>
                                        <a:pt x="1873" y="78"/>
                                      </a:lnTo>
                                      <a:lnTo>
                                        <a:pt x="1918" y="78"/>
                                      </a:lnTo>
                                      <a:lnTo>
                                        <a:pt x="1918" y="90"/>
                                      </a:lnTo>
                                      <a:lnTo>
                                        <a:pt x="1963" y="90"/>
                                      </a:lnTo>
                                      <a:lnTo>
                                        <a:pt x="1963" y="112"/>
                                      </a:lnTo>
                                      <a:lnTo>
                                        <a:pt x="2008" y="112"/>
                                      </a:lnTo>
                                      <a:lnTo>
                                        <a:pt x="2008" y="124"/>
                                      </a:lnTo>
                                      <a:lnTo>
                                        <a:pt x="2053" y="124"/>
                                      </a:lnTo>
                                      <a:lnTo>
                                        <a:pt x="2053" y="135"/>
                                      </a:lnTo>
                                      <a:lnTo>
                                        <a:pt x="2109" y="135"/>
                                      </a:lnTo>
                                      <a:lnTo>
                                        <a:pt x="2109" y="169"/>
                                      </a:lnTo>
                                      <a:lnTo>
                                        <a:pt x="2155" y="169"/>
                                      </a:lnTo>
                                      <a:lnTo>
                                        <a:pt x="2155" y="180"/>
                                      </a:lnTo>
                                      <a:lnTo>
                                        <a:pt x="2200" y="180"/>
                                      </a:lnTo>
                                      <a:lnTo>
                                        <a:pt x="2200" y="191"/>
                                      </a:lnTo>
                                      <a:lnTo>
                                        <a:pt x="2256" y="191"/>
                                      </a:lnTo>
                                      <a:lnTo>
                                        <a:pt x="2256" y="214"/>
                                      </a:lnTo>
                                      <a:lnTo>
                                        <a:pt x="2301" y="214"/>
                                      </a:lnTo>
                                      <a:lnTo>
                                        <a:pt x="2346" y="214"/>
                                      </a:lnTo>
                                      <a:lnTo>
                                        <a:pt x="2346" y="259"/>
                                      </a:lnTo>
                                      <a:lnTo>
                                        <a:pt x="2391" y="259"/>
                                      </a:lnTo>
                                      <a:lnTo>
                                        <a:pt x="2391" y="293"/>
                                      </a:lnTo>
                                      <a:lnTo>
                                        <a:pt x="2437" y="293"/>
                                      </a:lnTo>
                                      <a:lnTo>
                                        <a:pt x="2437" y="304"/>
                                      </a:lnTo>
                                      <a:lnTo>
                                        <a:pt x="2482" y="304"/>
                                      </a:lnTo>
                                      <a:lnTo>
                                        <a:pt x="2482" y="315"/>
                                      </a:lnTo>
                                      <a:lnTo>
                                        <a:pt x="2527" y="315"/>
                                      </a:lnTo>
                                      <a:lnTo>
                                        <a:pt x="2527" y="372"/>
                                      </a:lnTo>
                                      <a:lnTo>
                                        <a:pt x="2572" y="372"/>
                                      </a:lnTo>
                                      <a:lnTo>
                                        <a:pt x="2572" y="417"/>
                                      </a:lnTo>
                                      <a:lnTo>
                                        <a:pt x="2617" y="417"/>
                                      </a:lnTo>
                                      <a:lnTo>
                                        <a:pt x="2617" y="428"/>
                                      </a:lnTo>
                                      <a:lnTo>
                                        <a:pt x="2662" y="428"/>
                                      </a:lnTo>
                                      <a:lnTo>
                                        <a:pt x="2662" y="439"/>
                                      </a:lnTo>
                                      <a:lnTo>
                                        <a:pt x="2719" y="439"/>
                                      </a:lnTo>
                                      <a:lnTo>
                                        <a:pt x="2719" y="417"/>
                                      </a:lnTo>
                                      <a:lnTo>
                                        <a:pt x="2764" y="417"/>
                                      </a:lnTo>
                                      <a:lnTo>
                                        <a:pt x="2764" y="473"/>
                                      </a:lnTo>
                                      <a:lnTo>
                                        <a:pt x="2820" y="473"/>
                                      </a:lnTo>
                                      <a:lnTo>
                                        <a:pt x="2820" y="631"/>
                                      </a:lnTo>
                                      <a:lnTo>
                                        <a:pt x="2865" y="631"/>
                                      </a:lnTo>
                                      <a:lnTo>
                                        <a:pt x="2865" y="823"/>
                                      </a:lnTo>
                                      <a:lnTo>
                                        <a:pt x="2922" y="823"/>
                                      </a:lnTo>
                                      <a:lnTo>
                                        <a:pt x="2922" y="1014"/>
                                      </a:lnTo>
                                      <a:lnTo>
                                        <a:pt x="2967" y="1014"/>
                                      </a:lnTo>
                                      <a:lnTo>
                                        <a:pt x="2967" y="1183"/>
                                      </a:lnTo>
                                      <a:lnTo>
                                        <a:pt x="3012" y="1183"/>
                                      </a:lnTo>
                                      <a:lnTo>
                                        <a:pt x="3012" y="1262"/>
                                      </a:lnTo>
                                      <a:lnTo>
                                        <a:pt x="3057" y="1262"/>
                                      </a:lnTo>
                                      <a:lnTo>
                                        <a:pt x="3057" y="1273"/>
                                      </a:lnTo>
                                      <a:lnTo>
                                        <a:pt x="3102" y="1273"/>
                                      </a:lnTo>
                                      <a:lnTo>
                                        <a:pt x="3147" y="1273"/>
                                      </a:lnTo>
                                      <a:lnTo>
                                        <a:pt x="3147" y="1296"/>
                                      </a:lnTo>
                                      <a:lnTo>
                                        <a:pt x="3192" y="1296"/>
                                      </a:lnTo>
                                      <a:lnTo>
                                        <a:pt x="3192" y="1364"/>
                                      </a:lnTo>
                                      <a:lnTo>
                                        <a:pt x="3237" y="1364"/>
                                      </a:lnTo>
                                      <a:lnTo>
                                        <a:pt x="3237" y="1330"/>
                                      </a:lnTo>
                                      <a:lnTo>
                                        <a:pt x="3283" y="1330"/>
                                      </a:lnTo>
                                      <a:lnTo>
                                        <a:pt x="3283" y="1116"/>
                                      </a:lnTo>
                                      <a:lnTo>
                                        <a:pt x="3328" y="1116"/>
                                      </a:lnTo>
                                      <a:lnTo>
                                        <a:pt x="3328" y="1319"/>
                                      </a:lnTo>
                                      <a:lnTo>
                                        <a:pt x="3373" y="1319"/>
                                      </a:lnTo>
                                      <a:lnTo>
                                        <a:pt x="3373" y="1995"/>
                                      </a:lnTo>
                                      <a:lnTo>
                                        <a:pt x="3429" y="1995"/>
                                      </a:lnTo>
                                      <a:lnTo>
                                        <a:pt x="3429" y="2153"/>
                                      </a:lnTo>
                                      <a:lnTo>
                                        <a:pt x="3474" y="2153"/>
                                      </a:lnTo>
                                      <a:lnTo>
                                        <a:pt x="3520" y="2153"/>
                                      </a:lnTo>
                                      <a:lnTo>
                                        <a:pt x="3576" y="2153"/>
                                      </a:lnTo>
                                      <a:lnTo>
                                        <a:pt x="3621" y="2153"/>
                                      </a:lnTo>
                                      <a:lnTo>
                                        <a:pt x="3666" y="2153"/>
                                      </a:lnTo>
                                      <a:lnTo>
                                        <a:pt x="3711" y="2153"/>
                                      </a:lnTo>
                                      <a:lnTo>
                                        <a:pt x="3756" y="2153"/>
                                      </a:lnTo>
                                      <a:lnTo>
                                        <a:pt x="3802" y="2153"/>
                                      </a:lnTo>
                                      <a:lnTo>
                                        <a:pt x="3847" y="2153"/>
                                      </a:lnTo>
                                      <a:lnTo>
                                        <a:pt x="3903" y="2153"/>
                                      </a:lnTo>
                                      <a:lnTo>
                                        <a:pt x="3948" y="2153"/>
                                      </a:lnTo>
                                    </a:path>
                                  </a:pathLst>
                                </a:custGeom>
                                <a:noFill/>
                                <a:ln w="21590">
                                  <a:solidFill>
                                    <a:srgbClr val="FF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81" name="Freeform 1503"/>
                              <wps:cNvSpPr>
                                <a:spLocks/>
                              </wps:cNvSpPr>
                              <wps:spPr bwMode="auto">
                                <a:xfrm>
                                  <a:off x="2506908" y="2326680"/>
                                  <a:ext cx="272401" cy="0"/>
                                </a:xfrm>
                                <a:custGeom>
                                  <a:avLst/>
                                  <a:gdLst>
                                    <a:gd name="T0" fmla="*/ 0 w 429"/>
                                    <a:gd name="T1" fmla="*/ 28575 w 429"/>
                                    <a:gd name="T2" fmla="*/ 28575 w 429"/>
                                    <a:gd name="T3" fmla="*/ 57150 w 429"/>
                                    <a:gd name="T4" fmla="*/ 57150 w 429"/>
                                    <a:gd name="T5" fmla="*/ 93345 w 429"/>
                                    <a:gd name="T6" fmla="*/ 93345 w 429"/>
                                    <a:gd name="T7" fmla="*/ 121920 w 429"/>
                                    <a:gd name="T8" fmla="*/ 121920 w 429"/>
                                    <a:gd name="T9" fmla="*/ 150495 w 429"/>
                                    <a:gd name="T10" fmla="*/ 150495 w 429"/>
                                    <a:gd name="T11" fmla="*/ 186055 w 429"/>
                                    <a:gd name="T12" fmla="*/ 186055 w 429"/>
                                    <a:gd name="T13" fmla="*/ 215265 w 429"/>
                                    <a:gd name="T14" fmla="*/ 215265 w 429"/>
                                    <a:gd name="T15" fmla="*/ 243840 w 429"/>
                                    <a:gd name="T16" fmla="*/ 243840 w 429"/>
                                    <a:gd name="T17" fmla="*/ 272415 w 429"/>
                                    <a:gd name="T18" fmla="*/ 272415 w 429"/>
                                    <a:gd name="T19" fmla="*/ 0 60000 65536"/>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Lst>
                                  <a:ahLst/>
                                  <a:cxnLst>
                                    <a:cxn ang="T19">
                                      <a:pos x="T0" y="0"/>
                                    </a:cxn>
                                    <a:cxn ang="T20">
                                      <a:pos x="T1" y="0"/>
                                    </a:cxn>
                                    <a:cxn ang="T21">
                                      <a:pos x="T2" y="0"/>
                                    </a:cxn>
                                    <a:cxn ang="T22">
                                      <a:pos x="T3" y="0"/>
                                    </a:cxn>
                                    <a:cxn ang="T23">
                                      <a:pos x="T4" y="0"/>
                                    </a:cxn>
                                    <a:cxn ang="T24">
                                      <a:pos x="T5" y="0"/>
                                    </a:cxn>
                                    <a:cxn ang="T25">
                                      <a:pos x="T6" y="0"/>
                                    </a:cxn>
                                    <a:cxn ang="T26">
                                      <a:pos x="T7" y="0"/>
                                    </a:cxn>
                                    <a:cxn ang="T27">
                                      <a:pos x="T8" y="0"/>
                                    </a:cxn>
                                    <a:cxn ang="T28">
                                      <a:pos x="T9" y="0"/>
                                    </a:cxn>
                                    <a:cxn ang="T29">
                                      <a:pos x="T10" y="0"/>
                                    </a:cxn>
                                    <a:cxn ang="T30">
                                      <a:pos x="T11" y="0"/>
                                    </a:cxn>
                                    <a:cxn ang="T31">
                                      <a:pos x="T12" y="0"/>
                                    </a:cxn>
                                    <a:cxn ang="T32">
                                      <a:pos x="T13" y="0"/>
                                    </a:cxn>
                                    <a:cxn ang="T33">
                                      <a:pos x="T14" y="0"/>
                                    </a:cxn>
                                    <a:cxn ang="T34">
                                      <a:pos x="T15" y="0"/>
                                    </a:cxn>
                                    <a:cxn ang="T35">
                                      <a:pos x="T16" y="0"/>
                                    </a:cxn>
                                    <a:cxn ang="T36">
                                      <a:pos x="T17" y="0"/>
                                    </a:cxn>
                                    <a:cxn ang="T37">
                                      <a:pos x="T18" y="0"/>
                                    </a:cxn>
                                  </a:cxnLst>
                                  <a:rect l="0" t="0" r="r" b="b"/>
                                  <a:pathLst>
                                    <a:path w="429">
                                      <a:moveTo>
                                        <a:pt x="0" y="0"/>
                                      </a:moveTo>
                                      <a:lnTo>
                                        <a:pt x="45" y="0"/>
                                      </a:lnTo>
                                      <a:lnTo>
                                        <a:pt x="90" y="0"/>
                                      </a:lnTo>
                                      <a:lnTo>
                                        <a:pt x="147" y="0"/>
                                      </a:lnTo>
                                      <a:lnTo>
                                        <a:pt x="192" y="0"/>
                                      </a:lnTo>
                                      <a:lnTo>
                                        <a:pt x="237" y="0"/>
                                      </a:lnTo>
                                      <a:lnTo>
                                        <a:pt x="293" y="0"/>
                                      </a:lnTo>
                                      <a:lnTo>
                                        <a:pt x="339" y="0"/>
                                      </a:lnTo>
                                      <a:lnTo>
                                        <a:pt x="384" y="0"/>
                                      </a:lnTo>
                                      <a:lnTo>
                                        <a:pt x="429" y="0"/>
                                      </a:lnTo>
                                    </a:path>
                                  </a:pathLst>
                                </a:custGeom>
                                <a:noFill/>
                                <a:ln w="21590">
                                  <a:solidFill>
                                    <a:srgbClr val="FF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82" name="Freeform 1504"/>
                              <wps:cNvSpPr>
                                <a:spLocks/>
                              </wps:cNvSpPr>
                              <wps:spPr bwMode="auto">
                                <a:xfrm>
                                  <a:off x="0" y="959433"/>
                                  <a:ext cx="2779309" cy="1367247"/>
                                </a:xfrm>
                                <a:custGeom>
                                  <a:avLst/>
                                  <a:gdLst>
                                    <a:gd name="T0" fmla="*/ 21590 w 4377"/>
                                    <a:gd name="T1" fmla="*/ 887095 h 2153"/>
                                    <a:gd name="T2" fmla="*/ 50165 w 4377"/>
                                    <a:gd name="T3" fmla="*/ 779780 h 2153"/>
                                    <a:gd name="T4" fmla="*/ 107315 w 4377"/>
                                    <a:gd name="T5" fmla="*/ 758825 h 2153"/>
                                    <a:gd name="T6" fmla="*/ 135890 w 4377"/>
                                    <a:gd name="T7" fmla="*/ 687070 h 2153"/>
                                    <a:gd name="T8" fmla="*/ 200660 w 4377"/>
                                    <a:gd name="T9" fmla="*/ 672465 h 2153"/>
                                    <a:gd name="T10" fmla="*/ 229235 w 4377"/>
                                    <a:gd name="T11" fmla="*/ 615315 h 2153"/>
                                    <a:gd name="T12" fmla="*/ 293370 w 4377"/>
                                    <a:gd name="T13" fmla="*/ 601345 h 2153"/>
                                    <a:gd name="T14" fmla="*/ 322580 w 4377"/>
                                    <a:gd name="T15" fmla="*/ 601345 h 2153"/>
                                    <a:gd name="T16" fmla="*/ 379730 w 4377"/>
                                    <a:gd name="T17" fmla="*/ 565150 h 2153"/>
                                    <a:gd name="T18" fmla="*/ 408305 w 4377"/>
                                    <a:gd name="T19" fmla="*/ 508000 h 2153"/>
                                    <a:gd name="T20" fmla="*/ 465455 w 4377"/>
                                    <a:gd name="T21" fmla="*/ 493395 h 2153"/>
                                    <a:gd name="T22" fmla="*/ 494030 w 4377"/>
                                    <a:gd name="T23" fmla="*/ 443865 h 2153"/>
                                    <a:gd name="T24" fmla="*/ 558800 w 4377"/>
                                    <a:gd name="T25" fmla="*/ 400685 h 2153"/>
                                    <a:gd name="T26" fmla="*/ 594360 w 4377"/>
                                    <a:gd name="T27" fmla="*/ 350520 h 2153"/>
                                    <a:gd name="T28" fmla="*/ 652145 w 4377"/>
                                    <a:gd name="T29" fmla="*/ 335915 h 2153"/>
                                    <a:gd name="T30" fmla="*/ 680720 w 4377"/>
                                    <a:gd name="T31" fmla="*/ 307340 h 2153"/>
                                    <a:gd name="T32" fmla="*/ 737870 w 4377"/>
                                    <a:gd name="T33" fmla="*/ 286385 h 2153"/>
                                    <a:gd name="T34" fmla="*/ 766445 w 4377"/>
                                    <a:gd name="T35" fmla="*/ 228600 h 2153"/>
                                    <a:gd name="T36" fmla="*/ 823595 w 4377"/>
                                    <a:gd name="T37" fmla="*/ 207645 h 2153"/>
                                    <a:gd name="T38" fmla="*/ 859790 w 4377"/>
                                    <a:gd name="T39" fmla="*/ 149860 h 2153"/>
                                    <a:gd name="T40" fmla="*/ 916940 w 4377"/>
                                    <a:gd name="T41" fmla="*/ 128905 h 2153"/>
                                    <a:gd name="T42" fmla="*/ 945515 w 4377"/>
                                    <a:gd name="T43" fmla="*/ 57150 h 2153"/>
                                    <a:gd name="T44" fmla="*/ 1010285 w 4377"/>
                                    <a:gd name="T45" fmla="*/ 35560 h 2153"/>
                                    <a:gd name="T46" fmla="*/ 1038860 w 4377"/>
                                    <a:gd name="T47" fmla="*/ 0 h 2153"/>
                                    <a:gd name="T48" fmla="*/ 1102995 w 4377"/>
                                    <a:gd name="T49" fmla="*/ 6985 h 2153"/>
                                    <a:gd name="T50" fmla="*/ 1131570 w 4377"/>
                                    <a:gd name="T51" fmla="*/ 13970 h 2153"/>
                                    <a:gd name="T52" fmla="*/ 1189355 w 4377"/>
                                    <a:gd name="T53" fmla="*/ 49530 h 2153"/>
                                    <a:gd name="T54" fmla="*/ 1217930 w 4377"/>
                                    <a:gd name="T55" fmla="*/ 42545 h 2153"/>
                                    <a:gd name="T56" fmla="*/ 1275080 w 4377"/>
                                    <a:gd name="T57" fmla="*/ 64135 h 2153"/>
                                    <a:gd name="T58" fmla="*/ 1303655 w 4377"/>
                                    <a:gd name="T59" fmla="*/ 78740 h 2153"/>
                                    <a:gd name="T60" fmla="*/ 1368425 w 4377"/>
                                    <a:gd name="T61" fmla="*/ 85725 h 2153"/>
                                    <a:gd name="T62" fmla="*/ 1397000 w 4377"/>
                                    <a:gd name="T63" fmla="*/ 107315 h 2153"/>
                                    <a:gd name="T64" fmla="*/ 1461135 w 4377"/>
                                    <a:gd name="T65" fmla="*/ 99695 h 2153"/>
                                    <a:gd name="T66" fmla="*/ 1489710 w 4377"/>
                                    <a:gd name="T67" fmla="*/ 121285 h 2153"/>
                                    <a:gd name="T68" fmla="*/ 1547495 w 4377"/>
                                    <a:gd name="T69" fmla="*/ 135890 h 2153"/>
                                    <a:gd name="T70" fmla="*/ 1576070 w 4377"/>
                                    <a:gd name="T71" fmla="*/ 157480 h 2153"/>
                                    <a:gd name="T72" fmla="*/ 1633220 w 4377"/>
                                    <a:gd name="T73" fmla="*/ 200025 h 2153"/>
                                    <a:gd name="T74" fmla="*/ 1661795 w 4377"/>
                                    <a:gd name="T75" fmla="*/ 271780 h 2153"/>
                                    <a:gd name="T76" fmla="*/ 1726565 w 4377"/>
                                    <a:gd name="T77" fmla="*/ 278765 h 2153"/>
                                    <a:gd name="T78" fmla="*/ 1755140 w 4377"/>
                                    <a:gd name="T79" fmla="*/ 293370 h 2153"/>
                                    <a:gd name="T80" fmla="*/ 1819275 w 4377"/>
                                    <a:gd name="T81" fmla="*/ 379095 h 2153"/>
                                    <a:gd name="T82" fmla="*/ 1855470 w 4377"/>
                                    <a:gd name="T83" fmla="*/ 579755 h 2153"/>
                                    <a:gd name="T84" fmla="*/ 1912620 w 4377"/>
                                    <a:gd name="T85" fmla="*/ 680085 h 2153"/>
                                    <a:gd name="T86" fmla="*/ 1941195 w 4377"/>
                                    <a:gd name="T87" fmla="*/ 737235 h 2153"/>
                                    <a:gd name="T88" fmla="*/ 1998345 w 4377"/>
                                    <a:gd name="T89" fmla="*/ 744220 h 2153"/>
                                    <a:gd name="T90" fmla="*/ 2026920 w 4377"/>
                                    <a:gd name="T91" fmla="*/ 808355 h 2153"/>
                                    <a:gd name="T92" fmla="*/ 2084705 w 4377"/>
                                    <a:gd name="T93" fmla="*/ 815975 h 2153"/>
                                    <a:gd name="T94" fmla="*/ 2113280 w 4377"/>
                                    <a:gd name="T95" fmla="*/ 837565 h 2153"/>
                                    <a:gd name="T96" fmla="*/ 2177415 w 4377"/>
                                    <a:gd name="T97" fmla="*/ 1252220 h 2153"/>
                                    <a:gd name="T98" fmla="*/ 2205990 w 4377"/>
                                    <a:gd name="T99" fmla="*/ 1367155 h 2153"/>
                                    <a:gd name="T100" fmla="*/ 2270760 w 4377"/>
                                    <a:gd name="T101" fmla="*/ 1367155 h 2153"/>
                                    <a:gd name="T102" fmla="*/ 2299335 w 4377"/>
                                    <a:gd name="T103" fmla="*/ 1367155 h 2153"/>
                                    <a:gd name="T104" fmla="*/ 2356485 w 4377"/>
                                    <a:gd name="T105" fmla="*/ 1367155 h 2153"/>
                                    <a:gd name="T106" fmla="*/ 2385060 w 4377"/>
                                    <a:gd name="T107" fmla="*/ 1367155 h 2153"/>
                                    <a:gd name="T108" fmla="*/ 2442845 w 4377"/>
                                    <a:gd name="T109" fmla="*/ 1367155 h 2153"/>
                                    <a:gd name="T110" fmla="*/ 2478405 w 4377"/>
                                    <a:gd name="T111" fmla="*/ 1367155 h 2153"/>
                                    <a:gd name="T112" fmla="*/ 2535555 w 4377"/>
                                    <a:gd name="T113" fmla="*/ 1367155 h 2153"/>
                                    <a:gd name="T114" fmla="*/ 2564130 w 4377"/>
                                    <a:gd name="T115" fmla="*/ 1367155 h 2153"/>
                                    <a:gd name="T116" fmla="*/ 2628900 w 4377"/>
                                    <a:gd name="T117" fmla="*/ 1367155 h 2153"/>
                                    <a:gd name="T118" fmla="*/ 2657475 w 4377"/>
                                    <a:gd name="T119" fmla="*/ 1367155 h 2153"/>
                                    <a:gd name="T120" fmla="*/ 2722245 w 4377"/>
                                    <a:gd name="T121" fmla="*/ 1367155 h 2153"/>
                                    <a:gd name="T122" fmla="*/ 2750820 w 4377"/>
                                    <a:gd name="T123" fmla="*/ 1367155 h 2153"/>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 name="T180" fmla="*/ 0 60000 65536"/>
                                    <a:gd name="T181" fmla="*/ 0 60000 65536"/>
                                    <a:gd name="T182" fmla="*/ 0 60000 65536"/>
                                    <a:gd name="T183" fmla="*/ 0 60000 65536"/>
                                    <a:gd name="T184" fmla="*/ 0 60000 65536"/>
                                    <a:gd name="T185" fmla="*/ 0 60000 65536"/>
                                  </a:gdLst>
                                  <a:ahLst/>
                                  <a:cxnLst>
                                    <a:cxn ang="T124">
                                      <a:pos x="T0" y="T1"/>
                                    </a:cxn>
                                    <a:cxn ang="T125">
                                      <a:pos x="T2" y="T3"/>
                                    </a:cxn>
                                    <a:cxn ang="T126">
                                      <a:pos x="T4" y="T5"/>
                                    </a:cxn>
                                    <a:cxn ang="T127">
                                      <a:pos x="T6" y="T7"/>
                                    </a:cxn>
                                    <a:cxn ang="T128">
                                      <a:pos x="T8" y="T9"/>
                                    </a:cxn>
                                    <a:cxn ang="T129">
                                      <a:pos x="T10" y="T11"/>
                                    </a:cxn>
                                    <a:cxn ang="T130">
                                      <a:pos x="T12" y="T13"/>
                                    </a:cxn>
                                    <a:cxn ang="T131">
                                      <a:pos x="T14" y="T15"/>
                                    </a:cxn>
                                    <a:cxn ang="T132">
                                      <a:pos x="T16" y="T17"/>
                                    </a:cxn>
                                    <a:cxn ang="T133">
                                      <a:pos x="T18" y="T19"/>
                                    </a:cxn>
                                    <a:cxn ang="T134">
                                      <a:pos x="T20" y="T21"/>
                                    </a:cxn>
                                    <a:cxn ang="T135">
                                      <a:pos x="T22" y="T23"/>
                                    </a:cxn>
                                    <a:cxn ang="T136">
                                      <a:pos x="T24" y="T25"/>
                                    </a:cxn>
                                    <a:cxn ang="T137">
                                      <a:pos x="T26" y="T27"/>
                                    </a:cxn>
                                    <a:cxn ang="T138">
                                      <a:pos x="T28" y="T29"/>
                                    </a:cxn>
                                    <a:cxn ang="T139">
                                      <a:pos x="T30" y="T31"/>
                                    </a:cxn>
                                    <a:cxn ang="T140">
                                      <a:pos x="T32" y="T33"/>
                                    </a:cxn>
                                    <a:cxn ang="T141">
                                      <a:pos x="T34" y="T35"/>
                                    </a:cxn>
                                    <a:cxn ang="T142">
                                      <a:pos x="T36" y="T37"/>
                                    </a:cxn>
                                    <a:cxn ang="T143">
                                      <a:pos x="T38" y="T39"/>
                                    </a:cxn>
                                    <a:cxn ang="T144">
                                      <a:pos x="T40" y="T41"/>
                                    </a:cxn>
                                    <a:cxn ang="T145">
                                      <a:pos x="T42" y="T43"/>
                                    </a:cxn>
                                    <a:cxn ang="T146">
                                      <a:pos x="T44" y="T45"/>
                                    </a:cxn>
                                    <a:cxn ang="T147">
                                      <a:pos x="T46" y="T47"/>
                                    </a:cxn>
                                    <a:cxn ang="T148">
                                      <a:pos x="T48" y="T49"/>
                                    </a:cxn>
                                    <a:cxn ang="T149">
                                      <a:pos x="T50" y="T51"/>
                                    </a:cxn>
                                    <a:cxn ang="T150">
                                      <a:pos x="T52" y="T53"/>
                                    </a:cxn>
                                    <a:cxn ang="T151">
                                      <a:pos x="T54" y="T55"/>
                                    </a:cxn>
                                    <a:cxn ang="T152">
                                      <a:pos x="T56" y="T57"/>
                                    </a:cxn>
                                    <a:cxn ang="T153">
                                      <a:pos x="T58" y="T59"/>
                                    </a:cxn>
                                    <a:cxn ang="T154">
                                      <a:pos x="T60" y="T61"/>
                                    </a:cxn>
                                    <a:cxn ang="T155">
                                      <a:pos x="T62" y="T63"/>
                                    </a:cxn>
                                    <a:cxn ang="T156">
                                      <a:pos x="T64" y="T65"/>
                                    </a:cxn>
                                    <a:cxn ang="T157">
                                      <a:pos x="T66" y="T67"/>
                                    </a:cxn>
                                    <a:cxn ang="T158">
                                      <a:pos x="T68" y="T69"/>
                                    </a:cxn>
                                    <a:cxn ang="T159">
                                      <a:pos x="T70" y="T71"/>
                                    </a:cxn>
                                    <a:cxn ang="T160">
                                      <a:pos x="T72" y="T73"/>
                                    </a:cxn>
                                    <a:cxn ang="T161">
                                      <a:pos x="T74" y="T75"/>
                                    </a:cxn>
                                    <a:cxn ang="T162">
                                      <a:pos x="T76" y="T77"/>
                                    </a:cxn>
                                    <a:cxn ang="T163">
                                      <a:pos x="T78" y="T79"/>
                                    </a:cxn>
                                    <a:cxn ang="T164">
                                      <a:pos x="T80" y="T81"/>
                                    </a:cxn>
                                    <a:cxn ang="T165">
                                      <a:pos x="T82" y="T83"/>
                                    </a:cxn>
                                    <a:cxn ang="T166">
                                      <a:pos x="T84" y="T85"/>
                                    </a:cxn>
                                    <a:cxn ang="T167">
                                      <a:pos x="T86" y="T87"/>
                                    </a:cxn>
                                    <a:cxn ang="T168">
                                      <a:pos x="T88" y="T89"/>
                                    </a:cxn>
                                    <a:cxn ang="T169">
                                      <a:pos x="T90" y="T91"/>
                                    </a:cxn>
                                    <a:cxn ang="T170">
                                      <a:pos x="T92" y="T93"/>
                                    </a:cxn>
                                    <a:cxn ang="T171">
                                      <a:pos x="T94" y="T95"/>
                                    </a:cxn>
                                    <a:cxn ang="T172">
                                      <a:pos x="T96" y="T97"/>
                                    </a:cxn>
                                    <a:cxn ang="T173">
                                      <a:pos x="T98" y="T99"/>
                                    </a:cxn>
                                    <a:cxn ang="T174">
                                      <a:pos x="T100" y="T101"/>
                                    </a:cxn>
                                    <a:cxn ang="T175">
                                      <a:pos x="T102" y="T103"/>
                                    </a:cxn>
                                    <a:cxn ang="T176">
                                      <a:pos x="T104" y="T105"/>
                                    </a:cxn>
                                    <a:cxn ang="T177">
                                      <a:pos x="T106" y="T107"/>
                                    </a:cxn>
                                    <a:cxn ang="T178">
                                      <a:pos x="T108" y="T109"/>
                                    </a:cxn>
                                    <a:cxn ang="T179">
                                      <a:pos x="T110" y="T111"/>
                                    </a:cxn>
                                    <a:cxn ang="T180">
                                      <a:pos x="T112" y="T113"/>
                                    </a:cxn>
                                    <a:cxn ang="T181">
                                      <a:pos x="T114" y="T115"/>
                                    </a:cxn>
                                    <a:cxn ang="T182">
                                      <a:pos x="T116" y="T117"/>
                                    </a:cxn>
                                    <a:cxn ang="T183">
                                      <a:pos x="T118" y="T119"/>
                                    </a:cxn>
                                    <a:cxn ang="T184">
                                      <a:pos x="T120" y="T121"/>
                                    </a:cxn>
                                    <a:cxn ang="T185">
                                      <a:pos x="T122" y="T123"/>
                                    </a:cxn>
                                  </a:cxnLst>
                                  <a:rect l="0" t="0" r="r" b="b"/>
                                  <a:pathLst>
                                    <a:path w="4377" h="2153">
                                      <a:moveTo>
                                        <a:pt x="0" y="1431"/>
                                      </a:moveTo>
                                      <a:lnTo>
                                        <a:pt x="0" y="1397"/>
                                      </a:lnTo>
                                      <a:lnTo>
                                        <a:pt x="34" y="1397"/>
                                      </a:lnTo>
                                      <a:lnTo>
                                        <a:pt x="34" y="1296"/>
                                      </a:lnTo>
                                      <a:lnTo>
                                        <a:pt x="79" y="1296"/>
                                      </a:lnTo>
                                      <a:lnTo>
                                        <a:pt x="79" y="1228"/>
                                      </a:lnTo>
                                      <a:lnTo>
                                        <a:pt x="124" y="1228"/>
                                      </a:lnTo>
                                      <a:lnTo>
                                        <a:pt x="124" y="1195"/>
                                      </a:lnTo>
                                      <a:lnTo>
                                        <a:pt x="169" y="1195"/>
                                      </a:lnTo>
                                      <a:lnTo>
                                        <a:pt x="169" y="1149"/>
                                      </a:lnTo>
                                      <a:lnTo>
                                        <a:pt x="214" y="1149"/>
                                      </a:lnTo>
                                      <a:lnTo>
                                        <a:pt x="214" y="1082"/>
                                      </a:lnTo>
                                      <a:lnTo>
                                        <a:pt x="271" y="1082"/>
                                      </a:lnTo>
                                      <a:lnTo>
                                        <a:pt x="271" y="1059"/>
                                      </a:lnTo>
                                      <a:lnTo>
                                        <a:pt x="316" y="1059"/>
                                      </a:lnTo>
                                      <a:lnTo>
                                        <a:pt x="316" y="1014"/>
                                      </a:lnTo>
                                      <a:lnTo>
                                        <a:pt x="361" y="1014"/>
                                      </a:lnTo>
                                      <a:lnTo>
                                        <a:pt x="361" y="969"/>
                                      </a:lnTo>
                                      <a:lnTo>
                                        <a:pt x="417" y="969"/>
                                      </a:lnTo>
                                      <a:lnTo>
                                        <a:pt x="417" y="947"/>
                                      </a:lnTo>
                                      <a:lnTo>
                                        <a:pt x="462" y="947"/>
                                      </a:lnTo>
                                      <a:lnTo>
                                        <a:pt x="508" y="947"/>
                                      </a:lnTo>
                                      <a:lnTo>
                                        <a:pt x="553" y="947"/>
                                      </a:lnTo>
                                      <a:lnTo>
                                        <a:pt x="553" y="890"/>
                                      </a:lnTo>
                                      <a:lnTo>
                                        <a:pt x="598" y="890"/>
                                      </a:lnTo>
                                      <a:lnTo>
                                        <a:pt x="598" y="834"/>
                                      </a:lnTo>
                                      <a:lnTo>
                                        <a:pt x="643" y="834"/>
                                      </a:lnTo>
                                      <a:lnTo>
                                        <a:pt x="643" y="800"/>
                                      </a:lnTo>
                                      <a:lnTo>
                                        <a:pt x="688" y="800"/>
                                      </a:lnTo>
                                      <a:lnTo>
                                        <a:pt x="688" y="777"/>
                                      </a:lnTo>
                                      <a:lnTo>
                                        <a:pt x="733" y="777"/>
                                      </a:lnTo>
                                      <a:lnTo>
                                        <a:pt x="733" y="732"/>
                                      </a:lnTo>
                                      <a:lnTo>
                                        <a:pt x="778" y="732"/>
                                      </a:lnTo>
                                      <a:lnTo>
                                        <a:pt x="778" y="699"/>
                                      </a:lnTo>
                                      <a:lnTo>
                                        <a:pt x="823" y="699"/>
                                      </a:lnTo>
                                      <a:lnTo>
                                        <a:pt x="823" y="631"/>
                                      </a:lnTo>
                                      <a:lnTo>
                                        <a:pt x="880" y="631"/>
                                      </a:lnTo>
                                      <a:lnTo>
                                        <a:pt x="880" y="563"/>
                                      </a:lnTo>
                                      <a:lnTo>
                                        <a:pt x="936" y="563"/>
                                      </a:lnTo>
                                      <a:lnTo>
                                        <a:pt x="936" y="552"/>
                                      </a:lnTo>
                                      <a:lnTo>
                                        <a:pt x="981" y="552"/>
                                      </a:lnTo>
                                      <a:lnTo>
                                        <a:pt x="981" y="529"/>
                                      </a:lnTo>
                                      <a:lnTo>
                                        <a:pt x="1027" y="529"/>
                                      </a:lnTo>
                                      <a:lnTo>
                                        <a:pt x="1027" y="507"/>
                                      </a:lnTo>
                                      <a:lnTo>
                                        <a:pt x="1072" y="507"/>
                                      </a:lnTo>
                                      <a:lnTo>
                                        <a:pt x="1072" y="484"/>
                                      </a:lnTo>
                                      <a:lnTo>
                                        <a:pt x="1117" y="484"/>
                                      </a:lnTo>
                                      <a:lnTo>
                                        <a:pt x="1117" y="451"/>
                                      </a:lnTo>
                                      <a:lnTo>
                                        <a:pt x="1162" y="451"/>
                                      </a:lnTo>
                                      <a:lnTo>
                                        <a:pt x="1162" y="394"/>
                                      </a:lnTo>
                                      <a:lnTo>
                                        <a:pt x="1207" y="394"/>
                                      </a:lnTo>
                                      <a:lnTo>
                                        <a:pt x="1207" y="360"/>
                                      </a:lnTo>
                                      <a:lnTo>
                                        <a:pt x="1252" y="360"/>
                                      </a:lnTo>
                                      <a:lnTo>
                                        <a:pt x="1252" y="327"/>
                                      </a:lnTo>
                                      <a:lnTo>
                                        <a:pt x="1297" y="327"/>
                                      </a:lnTo>
                                      <a:lnTo>
                                        <a:pt x="1297" y="270"/>
                                      </a:lnTo>
                                      <a:lnTo>
                                        <a:pt x="1354" y="270"/>
                                      </a:lnTo>
                                      <a:lnTo>
                                        <a:pt x="1354" y="236"/>
                                      </a:lnTo>
                                      <a:lnTo>
                                        <a:pt x="1399" y="236"/>
                                      </a:lnTo>
                                      <a:lnTo>
                                        <a:pt x="1399" y="203"/>
                                      </a:lnTo>
                                      <a:lnTo>
                                        <a:pt x="1444" y="203"/>
                                      </a:lnTo>
                                      <a:lnTo>
                                        <a:pt x="1444" y="146"/>
                                      </a:lnTo>
                                      <a:lnTo>
                                        <a:pt x="1489" y="146"/>
                                      </a:lnTo>
                                      <a:lnTo>
                                        <a:pt x="1489" y="90"/>
                                      </a:lnTo>
                                      <a:lnTo>
                                        <a:pt x="1534" y="90"/>
                                      </a:lnTo>
                                      <a:lnTo>
                                        <a:pt x="1534" y="56"/>
                                      </a:lnTo>
                                      <a:lnTo>
                                        <a:pt x="1591" y="56"/>
                                      </a:lnTo>
                                      <a:lnTo>
                                        <a:pt x="1591" y="22"/>
                                      </a:lnTo>
                                      <a:lnTo>
                                        <a:pt x="1636" y="22"/>
                                      </a:lnTo>
                                      <a:lnTo>
                                        <a:pt x="1636" y="0"/>
                                      </a:lnTo>
                                      <a:lnTo>
                                        <a:pt x="1681" y="0"/>
                                      </a:lnTo>
                                      <a:lnTo>
                                        <a:pt x="1681" y="11"/>
                                      </a:lnTo>
                                      <a:lnTo>
                                        <a:pt x="1737" y="11"/>
                                      </a:lnTo>
                                      <a:lnTo>
                                        <a:pt x="1737" y="0"/>
                                      </a:lnTo>
                                      <a:lnTo>
                                        <a:pt x="1782" y="0"/>
                                      </a:lnTo>
                                      <a:lnTo>
                                        <a:pt x="1782" y="22"/>
                                      </a:lnTo>
                                      <a:lnTo>
                                        <a:pt x="1827" y="22"/>
                                      </a:lnTo>
                                      <a:lnTo>
                                        <a:pt x="1827" y="78"/>
                                      </a:lnTo>
                                      <a:lnTo>
                                        <a:pt x="1873" y="78"/>
                                      </a:lnTo>
                                      <a:lnTo>
                                        <a:pt x="1873" y="56"/>
                                      </a:lnTo>
                                      <a:lnTo>
                                        <a:pt x="1918" y="56"/>
                                      </a:lnTo>
                                      <a:lnTo>
                                        <a:pt x="1918" y="67"/>
                                      </a:lnTo>
                                      <a:lnTo>
                                        <a:pt x="1963" y="67"/>
                                      </a:lnTo>
                                      <a:lnTo>
                                        <a:pt x="1963" y="101"/>
                                      </a:lnTo>
                                      <a:lnTo>
                                        <a:pt x="2008" y="101"/>
                                      </a:lnTo>
                                      <a:lnTo>
                                        <a:pt x="2008" y="112"/>
                                      </a:lnTo>
                                      <a:lnTo>
                                        <a:pt x="2053" y="112"/>
                                      </a:lnTo>
                                      <a:lnTo>
                                        <a:pt x="2053" y="124"/>
                                      </a:lnTo>
                                      <a:lnTo>
                                        <a:pt x="2109" y="124"/>
                                      </a:lnTo>
                                      <a:lnTo>
                                        <a:pt x="2109" y="135"/>
                                      </a:lnTo>
                                      <a:lnTo>
                                        <a:pt x="2155" y="135"/>
                                      </a:lnTo>
                                      <a:lnTo>
                                        <a:pt x="2155" y="157"/>
                                      </a:lnTo>
                                      <a:lnTo>
                                        <a:pt x="2200" y="157"/>
                                      </a:lnTo>
                                      <a:lnTo>
                                        <a:pt x="2200" y="169"/>
                                      </a:lnTo>
                                      <a:lnTo>
                                        <a:pt x="2256" y="169"/>
                                      </a:lnTo>
                                      <a:lnTo>
                                        <a:pt x="2256" y="157"/>
                                      </a:lnTo>
                                      <a:lnTo>
                                        <a:pt x="2301" y="157"/>
                                      </a:lnTo>
                                      <a:lnTo>
                                        <a:pt x="2346" y="157"/>
                                      </a:lnTo>
                                      <a:lnTo>
                                        <a:pt x="2346" y="191"/>
                                      </a:lnTo>
                                      <a:lnTo>
                                        <a:pt x="2391" y="191"/>
                                      </a:lnTo>
                                      <a:lnTo>
                                        <a:pt x="2391" y="214"/>
                                      </a:lnTo>
                                      <a:lnTo>
                                        <a:pt x="2437" y="214"/>
                                      </a:lnTo>
                                      <a:lnTo>
                                        <a:pt x="2437" y="225"/>
                                      </a:lnTo>
                                      <a:lnTo>
                                        <a:pt x="2482" y="225"/>
                                      </a:lnTo>
                                      <a:lnTo>
                                        <a:pt x="2482" y="248"/>
                                      </a:lnTo>
                                      <a:lnTo>
                                        <a:pt x="2527" y="248"/>
                                      </a:lnTo>
                                      <a:lnTo>
                                        <a:pt x="2527" y="315"/>
                                      </a:lnTo>
                                      <a:lnTo>
                                        <a:pt x="2572" y="315"/>
                                      </a:lnTo>
                                      <a:lnTo>
                                        <a:pt x="2572" y="394"/>
                                      </a:lnTo>
                                      <a:lnTo>
                                        <a:pt x="2617" y="394"/>
                                      </a:lnTo>
                                      <a:lnTo>
                                        <a:pt x="2617" y="428"/>
                                      </a:lnTo>
                                      <a:lnTo>
                                        <a:pt x="2662" y="428"/>
                                      </a:lnTo>
                                      <a:lnTo>
                                        <a:pt x="2662" y="439"/>
                                      </a:lnTo>
                                      <a:lnTo>
                                        <a:pt x="2719" y="439"/>
                                      </a:lnTo>
                                      <a:lnTo>
                                        <a:pt x="2764" y="439"/>
                                      </a:lnTo>
                                      <a:lnTo>
                                        <a:pt x="2764" y="462"/>
                                      </a:lnTo>
                                      <a:lnTo>
                                        <a:pt x="2820" y="462"/>
                                      </a:lnTo>
                                      <a:lnTo>
                                        <a:pt x="2820" y="597"/>
                                      </a:lnTo>
                                      <a:lnTo>
                                        <a:pt x="2865" y="597"/>
                                      </a:lnTo>
                                      <a:lnTo>
                                        <a:pt x="2865" y="755"/>
                                      </a:lnTo>
                                      <a:lnTo>
                                        <a:pt x="2922" y="755"/>
                                      </a:lnTo>
                                      <a:lnTo>
                                        <a:pt x="2922" y="913"/>
                                      </a:lnTo>
                                      <a:lnTo>
                                        <a:pt x="2967" y="913"/>
                                      </a:lnTo>
                                      <a:lnTo>
                                        <a:pt x="2967" y="1071"/>
                                      </a:lnTo>
                                      <a:lnTo>
                                        <a:pt x="3012" y="1071"/>
                                      </a:lnTo>
                                      <a:lnTo>
                                        <a:pt x="3012" y="1138"/>
                                      </a:lnTo>
                                      <a:lnTo>
                                        <a:pt x="3057" y="1138"/>
                                      </a:lnTo>
                                      <a:lnTo>
                                        <a:pt x="3057" y="1161"/>
                                      </a:lnTo>
                                      <a:lnTo>
                                        <a:pt x="3102" y="1161"/>
                                      </a:lnTo>
                                      <a:lnTo>
                                        <a:pt x="3102" y="1172"/>
                                      </a:lnTo>
                                      <a:lnTo>
                                        <a:pt x="3147" y="1172"/>
                                      </a:lnTo>
                                      <a:lnTo>
                                        <a:pt x="3147" y="1206"/>
                                      </a:lnTo>
                                      <a:lnTo>
                                        <a:pt x="3192" y="1206"/>
                                      </a:lnTo>
                                      <a:lnTo>
                                        <a:pt x="3192" y="1273"/>
                                      </a:lnTo>
                                      <a:lnTo>
                                        <a:pt x="3237" y="1273"/>
                                      </a:lnTo>
                                      <a:lnTo>
                                        <a:pt x="3237" y="1285"/>
                                      </a:lnTo>
                                      <a:lnTo>
                                        <a:pt x="3283" y="1285"/>
                                      </a:lnTo>
                                      <a:lnTo>
                                        <a:pt x="3283" y="1116"/>
                                      </a:lnTo>
                                      <a:lnTo>
                                        <a:pt x="3328" y="1116"/>
                                      </a:lnTo>
                                      <a:lnTo>
                                        <a:pt x="3328" y="1319"/>
                                      </a:lnTo>
                                      <a:lnTo>
                                        <a:pt x="3373" y="1319"/>
                                      </a:lnTo>
                                      <a:lnTo>
                                        <a:pt x="3373" y="1972"/>
                                      </a:lnTo>
                                      <a:lnTo>
                                        <a:pt x="3429" y="1972"/>
                                      </a:lnTo>
                                      <a:lnTo>
                                        <a:pt x="3429" y="2153"/>
                                      </a:lnTo>
                                      <a:lnTo>
                                        <a:pt x="3474" y="2153"/>
                                      </a:lnTo>
                                      <a:lnTo>
                                        <a:pt x="3520" y="2153"/>
                                      </a:lnTo>
                                      <a:lnTo>
                                        <a:pt x="3576" y="2153"/>
                                      </a:lnTo>
                                      <a:lnTo>
                                        <a:pt x="3621" y="2153"/>
                                      </a:lnTo>
                                      <a:lnTo>
                                        <a:pt x="3666" y="2153"/>
                                      </a:lnTo>
                                      <a:lnTo>
                                        <a:pt x="3711" y="2153"/>
                                      </a:lnTo>
                                      <a:lnTo>
                                        <a:pt x="3756" y="2153"/>
                                      </a:lnTo>
                                      <a:lnTo>
                                        <a:pt x="3802" y="2153"/>
                                      </a:lnTo>
                                      <a:lnTo>
                                        <a:pt x="3847" y="2153"/>
                                      </a:lnTo>
                                      <a:lnTo>
                                        <a:pt x="3903" y="2153"/>
                                      </a:lnTo>
                                      <a:lnTo>
                                        <a:pt x="3948" y="2153"/>
                                      </a:lnTo>
                                      <a:lnTo>
                                        <a:pt x="3993" y="2153"/>
                                      </a:lnTo>
                                      <a:lnTo>
                                        <a:pt x="4038" y="2153"/>
                                      </a:lnTo>
                                      <a:lnTo>
                                        <a:pt x="4095" y="2153"/>
                                      </a:lnTo>
                                      <a:lnTo>
                                        <a:pt x="4140" y="2153"/>
                                      </a:lnTo>
                                      <a:lnTo>
                                        <a:pt x="4185" y="2153"/>
                                      </a:lnTo>
                                      <a:lnTo>
                                        <a:pt x="4241" y="2153"/>
                                      </a:lnTo>
                                      <a:lnTo>
                                        <a:pt x="4287" y="2153"/>
                                      </a:lnTo>
                                      <a:lnTo>
                                        <a:pt x="4332" y="2153"/>
                                      </a:lnTo>
                                      <a:lnTo>
                                        <a:pt x="4377" y="2153"/>
                                      </a:lnTo>
                                    </a:path>
                                  </a:pathLst>
                                </a:custGeom>
                                <a:noFill/>
                                <a:ln w="6985">
                                  <a:solidFill>
                                    <a:srgbClr val="C0C0C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83" name="Freeform 1505"/>
                              <wps:cNvSpPr>
                                <a:spLocks/>
                              </wps:cNvSpPr>
                              <wps:spPr bwMode="auto">
                                <a:xfrm>
                                  <a:off x="0" y="973434"/>
                                  <a:ext cx="2779309" cy="1353247"/>
                                </a:xfrm>
                                <a:custGeom>
                                  <a:avLst/>
                                  <a:gdLst>
                                    <a:gd name="T0" fmla="*/ 21590 w 4377"/>
                                    <a:gd name="T1" fmla="*/ 894715 h 2131"/>
                                    <a:gd name="T2" fmla="*/ 50165 w 4377"/>
                                    <a:gd name="T3" fmla="*/ 780415 h 2131"/>
                                    <a:gd name="T4" fmla="*/ 107315 w 4377"/>
                                    <a:gd name="T5" fmla="*/ 758825 h 2131"/>
                                    <a:gd name="T6" fmla="*/ 135890 w 4377"/>
                                    <a:gd name="T7" fmla="*/ 687070 h 2131"/>
                                    <a:gd name="T8" fmla="*/ 200660 w 4377"/>
                                    <a:gd name="T9" fmla="*/ 666115 h 2131"/>
                                    <a:gd name="T10" fmla="*/ 229235 w 4377"/>
                                    <a:gd name="T11" fmla="*/ 608330 h 2131"/>
                                    <a:gd name="T12" fmla="*/ 293370 w 4377"/>
                                    <a:gd name="T13" fmla="*/ 594360 h 2131"/>
                                    <a:gd name="T14" fmla="*/ 322580 w 4377"/>
                                    <a:gd name="T15" fmla="*/ 587375 h 2131"/>
                                    <a:gd name="T16" fmla="*/ 379730 w 4377"/>
                                    <a:gd name="T17" fmla="*/ 551180 h 2131"/>
                                    <a:gd name="T18" fmla="*/ 408305 w 4377"/>
                                    <a:gd name="T19" fmla="*/ 508635 h 2131"/>
                                    <a:gd name="T20" fmla="*/ 465455 w 4377"/>
                                    <a:gd name="T21" fmla="*/ 487045 h 2131"/>
                                    <a:gd name="T22" fmla="*/ 494030 w 4377"/>
                                    <a:gd name="T23" fmla="*/ 436880 h 2131"/>
                                    <a:gd name="T24" fmla="*/ 558800 w 4377"/>
                                    <a:gd name="T25" fmla="*/ 386715 h 2131"/>
                                    <a:gd name="T26" fmla="*/ 594360 w 4377"/>
                                    <a:gd name="T27" fmla="*/ 343535 h 2131"/>
                                    <a:gd name="T28" fmla="*/ 652145 w 4377"/>
                                    <a:gd name="T29" fmla="*/ 329565 h 2131"/>
                                    <a:gd name="T30" fmla="*/ 680720 w 4377"/>
                                    <a:gd name="T31" fmla="*/ 300990 h 2131"/>
                                    <a:gd name="T32" fmla="*/ 737870 w 4377"/>
                                    <a:gd name="T33" fmla="*/ 272415 h 2131"/>
                                    <a:gd name="T34" fmla="*/ 766445 w 4377"/>
                                    <a:gd name="T35" fmla="*/ 207645 h 2131"/>
                                    <a:gd name="T36" fmla="*/ 823595 w 4377"/>
                                    <a:gd name="T37" fmla="*/ 179070 h 2131"/>
                                    <a:gd name="T38" fmla="*/ 859790 w 4377"/>
                                    <a:gd name="T39" fmla="*/ 128905 h 2131"/>
                                    <a:gd name="T40" fmla="*/ 916940 w 4377"/>
                                    <a:gd name="T41" fmla="*/ 107315 h 2131"/>
                                    <a:gd name="T42" fmla="*/ 945515 w 4377"/>
                                    <a:gd name="T43" fmla="*/ 43180 h 2131"/>
                                    <a:gd name="T44" fmla="*/ 1010285 w 4377"/>
                                    <a:gd name="T45" fmla="*/ 21590 h 2131"/>
                                    <a:gd name="T46" fmla="*/ 1038860 w 4377"/>
                                    <a:gd name="T47" fmla="*/ 0 h 2131"/>
                                    <a:gd name="T48" fmla="*/ 1102995 w 4377"/>
                                    <a:gd name="T49" fmla="*/ 14605 h 2131"/>
                                    <a:gd name="T50" fmla="*/ 1131570 w 4377"/>
                                    <a:gd name="T51" fmla="*/ 43180 h 2131"/>
                                    <a:gd name="T52" fmla="*/ 1189355 w 4377"/>
                                    <a:gd name="T53" fmla="*/ 78740 h 2131"/>
                                    <a:gd name="T54" fmla="*/ 1217930 w 4377"/>
                                    <a:gd name="T55" fmla="*/ 100330 h 2131"/>
                                    <a:gd name="T56" fmla="*/ 1275080 w 4377"/>
                                    <a:gd name="T57" fmla="*/ 114935 h 2131"/>
                                    <a:gd name="T58" fmla="*/ 1303655 w 4377"/>
                                    <a:gd name="T59" fmla="*/ 143510 h 2131"/>
                                    <a:gd name="T60" fmla="*/ 1368425 w 4377"/>
                                    <a:gd name="T61" fmla="*/ 150495 h 2131"/>
                                    <a:gd name="T62" fmla="*/ 1397000 w 4377"/>
                                    <a:gd name="T63" fmla="*/ 172085 h 2131"/>
                                    <a:gd name="T64" fmla="*/ 1461135 w 4377"/>
                                    <a:gd name="T65" fmla="*/ 172085 h 2131"/>
                                    <a:gd name="T66" fmla="*/ 1489710 w 4377"/>
                                    <a:gd name="T67" fmla="*/ 186055 h 2131"/>
                                    <a:gd name="T68" fmla="*/ 1547495 w 4377"/>
                                    <a:gd name="T69" fmla="*/ 193675 h 2131"/>
                                    <a:gd name="T70" fmla="*/ 1576070 w 4377"/>
                                    <a:gd name="T71" fmla="*/ 236220 h 2131"/>
                                    <a:gd name="T72" fmla="*/ 1633220 w 4377"/>
                                    <a:gd name="T73" fmla="*/ 286385 h 2131"/>
                                    <a:gd name="T74" fmla="*/ 1661795 w 4377"/>
                                    <a:gd name="T75" fmla="*/ 365125 h 2131"/>
                                    <a:gd name="T76" fmla="*/ 1726565 w 4377"/>
                                    <a:gd name="T77" fmla="*/ 379730 h 2131"/>
                                    <a:gd name="T78" fmla="*/ 1755140 w 4377"/>
                                    <a:gd name="T79" fmla="*/ 336550 h 2131"/>
                                    <a:gd name="T80" fmla="*/ 1819275 w 4377"/>
                                    <a:gd name="T81" fmla="*/ 351155 h 2131"/>
                                    <a:gd name="T82" fmla="*/ 1855470 w 4377"/>
                                    <a:gd name="T83" fmla="*/ 479425 h 2131"/>
                                    <a:gd name="T84" fmla="*/ 1912620 w 4377"/>
                                    <a:gd name="T85" fmla="*/ 601345 h 2131"/>
                                    <a:gd name="T86" fmla="*/ 1941195 w 4377"/>
                                    <a:gd name="T87" fmla="*/ 737235 h 2131"/>
                                    <a:gd name="T88" fmla="*/ 1998345 w 4377"/>
                                    <a:gd name="T89" fmla="*/ 773430 h 2131"/>
                                    <a:gd name="T90" fmla="*/ 2026920 w 4377"/>
                                    <a:gd name="T91" fmla="*/ 844550 h 2131"/>
                                    <a:gd name="T92" fmla="*/ 2084705 w 4377"/>
                                    <a:gd name="T93" fmla="*/ 815975 h 2131"/>
                                    <a:gd name="T94" fmla="*/ 2113280 w 4377"/>
                                    <a:gd name="T95" fmla="*/ 830580 h 2131"/>
                                    <a:gd name="T96" fmla="*/ 2177415 w 4377"/>
                                    <a:gd name="T97" fmla="*/ 1252855 h 2131"/>
                                    <a:gd name="T98" fmla="*/ 2205990 w 4377"/>
                                    <a:gd name="T99" fmla="*/ 1353185 h 2131"/>
                                    <a:gd name="T100" fmla="*/ 2270760 w 4377"/>
                                    <a:gd name="T101" fmla="*/ 1353185 h 2131"/>
                                    <a:gd name="T102" fmla="*/ 2299335 w 4377"/>
                                    <a:gd name="T103" fmla="*/ 1353185 h 2131"/>
                                    <a:gd name="T104" fmla="*/ 2356485 w 4377"/>
                                    <a:gd name="T105" fmla="*/ 1353185 h 2131"/>
                                    <a:gd name="T106" fmla="*/ 2385060 w 4377"/>
                                    <a:gd name="T107" fmla="*/ 1353185 h 2131"/>
                                    <a:gd name="T108" fmla="*/ 2442845 w 4377"/>
                                    <a:gd name="T109" fmla="*/ 1353185 h 2131"/>
                                    <a:gd name="T110" fmla="*/ 2478405 w 4377"/>
                                    <a:gd name="T111" fmla="*/ 1353185 h 2131"/>
                                    <a:gd name="T112" fmla="*/ 2535555 w 4377"/>
                                    <a:gd name="T113" fmla="*/ 1353185 h 2131"/>
                                    <a:gd name="T114" fmla="*/ 2564130 w 4377"/>
                                    <a:gd name="T115" fmla="*/ 1353185 h 2131"/>
                                    <a:gd name="T116" fmla="*/ 2628900 w 4377"/>
                                    <a:gd name="T117" fmla="*/ 1353185 h 2131"/>
                                    <a:gd name="T118" fmla="*/ 2657475 w 4377"/>
                                    <a:gd name="T119" fmla="*/ 1353185 h 2131"/>
                                    <a:gd name="T120" fmla="*/ 2722245 w 4377"/>
                                    <a:gd name="T121" fmla="*/ 1353185 h 2131"/>
                                    <a:gd name="T122" fmla="*/ 2750820 w 4377"/>
                                    <a:gd name="T123" fmla="*/ 1353185 h 2131"/>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 name="T180" fmla="*/ 0 60000 65536"/>
                                    <a:gd name="T181" fmla="*/ 0 60000 65536"/>
                                    <a:gd name="T182" fmla="*/ 0 60000 65536"/>
                                    <a:gd name="T183" fmla="*/ 0 60000 65536"/>
                                    <a:gd name="T184" fmla="*/ 0 60000 65536"/>
                                    <a:gd name="T185" fmla="*/ 0 60000 65536"/>
                                  </a:gdLst>
                                  <a:ahLst/>
                                  <a:cxnLst>
                                    <a:cxn ang="T124">
                                      <a:pos x="T0" y="T1"/>
                                    </a:cxn>
                                    <a:cxn ang="T125">
                                      <a:pos x="T2" y="T3"/>
                                    </a:cxn>
                                    <a:cxn ang="T126">
                                      <a:pos x="T4" y="T5"/>
                                    </a:cxn>
                                    <a:cxn ang="T127">
                                      <a:pos x="T6" y="T7"/>
                                    </a:cxn>
                                    <a:cxn ang="T128">
                                      <a:pos x="T8" y="T9"/>
                                    </a:cxn>
                                    <a:cxn ang="T129">
                                      <a:pos x="T10" y="T11"/>
                                    </a:cxn>
                                    <a:cxn ang="T130">
                                      <a:pos x="T12" y="T13"/>
                                    </a:cxn>
                                    <a:cxn ang="T131">
                                      <a:pos x="T14" y="T15"/>
                                    </a:cxn>
                                    <a:cxn ang="T132">
                                      <a:pos x="T16" y="T17"/>
                                    </a:cxn>
                                    <a:cxn ang="T133">
                                      <a:pos x="T18" y="T19"/>
                                    </a:cxn>
                                    <a:cxn ang="T134">
                                      <a:pos x="T20" y="T21"/>
                                    </a:cxn>
                                    <a:cxn ang="T135">
                                      <a:pos x="T22" y="T23"/>
                                    </a:cxn>
                                    <a:cxn ang="T136">
                                      <a:pos x="T24" y="T25"/>
                                    </a:cxn>
                                    <a:cxn ang="T137">
                                      <a:pos x="T26" y="T27"/>
                                    </a:cxn>
                                    <a:cxn ang="T138">
                                      <a:pos x="T28" y="T29"/>
                                    </a:cxn>
                                    <a:cxn ang="T139">
                                      <a:pos x="T30" y="T31"/>
                                    </a:cxn>
                                    <a:cxn ang="T140">
                                      <a:pos x="T32" y="T33"/>
                                    </a:cxn>
                                    <a:cxn ang="T141">
                                      <a:pos x="T34" y="T35"/>
                                    </a:cxn>
                                    <a:cxn ang="T142">
                                      <a:pos x="T36" y="T37"/>
                                    </a:cxn>
                                    <a:cxn ang="T143">
                                      <a:pos x="T38" y="T39"/>
                                    </a:cxn>
                                    <a:cxn ang="T144">
                                      <a:pos x="T40" y="T41"/>
                                    </a:cxn>
                                    <a:cxn ang="T145">
                                      <a:pos x="T42" y="T43"/>
                                    </a:cxn>
                                    <a:cxn ang="T146">
                                      <a:pos x="T44" y="T45"/>
                                    </a:cxn>
                                    <a:cxn ang="T147">
                                      <a:pos x="T46" y="T47"/>
                                    </a:cxn>
                                    <a:cxn ang="T148">
                                      <a:pos x="T48" y="T49"/>
                                    </a:cxn>
                                    <a:cxn ang="T149">
                                      <a:pos x="T50" y="T51"/>
                                    </a:cxn>
                                    <a:cxn ang="T150">
                                      <a:pos x="T52" y="T53"/>
                                    </a:cxn>
                                    <a:cxn ang="T151">
                                      <a:pos x="T54" y="T55"/>
                                    </a:cxn>
                                    <a:cxn ang="T152">
                                      <a:pos x="T56" y="T57"/>
                                    </a:cxn>
                                    <a:cxn ang="T153">
                                      <a:pos x="T58" y="T59"/>
                                    </a:cxn>
                                    <a:cxn ang="T154">
                                      <a:pos x="T60" y="T61"/>
                                    </a:cxn>
                                    <a:cxn ang="T155">
                                      <a:pos x="T62" y="T63"/>
                                    </a:cxn>
                                    <a:cxn ang="T156">
                                      <a:pos x="T64" y="T65"/>
                                    </a:cxn>
                                    <a:cxn ang="T157">
                                      <a:pos x="T66" y="T67"/>
                                    </a:cxn>
                                    <a:cxn ang="T158">
                                      <a:pos x="T68" y="T69"/>
                                    </a:cxn>
                                    <a:cxn ang="T159">
                                      <a:pos x="T70" y="T71"/>
                                    </a:cxn>
                                    <a:cxn ang="T160">
                                      <a:pos x="T72" y="T73"/>
                                    </a:cxn>
                                    <a:cxn ang="T161">
                                      <a:pos x="T74" y="T75"/>
                                    </a:cxn>
                                    <a:cxn ang="T162">
                                      <a:pos x="T76" y="T77"/>
                                    </a:cxn>
                                    <a:cxn ang="T163">
                                      <a:pos x="T78" y="T79"/>
                                    </a:cxn>
                                    <a:cxn ang="T164">
                                      <a:pos x="T80" y="T81"/>
                                    </a:cxn>
                                    <a:cxn ang="T165">
                                      <a:pos x="T82" y="T83"/>
                                    </a:cxn>
                                    <a:cxn ang="T166">
                                      <a:pos x="T84" y="T85"/>
                                    </a:cxn>
                                    <a:cxn ang="T167">
                                      <a:pos x="T86" y="T87"/>
                                    </a:cxn>
                                    <a:cxn ang="T168">
                                      <a:pos x="T88" y="T89"/>
                                    </a:cxn>
                                    <a:cxn ang="T169">
                                      <a:pos x="T90" y="T91"/>
                                    </a:cxn>
                                    <a:cxn ang="T170">
                                      <a:pos x="T92" y="T93"/>
                                    </a:cxn>
                                    <a:cxn ang="T171">
                                      <a:pos x="T94" y="T95"/>
                                    </a:cxn>
                                    <a:cxn ang="T172">
                                      <a:pos x="T96" y="T97"/>
                                    </a:cxn>
                                    <a:cxn ang="T173">
                                      <a:pos x="T98" y="T99"/>
                                    </a:cxn>
                                    <a:cxn ang="T174">
                                      <a:pos x="T100" y="T101"/>
                                    </a:cxn>
                                    <a:cxn ang="T175">
                                      <a:pos x="T102" y="T103"/>
                                    </a:cxn>
                                    <a:cxn ang="T176">
                                      <a:pos x="T104" y="T105"/>
                                    </a:cxn>
                                    <a:cxn ang="T177">
                                      <a:pos x="T106" y="T107"/>
                                    </a:cxn>
                                    <a:cxn ang="T178">
                                      <a:pos x="T108" y="T109"/>
                                    </a:cxn>
                                    <a:cxn ang="T179">
                                      <a:pos x="T110" y="T111"/>
                                    </a:cxn>
                                    <a:cxn ang="T180">
                                      <a:pos x="T112" y="T113"/>
                                    </a:cxn>
                                    <a:cxn ang="T181">
                                      <a:pos x="T114" y="T115"/>
                                    </a:cxn>
                                    <a:cxn ang="T182">
                                      <a:pos x="T116" y="T117"/>
                                    </a:cxn>
                                    <a:cxn ang="T183">
                                      <a:pos x="T118" y="T119"/>
                                    </a:cxn>
                                    <a:cxn ang="T184">
                                      <a:pos x="T120" y="T121"/>
                                    </a:cxn>
                                    <a:cxn ang="T185">
                                      <a:pos x="T122" y="T123"/>
                                    </a:cxn>
                                  </a:cxnLst>
                                  <a:rect l="0" t="0" r="r" b="b"/>
                                  <a:pathLst>
                                    <a:path w="4377" h="2131">
                                      <a:moveTo>
                                        <a:pt x="0" y="1454"/>
                                      </a:moveTo>
                                      <a:lnTo>
                                        <a:pt x="0" y="1409"/>
                                      </a:lnTo>
                                      <a:lnTo>
                                        <a:pt x="34" y="1409"/>
                                      </a:lnTo>
                                      <a:lnTo>
                                        <a:pt x="34" y="1308"/>
                                      </a:lnTo>
                                      <a:lnTo>
                                        <a:pt x="79" y="1308"/>
                                      </a:lnTo>
                                      <a:lnTo>
                                        <a:pt x="79" y="1229"/>
                                      </a:lnTo>
                                      <a:lnTo>
                                        <a:pt x="124" y="1229"/>
                                      </a:lnTo>
                                      <a:lnTo>
                                        <a:pt x="124" y="1195"/>
                                      </a:lnTo>
                                      <a:lnTo>
                                        <a:pt x="169" y="1195"/>
                                      </a:lnTo>
                                      <a:lnTo>
                                        <a:pt x="169" y="1161"/>
                                      </a:lnTo>
                                      <a:lnTo>
                                        <a:pt x="214" y="1161"/>
                                      </a:lnTo>
                                      <a:lnTo>
                                        <a:pt x="214" y="1082"/>
                                      </a:lnTo>
                                      <a:lnTo>
                                        <a:pt x="271" y="1082"/>
                                      </a:lnTo>
                                      <a:lnTo>
                                        <a:pt x="271" y="1049"/>
                                      </a:lnTo>
                                      <a:lnTo>
                                        <a:pt x="316" y="1049"/>
                                      </a:lnTo>
                                      <a:lnTo>
                                        <a:pt x="316" y="1015"/>
                                      </a:lnTo>
                                      <a:lnTo>
                                        <a:pt x="361" y="1015"/>
                                      </a:lnTo>
                                      <a:lnTo>
                                        <a:pt x="361" y="958"/>
                                      </a:lnTo>
                                      <a:lnTo>
                                        <a:pt x="417" y="958"/>
                                      </a:lnTo>
                                      <a:lnTo>
                                        <a:pt x="417" y="936"/>
                                      </a:lnTo>
                                      <a:lnTo>
                                        <a:pt x="462" y="936"/>
                                      </a:lnTo>
                                      <a:lnTo>
                                        <a:pt x="462" y="925"/>
                                      </a:lnTo>
                                      <a:lnTo>
                                        <a:pt x="508" y="925"/>
                                      </a:lnTo>
                                      <a:lnTo>
                                        <a:pt x="553" y="925"/>
                                      </a:lnTo>
                                      <a:lnTo>
                                        <a:pt x="553" y="868"/>
                                      </a:lnTo>
                                      <a:lnTo>
                                        <a:pt x="598" y="868"/>
                                      </a:lnTo>
                                      <a:lnTo>
                                        <a:pt x="598" y="823"/>
                                      </a:lnTo>
                                      <a:lnTo>
                                        <a:pt x="643" y="823"/>
                                      </a:lnTo>
                                      <a:lnTo>
                                        <a:pt x="643" y="801"/>
                                      </a:lnTo>
                                      <a:lnTo>
                                        <a:pt x="688" y="801"/>
                                      </a:lnTo>
                                      <a:lnTo>
                                        <a:pt x="688" y="767"/>
                                      </a:lnTo>
                                      <a:lnTo>
                                        <a:pt x="733" y="767"/>
                                      </a:lnTo>
                                      <a:lnTo>
                                        <a:pt x="733" y="722"/>
                                      </a:lnTo>
                                      <a:lnTo>
                                        <a:pt x="778" y="722"/>
                                      </a:lnTo>
                                      <a:lnTo>
                                        <a:pt x="778" y="688"/>
                                      </a:lnTo>
                                      <a:lnTo>
                                        <a:pt x="823" y="688"/>
                                      </a:lnTo>
                                      <a:lnTo>
                                        <a:pt x="823" y="609"/>
                                      </a:lnTo>
                                      <a:lnTo>
                                        <a:pt x="880" y="609"/>
                                      </a:lnTo>
                                      <a:lnTo>
                                        <a:pt x="880" y="553"/>
                                      </a:lnTo>
                                      <a:lnTo>
                                        <a:pt x="936" y="553"/>
                                      </a:lnTo>
                                      <a:lnTo>
                                        <a:pt x="936" y="541"/>
                                      </a:lnTo>
                                      <a:lnTo>
                                        <a:pt x="981" y="541"/>
                                      </a:lnTo>
                                      <a:lnTo>
                                        <a:pt x="981" y="519"/>
                                      </a:lnTo>
                                      <a:lnTo>
                                        <a:pt x="1027" y="519"/>
                                      </a:lnTo>
                                      <a:lnTo>
                                        <a:pt x="1027" y="496"/>
                                      </a:lnTo>
                                      <a:lnTo>
                                        <a:pt x="1072" y="496"/>
                                      </a:lnTo>
                                      <a:lnTo>
                                        <a:pt x="1072" y="474"/>
                                      </a:lnTo>
                                      <a:lnTo>
                                        <a:pt x="1117" y="474"/>
                                      </a:lnTo>
                                      <a:lnTo>
                                        <a:pt x="1117" y="429"/>
                                      </a:lnTo>
                                      <a:lnTo>
                                        <a:pt x="1162" y="429"/>
                                      </a:lnTo>
                                      <a:lnTo>
                                        <a:pt x="1162" y="361"/>
                                      </a:lnTo>
                                      <a:lnTo>
                                        <a:pt x="1207" y="361"/>
                                      </a:lnTo>
                                      <a:lnTo>
                                        <a:pt x="1207" y="327"/>
                                      </a:lnTo>
                                      <a:lnTo>
                                        <a:pt x="1252" y="327"/>
                                      </a:lnTo>
                                      <a:lnTo>
                                        <a:pt x="1252" y="282"/>
                                      </a:lnTo>
                                      <a:lnTo>
                                        <a:pt x="1297" y="282"/>
                                      </a:lnTo>
                                      <a:lnTo>
                                        <a:pt x="1297" y="237"/>
                                      </a:lnTo>
                                      <a:lnTo>
                                        <a:pt x="1354" y="237"/>
                                      </a:lnTo>
                                      <a:lnTo>
                                        <a:pt x="1354" y="203"/>
                                      </a:lnTo>
                                      <a:lnTo>
                                        <a:pt x="1399" y="203"/>
                                      </a:lnTo>
                                      <a:lnTo>
                                        <a:pt x="1399" y="169"/>
                                      </a:lnTo>
                                      <a:lnTo>
                                        <a:pt x="1444" y="169"/>
                                      </a:lnTo>
                                      <a:lnTo>
                                        <a:pt x="1444" y="124"/>
                                      </a:lnTo>
                                      <a:lnTo>
                                        <a:pt x="1489" y="124"/>
                                      </a:lnTo>
                                      <a:lnTo>
                                        <a:pt x="1489" y="68"/>
                                      </a:lnTo>
                                      <a:lnTo>
                                        <a:pt x="1534" y="68"/>
                                      </a:lnTo>
                                      <a:lnTo>
                                        <a:pt x="1534" y="34"/>
                                      </a:lnTo>
                                      <a:lnTo>
                                        <a:pt x="1591" y="34"/>
                                      </a:lnTo>
                                      <a:lnTo>
                                        <a:pt x="1591" y="11"/>
                                      </a:lnTo>
                                      <a:lnTo>
                                        <a:pt x="1636" y="11"/>
                                      </a:lnTo>
                                      <a:lnTo>
                                        <a:pt x="1636" y="0"/>
                                      </a:lnTo>
                                      <a:lnTo>
                                        <a:pt x="1681" y="0"/>
                                      </a:lnTo>
                                      <a:lnTo>
                                        <a:pt x="1681" y="23"/>
                                      </a:lnTo>
                                      <a:lnTo>
                                        <a:pt x="1737" y="23"/>
                                      </a:lnTo>
                                      <a:lnTo>
                                        <a:pt x="1737" y="34"/>
                                      </a:lnTo>
                                      <a:lnTo>
                                        <a:pt x="1782" y="34"/>
                                      </a:lnTo>
                                      <a:lnTo>
                                        <a:pt x="1782" y="68"/>
                                      </a:lnTo>
                                      <a:lnTo>
                                        <a:pt x="1827" y="68"/>
                                      </a:lnTo>
                                      <a:lnTo>
                                        <a:pt x="1827" y="124"/>
                                      </a:lnTo>
                                      <a:lnTo>
                                        <a:pt x="1873" y="124"/>
                                      </a:lnTo>
                                      <a:lnTo>
                                        <a:pt x="1918" y="124"/>
                                      </a:lnTo>
                                      <a:lnTo>
                                        <a:pt x="1918" y="158"/>
                                      </a:lnTo>
                                      <a:lnTo>
                                        <a:pt x="1963" y="158"/>
                                      </a:lnTo>
                                      <a:lnTo>
                                        <a:pt x="1963" y="181"/>
                                      </a:lnTo>
                                      <a:lnTo>
                                        <a:pt x="2008" y="181"/>
                                      </a:lnTo>
                                      <a:lnTo>
                                        <a:pt x="2008" y="203"/>
                                      </a:lnTo>
                                      <a:lnTo>
                                        <a:pt x="2053" y="203"/>
                                      </a:lnTo>
                                      <a:lnTo>
                                        <a:pt x="2053" y="226"/>
                                      </a:lnTo>
                                      <a:lnTo>
                                        <a:pt x="2109" y="226"/>
                                      </a:lnTo>
                                      <a:lnTo>
                                        <a:pt x="2109" y="237"/>
                                      </a:lnTo>
                                      <a:lnTo>
                                        <a:pt x="2155" y="237"/>
                                      </a:lnTo>
                                      <a:lnTo>
                                        <a:pt x="2155" y="259"/>
                                      </a:lnTo>
                                      <a:lnTo>
                                        <a:pt x="2200" y="259"/>
                                      </a:lnTo>
                                      <a:lnTo>
                                        <a:pt x="2200" y="271"/>
                                      </a:lnTo>
                                      <a:lnTo>
                                        <a:pt x="2256" y="271"/>
                                      </a:lnTo>
                                      <a:lnTo>
                                        <a:pt x="2301" y="271"/>
                                      </a:lnTo>
                                      <a:lnTo>
                                        <a:pt x="2301" y="259"/>
                                      </a:lnTo>
                                      <a:lnTo>
                                        <a:pt x="2346" y="259"/>
                                      </a:lnTo>
                                      <a:lnTo>
                                        <a:pt x="2346" y="293"/>
                                      </a:lnTo>
                                      <a:lnTo>
                                        <a:pt x="2391" y="293"/>
                                      </a:lnTo>
                                      <a:lnTo>
                                        <a:pt x="2391" y="305"/>
                                      </a:lnTo>
                                      <a:lnTo>
                                        <a:pt x="2437" y="305"/>
                                      </a:lnTo>
                                      <a:lnTo>
                                        <a:pt x="2437" y="338"/>
                                      </a:lnTo>
                                      <a:lnTo>
                                        <a:pt x="2482" y="338"/>
                                      </a:lnTo>
                                      <a:lnTo>
                                        <a:pt x="2482" y="372"/>
                                      </a:lnTo>
                                      <a:lnTo>
                                        <a:pt x="2527" y="372"/>
                                      </a:lnTo>
                                      <a:lnTo>
                                        <a:pt x="2527" y="451"/>
                                      </a:lnTo>
                                      <a:lnTo>
                                        <a:pt x="2572" y="451"/>
                                      </a:lnTo>
                                      <a:lnTo>
                                        <a:pt x="2572" y="541"/>
                                      </a:lnTo>
                                      <a:lnTo>
                                        <a:pt x="2617" y="541"/>
                                      </a:lnTo>
                                      <a:lnTo>
                                        <a:pt x="2617" y="575"/>
                                      </a:lnTo>
                                      <a:lnTo>
                                        <a:pt x="2662" y="575"/>
                                      </a:lnTo>
                                      <a:lnTo>
                                        <a:pt x="2662" y="598"/>
                                      </a:lnTo>
                                      <a:lnTo>
                                        <a:pt x="2719" y="598"/>
                                      </a:lnTo>
                                      <a:lnTo>
                                        <a:pt x="2719" y="564"/>
                                      </a:lnTo>
                                      <a:lnTo>
                                        <a:pt x="2764" y="564"/>
                                      </a:lnTo>
                                      <a:lnTo>
                                        <a:pt x="2764" y="530"/>
                                      </a:lnTo>
                                      <a:lnTo>
                                        <a:pt x="2820" y="530"/>
                                      </a:lnTo>
                                      <a:lnTo>
                                        <a:pt x="2820" y="553"/>
                                      </a:lnTo>
                                      <a:lnTo>
                                        <a:pt x="2865" y="553"/>
                                      </a:lnTo>
                                      <a:lnTo>
                                        <a:pt x="2865" y="620"/>
                                      </a:lnTo>
                                      <a:lnTo>
                                        <a:pt x="2922" y="620"/>
                                      </a:lnTo>
                                      <a:lnTo>
                                        <a:pt x="2922" y="755"/>
                                      </a:lnTo>
                                      <a:lnTo>
                                        <a:pt x="2967" y="755"/>
                                      </a:lnTo>
                                      <a:lnTo>
                                        <a:pt x="2967" y="947"/>
                                      </a:lnTo>
                                      <a:lnTo>
                                        <a:pt x="3012" y="947"/>
                                      </a:lnTo>
                                      <a:lnTo>
                                        <a:pt x="3012" y="1071"/>
                                      </a:lnTo>
                                      <a:lnTo>
                                        <a:pt x="3057" y="1071"/>
                                      </a:lnTo>
                                      <a:lnTo>
                                        <a:pt x="3057" y="1161"/>
                                      </a:lnTo>
                                      <a:lnTo>
                                        <a:pt x="3102" y="1161"/>
                                      </a:lnTo>
                                      <a:lnTo>
                                        <a:pt x="3102" y="1218"/>
                                      </a:lnTo>
                                      <a:lnTo>
                                        <a:pt x="3147" y="1218"/>
                                      </a:lnTo>
                                      <a:lnTo>
                                        <a:pt x="3147" y="1285"/>
                                      </a:lnTo>
                                      <a:lnTo>
                                        <a:pt x="3192" y="1285"/>
                                      </a:lnTo>
                                      <a:lnTo>
                                        <a:pt x="3192" y="1330"/>
                                      </a:lnTo>
                                      <a:lnTo>
                                        <a:pt x="3237" y="1330"/>
                                      </a:lnTo>
                                      <a:lnTo>
                                        <a:pt x="3237" y="1285"/>
                                      </a:lnTo>
                                      <a:lnTo>
                                        <a:pt x="3283" y="1285"/>
                                      </a:lnTo>
                                      <a:lnTo>
                                        <a:pt x="3283" y="1082"/>
                                      </a:lnTo>
                                      <a:lnTo>
                                        <a:pt x="3328" y="1082"/>
                                      </a:lnTo>
                                      <a:lnTo>
                                        <a:pt x="3328" y="1308"/>
                                      </a:lnTo>
                                      <a:lnTo>
                                        <a:pt x="3373" y="1308"/>
                                      </a:lnTo>
                                      <a:lnTo>
                                        <a:pt x="3373" y="1973"/>
                                      </a:lnTo>
                                      <a:lnTo>
                                        <a:pt x="3429" y="1973"/>
                                      </a:lnTo>
                                      <a:lnTo>
                                        <a:pt x="3429" y="2131"/>
                                      </a:lnTo>
                                      <a:lnTo>
                                        <a:pt x="3474" y="2131"/>
                                      </a:lnTo>
                                      <a:lnTo>
                                        <a:pt x="3520" y="2131"/>
                                      </a:lnTo>
                                      <a:lnTo>
                                        <a:pt x="3576" y="2131"/>
                                      </a:lnTo>
                                      <a:lnTo>
                                        <a:pt x="3621" y="2131"/>
                                      </a:lnTo>
                                      <a:lnTo>
                                        <a:pt x="3666" y="2131"/>
                                      </a:lnTo>
                                      <a:lnTo>
                                        <a:pt x="3711" y="2131"/>
                                      </a:lnTo>
                                      <a:lnTo>
                                        <a:pt x="3756" y="2131"/>
                                      </a:lnTo>
                                      <a:lnTo>
                                        <a:pt x="3802" y="2131"/>
                                      </a:lnTo>
                                      <a:lnTo>
                                        <a:pt x="3847" y="2131"/>
                                      </a:lnTo>
                                      <a:lnTo>
                                        <a:pt x="3903" y="2131"/>
                                      </a:lnTo>
                                      <a:lnTo>
                                        <a:pt x="3948" y="2131"/>
                                      </a:lnTo>
                                      <a:lnTo>
                                        <a:pt x="3993" y="2131"/>
                                      </a:lnTo>
                                      <a:lnTo>
                                        <a:pt x="4038" y="2131"/>
                                      </a:lnTo>
                                      <a:lnTo>
                                        <a:pt x="4095" y="2131"/>
                                      </a:lnTo>
                                      <a:lnTo>
                                        <a:pt x="4140" y="2131"/>
                                      </a:lnTo>
                                      <a:lnTo>
                                        <a:pt x="4185" y="2131"/>
                                      </a:lnTo>
                                      <a:lnTo>
                                        <a:pt x="4241" y="2131"/>
                                      </a:lnTo>
                                      <a:lnTo>
                                        <a:pt x="4287" y="2131"/>
                                      </a:lnTo>
                                      <a:lnTo>
                                        <a:pt x="4332" y="2131"/>
                                      </a:lnTo>
                                      <a:lnTo>
                                        <a:pt x="4377" y="2131"/>
                                      </a:lnTo>
                                    </a:path>
                                  </a:pathLst>
                                </a:custGeom>
                                <a:noFill/>
                                <a:ln w="6985">
                                  <a:solidFill>
                                    <a:srgbClr val="008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84" name="Rectangle 1506"/>
                              <wps:cNvSpPr>
                                <a:spLocks noChangeArrowheads="1"/>
                              </wps:cNvSpPr>
                              <wps:spPr bwMode="auto">
                                <a:xfrm>
                                  <a:off x="0" y="0"/>
                                  <a:ext cx="2585709" cy="121904"/>
                                </a:xfrm>
                                <a:prstGeom prst="rect">
                                  <a:avLst/>
                                </a:prstGeom>
                                <a:solidFill>
                                  <a:srgbClr val="FFFFFF"/>
                                </a:solidFill>
                                <a:ln w="6985">
                                  <a:solidFill>
                                    <a:srgbClr val="FFFFFF"/>
                                  </a:solidFill>
                                  <a:miter lim="800000"/>
                                  <a:headEnd/>
                                  <a:tailEnd/>
                                </a:ln>
                              </wps:spPr>
                              <wps:bodyPr rot="0" vert="horz" wrap="square" lIns="91440" tIns="45720" rIns="91440" bIns="45720" anchor="t" anchorCtr="0" upright="1">
                                <a:noAutofit/>
                              </wps:bodyPr>
                            </wps:wsp>
                            <wps:wsp>
                              <wps:cNvPr id="885" name="Rectangle 1507"/>
                              <wps:cNvSpPr>
                                <a:spLocks noChangeArrowheads="1"/>
                              </wps:cNvSpPr>
                              <wps:spPr bwMode="auto">
                                <a:xfrm>
                                  <a:off x="2593309" y="0"/>
                                  <a:ext cx="365101" cy="121904"/>
                                </a:xfrm>
                                <a:prstGeom prst="rect">
                                  <a:avLst/>
                                </a:prstGeom>
                                <a:solidFill>
                                  <a:srgbClr val="FFFFFF"/>
                                </a:solidFill>
                                <a:ln w="6985">
                                  <a:solidFill>
                                    <a:srgbClr val="FFFFFF"/>
                                  </a:solidFill>
                                  <a:miter lim="800000"/>
                                  <a:headEnd/>
                                  <a:tailEnd/>
                                </a:ln>
                              </wps:spPr>
                              <wps:bodyPr rot="0" vert="horz" wrap="square" lIns="91440" tIns="45720" rIns="91440" bIns="45720" anchor="t" anchorCtr="0" upright="1">
                                <a:noAutofit/>
                              </wps:bodyPr>
                            </wps:wsp>
                            <wps:wsp>
                              <wps:cNvPr id="886" name="Rectangle 1508"/>
                              <wps:cNvSpPr>
                                <a:spLocks noChangeArrowheads="1"/>
                              </wps:cNvSpPr>
                              <wps:spPr bwMode="auto">
                                <a:xfrm>
                                  <a:off x="2651808" y="0"/>
                                  <a:ext cx="292101" cy="17840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2B8B514" w14:textId="77777777" w:rsidR="00742970" w:rsidRDefault="00742970" w:rsidP="00F91B99">
                                    <w:r>
                                      <w:rPr>
                                        <w:rFonts w:ascii="Arial" w:hAnsi="Arial" w:cs="Arial"/>
                                        <w:color w:val="000000"/>
                                        <w:sz w:val="14"/>
                                        <w:szCs w:val="14"/>
                                        <w:lang w:val="en-US"/>
                                      </w:rPr>
                                      <w:t>L/dB[V]</w:t>
                                    </w:r>
                                  </w:p>
                                </w:txbxContent>
                              </wps:txbx>
                              <wps:bodyPr rot="0" vert="horz" wrap="none" lIns="0" tIns="0" rIns="0" bIns="0" anchor="t" anchorCtr="0" upright="1">
                                <a:spAutoFit/>
                              </wps:bodyPr>
                            </wps:wsp>
                            <wps:wsp>
                              <wps:cNvPr id="887" name="Rectangle 1509"/>
                              <wps:cNvSpPr>
                                <a:spLocks noChangeArrowheads="1"/>
                              </wps:cNvSpPr>
                              <wps:spPr bwMode="auto">
                                <a:xfrm>
                                  <a:off x="2757809" y="2197776"/>
                                  <a:ext cx="200601" cy="121304"/>
                                </a:xfrm>
                                <a:prstGeom prst="rect">
                                  <a:avLst/>
                                </a:prstGeom>
                                <a:solidFill>
                                  <a:srgbClr val="FFFFFF"/>
                                </a:solidFill>
                                <a:ln w="6985">
                                  <a:solidFill>
                                    <a:srgbClr val="FFFFFF"/>
                                  </a:solidFill>
                                  <a:miter lim="800000"/>
                                  <a:headEnd/>
                                  <a:tailEnd/>
                                </a:ln>
                              </wps:spPr>
                              <wps:bodyPr rot="0" vert="horz" wrap="square" lIns="91440" tIns="45720" rIns="91440" bIns="45720" anchor="t" anchorCtr="0" upright="1">
                                <a:noAutofit/>
                              </wps:bodyPr>
                            </wps:wsp>
                            <wps:wsp>
                              <wps:cNvPr id="888" name="Rectangle 1510"/>
                              <wps:cNvSpPr>
                                <a:spLocks noChangeArrowheads="1"/>
                              </wps:cNvSpPr>
                              <wps:spPr bwMode="auto">
                                <a:xfrm>
                                  <a:off x="2757809" y="2197776"/>
                                  <a:ext cx="69200" cy="25140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1A21E2C" w14:textId="77777777" w:rsidR="00742970" w:rsidRDefault="00742970" w:rsidP="00F91B99"/>
                                </w:txbxContent>
                              </wps:txbx>
                              <wps:bodyPr rot="0" vert="horz" wrap="none" lIns="0" tIns="0" rIns="0" bIns="0" anchor="t" anchorCtr="0" upright="1">
                                <a:spAutoFit/>
                              </wps:bodyPr>
                            </wps:wsp>
                            <wps:wsp>
                              <wps:cNvPr id="889" name="Rectangle 1511"/>
                              <wps:cNvSpPr>
                                <a:spLocks noChangeArrowheads="1"/>
                              </wps:cNvSpPr>
                              <wps:spPr bwMode="auto">
                                <a:xfrm>
                                  <a:off x="2757809" y="128904"/>
                                  <a:ext cx="200601" cy="2061871"/>
                                </a:xfrm>
                                <a:prstGeom prst="rect">
                                  <a:avLst/>
                                </a:prstGeom>
                                <a:solidFill>
                                  <a:srgbClr val="FFFFFF"/>
                                </a:solidFill>
                                <a:ln w="6985">
                                  <a:solidFill>
                                    <a:srgbClr val="FFFFFF"/>
                                  </a:solidFill>
                                  <a:miter lim="800000"/>
                                  <a:headEnd/>
                                  <a:tailEnd/>
                                </a:ln>
                              </wps:spPr>
                              <wps:bodyPr rot="0" vert="horz" wrap="square" lIns="91440" tIns="45720" rIns="91440" bIns="45720" anchor="t" anchorCtr="0" upright="1">
                                <a:noAutofit/>
                              </wps:bodyPr>
                            </wps:wsp>
                            <wps:wsp>
                              <wps:cNvPr id="890" name="Rectangle 1512"/>
                              <wps:cNvSpPr>
                                <a:spLocks noChangeArrowheads="1"/>
                              </wps:cNvSpPr>
                              <wps:spPr bwMode="auto">
                                <a:xfrm>
                                  <a:off x="2814909" y="2082772"/>
                                  <a:ext cx="129000" cy="1785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5F1CCD" w14:textId="77777777" w:rsidR="00742970" w:rsidRDefault="00742970" w:rsidP="00F91B99">
                                    <w:r>
                                      <w:rPr>
                                        <w:rFonts w:ascii="Arial" w:hAnsi="Arial" w:cs="Arial"/>
                                        <w:color w:val="000000"/>
                                        <w:sz w:val="14"/>
                                        <w:szCs w:val="14"/>
                                        <w:lang w:val="en-US"/>
                                      </w:rPr>
                                      <w:t>-60</w:t>
                                    </w:r>
                                  </w:p>
                                </w:txbxContent>
                              </wps:txbx>
                              <wps:bodyPr rot="0" vert="horz" wrap="none" lIns="0" tIns="0" rIns="0" bIns="0" anchor="t" anchorCtr="0" upright="1">
                                <a:spAutoFit/>
                              </wps:bodyPr>
                            </wps:wsp>
                            <wps:wsp>
                              <wps:cNvPr id="891" name="Rectangle 1513"/>
                              <wps:cNvSpPr>
                                <a:spLocks noChangeArrowheads="1"/>
                              </wps:cNvSpPr>
                              <wps:spPr bwMode="auto">
                                <a:xfrm>
                                  <a:off x="2814909" y="1797062"/>
                                  <a:ext cx="129000" cy="1784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BB3730" w14:textId="77777777" w:rsidR="00742970" w:rsidRDefault="00742970" w:rsidP="00F91B99">
                                    <w:r>
                                      <w:rPr>
                                        <w:rFonts w:ascii="Arial" w:hAnsi="Arial" w:cs="Arial"/>
                                        <w:color w:val="000000"/>
                                        <w:sz w:val="14"/>
                                        <w:szCs w:val="14"/>
                                        <w:lang w:val="en-US"/>
                                      </w:rPr>
                                      <w:t>-55</w:t>
                                    </w:r>
                                  </w:p>
                                </w:txbxContent>
                              </wps:txbx>
                              <wps:bodyPr rot="0" vert="horz" wrap="none" lIns="0" tIns="0" rIns="0" bIns="0" anchor="t" anchorCtr="0" upright="1">
                                <a:spAutoFit/>
                              </wps:bodyPr>
                            </wps:wsp>
                            <wps:wsp>
                              <wps:cNvPr id="892" name="Rectangle 1514"/>
                              <wps:cNvSpPr>
                                <a:spLocks noChangeArrowheads="1"/>
                              </wps:cNvSpPr>
                              <wps:spPr bwMode="auto">
                                <a:xfrm>
                                  <a:off x="2814909" y="1452850"/>
                                  <a:ext cx="129000" cy="1785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857F75" w14:textId="77777777" w:rsidR="00742970" w:rsidRDefault="00742970" w:rsidP="00F91B99">
                                    <w:r>
                                      <w:rPr>
                                        <w:rFonts w:ascii="Arial" w:hAnsi="Arial" w:cs="Arial"/>
                                        <w:color w:val="000000"/>
                                        <w:sz w:val="14"/>
                                        <w:szCs w:val="14"/>
                                        <w:lang w:val="en-US"/>
                                      </w:rPr>
                                      <w:t>-50</w:t>
                                    </w:r>
                                  </w:p>
                                </w:txbxContent>
                              </wps:txbx>
                              <wps:bodyPr rot="0" vert="horz" wrap="none" lIns="0" tIns="0" rIns="0" bIns="0" anchor="t" anchorCtr="0" upright="1">
                                <a:spAutoFit/>
                              </wps:bodyPr>
                            </wps:wsp>
                            <wps:wsp>
                              <wps:cNvPr id="893" name="Rectangle 1515"/>
                              <wps:cNvSpPr>
                                <a:spLocks noChangeArrowheads="1"/>
                              </wps:cNvSpPr>
                              <wps:spPr bwMode="auto">
                                <a:xfrm>
                                  <a:off x="2814909" y="1109338"/>
                                  <a:ext cx="129000" cy="1784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84C1A0" w14:textId="77777777" w:rsidR="00742970" w:rsidRDefault="00742970" w:rsidP="00F91B99">
                                    <w:r>
                                      <w:rPr>
                                        <w:rFonts w:ascii="Arial" w:hAnsi="Arial" w:cs="Arial"/>
                                        <w:color w:val="000000"/>
                                        <w:sz w:val="14"/>
                                        <w:szCs w:val="14"/>
                                        <w:lang w:val="en-US"/>
                                      </w:rPr>
                                      <w:t>-45</w:t>
                                    </w:r>
                                  </w:p>
                                </w:txbxContent>
                              </wps:txbx>
                              <wps:bodyPr rot="0" vert="horz" wrap="none" lIns="0" tIns="0" rIns="0" bIns="0" anchor="t" anchorCtr="0" upright="1">
                                <a:spAutoFit/>
                              </wps:bodyPr>
                            </wps:wsp>
                            <wps:wsp>
                              <wps:cNvPr id="894" name="Rectangle 1516"/>
                              <wps:cNvSpPr>
                                <a:spLocks noChangeArrowheads="1"/>
                              </wps:cNvSpPr>
                              <wps:spPr bwMode="auto">
                                <a:xfrm>
                                  <a:off x="2814909" y="765826"/>
                                  <a:ext cx="129000" cy="1784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32532B" w14:textId="77777777" w:rsidR="00742970" w:rsidRDefault="00742970" w:rsidP="00F91B99">
                                    <w:r>
                                      <w:rPr>
                                        <w:rFonts w:ascii="Arial" w:hAnsi="Arial" w:cs="Arial"/>
                                        <w:color w:val="000000"/>
                                        <w:sz w:val="14"/>
                                        <w:szCs w:val="14"/>
                                        <w:lang w:val="en-US"/>
                                      </w:rPr>
                                      <w:t>-40</w:t>
                                    </w:r>
                                  </w:p>
                                </w:txbxContent>
                              </wps:txbx>
                              <wps:bodyPr rot="0" vert="horz" wrap="none" lIns="0" tIns="0" rIns="0" bIns="0" anchor="t" anchorCtr="0" upright="1">
                                <a:spAutoFit/>
                              </wps:bodyPr>
                            </wps:wsp>
                            <wps:wsp>
                              <wps:cNvPr id="895" name="Rectangle 1517"/>
                              <wps:cNvSpPr>
                                <a:spLocks noChangeArrowheads="1"/>
                              </wps:cNvSpPr>
                              <wps:spPr bwMode="auto">
                                <a:xfrm>
                                  <a:off x="2814909" y="422315"/>
                                  <a:ext cx="129000" cy="1784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26F4E4" w14:textId="77777777" w:rsidR="00742970" w:rsidRDefault="00742970" w:rsidP="00F91B99">
                                    <w:r>
                                      <w:rPr>
                                        <w:rFonts w:ascii="Arial" w:hAnsi="Arial" w:cs="Arial"/>
                                        <w:color w:val="000000"/>
                                        <w:sz w:val="14"/>
                                        <w:szCs w:val="14"/>
                                        <w:lang w:val="en-US"/>
                                      </w:rPr>
                                      <w:t>-35</w:t>
                                    </w:r>
                                  </w:p>
                                </w:txbxContent>
                              </wps:txbx>
                              <wps:bodyPr rot="0" vert="horz" wrap="none" lIns="0" tIns="0" rIns="0" bIns="0" anchor="t" anchorCtr="0" upright="1">
                                <a:spAutoFit/>
                              </wps:bodyPr>
                            </wps:wsp>
                            <wps:wsp>
                              <wps:cNvPr id="896" name="Rectangle 1518"/>
                              <wps:cNvSpPr>
                                <a:spLocks noChangeArrowheads="1"/>
                              </wps:cNvSpPr>
                              <wps:spPr bwMode="auto">
                                <a:xfrm>
                                  <a:off x="2814909" y="128904"/>
                                  <a:ext cx="129000" cy="1784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6B576E" w14:textId="77777777" w:rsidR="00742970" w:rsidRDefault="00742970" w:rsidP="00F91B99">
                                    <w:r>
                                      <w:rPr>
                                        <w:rFonts w:ascii="Arial" w:hAnsi="Arial" w:cs="Arial"/>
                                        <w:color w:val="000000"/>
                                        <w:sz w:val="14"/>
                                        <w:szCs w:val="14"/>
                                        <w:lang w:val="en-US"/>
                                      </w:rPr>
                                      <w:t>-30</w:t>
                                    </w:r>
                                  </w:p>
                                </w:txbxContent>
                              </wps:txbx>
                              <wps:bodyPr rot="0" vert="horz" wrap="none" lIns="0" tIns="0" rIns="0" bIns="0" anchor="t" anchorCtr="0" upright="1">
                                <a:spAutoFit/>
                              </wps:bodyPr>
                            </wps:wsp>
                            <wps:wsp>
                              <wps:cNvPr id="897" name="Line 1519"/>
                              <wps:cNvCnPr>
                                <a:cxnSpLocks noChangeShapeType="1"/>
                              </wps:cNvCnPr>
                              <wps:spPr bwMode="auto">
                                <a:xfrm flipH="1">
                                  <a:off x="2750809" y="1854264"/>
                                  <a:ext cx="13900" cy="0"/>
                                </a:xfrm>
                                <a:prstGeom prst="line">
                                  <a:avLst/>
                                </a:prstGeom>
                                <a:noFill/>
                                <a:ln w="6985">
                                  <a:solidFill>
                                    <a:srgbClr val="3F3F3F"/>
                                  </a:solidFill>
                                  <a:round/>
                                  <a:headEnd/>
                                  <a:tailEnd/>
                                </a:ln>
                                <a:extLst>
                                  <a:ext uri="{909E8E84-426E-40DD-AFC4-6F175D3DCCD1}">
                                    <a14:hiddenFill xmlns:a14="http://schemas.microsoft.com/office/drawing/2010/main">
                                      <a:noFill/>
                                    </a14:hiddenFill>
                                  </a:ext>
                                </a:extLst>
                              </wps:spPr>
                              <wps:bodyPr/>
                            </wps:wsp>
                            <wps:wsp>
                              <wps:cNvPr id="898" name="Line 1520"/>
                              <wps:cNvCnPr>
                                <a:cxnSpLocks noChangeShapeType="1"/>
                              </wps:cNvCnPr>
                              <wps:spPr bwMode="auto">
                                <a:xfrm flipH="1">
                                  <a:off x="2750809" y="1510652"/>
                                  <a:ext cx="13900" cy="0"/>
                                </a:xfrm>
                                <a:prstGeom prst="line">
                                  <a:avLst/>
                                </a:prstGeom>
                                <a:noFill/>
                                <a:ln w="6985">
                                  <a:solidFill>
                                    <a:srgbClr val="3F3F3F"/>
                                  </a:solidFill>
                                  <a:round/>
                                  <a:headEnd/>
                                  <a:tailEnd/>
                                </a:ln>
                                <a:extLst>
                                  <a:ext uri="{909E8E84-426E-40DD-AFC4-6F175D3DCCD1}">
                                    <a14:hiddenFill xmlns:a14="http://schemas.microsoft.com/office/drawing/2010/main">
                                      <a:noFill/>
                                    </a14:hiddenFill>
                                  </a:ext>
                                </a:extLst>
                              </wps:spPr>
                              <wps:bodyPr/>
                            </wps:wsp>
                            <wps:wsp>
                              <wps:cNvPr id="899" name="Line 1521"/>
                              <wps:cNvCnPr>
                                <a:cxnSpLocks noChangeShapeType="1"/>
                              </wps:cNvCnPr>
                              <wps:spPr bwMode="auto">
                                <a:xfrm flipH="1">
                                  <a:off x="2750809" y="1167140"/>
                                  <a:ext cx="13900" cy="0"/>
                                </a:xfrm>
                                <a:prstGeom prst="line">
                                  <a:avLst/>
                                </a:prstGeom>
                                <a:noFill/>
                                <a:ln w="6985">
                                  <a:solidFill>
                                    <a:srgbClr val="3F3F3F"/>
                                  </a:solidFill>
                                  <a:round/>
                                  <a:headEnd/>
                                  <a:tailEnd/>
                                </a:ln>
                                <a:extLst>
                                  <a:ext uri="{909E8E84-426E-40DD-AFC4-6F175D3DCCD1}">
                                    <a14:hiddenFill xmlns:a14="http://schemas.microsoft.com/office/drawing/2010/main">
                                      <a:noFill/>
                                    </a14:hiddenFill>
                                  </a:ext>
                                </a:extLst>
                              </wps:spPr>
                              <wps:bodyPr/>
                            </wps:wsp>
                            <wps:wsp>
                              <wps:cNvPr id="900" name="Line 1522"/>
                              <wps:cNvCnPr>
                                <a:cxnSpLocks noChangeShapeType="1"/>
                              </wps:cNvCnPr>
                              <wps:spPr bwMode="auto">
                                <a:xfrm flipH="1">
                                  <a:off x="2750809" y="822928"/>
                                  <a:ext cx="13900" cy="0"/>
                                </a:xfrm>
                                <a:prstGeom prst="line">
                                  <a:avLst/>
                                </a:prstGeom>
                                <a:noFill/>
                                <a:ln w="6985">
                                  <a:solidFill>
                                    <a:srgbClr val="3F3F3F"/>
                                  </a:solidFill>
                                  <a:round/>
                                  <a:headEnd/>
                                  <a:tailEnd/>
                                </a:ln>
                                <a:extLst>
                                  <a:ext uri="{909E8E84-426E-40DD-AFC4-6F175D3DCCD1}">
                                    <a14:hiddenFill xmlns:a14="http://schemas.microsoft.com/office/drawing/2010/main">
                                      <a:noFill/>
                                    </a14:hiddenFill>
                                  </a:ext>
                                </a:extLst>
                              </wps:spPr>
                              <wps:bodyPr/>
                            </wps:wsp>
                            <wps:wsp>
                              <wps:cNvPr id="901" name="Line 1523"/>
                              <wps:cNvCnPr>
                                <a:cxnSpLocks noChangeShapeType="1"/>
                              </wps:cNvCnPr>
                              <wps:spPr bwMode="auto">
                                <a:xfrm flipH="1">
                                  <a:off x="2750809" y="479417"/>
                                  <a:ext cx="13900" cy="0"/>
                                </a:xfrm>
                                <a:prstGeom prst="line">
                                  <a:avLst/>
                                </a:prstGeom>
                                <a:noFill/>
                                <a:ln w="6985">
                                  <a:solidFill>
                                    <a:srgbClr val="3F3F3F"/>
                                  </a:solidFill>
                                  <a:round/>
                                  <a:headEnd/>
                                  <a:tailEnd/>
                                </a:ln>
                                <a:extLst>
                                  <a:ext uri="{909E8E84-426E-40DD-AFC4-6F175D3DCCD1}">
                                    <a14:hiddenFill xmlns:a14="http://schemas.microsoft.com/office/drawing/2010/main">
                                      <a:noFill/>
                                    </a14:hiddenFill>
                                  </a:ext>
                                </a:extLst>
                              </wps:spPr>
                              <wps:bodyPr/>
                            </wps:wsp>
                            <wps:wsp>
                              <wps:cNvPr id="902" name="Line 1524"/>
                              <wps:cNvCnPr>
                                <a:cxnSpLocks noChangeShapeType="1"/>
                              </wps:cNvCnPr>
                              <wps:spPr bwMode="auto">
                                <a:xfrm flipH="1">
                                  <a:off x="2750809" y="135805"/>
                                  <a:ext cx="13900" cy="0"/>
                                </a:xfrm>
                                <a:prstGeom prst="line">
                                  <a:avLst/>
                                </a:prstGeom>
                                <a:noFill/>
                                <a:ln w="6985">
                                  <a:solidFill>
                                    <a:srgbClr val="3F3F3F"/>
                                  </a:solidFill>
                                  <a:round/>
                                  <a:headEnd/>
                                  <a:tailEnd/>
                                </a:ln>
                                <a:extLst>
                                  <a:ext uri="{909E8E84-426E-40DD-AFC4-6F175D3DCCD1}">
                                    <a14:hiddenFill xmlns:a14="http://schemas.microsoft.com/office/drawing/2010/main">
                                      <a:noFill/>
                                    </a14:hiddenFill>
                                  </a:ext>
                                </a:extLst>
                              </wps:spPr>
                              <wps:bodyPr/>
                            </wps:wsp>
                            <wps:wsp>
                              <wps:cNvPr id="903" name="Rectangle 1525"/>
                              <wps:cNvSpPr>
                                <a:spLocks noChangeArrowheads="1"/>
                              </wps:cNvSpPr>
                              <wps:spPr bwMode="auto">
                                <a:xfrm>
                                  <a:off x="0" y="2197776"/>
                                  <a:ext cx="2750809" cy="121304"/>
                                </a:xfrm>
                                <a:prstGeom prst="rect">
                                  <a:avLst/>
                                </a:prstGeom>
                                <a:solidFill>
                                  <a:srgbClr val="FFFFFF"/>
                                </a:solidFill>
                                <a:ln w="6985">
                                  <a:solidFill>
                                    <a:srgbClr val="FFFFFF"/>
                                  </a:solidFill>
                                  <a:miter lim="800000"/>
                                  <a:headEnd/>
                                  <a:tailEnd/>
                                </a:ln>
                              </wps:spPr>
                              <wps:bodyPr rot="0" vert="horz" wrap="square" lIns="91440" tIns="45720" rIns="91440" bIns="45720" anchor="t" anchorCtr="0" upright="1">
                                <a:noAutofit/>
                              </wps:bodyPr>
                            </wps:wsp>
                            <wps:wsp>
                              <wps:cNvPr id="904" name="Rectangle 1526"/>
                              <wps:cNvSpPr>
                                <a:spLocks noChangeArrowheads="1"/>
                              </wps:cNvSpPr>
                              <wps:spPr bwMode="auto">
                                <a:xfrm>
                                  <a:off x="1296704" y="2204676"/>
                                  <a:ext cx="158101" cy="1785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8D185A" w14:textId="77777777" w:rsidR="00742970" w:rsidRDefault="00742970" w:rsidP="00F91B99">
                                    <w:r>
                                      <w:rPr>
                                        <w:rFonts w:ascii="Arial" w:hAnsi="Arial" w:cs="Arial"/>
                                        <w:color w:val="000000"/>
                                        <w:sz w:val="14"/>
                                        <w:szCs w:val="14"/>
                                        <w:lang w:val="en-US"/>
                                      </w:rPr>
                                      <w:t>f/Hz</w:t>
                                    </w:r>
                                  </w:p>
                                </w:txbxContent>
                              </wps:txbx>
                              <wps:bodyPr rot="0" vert="horz" wrap="none" lIns="0" tIns="0" rIns="0" bIns="0" anchor="t" anchorCtr="0" upright="1">
                                <a:spAutoFit/>
                              </wps:bodyPr>
                            </wps:wsp>
                            <wps:wsp>
                              <wps:cNvPr id="905" name="Rectangle 1527"/>
                              <wps:cNvSpPr>
                                <a:spLocks noChangeArrowheads="1"/>
                              </wps:cNvSpPr>
                              <wps:spPr bwMode="auto">
                                <a:xfrm>
                                  <a:off x="0" y="2204676"/>
                                  <a:ext cx="99100" cy="1785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FF6612" w14:textId="77777777" w:rsidR="00742970" w:rsidRDefault="00742970" w:rsidP="00F91B99">
                                    <w:r>
                                      <w:rPr>
                                        <w:rFonts w:ascii="Arial" w:hAnsi="Arial" w:cs="Arial"/>
                                        <w:color w:val="000000"/>
                                        <w:sz w:val="14"/>
                                        <w:szCs w:val="14"/>
                                        <w:lang w:val="en-US"/>
                                      </w:rPr>
                                      <w:t>50</w:t>
                                    </w:r>
                                  </w:p>
                                </w:txbxContent>
                              </wps:txbx>
                              <wps:bodyPr rot="0" vert="horz" wrap="none" lIns="0" tIns="0" rIns="0" bIns="0" anchor="t" anchorCtr="0" upright="1">
                                <a:spAutoFit/>
                              </wps:bodyPr>
                            </wps:wsp>
                            <wps:wsp>
                              <wps:cNvPr id="906" name="Rectangle 1528"/>
                              <wps:cNvSpPr>
                                <a:spLocks noChangeArrowheads="1"/>
                              </wps:cNvSpPr>
                              <wps:spPr bwMode="auto">
                                <a:xfrm>
                                  <a:off x="293401" y="2204676"/>
                                  <a:ext cx="148600" cy="1785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E4B8CB" w14:textId="77777777" w:rsidR="00742970" w:rsidRDefault="00742970" w:rsidP="00F91B99">
                                    <w:r>
                                      <w:rPr>
                                        <w:rFonts w:ascii="Arial" w:hAnsi="Arial" w:cs="Arial"/>
                                        <w:color w:val="000000"/>
                                        <w:sz w:val="14"/>
                                        <w:szCs w:val="14"/>
                                        <w:lang w:val="en-US"/>
                                      </w:rPr>
                                      <w:t>100</w:t>
                                    </w:r>
                                  </w:p>
                                </w:txbxContent>
                              </wps:txbx>
                              <wps:bodyPr rot="0" vert="horz" wrap="none" lIns="0" tIns="0" rIns="0" bIns="0" anchor="t" anchorCtr="0" upright="1">
                                <a:spAutoFit/>
                              </wps:bodyPr>
                            </wps:wsp>
                            <wps:wsp>
                              <wps:cNvPr id="907" name="Rectangle 1529"/>
                              <wps:cNvSpPr>
                                <a:spLocks noChangeArrowheads="1"/>
                              </wps:cNvSpPr>
                              <wps:spPr bwMode="auto">
                                <a:xfrm>
                                  <a:off x="652102" y="2204676"/>
                                  <a:ext cx="148600" cy="1785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C84935" w14:textId="77777777" w:rsidR="00742970" w:rsidRDefault="00742970" w:rsidP="00F91B99">
                                    <w:r>
                                      <w:rPr>
                                        <w:rFonts w:ascii="Arial" w:hAnsi="Arial" w:cs="Arial"/>
                                        <w:color w:val="000000"/>
                                        <w:sz w:val="14"/>
                                        <w:szCs w:val="14"/>
                                        <w:lang w:val="en-US"/>
                                      </w:rPr>
                                      <w:t>200</w:t>
                                    </w:r>
                                  </w:p>
                                </w:txbxContent>
                              </wps:txbx>
                              <wps:bodyPr rot="0" vert="horz" wrap="none" lIns="0" tIns="0" rIns="0" bIns="0" anchor="t" anchorCtr="0" upright="1">
                                <a:spAutoFit/>
                              </wps:bodyPr>
                            </wps:wsp>
                            <wps:wsp>
                              <wps:cNvPr id="908" name="Rectangle 1530"/>
                              <wps:cNvSpPr>
                                <a:spLocks noChangeArrowheads="1"/>
                              </wps:cNvSpPr>
                              <wps:spPr bwMode="auto">
                                <a:xfrm>
                                  <a:off x="1826906" y="2204676"/>
                                  <a:ext cx="198101" cy="1785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927040" w14:textId="77777777" w:rsidR="00742970" w:rsidRDefault="00742970" w:rsidP="00F91B99">
                                    <w:r>
                                      <w:rPr>
                                        <w:rFonts w:ascii="Arial" w:hAnsi="Arial" w:cs="Arial"/>
                                        <w:color w:val="000000"/>
                                        <w:sz w:val="14"/>
                                        <w:szCs w:val="14"/>
                                        <w:lang w:val="en-US"/>
                                      </w:rPr>
                                      <w:t>2000</w:t>
                                    </w:r>
                                  </w:p>
                                </w:txbxContent>
                              </wps:txbx>
                              <wps:bodyPr rot="0" vert="horz" wrap="none" lIns="0" tIns="0" rIns="0" bIns="0" anchor="t" anchorCtr="0" upright="1">
                                <a:spAutoFit/>
                              </wps:bodyPr>
                            </wps:wsp>
                            <wps:wsp>
                              <wps:cNvPr id="909" name="Rectangle 1531"/>
                              <wps:cNvSpPr>
                                <a:spLocks noChangeArrowheads="1"/>
                              </wps:cNvSpPr>
                              <wps:spPr bwMode="auto">
                                <a:xfrm>
                                  <a:off x="2299308" y="2204676"/>
                                  <a:ext cx="198101" cy="1785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F1D228" w14:textId="77777777" w:rsidR="00742970" w:rsidRDefault="00742970" w:rsidP="00F91B99">
                                    <w:r>
                                      <w:rPr>
                                        <w:rFonts w:ascii="Arial" w:hAnsi="Arial" w:cs="Arial"/>
                                        <w:color w:val="000000"/>
                                        <w:sz w:val="14"/>
                                        <w:szCs w:val="14"/>
                                        <w:lang w:val="en-US"/>
                                      </w:rPr>
                                      <w:t>5000</w:t>
                                    </w:r>
                                  </w:p>
                                </w:txbxContent>
                              </wps:txbx>
                              <wps:bodyPr rot="0" vert="horz" wrap="none" lIns="0" tIns="0" rIns="0" bIns="0" anchor="t" anchorCtr="0" upright="1">
                                <a:spAutoFit/>
                              </wps:bodyPr>
                            </wps:wsp>
                            <wps:wsp>
                              <wps:cNvPr id="910" name="Rectangle 1532"/>
                              <wps:cNvSpPr>
                                <a:spLocks noChangeArrowheads="1"/>
                              </wps:cNvSpPr>
                              <wps:spPr bwMode="auto">
                                <a:xfrm>
                                  <a:off x="2607309" y="2204676"/>
                                  <a:ext cx="143500" cy="1785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D1E05D" w14:textId="77777777" w:rsidR="00742970" w:rsidRDefault="00742970" w:rsidP="00F91B99">
                                    <w:r>
                                      <w:rPr>
                                        <w:rFonts w:ascii="Arial" w:hAnsi="Arial" w:cs="Arial"/>
                                        <w:color w:val="000000"/>
                                        <w:sz w:val="14"/>
                                        <w:szCs w:val="14"/>
                                        <w:lang w:val="en-US"/>
                                      </w:rPr>
                                      <w:t>10k</w:t>
                                    </w:r>
                                  </w:p>
                                </w:txbxContent>
                              </wps:txbx>
                              <wps:bodyPr rot="0" vert="horz" wrap="none" lIns="0" tIns="0" rIns="0" bIns="0" anchor="t" anchorCtr="0" upright="1">
                                <a:spAutoFit/>
                              </wps:bodyPr>
                            </wps:wsp>
                            <wps:wsp>
                              <wps:cNvPr id="911" name="Line 1533"/>
                              <wps:cNvCnPr>
                                <a:cxnSpLocks noChangeShapeType="1"/>
                              </wps:cNvCnPr>
                              <wps:spPr bwMode="auto">
                                <a:xfrm flipV="1">
                                  <a:off x="6900" y="2190776"/>
                                  <a:ext cx="0" cy="14000"/>
                                </a:xfrm>
                                <a:prstGeom prst="line">
                                  <a:avLst/>
                                </a:prstGeom>
                                <a:noFill/>
                                <a:ln w="6985">
                                  <a:solidFill>
                                    <a:srgbClr val="3F3F3F"/>
                                  </a:solidFill>
                                  <a:round/>
                                  <a:headEnd/>
                                  <a:tailEnd/>
                                </a:ln>
                                <a:extLst>
                                  <a:ext uri="{909E8E84-426E-40DD-AFC4-6F175D3DCCD1}">
                                    <a14:hiddenFill xmlns:a14="http://schemas.microsoft.com/office/drawing/2010/main">
                                      <a:noFill/>
                                    </a14:hiddenFill>
                                  </a:ext>
                                </a:extLst>
                              </wps:spPr>
                              <wps:bodyPr/>
                            </wps:wsp>
                            <wps:wsp>
                              <wps:cNvPr id="912" name="Line 1534"/>
                              <wps:cNvCnPr>
                                <a:cxnSpLocks noChangeShapeType="1"/>
                              </wps:cNvCnPr>
                              <wps:spPr bwMode="auto">
                                <a:xfrm flipV="1">
                                  <a:off x="365101" y="2190776"/>
                                  <a:ext cx="0" cy="14000"/>
                                </a:xfrm>
                                <a:prstGeom prst="line">
                                  <a:avLst/>
                                </a:prstGeom>
                                <a:noFill/>
                                <a:ln w="6985">
                                  <a:solidFill>
                                    <a:srgbClr val="3F3F3F"/>
                                  </a:solidFill>
                                  <a:round/>
                                  <a:headEnd/>
                                  <a:tailEnd/>
                                </a:ln>
                                <a:extLst>
                                  <a:ext uri="{909E8E84-426E-40DD-AFC4-6F175D3DCCD1}">
                                    <a14:hiddenFill xmlns:a14="http://schemas.microsoft.com/office/drawing/2010/main">
                                      <a:noFill/>
                                    </a14:hiddenFill>
                                  </a:ext>
                                </a:extLst>
                              </wps:spPr>
                              <wps:bodyPr/>
                            </wps:wsp>
                            <wps:wsp>
                              <wps:cNvPr id="913" name="Line 1535"/>
                              <wps:cNvCnPr>
                                <a:cxnSpLocks noChangeShapeType="1"/>
                              </wps:cNvCnPr>
                              <wps:spPr bwMode="auto">
                                <a:xfrm flipV="1">
                                  <a:off x="723202" y="2190776"/>
                                  <a:ext cx="0" cy="14000"/>
                                </a:xfrm>
                                <a:prstGeom prst="line">
                                  <a:avLst/>
                                </a:prstGeom>
                                <a:noFill/>
                                <a:ln w="6985">
                                  <a:solidFill>
                                    <a:srgbClr val="3F3F3F"/>
                                  </a:solidFill>
                                  <a:round/>
                                  <a:headEnd/>
                                  <a:tailEnd/>
                                </a:ln>
                                <a:extLst>
                                  <a:ext uri="{909E8E84-426E-40DD-AFC4-6F175D3DCCD1}">
                                    <a14:hiddenFill xmlns:a14="http://schemas.microsoft.com/office/drawing/2010/main">
                                      <a:noFill/>
                                    </a14:hiddenFill>
                                  </a:ext>
                                </a:extLst>
                              </wps:spPr>
                              <wps:bodyPr/>
                            </wps:wsp>
                            <wps:wsp>
                              <wps:cNvPr id="914" name="Line 1536"/>
                              <wps:cNvCnPr>
                                <a:cxnSpLocks noChangeShapeType="1"/>
                              </wps:cNvCnPr>
                              <wps:spPr bwMode="auto">
                                <a:xfrm flipV="1">
                                  <a:off x="1203304" y="2190776"/>
                                  <a:ext cx="0" cy="14000"/>
                                </a:xfrm>
                                <a:prstGeom prst="line">
                                  <a:avLst/>
                                </a:prstGeom>
                                <a:noFill/>
                                <a:ln w="6985">
                                  <a:solidFill>
                                    <a:srgbClr val="3F3F3F"/>
                                  </a:solidFill>
                                  <a:round/>
                                  <a:headEnd/>
                                  <a:tailEnd/>
                                </a:ln>
                                <a:extLst>
                                  <a:ext uri="{909E8E84-426E-40DD-AFC4-6F175D3DCCD1}">
                                    <a14:hiddenFill xmlns:a14="http://schemas.microsoft.com/office/drawing/2010/main">
                                      <a:noFill/>
                                    </a14:hiddenFill>
                                  </a:ext>
                                </a:extLst>
                              </wps:spPr>
                              <wps:bodyPr/>
                            </wps:wsp>
                            <wps:wsp>
                              <wps:cNvPr id="915" name="Line 1537"/>
                              <wps:cNvCnPr>
                                <a:cxnSpLocks noChangeShapeType="1"/>
                              </wps:cNvCnPr>
                              <wps:spPr bwMode="auto">
                                <a:xfrm flipV="1">
                                  <a:off x="1561405" y="2190776"/>
                                  <a:ext cx="0" cy="14000"/>
                                </a:xfrm>
                                <a:prstGeom prst="line">
                                  <a:avLst/>
                                </a:prstGeom>
                                <a:noFill/>
                                <a:ln w="6985">
                                  <a:solidFill>
                                    <a:srgbClr val="3F3F3F"/>
                                  </a:solidFill>
                                  <a:round/>
                                  <a:headEnd/>
                                  <a:tailEnd/>
                                </a:ln>
                                <a:extLst>
                                  <a:ext uri="{909E8E84-426E-40DD-AFC4-6F175D3DCCD1}">
                                    <a14:hiddenFill xmlns:a14="http://schemas.microsoft.com/office/drawing/2010/main">
                                      <a:noFill/>
                                    </a14:hiddenFill>
                                  </a:ext>
                                </a:extLst>
                              </wps:spPr>
                              <wps:bodyPr/>
                            </wps:wsp>
                            <wps:wsp>
                              <wps:cNvPr id="916" name="Line 1538"/>
                              <wps:cNvCnPr>
                                <a:cxnSpLocks noChangeShapeType="1"/>
                              </wps:cNvCnPr>
                              <wps:spPr bwMode="auto">
                                <a:xfrm flipV="1">
                                  <a:off x="1926506" y="2190776"/>
                                  <a:ext cx="0" cy="14000"/>
                                </a:xfrm>
                                <a:prstGeom prst="line">
                                  <a:avLst/>
                                </a:prstGeom>
                                <a:noFill/>
                                <a:ln w="6985">
                                  <a:solidFill>
                                    <a:srgbClr val="3F3F3F"/>
                                  </a:solidFill>
                                  <a:round/>
                                  <a:headEnd/>
                                  <a:tailEnd/>
                                </a:ln>
                                <a:extLst>
                                  <a:ext uri="{909E8E84-426E-40DD-AFC4-6F175D3DCCD1}">
                                    <a14:hiddenFill xmlns:a14="http://schemas.microsoft.com/office/drawing/2010/main">
                                      <a:noFill/>
                                    </a14:hiddenFill>
                                  </a:ext>
                                </a:extLst>
                              </wps:spPr>
                              <wps:bodyPr/>
                            </wps:wsp>
                            <wps:wsp>
                              <wps:cNvPr id="917" name="Line 1539"/>
                              <wps:cNvCnPr>
                                <a:cxnSpLocks noChangeShapeType="1"/>
                              </wps:cNvCnPr>
                              <wps:spPr bwMode="auto">
                                <a:xfrm flipV="1">
                                  <a:off x="2399608" y="2190776"/>
                                  <a:ext cx="0" cy="14000"/>
                                </a:xfrm>
                                <a:prstGeom prst="line">
                                  <a:avLst/>
                                </a:prstGeom>
                                <a:noFill/>
                                <a:ln w="6985">
                                  <a:solidFill>
                                    <a:srgbClr val="3F3F3F"/>
                                  </a:solidFill>
                                  <a:round/>
                                  <a:headEnd/>
                                  <a:tailEnd/>
                                </a:ln>
                                <a:extLst>
                                  <a:ext uri="{909E8E84-426E-40DD-AFC4-6F175D3DCCD1}">
                                    <a14:hiddenFill xmlns:a14="http://schemas.microsoft.com/office/drawing/2010/main">
                                      <a:noFill/>
                                    </a14:hiddenFill>
                                  </a:ext>
                                </a:extLst>
                              </wps:spPr>
                              <wps:bodyPr/>
                            </wps:wsp>
                            <wps:wsp>
                              <wps:cNvPr id="918" name="Rectangle 1540"/>
                              <wps:cNvSpPr>
                                <a:spLocks noChangeArrowheads="1"/>
                              </wps:cNvSpPr>
                              <wps:spPr bwMode="auto">
                                <a:xfrm>
                                  <a:off x="0" y="128904"/>
                                  <a:ext cx="2750809" cy="2061871"/>
                                </a:xfrm>
                                <a:prstGeom prst="rect">
                                  <a:avLst/>
                                </a:prstGeom>
                                <a:noFill/>
                                <a:ln w="698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19" name="Rectangle 1541"/>
                              <wps:cNvSpPr>
                                <a:spLocks noChangeArrowheads="1"/>
                              </wps:cNvSpPr>
                              <wps:spPr bwMode="auto">
                                <a:xfrm>
                                  <a:off x="1052804" y="1539253"/>
                                  <a:ext cx="1246504" cy="586720"/>
                                </a:xfrm>
                                <a:prstGeom prst="rect">
                                  <a:avLst/>
                                </a:prstGeom>
                                <a:solidFill>
                                  <a:srgbClr val="FFFFFF">
                                    <a:alpha val="67058"/>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20" name="Rectangle 1542"/>
                              <wps:cNvSpPr>
                                <a:spLocks noChangeArrowheads="1"/>
                              </wps:cNvSpPr>
                              <wps:spPr bwMode="auto">
                                <a:xfrm>
                                  <a:off x="1060404" y="1546253"/>
                                  <a:ext cx="250201" cy="11430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21" name="Line 1543"/>
                              <wps:cNvCnPr>
                                <a:cxnSpLocks noChangeShapeType="1"/>
                              </wps:cNvCnPr>
                              <wps:spPr bwMode="auto">
                                <a:xfrm>
                                  <a:off x="1067404" y="1596355"/>
                                  <a:ext cx="243201" cy="0"/>
                                </a:xfrm>
                                <a:prstGeom prst="line">
                                  <a:avLst/>
                                </a:prstGeom>
                                <a:noFill/>
                                <a:ln w="6985">
                                  <a:solidFill>
                                    <a:srgbClr val="00FF00"/>
                                  </a:solidFill>
                                  <a:round/>
                                  <a:headEnd/>
                                  <a:tailEnd/>
                                </a:ln>
                                <a:extLst>
                                  <a:ext uri="{909E8E84-426E-40DD-AFC4-6F175D3DCCD1}">
                                    <a14:hiddenFill xmlns:a14="http://schemas.microsoft.com/office/drawing/2010/main">
                                      <a:noFill/>
                                    </a14:hiddenFill>
                                  </a:ext>
                                </a:extLst>
                              </wps:spPr>
                              <wps:bodyPr/>
                            </wps:wsp>
                            <wps:wsp>
                              <wps:cNvPr id="922" name="Rectangle 1544"/>
                              <wps:cNvSpPr>
                                <a:spLocks noChangeArrowheads="1"/>
                              </wps:cNvSpPr>
                              <wps:spPr bwMode="auto">
                                <a:xfrm>
                                  <a:off x="1360805" y="1546253"/>
                                  <a:ext cx="906803" cy="1784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0E89B0" w14:textId="77777777" w:rsidR="00742970" w:rsidRDefault="00742970" w:rsidP="00F91B99">
                                    <w:r>
                                      <w:rPr>
                                        <w:rFonts w:ascii="Arial" w:hAnsi="Arial" w:cs="Arial"/>
                                        <w:color w:val="000000"/>
                                        <w:sz w:val="14"/>
                                        <w:szCs w:val="14"/>
                                        <w:lang w:val="en-US"/>
                                      </w:rPr>
                                      <w:t>Room4 (RT60=264ms)</w:t>
                                    </w:r>
                                  </w:p>
                                </w:txbxContent>
                              </wps:txbx>
                              <wps:bodyPr rot="0" vert="horz" wrap="none" lIns="0" tIns="0" rIns="0" bIns="0" anchor="t" anchorCtr="0" upright="1">
                                <a:spAutoFit/>
                              </wps:bodyPr>
                            </wps:wsp>
                            <wps:wsp>
                              <wps:cNvPr id="923" name="Rectangle 1545"/>
                              <wps:cNvSpPr>
                                <a:spLocks noChangeArrowheads="1"/>
                              </wps:cNvSpPr>
                              <wps:spPr bwMode="auto">
                                <a:xfrm>
                                  <a:off x="1060404" y="1660557"/>
                                  <a:ext cx="250201" cy="11490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24" name="Line 1546"/>
                              <wps:cNvCnPr>
                                <a:cxnSpLocks noChangeShapeType="1"/>
                              </wps:cNvCnPr>
                              <wps:spPr bwMode="auto">
                                <a:xfrm>
                                  <a:off x="1067404" y="1710659"/>
                                  <a:ext cx="243201" cy="0"/>
                                </a:xfrm>
                                <a:prstGeom prst="line">
                                  <a:avLst/>
                                </a:prstGeom>
                                <a:noFill/>
                                <a:ln w="6985">
                                  <a:solidFill>
                                    <a:srgbClr val="00FFFF"/>
                                  </a:solidFill>
                                  <a:round/>
                                  <a:headEnd/>
                                  <a:tailEnd/>
                                </a:ln>
                                <a:extLst>
                                  <a:ext uri="{909E8E84-426E-40DD-AFC4-6F175D3DCCD1}">
                                    <a14:hiddenFill xmlns:a14="http://schemas.microsoft.com/office/drawing/2010/main">
                                      <a:noFill/>
                                    </a14:hiddenFill>
                                  </a:ext>
                                </a:extLst>
                              </wps:spPr>
                              <wps:bodyPr/>
                            </wps:wsp>
                            <wps:wsp>
                              <wps:cNvPr id="925" name="Rectangle 1547"/>
                              <wps:cNvSpPr>
                                <a:spLocks noChangeArrowheads="1"/>
                              </wps:cNvSpPr>
                              <wps:spPr bwMode="auto">
                                <a:xfrm>
                                  <a:off x="1360805" y="1660557"/>
                                  <a:ext cx="857203" cy="1784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5D7F3B" w14:textId="77777777" w:rsidR="00742970" w:rsidRDefault="00742970" w:rsidP="00F91B99">
                                    <w:r>
                                      <w:rPr>
                                        <w:rFonts w:ascii="Arial" w:hAnsi="Arial" w:cs="Arial"/>
                                        <w:color w:val="000000"/>
                                        <w:sz w:val="14"/>
                                        <w:szCs w:val="14"/>
                                        <w:lang w:val="en-US"/>
                                      </w:rPr>
                                      <w:t>Room3 (RT60=98ms)</w:t>
                                    </w:r>
                                  </w:p>
                                </w:txbxContent>
                              </wps:txbx>
                              <wps:bodyPr rot="0" vert="horz" wrap="none" lIns="0" tIns="0" rIns="0" bIns="0" anchor="t" anchorCtr="0" upright="1">
                                <a:spAutoFit/>
                              </wps:bodyPr>
                            </wps:wsp>
                            <wps:wsp>
                              <wps:cNvPr id="926" name="Rectangle 1548"/>
                              <wps:cNvSpPr>
                                <a:spLocks noChangeArrowheads="1"/>
                              </wps:cNvSpPr>
                              <wps:spPr bwMode="auto">
                                <a:xfrm>
                                  <a:off x="1060404" y="1775461"/>
                                  <a:ext cx="250201" cy="11430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27" name="Line 1549"/>
                              <wps:cNvCnPr>
                                <a:cxnSpLocks noChangeShapeType="1"/>
                              </wps:cNvCnPr>
                              <wps:spPr bwMode="auto">
                                <a:xfrm>
                                  <a:off x="1081404" y="1825663"/>
                                  <a:ext cx="229201" cy="0"/>
                                </a:xfrm>
                                <a:prstGeom prst="line">
                                  <a:avLst/>
                                </a:prstGeom>
                                <a:noFill/>
                                <a:ln w="21590">
                                  <a:solidFill>
                                    <a:srgbClr val="FF00FF"/>
                                  </a:solidFill>
                                  <a:round/>
                                  <a:headEnd/>
                                  <a:tailEnd/>
                                </a:ln>
                                <a:extLst>
                                  <a:ext uri="{909E8E84-426E-40DD-AFC4-6F175D3DCCD1}">
                                    <a14:hiddenFill xmlns:a14="http://schemas.microsoft.com/office/drawing/2010/main">
                                      <a:noFill/>
                                    </a14:hiddenFill>
                                  </a:ext>
                                </a:extLst>
                              </wps:spPr>
                              <wps:bodyPr/>
                            </wps:wsp>
                            <wps:wsp>
                              <wps:cNvPr id="928" name="Rectangle 1550"/>
                              <wps:cNvSpPr>
                                <a:spLocks noChangeArrowheads="1"/>
                              </wps:cNvSpPr>
                              <wps:spPr bwMode="auto">
                                <a:xfrm>
                                  <a:off x="1360805" y="1775461"/>
                                  <a:ext cx="375901" cy="1784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D4AE50" w14:textId="77777777" w:rsidR="00742970" w:rsidRDefault="00742970" w:rsidP="00F91B99">
                                    <w:r>
                                      <w:rPr>
                                        <w:rFonts w:ascii="Arial" w:hAnsi="Arial" w:cs="Arial"/>
                                        <w:color w:val="000000"/>
                                        <w:sz w:val="14"/>
                                        <w:szCs w:val="14"/>
                                        <w:lang w:val="en-US"/>
                                      </w:rPr>
                                      <w:t>reference</w:t>
                                    </w:r>
                                  </w:p>
                                </w:txbxContent>
                              </wps:txbx>
                              <wps:bodyPr rot="0" vert="horz" wrap="none" lIns="0" tIns="0" rIns="0" bIns="0" anchor="t" anchorCtr="0" upright="1">
                                <a:spAutoFit/>
                              </wps:bodyPr>
                            </wps:wsp>
                            <wps:wsp>
                              <wps:cNvPr id="929" name="Rectangle 1551"/>
                              <wps:cNvSpPr>
                                <a:spLocks noChangeArrowheads="1"/>
                              </wps:cNvSpPr>
                              <wps:spPr bwMode="auto">
                                <a:xfrm>
                                  <a:off x="1060404" y="1889765"/>
                                  <a:ext cx="250201" cy="11430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30" name="Line 1552"/>
                              <wps:cNvCnPr>
                                <a:cxnSpLocks noChangeShapeType="1"/>
                              </wps:cNvCnPr>
                              <wps:spPr bwMode="auto">
                                <a:xfrm>
                                  <a:off x="1067404" y="1939967"/>
                                  <a:ext cx="243201" cy="0"/>
                                </a:xfrm>
                                <a:prstGeom prst="line">
                                  <a:avLst/>
                                </a:prstGeom>
                                <a:noFill/>
                                <a:ln w="6985">
                                  <a:solidFill>
                                    <a:srgbClr val="C0C0C0"/>
                                  </a:solidFill>
                                  <a:round/>
                                  <a:headEnd/>
                                  <a:tailEnd/>
                                </a:ln>
                                <a:extLst>
                                  <a:ext uri="{909E8E84-426E-40DD-AFC4-6F175D3DCCD1}">
                                    <a14:hiddenFill xmlns:a14="http://schemas.microsoft.com/office/drawing/2010/main">
                                      <a:noFill/>
                                    </a14:hiddenFill>
                                  </a:ext>
                                </a:extLst>
                              </wps:spPr>
                              <wps:bodyPr/>
                            </wps:wsp>
                            <wps:wsp>
                              <wps:cNvPr id="931" name="Rectangle 1553"/>
                              <wps:cNvSpPr>
                                <a:spLocks noChangeArrowheads="1"/>
                              </wps:cNvSpPr>
                              <wps:spPr bwMode="auto">
                                <a:xfrm>
                                  <a:off x="1360805" y="1889765"/>
                                  <a:ext cx="857203" cy="1784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3FA89F" w14:textId="77777777" w:rsidR="00742970" w:rsidRDefault="00742970" w:rsidP="00F91B99">
                                    <w:r>
                                      <w:rPr>
                                        <w:rFonts w:ascii="Arial" w:hAnsi="Arial" w:cs="Arial"/>
                                        <w:color w:val="000000"/>
                                        <w:sz w:val="14"/>
                                        <w:szCs w:val="14"/>
                                        <w:lang w:val="en-US"/>
                                      </w:rPr>
                                      <w:t>Room1 (RT60=27ms)</w:t>
                                    </w:r>
                                  </w:p>
                                </w:txbxContent>
                              </wps:txbx>
                              <wps:bodyPr rot="0" vert="horz" wrap="none" lIns="0" tIns="0" rIns="0" bIns="0" anchor="t" anchorCtr="0" upright="1">
                                <a:spAutoFit/>
                              </wps:bodyPr>
                            </wps:wsp>
                            <wps:wsp>
                              <wps:cNvPr id="932" name="Rectangle 1554"/>
                              <wps:cNvSpPr>
                                <a:spLocks noChangeArrowheads="1"/>
                              </wps:cNvSpPr>
                              <wps:spPr bwMode="auto">
                                <a:xfrm>
                                  <a:off x="1060404" y="2004069"/>
                                  <a:ext cx="250201" cy="11490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933" name="Line 1555"/>
                              <wps:cNvCnPr>
                                <a:cxnSpLocks noChangeShapeType="1"/>
                              </wps:cNvCnPr>
                              <wps:spPr bwMode="auto">
                                <a:xfrm>
                                  <a:off x="1067404" y="2054271"/>
                                  <a:ext cx="243201" cy="0"/>
                                </a:xfrm>
                                <a:prstGeom prst="line">
                                  <a:avLst/>
                                </a:prstGeom>
                                <a:noFill/>
                                <a:ln w="6985">
                                  <a:solidFill>
                                    <a:srgbClr val="008000"/>
                                  </a:solidFill>
                                  <a:round/>
                                  <a:headEnd/>
                                  <a:tailEnd/>
                                </a:ln>
                                <a:extLst>
                                  <a:ext uri="{909E8E84-426E-40DD-AFC4-6F175D3DCCD1}">
                                    <a14:hiddenFill xmlns:a14="http://schemas.microsoft.com/office/drawing/2010/main">
                                      <a:noFill/>
                                    </a14:hiddenFill>
                                  </a:ext>
                                </a:extLst>
                              </wps:spPr>
                              <wps:bodyPr/>
                            </wps:wsp>
                            <wps:wsp>
                              <wps:cNvPr id="934" name="Rectangle 1556"/>
                              <wps:cNvSpPr>
                                <a:spLocks noChangeArrowheads="1"/>
                              </wps:cNvSpPr>
                              <wps:spPr bwMode="auto">
                                <a:xfrm>
                                  <a:off x="1360805" y="2004069"/>
                                  <a:ext cx="906803" cy="1784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DA6121" w14:textId="77777777" w:rsidR="00742970" w:rsidRDefault="00742970" w:rsidP="00F91B99">
                                    <w:r>
                                      <w:rPr>
                                        <w:rFonts w:ascii="Arial" w:hAnsi="Arial" w:cs="Arial"/>
                                        <w:color w:val="000000"/>
                                        <w:sz w:val="14"/>
                                        <w:szCs w:val="14"/>
                                        <w:lang w:val="en-US"/>
                                      </w:rPr>
                                      <w:t>Room2 (RT60=123ms)</w:t>
                                    </w:r>
                                  </w:p>
                                </w:txbxContent>
                              </wps:txbx>
                              <wps:bodyPr rot="0" vert="horz" wrap="none" lIns="0" tIns="0" rIns="0" bIns="0" anchor="t" anchorCtr="0" upright="1">
                                <a:spAutoFit/>
                              </wps:bodyPr>
                            </wps:wsp>
                          </wpc:wpc>
                        </a:graphicData>
                      </a:graphic>
                    </wp:inline>
                  </w:drawing>
                </mc:Choice>
                <mc:Fallback>
                  <w:pict>
                    <v:group w14:anchorId="473A9F12" id="Zeichenbereich 1287" o:spid="_x0000_s1586" editas="canvas" style="width:236.3pt;height:193.55pt;mso-position-horizontal-relative:char;mso-position-vertical-relative:line" coordsize="30010,245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">
                      <v:shape id="_x0000_s1587" type="#_x0000_t75" style="position:absolute;width:30010;height:24580;visibility:visible;mso-wrap-style:square">
                        <v:fill o:detectmouseclick="t"/>
                        <v:path o:connecttype="none"/>
                      </v:shape>
                      <v:rect id="Rectangle 1487" o:spid="_x0000_s1588" style="position:absolute;left:69;top:1358;width:27363;height:20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" strokecolor="white" strokeweight=".55pt"/>
                      <v:rect id="Rectangle 1488" o:spid="_x0000_s1589" style="position:absolute;top:1289;width:27508;height:206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" filled="f" strokeweight=".55pt"/>
                      <v:line id="Line 1489" o:spid="_x0000_s1590" style="position:absolute;flip:y;visibility:visible;mso-wrap-style:square" from="3651,1358" to="3651,21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" strokeweight=".55pt"/>
                      <v:line id="Line 1490" o:spid="_x0000_s1591" style="position:absolute;flip:y;visibility:visible;mso-wrap-style:square" from="7232,1358" to="7232,21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" strokeweight=".55pt"/>
                      <v:line id="Line 1491" o:spid="_x0000_s1592" style="position:absolute;flip:y;visibility:visible;mso-wrap-style:square" from="12033,1358" to="12033,21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" strokeweight=".55pt"/>
                      <v:line id="Line 1492" o:spid="_x0000_s1593" style="position:absolute;flip:y;visibility:visible;mso-wrap-style:square" from="15614,1358" to="15614,21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" strokeweight=".55pt"/>
                      <v:line id="Line 1493" o:spid="_x0000_s1594" style="position:absolute;flip:y;visibility:visible;mso-wrap-style:square" from="19265,1358" to="19265,21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" strokeweight=".55pt"/>
                      <v:line id="Line 1494" o:spid="_x0000_s1595" style="position:absolute;flip:y;visibility:visible;mso-wrap-style:square" from="23996,1358" to="23996,21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" strokeweight=".55pt"/>
                      <v:line id="Line 1495" o:spid="_x0000_s1596" style="position:absolute;flip:x;visibility:visible;mso-wrap-style:square" from="69,18542" to="27508,185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" strokeweight=".55pt"/>
                      <v:line id="Line 1496" o:spid="_x0000_s1597" style="position:absolute;flip:x;visibility:visible;mso-wrap-style:square" from="69,15106" to="27508,151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" strokeweight=".55pt"/>
                      <v:line id="Line 1497" o:spid="_x0000_s1598" style="position:absolute;flip:x;visibility:visible;mso-wrap-style:square" from="69,11671" to="27508,116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" strokeweight=".55pt"/>
                      <v:line id="Line 1498" o:spid="_x0000_s1599" style="position:absolute;flip:x;visibility:visible;mso-wrap-style:square" from="69,8229" to="27508,82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" strokeweight=".55pt"/>
                      <v:line id="Line 1499" o:spid="_x0000_s1600" style="position:absolute;flip:x;visibility:visible;mso-wrap-style:square" from="69,4794" to="27508,47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" strokeweight=".55pt"/>
                      <v:shape id="Freeform 1500" o:spid="_x0000_s1601" style="position:absolute;top:9378;width:27793;height:13888;visibility:visible;mso-wrap-style:square;v-text-anchor:top" coordsize="4377,2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" path="m,1454r,-45l34,1409r,-90l79,1319r,-68l124,1251r,-45l169,1206r,-34l214,1172r,-67l271,1105r,-34l316,1071r,-34l361,1037r,-45l417,992r,-23l462,969r,-11l508,958r45,l553,902r45,l598,845r45,l643,823r45,l688,800r45,l733,755r45,l778,721r45,l823,654r57,l880,586r56,l936,575r45,l981,552r46,l1027,530r45,l1072,507r45,l1117,473r45,l1162,417r45,l1207,383r45,l1252,338r45,l1297,293r57,l1354,259r45,l1399,225r45,l1444,169r45,l1489,101r45,l1534,67r57,l1591,34r45,l1636,11r45,l1737,11r,-11l1782,r,11l1827,11r,45l1873,56r,-11l1918,45r,11l1963,56r,11l2008,67r,23l2053,90r,11l2109,101r,23l2155,124r,22l2200,146r,12l2256,158r,22l2301,180r,11l2346,191r,34l2391,225r,23l2437,248r45,l2482,259r45,l2527,293r45,l2572,338r45,l2617,327r45,l2719,327r,-34l2764,293r,79l2820,372r,191l2865,563r,215l2922,778r,191l2967,969r,158l3012,1127r,68l3057,1195r,11l3102,1206r45,l3147,1262r45,l3192,1319r45,l3237,1296r46,l3283,1071r45,l3328,1262r45,l3373,1950r56,l3429,2187r45,l3520,2187r56,l3621,2187r45,l3711,2187r45,l3802,2187r45,l3903,2187r45,l3993,2187r45,l4095,2187r45,l4185,2187r56,l4287,2187r45,l4377,2187e" filled="f" strokecolor="lime" strokeweight=".55pt">
                        <v:path arrowok="t" o:connecttype="custom" o:connectlocs="13709226,568186163;31853789,504471888;68142916,486325417;86287480,445596671;127415157,431886005;145559721,400028867;186284186,390754004;204831962,386318200;241121089,363735925;259265653,331878788;295554780,322603925;313699343,290746787;354827021,263728709;377406922,231871571;414099262,222596708;432243825,204450237;468532952,190739571;486677516,154446629;522966643,136300158;545949757,104443021;582238884,90732354;600383447,40728746;641511125,27018079;659655688,4435804;700380153,4435804;718524717,4435804;755217056,22582275;773361620,22582275;809650747,27018079;827795311,40728746;868922988,50003608;887067552,63714275;927792016,72585883;945936580,90732354;982628920,100007217;1000773483,104443021;1037062610,118153688;1055207174,131864354;1096334851,131864354;1114479415,150010825;1155203880,227032512;1178186993,390754004;1214476121,454468279;1232620684,486325417;1268909811,486325417;1287054375,531893221;1323746714,522618359;1341891278,508907692;1382615743,786347067;1400760306,881918480;1441887984,881918480;1460032547,881918480;1496321674,881918480;1514466238,881918480;1551158578,881918480;1573738479,881918480;1610027606,881918480;1628172170,881918480;1669299847,881918480;1687444411,881918480;1728572088,881918480;1746716651,881918480" o:connectangles="0,0,0,0,0,0,0,0,0,0,0,0,0,0,0,0,0,0,0,0,0,0,0,0,0,0,0,0,0,0,0,0,0,0,0,0,0,0,0,0,0,0,0,0,0,0,0,0,0,0,0,0,0,0,0,0,0,0,0,0,0,0"/>
                      </v:shape>
                      <v:shape id="Freeform 1501" o:spid="_x0000_s1602" style="position:absolute;top:9804;width:27793;height:13462;visibility:visible;mso-wrap-style:square;v-text-anchor:top" coordsize="4377,21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" path="m,1432r,-45l34,1387r,-101l79,1286r,-68l124,1218r,-34l169,1184r,-45l214,1139r,-68l271,1071r,-33l316,1038r,-34l361,1004r,-45l417,959r,-23l462,936r46,l553,936r,-68l598,868r,-56l643,812r,-22l688,790r,-23l733,767r,-45l778,722r,-34l823,688r,-68l880,620r,-67l936,553r,-23l981,530r,-11l1027,519r,-34l1072,485r,-22l1117,463r,-34l1162,429r,-57l1207,372r,-22l1252,350r,-34l1297,316r,-56l1354,260r,-34l1399,226r,-34l1444,192r,-56l1489,136r,-57l1534,79r,-22l1591,57r,-34l1636,23r,-23l1681,r,12l1737,12r45,l1782,23r45,l1827,79r46,l1873,68r45,l1918,79r45,l1963,91r45,l2008,102r45,l2053,124r56,l2109,136r46,l2155,158r45,l2256,158r45,l2346,158r,34l2391,192r,23l2437,215r,11l2482,226r,34l2527,260r,67l2572,327r,68l2617,395r,45l2662,440r,11l2719,451r,-11l2764,440r,56l2820,496r,136l2865,632r,169l2922,801r,169l2967,970r,158l3012,1128r,67l3057,1195r,34l3102,1229r,11l3147,1240r,34l3192,1274r,45l3237,1319r,-45l3283,1274r,-259l3328,1015r,203l3373,1218r,721l3429,1939r,181l3474,2120r46,l3576,2120r45,l3666,2120r45,l3756,2120r46,l3847,2120r56,l3948,2120r45,l4038,2120r57,l4140,2120r45,l4241,2120r46,l4332,2120r45,e" filled="f" strokecolor="aqua" strokeweight=".55pt">
                        <v:path arrowok="t" o:connecttype="custom" o:connectlocs="13709226,559292601;31853789,491145197;68142916,477435068;86287480,431869052;127415157,418562163;145559721,386706276;186284186,377431777;204831962,377431777;241121089,350011520;259265653,318558871;295554780,309284373;313699343,277428486;354827021,250008228;377406922,213716711;414099262,209281081;432243825,186699693;468532952,172989564;486677516,141133677;522966643,127423549;545949757,91132032;582238884,77421903;600383447,31855887;641511125,22984627;659655688,0;700380153,4838869;718524717,9274499;755217056,31855887;773361620,31855887;809650747,36694756;827795311,50001646;868922988,54840515;887067552,63711774;927792016,63711774;945936580,77421903;982628920,86696402;1000773483,104842160;1037062610,131859178;1055207174,177425194;1096334851,181860824;1114479415,200006583;1155203880,254847097;1178186993,391141905;1214476121,454853680;1232620684,495580827;1268909811,500016457;1287054375,531872344;1323746714,513726585;1341891278,491145197;1382615743,781880572;1400760306,854866845;1441887984,854866845;1460032547,854866845;1496321674,854866845;1514466238,854866845;1551158578,854866845;1573738479,854866845;1610027606,854866845;1628172170,854866845;1669299847,854866845;1687444411,854866845;1728572088,854866845;1746716651,854866845" o:connectangles="0,0,0,0,0,0,0,0,0,0,0,0,0,0,0,0,0,0,0,0,0,0,0,0,0,0,0,0,0,0,0,0,0,0,0,0,0,0,0,0,0,0,0,0,0,0,0,0,0,0,0,0,0,0,0,0,0,0,0,0,0,0"/>
                      </v:shape>
                      <v:shape id="Freeform 1502" o:spid="_x0000_s1603" style="position:absolute;top:9594;width:25069;height:13672;visibility:visible;mso-wrap-style:square;v-text-anchor:top" coordsize="3948,21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" path="m,1454r,-45l34,1409r,-102l79,1307r,-67l124,1240r,-45l169,1195r,-34l214,1161r,-68l271,1093r,-34l316,1059r,-34l361,1025r,-45l417,980r,-22l462,958r,-11l508,947r,11l553,958r,-68l598,890r,-56l643,834r,-23l688,811r,-22l733,789r,-45l778,744r,-34l823,710r,-79l880,631r,-56l936,575r,-12l981,563r,-22l1027,541r,-23l1072,518r,-22l1117,496r,-34l1162,462r,-68l1207,394r,-34l1252,360r,-45l1297,315r,-56l1354,259r,-23l1399,236r,-33l1444,203r,-57l1489,146r,-68l1534,78r,-22l1591,56r,-34l1636,22r,-22l1681,r56,l1737,11r45,l1782,33r45,l1827,90r46,l1873,78r45,l1918,90r45,l1963,112r45,l2008,124r45,l2053,135r56,l2109,169r46,l2155,180r45,l2200,191r56,l2256,214r45,l2346,214r,45l2391,259r,34l2437,293r,11l2482,304r,11l2527,315r,57l2572,372r,45l2617,417r,11l2662,428r,11l2719,439r,-22l2764,417r,56l2820,473r,158l2865,631r,192l2922,823r,191l2967,1014r,169l3012,1183r,79l3057,1262r,11l3102,1273r45,l3147,1296r45,l3192,1364r45,l3237,1330r46,l3283,1116r45,l3328,1319r45,l3373,1995r56,l3429,2153r45,l3520,2153r56,l3621,2153r45,l3711,2153r45,l3802,2153r45,l3903,2153r45,e" filled="f" strokecolor="fuchsia" strokeweight="1.7pt">
                        <v:path arrowok="t" o:connecttype="custom" o:connectlocs="13709256,568182257;31853860,500032646;68143068,481886300;86287672,440754583;127415441,427044010;145560044,395187092;186284600,386315545;204832417,386315545;241121625,358894399;259266229,327037481;295555436,318165934;313700040,286309015;354827809,254452097;377407761,227030952;414100182,218159405;432244786,200013059;468533993,186302486;486678597,145170768;522967805,127024422;545950970,95167504;582240178,81860183;600384782,31453666;641512550,22582120;659657154,0;700381710,0;718526313,13307320;755218735,36292692;773363339,36292692;809652546,45164239;827797150,54439038;868924919,68149611;887069523,77021158;927794078,86295957;945938682,104442303;982631103,118152875;1000775707,127024422;1037064915,150009794;1055209519,172591913;1096337287,177027687;1114481891,190738259;1155206447,254452097;1178189612,408897664;1214478819,477047275;1232623423,513339967;1268912631,513339967;1287057235,550035911;1323749656,536325339;1341894260,531889565;1382618815,804488008;1400763419,868201845;1441891188,868201845;1460035792,868201845;1496325000,868201845;1514469603,868201845;1551162025,868201845;1573741976,868201845" o:connectangles="0,0,0,0,0,0,0,0,0,0,0,0,0,0,0,0,0,0,0,0,0,0,0,0,0,0,0,0,0,0,0,0,0,0,0,0,0,0,0,0,0,0,0,0,0,0,0,0,0,0,0,0,0,0,0,0"/>
                      </v:shape>
                      <v:shape id="Freeform 1503" o:spid="_x0000_s1604" style="position:absolute;left:25069;top:23266;width:2724;height:0;visibility:visible;mso-wrap-style:square;v-text-anchor:top" coordsize="4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" path="m,l45,,90,r57,l192,r45,l293,r46,l384,r45,e" filled="f" strokecolor="fuchsia" strokeweight="1.7pt">
                        <v:path arrowok="t" o:connecttype="custom" o:connectlocs="0,0;18144192,0;18144192,0;36288385,0;36288385,0;59271029,0;59271029,0;77415221,0;77415221,0;95559414,0;95559414,0;118138853,0;118138853,0;136686250,0;136686250,0;154830443,0;154830443,0;172974635,0;172974635,0" o:connectangles="0,0,0,0,0,0,0,0,0,0,0,0,0,0,0,0,0,0,0"/>
                      </v:shape>
                      <v:shape id="Freeform 1504" o:spid="_x0000_s1605" style="position:absolute;top:9594;width:27793;height:13672;visibility:visible;mso-wrap-style:square;v-text-anchor:top" coordsize="4377,21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" path="m,1431r,-34l34,1397r,-101l79,1296r,-68l124,1228r,-33l169,1195r,-46l214,1149r,-67l271,1082r,-23l316,1059r,-45l361,1014r,-45l417,969r,-22l462,947r46,l553,947r,-57l598,890r,-56l643,834r,-34l688,800r,-23l733,777r,-45l778,732r,-33l823,699r,-68l880,631r,-68l936,563r,-11l981,552r,-23l1027,529r,-22l1072,507r,-23l1117,484r,-33l1162,451r,-57l1207,394r,-34l1252,360r,-33l1297,327r,-57l1354,270r,-34l1399,236r,-33l1444,203r,-57l1489,146r,-56l1534,90r,-34l1591,56r,-34l1636,22r,-22l1681,r,11l1737,11r,-11l1782,r,22l1827,22r,56l1873,78r,-22l1918,56r,11l1963,67r,34l2008,101r,11l2053,112r,12l2109,124r,11l2155,135r,22l2200,157r,12l2256,169r,-12l2301,157r45,l2346,191r45,l2391,214r46,l2437,225r45,l2482,248r45,l2527,315r45,l2572,394r45,l2617,428r45,l2662,439r57,l2764,439r,23l2820,462r,135l2865,597r,158l2922,755r,158l2967,913r,158l3012,1071r,67l3057,1138r,23l3102,1161r,11l3147,1172r,34l3192,1206r,67l3237,1273r,12l3283,1285r,-169l3328,1116r,203l3373,1319r,653l3429,1972r,181l3474,2153r46,l3576,2153r45,l3666,2153r45,l3756,2153r46,l3847,2153r56,l3948,2153r45,l4038,2153r57,l4140,2153r45,l4241,2153r46,l4332,2153r45,e" filled="f" strokecolor="silver" strokeweight=".55pt">
                        <v:path arrowok="t" o:connecttype="custom" o:connectlocs="13709226,563343232;31853789,495193621;68142916,481886300;86287480,436318809;127415157,427044010;145559721,390751318;186284186,381879771;204831962,381879771;241121089,358894399;259265653,322601707;295554780,313326908;313699343,281873242;354827021,254452097;377406922,222595178;414099262,213320379;432243825,195174033;468532952,181866713;486677516,145170768;522966643,131863448;545949757,95167504;582238884,81860183;600383447,36292692;641511125,22582120;659655688,0;700380153,4435773;718524717,8871547;755217056,31453666;773361620,27017893;809650747,40728466;827795311,50003265;868922988,54439038;887067552,68149611;927792016,63310585;945936580,77021158;982628920,86295957;1000773483,100006529;1037062610,127024422;1055207174,172591913;1096334851,177027687;1114479415,186302486;1155203880,240741524;1178186993,368169199;1214476121,431883036;1232620684,468175728;1268909811,472611501;1287054375,513339967;1323746714,518178992;1341891278,531889565;1382615743,795213209;1400760306,868201845;1441887984,868201845;1460032547,868201845;1496321674,868201845;1514466238,868201845;1551158578,868201845;1573738479,868201845;1610027606,868201845;1628172170,868201845;1669299847,868201845;1687444411,868201845;1728572088,868201845;1746716651,868201845" o:connectangles="0,0,0,0,0,0,0,0,0,0,0,0,0,0,0,0,0,0,0,0,0,0,0,0,0,0,0,0,0,0,0,0,0,0,0,0,0,0,0,0,0,0,0,0,0,0,0,0,0,0,0,0,0,0,0,0,0,0,0,0,0,0"/>
                      </v:shape>
                      <v:shape id="Freeform 1505" o:spid="_x0000_s1606" style="position:absolute;top:9734;width:27793;height:13532;visibility:visible;mso-wrap-style:square;v-text-anchor:top" coordsize="4377,21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" path="m,1454r,-45l34,1409r,-101l79,1308r,-79l124,1229r,-34l169,1195r,-34l214,1161r,-79l271,1082r,-33l316,1049r,-34l361,1015r,-57l417,958r,-22l462,936r,-11l508,925r45,l553,868r45,l598,823r45,l643,801r45,l688,767r45,l733,722r45,l778,688r45,l823,609r57,l880,553r56,l936,541r45,l981,519r46,l1027,496r45,l1072,474r45,l1117,429r45,l1162,361r45,l1207,327r45,l1252,282r45,l1297,237r57,l1354,203r45,l1399,169r45,l1444,124r45,l1489,68r45,l1534,34r57,l1591,11r45,l1636,r45,l1681,23r56,l1737,34r45,l1782,68r45,l1827,124r46,l1918,124r,34l1963,158r,23l2008,181r,22l2053,203r,23l2109,226r,11l2155,237r,22l2200,259r,12l2256,271r45,l2301,259r45,l2346,293r45,l2391,305r46,l2437,338r45,l2482,372r45,l2527,451r45,l2572,541r45,l2617,575r45,l2662,598r57,l2719,564r45,l2764,530r56,l2820,553r45,l2865,620r57,l2922,755r45,l2967,947r45,l3012,1071r45,l3057,1161r45,l3102,1218r45,l3147,1285r45,l3192,1330r45,l3237,1285r46,l3283,1082r45,l3328,1308r45,l3373,1973r56,l3429,2131r45,l3520,2131r56,l3621,2131r45,l3711,2131r45,l3802,2131r45,l3903,2131r45,l3993,2131r45,l4095,2131r45,l4185,2131r56,l4287,2131r45,l4377,2131e" filled="f" strokecolor="green" strokeweight=".55pt">
                        <v:path arrowok="t" o:connecttype="custom" o:connectlocs="13709226,568170056;31853789,495586231;68142916,481875952;86287480,436309440;127415157,423002405;145559721,386307249;186284186,377435893;204831962,373000214;241121089,350015336;259265653,322998023;295554780,309287745;313699343,277431511;354827021,245575276;377406922,218154720;414099262,209283363;432243825,191137407;468532952,172991451;486677516,131860616;522966643,113714660;545949757,81858425;582238884,68148147;600383447,27420556;641511125,13710278;659655688,0;700380153,9274600;718524717,27420556;755217056,50002191;773361620,63712469;809650747,72987069;827795311,91133025;868922988,95568704;887067552,109278982;927792016,109278982;945936580,118150338;982628920,122989260;1000773483,150006573;1037062610,181862807;1055207174,231864998;1096334851,241139598;1114479415,213719042;1155203880,222993642;1178186993,304448824;1214476121,381871571;1232620684,468165674;1268909811,491150552;1287054375,536313822;1323746714,518167865;1341891278,527442465;1382615743,795599376;1400760306,859311845;1441887984,859311845;1460032547,859311845;1496321674,859311845;1514466238,859311845;1551158578,859311845;1573738479,859311845;1610027606,859311845;1628172170,859311845;1669299847,859311845;1687444411,859311845;1728572088,859311845;1746716651,859311845" o:connectangles="0,0,0,0,0,0,0,0,0,0,0,0,0,0,0,0,0,0,0,0,0,0,0,0,0,0,0,0,0,0,0,0,0,0,0,0,0,0,0,0,0,0,0,0,0,0,0,0,0,0,0,0,0,0,0,0,0,0,0,0,0,0"/>
                      </v:shape>
                      <v:rect id="Rectangle 1506" o:spid="_x0000_s1607" style="position:absolute;width:25857;height:12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" strokecolor="white" strokeweight=".55pt"/>
                      <v:rect id="Rectangle 1507" o:spid="_x0000_s1608" style="position:absolute;left:25933;width:3651;height:12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" strokecolor="white" strokeweight=".55pt"/>
                      <v:rect id="Rectangle 1508" o:spid="_x0000_s1609" style="position:absolute;left:26518;width:2921;height:178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" stroked="f">
                        <v:textbox style="mso-fit-shape-to-text:t" inset="0,0,0,0">
                          <w:txbxContent>
                            <w:p w14:paraId="32B8B514" w14:textId="77777777" w:rsidR="00742970" w:rsidRDefault="00742970" w:rsidP="00F91B99">
                              <w:r>
                                <w:rPr>
                                  <w:rFonts w:ascii="Arial" w:hAnsi="Arial" w:cs="Arial"/>
                                  <w:color w:val="000000"/>
                                  <w:sz w:val="14"/>
                                  <w:szCs w:val="14"/>
                                  <w:lang w:val="en-US"/>
                                </w:rPr>
                                <w:t>L/dB[V]</w:t>
                              </w:r>
                            </w:p>
                          </w:txbxContent>
                        </v:textbox>
                      </v:rect>
                      <v:rect id="Rectangle 1509" o:spid="_x0000_s1610" style="position:absolute;left:27578;top:21977;width:2006;height:1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" strokecolor="white" strokeweight=".55pt"/>
                      <v:rect id="Rectangle 1510" o:spid="_x0000_s1611" style="position:absolute;left:27578;top:21977;width:692;height:251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" stroked="f">
                        <v:textbox style="mso-fit-shape-to-text:t" inset="0,0,0,0">
                          <w:txbxContent>
                            <w:p w14:paraId="01A21E2C" w14:textId="77777777" w:rsidR="00742970" w:rsidRDefault="00742970" w:rsidP="00F91B99"/>
                          </w:txbxContent>
                        </v:textbox>
                      </v:rect>
                      <v:rect id="Rectangle 1511" o:spid="_x0000_s1612" style="position:absolute;left:27578;top:1289;width:2006;height:206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" strokecolor="white" strokeweight=".55pt"/>
                      <v:rect id="Rectangle 1512" o:spid="_x0000_s1613" style="position:absolute;left:28149;top:20827;width:1290;height:17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" filled="f" stroked="f">
                        <v:textbox style="mso-fit-shape-to-text:t" inset="0,0,0,0">
                          <w:txbxContent>
                            <w:p w14:paraId="275F1CCD" w14:textId="77777777" w:rsidR="00742970" w:rsidRDefault="00742970" w:rsidP="00F91B99">
                              <w:r>
                                <w:rPr>
                                  <w:rFonts w:ascii="Arial" w:hAnsi="Arial" w:cs="Arial"/>
                                  <w:color w:val="000000"/>
                                  <w:sz w:val="14"/>
                                  <w:szCs w:val="14"/>
                                  <w:lang w:val="en-US"/>
                                </w:rPr>
                                <w:t>-60</w:t>
                              </w:r>
                            </w:p>
                          </w:txbxContent>
                        </v:textbox>
                      </v:rect>
                      <v:rect id="Rectangle 1513" o:spid="_x0000_s1614" style="position:absolute;left:28149;top:17970;width:1290;height:178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" filled="f" stroked="f">
                        <v:textbox style="mso-fit-shape-to-text:t" inset="0,0,0,0">
                          <w:txbxContent>
                            <w:p w14:paraId="76BB3730" w14:textId="77777777" w:rsidR="00742970" w:rsidRDefault="00742970" w:rsidP="00F91B99">
                              <w:r>
                                <w:rPr>
                                  <w:rFonts w:ascii="Arial" w:hAnsi="Arial" w:cs="Arial"/>
                                  <w:color w:val="000000"/>
                                  <w:sz w:val="14"/>
                                  <w:szCs w:val="14"/>
                                  <w:lang w:val="en-US"/>
                                </w:rPr>
                                <w:t>-55</w:t>
                              </w:r>
                            </w:p>
                          </w:txbxContent>
                        </v:textbox>
                      </v:rect>
                      <v:rect id="Rectangle 1514" o:spid="_x0000_s1615" style="position:absolute;left:28149;top:14528;width:1290;height:17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" filled="f" stroked="f">
                        <v:textbox style="mso-fit-shape-to-text:t" inset="0,0,0,0">
                          <w:txbxContent>
                            <w:p w14:paraId="6A857F75" w14:textId="77777777" w:rsidR="00742970" w:rsidRDefault="00742970" w:rsidP="00F91B99">
                              <w:r>
                                <w:rPr>
                                  <w:rFonts w:ascii="Arial" w:hAnsi="Arial" w:cs="Arial"/>
                                  <w:color w:val="000000"/>
                                  <w:sz w:val="14"/>
                                  <w:szCs w:val="14"/>
                                  <w:lang w:val="en-US"/>
                                </w:rPr>
                                <w:t>-50</w:t>
                              </w:r>
                            </w:p>
                          </w:txbxContent>
                        </v:textbox>
                      </v:rect>
                      <v:rect id="Rectangle 1515" o:spid="_x0000_s1616" style="position:absolute;left:28149;top:11093;width:1290;height:178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" filled="f" stroked="f">
                        <v:textbox style="mso-fit-shape-to-text:t" inset="0,0,0,0">
                          <w:txbxContent>
                            <w:p w14:paraId="6E84C1A0" w14:textId="77777777" w:rsidR="00742970" w:rsidRDefault="00742970" w:rsidP="00F91B99">
                              <w:r>
                                <w:rPr>
                                  <w:rFonts w:ascii="Arial" w:hAnsi="Arial" w:cs="Arial"/>
                                  <w:color w:val="000000"/>
                                  <w:sz w:val="14"/>
                                  <w:szCs w:val="14"/>
                                  <w:lang w:val="en-US"/>
                                </w:rPr>
                                <w:t>-45</w:t>
                              </w:r>
                            </w:p>
                          </w:txbxContent>
                        </v:textbox>
                      </v:rect>
                      <v:rect id="Rectangle 1516" o:spid="_x0000_s1617" style="position:absolute;left:28149;top:7658;width:1290;height:178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" filled="f" stroked="f">
                        <v:textbox style="mso-fit-shape-to-text:t" inset="0,0,0,0">
                          <w:txbxContent>
                            <w:p w14:paraId="3832532B" w14:textId="77777777" w:rsidR="00742970" w:rsidRDefault="00742970" w:rsidP="00F91B99">
                              <w:r>
                                <w:rPr>
                                  <w:rFonts w:ascii="Arial" w:hAnsi="Arial" w:cs="Arial"/>
                                  <w:color w:val="000000"/>
                                  <w:sz w:val="14"/>
                                  <w:szCs w:val="14"/>
                                  <w:lang w:val="en-US"/>
                                </w:rPr>
                                <w:t>-40</w:t>
                              </w:r>
                            </w:p>
                          </w:txbxContent>
                        </v:textbox>
                      </v:rect>
                      <v:rect id="Rectangle 1517" o:spid="_x0000_s1618" style="position:absolute;left:28149;top:4223;width:1290;height:178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" filled="f" stroked="f">
                        <v:textbox style="mso-fit-shape-to-text:t" inset="0,0,0,0">
                          <w:txbxContent>
                            <w:p w14:paraId="0126F4E4" w14:textId="77777777" w:rsidR="00742970" w:rsidRDefault="00742970" w:rsidP="00F91B99">
                              <w:r>
                                <w:rPr>
                                  <w:rFonts w:ascii="Arial" w:hAnsi="Arial" w:cs="Arial"/>
                                  <w:color w:val="000000"/>
                                  <w:sz w:val="14"/>
                                  <w:szCs w:val="14"/>
                                  <w:lang w:val="en-US"/>
                                </w:rPr>
                                <w:t>-35</w:t>
                              </w:r>
                            </w:p>
                          </w:txbxContent>
                        </v:textbox>
                      </v:rect>
                      <v:rect id="Rectangle 1518" o:spid="_x0000_s1619" style="position:absolute;left:28149;top:1289;width:1290;height:178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" filled="f" stroked="f">
                        <v:textbox style="mso-fit-shape-to-text:t" inset="0,0,0,0">
                          <w:txbxContent>
                            <w:p w14:paraId="236B576E" w14:textId="77777777" w:rsidR="00742970" w:rsidRDefault="00742970" w:rsidP="00F91B99">
                              <w:r>
                                <w:rPr>
                                  <w:rFonts w:ascii="Arial" w:hAnsi="Arial" w:cs="Arial"/>
                                  <w:color w:val="000000"/>
                                  <w:sz w:val="14"/>
                                  <w:szCs w:val="14"/>
                                  <w:lang w:val="en-US"/>
                                </w:rPr>
                                <w:t>-30</w:t>
                              </w:r>
                            </w:p>
                          </w:txbxContent>
                        </v:textbox>
                      </v:rect>
                      <v:line id="Line 1519" o:spid="_x0000_s1620" style="position:absolute;flip:x;visibility:visible;mso-wrap-style:square" from="27508,18542" to="27647,185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" strokecolor="#3f3f3f" strokeweight=".55pt"/>
                      <v:line id="Line 1520" o:spid="_x0000_s1621" style="position:absolute;flip:x;visibility:visible;mso-wrap-style:square" from="27508,15106" to="27647,151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" strokecolor="#3f3f3f" strokeweight=".55pt"/>
                      <v:line id="Line 1521" o:spid="_x0000_s1622" style="position:absolute;flip:x;visibility:visible;mso-wrap-style:square" from="27508,11671" to="27647,116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" strokecolor="#3f3f3f" strokeweight=".55pt"/>
                      <v:line id="Line 1522" o:spid="_x0000_s1623" style="position:absolute;flip:x;visibility:visible;mso-wrap-style:square" from="27508,8229" to="27647,82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" strokecolor="#3f3f3f" strokeweight=".55pt"/>
                      <v:line id="Line 1523" o:spid="_x0000_s1624" style="position:absolute;flip:x;visibility:visible;mso-wrap-style:square" from="27508,4794" to="27647,47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" strokecolor="#3f3f3f" strokeweight=".55pt"/>
                      <v:line id="Line 1524" o:spid="_x0000_s1625" style="position:absolute;flip:x;visibility:visible;mso-wrap-style:square" from="27508,1358" to="27647,13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" strokecolor="#3f3f3f" strokeweight=".55pt"/>
                      <v:rect id="Rectangle 1525" o:spid="_x0000_s1626" style="position:absolute;top:21977;width:27508;height:1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" strokecolor="white" strokeweight=".55pt"/>
                      <v:rect id="Rectangle 1526" o:spid="_x0000_s1627" style="position:absolute;left:12967;top:22046;width:1581;height:17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" filled="f" stroked="f">
                        <v:textbox style="mso-fit-shape-to-text:t" inset="0,0,0,0">
                          <w:txbxContent>
                            <w:p w14:paraId="418D185A" w14:textId="77777777" w:rsidR="00742970" w:rsidRDefault="00742970" w:rsidP="00F91B99">
                              <w:r>
                                <w:rPr>
                                  <w:rFonts w:ascii="Arial" w:hAnsi="Arial" w:cs="Arial"/>
                                  <w:color w:val="000000"/>
                                  <w:sz w:val="14"/>
                                  <w:szCs w:val="14"/>
                                  <w:lang w:val="en-US"/>
                                </w:rPr>
                                <w:t>f/Hz</w:t>
                              </w:r>
                            </w:p>
                          </w:txbxContent>
                        </v:textbox>
                      </v:rect>
                      <v:rect id="Rectangle 1527" o:spid="_x0000_s1628" style="position:absolute;top:22046;width:991;height:17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" filled="f" stroked="f">
                        <v:textbox style="mso-fit-shape-to-text:t" inset="0,0,0,0">
                          <w:txbxContent>
                            <w:p w14:paraId="64FF6612" w14:textId="77777777" w:rsidR="00742970" w:rsidRDefault="00742970" w:rsidP="00F91B99">
                              <w:r>
                                <w:rPr>
                                  <w:rFonts w:ascii="Arial" w:hAnsi="Arial" w:cs="Arial"/>
                                  <w:color w:val="000000"/>
                                  <w:sz w:val="14"/>
                                  <w:szCs w:val="14"/>
                                  <w:lang w:val="en-US"/>
                                </w:rPr>
                                <w:t>50</w:t>
                              </w:r>
                            </w:p>
                          </w:txbxContent>
                        </v:textbox>
                      </v:rect>
                      <v:rect id="Rectangle 1528" o:spid="_x0000_s1629" style="position:absolute;left:2934;top:22046;width:1486;height:17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" filled="f" stroked="f">
                        <v:textbox style="mso-fit-shape-to-text:t" inset="0,0,0,0">
                          <w:txbxContent>
                            <w:p w14:paraId="37E4B8CB" w14:textId="77777777" w:rsidR="00742970" w:rsidRDefault="00742970" w:rsidP="00F91B99">
                              <w:r>
                                <w:rPr>
                                  <w:rFonts w:ascii="Arial" w:hAnsi="Arial" w:cs="Arial"/>
                                  <w:color w:val="000000"/>
                                  <w:sz w:val="14"/>
                                  <w:szCs w:val="14"/>
                                  <w:lang w:val="en-US"/>
                                </w:rPr>
                                <w:t>100</w:t>
                              </w:r>
                            </w:p>
                          </w:txbxContent>
                        </v:textbox>
                      </v:rect>
                      <v:rect id="Rectangle 1529" o:spid="_x0000_s1630" style="position:absolute;left:6521;top:22046;width:1486;height:17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" filled="f" stroked="f">
                        <v:textbox style="mso-fit-shape-to-text:t" inset="0,0,0,0">
                          <w:txbxContent>
                            <w:p w14:paraId="6AC84935" w14:textId="77777777" w:rsidR="00742970" w:rsidRDefault="00742970" w:rsidP="00F91B99">
                              <w:r>
                                <w:rPr>
                                  <w:rFonts w:ascii="Arial" w:hAnsi="Arial" w:cs="Arial"/>
                                  <w:color w:val="000000"/>
                                  <w:sz w:val="14"/>
                                  <w:szCs w:val="14"/>
                                  <w:lang w:val="en-US"/>
                                </w:rPr>
                                <w:t>200</w:t>
                              </w:r>
                            </w:p>
                          </w:txbxContent>
                        </v:textbox>
                      </v:rect>
                      <v:rect id="Rectangle 1530" o:spid="_x0000_s1631" style="position:absolute;left:18269;top:22046;width:1981;height:17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" filled="f" stroked="f">
                        <v:textbox style="mso-fit-shape-to-text:t" inset="0,0,0,0">
                          <w:txbxContent>
                            <w:p w14:paraId="37927040" w14:textId="77777777" w:rsidR="00742970" w:rsidRDefault="00742970" w:rsidP="00F91B99">
                              <w:r>
                                <w:rPr>
                                  <w:rFonts w:ascii="Arial" w:hAnsi="Arial" w:cs="Arial"/>
                                  <w:color w:val="000000"/>
                                  <w:sz w:val="14"/>
                                  <w:szCs w:val="14"/>
                                  <w:lang w:val="en-US"/>
                                </w:rPr>
                                <w:t>2000</w:t>
                              </w:r>
                            </w:p>
                          </w:txbxContent>
                        </v:textbox>
                      </v:rect>
                      <v:rect id="Rectangle 1531" o:spid="_x0000_s1632" style="position:absolute;left:22993;top:22046;width:1981;height:17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" filled="f" stroked="f">
                        <v:textbox style="mso-fit-shape-to-text:t" inset="0,0,0,0">
                          <w:txbxContent>
                            <w:p w14:paraId="16F1D228" w14:textId="77777777" w:rsidR="00742970" w:rsidRDefault="00742970" w:rsidP="00F91B99">
                              <w:r>
                                <w:rPr>
                                  <w:rFonts w:ascii="Arial" w:hAnsi="Arial" w:cs="Arial"/>
                                  <w:color w:val="000000"/>
                                  <w:sz w:val="14"/>
                                  <w:szCs w:val="14"/>
                                  <w:lang w:val="en-US"/>
                                </w:rPr>
                                <w:t>5000</w:t>
                              </w:r>
                            </w:p>
                          </w:txbxContent>
                        </v:textbox>
                      </v:rect>
                      <v:rect id="Rectangle 1532" o:spid="_x0000_s1633" style="position:absolute;left:26073;top:22046;width:1435;height:17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" filled="f" stroked="f">
                        <v:textbox style="mso-fit-shape-to-text:t" inset="0,0,0,0">
                          <w:txbxContent>
                            <w:p w14:paraId="74D1E05D" w14:textId="77777777" w:rsidR="00742970" w:rsidRDefault="00742970" w:rsidP="00F91B99">
                              <w:r>
                                <w:rPr>
                                  <w:rFonts w:ascii="Arial" w:hAnsi="Arial" w:cs="Arial"/>
                                  <w:color w:val="000000"/>
                                  <w:sz w:val="14"/>
                                  <w:szCs w:val="14"/>
                                  <w:lang w:val="en-US"/>
                                </w:rPr>
                                <w:t>10k</w:t>
                              </w:r>
                            </w:p>
                          </w:txbxContent>
                        </v:textbox>
                      </v:rect>
                      <v:line id="Line 1533" o:spid="_x0000_s1634" style="position:absolute;flip:y;visibility:visible;mso-wrap-style:square" from="69,21907" to="69,220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" strokecolor="#3f3f3f" strokeweight=".55pt"/>
                      <v:line id="Line 1534" o:spid="_x0000_s1635" style="position:absolute;flip:y;visibility:visible;mso-wrap-style:square" from="3651,21907" to="3651,220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" strokecolor="#3f3f3f" strokeweight=".55pt"/>
                      <v:line id="Line 1535" o:spid="_x0000_s1636" style="position:absolute;flip:y;visibility:visible;mso-wrap-style:square" from="7232,21907" to="7232,220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" strokecolor="#3f3f3f" strokeweight=".55pt"/>
                      <v:line id="Line 1536" o:spid="_x0000_s1637" style="position:absolute;flip:y;visibility:visible;mso-wrap-style:square" from="12033,21907" to="12033,220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" strokecolor="#3f3f3f" strokeweight=".55pt"/>
                      <v:line id="Line 1537" o:spid="_x0000_s1638" style="position:absolute;flip:y;visibility:visible;mso-wrap-style:square" from="15614,21907" to="15614,220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" strokecolor="#3f3f3f" strokeweight=".55pt"/>
                      <v:line id="Line 1538" o:spid="_x0000_s1639" style="position:absolute;flip:y;visibility:visible;mso-wrap-style:square" from="19265,21907" to="19265,220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" strokecolor="#3f3f3f" strokeweight=".55pt"/>
                      <v:line id="Line 1539" o:spid="_x0000_s1640" style="position:absolute;flip:y;visibility:visible;mso-wrap-style:square" from="23996,21907" to="23996,220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" strokecolor="#3f3f3f" strokeweight=".55pt"/>
                      <v:rect id="Rectangle 1540" o:spid="_x0000_s1641" style="position:absolute;top:1289;width:27508;height:206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" filled="f" strokeweight=".55pt"/>
                      <v:rect id="Rectangle 1541" o:spid="_x0000_s1642" style="position:absolute;left:10528;top:15392;width:12465;height:5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" stroked="f">
                        <v:fill opacity="43947f"/>
                      </v:rect>
                      <v:rect id="Rectangle 1542" o:spid="_x0000_s1643" style="position:absolute;left:10604;top:15462;width:2502;height:1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" stroked="f"/>
                      <v:line id="Line 1543" o:spid="_x0000_s1644" style="position:absolute;visibility:visible;mso-wrap-style:square" from="10674,15963" to="13106,159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" strokecolor="lime" strokeweight=".55pt"/>
                      <v:rect id="Rectangle 1544" o:spid="_x0000_s1645" style="position:absolute;left:13608;top:15462;width:9068;height:178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" filled="f" stroked="f">
                        <v:textbox style="mso-fit-shape-to-text:t" inset="0,0,0,0">
                          <w:txbxContent>
                            <w:p w14:paraId="3F0E89B0" w14:textId="77777777" w:rsidR="00742970" w:rsidRDefault="00742970" w:rsidP="00F91B99">
                              <w:r>
                                <w:rPr>
                                  <w:rFonts w:ascii="Arial" w:hAnsi="Arial" w:cs="Arial"/>
                                  <w:color w:val="000000"/>
                                  <w:sz w:val="14"/>
                                  <w:szCs w:val="14"/>
                                  <w:lang w:val="en-US"/>
                                </w:rPr>
                                <w:t>Room4 (RT60=264ms)</w:t>
                              </w:r>
                            </w:p>
                          </w:txbxContent>
                        </v:textbox>
                      </v:rect>
                      <v:rect id="Rectangle 1545" o:spid="_x0000_s1646" style="position:absolute;left:10604;top:16605;width:2502;height:11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" stroked="f"/>
                      <v:line id="Line 1546" o:spid="_x0000_s1647" style="position:absolute;visibility:visible;mso-wrap-style:square" from="10674,17106" to="13106,171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" strokecolor="aqua" strokeweight=".55pt"/>
                      <v:rect id="Rectangle 1547" o:spid="_x0000_s1648" style="position:absolute;left:13608;top:16605;width:8572;height:178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" filled="f" stroked="f">
                        <v:textbox style="mso-fit-shape-to-text:t" inset="0,0,0,0">
                          <w:txbxContent>
                            <w:p w14:paraId="405D7F3B" w14:textId="77777777" w:rsidR="00742970" w:rsidRDefault="00742970" w:rsidP="00F91B99">
                              <w:r>
                                <w:rPr>
                                  <w:rFonts w:ascii="Arial" w:hAnsi="Arial" w:cs="Arial"/>
                                  <w:color w:val="000000"/>
                                  <w:sz w:val="14"/>
                                  <w:szCs w:val="14"/>
                                  <w:lang w:val="en-US"/>
                                </w:rPr>
                                <w:t>Room3 (RT60=98ms)</w:t>
                              </w:r>
                            </w:p>
                          </w:txbxContent>
                        </v:textbox>
                      </v:rect>
                      <v:rect id="Rectangle 1548" o:spid="_x0000_s1649" style="position:absolute;left:10604;top:17754;width:2502;height:1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" stroked="f"/>
                      <v:line id="Line 1549" o:spid="_x0000_s1650" style="position:absolute;visibility:visible;mso-wrap-style:square" from="10814,18256" to="13106,182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" strokecolor="fuchsia" strokeweight="1.7pt"/>
                      <v:rect id="Rectangle 1550" o:spid="_x0000_s1651" style="position:absolute;left:13608;top:17754;width:3759;height:178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" filled="f" stroked="f">
                        <v:textbox style="mso-fit-shape-to-text:t" inset="0,0,0,0">
                          <w:txbxContent>
                            <w:p w14:paraId="7BD4AE50" w14:textId="77777777" w:rsidR="00742970" w:rsidRDefault="00742970" w:rsidP="00F91B99">
                              <w:r>
                                <w:rPr>
                                  <w:rFonts w:ascii="Arial" w:hAnsi="Arial" w:cs="Arial"/>
                                  <w:color w:val="000000"/>
                                  <w:sz w:val="14"/>
                                  <w:szCs w:val="14"/>
                                  <w:lang w:val="en-US"/>
                                </w:rPr>
                                <w:t>reference</w:t>
                              </w:r>
                            </w:p>
                          </w:txbxContent>
                        </v:textbox>
                      </v:rect>
                      <v:rect id="Rectangle 1551" o:spid="_x0000_s1652" style="position:absolute;left:10604;top:18897;width:2502;height:1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" stroked="f"/>
                      <v:line id="Line 1552" o:spid="_x0000_s1653" style="position:absolute;visibility:visible;mso-wrap-style:square" from="10674,19399" to="13106,193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" strokecolor="silver" strokeweight=".55pt"/>
                      <v:rect id="Rectangle 1553" o:spid="_x0000_s1654" style="position:absolute;left:13608;top:18897;width:8572;height:178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" filled="f" stroked="f">
                        <v:textbox style="mso-fit-shape-to-text:t" inset="0,0,0,0">
                          <w:txbxContent>
                            <w:p w14:paraId="393FA89F" w14:textId="77777777" w:rsidR="00742970" w:rsidRDefault="00742970" w:rsidP="00F91B99">
                              <w:r>
                                <w:rPr>
                                  <w:rFonts w:ascii="Arial" w:hAnsi="Arial" w:cs="Arial"/>
                                  <w:color w:val="000000"/>
                                  <w:sz w:val="14"/>
                                  <w:szCs w:val="14"/>
                                  <w:lang w:val="en-US"/>
                                </w:rPr>
                                <w:t>Room1 (RT60=27ms)</w:t>
                              </w:r>
                            </w:p>
                          </w:txbxContent>
                        </v:textbox>
                      </v:rect>
                      <v:rect id="Rectangle 1554" o:spid="_x0000_s1655" style="position:absolute;left:10604;top:20040;width:2502;height:11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" stroked="f"/>
                      <v:line id="Line 1555" o:spid="_x0000_s1656" style="position:absolute;visibility:visible;mso-wrap-style:square" from="10674,20542" to="13106,205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" strokecolor="green" strokeweight=".55pt"/>
                      <v:rect id="Rectangle 1556" o:spid="_x0000_s1657" style="position:absolute;left:13608;top:20040;width:9068;height:178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" filled="f" stroked="f">
                        <v:textbox style="mso-fit-shape-to-text:t" inset="0,0,0,0">
                          <w:txbxContent>
                            <w:p w14:paraId="30DA6121" w14:textId="77777777" w:rsidR="00742970" w:rsidRDefault="00742970" w:rsidP="00F91B99">
                              <w:r>
                                <w:rPr>
                                  <w:rFonts w:ascii="Arial" w:hAnsi="Arial" w:cs="Arial"/>
                                  <w:color w:val="000000"/>
                                  <w:sz w:val="14"/>
                                  <w:szCs w:val="14"/>
                                  <w:lang w:val="en-US"/>
                                </w:rPr>
                                <w:t>Room2 (RT60=123ms)</w:t>
                              </w:r>
                            </w:p>
                          </w:txbxContent>
                        </v:textbox>
                      </v:rect>
                      <w10:anchorlock/>
                    </v:group>
                  </w:pict>
                </mc:Fallback>
              </mc:AlternateContent>
            </w:r>
          </w:p>
        </w:tc>
        <w:tc>
          <w:tcPr>
            <w:tcW w:w="0" w:type="auto"/>
            <w:shd w:val="clear" w:color="auto" w:fill="auto"/>
          </w:tcPr>
          <w:p w14:paraId="71A3EBF3" w14:textId="5C79ED92" w:rsidR="00F91B99" w:rsidRPr="00D3733D" w:rsidRDefault="00F91B99" w:rsidP="0097352F">
            <w:pPr>
              <w:jc w:val="center"/>
              <w:rPr>
                <w:b/>
                <w:lang w:eastAsia="x-none"/>
              </w:rPr>
            </w:pPr>
            <w:r w:rsidRPr="00D3733D">
              <w:rPr>
                <w:b/>
                <w:lang w:eastAsia="x-none"/>
              </w:rPr>
              <w:t xml:space="preserve">Car </w:t>
            </w:r>
            <w:r w:rsidR="00FB4450" w:rsidRPr="00D3733D">
              <w:rPr>
                <w:b/>
                <w:lang w:eastAsia="x-none"/>
              </w:rPr>
              <w:t>n</w:t>
            </w:r>
            <w:r w:rsidRPr="00D3733D">
              <w:rPr>
                <w:b/>
                <w:lang w:eastAsia="x-none"/>
              </w:rPr>
              <w:t>oise - unprocessed</w:t>
            </w:r>
            <w:r w:rsidRPr="00D3733D">
              <w:rPr>
                <w:b/>
                <w:noProof/>
                <w:lang w:eastAsia="en-GB"/>
              </w:rPr>
              <mc:AlternateContent>
                <mc:Choice Requires="wpc">
                  <w:drawing>
                    <wp:inline distT="0" distB="0" distL="0" distR="0" wp14:anchorId="13D64F35" wp14:editId="25E6CAF6">
                      <wp:extent cx="3001010" cy="2458085"/>
                      <wp:effectExtent l="0" t="0" r="8890" b="0"/>
                      <wp:docPr id="864" name="Zeichenbereich 1216"/>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797" name="Rectangle 1418"/>
                              <wps:cNvSpPr>
                                <a:spLocks noChangeArrowheads="1"/>
                              </wps:cNvSpPr>
                              <wps:spPr bwMode="auto">
                                <a:xfrm>
                                  <a:off x="6900" y="135805"/>
                                  <a:ext cx="2736309" cy="2047371"/>
                                </a:xfrm>
                                <a:prstGeom prst="rect">
                                  <a:avLst/>
                                </a:prstGeom>
                                <a:solidFill>
                                  <a:srgbClr val="FFFFFF"/>
                                </a:solidFill>
                                <a:ln w="6985">
                                  <a:solidFill>
                                    <a:srgbClr val="FFFFFF"/>
                                  </a:solidFill>
                                  <a:miter lim="800000"/>
                                  <a:headEnd/>
                                  <a:tailEnd/>
                                </a:ln>
                              </wps:spPr>
                              <wps:bodyPr rot="0" vert="horz" wrap="square" lIns="91440" tIns="45720" rIns="91440" bIns="45720" anchor="t" anchorCtr="0" upright="1">
                                <a:noAutofit/>
                              </wps:bodyPr>
                            </wps:wsp>
                            <wps:wsp>
                              <wps:cNvPr id="798" name="Rectangle 1419"/>
                              <wps:cNvSpPr>
                                <a:spLocks noChangeArrowheads="1"/>
                              </wps:cNvSpPr>
                              <wps:spPr bwMode="auto">
                                <a:xfrm>
                                  <a:off x="0" y="128904"/>
                                  <a:ext cx="2750809" cy="2061871"/>
                                </a:xfrm>
                                <a:prstGeom prst="rect">
                                  <a:avLst/>
                                </a:prstGeom>
                                <a:noFill/>
                                <a:ln w="698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99" name="Line 1420"/>
                              <wps:cNvCnPr>
                                <a:cxnSpLocks noChangeShapeType="1"/>
                              </wps:cNvCnPr>
                              <wps:spPr bwMode="auto">
                                <a:xfrm flipV="1">
                                  <a:off x="365101" y="135805"/>
                                  <a:ext cx="0" cy="2047371"/>
                                </a:xfrm>
                                <a:prstGeom prst="line">
                                  <a:avLst/>
                                </a:prstGeom>
                                <a:noFill/>
                                <a:ln w="6985">
                                  <a:solidFill>
                                    <a:srgbClr val="000000"/>
                                  </a:solidFill>
                                  <a:round/>
                                  <a:headEnd/>
                                  <a:tailEnd/>
                                </a:ln>
                                <a:extLst>
                                  <a:ext uri="{909E8E84-426E-40DD-AFC4-6F175D3DCCD1}">
                                    <a14:hiddenFill xmlns:a14="http://schemas.microsoft.com/office/drawing/2010/main">
                                      <a:noFill/>
                                    </a14:hiddenFill>
                                  </a:ext>
                                </a:extLst>
                              </wps:spPr>
                              <wps:bodyPr/>
                            </wps:wsp>
                            <wps:wsp>
                              <wps:cNvPr id="800" name="Line 1421"/>
                              <wps:cNvCnPr>
                                <a:cxnSpLocks noChangeShapeType="1"/>
                              </wps:cNvCnPr>
                              <wps:spPr bwMode="auto">
                                <a:xfrm flipV="1">
                                  <a:off x="723202" y="135805"/>
                                  <a:ext cx="0" cy="2047371"/>
                                </a:xfrm>
                                <a:prstGeom prst="line">
                                  <a:avLst/>
                                </a:prstGeom>
                                <a:noFill/>
                                <a:ln w="6985">
                                  <a:solidFill>
                                    <a:srgbClr val="000000"/>
                                  </a:solidFill>
                                  <a:round/>
                                  <a:headEnd/>
                                  <a:tailEnd/>
                                </a:ln>
                                <a:extLst>
                                  <a:ext uri="{909E8E84-426E-40DD-AFC4-6F175D3DCCD1}">
                                    <a14:hiddenFill xmlns:a14="http://schemas.microsoft.com/office/drawing/2010/main">
                                      <a:noFill/>
                                    </a14:hiddenFill>
                                  </a:ext>
                                </a:extLst>
                              </wps:spPr>
                              <wps:bodyPr/>
                            </wps:wsp>
                            <wps:wsp>
                              <wps:cNvPr id="801" name="Line 1422"/>
                              <wps:cNvCnPr>
                                <a:cxnSpLocks noChangeShapeType="1"/>
                              </wps:cNvCnPr>
                              <wps:spPr bwMode="auto">
                                <a:xfrm flipV="1">
                                  <a:off x="1203304" y="135805"/>
                                  <a:ext cx="0" cy="2047371"/>
                                </a:xfrm>
                                <a:prstGeom prst="line">
                                  <a:avLst/>
                                </a:prstGeom>
                                <a:noFill/>
                                <a:ln w="6985">
                                  <a:solidFill>
                                    <a:srgbClr val="000000"/>
                                  </a:solidFill>
                                  <a:round/>
                                  <a:headEnd/>
                                  <a:tailEnd/>
                                </a:ln>
                                <a:extLst>
                                  <a:ext uri="{909E8E84-426E-40DD-AFC4-6F175D3DCCD1}">
                                    <a14:hiddenFill xmlns:a14="http://schemas.microsoft.com/office/drawing/2010/main">
                                      <a:noFill/>
                                    </a14:hiddenFill>
                                  </a:ext>
                                </a:extLst>
                              </wps:spPr>
                              <wps:bodyPr/>
                            </wps:wsp>
                            <wps:wsp>
                              <wps:cNvPr id="802" name="Line 1423"/>
                              <wps:cNvCnPr>
                                <a:cxnSpLocks noChangeShapeType="1"/>
                              </wps:cNvCnPr>
                              <wps:spPr bwMode="auto">
                                <a:xfrm flipV="1">
                                  <a:off x="1561405" y="135805"/>
                                  <a:ext cx="0" cy="2047371"/>
                                </a:xfrm>
                                <a:prstGeom prst="line">
                                  <a:avLst/>
                                </a:prstGeom>
                                <a:noFill/>
                                <a:ln w="6985">
                                  <a:solidFill>
                                    <a:srgbClr val="000000"/>
                                  </a:solidFill>
                                  <a:round/>
                                  <a:headEnd/>
                                  <a:tailEnd/>
                                </a:ln>
                                <a:extLst>
                                  <a:ext uri="{909E8E84-426E-40DD-AFC4-6F175D3DCCD1}">
                                    <a14:hiddenFill xmlns:a14="http://schemas.microsoft.com/office/drawing/2010/main">
                                      <a:noFill/>
                                    </a14:hiddenFill>
                                  </a:ext>
                                </a:extLst>
                              </wps:spPr>
                              <wps:bodyPr/>
                            </wps:wsp>
                            <wps:wsp>
                              <wps:cNvPr id="803" name="Line 1424"/>
                              <wps:cNvCnPr>
                                <a:cxnSpLocks noChangeShapeType="1"/>
                              </wps:cNvCnPr>
                              <wps:spPr bwMode="auto">
                                <a:xfrm flipV="1">
                                  <a:off x="1926506" y="135805"/>
                                  <a:ext cx="0" cy="2047371"/>
                                </a:xfrm>
                                <a:prstGeom prst="line">
                                  <a:avLst/>
                                </a:prstGeom>
                                <a:noFill/>
                                <a:ln w="6985">
                                  <a:solidFill>
                                    <a:srgbClr val="000000"/>
                                  </a:solidFill>
                                  <a:round/>
                                  <a:headEnd/>
                                  <a:tailEnd/>
                                </a:ln>
                                <a:extLst>
                                  <a:ext uri="{909E8E84-426E-40DD-AFC4-6F175D3DCCD1}">
                                    <a14:hiddenFill xmlns:a14="http://schemas.microsoft.com/office/drawing/2010/main">
                                      <a:noFill/>
                                    </a14:hiddenFill>
                                  </a:ext>
                                </a:extLst>
                              </wps:spPr>
                              <wps:bodyPr/>
                            </wps:wsp>
                            <wps:wsp>
                              <wps:cNvPr id="804" name="Line 1425"/>
                              <wps:cNvCnPr>
                                <a:cxnSpLocks noChangeShapeType="1"/>
                              </wps:cNvCnPr>
                              <wps:spPr bwMode="auto">
                                <a:xfrm flipV="1">
                                  <a:off x="2399608" y="135805"/>
                                  <a:ext cx="0" cy="2047371"/>
                                </a:xfrm>
                                <a:prstGeom prst="line">
                                  <a:avLst/>
                                </a:prstGeom>
                                <a:noFill/>
                                <a:ln w="6985">
                                  <a:solidFill>
                                    <a:srgbClr val="000000"/>
                                  </a:solidFill>
                                  <a:round/>
                                  <a:headEnd/>
                                  <a:tailEnd/>
                                </a:ln>
                                <a:extLst>
                                  <a:ext uri="{909E8E84-426E-40DD-AFC4-6F175D3DCCD1}">
                                    <a14:hiddenFill xmlns:a14="http://schemas.microsoft.com/office/drawing/2010/main">
                                      <a:noFill/>
                                    </a14:hiddenFill>
                                  </a:ext>
                                </a:extLst>
                              </wps:spPr>
                              <wps:bodyPr/>
                            </wps:wsp>
                            <wps:wsp>
                              <wps:cNvPr id="805" name="Line 1426"/>
                              <wps:cNvCnPr>
                                <a:cxnSpLocks noChangeShapeType="1"/>
                              </wps:cNvCnPr>
                              <wps:spPr bwMode="auto">
                                <a:xfrm flipH="1">
                                  <a:off x="6900" y="1789462"/>
                                  <a:ext cx="2743909" cy="0"/>
                                </a:xfrm>
                                <a:prstGeom prst="line">
                                  <a:avLst/>
                                </a:prstGeom>
                                <a:noFill/>
                                <a:ln w="6985">
                                  <a:solidFill>
                                    <a:srgbClr val="000000"/>
                                  </a:solidFill>
                                  <a:round/>
                                  <a:headEnd/>
                                  <a:tailEnd/>
                                </a:ln>
                                <a:extLst>
                                  <a:ext uri="{909E8E84-426E-40DD-AFC4-6F175D3DCCD1}">
                                    <a14:hiddenFill xmlns:a14="http://schemas.microsoft.com/office/drawing/2010/main">
                                      <a:noFill/>
                                    </a14:hiddenFill>
                                  </a:ext>
                                </a:extLst>
                              </wps:spPr>
                              <wps:bodyPr/>
                            </wps:wsp>
                            <wps:wsp>
                              <wps:cNvPr id="806" name="Line 1427"/>
                              <wps:cNvCnPr>
                                <a:cxnSpLocks noChangeShapeType="1"/>
                              </wps:cNvCnPr>
                              <wps:spPr bwMode="auto">
                                <a:xfrm flipH="1">
                                  <a:off x="6900" y="1374148"/>
                                  <a:ext cx="2743909" cy="0"/>
                                </a:xfrm>
                                <a:prstGeom prst="line">
                                  <a:avLst/>
                                </a:prstGeom>
                                <a:noFill/>
                                <a:ln w="6985">
                                  <a:solidFill>
                                    <a:srgbClr val="000000"/>
                                  </a:solidFill>
                                  <a:round/>
                                  <a:headEnd/>
                                  <a:tailEnd/>
                                </a:ln>
                                <a:extLst>
                                  <a:ext uri="{909E8E84-426E-40DD-AFC4-6F175D3DCCD1}">
                                    <a14:hiddenFill xmlns:a14="http://schemas.microsoft.com/office/drawing/2010/main">
                                      <a:noFill/>
                                    </a14:hiddenFill>
                                  </a:ext>
                                </a:extLst>
                              </wps:spPr>
                              <wps:bodyPr/>
                            </wps:wsp>
                            <wps:wsp>
                              <wps:cNvPr id="807" name="Line 1428"/>
                              <wps:cNvCnPr>
                                <a:cxnSpLocks noChangeShapeType="1"/>
                              </wps:cNvCnPr>
                              <wps:spPr bwMode="auto">
                                <a:xfrm flipH="1">
                                  <a:off x="6900" y="959433"/>
                                  <a:ext cx="2743909" cy="0"/>
                                </a:xfrm>
                                <a:prstGeom prst="line">
                                  <a:avLst/>
                                </a:prstGeom>
                                <a:noFill/>
                                <a:ln w="6985">
                                  <a:solidFill>
                                    <a:srgbClr val="000000"/>
                                  </a:solidFill>
                                  <a:round/>
                                  <a:headEnd/>
                                  <a:tailEnd/>
                                </a:ln>
                                <a:extLst>
                                  <a:ext uri="{909E8E84-426E-40DD-AFC4-6F175D3DCCD1}">
                                    <a14:hiddenFill xmlns:a14="http://schemas.microsoft.com/office/drawing/2010/main">
                                      <a:noFill/>
                                    </a14:hiddenFill>
                                  </a:ext>
                                </a:extLst>
                              </wps:spPr>
                              <wps:bodyPr/>
                            </wps:wsp>
                            <wps:wsp>
                              <wps:cNvPr id="808" name="Line 1429"/>
                              <wps:cNvCnPr>
                                <a:cxnSpLocks noChangeShapeType="1"/>
                              </wps:cNvCnPr>
                              <wps:spPr bwMode="auto">
                                <a:xfrm flipH="1">
                                  <a:off x="6900" y="544119"/>
                                  <a:ext cx="2743909" cy="0"/>
                                </a:xfrm>
                                <a:prstGeom prst="line">
                                  <a:avLst/>
                                </a:prstGeom>
                                <a:noFill/>
                                <a:ln w="6985">
                                  <a:solidFill>
                                    <a:srgbClr val="000000"/>
                                  </a:solidFill>
                                  <a:round/>
                                  <a:headEnd/>
                                  <a:tailEnd/>
                                </a:ln>
                                <a:extLst>
                                  <a:ext uri="{909E8E84-426E-40DD-AFC4-6F175D3DCCD1}">
                                    <a14:hiddenFill xmlns:a14="http://schemas.microsoft.com/office/drawing/2010/main">
                                      <a:noFill/>
                                    </a14:hiddenFill>
                                  </a:ext>
                                </a:extLst>
                              </wps:spPr>
                              <wps:bodyPr/>
                            </wps:wsp>
                            <wps:wsp>
                              <wps:cNvPr id="809" name="Freeform 1430"/>
                              <wps:cNvSpPr>
                                <a:spLocks/>
                              </wps:cNvSpPr>
                              <wps:spPr bwMode="auto">
                                <a:xfrm>
                                  <a:off x="0" y="264709"/>
                                  <a:ext cx="2779309" cy="1596455"/>
                                </a:xfrm>
                                <a:custGeom>
                                  <a:avLst/>
                                  <a:gdLst>
                                    <a:gd name="T0" fmla="*/ 21590 w 4377"/>
                                    <a:gd name="T1" fmla="*/ 85725 h 2514"/>
                                    <a:gd name="T2" fmla="*/ 50165 w 4377"/>
                                    <a:gd name="T3" fmla="*/ 14605 h 2514"/>
                                    <a:gd name="T4" fmla="*/ 107315 w 4377"/>
                                    <a:gd name="T5" fmla="*/ 0 h 2514"/>
                                    <a:gd name="T6" fmla="*/ 135890 w 4377"/>
                                    <a:gd name="T7" fmla="*/ 93345 h 2514"/>
                                    <a:gd name="T8" fmla="*/ 200660 w 4377"/>
                                    <a:gd name="T9" fmla="*/ 85725 h 2514"/>
                                    <a:gd name="T10" fmla="*/ 229235 w 4377"/>
                                    <a:gd name="T11" fmla="*/ 179070 h 2514"/>
                                    <a:gd name="T12" fmla="*/ 293370 w 4377"/>
                                    <a:gd name="T13" fmla="*/ 172085 h 2514"/>
                                    <a:gd name="T14" fmla="*/ 322580 w 4377"/>
                                    <a:gd name="T15" fmla="*/ 200660 h 2514"/>
                                    <a:gd name="T16" fmla="*/ 379730 w 4377"/>
                                    <a:gd name="T17" fmla="*/ 107315 h 2514"/>
                                    <a:gd name="T18" fmla="*/ 408305 w 4377"/>
                                    <a:gd name="T19" fmla="*/ 100330 h 2514"/>
                                    <a:gd name="T20" fmla="*/ 465455 w 4377"/>
                                    <a:gd name="T21" fmla="*/ 143510 h 2514"/>
                                    <a:gd name="T22" fmla="*/ 494030 w 4377"/>
                                    <a:gd name="T23" fmla="*/ 286385 h 2514"/>
                                    <a:gd name="T24" fmla="*/ 558800 w 4377"/>
                                    <a:gd name="T25" fmla="*/ 207645 h 2514"/>
                                    <a:gd name="T26" fmla="*/ 594360 w 4377"/>
                                    <a:gd name="T27" fmla="*/ 257810 h 2514"/>
                                    <a:gd name="T28" fmla="*/ 652145 w 4377"/>
                                    <a:gd name="T29" fmla="*/ 321945 h 2514"/>
                                    <a:gd name="T30" fmla="*/ 680720 w 4377"/>
                                    <a:gd name="T31" fmla="*/ 343535 h 2514"/>
                                    <a:gd name="T32" fmla="*/ 737870 w 4377"/>
                                    <a:gd name="T33" fmla="*/ 415290 h 2514"/>
                                    <a:gd name="T34" fmla="*/ 766445 w 4377"/>
                                    <a:gd name="T35" fmla="*/ 358140 h 2514"/>
                                    <a:gd name="T36" fmla="*/ 823595 w 4377"/>
                                    <a:gd name="T37" fmla="*/ 450850 h 2514"/>
                                    <a:gd name="T38" fmla="*/ 859790 w 4377"/>
                                    <a:gd name="T39" fmla="*/ 529590 h 2514"/>
                                    <a:gd name="T40" fmla="*/ 916940 w 4377"/>
                                    <a:gd name="T41" fmla="*/ 422275 h 2514"/>
                                    <a:gd name="T42" fmla="*/ 945515 w 4377"/>
                                    <a:gd name="T43" fmla="*/ 365125 h 2514"/>
                                    <a:gd name="T44" fmla="*/ 1010285 w 4377"/>
                                    <a:gd name="T45" fmla="*/ 379730 h 2514"/>
                                    <a:gd name="T46" fmla="*/ 1038860 w 4377"/>
                                    <a:gd name="T47" fmla="*/ 372110 h 2514"/>
                                    <a:gd name="T48" fmla="*/ 1102995 w 4377"/>
                                    <a:gd name="T49" fmla="*/ 472440 h 2514"/>
                                    <a:gd name="T50" fmla="*/ 1131570 w 4377"/>
                                    <a:gd name="T51" fmla="*/ 458470 h 2514"/>
                                    <a:gd name="T52" fmla="*/ 1189355 w 4377"/>
                                    <a:gd name="T53" fmla="*/ 350520 h 2514"/>
                                    <a:gd name="T54" fmla="*/ 1217930 w 4377"/>
                                    <a:gd name="T55" fmla="*/ 544195 h 2514"/>
                                    <a:gd name="T56" fmla="*/ 1275080 w 4377"/>
                                    <a:gd name="T57" fmla="*/ 544195 h 2514"/>
                                    <a:gd name="T58" fmla="*/ 1303655 w 4377"/>
                                    <a:gd name="T59" fmla="*/ 415290 h 2514"/>
                                    <a:gd name="T60" fmla="*/ 1368425 w 4377"/>
                                    <a:gd name="T61" fmla="*/ 458470 h 2514"/>
                                    <a:gd name="T62" fmla="*/ 1397000 w 4377"/>
                                    <a:gd name="T63" fmla="*/ 487045 h 2514"/>
                                    <a:gd name="T64" fmla="*/ 1461135 w 4377"/>
                                    <a:gd name="T65" fmla="*/ 544195 h 2514"/>
                                    <a:gd name="T66" fmla="*/ 1489710 w 4377"/>
                                    <a:gd name="T67" fmla="*/ 494030 h 2514"/>
                                    <a:gd name="T68" fmla="*/ 1547495 w 4377"/>
                                    <a:gd name="T69" fmla="*/ 558165 h 2514"/>
                                    <a:gd name="T70" fmla="*/ 1576070 w 4377"/>
                                    <a:gd name="T71" fmla="*/ 487045 h 2514"/>
                                    <a:gd name="T72" fmla="*/ 1633220 w 4377"/>
                                    <a:gd name="T73" fmla="*/ 515620 h 2514"/>
                                    <a:gd name="T74" fmla="*/ 1661795 w 4377"/>
                                    <a:gd name="T75" fmla="*/ 508000 h 2514"/>
                                    <a:gd name="T76" fmla="*/ 1726565 w 4377"/>
                                    <a:gd name="T77" fmla="*/ 551180 h 2514"/>
                                    <a:gd name="T78" fmla="*/ 1755140 w 4377"/>
                                    <a:gd name="T79" fmla="*/ 644525 h 2514"/>
                                    <a:gd name="T80" fmla="*/ 1819275 w 4377"/>
                                    <a:gd name="T81" fmla="*/ 586740 h 2514"/>
                                    <a:gd name="T82" fmla="*/ 1855470 w 4377"/>
                                    <a:gd name="T83" fmla="*/ 780415 h 2514"/>
                                    <a:gd name="T84" fmla="*/ 1912620 w 4377"/>
                                    <a:gd name="T85" fmla="*/ 866140 h 2514"/>
                                    <a:gd name="T86" fmla="*/ 1941195 w 4377"/>
                                    <a:gd name="T87" fmla="*/ 930910 h 2514"/>
                                    <a:gd name="T88" fmla="*/ 1998345 w 4377"/>
                                    <a:gd name="T89" fmla="*/ 887730 h 2514"/>
                                    <a:gd name="T90" fmla="*/ 2026920 w 4377"/>
                                    <a:gd name="T91" fmla="*/ 951865 h 2514"/>
                                    <a:gd name="T92" fmla="*/ 2084705 w 4377"/>
                                    <a:gd name="T93" fmla="*/ 973455 h 2514"/>
                                    <a:gd name="T94" fmla="*/ 2113280 w 4377"/>
                                    <a:gd name="T95" fmla="*/ 951865 h 2514"/>
                                    <a:gd name="T96" fmla="*/ 2177415 w 4377"/>
                                    <a:gd name="T97" fmla="*/ 930910 h 2514"/>
                                    <a:gd name="T98" fmla="*/ 2205990 w 4377"/>
                                    <a:gd name="T99" fmla="*/ 1066800 h 2514"/>
                                    <a:gd name="T100" fmla="*/ 2270760 w 4377"/>
                                    <a:gd name="T101" fmla="*/ 1002030 h 2514"/>
                                    <a:gd name="T102" fmla="*/ 2299335 w 4377"/>
                                    <a:gd name="T103" fmla="*/ 1145540 h 2514"/>
                                    <a:gd name="T104" fmla="*/ 2356485 w 4377"/>
                                    <a:gd name="T105" fmla="*/ 1073785 h 2514"/>
                                    <a:gd name="T106" fmla="*/ 2385060 w 4377"/>
                                    <a:gd name="T107" fmla="*/ 1023620 h 2514"/>
                                    <a:gd name="T108" fmla="*/ 2442845 w 4377"/>
                                    <a:gd name="T109" fmla="*/ 981075 h 2514"/>
                                    <a:gd name="T110" fmla="*/ 2478405 w 4377"/>
                                    <a:gd name="T111" fmla="*/ 944880 h 2514"/>
                                    <a:gd name="T112" fmla="*/ 2535555 w 4377"/>
                                    <a:gd name="T113" fmla="*/ 1023620 h 2514"/>
                                    <a:gd name="T114" fmla="*/ 2564130 w 4377"/>
                                    <a:gd name="T115" fmla="*/ 1259840 h 2514"/>
                                    <a:gd name="T116" fmla="*/ 2628900 w 4377"/>
                                    <a:gd name="T117" fmla="*/ 1259840 h 2514"/>
                                    <a:gd name="T118" fmla="*/ 2657475 w 4377"/>
                                    <a:gd name="T119" fmla="*/ 1424305 h 2514"/>
                                    <a:gd name="T120" fmla="*/ 2722245 w 4377"/>
                                    <a:gd name="T121" fmla="*/ 1445895 h 2514"/>
                                    <a:gd name="T122" fmla="*/ 2750820 w 4377"/>
                                    <a:gd name="T123" fmla="*/ 1596390 h 2514"/>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 name="T180" fmla="*/ 0 60000 65536"/>
                                    <a:gd name="T181" fmla="*/ 0 60000 65536"/>
                                    <a:gd name="T182" fmla="*/ 0 60000 65536"/>
                                    <a:gd name="T183" fmla="*/ 0 60000 65536"/>
                                    <a:gd name="T184" fmla="*/ 0 60000 65536"/>
                                    <a:gd name="T185" fmla="*/ 0 60000 65536"/>
                                  </a:gdLst>
                                  <a:ahLst/>
                                  <a:cxnLst>
                                    <a:cxn ang="T124">
                                      <a:pos x="T0" y="T1"/>
                                    </a:cxn>
                                    <a:cxn ang="T125">
                                      <a:pos x="T2" y="T3"/>
                                    </a:cxn>
                                    <a:cxn ang="T126">
                                      <a:pos x="T4" y="T5"/>
                                    </a:cxn>
                                    <a:cxn ang="T127">
                                      <a:pos x="T6" y="T7"/>
                                    </a:cxn>
                                    <a:cxn ang="T128">
                                      <a:pos x="T8" y="T9"/>
                                    </a:cxn>
                                    <a:cxn ang="T129">
                                      <a:pos x="T10" y="T11"/>
                                    </a:cxn>
                                    <a:cxn ang="T130">
                                      <a:pos x="T12" y="T13"/>
                                    </a:cxn>
                                    <a:cxn ang="T131">
                                      <a:pos x="T14" y="T15"/>
                                    </a:cxn>
                                    <a:cxn ang="T132">
                                      <a:pos x="T16" y="T17"/>
                                    </a:cxn>
                                    <a:cxn ang="T133">
                                      <a:pos x="T18" y="T19"/>
                                    </a:cxn>
                                    <a:cxn ang="T134">
                                      <a:pos x="T20" y="T21"/>
                                    </a:cxn>
                                    <a:cxn ang="T135">
                                      <a:pos x="T22" y="T23"/>
                                    </a:cxn>
                                    <a:cxn ang="T136">
                                      <a:pos x="T24" y="T25"/>
                                    </a:cxn>
                                    <a:cxn ang="T137">
                                      <a:pos x="T26" y="T27"/>
                                    </a:cxn>
                                    <a:cxn ang="T138">
                                      <a:pos x="T28" y="T29"/>
                                    </a:cxn>
                                    <a:cxn ang="T139">
                                      <a:pos x="T30" y="T31"/>
                                    </a:cxn>
                                    <a:cxn ang="T140">
                                      <a:pos x="T32" y="T33"/>
                                    </a:cxn>
                                    <a:cxn ang="T141">
                                      <a:pos x="T34" y="T35"/>
                                    </a:cxn>
                                    <a:cxn ang="T142">
                                      <a:pos x="T36" y="T37"/>
                                    </a:cxn>
                                    <a:cxn ang="T143">
                                      <a:pos x="T38" y="T39"/>
                                    </a:cxn>
                                    <a:cxn ang="T144">
                                      <a:pos x="T40" y="T41"/>
                                    </a:cxn>
                                    <a:cxn ang="T145">
                                      <a:pos x="T42" y="T43"/>
                                    </a:cxn>
                                    <a:cxn ang="T146">
                                      <a:pos x="T44" y="T45"/>
                                    </a:cxn>
                                    <a:cxn ang="T147">
                                      <a:pos x="T46" y="T47"/>
                                    </a:cxn>
                                    <a:cxn ang="T148">
                                      <a:pos x="T48" y="T49"/>
                                    </a:cxn>
                                    <a:cxn ang="T149">
                                      <a:pos x="T50" y="T51"/>
                                    </a:cxn>
                                    <a:cxn ang="T150">
                                      <a:pos x="T52" y="T53"/>
                                    </a:cxn>
                                    <a:cxn ang="T151">
                                      <a:pos x="T54" y="T55"/>
                                    </a:cxn>
                                    <a:cxn ang="T152">
                                      <a:pos x="T56" y="T57"/>
                                    </a:cxn>
                                    <a:cxn ang="T153">
                                      <a:pos x="T58" y="T59"/>
                                    </a:cxn>
                                    <a:cxn ang="T154">
                                      <a:pos x="T60" y="T61"/>
                                    </a:cxn>
                                    <a:cxn ang="T155">
                                      <a:pos x="T62" y="T63"/>
                                    </a:cxn>
                                    <a:cxn ang="T156">
                                      <a:pos x="T64" y="T65"/>
                                    </a:cxn>
                                    <a:cxn ang="T157">
                                      <a:pos x="T66" y="T67"/>
                                    </a:cxn>
                                    <a:cxn ang="T158">
                                      <a:pos x="T68" y="T69"/>
                                    </a:cxn>
                                    <a:cxn ang="T159">
                                      <a:pos x="T70" y="T71"/>
                                    </a:cxn>
                                    <a:cxn ang="T160">
                                      <a:pos x="T72" y="T73"/>
                                    </a:cxn>
                                    <a:cxn ang="T161">
                                      <a:pos x="T74" y="T75"/>
                                    </a:cxn>
                                    <a:cxn ang="T162">
                                      <a:pos x="T76" y="T77"/>
                                    </a:cxn>
                                    <a:cxn ang="T163">
                                      <a:pos x="T78" y="T79"/>
                                    </a:cxn>
                                    <a:cxn ang="T164">
                                      <a:pos x="T80" y="T81"/>
                                    </a:cxn>
                                    <a:cxn ang="T165">
                                      <a:pos x="T82" y="T83"/>
                                    </a:cxn>
                                    <a:cxn ang="T166">
                                      <a:pos x="T84" y="T85"/>
                                    </a:cxn>
                                    <a:cxn ang="T167">
                                      <a:pos x="T86" y="T87"/>
                                    </a:cxn>
                                    <a:cxn ang="T168">
                                      <a:pos x="T88" y="T89"/>
                                    </a:cxn>
                                    <a:cxn ang="T169">
                                      <a:pos x="T90" y="T91"/>
                                    </a:cxn>
                                    <a:cxn ang="T170">
                                      <a:pos x="T92" y="T93"/>
                                    </a:cxn>
                                    <a:cxn ang="T171">
                                      <a:pos x="T94" y="T95"/>
                                    </a:cxn>
                                    <a:cxn ang="T172">
                                      <a:pos x="T96" y="T97"/>
                                    </a:cxn>
                                    <a:cxn ang="T173">
                                      <a:pos x="T98" y="T99"/>
                                    </a:cxn>
                                    <a:cxn ang="T174">
                                      <a:pos x="T100" y="T101"/>
                                    </a:cxn>
                                    <a:cxn ang="T175">
                                      <a:pos x="T102" y="T103"/>
                                    </a:cxn>
                                    <a:cxn ang="T176">
                                      <a:pos x="T104" y="T105"/>
                                    </a:cxn>
                                    <a:cxn ang="T177">
                                      <a:pos x="T106" y="T107"/>
                                    </a:cxn>
                                    <a:cxn ang="T178">
                                      <a:pos x="T108" y="T109"/>
                                    </a:cxn>
                                    <a:cxn ang="T179">
                                      <a:pos x="T110" y="T111"/>
                                    </a:cxn>
                                    <a:cxn ang="T180">
                                      <a:pos x="T112" y="T113"/>
                                    </a:cxn>
                                    <a:cxn ang="T181">
                                      <a:pos x="T114" y="T115"/>
                                    </a:cxn>
                                    <a:cxn ang="T182">
                                      <a:pos x="T116" y="T117"/>
                                    </a:cxn>
                                    <a:cxn ang="T183">
                                      <a:pos x="T118" y="T119"/>
                                    </a:cxn>
                                    <a:cxn ang="T184">
                                      <a:pos x="T120" y="T121"/>
                                    </a:cxn>
                                    <a:cxn ang="T185">
                                      <a:pos x="T122" y="T123"/>
                                    </a:cxn>
                                  </a:cxnLst>
                                  <a:rect l="0" t="0" r="r" b="b"/>
                                  <a:pathLst>
                                    <a:path w="4377" h="2514">
                                      <a:moveTo>
                                        <a:pt x="0" y="169"/>
                                      </a:moveTo>
                                      <a:lnTo>
                                        <a:pt x="0" y="135"/>
                                      </a:lnTo>
                                      <a:lnTo>
                                        <a:pt x="34" y="135"/>
                                      </a:lnTo>
                                      <a:lnTo>
                                        <a:pt x="34" y="68"/>
                                      </a:lnTo>
                                      <a:lnTo>
                                        <a:pt x="79" y="68"/>
                                      </a:lnTo>
                                      <a:lnTo>
                                        <a:pt x="79" y="23"/>
                                      </a:lnTo>
                                      <a:lnTo>
                                        <a:pt x="124" y="23"/>
                                      </a:lnTo>
                                      <a:lnTo>
                                        <a:pt x="124" y="0"/>
                                      </a:lnTo>
                                      <a:lnTo>
                                        <a:pt x="169" y="0"/>
                                      </a:lnTo>
                                      <a:lnTo>
                                        <a:pt x="214" y="0"/>
                                      </a:lnTo>
                                      <a:lnTo>
                                        <a:pt x="214" y="147"/>
                                      </a:lnTo>
                                      <a:lnTo>
                                        <a:pt x="271" y="147"/>
                                      </a:lnTo>
                                      <a:lnTo>
                                        <a:pt x="271" y="135"/>
                                      </a:lnTo>
                                      <a:lnTo>
                                        <a:pt x="316" y="135"/>
                                      </a:lnTo>
                                      <a:lnTo>
                                        <a:pt x="316" y="158"/>
                                      </a:lnTo>
                                      <a:lnTo>
                                        <a:pt x="361" y="158"/>
                                      </a:lnTo>
                                      <a:lnTo>
                                        <a:pt x="361" y="282"/>
                                      </a:lnTo>
                                      <a:lnTo>
                                        <a:pt x="417" y="282"/>
                                      </a:lnTo>
                                      <a:lnTo>
                                        <a:pt x="417" y="271"/>
                                      </a:lnTo>
                                      <a:lnTo>
                                        <a:pt x="462" y="271"/>
                                      </a:lnTo>
                                      <a:lnTo>
                                        <a:pt x="462" y="304"/>
                                      </a:lnTo>
                                      <a:lnTo>
                                        <a:pt x="508" y="304"/>
                                      </a:lnTo>
                                      <a:lnTo>
                                        <a:pt x="508" y="316"/>
                                      </a:lnTo>
                                      <a:lnTo>
                                        <a:pt x="553" y="316"/>
                                      </a:lnTo>
                                      <a:lnTo>
                                        <a:pt x="553" y="169"/>
                                      </a:lnTo>
                                      <a:lnTo>
                                        <a:pt x="598" y="169"/>
                                      </a:lnTo>
                                      <a:lnTo>
                                        <a:pt x="598" y="79"/>
                                      </a:lnTo>
                                      <a:lnTo>
                                        <a:pt x="643" y="79"/>
                                      </a:lnTo>
                                      <a:lnTo>
                                        <a:pt x="643" y="158"/>
                                      </a:lnTo>
                                      <a:lnTo>
                                        <a:pt x="688" y="158"/>
                                      </a:lnTo>
                                      <a:lnTo>
                                        <a:pt x="688" y="226"/>
                                      </a:lnTo>
                                      <a:lnTo>
                                        <a:pt x="733" y="226"/>
                                      </a:lnTo>
                                      <a:lnTo>
                                        <a:pt x="733" y="406"/>
                                      </a:lnTo>
                                      <a:lnTo>
                                        <a:pt x="778" y="406"/>
                                      </a:lnTo>
                                      <a:lnTo>
                                        <a:pt x="778" y="451"/>
                                      </a:lnTo>
                                      <a:lnTo>
                                        <a:pt x="823" y="451"/>
                                      </a:lnTo>
                                      <a:lnTo>
                                        <a:pt x="823" y="327"/>
                                      </a:lnTo>
                                      <a:lnTo>
                                        <a:pt x="880" y="327"/>
                                      </a:lnTo>
                                      <a:lnTo>
                                        <a:pt x="880" y="304"/>
                                      </a:lnTo>
                                      <a:lnTo>
                                        <a:pt x="936" y="304"/>
                                      </a:lnTo>
                                      <a:lnTo>
                                        <a:pt x="936" y="406"/>
                                      </a:lnTo>
                                      <a:lnTo>
                                        <a:pt x="981" y="406"/>
                                      </a:lnTo>
                                      <a:lnTo>
                                        <a:pt x="981" y="507"/>
                                      </a:lnTo>
                                      <a:lnTo>
                                        <a:pt x="1027" y="507"/>
                                      </a:lnTo>
                                      <a:lnTo>
                                        <a:pt x="1027" y="530"/>
                                      </a:lnTo>
                                      <a:lnTo>
                                        <a:pt x="1072" y="530"/>
                                      </a:lnTo>
                                      <a:lnTo>
                                        <a:pt x="1072" y="541"/>
                                      </a:lnTo>
                                      <a:lnTo>
                                        <a:pt x="1117" y="541"/>
                                      </a:lnTo>
                                      <a:lnTo>
                                        <a:pt x="1117" y="654"/>
                                      </a:lnTo>
                                      <a:lnTo>
                                        <a:pt x="1162" y="654"/>
                                      </a:lnTo>
                                      <a:lnTo>
                                        <a:pt x="1162" y="564"/>
                                      </a:lnTo>
                                      <a:lnTo>
                                        <a:pt x="1207" y="564"/>
                                      </a:lnTo>
                                      <a:lnTo>
                                        <a:pt x="1252" y="564"/>
                                      </a:lnTo>
                                      <a:lnTo>
                                        <a:pt x="1252" y="710"/>
                                      </a:lnTo>
                                      <a:lnTo>
                                        <a:pt x="1297" y="710"/>
                                      </a:lnTo>
                                      <a:lnTo>
                                        <a:pt x="1297" y="722"/>
                                      </a:lnTo>
                                      <a:lnTo>
                                        <a:pt x="1354" y="722"/>
                                      </a:lnTo>
                                      <a:lnTo>
                                        <a:pt x="1354" y="834"/>
                                      </a:lnTo>
                                      <a:lnTo>
                                        <a:pt x="1399" y="834"/>
                                      </a:lnTo>
                                      <a:lnTo>
                                        <a:pt x="1399" y="665"/>
                                      </a:lnTo>
                                      <a:lnTo>
                                        <a:pt x="1444" y="665"/>
                                      </a:lnTo>
                                      <a:lnTo>
                                        <a:pt x="1444" y="462"/>
                                      </a:lnTo>
                                      <a:lnTo>
                                        <a:pt x="1489" y="462"/>
                                      </a:lnTo>
                                      <a:lnTo>
                                        <a:pt x="1489" y="575"/>
                                      </a:lnTo>
                                      <a:lnTo>
                                        <a:pt x="1534" y="575"/>
                                      </a:lnTo>
                                      <a:lnTo>
                                        <a:pt x="1534" y="598"/>
                                      </a:lnTo>
                                      <a:lnTo>
                                        <a:pt x="1591" y="598"/>
                                      </a:lnTo>
                                      <a:lnTo>
                                        <a:pt x="1591" y="575"/>
                                      </a:lnTo>
                                      <a:lnTo>
                                        <a:pt x="1636" y="575"/>
                                      </a:lnTo>
                                      <a:lnTo>
                                        <a:pt x="1636" y="586"/>
                                      </a:lnTo>
                                      <a:lnTo>
                                        <a:pt x="1681" y="586"/>
                                      </a:lnTo>
                                      <a:lnTo>
                                        <a:pt x="1681" y="744"/>
                                      </a:lnTo>
                                      <a:lnTo>
                                        <a:pt x="1737" y="744"/>
                                      </a:lnTo>
                                      <a:lnTo>
                                        <a:pt x="1737" y="722"/>
                                      </a:lnTo>
                                      <a:lnTo>
                                        <a:pt x="1782" y="722"/>
                                      </a:lnTo>
                                      <a:lnTo>
                                        <a:pt x="1827" y="722"/>
                                      </a:lnTo>
                                      <a:lnTo>
                                        <a:pt x="1827" y="552"/>
                                      </a:lnTo>
                                      <a:lnTo>
                                        <a:pt x="1873" y="552"/>
                                      </a:lnTo>
                                      <a:lnTo>
                                        <a:pt x="1873" y="620"/>
                                      </a:lnTo>
                                      <a:lnTo>
                                        <a:pt x="1918" y="620"/>
                                      </a:lnTo>
                                      <a:lnTo>
                                        <a:pt x="1918" y="857"/>
                                      </a:lnTo>
                                      <a:lnTo>
                                        <a:pt x="1963" y="857"/>
                                      </a:lnTo>
                                      <a:lnTo>
                                        <a:pt x="2008" y="857"/>
                                      </a:lnTo>
                                      <a:lnTo>
                                        <a:pt x="2008" y="710"/>
                                      </a:lnTo>
                                      <a:lnTo>
                                        <a:pt x="2053" y="710"/>
                                      </a:lnTo>
                                      <a:lnTo>
                                        <a:pt x="2053" y="654"/>
                                      </a:lnTo>
                                      <a:lnTo>
                                        <a:pt x="2109" y="654"/>
                                      </a:lnTo>
                                      <a:lnTo>
                                        <a:pt x="2109" y="722"/>
                                      </a:lnTo>
                                      <a:lnTo>
                                        <a:pt x="2155" y="722"/>
                                      </a:lnTo>
                                      <a:lnTo>
                                        <a:pt x="2155" y="620"/>
                                      </a:lnTo>
                                      <a:lnTo>
                                        <a:pt x="2200" y="620"/>
                                      </a:lnTo>
                                      <a:lnTo>
                                        <a:pt x="2200" y="767"/>
                                      </a:lnTo>
                                      <a:lnTo>
                                        <a:pt x="2256" y="767"/>
                                      </a:lnTo>
                                      <a:lnTo>
                                        <a:pt x="2256" y="857"/>
                                      </a:lnTo>
                                      <a:lnTo>
                                        <a:pt x="2301" y="857"/>
                                      </a:lnTo>
                                      <a:lnTo>
                                        <a:pt x="2301" y="699"/>
                                      </a:lnTo>
                                      <a:lnTo>
                                        <a:pt x="2346" y="699"/>
                                      </a:lnTo>
                                      <a:lnTo>
                                        <a:pt x="2346" y="778"/>
                                      </a:lnTo>
                                      <a:lnTo>
                                        <a:pt x="2391" y="778"/>
                                      </a:lnTo>
                                      <a:lnTo>
                                        <a:pt x="2391" y="879"/>
                                      </a:lnTo>
                                      <a:lnTo>
                                        <a:pt x="2437" y="879"/>
                                      </a:lnTo>
                                      <a:lnTo>
                                        <a:pt x="2437" y="834"/>
                                      </a:lnTo>
                                      <a:lnTo>
                                        <a:pt x="2482" y="834"/>
                                      </a:lnTo>
                                      <a:lnTo>
                                        <a:pt x="2482" y="767"/>
                                      </a:lnTo>
                                      <a:lnTo>
                                        <a:pt x="2527" y="767"/>
                                      </a:lnTo>
                                      <a:lnTo>
                                        <a:pt x="2527" y="812"/>
                                      </a:lnTo>
                                      <a:lnTo>
                                        <a:pt x="2572" y="812"/>
                                      </a:lnTo>
                                      <a:lnTo>
                                        <a:pt x="2572" y="789"/>
                                      </a:lnTo>
                                      <a:lnTo>
                                        <a:pt x="2617" y="789"/>
                                      </a:lnTo>
                                      <a:lnTo>
                                        <a:pt x="2617" y="800"/>
                                      </a:lnTo>
                                      <a:lnTo>
                                        <a:pt x="2662" y="800"/>
                                      </a:lnTo>
                                      <a:lnTo>
                                        <a:pt x="2662" y="868"/>
                                      </a:lnTo>
                                      <a:lnTo>
                                        <a:pt x="2719" y="868"/>
                                      </a:lnTo>
                                      <a:lnTo>
                                        <a:pt x="2719" y="767"/>
                                      </a:lnTo>
                                      <a:lnTo>
                                        <a:pt x="2764" y="767"/>
                                      </a:lnTo>
                                      <a:lnTo>
                                        <a:pt x="2764" y="1015"/>
                                      </a:lnTo>
                                      <a:lnTo>
                                        <a:pt x="2820" y="1015"/>
                                      </a:lnTo>
                                      <a:lnTo>
                                        <a:pt x="2820" y="924"/>
                                      </a:lnTo>
                                      <a:lnTo>
                                        <a:pt x="2865" y="924"/>
                                      </a:lnTo>
                                      <a:lnTo>
                                        <a:pt x="2865" y="992"/>
                                      </a:lnTo>
                                      <a:lnTo>
                                        <a:pt x="2922" y="992"/>
                                      </a:lnTo>
                                      <a:lnTo>
                                        <a:pt x="2922" y="1229"/>
                                      </a:lnTo>
                                      <a:lnTo>
                                        <a:pt x="2967" y="1229"/>
                                      </a:lnTo>
                                      <a:lnTo>
                                        <a:pt x="2967" y="1364"/>
                                      </a:lnTo>
                                      <a:lnTo>
                                        <a:pt x="3012" y="1364"/>
                                      </a:lnTo>
                                      <a:lnTo>
                                        <a:pt x="3012" y="1330"/>
                                      </a:lnTo>
                                      <a:lnTo>
                                        <a:pt x="3057" y="1330"/>
                                      </a:lnTo>
                                      <a:lnTo>
                                        <a:pt x="3057" y="1466"/>
                                      </a:lnTo>
                                      <a:lnTo>
                                        <a:pt x="3102" y="1466"/>
                                      </a:lnTo>
                                      <a:lnTo>
                                        <a:pt x="3102" y="1398"/>
                                      </a:lnTo>
                                      <a:lnTo>
                                        <a:pt x="3147" y="1398"/>
                                      </a:lnTo>
                                      <a:lnTo>
                                        <a:pt x="3192" y="1398"/>
                                      </a:lnTo>
                                      <a:lnTo>
                                        <a:pt x="3192" y="1499"/>
                                      </a:lnTo>
                                      <a:lnTo>
                                        <a:pt x="3237" y="1499"/>
                                      </a:lnTo>
                                      <a:lnTo>
                                        <a:pt x="3237" y="1533"/>
                                      </a:lnTo>
                                      <a:lnTo>
                                        <a:pt x="3283" y="1533"/>
                                      </a:lnTo>
                                      <a:lnTo>
                                        <a:pt x="3283" y="1488"/>
                                      </a:lnTo>
                                      <a:lnTo>
                                        <a:pt x="3328" y="1488"/>
                                      </a:lnTo>
                                      <a:lnTo>
                                        <a:pt x="3328" y="1499"/>
                                      </a:lnTo>
                                      <a:lnTo>
                                        <a:pt x="3373" y="1499"/>
                                      </a:lnTo>
                                      <a:lnTo>
                                        <a:pt x="3373" y="1466"/>
                                      </a:lnTo>
                                      <a:lnTo>
                                        <a:pt x="3429" y="1466"/>
                                      </a:lnTo>
                                      <a:lnTo>
                                        <a:pt x="3429" y="1590"/>
                                      </a:lnTo>
                                      <a:lnTo>
                                        <a:pt x="3474" y="1590"/>
                                      </a:lnTo>
                                      <a:lnTo>
                                        <a:pt x="3474" y="1680"/>
                                      </a:lnTo>
                                      <a:lnTo>
                                        <a:pt x="3520" y="1680"/>
                                      </a:lnTo>
                                      <a:lnTo>
                                        <a:pt x="3520" y="1578"/>
                                      </a:lnTo>
                                      <a:lnTo>
                                        <a:pt x="3576" y="1578"/>
                                      </a:lnTo>
                                      <a:lnTo>
                                        <a:pt x="3576" y="1545"/>
                                      </a:lnTo>
                                      <a:lnTo>
                                        <a:pt x="3621" y="1545"/>
                                      </a:lnTo>
                                      <a:lnTo>
                                        <a:pt x="3621" y="1804"/>
                                      </a:lnTo>
                                      <a:lnTo>
                                        <a:pt x="3666" y="1804"/>
                                      </a:lnTo>
                                      <a:lnTo>
                                        <a:pt x="3666" y="1691"/>
                                      </a:lnTo>
                                      <a:lnTo>
                                        <a:pt x="3711" y="1691"/>
                                      </a:lnTo>
                                      <a:lnTo>
                                        <a:pt x="3711" y="1657"/>
                                      </a:lnTo>
                                      <a:lnTo>
                                        <a:pt x="3756" y="1657"/>
                                      </a:lnTo>
                                      <a:lnTo>
                                        <a:pt x="3756" y="1612"/>
                                      </a:lnTo>
                                      <a:lnTo>
                                        <a:pt x="3802" y="1612"/>
                                      </a:lnTo>
                                      <a:lnTo>
                                        <a:pt x="3802" y="1545"/>
                                      </a:lnTo>
                                      <a:lnTo>
                                        <a:pt x="3847" y="1545"/>
                                      </a:lnTo>
                                      <a:lnTo>
                                        <a:pt x="3847" y="1533"/>
                                      </a:lnTo>
                                      <a:lnTo>
                                        <a:pt x="3903" y="1533"/>
                                      </a:lnTo>
                                      <a:lnTo>
                                        <a:pt x="3903" y="1488"/>
                                      </a:lnTo>
                                      <a:lnTo>
                                        <a:pt x="3948" y="1488"/>
                                      </a:lnTo>
                                      <a:lnTo>
                                        <a:pt x="3948" y="1612"/>
                                      </a:lnTo>
                                      <a:lnTo>
                                        <a:pt x="3993" y="1612"/>
                                      </a:lnTo>
                                      <a:lnTo>
                                        <a:pt x="3993" y="1849"/>
                                      </a:lnTo>
                                      <a:lnTo>
                                        <a:pt x="4038" y="1849"/>
                                      </a:lnTo>
                                      <a:lnTo>
                                        <a:pt x="4038" y="1984"/>
                                      </a:lnTo>
                                      <a:lnTo>
                                        <a:pt x="4095" y="1984"/>
                                      </a:lnTo>
                                      <a:lnTo>
                                        <a:pt x="4140" y="1984"/>
                                      </a:lnTo>
                                      <a:lnTo>
                                        <a:pt x="4140" y="2007"/>
                                      </a:lnTo>
                                      <a:lnTo>
                                        <a:pt x="4185" y="2007"/>
                                      </a:lnTo>
                                      <a:lnTo>
                                        <a:pt x="4185" y="2243"/>
                                      </a:lnTo>
                                      <a:lnTo>
                                        <a:pt x="4241" y="2243"/>
                                      </a:lnTo>
                                      <a:lnTo>
                                        <a:pt x="4241" y="2277"/>
                                      </a:lnTo>
                                      <a:lnTo>
                                        <a:pt x="4287" y="2277"/>
                                      </a:lnTo>
                                      <a:lnTo>
                                        <a:pt x="4287" y="2390"/>
                                      </a:lnTo>
                                      <a:lnTo>
                                        <a:pt x="4332" y="2390"/>
                                      </a:lnTo>
                                      <a:lnTo>
                                        <a:pt x="4332" y="2514"/>
                                      </a:lnTo>
                                      <a:lnTo>
                                        <a:pt x="4377" y="2514"/>
                                      </a:lnTo>
                                      <a:lnTo>
                                        <a:pt x="4377" y="2232"/>
                                      </a:lnTo>
                                    </a:path>
                                  </a:pathLst>
                                </a:custGeom>
                                <a:noFill/>
                                <a:ln w="698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10" name="Freeform 1431"/>
                              <wps:cNvSpPr>
                                <a:spLocks/>
                              </wps:cNvSpPr>
                              <wps:spPr bwMode="auto">
                                <a:xfrm>
                                  <a:off x="0" y="279410"/>
                                  <a:ext cx="2779309" cy="1567154"/>
                                </a:xfrm>
                                <a:custGeom>
                                  <a:avLst/>
                                  <a:gdLst>
                                    <a:gd name="T0" fmla="*/ 21590 w 4377"/>
                                    <a:gd name="T1" fmla="*/ 99695 h 2468"/>
                                    <a:gd name="T2" fmla="*/ 50165 w 4377"/>
                                    <a:gd name="T3" fmla="*/ 13970 h 2468"/>
                                    <a:gd name="T4" fmla="*/ 107315 w 4377"/>
                                    <a:gd name="T5" fmla="*/ 0 h 2468"/>
                                    <a:gd name="T6" fmla="*/ 135890 w 4377"/>
                                    <a:gd name="T7" fmla="*/ 107315 h 2468"/>
                                    <a:gd name="T8" fmla="*/ 200660 w 4377"/>
                                    <a:gd name="T9" fmla="*/ 92710 h 2468"/>
                                    <a:gd name="T10" fmla="*/ 229235 w 4377"/>
                                    <a:gd name="T11" fmla="*/ 214630 h 2468"/>
                                    <a:gd name="T12" fmla="*/ 293370 w 4377"/>
                                    <a:gd name="T13" fmla="*/ 207645 h 2468"/>
                                    <a:gd name="T14" fmla="*/ 322580 w 4377"/>
                                    <a:gd name="T15" fmla="*/ 228600 h 2468"/>
                                    <a:gd name="T16" fmla="*/ 379730 w 4377"/>
                                    <a:gd name="T17" fmla="*/ 99695 h 2468"/>
                                    <a:gd name="T18" fmla="*/ 408305 w 4377"/>
                                    <a:gd name="T19" fmla="*/ 85725 h 2468"/>
                                    <a:gd name="T20" fmla="*/ 465455 w 4377"/>
                                    <a:gd name="T21" fmla="*/ 135890 h 2468"/>
                                    <a:gd name="T22" fmla="*/ 494030 w 4377"/>
                                    <a:gd name="T23" fmla="*/ 278765 h 2468"/>
                                    <a:gd name="T24" fmla="*/ 558800 w 4377"/>
                                    <a:gd name="T25" fmla="*/ 200025 h 2468"/>
                                    <a:gd name="T26" fmla="*/ 594360 w 4377"/>
                                    <a:gd name="T27" fmla="*/ 257175 h 2468"/>
                                    <a:gd name="T28" fmla="*/ 652145 w 4377"/>
                                    <a:gd name="T29" fmla="*/ 328930 h 2468"/>
                                    <a:gd name="T30" fmla="*/ 680720 w 4377"/>
                                    <a:gd name="T31" fmla="*/ 372110 h 2468"/>
                                    <a:gd name="T32" fmla="*/ 737870 w 4377"/>
                                    <a:gd name="T33" fmla="*/ 429260 h 2468"/>
                                    <a:gd name="T34" fmla="*/ 766445 w 4377"/>
                                    <a:gd name="T35" fmla="*/ 365125 h 2468"/>
                                    <a:gd name="T36" fmla="*/ 823595 w 4377"/>
                                    <a:gd name="T37" fmla="*/ 464820 h 2468"/>
                                    <a:gd name="T38" fmla="*/ 859790 w 4377"/>
                                    <a:gd name="T39" fmla="*/ 551180 h 2468"/>
                                    <a:gd name="T40" fmla="*/ 916940 w 4377"/>
                                    <a:gd name="T41" fmla="*/ 450850 h 2468"/>
                                    <a:gd name="T42" fmla="*/ 945515 w 4377"/>
                                    <a:gd name="T43" fmla="*/ 379095 h 2468"/>
                                    <a:gd name="T44" fmla="*/ 1010285 w 4377"/>
                                    <a:gd name="T45" fmla="*/ 393700 h 2468"/>
                                    <a:gd name="T46" fmla="*/ 1038860 w 4377"/>
                                    <a:gd name="T47" fmla="*/ 379095 h 2468"/>
                                    <a:gd name="T48" fmla="*/ 1102995 w 4377"/>
                                    <a:gd name="T49" fmla="*/ 486410 h 2468"/>
                                    <a:gd name="T50" fmla="*/ 1131570 w 4377"/>
                                    <a:gd name="T51" fmla="*/ 493395 h 2468"/>
                                    <a:gd name="T52" fmla="*/ 1189355 w 4377"/>
                                    <a:gd name="T53" fmla="*/ 379095 h 2468"/>
                                    <a:gd name="T54" fmla="*/ 1217930 w 4377"/>
                                    <a:gd name="T55" fmla="*/ 565150 h 2468"/>
                                    <a:gd name="T56" fmla="*/ 1275080 w 4377"/>
                                    <a:gd name="T57" fmla="*/ 551180 h 2468"/>
                                    <a:gd name="T58" fmla="*/ 1303655 w 4377"/>
                                    <a:gd name="T59" fmla="*/ 429260 h 2468"/>
                                    <a:gd name="T60" fmla="*/ 1368425 w 4377"/>
                                    <a:gd name="T61" fmla="*/ 472440 h 2468"/>
                                    <a:gd name="T62" fmla="*/ 1397000 w 4377"/>
                                    <a:gd name="T63" fmla="*/ 501015 h 2468"/>
                                    <a:gd name="T64" fmla="*/ 1461135 w 4377"/>
                                    <a:gd name="T65" fmla="*/ 558165 h 2468"/>
                                    <a:gd name="T66" fmla="*/ 1489710 w 4377"/>
                                    <a:gd name="T67" fmla="*/ 514985 h 2468"/>
                                    <a:gd name="T68" fmla="*/ 1547495 w 4377"/>
                                    <a:gd name="T69" fmla="*/ 558165 h 2468"/>
                                    <a:gd name="T70" fmla="*/ 1576070 w 4377"/>
                                    <a:gd name="T71" fmla="*/ 514985 h 2468"/>
                                    <a:gd name="T72" fmla="*/ 1633220 w 4377"/>
                                    <a:gd name="T73" fmla="*/ 565150 h 2468"/>
                                    <a:gd name="T74" fmla="*/ 1661795 w 4377"/>
                                    <a:gd name="T75" fmla="*/ 572135 h 2468"/>
                                    <a:gd name="T76" fmla="*/ 1726565 w 4377"/>
                                    <a:gd name="T77" fmla="*/ 601345 h 2468"/>
                                    <a:gd name="T78" fmla="*/ 1755140 w 4377"/>
                                    <a:gd name="T79" fmla="*/ 744220 h 2468"/>
                                    <a:gd name="T80" fmla="*/ 1819275 w 4377"/>
                                    <a:gd name="T81" fmla="*/ 636905 h 2468"/>
                                    <a:gd name="T82" fmla="*/ 1855470 w 4377"/>
                                    <a:gd name="T83" fmla="*/ 779780 h 2468"/>
                                    <a:gd name="T84" fmla="*/ 1912620 w 4377"/>
                                    <a:gd name="T85" fmla="*/ 908685 h 2468"/>
                                    <a:gd name="T86" fmla="*/ 1941195 w 4377"/>
                                    <a:gd name="T87" fmla="*/ 966470 h 2468"/>
                                    <a:gd name="T88" fmla="*/ 1998345 w 4377"/>
                                    <a:gd name="T89" fmla="*/ 966470 h 2468"/>
                                    <a:gd name="T90" fmla="*/ 2026920 w 4377"/>
                                    <a:gd name="T91" fmla="*/ 923290 h 2468"/>
                                    <a:gd name="T92" fmla="*/ 2084705 w 4377"/>
                                    <a:gd name="T93" fmla="*/ 951865 h 2468"/>
                                    <a:gd name="T94" fmla="*/ 2113280 w 4377"/>
                                    <a:gd name="T95" fmla="*/ 980440 h 2468"/>
                                    <a:gd name="T96" fmla="*/ 2177415 w 4377"/>
                                    <a:gd name="T97" fmla="*/ 1059180 h 2468"/>
                                    <a:gd name="T98" fmla="*/ 2205990 w 4377"/>
                                    <a:gd name="T99" fmla="*/ 1023620 h 2468"/>
                                    <a:gd name="T100" fmla="*/ 2270760 w 4377"/>
                                    <a:gd name="T101" fmla="*/ 1016000 h 2468"/>
                                    <a:gd name="T102" fmla="*/ 2299335 w 4377"/>
                                    <a:gd name="T103" fmla="*/ 1087755 h 2468"/>
                                    <a:gd name="T104" fmla="*/ 2356485 w 4377"/>
                                    <a:gd name="T105" fmla="*/ 1052195 h 2468"/>
                                    <a:gd name="T106" fmla="*/ 2385060 w 4377"/>
                                    <a:gd name="T107" fmla="*/ 1159510 h 2468"/>
                                    <a:gd name="T108" fmla="*/ 2442845 w 4377"/>
                                    <a:gd name="T109" fmla="*/ 995045 h 2468"/>
                                    <a:gd name="T110" fmla="*/ 2478405 w 4377"/>
                                    <a:gd name="T111" fmla="*/ 958850 h 2468"/>
                                    <a:gd name="T112" fmla="*/ 2535555 w 4377"/>
                                    <a:gd name="T113" fmla="*/ 995045 h 2468"/>
                                    <a:gd name="T114" fmla="*/ 2564130 w 4377"/>
                                    <a:gd name="T115" fmla="*/ 1273810 h 2468"/>
                                    <a:gd name="T116" fmla="*/ 2628900 w 4377"/>
                                    <a:gd name="T117" fmla="*/ 1259840 h 2468"/>
                                    <a:gd name="T118" fmla="*/ 2657475 w 4377"/>
                                    <a:gd name="T119" fmla="*/ 1345565 h 2468"/>
                                    <a:gd name="T120" fmla="*/ 2722245 w 4377"/>
                                    <a:gd name="T121" fmla="*/ 1302385 h 2468"/>
                                    <a:gd name="T122" fmla="*/ 2750820 w 4377"/>
                                    <a:gd name="T123" fmla="*/ 1567180 h 2468"/>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 name="T180" fmla="*/ 0 60000 65536"/>
                                    <a:gd name="T181" fmla="*/ 0 60000 65536"/>
                                    <a:gd name="T182" fmla="*/ 0 60000 65536"/>
                                    <a:gd name="T183" fmla="*/ 0 60000 65536"/>
                                    <a:gd name="T184" fmla="*/ 0 60000 65536"/>
                                    <a:gd name="T185" fmla="*/ 0 60000 65536"/>
                                  </a:gdLst>
                                  <a:ahLst/>
                                  <a:cxnLst>
                                    <a:cxn ang="T124">
                                      <a:pos x="T0" y="T1"/>
                                    </a:cxn>
                                    <a:cxn ang="T125">
                                      <a:pos x="T2" y="T3"/>
                                    </a:cxn>
                                    <a:cxn ang="T126">
                                      <a:pos x="T4" y="T5"/>
                                    </a:cxn>
                                    <a:cxn ang="T127">
                                      <a:pos x="T6" y="T7"/>
                                    </a:cxn>
                                    <a:cxn ang="T128">
                                      <a:pos x="T8" y="T9"/>
                                    </a:cxn>
                                    <a:cxn ang="T129">
                                      <a:pos x="T10" y="T11"/>
                                    </a:cxn>
                                    <a:cxn ang="T130">
                                      <a:pos x="T12" y="T13"/>
                                    </a:cxn>
                                    <a:cxn ang="T131">
                                      <a:pos x="T14" y="T15"/>
                                    </a:cxn>
                                    <a:cxn ang="T132">
                                      <a:pos x="T16" y="T17"/>
                                    </a:cxn>
                                    <a:cxn ang="T133">
                                      <a:pos x="T18" y="T19"/>
                                    </a:cxn>
                                    <a:cxn ang="T134">
                                      <a:pos x="T20" y="T21"/>
                                    </a:cxn>
                                    <a:cxn ang="T135">
                                      <a:pos x="T22" y="T23"/>
                                    </a:cxn>
                                    <a:cxn ang="T136">
                                      <a:pos x="T24" y="T25"/>
                                    </a:cxn>
                                    <a:cxn ang="T137">
                                      <a:pos x="T26" y="T27"/>
                                    </a:cxn>
                                    <a:cxn ang="T138">
                                      <a:pos x="T28" y="T29"/>
                                    </a:cxn>
                                    <a:cxn ang="T139">
                                      <a:pos x="T30" y="T31"/>
                                    </a:cxn>
                                    <a:cxn ang="T140">
                                      <a:pos x="T32" y="T33"/>
                                    </a:cxn>
                                    <a:cxn ang="T141">
                                      <a:pos x="T34" y="T35"/>
                                    </a:cxn>
                                    <a:cxn ang="T142">
                                      <a:pos x="T36" y="T37"/>
                                    </a:cxn>
                                    <a:cxn ang="T143">
                                      <a:pos x="T38" y="T39"/>
                                    </a:cxn>
                                    <a:cxn ang="T144">
                                      <a:pos x="T40" y="T41"/>
                                    </a:cxn>
                                    <a:cxn ang="T145">
                                      <a:pos x="T42" y="T43"/>
                                    </a:cxn>
                                    <a:cxn ang="T146">
                                      <a:pos x="T44" y="T45"/>
                                    </a:cxn>
                                    <a:cxn ang="T147">
                                      <a:pos x="T46" y="T47"/>
                                    </a:cxn>
                                    <a:cxn ang="T148">
                                      <a:pos x="T48" y="T49"/>
                                    </a:cxn>
                                    <a:cxn ang="T149">
                                      <a:pos x="T50" y="T51"/>
                                    </a:cxn>
                                    <a:cxn ang="T150">
                                      <a:pos x="T52" y="T53"/>
                                    </a:cxn>
                                    <a:cxn ang="T151">
                                      <a:pos x="T54" y="T55"/>
                                    </a:cxn>
                                    <a:cxn ang="T152">
                                      <a:pos x="T56" y="T57"/>
                                    </a:cxn>
                                    <a:cxn ang="T153">
                                      <a:pos x="T58" y="T59"/>
                                    </a:cxn>
                                    <a:cxn ang="T154">
                                      <a:pos x="T60" y="T61"/>
                                    </a:cxn>
                                    <a:cxn ang="T155">
                                      <a:pos x="T62" y="T63"/>
                                    </a:cxn>
                                    <a:cxn ang="T156">
                                      <a:pos x="T64" y="T65"/>
                                    </a:cxn>
                                    <a:cxn ang="T157">
                                      <a:pos x="T66" y="T67"/>
                                    </a:cxn>
                                    <a:cxn ang="T158">
                                      <a:pos x="T68" y="T69"/>
                                    </a:cxn>
                                    <a:cxn ang="T159">
                                      <a:pos x="T70" y="T71"/>
                                    </a:cxn>
                                    <a:cxn ang="T160">
                                      <a:pos x="T72" y="T73"/>
                                    </a:cxn>
                                    <a:cxn ang="T161">
                                      <a:pos x="T74" y="T75"/>
                                    </a:cxn>
                                    <a:cxn ang="T162">
                                      <a:pos x="T76" y="T77"/>
                                    </a:cxn>
                                    <a:cxn ang="T163">
                                      <a:pos x="T78" y="T79"/>
                                    </a:cxn>
                                    <a:cxn ang="T164">
                                      <a:pos x="T80" y="T81"/>
                                    </a:cxn>
                                    <a:cxn ang="T165">
                                      <a:pos x="T82" y="T83"/>
                                    </a:cxn>
                                    <a:cxn ang="T166">
                                      <a:pos x="T84" y="T85"/>
                                    </a:cxn>
                                    <a:cxn ang="T167">
                                      <a:pos x="T86" y="T87"/>
                                    </a:cxn>
                                    <a:cxn ang="T168">
                                      <a:pos x="T88" y="T89"/>
                                    </a:cxn>
                                    <a:cxn ang="T169">
                                      <a:pos x="T90" y="T91"/>
                                    </a:cxn>
                                    <a:cxn ang="T170">
                                      <a:pos x="T92" y="T93"/>
                                    </a:cxn>
                                    <a:cxn ang="T171">
                                      <a:pos x="T94" y="T95"/>
                                    </a:cxn>
                                    <a:cxn ang="T172">
                                      <a:pos x="T96" y="T97"/>
                                    </a:cxn>
                                    <a:cxn ang="T173">
                                      <a:pos x="T98" y="T99"/>
                                    </a:cxn>
                                    <a:cxn ang="T174">
                                      <a:pos x="T100" y="T101"/>
                                    </a:cxn>
                                    <a:cxn ang="T175">
                                      <a:pos x="T102" y="T103"/>
                                    </a:cxn>
                                    <a:cxn ang="T176">
                                      <a:pos x="T104" y="T105"/>
                                    </a:cxn>
                                    <a:cxn ang="T177">
                                      <a:pos x="T106" y="T107"/>
                                    </a:cxn>
                                    <a:cxn ang="T178">
                                      <a:pos x="T108" y="T109"/>
                                    </a:cxn>
                                    <a:cxn ang="T179">
                                      <a:pos x="T110" y="T111"/>
                                    </a:cxn>
                                    <a:cxn ang="T180">
                                      <a:pos x="T112" y="T113"/>
                                    </a:cxn>
                                    <a:cxn ang="T181">
                                      <a:pos x="T114" y="T115"/>
                                    </a:cxn>
                                    <a:cxn ang="T182">
                                      <a:pos x="T116" y="T117"/>
                                    </a:cxn>
                                    <a:cxn ang="T183">
                                      <a:pos x="T118" y="T119"/>
                                    </a:cxn>
                                    <a:cxn ang="T184">
                                      <a:pos x="T120" y="T121"/>
                                    </a:cxn>
                                    <a:cxn ang="T185">
                                      <a:pos x="T122" y="T123"/>
                                    </a:cxn>
                                  </a:cxnLst>
                                  <a:rect l="0" t="0" r="r" b="b"/>
                                  <a:pathLst>
                                    <a:path w="4377" h="2468">
                                      <a:moveTo>
                                        <a:pt x="0" y="180"/>
                                      </a:moveTo>
                                      <a:lnTo>
                                        <a:pt x="0" y="157"/>
                                      </a:lnTo>
                                      <a:lnTo>
                                        <a:pt x="34" y="157"/>
                                      </a:lnTo>
                                      <a:lnTo>
                                        <a:pt x="34" y="79"/>
                                      </a:lnTo>
                                      <a:lnTo>
                                        <a:pt x="79" y="79"/>
                                      </a:lnTo>
                                      <a:lnTo>
                                        <a:pt x="79" y="22"/>
                                      </a:lnTo>
                                      <a:lnTo>
                                        <a:pt x="124" y="22"/>
                                      </a:lnTo>
                                      <a:lnTo>
                                        <a:pt x="124" y="0"/>
                                      </a:lnTo>
                                      <a:lnTo>
                                        <a:pt x="169" y="0"/>
                                      </a:lnTo>
                                      <a:lnTo>
                                        <a:pt x="214" y="0"/>
                                      </a:lnTo>
                                      <a:lnTo>
                                        <a:pt x="214" y="169"/>
                                      </a:lnTo>
                                      <a:lnTo>
                                        <a:pt x="271" y="169"/>
                                      </a:lnTo>
                                      <a:lnTo>
                                        <a:pt x="271" y="146"/>
                                      </a:lnTo>
                                      <a:lnTo>
                                        <a:pt x="316" y="146"/>
                                      </a:lnTo>
                                      <a:lnTo>
                                        <a:pt x="316" y="191"/>
                                      </a:lnTo>
                                      <a:lnTo>
                                        <a:pt x="361" y="191"/>
                                      </a:lnTo>
                                      <a:lnTo>
                                        <a:pt x="361" y="338"/>
                                      </a:lnTo>
                                      <a:lnTo>
                                        <a:pt x="417" y="338"/>
                                      </a:lnTo>
                                      <a:lnTo>
                                        <a:pt x="417" y="327"/>
                                      </a:lnTo>
                                      <a:lnTo>
                                        <a:pt x="462" y="327"/>
                                      </a:lnTo>
                                      <a:lnTo>
                                        <a:pt x="462" y="360"/>
                                      </a:lnTo>
                                      <a:lnTo>
                                        <a:pt x="508" y="360"/>
                                      </a:lnTo>
                                      <a:lnTo>
                                        <a:pt x="553" y="360"/>
                                      </a:lnTo>
                                      <a:lnTo>
                                        <a:pt x="553" y="157"/>
                                      </a:lnTo>
                                      <a:lnTo>
                                        <a:pt x="598" y="157"/>
                                      </a:lnTo>
                                      <a:lnTo>
                                        <a:pt x="598" y="56"/>
                                      </a:lnTo>
                                      <a:lnTo>
                                        <a:pt x="643" y="56"/>
                                      </a:lnTo>
                                      <a:lnTo>
                                        <a:pt x="643" y="135"/>
                                      </a:lnTo>
                                      <a:lnTo>
                                        <a:pt x="688" y="135"/>
                                      </a:lnTo>
                                      <a:lnTo>
                                        <a:pt x="688" y="214"/>
                                      </a:lnTo>
                                      <a:lnTo>
                                        <a:pt x="733" y="214"/>
                                      </a:lnTo>
                                      <a:lnTo>
                                        <a:pt x="733" y="394"/>
                                      </a:lnTo>
                                      <a:lnTo>
                                        <a:pt x="778" y="394"/>
                                      </a:lnTo>
                                      <a:lnTo>
                                        <a:pt x="778" y="439"/>
                                      </a:lnTo>
                                      <a:lnTo>
                                        <a:pt x="823" y="439"/>
                                      </a:lnTo>
                                      <a:lnTo>
                                        <a:pt x="823" y="315"/>
                                      </a:lnTo>
                                      <a:lnTo>
                                        <a:pt x="880" y="315"/>
                                      </a:lnTo>
                                      <a:lnTo>
                                        <a:pt x="880" y="293"/>
                                      </a:lnTo>
                                      <a:lnTo>
                                        <a:pt x="936" y="293"/>
                                      </a:lnTo>
                                      <a:lnTo>
                                        <a:pt x="936" y="405"/>
                                      </a:lnTo>
                                      <a:lnTo>
                                        <a:pt x="981" y="405"/>
                                      </a:lnTo>
                                      <a:lnTo>
                                        <a:pt x="981" y="518"/>
                                      </a:lnTo>
                                      <a:lnTo>
                                        <a:pt x="1027" y="518"/>
                                      </a:lnTo>
                                      <a:lnTo>
                                        <a:pt x="1027" y="563"/>
                                      </a:lnTo>
                                      <a:lnTo>
                                        <a:pt x="1072" y="563"/>
                                      </a:lnTo>
                                      <a:lnTo>
                                        <a:pt x="1072" y="586"/>
                                      </a:lnTo>
                                      <a:lnTo>
                                        <a:pt x="1117" y="586"/>
                                      </a:lnTo>
                                      <a:lnTo>
                                        <a:pt x="1117" y="676"/>
                                      </a:lnTo>
                                      <a:lnTo>
                                        <a:pt x="1162" y="676"/>
                                      </a:lnTo>
                                      <a:lnTo>
                                        <a:pt x="1162" y="575"/>
                                      </a:lnTo>
                                      <a:lnTo>
                                        <a:pt x="1207" y="575"/>
                                      </a:lnTo>
                                      <a:lnTo>
                                        <a:pt x="1252" y="575"/>
                                      </a:lnTo>
                                      <a:lnTo>
                                        <a:pt x="1252" y="732"/>
                                      </a:lnTo>
                                      <a:lnTo>
                                        <a:pt x="1297" y="732"/>
                                      </a:lnTo>
                                      <a:lnTo>
                                        <a:pt x="1297" y="766"/>
                                      </a:lnTo>
                                      <a:lnTo>
                                        <a:pt x="1354" y="766"/>
                                      </a:lnTo>
                                      <a:lnTo>
                                        <a:pt x="1354" y="868"/>
                                      </a:lnTo>
                                      <a:lnTo>
                                        <a:pt x="1399" y="868"/>
                                      </a:lnTo>
                                      <a:lnTo>
                                        <a:pt x="1399" y="710"/>
                                      </a:lnTo>
                                      <a:lnTo>
                                        <a:pt x="1444" y="710"/>
                                      </a:lnTo>
                                      <a:lnTo>
                                        <a:pt x="1444" y="484"/>
                                      </a:lnTo>
                                      <a:lnTo>
                                        <a:pt x="1489" y="484"/>
                                      </a:lnTo>
                                      <a:lnTo>
                                        <a:pt x="1489" y="597"/>
                                      </a:lnTo>
                                      <a:lnTo>
                                        <a:pt x="1534" y="597"/>
                                      </a:lnTo>
                                      <a:lnTo>
                                        <a:pt x="1534" y="620"/>
                                      </a:lnTo>
                                      <a:lnTo>
                                        <a:pt x="1591" y="620"/>
                                      </a:lnTo>
                                      <a:lnTo>
                                        <a:pt x="1591" y="563"/>
                                      </a:lnTo>
                                      <a:lnTo>
                                        <a:pt x="1636" y="563"/>
                                      </a:lnTo>
                                      <a:lnTo>
                                        <a:pt x="1636" y="597"/>
                                      </a:lnTo>
                                      <a:lnTo>
                                        <a:pt x="1681" y="597"/>
                                      </a:lnTo>
                                      <a:lnTo>
                                        <a:pt x="1681" y="766"/>
                                      </a:lnTo>
                                      <a:lnTo>
                                        <a:pt x="1737" y="766"/>
                                      </a:lnTo>
                                      <a:lnTo>
                                        <a:pt x="1737" y="755"/>
                                      </a:lnTo>
                                      <a:lnTo>
                                        <a:pt x="1782" y="755"/>
                                      </a:lnTo>
                                      <a:lnTo>
                                        <a:pt x="1782" y="777"/>
                                      </a:lnTo>
                                      <a:lnTo>
                                        <a:pt x="1827" y="777"/>
                                      </a:lnTo>
                                      <a:lnTo>
                                        <a:pt x="1827" y="597"/>
                                      </a:lnTo>
                                      <a:lnTo>
                                        <a:pt x="1873" y="597"/>
                                      </a:lnTo>
                                      <a:lnTo>
                                        <a:pt x="1873" y="687"/>
                                      </a:lnTo>
                                      <a:lnTo>
                                        <a:pt x="1918" y="687"/>
                                      </a:lnTo>
                                      <a:lnTo>
                                        <a:pt x="1918" y="890"/>
                                      </a:lnTo>
                                      <a:lnTo>
                                        <a:pt x="1963" y="890"/>
                                      </a:lnTo>
                                      <a:lnTo>
                                        <a:pt x="1963" y="868"/>
                                      </a:lnTo>
                                      <a:lnTo>
                                        <a:pt x="2008" y="868"/>
                                      </a:lnTo>
                                      <a:lnTo>
                                        <a:pt x="2008" y="732"/>
                                      </a:lnTo>
                                      <a:lnTo>
                                        <a:pt x="2053" y="732"/>
                                      </a:lnTo>
                                      <a:lnTo>
                                        <a:pt x="2053" y="676"/>
                                      </a:lnTo>
                                      <a:lnTo>
                                        <a:pt x="2109" y="676"/>
                                      </a:lnTo>
                                      <a:lnTo>
                                        <a:pt x="2109" y="744"/>
                                      </a:lnTo>
                                      <a:lnTo>
                                        <a:pt x="2155" y="744"/>
                                      </a:lnTo>
                                      <a:lnTo>
                                        <a:pt x="2155" y="653"/>
                                      </a:lnTo>
                                      <a:lnTo>
                                        <a:pt x="2200" y="653"/>
                                      </a:lnTo>
                                      <a:lnTo>
                                        <a:pt x="2200" y="789"/>
                                      </a:lnTo>
                                      <a:lnTo>
                                        <a:pt x="2256" y="789"/>
                                      </a:lnTo>
                                      <a:lnTo>
                                        <a:pt x="2256" y="879"/>
                                      </a:lnTo>
                                      <a:lnTo>
                                        <a:pt x="2301" y="879"/>
                                      </a:lnTo>
                                      <a:lnTo>
                                        <a:pt x="2301" y="721"/>
                                      </a:lnTo>
                                      <a:lnTo>
                                        <a:pt x="2346" y="721"/>
                                      </a:lnTo>
                                      <a:lnTo>
                                        <a:pt x="2346" y="811"/>
                                      </a:lnTo>
                                      <a:lnTo>
                                        <a:pt x="2391" y="811"/>
                                      </a:lnTo>
                                      <a:lnTo>
                                        <a:pt x="2391" y="879"/>
                                      </a:lnTo>
                                      <a:lnTo>
                                        <a:pt x="2437" y="879"/>
                                      </a:lnTo>
                                      <a:lnTo>
                                        <a:pt x="2437" y="834"/>
                                      </a:lnTo>
                                      <a:lnTo>
                                        <a:pt x="2482" y="834"/>
                                      </a:lnTo>
                                      <a:lnTo>
                                        <a:pt x="2482" y="811"/>
                                      </a:lnTo>
                                      <a:lnTo>
                                        <a:pt x="2527" y="811"/>
                                      </a:lnTo>
                                      <a:lnTo>
                                        <a:pt x="2527" y="890"/>
                                      </a:lnTo>
                                      <a:lnTo>
                                        <a:pt x="2572" y="890"/>
                                      </a:lnTo>
                                      <a:lnTo>
                                        <a:pt x="2572" y="856"/>
                                      </a:lnTo>
                                      <a:lnTo>
                                        <a:pt x="2617" y="856"/>
                                      </a:lnTo>
                                      <a:lnTo>
                                        <a:pt x="2617" y="901"/>
                                      </a:lnTo>
                                      <a:lnTo>
                                        <a:pt x="2662" y="901"/>
                                      </a:lnTo>
                                      <a:lnTo>
                                        <a:pt x="2662" y="947"/>
                                      </a:lnTo>
                                      <a:lnTo>
                                        <a:pt x="2719" y="947"/>
                                      </a:lnTo>
                                      <a:lnTo>
                                        <a:pt x="2719" y="913"/>
                                      </a:lnTo>
                                      <a:lnTo>
                                        <a:pt x="2764" y="913"/>
                                      </a:lnTo>
                                      <a:lnTo>
                                        <a:pt x="2764" y="1172"/>
                                      </a:lnTo>
                                      <a:lnTo>
                                        <a:pt x="2820" y="1172"/>
                                      </a:lnTo>
                                      <a:lnTo>
                                        <a:pt x="2820" y="1003"/>
                                      </a:lnTo>
                                      <a:lnTo>
                                        <a:pt x="2865" y="1003"/>
                                      </a:lnTo>
                                      <a:lnTo>
                                        <a:pt x="2865" y="1071"/>
                                      </a:lnTo>
                                      <a:lnTo>
                                        <a:pt x="2922" y="1071"/>
                                      </a:lnTo>
                                      <a:lnTo>
                                        <a:pt x="2922" y="1228"/>
                                      </a:lnTo>
                                      <a:lnTo>
                                        <a:pt x="2967" y="1228"/>
                                      </a:lnTo>
                                      <a:lnTo>
                                        <a:pt x="2967" y="1431"/>
                                      </a:lnTo>
                                      <a:lnTo>
                                        <a:pt x="3012" y="1431"/>
                                      </a:lnTo>
                                      <a:lnTo>
                                        <a:pt x="3012" y="1488"/>
                                      </a:lnTo>
                                      <a:lnTo>
                                        <a:pt x="3057" y="1488"/>
                                      </a:lnTo>
                                      <a:lnTo>
                                        <a:pt x="3057" y="1522"/>
                                      </a:lnTo>
                                      <a:lnTo>
                                        <a:pt x="3102" y="1522"/>
                                      </a:lnTo>
                                      <a:lnTo>
                                        <a:pt x="3147" y="1522"/>
                                      </a:lnTo>
                                      <a:lnTo>
                                        <a:pt x="3147" y="1555"/>
                                      </a:lnTo>
                                      <a:lnTo>
                                        <a:pt x="3192" y="1555"/>
                                      </a:lnTo>
                                      <a:lnTo>
                                        <a:pt x="3192" y="1454"/>
                                      </a:lnTo>
                                      <a:lnTo>
                                        <a:pt x="3237" y="1454"/>
                                      </a:lnTo>
                                      <a:lnTo>
                                        <a:pt x="3237" y="1499"/>
                                      </a:lnTo>
                                      <a:lnTo>
                                        <a:pt x="3283" y="1499"/>
                                      </a:lnTo>
                                      <a:lnTo>
                                        <a:pt x="3283" y="1544"/>
                                      </a:lnTo>
                                      <a:lnTo>
                                        <a:pt x="3328" y="1544"/>
                                      </a:lnTo>
                                      <a:lnTo>
                                        <a:pt x="3373" y="1544"/>
                                      </a:lnTo>
                                      <a:lnTo>
                                        <a:pt x="3373" y="1668"/>
                                      </a:lnTo>
                                      <a:lnTo>
                                        <a:pt x="3429" y="1668"/>
                                      </a:lnTo>
                                      <a:lnTo>
                                        <a:pt x="3429" y="1533"/>
                                      </a:lnTo>
                                      <a:lnTo>
                                        <a:pt x="3474" y="1533"/>
                                      </a:lnTo>
                                      <a:lnTo>
                                        <a:pt x="3474" y="1612"/>
                                      </a:lnTo>
                                      <a:lnTo>
                                        <a:pt x="3520" y="1612"/>
                                      </a:lnTo>
                                      <a:lnTo>
                                        <a:pt x="3520" y="1600"/>
                                      </a:lnTo>
                                      <a:lnTo>
                                        <a:pt x="3576" y="1600"/>
                                      </a:lnTo>
                                      <a:lnTo>
                                        <a:pt x="3576" y="1589"/>
                                      </a:lnTo>
                                      <a:lnTo>
                                        <a:pt x="3621" y="1589"/>
                                      </a:lnTo>
                                      <a:lnTo>
                                        <a:pt x="3621" y="1713"/>
                                      </a:lnTo>
                                      <a:lnTo>
                                        <a:pt x="3666" y="1713"/>
                                      </a:lnTo>
                                      <a:lnTo>
                                        <a:pt x="3666" y="1657"/>
                                      </a:lnTo>
                                      <a:lnTo>
                                        <a:pt x="3711" y="1657"/>
                                      </a:lnTo>
                                      <a:lnTo>
                                        <a:pt x="3711" y="1882"/>
                                      </a:lnTo>
                                      <a:lnTo>
                                        <a:pt x="3756" y="1882"/>
                                      </a:lnTo>
                                      <a:lnTo>
                                        <a:pt x="3756" y="1826"/>
                                      </a:lnTo>
                                      <a:lnTo>
                                        <a:pt x="3802" y="1826"/>
                                      </a:lnTo>
                                      <a:lnTo>
                                        <a:pt x="3802" y="1567"/>
                                      </a:lnTo>
                                      <a:lnTo>
                                        <a:pt x="3847" y="1567"/>
                                      </a:lnTo>
                                      <a:lnTo>
                                        <a:pt x="3847" y="1612"/>
                                      </a:lnTo>
                                      <a:lnTo>
                                        <a:pt x="3903" y="1612"/>
                                      </a:lnTo>
                                      <a:lnTo>
                                        <a:pt x="3903" y="1510"/>
                                      </a:lnTo>
                                      <a:lnTo>
                                        <a:pt x="3948" y="1510"/>
                                      </a:lnTo>
                                      <a:lnTo>
                                        <a:pt x="3948" y="1567"/>
                                      </a:lnTo>
                                      <a:lnTo>
                                        <a:pt x="3993" y="1567"/>
                                      </a:lnTo>
                                      <a:lnTo>
                                        <a:pt x="3993" y="1702"/>
                                      </a:lnTo>
                                      <a:lnTo>
                                        <a:pt x="4038" y="1702"/>
                                      </a:lnTo>
                                      <a:lnTo>
                                        <a:pt x="4038" y="2006"/>
                                      </a:lnTo>
                                      <a:lnTo>
                                        <a:pt x="4095" y="2006"/>
                                      </a:lnTo>
                                      <a:lnTo>
                                        <a:pt x="4095" y="1984"/>
                                      </a:lnTo>
                                      <a:lnTo>
                                        <a:pt x="4140" y="1984"/>
                                      </a:lnTo>
                                      <a:lnTo>
                                        <a:pt x="4140" y="2063"/>
                                      </a:lnTo>
                                      <a:lnTo>
                                        <a:pt x="4185" y="2063"/>
                                      </a:lnTo>
                                      <a:lnTo>
                                        <a:pt x="4185" y="2119"/>
                                      </a:lnTo>
                                      <a:lnTo>
                                        <a:pt x="4241" y="2119"/>
                                      </a:lnTo>
                                      <a:lnTo>
                                        <a:pt x="4241" y="2051"/>
                                      </a:lnTo>
                                      <a:lnTo>
                                        <a:pt x="4287" y="2051"/>
                                      </a:lnTo>
                                      <a:lnTo>
                                        <a:pt x="4287" y="2378"/>
                                      </a:lnTo>
                                      <a:lnTo>
                                        <a:pt x="4332" y="2378"/>
                                      </a:lnTo>
                                      <a:lnTo>
                                        <a:pt x="4332" y="2468"/>
                                      </a:lnTo>
                                      <a:lnTo>
                                        <a:pt x="4377" y="2468"/>
                                      </a:lnTo>
                                      <a:lnTo>
                                        <a:pt x="4377" y="2322"/>
                                      </a:lnTo>
                                    </a:path>
                                  </a:pathLst>
                                </a:custGeom>
                                <a:noFill/>
                                <a:ln w="698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11" name="Freeform 1432"/>
                              <wps:cNvSpPr>
                                <a:spLocks/>
                              </wps:cNvSpPr>
                              <wps:spPr bwMode="auto">
                                <a:xfrm>
                                  <a:off x="0" y="257809"/>
                                  <a:ext cx="2506908" cy="1159540"/>
                                </a:xfrm>
                                <a:custGeom>
                                  <a:avLst/>
                                  <a:gdLst>
                                    <a:gd name="T0" fmla="*/ 21590 w 3948"/>
                                    <a:gd name="T1" fmla="*/ 21590 h 1826"/>
                                    <a:gd name="T2" fmla="*/ 50165 w 3948"/>
                                    <a:gd name="T3" fmla="*/ 13970 h 1826"/>
                                    <a:gd name="T4" fmla="*/ 107315 w 3948"/>
                                    <a:gd name="T5" fmla="*/ 0 h 1826"/>
                                    <a:gd name="T6" fmla="*/ 135890 w 3948"/>
                                    <a:gd name="T7" fmla="*/ 107315 h 1826"/>
                                    <a:gd name="T8" fmla="*/ 200660 w 3948"/>
                                    <a:gd name="T9" fmla="*/ 100330 h 1826"/>
                                    <a:gd name="T10" fmla="*/ 229235 w 3948"/>
                                    <a:gd name="T11" fmla="*/ 207645 h 1826"/>
                                    <a:gd name="T12" fmla="*/ 293370 w 3948"/>
                                    <a:gd name="T13" fmla="*/ 193040 h 1826"/>
                                    <a:gd name="T14" fmla="*/ 322580 w 3948"/>
                                    <a:gd name="T15" fmla="*/ 214630 h 1826"/>
                                    <a:gd name="T16" fmla="*/ 379730 w 3948"/>
                                    <a:gd name="T17" fmla="*/ 85725 h 1826"/>
                                    <a:gd name="T18" fmla="*/ 408305 w 3948"/>
                                    <a:gd name="T19" fmla="*/ 78740 h 1826"/>
                                    <a:gd name="T20" fmla="*/ 465455 w 3948"/>
                                    <a:gd name="T21" fmla="*/ 121285 h 1826"/>
                                    <a:gd name="T22" fmla="*/ 494030 w 3948"/>
                                    <a:gd name="T23" fmla="*/ 278765 h 1826"/>
                                    <a:gd name="T24" fmla="*/ 558800 w 3948"/>
                                    <a:gd name="T25" fmla="*/ 207645 h 1826"/>
                                    <a:gd name="T26" fmla="*/ 594360 w 3948"/>
                                    <a:gd name="T27" fmla="*/ 271780 h 1826"/>
                                    <a:gd name="T28" fmla="*/ 652145 w 3948"/>
                                    <a:gd name="T29" fmla="*/ 343535 h 1826"/>
                                    <a:gd name="T30" fmla="*/ 680720 w 3948"/>
                                    <a:gd name="T31" fmla="*/ 400685 h 1826"/>
                                    <a:gd name="T32" fmla="*/ 737870 w 3948"/>
                                    <a:gd name="T33" fmla="*/ 457835 h 1826"/>
                                    <a:gd name="T34" fmla="*/ 766445 w 3948"/>
                                    <a:gd name="T35" fmla="*/ 407670 h 1826"/>
                                    <a:gd name="T36" fmla="*/ 823595 w 3948"/>
                                    <a:gd name="T37" fmla="*/ 494030 h 1826"/>
                                    <a:gd name="T38" fmla="*/ 859790 w 3948"/>
                                    <a:gd name="T39" fmla="*/ 579755 h 1826"/>
                                    <a:gd name="T40" fmla="*/ 916940 w 3948"/>
                                    <a:gd name="T41" fmla="*/ 472440 h 1826"/>
                                    <a:gd name="T42" fmla="*/ 945515 w 3948"/>
                                    <a:gd name="T43" fmla="*/ 393700 h 1826"/>
                                    <a:gd name="T44" fmla="*/ 1010285 w 3948"/>
                                    <a:gd name="T45" fmla="*/ 415290 h 1826"/>
                                    <a:gd name="T46" fmla="*/ 1038860 w 3948"/>
                                    <a:gd name="T47" fmla="*/ 400685 h 1826"/>
                                    <a:gd name="T48" fmla="*/ 1102995 w 3948"/>
                                    <a:gd name="T49" fmla="*/ 486410 h 1826"/>
                                    <a:gd name="T50" fmla="*/ 1131570 w 3948"/>
                                    <a:gd name="T51" fmla="*/ 508000 h 1826"/>
                                    <a:gd name="T52" fmla="*/ 1189355 w 3948"/>
                                    <a:gd name="T53" fmla="*/ 393700 h 1826"/>
                                    <a:gd name="T54" fmla="*/ 1217930 w 3948"/>
                                    <a:gd name="T55" fmla="*/ 586740 h 1826"/>
                                    <a:gd name="T56" fmla="*/ 1275080 w 3948"/>
                                    <a:gd name="T57" fmla="*/ 572770 h 1826"/>
                                    <a:gd name="T58" fmla="*/ 1303655 w 3948"/>
                                    <a:gd name="T59" fmla="*/ 450850 h 1826"/>
                                    <a:gd name="T60" fmla="*/ 1368425 w 3948"/>
                                    <a:gd name="T61" fmla="*/ 494030 h 1826"/>
                                    <a:gd name="T62" fmla="*/ 1397000 w 3948"/>
                                    <a:gd name="T63" fmla="*/ 522605 h 1826"/>
                                    <a:gd name="T64" fmla="*/ 1461135 w 3948"/>
                                    <a:gd name="T65" fmla="*/ 579755 h 1826"/>
                                    <a:gd name="T66" fmla="*/ 1489710 w 3948"/>
                                    <a:gd name="T67" fmla="*/ 544195 h 1826"/>
                                    <a:gd name="T68" fmla="*/ 1547495 w 3948"/>
                                    <a:gd name="T69" fmla="*/ 608330 h 1826"/>
                                    <a:gd name="T70" fmla="*/ 1576070 w 3948"/>
                                    <a:gd name="T71" fmla="*/ 536575 h 1826"/>
                                    <a:gd name="T72" fmla="*/ 1633220 w 3948"/>
                                    <a:gd name="T73" fmla="*/ 572770 h 1826"/>
                                    <a:gd name="T74" fmla="*/ 1661795 w 3948"/>
                                    <a:gd name="T75" fmla="*/ 586740 h 1826"/>
                                    <a:gd name="T76" fmla="*/ 1726565 w 3948"/>
                                    <a:gd name="T77" fmla="*/ 565150 h 1826"/>
                                    <a:gd name="T78" fmla="*/ 1755140 w 3948"/>
                                    <a:gd name="T79" fmla="*/ 651510 h 1826"/>
                                    <a:gd name="T80" fmla="*/ 1819275 w 3948"/>
                                    <a:gd name="T81" fmla="*/ 601345 h 1826"/>
                                    <a:gd name="T82" fmla="*/ 1855470 w 3948"/>
                                    <a:gd name="T83" fmla="*/ 808990 h 1826"/>
                                    <a:gd name="T84" fmla="*/ 1912620 w 3948"/>
                                    <a:gd name="T85" fmla="*/ 916305 h 1826"/>
                                    <a:gd name="T86" fmla="*/ 1941195 w 3948"/>
                                    <a:gd name="T87" fmla="*/ 973455 h 1826"/>
                                    <a:gd name="T88" fmla="*/ 1998345 w 3948"/>
                                    <a:gd name="T89" fmla="*/ 1080770 h 1826"/>
                                    <a:gd name="T90" fmla="*/ 2026920 w 3948"/>
                                    <a:gd name="T91" fmla="*/ 937895 h 1826"/>
                                    <a:gd name="T92" fmla="*/ 2084705 w 3948"/>
                                    <a:gd name="T93" fmla="*/ 958850 h 1826"/>
                                    <a:gd name="T94" fmla="*/ 2113280 w 3948"/>
                                    <a:gd name="T95" fmla="*/ 1152525 h 1826"/>
                                    <a:gd name="T96" fmla="*/ 2177415 w 3948"/>
                                    <a:gd name="T97" fmla="*/ 1137920 h 1826"/>
                                    <a:gd name="T98" fmla="*/ 2205990 w 3948"/>
                                    <a:gd name="T99" fmla="*/ 1087755 h 1826"/>
                                    <a:gd name="T100" fmla="*/ 2270760 w 3948"/>
                                    <a:gd name="T101" fmla="*/ 1095375 h 1826"/>
                                    <a:gd name="T102" fmla="*/ 2299335 w 3948"/>
                                    <a:gd name="T103" fmla="*/ 1087755 h 1826"/>
                                    <a:gd name="T104" fmla="*/ 2356485 w 3948"/>
                                    <a:gd name="T105" fmla="*/ 1130935 h 1826"/>
                                    <a:gd name="T106" fmla="*/ 2385060 w 3948"/>
                                    <a:gd name="T107" fmla="*/ 1159510 h 1826"/>
                                    <a:gd name="T108" fmla="*/ 2442845 w 3948"/>
                                    <a:gd name="T109" fmla="*/ 1030605 h 1826"/>
                                    <a:gd name="T110" fmla="*/ 2478405 w 3948"/>
                                    <a:gd name="T111" fmla="*/ 916305 h 1826"/>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Lst>
                                  <a:ahLst/>
                                  <a:cxnLst>
                                    <a:cxn ang="T112">
                                      <a:pos x="T0" y="T1"/>
                                    </a:cxn>
                                    <a:cxn ang="T113">
                                      <a:pos x="T2" y="T3"/>
                                    </a:cxn>
                                    <a:cxn ang="T114">
                                      <a:pos x="T4" y="T5"/>
                                    </a:cxn>
                                    <a:cxn ang="T115">
                                      <a:pos x="T6" y="T7"/>
                                    </a:cxn>
                                    <a:cxn ang="T116">
                                      <a:pos x="T8" y="T9"/>
                                    </a:cxn>
                                    <a:cxn ang="T117">
                                      <a:pos x="T10" y="T11"/>
                                    </a:cxn>
                                    <a:cxn ang="T118">
                                      <a:pos x="T12" y="T13"/>
                                    </a:cxn>
                                    <a:cxn ang="T119">
                                      <a:pos x="T14" y="T15"/>
                                    </a:cxn>
                                    <a:cxn ang="T120">
                                      <a:pos x="T16" y="T17"/>
                                    </a:cxn>
                                    <a:cxn ang="T121">
                                      <a:pos x="T18" y="T19"/>
                                    </a:cxn>
                                    <a:cxn ang="T122">
                                      <a:pos x="T20" y="T21"/>
                                    </a:cxn>
                                    <a:cxn ang="T123">
                                      <a:pos x="T22" y="T23"/>
                                    </a:cxn>
                                    <a:cxn ang="T124">
                                      <a:pos x="T24" y="T25"/>
                                    </a:cxn>
                                    <a:cxn ang="T125">
                                      <a:pos x="T26" y="T27"/>
                                    </a:cxn>
                                    <a:cxn ang="T126">
                                      <a:pos x="T28" y="T29"/>
                                    </a:cxn>
                                    <a:cxn ang="T127">
                                      <a:pos x="T30" y="T31"/>
                                    </a:cxn>
                                    <a:cxn ang="T128">
                                      <a:pos x="T32" y="T33"/>
                                    </a:cxn>
                                    <a:cxn ang="T129">
                                      <a:pos x="T34" y="T35"/>
                                    </a:cxn>
                                    <a:cxn ang="T130">
                                      <a:pos x="T36" y="T37"/>
                                    </a:cxn>
                                    <a:cxn ang="T131">
                                      <a:pos x="T38" y="T39"/>
                                    </a:cxn>
                                    <a:cxn ang="T132">
                                      <a:pos x="T40" y="T41"/>
                                    </a:cxn>
                                    <a:cxn ang="T133">
                                      <a:pos x="T42" y="T43"/>
                                    </a:cxn>
                                    <a:cxn ang="T134">
                                      <a:pos x="T44" y="T45"/>
                                    </a:cxn>
                                    <a:cxn ang="T135">
                                      <a:pos x="T46" y="T47"/>
                                    </a:cxn>
                                    <a:cxn ang="T136">
                                      <a:pos x="T48" y="T49"/>
                                    </a:cxn>
                                    <a:cxn ang="T137">
                                      <a:pos x="T50" y="T51"/>
                                    </a:cxn>
                                    <a:cxn ang="T138">
                                      <a:pos x="T52" y="T53"/>
                                    </a:cxn>
                                    <a:cxn ang="T139">
                                      <a:pos x="T54" y="T55"/>
                                    </a:cxn>
                                    <a:cxn ang="T140">
                                      <a:pos x="T56" y="T57"/>
                                    </a:cxn>
                                    <a:cxn ang="T141">
                                      <a:pos x="T58" y="T59"/>
                                    </a:cxn>
                                    <a:cxn ang="T142">
                                      <a:pos x="T60" y="T61"/>
                                    </a:cxn>
                                    <a:cxn ang="T143">
                                      <a:pos x="T62" y="T63"/>
                                    </a:cxn>
                                    <a:cxn ang="T144">
                                      <a:pos x="T64" y="T65"/>
                                    </a:cxn>
                                    <a:cxn ang="T145">
                                      <a:pos x="T66" y="T67"/>
                                    </a:cxn>
                                    <a:cxn ang="T146">
                                      <a:pos x="T68" y="T69"/>
                                    </a:cxn>
                                    <a:cxn ang="T147">
                                      <a:pos x="T70" y="T71"/>
                                    </a:cxn>
                                    <a:cxn ang="T148">
                                      <a:pos x="T72" y="T73"/>
                                    </a:cxn>
                                    <a:cxn ang="T149">
                                      <a:pos x="T74" y="T75"/>
                                    </a:cxn>
                                    <a:cxn ang="T150">
                                      <a:pos x="T76" y="T77"/>
                                    </a:cxn>
                                    <a:cxn ang="T151">
                                      <a:pos x="T78" y="T79"/>
                                    </a:cxn>
                                    <a:cxn ang="T152">
                                      <a:pos x="T80" y="T81"/>
                                    </a:cxn>
                                    <a:cxn ang="T153">
                                      <a:pos x="T82" y="T83"/>
                                    </a:cxn>
                                    <a:cxn ang="T154">
                                      <a:pos x="T84" y="T85"/>
                                    </a:cxn>
                                    <a:cxn ang="T155">
                                      <a:pos x="T86" y="T87"/>
                                    </a:cxn>
                                    <a:cxn ang="T156">
                                      <a:pos x="T88" y="T89"/>
                                    </a:cxn>
                                    <a:cxn ang="T157">
                                      <a:pos x="T90" y="T91"/>
                                    </a:cxn>
                                    <a:cxn ang="T158">
                                      <a:pos x="T92" y="T93"/>
                                    </a:cxn>
                                    <a:cxn ang="T159">
                                      <a:pos x="T94" y="T95"/>
                                    </a:cxn>
                                    <a:cxn ang="T160">
                                      <a:pos x="T96" y="T97"/>
                                    </a:cxn>
                                    <a:cxn ang="T161">
                                      <a:pos x="T98" y="T99"/>
                                    </a:cxn>
                                    <a:cxn ang="T162">
                                      <a:pos x="T100" y="T101"/>
                                    </a:cxn>
                                    <a:cxn ang="T163">
                                      <a:pos x="T102" y="T103"/>
                                    </a:cxn>
                                    <a:cxn ang="T164">
                                      <a:pos x="T104" y="T105"/>
                                    </a:cxn>
                                    <a:cxn ang="T165">
                                      <a:pos x="T106" y="T107"/>
                                    </a:cxn>
                                    <a:cxn ang="T166">
                                      <a:pos x="T108" y="T109"/>
                                    </a:cxn>
                                    <a:cxn ang="T167">
                                      <a:pos x="T110" y="T111"/>
                                    </a:cxn>
                                  </a:cxnLst>
                                  <a:rect l="0" t="0" r="r" b="b"/>
                                  <a:pathLst>
                                    <a:path w="3948" h="1826">
                                      <a:moveTo>
                                        <a:pt x="0" y="67"/>
                                      </a:moveTo>
                                      <a:lnTo>
                                        <a:pt x="0" y="34"/>
                                      </a:lnTo>
                                      <a:lnTo>
                                        <a:pt x="34" y="34"/>
                                      </a:lnTo>
                                      <a:lnTo>
                                        <a:pt x="79" y="34"/>
                                      </a:lnTo>
                                      <a:lnTo>
                                        <a:pt x="79" y="22"/>
                                      </a:lnTo>
                                      <a:lnTo>
                                        <a:pt x="124" y="22"/>
                                      </a:lnTo>
                                      <a:lnTo>
                                        <a:pt x="124" y="0"/>
                                      </a:lnTo>
                                      <a:lnTo>
                                        <a:pt x="169" y="0"/>
                                      </a:lnTo>
                                      <a:lnTo>
                                        <a:pt x="214" y="0"/>
                                      </a:lnTo>
                                      <a:lnTo>
                                        <a:pt x="214" y="169"/>
                                      </a:lnTo>
                                      <a:lnTo>
                                        <a:pt x="271" y="169"/>
                                      </a:lnTo>
                                      <a:lnTo>
                                        <a:pt x="271" y="158"/>
                                      </a:lnTo>
                                      <a:lnTo>
                                        <a:pt x="316" y="158"/>
                                      </a:lnTo>
                                      <a:lnTo>
                                        <a:pt x="316" y="191"/>
                                      </a:lnTo>
                                      <a:lnTo>
                                        <a:pt x="361" y="191"/>
                                      </a:lnTo>
                                      <a:lnTo>
                                        <a:pt x="361" y="327"/>
                                      </a:lnTo>
                                      <a:lnTo>
                                        <a:pt x="417" y="327"/>
                                      </a:lnTo>
                                      <a:lnTo>
                                        <a:pt x="417" y="304"/>
                                      </a:lnTo>
                                      <a:lnTo>
                                        <a:pt x="462" y="304"/>
                                      </a:lnTo>
                                      <a:lnTo>
                                        <a:pt x="462" y="338"/>
                                      </a:lnTo>
                                      <a:lnTo>
                                        <a:pt x="508" y="338"/>
                                      </a:lnTo>
                                      <a:lnTo>
                                        <a:pt x="553" y="338"/>
                                      </a:lnTo>
                                      <a:lnTo>
                                        <a:pt x="553" y="135"/>
                                      </a:lnTo>
                                      <a:lnTo>
                                        <a:pt x="598" y="135"/>
                                      </a:lnTo>
                                      <a:lnTo>
                                        <a:pt x="598" y="34"/>
                                      </a:lnTo>
                                      <a:lnTo>
                                        <a:pt x="643" y="34"/>
                                      </a:lnTo>
                                      <a:lnTo>
                                        <a:pt x="643" y="124"/>
                                      </a:lnTo>
                                      <a:lnTo>
                                        <a:pt x="688" y="124"/>
                                      </a:lnTo>
                                      <a:lnTo>
                                        <a:pt x="688" y="191"/>
                                      </a:lnTo>
                                      <a:lnTo>
                                        <a:pt x="733" y="191"/>
                                      </a:lnTo>
                                      <a:lnTo>
                                        <a:pt x="733" y="383"/>
                                      </a:lnTo>
                                      <a:lnTo>
                                        <a:pt x="778" y="383"/>
                                      </a:lnTo>
                                      <a:lnTo>
                                        <a:pt x="778" y="439"/>
                                      </a:lnTo>
                                      <a:lnTo>
                                        <a:pt x="823" y="439"/>
                                      </a:lnTo>
                                      <a:lnTo>
                                        <a:pt x="823" y="327"/>
                                      </a:lnTo>
                                      <a:lnTo>
                                        <a:pt x="880" y="327"/>
                                      </a:lnTo>
                                      <a:lnTo>
                                        <a:pt x="936" y="327"/>
                                      </a:lnTo>
                                      <a:lnTo>
                                        <a:pt x="936" y="428"/>
                                      </a:lnTo>
                                      <a:lnTo>
                                        <a:pt x="981" y="428"/>
                                      </a:lnTo>
                                      <a:lnTo>
                                        <a:pt x="981" y="541"/>
                                      </a:lnTo>
                                      <a:lnTo>
                                        <a:pt x="1027" y="541"/>
                                      </a:lnTo>
                                      <a:lnTo>
                                        <a:pt x="1027" y="597"/>
                                      </a:lnTo>
                                      <a:lnTo>
                                        <a:pt x="1072" y="597"/>
                                      </a:lnTo>
                                      <a:lnTo>
                                        <a:pt x="1072" y="631"/>
                                      </a:lnTo>
                                      <a:lnTo>
                                        <a:pt x="1117" y="631"/>
                                      </a:lnTo>
                                      <a:lnTo>
                                        <a:pt x="1117" y="721"/>
                                      </a:lnTo>
                                      <a:lnTo>
                                        <a:pt x="1162" y="721"/>
                                      </a:lnTo>
                                      <a:lnTo>
                                        <a:pt x="1162" y="631"/>
                                      </a:lnTo>
                                      <a:lnTo>
                                        <a:pt x="1207" y="631"/>
                                      </a:lnTo>
                                      <a:lnTo>
                                        <a:pt x="1207" y="642"/>
                                      </a:lnTo>
                                      <a:lnTo>
                                        <a:pt x="1252" y="642"/>
                                      </a:lnTo>
                                      <a:lnTo>
                                        <a:pt x="1252" y="778"/>
                                      </a:lnTo>
                                      <a:lnTo>
                                        <a:pt x="1297" y="778"/>
                                      </a:lnTo>
                                      <a:lnTo>
                                        <a:pt x="1297" y="789"/>
                                      </a:lnTo>
                                      <a:lnTo>
                                        <a:pt x="1354" y="789"/>
                                      </a:lnTo>
                                      <a:lnTo>
                                        <a:pt x="1354" y="913"/>
                                      </a:lnTo>
                                      <a:lnTo>
                                        <a:pt x="1399" y="913"/>
                                      </a:lnTo>
                                      <a:lnTo>
                                        <a:pt x="1399" y="744"/>
                                      </a:lnTo>
                                      <a:lnTo>
                                        <a:pt x="1444" y="744"/>
                                      </a:lnTo>
                                      <a:lnTo>
                                        <a:pt x="1444" y="496"/>
                                      </a:lnTo>
                                      <a:lnTo>
                                        <a:pt x="1489" y="496"/>
                                      </a:lnTo>
                                      <a:lnTo>
                                        <a:pt x="1489" y="620"/>
                                      </a:lnTo>
                                      <a:lnTo>
                                        <a:pt x="1534" y="620"/>
                                      </a:lnTo>
                                      <a:lnTo>
                                        <a:pt x="1534" y="654"/>
                                      </a:lnTo>
                                      <a:lnTo>
                                        <a:pt x="1591" y="654"/>
                                      </a:lnTo>
                                      <a:lnTo>
                                        <a:pt x="1591" y="609"/>
                                      </a:lnTo>
                                      <a:lnTo>
                                        <a:pt x="1636" y="609"/>
                                      </a:lnTo>
                                      <a:lnTo>
                                        <a:pt x="1636" y="631"/>
                                      </a:lnTo>
                                      <a:lnTo>
                                        <a:pt x="1681" y="631"/>
                                      </a:lnTo>
                                      <a:lnTo>
                                        <a:pt x="1681" y="766"/>
                                      </a:lnTo>
                                      <a:lnTo>
                                        <a:pt x="1737" y="766"/>
                                      </a:lnTo>
                                      <a:lnTo>
                                        <a:pt x="1737" y="778"/>
                                      </a:lnTo>
                                      <a:lnTo>
                                        <a:pt x="1782" y="778"/>
                                      </a:lnTo>
                                      <a:lnTo>
                                        <a:pt x="1782" y="800"/>
                                      </a:lnTo>
                                      <a:lnTo>
                                        <a:pt x="1827" y="800"/>
                                      </a:lnTo>
                                      <a:lnTo>
                                        <a:pt x="1827" y="620"/>
                                      </a:lnTo>
                                      <a:lnTo>
                                        <a:pt x="1873" y="620"/>
                                      </a:lnTo>
                                      <a:lnTo>
                                        <a:pt x="1873" y="710"/>
                                      </a:lnTo>
                                      <a:lnTo>
                                        <a:pt x="1918" y="710"/>
                                      </a:lnTo>
                                      <a:lnTo>
                                        <a:pt x="1918" y="924"/>
                                      </a:lnTo>
                                      <a:lnTo>
                                        <a:pt x="1963" y="924"/>
                                      </a:lnTo>
                                      <a:lnTo>
                                        <a:pt x="1963" y="902"/>
                                      </a:lnTo>
                                      <a:lnTo>
                                        <a:pt x="2008" y="902"/>
                                      </a:lnTo>
                                      <a:lnTo>
                                        <a:pt x="2008" y="778"/>
                                      </a:lnTo>
                                      <a:lnTo>
                                        <a:pt x="2053" y="778"/>
                                      </a:lnTo>
                                      <a:lnTo>
                                        <a:pt x="2053" y="710"/>
                                      </a:lnTo>
                                      <a:lnTo>
                                        <a:pt x="2109" y="710"/>
                                      </a:lnTo>
                                      <a:lnTo>
                                        <a:pt x="2109" y="778"/>
                                      </a:lnTo>
                                      <a:lnTo>
                                        <a:pt x="2155" y="778"/>
                                      </a:lnTo>
                                      <a:lnTo>
                                        <a:pt x="2155" y="687"/>
                                      </a:lnTo>
                                      <a:lnTo>
                                        <a:pt x="2200" y="687"/>
                                      </a:lnTo>
                                      <a:lnTo>
                                        <a:pt x="2200" y="823"/>
                                      </a:lnTo>
                                      <a:lnTo>
                                        <a:pt x="2256" y="823"/>
                                      </a:lnTo>
                                      <a:lnTo>
                                        <a:pt x="2256" y="913"/>
                                      </a:lnTo>
                                      <a:lnTo>
                                        <a:pt x="2301" y="913"/>
                                      </a:lnTo>
                                      <a:lnTo>
                                        <a:pt x="2301" y="755"/>
                                      </a:lnTo>
                                      <a:lnTo>
                                        <a:pt x="2346" y="755"/>
                                      </a:lnTo>
                                      <a:lnTo>
                                        <a:pt x="2346" y="857"/>
                                      </a:lnTo>
                                      <a:lnTo>
                                        <a:pt x="2391" y="857"/>
                                      </a:lnTo>
                                      <a:lnTo>
                                        <a:pt x="2391" y="958"/>
                                      </a:lnTo>
                                      <a:lnTo>
                                        <a:pt x="2437" y="958"/>
                                      </a:lnTo>
                                      <a:lnTo>
                                        <a:pt x="2437" y="890"/>
                                      </a:lnTo>
                                      <a:lnTo>
                                        <a:pt x="2482" y="890"/>
                                      </a:lnTo>
                                      <a:lnTo>
                                        <a:pt x="2482" y="845"/>
                                      </a:lnTo>
                                      <a:lnTo>
                                        <a:pt x="2527" y="845"/>
                                      </a:lnTo>
                                      <a:lnTo>
                                        <a:pt x="2527" y="902"/>
                                      </a:lnTo>
                                      <a:lnTo>
                                        <a:pt x="2572" y="902"/>
                                      </a:lnTo>
                                      <a:lnTo>
                                        <a:pt x="2572" y="845"/>
                                      </a:lnTo>
                                      <a:lnTo>
                                        <a:pt x="2617" y="845"/>
                                      </a:lnTo>
                                      <a:lnTo>
                                        <a:pt x="2617" y="924"/>
                                      </a:lnTo>
                                      <a:lnTo>
                                        <a:pt x="2662" y="924"/>
                                      </a:lnTo>
                                      <a:lnTo>
                                        <a:pt x="2662" y="890"/>
                                      </a:lnTo>
                                      <a:lnTo>
                                        <a:pt x="2719" y="890"/>
                                      </a:lnTo>
                                      <a:lnTo>
                                        <a:pt x="2719" y="902"/>
                                      </a:lnTo>
                                      <a:lnTo>
                                        <a:pt x="2764" y="902"/>
                                      </a:lnTo>
                                      <a:lnTo>
                                        <a:pt x="2764" y="1026"/>
                                      </a:lnTo>
                                      <a:lnTo>
                                        <a:pt x="2820" y="1026"/>
                                      </a:lnTo>
                                      <a:lnTo>
                                        <a:pt x="2820" y="947"/>
                                      </a:lnTo>
                                      <a:lnTo>
                                        <a:pt x="2865" y="947"/>
                                      </a:lnTo>
                                      <a:lnTo>
                                        <a:pt x="2865" y="1026"/>
                                      </a:lnTo>
                                      <a:lnTo>
                                        <a:pt x="2922" y="1026"/>
                                      </a:lnTo>
                                      <a:lnTo>
                                        <a:pt x="2922" y="1274"/>
                                      </a:lnTo>
                                      <a:lnTo>
                                        <a:pt x="2967" y="1274"/>
                                      </a:lnTo>
                                      <a:lnTo>
                                        <a:pt x="2967" y="1443"/>
                                      </a:lnTo>
                                      <a:lnTo>
                                        <a:pt x="3012" y="1443"/>
                                      </a:lnTo>
                                      <a:lnTo>
                                        <a:pt x="3012" y="1432"/>
                                      </a:lnTo>
                                      <a:lnTo>
                                        <a:pt x="3057" y="1432"/>
                                      </a:lnTo>
                                      <a:lnTo>
                                        <a:pt x="3057" y="1533"/>
                                      </a:lnTo>
                                      <a:lnTo>
                                        <a:pt x="3102" y="1533"/>
                                      </a:lnTo>
                                      <a:lnTo>
                                        <a:pt x="3102" y="1702"/>
                                      </a:lnTo>
                                      <a:lnTo>
                                        <a:pt x="3147" y="1702"/>
                                      </a:lnTo>
                                      <a:lnTo>
                                        <a:pt x="3147" y="1567"/>
                                      </a:lnTo>
                                      <a:lnTo>
                                        <a:pt x="3192" y="1567"/>
                                      </a:lnTo>
                                      <a:lnTo>
                                        <a:pt x="3192" y="1477"/>
                                      </a:lnTo>
                                      <a:lnTo>
                                        <a:pt x="3237" y="1477"/>
                                      </a:lnTo>
                                      <a:lnTo>
                                        <a:pt x="3237" y="1510"/>
                                      </a:lnTo>
                                      <a:lnTo>
                                        <a:pt x="3283" y="1510"/>
                                      </a:lnTo>
                                      <a:lnTo>
                                        <a:pt x="3283" y="1646"/>
                                      </a:lnTo>
                                      <a:lnTo>
                                        <a:pt x="3328" y="1646"/>
                                      </a:lnTo>
                                      <a:lnTo>
                                        <a:pt x="3328" y="1815"/>
                                      </a:lnTo>
                                      <a:lnTo>
                                        <a:pt x="3373" y="1815"/>
                                      </a:lnTo>
                                      <a:lnTo>
                                        <a:pt x="3373" y="1792"/>
                                      </a:lnTo>
                                      <a:lnTo>
                                        <a:pt x="3429" y="1792"/>
                                      </a:lnTo>
                                      <a:lnTo>
                                        <a:pt x="3429" y="1747"/>
                                      </a:lnTo>
                                      <a:lnTo>
                                        <a:pt x="3474" y="1747"/>
                                      </a:lnTo>
                                      <a:lnTo>
                                        <a:pt x="3474" y="1713"/>
                                      </a:lnTo>
                                      <a:lnTo>
                                        <a:pt x="3520" y="1713"/>
                                      </a:lnTo>
                                      <a:lnTo>
                                        <a:pt x="3520" y="1725"/>
                                      </a:lnTo>
                                      <a:lnTo>
                                        <a:pt x="3576" y="1725"/>
                                      </a:lnTo>
                                      <a:lnTo>
                                        <a:pt x="3576" y="1657"/>
                                      </a:lnTo>
                                      <a:lnTo>
                                        <a:pt x="3621" y="1657"/>
                                      </a:lnTo>
                                      <a:lnTo>
                                        <a:pt x="3621" y="1713"/>
                                      </a:lnTo>
                                      <a:lnTo>
                                        <a:pt x="3666" y="1713"/>
                                      </a:lnTo>
                                      <a:lnTo>
                                        <a:pt x="3666" y="1781"/>
                                      </a:lnTo>
                                      <a:lnTo>
                                        <a:pt x="3711" y="1781"/>
                                      </a:lnTo>
                                      <a:lnTo>
                                        <a:pt x="3711" y="1736"/>
                                      </a:lnTo>
                                      <a:lnTo>
                                        <a:pt x="3756" y="1736"/>
                                      </a:lnTo>
                                      <a:lnTo>
                                        <a:pt x="3756" y="1826"/>
                                      </a:lnTo>
                                      <a:lnTo>
                                        <a:pt x="3802" y="1826"/>
                                      </a:lnTo>
                                      <a:lnTo>
                                        <a:pt x="3802" y="1623"/>
                                      </a:lnTo>
                                      <a:lnTo>
                                        <a:pt x="3847" y="1623"/>
                                      </a:lnTo>
                                      <a:lnTo>
                                        <a:pt x="3847" y="1443"/>
                                      </a:lnTo>
                                      <a:lnTo>
                                        <a:pt x="3903" y="1443"/>
                                      </a:lnTo>
                                      <a:lnTo>
                                        <a:pt x="3948" y="1443"/>
                                      </a:lnTo>
                                      <a:lnTo>
                                        <a:pt x="3948" y="1691"/>
                                      </a:lnTo>
                                    </a:path>
                                  </a:pathLst>
                                </a:custGeom>
                                <a:noFill/>
                                <a:ln w="21590">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12" name="Freeform 1433"/>
                              <wps:cNvSpPr>
                                <a:spLocks/>
                              </wps:cNvSpPr>
                              <wps:spPr bwMode="auto">
                                <a:xfrm>
                                  <a:off x="2506908" y="1331546"/>
                                  <a:ext cx="272401" cy="457916"/>
                                </a:xfrm>
                                <a:custGeom>
                                  <a:avLst/>
                                  <a:gdLst>
                                    <a:gd name="T0" fmla="*/ 0 w 429"/>
                                    <a:gd name="T1" fmla="*/ 0 h 721"/>
                                    <a:gd name="T2" fmla="*/ 28575 w 429"/>
                                    <a:gd name="T3" fmla="*/ 0 h 721"/>
                                    <a:gd name="T4" fmla="*/ 28575 w 429"/>
                                    <a:gd name="T5" fmla="*/ 121285 h 721"/>
                                    <a:gd name="T6" fmla="*/ 57150 w 429"/>
                                    <a:gd name="T7" fmla="*/ 121285 h 721"/>
                                    <a:gd name="T8" fmla="*/ 57150 w 429"/>
                                    <a:gd name="T9" fmla="*/ 71755 h 721"/>
                                    <a:gd name="T10" fmla="*/ 93345 w 429"/>
                                    <a:gd name="T11" fmla="*/ 71755 h 721"/>
                                    <a:gd name="T12" fmla="*/ 93345 w 429"/>
                                    <a:gd name="T13" fmla="*/ 107315 h 721"/>
                                    <a:gd name="T14" fmla="*/ 121920 w 429"/>
                                    <a:gd name="T15" fmla="*/ 107315 h 721"/>
                                    <a:gd name="T16" fmla="*/ 121920 w 429"/>
                                    <a:gd name="T17" fmla="*/ 336550 h 721"/>
                                    <a:gd name="T18" fmla="*/ 150495 w 429"/>
                                    <a:gd name="T19" fmla="*/ 336550 h 721"/>
                                    <a:gd name="T20" fmla="*/ 150495 w 429"/>
                                    <a:gd name="T21" fmla="*/ 407670 h 721"/>
                                    <a:gd name="T22" fmla="*/ 186055 w 429"/>
                                    <a:gd name="T23" fmla="*/ 407670 h 721"/>
                                    <a:gd name="T24" fmla="*/ 186055 w 429"/>
                                    <a:gd name="T25" fmla="*/ 264795 h 721"/>
                                    <a:gd name="T26" fmla="*/ 215265 w 429"/>
                                    <a:gd name="T27" fmla="*/ 264795 h 721"/>
                                    <a:gd name="T28" fmla="*/ 215265 w 429"/>
                                    <a:gd name="T29" fmla="*/ 365125 h 721"/>
                                    <a:gd name="T30" fmla="*/ 243840 w 429"/>
                                    <a:gd name="T31" fmla="*/ 365125 h 721"/>
                                    <a:gd name="T32" fmla="*/ 243840 w 429"/>
                                    <a:gd name="T33" fmla="*/ 457835 h 721"/>
                                    <a:gd name="T34" fmla="*/ 272415 w 429"/>
                                    <a:gd name="T35" fmla="*/ 457835 h 721"/>
                                    <a:gd name="T36" fmla="*/ 272415 w 429"/>
                                    <a:gd name="T37" fmla="*/ 422275 h 721"/>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Lst>
                                  <a:ahLst/>
                                  <a:cxnLst>
                                    <a:cxn ang="T38">
                                      <a:pos x="T0" y="T1"/>
                                    </a:cxn>
                                    <a:cxn ang="T39">
                                      <a:pos x="T2" y="T3"/>
                                    </a:cxn>
                                    <a:cxn ang="T40">
                                      <a:pos x="T4" y="T5"/>
                                    </a:cxn>
                                    <a:cxn ang="T41">
                                      <a:pos x="T6" y="T7"/>
                                    </a:cxn>
                                    <a:cxn ang="T42">
                                      <a:pos x="T8" y="T9"/>
                                    </a:cxn>
                                    <a:cxn ang="T43">
                                      <a:pos x="T10" y="T11"/>
                                    </a:cxn>
                                    <a:cxn ang="T44">
                                      <a:pos x="T12" y="T13"/>
                                    </a:cxn>
                                    <a:cxn ang="T45">
                                      <a:pos x="T14" y="T15"/>
                                    </a:cxn>
                                    <a:cxn ang="T46">
                                      <a:pos x="T16" y="T17"/>
                                    </a:cxn>
                                    <a:cxn ang="T47">
                                      <a:pos x="T18" y="T19"/>
                                    </a:cxn>
                                    <a:cxn ang="T48">
                                      <a:pos x="T20" y="T21"/>
                                    </a:cxn>
                                    <a:cxn ang="T49">
                                      <a:pos x="T22" y="T23"/>
                                    </a:cxn>
                                    <a:cxn ang="T50">
                                      <a:pos x="T24" y="T25"/>
                                    </a:cxn>
                                    <a:cxn ang="T51">
                                      <a:pos x="T26" y="T27"/>
                                    </a:cxn>
                                    <a:cxn ang="T52">
                                      <a:pos x="T28" y="T29"/>
                                    </a:cxn>
                                    <a:cxn ang="T53">
                                      <a:pos x="T30" y="T31"/>
                                    </a:cxn>
                                    <a:cxn ang="T54">
                                      <a:pos x="T32" y="T33"/>
                                    </a:cxn>
                                    <a:cxn ang="T55">
                                      <a:pos x="T34" y="T35"/>
                                    </a:cxn>
                                    <a:cxn ang="T56">
                                      <a:pos x="T36" y="T37"/>
                                    </a:cxn>
                                  </a:cxnLst>
                                  <a:rect l="0" t="0" r="r" b="b"/>
                                  <a:pathLst>
                                    <a:path w="429" h="721">
                                      <a:moveTo>
                                        <a:pt x="0" y="0"/>
                                      </a:moveTo>
                                      <a:lnTo>
                                        <a:pt x="45" y="0"/>
                                      </a:lnTo>
                                      <a:lnTo>
                                        <a:pt x="45" y="191"/>
                                      </a:lnTo>
                                      <a:lnTo>
                                        <a:pt x="90" y="191"/>
                                      </a:lnTo>
                                      <a:lnTo>
                                        <a:pt x="90" y="113"/>
                                      </a:lnTo>
                                      <a:lnTo>
                                        <a:pt x="147" y="113"/>
                                      </a:lnTo>
                                      <a:lnTo>
                                        <a:pt x="147" y="169"/>
                                      </a:lnTo>
                                      <a:lnTo>
                                        <a:pt x="192" y="169"/>
                                      </a:lnTo>
                                      <a:lnTo>
                                        <a:pt x="192" y="530"/>
                                      </a:lnTo>
                                      <a:lnTo>
                                        <a:pt x="237" y="530"/>
                                      </a:lnTo>
                                      <a:lnTo>
                                        <a:pt x="237" y="642"/>
                                      </a:lnTo>
                                      <a:lnTo>
                                        <a:pt x="293" y="642"/>
                                      </a:lnTo>
                                      <a:lnTo>
                                        <a:pt x="293" y="417"/>
                                      </a:lnTo>
                                      <a:lnTo>
                                        <a:pt x="339" y="417"/>
                                      </a:lnTo>
                                      <a:lnTo>
                                        <a:pt x="339" y="575"/>
                                      </a:lnTo>
                                      <a:lnTo>
                                        <a:pt x="384" y="575"/>
                                      </a:lnTo>
                                      <a:lnTo>
                                        <a:pt x="384" y="721"/>
                                      </a:lnTo>
                                      <a:lnTo>
                                        <a:pt x="429" y="721"/>
                                      </a:lnTo>
                                      <a:lnTo>
                                        <a:pt x="429" y="665"/>
                                      </a:lnTo>
                                    </a:path>
                                  </a:pathLst>
                                </a:custGeom>
                                <a:noFill/>
                                <a:ln w="21590">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13" name="Freeform 1434"/>
                              <wps:cNvSpPr>
                                <a:spLocks/>
                              </wps:cNvSpPr>
                              <wps:spPr bwMode="auto">
                                <a:xfrm>
                                  <a:off x="0" y="264709"/>
                                  <a:ext cx="2779309" cy="1560954"/>
                                </a:xfrm>
                                <a:custGeom>
                                  <a:avLst/>
                                  <a:gdLst>
                                    <a:gd name="T0" fmla="*/ 21590 w 4377"/>
                                    <a:gd name="T1" fmla="*/ 100330 h 2458"/>
                                    <a:gd name="T2" fmla="*/ 50165 w 4377"/>
                                    <a:gd name="T3" fmla="*/ 14605 h 2458"/>
                                    <a:gd name="T4" fmla="*/ 107315 w 4377"/>
                                    <a:gd name="T5" fmla="*/ 0 h 2458"/>
                                    <a:gd name="T6" fmla="*/ 135890 w 4377"/>
                                    <a:gd name="T7" fmla="*/ 114300 h 2458"/>
                                    <a:gd name="T8" fmla="*/ 200660 w 4377"/>
                                    <a:gd name="T9" fmla="*/ 100330 h 2458"/>
                                    <a:gd name="T10" fmla="*/ 229235 w 4377"/>
                                    <a:gd name="T11" fmla="*/ 207645 h 2458"/>
                                    <a:gd name="T12" fmla="*/ 293370 w 4377"/>
                                    <a:gd name="T13" fmla="*/ 193040 h 2458"/>
                                    <a:gd name="T14" fmla="*/ 322580 w 4377"/>
                                    <a:gd name="T15" fmla="*/ 200660 h 2458"/>
                                    <a:gd name="T16" fmla="*/ 379730 w 4377"/>
                                    <a:gd name="T17" fmla="*/ 71755 h 2458"/>
                                    <a:gd name="T18" fmla="*/ 408305 w 4377"/>
                                    <a:gd name="T19" fmla="*/ 64770 h 2458"/>
                                    <a:gd name="T20" fmla="*/ 465455 w 4377"/>
                                    <a:gd name="T21" fmla="*/ 107315 h 2458"/>
                                    <a:gd name="T22" fmla="*/ 494030 w 4377"/>
                                    <a:gd name="T23" fmla="*/ 264795 h 2458"/>
                                    <a:gd name="T24" fmla="*/ 558800 w 4377"/>
                                    <a:gd name="T25" fmla="*/ 193040 h 2458"/>
                                    <a:gd name="T26" fmla="*/ 594360 w 4377"/>
                                    <a:gd name="T27" fmla="*/ 271780 h 2458"/>
                                    <a:gd name="T28" fmla="*/ 652145 w 4377"/>
                                    <a:gd name="T29" fmla="*/ 358140 h 2458"/>
                                    <a:gd name="T30" fmla="*/ 680720 w 4377"/>
                                    <a:gd name="T31" fmla="*/ 393700 h 2458"/>
                                    <a:gd name="T32" fmla="*/ 737870 w 4377"/>
                                    <a:gd name="T33" fmla="*/ 443865 h 2458"/>
                                    <a:gd name="T34" fmla="*/ 766445 w 4377"/>
                                    <a:gd name="T35" fmla="*/ 393700 h 2458"/>
                                    <a:gd name="T36" fmla="*/ 823595 w 4377"/>
                                    <a:gd name="T37" fmla="*/ 479425 h 2458"/>
                                    <a:gd name="T38" fmla="*/ 859790 w 4377"/>
                                    <a:gd name="T39" fmla="*/ 565785 h 2458"/>
                                    <a:gd name="T40" fmla="*/ 916940 w 4377"/>
                                    <a:gd name="T41" fmla="*/ 465455 h 2458"/>
                                    <a:gd name="T42" fmla="*/ 945515 w 4377"/>
                                    <a:gd name="T43" fmla="*/ 386715 h 2458"/>
                                    <a:gd name="T44" fmla="*/ 1010285 w 4377"/>
                                    <a:gd name="T45" fmla="*/ 408305 h 2458"/>
                                    <a:gd name="T46" fmla="*/ 1038860 w 4377"/>
                                    <a:gd name="T47" fmla="*/ 386715 h 2458"/>
                                    <a:gd name="T48" fmla="*/ 1102995 w 4377"/>
                                    <a:gd name="T49" fmla="*/ 479425 h 2458"/>
                                    <a:gd name="T50" fmla="*/ 1131570 w 4377"/>
                                    <a:gd name="T51" fmla="*/ 487045 h 2458"/>
                                    <a:gd name="T52" fmla="*/ 1189355 w 4377"/>
                                    <a:gd name="T53" fmla="*/ 372110 h 2458"/>
                                    <a:gd name="T54" fmla="*/ 1217930 w 4377"/>
                                    <a:gd name="T55" fmla="*/ 565785 h 2458"/>
                                    <a:gd name="T56" fmla="*/ 1275080 w 4377"/>
                                    <a:gd name="T57" fmla="*/ 558165 h 2458"/>
                                    <a:gd name="T58" fmla="*/ 1303655 w 4377"/>
                                    <a:gd name="T59" fmla="*/ 436880 h 2458"/>
                                    <a:gd name="T60" fmla="*/ 1368425 w 4377"/>
                                    <a:gd name="T61" fmla="*/ 487045 h 2458"/>
                                    <a:gd name="T62" fmla="*/ 1397000 w 4377"/>
                                    <a:gd name="T63" fmla="*/ 501015 h 2458"/>
                                    <a:gd name="T64" fmla="*/ 1461135 w 4377"/>
                                    <a:gd name="T65" fmla="*/ 551180 h 2458"/>
                                    <a:gd name="T66" fmla="*/ 1489710 w 4377"/>
                                    <a:gd name="T67" fmla="*/ 529590 h 2458"/>
                                    <a:gd name="T68" fmla="*/ 1547495 w 4377"/>
                                    <a:gd name="T69" fmla="*/ 565785 h 2458"/>
                                    <a:gd name="T70" fmla="*/ 1576070 w 4377"/>
                                    <a:gd name="T71" fmla="*/ 494030 h 2458"/>
                                    <a:gd name="T72" fmla="*/ 1633220 w 4377"/>
                                    <a:gd name="T73" fmla="*/ 522605 h 2458"/>
                                    <a:gd name="T74" fmla="*/ 1661795 w 4377"/>
                                    <a:gd name="T75" fmla="*/ 558165 h 2458"/>
                                    <a:gd name="T76" fmla="*/ 1726565 w 4377"/>
                                    <a:gd name="T77" fmla="*/ 594360 h 2458"/>
                                    <a:gd name="T78" fmla="*/ 1755140 w 4377"/>
                                    <a:gd name="T79" fmla="*/ 701675 h 2458"/>
                                    <a:gd name="T80" fmla="*/ 1819275 w 4377"/>
                                    <a:gd name="T81" fmla="*/ 651510 h 2458"/>
                                    <a:gd name="T82" fmla="*/ 1855470 w 4377"/>
                                    <a:gd name="T83" fmla="*/ 802005 h 2458"/>
                                    <a:gd name="T84" fmla="*/ 1912620 w 4377"/>
                                    <a:gd name="T85" fmla="*/ 894715 h 2458"/>
                                    <a:gd name="T86" fmla="*/ 1941195 w 4377"/>
                                    <a:gd name="T87" fmla="*/ 930910 h 2458"/>
                                    <a:gd name="T88" fmla="*/ 1998345 w 4377"/>
                                    <a:gd name="T89" fmla="*/ 930910 h 2458"/>
                                    <a:gd name="T90" fmla="*/ 2026920 w 4377"/>
                                    <a:gd name="T91" fmla="*/ 981075 h 2458"/>
                                    <a:gd name="T92" fmla="*/ 2084705 w 4377"/>
                                    <a:gd name="T93" fmla="*/ 981075 h 2458"/>
                                    <a:gd name="T94" fmla="*/ 2113280 w 4377"/>
                                    <a:gd name="T95" fmla="*/ 1095375 h 2458"/>
                                    <a:gd name="T96" fmla="*/ 2177415 w 4377"/>
                                    <a:gd name="T97" fmla="*/ 1016635 h 2458"/>
                                    <a:gd name="T98" fmla="*/ 2205990 w 4377"/>
                                    <a:gd name="T99" fmla="*/ 1138555 h 2458"/>
                                    <a:gd name="T100" fmla="*/ 2270760 w 4377"/>
                                    <a:gd name="T101" fmla="*/ 995045 h 2458"/>
                                    <a:gd name="T102" fmla="*/ 2299335 w 4377"/>
                                    <a:gd name="T103" fmla="*/ 1080770 h 2458"/>
                                    <a:gd name="T104" fmla="*/ 2356485 w 4377"/>
                                    <a:gd name="T105" fmla="*/ 1116965 h 2458"/>
                                    <a:gd name="T106" fmla="*/ 2385060 w 4377"/>
                                    <a:gd name="T107" fmla="*/ 1188085 h 2458"/>
                                    <a:gd name="T108" fmla="*/ 2442845 w 4377"/>
                                    <a:gd name="T109" fmla="*/ 1073785 h 2458"/>
                                    <a:gd name="T110" fmla="*/ 2478405 w 4377"/>
                                    <a:gd name="T111" fmla="*/ 1188085 h 2458"/>
                                    <a:gd name="T112" fmla="*/ 2535555 w 4377"/>
                                    <a:gd name="T113" fmla="*/ 995045 h 2458"/>
                                    <a:gd name="T114" fmla="*/ 2564130 w 4377"/>
                                    <a:gd name="T115" fmla="*/ 1209675 h 2458"/>
                                    <a:gd name="T116" fmla="*/ 2628900 w 4377"/>
                                    <a:gd name="T117" fmla="*/ 1195705 h 2458"/>
                                    <a:gd name="T118" fmla="*/ 2657475 w 4377"/>
                                    <a:gd name="T119" fmla="*/ 1417320 h 2458"/>
                                    <a:gd name="T120" fmla="*/ 2722245 w 4377"/>
                                    <a:gd name="T121" fmla="*/ 1417320 h 2458"/>
                                    <a:gd name="T122" fmla="*/ 2750820 w 4377"/>
                                    <a:gd name="T123" fmla="*/ 1503045 h 2458"/>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 name="T180" fmla="*/ 0 60000 65536"/>
                                    <a:gd name="T181" fmla="*/ 0 60000 65536"/>
                                    <a:gd name="T182" fmla="*/ 0 60000 65536"/>
                                    <a:gd name="T183" fmla="*/ 0 60000 65536"/>
                                    <a:gd name="T184" fmla="*/ 0 60000 65536"/>
                                    <a:gd name="T185" fmla="*/ 0 60000 65536"/>
                                  </a:gdLst>
                                  <a:ahLst/>
                                  <a:cxnLst>
                                    <a:cxn ang="T124">
                                      <a:pos x="T0" y="T1"/>
                                    </a:cxn>
                                    <a:cxn ang="T125">
                                      <a:pos x="T2" y="T3"/>
                                    </a:cxn>
                                    <a:cxn ang="T126">
                                      <a:pos x="T4" y="T5"/>
                                    </a:cxn>
                                    <a:cxn ang="T127">
                                      <a:pos x="T6" y="T7"/>
                                    </a:cxn>
                                    <a:cxn ang="T128">
                                      <a:pos x="T8" y="T9"/>
                                    </a:cxn>
                                    <a:cxn ang="T129">
                                      <a:pos x="T10" y="T11"/>
                                    </a:cxn>
                                    <a:cxn ang="T130">
                                      <a:pos x="T12" y="T13"/>
                                    </a:cxn>
                                    <a:cxn ang="T131">
                                      <a:pos x="T14" y="T15"/>
                                    </a:cxn>
                                    <a:cxn ang="T132">
                                      <a:pos x="T16" y="T17"/>
                                    </a:cxn>
                                    <a:cxn ang="T133">
                                      <a:pos x="T18" y="T19"/>
                                    </a:cxn>
                                    <a:cxn ang="T134">
                                      <a:pos x="T20" y="T21"/>
                                    </a:cxn>
                                    <a:cxn ang="T135">
                                      <a:pos x="T22" y="T23"/>
                                    </a:cxn>
                                    <a:cxn ang="T136">
                                      <a:pos x="T24" y="T25"/>
                                    </a:cxn>
                                    <a:cxn ang="T137">
                                      <a:pos x="T26" y="T27"/>
                                    </a:cxn>
                                    <a:cxn ang="T138">
                                      <a:pos x="T28" y="T29"/>
                                    </a:cxn>
                                    <a:cxn ang="T139">
                                      <a:pos x="T30" y="T31"/>
                                    </a:cxn>
                                    <a:cxn ang="T140">
                                      <a:pos x="T32" y="T33"/>
                                    </a:cxn>
                                    <a:cxn ang="T141">
                                      <a:pos x="T34" y="T35"/>
                                    </a:cxn>
                                    <a:cxn ang="T142">
                                      <a:pos x="T36" y="T37"/>
                                    </a:cxn>
                                    <a:cxn ang="T143">
                                      <a:pos x="T38" y="T39"/>
                                    </a:cxn>
                                    <a:cxn ang="T144">
                                      <a:pos x="T40" y="T41"/>
                                    </a:cxn>
                                    <a:cxn ang="T145">
                                      <a:pos x="T42" y="T43"/>
                                    </a:cxn>
                                    <a:cxn ang="T146">
                                      <a:pos x="T44" y="T45"/>
                                    </a:cxn>
                                    <a:cxn ang="T147">
                                      <a:pos x="T46" y="T47"/>
                                    </a:cxn>
                                    <a:cxn ang="T148">
                                      <a:pos x="T48" y="T49"/>
                                    </a:cxn>
                                    <a:cxn ang="T149">
                                      <a:pos x="T50" y="T51"/>
                                    </a:cxn>
                                    <a:cxn ang="T150">
                                      <a:pos x="T52" y="T53"/>
                                    </a:cxn>
                                    <a:cxn ang="T151">
                                      <a:pos x="T54" y="T55"/>
                                    </a:cxn>
                                    <a:cxn ang="T152">
                                      <a:pos x="T56" y="T57"/>
                                    </a:cxn>
                                    <a:cxn ang="T153">
                                      <a:pos x="T58" y="T59"/>
                                    </a:cxn>
                                    <a:cxn ang="T154">
                                      <a:pos x="T60" y="T61"/>
                                    </a:cxn>
                                    <a:cxn ang="T155">
                                      <a:pos x="T62" y="T63"/>
                                    </a:cxn>
                                    <a:cxn ang="T156">
                                      <a:pos x="T64" y="T65"/>
                                    </a:cxn>
                                    <a:cxn ang="T157">
                                      <a:pos x="T66" y="T67"/>
                                    </a:cxn>
                                    <a:cxn ang="T158">
                                      <a:pos x="T68" y="T69"/>
                                    </a:cxn>
                                    <a:cxn ang="T159">
                                      <a:pos x="T70" y="T71"/>
                                    </a:cxn>
                                    <a:cxn ang="T160">
                                      <a:pos x="T72" y="T73"/>
                                    </a:cxn>
                                    <a:cxn ang="T161">
                                      <a:pos x="T74" y="T75"/>
                                    </a:cxn>
                                    <a:cxn ang="T162">
                                      <a:pos x="T76" y="T77"/>
                                    </a:cxn>
                                    <a:cxn ang="T163">
                                      <a:pos x="T78" y="T79"/>
                                    </a:cxn>
                                    <a:cxn ang="T164">
                                      <a:pos x="T80" y="T81"/>
                                    </a:cxn>
                                    <a:cxn ang="T165">
                                      <a:pos x="T82" y="T83"/>
                                    </a:cxn>
                                    <a:cxn ang="T166">
                                      <a:pos x="T84" y="T85"/>
                                    </a:cxn>
                                    <a:cxn ang="T167">
                                      <a:pos x="T86" y="T87"/>
                                    </a:cxn>
                                    <a:cxn ang="T168">
                                      <a:pos x="T88" y="T89"/>
                                    </a:cxn>
                                    <a:cxn ang="T169">
                                      <a:pos x="T90" y="T91"/>
                                    </a:cxn>
                                    <a:cxn ang="T170">
                                      <a:pos x="T92" y="T93"/>
                                    </a:cxn>
                                    <a:cxn ang="T171">
                                      <a:pos x="T94" y="T95"/>
                                    </a:cxn>
                                    <a:cxn ang="T172">
                                      <a:pos x="T96" y="T97"/>
                                    </a:cxn>
                                    <a:cxn ang="T173">
                                      <a:pos x="T98" y="T99"/>
                                    </a:cxn>
                                    <a:cxn ang="T174">
                                      <a:pos x="T100" y="T101"/>
                                    </a:cxn>
                                    <a:cxn ang="T175">
                                      <a:pos x="T102" y="T103"/>
                                    </a:cxn>
                                    <a:cxn ang="T176">
                                      <a:pos x="T104" y="T105"/>
                                    </a:cxn>
                                    <a:cxn ang="T177">
                                      <a:pos x="T106" y="T107"/>
                                    </a:cxn>
                                    <a:cxn ang="T178">
                                      <a:pos x="T108" y="T109"/>
                                    </a:cxn>
                                    <a:cxn ang="T179">
                                      <a:pos x="T110" y="T111"/>
                                    </a:cxn>
                                    <a:cxn ang="T180">
                                      <a:pos x="T112" y="T113"/>
                                    </a:cxn>
                                    <a:cxn ang="T181">
                                      <a:pos x="T114" y="T115"/>
                                    </a:cxn>
                                    <a:cxn ang="T182">
                                      <a:pos x="T116" y="T117"/>
                                    </a:cxn>
                                    <a:cxn ang="T183">
                                      <a:pos x="T118" y="T119"/>
                                    </a:cxn>
                                    <a:cxn ang="T184">
                                      <a:pos x="T120" y="T121"/>
                                    </a:cxn>
                                    <a:cxn ang="T185">
                                      <a:pos x="T122" y="T123"/>
                                    </a:cxn>
                                  </a:cxnLst>
                                  <a:rect l="0" t="0" r="r" b="b"/>
                                  <a:pathLst>
                                    <a:path w="4377" h="2458">
                                      <a:moveTo>
                                        <a:pt x="0" y="192"/>
                                      </a:moveTo>
                                      <a:lnTo>
                                        <a:pt x="0" y="158"/>
                                      </a:lnTo>
                                      <a:lnTo>
                                        <a:pt x="34" y="158"/>
                                      </a:lnTo>
                                      <a:lnTo>
                                        <a:pt x="34" y="79"/>
                                      </a:lnTo>
                                      <a:lnTo>
                                        <a:pt x="79" y="79"/>
                                      </a:lnTo>
                                      <a:lnTo>
                                        <a:pt x="79" y="23"/>
                                      </a:lnTo>
                                      <a:lnTo>
                                        <a:pt x="124" y="23"/>
                                      </a:lnTo>
                                      <a:lnTo>
                                        <a:pt x="124" y="0"/>
                                      </a:lnTo>
                                      <a:lnTo>
                                        <a:pt x="169" y="0"/>
                                      </a:lnTo>
                                      <a:lnTo>
                                        <a:pt x="214" y="0"/>
                                      </a:lnTo>
                                      <a:lnTo>
                                        <a:pt x="214" y="180"/>
                                      </a:lnTo>
                                      <a:lnTo>
                                        <a:pt x="271" y="180"/>
                                      </a:lnTo>
                                      <a:lnTo>
                                        <a:pt x="271" y="158"/>
                                      </a:lnTo>
                                      <a:lnTo>
                                        <a:pt x="316" y="158"/>
                                      </a:lnTo>
                                      <a:lnTo>
                                        <a:pt x="316" y="192"/>
                                      </a:lnTo>
                                      <a:lnTo>
                                        <a:pt x="361" y="192"/>
                                      </a:lnTo>
                                      <a:lnTo>
                                        <a:pt x="361" y="327"/>
                                      </a:lnTo>
                                      <a:lnTo>
                                        <a:pt x="417" y="327"/>
                                      </a:lnTo>
                                      <a:lnTo>
                                        <a:pt x="417" y="304"/>
                                      </a:lnTo>
                                      <a:lnTo>
                                        <a:pt x="462" y="304"/>
                                      </a:lnTo>
                                      <a:lnTo>
                                        <a:pt x="462" y="316"/>
                                      </a:lnTo>
                                      <a:lnTo>
                                        <a:pt x="508" y="316"/>
                                      </a:lnTo>
                                      <a:lnTo>
                                        <a:pt x="553" y="316"/>
                                      </a:lnTo>
                                      <a:lnTo>
                                        <a:pt x="553" y="113"/>
                                      </a:lnTo>
                                      <a:lnTo>
                                        <a:pt x="598" y="113"/>
                                      </a:lnTo>
                                      <a:lnTo>
                                        <a:pt x="598" y="11"/>
                                      </a:lnTo>
                                      <a:lnTo>
                                        <a:pt x="643" y="11"/>
                                      </a:lnTo>
                                      <a:lnTo>
                                        <a:pt x="643" y="102"/>
                                      </a:lnTo>
                                      <a:lnTo>
                                        <a:pt x="688" y="102"/>
                                      </a:lnTo>
                                      <a:lnTo>
                                        <a:pt x="688" y="169"/>
                                      </a:lnTo>
                                      <a:lnTo>
                                        <a:pt x="733" y="169"/>
                                      </a:lnTo>
                                      <a:lnTo>
                                        <a:pt x="733" y="361"/>
                                      </a:lnTo>
                                      <a:lnTo>
                                        <a:pt x="778" y="361"/>
                                      </a:lnTo>
                                      <a:lnTo>
                                        <a:pt x="778" y="417"/>
                                      </a:lnTo>
                                      <a:lnTo>
                                        <a:pt x="823" y="417"/>
                                      </a:lnTo>
                                      <a:lnTo>
                                        <a:pt x="823" y="304"/>
                                      </a:lnTo>
                                      <a:lnTo>
                                        <a:pt x="880" y="304"/>
                                      </a:lnTo>
                                      <a:lnTo>
                                        <a:pt x="936" y="304"/>
                                      </a:lnTo>
                                      <a:lnTo>
                                        <a:pt x="936" y="428"/>
                                      </a:lnTo>
                                      <a:lnTo>
                                        <a:pt x="981" y="428"/>
                                      </a:lnTo>
                                      <a:lnTo>
                                        <a:pt x="981" y="564"/>
                                      </a:lnTo>
                                      <a:lnTo>
                                        <a:pt x="1027" y="564"/>
                                      </a:lnTo>
                                      <a:lnTo>
                                        <a:pt x="1027" y="609"/>
                                      </a:lnTo>
                                      <a:lnTo>
                                        <a:pt x="1072" y="609"/>
                                      </a:lnTo>
                                      <a:lnTo>
                                        <a:pt x="1072" y="620"/>
                                      </a:lnTo>
                                      <a:lnTo>
                                        <a:pt x="1117" y="620"/>
                                      </a:lnTo>
                                      <a:lnTo>
                                        <a:pt x="1117" y="699"/>
                                      </a:lnTo>
                                      <a:lnTo>
                                        <a:pt x="1162" y="699"/>
                                      </a:lnTo>
                                      <a:lnTo>
                                        <a:pt x="1162" y="609"/>
                                      </a:lnTo>
                                      <a:lnTo>
                                        <a:pt x="1207" y="609"/>
                                      </a:lnTo>
                                      <a:lnTo>
                                        <a:pt x="1207" y="620"/>
                                      </a:lnTo>
                                      <a:lnTo>
                                        <a:pt x="1252" y="620"/>
                                      </a:lnTo>
                                      <a:lnTo>
                                        <a:pt x="1252" y="755"/>
                                      </a:lnTo>
                                      <a:lnTo>
                                        <a:pt x="1297" y="755"/>
                                      </a:lnTo>
                                      <a:lnTo>
                                        <a:pt x="1297" y="767"/>
                                      </a:lnTo>
                                      <a:lnTo>
                                        <a:pt x="1354" y="767"/>
                                      </a:lnTo>
                                      <a:lnTo>
                                        <a:pt x="1354" y="891"/>
                                      </a:lnTo>
                                      <a:lnTo>
                                        <a:pt x="1399" y="891"/>
                                      </a:lnTo>
                                      <a:lnTo>
                                        <a:pt x="1399" y="733"/>
                                      </a:lnTo>
                                      <a:lnTo>
                                        <a:pt x="1444" y="733"/>
                                      </a:lnTo>
                                      <a:lnTo>
                                        <a:pt x="1444" y="496"/>
                                      </a:lnTo>
                                      <a:lnTo>
                                        <a:pt x="1489" y="496"/>
                                      </a:lnTo>
                                      <a:lnTo>
                                        <a:pt x="1489" y="609"/>
                                      </a:lnTo>
                                      <a:lnTo>
                                        <a:pt x="1534" y="609"/>
                                      </a:lnTo>
                                      <a:lnTo>
                                        <a:pt x="1534" y="643"/>
                                      </a:lnTo>
                                      <a:lnTo>
                                        <a:pt x="1591" y="643"/>
                                      </a:lnTo>
                                      <a:lnTo>
                                        <a:pt x="1591" y="586"/>
                                      </a:lnTo>
                                      <a:lnTo>
                                        <a:pt x="1636" y="586"/>
                                      </a:lnTo>
                                      <a:lnTo>
                                        <a:pt x="1636" y="609"/>
                                      </a:lnTo>
                                      <a:lnTo>
                                        <a:pt x="1681" y="609"/>
                                      </a:lnTo>
                                      <a:lnTo>
                                        <a:pt x="1681" y="755"/>
                                      </a:lnTo>
                                      <a:lnTo>
                                        <a:pt x="1737" y="755"/>
                                      </a:lnTo>
                                      <a:lnTo>
                                        <a:pt x="1782" y="755"/>
                                      </a:lnTo>
                                      <a:lnTo>
                                        <a:pt x="1782" y="767"/>
                                      </a:lnTo>
                                      <a:lnTo>
                                        <a:pt x="1827" y="767"/>
                                      </a:lnTo>
                                      <a:lnTo>
                                        <a:pt x="1827" y="586"/>
                                      </a:lnTo>
                                      <a:lnTo>
                                        <a:pt x="1873" y="586"/>
                                      </a:lnTo>
                                      <a:lnTo>
                                        <a:pt x="1873" y="688"/>
                                      </a:lnTo>
                                      <a:lnTo>
                                        <a:pt x="1918" y="688"/>
                                      </a:lnTo>
                                      <a:lnTo>
                                        <a:pt x="1918" y="891"/>
                                      </a:lnTo>
                                      <a:lnTo>
                                        <a:pt x="1963" y="891"/>
                                      </a:lnTo>
                                      <a:lnTo>
                                        <a:pt x="1963" y="879"/>
                                      </a:lnTo>
                                      <a:lnTo>
                                        <a:pt x="2008" y="879"/>
                                      </a:lnTo>
                                      <a:lnTo>
                                        <a:pt x="2008" y="755"/>
                                      </a:lnTo>
                                      <a:lnTo>
                                        <a:pt x="2053" y="755"/>
                                      </a:lnTo>
                                      <a:lnTo>
                                        <a:pt x="2053" y="688"/>
                                      </a:lnTo>
                                      <a:lnTo>
                                        <a:pt x="2109" y="688"/>
                                      </a:lnTo>
                                      <a:lnTo>
                                        <a:pt x="2109" y="767"/>
                                      </a:lnTo>
                                      <a:lnTo>
                                        <a:pt x="2155" y="767"/>
                                      </a:lnTo>
                                      <a:lnTo>
                                        <a:pt x="2155" y="654"/>
                                      </a:lnTo>
                                      <a:lnTo>
                                        <a:pt x="2200" y="654"/>
                                      </a:lnTo>
                                      <a:lnTo>
                                        <a:pt x="2200" y="789"/>
                                      </a:lnTo>
                                      <a:lnTo>
                                        <a:pt x="2256" y="789"/>
                                      </a:lnTo>
                                      <a:lnTo>
                                        <a:pt x="2256" y="868"/>
                                      </a:lnTo>
                                      <a:lnTo>
                                        <a:pt x="2301" y="868"/>
                                      </a:lnTo>
                                      <a:lnTo>
                                        <a:pt x="2301" y="722"/>
                                      </a:lnTo>
                                      <a:lnTo>
                                        <a:pt x="2346" y="722"/>
                                      </a:lnTo>
                                      <a:lnTo>
                                        <a:pt x="2346" y="834"/>
                                      </a:lnTo>
                                      <a:lnTo>
                                        <a:pt x="2391" y="834"/>
                                      </a:lnTo>
                                      <a:lnTo>
                                        <a:pt x="2391" y="891"/>
                                      </a:lnTo>
                                      <a:lnTo>
                                        <a:pt x="2437" y="891"/>
                                      </a:lnTo>
                                      <a:lnTo>
                                        <a:pt x="2437" y="834"/>
                                      </a:lnTo>
                                      <a:lnTo>
                                        <a:pt x="2482" y="834"/>
                                      </a:lnTo>
                                      <a:lnTo>
                                        <a:pt x="2482" y="778"/>
                                      </a:lnTo>
                                      <a:lnTo>
                                        <a:pt x="2527" y="778"/>
                                      </a:lnTo>
                                      <a:lnTo>
                                        <a:pt x="2527" y="823"/>
                                      </a:lnTo>
                                      <a:lnTo>
                                        <a:pt x="2572" y="823"/>
                                      </a:lnTo>
                                      <a:lnTo>
                                        <a:pt x="2572" y="744"/>
                                      </a:lnTo>
                                      <a:lnTo>
                                        <a:pt x="2617" y="744"/>
                                      </a:lnTo>
                                      <a:lnTo>
                                        <a:pt x="2617" y="879"/>
                                      </a:lnTo>
                                      <a:lnTo>
                                        <a:pt x="2662" y="879"/>
                                      </a:lnTo>
                                      <a:lnTo>
                                        <a:pt x="2662" y="936"/>
                                      </a:lnTo>
                                      <a:lnTo>
                                        <a:pt x="2719" y="936"/>
                                      </a:lnTo>
                                      <a:lnTo>
                                        <a:pt x="2719" y="947"/>
                                      </a:lnTo>
                                      <a:lnTo>
                                        <a:pt x="2764" y="947"/>
                                      </a:lnTo>
                                      <a:lnTo>
                                        <a:pt x="2764" y="1105"/>
                                      </a:lnTo>
                                      <a:lnTo>
                                        <a:pt x="2820" y="1105"/>
                                      </a:lnTo>
                                      <a:lnTo>
                                        <a:pt x="2820" y="1026"/>
                                      </a:lnTo>
                                      <a:lnTo>
                                        <a:pt x="2865" y="1026"/>
                                      </a:lnTo>
                                      <a:lnTo>
                                        <a:pt x="2865" y="1071"/>
                                      </a:lnTo>
                                      <a:lnTo>
                                        <a:pt x="2922" y="1071"/>
                                      </a:lnTo>
                                      <a:lnTo>
                                        <a:pt x="2922" y="1263"/>
                                      </a:lnTo>
                                      <a:lnTo>
                                        <a:pt x="2967" y="1263"/>
                                      </a:lnTo>
                                      <a:lnTo>
                                        <a:pt x="2967" y="1409"/>
                                      </a:lnTo>
                                      <a:lnTo>
                                        <a:pt x="3012" y="1409"/>
                                      </a:lnTo>
                                      <a:lnTo>
                                        <a:pt x="3012" y="1319"/>
                                      </a:lnTo>
                                      <a:lnTo>
                                        <a:pt x="3057" y="1319"/>
                                      </a:lnTo>
                                      <a:lnTo>
                                        <a:pt x="3057" y="1466"/>
                                      </a:lnTo>
                                      <a:lnTo>
                                        <a:pt x="3102" y="1466"/>
                                      </a:lnTo>
                                      <a:lnTo>
                                        <a:pt x="3147" y="1466"/>
                                      </a:lnTo>
                                      <a:lnTo>
                                        <a:pt x="3147" y="1421"/>
                                      </a:lnTo>
                                      <a:lnTo>
                                        <a:pt x="3192" y="1421"/>
                                      </a:lnTo>
                                      <a:lnTo>
                                        <a:pt x="3192" y="1545"/>
                                      </a:lnTo>
                                      <a:lnTo>
                                        <a:pt x="3237" y="1545"/>
                                      </a:lnTo>
                                      <a:lnTo>
                                        <a:pt x="3283" y="1545"/>
                                      </a:lnTo>
                                      <a:lnTo>
                                        <a:pt x="3328" y="1545"/>
                                      </a:lnTo>
                                      <a:lnTo>
                                        <a:pt x="3328" y="1725"/>
                                      </a:lnTo>
                                      <a:lnTo>
                                        <a:pt x="3373" y="1725"/>
                                      </a:lnTo>
                                      <a:lnTo>
                                        <a:pt x="3373" y="1601"/>
                                      </a:lnTo>
                                      <a:lnTo>
                                        <a:pt x="3429" y="1601"/>
                                      </a:lnTo>
                                      <a:lnTo>
                                        <a:pt x="3429" y="1770"/>
                                      </a:lnTo>
                                      <a:lnTo>
                                        <a:pt x="3474" y="1770"/>
                                      </a:lnTo>
                                      <a:lnTo>
                                        <a:pt x="3474" y="1793"/>
                                      </a:lnTo>
                                      <a:lnTo>
                                        <a:pt x="3520" y="1793"/>
                                      </a:lnTo>
                                      <a:lnTo>
                                        <a:pt x="3520" y="1567"/>
                                      </a:lnTo>
                                      <a:lnTo>
                                        <a:pt x="3576" y="1567"/>
                                      </a:lnTo>
                                      <a:lnTo>
                                        <a:pt x="3576" y="1635"/>
                                      </a:lnTo>
                                      <a:lnTo>
                                        <a:pt x="3621" y="1635"/>
                                      </a:lnTo>
                                      <a:lnTo>
                                        <a:pt x="3621" y="1702"/>
                                      </a:lnTo>
                                      <a:lnTo>
                                        <a:pt x="3666" y="1702"/>
                                      </a:lnTo>
                                      <a:lnTo>
                                        <a:pt x="3666" y="1759"/>
                                      </a:lnTo>
                                      <a:lnTo>
                                        <a:pt x="3711" y="1759"/>
                                      </a:lnTo>
                                      <a:lnTo>
                                        <a:pt x="3711" y="1736"/>
                                      </a:lnTo>
                                      <a:lnTo>
                                        <a:pt x="3756" y="1736"/>
                                      </a:lnTo>
                                      <a:lnTo>
                                        <a:pt x="3756" y="1871"/>
                                      </a:lnTo>
                                      <a:lnTo>
                                        <a:pt x="3802" y="1871"/>
                                      </a:lnTo>
                                      <a:lnTo>
                                        <a:pt x="3802" y="1691"/>
                                      </a:lnTo>
                                      <a:lnTo>
                                        <a:pt x="3847" y="1691"/>
                                      </a:lnTo>
                                      <a:lnTo>
                                        <a:pt x="3847" y="1702"/>
                                      </a:lnTo>
                                      <a:lnTo>
                                        <a:pt x="3903" y="1702"/>
                                      </a:lnTo>
                                      <a:lnTo>
                                        <a:pt x="3903" y="1871"/>
                                      </a:lnTo>
                                      <a:lnTo>
                                        <a:pt x="3948" y="1871"/>
                                      </a:lnTo>
                                      <a:lnTo>
                                        <a:pt x="3948" y="1567"/>
                                      </a:lnTo>
                                      <a:lnTo>
                                        <a:pt x="3993" y="1567"/>
                                      </a:lnTo>
                                      <a:lnTo>
                                        <a:pt x="3993" y="1725"/>
                                      </a:lnTo>
                                      <a:lnTo>
                                        <a:pt x="4038" y="1725"/>
                                      </a:lnTo>
                                      <a:lnTo>
                                        <a:pt x="4038" y="1905"/>
                                      </a:lnTo>
                                      <a:lnTo>
                                        <a:pt x="4095" y="1905"/>
                                      </a:lnTo>
                                      <a:lnTo>
                                        <a:pt x="4095" y="1883"/>
                                      </a:lnTo>
                                      <a:lnTo>
                                        <a:pt x="4140" y="1883"/>
                                      </a:lnTo>
                                      <a:lnTo>
                                        <a:pt x="4140" y="2119"/>
                                      </a:lnTo>
                                      <a:lnTo>
                                        <a:pt x="4185" y="2119"/>
                                      </a:lnTo>
                                      <a:lnTo>
                                        <a:pt x="4185" y="2232"/>
                                      </a:lnTo>
                                      <a:lnTo>
                                        <a:pt x="4241" y="2232"/>
                                      </a:lnTo>
                                      <a:lnTo>
                                        <a:pt x="4287" y="2232"/>
                                      </a:lnTo>
                                      <a:lnTo>
                                        <a:pt x="4287" y="2458"/>
                                      </a:lnTo>
                                      <a:lnTo>
                                        <a:pt x="4332" y="2458"/>
                                      </a:lnTo>
                                      <a:lnTo>
                                        <a:pt x="4332" y="2367"/>
                                      </a:lnTo>
                                      <a:lnTo>
                                        <a:pt x="4377" y="2367"/>
                                      </a:lnTo>
                                      <a:lnTo>
                                        <a:pt x="4377" y="2074"/>
                                      </a:lnTo>
                                    </a:path>
                                  </a:pathLst>
                                </a:custGeom>
                                <a:noFill/>
                                <a:ln w="6985">
                                  <a:solidFill>
                                    <a:srgbClr val="80808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14" name="Freeform 1435"/>
                              <wps:cNvSpPr>
                                <a:spLocks/>
                              </wps:cNvSpPr>
                              <wps:spPr bwMode="auto">
                                <a:xfrm>
                                  <a:off x="0" y="264709"/>
                                  <a:ext cx="2779309" cy="1603455"/>
                                </a:xfrm>
                                <a:custGeom>
                                  <a:avLst/>
                                  <a:gdLst>
                                    <a:gd name="T0" fmla="*/ 21590 w 4377"/>
                                    <a:gd name="T1" fmla="*/ 107315 h 2525"/>
                                    <a:gd name="T2" fmla="*/ 50165 w 4377"/>
                                    <a:gd name="T3" fmla="*/ 14605 h 2525"/>
                                    <a:gd name="T4" fmla="*/ 107315 w 4377"/>
                                    <a:gd name="T5" fmla="*/ 0 h 2525"/>
                                    <a:gd name="T6" fmla="*/ 135890 w 4377"/>
                                    <a:gd name="T7" fmla="*/ 107315 h 2525"/>
                                    <a:gd name="T8" fmla="*/ 200660 w 4377"/>
                                    <a:gd name="T9" fmla="*/ 93345 h 2525"/>
                                    <a:gd name="T10" fmla="*/ 229235 w 4377"/>
                                    <a:gd name="T11" fmla="*/ 200660 h 2525"/>
                                    <a:gd name="T12" fmla="*/ 293370 w 4377"/>
                                    <a:gd name="T13" fmla="*/ 193040 h 2525"/>
                                    <a:gd name="T14" fmla="*/ 322580 w 4377"/>
                                    <a:gd name="T15" fmla="*/ 193040 h 2525"/>
                                    <a:gd name="T16" fmla="*/ 379730 w 4377"/>
                                    <a:gd name="T17" fmla="*/ 64770 h 2525"/>
                                    <a:gd name="T18" fmla="*/ 408305 w 4377"/>
                                    <a:gd name="T19" fmla="*/ 57150 h 2525"/>
                                    <a:gd name="T20" fmla="*/ 465455 w 4377"/>
                                    <a:gd name="T21" fmla="*/ 107315 h 2525"/>
                                    <a:gd name="T22" fmla="*/ 494030 w 4377"/>
                                    <a:gd name="T23" fmla="*/ 264795 h 2525"/>
                                    <a:gd name="T24" fmla="*/ 558800 w 4377"/>
                                    <a:gd name="T25" fmla="*/ 186055 h 2525"/>
                                    <a:gd name="T26" fmla="*/ 594360 w 4377"/>
                                    <a:gd name="T27" fmla="*/ 243205 h 2525"/>
                                    <a:gd name="T28" fmla="*/ 652145 w 4377"/>
                                    <a:gd name="T29" fmla="*/ 321945 h 2525"/>
                                    <a:gd name="T30" fmla="*/ 680720 w 4377"/>
                                    <a:gd name="T31" fmla="*/ 336550 h 2525"/>
                                    <a:gd name="T32" fmla="*/ 737870 w 4377"/>
                                    <a:gd name="T33" fmla="*/ 372110 h 2525"/>
                                    <a:gd name="T34" fmla="*/ 766445 w 4377"/>
                                    <a:gd name="T35" fmla="*/ 336550 h 2525"/>
                                    <a:gd name="T36" fmla="*/ 823595 w 4377"/>
                                    <a:gd name="T37" fmla="*/ 429260 h 2525"/>
                                    <a:gd name="T38" fmla="*/ 859790 w 4377"/>
                                    <a:gd name="T39" fmla="*/ 522605 h 2525"/>
                                    <a:gd name="T40" fmla="*/ 916940 w 4377"/>
                                    <a:gd name="T41" fmla="*/ 429260 h 2525"/>
                                    <a:gd name="T42" fmla="*/ 945515 w 4377"/>
                                    <a:gd name="T43" fmla="*/ 379730 h 2525"/>
                                    <a:gd name="T44" fmla="*/ 1010285 w 4377"/>
                                    <a:gd name="T45" fmla="*/ 386715 h 2525"/>
                                    <a:gd name="T46" fmla="*/ 1038860 w 4377"/>
                                    <a:gd name="T47" fmla="*/ 372110 h 2525"/>
                                    <a:gd name="T48" fmla="*/ 1102995 w 4377"/>
                                    <a:gd name="T49" fmla="*/ 472440 h 2525"/>
                                    <a:gd name="T50" fmla="*/ 1131570 w 4377"/>
                                    <a:gd name="T51" fmla="*/ 450850 h 2525"/>
                                    <a:gd name="T52" fmla="*/ 1189355 w 4377"/>
                                    <a:gd name="T53" fmla="*/ 386715 h 2525"/>
                                    <a:gd name="T54" fmla="*/ 1217930 w 4377"/>
                                    <a:gd name="T55" fmla="*/ 572770 h 2525"/>
                                    <a:gd name="T56" fmla="*/ 1275080 w 4377"/>
                                    <a:gd name="T57" fmla="*/ 558165 h 2525"/>
                                    <a:gd name="T58" fmla="*/ 1303655 w 4377"/>
                                    <a:gd name="T59" fmla="*/ 479425 h 2525"/>
                                    <a:gd name="T60" fmla="*/ 1368425 w 4377"/>
                                    <a:gd name="T61" fmla="*/ 494030 h 2525"/>
                                    <a:gd name="T62" fmla="*/ 1397000 w 4377"/>
                                    <a:gd name="T63" fmla="*/ 515620 h 2525"/>
                                    <a:gd name="T64" fmla="*/ 1461135 w 4377"/>
                                    <a:gd name="T65" fmla="*/ 565785 h 2525"/>
                                    <a:gd name="T66" fmla="*/ 1489710 w 4377"/>
                                    <a:gd name="T67" fmla="*/ 479425 h 2525"/>
                                    <a:gd name="T68" fmla="*/ 1547495 w 4377"/>
                                    <a:gd name="T69" fmla="*/ 579755 h 2525"/>
                                    <a:gd name="T70" fmla="*/ 1576070 w 4377"/>
                                    <a:gd name="T71" fmla="*/ 565785 h 2525"/>
                                    <a:gd name="T72" fmla="*/ 1633220 w 4377"/>
                                    <a:gd name="T73" fmla="*/ 579755 h 2525"/>
                                    <a:gd name="T74" fmla="*/ 1661795 w 4377"/>
                                    <a:gd name="T75" fmla="*/ 565785 h 2525"/>
                                    <a:gd name="T76" fmla="*/ 1726565 w 4377"/>
                                    <a:gd name="T77" fmla="*/ 601345 h 2525"/>
                                    <a:gd name="T78" fmla="*/ 1755140 w 4377"/>
                                    <a:gd name="T79" fmla="*/ 673100 h 2525"/>
                                    <a:gd name="T80" fmla="*/ 1819275 w 4377"/>
                                    <a:gd name="T81" fmla="*/ 565785 h 2525"/>
                                    <a:gd name="T82" fmla="*/ 1855470 w 4377"/>
                                    <a:gd name="T83" fmla="*/ 651510 h 2525"/>
                                    <a:gd name="T84" fmla="*/ 1912620 w 4377"/>
                                    <a:gd name="T85" fmla="*/ 787400 h 2525"/>
                                    <a:gd name="T86" fmla="*/ 1941195 w 4377"/>
                                    <a:gd name="T87" fmla="*/ 880745 h 2525"/>
                                    <a:gd name="T88" fmla="*/ 1998345 w 4377"/>
                                    <a:gd name="T89" fmla="*/ 916305 h 2525"/>
                                    <a:gd name="T90" fmla="*/ 2026920 w 4377"/>
                                    <a:gd name="T91" fmla="*/ 923290 h 2525"/>
                                    <a:gd name="T92" fmla="*/ 2084705 w 4377"/>
                                    <a:gd name="T93" fmla="*/ 873125 h 2525"/>
                                    <a:gd name="T94" fmla="*/ 2113280 w 4377"/>
                                    <a:gd name="T95" fmla="*/ 1109345 h 2525"/>
                                    <a:gd name="T96" fmla="*/ 2177415 w 4377"/>
                                    <a:gd name="T97" fmla="*/ 916305 h 2525"/>
                                    <a:gd name="T98" fmla="*/ 2205990 w 4377"/>
                                    <a:gd name="T99" fmla="*/ 1073785 h 2525"/>
                                    <a:gd name="T100" fmla="*/ 2270760 w 4377"/>
                                    <a:gd name="T101" fmla="*/ 1023620 h 2525"/>
                                    <a:gd name="T102" fmla="*/ 2299335 w 4377"/>
                                    <a:gd name="T103" fmla="*/ 1138555 h 2525"/>
                                    <a:gd name="T104" fmla="*/ 2356485 w 4377"/>
                                    <a:gd name="T105" fmla="*/ 1080770 h 2525"/>
                                    <a:gd name="T106" fmla="*/ 2385060 w 4377"/>
                                    <a:gd name="T107" fmla="*/ 1030605 h 2525"/>
                                    <a:gd name="T108" fmla="*/ 2442845 w 4377"/>
                                    <a:gd name="T109" fmla="*/ 1023620 h 2525"/>
                                    <a:gd name="T110" fmla="*/ 2478405 w 4377"/>
                                    <a:gd name="T111" fmla="*/ 1088390 h 2525"/>
                                    <a:gd name="T112" fmla="*/ 2535555 w 4377"/>
                                    <a:gd name="T113" fmla="*/ 1088390 h 2525"/>
                                    <a:gd name="T114" fmla="*/ 2564130 w 4377"/>
                                    <a:gd name="T115" fmla="*/ 1345565 h 2525"/>
                                    <a:gd name="T116" fmla="*/ 2628900 w 4377"/>
                                    <a:gd name="T117" fmla="*/ 1188085 h 2525"/>
                                    <a:gd name="T118" fmla="*/ 2657475 w 4377"/>
                                    <a:gd name="T119" fmla="*/ 1517650 h 2525"/>
                                    <a:gd name="T120" fmla="*/ 2722245 w 4377"/>
                                    <a:gd name="T121" fmla="*/ 1431925 h 2525"/>
                                    <a:gd name="T122" fmla="*/ 2750820 w 4377"/>
                                    <a:gd name="T123" fmla="*/ 1603375 h 2525"/>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 name="T180" fmla="*/ 0 60000 65536"/>
                                    <a:gd name="T181" fmla="*/ 0 60000 65536"/>
                                    <a:gd name="T182" fmla="*/ 0 60000 65536"/>
                                    <a:gd name="T183" fmla="*/ 0 60000 65536"/>
                                    <a:gd name="T184" fmla="*/ 0 60000 65536"/>
                                    <a:gd name="T185" fmla="*/ 0 60000 65536"/>
                                  </a:gdLst>
                                  <a:ahLst/>
                                  <a:cxnLst>
                                    <a:cxn ang="T124">
                                      <a:pos x="T0" y="T1"/>
                                    </a:cxn>
                                    <a:cxn ang="T125">
                                      <a:pos x="T2" y="T3"/>
                                    </a:cxn>
                                    <a:cxn ang="T126">
                                      <a:pos x="T4" y="T5"/>
                                    </a:cxn>
                                    <a:cxn ang="T127">
                                      <a:pos x="T6" y="T7"/>
                                    </a:cxn>
                                    <a:cxn ang="T128">
                                      <a:pos x="T8" y="T9"/>
                                    </a:cxn>
                                    <a:cxn ang="T129">
                                      <a:pos x="T10" y="T11"/>
                                    </a:cxn>
                                    <a:cxn ang="T130">
                                      <a:pos x="T12" y="T13"/>
                                    </a:cxn>
                                    <a:cxn ang="T131">
                                      <a:pos x="T14" y="T15"/>
                                    </a:cxn>
                                    <a:cxn ang="T132">
                                      <a:pos x="T16" y="T17"/>
                                    </a:cxn>
                                    <a:cxn ang="T133">
                                      <a:pos x="T18" y="T19"/>
                                    </a:cxn>
                                    <a:cxn ang="T134">
                                      <a:pos x="T20" y="T21"/>
                                    </a:cxn>
                                    <a:cxn ang="T135">
                                      <a:pos x="T22" y="T23"/>
                                    </a:cxn>
                                    <a:cxn ang="T136">
                                      <a:pos x="T24" y="T25"/>
                                    </a:cxn>
                                    <a:cxn ang="T137">
                                      <a:pos x="T26" y="T27"/>
                                    </a:cxn>
                                    <a:cxn ang="T138">
                                      <a:pos x="T28" y="T29"/>
                                    </a:cxn>
                                    <a:cxn ang="T139">
                                      <a:pos x="T30" y="T31"/>
                                    </a:cxn>
                                    <a:cxn ang="T140">
                                      <a:pos x="T32" y="T33"/>
                                    </a:cxn>
                                    <a:cxn ang="T141">
                                      <a:pos x="T34" y="T35"/>
                                    </a:cxn>
                                    <a:cxn ang="T142">
                                      <a:pos x="T36" y="T37"/>
                                    </a:cxn>
                                    <a:cxn ang="T143">
                                      <a:pos x="T38" y="T39"/>
                                    </a:cxn>
                                    <a:cxn ang="T144">
                                      <a:pos x="T40" y="T41"/>
                                    </a:cxn>
                                    <a:cxn ang="T145">
                                      <a:pos x="T42" y="T43"/>
                                    </a:cxn>
                                    <a:cxn ang="T146">
                                      <a:pos x="T44" y="T45"/>
                                    </a:cxn>
                                    <a:cxn ang="T147">
                                      <a:pos x="T46" y="T47"/>
                                    </a:cxn>
                                    <a:cxn ang="T148">
                                      <a:pos x="T48" y="T49"/>
                                    </a:cxn>
                                    <a:cxn ang="T149">
                                      <a:pos x="T50" y="T51"/>
                                    </a:cxn>
                                    <a:cxn ang="T150">
                                      <a:pos x="T52" y="T53"/>
                                    </a:cxn>
                                    <a:cxn ang="T151">
                                      <a:pos x="T54" y="T55"/>
                                    </a:cxn>
                                    <a:cxn ang="T152">
                                      <a:pos x="T56" y="T57"/>
                                    </a:cxn>
                                    <a:cxn ang="T153">
                                      <a:pos x="T58" y="T59"/>
                                    </a:cxn>
                                    <a:cxn ang="T154">
                                      <a:pos x="T60" y="T61"/>
                                    </a:cxn>
                                    <a:cxn ang="T155">
                                      <a:pos x="T62" y="T63"/>
                                    </a:cxn>
                                    <a:cxn ang="T156">
                                      <a:pos x="T64" y="T65"/>
                                    </a:cxn>
                                    <a:cxn ang="T157">
                                      <a:pos x="T66" y="T67"/>
                                    </a:cxn>
                                    <a:cxn ang="T158">
                                      <a:pos x="T68" y="T69"/>
                                    </a:cxn>
                                    <a:cxn ang="T159">
                                      <a:pos x="T70" y="T71"/>
                                    </a:cxn>
                                    <a:cxn ang="T160">
                                      <a:pos x="T72" y="T73"/>
                                    </a:cxn>
                                    <a:cxn ang="T161">
                                      <a:pos x="T74" y="T75"/>
                                    </a:cxn>
                                    <a:cxn ang="T162">
                                      <a:pos x="T76" y="T77"/>
                                    </a:cxn>
                                    <a:cxn ang="T163">
                                      <a:pos x="T78" y="T79"/>
                                    </a:cxn>
                                    <a:cxn ang="T164">
                                      <a:pos x="T80" y="T81"/>
                                    </a:cxn>
                                    <a:cxn ang="T165">
                                      <a:pos x="T82" y="T83"/>
                                    </a:cxn>
                                    <a:cxn ang="T166">
                                      <a:pos x="T84" y="T85"/>
                                    </a:cxn>
                                    <a:cxn ang="T167">
                                      <a:pos x="T86" y="T87"/>
                                    </a:cxn>
                                    <a:cxn ang="T168">
                                      <a:pos x="T88" y="T89"/>
                                    </a:cxn>
                                    <a:cxn ang="T169">
                                      <a:pos x="T90" y="T91"/>
                                    </a:cxn>
                                    <a:cxn ang="T170">
                                      <a:pos x="T92" y="T93"/>
                                    </a:cxn>
                                    <a:cxn ang="T171">
                                      <a:pos x="T94" y="T95"/>
                                    </a:cxn>
                                    <a:cxn ang="T172">
                                      <a:pos x="T96" y="T97"/>
                                    </a:cxn>
                                    <a:cxn ang="T173">
                                      <a:pos x="T98" y="T99"/>
                                    </a:cxn>
                                    <a:cxn ang="T174">
                                      <a:pos x="T100" y="T101"/>
                                    </a:cxn>
                                    <a:cxn ang="T175">
                                      <a:pos x="T102" y="T103"/>
                                    </a:cxn>
                                    <a:cxn ang="T176">
                                      <a:pos x="T104" y="T105"/>
                                    </a:cxn>
                                    <a:cxn ang="T177">
                                      <a:pos x="T106" y="T107"/>
                                    </a:cxn>
                                    <a:cxn ang="T178">
                                      <a:pos x="T108" y="T109"/>
                                    </a:cxn>
                                    <a:cxn ang="T179">
                                      <a:pos x="T110" y="T111"/>
                                    </a:cxn>
                                    <a:cxn ang="T180">
                                      <a:pos x="T112" y="T113"/>
                                    </a:cxn>
                                    <a:cxn ang="T181">
                                      <a:pos x="T114" y="T115"/>
                                    </a:cxn>
                                    <a:cxn ang="T182">
                                      <a:pos x="T116" y="T117"/>
                                    </a:cxn>
                                    <a:cxn ang="T183">
                                      <a:pos x="T118" y="T119"/>
                                    </a:cxn>
                                    <a:cxn ang="T184">
                                      <a:pos x="T120" y="T121"/>
                                    </a:cxn>
                                    <a:cxn ang="T185">
                                      <a:pos x="T122" y="T123"/>
                                    </a:cxn>
                                  </a:cxnLst>
                                  <a:rect l="0" t="0" r="r" b="b"/>
                                  <a:pathLst>
                                    <a:path w="4377" h="2525">
                                      <a:moveTo>
                                        <a:pt x="0" y="203"/>
                                      </a:moveTo>
                                      <a:lnTo>
                                        <a:pt x="0" y="169"/>
                                      </a:lnTo>
                                      <a:lnTo>
                                        <a:pt x="34" y="169"/>
                                      </a:lnTo>
                                      <a:lnTo>
                                        <a:pt x="34" y="79"/>
                                      </a:lnTo>
                                      <a:lnTo>
                                        <a:pt x="79" y="79"/>
                                      </a:lnTo>
                                      <a:lnTo>
                                        <a:pt x="79" y="23"/>
                                      </a:lnTo>
                                      <a:lnTo>
                                        <a:pt x="124" y="23"/>
                                      </a:lnTo>
                                      <a:lnTo>
                                        <a:pt x="124" y="0"/>
                                      </a:lnTo>
                                      <a:lnTo>
                                        <a:pt x="169" y="0"/>
                                      </a:lnTo>
                                      <a:lnTo>
                                        <a:pt x="214" y="0"/>
                                      </a:lnTo>
                                      <a:lnTo>
                                        <a:pt x="214" y="169"/>
                                      </a:lnTo>
                                      <a:lnTo>
                                        <a:pt x="271" y="169"/>
                                      </a:lnTo>
                                      <a:lnTo>
                                        <a:pt x="271" y="147"/>
                                      </a:lnTo>
                                      <a:lnTo>
                                        <a:pt x="316" y="147"/>
                                      </a:lnTo>
                                      <a:lnTo>
                                        <a:pt x="316" y="180"/>
                                      </a:lnTo>
                                      <a:lnTo>
                                        <a:pt x="361" y="180"/>
                                      </a:lnTo>
                                      <a:lnTo>
                                        <a:pt x="361" y="316"/>
                                      </a:lnTo>
                                      <a:lnTo>
                                        <a:pt x="417" y="316"/>
                                      </a:lnTo>
                                      <a:lnTo>
                                        <a:pt x="417" y="304"/>
                                      </a:lnTo>
                                      <a:lnTo>
                                        <a:pt x="462" y="304"/>
                                      </a:lnTo>
                                      <a:lnTo>
                                        <a:pt x="508" y="304"/>
                                      </a:lnTo>
                                      <a:lnTo>
                                        <a:pt x="553" y="304"/>
                                      </a:lnTo>
                                      <a:lnTo>
                                        <a:pt x="553" y="102"/>
                                      </a:lnTo>
                                      <a:lnTo>
                                        <a:pt x="598" y="102"/>
                                      </a:lnTo>
                                      <a:lnTo>
                                        <a:pt x="598" y="0"/>
                                      </a:lnTo>
                                      <a:lnTo>
                                        <a:pt x="643" y="0"/>
                                      </a:lnTo>
                                      <a:lnTo>
                                        <a:pt x="643" y="90"/>
                                      </a:lnTo>
                                      <a:lnTo>
                                        <a:pt x="688" y="90"/>
                                      </a:lnTo>
                                      <a:lnTo>
                                        <a:pt x="688" y="169"/>
                                      </a:lnTo>
                                      <a:lnTo>
                                        <a:pt x="733" y="169"/>
                                      </a:lnTo>
                                      <a:lnTo>
                                        <a:pt x="733" y="372"/>
                                      </a:lnTo>
                                      <a:lnTo>
                                        <a:pt x="778" y="372"/>
                                      </a:lnTo>
                                      <a:lnTo>
                                        <a:pt x="778" y="417"/>
                                      </a:lnTo>
                                      <a:lnTo>
                                        <a:pt x="823" y="417"/>
                                      </a:lnTo>
                                      <a:lnTo>
                                        <a:pt x="823" y="293"/>
                                      </a:lnTo>
                                      <a:lnTo>
                                        <a:pt x="880" y="293"/>
                                      </a:lnTo>
                                      <a:lnTo>
                                        <a:pt x="880" y="271"/>
                                      </a:lnTo>
                                      <a:lnTo>
                                        <a:pt x="936" y="271"/>
                                      </a:lnTo>
                                      <a:lnTo>
                                        <a:pt x="936" y="383"/>
                                      </a:lnTo>
                                      <a:lnTo>
                                        <a:pt x="981" y="383"/>
                                      </a:lnTo>
                                      <a:lnTo>
                                        <a:pt x="981" y="507"/>
                                      </a:lnTo>
                                      <a:lnTo>
                                        <a:pt x="1027" y="507"/>
                                      </a:lnTo>
                                      <a:lnTo>
                                        <a:pt x="1027" y="541"/>
                                      </a:lnTo>
                                      <a:lnTo>
                                        <a:pt x="1072" y="541"/>
                                      </a:lnTo>
                                      <a:lnTo>
                                        <a:pt x="1072" y="530"/>
                                      </a:lnTo>
                                      <a:lnTo>
                                        <a:pt x="1117" y="530"/>
                                      </a:lnTo>
                                      <a:lnTo>
                                        <a:pt x="1117" y="586"/>
                                      </a:lnTo>
                                      <a:lnTo>
                                        <a:pt x="1162" y="586"/>
                                      </a:lnTo>
                                      <a:lnTo>
                                        <a:pt x="1162" y="507"/>
                                      </a:lnTo>
                                      <a:lnTo>
                                        <a:pt x="1207" y="507"/>
                                      </a:lnTo>
                                      <a:lnTo>
                                        <a:pt x="1207" y="530"/>
                                      </a:lnTo>
                                      <a:lnTo>
                                        <a:pt x="1252" y="530"/>
                                      </a:lnTo>
                                      <a:lnTo>
                                        <a:pt x="1252" y="676"/>
                                      </a:lnTo>
                                      <a:lnTo>
                                        <a:pt x="1297" y="676"/>
                                      </a:lnTo>
                                      <a:lnTo>
                                        <a:pt x="1354" y="676"/>
                                      </a:lnTo>
                                      <a:lnTo>
                                        <a:pt x="1354" y="823"/>
                                      </a:lnTo>
                                      <a:lnTo>
                                        <a:pt x="1399" y="823"/>
                                      </a:lnTo>
                                      <a:lnTo>
                                        <a:pt x="1399" y="676"/>
                                      </a:lnTo>
                                      <a:lnTo>
                                        <a:pt x="1444" y="676"/>
                                      </a:lnTo>
                                      <a:lnTo>
                                        <a:pt x="1444" y="440"/>
                                      </a:lnTo>
                                      <a:lnTo>
                                        <a:pt x="1489" y="440"/>
                                      </a:lnTo>
                                      <a:lnTo>
                                        <a:pt x="1489" y="598"/>
                                      </a:lnTo>
                                      <a:lnTo>
                                        <a:pt x="1534" y="598"/>
                                      </a:lnTo>
                                      <a:lnTo>
                                        <a:pt x="1534" y="609"/>
                                      </a:lnTo>
                                      <a:lnTo>
                                        <a:pt x="1591" y="609"/>
                                      </a:lnTo>
                                      <a:lnTo>
                                        <a:pt x="1591" y="564"/>
                                      </a:lnTo>
                                      <a:lnTo>
                                        <a:pt x="1636" y="564"/>
                                      </a:lnTo>
                                      <a:lnTo>
                                        <a:pt x="1636" y="586"/>
                                      </a:lnTo>
                                      <a:lnTo>
                                        <a:pt x="1681" y="586"/>
                                      </a:lnTo>
                                      <a:lnTo>
                                        <a:pt x="1681" y="744"/>
                                      </a:lnTo>
                                      <a:lnTo>
                                        <a:pt x="1737" y="744"/>
                                      </a:lnTo>
                                      <a:lnTo>
                                        <a:pt x="1737" y="710"/>
                                      </a:lnTo>
                                      <a:lnTo>
                                        <a:pt x="1782" y="710"/>
                                      </a:lnTo>
                                      <a:lnTo>
                                        <a:pt x="1827" y="710"/>
                                      </a:lnTo>
                                      <a:lnTo>
                                        <a:pt x="1827" y="609"/>
                                      </a:lnTo>
                                      <a:lnTo>
                                        <a:pt x="1873" y="609"/>
                                      </a:lnTo>
                                      <a:lnTo>
                                        <a:pt x="1873" y="744"/>
                                      </a:lnTo>
                                      <a:lnTo>
                                        <a:pt x="1918" y="744"/>
                                      </a:lnTo>
                                      <a:lnTo>
                                        <a:pt x="1918" y="902"/>
                                      </a:lnTo>
                                      <a:lnTo>
                                        <a:pt x="1963" y="902"/>
                                      </a:lnTo>
                                      <a:lnTo>
                                        <a:pt x="1963" y="879"/>
                                      </a:lnTo>
                                      <a:lnTo>
                                        <a:pt x="2008" y="879"/>
                                      </a:lnTo>
                                      <a:lnTo>
                                        <a:pt x="2008" y="744"/>
                                      </a:lnTo>
                                      <a:lnTo>
                                        <a:pt x="2053" y="744"/>
                                      </a:lnTo>
                                      <a:lnTo>
                                        <a:pt x="2053" y="755"/>
                                      </a:lnTo>
                                      <a:lnTo>
                                        <a:pt x="2109" y="755"/>
                                      </a:lnTo>
                                      <a:lnTo>
                                        <a:pt x="2109" y="778"/>
                                      </a:lnTo>
                                      <a:lnTo>
                                        <a:pt x="2155" y="778"/>
                                      </a:lnTo>
                                      <a:lnTo>
                                        <a:pt x="2155" y="676"/>
                                      </a:lnTo>
                                      <a:lnTo>
                                        <a:pt x="2200" y="676"/>
                                      </a:lnTo>
                                      <a:lnTo>
                                        <a:pt x="2200" y="812"/>
                                      </a:lnTo>
                                      <a:lnTo>
                                        <a:pt x="2256" y="812"/>
                                      </a:lnTo>
                                      <a:lnTo>
                                        <a:pt x="2256" y="891"/>
                                      </a:lnTo>
                                      <a:lnTo>
                                        <a:pt x="2301" y="891"/>
                                      </a:lnTo>
                                      <a:lnTo>
                                        <a:pt x="2301" y="778"/>
                                      </a:lnTo>
                                      <a:lnTo>
                                        <a:pt x="2346" y="778"/>
                                      </a:lnTo>
                                      <a:lnTo>
                                        <a:pt x="2346" y="755"/>
                                      </a:lnTo>
                                      <a:lnTo>
                                        <a:pt x="2391" y="755"/>
                                      </a:lnTo>
                                      <a:lnTo>
                                        <a:pt x="2391" y="913"/>
                                      </a:lnTo>
                                      <a:lnTo>
                                        <a:pt x="2437" y="913"/>
                                      </a:lnTo>
                                      <a:lnTo>
                                        <a:pt x="2437" y="879"/>
                                      </a:lnTo>
                                      <a:lnTo>
                                        <a:pt x="2482" y="879"/>
                                      </a:lnTo>
                                      <a:lnTo>
                                        <a:pt x="2482" y="891"/>
                                      </a:lnTo>
                                      <a:lnTo>
                                        <a:pt x="2527" y="891"/>
                                      </a:lnTo>
                                      <a:lnTo>
                                        <a:pt x="2527" y="913"/>
                                      </a:lnTo>
                                      <a:lnTo>
                                        <a:pt x="2572" y="913"/>
                                      </a:lnTo>
                                      <a:lnTo>
                                        <a:pt x="2572" y="868"/>
                                      </a:lnTo>
                                      <a:lnTo>
                                        <a:pt x="2617" y="868"/>
                                      </a:lnTo>
                                      <a:lnTo>
                                        <a:pt x="2617" y="891"/>
                                      </a:lnTo>
                                      <a:lnTo>
                                        <a:pt x="2662" y="891"/>
                                      </a:lnTo>
                                      <a:lnTo>
                                        <a:pt x="2662" y="947"/>
                                      </a:lnTo>
                                      <a:lnTo>
                                        <a:pt x="2719" y="947"/>
                                      </a:lnTo>
                                      <a:lnTo>
                                        <a:pt x="2719" y="879"/>
                                      </a:lnTo>
                                      <a:lnTo>
                                        <a:pt x="2764" y="879"/>
                                      </a:lnTo>
                                      <a:lnTo>
                                        <a:pt x="2764" y="1060"/>
                                      </a:lnTo>
                                      <a:lnTo>
                                        <a:pt x="2820" y="1060"/>
                                      </a:lnTo>
                                      <a:lnTo>
                                        <a:pt x="2820" y="891"/>
                                      </a:lnTo>
                                      <a:lnTo>
                                        <a:pt x="2865" y="891"/>
                                      </a:lnTo>
                                      <a:lnTo>
                                        <a:pt x="2865" y="981"/>
                                      </a:lnTo>
                                      <a:lnTo>
                                        <a:pt x="2922" y="981"/>
                                      </a:lnTo>
                                      <a:lnTo>
                                        <a:pt x="2922" y="1026"/>
                                      </a:lnTo>
                                      <a:lnTo>
                                        <a:pt x="2967" y="1026"/>
                                      </a:lnTo>
                                      <a:lnTo>
                                        <a:pt x="2967" y="1240"/>
                                      </a:lnTo>
                                      <a:lnTo>
                                        <a:pt x="3012" y="1240"/>
                                      </a:lnTo>
                                      <a:lnTo>
                                        <a:pt x="3012" y="1432"/>
                                      </a:lnTo>
                                      <a:lnTo>
                                        <a:pt x="3057" y="1432"/>
                                      </a:lnTo>
                                      <a:lnTo>
                                        <a:pt x="3057" y="1387"/>
                                      </a:lnTo>
                                      <a:lnTo>
                                        <a:pt x="3102" y="1387"/>
                                      </a:lnTo>
                                      <a:lnTo>
                                        <a:pt x="3102" y="1443"/>
                                      </a:lnTo>
                                      <a:lnTo>
                                        <a:pt x="3147" y="1443"/>
                                      </a:lnTo>
                                      <a:lnTo>
                                        <a:pt x="3147" y="1635"/>
                                      </a:lnTo>
                                      <a:lnTo>
                                        <a:pt x="3192" y="1635"/>
                                      </a:lnTo>
                                      <a:lnTo>
                                        <a:pt x="3192" y="1454"/>
                                      </a:lnTo>
                                      <a:lnTo>
                                        <a:pt x="3237" y="1454"/>
                                      </a:lnTo>
                                      <a:lnTo>
                                        <a:pt x="3237" y="1375"/>
                                      </a:lnTo>
                                      <a:lnTo>
                                        <a:pt x="3283" y="1375"/>
                                      </a:lnTo>
                                      <a:lnTo>
                                        <a:pt x="3283" y="1421"/>
                                      </a:lnTo>
                                      <a:lnTo>
                                        <a:pt x="3328" y="1421"/>
                                      </a:lnTo>
                                      <a:lnTo>
                                        <a:pt x="3328" y="1747"/>
                                      </a:lnTo>
                                      <a:lnTo>
                                        <a:pt x="3373" y="1747"/>
                                      </a:lnTo>
                                      <a:lnTo>
                                        <a:pt x="3373" y="1443"/>
                                      </a:lnTo>
                                      <a:lnTo>
                                        <a:pt x="3429" y="1443"/>
                                      </a:lnTo>
                                      <a:lnTo>
                                        <a:pt x="3429" y="1702"/>
                                      </a:lnTo>
                                      <a:lnTo>
                                        <a:pt x="3474" y="1702"/>
                                      </a:lnTo>
                                      <a:lnTo>
                                        <a:pt x="3474" y="1691"/>
                                      </a:lnTo>
                                      <a:lnTo>
                                        <a:pt x="3520" y="1691"/>
                                      </a:lnTo>
                                      <a:lnTo>
                                        <a:pt x="3520" y="1612"/>
                                      </a:lnTo>
                                      <a:lnTo>
                                        <a:pt x="3576" y="1612"/>
                                      </a:lnTo>
                                      <a:lnTo>
                                        <a:pt x="3576" y="1815"/>
                                      </a:lnTo>
                                      <a:lnTo>
                                        <a:pt x="3621" y="1815"/>
                                      </a:lnTo>
                                      <a:lnTo>
                                        <a:pt x="3621" y="1793"/>
                                      </a:lnTo>
                                      <a:lnTo>
                                        <a:pt x="3666" y="1793"/>
                                      </a:lnTo>
                                      <a:lnTo>
                                        <a:pt x="3666" y="1702"/>
                                      </a:lnTo>
                                      <a:lnTo>
                                        <a:pt x="3711" y="1702"/>
                                      </a:lnTo>
                                      <a:lnTo>
                                        <a:pt x="3711" y="1714"/>
                                      </a:lnTo>
                                      <a:lnTo>
                                        <a:pt x="3756" y="1714"/>
                                      </a:lnTo>
                                      <a:lnTo>
                                        <a:pt x="3756" y="1623"/>
                                      </a:lnTo>
                                      <a:lnTo>
                                        <a:pt x="3802" y="1623"/>
                                      </a:lnTo>
                                      <a:lnTo>
                                        <a:pt x="3802" y="1612"/>
                                      </a:lnTo>
                                      <a:lnTo>
                                        <a:pt x="3847" y="1612"/>
                                      </a:lnTo>
                                      <a:lnTo>
                                        <a:pt x="3847" y="1567"/>
                                      </a:lnTo>
                                      <a:lnTo>
                                        <a:pt x="3903" y="1567"/>
                                      </a:lnTo>
                                      <a:lnTo>
                                        <a:pt x="3903" y="1714"/>
                                      </a:lnTo>
                                      <a:lnTo>
                                        <a:pt x="3948" y="1714"/>
                                      </a:lnTo>
                                      <a:lnTo>
                                        <a:pt x="3993" y="1714"/>
                                      </a:lnTo>
                                      <a:lnTo>
                                        <a:pt x="3993" y="1702"/>
                                      </a:lnTo>
                                      <a:lnTo>
                                        <a:pt x="4038" y="1702"/>
                                      </a:lnTo>
                                      <a:lnTo>
                                        <a:pt x="4038" y="2119"/>
                                      </a:lnTo>
                                      <a:lnTo>
                                        <a:pt x="4095" y="2119"/>
                                      </a:lnTo>
                                      <a:lnTo>
                                        <a:pt x="4095" y="1871"/>
                                      </a:lnTo>
                                      <a:lnTo>
                                        <a:pt x="4140" y="1871"/>
                                      </a:lnTo>
                                      <a:lnTo>
                                        <a:pt x="4140" y="2165"/>
                                      </a:lnTo>
                                      <a:lnTo>
                                        <a:pt x="4185" y="2165"/>
                                      </a:lnTo>
                                      <a:lnTo>
                                        <a:pt x="4185" y="2390"/>
                                      </a:lnTo>
                                      <a:lnTo>
                                        <a:pt x="4241" y="2390"/>
                                      </a:lnTo>
                                      <a:lnTo>
                                        <a:pt x="4241" y="2255"/>
                                      </a:lnTo>
                                      <a:lnTo>
                                        <a:pt x="4287" y="2255"/>
                                      </a:lnTo>
                                      <a:lnTo>
                                        <a:pt x="4287" y="2413"/>
                                      </a:lnTo>
                                      <a:lnTo>
                                        <a:pt x="4332" y="2413"/>
                                      </a:lnTo>
                                      <a:lnTo>
                                        <a:pt x="4332" y="2525"/>
                                      </a:lnTo>
                                      <a:lnTo>
                                        <a:pt x="4377" y="2525"/>
                                      </a:lnTo>
                                      <a:lnTo>
                                        <a:pt x="4377" y="2322"/>
                                      </a:lnTo>
                                    </a:path>
                                  </a:pathLst>
                                </a:custGeom>
                                <a:noFill/>
                                <a:ln w="6985">
                                  <a:solidFill>
                                    <a:srgbClr val="8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15" name="Rectangle 1436"/>
                              <wps:cNvSpPr>
                                <a:spLocks noChangeArrowheads="1"/>
                              </wps:cNvSpPr>
                              <wps:spPr bwMode="auto">
                                <a:xfrm>
                                  <a:off x="0" y="0"/>
                                  <a:ext cx="2535508" cy="121904"/>
                                </a:xfrm>
                                <a:prstGeom prst="rect">
                                  <a:avLst/>
                                </a:prstGeom>
                                <a:solidFill>
                                  <a:srgbClr val="FFFFFF"/>
                                </a:solidFill>
                                <a:ln w="6985">
                                  <a:solidFill>
                                    <a:srgbClr val="FFFFFF"/>
                                  </a:solidFill>
                                  <a:miter lim="800000"/>
                                  <a:headEnd/>
                                  <a:tailEnd/>
                                </a:ln>
                              </wps:spPr>
                              <wps:bodyPr rot="0" vert="horz" wrap="square" lIns="91440" tIns="45720" rIns="91440" bIns="45720" anchor="t" anchorCtr="0" upright="1">
                                <a:noAutofit/>
                              </wps:bodyPr>
                            </wps:wsp>
                            <wps:wsp>
                              <wps:cNvPr id="816" name="Rectangle 1437"/>
                              <wps:cNvSpPr>
                                <a:spLocks noChangeArrowheads="1"/>
                              </wps:cNvSpPr>
                              <wps:spPr bwMode="auto">
                                <a:xfrm>
                                  <a:off x="2543108" y="0"/>
                                  <a:ext cx="415301" cy="121904"/>
                                </a:xfrm>
                                <a:prstGeom prst="rect">
                                  <a:avLst/>
                                </a:prstGeom>
                                <a:solidFill>
                                  <a:srgbClr val="FFFFFF"/>
                                </a:solidFill>
                                <a:ln w="6985">
                                  <a:solidFill>
                                    <a:srgbClr val="FFFFFF"/>
                                  </a:solidFill>
                                  <a:miter lim="800000"/>
                                  <a:headEnd/>
                                  <a:tailEnd/>
                                </a:ln>
                              </wps:spPr>
                              <wps:bodyPr rot="0" vert="horz" wrap="square" lIns="91440" tIns="45720" rIns="91440" bIns="45720" anchor="t" anchorCtr="0" upright="1">
                                <a:noAutofit/>
                              </wps:bodyPr>
                            </wps:wsp>
                            <wps:wsp>
                              <wps:cNvPr id="817" name="Rectangle 1438"/>
                              <wps:cNvSpPr>
                                <a:spLocks noChangeArrowheads="1"/>
                              </wps:cNvSpPr>
                              <wps:spPr bwMode="auto">
                                <a:xfrm>
                                  <a:off x="2437608" y="0"/>
                                  <a:ext cx="341701" cy="17840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8E6DE0B" w14:textId="77777777" w:rsidR="00742970" w:rsidRDefault="00742970" w:rsidP="00F91B99">
                                    <w:r>
                                      <w:rPr>
                                        <w:rFonts w:ascii="Arial" w:hAnsi="Arial" w:cs="Arial"/>
                                        <w:color w:val="000000"/>
                                        <w:sz w:val="14"/>
                                        <w:szCs w:val="14"/>
                                        <w:lang w:val="en-US"/>
                                      </w:rPr>
                                      <w:t>L/dB[Pa]</w:t>
                                    </w:r>
                                  </w:p>
                                </w:txbxContent>
                              </wps:txbx>
                              <wps:bodyPr rot="0" vert="horz" wrap="none" lIns="0" tIns="0" rIns="0" bIns="0" anchor="t" anchorCtr="0" upright="1">
                                <a:spAutoFit/>
                              </wps:bodyPr>
                            </wps:wsp>
                            <wps:wsp>
                              <wps:cNvPr id="818" name="Rectangle 1439"/>
                              <wps:cNvSpPr>
                                <a:spLocks noChangeArrowheads="1"/>
                              </wps:cNvSpPr>
                              <wps:spPr bwMode="auto">
                                <a:xfrm>
                                  <a:off x="2757809" y="2197776"/>
                                  <a:ext cx="200601" cy="121304"/>
                                </a:xfrm>
                                <a:prstGeom prst="rect">
                                  <a:avLst/>
                                </a:prstGeom>
                                <a:solidFill>
                                  <a:srgbClr val="FFFFFF"/>
                                </a:solidFill>
                                <a:ln w="6985">
                                  <a:solidFill>
                                    <a:srgbClr val="FFFFFF"/>
                                  </a:solidFill>
                                  <a:miter lim="800000"/>
                                  <a:headEnd/>
                                  <a:tailEnd/>
                                </a:ln>
                              </wps:spPr>
                              <wps:bodyPr rot="0" vert="horz" wrap="square" lIns="91440" tIns="45720" rIns="91440" bIns="45720" anchor="t" anchorCtr="0" upright="1">
                                <a:noAutofit/>
                              </wps:bodyPr>
                            </wps:wsp>
                            <wps:wsp>
                              <wps:cNvPr id="819" name="Rectangle 1440"/>
                              <wps:cNvSpPr>
                                <a:spLocks noChangeArrowheads="1"/>
                              </wps:cNvSpPr>
                              <wps:spPr bwMode="auto">
                                <a:xfrm>
                                  <a:off x="2757809" y="2197776"/>
                                  <a:ext cx="69200" cy="25140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44D98C2" w14:textId="77777777" w:rsidR="00742970" w:rsidRDefault="00742970" w:rsidP="00F91B99"/>
                                </w:txbxContent>
                              </wps:txbx>
                              <wps:bodyPr rot="0" vert="horz" wrap="none" lIns="0" tIns="0" rIns="0" bIns="0" anchor="t" anchorCtr="0" upright="1">
                                <a:spAutoFit/>
                              </wps:bodyPr>
                            </wps:wsp>
                            <wps:wsp>
                              <wps:cNvPr id="820" name="Rectangle 1441"/>
                              <wps:cNvSpPr>
                                <a:spLocks noChangeArrowheads="1"/>
                              </wps:cNvSpPr>
                              <wps:spPr bwMode="auto">
                                <a:xfrm>
                                  <a:off x="2757809" y="128904"/>
                                  <a:ext cx="200601" cy="2061871"/>
                                </a:xfrm>
                                <a:prstGeom prst="rect">
                                  <a:avLst/>
                                </a:prstGeom>
                                <a:solidFill>
                                  <a:srgbClr val="FFFFFF"/>
                                </a:solidFill>
                                <a:ln w="6985">
                                  <a:solidFill>
                                    <a:srgbClr val="FFFFFF"/>
                                  </a:solidFill>
                                  <a:miter lim="800000"/>
                                  <a:headEnd/>
                                  <a:tailEnd/>
                                </a:ln>
                              </wps:spPr>
                              <wps:bodyPr rot="0" vert="horz" wrap="square" lIns="91440" tIns="45720" rIns="91440" bIns="45720" anchor="t" anchorCtr="0" upright="1">
                                <a:noAutofit/>
                              </wps:bodyPr>
                            </wps:wsp>
                            <wps:wsp>
                              <wps:cNvPr id="821" name="Rectangle 1442"/>
                              <wps:cNvSpPr>
                                <a:spLocks noChangeArrowheads="1"/>
                              </wps:cNvSpPr>
                              <wps:spPr bwMode="auto">
                                <a:xfrm>
                                  <a:off x="2814909" y="2082772"/>
                                  <a:ext cx="129000" cy="1785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C01FCD" w14:textId="77777777" w:rsidR="00742970" w:rsidRDefault="00742970" w:rsidP="00F91B99">
                                    <w:r>
                                      <w:rPr>
                                        <w:rFonts w:ascii="Arial" w:hAnsi="Arial" w:cs="Arial"/>
                                        <w:color w:val="000000"/>
                                        <w:sz w:val="14"/>
                                        <w:szCs w:val="14"/>
                                        <w:lang w:val="en-US"/>
                                      </w:rPr>
                                      <w:t>-70</w:t>
                                    </w:r>
                                  </w:p>
                                </w:txbxContent>
                              </wps:txbx>
                              <wps:bodyPr rot="0" vert="horz" wrap="none" lIns="0" tIns="0" rIns="0" bIns="0" anchor="t" anchorCtr="0" upright="1">
                                <a:spAutoFit/>
                              </wps:bodyPr>
                            </wps:wsp>
                            <wps:wsp>
                              <wps:cNvPr id="822" name="Rectangle 1443"/>
                              <wps:cNvSpPr>
                                <a:spLocks noChangeArrowheads="1"/>
                              </wps:cNvSpPr>
                              <wps:spPr bwMode="auto">
                                <a:xfrm>
                                  <a:off x="2814909" y="1732260"/>
                                  <a:ext cx="129000" cy="1784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C9B36A" w14:textId="77777777" w:rsidR="00742970" w:rsidRDefault="00742970" w:rsidP="00F91B99">
                                    <w:r>
                                      <w:rPr>
                                        <w:rFonts w:ascii="Arial" w:hAnsi="Arial" w:cs="Arial"/>
                                        <w:color w:val="000000"/>
                                        <w:sz w:val="14"/>
                                        <w:szCs w:val="14"/>
                                        <w:lang w:val="en-US"/>
                                      </w:rPr>
                                      <w:t>-60</w:t>
                                    </w:r>
                                  </w:p>
                                </w:txbxContent>
                              </wps:txbx>
                              <wps:bodyPr rot="0" vert="horz" wrap="none" lIns="0" tIns="0" rIns="0" bIns="0" anchor="t" anchorCtr="0" upright="1">
                                <a:spAutoFit/>
                              </wps:bodyPr>
                            </wps:wsp>
                            <wps:wsp>
                              <wps:cNvPr id="823" name="Rectangle 1444"/>
                              <wps:cNvSpPr>
                                <a:spLocks noChangeArrowheads="1"/>
                              </wps:cNvSpPr>
                              <wps:spPr bwMode="auto">
                                <a:xfrm>
                                  <a:off x="2814909" y="1316946"/>
                                  <a:ext cx="129000" cy="1785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E08291" w14:textId="77777777" w:rsidR="00742970" w:rsidRDefault="00742970" w:rsidP="00F91B99">
                                    <w:r>
                                      <w:rPr>
                                        <w:rFonts w:ascii="Arial" w:hAnsi="Arial" w:cs="Arial"/>
                                        <w:color w:val="000000"/>
                                        <w:sz w:val="14"/>
                                        <w:szCs w:val="14"/>
                                        <w:lang w:val="en-US"/>
                                      </w:rPr>
                                      <w:t>-50</w:t>
                                    </w:r>
                                  </w:p>
                                </w:txbxContent>
                              </wps:txbx>
                              <wps:bodyPr rot="0" vert="horz" wrap="none" lIns="0" tIns="0" rIns="0" bIns="0" anchor="t" anchorCtr="0" upright="1">
                                <a:spAutoFit/>
                              </wps:bodyPr>
                            </wps:wsp>
                            <wps:wsp>
                              <wps:cNvPr id="824" name="Rectangle 1445"/>
                              <wps:cNvSpPr>
                                <a:spLocks noChangeArrowheads="1"/>
                              </wps:cNvSpPr>
                              <wps:spPr bwMode="auto">
                                <a:xfrm>
                                  <a:off x="2814909" y="901731"/>
                                  <a:ext cx="129000" cy="1784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F36CBA" w14:textId="77777777" w:rsidR="00742970" w:rsidRDefault="00742970" w:rsidP="00F91B99">
                                    <w:r>
                                      <w:rPr>
                                        <w:rFonts w:ascii="Arial" w:hAnsi="Arial" w:cs="Arial"/>
                                        <w:color w:val="000000"/>
                                        <w:sz w:val="14"/>
                                        <w:szCs w:val="14"/>
                                        <w:lang w:val="en-US"/>
                                      </w:rPr>
                                      <w:t>-40</w:t>
                                    </w:r>
                                  </w:p>
                                </w:txbxContent>
                              </wps:txbx>
                              <wps:bodyPr rot="0" vert="horz" wrap="none" lIns="0" tIns="0" rIns="0" bIns="0" anchor="t" anchorCtr="0" upright="1">
                                <a:spAutoFit/>
                              </wps:bodyPr>
                            </wps:wsp>
                            <wps:wsp>
                              <wps:cNvPr id="825" name="Rectangle 1446"/>
                              <wps:cNvSpPr>
                                <a:spLocks noChangeArrowheads="1"/>
                              </wps:cNvSpPr>
                              <wps:spPr bwMode="auto">
                                <a:xfrm>
                                  <a:off x="2814909" y="487017"/>
                                  <a:ext cx="129000" cy="1785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9B1EE9" w14:textId="77777777" w:rsidR="00742970" w:rsidRDefault="00742970" w:rsidP="00F91B99">
                                    <w:r>
                                      <w:rPr>
                                        <w:rFonts w:ascii="Arial" w:hAnsi="Arial" w:cs="Arial"/>
                                        <w:color w:val="000000"/>
                                        <w:sz w:val="14"/>
                                        <w:szCs w:val="14"/>
                                        <w:lang w:val="en-US"/>
                                      </w:rPr>
                                      <w:t>-30</w:t>
                                    </w:r>
                                  </w:p>
                                </w:txbxContent>
                              </wps:txbx>
                              <wps:bodyPr rot="0" vert="horz" wrap="none" lIns="0" tIns="0" rIns="0" bIns="0" anchor="t" anchorCtr="0" upright="1">
                                <a:spAutoFit/>
                              </wps:bodyPr>
                            </wps:wsp>
                            <wps:wsp>
                              <wps:cNvPr id="826" name="Rectangle 1447"/>
                              <wps:cNvSpPr>
                                <a:spLocks noChangeArrowheads="1"/>
                              </wps:cNvSpPr>
                              <wps:spPr bwMode="auto">
                                <a:xfrm>
                                  <a:off x="2814909" y="128904"/>
                                  <a:ext cx="129000" cy="1784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3A7776" w14:textId="77777777" w:rsidR="00742970" w:rsidRDefault="00742970" w:rsidP="00F91B99">
                                    <w:r>
                                      <w:rPr>
                                        <w:rFonts w:ascii="Arial" w:hAnsi="Arial" w:cs="Arial"/>
                                        <w:color w:val="000000"/>
                                        <w:sz w:val="14"/>
                                        <w:szCs w:val="14"/>
                                        <w:lang w:val="en-US"/>
                                      </w:rPr>
                                      <w:t>-20</w:t>
                                    </w:r>
                                  </w:p>
                                </w:txbxContent>
                              </wps:txbx>
                              <wps:bodyPr rot="0" vert="horz" wrap="none" lIns="0" tIns="0" rIns="0" bIns="0" anchor="t" anchorCtr="0" upright="1">
                                <a:spAutoFit/>
                              </wps:bodyPr>
                            </wps:wsp>
                            <wps:wsp>
                              <wps:cNvPr id="827" name="Line 1448"/>
                              <wps:cNvCnPr>
                                <a:cxnSpLocks noChangeShapeType="1"/>
                              </wps:cNvCnPr>
                              <wps:spPr bwMode="auto">
                                <a:xfrm flipH="1">
                                  <a:off x="2750809" y="1789462"/>
                                  <a:ext cx="13900" cy="0"/>
                                </a:xfrm>
                                <a:prstGeom prst="line">
                                  <a:avLst/>
                                </a:prstGeom>
                                <a:noFill/>
                                <a:ln w="6985">
                                  <a:solidFill>
                                    <a:srgbClr val="3F3F3F"/>
                                  </a:solidFill>
                                  <a:round/>
                                  <a:headEnd/>
                                  <a:tailEnd/>
                                </a:ln>
                                <a:extLst>
                                  <a:ext uri="{909E8E84-426E-40DD-AFC4-6F175D3DCCD1}">
                                    <a14:hiddenFill xmlns:a14="http://schemas.microsoft.com/office/drawing/2010/main">
                                      <a:noFill/>
                                    </a14:hiddenFill>
                                  </a:ext>
                                </a:extLst>
                              </wps:spPr>
                              <wps:bodyPr/>
                            </wps:wsp>
                            <wps:wsp>
                              <wps:cNvPr id="828" name="Line 1449"/>
                              <wps:cNvCnPr>
                                <a:cxnSpLocks noChangeShapeType="1"/>
                              </wps:cNvCnPr>
                              <wps:spPr bwMode="auto">
                                <a:xfrm flipH="1">
                                  <a:off x="2750809" y="1374148"/>
                                  <a:ext cx="13900" cy="0"/>
                                </a:xfrm>
                                <a:prstGeom prst="line">
                                  <a:avLst/>
                                </a:prstGeom>
                                <a:noFill/>
                                <a:ln w="6985">
                                  <a:solidFill>
                                    <a:srgbClr val="3F3F3F"/>
                                  </a:solidFill>
                                  <a:round/>
                                  <a:headEnd/>
                                  <a:tailEnd/>
                                </a:ln>
                                <a:extLst>
                                  <a:ext uri="{909E8E84-426E-40DD-AFC4-6F175D3DCCD1}">
                                    <a14:hiddenFill xmlns:a14="http://schemas.microsoft.com/office/drawing/2010/main">
                                      <a:noFill/>
                                    </a14:hiddenFill>
                                  </a:ext>
                                </a:extLst>
                              </wps:spPr>
                              <wps:bodyPr/>
                            </wps:wsp>
                            <wps:wsp>
                              <wps:cNvPr id="829" name="Line 1450"/>
                              <wps:cNvCnPr>
                                <a:cxnSpLocks noChangeShapeType="1"/>
                              </wps:cNvCnPr>
                              <wps:spPr bwMode="auto">
                                <a:xfrm flipH="1">
                                  <a:off x="2750809" y="959433"/>
                                  <a:ext cx="13900" cy="0"/>
                                </a:xfrm>
                                <a:prstGeom prst="line">
                                  <a:avLst/>
                                </a:prstGeom>
                                <a:noFill/>
                                <a:ln w="6985">
                                  <a:solidFill>
                                    <a:srgbClr val="3F3F3F"/>
                                  </a:solidFill>
                                  <a:round/>
                                  <a:headEnd/>
                                  <a:tailEnd/>
                                </a:ln>
                                <a:extLst>
                                  <a:ext uri="{909E8E84-426E-40DD-AFC4-6F175D3DCCD1}">
                                    <a14:hiddenFill xmlns:a14="http://schemas.microsoft.com/office/drawing/2010/main">
                                      <a:noFill/>
                                    </a14:hiddenFill>
                                  </a:ext>
                                </a:extLst>
                              </wps:spPr>
                              <wps:bodyPr/>
                            </wps:wsp>
                            <wps:wsp>
                              <wps:cNvPr id="830" name="Line 1451"/>
                              <wps:cNvCnPr>
                                <a:cxnSpLocks noChangeShapeType="1"/>
                              </wps:cNvCnPr>
                              <wps:spPr bwMode="auto">
                                <a:xfrm flipH="1">
                                  <a:off x="2750809" y="544119"/>
                                  <a:ext cx="13900" cy="0"/>
                                </a:xfrm>
                                <a:prstGeom prst="line">
                                  <a:avLst/>
                                </a:prstGeom>
                                <a:noFill/>
                                <a:ln w="6985">
                                  <a:solidFill>
                                    <a:srgbClr val="3F3F3F"/>
                                  </a:solidFill>
                                  <a:round/>
                                  <a:headEnd/>
                                  <a:tailEnd/>
                                </a:ln>
                                <a:extLst>
                                  <a:ext uri="{909E8E84-426E-40DD-AFC4-6F175D3DCCD1}">
                                    <a14:hiddenFill xmlns:a14="http://schemas.microsoft.com/office/drawing/2010/main">
                                      <a:noFill/>
                                    </a14:hiddenFill>
                                  </a:ext>
                                </a:extLst>
                              </wps:spPr>
                              <wps:bodyPr/>
                            </wps:wsp>
                            <wps:wsp>
                              <wps:cNvPr id="831" name="Line 1452"/>
                              <wps:cNvCnPr>
                                <a:cxnSpLocks noChangeShapeType="1"/>
                              </wps:cNvCnPr>
                              <wps:spPr bwMode="auto">
                                <a:xfrm flipH="1">
                                  <a:off x="2750809" y="135805"/>
                                  <a:ext cx="13900" cy="0"/>
                                </a:xfrm>
                                <a:prstGeom prst="line">
                                  <a:avLst/>
                                </a:prstGeom>
                                <a:noFill/>
                                <a:ln w="6985">
                                  <a:solidFill>
                                    <a:srgbClr val="3F3F3F"/>
                                  </a:solidFill>
                                  <a:round/>
                                  <a:headEnd/>
                                  <a:tailEnd/>
                                </a:ln>
                                <a:extLst>
                                  <a:ext uri="{909E8E84-426E-40DD-AFC4-6F175D3DCCD1}">
                                    <a14:hiddenFill xmlns:a14="http://schemas.microsoft.com/office/drawing/2010/main">
                                      <a:noFill/>
                                    </a14:hiddenFill>
                                  </a:ext>
                                </a:extLst>
                              </wps:spPr>
                              <wps:bodyPr/>
                            </wps:wsp>
                            <wps:wsp>
                              <wps:cNvPr id="832" name="Rectangle 1453"/>
                              <wps:cNvSpPr>
                                <a:spLocks noChangeArrowheads="1"/>
                              </wps:cNvSpPr>
                              <wps:spPr bwMode="auto">
                                <a:xfrm>
                                  <a:off x="0" y="2197776"/>
                                  <a:ext cx="2750809" cy="121304"/>
                                </a:xfrm>
                                <a:prstGeom prst="rect">
                                  <a:avLst/>
                                </a:prstGeom>
                                <a:solidFill>
                                  <a:srgbClr val="FFFFFF"/>
                                </a:solidFill>
                                <a:ln w="6985">
                                  <a:solidFill>
                                    <a:srgbClr val="FFFFFF"/>
                                  </a:solidFill>
                                  <a:miter lim="800000"/>
                                  <a:headEnd/>
                                  <a:tailEnd/>
                                </a:ln>
                              </wps:spPr>
                              <wps:bodyPr rot="0" vert="horz" wrap="square" lIns="91440" tIns="45720" rIns="91440" bIns="45720" anchor="t" anchorCtr="0" upright="1">
                                <a:noAutofit/>
                              </wps:bodyPr>
                            </wps:wsp>
                            <wps:wsp>
                              <wps:cNvPr id="833" name="Rectangle 1454"/>
                              <wps:cNvSpPr>
                                <a:spLocks noChangeArrowheads="1"/>
                              </wps:cNvSpPr>
                              <wps:spPr bwMode="auto">
                                <a:xfrm>
                                  <a:off x="1296704" y="2204676"/>
                                  <a:ext cx="158101" cy="1785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8AB8FB" w14:textId="77777777" w:rsidR="00742970" w:rsidRDefault="00742970" w:rsidP="00F91B99">
                                    <w:r>
                                      <w:rPr>
                                        <w:rFonts w:ascii="Arial" w:hAnsi="Arial" w:cs="Arial"/>
                                        <w:color w:val="000000"/>
                                        <w:sz w:val="14"/>
                                        <w:szCs w:val="14"/>
                                        <w:lang w:val="en-US"/>
                                      </w:rPr>
                                      <w:t>f/Hz</w:t>
                                    </w:r>
                                  </w:p>
                                </w:txbxContent>
                              </wps:txbx>
                              <wps:bodyPr rot="0" vert="horz" wrap="none" lIns="0" tIns="0" rIns="0" bIns="0" anchor="t" anchorCtr="0" upright="1">
                                <a:spAutoFit/>
                              </wps:bodyPr>
                            </wps:wsp>
                            <wps:wsp>
                              <wps:cNvPr id="834" name="Rectangle 1455"/>
                              <wps:cNvSpPr>
                                <a:spLocks noChangeArrowheads="1"/>
                              </wps:cNvSpPr>
                              <wps:spPr bwMode="auto">
                                <a:xfrm>
                                  <a:off x="0" y="2204676"/>
                                  <a:ext cx="99100" cy="1785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6A7883" w14:textId="77777777" w:rsidR="00742970" w:rsidRDefault="00742970" w:rsidP="00F91B99">
                                    <w:r>
                                      <w:rPr>
                                        <w:rFonts w:ascii="Arial" w:hAnsi="Arial" w:cs="Arial"/>
                                        <w:color w:val="000000"/>
                                        <w:sz w:val="14"/>
                                        <w:szCs w:val="14"/>
                                        <w:lang w:val="en-US"/>
                                      </w:rPr>
                                      <w:t>50</w:t>
                                    </w:r>
                                  </w:p>
                                </w:txbxContent>
                              </wps:txbx>
                              <wps:bodyPr rot="0" vert="horz" wrap="none" lIns="0" tIns="0" rIns="0" bIns="0" anchor="t" anchorCtr="0" upright="1">
                                <a:spAutoFit/>
                              </wps:bodyPr>
                            </wps:wsp>
                            <wps:wsp>
                              <wps:cNvPr id="835" name="Rectangle 1456"/>
                              <wps:cNvSpPr>
                                <a:spLocks noChangeArrowheads="1"/>
                              </wps:cNvSpPr>
                              <wps:spPr bwMode="auto">
                                <a:xfrm>
                                  <a:off x="293401" y="2204676"/>
                                  <a:ext cx="148600" cy="1785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8E177E" w14:textId="77777777" w:rsidR="00742970" w:rsidRDefault="00742970" w:rsidP="00F91B99">
                                    <w:r>
                                      <w:rPr>
                                        <w:rFonts w:ascii="Arial" w:hAnsi="Arial" w:cs="Arial"/>
                                        <w:color w:val="000000"/>
                                        <w:sz w:val="14"/>
                                        <w:szCs w:val="14"/>
                                        <w:lang w:val="en-US"/>
                                      </w:rPr>
                                      <w:t>100</w:t>
                                    </w:r>
                                  </w:p>
                                </w:txbxContent>
                              </wps:txbx>
                              <wps:bodyPr rot="0" vert="horz" wrap="none" lIns="0" tIns="0" rIns="0" bIns="0" anchor="t" anchorCtr="0" upright="1">
                                <a:spAutoFit/>
                              </wps:bodyPr>
                            </wps:wsp>
                            <wps:wsp>
                              <wps:cNvPr id="836" name="Rectangle 1457"/>
                              <wps:cNvSpPr>
                                <a:spLocks noChangeArrowheads="1"/>
                              </wps:cNvSpPr>
                              <wps:spPr bwMode="auto">
                                <a:xfrm>
                                  <a:off x="652102" y="2204676"/>
                                  <a:ext cx="148600" cy="1785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FD93EB" w14:textId="77777777" w:rsidR="00742970" w:rsidRDefault="00742970" w:rsidP="00F91B99">
                                    <w:r>
                                      <w:rPr>
                                        <w:rFonts w:ascii="Arial" w:hAnsi="Arial" w:cs="Arial"/>
                                        <w:color w:val="000000"/>
                                        <w:sz w:val="14"/>
                                        <w:szCs w:val="14"/>
                                        <w:lang w:val="en-US"/>
                                      </w:rPr>
                                      <w:t>200</w:t>
                                    </w:r>
                                  </w:p>
                                </w:txbxContent>
                              </wps:txbx>
                              <wps:bodyPr rot="0" vert="horz" wrap="none" lIns="0" tIns="0" rIns="0" bIns="0" anchor="t" anchorCtr="0" upright="1">
                                <a:spAutoFit/>
                              </wps:bodyPr>
                            </wps:wsp>
                            <wps:wsp>
                              <wps:cNvPr id="837" name="Rectangle 1458"/>
                              <wps:cNvSpPr>
                                <a:spLocks noChangeArrowheads="1"/>
                              </wps:cNvSpPr>
                              <wps:spPr bwMode="auto">
                                <a:xfrm>
                                  <a:off x="1826906" y="2204676"/>
                                  <a:ext cx="198101" cy="1785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379B36" w14:textId="77777777" w:rsidR="00742970" w:rsidRDefault="00742970" w:rsidP="00F91B99">
                                    <w:r>
                                      <w:rPr>
                                        <w:rFonts w:ascii="Arial" w:hAnsi="Arial" w:cs="Arial"/>
                                        <w:color w:val="000000"/>
                                        <w:sz w:val="14"/>
                                        <w:szCs w:val="14"/>
                                        <w:lang w:val="en-US"/>
                                      </w:rPr>
                                      <w:t>2000</w:t>
                                    </w:r>
                                  </w:p>
                                </w:txbxContent>
                              </wps:txbx>
                              <wps:bodyPr rot="0" vert="horz" wrap="none" lIns="0" tIns="0" rIns="0" bIns="0" anchor="t" anchorCtr="0" upright="1">
                                <a:spAutoFit/>
                              </wps:bodyPr>
                            </wps:wsp>
                            <wps:wsp>
                              <wps:cNvPr id="838" name="Rectangle 1459"/>
                              <wps:cNvSpPr>
                                <a:spLocks noChangeArrowheads="1"/>
                              </wps:cNvSpPr>
                              <wps:spPr bwMode="auto">
                                <a:xfrm>
                                  <a:off x="2299308" y="2204676"/>
                                  <a:ext cx="198101" cy="1785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3E7E2F" w14:textId="77777777" w:rsidR="00742970" w:rsidRDefault="00742970" w:rsidP="00F91B99">
                                    <w:r>
                                      <w:rPr>
                                        <w:rFonts w:ascii="Arial" w:hAnsi="Arial" w:cs="Arial"/>
                                        <w:color w:val="000000"/>
                                        <w:sz w:val="14"/>
                                        <w:szCs w:val="14"/>
                                        <w:lang w:val="en-US"/>
                                      </w:rPr>
                                      <w:t>5000</w:t>
                                    </w:r>
                                  </w:p>
                                </w:txbxContent>
                              </wps:txbx>
                              <wps:bodyPr rot="0" vert="horz" wrap="none" lIns="0" tIns="0" rIns="0" bIns="0" anchor="t" anchorCtr="0" upright="1">
                                <a:spAutoFit/>
                              </wps:bodyPr>
                            </wps:wsp>
                            <wps:wsp>
                              <wps:cNvPr id="839" name="Rectangle 1460"/>
                              <wps:cNvSpPr>
                                <a:spLocks noChangeArrowheads="1"/>
                              </wps:cNvSpPr>
                              <wps:spPr bwMode="auto">
                                <a:xfrm>
                                  <a:off x="2607309" y="2204676"/>
                                  <a:ext cx="143500" cy="1785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2D2F9A" w14:textId="77777777" w:rsidR="00742970" w:rsidRDefault="00742970" w:rsidP="00F91B99">
                                    <w:r>
                                      <w:rPr>
                                        <w:rFonts w:ascii="Arial" w:hAnsi="Arial" w:cs="Arial"/>
                                        <w:color w:val="000000"/>
                                        <w:sz w:val="14"/>
                                        <w:szCs w:val="14"/>
                                        <w:lang w:val="en-US"/>
                                      </w:rPr>
                                      <w:t>10k</w:t>
                                    </w:r>
                                  </w:p>
                                </w:txbxContent>
                              </wps:txbx>
                              <wps:bodyPr rot="0" vert="horz" wrap="none" lIns="0" tIns="0" rIns="0" bIns="0" anchor="t" anchorCtr="0" upright="1">
                                <a:spAutoFit/>
                              </wps:bodyPr>
                            </wps:wsp>
                            <wps:wsp>
                              <wps:cNvPr id="840" name="Line 1461"/>
                              <wps:cNvCnPr>
                                <a:cxnSpLocks noChangeShapeType="1"/>
                              </wps:cNvCnPr>
                              <wps:spPr bwMode="auto">
                                <a:xfrm flipV="1">
                                  <a:off x="6900" y="2190776"/>
                                  <a:ext cx="0" cy="14000"/>
                                </a:xfrm>
                                <a:prstGeom prst="line">
                                  <a:avLst/>
                                </a:prstGeom>
                                <a:noFill/>
                                <a:ln w="6985">
                                  <a:solidFill>
                                    <a:srgbClr val="3F3F3F"/>
                                  </a:solidFill>
                                  <a:round/>
                                  <a:headEnd/>
                                  <a:tailEnd/>
                                </a:ln>
                                <a:extLst>
                                  <a:ext uri="{909E8E84-426E-40DD-AFC4-6F175D3DCCD1}">
                                    <a14:hiddenFill xmlns:a14="http://schemas.microsoft.com/office/drawing/2010/main">
                                      <a:noFill/>
                                    </a14:hiddenFill>
                                  </a:ext>
                                </a:extLst>
                              </wps:spPr>
                              <wps:bodyPr/>
                            </wps:wsp>
                            <wps:wsp>
                              <wps:cNvPr id="841" name="Line 1462"/>
                              <wps:cNvCnPr>
                                <a:cxnSpLocks noChangeShapeType="1"/>
                              </wps:cNvCnPr>
                              <wps:spPr bwMode="auto">
                                <a:xfrm flipV="1">
                                  <a:off x="365101" y="2190776"/>
                                  <a:ext cx="0" cy="14000"/>
                                </a:xfrm>
                                <a:prstGeom prst="line">
                                  <a:avLst/>
                                </a:prstGeom>
                                <a:noFill/>
                                <a:ln w="6985">
                                  <a:solidFill>
                                    <a:srgbClr val="3F3F3F"/>
                                  </a:solidFill>
                                  <a:round/>
                                  <a:headEnd/>
                                  <a:tailEnd/>
                                </a:ln>
                                <a:extLst>
                                  <a:ext uri="{909E8E84-426E-40DD-AFC4-6F175D3DCCD1}">
                                    <a14:hiddenFill xmlns:a14="http://schemas.microsoft.com/office/drawing/2010/main">
                                      <a:noFill/>
                                    </a14:hiddenFill>
                                  </a:ext>
                                </a:extLst>
                              </wps:spPr>
                              <wps:bodyPr/>
                            </wps:wsp>
                            <wps:wsp>
                              <wps:cNvPr id="842" name="Line 1463"/>
                              <wps:cNvCnPr>
                                <a:cxnSpLocks noChangeShapeType="1"/>
                              </wps:cNvCnPr>
                              <wps:spPr bwMode="auto">
                                <a:xfrm flipV="1">
                                  <a:off x="723202" y="2190776"/>
                                  <a:ext cx="0" cy="14000"/>
                                </a:xfrm>
                                <a:prstGeom prst="line">
                                  <a:avLst/>
                                </a:prstGeom>
                                <a:noFill/>
                                <a:ln w="6985">
                                  <a:solidFill>
                                    <a:srgbClr val="3F3F3F"/>
                                  </a:solidFill>
                                  <a:round/>
                                  <a:headEnd/>
                                  <a:tailEnd/>
                                </a:ln>
                                <a:extLst>
                                  <a:ext uri="{909E8E84-426E-40DD-AFC4-6F175D3DCCD1}">
                                    <a14:hiddenFill xmlns:a14="http://schemas.microsoft.com/office/drawing/2010/main">
                                      <a:noFill/>
                                    </a14:hiddenFill>
                                  </a:ext>
                                </a:extLst>
                              </wps:spPr>
                              <wps:bodyPr/>
                            </wps:wsp>
                            <wps:wsp>
                              <wps:cNvPr id="843" name="Line 1464"/>
                              <wps:cNvCnPr>
                                <a:cxnSpLocks noChangeShapeType="1"/>
                              </wps:cNvCnPr>
                              <wps:spPr bwMode="auto">
                                <a:xfrm flipV="1">
                                  <a:off x="1203304" y="2190776"/>
                                  <a:ext cx="0" cy="14000"/>
                                </a:xfrm>
                                <a:prstGeom prst="line">
                                  <a:avLst/>
                                </a:prstGeom>
                                <a:noFill/>
                                <a:ln w="6985">
                                  <a:solidFill>
                                    <a:srgbClr val="3F3F3F"/>
                                  </a:solidFill>
                                  <a:round/>
                                  <a:headEnd/>
                                  <a:tailEnd/>
                                </a:ln>
                                <a:extLst>
                                  <a:ext uri="{909E8E84-426E-40DD-AFC4-6F175D3DCCD1}">
                                    <a14:hiddenFill xmlns:a14="http://schemas.microsoft.com/office/drawing/2010/main">
                                      <a:noFill/>
                                    </a14:hiddenFill>
                                  </a:ext>
                                </a:extLst>
                              </wps:spPr>
                              <wps:bodyPr/>
                            </wps:wsp>
                            <wps:wsp>
                              <wps:cNvPr id="844" name="Line 1465"/>
                              <wps:cNvCnPr>
                                <a:cxnSpLocks noChangeShapeType="1"/>
                              </wps:cNvCnPr>
                              <wps:spPr bwMode="auto">
                                <a:xfrm flipV="1">
                                  <a:off x="1561405" y="2190776"/>
                                  <a:ext cx="0" cy="14000"/>
                                </a:xfrm>
                                <a:prstGeom prst="line">
                                  <a:avLst/>
                                </a:prstGeom>
                                <a:noFill/>
                                <a:ln w="6985">
                                  <a:solidFill>
                                    <a:srgbClr val="3F3F3F"/>
                                  </a:solidFill>
                                  <a:round/>
                                  <a:headEnd/>
                                  <a:tailEnd/>
                                </a:ln>
                                <a:extLst>
                                  <a:ext uri="{909E8E84-426E-40DD-AFC4-6F175D3DCCD1}">
                                    <a14:hiddenFill xmlns:a14="http://schemas.microsoft.com/office/drawing/2010/main">
                                      <a:noFill/>
                                    </a14:hiddenFill>
                                  </a:ext>
                                </a:extLst>
                              </wps:spPr>
                              <wps:bodyPr/>
                            </wps:wsp>
                            <wps:wsp>
                              <wps:cNvPr id="845" name="Line 1466"/>
                              <wps:cNvCnPr>
                                <a:cxnSpLocks noChangeShapeType="1"/>
                              </wps:cNvCnPr>
                              <wps:spPr bwMode="auto">
                                <a:xfrm flipV="1">
                                  <a:off x="1926506" y="2190776"/>
                                  <a:ext cx="0" cy="14000"/>
                                </a:xfrm>
                                <a:prstGeom prst="line">
                                  <a:avLst/>
                                </a:prstGeom>
                                <a:noFill/>
                                <a:ln w="6985">
                                  <a:solidFill>
                                    <a:srgbClr val="3F3F3F"/>
                                  </a:solidFill>
                                  <a:round/>
                                  <a:headEnd/>
                                  <a:tailEnd/>
                                </a:ln>
                                <a:extLst>
                                  <a:ext uri="{909E8E84-426E-40DD-AFC4-6F175D3DCCD1}">
                                    <a14:hiddenFill xmlns:a14="http://schemas.microsoft.com/office/drawing/2010/main">
                                      <a:noFill/>
                                    </a14:hiddenFill>
                                  </a:ext>
                                </a:extLst>
                              </wps:spPr>
                              <wps:bodyPr/>
                            </wps:wsp>
                            <wps:wsp>
                              <wps:cNvPr id="846" name="Line 1467"/>
                              <wps:cNvCnPr>
                                <a:cxnSpLocks noChangeShapeType="1"/>
                              </wps:cNvCnPr>
                              <wps:spPr bwMode="auto">
                                <a:xfrm flipV="1">
                                  <a:off x="2399608" y="2190776"/>
                                  <a:ext cx="0" cy="14000"/>
                                </a:xfrm>
                                <a:prstGeom prst="line">
                                  <a:avLst/>
                                </a:prstGeom>
                                <a:noFill/>
                                <a:ln w="6985">
                                  <a:solidFill>
                                    <a:srgbClr val="3F3F3F"/>
                                  </a:solidFill>
                                  <a:round/>
                                  <a:headEnd/>
                                  <a:tailEnd/>
                                </a:ln>
                                <a:extLst>
                                  <a:ext uri="{909E8E84-426E-40DD-AFC4-6F175D3DCCD1}">
                                    <a14:hiddenFill xmlns:a14="http://schemas.microsoft.com/office/drawing/2010/main">
                                      <a:noFill/>
                                    </a14:hiddenFill>
                                  </a:ext>
                                </a:extLst>
                              </wps:spPr>
                              <wps:bodyPr/>
                            </wps:wsp>
                            <wps:wsp>
                              <wps:cNvPr id="847" name="Rectangle 1468"/>
                              <wps:cNvSpPr>
                                <a:spLocks noChangeArrowheads="1"/>
                              </wps:cNvSpPr>
                              <wps:spPr bwMode="auto">
                                <a:xfrm>
                                  <a:off x="0" y="128904"/>
                                  <a:ext cx="2750809" cy="2061871"/>
                                </a:xfrm>
                                <a:prstGeom prst="rect">
                                  <a:avLst/>
                                </a:prstGeom>
                                <a:noFill/>
                                <a:ln w="698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48" name="Rectangle 1469"/>
                              <wps:cNvSpPr>
                                <a:spLocks noChangeArrowheads="1"/>
                              </wps:cNvSpPr>
                              <wps:spPr bwMode="auto">
                                <a:xfrm>
                                  <a:off x="1052804" y="1539253"/>
                                  <a:ext cx="1246504" cy="586720"/>
                                </a:xfrm>
                                <a:prstGeom prst="rect">
                                  <a:avLst/>
                                </a:prstGeom>
                                <a:solidFill>
                                  <a:srgbClr val="FFFFFF">
                                    <a:alpha val="67058"/>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49" name="Rectangle 1470"/>
                              <wps:cNvSpPr>
                                <a:spLocks noChangeArrowheads="1"/>
                              </wps:cNvSpPr>
                              <wps:spPr bwMode="auto">
                                <a:xfrm>
                                  <a:off x="1060404" y="1546253"/>
                                  <a:ext cx="250201" cy="11430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50" name="Line 1471"/>
                              <wps:cNvCnPr>
                                <a:cxnSpLocks noChangeShapeType="1"/>
                              </wps:cNvCnPr>
                              <wps:spPr bwMode="auto">
                                <a:xfrm>
                                  <a:off x="1067404" y="1596355"/>
                                  <a:ext cx="243201" cy="0"/>
                                </a:xfrm>
                                <a:prstGeom prst="line">
                                  <a:avLst/>
                                </a:prstGeom>
                                <a:noFill/>
                                <a:ln w="6985">
                                  <a:solidFill>
                                    <a:srgbClr val="FF0000"/>
                                  </a:solidFill>
                                  <a:round/>
                                  <a:headEnd/>
                                  <a:tailEnd/>
                                </a:ln>
                                <a:extLst>
                                  <a:ext uri="{909E8E84-426E-40DD-AFC4-6F175D3DCCD1}">
                                    <a14:hiddenFill xmlns:a14="http://schemas.microsoft.com/office/drawing/2010/main">
                                      <a:noFill/>
                                    </a14:hiddenFill>
                                  </a:ext>
                                </a:extLst>
                              </wps:spPr>
                              <wps:bodyPr/>
                            </wps:wsp>
                            <wps:wsp>
                              <wps:cNvPr id="851" name="Rectangle 1472"/>
                              <wps:cNvSpPr>
                                <a:spLocks noChangeArrowheads="1"/>
                              </wps:cNvSpPr>
                              <wps:spPr bwMode="auto">
                                <a:xfrm>
                                  <a:off x="1360805" y="1546253"/>
                                  <a:ext cx="906803" cy="1784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937339" w14:textId="77777777" w:rsidR="00742970" w:rsidRDefault="00742970" w:rsidP="00F91B99">
                                    <w:r>
                                      <w:rPr>
                                        <w:rFonts w:ascii="Arial" w:hAnsi="Arial" w:cs="Arial"/>
                                        <w:color w:val="000000"/>
                                        <w:sz w:val="14"/>
                                        <w:szCs w:val="14"/>
                                        <w:lang w:val="en-US"/>
                                      </w:rPr>
                                      <w:t>Room4 (RT60=264ms)</w:t>
                                    </w:r>
                                  </w:p>
                                </w:txbxContent>
                              </wps:txbx>
                              <wps:bodyPr rot="0" vert="horz" wrap="none" lIns="0" tIns="0" rIns="0" bIns="0" anchor="t" anchorCtr="0" upright="1">
                                <a:spAutoFit/>
                              </wps:bodyPr>
                            </wps:wsp>
                            <wps:wsp>
                              <wps:cNvPr id="852" name="Rectangle 1473"/>
                              <wps:cNvSpPr>
                                <a:spLocks noChangeArrowheads="1"/>
                              </wps:cNvSpPr>
                              <wps:spPr bwMode="auto">
                                <a:xfrm>
                                  <a:off x="1060404" y="1660557"/>
                                  <a:ext cx="250201" cy="11490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53" name="Line 1474"/>
                              <wps:cNvCnPr>
                                <a:cxnSpLocks noChangeShapeType="1"/>
                              </wps:cNvCnPr>
                              <wps:spPr bwMode="auto">
                                <a:xfrm>
                                  <a:off x="1067404" y="1710659"/>
                                  <a:ext cx="243201" cy="0"/>
                                </a:xfrm>
                                <a:prstGeom prst="line">
                                  <a:avLst/>
                                </a:prstGeom>
                                <a:noFill/>
                                <a:ln w="6985">
                                  <a:solidFill>
                                    <a:srgbClr val="000000"/>
                                  </a:solidFill>
                                  <a:round/>
                                  <a:headEnd/>
                                  <a:tailEnd/>
                                </a:ln>
                                <a:extLst>
                                  <a:ext uri="{909E8E84-426E-40DD-AFC4-6F175D3DCCD1}">
                                    <a14:hiddenFill xmlns:a14="http://schemas.microsoft.com/office/drawing/2010/main">
                                      <a:noFill/>
                                    </a14:hiddenFill>
                                  </a:ext>
                                </a:extLst>
                              </wps:spPr>
                              <wps:bodyPr/>
                            </wps:wsp>
                            <wps:wsp>
                              <wps:cNvPr id="854" name="Rectangle 1475"/>
                              <wps:cNvSpPr>
                                <a:spLocks noChangeArrowheads="1"/>
                              </wps:cNvSpPr>
                              <wps:spPr bwMode="auto">
                                <a:xfrm>
                                  <a:off x="1360805" y="1660557"/>
                                  <a:ext cx="857203" cy="1784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85B864" w14:textId="77777777" w:rsidR="00742970" w:rsidRDefault="00742970" w:rsidP="00F91B99">
                                    <w:r>
                                      <w:rPr>
                                        <w:rFonts w:ascii="Arial" w:hAnsi="Arial" w:cs="Arial"/>
                                        <w:color w:val="000000"/>
                                        <w:sz w:val="14"/>
                                        <w:szCs w:val="14"/>
                                        <w:lang w:val="en-US"/>
                                      </w:rPr>
                                      <w:t>Room3 (RT60=98ms)</w:t>
                                    </w:r>
                                  </w:p>
                                </w:txbxContent>
                              </wps:txbx>
                              <wps:bodyPr rot="0" vert="horz" wrap="none" lIns="0" tIns="0" rIns="0" bIns="0" anchor="t" anchorCtr="0" upright="1">
                                <a:spAutoFit/>
                              </wps:bodyPr>
                            </wps:wsp>
                            <wps:wsp>
                              <wps:cNvPr id="855" name="Rectangle 1476"/>
                              <wps:cNvSpPr>
                                <a:spLocks noChangeArrowheads="1"/>
                              </wps:cNvSpPr>
                              <wps:spPr bwMode="auto">
                                <a:xfrm>
                                  <a:off x="1060404" y="1775461"/>
                                  <a:ext cx="250201" cy="11430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56" name="Line 1477"/>
                              <wps:cNvCnPr>
                                <a:cxnSpLocks noChangeShapeType="1"/>
                              </wps:cNvCnPr>
                              <wps:spPr bwMode="auto">
                                <a:xfrm>
                                  <a:off x="1081404" y="1825663"/>
                                  <a:ext cx="229201" cy="0"/>
                                </a:xfrm>
                                <a:prstGeom prst="line">
                                  <a:avLst/>
                                </a:prstGeom>
                                <a:noFill/>
                                <a:ln w="21590">
                                  <a:solidFill>
                                    <a:srgbClr val="0000FF"/>
                                  </a:solidFill>
                                  <a:round/>
                                  <a:headEnd/>
                                  <a:tailEnd/>
                                </a:ln>
                                <a:extLst>
                                  <a:ext uri="{909E8E84-426E-40DD-AFC4-6F175D3DCCD1}">
                                    <a14:hiddenFill xmlns:a14="http://schemas.microsoft.com/office/drawing/2010/main">
                                      <a:noFill/>
                                    </a14:hiddenFill>
                                  </a:ext>
                                </a:extLst>
                              </wps:spPr>
                              <wps:bodyPr/>
                            </wps:wsp>
                            <wps:wsp>
                              <wps:cNvPr id="857" name="Rectangle 1478"/>
                              <wps:cNvSpPr>
                                <a:spLocks noChangeArrowheads="1"/>
                              </wps:cNvSpPr>
                              <wps:spPr bwMode="auto">
                                <a:xfrm>
                                  <a:off x="1360805" y="1775461"/>
                                  <a:ext cx="375901" cy="1784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3F7F80" w14:textId="77777777" w:rsidR="00742970" w:rsidRDefault="00742970" w:rsidP="00F91B99">
                                    <w:r>
                                      <w:rPr>
                                        <w:rFonts w:ascii="Arial" w:hAnsi="Arial" w:cs="Arial"/>
                                        <w:color w:val="000000"/>
                                        <w:sz w:val="14"/>
                                        <w:szCs w:val="14"/>
                                        <w:lang w:val="en-US"/>
                                      </w:rPr>
                                      <w:t>reference</w:t>
                                    </w:r>
                                  </w:p>
                                </w:txbxContent>
                              </wps:txbx>
                              <wps:bodyPr rot="0" vert="horz" wrap="none" lIns="0" tIns="0" rIns="0" bIns="0" anchor="t" anchorCtr="0" upright="1">
                                <a:spAutoFit/>
                              </wps:bodyPr>
                            </wps:wsp>
                            <wps:wsp>
                              <wps:cNvPr id="858" name="Rectangle 1479"/>
                              <wps:cNvSpPr>
                                <a:spLocks noChangeArrowheads="1"/>
                              </wps:cNvSpPr>
                              <wps:spPr bwMode="auto">
                                <a:xfrm>
                                  <a:off x="1060404" y="1889765"/>
                                  <a:ext cx="250201" cy="11430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59" name="Line 1480"/>
                              <wps:cNvCnPr>
                                <a:cxnSpLocks noChangeShapeType="1"/>
                              </wps:cNvCnPr>
                              <wps:spPr bwMode="auto">
                                <a:xfrm>
                                  <a:off x="1067404" y="1939967"/>
                                  <a:ext cx="243201" cy="0"/>
                                </a:xfrm>
                                <a:prstGeom prst="line">
                                  <a:avLst/>
                                </a:prstGeom>
                                <a:noFill/>
                                <a:ln w="6985">
                                  <a:solidFill>
                                    <a:srgbClr val="808080"/>
                                  </a:solidFill>
                                  <a:round/>
                                  <a:headEnd/>
                                  <a:tailEnd/>
                                </a:ln>
                                <a:extLst>
                                  <a:ext uri="{909E8E84-426E-40DD-AFC4-6F175D3DCCD1}">
                                    <a14:hiddenFill xmlns:a14="http://schemas.microsoft.com/office/drawing/2010/main">
                                      <a:noFill/>
                                    </a14:hiddenFill>
                                  </a:ext>
                                </a:extLst>
                              </wps:spPr>
                              <wps:bodyPr/>
                            </wps:wsp>
                            <wps:wsp>
                              <wps:cNvPr id="860" name="Rectangle 1481"/>
                              <wps:cNvSpPr>
                                <a:spLocks noChangeArrowheads="1"/>
                              </wps:cNvSpPr>
                              <wps:spPr bwMode="auto">
                                <a:xfrm>
                                  <a:off x="1360805" y="1889765"/>
                                  <a:ext cx="857203" cy="1784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5F30B5" w14:textId="77777777" w:rsidR="00742970" w:rsidRDefault="00742970" w:rsidP="00F91B99">
                                    <w:r>
                                      <w:rPr>
                                        <w:rFonts w:ascii="Arial" w:hAnsi="Arial" w:cs="Arial"/>
                                        <w:color w:val="000000"/>
                                        <w:sz w:val="14"/>
                                        <w:szCs w:val="14"/>
                                        <w:lang w:val="en-US"/>
                                      </w:rPr>
                                      <w:t>Room1 (RT60=27ms)</w:t>
                                    </w:r>
                                  </w:p>
                                </w:txbxContent>
                              </wps:txbx>
                              <wps:bodyPr rot="0" vert="horz" wrap="none" lIns="0" tIns="0" rIns="0" bIns="0" anchor="t" anchorCtr="0" upright="1">
                                <a:spAutoFit/>
                              </wps:bodyPr>
                            </wps:wsp>
                            <wps:wsp>
                              <wps:cNvPr id="861" name="Rectangle 1482"/>
                              <wps:cNvSpPr>
                                <a:spLocks noChangeArrowheads="1"/>
                              </wps:cNvSpPr>
                              <wps:spPr bwMode="auto">
                                <a:xfrm>
                                  <a:off x="1060404" y="2004069"/>
                                  <a:ext cx="250201" cy="11490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862" name="Line 1483"/>
                              <wps:cNvCnPr>
                                <a:cxnSpLocks noChangeShapeType="1"/>
                              </wps:cNvCnPr>
                              <wps:spPr bwMode="auto">
                                <a:xfrm>
                                  <a:off x="1067404" y="2054271"/>
                                  <a:ext cx="243201" cy="0"/>
                                </a:xfrm>
                                <a:prstGeom prst="line">
                                  <a:avLst/>
                                </a:prstGeom>
                                <a:noFill/>
                                <a:ln w="6985">
                                  <a:solidFill>
                                    <a:srgbClr val="800000"/>
                                  </a:solidFill>
                                  <a:round/>
                                  <a:headEnd/>
                                  <a:tailEnd/>
                                </a:ln>
                                <a:extLst>
                                  <a:ext uri="{909E8E84-426E-40DD-AFC4-6F175D3DCCD1}">
                                    <a14:hiddenFill xmlns:a14="http://schemas.microsoft.com/office/drawing/2010/main">
                                      <a:noFill/>
                                    </a14:hiddenFill>
                                  </a:ext>
                                </a:extLst>
                              </wps:spPr>
                              <wps:bodyPr/>
                            </wps:wsp>
                            <wps:wsp>
                              <wps:cNvPr id="863" name="Rectangle 1484"/>
                              <wps:cNvSpPr>
                                <a:spLocks noChangeArrowheads="1"/>
                              </wps:cNvSpPr>
                              <wps:spPr bwMode="auto">
                                <a:xfrm>
                                  <a:off x="1360805" y="2004069"/>
                                  <a:ext cx="906803" cy="1784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053B4E" w14:textId="77777777" w:rsidR="00742970" w:rsidRDefault="00742970" w:rsidP="00F91B99">
                                    <w:r>
                                      <w:rPr>
                                        <w:rFonts w:ascii="Arial" w:hAnsi="Arial" w:cs="Arial"/>
                                        <w:color w:val="000000"/>
                                        <w:sz w:val="14"/>
                                        <w:szCs w:val="14"/>
                                        <w:lang w:val="en-US"/>
                                      </w:rPr>
                                      <w:t>Room2 (RT60=123ms)</w:t>
                                    </w:r>
                                  </w:p>
                                </w:txbxContent>
                              </wps:txbx>
                              <wps:bodyPr rot="0" vert="horz" wrap="none" lIns="0" tIns="0" rIns="0" bIns="0" anchor="t" anchorCtr="0" upright="1">
                                <a:spAutoFit/>
                              </wps:bodyPr>
                            </wps:wsp>
                          </wpc:wpc>
                        </a:graphicData>
                      </a:graphic>
                    </wp:inline>
                  </w:drawing>
                </mc:Choice>
                <mc:Fallback>
                  <w:pict>
                    <v:group w14:anchorId="13D64F35" id="Zeichenbereich 1216" o:spid="_x0000_s1658" editas="canvas" style="width:236.3pt;height:193.55pt;mso-position-horizontal-relative:char;mso-position-vertical-relative:line" coordsize="30010,245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">
                      <v:shape id="_x0000_s1659" type="#_x0000_t75" style="position:absolute;width:30010;height:24580;visibility:visible;mso-wrap-style:square">
                        <v:fill o:detectmouseclick="t"/>
                        <v:path o:connecttype="none"/>
                      </v:shape>
                      <v:rect id="Rectangle 1418" o:spid="_x0000_s1660" style="position:absolute;left:69;top:1358;width:27363;height:20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" strokecolor="white" strokeweight=".55pt"/>
                      <v:rect id="Rectangle 1419" o:spid="_x0000_s1661" style="position:absolute;top:1289;width:27508;height:206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" filled="f" strokeweight=".55pt"/>
                      <v:line id="Line 1420" o:spid="_x0000_s1662" style="position:absolute;flip:y;visibility:visible;mso-wrap-style:square" from="3651,1358" to="3651,21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" strokeweight=".55pt"/>
                      <v:line id="Line 1421" o:spid="_x0000_s1663" style="position:absolute;flip:y;visibility:visible;mso-wrap-style:square" from="7232,1358" to="7232,21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" strokeweight=".55pt"/>
                      <v:line id="Line 1422" o:spid="_x0000_s1664" style="position:absolute;flip:y;visibility:visible;mso-wrap-style:square" from="12033,1358" to="12033,21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" strokeweight=".55pt"/>
                      <v:line id="Line 1423" o:spid="_x0000_s1665" style="position:absolute;flip:y;visibility:visible;mso-wrap-style:square" from="15614,1358" to="15614,21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" strokeweight=".55pt"/>
                      <v:line id="Line 1424" o:spid="_x0000_s1666" style="position:absolute;flip:y;visibility:visible;mso-wrap-style:square" from="19265,1358" to="19265,21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" strokeweight=".55pt"/>
                      <v:line id="Line 1425" o:spid="_x0000_s1667" style="position:absolute;flip:y;visibility:visible;mso-wrap-style:square" from="23996,1358" to="23996,21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" strokeweight=".55pt"/>
                      <v:line id="Line 1426" o:spid="_x0000_s1668" style="position:absolute;flip:x;visibility:visible;mso-wrap-style:square" from="69,17894" to="27508,178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" strokeweight=".55pt"/>
                      <v:line id="Line 1427" o:spid="_x0000_s1669" style="position:absolute;flip:x;visibility:visible;mso-wrap-style:square" from="69,13741" to="27508,137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" strokeweight=".55pt"/>
                      <v:line id="Line 1428" o:spid="_x0000_s1670" style="position:absolute;flip:x;visibility:visible;mso-wrap-style:square" from="69,9594" to="27508,95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" strokeweight=".55pt"/>
                      <v:line id="Line 1429" o:spid="_x0000_s1671" style="position:absolute;flip:x;visibility:visible;mso-wrap-style:square" from="69,5441" to="27508,5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" strokeweight=".55pt"/>
                      <v:shape id="Freeform 1430" o:spid="_x0000_s1672" style="position:absolute;top:2647;width:27793;height:15964;visibility:visible;mso-wrap-style:square;v-text-anchor:top" coordsize="4377,25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" path="m,169l,135r34,l34,68r45,l79,23r45,l124,r45,l214,r,147l271,147r,-12l316,135r,23l361,158r,124l417,282r,-11l462,271r,33l508,304r,12l553,316r,-147l598,169r,-90l643,79r,79l688,158r,68l733,226r,180l778,406r,45l823,451r,-124l880,327r,-23l936,304r,102l981,406r,101l1027,507r,23l1072,530r,11l1117,541r,113l1162,654r,-90l1207,564r45,l1252,710r45,l1297,722r57,l1354,834r45,l1399,665r45,l1444,462r45,l1489,575r45,l1534,598r57,l1591,575r45,l1636,586r45,l1681,744r56,l1737,722r45,l1827,722r,-170l1873,552r,68l1918,620r,237l1963,857r45,l2008,710r45,l2053,654r56,l2109,722r46,l2155,620r45,l2200,767r56,l2256,857r45,l2301,699r45,l2346,778r45,l2391,879r46,l2437,834r45,l2482,767r45,l2527,812r45,l2572,789r45,l2617,800r45,l2662,868r57,l2719,767r45,l2764,1015r56,l2820,924r45,l2865,992r57,l2922,1229r45,l2967,1364r45,l3012,1330r45,l3057,1466r45,l3102,1398r45,l3192,1398r,101l3237,1499r,34l3283,1533r,-45l3328,1488r,11l3373,1499r,-33l3429,1466r,124l3474,1590r,90l3520,1680r,-102l3576,1578r,-33l3621,1545r,259l3666,1804r,-113l3711,1691r,-34l3756,1657r,-45l3802,1612r,-67l3847,1545r,-12l3903,1533r,-45l3948,1488r,124l3993,1612r,237l4038,1849r,135l4095,1984r45,l4140,2007r45,l4185,2243r56,l4241,2277r46,l4287,2390r45,l4332,2514r45,l4377,2232e" filled="f" strokecolor="red" strokeweight=".55pt">
                        <v:path arrowok="t" o:connecttype="custom" o:connectlocs="13709226,54437591;31853789,9274553;68142916,0;86287480,59276488;127415157,54437591;145559721,113714080;186284186,109278424;204831962,127424288;241121089,68147800;259265653,63712144;295554780,91132560;313699343,181861880;354827021,131859944;377406922,163716016;414099262,204443399;432243825,218153607;468532952,263719887;486677516,227428160;522966643,286301407;545949757,336303343;582238884,268155543;600383447,231863815;641511125,241138368;659655688,236299471;700380153,300011615;718524717,291140304;755217056,222589263;773361620,345577895;809650747,345577895;827795311,263719887;868922988,291140304;887067552,309286168;927792016,345577895;945936580,313721823;982628920,354449206;1000773483,309286168;1037062610,327432031;1055207174,322593134;1096334851,350013551;1114479415,409290039;1155203880,372595070;1178186993,495583703;1214476121,550021294;1232620684,591151919;1268909811,563731502;1287054375,604458886;1323746714,618169094;1341891278,604458886;1382615743,591151919;1400760306,677445582;1441887984,636314958;1460032547,727447518;1496321674,681881238;1514466238,650025166;1551158578,623007991;1573738479,600023230;1610027606,650025166;1628172170,800030973;1669299847,800030973;1687444411,904470501;1728572088,918180709;1746716651,1013748925" o:connectangles="0,0,0,0,0,0,0,0,0,0,0,0,0,0,0,0,0,0,0,0,0,0,0,0,0,0,0,0,0,0,0,0,0,0,0,0,0,0,0,0,0,0,0,0,0,0,0,0,0,0,0,0,0,0,0,0,0,0,0,0,0,0"/>
                      </v:shape>
                      <v:shape id="Freeform 1431" o:spid="_x0000_s1673" style="position:absolute;top:2794;width:27793;height:15671;visibility:visible;mso-wrap-style:square;v-text-anchor:top" coordsize="4377,24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" path="m,180l,157r34,l34,79r45,l79,22r45,l124,r45,l214,r,169l271,169r,-23l316,146r,45l361,191r,147l417,338r,-11l462,327r,33l508,360r45,l553,157r45,l598,56r45,l643,135r45,l688,214r45,l733,394r45,l778,439r45,l823,315r57,l880,293r56,l936,405r45,l981,518r46,l1027,563r45,l1072,586r45,l1117,676r45,l1162,575r45,l1252,575r,157l1297,732r,34l1354,766r,102l1399,868r,-158l1444,710r,-226l1489,484r,113l1534,597r,23l1591,620r,-57l1636,563r,34l1681,597r,169l1737,766r,-11l1782,755r,22l1827,777r,-180l1873,597r,90l1918,687r,203l1963,890r,-22l2008,868r,-136l2053,732r,-56l2109,676r,68l2155,744r,-91l2200,653r,136l2256,789r,90l2301,879r,-158l2346,721r,90l2391,811r,68l2437,879r,-45l2482,834r,-23l2527,811r,79l2572,890r,-34l2617,856r,45l2662,901r,46l2719,947r,-34l2764,913r,259l2820,1172r,-169l2865,1003r,68l2922,1071r,157l2967,1228r,203l3012,1431r,57l3057,1488r,34l3102,1522r45,l3147,1555r45,l3192,1454r45,l3237,1499r46,l3283,1544r45,l3373,1544r,124l3429,1668r,-135l3474,1533r,79l3520,1612r,-12l3576,1600r,-11l3621,1589r,124l3666,1713r,-56l3711,1657r,225l3756,1882r,-56l3802,1826r,-259l3847,1567r,45l3903,1612r,-102l3948,1510r,57l3993,1567r,135l4038,1702r,304l4095,2006r,-22l4140,1984r,79l4185,2063r,56l4241,2119r,-68l4287,2051r,327l4332,2378r,90l4377,2468r,-146e" filled="f" strokeweight=".55pt">
                        <v:path arrowok="t" o:connecttype="custom" o:connectlocs="13709226,63305275;31853789,8870803;68142916,0;86287480,68143894;127415157,58869873;145559721,136287789;186284186,131852387;204831962,145158592;241121089,63305275;259265653,54434472;295554780,86288718;313699343,177012838;354827021,127013768;377406922,163303416;414099262,208867085;432243825,236285930;468532952,272575578;486677516,231850528;522966643,295155803;545949757,349993493;582238884,286285000;600383447,240721331;641511125,249995352;659655688,240721331;700380153,308865226;718524717,313300627;755217056,240721331;773361620,358864296;809650747,349993493;827795311,272575578;868922988,299994423;887067552,318139247;927792016,354428895;945936580,327010050;982628920,354428895;1000773483,327010050;1037062610,358864296;1055207174,363299698;1096334851,381847740;1114479415,472571860;1155203880,404427965;1178186993,495152085;1214476121,577005402;1232620684,613698268;1268909811,613698268;1287054375,586279423;1323746714,604424247;1341891278,622569071;1382615743,672568142;1400760306,649987916;1441887984,645149297;1460032547,690712966;1496321674,668132740;1514466238,736276635;1551158578,631843092;1573738479,608859649;1610027606,631843092;1628172170,808855931;1669299847,799985128;1687444411,854419600;1728572088,827000755;1746716651,995142790" o:connectangles="0,0,0,0,0,0,0,0,0,0,0,0,0,0,0,0,0,0,0,0,0,0,0,0,0,0,0,0,0,0,0,0,0,0,0,0,0,0,0,0,0,0,0,0,0,0,0,0,0,0,0,0,0,0,0,0,0,0,0,0,0,0"/>
                      </v:shape>
                      <v:shape id="Freeform 1432" o:spid="_x0000_s1674" style="position:absolute;top:2578;width:25069;height:11595;visibility:visible;mso-wrap-style:square;v-text-anchor:top" coordsize="3948,18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" path="m,67l,34r34,l79,34r,-12l124,22,124,r45,l214,r,169l271,169r,-11l316,158r,33l361,191r,136l417,327r,-23l462,304r,34l508,338r45,l553,135r45,l598,34r45,l643,124r45,l688,191r45,l733,383r45,l778,439r45,l823,327r57,l936,327r,101l981,428r,113l1027,541r,56l1072,597r,34l1117,631r,90l1162,721r,-90l1207,631r,11l1252,642r,136l1297,778r,11l1354,789r,124l1399,913r,-169l1444,744r,-248l1489,496r,124l1534,620r,34l1591,654r,-45l1636,609r,22l1681,631r,135l1737,766r,12l1782,778r,22l1827,800r,-180l1873,620r,90l1918,710r,214l1963,924r,-22l2008,902r,-124l2053,778r,-68l2109,710r,68l2155,778r,-91l2200,687r,136l2256,823r,90l2301,913r,-158l2346,755r,102l2391,857r,101l2437,958r,-68l2482,890r,-45l2527,845r,57l2572,902r,-57l2617,845r,79l2662,924r,-34l2719,890r,12l2764,902r,124l2820,1026r,-79l2865,947r,79l2922,1026r,248l2967,1274r,169l3012,1443r,-11l3057,1432r,101l3102,1533r,169l3147,1702r,-135l3192,1567r,-90l3237,1477r,33l3283,1510r,136l3328,1646r,169l3373,1815r,-23l3429,1792r,-45l3474,1747r,-34l3520,1713r,12l3576,1725r,-68l3621,1657r,56l3666,1713r,68l3711,1781r,-45l3756,1736r,90l3802,1826r,-203l3847,1623r,-180l3903,1443r45,l3948,1691e" filled="f" strokecolor="blue" strokeweight="1.7pt">
                        <v:path arrowok="t" o:connecttype="custom" o:connectlocs="13709256,13710005;31853860,8871180;68143068,0;86287672,68146788;127415441,63711198;145560044,131857986;186284600,122583572;204832417,136293576;241121625,54436783;259266229,50001194;295555436,77017968;313700040,177020355;354827809,131857986;377407761,172584765;414100182,218150369;432244786,254441558;468533993,290732747;486678597,258877148;522967805,313717167;545950970,368153950;582240178,300007162;600384782,250005968;641512550,263715973;659657154,254441558;700381710,308878341;718526313,322588346;755218735,250005968;773363339,372589540;809652546,363718360;827797150,286297157;868924919,313717167;887069523,331862761;927794078,368153950;945938682,345572766;982631103,386299544;1000775707,340733941;1037064915,363718360;1055209519,372589540;1096337287,358879535;1114481891,413719554;1155206447,381863955;1178189612,513721941;1214478819,581868729;1232623423,618159918;1268912631,686306706;1287057235,595578734;1323749656,608885503;1341894260,731872310;1382618815,722597895;1400763419,690742296;1441891188,695581121;1460035792,690742296;1496325000,718162306;1514469603,736307900;1551162025,654451107;1573741976,581868729" o:connectangles="0,0,0,0,0,0,0,0,0,0,0,0,0,0,0,0,0,0,0,0,0,0,0,0,0,0,0,0,0,0,0,0,0,0,0,0,0,0,0,0,0,0,0,0,0,0,0,0,0,0,0,0,0,0,0,0"/>
                      </v:shape>
                      <v:shape id="Freeform 1433" o:spid="_x0000_s1675" style="position:absolute;left:25069;top:13315;width:2724;height:4579;visibility:visible;mso-wrap-style:square;v-text-anchor:top" coordsize="429,7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" path="m,l45,r,191l90,191r,-78l147,113r,56l192,169r,361l237,530r,112l293,642r,-225l339,417r,158l384,575r,146l429,721r,-56e" filled="f" strokecolor="blue" strokeweight="1.7pt">
                        <v:path arrowok="t" o:connecttype="custom" o:connectlocs="0,0;18144192,0;18144192,77029601;36288385,77029601;36288385,45572486;59271029,45572486;59271029,68157081;77415221,68157081;77415221,213747059;95559414,213747059;95559414,258916249;118138853,258916249;118138853,168174573;136686250,168174573;136686250,231895395;154830443,231895395;154830443,290776660;172974635,290776660;172974635,268192065" o:connectangles="0,0,0,0,0,0,0,0,0,0,0,0,0,0,0,0,0,0,0"/>
                      </v:shape>
                      <v:shape id="Freeform 1434" o:spid="_x0000_s1676" style="position:absolute;top:2647;width:27793;height:15609;visibility:visible;mso-wrap-style:square;v-text-anchor:top" coordsize="4377,24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" path="m,192l,158r34,l34,79r45,l79,23r45,l124,r45,l214,r,180l271,180r,-22l316,158r,34l361,192r,135l417,327r,-23l462,304r,12l508,316r45,l553,113r45,l598,11r45,l643,102r45,l688,169r45,l733,361r45,l778,417r45,l823,304r57,l936,304r,124l981,428r,136l1027,564r,45l1072,609r,11l1117,620r,79l1162,699r,-90l1207,609r,11l1252,620r,135l1297,755r,12l1354,767r,124l1399,891r,-158l1444,733r,-237l1489,496r,113l1534,609r,34l1591,643r,-57l1636,586r,23l1681,609r,146l1737,755r45,l1782,767r45,l1827,586r46,l1873,688r45,l1918,891r45,l1963,879r45,l2008,755r45,l2053,688r56,l2109,767r46,l2155,654r45,l2200,789r56,l2256,868r45,l2301,722r45,l2346,834r45,l2391,891r46,l2437,834r45,l2482,778r45,l2527,823r45,l2572,744r45,l2617,879r45,l2662,936r57,l2719,947r45,l2764,1105r56,l2820,1026r45,l2865,1071r57,l2922,1263r45,l2967,1409r45,l3012,1319r45,l3057,1466r45,l3147,1466r,-45l3192,1421r,124l3237,1545r46,l3328,1545r,180l3373,1725r,-124l3429,1601r,169l3474,1770r,23l3520,1793r,-226l3576,1567r,68l3621,1635r,67l3666,1702r,57l3711,1759r,-23l3756,1736r,135l3802,1871r,-180l3847,1691r,11l3903,1702r,169l3948,1871r,-304l3993,1567r,158l4038,1725r,180l4095,1905r,-22l4140,1883r,236l4185,2119r,113l4241,2232r46,l4287,2458r45,l4332,2367r45,l4377,2074e" filled="f" strokecolor="gray" strokeweight=".55pt">
                        <v:path arrowok="t" o:connecttype="custom" o:connectlocs="13709226,63714611;31853789,9274912;68142916,0;86287480,72586266;127415157,63714611;145559721,131865050;186284186,122590138;204831962,127429223;241121089,45568045;259265653,41132217;295554780,68150439;313699343,168158183;354827021,122590138;377406922,172594011;414099262,227436967;432243825,250019361;468532952,281876667;486677516,250019361;522966643,304459061;545949757,359302017;582238884,295587406;600383447,245583534;641511125,259294273;659655688,245583534;700380153,304459061;718524717,309298145;755217056,236308622;773361620,359302017;809650747,354462933;827795311,277440840;868922988,309298145;887067552,318169800;927792016,350027106;945936580,336316367;982628920,359302017;1000773483,313733973;1037062610,331880539;1055207174,354462933;1096334851,377448584;1114479415,445599023;1155203880,413741717;1178186993,509313634;1214476121,568189161;1232620684,591174812;1268909811,591174812;1287054375,623032118;1323746714,623032118;1341891278,695618384;1382615743,645614512;1400760306,723039862;1441887984,631903773;1460032547,686343472;1496321674,709329123;1514466238,754493911;1551158578,681907645;1573738479,754493911;1610027606,631903773;1628172170,768204650;1669299847,759332995;1687444411,900069700;1728572088,900069700;1746716651,954509400" o:connectangles="0,0,0,0,0,0,0,0,0,0,0,0,0,0,0,0,0,0,0,0,0,0,0,0,0,0,0,0,0,0,0,0,0,0,0,0,0,0,0,0,0,0,0,0,0,0,0,0,0,0,0,0,0,0,0,0,0,0,0,0,0,0"/>
                      </v:shape>
                      <v:shape id="Freeform 1435" o:spid="_x0000_s1677" style="position:absolute;top:2647;width:27793;height:16034;visibility:visible;mso-wrap-style:square;v-text-anchor:top" coordsize="4377,2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" path="m,203l,169r34,l34,79r45,l79,23r45,l124,r45,l214,r,169l271,169r,-22l316,147r,33l361,180r,136l417,316r,-12l462,304r46,l553,304r,-202l598,102,598,r45,l643,90r45,l688,169r45,l733,372r45,l778,417r45,l823,293r57,l880,271r56,l936,383r45,l981,507r46,l1027,541r45,l1072,530r45,l1117,586r45,l1162,507r45,l1207,530r45,l1252,676r45,l1354,676r,147l1399,823r,-147l1444,676r,-236l1489,440r,158l1534,598r,11l1591,609r,-45l1636,564r,22l1681,586r,158l1737,744r,-34l1782,710r45,l1827,609r46,l1873,744r45,l1918,902r45,l1963,879r45,l2008,744r45,l2053,755r56,l2109,778r46,l2155,676r45,l2200,812r56,l2256,891r45,l2301,778r45,l2346,755r45,l2391,913r46,l2437,879r45,l2482,891r45,l2527,913r45,l2572,868r45,l2617,891r45,l2662,947r57,l2719,879r45,l2764,1060r56,l2820,891r45,l2865,981r57,l2922,1026r45,l2967,1240r45,l3012,1432r45,l3057,1387r45,l3102,1443r45,l3147,1635r45,l3192,1454r45,l3237,1375r46,l3283,1421r45,l3328,1747r45,l3373,1443r56,l3429,1702r45,l3474,1691r46,l3520,1612r56,l3576,1815r45,l3621,1793r45,l3666,1702r45,l3711,1714r45,l3756,1623r46,l3802,1612r45,l3847,1567r56,l3903,1714r45,l3993,1714r,-12l4038,1702r,417l4095,2119r,-248l4140,1871r,294l4185,2165r,225l4241,2390r,-135l4287,2255r,158l4332,2413r,112l4377,2525r,-203e" filled="f" strokecolor="maroon" strokeweight=".55pt">
                        <v:path arrowok="t" o:connecttype="custom" o:connectlocs="13709226,68148425;31853789,9274638;68142916,0;86287480,68148425;127415157,59277032;145559721,127425458;186284186,122586516;204831962,122586516;241121089,41131002;259265653,36292061;295554780,68148425;313699343,168153215;354827021,118150820;377406922,154442881;414099262,204445275;432243825,213719913;468532952,236301640;486677516,213719913;522966643,272593700;545949757,331870733;582238884,272593700;600383447,241140581;641511125,245576277;659655688,236301640;700380153,300014368;718524717,286304034;755217056,245576277;773361620,363727097;809650747,354452459;827795311,304450065;868922988,313724702;887067552,327435036;927792016,359291401;945936580,304450065;982628920,368162793;1000773483,359291401;1037062610,368162793;1055207174,359291401;1096334851,381873128;1114479415,427439826;1155203880,359291401;1178186993,413729492;1214476121,500023947;1232620684,559300980;1268909811,581882706;1287054375,586318403;1323746714,554462038;1341891278,704469223;1382615743,581882706;1400760306,681887496;1441887984,650031132;1460032547,723018498;1496321674,686323192;1514466238,654466828;1551158578,650031132;1573738479,691162134;1610027606,691162134;1628172170,854476407;1669299847,754471617;1687444411,963755834;1728572088,909317743;1746716651,1018193925" o:connectangles="0,0,0,0,0,0,0,0,0,0,0,0,0,0,0,0,0,0,0,0,0,0,0,0,0,0,0,0,0,0,0,0,0,0,0,0,0,0,0,0,0,0,0,0,0,0,0,0,0,0,0,0,0,0,0,0,0,0,0,0,0,0"/>
                      </v:shape>
                      <v:rect id="Rectangle 1436" o:spid="_x0000_s1678" style="position:absolute;width:25355;height:12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" strokecolor="white" strokeweight=".55pt"/>
                      <v:rect id="Rectangle 1437" o:spid="_x0000_s1679" style="position:absolute;left:25431;width:4153;height:12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" strokecolor="white" strokeweight=".55pt"/>
                      <v:rect id="Rectangle 1438" o:spid="_x0000_s1680" style="position:absolute;left:24376;width:3417;height:178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" stroked="f">
                        <v:textbox style="mso-fit-shape-to-text:t" inset="0,0,0,0">
                          <w:txbxContent>
                            <w:p w14:paraId="08E6DE0B" w14:textId="77777777" w:rsidR="00742970" w:rsidRDefault="00742970" w:rsidP="00F91B99">
                              <w:r>
                                <w:rPr>
                                  <w:rFonts w:ascii="Arial" w:hAnsi="Arial" w:cs="Arial"/>
                                  <w:color w:val="000000"/>
                                  <w:sz w:val="14"/>
                                  <w:szCs w:val="14"/>
                                  <w:lang w:val="en-US"/>
                                </w:rPr>
                                <w:t>L/dB[Pa]</w:t>
                              </w:r>
                            </w:p>
                          </w:txbxContent>
                        </v:textbox>
                      </v:rect>
                      <v:rect id="Rectangle 1439" o:spid="_x0000_s1681" style="position:absolute;left:27578;top:21977;width:2006;height:1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" strokecolor="white" strokeweight=".55pt"/>
                      <v:rect id="Rectangle 1440" o:spid="_x0000_s1682" style="position:absolute;left:27578;top:21977;width:692;height:251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" stroked="f">
                        <v:textbox style="mso-fit-shape-to-text:t" inset="0,0,0,0">
                          <w:txbxContent>
                            <w:p w14:paraId="244D98C2" w14:textId="77777777" w:rsidR="00742970" w:rsidRDefault="00742970" w:rsidP="00F91B99"/>
                          </w:txbxContent>
                        </v:textbox>
                      </v:rect>
                      <v:rect id="Rectangle 1441" o:spid="_x0000_s1683" style="position:absolute;left:27578;top:1289;width:2006;height:206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" strokecolor="white" strokeweight=".55pt"/>
                      <v:rect id="Rectangle 1442" o:spid="_x0000_s1684" style="position:absolute;left:28149;top:20827;width:1290;height:17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" filled="f" stroked="f">
                        <v:textbox style="mso-fit-shape-to-text:t" inset="0,0,0,0">
                          <w:txbxContent>
                            <w:p w14:paraId="5FC01FCD" w14:textId="77777777" w:rsidR="00742970" w:rsidRDefault="00742970" w:rsidP="00F91B99">
                              <w:r>
                                <w:rPr>
                                  <w:rFonts w:ascii="Arial" w:hAnsi="Arial" w:cs="Arial"/>
                                  <w:color w:val="000000"/>
                                  <w:sz w:val="14"/>
                                  <w:szCs w:val="14"/>
                                  <w:lang w:val="en-US"/>
                                </w:rPr>
                                <w:t>-70</w:t>
                              </w:r>
                            </w:p>
                          </w:txbxContent>
                        </v:textbox>
                      </v:rect>
                      <v:rect id="Rectangle 1443" o:spid="_x0000_s1685" style="position:absolute;left:28149;top:17322;width:1290;height:178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" filled="f" stroked="f">
                        <v:textbox style="mso-fit-shape-to-text:t" inset="0,0,0,0">
                          <w:txbxContent>
                            <w:p w14:paraId="19C9B36A" w14:textId="77777777" w:rsidR="00742970" w:rsidRDefault="00742970" w:rsidP="00F91B99">
                              <w:r>
                                <w:rPr>
                                  <w:rFonts w:ascii="Arial" w:hAnsi="Arial" w:cs="Arial"/>
                                  <w:color w:val="000000"/>
                                  <w:sz w:val="14"/>
                                  <w:szCs w:val="14"/>
                                  <w:lang w:val="en-US"/>
                                </w:rPr>
                                <w:t>-60</w:t>
                              </w:r>
                            </w:p>
                          </w:txbxContent>
                        </v:textbox>
                      </v:rect>
                      <v:rect id="Rectangle 1444" o:spid="_x0000_s1686" style="position:absolute;left:28149;top:13169;width:1290;height:17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" filled="f" stroked="f">
                        <v:textbox style="mso-fit-shape-to-text:t" inset="0,0,0,0">
                          <w:txbxContent>
                            <w:p w14:paraId="6AE08291" w14:textId="77777777" w:rsidR="00742970" w:rsidRDefault="00742970" w:rsidP="00F91B99">
                              <w:r>
                                <w:rPr>
                                  <w:rFonts w:ascii="Arial" w:hAnsi="Arial" w:cs="Arial"/>
                                  <w:color w:val="000000"/>
                                  <w:sz w:val="14"/>
                                  <w:szCs w:val="14"/>
                                  <w:lang w:val="en-US"/>
                                </w:rPr>
                                <w:t>-50</w:t>
                              </w:r>
                            </w:p>
                          </w:txbxContent>
                        </v:textbox>
                      </v:rect>
                      <v:rect id="Rectangle 1445" o:spid="_x0000_s1687" style="position:absolute;left:28149;top:9017;width:1290;height:178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" filled="f" stroked="f">
                        <v:textbox style="mso-fit-shape-to-text:t" inset="0,0,0,0">
                          <w:txbxContent>
                            <w:p w14:paraId="43F36CBA" w14:textId="77777777" w:rsidR="00742970" w:rsidRDefault="00742970" w:rsidP="00F91B99">
                              <w:r>
                                <w:rPr>
                                  <w:rFonts w:ascii="Arial" w:hAnsi="Arial" w:cs="Arial"/>
                                  <w:color w:val="000000"/>
                                  <w:sz w:val="14"/>
                                  <w:szCs w:val="14"/>
                                  <w:lang w:val="en-US"/>
                                </w:rPr>
                                <w:t>-40</w:t>
                              </w:r>
                            </w:p>
                          </w:txbxContent>
                        </v:textbox>
                      </v:rect>
                      <v:rect id="Rectangle 1446" o:spid="_x0000_s1688" style="position:absolute;left:28149;top:4870;width:1290;height:17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" filled="f" stroked="f">
                        <v:textbox style="mso-fit-shape-to-text:t" inset="0,0,0,0">
                          <w:txbxContent>
                            <w:p w14:paraId="2A9B1EE9" w14:textId="77777777" w:rsidR="00742970" w:rsidRDefault="00742970" w:rsidP="00F91B99">
                              <w:r>
                                <w:rPr>
                                  <w:rFonts w:ascii="Arial" w:hAnsi="Arial" w:cs="Arial"/>
                                  <w:color w:val="000000"/>
                                  <w:sz w:val="14"/>
                                  <w:szCs w:val="14"/>
                                  <w:lang w:val="en-US"/>
                                </w:rPr>
                                <w:t>-30</w:t>
                              </w:r>
                            </w:p>
                          </w:txbxContent>
                        </v:textbox>
                      </v:rect>
                      <v:rect id="Rectangle 1447" o:spid="_x0000_s1689" style="position:absolute;left:28149;top:1289;width:1290;height:178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" filled="f" stroked="f">
                        <v:textbox style="mso-fit-shape-to-text:t" inset="0,0,0,0">
                          <w:txbxContent>
                            <w:p w14:paraId="6C3A7776" w14:textId="77777777" w:rsidR="00742970" w:rsidRDefault="00742970" w:rsidP="00F91B99">
                              <w:r>
                                <w:rPr>
                                  <w:rFonts w:ascii="Arial" w:hAnsi="Arial" w:cs="Arial"/>
                                  <w:color w:val="000000"/>
                                  <w:sz w:val="14"/>
                                  <w:szCs w:val="14"/>
                                  <w:lang w:val="en-US"/>
                                </w:rPr>
                                <w:t>-20</w:t>
                              </w:r>
                            </w:p>
                          </w:txbxContent>
                        </v:textbox>
                      </v:rect>
                      <v:line id="Line 1448" o:spid="_x0000_s1690" style="position:absolute;flip:x;visibility:visible;mso-wrap-style:square" from="27508,17894" to="27647,178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" strokecolor="#3f3f3f" strokeweight=".55pt"/>
                      <v:line id="Line 1449" o:spid="_x0000_s1691" style="position:absolute;flip:x;visibility:visible;mso-wrap-style:square" from="27508,13741" to="27647,137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" strokecolor="#3f3f3f" strokeweight=".55pt"/>
                      <v:line id="Line 1450" o:spid="_x0000_s1692" style="position:absolute;flip:x;visibility:visible;mso-wrap-style:square" from="27508,9594" to="27647,95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" strokecolor="#3f3f3f" strokeweight=".55pt"/>
                      <v:line id="Line 1451" o:spid="_x0000_s1693" style="position:absolute;flip:x;visibility:visible;mso-wrap-style:square" from="27508,5441" to="27647,5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" strokecolor="#3f3f3f" strokeweight=".55pt"/>
                      <v:line id="Line 1452" o:spid="_x0000_s1694" style="position:absolute;flip:x;visibility:visible;mso-wrap-style:square" from="27508,1358" to="27647,13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" strokecolor="#3f3f3f" strokeweight=".55pt"/>
                      <v:rect id="Rectangle 1453" o:spid="_x0000_s1695" style="position:absolute;top:21977;width:27508;height:1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" strokecolor="white" strokeweight=".55pt"/>
                      <v:rect id="Rectangle 1454" o:spid="_x0000_s1696" style="position:absolute;left:12967;top:22046;width:1581;height:17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" filled="f" stroked="f">
                        <v:textbox style="mso-fit-shape-to-text:t" inset="0,0,0,0">
                          <w:txbxContent>
                            <w:p w14:paraId="6B8AB8FB" w14:textId="77777777" w:rsidR="00742970" w:rsidRDefault="00742970" w:rsidP="00F91B99">
                              <w:r>
                                <w:rPr>
                                  <w:rFonts w:ascii="Arial" w:hAnsi="Arial" w:cs="Arial"/>
                                  <w:color w:val="000000"/>
                                  <w:sz w:val="14"/>
                                  <w:szCs w:val="14"/>
                                  <w:lang w:val="en-US"/>
                                </w:rPr>
                                <w:t>f/Hz</w:t>
                              </w:r>
                            </w:p>
                          </w:txbxContent>
                        </v:textbox>
                      </v:rect>
                      <v:rect id="Rectangle 1455" o:spid="_x0000_s1697" style="position:absolute;top:22046;width:991;height:17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" filled="f" stroked="f">
                        <v:textbox style="mso-fit-shape-to-text:t" inset="0,0,0,0">
                          <w:txbxContent>
                            <w:p w14:paraId="1D6A7883" w14:textId="77777777" w:rsidR="00742970" w:rsidRDefault="00742970" w:rsidP="00F91B99">
                              <w:r>
                                <w:rPr>
                                  <w:rFonts w:ascii="Arial" w:hAnsi="Arial" w:cs="Arial"/>
                                  <w:color w:val="000000"/>
                                  <w:sz w:val="14"/>
                                  <w:szCs w:val="14"/>
                                  <w:lang w:val="en-US"/>
                                </w:rPr>
                                <w:t>50</w:t>
                              </w:r>
                            </w:p>
                          </w:txbxContent>
                        </v:textbox>
                      </v:rect>
                      <v:rect id="Rectangle 1456" o:spid="_x0000_s1698" style="position:absolute;left:2934;top:22046;width:1486;height:17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" filled="f" stroked="f">
                        <v:textbox style="mso-fit-shape-to-text:t" inset="0,0,0,0">
                          <w:txbxContent>
                            <w:p w14:paraId="7D8E177E" w14:textId="77777777" w:rsidR="00742970" w:rsidRDefault="00742970" w:rsidP="00F91B99">
                              <w:r>
                                <w:rPr>
                                  <w:rFonts w:ascii="Arial" w:hAnsi="Arial" w:cs="Arial"/>
                                  <w:color w:val="000000"/>
                                  <w:sz w:val="14"/>
                                  <w:szCs w:val="14"/>
                                  <w:lang w:val="en-US"/>
                                </w:rPr>
                                <w:t>100</w:t>
                              </w:r>
                            </w:p>
                          </w:txbxContent>
                        </v:textbox>
                      </v:rect>
                      <v:rect id="Rectangle 1457" o:spid="_x0000_s1699" style="position:absolute;left:6521;top:22046;width:1486;height:17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" filled="f" stroked="f">
                        <v:textbox style="mso-fit-shape-to-text:t" inset="0,0,0,0">
                          <w:txbxContent>
                            <w:p w14:paraId="52FD93EB" w14:textId="77777777" w:rsidR="00742970" w:rsidRDefault="00742970" w:rsidP="00F91B99">
                              <w:r>
                                <w:rPr>
                                  <w:rFonts w:ascii="Arial" w:hAnsi="Arial" w:cs="Arial"/>
                                  <w:color w:val="000000"/>
                                  <w:sz w:val="14"/>
                                  <w:szCs w:val="14"/>
                                  <w:lang w:val="en-US"/>
                                </w:rPr>
                                <w:t>200</w:t>
                              </w:r>
                            </w:p>
                          </w:txbxContent>
                        </v:textbox>
                      </v:rect>
                      <v:rect id="Rectangle 1458" o:spid="_x0000_s1700" style="position:absolute;left:18269;top:22046;width:1981;height:17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" filled="f" stroked="f">
                        <v:textbox style="mso-fit-shape-to-text:t" inset="0,0,0,0">
                          <w:txbxContent>
                            <w:p w14:paraId="2A379B36" w14:textId="77777777" w:rsidR="00742970" w:rsidRDefault="00742970" w:rsidP="00F91B99">
                              <w:r>
                                <w:rPr>
                                  <w:rFonts w:ascii="Arial" w:hAnsi="Arial" w:cs="Arial"/>
                                  <w:color w:val="000000"/>
                                  <w:sz w:val="14"/>
                                  <w:szCs w:val="14"/>
                                  <w:lang w:val="en-US"/>
                                </w:rPr>
                                <w:t>2000</w:t>
                              </w:r>
                            </w:p>
                          </w:txbxContent>
                        </v:textbox>
                      </v:rect>
                      <v:rect id="Rectangle 1459" o:spid="_x0000_s1701" style="position:absolute;left:22993;top:22046;width:1981;height:17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" filled="f" stroked="f">
                        <v:textbox style="mso-fit-shape-to-text:t" inset="0,0,0,0">
                          <w:txbxContent>
                            <w:p w14:paraId="653E7E2F" w14:textId="77777777" w:rsidR="00742970" w:rsidRDefault="00742970" w:rsidP="00F91B99">
                              <w:r>
                                <w:rPr>
                                  <w:rFonts w:ascii="Arial" w:hAnsi="Arial" w:cs="Arial"/>
                                  <w:color w:val="000000"/>
                                  <w:sz w:val="14"/>
                                  <w:szCs w:val="14"/>
                                  <w:lang w:val="en-US"/>
                                </w:rPr>
                                <w:t>5000</w:t>
                              </w:r>
                            </w:p>
                          </w:txbxContent>
                        </v:textbox>
                      </v:rect>
                      <v:rect id="Rectangle 1460" o:spid="_x0000_s1702" style="position:absolute;left:26073;top:22046;width:1435;height:17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" filled="f" stroked="f">
                        <v:textbox style="mso-fit-shape-to-text:t" inset="0,0,0,0">
                          <w:txbxContent>
                            <w:p w14:paraId="0A2D2F9A" w14:textId="77777777" w:rsidR="00742970" w:rsidRDefault="00742970" w:rsidP="00F91B99">
                              <w:r>
                                <w:rPr>
                                  <w:rFonts w:ascii="Arial" w:hAnsi="Arial" w:cs="Arial"/>
                                  <w:color w:val="000000"/>
                                  <w:sz w:val="14"/>
                                  <w:szCs w:val="14"/>
                                  <w:lang w:val="en-US"/>
                                </w:rPr>
                                <w:t>10k</w:t>
                              </w:r>
                            </w:p>
                          </w:txbxContent>
                        </v:textbox>
                      </v:rect>
                      <v:line id="Line 1461" o:spid="_x0000_s1703" style="position:absolute;flip:y;visibility:visible;mso-wrap-style:square" from="69,21907" to="69,220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" strokecolor="#3f3f3f" strokeweight=".55pt"/>
                      <v:line id="Line 1462" o:spid="_x0000_s1704" style="position:absolute;flip:y;visibility:visible;mso-wrap-style:square" from="3651,21907" to="3651,220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" strokecolor="#3f3f3f" strokeweight=".55pt"/>
                      <v:line id="Line 1463" o:spid="_x0000_s1705" style="position:absolute;flip:y;visibility:visible;mso-wrap-style:square" from="7232,21907" to="7232,220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" strokecolor="#3f3f3f" strokeweight=".55pt"/>
                      <v:line id="Line 1464" o:spid="_x0000_s1706" style="position:absolute;flip:y;visibility:visible;mso-wrap-style:square" from="12033,21907" to="12033,220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" strokecolor="#3f3f3f" strokeweight=".55pt"/>
                      <v:line id="Line 1465" o:spid="_x0000_s1707" style="position:absolute;flip:y;visibility:visible;mso-wrap-style:square" from="15614,21907" to="15614,220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" strokecolor="#3f3f3f" strokeweight=".55pt"/>
                      <v:line id="Line 1466" o:spid="_x0000_s1708" style="position:absolute;flip:y;visibility:visible;mso-wrap-style:square" from="19265,21907" to="19265,220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" strokecolor="#3f3f3f" strokeweight=".55pt"/>
                      <v:line id="Line 1467" o:spid="_x0000_s1709" style="position:absolute;flip:y;visibility:visible;mso-wrap-style:square" from="23996,21907" to="23996,220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" strokecolor="#3f3f3f" strokeweight=".55pt"/>
                      <v:rect id="Rectangle 1468" o:spid="_x0000_s1710" style="position:absolute;top:1289;width:27508;height:206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" filled="f" strokeweight=".55pt"/>
                      <v:rect id="Rectangle 1469" o:spid="_x0000_s1711" style="position:absolute;left:10528;top:15392;width:12465;height:5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" stroked="f">
                        <v:fill opacity="43947f"/>
                      </v:rect>
                      <v:rect id="Rectangle 1470" o:spid="_x0000_s1712" style="position:absolute;left:10604;top:15462;width:2502;height:1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" stroked="f"/>
                      <v:line id="Line 1471" o:spid="_x0000_s1713" style="position:absolute;visibility:visible;mso-wrap-style:square" from="10674,15963" to="13106,159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" strokecolor="red" strokeweight=".55pt"/>
                      <v:rect id="Rectangle 1472" o:spid="_x0000_s1714" style="position:absolute;left:13608;top:15462;width:9068;height:178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" filled="f" stroked="f">
                        <v:textbox style="mso-fit-shape-to-text:t" inset="0,0,0,0">
                          <w:txbxContent>
                            <w:p w14:paraId="33937339" w14:textId="77777777" w:rsidR="00742970" w:rsidRDefault="00742970" w:rsidP="00F91B99">
                              <w:r>
                                <w:rPr>
                                  <w:rFonts w:ascii="Arial" w:hAnsi="Arial" w:cs="Arial"/>
                                  <w:color w:val="000000"/>
                                  <w:sz w:val="14"/>
                                  <w:szCs w:val="14"/>
                                  <w:lang w:val="en-US"/>
                                </w:rPr>
                                <w:t>Room4 (RT60=264ms)</w:t>
                              </w:r>
                            </w:p>
                          </w:txbxContent>
                        </v:textbox>
                      </v:rect>
                      <v:rect id="Rectangle 1473" o:spid="_x0000_s1715" style="position:absolute;left:10604;top:16605;width:2502;height:11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" stroked="f"/>
                      <v:line id="Line 1474" o:spid="_x0000_s1716" style="position:absolute;visibility:visible;mso-wrap-style:square" from="10674,17106" to="13106,171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" strokeweight=".55pt"/>
                      <v:rect id="Rectangle 1475" o:spid="_x0000_s1717" style="position:absolute;left:13608;top:16605;width:8572;height:178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" filled="f" stroked="f">
                        <v:textbox style="mso-fit-shape-to-text:t" inset="0,0,0,0">
                          <w:txbxContent>
                            <w:p w14:paraId="4485B864" w14:textId="77777777" w:rsidR="00742970" w:rsidRDefault="00742970" w:rsidP="00F91B99">
                              <w:r>
                                <w:rPr>
                                  <w:rFonts w:ascii="Arial" w:hAnsi="Arial" w:cs="Arial"/>
                                  <w:color w:val="000000"/>
                                  <w:sz w:val="14"/>
                                  <w:szCs w:val="14"/>
                                  <w:lang w:val="en-US"/>
                                </w:rPr>
                                <w:t>Room3 (RT60=98ms)</w:t>
                              </w:r>
                            </w:p>
                          </w:txbxContent>
                        </v:textbox>
                      </v:rect>
                      <v:rect id="Rectangle 1476" o:spid="_x0000_s1718" style="position:absolute;left:10604;top:17754;width:2502;height:1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" stroked="f"/>
                      <v:line id="Line 1477" o:spid="_x0000_s1719" style="position:absolute;visibility:visible;mso-wrap-style:square" from="10814,18256" to="13106,182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" strokecolor="blue" strokeweight="1.7pt"/>
                      <v:rect id="Rectangle 1478" o:spid="_x0000_s1720" style="position:absolute;left:13608;top:17754;width:3759;height:178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" filled="f" stroked="f">
                        <v:textbox style="mso-fit-shape-to-text:t" inset="0,0,0,0">
                          <w:txbxContent>
                            <w:p w14:paraId="633F7F80" w14:textId="77777777" w:rsidR="00742970" w:rsidRDefault="00742970" w:rsidP="00F91B99">
                              <w:r>
                                <w:rPr>
                                  <w:rFonts w:ascii="Arial" w:hAnsi="Arial" w:cs="Arial"/>
                                  <w:color w:val="000000"/>
                                  <w:sz w:val="14"/>
                                  <w:szCs w:val="14"/>
                                  <w:lang w:val="en-US"/>
                                </w:rPr>
                                <w:t>reference</w:t>
                              </w:r>
                            </w:p>
                          </w:txbxContent>
                        </v:textbox>
                      </v:rect>
                      <v:rect id="Rectangle 1479" o:spid="_x0000_s1721" style="position:absolute;left:10604;top:18897;width:2502;height:1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" stroked="f"/>
                      <v:line id="Line 1480" o:spid="_x0000_s1722" style="position:absolute;visibility:visible;mso-wrap-style:square" from="10674,19399" to="13106,193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" strokecolor="gray" strokeweight=".55pt"/>
                      <v:rect id="Rectangle 1481" o:spid="_x0000_s1723" style="position:absolute;left:13608;top:18897;width:8572;height:178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" filled="f" stroked="f">
                        <v:textbox style="mso-fit-shape-to-text:t" inset="0,0,0,0">
                          <w:txbxContent>
                            <w:p w14:paraId="465F30B5" w14:textId="77777777" w:rsidR="00742970" w:rsidRDefault="00742970" w:rsidP="00F91B99">
                              <w:r>
                                <w:rPr>
                                  <w:rFonts w:ascii="Arial" w:hAnsi="Arial" w:cs="Arial"/>
                                  <w:color w:val="000000"/>
                                  <w:sz w:val="14"/>
                                  <w:szCs w:val="14"/>
                                  <w:lang w:val="en-US"/>
                                </w:rPr>
                                <w:t>Room1 (RT60=27ms)</w:t>
                              </w:r>
                            </w:p>
                          </w:txbxContent>
                        </v:textbox>
                      </v:rect>
                      <v:rect id="Rectangle 1482" o:spid="_x0000_s1724" style="position:absolute;left:10604;top:20040;width:2502;height:11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" stroked="f"/>
                      <v:line id="Line 1483" o:spid="_x0000_s1725" style="position:absolute;visibility:visible;mso-wrap-style:square" from="10674,20542" to="13106,205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" strokecolor="maroon" strokeweight=".55pt"/>
                      <v:rect id="Rectangle 1484" o:spid="_x0000_s1726" style="position:absolute;left:13608;top:20040;width:9068;height:178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" filled="f" stroked="f">
                        <v:textbox style="mso-fit-shape-to-text:t" inset="0,0,0,0">
                          <w:txbxContent>
                            <w:p w14:paraId="3F053B4E" w14:textId="77777777" w:rsidR="00742970" w:rsidRDefault="00742970" w:rsidP="00F91B99">
                              <w:r>
                                <w:rPr>
                                  <w:rFonts w:ascii="Arial" w:hAnsi="Arial" w:cs="Arial"/>
                                  <w:color w:val="000000"/>
                                  <w:sz w:val="14"/>
                                  <w:szCs w:val="14"/>
                                  <w:lang w:val="en-US"/>
                                </w:rPr>
                                <w:t>Room2 (RT60=123ms)</w:t>
                              </w:r>
                            </w:p>
                          </w:txbxContent>
                        </v:textbox>
                      </v:rect>
                      <w10:anchorlock/>
                    </v:group>
                  </w:pict>
                </mc:Fallback>
              </mc:AlternateContent>
            </w:r>
          </w:p>
        </w:tc>
      </w:tr>
      <w:tr w:rsidR="00F91B99" w:rsidRPr="00D3733D" w14:paraId="66594A97" w14:textId="77777777" w:rsidTr="007F27D7">
        <w:trPr>
          <w:trHeight w:val="417"/>
          <w:jc w:val="center"/>
        </w:trPr>
        <w:tc>
          <w:tcPr>
            <w:tcW w:w="0" w:type="auto"/>
            <w:tcBorders>
              <w:bottom w:val="single" w:sz="4" w:space="0" w:color="auto"/>
            </w:tcBorders>
            <w:shd w:val="clear" w:color="auto" w:fill="auto"/>
          </w:tcPr>
          <w:p w14:paraId="4D1A4496" w14:textId="22051935" w:rsidR="00F91B99" w:rsidRPr="00D3733D" w:rsidRDefault="00F91B99" w:rsidP="0097352F">
            <w:pPr>
              <w:jc w:val="center"/>
              <w:rPr>
                <w:b/>
                <w:lang w:eastAsia="x-none"/>
              </w:rPr>
            </w:pPr>
            <w:r w:rsidRPr="00D3733D">
              <w:rPr>
                <w:b/>
                <w:lang w:eastAsia="x-none"/>
              </w:rPr>
              <w:t>Mix - processed</w:t>
            </w:r>
            <w:r w:rsidRPr="00D3733D">
              <w:rPr>
                <w:b/>
                <w:noProof/>
                <w:lang w:eastAsia="en-GB"/>
              </w:rPr>
              <mc:AlternateContent>
                <mc:Choice Requires="wpc">
                  <w:drawing>
                    <wp:inline distT="0" distB="0" distL="0" distR="0" wp14:anchorId="3EF36E78" wp14:editId="3EA721A3">
                      <wp:extent cx="3001010" cy="2458085"/>
                      <wp:effectExtent l="0" t="0" r="8890" b="0"/>
                      <wp:docPr id="796" name="Zeichenbereich 1148"/>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726" name="Rectangle 1628"/>
                              <wps:cNvSpPr>
                                <a:spLocks noChangeArrowheads="1"/>
                              </wps:cNvSpPr>
                              <wps:spPr bwMode="auto">
                                <a:xfrm>
                                  <a:off x="6900" y="135805"/>
                                  <a:ext cx="2736309" cy="2047371"/>
                                </a:xfrm>
                                <a:prstGeom prst="rect">
                                  <a:avLst/>
                                </a:prstGeom>
                                <a:solidFill>
                                  <a:srgbClr val="FFFFFF"/>
                                </a:solidFill>
                                <a:ln w="6985">
                                  <a:solidFill>
                                    <a:srgbClr val="FFFFFF"/>
                                  </a:solidFill>
                                  <a:miter lim="800000"/>
                                  <a:headEnd/>
                                  <a:tailEnd/>
                                </a:ln>
                              </wps:spPr>
                              <wps:bodyPr rot="0" vert="horz" wrap="square" lIns="91440" tIns="45720" rIns="91440" bIns="45720" anchor="t" anchorCtr="0" upright="1">
                                <a:noAutofit/>
                              </wps:bodyPr>
                            </wps:wsp>
                            <wps:wsp>
                              <wps:cNvPr id="727" name="Rectangle 1629"/>
                              <wps:cNvSpPr>
                                <a:spLocks noChangeArrowheads="1"/>
                              </wps:cNvSpPr>
                              <wps:spPr bwMode="auto">
                                <a:xfrm>
                                  <a:off x="0" y="128904"/>
                                  <a:ext cx="2750809" cy="2061871"/>
                                </a:xfrm>
                                <a:prstGeom prst="rect">
                                  <a:avLst/>
                                </a:prstGeom>
                                <a:noFill/>
                                <a:ln w="698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28" name="Line 1630"/>
                              <wps:cNvCnPr>
                                <a:cxnSpLocks noChangeShapeType="1"/>
                              </wps:cNvCnPr>
                              <wps:spPr bwMode="auto">
                                <a:xfrm flipV="1">
                                  <a:off x="365101" y="135805"/>
                                  <a:ext cx="0" cy="2047371"/>
                                </a:xfrm>
                                <a:prstGeom prst="line">
                                  <a:avLst/>
                                </a:prstGeom>
                                <a:noFill/>
                                <a:ln w="6985">
                                  <a:solidFill>
                                    <a:srgbClr val="000000"/>
                                  </a:solidFill>
                                  <a:round/>
                                  <a:headEnd/>
                                  <a:tailEnd/>
                                </a:ln>
                                <a:extLst>
                                  <a:ext uri="{909E8E84-426E-40DD-AFC4-6F175D3DCCD1}">
                                    <a14:hiddenFill xmlns:a14="http://schemas.microsoft.com/office/drawing/2010/main">
                                      <a:noFill/>
                                    </a14:hiddenFill>
                                  </a:ext>
                                </a:extLst>
                              </wps:spPr>
                              <wps:bodyPr/>
                            </wps:wsp>
                            <wps:wsp>
                              <wps:cNvPr id="729" name="Line 1631"/>
                              <wps:cNvCnPr>
                                <a:cxnSpLocks noChangeShapeType="1"/>
                              </wps:cNvCnPr>
                              <wps:spPr bwMode="auto">
                                <a:xfrm flipV="1">
                                  <a:off x="723202" y="135805"/>
                                  <a:ext cx="0" cy="2047371"/>
                                </a:xfrm>
                                <a:prstGeom prst="line">
                                  <a:avLst/>
                                </a:prstGeom>
                                <a:noFill/>
                                <a:ln w="6985">
                                  <a:solidFill>
                                    <a:srgbClr val="000000"/>
                                  </a:solidFill>
                                  <a:round/>
                                  <a:headEnd/>
                                  <a:tailEnd/>
                                </a:ln>
                                <a:extLst>
                                  <a:ext uri="{909E8E84-426E-40DD-AFC4-6F175D3DCCD1}">
                                    <a14:hiddenFill xmlns:a14="http://schemas.microsoft.com/office/drawing/2010/main">
                                      <a:noFill/>
                                    </a14:hiddenFill>
                                  </a:ext>
                                </a:extLst>
                              </wps:spPr>
                              <wps:bodyPr/>
                            </wps:wsp>
                            <wps:wsp>
                              <wps:cNvPr id="730" name="Line 1632"/>
                              <wps:cNvCnPr>
                                <a:cxnSpLocks noChangeShapeType="1"/>
                              </wps:cNvCnPr>
                              <wps:spPr bwMode="auto">
                                <a:xfrm flipV="1">
                                  <a:off x="1203304" y="135805"/>
                                  <a:ext cx="0" cy="2047371"/>
                                </a:xfrm>
                                <a:prstGeom prst="line">
                                  <a:avLst/>
                                </a:prstGeom>
                                <a:noFill/>
                                <a:ln w="6985">
                                  <a:solidFill>
                                    <a:srgbClr val="000000"/>
                                  </a:solidFill>
                                  <a:round/>
                                  <a:headEnd/>
                                  <a:tailEnd/>
                                </a:ln>
                                <a:extLst>
                                  <a:ext uri="{909E8E84-426E-40DD-AFC4-6F175D3DCCD1}">
                                    <a14:hiddenFill xmlns:a14="http://schemas.microsoft.com/office/drawing/2010/main">
                                      <a:noFill/>
                                    </a14:hiddenFill>
                                  </a:ext>
                                </a:extLst>
                              </wps:spPr>
                              <wps:bodyPr/>
                            </wps:wsp>
                            <wps:wsp>
                              <wps:cNvPr id="731" name="Line 1633"/>
                              <wps:cNvCnPr>
                                <a:cxnSpLocks noChangeShapeType="1"/>
                              </wps:cNvCnPr>
                              <wps:spPr bwMode="auto">
                                <a:xfrm flipV="1">
                                  <a:off x="1561405" y="135805"/>
                                  <a:ext cx="0" cy="2047371"/>
                                </a:xfrm>
                                <a:prstGeom prst="line">
                                  <a:avLst/>
                                </a:prstGeom>
                                <a:noFill/>
                                <a:ln w="6985">
                                  <a:solidFill>
                                    <a:srgbClr val="000000"/>
                                  </a:solidFill>
                                  <a:round/>
                                  <a:headEnd/>
                                  <a:tailEnd/>
                                </a:ln>
                                <a:extLst>
                                  <a:ext uri="{909E8E84-426E-40DD-AFC4-6F175D3DCCD1}">
                                    <a14:hiddenFill xmlns:a14="http://schemas.microsoft.com/office/drawing/2010/main">
                                      <a:noFill/>
                                    </a14:hiddenFill>
                                  </a:ext>
                                </a:extLst>
                              </wps:spPr>
                              <wps:bodyPr/>
                            </wps:wsp>
                            <wps:wsp>
                              <wps:cNvPr id="732" name="Line 1634"/>
                              <wps:cNvCnPr>
                                <a:cxnSpLocks noChangeShapeType="1"/>
                              </wps:cNvCnPr>
                              <wps:spPr bwMode="auto">
                                <a:xfrm flipV="1">
                                  <a:off x="1926506" y="135805"/>
                                  <a:ext cx="0" cy="2047371"/>
                                </a:xfrm>
                                <a:prstGeom prst="line">
                                  <a:avLst/>
                                </a:prstGeom>
                                <a:noFill/>
                                <a:ln w="6985">
                                  <a:solidFill>
                                    <a:srgbClr val="000000"/>
                                  </a:solidFill>
                                  <a:round/>
                                  <a:headEnd/>
                                  <a:tailEnd/>
                                </a:ln>
                                <a:extLst>
                                  <a:ext uri="{909E8E84-426E-40DD-AFC4-6F175D3DCCD1}">
                                    <a14:hiddenFill xmlns:a14="http://schemas.microsoft.com/office/drawing/2010/main">
                                      <a:noFill/>
                                    </a14:hiddenFill>
                                  </a:ext>
                                </a:extLst>
                              </wps:spPr>
                              <wps:bodyPr/>
                            </wps:wsp>
                            <wps:wsp>
                              <wps:cNvPr id="733" name="Line 1635"/>
                              <wps:cNvCnPr>
                                <a:cxnSpLocks noChangeShapeType="1"/>
                              </wps:cNvCnPr>
                              <wps:spPr bwMode="auto">
                                <a:xfrm flipV="1">
                                  <a:off x="2399608" y="135805"/>
                                  <a:ext cx="0" cy="2047371"/>
                                </a:xfrm>
                                <a:prstGeom prst="line">
                                  <a:avLst/>
                                </a:prstGeom>
                                <a:noFill/>
                                <a:ln w="6985">
                                  <a:solidFill>
                                    <a:srgbClr val="000000"/>
                                  </a:solidFill>
                                  <a:round/>
                                  <a:headEnd/>
                                  <a:tailEnd/>
                                </a:ln>
                                <a:extLst>
                                  <a:ext uri="{909E8E84-426E-40DD-AFC4-6F175D3DCCD1}">
                                    <a14:hiddenFill xmlns:a14="http://schemas.microsoft.com/office/drawing/2010/main">
                                      <a:noFill/>
                                    </a14:hiddenFill>
                                  </a:ext>
                                </a:extLst>
                              </wps:spPr>
                              <wps:bodyPr/>
                            </wps:wsp>
                            <wps:wsp>
                              <wps:cNvPr id="734" name="Line 1636"/>
                              <wps:cNvCnPr>
                                <a:cxnSpLocks noChangeShapeType="1"/>
                              </wps:cNvCnPr>
                              <wps:spPr bwMode="auto">
                                <a:xfrm flipH="1">
                                  <a:off x="6900" y="1854264"/>
                                  <a:ext cx="2743909" cy="0"/>
                                </a:xfrm>
                                <a:prstGeom prst="line">
                                  <a:avLst/>
                                </a:prstGeom>
                                <a:noFill/>
                                <a:ln w="6985">
                                  <a:solidFill>
                                    <a:srgbClr val="000000"/>
                                  </a:solidFill>
                                  <a:round/>
                                  <a:headEnd/>
                                  <a:tailEnd/>
                                </a:ln>
                                <a:extLst>
                                  <a:ext uri="{909E8E84-426E-40DD-AFC4-6F175D3DCCD1}">
                                    <a14:hiddenFill xmlns:a14="http://schemas.microsoft.com/office/drawing/2010/main">
                                      <a:noFill/>
                                    </a14:hiddenFill>
                                  </a:ext>
                                </a:extLst>
                              </wps:spPr>
                              <wps:bodyPr/>
                            </wps:wsp>
                            <wps:wsp>
                              <wps:cNvPr id="735" name="Line 1637"/>
                              <wps:cNvCnPr>
                                <a:cxnSpLocks noChangeShapeType="1"/>
                              </wps:cNvCnPr>
                              <wps:spPr bwMode="auto">
                                <a:xfrm flipH="1">
                                  <a:off x="6900" y="1510652"/>
                                  <a:ext cx="2743909" cy="0"/>
                                </a:xfrm>
                                <a:prstGeom prst="line">
                                  <a:avLst/>
                                </a:prstGeom>
                                <a:noFill/>
                                <a:ln w="6985">
                                  <a:solidFill>
                                    <a:srgbClr val="000000"/>
                                  </a:solidFill>
                                  <a:round/>
                                  <a:headEnd/>
                                  <a:tailEnd/>
                                </a:ln>
                                <a:extLst>
                                  <a:ext uri="{909E8E84-426E-40DD-AFC4-6F175D3DCCD1}">
                                    <a14:hiddenFill xmlns:a14="http://schemas.microsoft.com/office/drawing/2010/main">
                                      <a:noFill/>
                                    </a14:hiddenFill>
                                  </a:ext>
                                </a:extLst>
                              </wps:spPr>
                              <wps:bodyPr/>
                            </wps:wsp>
                            <wps:wsp>
                              <wps:cNvPr id="736" name="Line 1638"/>
                              <wps:cNvCnPr>
                                <a:cxnSpLocks noChangeShapeType="1"/>
                              </wps:cNvCnPr>
                              <wps:spPr bwMode="auto">
                                <a:xfrm flipH="1">
                                  <a:off x="6900" y="1167140"/>
                                  <a:ext cx="2743909" cy="0"/>
                                </a:xfrm>
                                <a:prstGeom prst="line">
                                  <a:avLst/>
                                </a:prstGeom>
                                <a:noFill/>
                                <a:ln w="6985">
                                  <a:solidFill>
                                    <a:srgbClr val="000000"/>
                                  </a:solidFill>
                                  <a:round/>
                                  <a:headEnd/>
                                  <a:tailEnd/>
                                </a:ln>
                                <a:extLst>
                                  <a:ext uri="{909E8E84-426E-40DD-AFC4-6F175D3DCCD1}">
                                    <a14:hiddenFill xmlns:a14="http://schemas.microsoft.com/office/drawing/2010/main">
                                      <a:noFill/>
                                    </a14:hiddenFill>
                                  </a:ext>
                                </a:extLst>
                              </wps:spPr>
                              <wps:bodyPr/>
                            </wps:wsp>
                            <wps:wsp>
                              <wps:cNvPr id="737" name="Line 1639"/>
                              <wps:cNvCnPr>
                                <a:cxnSpLocks noChangeShapeType="1"/>
                              </wps:cNvCnPr>
                              <wps:spPr bwMode="auto">
                                <a:xfrm flipH="1">
                                  <a:off x="6900" y="822928"/>
                                  <a:ext cx="2743909" cy="0"/>
                                </a:xfrm>
                                <a:prstGeom prst="line">
                                  <a:avLst/>
                                </a:prstGeom>
                                <a:noFill/>
                                <a:ln w="6985">
                                  <a:solidFill>
                                    <a:srgbClr val="000000"/>
                                  </a:solidFill>
                                  <a:round/>
                                  <a:headEnd/>
                                  <a:tailEnd/>
                                </a:ln>
                                <a:extLst>
                                  <a:ext uri="{909E8E84-426E-40DD-AFC4-6F175D3DCCD1}">
                                    <a14:hiddenFill xmlns:a14="http://schemas.microsoft.com/office/drawing/2010/main">
                                      <a:noFill/>
                                    </a14:hiddenFill>
                                  </a:ext>
                                </a:extLst>
                              </wps:spPr>
                              <wps:bodyPr/>
                            </wps:wsp>
                            <wps:wsp>
                              <wps:cNvPr id="738" name="Line 1640"/>
                              <wps:cNvCnPr>
                                <a:cxnSpLocks noChangeShapeType="1"/>
                              </wps:cNvCnPr>
                              <wps:spPr bwMode="auto">
                                <a:xfrm flipH="1">
                                  <a:off x="6900" y="479417"/>
                                  <a:ext cx="2743909" cy="0"/>
                                </a:xfrm>
                                <a:prstGeom prst="line">
                                  <a:avLst/>
                                </a:prstGeom>
                                <a:noFill/>
                                <a:ln w="6985">
                                  <a:solidFill>
                                    <a:srgbClr val="000000"/>
                                  </a:solidFill>
                                  <a:round/>
                                  <a:headEnd/>
                                  <a:tailEnd/>
                                </a:ln>
                                <a:extLst>
                                  <a:ext uri="{909E8E84-426E-40DD-AFC4-6F175D3DCCD1}">
                                    <a14:hiddenFill xmlns:a14="http://schemas.microsoft.com/office/drawing/2010/main">
                                      <a:noFill/>
                                    </a14:hiddenFill>
                                  </a:ext>
                                </a:extLst>
                              </wps:spPr>
                              <wps:bodyPr/>
                            </wps:wsp>
                            <wps:wsp>
                              <wps:cNvPr id="739" name="Freeform 1641"/>
                              <wps:cNvSpPr>
                                <a:spLocks/>
                              </wps:cNvSpPr>
                              <wps:spPr bwMode="auto">
                                <a:xfrm>
                                  <a:off x="0" y="715625"/>
                                  <a:ext cx="2779309" cy="1611056"/>
                                </a:xfrm>
                                <a:custGeom>
                                  <a:avLst/>
                                  <a:gdLst>
                                    <a:gd name="T0" fmla="*/ 21590 w 4377"/>
                                    <a:gd name="T1" fmla="*/ 1360170 h 2537"/>
                                    <a:gd name="T2" fmla="*/ 50165 w 4377"/>
                                    <a:gd name="T3" fmla="*/ 1259840 h 2537"/>
                                    <a:gd name="T4" fmla="*/ 107315 w 4377"/>
                                    <a:gd name="T5" fmla="*/ 1238885 h 2537"/>
                                    <a:gd name="T6" fmla="*/ 135890 w 4377"/>
                                    <a:gd name="T7" fmla="*/ 1152525 h 2537"/>
                                    <a:gd name="T8" fmla="*/ 200660 w 4377"/>
                                    <a:gd name="T9" fmla="*/ 1138555 h 2537"/>
                                    <a:gd name="T10" fmla="*/ 229235 w 4377"/>
                                    <a:gd name="T11" fmla="*/ 1059815 h 2537"/>
                                    <a:gd name="T12" fmla="*/ 293370 w 4377"/>
                                    <a:gd name="T13" fmla="*/ 1045210 h 2537"/>
                                    <a:gd name="T14" fmla="*/ 322580 w 4377"/>
                                    <a:gd name="T15" fmla="*/ 1023620 h 2537"/>
                                    <a:gd name="T16" fmla="*/ 379730 w 4377"/>
                                    <a:gd name="T17" fmla="*/ 930910 h 2537"/>
                                    <a:gd name="T18" fmla="*/ 408305 w 4377"/>
                                    <a:gd name="T19" fmla="*/ 823595 h 2537"/>
                                    <a:gd name="T20" fmla="*/ 465455 w 4377"/>
                                    <a:gd name="T21" fmla="*/ 787400 h 2537"/>
                                    <a:gd name="T22" fmla="*/ 494030 w 4377"/>
                                    <a:gd name="T23" fmla="*/ 716280 h 2537"/>
                                    <a:gd name="T24" fmla="*/ 558800 w 4377"/>
                                    <a:gd name="T25" fmla="*/ 579755 h 2537"/>
                                    <a:gd name="T26" fmla="*/ 594360 w 4377"/>
                                    <a:gd name="T27" fmla="*/ 515620 h 2537"/>
                                    <a:gd name="T28" fmla="*/ 652145 w 4377"/>
                                    <a:gd name="T29" fmla="*/ 515620 h 2537"/>
                                    <a:gd name="T30" fmla="*/ 680720 w 4377"/>
                                    <a:gd name="T31" fmla="*/ 480060 h 2537"/>
                                    <a:gd name="T32" fmla="*/ 737870 w 4377"/>
                                    <a:gd name="T33" fmla="*/ 522605 h 2537"/>
                                    <a:gd name="T34" fmla="*/ 766445 w 4377"/>
                                    <a:gd name="T35" fmla="*/ 307975 h 2537"/>
                                    <a:gd name="T36" fmla="*/ 823595 w 4377"/>
                                    <a:gd name="T37" fmla="*/ 372745 h 2537"/>
                                    <a:gd name="T38" fmla="*/ 859790 w 4377"/>
                                    <a:gd name="T39" fmla="*/ 415290 h 2537"/>
                                    <a:gd name="T40" fmla="*/ 916940 w 4377"/>
                                    <a:gd name="T41" fmla="*/ 408305 h 2537"/>
                                    <a:gd name="T42" fmla="*/ 945515 w 4377"/>
                                    <a:gd name="T43" fmla="*/ 322580 h 2537"/>
                                    <a:gd name="T44" fmla="*/ 1010285 w 4377"/>
                                    <a:gd name="T45" fmla="*/ 250825 h 2537"/>
                                    <a:gd name="T46" fmla="*/ 1038860 w 4377"/>
                                    <a:gd name="T47" fmla="*/ 279400 h 2537"/>
                                    <a:gd name="T48" fmla="*/ 1102995 w 4377"/>
                                    <a:gd name="T49" fmla="*/ 322580 h 2537"/>
                                    <a:gd name="T50" fmla="*/ 1131570 w 4377"/>
                                    <a:gd name="T51" fmla="*/ 336550 h 2537"/>
                                    <a:gd name="T52" fmla="*/ 1189355 w 4377"/>
                                    <a:gd name="T53" fmla="*/ 372745 h 2537"/>
                                    <a:gd name="T54" fmla="*/ 1217930 w 4377"/>
                                    <a:gd name="T55" fmla="*/ 436880 h 2537"/>
                                    <a:gd name="T56" fmla="*/ 1275080 w 4377"/>
                                    <a:gd name="T57" fmla="*/ 436880 h 2537"/>
                                    <a:gd name="T58" fmla="*/ 1303655 w 4377"/>
                                    <a:gd name="T59" fmla="*/ 121920 h 2537"/>
                                    <a:gd name="T60" fmla="*/ 1368425 w 4377"/>
                                    <a:gd name="T61" fmla="*/ 0 h 2537"/>
                                    <a:gd name="T62" fmla="*/ 1397000 w 4377"/>
                                    <a:gd name="T63" fmla="*/ 393700 h 2537"/>
                                    <a:gd name="T64" fmla="*/ 1461135 w 4377"/>
                                    <a:gd name="T65" fmla="*/ 443865 h 2537"/>
                                    <a:gd name="T66" fmla="*/ 1489710 w 4377"/>
                                    <a:gd name="T67" fmla="*/ 508635 h 2537"/>
                                    <a:gd name="T68" fmla="*/ 1547495 w 4377"/>
                                    <a:gd name="T69" fmla="*/ 515620 h 2537"/>
                                    <a:gd name="T70" fmla="*/ 1576070 w 4377"/>
                                    <a:gd name="T71" fmla="*/ 451485 h 2537"/>
                                    <a:gd name="T72" fmla="*/ 1633220 w 4377"/>
                                    <a:gd name="T73" fmla="*/ 515620 h 2537"/>
                                    <a:gd name="T74" fmla="*/ 1661795 w 4377"/>
                                    <a:gd name="T75" fmla="*/ 401320 h 2537"/>
                                    <a:gd name="T76" fmla="*/ 1726565 w 4377"/>
                                    <a:gd name="T77" fmla="*/ 629920 h 2537"/>
                                    <a:gd name="T78" fmla="*/ 1755140 w 4377"/>
                                    <a:gd name="T79" fmla="*/ 773430 h 2537"/>
                                    <a:gd name="T80" fmla="*/ 1819275 w 4377"/>
                                    <a:gd name="T81" fmla="*/ 830580 h 2537"/>
                                    <a:gd name="T82" fmla="*/ 1855470 w 4377"/>
                                    <a:gd name="T83" fmla="*/ 666115 h 2537"/>
                                    <a:gd name="T84" fmla="*/ 1912620 w 4377"/>
                                    <a:gd name="T85" fmla="*/ 930910 h 2537"/>
                                    <a:gd name="T86" fmla="*/ 1941195 w 4377"/>
                                    <a:gd name="T87" fmla="*/ 1081405 h 2537"/>
                                    <a:gd name="T88" fmla="*/ 1998345 w 4377"/>
                                    <a:gd name="T89" fmla="*/ 1174115 h 2537"/>
                                    <a:gd name="T90" fmla="*/ 2026920 w 4377"/>
                                    <a:gd name="T91" fmla="*/ 1274445 h 2537"/>
                                    <a:gd name="T92" fmla="*/ 2084705 w 4377"/>
                                    <a:gd name="T93" fmla="*/ 1138555 h 2537"/>
                                    <a:gd name="T94" fmla="*/ 2113280 w 4377"/>
                                    <a:gd name="T95" fmla="*/ 944880 h 2537"/>
                                    <a:gd name="T96" fmla="*/ 2177415 w 4377"/>
                                    <a:gd name="T97" fmla="*/ 894715 h 2537"/>
                                    <a:gd name="T98" fmla="*/ 2205990 w 4377"/>
                                    <a:gd name="T99" fmla="*/ 1610995 h 2537"/>
                                    <a:gd name="T100" fmla="*/ 2270760 w 4377"/>
                                    <a:gd name="T101" fmla="*/ 1610995 h 2537"/>
                                    <a:gd name="T102" fmla="*/ 2299335 w 4377"/>
                                    <a:gd name="T103" fmla="*/ 1610995 h 2537"/>
                                    <a:gd name="T104" fmla="*/ 2356485 w 4377"/>
                                    <a:gd name="T105" fmla="*/ 1610995 h 2537"/>
                                    <a:gd name="T106" fmla="*/ 2385060 w 4377"/>
                                    <a:gd name="T107" fmla="*/ 1610995 h 2537"/>
                                    <a:gd name="T108" fmla="*/ 2442845 w 4377"/>
                                    <a:gd name="T109" fmla="*/ 1610995 h 2537"/>
                                    <a:gd name="T110" fmla="*/ 2478405 w 4377"/>
                                    <a:gd name="T111" fmla="*/ 1610995 h 2537"/>
                                    <a:gd name="T112" fmla="*/ 2535555 w 4377"/>
                                    <a:gd name="T113" fmla="*/ 1610995 h 2537"/>
                                    <a:gd name="T114" fmla="*/ 2564130 w 4377"/>
                                    <a:gd name="T115" fmla="*/ 1610995 h 2537"/>
                                    <a:gd name="T116" fmla="*/ 2628900 w 4377"/>
                                    <a:gd name="T117" fmla="*/ 1610995 h 2537"/>
                                    <a:gd name="T118" fmla="*/ 2657475 w 4377"/>
                                    <a:gd name="T119" fmla="*/ 1610995 h 2537"/>
                                    <a:gd name="T120" fmla="*/ 2722245 w 4377"/>
                                    <a:gd name="T121" fmla="*/ 1610995 h 2537"/>
                                    <a:gd name="T122" fmla="*/ 2750820 w 4377"/>
                                    <a:gd name="T123" fmla="*/ 1610995 h 2537"/>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 name="T180" fmla="*/ 0 60000 65536"/>
                                    <a:gd name="T181" fmla="*/ 0 60000 65536"/>
                                    <a:gd name="T182" fmla="*/ 0 60000 65536"/>
                                    <a:gd name="T183" fmla="*/ 0 60000 65536"/>
                                    <a:gd name="T184" fmla="*/ 0 60000 65536"/>
                                    <a:gd name="T185" fmla="*/ 0 60000 65536"/>
                                  </a:gdLst>
                                  <a:ahLst/>
                                  <a:cxnLst>
                                    <a:cxn ang="T124">
                                      <a:pos x="T0" y="T1"/>
                                    </a:cxn>
                                    <a:cxn ang="T125">
                                      <a:pos x="T2" y="T3"/>
                                    </a:cxn>
                                    <a:cxn ang="T126">
                                      <a:pos x="T4" y="T5"/>
                                    </a:cxn>
                                    <a:cxn ang="T127">
                                      <a:pos x="T6" y="T7"/>
                                    </a:cxn>
                                    <a:cxn ang="T128">
                                      <a:pos x="T8" y="T9"/>
                                    </a:cxn>
                                    <a:cxn ang="T129">
                                      <a:pos x="T10" y="T11"/>
                                    </a:cxn>
                                    <a:cxn ang="T130">
                                      <a:pos x="T12" y="T13"/>
                                    </a:cxn>
                                    <a:cxn ang="T131">
                                      <a:pos x="T14" y="T15"/>
                                    </a:cxn>
                                    <a:cxn ang="T132">
                                      <a:pos x="T16" y="T17"/>
                                    </a:cxn>
                                    <a:cxn ang="T133">
                                      <a:pos x="T18" y="T19"/>
                                    </a:cxn>
                                    <a:cxn ang="T134">
                                      <a:pos x="T20" y="T21"/>
                                    </a:cxn>
                                    <a:cxn ang="T135">
                                      <a:pos x="T22" y="T23"/>
                                    </a:cxn>
                                    <a:cxn ang="T136">
                                      <a:pos x="T24" y="T25"/>
                                    </a:cxn>
                                    <a:cxn ang="T137">
                                      <a:pos x="T26" y="T27"/>
                                    </a:cxn>
                                    <a:cxn ang="T138">
                                      <a:pos x="T28" y="T29"/>
                                    </a:cxn>
                                    <a:cxn ang="T139">
                                      <a:pos x="T30" y="T31"/>
                                    </a:cxn>
                                    <a:cxn ang="T140">
                                      <a:pos x="T32" y="T33"/>
                                    </a:cxn>
                                    <a:cxn ang="T141">
                                      <a:pos x="T34" y="T35"/>
                                    </a:cxn>
                                    <a:cxn ang="T142">
                                      <a:pos x="T36" y="T37"/>
                                    </a:cxn>
                                    <a:cxn ang="T143">
                                      <a:pos x="T38" y="T39"/>
                                    </a:cxn>
                                    <a:cxn ang="T144">
                                      <a:pos x="T40" y="T41"/>
                                    </a:cxn>
                                    <a:cxn ang="T145">
                                      <a:pos x="T42" y="T43"/>
                                    </a:cxn>
                                    <a:cxn ang="T146">
                                      <a:pos x="T44" y="T45"/>
                                    </a:cxn>
                                    <a:cxn ang="T147">
                                      <a:pos x="T46" y="T47"/>
                                    </a:cxn>
                                    <a:cxn ang="T148">
                                      <a:pos x="T48" y="T49"/>
                                    </a:cxn>
                                    <a:cxn ang="T149">
                                      <a:pos x="T50" y="T51"/>
                                    </a:cxn>
                                    <a:cxn ang="T150">
                                      <a:pos x="T52" y="T53"/>
                                    </a:cxn>
                                    <a:cxn ang="T151">
                                      <a:pos x="T54" y="T55"/>
                                    </a:cxn>
                                    <a:cxn ang="T152">
                                      <a:pos x="T56" y="T57"/>
                                    </a:cxn>
                                    <a:cxn ang="T153">
                                      <a:pos x="T58" y="T59"/>
                                    </a:cxn>
                                    <a:cxn ang="T154">
                                      <a:pos x="T60" y="T61"/>
                                    </a:cxn>
                                    <a:cxn ang="T155">
                                      <a:pos x="T62" y="T63"/>
                                    </a:cxn>
                                    <a:cxn ang="T156">
                                      <a:pos x="T64" y="T65"/>
                                    </a:cxn>
                                    <a:cxn ang="T157">
                                      <a:pos x="T66" y="T67"/>
                                    </a:cxn>
                                    <a:cxn ang="T158">
                                      <a:pos x="T68" y="T69"/>
                                    </a:cxn>
                                    <a:cxn ang="T159">
                                      <a:pos x="T70" y="T71"/>
                                    </a:cxn>
                                    <a:cxn ang="T160">
                                      <a:pos x="T72" y="T73"/>
                                    </a:cxn>
                                    <a:cxn ang="T161">
                                      <a:pos x="T74" y="T75"/>
                                    </a:cxn>
                                    <a:cxn ang="T162">
                                      <a:pos x="T76" y="T77"/>
                                    </a:cxn>
                                    <a:cxn ang="T163">
                                      <a:pos x="T78" y="T79"/>
                                    </a:cxn>
                                    <a:cxn ang="T164">
                                      <a:pos x="T80" y="T81"/>
                                    </a:cxn>
                                    <a:cxn ang="T165">
                                      <a:pos x="T82" y="T83"/>
                                    </a:cxn>
                                    <a:cxn ang="T166">
                                      <a:pos x="T84" y="T85"/>
                                    </a:cxn>
                                    <a:cxn ang="T167">
                                      <a:pos x="T86" y="T87"/>
                                    </a:cxn>
                                    <a:cxn ang="T168">
                                      <a:pos x="T88" y="T89"/>
                                    </a:cxn>
                                    <a:cxn ang="T169">
                                      <a:pos x="T90" y="T91"/>
                                    </a:cxn>
                                    <a:cxn ang="T170">
                                      <a:pos x="T92" y="T93"/>
                                    </a:cxn>
                                    <a:cxn ang="T171">
                                      <a:pos x="T94" y="T95"/>
                                    </a:cxn>
                                    <a:cxn ang="T172">
                                      <a:pos x="T96" y="T97"/>
                                    </a:cxn>
                                    <a:cxn ang="T173">
                                      <a:pos x="T98" y="T99"/>
                                    </a:cxn>
                                    <a:cxn ang="T174">
                                      <a:pos x="T100" y="T101"/>
                                    </a:cxn>
                                    <a:cxn ang="T175">
                                      <a:pos x="T102" y="T103"/>
                                    </a:cxn>
                                    <a:cxn ang="T176">
                                      <a:pos x="T104" y="T105"/>
                                    </a:cxn>
                                    <a:cxn ang="T177">
                                      <a:pos x="T106" y="T107"/>
                                    </a:cxn>
                                    <a:cxn ang="T178">
                                      <a:pos x="T108" y="T109"/>
                                    </a:cxn>
                                    <a:cxn ang="T179">
                                      <a:pos x="T110" y="T111"/>
                                    </a:cxn>
                                    <a:cxn ang="T180">
                                      <a:pos x="T112" y="T113"/>
                                    </a:cxn>
                                    <a:cxn ang="T181">
                                      <a:pos x="T114" y="T115"/>
                                    </a:cxn>
                                    <a:cxn ang="T182">
                                      <a:pos x="T116" y="T117"/>
                                    </a:cxn>
                                    <a:cxn ang="T183">
                                      <a:pos x="T118" y="T119"/>
                                    </a:cxn>
                                    <a:cxn ang="T184">
                                      <a:pos x="T120" y="T121"/>
                                    </a:cxn>
                                    <a:cxn ang="T185">
                                      <a:pos x="T122" y="T123"/>
                                    </a:cxn>
                                  </a:cxnLst>
                                  <a:rect l="0" t="0" r="r" b="b"/>
                                  <a:pathLst>
                                    <a:path w="4377" h="2537">
                                      <a:moveTo>
                                        <a:pt x="0" y="2187"/>
                                      </a:moveTo>
                                      <a:lnTo>
                                        <a:pt x="0" y="2142"/>
                                      </a:lnTo>
                                      <a:lnTo>
                                        <a:pt x="34" y="2142"/>
                                      </a:lnTo>
                                      <a:lnTo>
                                        <a:pt x="34" y="2052"/>
                                      </a:lnTo>
                                      <a:lnTo>
                                        <a:pt x="79" y="2052"/>
                                      </a:lnTo>
                                      <a:lnTo>
                                        <a:pt x="79" y="1984"/>
                                      </a:lnTo>
                                      <a:lnTo>
                                        <a:pt x="124" y="1984"/>
                                      </a:lnTo>
                                      <a:lnTo>
                                        <a:pt x="124" y="1951"/>
                                      </a:lnTo>
                                      <a:lnTo>
                                        <a:pt x="169" y="1951"/>
                                      </a:lnTo>
                                      <a:lnTo>
                                        <a:pt x="169" y="1905"/>
                                      </a:lnTo>
                                      <a:lnTo>
                                        <a:pt x="214" y="1905"/>
                                      </a:lnTo>
                                      <a:lnTo>
                                        <a:pt x="214" y="1815"/>
                                      </a:lnTo>
                                      <a:lnTo>
                                        <a:pt x="271" y="1815"/>
                                      </a:lnTo>
                                      <a:lnTo>
                                        <a:pt x="271" y="1793"/>
                                      </a:lnTo>
                                      <a:lnTo>
                                        <a:pt x="316" y="1793"/>
                                      </a:lnTo>
                                      <a:lnTo>
                                        <a:pt x="316" y="1736"/>
                                      </a:lnTo>
                                      <a:lnTo>
                                        <a:pt x="361" y="1736"/>
                                      </a:lnTo>
                                      <a:lnTo>
                                        <a:pt x="361" y="1669"/>
                                      </a:lnTo>
                                      <a:lnTo>
                                        <a:pt x="417" y="1669"/>
                                      </a:lnTo>
                                      <a:lnTo>
                                        <a:pt x="417" y="1646"/>
                                      </a:lnTo>
                                      <a:lnTo>
                                        <a:pt x="462" y="1646"/>
                                      </a:lnTo>
                                      <a:lnTo>
                                        <a:pt x="462" y="1612"/>
                                      </a:lnTo>
                                      <a:lnTo>
                                        <a:pt x="508" y="1612"/>
                                      </a:lnTo>
                                      <a:lnTo>
                                        <a:pt x="553" y="1612"/>
                                      </a:lnTo>
                                      <a:lnTo>
                                        <a:pt x="553" y="1466"/>
                                      </a:lnTo>
                                      <a:lnTo>
                                        <a:pt x="598" y="1466"/>
                                      </a:lnTo>
                                      <a:lnTo>
                                        <a:pt x="598" y="1364"/>
                                      </a:lnTo>
                                      <a:lnTo>
                                        <a:pt x="643" y="1364"/>
                                      </a:lnTo>
                                      <a:lnTo>
                                        <a:pt x="643" y="1297"/>
                                      </a:lnTo>
                                      <a:lnTo>
                                        <a:pt x="688" y="1297"/>
                                      </a:lnTo>
                                      <a:lnTo>
                                        <a:pt x="688" y="1240"/>
                                      </a:lnTo>
                                      <a:lnTo>
                                        <a:pt x="733" y="1240"/>
                                      </a:lnTo>
                                      <a:lnTo>
                                        <a:pt x="733" y="1195"/>
                                      </a:lnTo>
                                      <a:lnTo>
                                        <a:pt x="778" y="1195"/>
                                      </a:lnTo>
                                      <a:lnTo>
                                        <a:pt x="778" y="1128"/>
                                      </a:lnTo>
                                      <a:lnTo>
                                        <a:pt x="823" y="1128"/>
                                      </a:lnTo>
                                      <a:lnTo>
                                        <a:pt x="823" y="913"/>
                                      </a:lnTo>
                                      <a:lnTo>
                                        <a:pt x="880" y="913"/>
                                      </a:lnTo>
                                      <a:lnTo>
                                        <a:pt x="880" y="789"/>
                                      </a:lnTo>
                                      <a:lnTo>
                                        <a:pt x="936" y="789"/>
                                      </a:lnTo>
                                      <a:lnTo>
                                        <a:pt x="936" y="812"/>
                                      </a:lnTo>
                                      <a:lnTo>
                                        <a:pt x="981" y="812"/>
                                      </a:lnTo>
                                      <a:lnTo>
                                        <a:pt x="1027" y="812"/>
                                      </a:lnTo>
                                      <a:lnTo>
                                        <a:pt x="1027" y="778"/>
                                      </a:lnTo>
                                      <a:lnTo>
                                        <a:pt x="1072" y="778"/>
                                      </a:lnTo>
                                      <a:lnTo>
                                        <a:pt x="1072" y="756"/>
                                      </a:lnTo>
                                      <a:lnTo>
                                        <a:pt x="1117" y="756"/>
                                      </a:lnTo>
                                      <a:lnTo>
                                        <a:pt x="1117" y="823"/>
                                      </a:lnTo>
                                      <a:lnTo>
                                        <a:pt x="1162" y="823"/>
                                      </a:lnTo>
                                      <a:lnTo>
                                        <a:pt x="1162" y="643"/>
                                      </a:lnTo>
                                      <a:lnTo>
                                        <a:pt x="1207" y="643"/>
                                      </a:lnTo>
                                      <a:lnTo>
                                        <a:pt x="1207" y="485"/>
                                      </a:lnTo>
                                      <a:lnTo>
                                        <a:pt x="1252" y="485"/>
                                      </a:lnTo>
                                      <a:lnTo>
                                        <a:pt x="1252" y="587"/>
                                      </a:lnTo>
                                      <a:lnTo>
                                        <a:pt x="1297" y="587"/>
                                      </a:lnTo>
                                      <a:lnTo>
                                        <a:pt x="1297" y="598"/>
                                      </a:lnTo>
                                      <a:lnTo>
                                        <a:pt x="1354" y="598"/>
                                      </a:lnTo>
                                      <a:lnTo>
                                        <a:pt x="1354" y="654"/>
                                      </a:lnTo>
                                      <a:lnTo>
                                        <a:pt x="1399" y="654"/>
                                      </a:lnTo>
                                      <a:lnTo>
                                        <a:pt x="1399" y="643"/>
                                      </a:lnTo>
                                      <a:lnTo>
                                        <a:pt x="1444" y="643"/>
                                      </a:lnTo>
                                      <a:lnTo>
                                        <a:pt x="1444" y="587"/>
                                      </a:lnTo>
                                      <a:lnTo>
                                        <a:pt x="1489" y="587"/>
                                      </a:lnTo>
                                      <a:lnTo>
                                        <a:pt x="1489" y="508"/>
                                      </a:lnTo>
                                      <a:lnTo>
                                        <a:pt x="1534" y="508"/>
                                      </a:lnTo>
                                      <a:lnTo>
                                        <a:pt x="1534" y="395"/>
                                      </a:lnTo>
                                      <a:lnTo>
                                        <a:pt x="1591" y="395"/>
                                      </a:lnTo>
                                      <a:lnTo>
                                        <a:pt x="1591" y="384"/>
                                      </a:lnTo>
                                      <a:lnTo>
                                        <a:pt x="1636" y="384"/>
                                      </a:lnTo>
                                      <a:lnTo>
                                        <a:pt x="1636" y="440"/>
                                      </a:lnTo>
                                      <a:lnTo>
                                        <a:pt x="1681" y="440"/>
                                      </a:lnTo>
                                      <a:lnTo>
                                        <a:pt x="1681" y="508"/>
                                      </a:lnTo>
                                      <a:lnTo>
                                        <a:pt x="1737" y="508"/>
                                      </a:lnTo>
                                      <a:lnTo>
                                        <a:pt x="1737" y="417"/>
                                      </a:lnTo>
                                      <a:lnTo>
                                        <a:pt x="1782" y="417"/>
                                      </a:lnTo>
                                      <a:lnTo>
                                        <a:pt x="1782" y="530"/>
                                      </a:lnTo>
                                      <a:lnTo>
                                        <a:pt x="1827" y="530"/>
                                      </a:lnTo>
                                      <a:lnTo>
                                        <a:pt x="1827" y="587"/>
                                      </a:lnTo>
                                      <a:lnTo>
                                        <a:pt x="1873" y="587"/>
                                      </a:lnTo>
                                      <a:lnTo>
                                        <a:pt x="1873" y="609"/>
                                      </a:lnTo>
                                      <a:lnTo>
                                        <a:pt x="1918" y="609"/>
                                      </a:lnTo>
                                      <a:lnTo>
                                        <a:pt x="1918" y="688"/>
                                      </a:lnTo>
                                      <a:lnTo>
                                        <a:pt x="1963" y="688"/>
                                      </a:lnTo>
                                      <a:lnTo>
                                        <a:pt x="2008" y="688"/>
                                      </a:lnTo>
                                      <a:lnTo>
                                        <a:pt x="2008" y="587"/>
                                      </a:lnTo>
                                      <a:lnTo>
                                        <a:pt x="2053" y="587"/>
                                      </a:lnTo>
                                      <a:lnTo>
                                        <a:pt x="2053" y="192"/>
                                      </a:lnTo>
                                      <a:lnTo>
                                        <a:pt x="2109" y="192"/>
                                      </a:lnTo>
                                      <a:lnTo>
                                        <a:pt x="2109" y="0"/>
                                      </a:lnTo>
                                      <a:lnTo>
                                        <a:pt x="2155" y="0"/>
                                      </a:lnTo>
                                      <a:lnTo>
                                        <a:pt x="2155" y="440"/>
                                      </a:lnTo>
                                      <a:lnTo>
                                        <a:pt x="2200" y="440"/>
                                      </a:lnTo>
                                      <a:lnTo>
                                        <a:pt x="2200" y="620"/>
                                      </a:lnTo>
                                      <a:lnTo>
                                        <a:pt x="2256" y="620"/>
                                      </a:lnTo>
                                      <a:lnTo>
                                        <a:pt x="2256" y="699"/>
                                      </a:lnTo>
                                      <a:lnTo>
                                        <a:pt x="2301" y="699"/>
                                      </a:lnTo>
                                      <a:lnTo>
                                        <a:pt x="2301" y="609"/>
                                      </a:lnTo>
                                      <a:lnTo>
                                        <a:pt x="2346" y="609"/>
                                      </a:lnTo>
                                      <a:lnTo>
                                        <a:pt x="2346" y="801"/>
                                      </a:lnTo>
                                      <a:lnTo>
                                        <a:pt x="2391" y="801"/>
                                      </a:lnTo>
                                      <a:lnTo>
                                        <a:pt x="2391" y="812"/>
                                      </a:lnTo>
                                      <a:lnTo>
                                        <a:pt x="2437" y="812"/>
                                      </a:lnTo>
                                      <a:lnTo>
                                        <a:pt x="2437" y="733"/>
                                      </a:lnTo>
                                      <a:lnTo>
                                        <a:pt x="2482" y="733"/>
                                      </a:lnTo>
                                      <a:lnTo>
                                        <a:pt x="2482" y="711"/>
                                      </a:lnTo>
                                      <a:lnTo>
                                        <a:pt x="2527" y="711"/>
                                      </a:lnTo>
                                      <a:lnTo>
                                        <a:pt x="2527" y="812"/>
                                      </a:lnTo>
                                      <a:lnTo>
                                        <a:pt x="2572" y="812"/>
                                      </a:lnTo>
                                      <a:lnTo>
                                        <a:pt x="2572" y="970"/>
                                      </a:lnTo>
                                      <a:lnTo>
                                        <a:pt x="2617" y="970"/>
                                      </a:lnTo>
                                      <a:lnTo>
                                        <a:pt x="2617" y="632"/>
                                      </a:lnTo>
                                      <a:lnTo>
                                        <a:pt x="2662" y="632"/>
                                      </a:lnTo>
                                      <a:lnTo>
                                        <a:pt x="2662" y="992"/>
                                      </a:lnTo>
                                      <a:lnTo>
                                        <a:pt x="2719" y="992"/>
                                      </a:lnTo>
                                      <a:lnTo>
                                        <a:pt x="2719" y="868"/>
                                      </a:lnTo>
                                      <a:lnTo>
                                        <a:pt x="2764" y="868"/>
                                      </a:lnTo>
                                      <a:lnTo>
                                        <a:pt x="2764" y="1218"/>
                                      </a:lnTo>
                                      <a:lnTo>
                                        <a:pt x="2820" y="1218"/>
                                      </a:lnTo>
                                      <a:lnTo>
                                        <a:pt x="2820" y="1308"/>
                                      </a:lnTo>
                                      <a:lnTo>
                                        <a:pt x="2865" y="1308"/>
                                      </a:lnTo>
                                      <a:lnTo>
                                        <a:pt x="2865" y="1083"/>
                                      </a:lnTo>
                                      <a:lnTo>
                                        <a:pt x="2922" y="1083"/>
                                      </a:lnTo>
                                      <a:lnTo>
                                        <a:pt x="2922" y="1049"/>
                                      </a:lnTo>
                                      <a:lnTo>
                                        <a:pt x="2967" y="1049"/>
                                      </a:lnTo>
                                      <a:lnTo>
                                        <a:pt x="2967" y="1466"/>
                                      </a:lnTo>
                                      <a:lnTo>
                                        <a:pt x="3012" y="1466"/>
                                      </a:lnTo>
                                      <a:lnTo>
                                        <a:pt x="3012" y="1714"/>
                                      </a:lnTo>
                                      <a:lnTo>
                                        <a:pt x="3057" y="1714"/>
                                      </a:lnTo>
                                      <a:lnTo>
                                        <a:pt x="3057" y="1703"/>
                                      </a:lnTo>
                                      <a:lnTo>
                                        <a:pt x="3102" y="1703"/>
                                      </a:lnTo>
                                      <a:lnTo>
                                        <a:pt x="3102" y="1849"/>
                                      </a:lnTo>
                                      <a:lnTo>
                                        <a:pt x="3147" y="1849"/>
                                      </a:lnTo>
                                      <a:lnTo>
                                        <a:pt x="3147" y="1894"/>
                                      </a:lnTo>
                                      <a:lnTo>
                                        <a:pt x="3192" y="1894"/>
                                      </a:lnTo>
                                      <a:lnTo>
                                        <a:pt x="3192" y="2007"/>
                                      </a:lnTo>
                                      <a:lnTo>
                                        <a:pt x="3237" y="2007"/>
                                      </a:lnTo>
                                      <a:lnTo>
                                        <a:pt x="3237" y="1793"/>
                                      </a:lnTo>
                                      <a:lnTo>
                                        <a:pt x="3283" y="1793"/>
                                      </a:lnTo>
                                      <a:lnTo>
                                        <a:pt x="3283" y="1533"/>
                                      </a:lnTo>
                                      <a:lnTo>
                                        <a:pt x="3328" y="1533"/>
                                      </a:lnTo>
                                      <a:lnTo>
                                        <a:pt x="3328" y="1488"/>
                                      </a:lnTo>
                                      <a:lnTo>
                                        <a:pt x="3373" y="1488"/>
                                      </a:lnTo>
                                      <a:lnTo>
                                        <a:pt x="3373" y="1409"/>
                                      </a:lnTo>
                                      <a:lnTo>
                                        <a:pt x="3429" y="1409"/>
                                      </a:lnTo>
                                      <a:lnTo>
                                        <a:pt x="3429" y="1894"/>
                                      </a:lnTo>
                                      <a:lnTo>
                                        <a:pt x="3474" y="1894"/>
                                      </a:lnTo>
                                      <a:lnTo>
                                        <a:pt x="3474" y="2537"/>
                                      </a:lnTo>
                                      <a:lnTo>
                                        <a:pt x="3520" y="2537"/>
                                      </a:lnTo>
                                      <a:lnTo>
                                        <a:pt x="3576" y="2537"/>
                                      </a:lnTo>
                                      <a:lnTo>
                                        <a:pt x="3621" y="2537"/>
                                      </a:lnTo>
                                      <a:lnTo>
                                        <a:pt x="3666" y="2537"/>
                                      </a:lnTo>
                                      <a:lnTo>
                                        <a:pt x="3711" y="2537"/>
                                      </a:lnTo>
                                      <a:lnTo>
                                        <a:pt x="3756" y="2537"/>
                                      </a:lnTo>
                                      <a:lnTo>
                                        <a:pt x="3802" y="2537"/>
                                      </a:lnTo>
                                      <a:lnTo>
                                        <a:pt x="3847" y="2537"/>
                                      </a:lnTo>
                                      <a:lnTo>
                                        <a:pt x="3903" y="2537"/>
                                      </a:lnTo>
                                      <a:lnTo>
                                        <a:pt x="3948" y="2537"/>
                                      </a:lnTo>
                                      <a:lnTo>
                                        <a:pt x="3993" y="2537"/>
                                      </a:lnTo>
                                      <a:lnTo>
                                        <a:pt x="4038" y="2537"/>
                                      </a:lnTo>
                                      <a:lnTo>
                                        <a:pt x="4095" y="2537"/>
                                      </a:lnTo>
                                      <a:lnTo>
                                        <a:pt x="4140" y="2537"/>
                                      </a:lnTo>
                                      <a:lnTo>
                                        <a:pt x="4185" y="2537"/>
                                      </a:lnTo>
                                      <a:lnTo>
                                        <a:pt x="4241" y="2537"/>
                                      </a:lnTo>
                                      <a:lnTo>
                                        <a:pt x="4287" y="2537"/>
                                      </a:lnTo>
                                      <a:lnTo>
                                        <a:pt x="4332" y="2537"/>
                                      </a:lnTo>
                                      <a:lnTo>
                                        <a:pt x="4377" y="2537"/>
                                      </a:lnTo>
                                    </a:path>
                                  </a:pathLst>
                                </a:custGeom>
                                <a:noFill/>
                                <a:ln w="6985">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40" name="Freeform 1642"/>
                              <wps:cNvSpPr>
                                <a:spLocks/>
                              </wps:cNvSpPr>
                              <wps:spPr bwMode="auto">
                                <a:xfrm>
                                  <a:off x="0" y="744226"/>
                                  <a:ext cx="2779309" cy="1582455"/>
                                </a:xfrm>
                                <a:custGeom>
                                  <a:avLst/>
                                  <a:gdLst>
                                    <a:gd name="T0" fmla="*/ 21590 w 4377"/>
                                    <a:gd name="T1" fmla="*/ 1396365 h 2492"/>
                                    <a:gd name="T2" fmla="*/ 50165 w 4377"/>
                                    <a:gd name="T3" fmla="*/ 1289050 h 2492"/>
                                    <a:gd name="T4" fmla="*/ 107315 w 4377"/>
                                    <a:gd name="T5" fmla="*/ 1267460 h 2492"/>
                                    <a:gd name="T6" fmla="*/ 135890 w 4377"/>
                                    <a:gd name="T7" fmla="*/ 1188720 h 2492"/>
                                    <a:gd name="T8" fmla="*/ 200660 w 4377"/>
                                    <a:gd name="T9" fmla="*/ 1174115 h 2492"/>
                                    <a:gd name="T10" fmla="*/ 229235 w 4377"/>
                                    <a:gd name="T11" fmla="*/ 1109980 h 2492"/>
                                    <a:gd name="T12" fmla="*/ 293370 w 4377"/>
                                    <a:gd name="T13" fmla="*/ 1095375 h 2492"/>
                                    <a:gd name="T14" fmla="*/ 322580 w 4377"/>
                                    <a:gd name="T15" fmla="*/ 1073785 h 2492"/>
                                    <a:gd name="T16" fmla="*/ 379730 w 4377"/>
                                    <a:gd name="T17" fmla="*/ 988060 h 2492"/>
                                    <a:gd name="T18" fmla="*/ 408305 w 4377"/>
                                    <a:gd name="T19" fmla="*/ 873760 h 2492"/>
                                    <a:gd name="T20" fmla="*/ 465455 w 4377"/>
                                    <a:gd name="T21" fmla="*/ 837565 h 2492"/>
                                    <a:gd name="T22" fmla="*/ 494030 w 4377"/>
                                    <a:gd name="T23" fmla="*/ 737870 h 2492"/>
                                    <a:gd name="T24" fmla="*/ 558800 w 4377"/>
                                    <a:gd name="T25" fmla="*/ 615950 h 2492"/>
                                    <a:gd name="T26" fmla="*/ 594360 w 4377"/>
                                    <a:gd name="T27" fmla="*/ 572770 h 2492"/>
                                    <a:gd name="T28" fmla="*/ 652145 w 4377"/>
                                    <a:gd name="T29" fmla="*/ 572770 h 2492"/>
                                    <a:gd name="T30" fmla="*/ 680720 w 4377"/>
                                    <a:gd name="T31" fmla="*/ 515620 h 2492"/>
                                    <a:gd name="T32" fmla="*/ 737870 w 4377"/>
                                    <a:gd name="T33" fmla="*/ 537210 h 2492"/>
                                    <a:gd name="T34" fmla="*/ 766445 w 4377"/>
                                    <a:gd name="T35" fmla="*/ 386715 h 2492"/>
                                    <a:gd name="T36" fmla="*/ 823595 w 4377"/>
                                    <a:gd name="T37" fmla="*/ 443865 h 2492"/>
                                    <a:gd name="T38" fmla="*/ 859790 w 4377"/>
                                    <a:gd name="T39" fmla="*/ 465455 h 2492"/>
                                    <a:gd name="T40" fmla="*/ 916940 w 4377"/>
                                    <a:gd name="T41" fmla="*/ 451485 h 2492"/>
                                    <a:gd name="T42" fmla="*/ 945515 w 4377"/>
                                    <a:gd name="T43" fmla="*/ 379730 h 2492"/>
                                    <a:gd name="T44" fmla="*/ 1010285 w 4377"/>
                                    <a:gd name="T45" fmla="*/ 322580 h 2492"/>
                                    <a:gd name="T46" fmla="*/ 1038860 w 4377"/>
                                    <a:gd name="T47" fmla="*/ 322580 h 2492"/>
                                    <a:gd name="T48" fmla="*/ 1102995 w 4377"/>
                                    <a:gd name="T49" fmla="*/ 372745 h 2492"/>
                                    <a:gd name="T50" fmla="*/ 1131570 w 4377"/>
                                    <a:gd name="T51" fmla="*/ 401320 h 2492"/>
                                    <a:gd name="T52" fmla="*/ 1189355 w 4377"/>
                                    <a:gd name="T53" fmla="*/ 422910 h 2492"/>
                                    <a:gd name="T54" fmla="*/ 1217930 w 4377"/>
                                    <a:gd name="T55" fmla="*/ 480060 h 2492"/>
                                    <a:gd name="T56" fmla="*/ 1275080 w 4377"/>
                                    <a:gd name="T57" fmla="*/ 465455 h 2492"/>
                                    <a:gd name="T58" fmla="*/ 1303655 w 4377"/>
                                    <a:gd name="T59" fmla="*/ 150495 h 2492"/>
                                    <a:gd name="T60" fmla="*/ 1368425 w 4377"/>
                                    <a:gd name="T61" fmla="*/ 0 h 2492"/>
                                    <a:gd name="T62" fmla="*/ 1397000 w 4377"/>
                                    <a:gd name="T63" fmla="*/ 429895 h 2492"/>
                                    <a:gd name="T64" fmla="*/ 1461135 w 4377"/>
                                    <a:gd name="T65" fmla="*/ 501650 h 2492"/>
                                    <a:gd name="T66" fmla="*/ 1489710 w 4377"/>
                                    <a:gd name="T67" fmla="*/ 551180 h 2492"/>
                                    <a:gd name="T68" fmla="*/ 1547495 w 4377"/>
                                    <a:gd name="T69" fmla="*/ 551180 h 2492"/>
                                    <a:gd name="T70" fmla="*/ 1576070 w 4377"/>
                                    <a:gd name="T71" fmla="*/ 537210 h 2492"/>
                                    <a:gd name="T72" fmla="*/ 1633220 w 4377"/>
                                    <a:gd name="T73" fmla="*/ 580390 h 2492"/>
                                    <a:gd name="T74" fmla="*/ 1661795 w 4377"/>
                                    <a:gd name="T75" fmla="*/ 522605 h 2492"/>
                                    <a:gd name="T76" fmla="*/ 1726565 w 4377"/>
                                    <a:gd name="T77" fmla="*/ 687705 h 2492"/>
                                    <a:gd name="T78" fmla="*/ 1755140 w 4377"/>
                                    <a:gd name="T79" fmla="*/ 859155 h 2492"/>
                                    <a:gd name="T80" fmla="*/ 1819275 w 4377"/>
                                    <a:gd name="T81" fmla="*/ 909320 h 2492"/>
                                    <a:gd name="T82" fmla="*/ 1855470 w 4377"/>
                                    <a:gd name="T83" fmla="*/ 687705 h 2492"/>
                                    <a:gd name="T84" fmla="*/ 1912620 w 4377"/>
                                    <a:gd name="T85" fmla="*/ 1023620 h 2492"/>
                                    <a:gd name="T86" fmla="*/ 1941195 w 4377"/>
                                    <a:gd name="T87" fmla="*/ 1145540 h 2492"/>
                                    <a:gd name="T88" fmla="*/ 1998345 w 4377"/>
                                    <a:gd name="T89" fmla="*/ 1210310 h 2492"/>
                                    <a:gd name="T90" fmla="*/ 2026920 w 4377"/>
                                    <a:gd name="T91" fmla="*/ 1245870 h 2492"/>
                                    <a:gd name="T92" fmla="*/ 2084705 w 4377"/>
                                    <a:gd name="T93" fmla="*/ 1274445 h 2492"/>
                                    <a:gd name="T94" fmla="*/ 2113280 w 4377"/>
                                    <a:gd name="T95" fmla="*/ 1066800 h 2492"/>
                                    <a:gd name="T96" fmla="*/ 2177415 w 4377"/>
                                    <a:gd name="T97" fmla="*/ 1167130 h 2492"/>
                                    <a:gd name="T98" fmla="*/ 2205990 w 4377"/>
                                    <a:gd name="T99" fmla="*/ 1582420 h 2492"/>
                                    <a:gd name="T100" fmla="*/ 2270760 w 4377"/>
                                    <a:gd name="T101" fmla="*/ 1582420 h 2492"/>
                                    <a:gd name="T102" fmla="*/ 2299335 w 4377"/>
                                    <a:gd name="T103" fmla="*/ 1582420 h 2492"/>
                                    <a:gd name="T104" fmla="*/ 2356485 w 4377"/>
                                    <a:gd name="T105" fmla="*/ 1582420 h 2492"/>
                                    <a:gd name="T106" fmla="*/ 2385060 w 4377"/>
                                    <a:gd name="T107" fmla="*/ 1582420 h 2492"/>
                                    <a:gd name="T108" fmla="*/ 2442845 w 4377"/>
                                    <a:gd name="T109" fmla="*/ 1582420 h 2492"/>
                                    <a:gd name="T110" fmla="*/ 2478405 w 4377"/>
                                    <a:gd name="T111" fmla="*/ 1582420 h 2492"/>
                                    <a:gd name="T112" fmla="*/ 2535555 w 4377"/>
                                    <a:gd name="T113" fmla="*/ 1582420 h 2492"/>
                                    <a:gd name="T114" fmla="*/ 2564130 w 4377"/>
                                    <a:gd name="T115" fmla="*/ 1582420 h 2492"/>
                                    <a:gd name="T116" fmla="*/ 2628900 w 4377"/>
                                    <a:gd name="T117" fmla="*/ 1582420 h 2492"/>
                                    <a:gd name="T118" fmla="*/ 2657475 w 4377"/>
                                    <a:gd name="T119" fmla="*/ 1582420 h 2492"/>
                                    <a:gd name="T120" fmla="*/ 2722245 w 4377"/>
                                    <a:gd name="T121" fmla="*/ 1582420 h 2492"/>
                                    <a:gd name="T122" fmla="*/ 2750820 w 4377"/>
                                    <a:gd name="T123" fmla="*/ 1582420 h 2492"/>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 name="T180" fmla="*/ 0 60000 65536"/>
                                    <a:gd name="T181" fmla="*/ 0 60000 65536"/>
                                    <a:gd name="T182" fmla="*/ 0 60000 65536"/>
                                    <a:gd name="T183" fmla="*/ 0 60000 65536"/>
                                    <a:gd name="T184" fmla="*/ 0 60000 65536"/>
                                    <a:gd name="T185" fmla="*/ 0 60000 65536"/>
                                  </a:gdLst>
                                  <a:ahLst/>
                                  <a:cxnLst>
                                    <a:cxn ang="T124">
                                      <a:pos x="T0" y="T1"/>
                                    </a:cxn>
                                    <a:cxn ang="T125">
                                      <a:pos x="T2" y="T3"/>
                                    </a:cxn>
                                    <a:cxn ang="T126">
                                      <a:pos x="T4" y="T5"/>
                                    </a:cxn>
                                    <a:cxn ang="T127">
                                      <a:pos x="T6" y="T7"/>
                                    </a:cxn>
                                    <a:cxn ang="T128">
                                      <a:pos x="T8" y="T9"/>
                                    </a:cxn>
                                    <a:cxn ang="T129">
                                      <a:pos x="T10" y="T11"/>
                                    </a:cxn>
                                    <a:cxn ang="T130">
                                      <a:pos x="T12" y="T13"/>
                                    </a:cxn>
                                    <a:cxn ang="T131">
                                      <a:pos x="T14" y="T15"/>
                                    </a:cxn>
                                    <a:cxn ang="T132">
                                      <a:pos x="T16" y="T17"/>
                                    </a:cxn>
                                    <a:cxn ang="T133">
                                      <a:pos x="T18" y="T19"/>
                                    </a:cxn>
                                    <a:cxn ang="T134">
                                      <a:pos x="T20" y="T21"/>
                                    </a:cxn>
                                    <a:cxn ang="T135">
                                      <a:pos x="T22" y="T23"/>
                                    </a:cxn>
                                    <a:cxn ang="T136">
                                      <a:pos x="T24" y="T25"/>
                                    </a:cxn>
                                    <a:cxn ang="T137">
                                      <a:pos x="T26" y="T27"/>
                                    </a:cxn>
                                    <a:cxn ang="T138">
                                      <a:pos x="T28" y="T29"/>
                                    </a:cxn>
                                    <a:cxn ang="T139">
                                      <a:pos x="T30" y="T31"/>
                                    </a:cxn>
                                    <a:cxn ang="T140">
                                      <a:pos x="T32" y="T33"/>
                                    </a:cxn>
                                    <a:cxn ang="T141">
                                      <a:pos x="T34" y="T35"/>
                                    </a:cxn>
                                    <a:cxn ang="T142">
                                      <a:pos x="T36" y="T37"/>
                                    </a:cxn>
                                    <a:cxn ang="T143">
                                      <a:pos x="T38" y="T39"/>
                                    </a:cxn>
                                    <a:cxn ang="T144">
                                      <a:pos x="T40" y="T41"/>
                                    </a:cxn>
                                    <a:cxn ang="T145">
                                      <a:pos x="T42" y="T43"/>
                                    </a:cxn>
                                    <a:cxn ang="T146">
                                      <a:pos x="T44" y="T45"/>
                                    </a:cxn>
                                    <a:cxn ang="T147">
                                      <a:pos x="T46" y="T47"/>
                                    </a:cxn>
                                    <a:cxn ang="T148">
                                      <a:pos x="T48" y="T49"/>
                                    </a:cxn>
                                    <a:cxn ang="T149">
                                      <a:pos x="T50" y="T51"/>
                                    </a:cxn>
                                    <a:cxn ang="T150">
                                      <a:pos x="T52" y="T53"/>
                                    </a:cxn>
                                    <a:cxn ang="T151">
                                      <a:pos x="T54" y="T55"/>
                                    </a:cxn>
                                    <a:cxn ang="T152">
                                      <a:pos x="T56" y="T57"/>
                                    </a:cxn>
                                    <a:cxn ang="T153">
                                      <a:pos x="T58" y="T59"/>
                                    </a:cxn>
                                    <a:cxn ang="T154">
                                      <a:pos x="T60" y="T61"/>
                                    </a:cxn>
                                    <a:cxn ang="T155">
                                      <a:pos x="T62" y="T63"/>
                                    </a:cxn>
                                    <a:cxn ang="T156">
                                      <a:pos x="T64" y="T65"/>
                                    </a:cxn>
                                    <a:cxn ang="T157">
                                      <a:pos x="T66" y="T67"/>
                                    </a:cxn>
                                    <a:cxn ang="T158">
                                      <a:pos x="T68" y="T69"/>
                                    </a:cxn>
                                    <a:cxn ang="T159">
                                      <a:pos x="T70" y="T71"/>
                                    </a:cxn>
                                    <a:cxn ang="T160">
                                      <a:pos x="T72" y="T73"/>
                                    </a:cxn>
                                    <a:cxn ang="T161">
                                      <a:pos x="T74" y="T75"/>
                                    </a:cxn>
                                    <a:cxn ang="T162">
                                      <a:pos x="T76" y="T77"/>
                                    </a:cxn>
                                    <a:cxn ang="T163">
                                      <a:pos x="T78" y="T79"/>
                                    </a:cxn>
                                    <a:cxn ang="T164">
                                      <a:pos x="T80" y="T81"/>
                                    </a:cxn>
                                    <a:cxn ang="T165">
                                      <a:pos x="T82" y="T83"/>
                                    </a:cxn>
                                    <a:cxn ang="T166">
                                      <a:pos x="T84" y="T85"/>
                                    </a:cxn>
                                    <a:cxn ang="T167">
                                      <a:pos x="T86" y="T87"/>
                                    </a:cxn>
                                    <a:cxn ang="T168">
                                      <a:pos x="T88" y="T89"/>
                                    </a:cxn>
                                    <a:cxn ang="T169">
                                      <a:pos x="T90" y="T91"/>
                                    </a:cxn>
                                    <a:cxn ang="T170">
                                      <a:pos x="T92" y="T93"/>
                                    </a:cxn>
                                    <a:cxn ang="T171">
                                      <a:pos x="T94" y="T95"/>
                                    </a:cxn>
                                    <a:cxn ang="T172">
                                      <a:pos x="T96" y="T97"/>
                                    </a:cxn>
                                    <a:cxn ang="T173">
                                      <a:pos x="T98" y="T99"/>
                                    </a:cxn>
                                    <a:cxn ang="T174">
                                      <a:pos x="T100" y="T101"/>
                                    </a:cxn>
                                    <a:cxn ang="T175">
                                      <a:pos x="T102" y="T103"/>
                                    </a:cxn>
                                    <a:cxn ang="T176">
                                      <a:pos x="T104" y="T105"/>
                                    </a:cxn>
                                    <a:cxn ang="T177">
                                      <a:pos x="T106" y="T107"/>
                                    </a:cxn>
                                    <a:cxn ang="T178">
                                      <a:pos x="T108" y="T109"/>
                                    </a:cxn>
                                    <a:cxn ang="T179">
                                      <a:pos x="T110" y="T111"/>
                                    </a:cxn>
                                    <a:cxn ang="T180">
                                      <a:pos x="T112" y="T113"/>
                                    </a:cxn>
                                    <a:cxn ang="T181">
                                      <a:pos x="T114" y="T115"/>
                                    </a:cxn>
                                    <a:cxn ang="T182">
                                      <a:pos x="T116" y="T117"/>
                                    </a:cxn>
                                    <a:cxn ang="T183">
                                      <a:pos x="T118" y="T119"/>
                                    </a:cxn>
                                    <a:cxn ang="T184">
                                      <a:pos x="T120" y="T121"/>
                                    </a:cxn>
                                    <a:cxn ang="T185">
                                      <a:pos x="T122" y="T123"/>
                                    </a:cxn>
                                  </a:cxnLst>
                                  <a:rect l="0" t="0" r="r" b="b"/>
                                  <a:pathLst>
                                    <a:path w="4377" h="2492">
                                      <a:moveTo>
                                        <a:pt x="0" y="2244"/>
                                      </a:moveTo>
                                      <a:lnTo>
                                        <a:pt x="0" y="2199"/>
                                      </a:lnTo>
                                      <a:lnTo>
                                        <a:pt x="34" y="2199"/>
                                      </a:lnTo>
                                      <a:lnTo>
                                        <a:pt x="34" y="2097"/>
                                      </a:lnTo>
                                      <a:lnTo>
                                        <a:pt x="79" y="2097"/>
                                      </a:lnTo>
                                      <a:lnTo>
                                        <a:pt x="79" y="2030"/>
                                      </a:lnTo>
                                      <a:lnTo>
                                        <a:pt x="124" y="2030"/>
                                      </a:lnTo>
                                      <a:lnTo>
                                        <a:pt x="124" y="1996"/>
                                      </a:lnTo>
                                      <a:lnTo>
                                        <a:pt x="169" y="1996"/>
                                      </a:lnTo>
                                      <a:lnTo>
                                        <a:pt x="169" y="1951"/>
                                      </a:lnTo>
                                      <a:lnTo>
                                        <a:pt x="214" y="1951"/>
                                      </a:lnTo>
                                      <a:lnTo>
                                        <a:pt x="214" y="1872"/>
                                      </a:lnTo>
                                      <a:lnTo>
                                        <a:pt x="271" y="1872"/>
                                      </a:lnTo>
                                      <a:lnTo>
                                        <a:pt x="271" y="1849"/>
                                      </a:lnTo>
                                      <a:lnTo>
                                        <a:pt x="316" y="1849"/>
                                      </a:lnTo>
                                      <a:lnTo>
                                        <a:pt x="316" y="1804"/>
                                      </a:lnTo>
                                      <a:lnTo>
                                        <a:pt x="361" y="1804"/>
                                      </a:lnTo>
                                      <a:lnTo>
                                        <a:pt x="361" y="1748"/>
                                      </a:lnTo>
                                      <a:lnTo>
                                        <a:pt x="417" y="1748"/>
                                      </a:lnTo>
                                      <a:lnTo>
                                        <a:pt x="417" y="1725"/>
                                      </a:lnTo>
                                      <a:lnTo>
                                        <a:pt x="462" y="1725"/>
                                      </a:lnTo>
                                      <a:lnTo>
                                        <a:pt x="462" y="1691"/>
                                      </a:lnTo>
                                      <a:lnTo>
                                        <a:pt x="508" y="1691"/>
                                      </a:lnTo>
                                      <a:lnTo>
                                        <a:pt x="553" y="1691"/>
                                      </a:lnTo>
                                      <a:lnTo>
                                        <a:pt x="553" y="1556"/>
                                      </a:lnTo>
                                      <a:lnTo>
                                        <a:pt x="598" y="1556"/>
                                      </a:lnTo>
                                      <a:lnTo>
                                        <a:pt x="598" y="1455"/>
                                      </a:lnTo>
                                      <a:lnTo>
                                        <a:pt x="643" y="1455"/>
                                      </a:lnTo>
                                      <a:lnTo>
                                        <a:pt x="643" y="1376"/>
                                      </a:lnTo>
                                      <a:lnTo>
                                        <a:pt x="688" y="1376"/>
                                      </a:lnTo>
                                      <a:lnTo>
                                        <a:pt x="688" y="1319"/>
                                      </a:lnTo>
                                      <a:lnTo>
                                        <a:pt x="733" y="1319"/>
                                      </a:lnTo>
                                      <a:lnTo>
                                        <a:pt x="733" y="1240"/>
                                      </a:lnTo>
                                      <a:lnTo>
                                        <a:pt x="778" y="1240"/>
                                      </a:lnTo>
                                      <a:lnTo>
                                        <a:pt x="778" y="1162"/>
                                      </a:lnTo>
                                      <a:lnTo>
                                        <a:pt x="823" y="1162"/>
                                      </a:lnTo>
                                      <a:lnTo>
                                        <a:pt x="823" y="970"/>
                                      </a:lnTo>
                                      <a:lnTo>
                                        <a:pt x="880" y="970"/>
                                      </a:lnTo>
                                      <a:lnTo>
                                        <a:pt x="880" y="857"/>
                                      </a:lnTo>
                                      <a:lnTo>
                                        <a:pt x="936" y="857"/>
                                      </a:lnTo>
                                      <a:lnTo>
                                        <a:pt x="936" y="902"/>
                                      </a:lnTo>
                                      <a:lnTo>
                                        <a:pt x="981" y="902"/>
                                      </a:lnTo>
                                      <a:lnTo>
                                        <a:pt x="1027" y="902"/>
                                      </a:lnTo>
                                      <a:lnTo>
                                        <a:pt x="1027" y="857"/>
                                      </a:lnTo>
                                      <a:lnTo>
                                        <a:pt x="1072" y="857"/>
                                      </a:lnTo>
                                      <a:lnTo>
                                        <a:pt x="1072" y="812"/>
                                      </a:lnTo>
                                      <a:lnTo>
                                        <a:pt x="1117" y="812"/>
                                      </a:lnTo>
                                      <a:lnTo>
                                        <a:pt x="1117" y="846"/>
                                      </a:lnTo>
                                      <a:lnTo>
                                        <a:pt x="1162" y="846"/>
                                      </a:lnTo>
                                      <a:lnTo>
                                        <a:pt x="1162" y="722"/>
                                      </a:lnTo>
                                      <a:lnTo>
                                        <a:pt x="1207" y="722"/>
                                      </a:lnTo>
                                      <a:lnTo>
                                        <a:pt x="1207" y="609"/>
                                      </a:lnTo>
                                      <a:lnTo>
                                        <a:pt x="1252" y="609"/>
                                      </a:lnTo>
                                      <a:lnTo>
                                        <a:pt x="1252" y="699"/>
                                      </a:lnTo>
                                      <a:lnTo>
                                        <a:pt x="1297" y="699"/>
                                      </a:lnTo>
                                      <a:lnTo>
                                        <a:pt x="1297" y="688"/>
                                      </a:lnTo>
                                      <a:lnTo>
                                        <a:pt x="1354" y="688"/>
                                      </a:lnTo>
                                      <a:lnTo>
                                        <a:pt x="1354" y="733"/>
                                      </a:lnTo>
                                      <a:lnTo>
                                        <a:pt x="1399" y="733"/>
                                      </a:lnTo>
                                      <a:lnTo>
                                        <a:pt x="1399" y="711"/>
                                      </a:lnTo>
                                      <a:lnTo>
                                        <a:pt x="1444" y="711"/>
                                      </a:lnTo>
                                      <a:lnTo>
                                        <a:pt x="1444" y="654"/>
                                      </a:lnTo>
                                      <a:lnTo>
                                        <a:pt x="1489" y="654"/>
                                      </a:lnTo>
                                      <a:lnTo>
                                        <a:pt x="1489" y="598"/>
                                      </a:lnTo>
                                      <a:lnTo>
                                        <a:pt x="1534" y="598"/>
                                      </a:lnTo>
                                      <a:lnTo>
                                        <a:pt x="1534" y="508"/>
                                      </a:lnTo>
                                      <a:lnTo>
                                        <a:pt x="1591" y="508"/>
                                      </a:lnTo>
                                      <a:lnTo>
                                        <a:pt x="1591" y="463"/>
                                      </a:lnTo>
                                      <a:lnTo>
                                        <a:pt x="1636" y="463"/>
                                      </a:lnTo>
                                      <a:lnTo>
                                        <a:pt x="1636" y="508"/>
                                      </a:lnTo>
                                      <a:lnTo>
                                        <a:pt x="1681" y="508"/>
                                      </a:lnTo>
                                      <a:lnTo>
                                        <a:pt x="1681" y="587"/>
                                      </a:lnTo>
                                      <a:lnTo>
                                        <a:pt x="1737" y="587"/>
                                      </a:lnTo>
                                      <a:lnTo>
                                        <a:pt x="1737" y="519"/>
                                      </a:lnTo>
                                      <a:lnTo>
                                        <a:pt x="1782" y="519"/>
                                      </a:lnTo>
                                      <a:lnTo>
                                        <a:pt x="1782" y="632"/>
                                      </a:lnTo>
                                      <a:lnTo>
                                        <a:pt x="1827" y="632"/>
                                      </a:lnTo>
                                      <a:lnTo>
                                        <a:pt x="1827" y="666"/>
                                      </a:lnTo>
                                      <a:lnTo>
                                        <a:pt x="1873" y="666"/>
                                      </a:lnTo>
                                      <a:lnTo>
                                        <a:pt x="1873" y="688"/>
                                      </a:lnTo>
                                      <a:lnTo>
                                        <a:pt x="1918" y="688"/>
                                      </a:lnTo>
                                      <a:lnTo>
                                        <a:pt x="1918" y="756"/>
                                      </a:lnTo>
                                      <a:lnTo>
                                        <a:pt x="1963" y="756"/>
                                      </a:lnTo>
                                      <a:lnTo>
                                        <a:pt x="1963" y="733"/>
                                      </a:lnTo>
                                      <a:lnTo>
                                        <a:pt x="2008" y="733"/>
                                      </a:lnTo>
                                      <a:lnTo>
                                        <a:pt x="2008" y="654"/>
                                      </a:lnTo>
                                      <a:lnTo>
                                        <a:pt x="2053" y="654"/>
                                      </a:lnTo>
                                      <a:lnTo>
                                        <a:pt x="2053" y="237"/>
                                      </a:lnTo>
                                      <a:lnTo>
                                        <a:pt x="2109" y="237"/>
                                      </a:lnTo>
                                      <a:lnTo>
                                        <a:pt x="2109" y="0"/>
                                      </a:lnTo>
                                      <a:lnTo>
                                        <a:pt x="2155" y="0"/>
                                      </a:lnTo>
                                      <a:lnTo>
                                        <a:pt x="2155" y="496"/>
                                      </a:lnTo>
                                      <a:lnTo>
                                        <a:pt x="2200" y="496"/>
                                      </a:lnTo>
                                      <a:lnTo>
                                        <a:pt x="2200" y="677"/>
                                      </a:lnTo>
                                      <a:lnTo>
                                        <a:pt x="2256" y="677"/>
                                      </a:lnTo>
                                      <a:lnTo>
                                        <a:pt x="2256" y="790"/>
                                      </a:lnTo>
                                      <a:lnTo>
                                        <a:pt x="2301" y="790"/>
                                      </a:lnTo>
                                      <a:lnTo>
                                        <a:pt x="2301" y="711"/>
                                      </a:lnTo>
                                      <a:lnTo>
                                        <a:pt x="2346" y="711"/>
                                      </a:lnTo>
                                      <a:lnTo>
                                        <a:pt x="2346" y="868"/>
                                      </a:lnTo>
                                      <a:lnTo>
                                        <a:pt x="2391" y="868"/>
                                      </a:lnTo>
                                      <a:lnTo>
                                        <a:pt x="2437" y="868"/>
                                      </a:lnTo>
                                      <a:lnTo>
                                        <a:pt x="2437" y="733"/>
                                      </a:lnTo>
                                      <a:lnTo>
                                        <a:pt x="2482" y="733"/>
                                      </a:lnTo>
                                      <a:lnTo>
                                        <a:pt x="2482" y="846"/>
                                      </a:lnTo>
                                      <a:lnTo>
                                        <a:pt x="2527" y="846"/>
                                      </a:lnTo>
                                      <a:lnTo>
                                        <a:pt x="2527" y="914"/>
                                      </a:lnTo>
                                      <a:lnTo>
                                        <a:pt x="2572" y="914"/>
                                      </a:lnTo>
                                      <a:lnTo>
                                        <a:pt x="2572" y="1105"/>
                                      </a:lnTo>
                                      <a:lnTo>
                                        <a:pt x="2617" y="1105"/>
                                      </a:lnTo>
                                      <a:lnTo>
                                        <a:pt x="2617" y="823"/>
                                      </a:lnTo>
                                      <a:lnTo>
                                        <a:pt x="2662" y="823"/>
                                      </a:lnTo>
                                      <a:lnTo>
                                        <a:pt x="2662" y="1083"/>
                                      </a:lnTo>
                                      <a:lnTo>
                                        <a:pt x="2719" y="1083"/>
                                      </a:lnTo>
                                      <a:lnTo>
                                        <a:pt x="2719" y="1195"/>
                                      </a:lnTo>
                                      <a:lnTo>
                                        <a:pt x="2764" y="1195"/>
                                      </a:lnTo>
                                      <a:lnTo>
                                        <a:pt x="2764" y="1353"/>
                                      </a:lnTo>
                                      <a:lnTo>
                                        <a:pt x="2820" y="1353"/>
                                      </a:lnTo>
                                      <a:lnTo>
                                        <a:pt x="2820" y="1432"/>
                                      </a:lnTo>
                                      <a:lnTo>
                                        <a:pt x="2865" y="1432"/>
                                      </a:lnTo>
                                      <a:lnTo>
                                        <a:pt x="2865" y="1094"/>
                                      </a:lnTo>
                                      <a:lnTo>
                                        <a:pt x="2922" y="1094"/>
                                      </a:lnTo>
                                      <a:lnTo>
                                        <a:pt x="2922" y="1083"/>
                                      </a:lnTo>
                                      <a:lnTo>
                                        <a:pt x="2967" y="1083"/>
                                      </a:lnTo>
                                      <a:lnTo>
                                        <a:pt x="2967" y="1612"/>
                                      </a:lnTo>
                                      <a:lnTo>
                                        <a:pt x="3012" y="1612"/>
                                      </a:lnTo>
                                      <a:lnTo>
                                        <a:pt x="3012" y="1860"/>
                                      </a:lnTo>
                                      <a:lnTo>
                                        <a:pt x="3057" y="1860"/>
                                      </a:lnTo>
                                      <a:lnTo>
                                        <a:pt x="3057" y="1804"/>
                                      </a:lnTo>
                                      <a:lnTo>
                                        <a:pt x="3102" y="1804"/>
                                      </a:lnTo>
                                      <a:lnTo>
                                        <a:pt x="3102" y="1906"/>
                                      </a:lnTo>
                                      <a:lnTo>
                                        <a:pt x="3147" y="1906"/>
                                      </a:lnTo>
                                      <a:lnTo>
                                        <a:pt x="3147" y="2007"/>
                                      </a:lnTo>
                                      <a:lnTo>
                                        <a:pt x="3192" y="2007"/>
                                      </a:lnTo>
                                      <a:lnTo>
                                        <a:pt x="3192" y="1962"/>
                                      </a:lnTo>
                                      <a:lnTo>
                                        <a:pt x="3237" y="1962"/>
                                      </a:lnTo>
                                      <a:lnTo>
                                        <a:pt x="3237" y="2007"/>
                                      </a:lnTo>
                                      <a:lnTo>
                                        <a:pt x="3283" y="2007"/>
                                      </a:lnTo>
                                      <a:lnTo>
                                        <a:pt x="3283" y="1624"/>
                                      </a:lnTo>
                                      <a:lnTo>
                                        <a:pt x="3328" y="1624"/>
                                      </a:lnTo>
                                      <a:lnTo>
                                        <a:pt x="3328" y="1680"/>
                                      </a:lnTo>
                                      <a:lnTo>
                                        <a:pt x="3373" y="1680"/>
                                      </a:lnTo>
                                      <a:lnTo>
                                        <a:pt x="3373" y="1838"/>
                                      </a:lnTo>
                                      <a:lnTo>
                                        <a:pt x="3429" y="1838"/>
                                      </a:lnTo>
                                      <a:lnTo>
                                        <a:pt x="3429" y="2018"/>
                                      </a:lnTo>
                                      <a:lnTo>
                                        <a:pt x="3474" y="2018"/>
                                      </a:lnTo>
                                      <a:lnTo>
                                        <a:pt x="3474" y="2492"/>
                                      </a:lnTo>
                                      <a:lnTo>
                                        <a:pt x="3520" y="2492"/>
                                      </a:lnTo>
                                      <a:lnTo>
                                        <a:pt x="3576" y="2492"/>
                                      </a:lnTo>
                                      <a:lnTo>
                                        <a:pt x="3621" y="2492"/>
                                      </a:lnTo>
                                      <a:lnTo>
                                        <a:pt x="3666" y="2492"/>
                                      </a:lnTo>
                                      <a:lnTo>
                                        <a:pt x="3711" y="2492"/>
                                      </a:lnTo>
                                      <a:lnTo>
                                        <a:pt x="3756" y="2492"/>
                                      </a:lnTo>
                                      <a:lnTo>
                                        <a:pt x="3802" y="2492"/>
                                      </a:lnTo>
                                      <a:lnTo>
                                        <a:pt x="3847" y="2492"/>
                                      </a:lnTo>
                                      <a:lnTo>
                                        <a:pt x="3903" y="2492"/>
                                      </a:lnTo>
                                      <a:lnTo>
                                        <a:pt x="3948" y="2492"/>
                                      </a:lnTo>
                                      <a:lnTo>
                                        <a:pt x="3993" y="2492"/>
                                      </a:lnTo>
                                      <a:lnTo>
                                        <a:pt x="4038" y="2492"/>
                                      </a:lnTo>
                                      <a:lnTo>
                                        <a:pt x="4095" y="2492"/>
                                      </a:lnTo>
                                      <a:lnTo>
                                        <a:pt x="4140" y="2492"/>
                                      </a:lnTo>
                                      <a:lnTo>
                                        <a:pt x="4185" y="2492"/>
                                      </a:lnTo>
                                      <a:lnTo>
                                        <a:pt x="4241" y="2492"/>
                                      </a:lnTo>
                                      <a:lnTo>
                                        <a:pt x="4287" y="2492"/>
                                      </a:lnTo>
                                      <a:lnTo>
                                        <a:pt x="4332" y="2492"/>
                                      </a:lnTo>
                                      <a:lnTo>
                                        <a:pt x="4377" y="2492"/>
                                      </a:lnTo>
                                    </a:path>
                                  </a:pathLst>
                                </a:custGeom>
                                <a:noFill/>
                                <a:ln w="6985">
                                  <a:solidFill>
                                    <a:srgbClr val="00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41" name="Freeform 1643"/>
                              <wps:cNvSpPr>
                                <a:spLocks/>
                              </wps:cNvSpPr>
                              <wps:spPr bwMode="auto">
                                <a:xfrm>
                                  <a:off x="0" y="715625"/>
                                  <a:ext cx="2506908" cy="1611056"/>
                                </a:xfrm>
                                <a:custGeom>
                                  <a:avLst/>
                                  <a:gdLst>
                                    <a:gd name="T0" fmla="*/ 21590 w 3948"/>
                                    <a:gd name="T1" fmla="*/ 1438910 h 2537"/>
                                    <a:gd name="T2" fmla="*/ 50165 w 3948"/>
                                    <a:gd name="T3" fmla="*/ 1331595 h 2537"/>
                                    <a:gd name="T4" fmla="*/ 107315 w 3948"/>
                                    <a:gd name="T5" fmla="*/ 1303020 h 2537"/>
                                    <a:gd name="T6" fmla="*/ 135890 w 3948"/>
                                    <a:gd name="T7" fmla="*/ 1238885 h 2537"/>
                                    <a:gd name="T8" fmla="*/ 200660 w 3948"/>
                                    <a:gd name="T9" fmla="*/ 1217295 h 2537"/>
                                    <a:gd name="T10" fmla="*/ 229235 w 3948"/>
                                    <a:gd name="T11" fmla="*/ 1138555 h 2537"/>
                                    <a:gd name="T12" fmla="*/ 293370 w 3948"/>
                                    <a:gd name="T13" fmla="*/ 1123950 h 2537"/>
                                    <a:gd name="T14" fmla="*/ 322580 w 3948"/>
                                    <a:gd name="T15" fmla="*/ 1095375 h 2537"/>
                                    <a:gd name="T16" fmla="*/ 379730 w 3948"/>
                                    <a:gd name="T17" fmla="*/ 995045 h 2537"/>
                                    <a:gd name="T18" fmla="*/ 408305 w 3948"/>
                                    <a:gd name="T19" fmla="*/ 880745 h 2537"/>
                                    <a:gd name="T20" fmla="*/ 465455 w 3948"/>
                                    <a:gd name="T21" fmla="*/ 852170 h 2537"/>
                                    <a:gd name="T22" fmla="*/ 494030 w 3948"/>
                                    <a:gd name="T23" fmla="*/ 766445 h 2537"/>
                                    <a:gd name="T24" fmla="*/ 558800 w 3948"/>
                                    <a:gd name="T25" fmla="*/ 629920 h 2537"/>
                                    <a:gd name="T26" fmla="*/ 594360 w 3948"/>
                                    <a:gd name="T27" fmla="*/ 565785 h 2537"/>
                                    <a:gd name="T28" fmla="*/ 652145 w 3948"/>
                                    <a:gd name="T29" fmla="*/ 579755 h 2537"/>
                                    <a:gd name="T30" fmla="*/ 680720 w 3948"/>
                                    <a:gd name="T31" fmla="*/ 537210 h 2537"/>
                                    <a:gd name="T32" fmla="*/ 737870 w 3948"/>
                                    <a:gd name="T33" fmla="*/ 558800 h 2537"/>
                                    <a:gd name="T34" fmla="*/ 766445 w 3948"/>
                                    <a:gd name="T35" fmla="*/ 393700 h 2537"/>
                                    <a:gd name="T36" fmla="*/ 823595 w 3948"/>
                                    <a:gd name="T37" fmla="*/ 451485 h 2537"/>
                                    <a:gd name="T38" fmla="*/ 859790 w 3948"/>
                                    <a:gd name="T39" fmla="*/ 494030 h 2537"/>
                                    <a:gd name="T40" fmla="*/ 916940 w 3948"/>
                                    <a:gd name="T41" fmla="*/ 480060 h 2537"/>
                                    <a:gd name="T42" fmla="*/ 945515 w 3948"/>
                                    <a:gd name="T43" fmla="*/ 401320 h 2537"/>
                                    <a:gd name="T44" fmla="*/ 1010285 w 3948"/>
                                    <a:gd name="T45" fmla="*/ 336550 h 2537"/>
                                    <a:gd name="T46" fmla="*/ 1038860 w 3948"/>
                                    <a:gd name="T47" fmla="*/ 343535 h 2537"/>
                                    <a:gd name="T48" fmla="*/ 1102995 w 3948"/>
                                    <a:gd name="T49" fmla="*/ 393700 h 2537"/>
                                    <a:gd name="T50" fmla="*/ 1131570 w 3948"/>
                                    <a:gd name="T51" fmla="*/ 422275 h 2537"/>
                                    <a:gd name="T52" fmla="*/ 1189355 w 3948"/>
                                    <a:gd name="T53" fmla="*/ 458470 h 2537"/>
                                    <a:gd name="T54" fmla="*/ 1217930 w 3948"/>
                                    <a:gd name="T55" fmla="*/ 508635 h 2537"/>
                                    <a:gd name="T56" fmla="*/ 1275080 w 3948"/>
                                    <a:gd name="T57" fmla="*/ 480060 h 2537"/>
                                    <a:gd name="T58" fmla="*/ 1303655 w 3948"/>
                                    <a:gd name="T59" fmla="*/ 135890 h 2537"/>
                                    <a:gd name="T60" fmla="*/ 1368425 w 3948"/>
                                    <a:gd name="T61" fmla="*/ 0 h 2537"/>
                                    <a:gd name="T62" fmla="*/ 1397000 w 3948"/>
                                    <a:gd name="T63" fmla="*/ 443865 h 2537"/>
                                    <a:gd name="T64" fmla="*/ 1461135 w 3948"/>
                                    <a:gd name="T65" fmla="*/ 515620 h 2537"/>
                                    <a:gd name="T66" fmla="*/ 1489710 w 3948"/>
                                    <a:gd name="T67" fmla="*/ 587375 h 2537"/>
                                    <a:gd name="T68" fmla="*/ 1547495 w 3948"/>
                                    <a:gd name="T69" fmla="*/ 608965 h 2537"/>
                                    <a:gd name="T70" fmla="*/ 1576070 w 3948"/>
                                    <a:gd name="T71" fmla="*/ 515620 h 2537"/>
                                    <a:gd name="T72" fmla="*/ 1633220 w 3948"/>
                                    <a:gd name="T73" fmla="*/ 572770 h 2537"/>
                                    <a:gd name="T74" fmla="*/ 1661795 w 3948"/>
                                    <a:gd name="T75" fmla="*/ 480060 h 2537"/>
                                    <a:gd name="T76" fmla="*/ 1726565 w 3948"/>
                                    <a:gd name="T77" fmla="*/ 644525 h 2537"/>
                                    <a:gd name="T78" fmla="*/ 1755140 w 3948"/>
                                    <a:gd name="T79" fmla="*/ 852170 h 2537"/>
                                    <a:gd name="T80" fmla="*/ 1819275 w 3948"/>
                                    <a:gd name="T81" fmla="*/ 909320 h 2537"/>
                                    <a:gd name="T82" fmla="*/ 1855470 w 3948"/>
                                    <a:gd name="T83" fmla="*/ 680085 h 2537"/>
                                    <a:gd name="T84" fmla="*/ 1912620 w 3948"/>
                                    <a:gd name="T85" fmla="*/ 1052195 h 2537"/>
                                    <a:gd name="T86" fmla="*/ 1941195 w 3948"/>
                                    <a:gd name="T87" fmla="*/ 1160145 h 2537"/>
                                    <a:gd name="T88" fmla="*/ 1998345 w 3948"/>
                                    <a:gd name="T89" fmla="*/ 1360170 h 2537"/>
                                    <a:gd name="T90" fmla="*/ 2026920 w 3948"/>
                                    <a:gd name="T91" fmla="*/ 1346200 h 2537"/>
                                    <a:gd name="T92" fmla="*/ 2084705 w 3948"/>
                                    <a:gd name="T93" fmla="*/ 1252855 h 2537"/>
                                    <a:gd name="T94" fmla="*/ 2113280 w 3948"/>
                                    <a:gd name="T95" fmla="*/ 1138555 h 2537"/>
                                    <a:gd name="T96" fmla="*/ 2177415 w 3948"/>
                                    <a:gd name="T97" fmla="*/ 1152525 h 2537"/>
                                    <a:gd name="T98" fmla="*/ 2205990 w 3948"/>
                                    <a:gd name="T99" fmla="*/ 1503680 h 2537"/>
                                    <a:gd name="T100" fmla="*/ 2270760 w 3948"/>
                                    <a:gd name="T101" fmla="*/ 1610995 h 2537"/>
                                    <a:gd name="T102" fmla="*/ 2299335 w 3948"/>
                                    <a:gd name="T103" fmla="*/ 1610995 h 2537"/>
                                    <a:gd name="T104" fmla="*/ 2356485 w 3948"/>
                                    <a:gd name="T105" fmla="*/ 1610995 h 2537"/>
                                    <a:gd name="T106" fmla="*/ 2385060 w 3948"/>
                                    <a:gd name="T107" fmla="*/ 1610995 h 2537"/>
                                    <a:gd name="T108" fmla="*/ 2442845 w 3948"/>
                                    <a:gd name="T109" fmla="*/ 1610995 h 2537"/>
                                    <a:gd name="T110" fmla="*/ 2478405 w 3948"/>
                                    <a:gd name="T111" fmla="*/ 1610995 h 2537"/>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Lst>
                                  <a:ahLst/>
                                  <a:cxnLst>
                                    <a:cxn ang="T112">
                                      <a:pos x="T0" y="T1"/>
                                    </a:cxn>
                                    <a:cxn ang="T113">
                                      <a:pos x="T2" y="T3"/>
                                    </a:cxn>
                                    <a:cxn ang="T114">
                                      <a:pos x="T4" y="T5"/>
                                    </a:cxn>
                                    <a:cxn ang="T115">
                                      <a:pos x="T6" y="T7"/>
                                    </a:cxn>
                                    <a:cxn ang="T116">
                                      <a:pos x="T8" y="T9"/>
                                    </a:cxn>
                                    <a:cxn ang="T117">
                                      <a:pos x="T10" y="T11"/>
                                    </a:cxn>
                                    <a:cxn ang="T118">
                                      <a:pos x="T12" y="T13"/>
                                    </a:cxn>
                                    <a:cxn ang="T119">
                                      <a:pos x="T14" y="T15"/>
                                    </a:cxn>
                                    <a:cxn ang="T120">
                                      <a:pos x="T16" y="T17"/>
                                    </a:cxn>
                                    <a:cxn ang="T121">
                                      <a:pos x="T18" y="T19"/>
                                    </a:cxn>
                                    <a:cxn ang="T122">
                                      <a:pos x="T20" y="T21"/>
                                    </a:cxn>
                                    <a:cxn ang="T123">
                                      <a:pos x="T22" y="T23"/>
                                    </a:cxn>
                                    <a:cxn ang="T124">
                                      <a:pos x="T24" y="T25"/>
                                    </a:cxn>
                                    <a:cxn ang="T125">
                                      <a:pos x="T26" y="T27"/>
                                    </a:cxn>
                                    <a:cxn ang="T126">
                                      <a:pos x="T28" y="T29"/>
                                    </a:cxn>
                                    <a:cxn ang="T127">
                                      <a:pos x="T30" y="T31"/>
                                    </a:cxn>
                                    <a:cxn ang="T128">
                                      <a:pos x="T32" y="T33"/>
                                    </a:cxn>
                                    <a:cxn ang="T129">
                                      <a:pos x="T34" y="T35"/>
                                    </a:cxn>
                                    <a:cxn ang="T130">
                                      <a:pos x="T36" y="T37"/>
                                    </a:cxn>
                                    <a:cxn ang="T131">
                                      <a:pos x="T38" y="T39"/>
                                    </a:cxn>
                                    <a:cxn ang="T132">
                                      <a:pos x="T40" y="T41"/>
                                    </a:cxn>
                                    <a:cxn ang="T133">
                                      <a:pos x="T42" y="T43"/>
                                    </a:cxn>
                                    <a:cxn ang="T134">
                                      <a:pos x="T44" y="T45"/>
                                    </a:cxn>
                                    <a:cxn ang="T135">
                                      <a:pos x="T46" y="T47"/>
                                    </a:cxn>
                                    <a:cxn ang="T136">
                                      <a:pos x="T48" y="T49"/>
                                    </a:cxn>
                                    <a:cxn ang="T137">
                                      <a:pos x="T50" y="T51"/>
                                    </a:cxn>
                                    <a:cxn ang="T138">
                                      <a:pos x="T52" y="T53"/>
                                    </a:cxn>
                                    <a:cxn ang="T139">
                                      <a:pos x="T54" y="T55"/>
                                    </a:cxn>
                                    <a:cxn ang="T140">
                                      <a:pos x="T56" y="T57"/>
                                    </a:cxn>
                                    <a:cxn ang="T141">
                                      <a:pos x="T58" y="T59"/>
                                    </a:cxn>
                                    <a:cxn ang="T142">
                                      <a:pos x="T60" y="T61"/>
                                    </a:cxn>
                                    <a:cxn ang="T143">
                                      <a:pos x="T62" y="T63"/>
                                    </a:cxn>
                                    <a:cxn ang="T144">
                                      <a:pos x="T64" y="T65"/>
                                    </a:cxn>
                                    <a:cxn ang="T145">
                                      <a:pos x="T66" y="T67"/>
                                    </a:cxn>
                                    <a:cxn ang="T146">
                                      <a:pos x="T68" y="T69"/>
                                    </a:cxn>
                                    <a:cxn ang="T147">
                                      <a:pos x="T70" y="T71"/>
                                    </a:cxn>
                                    <a:cxn ang="T148">
                                      <a:pos x="T72" y="T73"/>
                                    </a:cxn>
                                    <a:cxn ang="T149">
                                      <a:pos x="T74" y="T75"/>
                                    </a:cxn>
                                    <a:cxn ang="T150">
                                      <a:pos x="T76" y="T77"/>
                                    </a:cxn>
                                    <a:cxn ang="T151">
                                      <a:pos x="T78" y="T79"/>
                                    </a:cxn>
                                    <a:cxn ang="T152">
                                      <a:pos x="T80" y="T81"/>
                                    </a:cxn>
                                    <a:cxn ang="T153">
                                      <a:pos x="T82" y="T83"/>
                                    </a:cxn>
                                    <a:cxn ang="T154">
                                      <a:pos x="T84" y="T85"/>
                                    </a:cxn>
                                    <a:cxn ang="T155">
                                      <a:pos x="T86" y="T87"/>
                                    </a:cxn>
                                    <a:cxn ang="T156">
                                      <a:pos x="T88" y="T89"/>
                                    </a:cxn>
                                    <a:cxn ang="T157">
                                      <a:pos x="T90" y="T91"/>
                                    </a:cxn>
                                    <a:cxn ang="T158">
                                      <a:pos x="T92" y="T93"/>
                                    </a:cxn>
                                    <a:cxn ang="T159">
                                      <a:pos x="T94" y="T95"/>
                                    </a:cxn>
                                    <a:cxn ang="T160">
                                      <a:pos x="T96" y="T97"/>
                                    </a:cxn>
                                    <a:cxn ang="T161">
                                      <a:pos x="T98" y="T99"/>
                                    </a:cxn>
                                    <a:cxn ang="T162">
                                      <a:pos x="T100" y="T101"/>
                                    </a:cxn>
                                    <a:cxn ang="T163">
                                      <a:pos x="T102" y="T103"/>
                                    </a:cxn>
                                    <a:cxn ang="T164">
                                      <a:pos x="T104" y="T105"/>
                                    </a:cxn>
                                    <a:cxn ang="T165">
                                      <a:pos x="T106" y="T107"/>
                                    </a:cxn>
                                    <a:cxn ang="T166">
                                      <a:pos x="T108" y="T109"/>
                                    </a:cxn>
                                    <a:cxn ang="T167">
                                      <a:pos x="T110" y="T111"/>
                                    </a:cxn>
                                  </a:cxnLst>
                                  <a:rect l="0" t="0" r="r" b="b"/>
                                  <a:pathLst>
                                    <a:path w="3948" h="2537">
                                      <a:moveTo>
                                        <a:pt x="0" y="2311"/>
                                      </a:moveTo>
                                      <a:lnTo>
                                        <a:pt x="0" y="2266"/>
                                      </a:lnTo>
                                      <a:lnTo>
                                        <a:pt x="34" y="2266"/>
                                      </a:lnTo>
                                      <a:lnTo>
                                        <a:pt x="34" y="2165"/>
                                      </a:lnTo>
                                      <a:lnTo>
                                        <a:pt x="79" y="2165"/>
                                      </a:lnTo>
                                      <a:lnTo>
                                        <a:pt x="79" y="2097"/>
                                      </a:lnTo>
                                      <a:lnTo>
                                        <a:pt x="124" y="2097"/>
                                      </a:lnTo>
                                      <a:lnTo>
                                        <a:pt x="124" y="2052"/>
                                      </a:lnTo>
                                      <a:lnTo>
                                        <a:pt x="169" y="2052"/>
                                      </a:lnTo>
                                      <a:lnTo>
                                        <a:pt x="169" y="2018"/>
                                      </a:lnTo>
                                      <a:lnTo>
                                        <a:pt x="214" y="2018"/>
                                      </a:lnTo>
                                      <a:lnTo>
                                        <a:pt x="214" y="1951"/>
                                      </a:lnTo>
                                      <a:lnTo>
                                        <a:pt x="271" y="1951"/>
                                      </a:lnTo>
                                      <a:lnTo>
                                        <a:pt x="271" y="1917"/>
                                      </a:lnTo>
                                      <a:lnTo>
                                        <a:pt x="316" y="1917"/>
                                      </a:lnTo>
                                      <a:lnTo>
                                        <a:pt x="316" y="1872"/>
                                      </a:lnTo>
                                      <a:lnTo>
                                        <a:pt x="361" y="1872"/>
                                      </a:lnTo>
                                      <a:lnTo>
                                        <a:pt x="361" y="1793"/>
                                      </a:lnTo>
                                      <a:lnTo>
                                        <a:pt x="417" y="1793"/>
                                      </a:lnTo>
                                      <a:lnTo>
                                        <a:pt x="417" y="1770"/>
                                      </a:lnTo>
                                      <a:lnTo>
                                        <a:pt x="462" y="1770"/>
                                      </a:lnTo>
                                      <a:lnTo>
                                        <a:pt x="462" y="1725"/>
                                      </a:lnTo>
                                      <a:lnTo>
                                        <a:pt x="508" y="1725"/>
                                      </a:lnTo>
                                      <a:lnTo>
                                        <a:pt x="553" y="1725"/>
                                      </a:lnTo>
                                      <a:lnTo>
                                        <a:pt x="553" y="1567"/>
                                      </a:lnTo>
                                      <a:lnTo>
                                        <a:pt x="598" y="1567"/>
                                      </a:lnTo>
                                      <a:lnTo>
                                        <a:pt x="598" y="1455"/>
                                      </a:lnTo>
                                      <a:lnTo>
                                        <a:pt x="643" y="1455"/>
                                      </a:lnTo>
                                      <a:lnTo>
                                        <a:pt x="643" y="1387"/>
                                      </a:lnTo>
                                      <a:lnTo>
                                        <a:pt x="688" y="1387"/>
                                      </a:lnTo>
                                      <a:lnTo>
                                        <a:pt x="688" y="1342"/>
                                      </a:lnTo>
                                      <a:lnTo>
                                        <a:pt x="733" y="1342"/>
                                      </a:lnTo>
                                      <a:lnTo>
                                        <a:pt x="733" y="1285"/>
                                      </a:lnTo>
                                      <a:lnTo>
                                        <a:pt x="778" y="1285"/>
                                      </a:lnTo>
                                      <a:lnTo>
                                        <a:pt x="778" y="1207"/>
                                      </a:lnTo>
                                      <a:lnTo>
                                        <a:pt x="823" y="1207"/>
                                      </a:lnTo>
                                      <a:lnTo>
                                        <a:pt x="823" y="992"/>
                                      </a:lnTo>
                                      <a:lnTo>
                                        <a:pt x="880" y="992"/>
                                      </a:lnTo>
                                      <a:lnTo>
                                        <a:pt x="880" y="857"/>
                                      </a:lnTo>
                                      <a:lnTo>
                                        <a:pt x="936" y="857"/>
                                      </a:lnTo>
                                      <a:lnTo>
                                        <a:pt x="936" y="891"/>
                                      </a:lnTo>
                                      <a:lnTo>
                                        <a:pt x="981" y="891"/>
                                      </a:lnTo>
                                      <a:lnTo>
                                        <a:pt x="981" y="913"/>
                                      </a:lnTo>
                                      <a:lnTo>
                                        <a:pt x="1027" y="913"/>
                                      </a:lnTo>
                                      <a:lnTo>
                                        <a:pt x="1027" y="880"/>
                                      </a:lnTo>
                                      <a:lnTo>
                                        <a:pt x="1072" y="880"/>
                                      </a:lnTo>
                                      <a:lnTo>
                                        <a:pt x="1072" y="846"/>
                                      </a:lnTo>
                                      <a:lnTo>
                                        <a:pt x="1117" y="846"/>
                                      </a:lnTo>
                                      <a:lnTo>
                                        <a:pt x="1117" y="880"/>
                                      </a:lnTo>
                                      <a:lnTo>
                                        <a:pt x="1162" y="880"/>
                                      </a:lnTo>
                                      <a:lnTo>
                                        <a:pt x="1162" y="756"/>
                                      </a:lnTo>
                                      <a:lnTo>
                                        <a:pt x="1207" y="756"/>
                                      </a:lnTo>
                                      <a:lnTo>
                                        <a:pt x="1207" y="620"/>
                                      </a:lnTo>
                                      <a:lnTo>
                                        <a:pt x="1252" y="620"/>
                                      </a:lnTo>
                                      <a:lnTo>
                                        <a:pt x="1252" y="711"/>
                                      </a:lnTo>
                                      <a:lnTo>
                                        <a:pt x="1297" y="711"/>
                                      </a:lnTo>
                                      <a:lnTo>
                                        <a:pt x="1297" y="722"/>
                                      </a:lnTo>
                                      <a:lnTo>
                                        <a:pt x="1354" y="722"/>
                                      </a:lnTo>
                                      <a:lnTo>
                                        <a:pt x="1354" y="778"/>
                                      </a:lnTo>
                                      <a:lnTo>
                                        <a:pt x="1399" y="778"/>
                                      </a:lnTo>
                                      <a:lnTo>
                                        <a:pt x="1399" y="756"/>
                                      </a:lnTo>
                                      <a:lnTo>
                                        <a:pt x="1444" y="756"/>
                                      </a:lnTo>
                                      <a:lnTo>
                                        <a:pt x="1444" y="665"/>
                                      </a:lnTo>
                                      <a:lnTo>
                                        <a:pt x="1489" y="665"/>
                                      </a:lnTo>
                                      <a:lnTo>
                                        <a:pt x="1489" y="632"/>
                                      </a:lnTo>
                                      <a:lnTo>
                                        <a:pt x="1534" y="632"/>
                                      </a:lnTo>
                                      <a:lnTo>
                                        <a:pt x="1534" y="530"/>
                                      </a:lnTo>
                                      <a:lnTo>
                                        <a:pt x="1591" y="530"/>
                                      </a:lnTo>
                                      <a:lnTo>
                                        <a:pt x="1591" y="496"/>
                                      </a:lnTo>
                                      <a:lnTo>
                                        <a:pt x="1636" y="496"/>
                                      </a:lnTo>
                                      <a:lnTo>
                                        <a:pt x="1636" y="541"/>
                                      </a:lnTo>
                                      <a:lnTo>
                                        <a:pt x="1681" y="541"/>
                                      </a:lnTo>
                                      <a:lnTo>
                                        <a:pt x="1681" y="620"/>
                                      </a:lnTo>
                                      <a:lnTo>
                                        <a:pt x="1737" y="620"/>
                                      </a:lnTo>
                                      <a:lnTo>
                                        <a:pt x="1737" y="564"/>
                                      </a:lnTo>
                                      <a:lnTo>
                                        <a:pt x="1782" y="564"/>
                                      </a:lnTo>
                                      <a:lnTo>
                                        <a:pt x="1782" y="665"/>
                                      </a:lnTo>
                                      <a:lnTo>
                                        <a:pt x="1827" y="665"/>
                                      </a:lnTo>
                                      <a:lnTo>
                                        <a:pt x="1827" y="722"/>
                                      </a:lnTo>
                                      <a:lnTo>
                                        <a:pt x="1873" y="722"/>
                                      </a:lnTo>
                                      <a:lnTo>
                                        <a:pt x="1873" y="733"/>
                                      </a:lnTo>
                                      <a:lnTo>
                                        <a:pt x="1918" y="733"/>
                                      </a:lnTo>
                                      <a:lnTo>
                                        <a:pt x="1918" y="801"/>
                                      </a:lnTo>
                                      <a:lnTo>
                                        <a:pt x="1963" y="801"/>
                                      </a:lnTo>
                                      <a:lnTo>
                                        <a:pt x="1963" y="756"/>
                                      </a:lnTo>
                                      <a:lnTo>
                                        <a:pt x="2008" y="756"/>
                                      </a:lnTo>
                                      <a:lnTo>
                                        <a:pt x="2008" y="688"/>
                                      </a:lnTo>
                                      <a:lnTo>
                                        <a:pt x="2053" y="688"/>
                                      </a:lnTo>
                                      <a:lnTo>
                                        <a:pt x="2053" y="214"/>
                                      </a:lnTo>
                                      <a:lnTo>
                                        <a:pt x="2109" y="214"/>
                                      </a:lnTo>
                                      <a:lnTo>
                                        <a:pt x="2109" y="0"/>
                                      </a:lnTo>
                                      <a:lnTo>
                                        <a:pt x="2155" y="0"/>
                                      </a:lnTo>
                                      <a:lnTo>
                                        <a:pt x="2155" y="564"/>
                                      </a:lnTo>
                                      <a:lnTo>
                                        <a:pt x="2200" y="564"/>
                                      </a:lnTo>
                                      <a:lnTo>
                                        <a:pt x="2200" y="699"/>
                                      </a:lnTo>
                                      <a:lnTo>
                                        <a:pt x="2256" y="699"/>
                                      </a:lnTo>
                                      <a:lnTo>
                                        <a:pt x="2256" y="812"/>
                                      </a:lnTo>
                                      <a:lnTo>
                                        <a:pt x="2301" y="812"/>
                                      </a:lnTo>
                                      <a:lnTo>
                                        <a:pt x="2301" y="733"/>
                                      </a:lnTo>
                                      <a:lnTo>
                                        <a:pt x="2346" y="733"/>
                                      </a:lnTo>
                                      <a:lnTo>
                                        <a:pt x="2346" y="925"/>
                                      </a:lnTo>
                                      <a:lnTo>
                                        <a:pt x="2391" y="925"/>
                                      </a:lnTo>
                                      <a:lnTo>
                                        <a:pt x="2391" y="959"/>
                                      </a:lnTo>
                                      <a:lnTo>
                                        <a:pt x="2437" y="959"/>
                                      </a:lnTo>
                                      <a:lnTo>
                                        <a:pt x="2437" y="846"/>
                                      </a:lnTo>
                                      <a:lnTo>
                                        <a:pt x="2482" y="846"/>
                                      </a:lnTo>
                                      <a:lnTo>
                                        <a:pt x="2482" y="812"/>
                                      </a:lnTo>
                                      <a:lnTo>
                                        <a:pt x="2527" y="812"/>
                                      </a:lnTo>
                                      <a:lnTo>
                                        <a:pt x="2527" y="902"/>
                                      </a:lnTo>
                                      <a:lnTo>
                                        <a:pt x="2572" y="902"/>
                                      </a:lnTo>
                                      <a:lnTo>
                                        <a:pt x="2572" y="1083"/>
                                      </a:lnTo>
                                      <a:lnTo>
                                        <a:pt x="2617" y="1083"/>
                                      </a:lnTo>
                                      <a:lnTo>
                                        <a:pt x="2617" y="756"/>
                                      </a:lnTo>
                                      <a:lnTo>
                                        <a:pt x="2662" y="756"/>
                                      </a:lnTo>
                                      <a:lnTo>
                                        <a:pt x="2662" y="1015"/>
                                      </a:lnTo>
                                      <a:lnTo>
                                        <a:pt x="2719" y="1015"/>
                                      </a:lnTo>
                                      <a:lnTo>
                                        <a:pt x="2719" y="1139"/>
                                      </a:lnTo>
                                      <a:lnTo>
                                        <a:pt x="2764" y="1139"/>
                                      </a:lnTo>
                                      <a:lnTo>
                                        <a:pt x="2764" y="1342"/>
                                      </a:lnTo>
                                      <a:lnTo>
                                        <a:pt x="2820" y="1342"/>
                                      </a:lnTo>
                                      <a:lnTo>
                                        <a:pt x="2820" y="1432"/>
                                      </a:lnTo>
                                      <a:lnTo>
                                        <a:pt x="2865" y="1432"/>
                                      </a:lnTo>
                                      <a:lnTo>
                                        <a:pt x="2865" y="1274"/>
                                      </a:lnTo>
                                      <a:lnTo>
                                        <a:pt x="2922" y="1274"/>
                                      </a:lnTo>
                                      <a:lnTo>
                                        <a:pt x="2922" y="1071"/>
                                      </a:lnTo>
                                      <a:lnTo>
                                        <a:pt x="2967" y="1071"/>
                                      </a:lnTo>
                                      <a:lnTo>
                                        <a:pt x="2967" y="1657"/>
                                      </a:lnTo>
                                      <a:lnTo>
                                        <a:pt x="3012" y="1657"/>
                                      </a:lnTo>
                                      <a:lnTo>
                                        <a:pt x="3012" y="1984"/>
                                      </a:lnTo>
                                      <a:lnTo>
                                        <a:pt x="3057" y="1984"/>
                                      </a:lnTo>
                                      <a:lnTo>
                                        <a:pt x="3057" y="1827"/>
                                      </a:lnTo>
                                      <a:lnTo>
                                        <a:pt x="3102" y="1827"/>
                                      </a:lnTo>
                                      <a:lnTo>
                                        <a:pt x="3102" y="2142"/>
                                      </a:lnTo>
                                      <a:lnTo>
                                        <a:pt x="3147" y="2142"/>
                                      </a:lnTo>
                                      <a:lnTo>
                                        <a:pt x="3147" y="2131"/>
                                      </a:lnTo>
                                      <a:lnTo>
                                        <a:pt x="3192" y="2131"/>
                                      </a:lnTo>
                                      <a:lnTo>
                                        <a:pt x="3192" y="2120"/>
                                      </a:lnTo>
                                      <a:lnTo>
                                        <a:pt x="3237" y="2120"/>
                                      </a:lnTo>
                                      <a:lnTo>
                                        <a:pt x="3237" y="1973"/>
                                      </a:lnTo>
                                      <a:lnTo>
                                        <a:pt x="3283" y="1973"/>
                                      </a:lnTo>
                                      <a:lnTo>
                                        <a:pt x="3283" y="1612"/>
                                      </a:lnTo>
                                      <a:lnTo>
                                        <a:pt x="3328" y="1612"/>
                                      </a:lnTo>
                                      <a:lnTo>
                                        <a:pt x="3328" y="1793"/>
                                      </a:lnTo>
                                      <a:lnTo>
                                        <a:pt x="3373" y="1793"/>
                                      </a:lnTo>
                                      <a:lnTo>
                                        <a:pt x="3373" y="1815"/>
                                      </a:lnTo>
                                      <a:lnTo>
                                        <a:pt x="3429" y="1815"/>
                                      </a:lnTo>
                                      <a:lnTo>
                                        <a:pt x="3429" y="2018"/>
                                      </a:lnTo>
                                      <a:lnTo>
                                        <a:pt x="3474" y="2018"/>
                                      </a:lnTo>
                                      <a:lnTo>
                                        <a:pt x="3474" y="2368"/>
                                      </a:lnTo>
                                      <a:lnTo>
                                        <a:pt x="3520" y="2368"/>
                                      </a:lnTo>
                                      <a:lnTo>
                                        <a:pt x="3520" y="2537"/>
                                      </a:lnTo>
                                      <a:lnTo>
                                        <a:pt x="3576" y="2537"/>
                                      </a:lnTo>
                                      <a:lnTo>
                                        <a:pt x="3621" y="2537"/>
                                      </a:lnTo>
                                      <a:lnTo>
                                        <a:pt x="3666" y="2537"/>
                                      </a:lnTo>
                                      <a:lnTo>
                                        <a:pt x="3711" y="2537"/>
                                      </a:lnTo>
                                      <a:lnTo>
                                        <a:pt x="3756" y="2537"/>
                                      </a:lnTo>
                                      <a:lnTo>
                                        <a:pt x="3802" y="2537"/>
                                      </a:lnTo>
                                      <a:lnTo>
                                        <a:pt x="3847" y="2537"/>
                                      </a:lnTo>
                                      <a:lnTo>
                                        <a:pt x="3903" y="2537"/>
                                      </a:lnTo>
                                      <a:lnTo>
                                        <a:pt x="3948" y="2537"/>
                                      </a:lnTo>
                                    </a:path>
                                  </a:pathLst>
                                </a:custGeom>
                                <a:noFill/>
                                <a:ln w="21590">
                                  <a:solidFill>
                                    <a:srgbClr val="FF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42" name="Freeform 1644"/>
                              <wps:cNvSpPr>
                                <a:spLocks/>
                              </wps:cNvSpPr>
                              <wps:spPr bwMode="auto">
                                <a:xfrm>
                                  <a:off x="2506908" y="2326680"/>
                                  <a:ext cx="272401" cy="0"/>
                                </a:xfrm>
                                <a:custGeom>
                                  <a:avLst/>
                                  <a:gdLst>
                                    <a:gd name="T0" fmla="*/ 0 w 429"/>
                                    <a:gd name="T1" fmla="*/ 28575 w 429"/>
                                    <a:gd name="T2" fmla="*/ 28575 w 429"/>
                                    <a:gd name="T3" fmla="*/ 57150 w 429"/>
                                    <a:gd name="T4" fmla="*/ 57150 w 429"/>
                                    <a:gd name="T5" fmla="*/ 93345 w 429"/>
                                    <a:gd name="T6" fmla="*/ 93345 w 429"/>
                                    <a:gd name="T7" fmla="*/ 121920 w 429"/>
                                    <a:gd name="T8" fmla="*/ 121920 w 429"/>
                                    <a:gd name="T9" fmla="*/ 150495 w 429"/>
                                    <a:gd name="T10" fmla="*/ 150495 w 429"/>
                                    <a:gd name="T11" fmla="*/ 186055 w 429"/>
                                    <a:gd name="T12" fmla="*/ 186055 w 429"/>
                                    <a:gd name="T13" fmla="*/ 215265 w 429"/>
                                    <a:gd name="T14" fmla="*/ 215265 w 429"/>
                                    <a:gd name="T15" fmla="*/ 243840 w 429"/>
                                    <a:gd name="T16" fmla="*/ 243840 w 429"/>
                                    <a:gd name="T17" fmla="*/ 272415 w 429"/>
                                    <a:gd name="T18" fmla="*/ 272415 w 429"/>
                                    <a:gd name="T19" fmla="*/ 0 60000 65536"/>
                                    <a:gd name="T20" fmla="*/ 0 60000 65536"/>
                                    <a:gd name="T21" fmla="*/ 0 60000 65536"/>
                                    <a:gd name="T22" fmla="*/ 0 60000 65536"/>
                                    <a:gd name="T23" fmla="*/ 0 60000 65536"/>
                                    <a:gd name="T24" fmla="*/ 0 60000 65536"/>
                                    <a:gd name="T25" fmla="*/ 0 60000 65536"/>
                                    <a:gd name="T26" fmla="*/ 0 60000 65536"/>
                                    <a:gd name="T27" fmla="*/ 0 60000 65536"/>
                                    <a:gd name="T28" fmla="*/ 0 60000 65536"/>
                                    <a:gd name="T29" fmla="*/ 0 60000 65536"/>
                                    <a:gd name="T30" fmla="*/ 0 60000 65536"/>
                                    <a:gd name="T31" fmla="*/ 0 60000 65536"/>
                                    <a:gd name="T32" fmla="*/ 0 60000 65536"/>
                                    <a:gd name="T33" fmla="*/ 0 60000 65536"/>
                                    <a:gd name="T34" fmla="*/ 0 60000 65536"/>
                                    <a:gd name="T35" fmla="*/ 0 60000 65536"/>
                                    <a:gd name="T36" fmla="*/ 0 60000 65536"/>
                                    <a:gd name="T37" fmla="*/ 0 60000 65536"/>
                                  </a:gdLst>
                                  <a:ahLst/>
                                  <a:cxnLst>
                                    <a:cxn ang="T19">
                                      <a:pos x="T0" y="0"/>
                                    </a:cxn>
                                    <a:cxn ang="T20">
                                      <a:pos x="T1" y="0"/>
                                    </a:cxn>
                                    <a:cxn ang="T21">
                                      <a:pos x="T2" y="0"/>
                                    </a:cxn>
                                    <a:cxn ang="T22">
                                      <a:pos x="T3" y="0"/>
                                    </a:cxn>
                                    <a:cxn ang="T23">
                                      <a:pos x="T4" y="0"/>
                                    </a:cxn>
                                    <a:cxn ang="T24">
                                      <a:pos x="T5" y="0"/>
                                    </a:cxn>
                                    <a:cxn ang="T25">
                                      <a:pos x="T6" y="0"/>
                                    </a:cxn>
                                    <a:cxn ang="T26">
                                      <a:pos x="T7" y="0"/>
                                    </a:cxn>
                                    <a:cxn ang="T27">
                                      <a:pos x="T8" y="0"/>
                                    </a:cxn>
                                    <a:cxn ang="T28">
                                      <a:pos x="T9" y="0"/>
                                    </a:cxn>
                                    <a:cxn ang="T29">
                                      <a:pos x="T10" y="0"/>
                                    </a:cxn>
                                    <a:cxn ang="T30">
                                      <a:pos x="T11" y="0"/>
                                    </a:cxn>
                                    <a:cxn ang="T31">
                                      <a:pos x="T12" y="0"/>
                                    </a:cxn>
                                    <a:cxn ang="T32">
                                      <a:pos x="T13" y="0"/>
                                    </a:cxn>
                                    <a:cxn ang="T33">
                                      <a:pos x="T14" y="0"/>
                                    </a:cxn>
                                    <a:cxn ang="T34">
                                      <a:pos x="T15" y="0"/>
                                    </a:cxn>
                                    <a:cxn ang="T35">
                                      <a:pos x="T16" y="0"/>
                                    </a:cxn>
                                    <a:cxn ang="T36">
                                      <a:pos x="T17" y="0"/>
                                    </a:cxn>
                                    <a:cxn ang="T37">
                                      <a:pos x="T18" y="0"/>
                                    </a:cxn>
                                  </a:cxnLst>
                                  <a:rect l="0" t="0" r="r" b="b"/>
                                  <a:pathLst>
                                    <a:path w="429">
                                      <a:moveTo>
                                        <a:pt x="0" y="0"/>
                                      </a:moveTo>
                                      <a:lnTo>
                                        <a:pt x="45" y="0"/>
                                      </a:lnTo>
                                      <a:lnTo>
                                        <a:pt x="90" y="0"/>
                                      </a:lnTo>
                                      <a:lnTo>
                                        <a:pt x="147" y="0"/>
                                      </a:lnTo>
                                      <a:lnTo>
                                        <a:pt x="192" y="0"/>
                                      </a:lnTo>
                                      <a:lnTo>
                                        <a:pt x="237" y="0"/>
                                      </a:lnTo>
                                      <a:lnTo>
                                        <a:pt x="293" y="0"/>
                                      </a:lnTo>
                                      <a:lnTo>
                                        <a:pt x="339" y="0"/>
                                      </a:lnTo>
                                      <a:lnTo>
                                        <a:pt x="384" y="0"/>
                                      </a:lnTo>
                                      <a:lnTo>
                                        <a:pt x="429" y="0"/>
                                      </a:lnTo>
                                    </a:path>
                                  </a:pathLst>
                                </a:custGeom>
                                <a:noFill/>
                                <a:ln w="21590">
                                  <a:solidFill>
                                    <a:srgbClr val="FF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43" name="Freeform 1645"/>
                              <wps:cNvSpPr>
                                <a:spLocks/>
                              </wps:cNvSpPr>
                              <wps:spPr bwMode="auto">
                                <a:xfrm>
                                  <a:off x="0" y="687024"/>
                                  <a:ext cx="2779309" cy="1639657"/>
                                </a:xfrm>
                                <a:custGeom>
                                  <a:avLst/>
                                  <a:gdLst>
                                    <a:gd name="T0" fmla="*/ 21590 w 4377"/>
                                    <a:gd name="T1" fmla="*/ 1467485 h 2582"/>
                                    <a:gd name="T2" fmla="*/ 50165 w 4377"/>
                                    <a:gd name="T3" fmla="*/ 1360170 h 2582"/>
                                    <a:gd name="T4" fmla="*/ 107315 w 4377"/>
                                    <a:gd name="T5" fmla="*/ 1338580 h 2582"/>
                                    <a:gd name="T6" fmla="*/ 135890 w 4377"/>
                                    <a:gd name="T7" fmla="*/ 1259840 h 2582"/>
                                    <a:gd name="T8" fmla="*/ 200660 w 4377"/>
                                    <a:gd name="T9" fmla="*/ 1238250 h 2582"/>
                                    <a:gd name="T10" fmla="*/ 229235 w 4377"/>
                                    <a:gd name="T11" fmla="*/ 1145540 h 2582"/>
                                    <a:gd name="T12" fmla="*/ 293370 w 4377"/>
                                    <a:gd name="T13" fmla="*/ 1130935 h 2582"/>
                                    <a:gd name="T14" fmla="*/ 322580 w 4377"/>
                                    <a:gd name="T15" fmla="*/ 1080770 h 2582"/>
                                    <a:gd name="T16" fmla="*/ 379730 w 4377"/>
                                    <a:gd name="T17" fmla="*/ 973455 h 2582"/>
                                    <a:gd name="T18" fmla="*/ 408305 w 4377"/>
                                    <a:gd name="T19" fmla="*/ 859155 h 2582"/>
                                    <a:gd name="T20" fmla="*/ 465455 w 4377"/>
                                    <a:gd name="T21" fmla="*/ 830580 h 2582"/>
                                    <a:gd name="T22" fmla="*/ 494030 w 4377"/>
                                    <a:gd name="T23" fmla="*/ 730250 h 2582"/>
                                    <a:gd name="T24" fmla="*/ 558800 w 4377"/>
                                    <a:gd name="T25" fmla="*/ 594360 h 2582"/>
                                    <a:gd name="T26" fmla="*/ 594360 w 4377"/>
                                    <a:gd name="T27" fmla="*/ 579755 h 2582"/>
                                    <a:gd name="T28" fmla="*/ 652145 w 4377"/>
                                    <a:gd name="T29" fmla="*/ 587375 h 2582"/>
                                    <a:gd name="T30" fmla="*/ 680720 w 4377"/>
                                    <a:gd name="T31" fmla="*/ 529590 h 2582"/>
                                    <a:gd name="T32" fmla="*/ 737870 w 4377"/>
                                    <a:gd name="T33" fmla="*/ 558800 h 2582"/>
                                    <a:gd name="T34" fmla="*/ 766445 w 4377"/>
                                    <a:gd name="T35" fmla="*/ 358140 h 2582"/>
                                    <a:gd name="T36" fmla="*/ 823595 w 4377"/>
                                    <a:gd name="T37" fmla="*/ 415290 h 2582"/>
                                    <a:gd name="T38" fmla="*/ 859790 w 4377"/>
                                    <a:gd name="T39" fmla="*/ 472440 h 2582"/>
                                    <a:gd name="T40" fmla="*/ 916940 w 4377"/>
                                    <a:gd name="T41" fmla="*/ 472440 h 2582"/>
                                    <a:gd name="T42" fmla="*/ 945515 w 4377"/>
                                    <a:gd name="T43" fmla="*/ 393700 h 2582"/>
                                    <a:gd name="T44" fmla="*/ 1010285 w 4377"/>
                                    <a:gd name="T45" fmla="*/ 300990 h 2582"/>
                                    <a:gd name="T46" fmla="*/ 1038860 w 4377"/>
                                    <a:gd name="T47" fmla="*/ 329565 h 2582"/>
                                    <a:gd name="T48" fmla="*/ 1102995 w 4377"/>
                                    <a:gd name="T49" fmla="*/ 386715 h 2582"/>
                                    <a:gd name="T50" fmla="*/ 1131570 w 4377"/>
                                    <a:gd name="T51" fmla="*/ 429895 h 2582"/>
                                    <a:gd name="T52" fmla="*/ 1189355 w 4377"/>
                                    <a:gd name="T53" fmla="*/ 465455 h 2582"/>
                                    <a:gd name="T54" fmla="*/ 1217930 w 4377"/>
                                    <a:gd name="T55" fmla="*/ 494030 h 2582"/>
                                    <a:gd name="T56" fmla="*/ 1275080 w 4377"/>
                                    <a:gd name="T57" fmla="*/ 487045 h 2582"/>
                                    <a:gd name="T58" fmla="*/ 1303655 w 4377"/>
                                    <a:gd name="T59" fmla="*/ 135890 h 2582"/>
                                    <a:gd name="T60" fmla="*/ 1368425 w 4377"/>
                                    <a:gd name="T61" fmla="*/ 0 h 2582"/>
                                    <a:gd name="T62" fmla="*/ 1397000 w 4377"/>
                                    <a:gd name="T63" fmla="*/ 450850 h 2582"/>
                                    <a:gd name="T64" fmla="*/ 1461135 w 4377"/>
                                    <a:gd name="T65" fmla="*/ 529590 h 2582"/>
                                    <a:gd name="T66" fmla="*/ 1489710 w 4377"/>
                                    <a:gd name="T67" fmla="*/ 572770 h 2582"/>
                                    <a:gd name="T68" fmla="*/ 1547495 w 4377"/>
                                    <a:gd name="T69" fmla="*/ 572770 h 2582"/>
                                    <a:gd name="T70" fmla="*/ 1576070 w 4377"/>
                                    <a:gd name="T71" fmla="*/ 508635 h 2582"/>
                                    <a:gd name="T72" fmla="*/ 1633220 w 4377"/>
                                    <a:gd name="T73" fmla="*/ 551180 h 2582"/>
                                    <a:gd name="T74" fmla="*/ 1661795 w 4377"/>
                                    <a:gd name="T75" fmla="*/ 458470 h 2582"/>
                                    <a:gd name="T76" fmla="*/ 1726565 w 4377"/>
                                    <a:gd name="T77" fmla="*/ 651510 h 2582"/>
                                    <a:gd name="T78" fmla="*/ 1755140 w 4377"/>
                                    <a:gd name="T79" fmla="*/ 837565 h 2582"/>
                                    <a:gd name="T80" fmla="*/ 1819275 w 4377"/>
                                    <a:gd name="T81" fmla="*/ 866140 h 2582"/>
                                    <a:gd name="T82" fmla="*/ 1855470 w 4377"/>
                                    <a:gd name="T83" fmla="*/ 587375 h 2582"/>
                                    <a:gd name="T84" fmla="*/ 1912620 w 4377"/>
                                    <a:gd name="T85" fmla="*/ 959485 h 2582"/>
                                    <a:gd name="T86" fmla="*/ 1941195 w 4377"/>
                                    <a:gd name="T87" fmla="*/ 1080770 h 2582"/>
                                    <a:gd name="T88" fmla="*/ 1998345 w 4377"/>
                                    <a:gd name="T89" fmla="*/ 1274445 h 2582"/>
                                    <a:gd name="T90" fmla="*/ 2026920 w 4377"/>
                                    <a:gd name="T91" fmla="*/ 1395730 h 2582"/>
                                    <a:gd name="T92" fmla="*/ 2084705 w 4377"/>
                                    <a:gd name="T93" fmla="*/ 1252855 h 2582"/>
                                    <a:gd name="T94" fmla="*/ 2113280 w 4377"/>
                                    <a:gd name="T95" fmla="*/ 1095375 h 2582"/>
                                    <a:gd name="T96" fmla="*/ 2177415 w 4377"/>
                                    <a:gd name="T97" fmla="*/ 1009650 h 2582"/>
                                    <a:gd name="T98" fmla="*/ 2205990 w 4377"/>
                                    <a:gd name="T99" fmla="*/ 1582420 h 2582"/>
                                    <a:gd name="T100" fmla="*/ 2270760 w 4377"/>
                                    <a:gd name="T101" fmla="*/ 1639570 h 2582"/>
                                    <a:gd name="T102" fmla="*/ 2299335 w 4377"/>
                                    <a:gd name="T103" fmla="*/ 1639570 h 2582"/>
                                    <a:gd name="T104" fmla="*/ 2356485 w 4377"/>
                                    <a:gd name="T105" fmla="*/ 1639570 h 2582"/>
                                    <a:gd name="T106" fmla="*/ 2385060 w 4377"/>
                                    <a:gd name="T107" fmla="*/ 1639570 h 2582"/>
                                    <a:gd name="T108" fmla="*/ 2442845 w 4377"/>
                                    <a:gd name="T109" fmla="*/ 1639570 h 2582"/>
                                    <a:gd name="T110" fmla="*/ 2478405 w 4377"/>
                                    <a:gd name="T111" fmla="*/ 1639570 h 2582"/>
                                    <a:gd name="T112" fmla="*/ 2535555 w 4377"/>
                                    <a:gd name="T113" fmla="*/ 1639570 h 2582"/>
                                    <a:gd name="T114" fmla="*/ 2564130 w 4377"/>
                                    <a:gd name="T115" fmla="*/ 1639570 h 2582"/>
                                    <a:gd name="T116" fmla="*/ 2628900 w 4377"/>
                                    <a:gd name="T117" fmla="*/ 1639570 h 2582"/>
                                    <a:gd name="T118" fmla="*/ 2657475 w 4377"/>
                                    <a:gd name="T119" fmla="*/ 1639570 h 2582"/>
                                    <a:gd name="T120" fmla="*/ 2722245 w 4377"/>
                                    <a:gd name="T121" fmla="*/ 1639570 h 2582"/>
                                    <a:gd name="T122" fmla="*/ 2750820 w 4377"/>
                                    <a:gd name="T123" fmla="*/ 1639570 h 2582"/>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 name="T180" fmla="*/ 0 60000 65536"/>
                                    <a:gd name="T181" fmla="*/ 0 60000 65536"/>
                                    <a:gd name="T182" fmla="*/ 0 60000 65536"/>
                                    <a:gd name="T183" fmla="*/ 0 60000 65536"/>
                                    <a:gd name="T184" fmla="*/ 0 60000 65536"/>
                                    <a:gd name="T185" fmla="*/ 0 60000 65536"/>
                                  </a:gdLst>
                                  <a:ahLst/>
                                  <a:cxnLst>
                                    <a:cxn ang="T124">
                                      <a:pos x="T0" y="T1"/>
                                    </a:cxn>
                                    <a:cxn ang="T125">
                                      <a:pos x="T2" y="T3"/>
                                    </a:cxn>
                                    <a:cxn ang="T126">
                                      <a:pos x="T4" y="T5"/>
                                    </a:cxn>
                                    <a:cxn ang="T127">
                                      <a:pos x="T6" y="T7"/>
                                    </a:cxn>
                                    <a:cxn ang="T128">
                                      <a:pos x="T8" y="T9"/>
                                    </a:cxn>
                                    <a:cxn ang="T129">
                                      <a:pos x="T10" y="T11"/>
                                    </a:cxn>
                                    <a:cxn ang="T130">
                                      <a:pos x="T12" y="T13"/>
                                    </a:cxn>
                                    <a:cxn ang="T131">
                                      <a:pos x="T14" y="T15"/>
                                    </a:cxn>
                                    <a:cxn ang="T132">
                                      <a:pos x="T16" y="T17"/>
                                    </a:cxn>
                                    <a:cxn ang="T133">
                                      <a:pos x="T18" y="T19"/>
                                    </a:cxn>
                                    <a:cxn ang="T134">
                                      <a:pos x="T20" y="T21"/>
                                    </a:cxn>
                                    <a:cxn ang="T135">
                                      <a:pos x="T22" y="T23"/>
                                    </a:cxn>
                                    <a:cxn ang="T136">
                                      <a:pos x="T24" y="T25"/>
                                    </a:cxn>
                                    <a:cxn ang="T137">
                                      <a:pos x="T26" y="T27"/>
                                    </a:cxn>
                                    <a:cxn ang="T138">
                                      <a:pos x="T28" y="T29"/>
                                    </a:cxn>
                                    <a:cxn ang="T139">
                                      <a:pos x="T30" y="T31"/>
                                    </a:cxn>
                                    <a:cxn ang="T140">
                                      <a:pos x="T32" y="T33"/>
                                    </a:cxn>
                                    <a:cxn ang="T141">
                                      <a:pos x="T34" y="T35"/>
                                    </a:cxn>
                                    <a:cxn ang="T142">
                                      <a:pos x="T36" y="T37"/>
                                    </a:cxn>
                                    <a:cxn ang="T143">
                                      <a:pos x="T38" y="T39"/>
                                    </a:cxn>
                                    <a:cxn ang="T144">
                                      <a:pos x="T40" y="T41"/>
                                    </a:cxn>
                                    <a:cxn ang="T145">
                                      <a:pos x="T42" y="T43"/>
                                    </a:cxn>
                                    <a:cxn ang="T146">
                                      <a:pos x="T44" y="T45"/>
                                    </a:cxn>
                                    <a:cxn ang="T147">
                                      <a:pos x="T46" y="T47"/>
                                    </a:cxn>
                                    <a:cxn ang="T148">
                                      <a:pos x="T48" y="T49"/>
                                    </a:cxn>
                                    <a:cxn ang="T149">
                                      <a:pos x="T50" y="T51"/>
                                    </a:cxn>
                                    <a:cxn ang="T150">
                                      <a:pos x="T52" y="T53"/>
                                    </a:cxn>
                                    <a:cxn ang="T151">
                                      <a:pos x="T54" y="T55"/>
                                    </a:cxn>
                                    <a:cxn ang="T152">
                                      <a:pos x="T56" y="T57"/>
                                    </a:cxn>
                                    <a:cxn ang="T153">
                                      <a:pos x="T58" y="T59"/>
                                    </a:cxn>
                                    <a:cxn ang="T154">
                                      <a:pos x="T60" y="T61"/>
                                    </a:cxn>
                                    <a:cxn ang="T155">
                                      <a:pos x="T62" y="T63"/>
                                    </a:cxn>
                                    <a:cxn ang="T156">
                                      <a:pos x="T64" y="T65"/>
                                    </a:cxn>
                                    <a:cxn ang="T157">
                                      <a:pos x="T66" y="T67"/>
                                    </a:cxn>
                                    <a:cxn ang="T158">
                                      <a:pos x="T68" y="T69"/>
                                    </a:cxn>
                                    <a:cxn ang="T159">
                                      <a:pos x="T70" y="T71"/>
                                    </a:cxn>
                                    <a:cxn ang="T160">
                                      <a:pos x="T72" y="T73"/>
                                    </a:cxn>
                                    <a:cxn ang="T161">
                                      <a:pos x="T74" y="T75"/>
                                    </a:cxn>
                                    <a:cxn ang="T162">
                                      <a:pos x="T76" y="T77"/>
                                    </a:cxn>
                                    <a:cxn ang="T163">
                                      <a:pos x="T78" y="T79"/>
                                    </a:cxn>
                                    <a:cxn ang="T164">
                                      <a:pos x="T80" y="T81"/>
                                    </a:cxn>
                                    <a:cxn ang="T165">
                                      <a:pos x="T82" y="T83"/>
                                    </a:cxn>
                                    <a:cxn ang="T166">
                                      <a:pos x="T84" y="T85"/>
                                    </a:cxn>
                                    <a:cxn ang="T167">
                                      <a:pos x="T86" y="T87"/>
                                    </a:cxn>
                                    <a:cxn ang="T168">
                                      <a:pos x="T88" y="T89"/>
                                    </a:cxn>
                                    <a:cxn ang="T169">
                                      <a:pos x="T90" y="T91"/>
                                    </a:cxn>
                                    <a:cxn ang="T170">
                                      <a:pos x="T92" y="T93"/>
                                    </a:cxn>
                                    <a:cxn ang="T171">
                                      <a:pos x="T94" y="T95"/>
                                    </a:cxn>
                                    <a:cxn ang="T172">
                                      <a:pos x="T96" y="T97"/>
                                    </a:cxn>
                                    <a:cxn ang="T173">
                                      <a:pos x="T98" y="T99"/>
                                    </a:cxn>
                                    <a:cxn ang="T174">
                                      <a:pos x="T100" y="T101"/>
                                    </a:cxn>
                                    <a:cxn ang="T175">
                                      <a:pos x="T102" y="T103"/>
                                    </a:cxn>
                                    <a:cxn ang="T176">
                                      <a:pos x="T104" y="T105"/>
                                    </a:cxn>
                                    <a:cxn ang="T177">
                                      <a:pos x="T106" y="T107"/>
                                    </a:cxn>
                                    <a:cxn ang="T178">
                                      <a:pos x="T108" y="T109"/>
                                    </a:cxn>
                                    <a:cxn ang="T179">
                                      <a:pos x="T110" y="T111"/>
                                    </a:cxn>
                                    <a:cxn ang="T180">
                                      <a:pos x="T112" y="T113"/>
                                    </a:cxn>
                                    <a:cxn ang="T181">
                                      <a:pos x="T114" y="T115"/>
                                    </a:cxn>
                                    <a:cxn ang="T182">
                                      <a:pos x="T116" y="T117"/>
                                    </a:cxn>
                                    <a:cxn ang="T183">
                                      <a:pos x="T118" y="T119"/>
                                    </a:cxn>
                                    <a:cxn ang="T184">
                                      <a:pos x="T120" y="T121"/>
                                    </a:cxn>
                                    <a:cxn ang="T185">
                                      <a:pos x="T122" y="T123"/>
                                    </a:cxn>
                                  </a:cxnLst>
                                  <a:rect l="0" t="0" r="r" b="b"/>
                                  <a:pathLst>
                                    <a:path w="4377" h="2582">
                                      <a:moveTo>
                                        <a:pt x="0" y="2356"/>
                                      </a:moveTo>
                                      <a:lnTo>
                                        <a:pt x="0" y="2311"/>
                                      </a:lnTo>
                                      <a:lnTo>
                                        <a:pt x="34" y="2311"/>
                                      </a:lnTo>
                                      <a:lnTo>
                                        <a:pt x="34" y="2221"/>
                                      </a:lnTo>
                                      <a:lnTo>
                                        <a:pt x="79" y="2221"/>
                                      </a:lnTo>
                                      <a:lnTo>
                                        <a:pt x="79" y="2142"/>
                                      </a:lnTo>
                                      <a:lnTo>
                                        <a:pt x="124" y="2142"/>
                                      </a:lnTo>
                                      <a:lnTo>
                                        <a:pt x="124" y="2108"/>
                                      </a:lnTo>
                                      <a:lnTo>
                                        <a:pt x="169" y="2108"/>
                                      </a:lnTo>
                                      <a:lnTo>
                                        <a:pt x="169" y="2063"/>
                                      </a:lnTo>
                                      <a:lnTo>
                                        <a:pt x="214" y="2063"/>
                                      </a:lnTo>
                                      <a:lnTo>
                                        <a:pt x="214" y="1984"/>
                                      </a:lnTo>
                                      <a:lnTo>
                                        <a:pt x="271" y="1984"/>
                                      </a:lnTo>
                                      <a:lnTo>
                                        <a:pt x="271" y="1950"/>
                                      </a:lnTo>
                                      <a:lnTo>
                                        <a:pt x="316" y="1950"/>
                                      </a:lnTo>
                                      <a:lnTo>
                                        <a:pt x="316" y="1894"/>
                                      </a:lnTo>
                                      <a:lnTo>
                                        <a:pt x="361" y="1894"/>
                                      </a:lnTo>
                                      <a:lnTo>
                                        <a:pt x="361" y="1804"/>
                                      </a:lnTo>
                                      <a:lnTo>
                                        <a:pt x="417" y="1804"/>
                                      </a:lnTo>
                                      <a:lnTo>
                                        <a:pt x="417" y="1781"/>
                                      </a:lnTo>
                                      <a:lnTo>
                                        <a:pt x="462" y="1781"/>
                                      </a:lnTo>
                                      <a:lnTo>
                                        <a:pt x="462" y="1714"/>
                                      </a:lnTo>
                                      <a:lnTo>
                                        <a:pt x="508" y="1714"/>
                                      </a:lnTo>
                                      <a:lnTo>
                                        <a:pt x="508" y="1702"/>
                                      </a:lnTo>
                                      <a:lnTo>
                                        <a:pt x="553" y="1702"/>
                                      </a:lnTo>
                                      <a:lnTo>
                                        <a:pt x="553" y="1533"/>
                                      </a:lnTo>
                                      <a:lnTo>
                                        <a:pt x="598" y="1533"/>
                                      </a:lnTo>
                                      <a:lnTo>
                                        <a:pt x="598" y="1421"/>
                                      </a:lnTo>
                                      <a:lnTo>
                                        <a:pt x="643" y="1421"/>
                                      </a:lnTo>
                                      <a:lnTo>
                                        <a:pt x="643" y="1353"/>
                                      </a:lnTo>
                                      <a:lnTo>
                                        <a:pt x="688" y="1353"/>
                                      </a:lnTo>
                                      <a:lnTo>
                                        <a:pt x="688" y="1308"/>
                                      </a:lnTo>
                                      <a:lnTo>
                                        <a:pt x="733" y="1308"/>
                                      </a:lnTo>
                                      <a:lnTo>
                                        <a:pt x="733" y="1229"/>
                                      </a:lnTo>
                                      <a:lnTo>
                                        <a:pt x="778" y="1229"/>
                                      </a:lnTo>
                                      <a:lnTo>
                                        <a:pt x="778" y="1150"/>
                                      </a:lnTo>
                                      <a:lnTo>
                                        <a:pt x="823" y="1150"/>
                                      </a:lnTo>
                                      <a:lnTo>
                                        <a:pt x="823" y="936"/>
                                      </a:lnTo>
                                      <a:lnTo>
                                        <a:pt x="880" y="936"/>
                                      </a:lnTo>
                                      <a:lnTo>
                                        <a:pt x="880" y="846"/>
                                      </a:lnTo>
                                      <a:lnTo>
                                        <a:pt x="936" y="846"/>
                                      </a:lnTo>
                                      <a:lnTo>
                                        <a:pt x="936" y="913"/>
                                      </a:lnTo>
                                      <a:lnTo>
                                        <a:pt x="981" y="913"/>
                                      </a:lnTo>
                                      <a:lnTo>
                                        <a:pt x="981" y="925"/>
                                      </a:lnTo>
                                      <a:lnTo>
                                        <a:pt x="1027" y="925"/>
                                      </a:lnTo>
                                      <a:lnTo>
                                        <a:pt x="1027" y="880"/>
                                      </a:lnTo>
                                      <a:lnTo>
                                        <a:pt x="1072" y="880"/>
                                      </a:lnTo>
                                      <a:lnTo>
                                        <a:pt x="1072" y="834"/>
                                      </a:lnTo>
                                      <a:lnTo>
                                        <a:pt x="1117" y="834"/>
                                      </a:lnTo>
                                      <a:lnTo>
                                        <a:pt x="1117" y="880"/>
                                      </a:lnTo>
                                      <a:lnTo>
                                        <a:pt x="1162" y="880"/>
                                      </a:lnTo>
                                      <a:lnTo>
                                        <a:pt x="1162" y="710"/>
                                      </a:lnTo>
                                      <a:lnTo>
                                        <a:pt x="1207" y="710"/>
                                      </a:lnTo>
                                      <a:lnTo>
                                        <a:pt x="1207" y="564"/>
                                      </a:lnTo>
                                      <a:lnTo>
                                        <a:pt x="1252" y="564"/>
                                      </a:lnTo>
                                      <a:lnTo>
                                        <a:pt x="1252" y="654"/>
                                      </a:lnTo>
                                      <a:lnTo>
                                        <a:pt x="1297" y="654"/>
                                      </a:lnTo>
                                      <a:lnTo>
                                        <a:pt x="1297" y="665"/>
                                      </a:lnTo>
                                      <a:lnTo>
                                        <a:pt x="1354" y="665"/>
                                      </a:lnTo>
                                      <a:lnTo>
                                        <a:pt x="1354" y="744"/>
                                      </a:lnTo>
                                      <a:lnTo>
                                        <a:pt x="1399" y="744"/>
                                      </a:lnTo>
                                      <a:lnTo>
                                        <a:pt x="1444" y="744"/>
                                      </a:lnTo>
                                      <a:lnTo>
                                        <a:pt x="1444" y="677"/>
                                      </a:lnTo>
                                      <a:lnTo>
                                        <a:pt x="1489" y="677"/>
                                      </a:lnTo>
                                      <a:lnTo>
                                        <a:pt x="1489" y="620"/>
                                      </a:lnTo>
                                      <a:lnTo>
                                        <a:pt x="1534" y="620"/>
                                      </a:lnTo>
                                      <a:lnTo>
                                        <a:pt x="1534" y="474"/>
                                      </a:lnTo>
                                      <a:lnTo>
                                        <a:pt x="1591" y="474"/>
                                      </a:lnTo>
                                      <a:lnTo>
                                        <a:pt x="1591" y="406"/>
                                      </a:lnTo>
                                      <a:lnTo>
                                        <a:pt x="1636" y="406"/>
                                      </a:lnTo>
                                      <a:lnTo>
                                        <a:pt x="1636" y="519"/>
                                      </a:lnTo>
                                      <a:lnTo>
                                        <a:pt x="1681" y="519"/>
                                      </a:lnTo>
                                      <a:lnTo>
                                        <a:pt x="1681" y="609"/>
                                      </a:lnTo>
                                      <a:lnTo>
                                        <a:pt x="1737" y="609"/>
                                      </a:lnTo>
                                      <a:lnTo>
                                        <a:pt x="1737" y="564"/>
                                      </a:lnTo>
                                      <a:lnTo>
                                        <a:pt x="1782" y="564"/>
                                      </a:lnTo>
                                      <a:lnTo>
                                        <a:pt x="1782" y="677"/>
                                      </a:lnTo>
                                      <a:lnTo>
                                        <a:pt x="1827" y="677"/>
                                      </a:lnTo>
                                      <a:lnTo>
                                        <a:pt x="1827" y="733"/>
                                      </a:lnTo>
                                      <a:lnTo>
                                        <a:pt x="1873" y="733"/>
                                      </a:lnTo>
                                      <a:lnTo>
                                        <a:pt x="1873" y="722"/>
                                      </a:lnTo>
                                      <a:lnTo>
                                        <a:pt x="1918" y="722"/>
                                      </a:lnTo>
                                      <a:lnTo>
                                        <a:pt x="1918" y="778"/>
                                      </a:lnTo>
                                      <a:lnTo>
                                        <a:pt x="1963" y="778"/>
                                      </a:lnTo>
                                      <a:lnTo>
                                        <a:pt x="1963" y="767"/>
                                      </a:lnTo>
                                      <a:lnTo>
                                        <a:pt x="2008" y="767"/>
                                      </a:lnTo>
                                      <a:lnTo>
                                        <a:pt x="2008" y="677"/>
                                      </a:lnTo>
                                      <a:lnTo>
                                        <a:pt x="2053" y="677"/>
                                      </a:lnTo>
                                      <a:lnTo>
                                        <a:pt x="2053" y="214"/>
                                      </a:lnTo>
                                      <a:lnTo>
                                        <a:pt x="2109" y="214"/>
                                      </a:lnTo>
                                      <a:lnTo>
                                        <a:pt x="2109" y="0"/>
                                      </a:lnTo>
                                      <a:lnTo>
                                        <a:pt x="2155" y="0"/>
                                      </a:lnTo>
                                      <a:lnTo>
                                        <a:pt x="2155" y="530"/>
                                      </a:lnTo>
                                      <a:lnTo>
                                        <a:pt x="2200" y="530"/>
                                      </a:lnTo>
                                      <a:lnTo>
                                        <a:pt x="2200" y="710"/>
                                      </a:lnTo>
                                      <a:lnTo>
                                        <a:pt x="2256" y="710"/>
                                      </a:lnTo>
                                      <a:lnTo>
                                        <a:pt x="2256" y="834"/>
                                      </a:lnTo>
                                      <a:lnTo>
                                        <a:pt x="2301" y="834"/>
                                      </a:lnTo>
                                      <a:lnTo>
                                        <a:pt x="2301" y="722"/>
                                      </a:lnTo>
                                      <a:lnTo>
                                        <a:pt x="2346" y="722"/>
                                      </a:lnTo>
                                      <a:lnTo>
                                        <a:pt x="2346" y="902"/>
                                      </a:lnTo>
                                      <a:lnTo>
                                        <a:pt x="2391" y="902"/>
                                      </a:lnTo>
                                      <a:lnTo>
                                        <a:pt x="2437" y="902"/>
                                      </a:lnTo>
                                      <a:lnTo>
                                        <a:pt x="2437" y="789"/>
                                      </a:lnTo>
                                      <a:lnTo>
                                        <a:pt x="2482" y="789"/>
                                      </a:lnTo>
                                      <a:lnTo>
                                        <a:pt x="2482" y="801"/>
                                      </a:lnTo>
                                      <a:lnTo>
                                        <a:pt x="2527" y="801"/>
                                      </a:lnTo>
                                      <a:lnTo>
                                        <a:pt x="2527" y="868"/>
                                      </a:lnTo>
                                      <a:lnTo>
                                        <a:pt x="2572" y="868"/>
                                      </a:lnTo>
                                      <a:lnTo>
                                        <a:pt x="2572" y="970"/>
                                      </a:lnTo>
                                      <a:lnTo>
                                        <a:pt x="2617" y="970"/>
                                      </a:lnTo>
                                      <a:lnTo>
                                        <a:pt x="2617" y="722"/>
                                      </a:lnTo>
                                      <a:lnTo>
                                        <a:pt x="2662" y="722"/>
                                      </a:lnTo>
                                      <a:lnTo>
                                        <a:pt x="2662" y="1026"/>
                                      </a:lnTo>
                                      <a:lnTo>
                                        <a:pt x="2719" y="1026"/>
                                      </a:lnTo>
                                      <a:lnTo>
                                        <a:pt x="2719" y="1071"/>
                                      </a:lnTo>
                                      <a:lnTo>
                                        <a:pt x="2764" y="1071"/>
                                      </a:lnTo>
                                      <a:lnTo>
                                        <a:pt x="2764" y="1319"/>
                                      </a:lnTo>
                                      <a:lnTo>
                                        <a:pt x="2820" y="1319"/>
                                      </a:lnTo>
                                      <a:lnTo>
                                        <a:pt x="2820" y="1364"/>
                                      </a:lnTo>
                                      <a:lnTo>
                                        <a:pt x="2865" y="1364"/>
                                      </a:lnTo>
                                      <a:lnTo>
                                        <a:pt x="2865" y="1173"/>
                                      </a:lnTo>
                                      <a:lnTo>
                                        <a:pt x="2922" y="1173"/>
                                      </a:lnTo>
                                      <a:lnTo>
                                        <a:pt x="2922" y="925"/>
                                      </a:lnTo>
                                      <a:lnTo>
                                        <a:pt x="2967" y="925"/>
                                      </a:lnTo>
                                      <a:lnTo>
                                        <a:pt x="2967" y="1511"/>
                                      </a:lnTo>
                                      <a:lnTo>
                                        <a:pt x="3012" y="1511"/>
                                      </a:lnTo>
                                      <a:lnTo>
                                        <a:pt x="3012" y="1759"/>
                                      </a:lnTo>
                                      <a:lnTo>
                                        <a:pt x="3057" y="1759"/>
                                      </a:lnTo>
                                      <a:lnTo>
                                        <a:pt x="3057" y="1702"/>
                                      </a:lnTo>
                                      <a:lnTo>
                                        <a:pt x="3102" y="1702"/>
                                      </a:lnTo>
                                      <a:lnTo>
                                        <a:pt x="3102" y="2007"/>
                                      </a:lnTo>
                                      <a:lnTo>
                                        <a:pt x="3147" y="2007"/>
                                      </a:lnTo>
                                      <a:lnTo>
                                        <a:pt x="3147" y="2052"/>
                                      </a:lnTo>
                                      <a:lnTo>
                                        <a:pt x="3192" y="2052"/>
                                      </a:lnTo>
                                      <a:lnTo>
                                        <a:pt x="3192" y="2198"/>
                                      </a:lnTo>
                                      <a:lnTo>
                                        <a:pt x="3237" y="2198"/>
                                      </a:lnTo>
                                      <a:lnTo>
                                        <a:pt x="3237" y="1973"/>
                                      </a:lnTo>
                                      <a:lnTo>
                                        <a:pt x="3283" y="1973"/>
                                      </a:lnTo>
                                      <a:lnTo>
                                        <a:pt x="3283" y="1624"/>
                                      </a:lnTo>
                                      <a:lnTo>
                                        <a:pt x="3328" y="1624"/>
                                      </a:lnTo>
                                      <a:lnTo>
                                        <a:pt x="3328" y="1725"/>
                                      </a:lnTo>
                                      <a:lnTo>
                                        <a:pt x="3373" y="1725"/>
                                      </a:lnTo>
                                      <a:lnTo>
                                        <a:pt x="3373" y="1590"/>
                                      </a:lnTo>
                                      <a:lnTo>
                                        <a:pt x="3429" y="1590"/>
                                      </a:lnTo>
                                      <a:lnTo>
                                        <a:pt x="3429" y="2131"/>
                                      </a:lnTo>
                                      <a:lnTo>
                                        <a:pt x="3474" y="2131"/>
                                      </a:lnTo>
                                      <a:lnTo>
                                        <a:pt x="3474" y="2492"/>
                                      </a:lnTo>
                                      <a:lnTo>
                                        <a:pt x="3520" y="2492"/>
                                      </a:lnTo>
                                      <a:lnTo>
                                        <a:pt x="3520" y="2582"/>
                                      </a:lnTo>
                                      <a:lnTo>
                                        <a:pt x="3576" y="2582"/>
                                      </a:lnTo>
                                      <a:lnTo>
                                        <a:pt x="3621" y="2582"/>
                                      </a:lnTo>
                                      <a:lnTo>
                                        <a:pt x="3666" y="2582"/>
                                      </a:lnTo>
                                      <a:lnTo>
                                        <a:pt x="3711" y="2582"/>
                                      </a:lnTo>
                                      <a:lnTo>
                                        <a:pt x="3756" y="2582"/>
                                      </a:lnTo>
                                      <a:lnTo>
                                        <a:pt x="3802" y="2582"/>
                                      </a:lnTo>
                                      <a:lnTo>
                                        <a:pt x="3847" y="2582"/>
                                      </a:lnTo>
                                      <a:lnTo>
                                        <a:pt x="3903" y="2582"/>
                                      </a:lnTo>
                                      <a:lnTo>
                                        <a:pt x="3948" y="2582"/>
                                      </a:lnTo>
                                      <a:lnTo>
                                        <a:pt x="3993" y="2582"/>
                                      </a:lnTo>
                                      <a:lnTo>
                                        <a:pt x="4038" y="2582"/>
                                      </a:lnTo>
                                      <a:lnTo>
                                        <a:pt x="4095" y="2582"/>
                                      </a:lnTo>
                                      <a:lnTo>
                                        <a:pt x="4140" y="2582"/>
                                      </a:lnTo>
                                      <a:lnTo>
                                        <a:pt x="4185" y="2582"/>
                                      </a:lnTo>
                                      <a:lnTo>
                                        <a:pt x="4241" y="2582"/>
                                      </a:lnTo>
                                      <a:lnTo>
                                        <a:pt x="4287" y="2582"/>
                                      </a:lnTo>
                                      <a:lnTo>
                                        <a:pt x="4332" y="2582"/>
                                      </a:lnTo>
                                      <a:lnTo>
                                        <a:pt x="4377" y="2582"/>
                                      </a:lnTo>
                                    </a:path>
                                  </a:pathLst>
                                </a:custGeom>
                                <a:noFill/>
                                <a:ln w="6985">
                                  <a:solidFill>
                                    <a:srgbClr val="C0C0C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44" name="Freeform 1646"/>
                              <wps:cNvSpPr>
                                <a:spLocks/>
                              </wps:cNvSpPr>
                              <wps:spPr bwMode="auto">
                                <a:xfrm>
                                  <a:off x="0" y="658423"/>
                                  <a:ext cx="2779309" cy="1668258"/>
                                </a:xfrm>
                                <a:custGeom>
                                  <a:avLst/>
                                  <a:gdLst>
                                    <a:gd name="T0" fmla="*/ 21590 w 4377"/>
                                    <a:gd name="T1" fmla="*/ 1482090 h 2627"/>
                                    <a:gd name="T2" fmla="*/ 50165 w 4377"/>
                                    <a:gd name="T3" fmla="*/ 1360170 h 2627"/>
                                    <a:gd name="T4" fmla="*/ 107315 w 4377"/>
                                    <a:gd name="T5" fmla="*/ 1338580 h 2627"/>
                                    <a:gd name="T6" fmla="*/ 135890 w 4377"/>
                                    <a:gd name="T7" fmla="*/ 1259840 h 2627"/>
                                    <a:gd name="T8" fmla="*/ 200660 w 4377"/>
                                    <a:gd name="T9" fmla="*/ 1238250 h 2627"/>
                                    <a:gd name="T10" fmla="*/ 229235 w 4377"/>
                                    <a:gd name="T11" fmla="*/ 1174115 h 2627"/>
                                    <a:gd name="T12" fmla="*/ 293370 w 4377"/>
                                    <a:gd name="T13" fmla="*/ 1152525 h 2627"/>
                                    <a:gd name="T14" fmla="*/ 322580 w 4377"/>
                                    <a:gd name="T15" fmla="*/ 1123950 h 2627"/>
                                    <a:gd name="T16" fmla="*/ 379730 w 4377"/>
                                    <a:gd name="T17" fmla="*/ 1016635 h 2627"/>
                                    <a:gd name="T18" fmla="*/ 408305 w 4377"/>
                                    <a:gd name="T19" fmla="*/ 894715 h 2627"/>
                                    <a:gd name="T20" fmla="*/ 465455 w 4377"/>
                                    <a:gd name="T21" fmla="*/ 859155 h 2627"/>
                                    <a:gd name="T22" fmla="*/ 494030 w 4377"/>
                                    <a:gd name="T23" fmla="*/ 773430 h 2627"/>
                                    <a:gd name="T24" fmla="*/ 558800 w 4377"/>
                                    <a:gd name="T25" fmla="*/ 636905 h 2627"/>
                                    <a:gd name="T26" fmla="*/ 594360 w 4377"/>
                                    <a:gd name="T27" fmla="*/ 615950 h 2627"/>
                                    <a:gd name="T28" fmla="*/ 652145 w 4377"/>
                                    <a:gd name="T29" fmla="*/ 608330 h 2627"/>
                                    <a:gd name="T30" fmla="*/ 680720 w 4377"/>
                                    <a:gd name="T31" fmla="*/ 522605 h 2627"/>
                                    <a:gd name="T32" fmla="*/ 737870 w 4377"/>
                                    <a:gd name="T33" fmla="*/ 551180 h 2627"/>
                                    <a:gd name="T34" fmla="*/ 766445 w 4377"/>
                                    <a:gd name="T35" fmla="*/ 400685 h 2627"/>
                                    <a:gd name="T36" fmla="*/ 823595 w 4377"/>
                                    <a:gd name="T37" fmla="*/ 443865 h 2627"/>
                                    <a:gd name="T38" fmla="*/ 859790 w 4377"/>
                                    <a:gd name="T39" fmla="*/ 487045 h 2627"/>
                                    <a:gd name="T40" fmla="*/ 916940 w 4377"/>
                                    <a:gd name="T41" fmla="*/ 494030 h 2627"/>
                                    <a:gd name="T42" fmla="*/ 945515 w 4377"/>
                                    <a:gd name="T43" fmla="*/ 408305 h 2627"/>
                                    <a:gd name="T44" fmla="*/ 1010285 w 4377"/>
                                    <a:gd name="T45" fmla="*/ 343535 h 2627"/>
                                    <a:gd name="T46" fmla="*/ 1038860 w 4377"/>
                                    <a:gd name="T47" fmla="*/ 386715 h 2627"/>
                                    <a:gd name="T48" fmla="*/ 1102995 w 4377"/>
                                    <a:gd name="T49" fmla="*/ 436880 h 2627"/>
                                    <a:gd name="T50" fmla="*/ 1131570 w 4377"/>
                                    <a:gd name="T51" fmla="*/ 465455 h 2627"/>
                                    <a:gd name="T52" fmla="*/ 1189355 w 4377"/>
                                    <a:gd name="T53" fmla="*/ 515620 h 2627"/>
                                    <a:gd name="T54" fmla="*/ 1217930 w 4377"/>
                                    <a:gd name="T55" fmla="*/ 544195 h 2627"/>
                                    <a:gd name="T56" fmla="*/ 1275080 w 4377"/>
                                    <a:gd name="T57" fmla="*/ 522605 h 2627"/>
                                    <a:gd name="T58" fmla="*/ 1303655 w 4377"/>
                                    <a:gd name="T59" fmla="*/ 157480 h 2627"/>
                                    <a:gd name="T60" fmla="*/ 1368425 w 4377"/>
                                    <a:gd name="T61" fmla="*/ 0 h 2627"/>
                                    <a:gd name="T62" fmla="*/ 1397000 w 4377"/>
                                    <a:gd name="T63" fmla="*/ 487045 h 2627"/>
                                    <a:gd name="T64" fmla="*/ 1461135 w 4377"/>
                                    <a:gd name="T65" fmla="*/ 608330 h 2627"/>
                                    <a:gd name="T66" fmla="*/ 1489710 w 4377"/>
                                    <a:gd name="T67" fmla="*/ 608330 h 2627"/>
                                    <a:gd name="T68" fmla="*/ 1547495 w 4377"/>
                                    <a:gd name="T69" fmla="*/ 615950 h 2627"/>
                                    <a:gd name="T70" fmla="*/ 1576070 w 4377"/>
                                    <a:gd name="T71" fmla="*/ 479425 h 2627"/>
                                    <a:gd name="T72" fmla="*/ 1633220 w 4377"/>
                                    <a:gd name="T73" fmla="*/ 544195 h 2627"/>
                                    <a:gd name="T74" fmla="*/ 1661795 w 4377"/>
                                    <a:gd name="T75" fmla="*/ 508635 h 2627"/>
                                    <a:gd name="T76" fmla="*/ 1726565 w 4377"/>
                                    <a:gd name="T77" fmla="*/ 494030 h 2627"/>
                                    <a:gd name="T78" fmla="*/ 1755140 w 4377"/>
                                    <a:gd name="T79" fmla="*/ 873125 h 2627"/>
                                    <a:gd name="T80" fmla="*/ 1819275 w 4377"/>
                                    <a:gd name="T81" fmla="*/ 852170 h 2627"/>
                                    <a:gd name="T82" fmla="*/ 1855470 w 4377"/>
                                    <a:gd name="T83" fmla="*/ 680085 h 2627"/>
                                    <a:gd name="T84" fmla="*/ 1912620 w 4377"/>
                                    <a:gd name="T85" fmla="*/ 966470 h 2627"/>
                                    <a:gd name="T86" fmla="*/ 1941195 w 4377"/>
                                    <a:gd name="T87" fmla="*/ 1174115 h 2627"/>
                                    <a:gd name="T88" fmla="*/ 1998345 w 4377"/>
                                    <a:gd name="T89" fmla="*/ 1288415 h 2627"/>
                                    <a:gd name="T90" fmla="*/ 2026920 w 4377"/>
                                    <a:gd name="T91" fmla="*/ 1353185 h 2627"/>
                                    <a:gd name="T92" fmla="*/ 2084705 w 4377"/>
                                    <a:gd name="T93" fmla="*/ 1217295 h 2627"/>
                                    <a:gd name="T94" fmla="*/ 2113280 w 4377"/>
                                    <a:gd name="T95" fmla="*/ 1167130 h 2627"/>
                                    <a:gd name="T96" fmla="*/ 2177415 w 4377"/>
                                    <a:gd name="T97" fmla="*/ 988060 h 2627"/>
                                    <a:gd name="T98" fmla="*/ 2205990 w 4377"/>
                                    <a:gd name="T99" fmla="*/ 1668145 h 2627"/>
                                    <a:gd name="T100" fmla="*/ 2270760 w 4377"/>
                                    <a:gd name="T101" fmla="*/ 1668145 h 2627"/>
                                    <a:gd name="T102" fmla="*/ 2299335 w 4377"/>
                                    <a:gd name="T103" fmla="*/ 1668145 h 2627"/>
                                    <a:gd name="T104" fmla="*/ 2356485 w 4377"/>
                                    <a:gd name="T105" fmla="*/ 1668145 h 2627"/>
                                    <a:gd name="T106" fmla="*/ 2385060 w 4377"/>
                                    <a:gd name="T107" fmla="*/ 1668145 h 2627"/>
                                    <a:gd name="T108" fmla="*/ 2442845 w 4377"/>
                                    <a:gd name="T109" fmla="*/ 1668145 h 2627"/>
                                    <a:gd name="T110" fmla="*/ 2478405 w 4377"/>
                                    <a:gd name="T111" fmla="*/ 1668145 h 2627"/>
                                    <a:gd name="T112" fmla="*/ 2535555 w 4377"/>
                                    <a:gd name="T113" fmla="*/ 1668145 h 2627"/>
                                    <a:gd name="T114" fmla="*/ 2564130 w 4377"/>
                                    <a:gd name="T115" fmla="*/ 1668145 h 2627"/>
                                    <a:gd name="T116" fmla="*/ 2628900 w 4377"/>
                                    <a:gd name="T117" fmla="*/ 1668145 h 2627"/>
                                    <a:gd name="T118" fmla="*/ 2657475 w 4377"/>
                                    <a:gd name="T119" fmla="*/ 1668145 h 2627"/>
                                    <a:gd name="T120" fmla="*/ 2722245 w 4377"/>
                                    <a:gd name="T121" fmla="*/ 1668145 h 2627"/>
                                    <a:gd name="T122" fmla="*/ 2750820 w 4377"/>
                                    <a:gd name="T123" fmla="*/ 1668145 h 2627"/>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 name="T180" fmla="*/ 0 60000 65536"/>
                                    <a:gd name="T181" fmla="*/ 0 60000 65536"/>
                                    <a:gd name="T182" fmla="*/ 0 60000 65536"/>
                                    <a:gd name="T183" fmla="*/ 0 60000 65536"/>
                                    <a:gd name="T184" fmla="*/ 0 60000 65536"/>
                                    <a:gd name="T185" fmla="*/ 0 60000 65536"/>
                                  </a:gdLst>
                                  <a:ahLst/>
                                  <a:cxnLst>
                                    <a:cxn ang="T124">
                                      <a:pos x="T0" y="T1"/>
                                    </a:cxn>
                                    <a:cxn ang="T125">
                                      <a:pos x="T2" y="T3"/>
                                    </a:cxn>
                                    <a:cxn ang="T126">
                                      <a:pos x="T4" y="T5"/>
                                    </a:cxn>
                                    <a:cxn ang="T127">
                                      <a:pos x="T6" y="T7"/>
                                    </a:cxn>
                                    <a:cxn ang="T128">
                                      <a:pos x="T8" y="T9"/>
                                    </a:cxn>
                                    <a:cxn ang="T129">
                                      <a:pos x="T10" y="T11"/>
                                    </a:cxn>
                                    <a:cxn ang="T130">
                                      <a:pos x="T12" y="T13"/>
                                    </a:cxn>
                                    <a:cxn ang="T131">
                                      <a:pos x="T14" y="T15"/>
                                    </a:cxn>
                                    <a:cxn ang="T132">
                                      <a:pos x="T16" y="T17"/>
                                    </a:cxn>
                                    <a:cxn ang="T133">
                                      <a:pos x="T18" y="T19"/>
                                    </a:cxn>
                                    <a:cxn ang="T134">
                                      <a:pos x="T20" y="T21"/>
                                    </a:cxn>
                                    <a:cxn ang="T135">
                                      <a:pos x="T22" y="T23"/>
                                    </a:cxn>
                                    <a:cxn ang="T136">
                                      <a:pos x="T24" y="T25"/>
                                    </a:cxn>
                                    <a:cxn ang="T137">
                                      <a:pos x="T26" y="T27"/>
                                    </a:cxn>
                                    <a:cxn ang="T138">
                                      <a:pos x="T28" y="T29"/>
                                    </a:cxn>
                                    <a:cxn ang="T139">
                                      <a:pos x="T30" y="T31"/>
                                    </a:cxn>
                                    <a:cxn ang="T140">
                                      <a:pos x="T32" y="T33"/>
                                    </a:cxn>
                                    <a:cxn ang="T141">
                                      <a:pos x="T34" y="T35"/>
                                    </a:cxn>
                                    <a:cxn ang="T142">
                                      <a:pos x="T36" y="T37"/>
                                    </a:cxn>
                                    <a:cxn ang="T143">
                                      <a:pos x="T38" y="T39"/>
                                    </a:cxn>
                                    <a:cxn ang="T144">
                                      <a:pos x="T40" y="T41"/>
                                    </a:cxn>
                                    <a:cxn ang="T145">
                                      <a:pos x="T42" y="T43"/>
                                    </a:cxn>
                                    <a:cxn ang="T146">
                                      <a:pos x="T44" y="T45"/>
                                    </a:cxn>
                                    <a:cxn ang="T147">
                                      <a:pos x="T46" y="T47"/>
                                    </a:cxn>
                                    <a:cxn ang="T148">
                                      <a:pos x="T48" y="T49"/>
                                    </a:cxn>
                                    <a:cxn ang="T149">
                                      <a:pos x="T50" y="T51"/>
                                    </a:cxn>
                                    <a:cxn ang="T150">
                                      <a:pos x="T52" y="T53"/>
                                    </a:cxn>
                                    <a:cxn ang="T151">
                                      <a:pos x="T54" y="T55"/>
                                    </a:cxn>
                                    <a:cxn ang="T152">
                                      <a:pos x="T56" y="T57"/>
                                    </a:cxn>
                                    <a:cxn ang="T153">
                                      <a:pos x="T58" y="T59"/>
                                    </a:cxn>
                                    <a:cxn ang="T154">
                                      <a:pos x="T60" y="T61"/>
                                    </a:cxn>
                                    <a:cxn ang="T155">
                                      <a:pos x="T62" y="T63"/>
                                    </a:cxn>
                                    <a:cxn ang="T156">
                                      <a:pos x="T64" y="T65"/>
                                    </a:cxn>
                                    <a:cxn ang="T157">
                                      <a:pos x="T66" y="T67"/>
                                    </a:cxn>
                                    <a:cxn ang="T158">
                                      <a:pos x="T68" y="T69"/>
                                    </a:cxn>
                                    <a:cxn ang="T159">
                                      <a:pos x="T70" y="T71"/>
                                    </a:cxn>
                                    <a:cxn ang="T160">
                                      <a:pos x="T72" y="T73"/>
                                    </a:cxn>
                                    <a:cxn ang="T161">
                                      <a:pos x="T74" y="T75"/>
                                    </a:cxn>
                                    <a:cxn ang="T162">
                                      <a:pos x="T76" y="T77"/>
                                    </a:cxn>
                                    <a:cxn ang="T163">
                                      <a:pos x="T78" y="T79"/>
                                    </a:cxn>
                                    <a:cxn ang="T164">
                                      <a:pos x="T80" y="T81"/>
                                    </a:cxn>
                                    <a:cxn ang="T165">
                                      <a:pos x="T82" y="T83"/>
                                    </a:cxn>
                                    <a:cxn ang="T166">
                                      <a:pos x="T84" y="T85"/>
                                    </a:cxn>
                                    <a:cxn ang="T167">
                                      <a:pos x="T86" y="T87"/>
                                    </a:cxn>
                                    <a:cxn ang="T168">
                                      <a:pos x="T88" y="T89"/>
                                    </a:cxn>
                                    <a:cxn ang="T169">
                                      <a:pos x="T90" y="T91"/>
                                    </a:cxn>
                                    <a:cxn ang="T170">
                                      <a:pos x="T92" y="T93"/>
                                    </a:cxn>
                                    <a:cxn ang="T171">
                                      <a:pos x="T94" y="T95"/>
                                    </a:cxn>
                                    <a:cxn ang="T172">
                                      <a:pos x="T96" y="T97"/>
                                    </a:cxn>
                                    <a:cxn ang="T173">
                                      <a:pos x="T98" y="T99"/>
                                    </a:cxn>
                                    <a:cxn ang="T174">
                                      <a:pos x="T100" y="T101"/>
                                    </a:cxn>
                                    <a:cxn ang="T175">
                                      <a:pos x="T102" y="T103"/>
                                    </a:cxn>
                                    <a:cxn ang="T176">
                                      <a:pos x="T104" y="T105"/>
                                    </a:cxn>
                                    <a:cxn ang="T177">
                                      <a:pos x="T106" y="T107"/>
                                    </a:cxn>
                                    <a:cxn ang="T178">
                                      <a:pos x="T108" y="T109"/>
                                    </a:cxn>
                                    <a:cxn ang="T179">
                                      <a:pos x="T110" y="T111"/>
                                    </a:cxn>
                                    <a:cxn ang="T180">
                                      <a:pos x="T112" y="T113"/>
                                    </a:cxn>
                                    <a:cxn ang="T181">
                                      <a:pos x="T114" y="T115"/>
                                    </a:cxn>
                                    <a:cxn ang="T182">
                                      <a:pos x="T116" y="T117"/>
                                    </a:cxn>
                                    <a:cxn ang="T183">
                                      <a:pos x="T118" y="T119"/>
                                    </a:cxn>
                                    <a:cxn ang="T184">
                                      <a:pos x="T120" y="T121"/>
                                    </a:cxn>
                                    <a:cxn ang="T185">
                                      <a:pos x="T122" y="T123"/>
                                    </a:cxn>
                                  </a:cxnLst>
                                  <a:rect l="0" t="0" r="r" b="b"/>
                                  <a:pathLst>
                                    <a:path w="4377" h="2627">
                                      <a:moveTo>
                                        <a:pt x="0" y="2367"/>
                                      </a:moveTo>
                                      <a:lnTo>
                                        <a:pt x="0" y="2334"/>
                                      </a:lnTo>
                                      <a:lnTo>
                                        <a:pt x="34" y="2334"/>
                                      </a:lnTo>
                                      <a:lnTo>
                                        <a:pt x="34" y="2221"/>
                                      </a:lnTo>
                                      <a:lnTo>
                                        <a:pt x="79" y="2221"/>
                                      </a:lnTo>
                                      <a:lnTo>
                                        <a:pt x="79" y="2142"/>
                                      </a:lnTo>
                                      <a:lnTo>
                                        <a:pt x="124" y="2142"/>
                                      </a:lnTo>
                                      <a:lnTo>
                                        <a:pt x="124" y="2108"/>
                                      </a:lnTo>
                                      <a:lnTo>
                                        <a:pt x="169" y="2108"/>
                                      </a:lnTo>
                                      <a:lnTo>
                                        <a:pt x="169" y="2074"/>
                                      </a:lnTo>
                                      <a:lnTo>
                                        <a:pt x="214" y="2074"/>
                                      </a:lnTo>
                                      <a:lnTo>
                                        <a:pt x="214" y="1984"/>
                                      </a:lnTo>
                                      <a:lnTo>
                                        <a:pt x="271" y="1984"/>
                                      </a:lnTo>
                                      <a:lnTo>
                                        <a:pt x="271" y="1950"/>
                                      </a:lnTo>
                                      <a:lnTo>
                                        <a:pt x="316" y="1950"/>
                                      </a:lnTo>
                                      <a:lnTo>
                                        <a:pt x="316" y="1905"/>
                                      </a:lnTo>
                                      <a:lnTo>
                                        <a:pt x="361" y="1905"/>
                                      </a:lnTo>
                                      <a:lnTo>
                                        <a:pt x="361" y="1849"/>
                                      </a:lnTo>
                                      <a:lnTo>
                                        <a:pt x="417" y="1849"/>
                                      </a:lnTo>
                                      <a:lnTo>
                                        <a:pt x="417" y="1815"/>
                                      </a:lnTo>
                                      <a:lnTo>
                                        <a:pt x="462" y="1815"/>
                                      </a:lnTo>
                                      <a:lnTo>
                                        <a:pt x="462" y="1770"/>
                                      </a:lnTo>
                                      <a:lnTo>
                                        <a:pt x="508" y="1770"/>
                                      </a:lnTo>
                                      <a:lnTo>
                                        <a:pt x="553" y="1770"/>
                                      </a:lnTo>
                                      <a:lnTo>
                                        <a:pt x="553" y="1601"/>
                                      </a:lnTo>
                                      <a:lnTo>
                                        <a:pt x="598" y="1601"/>
                                      </a:lnTo>
                                      <a:lnTo>
                                        <a:pt x="598" y="1488"/>
                                      </a:lnTo>
                                      <a:lnTo>
                                        <a:pt x="643" y="1488"/>
                                      </a:lnTo>
                                      <a:lnTo>
                                        <a:pt x="643" y="1409"/>
                                      </a:lnTo>
                                      <a:lnTo>
                                        <a:pt x="688" y="1409"/>
                                      </a:lnTo>
                                      <a:lnTo>
                                        <a:pt x="688" y="1353"/>
                                      </a:lnTo>
                                      <a:lnTo>
                                        <a:pt x="733" y="1353"/>
                                      </a:lnTo>
                                      <a:lnTo>
                                        <a:pt x="733" y="1297"/>
                                      </a:lnTo>
                                      <a:lnTo>
                                        <a:pt x="778" y="1297"/>
                                      </a:lnTo>
                                      <a:lnTo>
                                        <a:pt x="778" y="1218"/>
                                      </a:lnTo>
                                      <a:lnTo>
                                        <a:pt x="823" y="1218"/>
                                      </a:lnTo>
                                      <a:lnTo>
                                        <a:pt x="823" y="1003"/>
                                      </a:lnTo>
                                      <a:lnTo>
                                        <a:pt x="880" y="1003"/>
                                      </a:lnTo>
                                      <a:lnTo>
                                        <a:pt x="880" y="925"/>
                                      </a:lnTo>
                                      <a:lnTo>
                                        <a:pt x="936" y="925"/>
                                      </a:lnTo>
                                      <a:lnTo>
                                        <a:pt x="936" y="970"/>
                                      </a:lnTo>
                                      <a:lnTo>
                                        <a:pt x="981" y="970"/>
                                      </a:lnTo>
                                      <a:lnTo>
                                        <a:pt x="981" y="958"/>
                                      </a:lnTo>
                                      <a:lnTo>
                                        <a:pt x="1027" y="958"/>
                                      </a:lnTo>
                                      <a:lnTo>
                                        <a:pt x="1027" y="879"/>
                                      </a:lnTo>
                                      <a:lnTo>
                                        <a:pt x="1072" y="879"/>
                                      </a:lnTo>
                                      <a:lnTo>
                                        <a:pt x="1072" y="823"/>
                                      </a:lnTo>
                                      <a:lnTo>
                                        <a:pt x="1117" y="823"/>
                                      </a:lnTo>
                                      <a:lnTo>
                                        <a:pt x="1117" y="868"/>
                                      </a:lnTo>
                                      <a:lnTo>
                                        <a:pt x="1162" y="868"/>
                                      </a:lnTo>
                                      <a:lnTo>
                                        <a:pt x="1162" y="755"/>
                                      </a:lnTo>
                                      <a:lnTo>
                                        <a:pt x="1207" y="755"/>
                                      </a:lnTo>
                                      <a:lnTo>
                                        <a:pt x="1207" y="631"/>
                                      </a:lnTo>
                                      <a:lnTo>
                                        <a:pt x="1252" y="631"/>
                                      </a:lnTo>
                                      <a:lnTo>
                                        <a:pt x="1252" y="699"/>
                                      </a:lnTo>
                                      <a:lnTo>
                                        <a:pt x="1297" y="699"/>
                                      </a:lnTo>
                                      <a:lnTo>
                                        <a:pt x="1354" y="699"/>
                                      </a:lnTo>
                                      <a:lnTo>
                                        <a:pt x="1354" y="767"/>
                                      </a:lnTo>
                                      <a:lnTo>
                                        <a:pt x="1399" y="767"/>
                                      </a:lnTo>
                                      <a:lnTo>
                                        <a:pt x="1399" y="778"/>
                                      </a:lnTo>
                                      <a:lnTo>
                                        <a:pt x="1444" y="778"/>
                                      </a:lnTo>
                                      <a:lnTo>
                                        <a:pt x="1444" y="688"/>
                                      </a:lnTo>
                                      <a:lnTo>
                                        <a:pt x="1489" y="688"/>
                                      </a:lnTo>
                                      <a:lnTo>
                                        <a:pt x="1489" y="643"/>
                                      </a:lnTo>
                                      <a:lnTo>
                                        <a:pt x="1534" y="643"/>
                                      </a:lnTo>
                                      <a:lnTo>
                                        <a:pt x="1534" y="541"/>
                                      </a:lnTo>
                                      <a:lnTo>
                                        <a:pt x="1591" y="541"/>
                                      </a:lnTo>
                                      <a:lnTo>
                                        <a:pt x="1591" y="474"/>
                                      </a:lnTo>
                                      <a:lnTo>
                                        <a:pt x="1636" y="474"/>
                                      </a:lnTo>
                                      <a:lnTo>
                                        <a:pt x="1636" y="609"/>
                                      </a:lnTo>
                                      <a:lnTo>
                                        <a:pt x="1681" y="609"/>
                                      </a:lnTo>
                                      <a:lnTo>
                                        <a:pt x="1681" y="688"/>
                                      </a:lnTo>
                                      <a:lnTo>
                                        <a:pt x="1737" y="688"/>
                                      </a:lnTo>
                                      <a:lnTo>
                                        <a:pt x="1737" y="609"/>
                                      </a:lnTo>
                                      <a:lnTo>
                                        <a:pt x="1782" y="609"/>
                                      </a:lnTo>
                                      <a:lnTo>
                                        <a:pt x="1782" y="733"/>
                                      </a:lnTo>
                                      <a:lnTo>
                                        <a:pt x="1827" y="733"/>
                                      </a:lnTo>
                                      <a:lnTo>
                                        <a:pt x="1827" y="812"/>
                                      </a:lnTo>
                                      <a:lnTo>
                                        <a:pt x="1873" y="812"/>
                                      </a:lnTo>
                                      <a:lnTo>
                                        <a:pt x="1873" y="834"/>
                                      </a:lnTo>
                                      <a:lnTo>
                                        <a:pt x="1918" y="834"/>
                                      </a:lnTo>
                                      <a:lnTo>
                                        <a:pt x="1918" y="857"/>
                                      </a:lnTo>
                                      <a:lnTo>
                                        <a:pt x="1963" y="857"/>
                                      </a:lnTo>
                                      <a:lnTo>
                                        <a:pt x="1963" y="823"/>
                                      </a:lnTo>
                                      <a:lnTo>
                                        <a:pt x="2008" y="823"/>
                                      </a:lnTo>
                                      <a:lnTo>
                                        <a:pt x="2008" y="722"/>
                                      </a:lnTo>
                                      <a:lnTo>
                                        <a:pt x="2053" y="722"/>
                                      </a:lnTo>
                                      <a:lnTo>
                                        <a:pt x="2053" y="248"/>
                                      </a:lnTo>
                                      <a:lnTo>
                                        <a:pt x="2109" y="248"/>
                                      </a:lnTo>
                                      <a:lnTo>
                                        <a:pt x="2109" y="0"/>
                                      </a:lnTo>
                                      <a:lnTo>
                                        <a:pt x="2155" y="0"/>
                                      </a:lnTo>
                                      <a:lnTo>
                                        <a:pt x="2155" y="417"/>
                                      </a:lnTo>
                                      <a:lnTo>
                                        <a:pt x="2200" y="417"/>
                                      </a:lnTo>
                                      <a:lnTo>
                                        <a:pt x="2200" y="767"/>
                                      </a:lnTo>
                                      <a:lnTo>
                                        <a:pt x="2256" y="767"/>
                                      </a:lnTo>
                                      <a:lnTo>
                                        <a:pt x="2256" y="958"/>
                                      </a:lnTo>
                                      <a:lnTo>
                                        <a:pt x="2301" y="958"/>
                                      </a:lnTo>
                                      <a:lnTo>
                                        <a:pt x="2346" y="958"/>
                                      </a:lnTo>
                                      <a:lnTo>
                                        <a:pt x="2391" y="958"/>
                                      </a:lnTo>
                                      <a:lnTo>
                                        <a:pt x="2391" y="970"/>
                                      </a:lnTo>
                                      <a:lnTo>
                                        <a:pt x="2437" y="970"/>
                                      </a:lnTo>
                                      <a:lnTo>
                                        <a:pt x="2437" y="834"/>
                                      </a:lnTo>
                                      <a:lnTo>
                                        <a:pt x="2482" y="834"/>
                                      </a:lnTo>
                                      <a:lnTo>
                                        <a:pt x="2482" y="755"/>
                                      </a:lnTo>
                                      <a:lnTo>
                                        <a:pt x="2527" y="755"/>
                                      </a:lnTo>
                                      <a:lnTo>
                                        <a:pt x="2527" y="857"/>
                                      </a:lnTo>
                                      <a:lnTo>
                                        <a:pt x="2572" y="857"/>
                                      </a:lnTo>
                                      <a:lnTo>
                                        <a:pt x="2572" y="1229"/>
                                      </a:lnTo>
                                      <a:lnTo>
                                        <a:pt x="2617" y="1229"/>
                                      </a:lnTo>
                                      <a:lnTo>
                                        <a:pt x="2617" y="801"/>
                                      </a:lnTo>
                                      <a:lnTo>
                                        <a:pt x="2662" y="801"/>
                                      </a:lnTo>
                                      <a:lnTo>
                                        <a:pt x="2662" y="778"/>
                                      </a:lnTo>
                                      <a:lnTo>
                                        <a:pt x="2719" y="778"/>
                                      </a:lnTo>
                                      <a:lnTo>
                                        <a:pt x="2719" y="1003"/>
                                      </a:lnTo>
                                      <a:lnTo>
                                        <a:pt x="2764" y="1003"/>
                                      </a:lnTo>
                                      <a:lnTo>
                                        <a:pt x="2764" y="1375"/>
                                      </a:lnTo>
                                      <a:lnTo>
                                        <a:pt x="2820" y="1375"/>
                                      </a:lnTo>
                                      <a:lnTo>
                                        <a:pt x="2820" y="1342"/>
                                      </a:lnTo>
                                      <a:lnTo>
                                        <a:pt x="2865" y="1342"/>
                                      </a:lnTo>
                                      <a:lnTo>
                                        <a:pt x="2865" y="947"/>
                                      </a:lnTo>
                                      <a:lnTo>
                                        <a:pt x="2922" y="947"/>
                                      </a:lnTo>
                                      <a:lnTo>
                                        <a:pt x="2922" y="1071"/>
                                      </a:lnTo>
                                      <a:lnTo>
                                        <a:pt x="2967" y="1071"/>
                                      </a:lnTo>
                                      <a:lnTo>
                                        <a:pt x="2967" y="1522"/>
                                      </a:lnTo>
                                      <a:lnTo>
                                        <a:pt x="3012" y="1522"/>
                                      </a:lnTo>
                                      <a:lnTo>
                                        <a:pt x="3012" y="1826"/>
                                      </a:lnTo>
                                      <a:lnTo>
                                        <a:pt x="3057" y="1826"/>
                                      </a:lnTo>
                                      <a:lnTo>
                                        <a:pt x="3057" y="1849"/>
                                      </a:lnTo>
                                      <a:lnTo>
                                        <a:pt x="3102" y="1849"/>
                                      </a:lnTo>
                                      <a:lnTo>
                                        <a:pt x="3102" y="2029"/>
                                      </a:lnTo>
                                      <a:lnTo>
                                        <a:pt x="3147" y="2029"/>
                                      </a:lnTo>
                                      <a:lnTo>
                                        <a:pt x="3147" y="2198"/>
                                      </a:lnTo>
                                      <a:lnTo>
                                        <a:pt x="3192" y="2198"/>
                                      </a:lnTo>
                                      <a:lnTo>
                                        <a:pt x="3192" y="2131"/>
                                      </a:lnTo>
                                      <a:lnTo>
                                        <a:pt x="3237" y="2131"/>
                                      </a:lnTo>
                                      <a:lnTo>
                                        <a:pt x="3237" y="1917"/>
                                      </a:lnTo>
                                      <a:lnTo>
                                        <a:pt x="3283" y="1917"/>
                                      </a:lnTo>
                                      <a:lnTo>
                                        <a:pt x="3283" y="1702"/>
                                      </a:lnTo>
                                      <a:lnTo>
                                        <a:pt x="3328" y="1702"/>
                                      </a:lnTo>
                                      <a:lnTo>
                                        <a:pt x="3328" y="1838"/>
                                      </a:lnTo>
                                      <a:lnTo>
                                        <a:pt x="3373" y="1838"/>
                                      </a:lnTo>
                                      <a:lnTo>
                                        <a:pt x="3373" y="1556"/>
                                      </a:lnTo>
                                      <a:lnTo>
                                        <a:pt x="3429" y="1556"/>
                                      </a:lnTo>
                                      <a:lnTo>
                                        <a:pt x="3429" y="2311"/>
                                      </a:lnTo>
                                      <a:lnTo>
                                        <a:pt x="3474" y="2311"/>
                                      </a:lnTo>
                                      <a:lnTo>
                                        <a:pt x="3474" y="2627"/>
                                      </a:lnTo>
                                      <a:lnTo>
                                        <a:pt x="3520" y="2627"/>
                                      </a:lnTo>
                                      <a:lnTo>
                                        <a:pt x="3576" y="2627"/>
                                      </a:lnTo>
                                      <a:lnTo>
                                        <a:pt x="3621" y="2627"/>
                                      </a:lnTo>
                                      <a:lnTo>
                                        <a:pt x="3666" y="2627"/>
                                      </a:lnTo>
                                      <a:lnTo>
                                        <a:pt x="3711" y="2627"/>
                                      </a:lnTo>
                                      <a:lnTo>
                                        <a:pt x="3756" y="2627"/>
                                      </a:lnTo>
                                      <a:lnTo>
                                        <a:pt x="3802" y="2627"/>
                                      </a:lnTo>
                                      <a:lnTo>
                                        <a:pt x="3847" y="2627"/>
                                      </a:lnTo>
                                      <a:lnTo>
                                        <a:pt x="3903" y="2627"/>
                                      </a:lnTo>
                                      <a:lnTo>
                                        <a:pt x="3948" y="2627"/>
                                      </a:lnTo>
                                      <a:lnTo>
                                        <a:pt x="3993" y="2627"/>
                                      </a:lnTo>
                                      <a:lnTo>
                                        <a:pt x="4038" y="2627"/>
                                      </a:lnTo>
                                      <a:lnTo>
                                        <a:pt x="4095" y="2627"/>
                                      </a:lnTo>
                                      <a:lnTo>
                                        <a:pt x="4140" y="2627"/>
                                      </a:lnTo>
                                      <a:lnTo>
                                        <a:pt x="4185" y="2627"/>
                                      </a:lnTo>
                                      <a:lnTo>
                                        <a:pt x="4241" y="2627"/>
                                      </a:lnTo>
                                      <a:lnTo>
                                        <a:pt x="4287" y="2627"/>
                                      </a:lnTo>
                                      <a:lnTo>
                                        <a:pt x="4332" y="2627"/>
                                      </a:lnTo>
                                      <a:lnTo>
                                        <a:pt x="4377" y="2627"/>
                                      </a:lnTo>
                                    </a:path>
                                  </a:pathLst>
                                </a:custGeom>
                                <a:noFill/>
                                <a:ln w="6985">
                                  <a:solidFill>
                                    <a:srgbClr val="008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45" name="Rectangle 1647"/>
                              <wps:cNvSpPr>
                                <a:spLocks noChangeArrowheads="1"/>
                              </wps:cNvSpPr>
                              <wps:spPr bwMode="auto">
                                <a:xfrm>
                                  <a:off x="0" y="0"/>
                                  <a:ext cx="2585709" cy="121904"/>
                                </a:xfrm>
                                <a:prstGeom prst="rect">
                                  <a:avLst/>
                                </a:prstGeom>
                                <a:solidFill>
                                  <a:srgbClr val="FFFFFF"/>
                                </a:solidFill>
                                <a:ln w="6985">
                                  <a:solidFill>
                                    <a:srgbClr val="FFFFFF"/>
                                  </a:solidFill>
                                  <a:miter lim="800000"/>
                                  <a:headEnd/>
                                  <a:tailEnd/>
                                </a:ln>
                              </wps:spPr>
                              <wps:bodyPr rot="0" vert="horz" wrap="square" lIns="91440" tIns="45720" rIns="91440" bIns="45720" anchor="t" anchorCtr="0" upright="1">
                                <a:noAutofit/>
                              </wps:bodyPr>
                            </wps:wsp>
                            <wps:wsp>
                              <wps:cNvPr id="746" name="Rectangle 1648"/>
                              <wps:cNvSpPr>
                                <a:spLocks noChangeArrowheads="1"/>
                              </wps:cNvSpPr>
                              <wps:spPr bwMode="auto">
                                <a:xfrm>
                                  <a:off x="2593309" y="0"/>
                                  <a:ext cx="365101" cy="121904"/>
                                </a:xfrm>
                                <a:prstGeom prst="rect">
                                  <a:avLst/>
                                </a:prstGeom>
                                <a:solidFill>
                                  <a:srgbClr val="FFFFFF"/>
                                </a:solidFill>
                                <a:ln w="6985">
                                  <a:solidFill>
                                    <a:srgbClr val="FFFFFF"/>
                                  </a:solidFill>
                                  <a:miter lim="800000"/>
                                  <a:headEnd/>
                                  <a:tailEnd/>
                                </a:ln>
                              </wps:spPr>
                              <wps:bodyPr rot="0" vert="horz" wrap="square" lIns="91440" tIns="45720" rIns="91440" bIns="45720" anchor="t" anchorCtr="0" upright="1">
                                <a:noAutofit/>
                              </wps:bodyPr>
                            </wps:wsp>
                            <wps:wsp>
                              <wps:cNvPr id="747" name="Rectangle 1649"/>
                              <wps:cNvSpPr>
                                <a:spLocks noChangeArrowheads="1"/>
                              </wps:cNvSpPr>
                              <wps:spPr bwMode="auto">
                                <a:xfrm>
                                  <a:off x="2583734" y="0"/>
                                  <a:ext cx="292101" cy="17840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3384F9F" w14:textId="77777777" w:rsidR="00742970" w:rsidRDefault="00742970" w:rsidP="00F91B99">
                                    <w:r>
                                      <w:rPr>
                                        <w:rFonts w:ascii="Arial" w:hAnsi="Arial" w:cs="Arial"/>
                                        <w:color w:val="000000"/>
                                        <w:sz w:val="14"/>
                                        <w:szCs w:val="14"/>
                                        <w:lang w:val="en-US"/>
                                      </w:rPr>
                                      <w:t>L/dB[V]</w:t>
                                    </w:r>
                                  </w:p>
                                </w:txbxContent>
                              </wps:txbx>
                              <wps:bodyPr rot="0" vert="horz" wrap="none" lIns="0" tIns="0" rIns="0" bIns="0" anchor="t" anchorCtr="0" upright="1">
                                <a:spAutoFit/>
                              </wps:bodyPr>
                            </wps:wsp>
                            <wps:wsp>
                              <wps:cNvPr id="748" name="Rectangle 1650"/>
                              <wps:cNvSpPr>
                                <a:spLocks noChangeArrowheads="1"/>
                              </wps:cNvSpPr>
                              <wps:spPr bwMode="auto">
                                <a:xfrm>
                                  <a:off x="2757809" y="2197776"/>
                                  <a:ext cx="200601" cy="121304"/>
                                </a:xfrm>
                                <a:prstGeom prst="rect">
                                  <a:avLst/>
                                </a:prstGeom>
                                <a:solidFill>
                                  <a:srgbClr val="FFFFFF"/>
                                </a:solidFill>
                                <a:ln w="6985">
                                  <a:solidFill>
                                    <a:srgbClr val="FFFFFF"/>
                                  </a:solidFill>
                                  <a:miter lim="800000"/>
                                  <a:headEnd/>
                                  <a:tailEnd/>
                                </a:ln>
                              </wps:spPr>
                              <wps:bodyPr rot="0" vert="horz" wrap="square" lIns="91440" tIns="45720" rIns="91440" bIns="45720" anchor="t" anchorCtr="0" upright="1">
                                <a:noAutofit/>
                              </wps:bodyPr>
                            </wps:wsp>
                            <wps:wsp>
                              <wps:cNvPr id="749" name="Rectangle 1651"/>
                              <wps:cNvSpPr>
                                <a:spLocks noChangeArrowheads="1"/>
                              </wps:cNvSpPr>
                              <wps:spPr bwMode="auto">
                                <a:xfrm>
                                  <a:off x="2757809" y="2197776"/>
                                  <a:ext cx="69200" cy="25140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84290ED" w14:textId="77777777" w:rsidR="00742970" w:rsidRDefault="00742970" w:rsidP="00F91B99"/>
                                </w:txbxContent>
                              </wps:txbx>
                              <wps:bodyPr rot="0" vert="horz" wrap="none" lIns="0" tIns="0" rIns="0" bIns="0" anchor="t" anchorCtr="0" upright="1">
                                <a:spAutoFit/>
                              </wps:bodyPr>
                            </wps:wsp>
                            <wps:wsp>
                              <wps:cNvPr id="750" name="Rectangle 1652"/>
                              <wps:cNvSpPr>
                                <a:spLocks noChangeArrowheads="1"/>
                              </wps:cNvSpPr>
                              <wps:spPr bwMode="auto">
                                <a:xfrm>
                                  <a:off x="2757809" y="128904"/>
                                  <a:ext cx="200601" cy="2061871"/>
                                </a:xfrm>
                                <a:prstGeom prst="rect">
                                  <a:avLst/>
                                </a:prstGeom>
                                <a:solidFill>
                                  <a:srgbClr val="FFFFFF"/>
                                </a:solidFill>
                                <a:ln w="6985">
                                  <a:solidFill>
                                    <a:srgbClr val="FFFFFF"/>
                                  </a:solidFill>
                                  <a:miter lim="800000"/>
                                  <a:headEnd/>
                                  <a:tailEnd/>
                                </a:ln>
                              </wps:spPr>
                              <wps:bodyPr rot="0" vert="horz" wrap="square" lIns="91440" tIns="45720" rIns="91440" bIns="45720" anchor="t" anchorCtr="0" upright="1">
                                <a:noAutofit/>
                              </wps:bodyPr>
                            </wps:wsp>
                            <wps:wsp>
                              <wps:cNvPr id="751" name="Rectangle 1653"/>
                              <wps:cNvSpPr>
                                <a:spLocks noChangeArrowheads="1"/>
                              </wps:cNvSpPr>
                              <wps:spPr bwMode="auto">
                                <a:xfrm>
                                  <a:off x="2814909" y="2082772"/>
                                  <a:ext cx="129000" cy="1785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1AAB3B" w14:textId="77777777" w:rsidR="00742970" w:rsidRDefault="00742970" w:rsidP="00F91B99">
                                    <w:r>
                                      <w:rPr>
                                        <w:rFonts w:ascii="Arial" w:hAnsi="Arial" w:cs="Arial"/>
                                        <w:color w:val="000000"/>
                                        <w:sz w:val="14"/>
                                        <w:szCs w:val="14"/>
                                        <w:lang w:val="en-US"/>
                                      </w:rPr>
                                      <w:t>-60</w:t>
                                    </w:r>
                                  </w:p>
                                </w:txbxContent>
                              </wps:txbx>
                              <wps:bodyPr rot="0" vert="horz" wrap="none" lIns="0" tIns="0" rIns="0" bIns="0" anchor="t" anchorCtr="0" upright="1">
                                <a:spAutoFit/>
                              </wps:bodyPr>
                            </wps:wsp>
                            <wps:wsp>
                              <wps:cNvPr id="752" name="Rectangle 1654"/>
                              <wps:cNvSpPr>
                                <a:spLocks noChangeArrowheads="1"/>
                              </wps:cNvSpPr>
                              <wps:spPr bwMode="auto">
                                <a:xfrm>
                                  <a:off x="2814909" y="1797062"/>
                                  <a:ext cx="129000" cy="1784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C4F4C5" w14:textId="77777777" w:rsidR="00742970" w:rsidRDefault="00742970" w:rsidP="00F91B99">
                                    <w:r>
                                      <w:rPr>
                                        <w:rFonts w:ascii="Arial" w:hAnsi="Arial" w:cs="Arial"/>
                                        <w:color w:val="000000"/>
                                        <w:sz w:val="14"/>
                                        <w:szCs w:val="14"/>
                                        <w:lang w:val="en-US"/>
                                      </w:rPr>
                                      <w:t>-55</w:t>
                                    </w:r>
                                  </w:p>
                                </w:txbxContent>
                              </wps:txbx>
                              <wps:bodyPr rot="0" vert="horz" wrap="none" lIns="0" tIns="0" rIns="0" bIns="0" anchor="t" anchorCtr="0" upright="1">
                                <a:spAutoFit/>
                              </wps:bodyPr>
                            </wps:wsp>
                            <wps:wsp>
                              <wps:cNvPr id="753" name="Rectangle 1655"/>
                              <wps:cNvSpPr>
                                <a:spLocks noChangeArrowheads="1"/>
                              </wps:cNvSpPr>
                              <wps:spPr bwMode="auto">
                                <a:xfrm>
                                  <a:off x="2814909" y="1452850"/>
                                  <a:ext cx="129000" cy="1785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A6F8F8" w14:textId="77777777" w:rsidR="00742970" w:rsidRDefault="00742970" w:rsidP="00F91B99">
                                    <w:r>
                                      <w:rPr>
                                        <w:rFonts w:ascii="Arial" w:hAnsi="Arial" w:cs="Arial"/>
                                        <w:color w:val="000000"/>
                                        <w:sz w:val="14"/>
                                        <w:szCs w:val="14"/>
                                        <w:lang w:val="en-US"/>
                                      </w:rPr>
                                      <w:t>-50</w:t>
                                    </w:r>
                                  </w:p>
                                </w:txbxContent>
                              </wps:txbx>
                              <wps:bodyPr rot="0" vert="horz" wrap="none" lIns="0" tIns="0" rIns="0" bIns="0" anchor="t" anchorCtr="0" upright="1">
                                <a:spAutoFit/>
                              </wps:bodyPr>
                            </wps:wsp>
                            <wps:wsp>
                              <wps:cNvPr id="754" name="Rectangle 1656"/>
                              <wps:cNvSpPr>
                                <a:spLocks noChangeArrowheads="1"/>
                              </wps:cNvSpPr>
                              <wps:spPr bwMode="auto">
                                <a:xfrm>
                                  <a:off x="2814909" y="1109338"/>
                                  <a:ext cx="129000" cy="1784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858B6B" w14:textId="77777777" w:rsidR="00742970" w:rsidRDefault="00742970" w:rsidP="00F91B99">
                                    <w:r>
                                      <w:rPr>
                                        <w:rFonts w:ascii="Arial" w:hAnsi="Arial" w:cs="Arial"/>
                                        <w:color w:val="000000"/>
                                        <w:sz w:val="14"/>
                                        <w:szCs w:val="14"/>
                                        <w:lang w:val="en-US"/>
                                      </w:rPr>
                                      <w:t>-45</w:t>
                                    </w:r>
                                  </w:p>
                                </w:txbxContent>
                              </wps:txbx>
                              <wps:bodyPr rot="0" vert="horz" wrap="none" lIns="0" tIns="0" rIns="0" bIns="0" anchor="t" anchorCtr="0" upright="1">
                                <a:spAutoFit/>
                              </wps:bodyPr>
                            </wps:wsp>
                            <wps:wsp>
                              <wps:cNvPr id="755" name="Rectangle 1657"/>
                              <wps:cNvSpPr>
                                <a:spLocks noChangeArrowheads="1"/>
                              </wps:cNvSpPr>
                              <wps:spPr bwMode="auto">
                                <a:xfrm>
                                  <a:off x="2814909" y="765826"/>
                                  <a:ext cx="129000" cy="1784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5238CD" w14:textId="77777777" w:rsidR="00742970" w:rsidRDefault="00742970" w:rsidP="00F91B99">
                                    <w:r>
                                      <w:rPr>
                                        <w:rFonts w:ascii="Arial" w:hAnsi="Arial" w:cs="Arial"/>
                                        <w:color w:val="000000"/>
                                        <w:sz w:val="14"/>
                                        <w:szCs w:val="14"/>
                                        <w:lang w:val="en-US"/>
                                      </w:rPr>
                                      <w:t>-40</w:t>
                                    </w:r>
                                  </w:p>
                                </w:txbxContent>
                              </wps:txbx>
                              <wps:bodyPr rot="0" vert="horz" wrap="none" lIns="0" tIns="0" rIns="0" bIns="0" anchor="t" anchorCtr="0" upright="1">
                                <a:spAutoFit/>
                              </wps:bodyPr>
                            </wps:wsp>
                            <wps:wsp>
                              <wps:cNvPr id="756" name="Rectangle 1658"/>
                              <wps:cNvSpPr>
                                <a:spLocks noChangeArrowheads="1"/>
                              </wps:cNvSpPr>
                              <wps:spPr bwMode="auto">
                                <a:xfrm>
                                  <a:off x="2814909" y="422315"/>
                                  <a:ext cx="129000" cy="1784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939DDF" w14:textId="77777777" w:rsidR="00742970" w:rsidRDefault="00742970" w:rsidP="00F91B99">
                                    <w:r>
                                      <w:rPr>
                                        <w:rFonts w:ascii="Arial" w:hAnsi="Arial" w:cs="Arial"/>
                                        <w:color w:val="000000"/>
                                        <w:sz w:val="14"/>
                                        <w:szCs w:val="14"/>
                                        <w:lang w:val="en-US"/>
                                      </w:rPr>
                                      <w:t>-35</w:t>
                                    </w:r>
                                  </w:p>
                                </w:txbxContent>
                              </wps:txbx>
                              <wps:bodyPr rot="0" vert="horz" wrap="none" lIns="0" tIns="0" rIns="0" bIns="0" anchor="t" anchorCtr="0" upright="1">
                                <a:spAutoFit/>
                              </wps:bodyPr>
                            </wps:wsp>
                            <wps:wsp>
                              <wps:cNvPr id="757" name="Rectangle 1659"/>
                              <wps:cNvSpPr>
                                <a:spLocks noChangeArrowheads="1"/>
                              </wps:cNvSpPr>
                              <wps:spPr bwMode="auto">
                                <a:xfrm>
                                  <a:off x="2814909" y="128904"/>
                                  <a:ext cx="129000" cy="1784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E3F865" w14:textId="77777777" w:rsidR="00742970" w:rsidRDefault="00742970" w:rsidP="00F91B99">
                                    <w:r>
                                      <w:rPr>
                                        <w:rFonts w:ascii="Arial" w:hAnsi="Arial" w:cs="Arial"/>
                                        <w:color w:val="000000"/>
                                        <w:sz w:val="14"/>
                                        <w:szCs w:val="14"/>
                                        <w:lang w:val="en-US"/>
                                      </w:rPr>
                                      <w:t>-30</w:t>
                                    </w:r>
                                  </w:p>
                                </w:txbxContent>
                              </wps:txbx>
                              <wps:bodyPr rot="0" vert="horz" wrap="none" lIns="0" tIns="0" rIns="0" bIns="0" anchor="t" anchorCtr="0" upright="1">
                                <a:spAutoFit/>
                              </wps:bodyPr>
                            </wps:wsp>
                            <wps:wsp>
                              <wps:cNvPr id="758" name="Line 1660"/>
                              <wps:cNvCnPr>
                                <a:cxnSpLocks noChangeShapeType="1"/>
                              </wps:cNvCnPr>
                              <wps:spPr bwMode="auto">
                                <a:xfrm flipH="1">
                                  <a:off x="2750809" y="1854264"/>
                                  <a:ext cx="13900" cy="0"/>
                                </a:xfrm>
                                <a:prstGeom prst="line">
                                  <a:avLst/>
                                </a:prstGeom>
                                <a:noFill/>
                                <a:ln w="6985">
                                  <a:solidFill>
                                    <a:srgbClr val="3F3F3F"/>
                                  </a:solidFill>
                                  <a:round/>
                                  <a:headEnd/>
                                  <a:tailEnd/>
                                </a:ln>
                                <a:extLst>
                                  <a:ext uri="{909E8E84-426E-40DD-AFC4-6F175D3DCCD1}">
                                    <a14:hiddenFill xmlns:a14="http://schemas.microsoft.com/office/drawing/2010/main">
                                      <a:noFill/>
                                    </a14:hiddenFill>
                                  </a:ext>
                                </a:extLst>
                              </wps:spPr>
                              <wps:bodyPr/>
                            </wps:wsp>
                            <wps:wsp>
                              <wps:cNvPr id="759" name="Line 1661"/>
                              <wps:cNvCnPr>
                                <a:cxnSpLocks noChangeShapeType="1"/>
                              </wps:cNvCnPr>
                              <wps:spPr bwMode="auto">
                                <a:xfrm flipH="1">
                                  <a:off x="2750809" y="1510652"/>
                                  <a:ext cx="13900" cy="0"/>
                                </a:xfrm>
                                <a:prstGeom prst="line">
                                  <a:avLst/>
                                </a:prstGeom>
                                <a:noFill/>
                                <a:ln w="6985">
                                  <a:solidFill>
                                    <a:srgbClr val="3F3F3F"/>
                                  </a:solidFill>
                                  <a:round/>
                                  <a:headEnd/>
                                  <a:tailEnd/>
                                </a:ln>
                                <a:extLst>
                                  <a:ext uri="{909E8E84-426E-40DD-AFC4-6F175D3DCCD1}">
                                    <a14:hiddenFill xmlns:a14="http://schemas.microsoft.com/office/drawing/2010/main">
                                      <a:noFill/>
                                    </a14:hiddenFill>
                                  </a:ext>
                                </a:extLst>
                              </wps:spPr>
                              <wps:bodyPr/>
                            </wps:wsp>
                            <wps:wsp>
                              <wps:cNvPr id="760" name="Line 1662"/>
                              <wps:cNvCnPr>
                                <a:cxnSpLocks noChangeShapeType="1"/>
                              </wps:cNvCnPr>
                              <wps:spPr bwMode="auto">
                                <a:xfrm flipH="1">
                                  <a:off x="2750809" y="1167140"/>
                                  <a:ext cx="13900" cy="0"/>
                                </a:xfrm>
                                <a:prstGeom prst="line">
                                  <a:avLst/>
                                </a:prstGeom>
                                <a:noFill/>
                                <a:ln w="6985">
                                  <a:solidFill>
                                    <a:srgbClr val="3F3F3F"/>
                                  </a:solidFill>
                                  <a:round/>
                                  <a:headEnd/>
                                  <a:tailEnd/>
                                </a:ln>
                                <a:extLst>
                                  <a:ext uri="{909E8E84-426E-40DD-AFC4-6F175D3DCCD1}">
                                    <a14:hiddenFill xmlns:a14="http://schemas.microsoft.com/office/drawing/2010/main">
                                      <a:noFill/>
                                    </a14:hiddenFill>
                                  </a:ext>
                                </a:extLst>
                              </wps:spPr>
                              <wps:bodyPr/>
                            </wps:wsp>
                            <wps:wsp>
                              <wps:cNvPr id="761" name="Line 1663"/>
                              <wps:cNvCnPr>
                                <a:cxnSpLocks noChangeShapeType="1"/>
                              </wps:cNvCnPr>
                              <wps:spPr bwMode="auto">
                                <a:xfrm flipH="1">
                                  <a:off x="2750809" y="822928"/>
                                  <a:ext cx="13900" cy="0"/>
                                </a:xfrm>
                                <a:prstGeom prst="line">
                                  <a:avLst/>
                                </a:prstGeom>
                                <a:noFill/>
                                <a:ln w="6985">
                                  <a:solidFill>
                                    <a:srgbClr val="3F3F3F"/>
                                  </a:solidFill>
                                  <a:round/>
                                  <a:headEnd/>
                                  <a:tailEnd/>
                                </a:ln>
                                <a:extLst>
                                  <a:ext uri="{909E8E84-426E-40DD-AFC4-6F175D3DCCD1}">
                                    <a14:hiddenFill xmlns:a14="http://schemas.microsoft.com/office/drawing/2010/main">
                                      <a:noFill/>
                                    </a14:hiddenFill>
                                  </a:ext>
                                </a:extLst>
                              </wps:spPr>
                              <wps:bodyPr/>
                            </wps:wsp>
                            <wps:wsp>
                              <wps:cNvPr id="762" name="Line 1664"/>
                              <wps:cNvCnPr>
                                <a:cxnSpLocks noChangeShapeType="1"/>
                              </wps:cNvCnPr>
                              <wps:spPr bwMode="auto">
                                <a:xfrm flipH="1">
                                  <a:off x="2750809" y="479417"/>
                                  <a:ext cx="13900" cy="0"/>
                                </a:xfrm>
                                <a:prstGeom prst="line">
                                  <a:avLst/>
                                </a:prstGeom>
                                <a:noFill/>
                                <a:ln w="6985">
                                  <a:solidFill>
                                    <a:srgbClr val="3F3F3F"/>
                                  </a:solidFill>
                                  <a:round/>
                                  <a:headEnd/>
                                  <a:tailEnd/>
                                </a:ln>
                                <a:extLst>
                                  <a:ext uri="{909E8E84-426E-40DD-AFC4-6F175D3DCCD1}">
                                    <a14:hiddenFill xmlns:a14="http://schemas.microsoft.com/office/drawing/2010/main">
                                      <a:noFill/>
                                    </a14:hiddenFill>
                                  </a:ext>
                                </a:extLst>
                              </wps:spPr>
                              <wps:bodyPr/>
                            </wps:wsp>
                            <wps:wsp>
                              <wps:cNvPr id="763" name="Line 1665"/>
                              <wps:cNvCnPr>
                                <a:cxnSpLocks noChangeShapeType="1"/>
                              </wps:cNvCnPr>
                              <wps:spPr bwMode="auto">
                                <a:xfrm flipH="1">
                                  <a:off x="2750809" y="135805"/>
                                  <a:ext cx="13900" cy="0"/>
                                </a:xfrm>
                                <a:prstGeom prst="line">
                                  <a:avLst/>
                                </a:prstGeom>
                                <a:noFill/>
                                <a:ln w="6985">
                                  <a:solidFill>
                                    <a:srgbClr val="3F3F3F"/>
                                  </a:solidFill>
                                  <a:round/>
                                  <a:headEnd/>
                                  <a:tailEnd/>
                                </a:ln>
                                <a:extLst>
                                  <a:ext uri="{909E8E84-426E-40DD-AFC4-6F175D3DCCD1}">
                                    <a14:hiddenFill xmlns:a14="http://schemas.microsoft.com/office/drawing/2010/main">
                                      <a:noFill/>
                                    </a14:hiddenFill>
                                  </a:ext>
                                </a:extLst>
                              </wps:spPr>
                              <wps:bodyPr/>
                            </wps:wsp>
                            <wps:wsp>
                              <wps:cNvPr id="764" name="Rectangle 1666"/>
                              <wps:cNvSpPr>
                                <a:spLocks noChangeArrowheads="1"/>
                              </wps:cNvSpPr>
                              <wps:spPr bwMode="auto">
                                <a:xfrm>
                                  <a:off x="0" y="2197776"/>
                                  <a:ext cx="2750809" cy="121304"/>
                                </a:xfrm>
                                <a:prstGeom prst="rect">
                                  <a:avLst/>
                                </a:prstGeom>
                                <a:solidFill>
                                  <a:srgbClr val="FFFFFF"/>
                                </a:solidFill>
                                <a:ln w="6985">
                                  <a:solidFill>
                                    <a:srgbClr val="FFFFFF"/>
                                  </a:solidFill>
                                  <a:miter lim="800000"/>
                                  <a:headEnd/>
                                  <a:tailEnd/>
                                </a:ln>
                              </wps:spPr>
                              <wps:bodyPr rot="0" vert="horz" wrap="square" lIns="91440" tIns="45720" rIns="91440" bIns="45720" anchor="t" anchorCtr="0" upright="1">
                                <a:noAutofit/>
                              </wps:bodyPr>
                            </wps:wsp>
                            <wps:wsp>
                              <wps:cNvPr id="765" name="Rectangle 1667"/>
                              <wps:cNvSpPr>
                                <a:spLocks noChangeArrowheads="1"/>
                              </wps:cNvSpPr>
                              <wps:spPr bwMode="auto">
                                <a:xfrm>
                                  <a:off x="1296704" y="2204676"/>
                                  <a:ext cx="158101" cy="1785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A36ADF" w14:textId="77777777" w:rsidR="00742970" w:rsidRDefault="00742970" w:rsidP="00F91B99">
                                    <w:r>
                                      <w:rPr>
                                        <w:rFonts w:ascii="Arial" w:hAnsi="Arial" w:cs="Arial"/>
                                        <w:color w:val="000000"/>
                                        <w:sz w:val="14"/>
                                        <w:szCs w:val="14"/>
                                        <w:lang w:val="en-US"/>
                                      </w:rPr>
                                      <w:t>f/Hz</w:t>
                                    </w:r>
                                  </w:p>
                                </w:txbxContent>
                              </wps:txbx>
                              <wps:bodyPr rot="0" vert="horz" wrap="none" lIns="0" tIns="0" rIns="0" bIns="0" anchor="t" anchorCtr="0" upright="1">
                                <a:spAutoFit/>
                              </wps:bodyPr>
                            </wps:wsp>
                            <wps:wsp>
                              <wps:cNvPr id="766" name="Rectangle 1668"/>
                              <wps:cNvSpPr>
                                <a:spLocks noChangeArrowheads="1"/>
                              </wps:cNvSpPr>
                              <wps:spPr bwMode="auto">
                                <a:xfrm>
                                  <a:off x="0" y="2204676"/>
                                  <a:ext cx="99100" cy="1785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CD2B97" w14:textId="77777777" w:rsidR="00742970" w:rsidRDefault="00742970" w:rsidP="00F91B99">
                                    <w:r>
                                      <w:rPr>
                                        <w:rFonts w:ascii="Arial" w:hAnsi="Arial" w:cs="Arial"/>
                                        <w:color w:val="000000"/>
                                        <w:sz w:val="14"/>
                                        <w:szCs w:val="14"/>
                                        <w:lang w:val="en-US"/>
                                      </w:rPr>
                                      <w:t>50</w:t>
                                    </w:r>
                                  </w:p>
                                </w:txbxContent>
                              </wps:txbx>
                              <wps:bodyPr rot="0" vert="horz" wrap="none" lIns="0" tIns="0" rIns="0" bIns="0" anchor="t" anchorCtr="0" upright="1">
                                <a:spAutoFit/>
                              </wps:bodyPr>
                            </wps:wsp>
                            <wps:wsp>
                              <wps:cNvPr id="767" name="Rectangle 1669"/>
                              <wps:cNvSpPr>
                                <a:spLocks noChangeArrowheads="1"/>
                              </wps:cNvSpPr>
                              <wps:spPr bwMode="auto">
                                <a:xfrm>
                                  <a:off x="293401" y="2204676"/>
                                  <a:ext cx="148600" cy="1785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312A8F" w14:textId="77777777" w:rsidR="00742970" w:rsidRDefault="00742970" w:rsidP="00F91B99">
                                    <w:r>
                                      <w:rPr>
                                        <w:rFonts w:ascii="Arial" w:hAnsi="Arial" w:cs="Arial"/>
                                        <w:color w:val="000000"/>
                                        <w:sz w:val="14"/>
                                        <w:szCs w:val="14"/>
                                        <w:lang w:val="en-US"/>
                                      </w:rPr>
                                      <w:t>100</w:t>
                                    </w:r>
                                  </w:p>
                                </w:txbxContent>
                              </wps:txbx>
                              <wps:bodyPr rot="0" vert="horz" wrap="none" lIns="0" tIns="0" rIns="0" bIns="0" anchor="t" anchorCtr="0" upright="1">
                                <a:spAutoFit/>
                              </wps:bodyPr>
                            </wps:wsp>
                            <wps:wsp>
                              <wps:cNvPr id="768" name="Rectangle 1670"/>
                              <wps:cNvSpPr>
                                <a:spLocks noChangeArrowheads="1"/>
                              </wps:cNvSpPr>
                              <wps:spPr bwMode="auto">
                                <a:xfrm>
                                  <a:off x="652102" y="2204676"/>
                                  <a:ext cx="148600" cy="1785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F3057E" w14:textId="77777777" w:rsidR="00742970" w:rsidRDefault="00742970" w:rsidP="00F91B99">
                                    <w:r>
                                      <w:rPr>
                                        <w:rFonts w:ascii="Arial" w:hAnsi="Arial" w:cs="Arial"/>
                                        <w:color w:val="000000"/>
                                        <w:sz w:val="14"/>
                                        <w:szCs w:val="14"/>
                                        <w:lang w:val="en-US"/>
                                      </w:rPr>
                                      <w:t>200</w:t>
                                    </w:r>
                                  </w:p>
                                </w:txbxContent>
                              </wps:txbx>
                              <wps:bodyPr rot="0" vert="horz" wrap="none" lIns="0" tIns="0" rIns="0" bIns="0" anchor="t" anchorCtr="0" upright="1">
                                <a:spAutoFit/>
                              </wps:bodyPr>
                            </wps:wsp>
                            <wps:wsp>
                              <wps:cNvPr id="769" name="Rectangle 1671"/>
                              <wps:cNvSpPr>
                                <a:spLocks noChangeArrowheads="1"/>
                              </wps:cNvSpPr>
                              <wps:spPr bwMode="auto">
                                <a:xfrm>
                                  <a:off x="1826906" y="2204676"/>
                                  <a:ext cx="198101" cy="1785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B2DDBE" w14:textId="77777777" w:rsidR="00742970" w:rsidRDefault="00742970" w:rsidP="00F91B99">
                                    <w:r>
                                      <w:rPr>
                                        <w:rFonts w:ascii="Arial" w:hAnsi="Arial" w:cs="Arial"/>
                                        <w:color w:val="000000"/>
                                        <w:sz w:val="14"/>
                                        <w:szCs w:val="14"/>
                                        <w:lang w:val="en-US"/>
                                      </w:rPr>
                                      <w:t>2000</w:t>
                                    </w:r>
                                  </w:p>
                                </w:txbxContent>
                              </wps:txbx>
                              <wps:bodyPr rot="0" vert="horz" wrap="none" lIns="0" tIns="0" rIns="0" bIns="0" anchor="t" anchorCtr="0" upright="1">
                                <a:spAutoFit/>
                              </wps:bodyPr>
                            </wps:wsp>
                            <wps:wsp>
                              <wps:cNvPr id="770" name="Rectangle 1672"/>
                              <wps:cNvSpPr>
                                <a:spLocks noChangeArrowheads="1"/>
                              </wps:cNvSpPr>
                              <wps:spPr bwMode="auto">
                                <a:xfrm>
                                  <a:off x="2299308" y="2204676"/>
                                  <a:ext cx="198101" cy="1785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E0C8D9" w14:textId="77777777" w:rsidR="00742970" w:rsidRDefault="00742970" w:rsidP="00F91B99">
                                    <w:r>
                                      <w:rPr>
                                        <w:rFonts w:ascii="Arial" w:hAnsi="Arial" w:cs="Arial"/>
                                        <w:color w:val="000000"/>
                                        <w:sz w:val="14"/>
                                        <w:szCs w:val="14"/>
                                        <w:lang w:val="en-US"/>
                                      </w:rPr>
                                      <w:t>5000</w:t>
                                    </w:r>
                                  </w:p>
                                </w:txbxContent>
                              </wps:txbx>
                              <wps:bodyPr rot="0" vert="horz" wrap="none" lIns="0" tIns="0" rIns="0" bIns="0" anchor="t" anchorCtr="0" upright="1">
                                <a:spAutoFit/>
                              </wps:bodyPr>
                            </wps:wsp>
                            <wps:wsp>
                              <wps:cNvPr id="771" name="Rectangle 1673"/>
                              <wps:cNvSpPr>
                                <a:spLocks noChangeArrowheads="1"/>
                              </wps:cNvSpPr>
                              <wps:spPr bwMode="auto">
                                <a:xfrm>
                                  <a:off x="2607309" y="2204676"/>
                                  <a:ext cx="143500" cy="1785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CA9896" w14:textId="77777777" w:rsidR="00742970" w:rsidRDefault="00742970" w:rsidP="00F91B99">
                                    <w:r>
                                      <w:rPr>
                                        <w:rFonts w:ascii="Arial" w:hAnsi="Arial" w:cs="Arial"/>
                                        <w:color w:val="000000"/>
                                        <w:sz w:val="14"/>
                                        <w:szCs w:val="14"/>
                                        <w:lang w:val="en-US"/>
                                      </w:rPr>
                                      <w:t>10k</w:t>
                                    </w:r>
                                  </w:p>
                                </w:txbxContent>
                              </wps:txbx>
                              <wps:bodyPr rot="0" vert="horz" wrap="none" lIns="0" tIns="0" rIns="0" bIns="0" anchor="t" anchorCtr="0" upright="1">
                                <a:spAutoFit/>
                              </wps:bodyPr>
                            </wps:wsp>
                            <wps:wsp>
                              <wps:cNvPr id="772" name="Line 1674"/>
                              <wps:cNvCnPr>
                                <a:cxnSpLocks noChangeShapeType="1"/>
                              </wps:cNvCnPr>
                              <wps:spPr bwMode="auto">
                                <a:xfrm flipV="1">
                                  <a:off x="6900" y="2190776"/>
                                  <a:ext cx="0" cy="14000"/>
                                </a:xfrm>
                                <a:prstGeom prst="line">
                                  <a:avLst/>
                                </a:prstGeom>
                                <a:noFill/>
                                <a:ln w="6985">
                                  <a:solidFill>
                                    <a:srgbClr val="3F3F3F"/>
                                  </a:solidFill>
                                  <a:round/>
                                  <a:headEnd/>
                                  <a:tailEnd/>
                                </a:ln>
                                <a:extLst>
                                  <a:ext uri="{909E8E84-426E-40DD-AFC4-6F175D3DCCD1}">
                                    <a14:hiddenFill xmlns:a14="http://schemas.microsoft.com/office/drawing/2010/main">
                                      <a:noFill/>
                                    </a14:hiddenFill>
                                  </a:ext>
                                </a:extLst>
                              </wps:spPr>
                              <wps:bodyPr/>
                            </wps:wsp>
                            <wps:wsp>
                              <wps:cNvPr id="773" name="Line 1675"/>
                              <wps:cNvCnPr>
                                <a:cxnSpLocks noChangeShapeType="1"/>
                              </wps:cNvCnPr>
                              <wps:spPr bwMode="auto">
                                <a:xfrm flipV="1">
                                  <a:off x="365101" y="2190776"/>
                                  <a:ext cx="0" cy="14000"/>
                                </a:xfrm>
                                <a:prstGeom prst="line">
                                  <a:avLst/>
                                </a:prstGeom>
                                <a:noFill/>
                                <a:ln w="6985">
                                  <a:solidFill>
                                    <a:srgbClr val="3F3F3F"/>
                                  </a:solidFill>
                                  <a:round/>
                                  <a:headEnd/>
                                  <a:tailEnd/>
                                </a:ln>
                                <a:extLst>
                                  <a:ext uri="{909E8E84-426E-40DD-AFC4-6F175D3DCCD1}">
                                    <a14:hiddenFill xmlns:a14="http://schemas.microsoft.com/office/drawing/2010/main">
                                      <a:noFill/>
                                    </a14:hiddenFill>
                                  </a:ext>
                                </a:extLst>
                              </wps:spPr>
                              <wps:bodyPr/>
                            </wps:wsp>
                            <wps:wsp>
                              <wps:cNvPr id="774" name="Line 1676"/>
                              <wps:cNvCnPr>
                                <a:cxnSpLocks noChangeShapeType="1"/>
                              </wps:cNvCnPr>
                              <wps:spPr bwMode="auto">
                                <a:xfrm flipV="1">
                                  <a:off x="723202" y="2190776"/>
                                  <a:ext cx="0" cy="14000"/>
                                </a:xfrm>
                                <a:prstGeom prst="line">
                                  <a:avLst/>
                                </a:prstGeom>
                                <a:noFill/>
                                <a:ln w="6985">
                                  <a:solidFill>
                                    <a:srgbClr val="3F3F3F"/>
                                  </a:solidFill>
                                  <a:round/>
                                  <a:headEnd/>
                                  <a:tailEnd/>
                                </a:ln>
                                <a:extLst>
                                  <a:ext uri="{909E8E84-426E-40DD-AFC4-6F175D3DCCD1}">
                                    <a14:hiddenFill xmlns:a14="http://schemas.microsoft.com/office/drawing/2010/main">
                                      <a:noFill/>
                                    </a14:hiddenFill>
                                  </a:ext>
                                </a:extLst>
                              </wps:spPr>
                              <wps:bodyPr/>
                            </wps:wsp>
                            <wps:wsp>
                              <wps:cNvPr id="775" name="Line 1677"/>
                              <wps:cNvCnPr>
                                <a:cxnSpLocks noChangeShapeType="1"/>
                              </wps:cNvCnPr>
                              <wps:spPr bwMode="auto">
                                <a:xfrm flipV="1">
                                  <a:off x="1203304" y="2190776"/>
                                  <a:ext cx="0" cy="14000"/>
                                </a:xfrm>
                                <a:prstGeom prst="line">
                                  <a:avLst/>
                                </a:prstGeom>
                                <a:noFill/>
                                <a:ln w="6985">
                                  <a:solidFill>
                                    <a:srgbClr val="3F3F3F"/>
                                  </a:solidFill>
                                  <a:round/>
                                  <a:headEnd/>
                                  <a:tailEnd/>
                                </a:ln>
                                <a:extLst>
                                  <a:ext uri="{909E8E84-426E-40DD-AFC4-6F175D3DCCD1}">
                                    <a14:hiddenFill xmlns:a14="http://schemas.microsoft.com/office/drawing/2010/main">
                                      <a:noFill/>
                                    </a14:hiddenFill>
                                  </a:ext>
                                </a:extLst>
                              </wps:spPr>
                              <wps:bodyPr/>
                            </wps:wsp>
                            <wps:wsp>
                              <wps:cNvPr id="776" name="Line 1678"/>
                              <wps:cNvCnPr>
                                <a:cxnSpLocks noChangeShapeType="1"/>
                              </wps:cNvCnPr>
                              <wps:spPr bwMode="auto">
                                <a:xfrm flipV="1">
                                  <a:off x="1561405" y="2190776"/>
                                  <a:ext cx="0" cy="14000"/>
                                </a:xfrm>
                                <a:prstGeom prst="line">
                                  <a:avLst/>
                                </a:prstGeom>
                                <a:noFill/>
                                <a:ln w="6985">
                                  <a:solidFill>
                                    <a:srgbClr val="3F3F3F"/>
                                  </a:solidFill>
                                  <a:round/>
                                  <a:headEnd/>
                                  <a:tailEnd/>
                                </a:ln>
                                <a:extLst>
                                  <a:ext uri="{909E8E84-426E-40DD-AFC4-6F175D3DCCD1}">
                                    <a14:hiddenFill xmlns:a14="http://schemas.microsoft.com/office/drawing/2010/main">
                                      <a:noFill/>
                                    </a14:hiddenFill>
                                  </a:ext>
                                </a:extLst>
                              </wps:spPr>
                              <wps:bodyPr/>
                            </wps:wsp>
                            <wps:wsp>
                              <wps:cNvPr id="777" name="Line 1679"/>
                              <wps:cNvCnPr>
                                <a:cxnSpLocks noChangeShapeType="1"/>
                              </wps:cNvCnPr>
                              <wps:spPr bwMode="auto">
                                <a:xfrm flipV="1">
                                  <a:off x="1926506" y="2190776"/>
                                  <a:ext cx="0" cy="14000"/>
                                </a:xfrm>
                                <a:prstGeom prst="line">
                                  <a:avLst/>
                                </a:prstGeom>
                                <a:noFill/>
                                <a:ln w="6985">
                                  <a:solidFill>
                                    <a:srgbClr val="3F3F3F"/>
                                  </a:solidFill>
                                  <a:round/>
                                  <a:headEnd/>
                                  <a:tailEnd/>
                                </a:ln>
                                <a:extLst>
                                  <a:ext uri="{909E8E84-426E-40DD-AFC4-6F175D3DCCD1}">
                                    <a14:hiddenFill xmlns:a14="http://schemas.microsoft.com/office/drawing/2010/main">
                                      <a:noFill/>
                                    </a14:hiddenFill>
                                  </a:ext>
                                </a:extLst>
                              </wps:spPr>
                              <wps:bodyPr/>
                            </wps:wsp>
                            <wps:wsp>
                              <wps:cNvPr id="778" name="Line 1680"/>
                              <wps:cNvCnPr>
                                <a:cxnSpLocks noChangeShapeType="1"/>
                              </wps:cNvCnPr>
                              <wps:spPr bwMode="auto">
                                <a:xfrm flipV="1">
                                  <a:off x="2399608" y="2190776"/>
                                  <a:ext cx="0" cy="14000"/>
                                </a:xfrm>
                                <a:prstGeom prst="line">
                                  <a:avLst/>
                                </a:prstGeom>
                                <a:noFill/>
                                <a:ln w="6985">
                                  <a:solidFill>
                                    <a:srgbClr val="3F3F3F"/>
                                  </a:solidFill>
                                  <a:round/>
                                  <a:headEnd/>
                                  <a:tailEnd/>
                                </a:ln>
                                <a:extLst>
                                  <a:ext uri="{909E8E84-426E-40DD-AFC4-6F175D3DCCD1}">
                                    <a14:hiddenFill xmlns:a14="http://schemas.microsoft.com/office/drawing/2010/main">
                                      <a:noFill/>
                                    </a14:hiddenFill>
                                  </a:ext>
                                </a:extLst>
                              </wps:spPr>
                              <wps:bodyPr/>
                            </wps:wsp>
                            <wps:wsp>
                              <wps:cNvPr id="779" name="Rectangle 1681"/>
                              <wps:cNvSpPr>
                                <a:spLocks noChangeArrowheads="1"/>
                              </wps:cNvSpPr>
                              <wps:spPr bwMode="auto">
                                <a:xfrm>
                                  <a:off x="0" y="128904"/>
                                  <a:ext cx="2750809" cy="2061871"/>
                                </a:xfrm>
                                <a:prstGeom prst="rect">
                                  <a:avLst/>
                                </a:prstGeom>
                                <a:noFill/>
                                <a:ln w="698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80" name="Rectangle 1682"/>
                              <wps:cNvSpPr>
                                <a:spLocks noChangeArrowheads="1"/>
                              </wps:cNvSpPr>
                              <wps:spPr bwMode="auto">
                                <a:xfrm>
                                  <a:off x="1052804" y="1539253"/>
                                  <a:ext cx="1246504" cy="586720"/>
                                </a:xfrm>
                                <a:prstGeom prst="rect">
                                  <a:avLst/>
                                </a:prstGeom>
                                <a:solidFill>
                                  <a:srgbClr val="FFFFFF">
                                    <a:alpha val="67058"/>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81" name="Rectangle 1683"/>
                              <wps:cNvSpPr>
                                <a:spLocks noChangeArrowheads="1"/>
                              </wps:cNvSpPr>
                              <wps:spPr bwMode="auto">
                                <a:xfrm>
                                  <a:off x="1060404" y="1546253"/>
                                  <a:ext cx="250201" cy="11430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82" name="Line 1684"/>
                              <wps:cNvCnPr>
                                <a:cxnSpLocks noChangeShapeType="1"/>
                              </wps:cNvCnPr>
                              <wps:spPr bwMode="auto">
                                <a:xfrm>
                                  <a:off x="1067404" y="1596355"/>
                                  <a:ext cx="243201" cy="0"/>
                                </a:xfrm>
                                <a:prstGeom prst="line">
                                  <a:avLst/>
                                </a:prstGeom>
                                <a:noFill/>
                                <a:ln w="6985">
                                  <a:solidFill>
                                    <a:srgbClr val="00FF00"/>
                                  </a:solidFill>
                                  <a:round/>
                                  <a:headEnd/>
                                  <a:tailEnd/>
                                </a:ln>
                                <a:extLst>
                                  <a:ext uri="{909E8E84-426E-40DD-AFC4-6F175D3DCCD1}">
                                    <a14:hiddenFill xmlns:a14="http://schemas.microsoft.com/office/drawing/2010/main">
                                      <a:noFill/>
                                    </a14:hiddenFill>
                                  </a:ext>
                                </a:extLst>
                              </wps:spPr>
                              <wps:bodyPr/>
                            </wps:wsp>
                            <wps:wsp>
                              <wps:cNvPr id="783" name="Rectangle 1685"/>
                              <wps:cNvSpPr>
                                <a:spLocks noChangeArrowheads="1"/>
                              </wps:cNvSpPr>
                              <wps:spPr bwMode="auto">
                                <a:xfrm>
                                  <a:off x="1360805" y="1546253"/>
                                  <a:ext cx="906803" cy="1784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AB58DA" w14:textId="77777777" w:rsidR="00742970" w:rsidRDefault="00742970" w:rsidP="00F91B99">
                                    <w:r>
                                      <w:rPr>
                                        <w:rFonts w:ascii="Arial" w:hAnsi="Arial" w:cs="Arial"/>
                                        <w:color w:val="000000"/>
                                        <w:sz w:val="14"/>
                                        <w:szCs w:val="14"/>
                                        <w:lang w:val="en-US"/>
                                      </w:rPr>
                                      <w:t>Room4 (RT60=264ms)</w:t>
                                    </w:r>
                                  </w:p>
                                </w:txbxContent>
                              </wps:txbx>
                              <wps:bodyPr rot="0" vert="horz" wrap="none" lIns="0" tIns="0" rIns="0" bIns="0" anchor="t" anchorCtr="0" upright="1">
                                <a:spAutoFit/>
                              </wps:bodyPr>
                            </wps:wsp>
                            <wps:wsp>
                              <wps:cNvPr id="784" name="Rectangle 1686"/>
                              <wps:cNvSpPr>
                                <a:spLocks noChangeArrowheads="1"/>
                              </wps:cNvSpPr>
                              <wps:spPr bwMode="auto">
                                <a:xfrm>
                                  <a:off x="1060404" y="1660557"/>
                                  <a:ext cx="250201" cy="11490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85" name="Line 1687"/>
                              <wps:cNvCnPr>
                                <a:cxnSpLocks noChangeShapeType="1"/>
                              </wps:cNvCnPr>
                              <wps:spPr bwMode="auto">
                                <a:xfrm>
                                  <a:off x="1067404" y="1710659"/>
                                  <a:ext cx="243201" cy="0"/>
                                </a:xfrm>
                                <a:prstGeom prst="line">
                                  <a:avLst/>
                                </a:prstGeom>
                                <a:noFill/>
                                <a:ln w="6985">
                                  <a:solidFill>
                                    <a:srgbClr val="00FFFF"/>
                                  </a:solidFill>
                                  <a:round/>
                                  <a:headEnd/>
                                  <a:tailEnd/>
                                </a:ln>
                                <a:extLst>
                                  <a:ext uri="{909E8E84-426E-40DD-AFC4-6F175D3DCCD1}">
                                    <a14:hiddenFill xmlns:a14="http://schemas.microsoft.com/office/drawing/2010/main">
                                      <a:noFill/>
                                    </a14:hiddenFill>
                                  </a:ext>
                                </a:extLst>
                              </wps:spPr>
                              <wps:bodyPr/>
                            </wps:wsp>
                            <wps:wsp>
                              <wps:cNvPr id="786" name="Rectangle 1688"/>
                              <wps:cNvSpPr>
                                <a:spLocks noChangeArrowheads="1"/>
                              </wps:cNvSpPr>
                              <wps:spPr bwMode="auto">
                                <a:xfrm>
                                  <a:off x="1360805" y="1660557"/>
                                  <a:ext cx="857203" cy="1784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A538AC" w14:textId="77777777" w:rsidR="00742970" w:rsidRDefault="00742970" w:rsidP="00F91B99">
                                    <w:r>
                                      <w:rPr>
                                        <w:rFonts w:ascii="Arial" w:hAnsi="Arial" w:cs="Arial"/>
                                        <w:color w:val="000000"/>
                                        <w:sz w:val="14"/>
                                        <w:szCs w:val="14"/>
                                        <w:lang w:val="en-US"/>
                                      </w:rPr>
                                      <w:t>Room3 (RT60=98ms)</w:t>
                                    </w:r>
                                  </w:p>
                                </w:txbxContent>
                              </wps:txbx>
                              <wps:bodyPr rot="0" vert="horz" wrap="none" lIns="0" tIns="0" rIns="0" bIns="0" anchor="t" anchorCtr="0" upright="1">
                                <a:spAutoFit/>
                              </wps:bodyPr>
                            </wps:wsp>
                            <wps:wsp>
                              <wps:cNvPr id="787" name="Rectangle 1689"/>
                              <wps:cNvSpPr>
                                <a:spLocks noChangeArrowheads="1"/>
                              </wps:cNvSpPr>
                              <wps:spPr bwMode="auto">
                                <a:xfrm>
                                  <a:off x="1060404" y="1775461"/>
                                  <a:ext cx="250201" cy="11430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88" name="Line 1690"/>
                              <wps:cNvCnPr>
                                <a:cxnSpLocks noChangeShapeType="1"/>
                              </wps:cNvCnPr>
                              <wps:spPr bwMode="auto">
                                <a:xfrm>
                                  <a:off x="1081404" y="1825663"/>
                                  <a:ext cx="229201" cy="0"/>
                                </a:xfrm>
                                <a:prstGeom prst="line">
                                  <a:avLst/>
                                </a:prstGeom>
                                <a:noFill/>
                                <a:ln w="21590">
                                  <a:solidFill>
                                    <a:srgbClr val="FF00FF"/>
                                  </a:solidFill>
                                  <a:round/>
                                  <a:headEnd/>
                                  <a:tailEnd/>
                                </a:ln>
                                <a:extLst>
                                  <a:ext uri="{909E8E84-426E-40DD-AFC4-6F175D3DCCD1}">
                                    <a14:hiddenFill xmlns:a14="http://schemas.microsoft.com/office/drawing/2010/main">
                                      <a:noFill/>
                                    </a14:hiddenFill>
                                  </a:ext>
                                </a:extLst>
                              </wps:spPr>
                              <wps:bodyPr/>
                            </wps:wsp>
                            <wps:wsp>
                              <wps:cNvPr id="789" name="Rectangle 1691"/>
                              <wps:cNvSpPr>
                                <a:spLocks noChangeArrowheads="1"/>
                              </wps:cNvSpPr>
                              <wps:spPr bwMode="auto">
                                <a:xfrm>
                                  <a:off x="1360805" y="1775461"/>
                                  <a:ext cx="375901" cy="1784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0CBB31" w14:textId="77777777" w:rsidR="00742970" w:rsidRDefault="00742970" w:rsidP="00F91B99">
                                    <w:r>
                                      <w:rPr>
                                        <w:rFonts w:ascii="Arial" w:hAnsi="Arial" w:cs="Arial"/>
                                        <w:color w:val="000000"/>
                                        <w:sz w:val="14"/>
                                        <w:szCs w:val="14"/>
                                        <w:lang w:val="en-US"/>
                                      </w:rPr>
                                      <w:t>reference</w:t>
                                    </w:r>
                                  </w:p>
                                </w:txbxContent>
                              </wps:txbx>
                              <wps:bodyPr rot="0" vert="horz" wrap="none" lIns="0" tIns="0" rIns="0" bIns="0" anchor="t" anchorCtr="0" upright="1">
                                <a:spAutoFit/>
                              </wps:bodyPr>
                            </wps:wsp>
                            <wps:wsp>
                              <wps:cNvPr id="790" name="Rectangle 1692"/>
                              <wps:cNvSpPr>
                                <a:spLocks noChangeArrowheads="1"/>
                              </wps:cNvSpPr>
                              <wps:spPr bwMode="auto">
                                <a:xfrm>
                                  <a:off x="1060404" y="1889765"/>
                                  <a:ext cx="250201" cy="11430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91" name="Line 1693"/>
                              <wps:cNvCnPr>
                                <a:cxnSpLocks noChangeShapeType="1"/>
                              </wps:cNvCnPr>
                              <wps:spPr bwMode="auto">
                                <a:xfrm>
                                  <a:off x="1067404" y="1939967"/>
                                  <a:ext cx="243201" cy="0"/>
                                </a:xfrm>
                                <a:prstGeom prst="line">
                                  <a:avLst/>
                                </a:prstGeom>
                                <a:noFill/>
                                <a:ln w="6985">
                                  <a:solidFill>
                                    <a:srgbClr val="C0C0C0"/>
                                  </a:solidFill>
                                  <a:round/>
                                  <a:headEnd/>
                                  <a:tailEnd/>
                                </a:ln>
                                <a:extLst>
                                  <a:ext uri="{909E8E84-426E-40DD-AFC4-6F175D3DCCD1}">
                                    <a14:hiddenFill xmlns:a14="http://schemas.microsoft.com/office/drawing/2010/main">
                                      <a:noFill/>
                                    </a14:hiddenFill>
                                  </a:ext>
                                </a:extLst>
                              </wps:spPr>
                              <wps:bodyPr/>
                            </wps:wsp>
                            <wps:wsp>
                              <wps:cNvPr id="792" name="Rectangle 1694"/>
                              <wps:cNvSpPr>
                                <a:spLocks noChangeArrowheads="1"/>
                              </wps:cNvSpPr>
                              <wps:spPr bwMode="auto">
                                <a:xfrm>
                                  <a:off x="1360805" y="1889765"/>
                                  <a:ext cx="857203" cy="1784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1A18E8" w14:textId="77777777" w:rsidR="00742970" w:rsidRDefault="00742970" w:rsidP="00F91B99">
                                    <w:r>
                                      <w:rPr>
                                        <w:rFonts w:ascii="Arial" w:hAnsi="Arial" w:cs="Arial"/>
                                        <w:color w:val="000000"/>
                                        <w:sz w:val="14"/>
                                        <w:szCs w:val="14"/>
                                        <w:lang w:val="en-US"/>
                                      </w:rPr>
                                      <w:t>Room1 (RT60=27ms)</w:t>
                                    </w:r>
                                  </w:p>
                                </w:txbxContent>
                              </wps:txbx>
                              <wps:bodyPr rot="0" vert="horz" wrap="none" lIns="0" tIns="0" rIns="0" bIns="0" anchor="t" anchorCtr="0" upright="1">
                                <a:spAutoFit/>
                              </wps:bodyPr>
                            </wps:wsp>
                            <wps:wsp>
                              <wps:cNvPr id="793" name="Rectangle 1695"/>
                              <wps:cNvSpPr>
                                <a:spLocks noChangeArrowheads="1"/>
                              </wps:cNvSpPr>
                              <wps:spPr bwMode="auto">
                                <a:xfrm>
                                  <a:off x="1060404" y="2004069"/>
                                  <a:ext cx="250201" cy="11490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94" name="Line 1696"/>
                              <wps:cNvCnPr>
                                <a:cxnSpLocks noChangeShapeType="1"/>
                              </wps:cNvCnPr>
                              <wps:spPr bwMode="auto">
                                <a:xfrm>
                                  <a:off x="1067404" y="2054271"/>
                                  <a:ext cx="243201" cy="0"/>
                                </a:xfrm>
                                <a:prstGeom prst="line">
                                  <a:avLst/>
                                </a:prstGeom>
                                <a:noFill/>
                                <a:ln w="6985">
                                  <a:solidFill>
                                    <a:srgbClr val="008000"/>
                                  </a:solidFill>
                                  <a:round/>
                                  <a:headEnd/>
                                  <a:tailEnd/>
                                </a:ln>
                                <a:extLst>
                                  <a:ext uri="{909E8E84-426E-40DD-AFC4-6F175D3DCCD1}">
                                    <a14:hiddenFill xmlns:a14="http://schemas.microsoft.com/office/drawing/2010/main">
                                      <a:noFill/>
                                    </a14:hiddenFill>
                                  </a:ext>
                                </a:extLst>
                              </wps:spPr>
                              <wps:bodyPr/>
                            </wps:wsp>
                            <wps:wsp>
                              <wps:cNvPr id="795" name="Rectangle 1697"/>
                              <wps:cNvSpPr>
                                <a:spLocks noChangeArrowheads="1"/>
                              </wps:cNvSpPr>
                              <wps:spPr bwMode="auto">
                                <a:xfrm>
                                  <a:off x="1360805" y="2004069"/>
                                  <a:ext cx="906803" cy="1784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D85FFB" w14:textId="77777777" w:rsidR="00742970" w:rsidRDefault="00742970" w:rsidP="00F91B99">
                                    <w:r>
                                      <w:rPr>
                                        <w:rFonts w:ascii="Arial" w:hAnsi="Arial" w:cs="Arial"/>
                                        <w:color w:val="000000"/>
                                        <w:sz w:val="14"/>
                                        <w:szCs w:val="14"/>
                                        <w:lang w:val="en-US"/>
                                      </w:rPr>
                                      <w:t>Room2 (RT60=123ms)</w:t>
                                    </w:r>
                                  </w:p>
                                </w:txbxContent>
                              </wps:txbx>
                              <wps:bodyPr rot="0" vert="horz" wrap="none" lIns="0" tIns="0" rIns="0" bIns="0" anchor="t" anchorCtr="0" upright="1">
                                <a:spAutoFit/>
                              </wps:bodyPr>
                            </wps:wsp>
                          </wpc:wpc>
                        </a:graphicData>
                      </a:graphic>
                    </wp:inline>
                  </w:drawing>
                </mc:Choice>
                <mc:Fallback>
                  <w:pict>
                    <v:group w14:anchorId="3EF36E78" id="Zeichenbereich 1148" o:spid="_x0000_s1727" editas="canvas" style="width:236.3pt;height:193.55pt;mso-position-horizontal-relative:char;mso-position-vertical-relative:line" coordsize="30010,245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">
                      <v:shape id="_x0000_s1728" type="#_x0000_t75" style="position:absolute;width:30010;height:24580;visibility:visible;mso-wrap-style:square">
                        <v:fill o:detectmouseclick="t"/>
                        <v:path o:connecttype="none"/>
                      </v:shape>
                      <v:rect id="Rectangle 1628" o:spid="_x0000_s1729" style="position:absolute;left:69;top:1358;width:27363;height:20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" strokecolor="white" strokeweight=".55pt"/>
                      <v:rect id="Rectangle 1629" o:spid="_x0000_s1730" style="position:absolute;top:1289;width:27508;height:206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" filled="f" strokeweight=".55pt"/>
                      <v:line id="Line 1630" o:spid="_x0000_s1731" style="position:absolute;flip:y;visibility:visible;mso-wrap-style:square" from="3651,1358" to="3651,21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" strokeweight=".55pt"/>
                      <v:line id="Line 1631" o:spid="_x0000_s1732" style="position:absolute;flip:y;visibility:visible;mso-wrap-style:square" from="7232,1358" to="7232,21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" strokeweight=".55pt"/>
                      <v:line id="Line 1632" o:spid="_x0000_s1733" style="position:absolute;flip:y;visibility:visible;mso-wrap-style:square" from="12033,1358" to="12033,21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" strokeweight=".55pt"/>
                      <v:line id="Line 1633" o:spid="_x0000_s1734" style="position:absolute;flip:y;visibility:visible;mso-wrap-style:square" from="15614,1358" to="15614,21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" strokeweight=".55pt"/>
                      <v:line id="Line 1634" o:spid="_x0000_s1735" style="position:absolute;flip:y;visibility:visible;mso-wrap-style:square" from="19265,1358" to="19265,21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" strokeweight=".55pt"/>
                      <v:line id="Line 1635" o:spid="_x0000_s1736" style="position:absolute;flip:y;visibility:visible;mso-wrap-style:square" from="23996,1358" to="23996,21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" strokeweight=".55pt"/>
                      <v:line id="Line 1636" o:spid="_x0000_s1737" style="position:absolute;flip:x;visibility:visible;mso-wrap-style:square" from="69,18542" to="27508,185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" strokeweight=".55pt"/>
                      <v:line id="Line 1637" o:spid="_x0000_s1738" style="position:absolute;flip:x;visibility:visible;mso-wrap-style:square" from="69,15106" to="27508,151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" strokeweight=".55pt"/>
                      <v:line id="Line 1638" o:spid="_x0000_s1739" style="position:absolute;flip:x;visibility:visible;mso-wrap-style:square" from="69,11671" to="27508,116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" strokeweight=".55pt"/>
                      <v:line id="Line 1639" o:spid="_x0000_s1740" style="position:absolute;flip:x;visibility:visible;mso-wrap-style:square" from="69,8229" to="27508,82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" strokeweight=".55pt"/>
                      <v:line id="Line 1640" o:spid="_x0000_s1741" style="position:absolute;flip:x;visibility:visible;mso-wrap-style:square" from="69,4794" to="27508,47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" strokeweight=".55pt"/>
                      <v:shape id="Freeform 1641" o:spid="_x0000_s1742" style="position:absolute;top:7156;width:27793;height:16110;visibility:visible;mso-wrap-style:square;v-text-anchor:top" coordsize="4377,25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" path="m,2187r,-45l34,2142r,-90l79,2052r,-68l124,1984r,-33l169,1951r,-46l214,1905r,-90l271,1815r,-22l316,1793r,-57l361,1736r,-67l417,1669r,-23l462,1646r,-34l508,1612r45,l553,1466r45,l598,1364r45,l643,1297r45,l688,1240r45,l733,1195r45,l778,1128r45,l823,913r57,l880,789r56,l936,812r45,l1027,812r,-34l1072,778r,-22l1117,756r,67l1162,823r,-180l1207,643r,-158l1252,485r,102l1297,587r,11l1354,598r,56l1399,654r,-11l1444,643r,-56l1489,587r,-79l1534,508r,-113l1591,395r,-11l1636,384r,56l1681,440r,68l1737,508r,-91l1782,417r,113l1827,530r,57l1873,587r,22l1918,609r,79l1963,688r45,l2008,587r45,l2053,192r56,l2109,r46,l2155,440r45,l2200,620r56,l2256,699r45,l2301,609r45,l2346,801r45,l2391,812r46,l2437,733r45,l2482,711r45,l2527,812r45,l2572,970r45,l2617,632r45,l2662,992r57,l2719,868r45,l2764,1218r56,l2820,1308r45,l2865,1083r57,l2922,1049r45,l2967,1466r45,l3012,1714r45,l3057,1703r45,l3102,1849r45,l3147,1894r45,l3192,2007r45,l3237,1793r46,l3283,1533r45,l3328,1488r45,l3373,1409r56,l3429,1894r45,l3474,2537r46,l3576,2537r45,l3666,2537r45,l3756,2537r46,l3847,2537r56,l3948,2537r45,l4038,2537r57,l4140,2537r45,l4241,2537r46,l4332,2537r45,e" filled="f" strokecolor="lime" strokeweight=".55pt">
                        <v:path arrowok="t" o:connecttype="custom" o:connectlocs="13709226,863740654;31853789,800028692;68142916,786721763;86287480,731881086;127415157,723009801;145559721,673008007;186284186,663733481;204831962,650023312;241121089,591150233;259265653,523002628;295554780,500017932;313699343,454855022;354827021,368158365;377406922,327431098;414099262,327431098;432243825,304849643;468532952,331866741;486677516,195571530;522966643,236702037;545949757,263719135;582238884,259283492;600383447,204846056;641511125,159279906;659655688,177425718;700380153,204846056;718524717,213717342;755217056,236702037;773361620,277429304;809650747,277429304;827795311,77422131;868922988,0;887067552,250008966;927792016,281864947;945936580,322995455;982628920,327431098;1000773483,286703831;1037062610,327431098;1055207174,254847849;1096334851,400014346;1114479415,491146646;1155203880,527438271;1178186993,422999041;1214476121,591150233;1232620684,686718176;1268909811,745591256;1287054375,809303218;1323746714,723009801;1341891278,600021519;1382615743,568165538;1400760306,1023020560;1441887984,1023020560;1460032547,1023020560;1496321674,1023020560;1514466238,1023020560;1551158578,1023020560;1573738479,1023020560;1610027606,1023020560;1628172170,1023020560;1669299847,1023020560;1687444411,1023020560;1728572088,1023020560;1746716651,1023020560" o:connectangles="0,0,0,0,0,0,0,0,0,0,0,0,0,0,0,0,0,0,0,0,0,0,0,0,0,0,0,0,0,0,0,0,0,0,0,0,0,0,0,0,0,0,0,0,0,0,0,0,0,0,0,0,0,0,0,0,0,0,0,0,0,0"/>
                      </v:shape>
                      <v:shape id="Freeform 1642" o:spid="_x0000_s1743" style="position:absolute;top:7442;width:27793;height:15824;visibility:visible;mso-wrap-style:square;v-text-anchor:top" coordsize="4377,24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" path="m,2244r,-45l34,2199r,-102l79,2097r,-67l124,2030r,-34l169,1996r,-45l214,1951r,-79l271,1872r,-23l316,1849r,-45l361,1804r,-56l417,1748r,-23l462,1725r,-34l508,1691r45,l553,1556r45,l598,1455r45,l643,1376r45,l688,1319r45,l733,1240r45,l778,1162r45,l823,970r57,l880,857r56,l936,902r45,l1027,902r,-45l1072,857r,-45l1117,812r,34l1162,846r,-124l1207,722r,-113l1252,609r,90l1297,699r,-11l1354,688r,45l1399,733r,-22l1444,711r,-57l1489,654r,-56l1534,598r,-90l1591,508r,-45l1636,463r,45l1681,508r,79l1737,587r,-68l1782,519r,113l1827,632r,34l1873,666r,22l1918,688r,68l1963,756r,-23l2008,733r,-79l2053,654r,-417l2109,237,2109,r46,l2155,496r45,l2200,677r56,l2256,790r45,l2301,711r45,l2346,868r45,l2437,868r,-135l2482,733r,113l2527,846r,68l2572,914r,191l2617,1105r,-282l2662,823r,260l2719,1083r,112l2764,1195r,158l2820,1353r,79l2865,1432r,-338l2922,1094r,-11l2967,1083r,529l3012,1612r,248l3057,1860r,-56l3102,1804r,102l3147,1906r,101l3192,2007r,-45l3237,1962r,45l3283,2007r,-383l3328,1624r,56l3373,1680r,158l3429,1838r,180l3474,2018r,474l3520,2492r56,l3621,2492r45,l3711,2492r45,l3802,2492r45,l3903,2492r45,l3993,2492r45,l4095,2492r45,l4185,2492r56,l4287,2492r45,l4377,2492e" filled="f" strokecolor="aqua" strokeweight=".55pt">
                        <v:path arrowok="t" o:connecttype="custom" o:connectlocs="13709226,886711387;31853789,818564855;68142916,804854901;86287480,754853896;127415157,745579515;145559721,704852890;186284186,695578509;204831962,681868556;241121089,627431977;259265653,554849872;295554780,531865539;313699343,468557813;354827021,391136901;377406922,363716995;414099262,363716995;432243825,327425942;468532952,341135895;486677516,245569456;522966643,281860509;545949757,295570462;582238884,286699316;600383447,241133883;641511125,204842831;659655688,204842831;700380153,236698310;718524717,254843837;755217056,268553790;773361620,304844842;809650747,295570462;827795311,95566439;868922988,0;887067552,272989363;927792016,318554796;945936580,350007041;982628920,350007041;1000773483,341135895;1037062610,368555802;1055207174,331861515;1096334851,436702334;1114479415,545575492;1155203880,577430971;1178186993,436702334;1214476121,650013077;1232620684,727433989;1268909811,768563849;1287054375,791144948;1323746714,809290475;1341891278,677432983;1382615743,741143942;1400760306,1004858925;1441887984,1004858925;1460032547,1004858925;1496321674,1004858925;1514466238,1004858925;1551158578,1004858925;1573738479,1004858925;1610027606,1004858925;1628172170,1004858925;1669299847,1004858925;1687444411,1004858925;1728572088,1004858925;1746716651,1004858925" o:connectangles="0,0,0,0,0,0,0,0,0,0,0,0,0,0,0,0,0,0,0,0,0,0,0,0,0,0,0,0,0,0,0,0,0,0,0,0,0,0,0,0,0,0,0,0,0,0,0,0,0,0,0,0,0,0,0,0,0,0,0,0,0,0"/>
                      </v:shape>
                      <v:shape id="Freeform 1643" o:spid="_x0000_s1744" style="position:absolute;top:7156;width:25069;height:16110;visibility:visible;mso-wrap-style:square;v-text-anchor:top" coordsize="3948,25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" path="m,2311r,-45l34,2266r,-101l79,2165r,-68l124,2097r,-45l169,2052r,-34l214,2018r,-67l271,1951r,-34l316,1917r,-45l361,1872r,-79l417,1793r,-23l462,1770r,-45l508,1725r45,l553,1567r45,l598,1455r45,l643,1387r45,l688,1342r45,l733,1285r45,l778,1207r45,l823,992r57,l880,857r56,l936,891r45,l981,913r46,l1027,880r45,l1072,846r45,l1117,880r45,l1162,756r45,l1207,620r45,l1252,711r45,l1297,722r57,l1354,778r45,l1399,756r45,l1444,665r45,l1489,632r45,l1534,530r57,l1591,496r45,l1636,541r45,l1681,620r56,l1737,564r45,l1782,665r45,l1827,722r46,l1873,733r45,l1918,801r45,l1963,756r45,l2008,688r45,l2053,214r56,l2109,r46,l2155,564r45,l2200,699r56,l2256,812r45,l2301,733r45,l2346,925r45,l2391,959r46,l2437,846r45,l2482,812r45,l2527,902r45,l2572,1083r45,l2617,756r45,l2662,1015r57,l2719,1139r45,l2764,1342r56,l2820,1432r45,l2865,1274r57,l2922,1071r45,l2967,1657r45,l3012,1984r45,l3057,1827r45,l3102,2142r45,l3147,2131r45,l3192,2120r45,l3237,1973r46,l3283,1612r45,l3328,1793r45,l3373,1815r56,l3429,2018r45,l3474,2368r46,l3520,2537r56,l3621,2537r45,l3711,2537r45,l3802,2537r45,l3903,2537r45,e" filled="f" strokecolor="fuchsia" strokeweight="1.7pt">
                        <v:path arrowok="t" o:connecttype="custom" o:connectlocs="13709256,913742447;31853860,845594842;68143068,827449030;86287672,786721763;127415441,773011594;145560044,723009801;186284600,713735274;204832417,695589462;241121625,631877500;259266229,559294252;295555436,541148440;313700040,486711004;354827809,400014346;377407761,359287079;414100182,368158365;432244786,341141267;468533993,354851436;486678597,250008966;522967805,286703831;545950970,313720929;582240178,304849643;600384782,254847849;641512550,213717342;659657154,218152985;700381710,250008966;718526313,268154778;755218735,291139474;773363339,322995455;809652546,304849643;827797150,86293417;868924919,0;887069523,281864947;927794078,327431098;945938682,372997248;982631103,386707417;1000775707,327431098;1037064915,363722722;1055209519,304849643;1096337287,409288872;1114481891,541148440;1155206447,577440064;1178189612,431870327;1214478819,668169124;1232623423,736719970;1268912631,863740654;1287057235,854869368;1323749656,795593049;1341894260,723009801;1382618815,731881086;1400763419,954872955;1441891188,1023020560;1460035792,1023020560;1496325000,1023020560;1514469603,1023020560;1551162025,1023020560;1573741976,1023020560" o:connectangles="0,0,0,0,0,0,0,0,0,0,0,0,0,0,0,0,0,0,0,0,0,0,0,0,0,0,0,0,0,0,0,0,0,0,0,0,0,0,0,0,0,0,0,0,0,0,0,0,0,0,0,0,0,0,0,0"/>
                      </v:shape>
                      <v:shape id="Freeform 1644" o:spid="_x0000_s1745" style="position:absolute;left:25069;top:23266;width:2724;height:0;visibility:visible;mso-wrap-style:square;v-text-anchor:top" coordsize="4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" path="m,l45,,90,r57,l192,r45,l293,r46,l384,r45,e" filled="f" strokecolor="fuchsia" strokeweight="1.7pt">
                        <v:path arrowok="t" o:connecttype="custom" o:connectlocs="0,0;18144192,0;18144192,0;36288385,0;36288385,0;59271029,0;59271029,0;77415221,0;77415221,0;95559414,0;95559414,0;118138853,0;118138853,0;136686250,0;136686250,0;154830443,0;154830443,0;172974635,0;172974635,0" o:connectangles="0,0,0,0,0,0,0,0,0,0,0,0,0,0,0,0,0,0,0"/>
                      </v:shape>
                      <v:shape id="Freeform 1645" o:spid="_x0000_s1746" style="position:absolute;top:6870;width:27793;height:16396;visibility:visible;mso-wrap-style:square;v-text-anchor:top" coordsize="4377,25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" path="m,2356r,-45l34,2311r,-90l79,2221r,-79l124,2142r,-34l169,2108r,-45l214,2063r,-79l271,1984r,-34l316,1950r,-56l361,1894r,-90l417,1804r,-23l462,1781r,-67l508,1714r,-12l553,1702r,-169l598,1533r,-112l643,1421r,-68l688,1353r,-45l733,1308r,-79l778,1229r,-79l823,1150r,-214l880,936r,-90l936,846r,67l981,913r,12l1027,925r,-45l1072,880r,-46l1117,834r,46l1162,880r,-170l1207,710r,-146l1252,564r,90l1297,654r,11l1354,665r,79l1399,744r45,l1444,677r45,l1489,620r45,l1534,474r57,l1591,406r45,l1636,519r45,l1681,609r56,l1737,564r45,l1782,677r45,l1827,733r46,l1873,722r45,l1918,778r45,l1963,767r45,l2008,677r45,l2053,214r56,l2109,r46,l2155,530r45,l2200,710r56,l2256,834r45,l2301,722r45,l2346,902r45,l2437,902r,-113l2482,789r,12l2527,801r,67l2572,868r,102l2617,970r,-248l2662,722r,304l2719,1026r,45l2764,1071r,248l2820,1319r,45l2865,1364r,-191l2922,1173r,-248l2967,925r,586l3012,1511r,248l3057,1759r,-57l3102,1702r,305l3147,2007r,45l3192,2052r,146l3237,2198r,-225l3283,1973r,-349l3328,1624r,101l3373,1725r,-135l3429,1590r,541l3474,2131r,361l3520,2492r,90l3576,2582r45,l3666,2582r45,l3756,2582r46,l3847,2582r56,l3948,2582r45,l4038,2582r57,l4140,2582r45,l4241,2582r46,l4332,2582r45,e" filled="f" strokecolor="silver" strokeweight=".55pt">
                        <v:path arrowok="t" o:connecttype="custom" o:connectlocs="13709226,931902422;31853789,863753781;68142916,850043403;86287480,800040850;127415157,786330473;145559721,727456499;186284186,718181832;204831962,686325366;241121089,618176725;259265653,545592374;295554780,527446286;313699343,463733356;354827021,377438627;377406922,368163960;414099262,373002916;432243825,336307494;468532952,354856829;486677516,227430967;522966643,263723143;545949757,300015319;582238884,300015319;600383447,250012766;641511125,191138792;659655688,209284880;700380153,245577055;718524717,272997810;755217056,295579608;773361620,313725696;809650747,309289986;827795311,86294729;868922988,0;887067552,286304941;927792016,336307494;945936580,363728249;982628920,363728249;1000773483,323000363;1037062610,350017872;1055207174,291143898;1096334851,413730803;1114479415,531881997;1155203880,550028084;1178186993,373002916;1214476121,609305305;1232620684,686325366;1268909811,809315517;1287054375,886335579;1323746714,795605140;1341891278,695600033;1382615743,641161770;1400760306,1004890019;1441887984,1041182195;1460032547,1041182195;1496321674,1041182195;1514466238,1041182195;1551158578,1041182195;1573738479,1041182195;1610027606,1041182195;1628172170,1041182195;1669299847,1041182195;1687444411,1041182195;1728572088,1041182195;1746716651,1041182195" o:connectangles="0,0,0,0,0,0,0,0,0,0,0,0,0,0,0,0,0,0,0,0,0,0,0,0,0,0,0,0,0,0,0,0,0,0,0,0,0,0,0,0,0,0,0,0,0,0,0,0,0,0,0,0,0,0,0,0,0,0,0,0,0,0"/>
                      </v:shape>
                      <v:shape id="Freeform 1646" o:spid="_x0000_s1747" style="position:absolute;top:6584;width:27793;height:16682;visibility:visible;mso-wrap-style:square;v-text-anchor:top" coordsize="4377,26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" path="m,2367r,-33l34,2334r,-113l79,2221r,-79l124,2142r,-34l169,2108r,-34l214,2074r,-90l271,1984r,-34l316,1950r,-45l361,1905r,-56l417,1849r,-34l462,1815r,-45l508,1770r45,l553,1601r45,l598,1488r45,l643,1409r45,l688,1353r45,l733,1297r45,l778,1218r45,l823,1003r57,l880,925r56,l936,970r45,l981,958r46,l1027,879r45,l1072,823r45,l1117,868r45,l1162,755r45,l1207,631r45,l1252,699r45,l1354,699r,68l1399,767r,11l1444,778r,-90l1489,688r,-45l1534,643r,-102l1591,541r,-67l1636,474r,135l1681,609r,79l1737,688r,-79l1782,609r,124l1827,733r,79l1873,812r,22l1918,834r,23l1963,857r,-34l2008,823r,-101l2053,722r,-474l2109,248,2109,r46,l2155,417r45,l2200,767r56,l2256,958r45,l2346,958r45,l2391,970r46,l2437,834r45,l2482,755r45,l2527,857r45,l2572,1229r45,l2617,801r45,l2662,778r57,l2719,1003r45,l2764,1375r56,l2820,1342r45,l2865,947r57,l2922,1071r45,l2967,1522r45,l3012,1826r45,l3057,1849r45,l3102,2029r45,l3147,2198r45,l3192,2131r45,l3237,1917r46,l3283,1702r45,l3328,1838r45,l3373,1556r56,l3429,2311r45,l3474,2627r46,l3576,2627r45,l3666,2627r45,l3756,2627r46,l3847,2627r56,l3948,2627r45,l4038,2627r57,l4140,2627r45,l4241,2627r46,l4332,2627r45,e" filled="f" strokecolor="green" strokeweight=".55pt">
                        <v:path arrowok="t" o:connecttype="custom" o:connectlocs="13709226,941190902;31853789,863766458;68142916,850055879;86287480,800052592;127415157,786342013;145559721,745613529;186284186,731902951;204831962,713756597;241121089,645606955;259265653,568182511;295554780,545600381;313699343,491161319;354827021,404462071;377406922,391154745;414099262,386315717;432243825,331876655;468532952,350023009;486677516,254452210;522966643,281873368;545949757,309294525;582238884,313730301;600383447,259291238;641511125,218159502;659655688,245580659;700380153,277437592;718524717,295583946;755217056,327440879;773361620,345587233;809650747,331876655;827795311,100006574;868922988,0;887067552,309294525;927792016,386315717;945936580,386315717;982628920,391154745;1000773483,304455497;1037062610,345587233;1055207174,323005104;1096334851,313730301;1114479415,554471932;1155203880,541164606;1178186993,431883229;1214476121,613750023;1232620684,745613529;1268909811,818198946;1287054375,859330682;1323746714,773034687;1341891278,741177754;1382615743,627460601;1400760306,1059343830;1441887984,1059343830;1460032547,1059343830;1496321674,1059343830;1514466238,1059343830;1551158578,1059343830;1573738479,1059343830;1610027606,1059343830;1628172170,1059343830;1669299847,1059343830;1687444411,1059343830;1728572088,1059343830;1746716651,1059343830" o:connectangles="0,0,0,0,0,0,0,0,0,0,0,0,0,0,0,0,0,0,0,0,0,0,0,0,0,0,0,0,0,0,0,0,0,0,0,0,0,0,0,0,0,0,0,0,0,0,0,0,0,0,0,0,0,0,0,0,0,0,0,0,0,0"/>
                      </v:shape>
                      <v:rect id="Rectangle 1647" o:spid="_x0000_s1748" style="position:absolute;width:25857;height:12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" strokecolor="white" strokeweight=".55pt"/>
                      <v:rect id="Rectangle 1648" o:spid="_x0000_s1749" style="position:absolute;left:25933;width:3651;height:12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" strokecolor="white" strokeweight=".55pt"/>
                      <v:rect id="Rectangle 1649" o:spid="_x0000_s1750" style="position:absolute;left:25837;width:2921;height:178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" stroked="f">
                        <v:textbox style="mso-fit-shape-to-text:t" inset="0,0,0,0">
                          <w:txbxContent>
                            <w:p w14:paraId="73384F9F" w14:textId="77777777" w:rsidR="00742970" w:rsidRDefault="00742970" w:rsidP="00F91B99">
                              <w:r>
                                <w:rPr>
                                  <w:rFonts w:ascii="Arial" w:hAnsi="Arial" w:cs="Arial"/>
                                  <w:color w:val="000000"/>
                                  <w:sz w:val="14"/>
                                  <w:szCs w:val="14"/>
                                  <w:lang w:val="en-US"/>
                                </w:rPr>
                                <w:t>L/dB[V]</w:t>
                              </w:r>
                            </w:p>
                          </w:txbxContent>
                        </v:textbox>
                      </v:rect>
                      <v:rect id="Rectangle 1650" o:spid="_x0000_s1751" style="position:absolute;left:27578;top:21977;width:2006;height:1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" strokecolor="white" strokeweight=".55pt"/>
                      <v:rect id="Rectangle 1651" o:spid="_x0000_s1752" style="position:absolute;left:27578;top:21977;width:692;height:251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" stroked="f">
                        <v:textbox style="mso-fit-shape-to-text:t" inset="0,0,0,0">
                          <w:txbxContent>
                            <w:p w14:paraId="684290ED" w14:textId="77777777" w:rsidR="00742970" w:rsidRDefault="00742970" w:rsidP="00F91B99"/>
                          </w:txbxContent>
                        </v:textbox>
                      </v:rect>
                      <v:rect id="Rectangle 1652" o:spid="_x0000_s1753" style="position:absolute;left:27578;top:1289;width:2006;height:206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" strokecolor="white" strokeweight=".55pt"/>
                      <v:rect id="Rectangle 1653" o:spid="_x0000_s1754" style="position:absolute;left:28149;top:20827;width:1290;height:17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" filled="f" stroked="f">
                        <v:textbox style="mso-fit-shape-to-text:t" inset="0,0,0,0">
                          <w:txbxContent>
                            <w:p w14:paraId="1C1AAB3B" w14:textId="77777777" w:rsidR="00742970" w:rsidRDefault="00742970" w:rsidP="00F91B99">
                              <w:r>
                                <w:rPr>
                                  <w:rFonts w:ascii="Arial" w:hAnsi="Arial" w:cs="Arial"/>
                                  <w:color w:val="000000"/>
                                  <w:sz w:val="14"/>
                                  <w:szCs w:val="14"/>
                                  <w:lang w:val="en-US"/>
                                </w:rPr>
                                <w:t>-60</w:t>
                              </w:r>
                            </w:p>
                          </w:txbxContent>
                        </v:textbox>
                      </v:rect>
                      <v:rect id="Rectangle 1654" o:spid="_x0000_s1755" style="position:absolute;left:28149;top:17970;width:1290;height:178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" filled="f" stroked="f">
                        <v:textbox style="mso-fit-shape-to-text:t" inset="0,0,0,0">
                          <w:txbxContent>
                            <w:p w14:paraId="7BC4F4C5" w14:textId="77777777" w:rsidR="00742970" w:rsidRDefault="00742970" w:rsidP="00F91B99">
                              <w:r>
                                <w:rPr>
                                  <w:rFonts w:ascii="Arial" w:hAnsi="Arial" w:cs="Arial"/>
                                  <w:color w:val="000000"/>
                                  <w:sz w:val="14"/>
                                  <w:szCs w:val="14"/>
                                  <w:lang w:val="en-US"/>
                                </w:rPr>
                                <w:t>-55</w:t>
                              </w:r>
                            </w:p>
                          </w:txbxContent>
                        </v:textbox>
                      </v:rect>
                      <v:rect id="Rectangle 1655" o:spid="_x0000_s1756" style="position:absolute;left:28149;top:14528;width:1290;height:17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" filled="f" stroked="f">
                        <v:textbox style="mso-fit-shape-to-text:t" inset="0,0,0,0">
                          <w:txbxContent>
                            <w:p w14:paraId="68A6F8F8" w14:textId="77777777" w:rsidR="00742970" w:rsidRDefault="00742970" w:rsidP="00F91B99">
                              <w:r>
                                <w:rPr>
                                  <w:rFonts w:ascii="Arial" w:hAnsi="Arial" w:cs="Arial"/>
                                  <w:color w:val="000000"/>
                                  <w:sz w:val="14"/>
                                  <w:szCs w:val="14"/>
                                  <w:lang w:val="en-US"/>
                                </w:rPr>
                                <w:t>-50</w:t>
                              </w:r>
                            </w:p>
                          </w:txbxContent>
                        </v:textbox>
                      </v:rect>
                      <v:rect id="Rectangle 1656" o:spid="_x0000_s1757" style="position:absolute;left:28149;top:11093;width:1290;height:178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" filled="f" stroked="f">
                        <v:textbox style="mso-fit-shape-to-text:t" inset="0,0,0,0">
                          <w:txbxContent>
                            <w:p w14:paraId="61858B6B" w14:textId="77777777" w:rsidR="00742970" w:rsidRDefault="00742970" w:rsidP="00F91B99">
                              <w:r>
                                <w:rPr>
                                  <w:rFonts w:ascii="Arial" w:hAnsi="Arial" w:cs="Arial"/>
                                  <w:color w:val="000000"/>
                                  <w:sz w:val="14"/>
                                  <w:szCs w:val="14"/>
                                  <w:lang w:val="en-US"/>
                                </w:rPr>
                                <w:t>-45</w:t>
                              </w:r>
                            </w:p>
                          </w:txbxContent>
                        </v:textbox>
                      </v:rect>
                      <v:rect id="Rectangle 1657" o:spid="_x0000_s1758" style="position:absolute;left:28149;top:7658;width:1290;height:178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" filled="f" stroked="f">
                        <v:textbox style="mso-fit-shape-to-text:t" inset="0,0,0,0">
                          <w:txbxContent>
                            <w:p w14:paraId="1C5238CD" w14:textId="77777777" w:rsidR="00742970" w:rsidRDefault="00742970" w:rsidP="00F91B99">
                              <w:r>
                                <w:rPr>
                                  <w:rFonts w:ascii="Arial" w:hAnsi="Arial" w:cs="Arial"/>
                                  <w:color w:val="000000"/>
                                  <w:sz w:val="14"/>
                                  <w:szCs w:val="14"/>
                                  <w:lang w:val="en-US"/>
                                </w:rPr>
                                <w:t>-40</w:t>
                              </w:r>
                            </w:p>
                          </w:txbxContent>
                        </v:textbox>
                      </v:rect>
                      <v:rect id="Rectangle 1658" o:spid="_x0000_s1759" style="position:absolute;left:28149;top:4223;width:1290;height:178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" filled="f" stroked="f">
                        <v:textbox style="mso-fit-shape-to-text:t" inset="0,0,0,0">
                          <w:txbxContent>
                            <w:p w14:paraId="25939DDF" w14:textId="77777777" w:rsidR="00742970" w:rsidRDefault="00742970" w:rsidP="00F91B99">
                              <w:r>
                                <w:rPr>
                                  <w:rFonts w:ascii="Arial" w:hAnsi="Arial" w:cs="Arial"/>
                                  <w:color w:val="000000"/>
                                  <w:sz w:val="14"/>
                                  <w:szCs w:val="14"/>
                                  <w:lang w:val="en-US"/>
                                </w:rPr>
                                <w:t>-35</w:t>
                              </w:r>
                            </w:p>
                          </w:txbxContent>
                        </v:textbox>
                      </v:rect>
                      <v:rect id="Rectangle 1659" o:spid="_x0000_s1760" style="position:absolute;left:28149;top:1289;width:1290;height:178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" filled="f" stroked="f">
                        <v:textbox style="mso-fit-shape-to-text:t" inset="0,0,0,0">
                          <w:txbxContent>
                            <w:p w14:paraId="74E3F865" w14:textId="77777777" w:rsidR="00742970" w:rsidRDefault="00742970" w:rsidP="00F91B99">
                              <w:r>
                                <w:rPr>
                                  <w:rFonts w:ascii="Arial" w:hAnsi="Arial" w:cs="Arial"/>
                                  <w:color w:val="000000"/>
                                  <w:sz w:val="14"/>
                                  <w:szCs w:val="14"/>
                                  <w:lang w:val="en-US"/>
                                </w:rPr>
                                <w:t>-30</w:t>
                              </w:r>
                            </w:p>
                          </w:txbxContent>
                        </v:textbox>
                      </v:rect>
                      <v:line id="Line 1660" o:spid="_x0000_s1761" style="position:absolute;flip:x;visibility:visible;mso-wrap-style:square" from="27508,18542" to="27647,185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" strokecolor="#3f3f3f" strokeweight=".55pt"/>
                      <v:line id="Line 1661" o:spid="_x0000_s1762" style="position:absolute;flip:x;visibility:visible;mso-wrap-style:square" from="27508,15106" to="27647,151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" strokecolor="#3f3f3f" strokeweight=".55pt"/>
                      <v:line id="Line 1662" o:spid="_x0000_s1763" style="position:absolute;flip:x;visibility:visible;mso-wrap-style:square" from="27508,11671" to="27647,116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" strokecolor="#3f3f3f" strokeweight=".55pt"/>
                      <v:line id="Line 1663" o:spid="_x0000_s1764" style="position:absolute;flip:x;visibility:visible;mso-wrap-style:square" from="27508,8229" to="27647,82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" strokecolor="#3f3f3f" strokeweight=".55pt"/>
                      <v:line id="Line 1664" o:spid="_x0000_s1765" style="position:absolute;flip:x;visibility:visible;mso-wrap-style:square" from="27508,4794" to="27647,47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" strokecolor="#3f3f3f" strokeweight=".55pt"/>
                      <v:line id="Line 1665" o:spid="_x0000_s1766" style="position:absolute;flip:x;visibility:visible;mso-wrap-style:square" from="27508,1358" to="27647,13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" strokecolor="#3f3f3f" strokeweight=".55pt"/>
                      <v:rect id="Rectangle 1666" o:spid="_x0000_s1767" style="position:absolute;top:21977;width:27508;height:1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" strokecolor="white" strokeweight=".55pt"/>
                      <v:rect id="Rectangle 1667" o:spid="_x0000_s1768" style="position:absolute;left:12967;top:22046;width:1581;height:17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" filled="f" stroked="f">
                        <v:textbox style="mso-fit-shape-to-text:t" inset="0,0,0,0">
                          <w:txbxContent>
                            <w:p w14:paraId="3CA36ADF" w14:textId="77777777" w:rsidR="00742970" w:rsidRDefault="00742970" w:rsidP="00F91B99">
                              <w:r>
                                <w:rPr>
                                  <w:rFonts w:ascii="Arial" w:hAnsi="Arial" w:cs="Arial"/>
                                  <w:color w:val="000000"/>
                                  <w:sz w:val="14"/>
                                  <w:szCs w:val="14"/>
                                  <w:lang w:val="en-US"/>
                                </w:rPr>
                                <w:t>f/Hz</w:t>
                              </w:r>
                            </w:p>
                          </w:txbxContent>
                        </v:textbox>
                      </v:rect>
                      <v:rect id="Rectangle 1668" o:spid="_x0000_s1769" style="position:absolute;top:22046;width:991;height:17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" filled="f" stroked="f">
                        <v:textbox style="mso-fit-shape-to-text:t" inset="0,0,0,0">
                          <w:txbxContent>
                            <w:p w14:paraId="2DCD2B97" w14:textId="77777777" w:rsidR="00742970" w:rsidRDefault="00742970" w:rsidP="00F91B99">
                              <w:r>
                                <w:rPr>
                                  <w:rFonts w:ascii="Arial" w:hAnsi="Arial" w:cs="Arial"/>
                                  <w:color w:val="000000"/>
                                  <w:sz w:val="14"/>
                                  <w:szCs w:val="14"/>
                                  <w:lang w:val="en-US"/>
                                </w:rPr>
                                <w:t>50</w:t>
                              </w:r>
                            </w:p>
                          </w:txbxContent>
                        </v:textbox>
                      </v:rect>
                      <v:rect id="Rectangle 1669" o:spid="_x0000_s1770" style="position:absolute;left:2934;top:22046;width:1486;height:17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" filled="f" stroked="f">
                        <v:textbox style="mso-fit-shape-to-text:t" inset="0,0,0,0">
                          <w:txbxContent>
                            <w:p w14:paraId="3A312A8F" w14:textId="77777777" w:rsidR="00742970" w:rsidRDefault="00742970" w:rsidP="00F91B99">
                              <w:r>
                                <w:rPr>
                                  <w:rFonts w:ascii="Arial" w:hAnsi="Arial" w:cs="Arial"/>
                                  <w:color w:val="000000"/>
                                  <w:sz w:val="14"/>
                                  <w:szCs w:val="14"/>
                                  <w:lang w:val="en-US"/>
                                </w:rPr>
                                <w:t>100</w:t>
                              </w:r>
                            </w:p>
                          </w:txbxContent>
                        </v:textbox>
                      </v:rect>
                      <v:rect id="Rectangle 1670" o:spid="_x0000_s1771" style="position:absolute;left:6521;top:22046;width:1486;height:17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" filled="f" stroked="f">
                        <v:textbox style="mso-fit-shape-to-text:t" inset="0,0,0,0">
                          <w:txbxContent>
                            <w:p w14:paraId="5EF3057E" w14:textId="77777777" w:rsidR="00742970" w:rsidRDefault="00742970" w:rsidP="00F91B99">
                              <w:r>
                                <w:rPr>
                                  <w:rFonts w:ascii="Arial" w:hAnsi="Arial" w:cs="Arial"/>
                                  <w:color w:val="000000"/>
                                  <w:sz w:val="14"/>
                                  <w:szCs w:val="14"/>
                                  <w:lang w:val="en-US"/>
                                </w:rPr>
                                <w:t>200</w:t>
                              </w:r>
                            </w:p>
                          </w:txbxContent>
                        </v:textbox>
                      </v:rect>
                      <v:rect id="Rectangle 1671" o:spid="_x0000_s1772" style="position:absolute;left:18269;top:22046;width:1981;height:17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" filled="f" stroked="f">
                        <v:textbox style="mso-fit-shape-to-text:t" inset="0,0,0,0">
                          <w:txbxContent>
                            <w:p w14:paraId="62B2DDBE" w14:textId="77777777" w:rsidR="00742970" w:rsidRDefault="00742970" w:rsidP="00F91B99">
                              <w:r>
                                <w:rPr>
                                  <w:rFonts w:ascii="Arial" w:hAnsi="Arial" w:cs="Arial"/>
                                  <w:color w:val="000000"/>
                                  <w:sz w:val="14"/>
                                  <w:szCs w:val="14"/>
                                  <w:lang w:val="en-US"/>
                                </w:rPr>
                                <w:t>2000</w:t>
                              </w:r>
                            </w:p>
                          </w:txbxContent>
                        </v:textbox>
                      </v:rect>
                      <v:rect id="Rectangle 1672" o:spid="_x0000_s1773" style="position:absolute;left:22993;top:22046;width:1981;height:17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" filled="f" stroked="f">
                        <v:textbox style="mso-fit-shape-to-text:t" inset="0,0,0,0">
                          <w:txbxContent>
                            <w:p w14:paraId="0BE0C8D9" w14:textId="77777777" w:rsidR="00742970" w:rsidRDefault="00742970" w:rsidP="00F91B99">
                              <w:r>
                                <w:rPr>
                                  <w:rFonts w:ascii="Arial" w:hAnsi="Arial" w:cs="Arial"/>
                                  <w:color w:val="000000"/>
                                  <w:sz w:val="14"/>
                                  <w:szCs w:val="14"/>
                                  <w:lang w:val="en-US"/>
                                </w:rPr>
                                <w:t>5000</w:t>
                              </w:r>
                            </w:p>
                          </w:txbxContent>
                        </v:textbox>
                      </v:rect>
                      <v:rect id="Rectangle 1673" o:spid="_x0000_s1774" style="position:absolute;left:26073;top:22046;width:1435;height:17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" filled="f" stroked="f">
                        <v:textbox style="mso-fit-shape-to-text:t" inset="0,0,0,0">
                          <w:txbxContent>
                            <w:p w14:paraId="2DCA9896" w14:textId="77777777" w:rsidR="00742970" w:rsidRDefault="00742970" w:rsidP="00F91B99">
                              <w:r>
                                <w:rPr>
                                  <w:rFonts w:ascii="Arial" w:hAnsi="Arial" w:cs="Arial"/>
                                  <w:color w:val="000000"/>
                                  <w:sz w:val="14"/>
                                  <w:szCs w:val="14"/>
                                  <w:lang w:val="en-US"/>
                                </w:rPr>
                                <w:t>10k</w:t>
                              </w:r>
                            </w:p>
                          </w:txbxContent>
                        </v:textbox>
                      </v:rect>
                      <v:line id="Line 1674" o:spid="_x0000_s1775" style="position:absolute;flip:y;visibility:visible;mso-wrap-style:square" from="69,21907" to="69,220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" strokecolor="#3f3f3f" strokeweight=".55pt"/>
                      <v:line id="Line 1675" o:spid="_x0000_s1776" style="position:absolute;flip:y;visibility:visible;mso-wrap-style:square" from="3651,21907" to="3651,220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" strokecolor="#3f3f3f" strokeweight=".55pt"/>
                      <v:line id="Line 1676" o:spid="_x0000_s1777" style="position:absolute;flip:y;visibility:visible;mso-wrap-style:square" from="7232,21907" to="7232,220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" strokecolor="#3f3f3f" strokeweight=".55pt"/>
                      <v:line id="Line 1677" o:spid="_x0000_s1778" style="position:absolute;flip:y;visibility:visible;mso-wrap-style:square" from="12033,21907" to="12033,220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" strokecolor="#3f3f3f" strokeweight=".55pt"/>
                      <v:line id="Line 1678" o:spid="_x0000_s1779" style="position:absolute;flip:y;visibility:visible;mso-wrap-style:square" from="15614,21907" to="15614,220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" strokecolor="#3f3f3f" strokeweight=".55pt"/>
                      <v:line id="Line 1679" o:spid="_x0000_s1780" style="position:absolute;flip:y;visibility:visible;mso-wrap-style:square" from="19265,21907" to="19265,220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" strokecolor="#3f3f3f" strokeweight=".55pt"/>
                      <v:line id="Line 1680" o:spid="_x0000_s1781" style="position:absolute;flip:y;visibility:visible;mso-wrap-style:square" from="23996,21907" to="23996,220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" strokecolor="#3f3f3f" strokeweight=".55pt"/>
                      <v:rect id="Rectangle 1681" o:spid="_x0000_s1782" style="position:absolute;top:1289;width:27508;height:206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" filled="f" strokeweight=".55pt"/>
                      <v:rect id="Rectangle 1682" o:spid="_x0000_s1783" style="position:absolute;left:10528;top:15392;width:12465;height:5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" stroked="f">
                        <v:fill opacity="43947f"/>
                      </v:rect>
                      <v:rect id="Rectangle 1683" o:spid="_x0000_s1784" style="position:absolute;left:10604;top:15462;width:2502;height:1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" stroked="f"/>
                      <v:line id="Line 1684" o:spid="_x0000_s1785" style="position:absolute;visibility:visible;mso-wrap-style:square" from="10674,15963" to="13106,159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" strokecolor="lime" strokeweight=".55pt"/>
                      <v:rect id="Rectangle 1685" o:spid="_x0000_s1786" style="position:absolute;left:13608;top:15462;width:9068;height:178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" filled="f" stroked="f">
                        <v:textbox style="mso-fit-shape-to-text:t" inset="0,0,0,0">
                          <w:txbxContent>
                            <w:p w14:paraId="1FAB58DA" w14:textId="77777777" w:rsidR="00742970" w:rsidRDefault="00742970" w:rsidP="00F91B99">
                              <w:r>
                                <w:rPr>
                                  <w:rFonts w:ascii="Arial" w:hAnsi="Arial" w:cs="Arial"/>
                                  <w:color w:val="000000"/>
                                  <w:sz w:val="14"/>
                                  <w:szCs w:val="14"/>
                                  <w:lang w:val="en-US"/>
                                </w:rPr>
                                <w:t>Room4 (RT60=264ms)</w:t>
                              </w:r>
                            </w:p>
                          </w:txbxContent>
                        </v:textbox>
                      </v:rect>
                      <v:rect id="Rectangle 1686" o:spid="_x0000_s1787" style="position:absolute;left:10604;top:16605;width:2502;height:11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" stroked="f"/>
                      <v:line id="Line 1687" o:spid="_x0000_s1788" style="position:absolute;visibility:visible;mso-wrap-style:square" from="10674,17106" to="13106,171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" strokecolor="aqua" strokeweight=".55pt"/>
                      <v:rect id="Rectangle 1688" o:spid="_x0000_s1789" style="position:absolute;left:13608;top:16605;width:8572;height:178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" filled="f" stroked="f">
                        <v:textbox style="mso-fit-shape-to-text:t" inset="0,0,0,0">
                          <w:txbxContent>
                            <w:p w14:paraId="3EA538AC" w14:textId="77777777" w:rsidR="00742970" w:rsidRDefault="00742970" w:rsidP="00F91B99">
                              <w:r>
                                <w:rPr>
                                  <w:rFonts w:ascii="Arial" w:hAnsi="Arial" w:cs="Arial"/>
                                  <w:color w:val="000000"/>
                                  <w:sz w:val="14"/>
                                  <w:szCs w:val="14"/>
                                  <w:lang w:val="en-US"/>
                                </w:rPr>
                                <w:t>Room3 (RT60=98ms)</w:t>
                              </w:r>
                            </w:p>
                          </w:txbxContent>
                        </v:textbox>
                      </v:rect>
                      <v:rect id="Rectangle 1689" o:spid="_x0000_s1790" style="position:absolute;left:10604;top:17754;width:2502;height:1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" stroked="f"/>
                      <v:line id="Line 1690" o:spid="_x0000_s1791" style="position:absolute;visibility:visible;mso-wrap-style:square" from="10814,18256" to="13106,182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" strokecolor="fuchsia" strokeweight="1.7pt"/>
                      <v:rect id="Rectangle 1691" o:spid="_x0000_s1792" style="position:absolute;left:13608;top:17754;width:3759;height:178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" filled="f" stroked="f">
                        <v:textbox style="mso-fit-shape-to-text:t" inset="0,0,0,0">
                          <w:txbxContent>
                            <w:p w14:paraId="230CBB31" w14:textId="77777777" w:rsidR="00742970" w:rsidRDefault="00742970" w:rsidP="00F91B99">
                              <w:r>
                                <w:rPr>
                                  <w:rFonts w:ascii="Arial" w:hAnsi="Arial" w:cs="Arial"/>
                                  <w:color w:val="000000"/>
                                  <w:sz w:val="14"/>
                                  <w:szCs w:val="14"/>
                                  <w:lang w:val="en-US"/>
                                </w:rPr>
                                <w:t>reference</w:t>
                              </w:r>
                            </w:p>
                          </w:txbxContent>
                        </v:textbox>
                      </v:rect>
                      <v:rect id="Rectangle 1692" o:spid="_x0000_s1793" style="position:absolute;left:10604;top:18897;width:2502;height:1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" stroked="f"/>
                      <v:line id="Line 1693" o:spid="_x0000_s1794" style="position:absolute;visibility:visible;mso-wrap-style:square" from="10674,19399" to="13106,193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" strokecolor="silver" strokeweight=".55pt"/>
                      <v:rect id="Rectangle 1694" o:spid="_x0000_s1795" style="position:absolute;left:13608;top:18897;width:8572;height:178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" filled="f" stroked="f">
                        <v:textbox style="mso-fit-shape-to-text:t" inset="0,0,0,0">
                          <w:txbxContent>
                            <w:p w14:paraId="5F1A18E8" w14:textId="77777777" w:rsidR="00742970" w:rsidRDefault="00742970" w:rsidP="00F91B99">
                              <w:r>
                                <w:rPr>
                                  <w:rFonts w:ascii="Arial" w:hAnsi="Arial" w:cs="Arial"/>
                                  <w:color w:val="000000"/>
                                  <w:sz w:val="14"/>
                                  <w:szCs w:val="14"/>
                                  <w:lang w:val="en-US"/>
                                </w:rPr>
                                <w:t>Room1 (RT60=27ms)</w:t>
                              </w:r>
                            </w:p>
                          </w:txbxContent>
                        </v:textbox>
                      </v:rect>
                      <v:rect id="Rectangle 1695" o:spid="_x0000_s1796" style="position:absolute;left:10604;top:20040;width:2502;height:11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" stroked="f"/>
                      <v:line id="Line 1696" o:spid="_x0000_s1797" style="position:absolute;visibility:visible;mso-wrap-style:square" from="10674,20542" to="13106,205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" strokecolor="green" strokeweight=".55pt"/>
                      <v:rect id="Rectangle 1697" o:spid="_x0000_s1798" style="position:absolute;left:13608;top:20040;width:9068;height:178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" filled="f" stroked="f">
                        <v:textbox style="mso-fit-shape-to-text:t" inset="0,0,0,0">
                          <w:txbxContent>
                            <w:p w14:paraId="65D85FFB" w14:textId="77777777" w:rsidR="00742970" w:rsidRDefault="00742970" w:rsidP="00F91B99">
                              <w:r>
                                <w:rPr>
                                  <w:rFonts w:ascii="Arial" w:hAnsi="Arial" w:cs="Arial"/>
                                  <w:color w:val="000000"/>
                                  <w:sz w:val="14"/>
                                  <w:szCs w:val="14"/>
                                  <w:lang w:val="en-US"/>
                                </w:rPr>
                                <w:t>Room2 (RT60=123ms)</w:t>
                              </w:r>
                            </w:p>
                          </w:txbxContent>
                        </v:textbox>
                      </v:rect>
                      <w10:anchorlock/>
                    </v:group>
                  </w:pict>
                </mc:Fallback>
              </mc:AlternateContent>
            </w:r>
          </w:p>
        </w:tc>
        <w:tc>
          <w:tcPr>
            <w:tcW w:w="0" w:type="auto"/>
            <w:tcBorders>
              <w:bottom w:val="single" w:sz="4" w:space="0" w:color="auto"/>
            </w:tcBorders>
            <w:shd w:val="clear" w:color="auto" w:fill="auto"/>
          </w:tcPr>
          <w:p w14:paraId="61E697C5" w14:textId="38A4D7ED" w:rsidR="00F91B99" w:rsidRPr="00D3733D" w:rsidRDefault="00F91B99" w:rsidP="0097352F">
            <w:pPr>
              <w:jc w:val="center"/>
              <w:rPr>
                <w:b/>
                <w:lang w:eastAsia="x-none"/>
              </w:rPr>
            </w:pPr>
            <w:r w:rsidRPr="00D3733D">
              <w:rPr>
                <w:b/>
                <w:lang w:eastAsia="x-none"/>
              </w:rPr>
              <w:t>Mix - unprocessed</w:t>
            </w:r>
            <w:r w:rsidRPr="00D3733D">
              <w:rPr>
                <w:b/>
                <w:noProof/>
                <w:lang w:eastAsia="en-GB"/>
              </w:rPr>
              <mc:AlternateContent>
                <mc:Choice Requires="wpc">
                  <w:drawing>
                    <wp:inline distT="0" distB="0" distL="0" distR="0" wp14:anchorId="3DB110BE" wp14:editId="4CDC172C">
                      <wp:extent cx="3001010" cy="2458085"/>
                      <wp:effectExtent l="19685" t="11430" r="0" b="0"/>
                      <wp:docPr id="725" name="Zeichenbereich 1077"/>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658" name="Rectangle 1559"/>
                              <wps:cNvSpPr>
                                <a:spLocks noChangeArrowheads="1"/>
                              </wps:cNvSpPr>
                              <wps:spPr bwMode="auto">
                                <a:xfrm>
                                  <a:off x="6900" y="135805"/>
                                  <a:ext cx="2736309" cy="2047371"/>
                                </a:xfrm>
                                <a:prstGeom prst="rect">
                                  <a:avLst/>
                                </a:prstGeom>
                                <a:solidFill>
                                  <a:srgbClr val="FFFFFF"/>
                                </a:solidFill>
                                <a:ln w="6985">
                                  <a:solidFill>
                                    <a:srgbClr val="FFFFFF"/>
                                  </a:solidFill>
                                  <a:miter lim="800000"/>
                                  <a:headEnd/>
                                  <a:tailEnd/>
                                </a:ln>
                              </wps:spPr>
                              <wps:bodyPr rot="0" vert="horz" wrap="square" lIns="91440" tIns="45720" rIns="91440" bIns="45720" anchor="t" anchorCtr="0" upright="1">
                                <a:noAutofit/>
                              </wps:bodyPr>
                            </wps:wsp>
                            <wps:wsp>
                              <wps:cNvPr id="659" name="Rectangle 1560"/>
                              <wps:cNvSpPr>
                                <a:spLocks noChangeArrowheads="1"/>
                              </wps:cNvSpPr>
                              <wps:spPr bwMode="auto">
                                <a:xfrm>
                                  <a:off x="0" y="128904"/>
                                  <a:ext cx="2750809" cy="2061871"/>
                                </a:xfrm>
                                <a:prstGeom prst="rect">
                                  <a:avLst/>
                                </a:prstGeom>
                                <a:noFill/>
                                <a:ln w="698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60" name="Line 1561"/>
                              <wps:cNvCnPr>
                                <a:cxnSpLocks noChangeShapeType="1"/>
                              </wps:cNvCnPr>
                              <wps:spPr bwMode="auto">
                                <a:xfrm flipV="1">
                                  <a:off x="365101" y="135805"/>
                                  <a:ext cx="0" cy="2047371"/>
                                </a:xfrm>
                                <a:prstGeom prst="line">
                                  <a:avLst/>
                                </a:prstGeom>
                                <a:noFill/>
                                <a:ln w="6985">
                                  <a:solidFill>
                                    <a:srgbClr val="000000"/>
                                  </a:solidFill>
                                  <a:round/>
                                  <a:headEnd/>
                                  <a:tailEnd/>
                                </a:ln>
                                <a:extLst>
                                  <a:ext uri="{909E8E84-426E-40DD-AFC4-6F175D3DCCD1}">
                                    <a14:hiddenFill xmlns:a14="http://schemas.microsoft.com/office/drawing/2010/main">
                                      <a:noFill/>
                                    </a14:hiddenFill>
                                  </a:ext>
                                </a:extLst>
                              </wps:spPr>
                              <wps:bodyPr/>
                            </wps:wsp>
                            <wps:wsp>
                              <wps:cNvPr id="661" name="Line 1562"/>
                              <wps:cNvCnPr>
                                <a:cxnSpLocks noChangeShapeType="1"/>
                              </wps:cNvCnPr>
                              <wps:spPr bwMode="auto">
                                <a:xfrm flipV="1">
                                  <a:off x="723202" y="135805"/>
                                  <a:ext cx="0" cy="2047371"/>
                                </a:xfrm>
                                <a:prstGeom prst="line">
                                  <a:avLst/>
                                </a:prstGeom>
                                <a:noFill/>
                                <a:ln w="6985">
                                  <a:solidFill>
                                    <a:srgbClr val="000000"/>
                                  </a:solidFill>
                                  <a:round/>
                                  <a:headEnd/>
                                  <a:tailEnd/>
                                </a:ln>
                                <a:extLst>
                                  <a:ext uri="{909E8E84-426E-40DD-AFC4-6F175D3DCCD1}">
                                    <a14:hiddenFill xmlns:a14="http://schemas.microsoft.com/office/drawing/2010/main">
                                      <a:noFill/>
                                    </a14:hiddenFill>
                                  </a:ext>
                                </a:extLst>
                              </wps:spPr>
                              <wps:bodyPr/>
                            </wps:wsp>
                            <wps:wsp>
                              <wps:cNvPr id="662" name="Line 1563"/>
                              <wps:cNvCnPr>
                                <a:cxnSpLocks noChangeShapeType="1"/>
                              </wps:cNvCnPr>
                              <wps:spPr bwMode="auto">
                                <a:xfrm flipV="1">
                                  <a:off x="1203304" y="135805"/>
                                  <a:ext cx="0" cy="2047371"/>
                                </a:xfrm>
                                <a:prstGeom prst="line">
                                  <a:avLst/>
                                </a:prstGeom>
                                <a:noFill/>
                                <a:ln w="6985">
                                  <a:solidFill>
                                    <a:srgbClr val="000000"/>
                                  </a:solidFill>
                                  <a:round/>
                                  <a:headEnd/>
                                  <a:tailEnd/>
                                </a:ln>
                                <a:extLst>
                                  <a:ext uri="{909E8E84-426E-40DD-AFC4-6F175D3DCCD1}">
                                    <a14:hiddenFill xmlns:a14="http://schemas.microsoft.com/office/drawing/2010/main">
                                      <a:noFill/>
                                    </a14:hiddenFill>
                                  </a:ext>
                                </a:extLst>
                              </wps:spPr>
                              <wps:bodyPr/>
                            </wps:wsp>
                            <wps:wsp>
                              <wps:cNvPr id="663" name="Line 1564"/>
                              <wps:cNvCnPr>
                                <a:cxnSpLocks noChangeShapeType="1"/>
                              </wps:cNvCnPr>
                              <wps:spPr bwMode="auto">
                                <a:xfrm flipV="1">
                                  <a:off x="1561405" y="135805"/>
                                  <a:ext cx="0" cy="2047371"/>
                                </a:xfrm>
                                <a:prstGeom prst="line">
                                  <a:avLst/>
                                </a:prstGeom>
                                <a:noFill/>
                                <a:ln w="6985">
                                  <a:solidFill>
                                    <a:srgbClr val="000000"/>
                                  </a:solidFill>
                                  <a:round/>
                                  <a:headEnd/>
                                  <a:tailEnd/>
                                </a:ln>
                                <a:extLst>
                                  <a:ext uri="{909E8E84-426E-40DD-AFC4-6F175D3DCCD1}">
                                    <a14:hiddenFill xmlns:a14="http://schemas.microsoft.com/office/drawing/2010/main">
                                      <a:noFill/>
                                    </a14:hiddenFill>
                                  </a:ext>
                                </a:extLst>
                              </wps:spPr>
                              <wps:bodyPr/>
                            </wps:wsp>
                            <wps:wsp>
                              <wps:cNvPr id="664" name="Line 1565"/>
                              <wps:cNvCnPr>
                                <a:cxnSpLocks noChangeShapeType="1"/>
                              </wps:cNvCnPr>
                              <wps:spPr bwMode="auto">
                                <a:xfrm flipV="1">
                                  <a:off x="1926506" y="135805"/>
                                  <a:ext cx="0" cy="2047371"/>
                                </a:xfrm>
                                <a:prstGeom prst="line">
                                  <a:avLst/>
                                </a:prstGeom>
                                <a:noFill/>
                                <a:ln w="6985">
                                  <a:solidFill>
                                    <a:srgbClr val="000000"/>
                                  </a:solidFill>
                                  <a:round/>
                                  <a:headEnd/>
                                  <a:tailEnd/>
                                </a:ln>
                                <a:extLst>
                                  <a:ext uri="{909E8E84-426E-40DD-AFC4-6F175D3DCCD1}">
                                    <a14:hiddenFill xmlns:a14="http://schemas.microsoft.com/office/drawing/2010/main">
                                      <a:noFill/>
                                    </a14:hiddenFill>
                                  </a:ext>
                                </a:extLst>
                              </wps:spPr>
                              <wps:bodyPr/>
                            </wps:wsp>
                            <wps:wsp>
                              <wps:cNvPr id="665" name="Line 1566"/>
                              <wps:cNvCnPr>
                                <a:cxnSpLocks noChangeShapeType="1"/>
                              </wps:cNvCnPr>
                              <wps:spPr bwMode="auto">
                                <a:xfrm flipV="1">
                                  <a:off x="2399608" y="135805"/>
                                  <a:ext cx="0" cy="2047371"/>
                                </a:xfrm>
                                <a:prstGeom prst="line">
                                  <a:avLst/>
                                </a:prstGeom>
                                <a:noFill/>
                                <a:ln w="6985">
                                  <a:solidFill>
                                    <a:srgbClr val="000000"/>
                                  </a:solidFill>
                                  <a:round/>
                                  <a:headEnd/>
                                  <a:tailEnd/>
                                </a:ln>
                                <a:extLst>
                                  <a:ext uri="{909E8E84-426E-40DD-AFC4-6F175D3DCCD1}">
                                    <a14:hiddenFill xmlns:a14="http://schemas.microsoft.com/office/drawing/2010/main">
                                      <a:noFill/>
                                    </a14:hiddenFill>
                                  </a:ext>
                                </a:extLst>
                              </wps:spPr>
                              <wps:bodyPr/>
                            </wps:wsp>
                            <wps:wsp>
                              <wps:cNvPr id="666" name="Line 1567"/>
                              <wps:cNvCnPr>
                                <a:cxnSpLocks noChangeShapeType="1"/>
                              </wps:cNvCnPr>
                              <wps:spPr bwMode="auto">
                                <a:xfrm flipH="1">
                                  <a:off x="6900" y="1789462"/>
                                  <a:ext cx="2743909" cy="0"/>
                                </a:xfrm>
                                <a:prstGeom prst="line">
                                  <a:avLst/>
                                </a:prstGeom>
                                <a:noFill/>
                                <a:ln w="6985">
                                  <a:solidFill>
                                    <a:srgbClr val="000000"/>
                                  </a:solidFill>
                                  <a:round/>
                                  <a:headEnd/>
                                  <a:tailEnd/>
                                </a:ln>
                                <a:extLst>
                                  <a:ext uri="{909E8E84-426E-40DD-AFC4-6F175D3DCCD1}">
                                    <a14:hiddenFill xmlns:a14="http://schemas.microsoft.com/office/drawing/2010/main">
                                      <a:noFill/>
                                    </a14:hiddenFill>
                                  </a:ext>
                                </a:extLst>
                              </wps:spPr>
                              <wps:bodyPr/>
                            </wps:wsp>
                            <wps:wsp>
                              <wps:cNvPr id="667" name="Line 1568"/>
                              <wps:cNvCnPr>
                                <a:cxnSpLocks noChangeShapeType="1"/>
                              </wps:cNvCnPr>
                              <wps:spPr bwMode="auto">
                                <a:xfrm flipH="1">
                                  <a:off x="6900" y="1374148"/>
                                  <a:ext cx="2743909" cy="0"/>
                                </a:xfrm>
                                <a:prstGeom prst="line">
                                  <a:avLst/>
                                </a:prstGeom>
                                <a:noFill/>
                                <a:ln w="6985">
                                  <a:solidFill>
                                    <a:srgbClr val="000000"/>
                                  </a:solidFill>
                                  <a:round/>
                                  <a:headEnd/>
                                  <a:tailEnd/>
                                </a:ln>
                                <a:extLst>
                                  <a:ext uri="{909E8E84-426E-40DD-AFC4-6F175D3DCCD1}">
                                    <a14:hiddenFill xmlns:a14="http://schemas.microsoft.com/office/drawing/2010/main">
                                      <a:noFill/>
                                    </a14:hiddenFill>
                                  </a:ext>
                                </a:extLst>
                              </wps:spPr>
                              <wps:bodyPr/>
                            </wps:wsp>
                            <wps:wsp>
                              <wps:cNvPr id="668" name="Line 1569"/>
                              <wps:cNvCnPr>
                                <a:cxnSpLocks noChangeShapeType="1"/>
                              </wps:cNvCnPr>
                              <wps:spPr bwMode="auto">
                                <a:xfrm flipH="1">
                                  <a:off x="6900" y="959433"/>
                                  <a:ext cx="2743909" cy="0"/>
                                </a:xfrm>
                                <a:prstGeom prst="line">
                                  <a:avLst/>
                                </a:prstGeom>
                                <a:noFill/>
                                <a:ln w="6985">
                                  <a:solidFill>
                                    <a:srgbClr val="000000"/>
                                  </a:solidFill>
                                  <a:round/>
                                  <a:headEnd/>
                                  <a:tailEnd/>
                                </a:ln>
                                <a:extLst>
                                  <a:ext uri="{909E8E84-426E-40DD-AFC4-6F175D3DCCD1}">
                                    <a14:hiddenFill xmlns:a14="http://schemas.microsoft.com/office/drawing/2010/main">
                                      <a:noFill/>
                                    </a14:hiddenFill>
                                  </a:ext>
                                </a:extLst>
                              </wps:spPr>
                              <wps:bodyPr/>
                            </wps:wsp>
                            <wps:wsp>
                              <wps:cNvPr id="669" name="Line 1570"/>
                              <wps:cNvCnPr>
                                <a:cxnSpLocks noChangeShapeType="1"/>
                              </wps:cNvCnPr>
                              <wps:spPr bwMode="auto">
                                <a:xfrm flipH="1">
                                  <a:off x="6900" y="544119"/>
                                  <a:ext cx="2743909" cy="0"/>
                                </a:xfrm>
                                <a:prstGeom prst="line">
                                  <a:avLst/>
                                </a:prstGeom>
                                <a:noFill/>
                                <a:ln w="6985">
                                  <a:solidFill>
                                    <a:srgbClr val="000000"/>
                                  </a:solidFill>
                                  <a:round/>
                                  <a:headEnd/>
                                  <a:tailEnd/>
                                </a:ln>
                                <a:extLst>
                                  <a:ext uri="{909E8E84-426E-40DD-AFC4-6F175D3DCCD1}">
                                    <a14:hiddenFill xmlns:a14="http://schemas.microsoft.com/office/drawing/2010/main">
                                      <a:noFill/>
                                    </a14:hiddenFill>
                                  </a:ext>
                                </a:extLst>
                              </wps:spPr>
                              <wps:bodyPr/>
                            </wps:wsp>
                            <wps:wsp>
                              <wps:cNvPr id="670" name="Freeform 1571"/>
                              <wps:cNvSpPr>
                                <a:spLocks/>
                              </wps:cNvSpPr>
                              <wps:spPr bwMode="auto">
                                <a:xfrm>
                                  <a:off x="0" y="422215"/>
                                  <a:ext cx="2779309" cy="1159540"/>
                                </a:xfrm>
                                <a:custGeom>
                                  <a:avLst/>
                                  <a:gdLst>
                                    <a:gd name="T0" fmla="*/ 21590 w 4377"/>
                                    <a:gd name="T1" fmla="*/ 0 h 1826"/>
                                    <a:gd name="T2" fmla="*/ 50165 w 4377"/>
                                    <a:gd name="T3" fmla="*/ 21590 h 1826"/>
                                    <a:gd name="T4" fmla="*/ 107315 w 4377"/>
                                    <a:gd name="T5" fmla="*/ 6985 h 1826"/>
                                    <a:gd name="T6" fmla="*/ 135890 w 4377"/>
                                    <a:gd name="T7" fmla="*/ 172085 h 1826"/>
                                    <a:gd name="T8" fmla="*/ 200660 w 4377"/>
                                    <a:gd name="T9" fmla="*/ 157480 h 1826"/>
                                    <a:gd name="T10" fmla="*/ 229235 w 4377"/>
                                    <a:gd name="T11" fmla="*/ 85725 h 1826"/>
                                    <a:gd name="T12" fmla="*/ 293370 w 4377"/>
                                    <a:gd name="T13" fmla="*/ 78740 h 1826"/>
                                    <a:gd name="T14" fmla="*/ 322580 w 4377"/>
                                    <a:gd name="T15" fmla="*/ 143510 h 1826"/>
                                    <a:gd name="T16" fmla="*/ 379730 w 4377"/>
                                    <a:gd name="T17" fmla="*/ 135890 h 1826"/>
                                    <a:gd name="T18" fmla="*/ 408305 w 4377"/>
                                    <a:gd name="T19" fmla="*/ 135890 h 1826"/>
                                    <a:gd name="T20" fmla="*/ 465455 w 4377"/>
                                    <a:gd name="T21" fmla="*/ 135890 h 1826"/>
                                    <a:gd name="T22" fmla="*/ 494030 w 4377"/>
                                    <a:gd name="T23" fmla="*/ 214630 h 1826"/>
                                    <a:gd name="T24" fmla="*/ 558800 w 4377"/>
                                    <a:gd name="T25" fmla="*/ 179070 h 1826"/>
                                    <a:gd name="T26" fmla="*/ 594360 w 4377"/>
                                    <a:gd name="T27" fmla="*/ 243205 h 1826"/>
                                    <a:gd name="T28" fmla="*/ 652145 w 4377"/>
                                    <a:gd name="T29" fmla="*/ 279400 h 1826"/>
                                    <a:gd name="T30" fmla="*/ 680720 w 4377"/>
                                    <a:gd name="T31" fmla="*/ 271780 h 1826"/>
                                    <a:gd name="T32" fmla="*/ 737870 w 4377"/>
                                    <a:gd name="T33" fmla="*/ 365125 h 1826"/>
                                    <a:gd name="T34" fmla="*/ 766445 w 4377"/>
                                    <a:gd name="T35" fmla="*/ 207645 h 1826"/>
                                    <a:gd name="T36" fmla="*/ 823595 w 4377"/>
                                    <a:gd name="T37" fmla="*/ 279400 h 1826"/>
                                    <a:gd name="T38" fmla="*/ 859790 w 4377"/>
                                    <a:gd name="T39" fmla="*/ 372110 h 1826"/>
                                    <a:gd name="T40" fmla="*/ 916940 w 4377"/>
                                    <a:gd name="T41" fmla="*/ 400685 h 1826"/>
                                    <a:gd name="T42" fmla="*/ 945515 w 4377"/>
                                    <a:gd name="T43" fmla="*/ 321945 h 1826"/>
                                    <a:gd name="T44" fmla="*/ 1010285 w 4377"/>
                                    <a:gd name="T45" fmla="*/ 271780 h 1826"/>
                                    <a:gd name="T46" fmla="*/ 1038860 w 4377"/>
                                    <a:gd name="T47" fmla="*/ 343535 h 1826"/>
                                    <a:gd name="T48" fmla="*/ 1102995 w 4377"/>
                                    <a:gd name="T49" fmla="*/ 386715 h 1826"/>
                                    <a:gd name="T50" fmla="*/ 1131570 w 4377"/>
                                    <a:gd name="T51" fmla="*/ 443865 h 1826"/>
                                    <a:gd name="T52" fmla="*/ 1189355 w 4377"/>
                                    <a:gd name="T53" fmla="*/ 479425 h 1826"/>
                                    <a:gd name="T54" fmla="*/ 1217930 w 4377"/>
                                    <a:gd name="T55" fmla="*/ 508000 h 1826"/>
                                    <a:gd name="T56" fmla="*/ 1275080 w 4377"/>
                                    <a:gd name="T57" fmla="*/ 450850 h 1826"/>
                                    <a:gd name="T58" fmla="*/ 1303655 w 4377"/>
                                    <a:gd name="T59" fmla="*/ 250825 h 1826"/>
                                    <a:gd name="T60" fmla="*/ 1368425 w 4377"/>
                                    <a:gd name="T61" fmla="*/ 179070 h 1826"/>
                                    <a:gd name="T62" fmla="*/ 1397000 w 4377"/>
                                    <a:gd name="T63" fmla="*/ 436880 h 1826"/>
                                    <a:gd name="T64" fmla="*/ 1461135 w 4377"/>
                                    <a:gd name="T65" fmla="*/ 494030 h 1826"/>
                                    <a:gd name="T66" fmla="*/ 1489710 w 4377"/>
                                    <a:gd name="T67" fmla="*/ 508000 h 1826"/>
                                    <a:gd name="T68" fmla="*/ 1547495 w 4377"/>
                                    <a:gd name="T69" fmla="*/ 551180 h 1826"/>
                                    <a:gd name="T70" fmla="*/ 1576070 w 4377"/>
                                    <a:gd name="T71" fmla="*/ 501015 h 1826"/>
                                    <a:gd name="T72" fmla="*/ 1633220 w 4377"/>
                                    <a:gd name="T73" fmla="*/ 494030 h 1826"/>
                                    <a:gd name="T74" fmla="*/ 1661795 w 4377"/>
                                    <a:gd name="T75" fmla="*/ 422275 h 1826"/>
                                    <a:gd name="T76" fmla="*/ 1726565 w 4377"/>
                                    <a:gd name="T77" fmla="*/ 579755 h 1826"/>
                                    <a:gd name="T78" fmla="*/ 1755140 w 4377"/>
                                    <a:gd name="T79" fmla="*/ 715645 h 1826"/>
                                    <a:gd name="T80" fmla="*/ 1819275 w 4377"/>
                                    <a:gd name="T81" fmla="*/ 715645 h 1826"/>
                                    <a:gd name="T82" fmla="*/ 1855470 w 4377"/>
                                    <a:gd name="T83" fmla="*/ 636905 h 1826"/>
                                    <a:gd name="T84" fmla="*/ 1912620 w 4377"/>
                                    <a:gd name="T85" fmla="*/ 730250 h 1826"/>
                                    <a:gd name="T86" fmla="*/ 1941195 w 4377"/>
                                    <a:gd name="T87" fmla="*/ 873125 h 1826"/>
                                    <a:gd name="T88" fmla="*/ 1998345 w 4377"/>
                                    <a:gd name="T89" fmla="*/ 902335 h 1826"/>
                                    <a:gd name="T90" fmla="*/ 2026920 w 4377"/>
                                    <a:gd name="T91" fmla="*/ 1045210 h 1826"/>
                                    <a:gd name="T92" fmla="*/ 2084705 w 4377"/>
                                    <a:gd name="T93" fmla="*/ 909320 h 1826"/>
                                    <a:gd name="T94" fmla="*/ 2113280 w 4377"/>
                                    <a:gd name="T95" fmla="*/ 923290 h 1826"/>
                                    <a:gd name="T96" fmla="*/ 2177415 w 4377"/>
                                    <a:gd name="T97" fmla="*/ 794385 h 1826"/>
                                    <a:gd name="T98" fmla="*/ 2205990 w 4377"/>
                                    <a:gd name="T99" fmla="*/ 1030605 h 1826"/>
                                    <a:gd name="T100" fmla="*/ 2270760 w 4377"/>
                                    <a:gd name="T101" fmla="*/ 973455 h 1826"/>
                                    <a:gd name="T102" fmla="*/ 2299335 w 4377"/>
                                    <a:gd name="T103" fmla="*/ 973455 h 1826"/>
                                    <a:gd name="T104" fmla="*/ 2356485 w 4377"/>
                                    <a:gd name="T105" fmla="*/ 1009650 h 1826"/>
                                    <a:gd name="T106" fmla="*/ 2385060 w 4377"/>
                                    <a:gd name="T107" fmla="*/ 1102360 h 1826"/>
                                    <a:gd name="T108" fmla="*/ 2442845 w 4377"/>
                                    <a:gd name="T109" fmla="*/ 1159510 h 1826"/>
                                    <a:gd name="T110" fmla="*/ 2478405 w 4377"/>
                                    <a:gd name="T111" fmla="*/ 1002030 h 1826"/>
                                    <a:gd name="T112" fmla="*/ 2535555 w 4377"/>
                                    <a:gd name="T113" fmla="*/ 1002030 h 1826"/>
                                    <a:gd name="T114" fmla="*/ 2564130 w 4377"/>
                                    <a:gd name="T115" fmla="*/ 995045 h 1826"/>
                                    <a:gd name="T116" fmla="*/ 2628900 w 4377"/>
                                    <a:gd name="T117" fmla="*/ 852170 h 1826"/>
                                    <a:gd name="T118" fmla="*/ 2657475 w 4377"/>
                                    <a:gd name="T119" fmla="*/ 1030605 h 1826"/>
                                    <a:gd name="T120" fmla="*/ 2722245 w 4377"/>
                                    <a:gd name="T121" fmla="*/ 1116965 h 1826"/>
                                    <a:gd name="T122" fmla="*/ 2750820 w 4377"/>
                                    <a:gd name="T123" fmla="*/ 1016635 h 182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 name="T180" fmla="*/ 0 60000 65536"/>
                                    <a:gd name="T181" fmla="*/ 0 60000 65536"/>
                                    <a:gd name="T182" fmla="*/ 0 60000 65536"/>
                                    <a:gd name="T183" fmla="*/ 0 60000 65536"/>
                                    <a:gd name="T184" fmla="*/ 0 60000 65536"/>
                                    <a:gd name="T185" fmla="*/ 0 60000 65536"/>
                                  </a:gdLst>
                                  <a:ahLst/>
                                  <a:cxnLst>
                                    <a:cxn ang="T124">
                                      <a:pos x="T0" y="T1"/>
                                    </a:cxn>
                                    <a:cxn ang="T125">
                                      <a:pos x="T2" y="T3"/>
                                    </a:cxn>
                                    <a:cxn ang="T126">
                                      <a:pos x="T4" y="T5"/>
                                    </a:cxn>
                                    <a:cxn ang="T127">
                                      <a:pos x="T6" y="T7"/>
                                    </a:cxn>
                                    <a:cxn ang="T128">
                                      <a:pos x="T8" y="T9"/>
                                    </a:cxn>
                                    <a:cxn ang="T129">
                                      <a:pos x="T10" y="T11"/>
                                    </a:cxn>
                                    <a:cxn ang="T130">
                                      <a:pos x="T12" y="T13"/>
                                    </a:cxn>
                                    <a:cxn ang="T131">
                                      <a:pos x="T14" y="T15"/>
                                    </a:cxn>
                                    <a:cxn ang="T132">
                                      <a:pos x="T16" y="T17"/>
                                    </a:cxn>
                                    <a:cxn ang="T133">
                                      <a:pos x="T18" y="T19"/>
                                    </a:cxn>
                                    <a:cxn ang="T134">
                                      <a:pos x="T20" y="T21"/>
                                    </a:cxn>
                                    <a:cxn ang="T135">
                                      <a:pos x="T22" y="T23"/>
                                    </a:cxn>
                                    <a:cxn ang="T136">
                                      <a:pos x="T24" y="T25"/>
                                    </a:cxn>
                                    <a:cxn ang="T137">
                                      <a:pos x="T26" y="T27"/>
                                    </a:cxn>
                                    <a:cxn ang="T138">
                                      <a:pos x="T28" y="T29"/>
                                    </a:cxn>
                                    <a:cxn ang="T139">
                                      <a:pos x="T30" y="T31"/>
                                    </a:cxn>
                                    <a:cxn ang="T140">
                                      <a:pos x="T32" y="T33"/>
                                    </a:cxn>
                                    <a:cxn ang="T141">
                                      <a:pos x="T34" y="T35"/>
                                    </a:cxn>
                                    <a:cxn ang="T142">
                                      <a:pos x="T36" y="T37"/>
                                    </a:cxn>
                                    <a:cxn ang="T143">
                                      <a:pos x="T38" y="T39"/>
                                    </a:cxn>
                                    <a:cxn ang="T144">
                                      <a:pos x="T40" y="T41"/>
                                    </a:cxn>
                                    <a:cxn ang="T145">
                                      <a:pos x="T42" y="T43"/>
                                    </a:cxn>
                                    <a:cxn ang="T146">
                                      <a:pos x="T44" y="T45"/>
                                    </a:cxn>
                                    <a:cxn ang="T147">
                                      <a:pos x="T46" y="T47"/>
                                    </a:cxn>
                                    <a:cxn ang="T148">
                                      <a:pos x="T48" y="T49"/>
                                    </a:cxn>
                                    <a:cxn ang="T149">
                                      <a:pos x="T50" y="T51"/>
                                    </a:cxn>
                                    <a:cxn ang="T150">
                                      <a:pos x="T52" y="T53"/>
                                    </a:cxn>
                                    <a:cxn ang="T151">
                                      <a:pos x="T54" y="T55"/>
                                    </a:cxn>
                                    <a:cxn ang="T152">
                                      <a:pos x="T56" y="T57"/>
                                    </a:cxn>
                                    <a:cxn ang="T153">
                                      <a:pos x="T58" y="T59"/>
                                    </a:cxn>
                                    <a:cxn ang="T154">
                                      <a:pos x="T60" y="T61"/>
                                    </a:cxn>
                                    <a:cxn ang="T155">
                                      <a:pos x="T62" y="T63"/>
                                    </a:cxn>
                                    <a:cxn ang="T156">
                                      <a:pos x="T64" y="T65"/>
                                    </a:cxn>
                                    <a:cxn ang="T157">
                                      <a:pos x="T66" y="T67"/>
                                    </a:cxn>
                                    <a:cxn ang="T158">
                                      <a:pos x="T68" y="T69"/>
                                    </a:cxn>
                                    <a:cxn ang="T159">
                                      <a:pos x="T70" y="T71"/>
                                    </a:cxn>
                                    <a:cxn ang="T160">
                                      <a:pos x="T72" y="T73"/>
                                    </a:cxn>
                                    <a:cxn ang="T161">
                                      <a:pos x="T74" y="T75"/>
                                    </a:cxn>
                                    <a:cxn ang="T162">
                                      <a:pos x="T76" y="T77"/>
                                    </a:cxn>
                                    <a:cxn ang="T163">
                                      <a:pos x="T78" y="T79"/>
                                    </a:cxn>
                                    <a:cxn ang="T164">
                                      <a:pos x="T80" y="T81"/>
                                    </a:cxn>
                                    <a:cxn ang="T165">
                                      <a:pos x="T82" y="T83"/>
                                    </a:cxn>
                                    <a:cxn ang="T166">
                                      <a:pos x="T84" y="T85"/>
                                    </a:cxn>
                                    <a:cxn ang="T167">
                                      <a:pos x="T86" y="T87"/>
                                    </a:cxn>
                                    <a:cxn ang="T168">
                                      <a:pos x="T88" y="T89"/>
                                    </a:cxn>
                                    <a:cxn ang="T169">
                                      <a:pos x="T90" y="T91"/>
                                    </a:cxn>
                                    <a:cxn ang="T170">
                                      <a:pos x="T92" y="T93"/>
                                    </a:cxn>
                                    <a:cxn ang="T171">
                                      <a:pos x="T94" y="T95"/>
                                    </a:cxn>
                                    <a:cxn ang="T172">
                                      <a:pos x="T96" y="T97"/>
                                    </a:cxn>
                                    <a:cxn ang="T173">
                                      <a:pos x="T98" y="T99"/>
                                    </a:cxn>
                                    <a:cxn ang="T174">
                                      <a:pos x="T100" y="T101"/>
                                    </a:cxn>
                                    <a:cxn ang="T175">
                                      <a:pos x="T102" y="T103"/>
                                    </a:cxn>
                                    <a:cxn ang="T176">
                                      <a:pos x="T104" y="T105"/>
                                    </a:cxn>
                                    <a:cxn ang="T177">
                                      <a:pos x="T106" y="T107"/>
                                    </a:cxn>
                                    <a:cxn ang="T178">
                                      <a:pos x="T108" y="T109"/>
                                    </a:cxn>
                                    <a:cxn ang="T179">
                                      <a:pos x="T110" y="T111"/>
                                    </a:cxn>
                                    <a:cxn ang="T180">
                                      <a:pos x="T112" y="T113"/>
                                    </a:cxn>
                                    <a:cxn ang="T181">
                                      <a:pos x="T114" y="T115"/>
                                    </a:cxn>
                                    <a:cxn ang="T182">
                                      <a:pos x="T116" y="T117"/>
                                    </a:cxn>
                                    <a:cxn ang="T183">
                                      <a:pos x="T118" y="T119"/>
                                    </a:cxn>
                                    <a:cxn ang="T184">
                                      <a:pos x="T120" y="T121"/>
                                    </a:cxn>
                                    <a:cxn ang="T185">
                                      <a:pos x="T122" y="T123"/>
                                    </a:cxn>
                                  </a:cxnLst>
                                  <a:rect l="0" t="0" r="r" b="b"/>
                                  <a:pathLst>
                                    <a:path w="4377" h="1826">
                                      <a:moveTo>
                                        <a:pt x="0" y="23"/>
                                      </a:moveTo>
                                      <a:lnTo>
                                        <a:pt x="0" y="0"/>
                                      </a:lnTo>
                                      <a:lnTo>
                                        <a:pt x="34" y="0"/>
                                      </a:lnTo>
                                      <a:lnTo>
                                        <a:pt x="34" y="23"/>
                                      </a:lnTo>
                                      <a:lnTo>
                                        <a:pt x="79" y="23"/>
                                      </a:lnTo>
                                      <a:lnTo>
                                        <a:pt x="79" y="34"/>
                                      </a:lnTo>
                                      <a:lnTo>
                                        <a:pt x="124" y="34"/>
                                      </a:lnTo>
                                      <a:lnTo>
                                        <a:pt x="124" y="11"/>
                                      </a:lnTo>
                                      <a:lnTo>
                                        <a:pt x="169" y="11"/>
                                      </a:lnTo>
                                      <a:lnTo>
                                        <a:pt x="169" y="23"/>
                                      </a:lnTo>
                                      <a:lnTo>
                                        <a:pt x="214" y="23"/>
                                      </a:lnTo>
                                      <a:lnTo>
                                        <a:pt x="214" y="271"/>
                                      </a:lnTo>
                                      <a:lnTo>
                                        <a:pt x="271" y="271"/>
                                      </a:lnTo>
                                      <a:lnTo>
                                        <a:pt x="271" y="248"/>
                                      </a:lnTo>
                                      <a:lnTo>
                                        <a:pt x="316" y="248"/>
                                      </a:lnTo>
                                      <a:lnTo>
                                        <a:pt x="316" y="203"/>
                                      </a:lnTo>
                                      <a:lnTo>
                                        <a:pt x="361" y="203"/>
                                      </a:lnTo>
                                      <a:lnTo>
                                        <a:pt x="361" y="135"/>
                                      </a:lnTo>
                                      <a:lnTo>
                                        <a:pt x="417" y="135"/>
                                      </a:lnTo>
                                      <a:lnTo>
                                        <a:pt x="417" y="124"/>
                                      </a:lnTo>
                                      <a:lnTo>
                                        <a:pt x="462" y="124"/>
                                      </a:lnTo>
                                      <a:lnTo>
                                        <a:pt x="462" y="214"/>
                                      </a:lnTo>
                                      <a:lnTo>
                                        <a:pt x="508" y="214"/>
                                      </a:lnTo>
                                      <a:lnTo>
                                        <a:pt x="508" y="226"/>
                                      </a:lnTo>
                                      <a:lnTo>
                                        <a:pt x="553" y="226"/>
                                      </a:lnTo>
                                      <a:lnTo>
                                        <a:pt x="553" y="214"/>
                                      </a:lnTo>
                                      <a:lnTo>
                                        <a:pt x="598" y="214"/>
                                      </a:lnTo>
                                      <a:lnTo>
                                        <a:pt x="598" y="192"/>
                                      </a:lnTo>
                                      <a:lnTo>
                                        <a:pt x="643" y="192"/>
                                      </a:lnTo>
                                      <a:lnTo>
                                        <a:pt x="643" y="214"/>
                                      </a:lnTo>
                                      <a:lnTo>
                                        <a:pt x="688" y="214"/>
                                      </a:lnTo>
                                      <a:lnTo>
                                        <a:pt x="733" y="214"/>
                                      </a:lnTo>
                                      <a:lnTo>
                                        <a:pt x="733" y="316"/>
                                      </a:lnTo>
                                      <a:lnTo>
                                        <a:pt x="778" y="316"/>
                                      </a:lnTo>
                                      <a:lnTo>
                                        <a:pt x="778" y="338"/>
                                      </a:lnTo>
                                      <a:lnTo>
                                        <a:pt x="823" y="338"/>
                                      </a:lnTo>
                                      <a:lnTo>
                                        <a:pt x="823" y="282"/>
                                      </a:lnTo>
                                      <a:lnTo>
                                        <a:pt x="880" y="282"/>
                                      </a:lnTo>
                                      <a:lnTo>
                                        <a:pt x="936" y="282"/>
                                      </a:lnTo>
                                      <a:lnTo>
                                        <a:pt x="936" y="383"/>
                                      </a:lnTo>
                                      <a:lnTo>
                                        <a:pt x="981" y="383"/>
                                      </a:lnTo>
                                      <a:lnTo>
                                        <a:pt x="981" y="440"/>
                                      </a:lnTo>
                                      <a:lnTo>
                                        <a:pt x="1027" y="440"/>
                                      </a:lnTo>
                                      <a:lnTo>
                                        <a:pt x="1027" y="417"/>
                                      </a:lnTo>
                                      <a:lnTo>
                                        <a:pt x="1072" y="417"/>
                                      </a:lnTo>
                                      <a:lnTo>
                                        <a:pt x="1072" y="428"/>
                                      </a:lnTo>
                                      <a:lnTo>
                                        <a:pt x="1117" y="428"/>
                                      </a:lnTo>
                                      <a:lnTo>
                                        <a:pt x="1117" y="575"/>
                                      </a:lnTo>
                                      <a:lnTo>
                                        <a:pt x="1162" y="575"/>
                                      </a:lnTo>
                                      <a:lnTo>
                                        <a:pt x="1162" y="451"/>
                                      </a:lnTo>
                                      <a:lnTo>
                                        <a:pt x="1207" y="451"/>
                                      </a:lnTo>
                                      <a:lnTo>
                                        <a:pt x="1207" y="327"/>
                                      </a:lnTo>
                                      <a:lnTo>
                                        <a:pt x="1252" y="327"/>
                                      </a:lnTo>
                                      <a:lnTo>
                                        <a:pt x="1252" y="440"/>
                                      </a:lnTo>
                                      <a:lnTo>
                                        <a:pt x="1297" y="440"/>
                                      </a:lnTo>
                                      <a:lnTo>
                                        <a:pt x="1297" y="485"/>
                                      </a:lnTo>
                                      <a:lnTo>
                                        <a:pt x="1354" y="485"/>
                                      </a:lnTo>
                                      <a:lnTo>
                                        <a:pt x="1354" y="586"/>
                                      </a:lnTo>
                                      <a:lnTo>
                                        <a:pt x="1399" y="586"/>
                                      </a:lnTo>
                                      <a:lnTo>
                                        <a:pt x="1399" y="631"/>
                                      </a:lnTo>
                                      <a:lnTo>
                                        <a:pt x="1444" y="631"/>
                                      </a:lnTo>
                                      <a:lnTo>
                                        <a:pt x="1444" y="598"/>
                                      </a:lnTo>
                                      <a:lnTo>
                                        <a:pt x="1489" y="598"/>
                                      </a:lnTo>
                                      <a:lnTo>
                                        <a:pt x="1489" y="507"/>
                                      </a:lnTo>
                                      <a:lnTo>
                                        <a:pt x="1534" y="507"/>
                                      </a:lnTo>
                                      <a:lnTo>
                                        <a:pt x="1534" y="428"/>
                                      </a:lnTo>
                                      <a:lnTo>
                                        <a:pt x="1591" y="428"/>
                                      </a:lnTo>
                                      <a:lnTo>
                                        <a:pt x="1591" y="451"/>
                                      </a:lnTo>
                                      <a:lnTo>
                                        <a:pt x="1636" y="451"/>
                                      </a:lnTo>
                                      <a:lnTo>
                                        <a:pt x="1636" y="541"/>
                                      </a:lnTo>
                                      <a:lnTo>
                                        <a:pt x="1681" y="541"/>
                                      </a:lnTo>
                                      <a:lnTo>
                                        <a:pt x="1681" y="609"/>
                                      </a:lnTo>
                                      <a:lnTo>
                                        <a:pt x="1737" y="609"/>
                                      </a:lnTo>
                                      <a:lnTo>
                                        <a:pt x="1737" y="564"/>
                                      </a:lnTo>
                                      <a:lnTo>
                                        <a:pt x="1782" y="564"/>
                                      </a:lnTo>
                                      <a:lnTo>
                                        <a:pt x="1782" y="699"/>
                                      </a:lnTo>
                                      <a:lnTo>
                                        <a:pt x="1827" y="699"/>
                                      </a:lnTo>
                                      <a:lnTo>
                                        <a:pt x="1827" y="755"/>
                                      </a:lnTo>
                                      <a:lnTo>
                                        <a:pt x="1873" y="755"/>
                                      </a:lnTo>
                                      <a:lnTo>
                                        <a:pt x="1873" y="733"/>
                                      </a:lnTo>
                                      <a:lnTo>
                                        <a:pt x="1918" y="733"/>
                                      </a:lnTo>
                                      <a:lnTo>
                                        <a:pt x="1918" y="800"/>
                                      </a:lnTo>
                                      <a:lnTo>
                                        <a:pt x="1963" y="800"/>
                                      </a:lnTo>
                                      <a:lnTo>
                                        <a:pt x="1963" y="710"/>
                                      </a:lnTo>
                                      <a:lnTo>
                                        <a:pt x="2008" y="710"/>
                                      </a:lnTo>
                                      <a:lnTo>
                                        <a:pt x="2008" y="665"/>
                                      </a:lnTo>
                                      <a:lnTo>
                                        <a:pt x="2053" y="665"/>
                                      </a:lnTo>
                                      <a:lnTo>
                                        <a:pt x="2053" y="395"/>
                                      </a:lnTo>
                                      <a:lnTo>
                                        <a:pt x="2109" y="395"/>
                                      </a:lnTo>
                                      <a:lnTo>
                                        <a:pt x="2109" y="282"/>
                                      </a:lnTo>
                                      <a:lnTo>
                                        <a:pt x="2155" y="282"/>
                                      </a:lnTo>
                                      <a:lnTo>
                                        <a:pt x="2155" y="586"/>
                                      </a:lnTo>
                                      <a:lnTo>
                                        <a:pt x="2200" y="586"/>
                                      </a:lnTo>
                                      <a:lnTo>
                                        <a:pt x="2200" y="688"/>
                                      </a:lnTo>
                                      <a:lnTo>
                                        <a:pt x="2256" y="688"/>
                                      </a:lnTo>
                                      <a:lnTo>
                                        <a:pt x="2256" y="778"/>
                                      </a:lnTo>
                                      <a:lnTo>
                                        <a:pt x="2301" y="778"/>
                                      </a:lnTo>
                                      <a:lnTo>
                                        <a:pt x="2301" y="688"/>
                                      </a:lnTo>
                                      <a:lnTo>
                                        <a:pt x="2346" y="688"/>
                                      </a:lnTo>
                                      <a:lnTo>
                                        <a:pt x="2346" y="800"/>
                                      </a:lnTo>
                                      <a:lnTo>
                                        <a:pt x="2391" y="800"/>
                                      </a:lnTo>
                                      <a:lnTo>
                                        <a:pt x="2391" y="868"/>
                                      </a:lnTo>
                                      <a:lnTo>
                                        <a:pt x="2437" y="868"/>
                                      </a:lnTo>
                                      <a:lnTo>
                                        <a:pt x="2437" y="744"/>
                                      </a:lnTo>
                                      <a:lnTo>
                                        <a:pt x="2482" y="744"/>
                                      </a:lnTo>
                                      <a:lnTo>
                                        <a:pt x="2482" y="789"/>
                                      </a:lnTo>
                                      <a:lnTo>
                                        <a:pt x="2527" y="789"/>
                                      </a:lnTo>
                                      <a:lnTo>
                                        <a:pt x="2527" y="778"/>
                                      </a:lnTo>
                                      <a:lnTo>
                                        <a:pt x="2572" y="778"/>
                                      </a:lnTo>
                                      <a:lnTo>
                                        <a:pt x="2572" y="924"/>
                                      </a:lnTo>
                                      <a:lnTo>
                                        <a:pt x="2617" y="924"/>
                                      </a:lnTo>
                                      <a:lnTo>
                                        <a:pt x="2617" y="665"/>
                                      </a:lnTo>
                                      <a:lnTo>
                                        <a:pt x="2662" y="665"/>
                                      </a:lnTo>
                                      <a:lnTo>
                                        <a:pt x="2662" y="913"/>
                                      </a:lnTo>
                                      <a:lnTo>
                                        <a:pt x="2719" y="913"/>
                                      </a:lnTo>
                                      <a:lnTo>
                                        <a:pt x="2719" y="846"/>
                                      </a:lnTo>
                                      <a:lnTo>
                                        <a:pt x="2764" y="846"/>
                                      </a:lnTo>
                                      <a:lnTo>
                                        <a:pt x="2764" y="1127"/>
                                      </a:lnTo>
                                      <a:lnTo>
                                        <a:pt x="2820" y="1127"/>
                                      </a:lnTo>
                                      <a:lnTo>
                                        <a:pt x="2865" y="1127"/>
                                      </a:lnTo>
                                      <a:lnTo>
                                        <a:pt x="2865" y="958"/>
                                      </a:lnTo>
                                      <a:lnTo>
                                        <a:pt x="2922" y="958"/>
                                      </a:lnTo>
                                      <a:lnTo>
                                        <a:pt x="2922" y="1003"/>
                                      </a:lnTo>
                                      <a:lnTo>
                                        <a:pt x="2967" y="1003"/>
                                      </a:lnTo>
                                      <a:lnTo>
                                        <a:pt x="2967" y="1150"/>
                                      </a:lnTo>
                                      <a:lnTo>
                                        <a:pt x="3012" y="1150"/>
                                      </a:lnTo>
                                      <a:lnTo>
                                        <a:pt x="3012" y="1375"/>
                                      </a:lnTo>
                                      <a:lnTo>
                                        <a:pt x="3057" y="1375"/>
                                      </a:lnTo>
                                      <a:lnTo>
                                        <a:pt x="3102" y="1375"/>
                                      </a:lnTo>
                                      <a:lnTo>
                                        <a:pt x="3102" y="1421"/>
                                      </a:lnTo>
                                      <a:lnTo>
                                        <a:pt x="3147" y="1421"/>
                                      </a:lnTo>
                                      <a:lnTo>
                                        <a:pt x="3147" y="1511"/>
                                      </a:lnTo>
                                      <a:lnTo>
                                        <a:pt x="3192" y="1511"/>
                                      </a:lnTo>
                                      <a:lnTo>
                                        <a:pt x="3192" y="1646"/>
                                      </a:lnTo>
                                      <a:lnTo>
                                        <a:pt x="3237" y="1646"/>
                                      </a:lnTo>
                                      <a:lnTo>
                                        <a:pt x="3237" y="1432"/>
                                      </a:lnTo>
                                      <a:lnTo>
                                        <a:pt x="3283" y="1432"/>
                                      </a:lnTo>
                                      <a:lnTo>
                                        <a:pt x="3283" y="1353"/>
                                      </a:lnTo>
                                      <a:lnTo>
                                        <a:pt x="3328" y="1353"/>
                                      </a:lnTo>
                                      <a:lnTo>
                                        <a:pt x="3328" y="1454"/>
                                      </a:lnTo>
                                      <a:lnTo>
                                        <a:pt x="3373" y="1454"/>
                                      </a:lnTo>
                                      <a:lnTo>
                                        <a:pt x="3373" y="1251"/>
                                      </a:lnTo>
                                      <a:lnTo>
                                        <a:pt x="3429" y="1251"/>
                                      </a:lnTo>
                                      <a:lnTo>
                                        <a:pt x="3429" y="1511"/>
                                      </a:lnTo>
                                      <a:lnTo>
                                        <a:pt x="3474" y="1511"/>
                                      </a:lnTo>
                                      <a:lnTo>
                                        <a:pt x="3474" y="1623"/>
                                      </a:lnTo>
                                      <a:lnTo>
                                        <a:pt x="3520" y="1623"/>
                                      </a:lnTo>
                                      <a:lnTo>
                                        <a:pt x="3520" y="1533"/>
                                      </a:lnTo>
                                      <a:lnTo>
                                        <a:pt x="3576" y="1533"/>
                                      </a:lnTo>
                                      <a:lnTo>
                                        <a:pt x="3576" y="1477"/>
                                      </a:lnTo>
                                      <a:lnTo>
                                        <a:pt x="3621" y="1477"/>
                                      </a:lnTo>
                                      <a:lnTo>
                                        <a:pt x="3621" y="1533"/>
                                      </a:lnTo>
                                      <a:lnTo>
                                        <a:pt x="3666" y="1533"/>
                                      </a:lnTo>
                                      <a:lnTo>
                                        <a:pt x="3666" y="1590"/>
                                      </a:lnTo>
                                      <a:lnTo>
                                        <a:pt x="3711" y="1590"/>
                                      </a:lnTo>
                                      <a:lnTo>
                                        <a:pt x="3711" y="1646"/>
                                      </a:lnTo>
                                      <a:lnTo>
                                        <a:pt x="3756" y="1646"/>
                                      </a:lnTo>
                                      <a:lnTo>
                                        <a:pt x="3756" y="1736"/>
                                      </a:lnTo>
                                      <a:lnTo>
                                        <a:pt x="3802" y="1736"/>
                                      </a:lnTo>
                                      <a:lnTo>
                                        <a:pt x="3802" y="1826"/>
                                      </a:lnTo>
                                      <a:lnTo>
                                        <a:pt x="3847" y="1826"/>
                                      </a:lnTo>
                                      <a:lnTo>
                                        <a:pt x="3847" y="1759"/>
                                      </a:lnTo>
                                      <a:lnTo>
                                        <a:pt x="3903" y="1759"/>
                                      </a:lnTo>
                                      <a:lnTo>
                                        <a:pt x="3903" y="1578"/>
                                      </a:lnTo>
                                      <a:lnTo>
                                        <a:pt x="3948" y="1578"/>
                                      </a:lnTo>
                                      <a:lnTo>
                                        <a:pt x="3993" y="1578"/>
                                      </a:lnTo>
                                      <a:lnTo>
                                        <a:pt x="3993" y="1691"/>
                                      </a:lnTo>
                                      <a:lnTo>
                                        <a:pt x="4038" y="1691"/>
                                      </a:lnTo>
                                      <a:lnTo>
                                        <a:pt x="4038" y="1567"/>
                                      </a:lnTo>
                                      <a:lnTo>
                                        <a:pt x="4095" y="1567"/>
                                      </a:lnTo>
                                      <a:lnTo>
                                        <a:pt x="4095" y="1342"/>
                                      </a:lnTo>
                                      <a:lnTo>
                                        <a:pt x="4140" y="1342"/>
                                      </a:lnTo>
                                      <a:lnTo>
                                        <a:pt x="4140" y="1229"/>
                                      </a:lnTo>
                                      <a:lnTo>
                                        <a:pt x="4185" y="1229"/>
                                      </a:lnTo>
                                      <a:lnTo>
                                        <a:pt x="4185" y="1623"/>
                                      </a:lnTo>
                                      <a:lnTo>
                                        <a:pt x="4241" y="1623"/>
                                      </a:lnTo>
                                      <a:lnTo>
                                        <a:pt x="4241" y="1759"/>
                                      </a:lnTo>
                                      <a:lnTo>
                                        <a:pt x="4287" y="1759"/>
                                      </a:lnTo>
                                      <a:lnTo>
                                        <a:pt x="4287" y="1646"/>
                                      </a:lnTo>
                                      <a:lnTo>
                                        <a:pt x="4332" y="1646"/>
                                      </a:lnTo>
                                      <a:lnTo>
                                        <a:pt x="4332" y="1601"/>
                                      </a:lnTo>
                                      <a:lnTo>
                                        <a:pt x="4377" y="1601"/>
                                      </a:lnTo>
                                      <a:lnTo>
                                        <a:pt x="4377" y="1578"/>
                                      </a:lnTo>
                                    </a:path>
                                  </a:pathLst>
                                </a:custGeom>
                                <a:noFill/>
                                <a:ln w="6985">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71" name="Freeform 1572"/>
                              <wps:cNvSpPr>
                                <a:spLocks/>
                              </wps:cNvSpPr>
                              <wps:spPr bwMode="auto">
                                <a:xfrm>
                                  <a:off x="0" y="479417"/>
                                  <a:ext cx="2779309" cy="1167140"/>
                                </a:xfrm>
                                <a:custGeom>
                                  <a:avLst/>
                                  <a:gdLst>
                                    <a:gd name="T0" fmla="*/ 21590 w 4377"/>
                                    <a:gd name="T1" fmla="*/ 0 h 1838"/>
                                    <a:gd name="T2" fmla="*/ 50165 w 4377"/>
                                    <a:gd name="T3" fmla="*/ 21590 h 1838"/>
                                    <a:gd name="T4" fmla="*/ 107315 w 4377"/>
                                    <a:gd name="T5" fmla="*/ 7620 h 1838"/>
                                    <a:gd name="T6" fmla="*/ 135890 w 4377"/>
                                    <a:gd name="T7" fmla="*/ 143510 h 1838"/>
                                    <a:gd name="T8" fmla="*/ 200660 w 4377"/>
                                    <a:gd name="T9" fmla="*/ 128905 h 1838"/>
                                    <a:gd name="T10" fmla="*/ 229235 w 4377"/>
                                    <a:gd name="T11" fmla="*/ 71755 h 1838"/>
                                    <a:gd name="T12" fmla="*/ 293370 w 4377"/>
                                    <a:gd name="T13" fmla="*/ 57150 h 1838"/>
                                    <a:gd name="T14" fmla="*/ 322580 w 4377"/>
                                    <a:gd name="T15" fmla="*/ 143510 h 1838"/>
                                    <a:gd name="T16" fmla="*/ 379730 w 4377"/>
                                    <a:gd name="T17" fmla="*/ 121920 h 1838"/>
                                    <a:gd name="T18" fmla="*/ 408305 w 4377"/>
                                    <a:gd name="T19" fmla="*/ 107315 h 1838"/>
                                    <a:gd name="T20" fmla="*/ 465455 w 4377"/>
                                    <a:gd name="T21" fmla="*/ 114935 h 1838"/>
                                    <a:gd name="T22" fmla="*/ 494030 w 4377"/>
                                    <a:gd name="T23" fmla="*/ 150495 h 1838"/>
                                    <a:gd name="T24" fmla="*/ 558800 w 4377"/>
                                    <a:gd name="T25" fmla="*/ 121920 h 1838"/>
                                    <a:gd name="T26" fmla="*/ 594360 w 4377"/>
                                    <a:gd name="T27" fmla="*/ 214630 h 1838"/>
                                    <a:gd name="T28" fmla="*/ 652145 w 4377"/>
                                    <a:gd name="T29" fmla="*/ 257810 h 1838"/>
                                    <a:gd name="T30" fmla="*/ 680720 w 4377"/>
                                    <a:gd name="T31" fmla="*/ 243840 h 1838"/>
                                    <a:gd name="T32" fmla="*/ 737870 w 4377"/>
                                    <a:gd name="T33" fmla="*/ 329565 h 1838"/>
                                    <a:gd name="T34" fmla="*/ 766445 w 4377"/>
                                    <a:gd name="T35" fmla="*/ 186055 h 1838"/>
                                    <a:gd name="T36" fmla="*/ 823595 w 4377"/>
                                    <a:gd name="T37" fmla="*/ 257810 h 1838"/>
                                    <a:gd name="T38" fmla="*/ 859790 w 4377"/>
                                    <a:gd name="T39" fmla="*/ 358140 h 1838"/>
                                    <a:gd name="T40" fmla="*/ 916940 w 4377"/>
                                    <a:gd name="T41" fmla="*/ 372110 h 1838"/>
                                    <a:gd name="T42" fmla="*/ 945515 w 4377"/>
                                    <a:gd name="T43" fmla="*/ 307975 h 1838"/>
                                    <a:gd name="T44" fmla="*/ 1010285 w 4377"/>
                                    <a:gd name="T45" fmla="*/ 257810 h 1838"/>
                                    <a:gd name="T46" fmla="*/ 1038860 w 4377"/>
                                    <a:gd name="T47" fmla="*/ 314960 h 1838"/>
                                    <a:gd name="T48" fmla="*/ 1102995 w 4377"/>
                                    <a:gd name="T49" fmla="*/ 358140 h 1838"/>
                                    <a:gd name="T50" fmla="*/ 1131570 w 4377"/>
                                    <a:gd name="T51" fmla="*/ 443865 h 1838"/>
                                    <a:gd name="T52" fmla="*/ 1189355 w 4377"/>
                                    <a:gd name="T53" fmla="*/ 472440 h 1838"/>
                                    <a:gd name="T54" fmla="*/ 1217930 w 4377"/>
                                    <a:gd name="T55" fmla="*/ 480060 h 1838"/>
                                    <a:gd name="T56" fmla="*/ 1275080 w 4377"/>
                                    <a:gd name="T57" fmla="*/ 429895 h 1838"/>
                                    <a:gd name="T58" fmla="*/ 1303655 w 4377"/>
                                    <a:gd name="T59" fmla="*/ 243840 h 1838"/>
                                    <a:gd name="T60" fmla="*/ 1368425 w 4377"/>
                                    <a:gd name="T61" fmla="*/ 143510 h 1838"/>
                                    <a:gd name="T62" fmla="*/ 1397000 w 4377"/>
                                    <a:gd name="T63" fmla="*/ 408305 h 1838"/>
                                    <a:gd name="T64" fmla="*/ 1461135 w 4377"/>
                                    <a:gd name="T65" fmla="*/ 472440 h 1838"/>
                                    <a:gd name="T66" fmla="*/ 1489710 w 4377"/>
                                    <a:gd name="T67" fmla="*/ 501015 h 1838"/>
                                    <a:gd name="T68" fmla="*/ 1547495 w 4377"/>
                                    <a:gd name="T69" fmla="*/ 529590 h 1838"/>
                                    <a:gd name="T70" fmla="*/ 1576070 w 4377"/>
                                    <a:gd name="T71" fmla="*/ 501015 h 1838"/>
                                    <a:gd name="T72" fmla="*/ 1633220 w 4377"/>
                                    <a:gd name="T73" fmla="*/ 508635 h 1838"/>
                                    <a:gd name="T74" fmla="*/ 1661795 w 4377"/>
                                    <a:gd name="T75" fmla="*/ 458470 h 1838"/>
                                    <a:gd name="T76" fmla="*/ 1726565 w 4377"/>
                                    <a:gd name="T77" fmla="*/ 587375 h 1838"/>
                                    <a:gd name="T78" fmla="*/ 1755140 w 4377"/>
                                    <a:gd name="T79" fmla="*/ 737235 h 1838"/>
                                    <a:gd name="T80" fmla="*/ 1819275 w 4377"/>
                                    <a:gd name="T81" fmla="*/ 751840 h 1838"/>
                                    <a:gd name="T82" fmla="*/ 1855470 w 4377"/>
                                    <a:gd name="T83" fmla="*/ 594360 h 1838"/>
                                    <a:gd name="T84" fmla="*/ 1912620 w 4377"/>
                                    <a:gd name="T85" fmla="*/ 744855 h 1838"/>
                                    <a:gd name="T86" fmla="*/ 1941195 w 4377"/>
                                    <a:gd name="T87" fmla="*/ 859155 h 1838"/>
                                    <a:gd name="T88" fmla="*/ 1998345 w 4377"/>
                                    <a:gd name="T89" fmla="*/ 916305 h 1838"/>
                                    <a:gd name="T90" fmla="*/ 2026920 w 4377"/>
                                    <a:gd name="T91" fmla="*/ 959485 h 1838"/>
                                    <a:gd name="T92" fmla="*/ 2084705 w 4377"/>
                                    <a:gd name="T93" fmla="*/ 887730 h 1838"/>
                                    <a:gd name="T94" fmla="*/ 2113280 w 4377"/>
                                    <a:gd name="T95" fmla="*/ 952500 h 1838"/>
                                    <a:gd name="T96" fmla="*/ 2177415 w 4377"/>
                                    <a:gd name="T97" fmla="*/ 916305 h 1838"/>
                                    <a:gd name="T98" fmla="*/ 2205990 w 4377"/>
                                    <a:gd name="T99" fmla="*/ 937895 h 1838"/>
                                    <a:gd name="T100" fmla="*/ 2270760 w 4377"/>
                                    <a:gd name="T101" fmla="*/ 981075 h 1838"/>
                                    <a:gd name="T102" fmla="*/ 2299335 w 4377"/>
                                    <a:gd name="T103" fmla="*/ 959485 h 1838"/>
                                    <a:gd name="T104" fmla="*/ 2356485 w 4377"/>
                                    <a:gd name="T105" fmla="*/ 966470 h 1838"/>
                                    <a:gd name="T106" fmla="*/ 2385060 w 4377"/>
                                    <a:gd name="T107" fmla="*/ 1167130 h 1838"/>
                                    <a:gd name="T108" fmla="*/ 2442845 w 4377"/>
                                    <a:gd name="T109" fmla="*/ 1116965 h 1838"/>
                                    <a:gd name="T110" fmla="*/ 2478405 w 4377"/>
                                    <a:gd name="T111" fmla="*/ 973455 h 1838"/>
                                    <a:gd name="T112" fmla="*/ 2535555 w 4377"/>
                                    <a:gd name="T113" fmla="*/ 988060 h 1838"/>
                                    <a:gd name="T114" fmla="*/ 2564130 w 4377"/>
                                    <a:gd name="T115" fmla="*/ 1009650 h 1838"/>
                                    <a:gd name="T116" fmla="*/ 2628900 w 4377"/>
                                    <a:gd name="T117" fmla="*/ 959485 h 1838"/>
                                    <a:gd name="T118" fmla="*/ 2657475 w 4377"/>
                                    <a:gd name="T119" fmla="*/ 916305 h 1838"/>
                                    <a:gd name="T120" fmla="*/ 2722245 w 4377"/>
                                    <a:gd name="T121" fmla="*/ 1088390 h 1838"/>
                                    <a:gd name="T122" fmla="*/ 2750820 w 4377"/>
                                    <a:gd name="T123" fmla="*/ 1016635 h 1838"/>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 name="T180" fmla="*/ 0 60000 65536"/>
                                    <a:gd name="T181" fmla="*/ 0 60000 65536"/>
                                    <a:gd name="T182" fmla="*/ 0 60000 65536"/>
                                    <a:gd name="T183" fmla="*/ 0 60000 65536"/>
                                    <a:gd name="T184" fmla="*/ 0 60000 65536"/>
                                    <a:gd name="T185" fmla="*/ 0 60000 65536"/>
                                  </a:gdLst>
                                  <a:ahLst/>
                                  <a:cxnLst>
                                    <a:cxn ang="T124">
                                      <a:pos x="T0" y="T1"/>
                                    </a:cxn>
                                    <a:cxn ang="T125">
                                      <a:pos x="T2" y="T3"/>
                                    </a:cxn>
                                    <a:cxn ang="T126">
                                      <a:pos x="T4" y="T5"/>
                                    </a:cxn>
                                    <a:cxn ang="T127">
                                      <a:pos x="T6" y="T7"/>
                                    </a:cxn>
                                    <a:cxn ang="T128">
                                      <a:pos x="T8" y="T9"/>
                                    </a:cxn>
                                    <a:cxn ang="T129">
                                      <a:pos x="T10" y="T11"/>
                                    </a:cxn>
                                    <a:cxn ang="T130">
                                      <a:pos x="T12" y="T13"/>
                                    </a:cxn>
                                    <a:cxn ang="T131">
                                      <a:pos x="T14" y="T15"/>
                                    </a:cxn>
                                    <a:cxn ang="T132">
                                      <a:pos x="T16" y="T17"/>
                                    </a:cxn>
                                    <a:cxn ang="T133">
                                      <a:pos x="T18" y="T19"/>
                                    </a:cxn>
                                    <a:cxn ang="T134">
                                      <a:pos x="T20" y="T21"/>
                                    </a:cxn>
                                    <a:cxn ang="T135">
                                      <a:pos x="T22" y="T23"/>
                                    </a:cxn>
                                    <a:cxn ang="T136">
                                      <a:pos x="T24" y="T25"/>
                                    </a:cxn>
                                    <a:cxn ang="T137">
                                      <a:pos x="T26" y="T27"/>
                                    </a:cxn>
                                    <a:cxn ang="T138">
                                      <a:pos x="T28" y="T29"/>
                                    </a:cxn>
                                    <a:cxn ang="T139">
                                      <a:pos x="T30" y="T31"/>
                                    </a:cxn>
                                    <a:cxn ang="T140">
                                      <a:pos x="T32" y="T33"/>
                                    </a:cxn>
                                    <a:cxn ang="T141">
                                      <a:pos x="T34" y="T35"/>
                                    </a:cxn>
                                    <a:cxn ang="T142">
                                      <a:pos x="T36" y="T37"/>
                                    </a:cxn>
                                    <a:cxn ang="T143">
                                      <a:pos x="T38" y="T39"/>
                                    </a:cxn>
                                    <a:cxn ang="T144">
                                      <a:pos x="T40" y="T41"/>
                                    </a:cxn>
                                    <a:cxn ang="T145">
                                      <a:pos x="T42" y="T43"/>
                                    </a:cxn>
                                    <a:cxn ang="T146">
                                      <a:pos x="T44" y="T45"/>
                                    </a:cxn>
                                    <a:cxn ang="T147">
                                      <a:pos x="T46" y="T47"/>
                                    </a:cxn>
                                    <a:cxn ang="T148">
                                      <a:pos x="T48" y="T49"/>
                                    </a:cxn>
                                    <a:cxn ang="T149">
                                      <a:pos x="T50" y="T51"/>
                                    </a:cxn>
                                    <a:cxn ang="T150">
                                      <a:pos x="T52" y="T53"/>
                                    </a:cxn>
                                    <a:cxn ang="T151">
                                      <a:pos x="T54" y="T55"/>
                                    </a:cxn>
                                    <a:cxn ang="T152">
                                      <a:pos x="T56" y="T57"/>
                                    </a:cxn>
                                    <a:cxn ang="T153">
                                      <a:pos x="T58" y="T59"/>
                                    </a:cxn>
                                    <a:cxn ang="T154">
                                      <a:pos x="T60" y="T61"/>
                                    </a:cxn>
                                    <a:cxn ang="T155">
                                      <a:pos x="T62" y="T63"/>
                                    </a:cxn>
                                    <a:cxn ang="T156">
                                      <a:pos x="T64" y="T65"/>
                                    </a:cxn>
                                    <a:cxn ang="T157">
                                      <a:pos x="T66" y="T67"/>
                                    </a:cxn>
                                    <a:cxn ang="T158">
                                      <a:pos x="T68" y="T69"/>
                                    </a:cxn>
                                    <a:cxn ang="T159">
                                      <a:pos x="T70" y="T71"/>
                                    </a:cxn>
                                    <a:cxn ang="T160">
                                      <a:pos x="T72" y="T73"/>
                                    </a:cxn>
                                    <a:cxn ang="T161">
                                      <a:pos x="T74" y="T75"/>
                                    </a:cxn>
                                    <a:cxn ang="T162">
                                      <a:pos x="T76" y="T77"/>
                                    </a:cxn>
                                    <a:cxn ang="T163">
                                      <a:pos x="T78" y="T79"/>
                                    </a:cxn>
                                    <a:cxn ang="T164">
                                      <a:pos x="T80" y="T81"/>
                                    </a:cxn>
                                    <a:cxn ang="T165">
                                      <a:pos x="T82" y="T83"/>
                                    </a:cxn>
                                    <a:cxn ang="T166">
                                      <a:pos x="T84" y="T85"/>
                                    </a:cxn>
                                    <a:cxn ang="T167">
                                      <a:pos x="T86" y="T87"/>
                                    </a:cxn>
                                    <a:cxn ang="T168">
                                      <a:pos x="T88" y="T89"/>
                                    </a:cxn>
                                    <a:cxn ang="T169">
                                      <a:pos x="T90" y="T91"/>
                                    </a:cxn>
                                    <a:cxn ang="T170">
                                      <a:pos x="T92" y="T93"/>
                                    </a:cxn>
                                    <a:cxn ang="T171">
                                      <a:pos x="T94" y="T95"/>
                                    </a:cxn>
                                    <a:cxn ang="T172">
                                      <a:pos x="T96" y="T97"/>
                                    </a:cxn>
                                    <a:cxn ang="T173">
                                      <a:pos x="T98" y="T99"/>
                                    </a:cxn>
                                    <a:cxn ang="T174">
                                      <a:pos x="T100" y="T101"/>
                                    </a:cxn>
                                    <a:cxn ang="T175">
                                      <a:pos x="T102" y="T103"/>
                                    </a:cxn>
                                    <a:cxn ang="T176">
                                      <a:pos x="T104" y="T105"/>
                                    </a:cxn>
                                    <a:cxn ang="T177">
                                      <a:pos x="T106" y="T107"/>
                                    </a:cxn>
                                    <a:cxn ang="T178">
                                      <a:pos x="T108" y="T109"/>
                                    </a:cxn>
                                    <a:cxn ang="T179">
                                      <a:pos x="T110" y="T111"/>
                                    </a:cxn>
                                    <a:cxn ang="T180">
                                      <a:pos x="T112" y="T113"/>
                                    </a:cxn>
                                    <a:cxn ang="T181">
                                      <a:pos x="T114" y="T115"/>
                                    </a:cxn>
                                    <a:cxn ang="T182">
                                      <a:pos x="T116" y="T117"/>
                                    </a:cxn>
                                    <a:cxn ang="T183">
                                      <a:pos x="T118" y="T119"/>
                                    </a:cxn>
                                    <a:cxn ang="T184">
                                      <a:pos x="T120" y="T121"/>
                                    </a:cxn>
                                    <a:cxn ang="T185">
                                      <a:pos x="T122" y="T123"/>
                                    </a:cxn>
                                  </a:cxnLst>
                                  <a:rect l="0" t="0" r="r" b="b"/>
                                  <a:pathLst>
                                    <a:path w="4377" h="1838">
                                      <a:moveTo>
                                        <a:pt x="0" y="23"/>
                                      </a:moveTo>
                                      <a:lnTo>
                                        <a:pt x="0" y="0"/>
                                      </a:lnTo>
                                      <a:lnTo>
                                        <a:pt x="34" y="0"/>
                                      </a:lnTo>
                                      <a:lnTo>
                                        <a:pt x="34" y="12"/>
                                      </a:lnTo>
                                      <a:lnTo>
                                        <a:pt x="79" y="12"/>
                                      </a:lnTo>
                                      <a:lnTo>
                                        <a:pt x="79" y="34"/>
                                      </a:lnTo>
                                      <a:lnTo>
                                        <a:pt x="124" y="34"/>
                                      </a:lnTo>
                                      <a:lnTo>
                                        <a:pt x="124" y="12"/>
                                      </a:lnTo>
                                      <a:lnTo>
                                        <a:pt x="169" y="12"/>
                                      </a:lnTo>
                                      <a:lnTo>
                                        <a:pt x="214" y="12"/>
                                      </a:lnTo>
                                      <a:lnTo>
                                        <a:pt x="214" y="226"/>
                                      </a:lnTo>
                                      <a:lnTo>
                                        <a:pt x="271" y="226"/>
                                      </a:lnTo>
                                      <a:lnTo>
                                        <a:pt x="271" y="203"/>
                                      </a:lnTo>
                                      <a:lnTo>
                                        <a:pt x="316" y="203"/>
                                      </a:lnTo>
                                      <a:lnTo>
                                        <a:pt x="316" y="169"/>
                                      </a:lnTo>
                                      <a:lnTo>
                                        <a:pt x="361" y="169"/>
                                      </a:lnTo>
                                      <a:lnTo>
                                        <a:pt x="361" y="113"/>
                                      </a:lnTo>
                                      <a:lnTo>
                                        <a:pt x="417" y="113"/>
                                      </a:lnTo>
                                      <a:lnTo>
                                        <a:pt x="417" y="90"/>
                                      </a:lnTo>
                                      <a:lnTo>
                                        <a:pt x="462" y="90"/>
                                      </a:lnTo>
                                      <a:lnTo>
                                        <a:pt x="462" y="214"/>
                                      </a:lnTo>
                                      <a:lnTo>
                                        <a:pt x="508" y="214"/>
                                      </a:lnTo>
                                      <a:lnTo>
                                        <a:pt x="508" y="226"/>
                                      </a:lnTo>
                                      <a:lnTo>
                                        <a:pt x="553" y="226"/>
                                      </a:lnTo>
                                      <a:lnTo>
                                        <a:pt x="553" y="192"/>
                                      </a:lnTo>
                                      <a:lnTo>
                                        <a:pt x="598" y="192"/>
                                      </a:lnTo>
                                      <a:lnTo>
                                        <a:pt x="598" y="158"/>
                                      </a:lnTo>
                                      <a:lnTo>
                                        <a:pt x="643" y="158"/>
                                      </a:lnTo>
                                      <a:lnTo>
                                        <a:pt x="643" y="169"/>
                                      </a:lnTo>
                                      <a:lnTo>
                                        <a:pt x="688" y="169"/>
                                      </a:lnTo>
                                      <a:lnTo>
                                        <a:pt x="688" y="181"/>
                                      </a:lnTo>
                                      <a:lnTo>
                                        <a:pt x="733" y="181"/>
                                      </a:lnTo>
                                      <a:lnTo>
                                        <a:pt x="733" y="237"/>
                                      </a:lnTo>
                                      <a:lnTo>
                                        <a:pt x="778" y="237"/>
                                      </a:lnTo>
                                      <a:lnTo>
                                        <a:pt x="823" y="237"/>
                                      </a:lnTo>
                                      <a:lnTo>
                                        <a:pt x="823" y="192"/>
                                      </a:lnTo>
                                      <a:lnTo>
                                        <a:pt x="880" y="192"/>
                                      </a:lnTo>
                                      <a:lnTo>
                                        <a:pt x="880" y="214"/>
                                      </a:lnTo>
                                      <a:lnTo>
                                        <a:pt x="936" y="214"/>
                                      </a:lnTo>
                                      <a:lnTo>
                                        <a:pt x="936" y="338"/>
                                      </a:lnTo>
                                      <a:lnTo>
                                        <a:pt x="981" y="338"/>
                                      </a:lnTo>
                                      <a:lnTo>
                                        <a:pt x="981" y="406"/>
                                      </a:lnTo>
                                      <a:lnTo>
                                        <a:pt x="1027" y="406"/>
                                      </a:lnTo>
                                      <a:lnTo>
                                        <a:pt x="1027" y="395"/>
                                      </a:lnTo>
                                      <a:lnTo>
                                        <a:pt x="1072" y="395"/>
                                      </a:lnTo>
                                      <a:lnTo>
                                        <a:pt x="1072" y="384"/>
                                      </a:lnTo>
                                      <a:lnTo>
                                        <a:pt x="1117" y="384"/>
                                      </a:lnTo>
                                      <a:lnTo>
                                        <a:pt x="1117" y="519"/>
                                      </a:lnTo>
                                      <a:lnTo>
                                        <a:pt x="1162" y="519"/>
                                      </a:lnTo>
                                      <a:lnTo>
                                        <a:pt x="1162" y="429"/>
                                      </a:lnTo>
                                      <a:lnTo>
                                        <a:pt x="1207" y="429"/>
                                      </a:lnTo>
                                      <a:lnTo>
                                        <a:pt x="1207" y="293"/>
                                      </a:lnTo>
                                      <a:lnTo>
                                        <a:pt x="1252" y="293"/>
                                      </a:lnTo>
                                      <a:lnTo>
                                        <a:pt x="1252" y="406"/>
                                      </a:lnTo>
                                      <a:lnTo>
                                        <a:pt x="1297" y="406"/>
                                      </a:lnTo>
                                      <a:lnTo>
                                        <a:pt x="1297" y="462"/>
                                      </a:lnTo>
                                      <a:lnTo>
                                        <a:pt x="1354" y="462"/>
                                      </a:lnTo>
                                      <a:lnTo>
                                        <a:pt x="1354" y="564"/>
                                      </a:lnTo>
                                      <a:lnTo>
                                        <a:pt x="1399" y="564"/>
                                      </a:lnTo>
                                      <a:lnTo>
                                        <a:pt x="1399" y="586"/>
                                      </a:lnTo>
                                      <a:lnTo>
                                        <a:pt x="1444" y="586"/>
                                      </a:lnTo>
                                      <a:lnTo>
                                        <a:pt x="1444" y="553"/>
                                      </a:lnTo>
                                      <a:lnTo>
                                        <a:pt x="1489" y="553"/>
                                      </a:lnTo>
                                      <a:lnTo>
                                        <a:pt x="1489" y="485"/>
                                      </a:lnTo>
                                      <a:lnTo>
                                        <a:pt x="1534" y="485"/>
                                      </a:lnTo>
                                      <a:lnTo>
                                        <a:pt x="1534" y="406"/>
                                      </a:lnTo>
                                      <a:lnTo>
                                        <a:pt x="1591" y="406"/>
                                      </a:lnTo>
                                      <a:lnTo>
                                        <a:pt x="1591" y="395"/>
                                      </a:lnTo>
                                      <a:lnTo>
                                        <a:pt x="1636" y="395"/>
                                      </a:lnTo>
                                      <a:lnTo>
                                        <a:pt x="1636" y="496"/>
                                      </a:lnTo>
                                      <a:lnTo>
                                        <a:pt x="1681" y="496"/>
                                      </a:lnTo>
                                      <a:lnTo>
                                        <a:pt x="1681" y="564"/>
                                      </a:lnTo>
                                      <a:lnTo>
                                        <a:pt x="1737" y="564"/>
                                      </a:lnTo>
                                      <a:lnTo>
                                        <a:pt x="1737" y="530"/>
                                      </a:lnTo>
                                      <a:lnTo>
                                        <a:pt x="1782" y="530"/>
                                      </a:lnTo>
                                      <a:lnTo>
                                        <a:pt x="1782" y="699"/>
                                      </a:lnTo>
                                      <a:lnTo>
                                        <a:pt x="1827" y="699"/>
                                      </a:lnTo>
                                      <a:lnTo>
                                        <a:pt x="1827" y="744"/>
                                      </a:lnTo>
                                      <a:lnTo>
                                        <a:pt x="1873" y="744"/>
                                      </a:lnTo>
                                      <a:lnTo>
                                        <a:pt x="1873" y="722"/>
                                      </a:lnTo>
                                      <a:lnTo>
                                        <a:pt x="1918" y="722"/>
                                      </a:lnTo>
                                      <a:lnTo>
                                        <a:pt x="1918" y="756"/>
                                      </a:lnTo>
                                      <a:lnTo>
                                        <a:pt x="1963" y="756"/>
                                      </a:lnTo>
                                      <a:lnTo>
                                        <a:pt x="1963" y="677"/>
                                      </a:lnTo>
                                      <a:lnTo>
                                        <a:pt x="2008" y="677"/>
                                      </a:lnTo>
                                      <a:lnTo>
                                        <a:pt x="2008" y="632"/>
                                      </a:lnTo>
                                      <a:lnTo>
                                        <a:pt x="2053" y="632"/>
                                      </a:lnTo>
                                      <a:lnTo>
                                        <a:pt x="2053" y="384"/>
                                      </a:lnTo>
                                      <a:lnTo>
                                        <a:pt x="2109" y="384"/>
                                      </a:lnTo>
                                      <a:lnTo>
                                        <a:pt x="2109" y="226"/>
                                      </a:lnTo>
                                      <a:lnTo>
                                        <a:pt x="2155" y="226"/>
                                      </a:lnTo>
                                      <a:lnTo>
                                        <a:pt x="2155" y="530"/>
                                      </a:lnTo>
                                      <a:lnTo>
                                        <a:pt x="2200" y="530"/>
                                      </a:lnTo>
                                      <a:lnTo>
                                        <a:pt x="2200" y="643"/>
                                      </a:lnTo>
                                      <a:lnTo>
                                        <a:pt x="2256" y="643"/>
                                      </a:lnTo>
                                      <a:lnTo>
                                        <a:pt x="2256" y="744"/>
                                      </a:lnTo>
                                      <a:lnTo>
                                        <a:pt x="2301" y="744"/>
                                      </a:lnTo>
                                      <a:lnTo>
                                        <a:pt x="2301" y="654"/>
                                      </a:lnTo>
                                      <a:lnTo>
                                        <a:pt x="2346" y="654"/>
                                      </a:lnTo>
                                      <a:lnTo>
                                        <a:pt x="2346" y="789"/>
                                      </a:lnTo>
                                      <a:lnTo>
                                        <a:pt x="2391" y="789"/>
                                      </a:lnTo>
                                      <a:lnTo>
                                        <a:pt x="2391" y="834"/>
                                      </a:lnTo>
                                      <a:lnTo>
                                        <a:pt x="2437" y="834"/>
                                      </a:lnTo>
                                      <a:lnTo>
                                        <a:pt x="2437" y="688"/>
                                      </a:lnTo>
                                      <a:lnTo>
                                        <a:pt x="2482" y="688"/>
                                      </a:lnTo>
                                      <a:lnTo>
                                        <a:pt x="2482" y="789"/>
                                      </a:lnTo>
                                      <a:lnTo>
                                        <a:pt x="2527" y="789"/>
                                      </a:lnTo>
                                      <a:lnTo>
                                        <a:pt x="2527" y="801"/>
                                      </a:lnTo>
                                      <a:lnTo>
                                        <a:pt x="2572" y="801"/>
                                      </a:lnTo>
                                      <a:lnTo>
                                        <a:pt x="2572" y="913"/>
                                      </a:lnTo>
                                      <a:lnTo>
                                        <a:pt x="2617" y="913"/>
                                      </a:lnTo>
                                      <a:lnTo>
                                        <a:pt x="2617" y="722"/>
                                      </a:lnTo>
                                      <a:lnTo>
                                        <a:pt x="2662" y="722"/>
                                      </a:lnTo>
                                      <a:lnTo>
                                        <a:pt x="2662" y="925"/>
                                      </a:lnTo>
                                      <a:lnTo>
                                        <a:pt x="2719" y="925"/>
                                      </a:lnTo>
                                      <a:lnTo>
                                        <a:pt x="2719" y="992"/>
                                      </a:lnTo>
                                      <a:lnTo>
                                        <a:pt x="2764" y="992"/>
                                      </a:lnTo>
                                      <a:lnTo>
                                        <a:pt x="2764" y="1161"/>
                                      </a:lnTo>
                                      <a:lnTo>
                                        <a:pt x="2820" y="1161"/>
                                      </a:lnTo>
                                      <a:lnTo>
                                        <a:pt x="2820" y="1184"/>
                                      </a:lnTo>
                                      <a:lnTo>
                                        <a:pt x="2865" y="1184"/>
                                      </a:lnTo>
                                      <a:lnTo>
                                        <a:pt x="2865" y="902"/>
                                      </a:lnTo>
                                      <a:lnTo>
                                        <a:pt x="2922" y="902"/>
                                      </a:lnTo>
                                      <a:lnTo>
                                        <a:pt x="2922" y="936"/>
                                      </a:lnTo>
                                      <a:lnTo>
                                        <a:pt x="2967" y="936"/>
                                      </a:lnTo>
                                      <a:lnTo>
                                        <a:pt x="2967" y="1173"/>
                                      </a:lnTo>
                                      <a:lnTo>
                                        <a:pt x="3012" y="1173"/>
                                      </a:lnTo>
                                      <a:lnTo>
                                        <a:pt x="3012" y="1443"/>
                                      </a:lnTo>
                                      <a:lnTo>
                                        <a:pt x="3057" y="1443"/>
                                      </a:lnTo>
                                      <a:lnTo>
                                        <a:pt x="3057" y="1353"/>
                                      </a:lnTo>
                                      <a:lnTo>
                                        <a:pt x="3102" y="1353"/>
                                      </a:lnTo>
                                      <a:lnTo>
                                        <a:pt x="3102" y="1443"/>
                                      </a:lnTo>
                                      <a:lnTo>
                                        <a:pt x="3147" y="1443"/>
                                      </a:lnTo>
                                      <a:lnTo>
                                        <a:pt x="3147" y="1533"/>
                                      </a:lnTo>
                                      <a:lnTo>
                                        <a:pt x="3192" y="1533"/>
                                      </a:lnTo>
                                      <a:lnTo>
                                        <a:pt x="3192" y="1511"/>
                                      </a:lnTo>
                                      <a:lnTo>
                                        <a:pt x="3237" y="1511"/>
                                      </a:lnTo>
                                      <a:lnTo>
                                        <a:pt x="3237" y="1398"/>
                                      </a:lnTo>
                                      <a:lnTo>
                                        <a:pt x="3283" y="1398"/>
                                      </a:lnTo>
                                      <a:lnTo>
                                        <a:pt x="3283" y="1376"/>
                                      </a:lnTo>
                                      <a:lnTo>
                                        <a:pt x="3328" y="1376"/>
                                      </a:lnTo>
                                      <a:lnTo>
                                        <a:pt x="3328" y="1500"/>
                                      </a:lnTo>
                                      <a:lnTo>
                                        <a:pt x="3373" y="1500"/>
                                      </a:lnTo>
                                      <a:lnTo>
                                        <a:pt x="3373" y="1443"/>
                                      </a:lnTo>
                                      <a:lnTo>
                                        <a:pt x="3429" y="1443"/>
                                      </a:lnTo>
                                      <a:lnTo>
                                        <a:pt x="3429" y="1387"/>
                                      </a:lnTo>
                                      <a:lnTo>
                                        <a:pt x="3474" y="1387"/>
                                      </a:lnTo>
                                      <a:lnTo>
                                        <a:pt x="3474" y="1477"/>
                                      </a:lnTo>
                                      <a:lnTo>
                                        <a:pt x="3520" y="1477"/>
                                      </a:lnTo>
                                      <a:lnTo>
                                        <a:pt x="3520" y="1545"/>
                                      </a:lnTo>
                                      <a:lnTo>
                                        <a:pt x="3576" y="1545"/>
                                      </a:lnTo>
                                      <a:lnTo>
                                        <a:pt x="3576" y="1500"/>
                                      </a:lnTo>
                                      <a:lnTo>
                                        <a:pt x="3621" y="1500"/>
                                      </a:lnTo>
                                      <a:lnTo>
                                        <a:pt x="3621" y="1511"/>
                                      </a:lnTo>
                                      <a:lnTo>
                                        <a:pt x="3666" y="1511"/>
                                      </a:lnTo>
                                      <a:lnTo>
                                        <a:pt x="3666" y="1522"/>
                                      </a:lnTo>
                                      <a:lnTo>
                                        <a:pt x="3711" y="1522"/>
                                      </a:lnTo>
                                      <a:lnTo>
                                        <a:pt x="3711" y="1781"/>
                                      </a:lnTo>
                                      <a:lnTo>
                                        <a:pt x="3756" y="1781"/>
                                      </a:lnTo>
                                      <a:lnTo>
                                        <a:pt x="3756" y="1838"/>
                                      </a:lnTo>
                                      <a:lnTo>
                                        <a:pt x="3802" y="1838"/>
                                      </a:lnTo>
                                      <a:lnTo>
                                        <a:pt x="3802" y="1759"/>
                                      </a:lnTo>
                                      <a:lnTo>
                                        <a:pt x="3847" y="1759"/>
                                      </a:lnTo>
                                      <a:lnTo>
                                        <a:pt x="3847" y="1748"/>
                                      </a:lnTo>
                                      <a:lnTo>
                                        <a:pt x="3903" y="1748"/>
                                      </a:lnTo>
                                      <a:lnTo>
                                        <a:pt x="3903" y="1533"/>
                                      </a:lnTo>
                                      <a:lnTo>
                                        <a:pt x="3948" y="1533"/>
                                      </a:lnTo>
                                      <a:lnTo>
                                        <a:pt x="3948" y="1556"/>
                                      </a:lnTo>
                                      <a:lnTo>
                                        <a:pt x="3993" y="1556"/>
                                      </a:lnTo>
                                      <a:lnTo>
                                        <a:pt x="3993" y="1680"/>
                                      </a:lnTo>
                                      <a:lnTo>
                                        <a:pt x="4038" y="1680"/>
                                      </a:lnTo>
                                      <a:lnTo>
                                        <a:pt x="4038" y="1590"/>
                                      </a:lnTo>
                                      <a:lnTo>
                                        <a:pt x="4095" y="1590"/>
                                      </a:lnTo>
                                      <a:lnTo>
                                        <a:pt x="4095" y="1511"/>
                                      </a:lnTo>
                                      <a:lnTo>
                                        <a:pt x="4140" y="1511"/>
                                      </a:lnTo>
                                      <a:lnTo>
                                        <a:pt x="4140" y="1477"/>
                                      </a:lnTo>
                                      <a:lnTo>
                                        <a:pt x="4185" y="1477"/>
                                      </a:lnTo>
                                      <a:lnTo>
                                        <a:pt x="4185" y="1443"/>
                                      </a:lnTo>
                                      <a:lnTo>
                                        <a:pt x="4241" y="1443"/>
                                      </a:lnTo>
                                      <a:lnTo>
                                        <a:pt x="4241" y="1714"/>
                                      </a:lnTo>
                                      <a:lnTo>
                                        <a:pt x="4287" y="1714"/>
                                      </a:lnTo>
                                      <a:lnTo>
                                        <a:pt x="4287" y="1533"/>
                                      </a:lnTo>
                                      <a:lnTo>
                                        <a:pt x="4332" y="1533"/>
                                      </a:lnTo>
                                      <a:lnTo>
                                        <a:pt x="4332" y="1601"/>
                                      </a:lnTo>
                                      <a:lnTo>
                                        <a:pt x="4377" y="1601"/>
                                      </a:lnTo>
                                      <a:lnTo>
                                        <a:pt x="4377" y="1511"/>
                                      </a:lnTo>
                                    </a:path>
                                  </a:pathLst>
                                </a:custGeom>
                                <a:noFill/>
                                <a:ln w="698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72" name="Freeform 1573"/>
                              <wps:cNvSpPr>
                                <a:spLocks/>
                              </wps:cNvSpPr>
                              <wps:spPr bwMode="auto">
                                <a:xfrm>
                                  <a:off x="0" y="408314"/>
                                  <a:ext cx="2506908" cy="1209642"/>
                                </a:xfrm>
                                <a:custGeom>
                                  <a:avLst/>
                                  <a:gdLst>
                                    <a:gd name="T0" fmla="*/ 21590 w 3948"/>
                                    <a:gd name="T1" fmla="*/ 0 h 1905"/>
                                    <a:gd name="T2" fmla="*/ 50165 w 3948"/>
                                    <a:gd name="T3" fmla="*/ 85725 h 1905"/>
                                    <a:gd name="T4" fmla="*/ 107315 w 3948"/>
                                    <a:gd name="T5" fmla="*/ 71120 h 1905"/>
                                    <a:gd name="T6" fmla="*/ 135890 w 3948"/>
                                    <a:gd name="T7" fmla="*/ 207010 h 1905"/>
                                    <a:gd name="T8" fmla="*/ 200660 w 3948"/>
                                    <a:gd name="T9" fmla="*/ 193040 h 1905"/>
                                    <a:gd name="T10" fmla="*/ 229235 w 3948"/>
                                    <a:gd name="T11" fmla="*/ 114300 h 1905"/>
                                    <a:gd name="T12" fmla="*/ 293370 w 3948"/>
                                    <a:gd name="T13" fmla="*/ 99695 h 1905"/>
                                    <a:gd name="T14" fmla="*/ 322580 w 3948"/>
                                    <a:gd name="T15" fmla="*/ 186055 h 1905"/>
                                    <a:gd name="T16" fmla="*/ 379730 w 3948"/>
                                    <a:gd name="T17" fmla="*/ 171450 h 1905"/>
                                    <a:gd name="T18" fmla="*/ 408305 w 3948"/>
                                    <a:gd name="T19" fmla="*/ 164465 h 1905"/>
                                    <a:gd name="T20" fmla="*/ 465455 w 3948"/>
                                    <a:gd name="T21" fmla="*/ 171450 h 1905"/>
                                    <a:gd name="T22" fmla="*/ 494030 w 3948"/>
                                    <a:gd name="T23" fmla="*/ 243205 h 1905"/>
                                    <a:gd name="T24" fmla="*/ 558800 w 3948"/>
                                    <a:gd name="T25" fmla="*/ 221615 h 1905"/>
                                    <a:gd name="T26" fmla="*/ 594360 w 3948"/>
                                    <a:gd name="T27" fmla="*/ 285750 h 1905"/>
                                    <a:gd name="T28" fmla="*/ 652145 w 3948"/>
                                    <a:gd name="T29" fmla="*/ 328930 h 1905"/>
                                    <a:gd name="T30" fmla="*/ 680720 w 3948"/>
                                    <a:gd name="T31" fmla="*/ 335915 h 1905"/>
                                    <a:gd name="T32" fmla="*/ 737870 w 3948"/>
                                    <a:gd name="T33" fmla="*/ 422275 h 1905"/>
                                    <a:gd name="T34" fmla="*/ 766445 w 3948"/>
                                    <a:gd name="T35" fmla="*/ 285750 h 1905"/>
                                    <a:gd name="T36" fmla="*/ 823595 w 3948"/>
                                    <a:gd name="T37" fmla="*/ 350520 h 1905"/>
                                    <a:gd name="T38" fmla="*/ 859790 w 3948"/>
                                    <a:gd name="T39" fmla="*/ 443230 h 1905"/>
                                    <a:gd name="T40" fmla="*/ 916940 w 3948"/>
                                    <a:gd name="T41" fmla="*/ 450850 h 1905"/>
                                    <a:gd name="T42" fmla="*/ 945515 w 3948"/>
                                    <a:gd name="T43" fmla="*/ 393700 h 1905"/>
                                    <a:gd name="T44" fmla="*/ 1010285 w 3948"/>
                                    <a:gd name="T45" fmla="*/ 343535 h 1905"/>
                                    <a:gd name="T46" fmla="*/ 1038860 w 3948"/>
                                    <a:gd name="T47" fmla="*/ 400685 h 1905"/>
                                    <a:gd name="T48" fmla="*/ 1102995 w 3948"/>
                                    <a:gd name="T49" fmla="*/ 436245 h 1905"/>
                                    <a:gd name="T50" fmla="*/ 1131570 w 3948"/>
                                    <a:gd name="T51" fmla="*/ 508000 h 1905"/>
                                    <a:gd name="T52" fmla="*/ 1189355 w 3948"/>
                                    <a:gd name="T53" fmla="*/ 543560 h 1905"/>
                                    <a:gd name="T54" fmla="*/ 1217930 w 3948"/>
                                    <a:gd name="T55" fmla="*/ 558165 h 1905"/>
                                    <a:gd name="T56" fmla="*/ 1275080 w 3948"/>
                                    <a:gd name="T57" fmla="*/ 501015 h 1905"/>
                                    <a:gd name="T58" fmla="*/ 1303655 w 3948"/>
                                    <a:gd name="T59" fmla="*/ 293370 h 1905"/>
                                    <a:gd name="T60" fmla="*/ 1368425 w 3948"/>
                                    <a:gd name="T61" fmla="*/ 207010 h 1905"/>
                                    <a:gd name="T62" fmla="*/ 1397000 w 3948"/>
                                    <a:gd name="T63" fmla="*/ 486410 h 1905"/>
                                    <a:gd name="T64" fmla="*/ 1461135 w 3948"/>
                                    <a:gd name="T65" fmla="*/ 543560 h 1905"/>
                                    <a:gd name="T66" fmla="*/ 1489710 w 3948"/>
                                    <a:gd name="T67" fmla="*/ 586740 h 1905"/>
                                    <a:gd name="T68" fmla="*/ 1547495 w 3948"/>
                                    <a:gd name="T69" fmla="*/ 615315 h 1905"/>
                                    <a:gd name="T70" fmla="*/ 1576070 w 3948"/>
                                    <a:gd name="T71" fmla="*/ 543560 h 1905"/>
                                    <a:gd name="T72" fmla="*/ 1633220 w 3948"/>
                                    <a:gd name="T73" fmla="*/ 551180 h 1905"/>
                                    <a:gd name="T74" fmla="*/ 1661795 w 3948"/>
                                    <a:gd name="T75" fmla="*/ 479425 h 1905"/>
                                    <a:gd name="T76" fmla="*/ 1726565 w 3948"/>
                                    <a:gd name="T77" fmla="*/ 593725 h 1905"/>
                                    <a:gd name="T78" fmla="*/ 1755140 w 3948"/>
                                    <a:gd name="T79" fmla="*/ 744220 h 1905"/>
                                    <a:gd name="T80" fmla="*/ 1819275 w 3948"/>
                                    <a:gd name="T81" fmla="*/ 765810 h 1905"/>
                                    <a:gd name="T82" fmla="*/ 1855470 w 3948"/>
                                    <a:gd name="T83" fmla="*/ 658495 h 1905"/>
                                    <a:gd name="T84" fmla="*/ 1912620 w 3948"/>
                                    <a:gd name="T85" fmla="*/ 801370 h 1905"/>
                                    <a:gd name="T86" fmla="*/ 1941195 w 3948"/>
                                    <a:gd name="T87" fmla="*/ 873125 h 1905"/>
                                    <a:gd name="T88" fmla="*/ 1998345 w 3948"/>
                                    <a:gd name="T89" fmla="*/ 1073785 h 1905"/>
                                    <a:gd name="T90" fmla="*/ 2026920 w 3948"/>
                                    <a:gd name="T91" fmla="*/ 1080770 h 1905"/>
                                    <a:gd name="T92" fmla="*/ 2084705 w 3948"/>
                                    <a:gd name="T93" fmla="*/ 944880 h 1905"/>
                                    <a:gd name="T94" fmla="*/ 2113280 w 3948"/>
                                    <a:gd name="T95" fmla="*/ 1116330 h 1905"/>
                                    <a:gd name="T96" fmla="*/ 2177415 w 3948"/>
                                    <a:gd name="T97" fmla="*/ 1052195 h 1905"/>
                                    <a:gd name="T98" fmla="*/ 2205990 w 3948"/>
                                    <a:gd name="T99" fmla="*/ 908685 h 1905"/>
                                    <a:gd name="T100" fmla="*/ 2270760 w 3948"/>
                                    <a:gd name="T101" fmla="*/ 1002030 h 1905"/>
                                    <a:gd name="T102" fmla="*/ 2299335 w 3948"/>
                                    <a:gd name="T103" fmla="*/ 1009015 h 1905"/>
                                    <a:gd name="T104" fmla="*/ 2356485 w 3948"/>
                                    <a:gd name="T105" fmla="*/ 1109345 h 1905"/>
                                    <a:gd name="T106" fmla="*/ 2385060 w 3948"/>
                                    <a:gd name="T107" fmla="*/ 1209675 h 1905"/>
                                    <a:gd name="T108" fmla="*/ 2442845 w 3948"/>
                                    <a:gd name="T109" fmla="*/ 1152525 h 1905"/>
                                    <a:gd name="T110" fmla="*/ 2478405 w 3948"/>
                                    <a:gd name="T111" fmla="*/ 1080770 h 1905"/>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Lst>
                                  <a:ahLst/>
                                  <a:cxnLst>
                                    <a:cxn ang="T112">
                                      <a:pos x="T0" y="T1"/>
                                    </a:cxn>
                                    <a:cxn ang="T113">
                                      <a:pos x="T2" y="T3"/>
                                    </a:cxn>
                                    <a:cxn ang="T114">
                                      <a:pos x="T4" y="T5"/>
                                    </a:cxn>
                                    <a:cxn ang="T115">
                                      <a:pos x="T6" y="T7"/>
                                    </a:cxn>
                                    <a:cxn ang="T116">
                                      <a:pos x="T8" y="T9"/>
                                    </a:cxn>
                                    <a:cxn ang="T117">
                                      <a:pos x="T10" y="T11"/>
                                    </a:cxn>
                                    <a:cxn ang="T118">
                                      <a:pos x="T12" y="T13"/>
                                    </a:cxn>
                                    <a:cxn ang="T119">
                                      <a:pos x="T14" y="T15"/>
                                    </a:cxn>
                                    <a:cxn ang="T120">
                                      <a:pos x="T16" y="T17"/>
                                    </a:cxn>
                                    <a:cxn ang="T121">
                                      <a:pos x="T18" y="T19"/>
                                    </a:cxn>
                                    <a:cxn ang="T122">
                                      <a:pos x="T20" y="T21"/>
                                    </a:cxn>
                                    <a:cxn ang="T123">
                                      <a:pos x="T22" y="T23"/>
                                    </a:cxn>
                                    <a:cxn ang="T124">
                                      <a:pos x="T24" y="T25"/>
                                    </a:cxn>
                                    <a:cxn ang="T125">
                                      <a:pos x="T26" y="T27"/>
                                    </a:cxn>
                                    <a:cxn ang="T126">
                                      <a:pos x="T28" y="T29"/>
                                    </a:cxn>
                                    <a:cxn ang="T127">
                                      <a:pos x="T30" y="T31"/>
                                    </a:cxn>
                                    <a:cxn ang="T128">
                                      <a:pos x="T32" y="T33"/>
                                    </a:cxn>
                                    <a:cxn ang="T129">
                                      <a:pos x="T34" y="T35"/>
                                    </a:cxn>
                                    <a:cxn ang="T130">
                                      <a:pos x="T36" y="T37"/>
                                    </a:cxn>
                                    <a:cxn ang="T131">
                                      <a:pos x="T38" y="T39"/>
                                    </a:cxn>
                                    <a:cxn ang="T132">
                                      <a:pos x="T40" y="T41"/>
                                    </a:cxn>
                                    <a:cxn ang="T133">
                                      <a:pos x="T42" y="T43"/>
                                    </a:cxn>
                                    <a:cxn ang="T134">
                                      <a:pos x="T44" y="T45"/>
                                    </a:cxn>
                                    <a:cxn ang="T135">
                                      <a:pos x="T46" y="T47"/>
                                    </a:cxn>
                                    <a:cxn ang="T136">
                                      <a:pos x="T48" y="T49"/>
                                    </a:cxn>
                                    <a:cxn ang="T137">
                                      <a:pos x="T50" y="T51"/>
                                    </a:cxn>
                                    <a:cxn ang="T138">
                                      <a:pos x="T52" y="T53"/>
                                    </a:cxn>
                                    <a:cxn ang="T139">
                                      <a:pos x="T54" y="T55"/>
                                    </a:cxn>
                                    <a:cxn ang="T140">
                                      <a:pos x="T56" y="T57"/>
                                    </a:cxn>
                                    <a:cxn ang="T141">
                                      <a:pos x="T58" y="T59"/>
                                    </a:cxn>
                                    <a:cxn ang="T142">
                                      <a:pos x="T60" y="T61"/>
                                    </a:cxn>
                                    <a:cxn ang="T143">
                                      <a:pos x="T62" y="T63"/>
                                    </a:cxn>
                                    <a:cxn ang="T144">
                                      <a:pos x="T64" y="T65"/>
                                    </a:cxn>
                                    <a:cxn ang="T145">
                                      <a:pos x="T66" y="T67"/>
                                    </a:cxn>
                                    <a:cxn ang="T146">
                                      <a:pos x="T68" y="T69"/>
                                    </a:cxn>
                                    <a:cxn ang="T147">
                                      <a:pos x="T70" y="T71"/>
                                    </a:cxn>
                                    <a:cxn ang="T148">
                                      <a:pos x="T72" y="T73"/>
                                    </a:cxn>
                                    <a:cxn ang="T149">
                                      <a:pos x="T74" y="T75"/>
                                    </a:cxn>
                                    <a:cxn ang="T150">
                                      <a:pos x="T76" y="T77"/>
                                    </a:cxn>
                                    <a:cxn ang="T151">
                                      <a:pos x="T78" y="T79"/>
                                    </a:cxn>
                                    <a:cxn ang="T152">
                                      <a:pos x="T80" y="T81"/>
                                    </a:cxn>
                                    <a:cxn ang="T153">
                                      <a:pos x="T82" y="T83"/>
                                    </a:cxn>
                                    <a:cxn ang="T154">
                                      <a:pos x="T84" y="T85"/>
                                    </a:cxn>
                                    <a:cxn ang="T155">
                                      <a:pos x="T86" y="T87"/>
                                    </a:cxn>
                                    <a:cxn ang="T156">
                                      <a:pos x="T88" y="T89"/>
                                    </a:cxn>
                                    <a:cxn ang="T157">
                                      <a:pos x="T90" y="T91"/>
                                    </a:cxn>
                                    <a:cxn ang="T158">
                                      <a:pos x="T92" y="T93"/>
                                    </a:cxn>
                                    <a:cxn ang="T159">
                                      <a:pos x="T94" y="T95"/>
                                    </a:cxn>
                                    <a:cxn ang="T160">
                                      <a:pos x="T96" y="T97"/>
                                    </a:cxn>
                                    <a:cxn ang="T161">
                                      <a:pos x="T98" y="T99"/>
                                    </a:cxn>
                                    <a:cxn ang="T162">
                                      <a:pos x="T100" y="T101"/>
                                    </a:cxn>
                                    <a:cxn ang="T163">
                                      <a:pos x="T102" y="T103"/>
                                    </a:cxn>
                                    <a:cxn ang="T164">
                                      <a:pos x="T104" y="T105"/>
                                    </a:cxn>
                                    <a:cxn ang="T165">
                                      <a:pos x="T106" y="T107"/>
                                    </a:cxn>
                                    <a:cxn ang="T166">
                                      <a:pos x="T108" y="T109"/>
                                    </a:cxn>
                                    <a:cxn ang="T167">
                                      <a:pos x="T110" y="T111"/>
                                    </a:cxn>
                                  </a:cxnLst>
                                  <a:rect l="0" t="0" r="r" b="b"/>
                                  <a:pathLst>
                                    <a:path w="3948" h="1905">
                                      <a:moveTo>
                                        <a:pt x="0" y="22"/>
                                      </a:moveTo>
                                      <a:lnTo>
                                        <a:pt x="0" y="0"/>
                                      </a:lnTo>
                                      <a:lnTo>
                                        <a:pt x="34" y="0"/>
                                      </a:lnTo>
                                      <a:lnTo>
                                        <a:pt x="34" y="67"/>
                                      </a:lnTo>
                                      <a:lnTo>
                                        <a:pt x="79" y="67"/>
                                      </a:lnTo>
                                      <a:lnTo>
                                        <a:pt x="79" y="135"/>
                                      </a:lnTo>
                                      <a:lnTo>
                                        <a:pt x="124" y="135"/>
                                      </a:lnTo>
                                      <a:lnTo>
                                        <a:pt x="124" y="112"/>
                                      </a:lnTo>
                                      <a:lnTo>
                                        <a:pt x="169" y="112"/>
                                      </a:lnTo>
                                      <a:lnTo>
                                        <a:pt x="214" y="112"/>
                                      </a:lnTo>
                                      <a:lnTo>
                                        <a:pt x="214" y="326"/>
                                      </a:lnTo>
                                      <a:lnTo>
                                        <a:pt x="271" y="326"/>
                                      </a:lnTo>
                                      <a:lnTo>
                                        <a:pt x="271" y="304"/>
                                      </a:lnTo>
                                      <a:lnTo>
                                        <a:pt x="316" y="304"/>
                                      </a:lnTo>
                                      <a:lnTo>
                                        <a:pt x="316" y="259"/>
                                      </a:lnTo>
                                      <a:lnTo>
                                        <a:pt x="361" y="259"/>
                                      </a:lnTo>
                                      <a:lnTo>
                                        <a:pt x="361" y="180"/>
                                      </a:lnTo>
                                      <a:lnTo>
                                        <a:pt x="417" y="180"/>
                                      </a:lnTo>
                                      <a:lnTo>
                                        <a:pt x="417" y="157"/>
                                      </a:lnTo>
                                      <a:lnTo>
                                        <a:pt x="462" y="157"/>
                                      </a:lnTo>
                                      <a:lnTo>
                                        <a:pt x="462" y="270"/>
                                      </a:lnTo>
                                      <a:lnTo>
                                        <a:pt x="508" y="270"/>
                                      </a:lnTo>
                                      <a:lnTo>
                                        <a:pt x="508" y="293"/>
                                      </a:lnTo>
                                      <a:lnTo>
                                        <a:pt x="553" y="293"/>
                                      </a:lnTo>
                                      <a:lnTo>
                                        <a:pt x="553" y="270"/>
                                      </a:lnTo>
                                      <a:lnTo>
                                        <a:pt x="598" y="270"/>
                                      </a:lnTo>
                                      <a:lnTo>
                                        <a:pt x="598" y="248"/>
                                      </a:lnTo>
                                      <a:lnTo>
                                        <a:pt x="643" y="248"/>
                                      </a:lnTo>
                                      <a:lnTo>
                                        <a:pt x="643" y="259"/>
                                      </a:lnTo>
                                      <a:lnTo>
                                        <a:pt x="688" y="259"/>
                                      </a:lnTo>
                                      <a:lnTo>
                                        <a:pt x="688" y="270"/>
                                      </a:lnTo>
                                      <a:lnTo>
                                        <a:pt x="733" y="270"/>
                                      </a:lnTo>
                                      <a:lnTo>
                                        <a:pt x="733" y="372"/>
                                      </a:lnTo>
                                      <a:lnTo>
                                        <a:pt x="778" y="372"/>
                                      </a:lnTo>
                                      <a:lnTo>
                                        <a:pt x="778" y="383"/>
                                      </a:lnTo>
                                      <a:lnTo>
                                        <a:pt x="823" y="383"/>
                                      </a:lnTo>
                                      <a:lnTo>
                                        <a:pt x="823" y="349"/>
                                      </a:lnTo>
                                      <a:lnTo>
                                        <a:pt x="880" y="349"/>
                                      </a:lnTo>
                                      <a:lnTo>
                                        <a:pt x="936" y="349"/>
                                      </a:lnTo>
                                      <a:lnTo>
                                        <a:pt x="936" y="450"/>
                                      </a:lnTo>
                                      <a:lnTo>
                                        <a:pt x="981" y="450"/>
                                      </a:lnTo>
                                      <a:lnTo>
                                        <a:pt x="981" y="518"/>
                                      </a:lnTo>
                                      <a:lnTo>
                                        <a:pt x="1027" y="518"/>
                                      </a:lnTo>
                                      <a:lnTo>
                                        <a:pt x="1072" y="518"/>
                                      </a:lnTo>
                                      <a:lnTo>
                                        <a:pt x="1072" y="529"/>
                                      </a:lnTo>
                                      <a:lnTo>
                                        <a:pt x="1117" y="529"/>
                                      </a:lnTo>
                                      <a:lnTo>
                                        <a:pt x="1117" y="665"/>
                                      </a:lnTo>
                                      <a:lnTo>
                                        <a:pt x="1162" y="665"/>
                                      </a:lnTo>
                                      <a:lnTo>
                                        <a:pt x="1162" y="563"/>
                                      </a:lnTo>
                                      <a:lnTo>
                                        <a:pt x="1207" y="563"/>
                                      </a:lnTo>
                                      <a:lnTo>
                                        <a:pt x="1207" y="450"/>
                                      </a:lnTo>
                                      <a:lnTo>
                                        <a:pt x="1252" y="450"/>
                                      </a:lnTo>
                                      <a:lnTo>
                                        <a:pt x="1252" y="552"/>
                                      </a:lnTo>
                                      <a:lnTo>
                                        <a:pt x="1297" y="552"/>
                                      </a:lnTo>
                                      <a:lnTo>
                                        <a:pt x="1297" y="597"/>
                                      </a:lnTo>
                                      <a:lnTo>
                                        <a:pt x="1354" y="597"/>
                                      </a:lnTo>
                                      <a:lnTo>
                                        <a:pt x="1354" y="698"/>
                                      </a:lnTo>
                                      <a:lnTo>
                                        <a:pt x="1399" y="698"/>
                                      </a:lnTo>
                                      <a:lnTo>
                                        <a:pt x="1399" y="710"/>
                                      </a:lnTo>
                                      <a:lnTo>
                                        <a:pt x="1444" y="710"/>
                                      </a:lnTo>
                                      <a:lnTo>
                                        <a:pt x="1444" y="665"/>
                                      </a:lnTo>
                                      <a:lnTo>
                                        <a:pt x="1489" y="665"/>
                                      </a:lnTo>
                                      <a:lnTo>
                                        <a:pt x="1489" y="620"/>
                                      </a:lnTo>
                                      <a:lnTo>
                                        <a:pt x="1534" y="620"/>
                                      </a:lnTo>
                                      <a:lnTo>
                                        <a:pt x="1534" y="541"/>
                                      </a:lnTo>
                                      <a:lnTo>
                                        <a:pt x="1591" y="541"/>
                                      </a:lnTo>
                                      <a:lnTo>
                                        <a:pt x="1591" y="529"/>
                                      </a:lnTo>
                                      <a:lnTo>
                                        <a:pt x="1636" y="529"/>
                                      </a:lnTo>
                                      <a:lnTo>
                                        <a:pt x="1636" y="631"/>
                                      </a:lnTo>
                                      <a:lnTo>
                                        <a:pt x="1681" y="631"/>
                                      </a:lnTo>
                                      <a:lnTo>
                                        <a:pt x="1681" y="687"/>
                                      </a:lnTo>
                                      <a:lnTo>
                                        <a:pt x="1737" y="687"/>
                                      </a:lnTo>
                                      <a:lnTo>
                                        <a:pt x="1737" y="642"/>
                                      </a:lnTo>
                                      <a:lnTo>
                                        <a:pt x="1782" y="642"/>
                                      </a:lnTo>
                                      <a:lnTo>
                                        <a:pt x="1782" y="800"/>
                                      </a:lnTo>
                                      <a:lnTo>
                                        <a:pt x="1827" y="800"/>
                                      </a:lnTo>
                                      <a:lnTo>
                                        <a:pt x="1827" y="856"/>
                                      </a:lnTo>
                                      <a:lnTo>
                                        <a:pt x="1873" y="856"/>
                                      </a:lnTo>
                                      <a:lnTo>
                                        <a:pt x="1873" y="822"/>
                                      </a:lnTo>
                                      <a:lnTo>
                                        <a:pt x="1918" y="822"/>
                                      </a:lnTo>
                                      <a:lnTo>
                                        <a:pt x="1918" y="879"/>
                                      </a:lnTo>
                                      <a:lnTo>
                                        <a:pt x="1963" y="879"/>
                                      </a:lnTo>
                                      <a:lnTo>
                                        <a:pt x="1963" y="789"/>
                                      </a:lnTo>
                                      <a:lnTo>
                                        <a:pt x="2008" y="789"/>
                                      </a:lnTo>
                                      <a:lnTo>
                                        <a:pt x="2008" y="755"/>
                                      </a:lnTo>
                                      <a:lnTo>
                                        <a:pt x="2053" y="755"/>
                                      </a:lnTo>
                                      <a:lnTo>
                                        <a:pt x="2053" y="462"/>
                                      </a:lnTo>
                                      <a:lnTo>
                                        <a:pt x="2109" y="462"/>
                                      </a:lnTo>
                                      <a:lnTo>
                                        <a:pt x="2109" y="326"/>
                                      </a:lnTo>
                                      <a:lnTo>
                                        <a:pt x="2155" y="326"/>
                                      </a:lnTo>
                                      <a:lnTo>
                                        <a:pt x="2155" y="665"/>
                                      </a:lnTo>
                                      <a:lnTo>
                                        <a:pt x="2200" y="665"/>
                                      </a:lnTo>
                                      <a:lnTo>
                                        <a:pt x="2200" y="766"/>
                                      </a:lnTo>
                                      <a:lnTo>
                                        <a:pt x="2256" y="766"/>
                                      </a:lnTo>
                                      <a:lnTo>
                                        <a:pt x="2256" y="856"/>
                                      </a:lnTo>
                                      <a:lnTo>
                                        <a:pt x="2301" y="856"/>
                                      </a:lnTo>
                                      <a:lnTo>
                                        <a:pt x="2301" y="777"/>
                                      </a:lnTo>
                                      <a:lnTo>
                                        <a:pt x="2346" y="777"/>
                                      </a:lnTo>
                                      <a:lnTo>
                                        <a:pt x="2346" y="924"/>
                                      </a:lnTo>
                                      <a:lnTo>
                                        <a:pt x="2391" y="924"/>
                                      </a:lnTo>
                                      <a:lnTo>
                                        <a:pt x="2391" y="969"/>
                                      </a:lnTo>
                                      <a:lnTo>
                                        <a:pt x="2437" y="969"/>
                                      </a:lnTo>
                                      <a:lnTo>
                                        <a:pt x="2437" y="834"/>
                                      </a:lnTo>
                                      <a:lnTo>
                                        <a:pt x="2482" y="834"/>
                                      </a:lnTo>
                                      <a:lnTo>
                                        <a:pt x="2482" y="856"/>
                                      </a:lnTo>
                                      <a:lnTo>
                                        <a:pt x="2527" y="856"/>
                                      </a:lnTo>
                                      <a:lnTo>
                                        <a:pt x="2527" y="868"/>
                                      </a:lnTo>
                                      <a:lnTo>
                                        <a:pt x="2572" y="868"/>
                                      </a:lnTo>
                                      <a:lnTo>
                                        <a:pt x="2572" y="980"/>
                                      </a:lnTo>
                                      <a:lnTo>
                                        <a:pt x="2617" y="980"/>
                                      </a:lnTo>
                                      <a:lnTo>
                                        <a:pt x="2617" y="755"/>
                                      </a:lnTo>
                                      <a:lnTo>
                                        <a:pt x="2662" y="755"/>
                                      </a:lnTo>
                                      <a:lnTo>
                                        <a:pt x="2662" y="935"/>
                                      </a:lnTo>
                                      <a:lnTo>
                                        <a:pt x="2719" y="935"/>
                                      </a:lnTo>
                                      <a:lnTo>
                                        <a:pt x="2719" y="1003"/>
                                      </a:lnTo>
                                      <a:lnTo>
                                        <a:pt x="2764" y="1003"/>
                                      </a:lnTo>
                                      <a:lnTo>
                                        <a:pt x="2764" y="1172"/>
                                      </a:lnTo>
                                      <a:lnTo>
                                        <a:pt x="2820" y="1172"/>
                                      </a:lnTo>
                                      <a:lnTo>
                                        <a:pt x="2820" y="1206"/>
                                      </a:lnTo>
                                      <a:lnTo>
                                        <a:pt x="2865" y="1206"/>
                                      </a:lnTo>
                                      <a:lnTo>
                                        <a:pt x="2865" y="1082"/>
                                      </a:lnTo>
                                      <a:lnTo>
                                        <a:pt x="2922" y="1082"/>
                                      </a:lnTo>
                                      <a:lnTo>
                                        <a:pt x="2922" y="1037"/>
                                      </a:lnTo>
                                      <a:lnTo>
                                        <a:pt x="2967" y="1037"/>
                                      </a:lnTo>
                                      <a:lnTo>
                                        <a:pt x="2967" y="1262"/>
                                      </a:lnTo>
                                      <a:lnTo>
                                        <a:pt x="3012" y="1262"/>
                                      </a:lnTo>
                                      <a:lnTo>
                                        <a:pt x="3012" y="1544"/>
                                      </a:lnTo>
                                      <a:lnTo>
                                        <a:pt x="3057" y="1544"/>
                                      </a:lnTo>
                                      <a:lnTo>
                                        <a:pt x="3057" y="1375"/>
                                      </a:lnTo>
                                      <a:lnTo>
                                        <a:pt x="3102" y="1375"/>
                                      </a:lnTo>
                                      <a:lnTo>
                                        <a:pt x="3102" y="1691"/>
                                      </a:lnTo>
                                      <a:lnTo>
                                        <a:pt x="3147" y="1691"/>
                                      </a:lnTo>
                                      <a:lnTo>
                                        <a:pt x="3147" y="1657"/>
                                      </a:lnTo>
                                      <a:lnTo>
                                        <a:pt x="3192" y="1657"/>
                                      </a:lnTo>
                                      <a:lnTo>
                                        <a:pt x="3192" y="1702"/>
                                      </a:lnTo>
                                      <a:lnTo>
                                        <a:pt x="3237" y="1702"/>
                                      </a:lnTo>
                                      <a:lnTo>
                                        <a:pt x="3237" y="1488"/>
                                      </a:lnTo>
                                      <a:lnTo>
                                        <a:pt x="3283" y="1488"/>
                                      </a:lnTo>
                                      <a:lnTo>
                                        <a:pt x="3283" y="1431"/>
                                      </a:lnTo>
                                      <a:lnTo>
                                        <a:pt x="3328" y="1431"/>
                                      </a:lnTo>
                                      <a:lnTo>
                                        <a:pt x="3328" y="1758"/>
                                      </a:lnTo>
                                      <a:lnTo>
                                        <a:pt x="3373" y="1758"/>
                                      </a:lnTo>
                                      <a:lnTo>
                                        <a:pt x="3373" y="1657"/>
                                      </a:lnTo>
                                      <a:lnTo>
                                        <a:pt x="3429" y="1657"/>
                                      </a:lnTo>
                                      <a:lnTo>
                                        <a:pt x="3429" y="1623"/>
                                      </a:lnTo>
                                      <a:lnTo>
                                        <a:pt x="3474" y="1623"/>
                                      </a:lnTo>
                                      <a:lnTo>
                                        <a:pt x="3474" y="1431"/>
                                      </a:lnTo>
                                      <a:lnTo>
                                        <a:pt x="3520" y="1431"/>
                                      </a:lnTo>
                                      <a:lnTo>
                                        <a:pt x="3520" y="1578"/>
                                      </a:lnTo>
                                      <a:lnTo>
                                        <a:pt x="3576" y="1578"/>
                                      </a:lnTo>
                                      <a:lnTo>
                                        <a:pt x="3576" y="1510"/>
                                      </a:lnTo>
                                      <a:lnTo>
                                        <a:pt x="3621" y="1510"/>
                                      </a:lnTo>
                                      <a:lnTo>
                                        <a:pt x="3621" y="1589"/>
                                      </a:lnTo>
                                      <a:lnTo>
                                        <a:pt x="3666" y="1589"/>
                                      </a:lnTo>
                                      <a:lnTo>
                                        <a:pt x="3666" y="1747"/>
                                      </a:lnTo>
                                      <a:lnTo>
                                        <a:pt x="3711" y="1747"/>
                                      </a:lnTo>
                                      <a:lnTo>
                                        <a:pt x="3711" y="1781"/>
                                      </a:lnTo>
                                      <a:lnTo>
                                        <a:pt x="3756" y="1781"/>
                                      </a:lnTo>
                                      <a:lnTo>
                                        <a:pt x="3756" y="1905"/>
                                      </a:lnTo>
                                      <a:lnTo>
                                        <a:pt x="3802" y="1905"/>
                                      </a:lnTo>
                                      <a:lnTo>
                                        <a:pt x="3802" y="1815"/>
                                      </a:lnTo>
                                      <a:lnTo>
                                        <a:pt x="3847" y="1815"/>
                                      </a:lnTo>
                                      <a:lnTo>
                                        <a:pt x="3847" y="1623"/>
                                      </a:lnTo>
                                      <a:lnTo>
                                        <a:pt x="3903" y="1623"/>
                                      </a:lnTo>
                                      <a:lnTo>
                                        <a:pt x="3903" y="1702"/>
                                      </a:lnTo>
                                      <a:lnTo>
                                        <a:pt x="3948" y="1702"/>
                                      </a:lnTo>
                                      <a:lnTo>
                                        <a:pt x="3948" y="1803"/>
                                      </a:lnTo>
                                    </a:path>
                                  </a:pathLst>
                                </a:custGeom>
                                <a:noFill/>
                                <a:ln w="21590">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73" name="Freeform 1574"/>
                              <wps:cNvSpPr>
                                <a:spLocks/>
                              </wps:cNvSpPr>
                              <wps:spPr bwMode="auto">
                                <a:xfrm>
                                  <a:off x="2506908" y="1324646"/>
                                  <a:ext cx="272401" cy="343512"/>
                                </a:xfrm>
                                <a:custGeom>
                                  <a:avLst/>
                                  <a:gdLst>
                                    <a:gd name="T0" fmla="*/ 0 w 429"/>
                                    <a:gd name="T1" fmla="*/ 228600 h 541"/>
                                    <a:gd name="T2" fmla="*/ 28575 w 429"/>
                                    <a:gd name="T3" fmla="*/ 228600 h 541"/>
                                    <a:gd name="T4" fmla="*/ 28575 w 429"/>
                                    <a:gd name="T5" fmla="*/ 264795 h 541"/>
                                    <a:gd name="T6" fmla="*/ 57150 w 429"/>
                                    <a:gd name="T7" fmla="*/ 264795 h 541"/>
                                    <a:gd name="T8" fmla="*/ 57150 w 429"/>
                                    <a:gd name="T9" fmla="*/ 64135 h 541"/>
                                    <a:gd name="T10" fmla="*/ 93345 w 429"/>
                                    <a:gd name="T11" fmla="*/ 64135 h 541"/>
                                    <a:gd name="T12" fmla="*/ 93345 w 429"/>
                                    <a:gd name="T13" fmla="*/ 164465 h 541"/>
                                    <a:gd name="T14" fmla="*/ 121920 w 429"/>
                                    <a:gd name="T15" fmla="*/ 164465 h 541"/>
                                    <a:gd name="T16" fmla="*/ 121920 w 429"/>
                                    <a:gd name="T17" fmla="*/ 300355 h 541"/>
                                    <a:gd name="T18" fmla="*/ 150495 w 429"/>
                                    <a:gd name="T19" fmla="*/ 300355 h 541"/>
                                    <a:gd name="T20" fmla="*/ 150495 w 429"/>
                                    <a:gd name="T21" fmla="*/ 343535 h 541"/>
                                    <a:gd name="T22" fmla="*/ 186055 w 429"/>
                                    <a:gd name="T23" fmla="*/ 343535 h 541"/>
                                    <a:gd name="T24" fmla="*/ 186055 w 429"/>
                                    <a:gd name="T25" fmla="*/ 128270 h 541"/>
                                    <a:gd name="T26" fmla="*/ 215265 w 429"/>
                                    <a:gd name="T27" fmla="*/ 128270 h 541"/>
                                    <a:gd name="T28" fmla="*/ 215265 w 429"/>
                                    <a:gd name="T29" fmla="*/ 0 h 541"/>
                                    <a:gd name="T30" fmla="*/ 243840 w 429"/>
                                    <a:gd name="T31" fmla="*/ 0 h 541"/>
                                    <a:gd name="T32" fmla="*/ 243840 w 429"/>
                                    <a:gd name="T33" fmla="*/ 99695 h 541"/>
                                    <a:gd name="T34" fmla="*/ 272415 w 429"/>
                                    <a:gd name="T35" fmla="*/ 99695 h 541"/>
                                    <a:gd name="T36" fmla="*/ 272415 w 429"/>
                                    <a:gd name="T37" fmla="*/ 142875 h 541"/>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Lst>
                                  <a:ahLst/>
                                  <a:cxnLst>
                                    <a:cxn ang="T38">
                                      <a:pos x="T0" y="T1"/>
                                    </a:cxn>
                                    <a:cxn ang="T39">
                                      <a:pos x="T2" y="T3"/>
                                    </a:cxn>
                                    <a:cxn ang="T40">
                                      <a:pos x="T4" y="T5"/>
                                    </a:cxn>
                                    <a:cxn ang="T41">
                                      <a:pos x="T6" y="T7"/>
                                    </a:cxn>
                                    <a:cxn ang="T42">
                                      <a:pos x="T8" y="T9"/>
                                    </a:cxn>
                                    <a:cxn ang="T43">
                                      <a:pos x="T10" y="T11"/>
                                    </a:cxn>
                                    <a:cxn ang="T44">
                                      <a:pos x="T12" y="T13"/>
                                    </a:cxn>
                                    <a:cxn ang="T45">
                                      <a:pos x="T14" y="T15"/>
                                    </a:cxn>
                                    <a:cxn ang="T46">
                                      <a:pos x="T16" y="T17"/>
                                    </a:cxn>
                                    <a:cxn ang="T47">
                                      <a:pos x="T18" y="T19"/>
                                    </a:cxn>
                                    <a:cxn ang="T48">
                                      <a:pos x="T20" y="T21"/>
                                    </a:cxn>
                                    <a:cxn ang="T49">
                                      <a:pos x="T22" y="T23"/>
                                    </a:cxn>
                                    <a:cxn ang="T50">
                                      <a:pos x="T24" y="T25"/>
                                    </a:cxn>
                                    <a:cxn ang="T51">
                                      <a:pos x="T26" y="T27"/>
                                    </a:cxn>
                                    <a:cxn ang="T52">
                                      <a:pos x="T28" y="T29"/>
                                    </a:cxn>
                                    <a:cxn ang="T53">
                                      <a:pos x="T30" y="T31"/>
                                    </a:cxn>
                                    <a:cxn ang="T54">
                                      <a:pos x="T32" y="T33"/>
                                    </a:cxn>
                                    <a:cxn ang="T55">
                                      <a:pos x="T34" y="T35"/>
                                    </a:cxn>
                                    <a:cxn ang="T56">
                                      <a:pos x="T36" y="T37"/>
                                    </a:cxn>
                                  </a:cxnLst>
                                  <a:rect l="0" t="0" r="r" b="b"/>
                                  <a:pathLst>
                                    <a:path w="429" h="541">
                                      <a:moveTo>
                                        <a:pt x="0" y="360"/>
                                      </a:moveTo>
                                      <a:lnTo>
                                        <a:pt x="45" y="360"/>
                                      </a:lnTo>
                                      <a:lnTo>
                                        <a:pt x="45" y="417"/>
                                      </a:lnTo>
                                      <a:lnTo>
                                        <a:pt x="90" y="417"/>
                                      </a:lnTo>
                                      <a:lnTo>
                                        <a:pt x="90" y="101"/>
                                      </a:lnTo>
                                      <a:lnTo>
                                        <a:pt x="147" y="101"/>
                                      </a:lnTo>
                                      <a:lnTo>
                                        <a:pt x="147" y="259"/>
                                      </a:lnTo>
                                      <a:lnTo>
                                        <a:pt x="192" y="259"/>
                                      </a:lnTo>
                                      <a:lnTo>
                                        <a:pt x="192" y="473"/>
                                      </a:lnTo>
                                      <a:lnTo>
                                        <a:pt x="237" y="473"/>
                                      </a:lnTo>
                                      <a:lnTo>
                                        <a:pt x="237" y="541"/>
                                      </a:lnTo>
                                      <a:lnTo>
                                        <a:pt x="293" y="541"/>
                                      </a:lnTo>
                                      <a:lnTo>
                                        <a:pt x="293" y="202"/>
                                      </a:lnTo>
                                      <a:lnTo>
                                        <a:pt x="339" y="202"/>
                                      </a:lnTo>
                                      <a:lnTo>
                                        <a:pt x="339" y="0"/>
                                      </a:lnTo>
                                      <a:lnTo>
                                        <a:pt x="384" y="0"/>
                                      </a:lnTo>
                                      <a:lnTo>
                                        <a:pt x="384" y="157"/>
                                      </a:lnTo>
                                      <a:lnTo>
                                        <a:pt x="429" y="157"/>
                                      </a:lnTo>
                                      <a:lnTo>
                                        <a:pt x="429" y="225"/>
                                      </a:lnTo>
                                    </a:path>
                                  </a:pathLst>
                                </a:custGeom>
                                <a:noFill/>
                                <a:ln w="21590">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74" name="Freeform 1575"/>
                              <wps:cNvSpPr>
                                <a:spLocks/>
                              </wps:cNvSpPr>
                              <wps:spPr bwMode="auto">
                                <a:xfrm>
                                  <a:off x="0" y="472416"/>
                                  <a:ext cx="2779309" cy="1202742"/>
                                </a:xfrm>
                                <a:custGeom>
                                  <a:avLst/>
                                  <a:gdLst>
                                    <a:gd name="T0" fmla="*/ 21590 w 4377"/>
                                    <a:gd name="T1" fmla="*/ 0 h 1894"/>
                                    <a:gd name="T2" fmla="*/ 50165 w 4377"/>
                                    <a:gd name="T3" fmla="*/ 21590 h 1894"/>
                                    <a:gd name="T4" fmla="*/ 107315 w 4377"/>
                                    <a:gd name="T5" fmla="*/ 6985 h 1894"/>
                                    <a:gd name="T6" fmla="*/ 135890 w 4377"/>
                                    <a:gd name="T7" fmla="*/ 135890 h 1894"/>
                                    <a:gd name="T8" fmla="*/ 200660 w 4377"/>
                                    <a:gd name="T9" fmla="*/ 128905 h 1894"/>
                                    <a:gd name="T10" fmla="*/ 229235 w 4377"/>
                                    <a:gd name="T11" fmla="*/ 43180 h 1894"/>
                                    <a:gd name="T12" fmla="*/ 293370 w 4377"/>
                                    <a:gd name="T13" fmla="*/ 35560 h 1894"/>
                                    <a:gd name="T14" fmla="*/ 322580 w 4377"/>
                                    <a:gd name="T15" fmla="*/ 100330 h 1894"/>
                                    <a:gd name="T16" fmla="*/ 379730 w 4377"/>
                                    <a:gd name="T17" fmla="*/ 85725 h 1894"/>
                                    <a:gd name="T18" fmla="*/ 408305 w 4377"/>
                                    <a:gd name="T19" fmla="*/ 78740 h 1894"/>
                                    <a:gd name="T20" fmla="*/ 465455 w 4377"/>
                                    <a:gd name="T21" fmla="*/ 85725 h 1894"/>
                                    <a:gd name="T22" fmla="*/ 494030 w 4377"/>
                                    <a:gd name="T23" fmla="*/ 150495 h 1894"/>
                                    <a:gd name="T24" fmla="*/ 558800 w 4377"/>
                                    <a:gd name="T25" fmla="*/ 128905 h 1894"/>
                                    <a:gd name="T26" fmla="*/ 594360 w 4377"/>
                                    <a:gd name="T27" fmla="*/ 221615 h 1894"/>
                                    <a:gd name="T28" fmla="*/ 652145 w 4377"/>
                                    <a:gd name="T29" fmla="*/ 279400 h 1894"/>
                                    <a:gd name="T30" fmla="*/ 680720 w 4377"/>
                                    <a:gd name="T31" fmla="*/ 264795 h 1894"/>
                                    <a:gd name="T32" fmla="*/ 737870 w 4377"/>
                                    <a:gd name="T33" fmla="*/ 343535 h 1894"/>
                                    <a:gd name="T34" fmla="*/ 766445 w 4377"/>
                                    <a:gd name="T35" fmla="*/ 200660 h 1894"/>
                                    <a:gd name="T36" fmla="*/ 823595 w 4377"/>
                                    <a:gd name="T37" fmla="*/ 264795 h 1894"/>
                                    <a:gd name="T38" fmla="*/ 859790 w 4377"/>
                                    <a:gd name="T39" fmla="*/ 358140 h 1894"/>
                                    <a:gd name="T40" fmla="*/ 916940 w 4377"/>
                                    <a:gd name="T41" fmla="*/ 379095 h 1894"/>
                                    <a:gd name="T42" fmla="*/ 945515 w 4377"/>
                                    <a:gd name="T43" fmla="*/ 314960 h 1894"/>
                                    <a:gd name="T44" fmla="*/ 1010285 w 4377"/>
                                    <a:gd name="T45" fmla="*/ 264795 h 1894"/>
                                    <a:gd name="T46" fmla="*/ 1038860 w 4377"/>
                                    <a:gd name="T47" fmla="*/ 321945 h 1894"/>
                                    <a:gd name="T48" fmla="*/ 1102995 w 4377"/>
                                    <a:gd name="T49" fmla="*/ 358140 h 1894"/>
                                    <a:gd name="T50" fmla="*/ 1131570 w 4377"/>
                                    <a:gd name="T51" fmla="*/ 429260 h 1894"/>
                                    <a:gd name="T52" fmla="*/ 1189355 w 4377"/>
                                    <a:gd name="T53" fmla="*/ 457835 h 1894"/>
                                    <a:gd name="T54" fmla="*/ 1217930 w 4377"/>
                                    <a:gd name="T55" fmla="*/ 472440 h 1894"/>
                                    <a:gd name="T56" fmla="*/ 1275080 w 4377"/>
                                    <a:gd name="T57" fmla="*/ 422275 h 1894"/>
                                    <a:gd name="T58" fmla="*/ 1303655 w 4377"/>
                                    <a:gd name="T59" fmla="*/ 229235 h 1894"/>
                                    <a:gd name="T60" fmla="*/ 1368425 w 4377"/>
                                    <a:gd name="T61" fmla="*/ 135890 h 1894"/>
                                    <a:gd name="T62" fmla="*/ 1397000 w 4377"/>
                                    <a:gd name="T63" fmla="*/ 408305 h 1894"/>
                                    <a:gd name="T64" fmla="*/ 1461135 w 4377"/>
                                    <a:gd name="T65" fmla="*/ 457835 h 1894"/>
                                    <a:gd name="T66" fmla="*/ 1489710 w 4377"/>
                                    <a:gd name="T67" fmla="*/ 508000 h 1894"/>
                                    <a:gd name="T68" fmla="*/ 1547495 w 4377"/>
                                    <a:gd name="T69" fmla="*/ 515620 h 1894"/>
                                    <a:gd name="T70" fmla="*/ 1576070 w 4377"/>
                                    <a:gd name="T71" fmla="*/ 457835 h 1894"/>
                                    <a:gd name="T72" fmla="*/ 1633220 w 4377"/>
                                    <a:gd name="T73" fmla="*/ 457835 h 1894"/>
                                    <a:gd name="T74" fmla="*/ 1661795 w 4377"/>
                                    <a:gd name="T75" fmla="*/ 408305 h 1894"/>
                                    <a:gd name="T76" fmla="*/ 1726565 w 4377"/>
                                    <a:gd name="T77" fmla="*/ 544195 h 1894"/>
                                    <a:gd name="T78" fmla="*/ 1755140 w 4377"/>
                                    <a:gd name="T79" fmla="*/ 694690 h 1894"/>
                                    <a:gd name="T80" fmla="*/ 1819275 w 4377"/>
                                    <a:gd name="T81" fmla="*/ 715645 h 1894"/>
                                    <a:gd name="T82" fmla="*/ 1855470 w 4377"/>
                                    <a:gd name="T83" fmla="*/ 579755 h 1894"/>
                                    <a:gd name="T84" fmla="*/ 1912620 w 4377"/>
                                    <a:gd name="T85" fmla="*/ 730250 h 1894"/>
                                    <a:gd name="T86" fmla="*/ 1941195 w 4377"/>
                                    <a:gd name="T87" fmla="*/ 822960 h 1894"/>
                                    <a:gd name="T88" fmla="*/ 1998345 w 4377"/>
                                    <a:gd name="T89" fmla="*/ 916305 h 1894"/>
                                    <a:gd name="T90" fmla="*/ 2026920 w 4377"/>
                                    <a:gd name="T91" fmla="*/ 1088390 h 1894"/>
                                    <a:gd name="T92" fmla="*/ 2084705 w 4377"/>
                                    <a:gd name="T93" fmla="*/ 880745 h 1894"/>
                                    <a:gd name="T94" fmla="*/ 2113280 w 4377"/>
                                    <a:gd name="T95" fmla="*/ 966470 h 1894"/>
                                    <a:gd name="T96" fmla="*/ 2177415 w 4377"/>
                                    <a:gd name="T97" fmla="*/ 837565 h 1894"/>
                                    <a:gd name="T98" fmla="*/ 2205990 w 4377"/>
                                    <a:gd name="T99" fmla="*/ 959485 h 1894"/>
                                    <a:gd name="T100" fmla="*/ 2270760 w 4377"/>
                                    <a:gd name="T101" fmla="*/ 909320 h 1894"/>
                                    <a:gd name="T102" fmla="*/ 2299335 w 4377"/>
                                    <a:gd name="T103" fmla="*/ 966470 h 1894"/>
                                    <a:gd name="T104" fmla="*/ 2356485 w 4377"/>
                                    <a:gd name="T105" fmla="*/ 980440 h 1894"/>
                                    <a:gd name="T106" fmla="*/ 2385060 w 4377"/>
                                    <a:gd name="T107" fmla="*/ 1130935 h 1894"/>
                                    <a:gd name="T108" fmla="*/ 2442845 w 4377"/>
                                    <a:gd name="T109" fmla="*/ 1202690 h 1894"/>
                                    <a:gd name="T110" fmla="*/ 2478405 w 4377"/>
                                    <a:gd name="T111" fmla="*/ 1137920 h 1894"/>
                                    <a:gd name="T112" fmla="*/ 2535555 w 4377"/>
                                    <a:gd name="T113" fmla="*/ 880745 h 1894"/>
                                    <a:gd name="T114" fmla="*/ 2564130 w 4377"/>
                                    <a:gd name="T115" fmla="*/ 822960 h 1894"/>
                                    <a:gd name="T116" fmla="*/ 2628900 w 4377"/>
                                    <a:gd name="T117" fmla="*/ 887730 h 1894"/>
                                    <a:gd name="T118" fmla="*/ 2657475 w 4377"/>
                                    <a:gd name="T119" fmla="*/ 980440 h 1894"/>
                                    <a:gd name="T120" fmla="*/ 2722245 w 4377"/>
                                    <a:gd name="T121" fmla="*/ 1066800 h 1894"/>
                                    <a:gd name="T122" fmla="*/ 2750820 w 4377"/>
                                    <a:gd name="T123" fmla="*/ 1116965 h 1894"/>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 name="T180" fmla="*/ 0 60000 65536"/>
                                    <a:gd name="T181" fmla="*/ 0 60000 65536"/>
                                    <a:gd name="T182" fmla="*/ 0 60000 65536"/>
                                    <a:gd name="T183" fmla="*/ 0 60000 65536"/>
                                    <a:gd name="T184" fmla="*/ 0 60000 65536"/>
                                    <a:gd name="T185" fmla="*/ 0 60000 65536"/>
                                  </a:gdLst>
                                  <a:ahLst/>
                                  <a:cxnLst>
                                    <a:cxn ang="T124">
                                      <a:pos x="T0" y="T1"/>
                                    </a:cxn>
                                    <a:cxn ang="T125">
                                      <a:pos x="T2" y="T3"/>
                                    </a:cxn>
                                    <a:cxn ang="T126">
                                      <a:pos x="T4" y="T5"/>
                                    </a:cxn>
                                    <a:cxn ang="T127">
                                      <a:pos x="T6" y="T7"/>
                                    </a:cxn>
                                    <a:cxn ang="T128">
                                      <a:pos x="T8" y="T9"/>
                                    </a:cxn>
                                    <a:cxn ang="T129">
                                      <a:pos x="T10" y="T11"/>
                                    </a:cxn>
                                    <a:cxn ang="T130">
                                      <a:pos x="T12" y="T13"/>
                                    </a:cxn>
                                    <a:cxn ang="T131">
                                      <a:pos x="T14" y="T15"/>
                                    </a:cxn>
                                    <a:cxn ang="T132">
                                      <a:pos x="T16" y="T17"/>
                                    </a:cxn>
                                    <a:cxn ang="T133">
                                      <a:pos x="T18" y="T19"/>
                                    </a:cxn>
                                    <a:cxn ang="T134">
                                      <a:pos x="T20" y="T21"/>
                                    </a:cxn>
                                    <a:cxn ang="T135">
                                      <a:pos x="T22" y="T23"/>
                                    </a:cxn>
                                    <a:cxn ang="T136">
                                      <a:pos x="T24" y="T25"/>
                                    </a:cxn>
                                    <a:cxn ang="T137">
                                      <a:pos x="T26" y="T27"/>
                                    </a:cxn>
                                    <a:cxn ang="T138">
                                      <a:pos x="T28" y="T29"/>
                                    </a:cxn>
                                    <a:cxn ang="T139">
                                      <a:pos x="T30" y="T31"/>
                                    </a:cxn>
                                    <a:cxn ang="T140">
                                      <a:pos x="T32" y="T33"/>
                                    </a:cxn>
                                    <a:cxn ang="T141">
                                      <a:pos x="T34" y="T35"/>
                                    </a:cxn>
                                    <a:cxn ang="T142">
                                      <a:pos x="T36" y="T37"/>
                                    </a:cxn>
                                    <a:cxn ang="T143">
                                      <a:pos x="T38" y="T39"/>
                                    </a:cxn>
                                    <a:cxn ang="T144">
                                      <a:pos x="T40" y="T41"/>
                                    </a:cxn>
                                    <a:cxn ang="T145">
                                      <a:pos x="T42" y="T43"/>
                                    </a:cxn>
                                    <a:cxn ang="T146">
                                      <a:pos x="T44" y="T45"/>
                                    </a:cxn>
                                    <a:cxn ang="T147">
                                      <a:pos x="T46" y="T47"/>
                                    </a:cxn>
                                    <a:cxn ang="T148">
                                      <a:pos x="T48" y="T49"/>
                                    </a:cxn>
                                    <a:cxn ang="T149">
                                      <a:pos x="T50" y="T51"/>
                                    </a:cxn>
                                    <a:cxn ang="T150">
                                      <a:pos x="T52" y="T53"/>
                                    </a:cxn>
                                    <a:cxn ang="T151">
                                      <a:pos x="T54" y="T55"/>
                                    </a:cxn>
                                    <a:cxn ang="T152">
                                      <a:pos x="T56" y="T57"/>
                                    </a:cxn>
                                    <a:cxn ang="T153">
                                      <a:pos x="T58" y="T59"/>
                                    </a:cxn>
                                    <a:cxn ang="T154">
                                      <a:pos x="T60" y="T61"/>
                                    </a:cxn>
                                    <a:cxn ang="T155">
                                      <a:pos x="T62" y="T63"/>
                                    </a:cxn>
                                    <a:cxn ang="T156">
                                      <a:pos x="T64" y="T65"/>
                                    </a:cxn>
                                    <a:cxn ang="T157">
                                      <a:pos x="T66" y="T67"/>
                                    </a:cxn>
                                    <a:cxn ang="T158">
                                      <a:pos x="T68" y="T69"/>
                                    </a:cxn>
                                    <a:cxn ang="T159">
                                      <a:pos x="T70" y="T71"/>
                                    </a:cxn>
                                    <a:cxn ang="T160">
                                      <a:pos x="T72" y="T73"/>
                                    </a:cxn>
                                    <a:cxn ang="T161">
                                      <a:pos x="T74" y="T75"/>
                                    </a:cxn>
                                    <a:cxn ang="T162">
                                      <a:pos x="T76" y="T77"/>
                                    </a:cxn>
                                    <a:cxn ang="T163">
                                      <a:pos x="T78" y="T79"/>
                                    </a:cxn>
                                    <a:cxn ang="T164">
                                      <a:pos x="T80" y="T81"/>
                                    </a:cxn>
                                    <a:cxn ang="T165">
                                      <a:pos x="T82" y="T83"/>
                                    </a:cxn>
                                    <a:cxn ang="T166">
                                      <a:pos x="T84" y="T85"/>
                                    </a:cxn>
                                    <a:cxn ang="T167">
                                      <a:pos x="T86" y="T87"/>
                                    </a:cxn>
                                    <a:cxn ang="T168">
                                      <a:pos x="T88" y="T89"/>
                                    </a:cxn>
                                    <a:cxn ang="T169">
                                      <a:pos x="T90" y="T91"/>
                                    </a:cxn>
                                    <a:cxn ang="T170">
                                      <a:pos x="T92" y="T93"/>
                                    </a:cxn>
                                    <a:cxn ang="T171">
                                      <a:pos x="T94" y="T95"/>
                                    </a:cxn>
                                    <a:cxn ang="T172">
                                      <a:pos x="T96" y="T97"/>
                                    </a:cxn>
                                    <a:cxn ang="T173">
                                      <a:pos x="T98" y="T99"/>
                                    </a:cxn>
                                    <a:cxn ang="T174">
                                      <a:pos x="T100" y="T101"/>
                                    </a:cxn>
                                    <a:cxn ang="T175">
                                      <a:pos x="T102" y="T103"/>
                                    </a:cxn>
                                    <a:cxn ang="T176">
                                      <a:pos x="T104" y="T105"/>
                                    </a:cxn>
                                    <a:cxn ang="T177">
                                      <a:pos x="T106" y="T107"/>
                                    </a:cxn>
                                    <a:cxn ang="T178">
                                      <a:pos x="T108" y="T109"/>
                                    </a:cxn>
                                    <a:cxn ang="T179">
                                      <a:pos x="T110" y="T111"/>
                                    </a:cxn>
                                    <a:cxn ang="T180">
                                      <a:pos x="T112" y="T113"/>
                                    </a:cxn>
                                    <a:cxn ang="T181">
                                      <a:pos x="T114" y="T115"/>
                                    </a:cxn>
                                    <a:cxn ang="T182">
                                      <a:pos x="T116" y="T117"/>
                                    </a:cxn>
                                    <a:cxn ang="T183">
                                      <a:pos x="T118" y="T119"/>
                                    </a:cxn>
                                    <a:cxn ang="T184">
                                      <a:pos x="T120" y="T121"/>
                                    </a:cxn>
                                    <a:cxn ang="T185">
                                      <a:pos x="T122" y="T123"/>
                                    </a:cxn>
                                  </a:cxnLst>
                                  <a:rect l="0" t="0" r="r" b="b"/>
                                  <a:pathLst>
                                    <a:path w="4377" h="1894">
                                      <a:moveTo>
                                        <a:pt x="0" y="23"/>
                                      </a:moveTo>
                                      <a:lnTo>
                                        <a:pt x="0" y="0"/>
                                      </a:lnTo>
                                      <a:lnTo>
                                        <a:pt x="34" y="0"/>
                                      </a:lnTo>
                                      <a:lnTo>
                                        <a:pt x="34" y="11"/>
                                      </a:lnTo>
                                      <a:lnTo>
                                        <a:pt x="79" y="11"/>
                                      </a:lnTo>
                                      <a:lnTo>
                                        <a:pt x="79" y="34"/>
                                      </a:lnTo>
                                      <a:lnTo>
                                        <a:pt x="124" y="34"/>
                                      </a:lnTo>
                                      <a:lnTo>
                                        <a:pt x="124" y="11"/>
                                      </a:lnTo>
                                      <a:lnTo>
                                        <a:pt x="169" y="11"/>
                                      </a:lnTo>
                                      <a:lnTo>
                                        <a:pt x="214" y="11"/>
                                      </a:lnTo>
                                      <a:lnTo>
                                        <a:pt x="214" y="214"/>
                                      </a:lnTo>
                                      <a:lnTo>
                                        <a:pt x="271" y="214"/>
                                      </a:lnTo>
                                      <a:lnTo>
                                        <a:pt x="271" y="203"/>
                                      </a:lnTo>
                                      <a:lnTo>
                                        <a:pt x="316" y="203"/>
                                      </a:lnTo>
                                      <a:lnTo>
                                        <a:pt x="316" y="147"/>
                                      </a:lnTo>
                                      <a:lnTo>
                                        <a:pt x="361" y="147"/>
                                      </a:lnTo>
                                      <a:lnTo>
                                        <a:pt x="361" y="68"/>
                                      </a:lnTo>
                                      <a:lnTo>
                                        <a:pt x="417" y="68"/>
                                      </a:lnTo>
                                      <a:lnTo>
                                        <a:pt x="417" y="56"/>
                                      </a:lnTo>
                                      <a:lnTo>
                                        <a:pt x="462" y="56"/>
                                      </a:lnTo>
                                      <a:lnTo>
                                        <a:pt x="462" y="147"/>
                                      </a:lnTo>
                                      <a:lnTo>
                                        <a:pt x="508" y="147"/>
                                      </a:lnTo>
                                      <a:lnTo>
                                        <a:pt x="508" y="158"/>
                                      </a:lnTo>
                                      <a:lnTo>
                                        <a:pt x="553" y="158"/>
                                      </a:lnTo>
                                      <a:lnTo>
                                        <a:pt x="553" y="135"/>
                                      </a:lnTo>
                                      <a:lnTo>
                                        <a:pt x="598" y="135"/>
                                      </a:lnTo>
                                      <a:lnTo>
                                        <a:pt x="598" y="101"/>
                                      </a:lnTo>
                                      <a:lnTo>
                                        <a:pt x="643" y="101"/>
                                      </a:lnTo>
                                      <a:lnTo>
                                        <a:pt x="643" y="124"/>
                                      </a:lnTo>
                                      <a:lnTo>
                                        <a:pt x="688" y="124"/>
                                      </a:lnTo>
                                      <a:lnTo>
                                        <a:pt x="688" y="135"/>
                                      </a:lnTo>
                                      <a:lnTo>
                                        <a:pt x="733" y="135"/>
                                      </a:lnTo>
                                      <a:lnTo>
                                        <a:pt x="733" y="214"/>
                                      </a:lnTo>
                                      <a:lnTo>
                                        <a:pt x="778" y="214"/>
                                      </a:lnTo>
                                      <a:lnTo>
                                        <a:pt x="778" y="237"/>
                                      </a:lnTo>
                                      <a:lnTo>
                                        <a:pt x="823" y="237"/>
                                      </a:lnTo>
                                      <a:lnTo>
                                        <a:pt x="823" y="203"/>
                                      </a:lnTo>
                                      <a:lnTo>
                                        <a:pt x="880" y="203"/>
                                      </a:lnTo>
                                      <a:lnTo>
                                        <a:pt x="880" y="214"/>
                                      </a:lnTo>
                                      <a:lnTo>
                                        <a:pt x="936" y="214"/>
                                      </a:lnTo>
                                      <a:lnTo>
                                        <a:pt x="936" y="349"/>
                                      </a:lnTo>
                                      <a:lnTo>
                                        <a:pt x="981" y="349"/>
                                      </a:lnTo>
                                      <a:lnTo>
                                        <a:pt x="981" y="440"/>
                                      </a:lnTo>
                                      <a:lnTo>
                                        <a:pt x="1027" y="440"/>
                                      </a:lnTo>
                                      <a:lnTo>
                                        <a:pt x="1027" y="428"/>
                                      </a:lnTo>
                                      <a:lnTo>
                                        <a:pt x="1072" y="428"/>
                                      </a:lnTo>
                                      <a:lnTo>
                                        <a:pt x="1072" y="417"/>
                                      </a:lnTo>
                                      <a:lnTo>
                                        <a:pt x="1117" y="417"/>
                                      </a:lnTo>
                                      <a:lnTo>
                                        <a:pt x="1117" y="541"/>
                                      </a:lnTo>
                                      <a:lnTo>
                                        <a:pt x="1162" y="541"/>
                                      </a:lnTo>
                                      <a:lnTo>
                                        <a:pt x="1162" y="440"/>
                                      </a:lnTo>
                                      <a:lnTo>
                                        <a:pt x="1207" y="440"/>
                                      </a:lnTo>
                                      <a:lnTo>
                                        <a:pt x="1207" y="316"/>
                                      </a:lnTo>
                                      <a:lnTo>
                                        <a:pt x="1252" y="316"/>
                                      </a:lnTo>
                                      <a:lnTo>
                                        <a:pt x="1252" y="417"/>
                                      </a:lnTo>
                                      <a:lnTo>
                                        <a:pt x="1297" y="417"/>
                                      </a:lnTo>
                                      <a:lnTo>
                                        <a:pt x="1297" y="462"/>
                                      </a:lnTo>
                                      <a:lnTo>
                                        <a:pt x="1354" y="462"/>
                                      </a:lnTo>
                                      <a:lnTo>
                                        <a:pt x="1354" y="564"/>
                                      </a:lnTo>
                                      <a:lnTo>
                                        <a:pt x="1399" y="564"/>
                                      </a:lnTo>
                                      <a:lnTo>
                                        <a:pt x="1399" y="597"/>
                                      </a:lnTo>
                                      <a:lnTo>
                                        <a:pt x="1444" y="597"/>
                                      </a:lnTo>
                                      <a:lnTo>
                                        <a:pt x="1444" y="564"/>
                                      </a:lnTo>
                                      <a:lnTo>
                                        <a:pt x="1489" y="564"/>
                                      </a:lnTo>
                                      <a:lnTo>
                                        <a:pt x="1489" y="496"/>
                                      </a:lnTo>
                                      <a:lnTo>
                                        <a:pt x="1534" y="496"/>
                                      </a:lnTo>
                                      <a:lnTo>
                                        <a:pt x="1534" y="417"/>
                                      </a:lnTo>
                                      <a:lnTo>
                                        <a:pt x="1591" y="417"/>
                                      </a:lnTo>
                                      <a:lnTo>
                                        <a:pt x="1591" y="395"/>
                                      </a:lnTo>
                                      <a:lnTo>
                                        <a:pt x="1636" y="395"/>
                                      </a:lnTo>
                                      <a:lnTo>
                                        <a:pt x="1636" y="507"/>
                                      </a:lnTo>
                                      <a:lnTo>
                                        <a:pt x="1681" y="507"/>
                                      </a:lnTo>
                                      <a:lnTo>
                                        <a:pt x="1681" y="564"/>
                                      </a:lnTo>
                                      <a:lnTo>
                                        <a:pt x="1737" y="564"/>
                                      </a:lnTo>
                                      <a:lnTo>
                                        <a:pt x="1737" y="519"/>
                                      </a:lnTo>
                                      <a:lnTo>
                                        <a:pt x="1782" y="519"/>
                                      </a:lnTo>
                                      <a:lnTo>
                                        <a:pt x="1782" y="676"/>
                                      </a:lnTo>
                                      <a:lnTo>
                                        <a:pt x="1827" y="676"/>
                                      </a:lnTo>
                                      <a:lnTo>
                                        <a:pt x="1827" y="721"/>
                                      </a:lnTo>
                                      <a:lnTo>
                                        <a:pt x="1873" y="721"/>
                                      </a:lnTo>
                                      <a:lnTo>
                                        <a:pt x="1873" y="699"/>
                                      </a:lnTo>
                                      <a:lnTo>
                                        <a:pt x="1918" y="699"/>
                                      </a:lnTo>
                                      <a:lnTo>
                                        <a:pt x="1918" y="744"/>
                                      </a:lnTo>
                                      <a:lnTo>
                                        <a:pt x="1963" y="744"/>
                                      </a:lnTo>
                                      <a:lnTo>
                                        <a:pt x="1963" y="665"/>
                                      </a:lnTo>
                                      <a:lnTo>
                                        <a:pt x="2008" y="665"/>
                                      </a:lnTo>
                                      <a:lnTo>
                                        <a:pt x="2008" y="631"/>
                                      </a:lnTo>
                                      <a:lnTo>
                                        <a:pt x="2053" y="631"/>
                                      </a:lnTo>
                                      <a:lnTo>
                                        <a:pt x="2053" y="361"/>
                                      </a:lnTo>
                                      <a:lnTo>
                                        <a:pt x="2109" y="361"/>
                                      </a:lnTo>
                                      <a:lnTo>
                                        <a:pt x="2109" y="214"/>
                                      </a:lnTo>
                                      <a:lnTo>
                                        <a:pt x="2155" y="214"/>
                                      </a:lnTo>
                                      <a:lnTo>
                                        <a:pt x="2155" y="541"/>
                                      </a:lnTo>
                                      <a:lnTo>
                                        <a:pt x="2200" y="541"/>
                                      </a:lnTo>
                                      <a:lnTo>
                                        <a:pt x="2200" y="643"/>
                                      </a:lnTo>
                                      <a:lnTo>
                                        <a:pt x="2256" y="643"/>
                                      </a:lnTo>
                                      <a:lnTo>
                                        <a:pt x="2256" y="721"/>
                                      </a:lnTo>
                                      <a:lnTo>
                                        <a:pt x="2301" y="721"/>
                                      </a:lnTo>
                                      <a:lnTo>
                                        <a:pt x="2301" y="643"/>
                                      </a:lnTo>
                                      <a:lnTo>
                                        <a:pt x="2346" y="643"/>
                                      </a:lnTo>
                                      <a:lnTo>
                                        <a:pt x="2346" y="800"/>
                                      </a:lnTo>
                                      <a:lnTo>
                                        <a:pt x="2391" y="800"/>
                                      </a:lnTo>
                                      <a:lnTo>
                                        <a:pt x="2391" y="812"/>
                                      </a:lnTo>
                                      <a:lnTo>
                                        <a:pt x="2437" y="812"/>
                                      </a:lnTo>
                                      <a:lnTo>
                                        <a:pt x="2437" y="676"/>
                                      </a:lnTo>
                                      <a:lnTo>
                                        <a:pt x="2482" y="676"/>
                                      </a:lnTo>
                                      <a:lnTo>
                                        <a:pt x="2482" y="721"/>
                                      </a:lnTo>
                                      <a:lnTo>
                                        <a:pt x="2527" y="721"/>
                                      </a:lnTo>
                                      <a:lnTo>
                                        <a:pt x="2572" y="721"/>
                                      </a:lnTo>
                                      <a:lnTo>
                                        <a:pt x="2572" y="800"/>
                                      </a:lnTo>
                                      <a:lnTo>
                                        <a:pt x="2617" y="800"/>
                                      </a:lnTo>
                                      <a:lnTo>
                                        <a:pt x="2617" y="643"/>
                                      </a:lnTo>
                                      <a:lnTo>
                                        <a:pt x="2662" y="643"/>
                                      </a:lnTo>
                                      <a:lnTo>
                                        <a:pt x="2662" y="857"/>
                                      </a:lnTo>
                                      <a:lnTo>
                                        <a:pt x="2719" y="857"/>
                                      </a:lnTo>
                                      <a:lnTo>
                                        <a:pt x="2719" y="913"/>
                                      </a:lnTo>
                                      <a:lnTo>
                                        <a:pt x="2764" y="913"/>
                                      </a:lnTo>
                                      <a:lnTo>
                                        <a:pt x="2764" y="1094"/>
                                      </a:lnTo>
                                      <a:lnTo>
                                        <a:pt x="2820" y="1094"/>
                                      </a:lnTo>
                                      <a:lnTo>
                                        <a:pt x="2820" y="1127"/>
                                      </a:lnTo>
                                      <a:lnTo>
                                        <a:pt x="2865" y="1127"/>
                                      </a:lnTo>
                                      <a:lnTo>
                                        <a:pt x="2865" y="1015"/>
                                      </a:lnTo>
                                      <a:lnTo>
                                        <a:pt x="2922" y="1015"/>
                                      </a:lnTo>
                                      <a:lnTo>
                                        <a:pt x="2922" y="913"/>
                                      </a:lnTo>
                                      <a:lnTo>
                                        <a:pt x="2967" y="913"/>
                                      </a:lnTo>
                                      <a:lnTo>
                                        <a:pt x="2967" y="1150"/>
                                      </a:lnTo>
                                      <a:lnTo>
                                        <a:pt x="3012" y="1150"/>
                                      </a:lnTo>
                                      <a:lnTo>
                                        <a:pt x="3012" y="1296"/>
                                      </a:lnTo>
                                      <a:lnTo>
                                        <a:pt x="3057" y="1296"/>
                                      </a:lnTo>
                                      <a:lnTo>
                                        <a:pt x="3102" y="1296"/>
                                      </a:lnTo>
                                      <a:lnTo>
                                        <a:pt x="3102" y="1443"/>
                                      </a:lnTo>
                                      <a:lnTo>
                                        <a:pt x="3147" y="1443"/>
                                      </a:lnTo>
                                      <a:lnTo>
                                        <a:pt x="3147" y="1511"/>
                                      </a:lnTo>
                                      <a:lnTo>
                                        <a:pt x="3192" y="1511"/>
                                      </a:lnTo>
                                      <a:lnTo>
                                        <a:pt x="3192" y="1714"/>
                                      </a:lnTo>
                                      <a:lnTo>
                                        <a:pt x="3237" y="1714"/>
                                      </a:lnTo>
                                      <a:lnTo>
                                        <a:pt x="3237" y="1387"/>
                                      </a:lnTo>
                                      <a:lnTo>
                                        <a:pt x="3283" y="1387"/>
                                      </a:lnTo>
                                      <a:lnTo>
                                        <a:pt x="3283" y="1274"/>
                                      </a:lnTo>
                                      <a:lnTo>
                                        <a:pt x="3328" y="1274"/>
                                      </a:lnTo>
                                      <a:lnTo>
                                        <a:pt x="3328" y="1522"/>
                                      </a:lnTo>
                                      <a:lnTo>
                                        <a:pt x="3373" y="1522"/>
                                      </a:lnTo>
                                      <a:lnTo>
                                        <a:pt x="3373" y="1319"/>
                                      </a:lnTo>
                                      <a:lnTo>
                                        <a:pt x="3429" y="1319"/>
                                      </a:lnTo>
                                      <a:lnTo>
                                        <a:pt x="3429" y="1646"/>
                                      </a:lnTo>
                                      <a:lnTo>
                                        <a:pt x="3474" y="1646"/>
                                      </a:lnTo>
                                      <a:lnTo>
                                        <a:pt x="3474" y="1511"/>
                                      </a:lnTo>
                                      <a:lnTo>
                                        <a:pt x="3520" y="1511"/>
                                      </a:lnTo>
                                      <a:lnTo>
                                        <a:pt x="3520" y="1432"/>
                                      </a:lnTo>
                                      <a:lnTo>
                                        <a:pt x="3576" y="1432"/>
                                      </a:lnTo>
                                      <a:lnTo>
                                        <a:pt x="3576" y="1466"/>
                                      </a:lnTo>
                                      <a:lnTo>
                                        <a:pt x="3621" y="1466"/>
                                      </a:lnTo>
                                      <a:lnTo>
                                        <a:pt x="3621" y="1522"/>
                                      </a:lnTo>
                                      <a:lnTo>
                                        <a:pt x="3666" y="1522"/>
                                      </a:lnTo>
                                      <a:lnTo>
                                        <a:pt x="3666" y="1544"/>
                                      </a:lnTo>
                                      <a:lnTo>
                                        <a:pt x="3711" y="1544"/>
                                      </a:lnTo>
                                      <a:lnTo>
                                        <a:pt x="3711" y="1668"/>
                                      </a:lnTo>
                                      <a:lnTo>
                                        <a:pt x="3756" y="1668"/>
                                      </a:lnTo>
                                      <a:lnTo>
                                        <a:pt x="3756" y="1781"/>
                                      </a:lnTo>
                                      <a:lnTo>
                                        <a:pt x="3802" y="1781"/>
                                      </a:lnTo>
                                      <a:lnTo>
                                        <a:pt x="3802" y="1894"/>
                                      </a:lnTo>
                                      <a:lnTo>
                                        <a:pt x="3847" y="1894"/>
                                      </a:lnTo>
                                      <a:lnTo>
                                        <a:pt x="3847" y="1781"/>
                                      </a:lnTo>
                                      <a:lnTo>
                                        <a:pt x="3903" y="1781"/>
                                      </a:lnTo>
                                      <a:lnTo>
                                        <a:pt x="3903" y="1792"/>
                                      </a:lnTo>
                                      <a:lnTo>
                                        <a:pt x="3948" y="1792"/>
                                      </a:lnTo>
                                      <a:lnTo>
                                        <a:pt x="3948" y="1387"/>
                                      </a:lnTo>
                                      <a:lnTo>
                                        <a:pt x="3993" y="1387"/>
                                      </a:lnTo>
                                      <a:lnTo>
                                        <a:pt x="3993" y="1522"/>
                                      </a:lnTo>
                                      <a:lnTo>
                                        <a:pt x="4038" y="1522"/>
                                      </a:lnTo>
                                      <a:lnTo>
                                        <a:pt x="4038" y="1296"/>
                                      </a:lnTo>
                                      <a:lnTo>
                                        <a:pt x="4095" y="1296"/>
                                      </a:lnTo>
                                      <a:lnTo>
                                        <a:pt x="4095" y="1398"/>
                                      </a:lnTo>
                                      <a:lnTo>
                                        <a:pt x="4140" y="1398"/>
                                      </a:lnTo>
                                      <a:lnTo>
                                        <a:pt x="4140" y="1330"/>
                                      </a:lnTo>
                                      <a:lnTo>
                                        <a:pt x="4185" y="1330"/>
                                      </a:lnTo>
                                      <a:lnTo>
                                        <a:pt x="4185" y="1544"/>
                                      </a:lnTo>
                                      <a:lnTo>
                                        <a:pt x="4241" y="1544"/>
                                      </a:lnTo>
                                      <a:lnTo>
                                        <a:pt x="4241" y="1680"/>
                                      </a:lnTo>
                                      <a:lnTo>
                                        <a:pt x="4287" y="1680"/>
                                      </a:lnTo>
                                      <a:lnTo>
                                        <a:pt x="4287" y="1781"/>
                                      </a:lnTo>
                                      <a:lnTo>
                                        <a:pt x="4332" y="1781"/>
                                      </a:lnTo>
                                      <a:lnTo>
                                        <a:pt x="4332" y="1759"/>
                                      </a:lnTo>
                                      <a:lnTo>
                                        <a:pt x="4377" y="1759"/>
                                      </a:lnTo>
                                      <a:lnTo>
                                        <a:pt x="4377" y="1466"/>
                                      </a:lnTo>
                                    </a:path>
                                  </a:pathLst>
                                </a:custGeom>
                                <a:noFill/>
                                <a:ln w="6985">
                                  <a:solidFill>
                                    <a:srgbClr val="80808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75" name="Freeform 1576"/>
                              <wps:cNvSpPr>
                                <a:spLocks/>
                              </wps:cNvSpPr>
                              <wps:spPr bwMode="auto">
                                <a:xfrm>
                                  <a:off x="0" y="487017"/>
                                  <a:ext cx="2779309" cy="1087838"/>
                                </a:xfrm>
                                <a:custGeom>
                                  <a:avLst/>
                                  <a:gdLst>
                                    <a:gd name="T0" fmla="*/ 21590 w 4377"/>
                                    <a:gd name="T1" fmla="*/ 0 h 1713"/>
                                    <a:gd name="T2" fmla="*/ 50165 w 4377"/>
                                    <a:gd name="T3" fmla="*/ 13970 h 1713"/>
                                    <a:gd name="T4" fmla="*/ 107315 w 4377"/>
                                    <a:gd name="T5" fmla="*/ 0 h 1713"/>
                                    <a:gd name="T6" fmla="*/ 135890 w 4377"/>
                                    <a:gd name="T7" fmla="*/ 121285 h 1713"/>
                                    <a:gd name="T8" fmla="*/ 200660 w 4377"/>
                                    <a:gd name="T9" fmla="*/ 107315 h 1713"/>
                                    <a:gd name="T10" fmla="*/ 229235 w 4377"/>
                                    <a:gd name="T11" fmla="*/ 20955 h 1713"/>
                                    <a:gd name="T12" fmla="*/ 293370 w 4377"/>
                                    <a:gd name="T13" fmla="*/ 13970 h 1713"/>
                                    <a:gd name="T14" fmla="*/ 322580 w 4377"/>
                                    <a:gd name="T15" fmla="*/ 85725 h 1713"/>
                                    <a:gd name="T16" fmla="*/ 379730 w 4377"/>
                                    <a:gd name="T17" fmla="*/ 64135 h 1713"/>
                                    <a:gd name="T18" fmla="*/ 408305 w 4377"/>
                                    <a:gd name="T19" fmla="*/ 57150 h 1713"/>
                                    <a:gd name="T20" fmla="*/ 465455 w 4377"/>
                                    <a:gd name="T21" fmla="*/ 64135 h 1713"/>
                                    <a:gd name="T22" fmla="*/ 494030 w 4377"/>
                                    <a:gd name="T23" fmla="*/ 121285 h 1713"/>
                                    <a:gd name="T24" fmla="*/ 558800 w 4377"/>
                                    <a:gd name="T25" fmla="*/ 85725 h 1713"/>
                                    <a:gd name="T26" fmla="*/ 594360 w 4377"/>
                                    <a:gd name="T27" fmla="*/ 178435 h 1713"/>
                                    <a:gd name="T28" fmla="*/ 652145 w 4377"/>
                                    <a:gd name="T29" fmla="*/ 221615 h 1713"/>
                                    <a:gd name="T30" fmla="*/ 680720 w 4377"/>
                                    <a:gd name="T31" fmla="*/ 186055 h 1713"/>
                                    <a:gd name="T32" fmla="*/ 737870 w 4377"/>
                                    <a:gd name="T33" fmla="*/ 264795 h 1713"/>
                                    <a:gd name="T34" fmla="*/ 766445 w 4377"/>
                                    <a:gd name="T35" fmla="*/ 142875 h 1713"/>
                                    <a:gd name="T36" fmla="*/ 823595 w 4377"/>
                                    <a:gd name="T37" fmla="*/ 214630 h 1713"/>
                                    <a:gd name="T38" fmla="*/ 859790 w 4377"/>
                                    <a:gd name="T39" fmla="*/ 307340 h 1713"/>
                                    <a:gd name="T40" fmla="*/ 916940 w 4377"/>
                                    <a:gd name="T41" fmla="*/ 335915 h 1713"/>
                                    <a:gd name="T42" fmla="*/ 945515 w 4377"/>
                                    <a:gd name="T43" fmla="*/ 278765 h 1713"/>
                                    <a:gd name="T44" fmla="*/ 1010285 w 4377"/>
                                    <a:gd name="T45" fmla="*/ 221615 h 1713"/>
                                    <a:gd name="T46" fmla="*/ 1038860 w 4377"/>
                                    <a:gd name="T47" fmla="*/ 285750 h 1713"/>
                                    <a:gd name="T48" fmla="*/ 1102995 w 4377"/>
                                    <a:gd name="T49" fmla="*/ 357505 h 1713"/>
                                    <a:gd name="T50" fmla="*/ 1131570 w 4377"/>
                                    <a:gd name="T51" fmla="*/ 386080 h 1713"/>
                                    <a:gd name="T52" fmla="*/ 1189355 w 4377"/>
                                    <a:gd name="T53" fmla="*/ 457835 h 1713"/>
                                    <a:gd name="T54" fmla="*/ 1217930 w 4377"/>
                                    <a:gd name="T55" fmla="*/ 436245 h 1713"/>
                                    <a:gd name="T56" fmla="*/ 1275080 w 4377"/>
                                    <a:gd name="T57" fmla="*/ 379095 h 1713"/>
                                    <a:gd name="T58" fmla="*/ 1303655 w 4377"/>
                                    <a:gd name="T59" fmla="*/ 186055 h 1713"/>
                                    <a:gd name="T60" fmla="*/ 1368425 w 4377"/>
                                    <a:gd name="T61" fmla="*/ 107315 h 1713"/>
                                    <a:gd name="T62" fmla="*/ 1397000 w 4377"/>
                                    <a:gd name="T63" fmla="*/ 400685 h 1713"/>
                                    <a:gd name="T64" fmla="*/ 1461135 w 4377"/>
                                    <a:gd name="T65" fmla="*/ 450850 h 1713"/>
                                    <a:gd name="T66" fmla="*/ 1489710 w 4377"/>
                                    <a:gd name="T67" fmla="*/ 429260 h 1713"/>
                                    <a:gd name="T68" fmla="*/ 1547495 w 4377"/>
                                    <a:gd name="T69" fmla="*/ 501015 h 1713"/>
                                    <a:gd name="T70" fmla="*/ 1576070 w 4377"/>
                                    <a:gd name="T71" fmla="*/ 422275 h 1713"/>
                                    <a:gd name="T72" fmla="*/ 1633220 w 4377"/>
                                    <a:gd name="T73" fmla="*/ 414655 h 1713"/>
                                    <a:gd name="T74" fmla="*/ 1661795 w 4377"/>
                                    <a:gd name="T75" fmla="*/ 372110 h 1713"/>
                                    <a:gd name="T76" fmla="*/ 1726565 w 4377"/>
                                    <a:gd name="T77" fmla="*/ 414655 h 1713"/>
                                    <a:gd name="T78" fmla="*/ 1755140 w 4377"/>
                                    <a:gd name="T79" fmla="*/ 665480 h 1713"/>
                                    <a:gd name="T80" fmla="*/ 1819275 w 4377"/>
                                    <a:gd name="T81" fmla="*/ 622300 h 1713"/>
                                    <a:gd name="T82" fmla="*/ 1855470 w 4377"/>
                                    <a:gd name="T83" fmla="*/ 486410 h 1713"/>
                                    <a:gd name="T84" fmla="*/ 1912620 w 4377"/>
                                    <a:gd name="T85" fmla="*/ 622300 h 1713"/>
                                    <a:gd name="T86" fmla="*/ 1941195 w 4377"/>
                                    <a:gd name="T87" fmla="*/ 772795 h 1713"/>
                                    <a:gd name="T88" fmla="*/ 1998345 w 4377"/>
                                    <a:gd name="T89" fmla="*/ 873125 h 1713"/>
                                    <a:gd name="T90" fmla="*/ 2026920 w 4377"/>
                                    <a:gd name="T91" fmla="*/ 980440 h 1713"/>
                                    <a:gd name="T92" fmla="*/ 2084705 w 4377"/>
                                    <a:gd name="T93" fmla="*/ 779780 h 1713"/>
                                    <a:gd name="T94" fmla="*/ 2113280 w 4377"/>
                                    <a:gd name="T95" fmla="*/ 1030605 h 1713"/>
                                    <a:gd name="T96" fmla="*/ 2177415 w 4377"/>
                                    <a:gd name="T97" fmla="*/ 694055 h 1713"/>
                                    <a:gd name="T98" fmla="*/ 2205990 w 4377"/>
                                    <a:gd name="T99" fmla="*/ 951865 h 1713"/>
                                    <a:gd name="T100" fmla="*/ 2270760 w 4377"/>
                                    <a:gd name="T101" fmla="*/ 923290 h 1713"/>
                                    <a:gd name="T102" fmla="*/ 2299335 w 4377"/>
                                    <a:gd name="T103" fmla="*/ 1002030 h 1713"/>
                                    <a:gd name="T104" fmla="*/ 2356485 w 4377"/>
                                    <a:gd name="T105" fmla="*/ 973455 h 1713"/>
                                    <a:gd name="T106" fmla="*/ 2385060 w 4377"/>
                                    <a:gd name="T107" fmla="*/ 1016000 h 1713"/>
                                    <a:gd name="T108" fmla="*/ 2442845 w 4377"/>
                                    <a:gd name="T109" fmla="*/ 1059180 h 1713"/>
                                    <a:gd name="T110" fmla="*/ 2478405 w 4377"/>
                                    <a:gd name="T111" fmla="*/ 1087755 h 1713"/>
                                    <a:gd name="T112" fmla="*/ 2535555 w 4377"/>
                                    <a:gd name="T113" fmla="*/ 1030605 h 1713"/>
                                    <a:gd name="T114" fmla="*/ 2564130 w 4377"/>
                                    <a:gd name="T115" fmla="*/ 923290 h 1713"/>
                                    <a:gd name="T116" fmla="*/ 2628900 w 4377"/>
                                    <a:gd name="T117" fmla="*/ 880110 h 1713"/>
                                    <a:gd name="T118" fmla="*/ 2657475 w 4377"/>
                                    <a:gd name="T119" fmla="*/ 995045 h 1713"/>
                                    <a:gd name="T120" fmla="*/ 2722245 w 4377"/>
                                    <a:gd name="T121" fmla="*/ 1037590 h 1713"/>
                                    <a:gd name="T122" fmla="*/ 2750820 w 4377"/>
                                    <a:gd name="T123" fmla="*/ 1002030 h 1713"/>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 name="T180" fmla="*/ 0 60000 65536"/>
                                    <a:gd name="T181" fmla="*/ 0 60000 65536"/>
                                    <a:gd name="T182" fmla="*/ 0 60000 65536"/>
                                    <a:gd name="T183" fmla="*/ 0 60000 65536"/>
                                    <a:gd name="T184" fmla="*/ 0 60000 65536"/>
                                    <a:gd name="T185" fmla="*/ 0 60000 65536"/>
                                  </a:gdLst>
                                  <a:ahLst/>
                                  <a:cxnLst>
                                    <a:cxn ang="T124">
                                      <a:pos x="T0" y="T1"/>
                                    </a:cxn>
                                    <a:cxn ang="T125">
                                      <a:pos x="T2" y="T3"/>
                                    </a:cxn>
                                    <a:cxn ang="T126">
                                      <a:pos x="T4" y="T5"/>
                                    </a:cxn>
                                    <a:cxn ang="T127">
                                      <a:pos x="T6" y="T7"/>
                                    </a:cxn>
                                    <a:cxn ang="T128">
                                      <a:pos x="T8" y="T9"/>
                                    </a:cxn>
                                    <a:cxn ang="T129">
                                      <a:pos x="T10" y="T11"/>
                                    </a:cxn>
                                    <a:cxn ang="T130">
                                      <a:pos x="T12" y="T13"/>
                                    </a:cxn>
                                    <a:cxn ang="T131">
                                      <a:pos x="T14" y="T15"/>
                                    </a:cxn>
                                    <a:cxn ang="T132">
                                      <a:pos x="T16" y="T17"/>
                                    </a:cxn>
                                    <a:cxn ang="T133">
                                      <a:pos x="T18" y="T19"/>
                                    </a:cxn>
                                    <a:cxn ang="T134">
                                      <a:pos x="T20" y="T21"/>
                                    </a:cxn>
                                    <a:cxn ang="T135">
                                      <a:pos x="T22" y="T23"/>
                                    </a:cxn>
                                    <a:cxn ang="T136">
                                      <a:pos x="T24" y="T25"/>
                                    </a:cxn>
                                    <a:cxn ang="T137">
                                      <a:pos x="T26" y="T27"/>
                                    </a:cxn>
                                    <a:cxn ang="T138">
                                      <a:pos x="T28" y="T29"/>
                                    </a:cxn>
                                    <a:cxn ang="T139">
                                      <a:pos x="T30" y="T31"/>
                                    </a:cxn>
                                    <a:cxn ang="T140">
                                      <a:pos x="T32" y="T33"/>
                                    </a:cxn>
                                    <a:cxn ang="T141">
                                      <a:pos x="T34" y="T35"/>
                                    </a:cxn>
                                    <a:cxn ang="T142">
                                      <a:pos x="T36" y="T37"/>
                                    </a:cxn>
                                    <a:cxn ang="T143">
                                      <a:pos x="T38" y="T39"/>
                                    </a:cxn>
                                    <a:cxn ang="T144">
                                      <a:pos x="T40" y="T41"/>
                                    </a:cxn>
                                    <a:cxn ang="T145">
                                      <a:pos x="T42" y="T43"/>
                                    </a:cxn>
                                    <a:cxn ang="T146">
                                      <a:pos x="T44" y="T45"/>
                                    </a:cxn>
                                    <a:cxn ang="T147">
                                      <a:pos x="T46" y="T47"/>
                                    </a:cxn>
                                    <a:cxn ang="T148">
                                      <a:pos x="T48" y="T49"/>
                                    </a:cxn>
                                    <a:cxn ang="T149">
                                      <a:pos x="T50" y="T51"/>
                                    </a:cxn>
                                    <a:cxn ang="T150">
                                      <a:pos x="T52" y="T53"/>
                                    </a:cxn>
                                    <a:cxn ang="T151">
                                      <a:pos x="T54" y="T55"/>
                                    </a:cxn>
                                    <a:cxn ang="T152">
                                      <a:pos x="T56" y="T57"/>
                                    </a:cxn>
                                    <a:cxn ang="T153">
                                      <a:pos x="T58" y="T59"/>
                                    </a:cxn>
                                    <a:cxn ang="T154">
                                      <a:pos x="T60" y="T61"/>
                                    </a:cxn>
                                    <a:cxn ang="T155">
                                      <a:pos x="T62" y="T63"/>
                                    </a:cxn>
                                    <a:cxn ang="T156">
                                      <a:pos x="T64" y="T65"/>
                                    </a:cxn>
                                    <a:cxn ang="T157">
                                      <a:pos x="T66" y="T67"/>
                                    </a:cxn>
                                    <a:cxn ang="T158">
                                      <a:pos x="T68" y="T69"/>
                                    </a:cxn>
                                    <a:cxn ang="T159">
                                      <a:pos x="T70" y="T71"/>
                                    </a:cxn>
                                    <a:cxn ang="T160">
                                      <a:pos x="T72" y="T73"/>
                                    </a:cxn>
                                    <a:cxn ang="T161">
                                      <a:pos x="T74" y="T75"/>
                                    </a:cxn>
                                    <a:cxn ang="T162">
                                      <a:pos x="T76" y="T77"/>
                                    </a:cxn>
                                    <a:cxn ang="T163">
                                      <a:pos x="T78" y="T79"/>
                                    </a:cxn>
                                    <a:cxn ang="T164">
                                      <a:pos x="T80" y="T81"/>
                                    </a:cxn>
                                    <a:cxn ang="T165">
                                      <a:pos x="T82" y="T83"/>
                                    </a:cxn>
                                    <a:cxn ang="T166">
                                      <a:pos x="T84" y="T85"/>
                                    </a:cxn>
                                    <a:cxn ang="T167">
                                      <a:pos x="T86" y="T87"/>
                                    </a:cxn>
                                    <a:cxn ang="T168">
                                      <a:pos x="T88" y="T89"/>
                                    </a:cxn>
                                    <a:cxn ang="T169">
                                      <a:pos x="T90" y="T91"/>
                                    </a:cxn>
                                    <a:cxn ang="T170">
                                      <a:pos x="T92" y="T93"/>
                                    </a:cxn>
                                    <a:cxn ang="T171">
                                      <a:pos x="T94" y="T95"/>
                                    </a:cxn>
                                    <a:cxn ang="T172">
                                      <a:pos x="T96" y="T97"/>
                                    </a:cxn>
                                    <a:cxn ang="T173">
                                      <a:pos x="T98" y="T99"/>
                                    </a:cxn>
                                    <a:cxn ang="T174">
                                      <a:pos x="T100" y="T101"/>
                                    </a:cxn>
                                    <a:cxn ang="T175">
                                      <a:pos x="T102" y="T103"/>
                                    </a:cxn>
                                    <a:cxn ang="T176">
                                      <a:pos x="T104" y="T105"/>
                                    </a:cxn>
                                    <a:cxn ang="T177">
                                      <a:pos x="T106" y="T107"/>
                                    </a:cxn>
                                    <a:cxn ang="T178">
                                      <a:pos x="T108" y="T109"/>
                                    </a:cxn>
                                    <a:cxn ang="T179">
                                      <a:pos x="T110" y="T111"/>
                                    </a:cxn>
                                    <a:cxn ang="T180">
                                      <a:pos x="T112" y="T113"/>
                                    </a:cxn>
                                    <a:cxn ang="T181">
                                      <a:pos x="T114" y="T115"/>
                                    </a:cxn>
                                    <a:cxn ang="T182">
                                      <a:pos x="T116" y="T117"/>
                                    </a:cxn>
                                    <a:cxn ang="T183">
                                      <a:pos x="T118" y="T119"/>
                                    </a:cxn>
                                    <a:cxn ang="T184">
                                      <a:pos x="T120" y="T121"/>
                                    </a:cxn>
                                    <a:cxn ang="T185">
                                      <a:pos x="T122" y="T123"/>
                                    </a:cxn>
                                  </a:cxnLst>
                                  <a:rect l="0" t="0" r="r" b="b"/>
                                  <a:pathLst>
                                    <a:path w="4377" h="1713">
                                      <a:moveTo>
                                        <a:pt x="0" y="22"/>
                                      </a:moveTo>
                                      <a:lnTo>
                                        <a:pt x="0" y="0"/>
                                      </a:lnTo>
                                      <a:lnTo>
                                        <a:pt x="34" y="0"/>
                                      </a:lnTo>
                                      <a:lnTo>
                                        <a:pt x="34" y="11"/>
                                      </a:lnTo>
                                      <a:lnTo>
                                        <a:pt x="79" y="11"/>
                                      </a:lnTo>
                                      <a:lnTo>
                                        <a:pt x="79" y="22"/>
                                      </a:lnTo>
                                      <a:lnTo>
                                        <a:pt x="124" y="22"/>
                                      </a:lnTo>
                                      <a:lnTo>
                                        <a:pt x="124" y="0"/>
                                      </a:lnTo>
                                      <a:lnTo>
                                        <a:pt x="169" y="0"/>
                                      </a:lnTo>
                                      <a:lnTo>
                                        <a:pt x="169" y="11"/>
                                      </a:lnTo>
                                      <a:lnTo>
                                        <a:pt x="214" y="11"/>
                                      </a:lnTo>
                                      <a:lnTo>
                                        <a:pt x="214" y="191"/>
                                      </a:lnTo>
                                      <a:lnTo>
                                        <a:pt x="271" y="191"/>
                                      </a:lnTo>
                                      <a:lnTo>
                                        <a:pt x="271" y="169"/>
                                      </a:lnTo>
                                      <a:lnTo>
                                        <a:pt x="316" y="169"/>
                                      </a:lnTo>
                                      <a:lnTo>
                                        <a:pt x="316" y="112"/>
                                      </a:lnTo>
                                      <a:lnTo>
                                        <a:pt x="361" y="112"/>
                                      </a:lnTo>
                                      <a:lnTo>
                                        <a:pt x="361" y="33"/>
                                      </a:lnTo>
                                      <a:lnTo>
                                        <a:pt x="417" y="33"/>
                                      </a:lnTo>
                                      <a:lnTo>
                                        <a:pt x="417" y="22"/>
                                      </a:lnTo>
                                      <a:lnTo>
                                        <a:pt x="462" y="22"/>
                                      </a:lnTo>
                                      <a:lnTo>
                                        <a:pt x="462" y="112"/>
                                      </a:lnTo>
                                      <a:lnTo>
                                        <a:pt x="508" y="112"/>
                                      </a:lnTo>
                                      <a:lnTo>
                                        <a:pt x="508" y="135"/>
                                      </a:lnTo>
                                      <a:lnTo>
                                        <a:pt x="553" y="135"/>
                                      </a:lnTo>
                                      <a:lnTo>
                                        <a:pt x="553" y="101"/>
                                      </a:lnTo>
                                      <a:lnTo>
                                        <a:pt x="598" y="101"/>
                                      </a:lnTo>
                                      <a:lnTo>
                                        <a:pt x="598" y="67"/>
                                      </a:lnTo>
                                      <a:lnTo>
                                        <a:pt x="643" y="67"/>
                                      </a:lnTo>
                                      <a:lnTo>
                                        <a:pt x="643" y="90"/>
                                      </a:lnTo>
                                      <a:lnTo>
                                        <a:pt x="688" y="90"/>
                                      </a:lnTo>
                                      <a:lnTo>
                                        <a:pt x="688" y="101"/>
                                      </a:lnTo>
                                      <a:lnTo>
                                        <a:pt x="733" y="101"/>
                                      </a:lnTo>
                                      <a:lnTo>
                                        <a:pt x="733" y="180"/>
                                      </a:lnTo>
                                      <a:lnTo>
                                        <a:pt x="778" y="180"/>
                                      </a:lnTo>
                                      <a:lnTo>
                                        <a:pt x="778" y="191"/>
                                      </a:lnTo>
                                      <a:lnTo>
                                        <a:pt x="823" y="191"/>
                                      </a:lnTo>
                                      <a:lnTo>
                                        <a:pt x="823" y="135"/>
                                      </a:lnTo>
                                      <a:lnTo>
                                        <a:pt x="880" y="135"/>
                                      </a:lnTo>
                                      <a:lnTo>
                                        <a:pt x="880" y="157"/>
                                      </a:lnTo>
                                      <a:lnTo>
                                        <a:pt x="936" y="157"/>
                                      </a:lnTo>
                                      <a:lnTo>
                                        <a:pt x="936" y="281"/>
                                      </a:lnTo>
                                      <a:lnTo>
                                        <a:pt x="981" y="281"/>
                                      </a:lnTo>
                                      <a:lnTo>
                                        <a:pt x="981" y="349"/>
                                      </a:lnTo>
                                      <a:lnTo>
                                        <a:pt x="1027" y="349"/>
                                      </a:lnTo>
                                      <a:lnTo>
                                        <a:pt x="1027" y="304"/>
                                      </a:lnTo>
                                      <a:lnTo>
                                        <a:pt x="1072" y="304"/>
                                      </a:lnTo>
                                      <a:lnTo>
                                        <a:pt x="1072" y="293"/>
                                      </a:lnTo>
                                      <a:lnTo>
                                        <a:pt x="1117" y="293"/>
                                      </a:lnTo>
                                      <a:lnTo>
                                        <a:pt x="1117" y="417"/>
                                      </a:lnTo>
                                      <a:lnTo>
                                        <a:pt x="1162" y="417"/>
                                      </a:lnTo>
                                      <a:lnTo>
                                        <a:pt x="1162" y="349"/>
                                      </a:lnTo>
                                      <a:lnTo>
                                        <a:pt x="1207" y="349"/>
                                      </a:lnTo>
                                      <a:lnTo>
                                        <a:pt x="1207" y="225"/>
                                      </a:lnTo>
                                      <a:lnTo>
                                        <a:pt x="1252" y="225"/>
                                      </a:lnTo>
                                      <a:lnTo>
                                        <a:pt x="1252" y="338"/>
                                      </a:lnTo>
                                      <a:lnTo>
                                        <a:pt x="1297" y="338"/>
                                      </a:lnTo>
                                      <a:lnTo>
                                        <a:pt x="1297" y="360"/>
                                      </a:lnTo>
                                      <a:lnTo>
                                        <a:pt x="1354" y="360"/>
                                      </a:lnTo>
                                      <a:lnTo>
                                        <a:pt x="1354" y="484"/>
                                      </a:lnTo>
                                      <a:lnTo>
                                        <a:pt x="1399" y="484"/>
                                      </a:lnTo>
                                      <a:lnTo>
                                        <a:pt x="1399" y="529"/>
                                      </a:lnTo>
                                      <a:lnTo>
                                        <a:pt x="1444" y="529"/>
                                      </a:lnTo>
                                      <a:lnTo>
                                        <a:pt x="1444" y="462"/>
                                      </a:lnTo>
                                      <a:lnTo>
                                        <a:pt x="1489" y="462"/>
                                      </a:lnTo>
                                      <a:lnTo>
                                        <a:pt x="1489" y="439"/>
                                      </a:lnTo>
                                      <a:lnTo>
                                        <a:pt x="1534" y="439"/>
                                      </a:lnTo>
                                      <a:lnTo>
                                        <a:pt x="1534" y="349"/>
                                      </a:lnTo>
                                      <a:lnTo>
                                        <a:pt x="1591" y="349"/>
                                      </a:lnTo>
                                      <a:lnTo>
                                        <a:pt x="1591" y="338"/>
                                      </a:lnTo>
                                      <a:lnTo>
                                        <a:pt x="1636" y="338"/>
                                      </a:lnTo>
                                      <a:lnTo>
                                        <a:pt x="1636" y="450"/>
                                      </a:lnTo>
                                      <a:lnTo>
                                        <a:pt x="1681" y="450"/>
                                      </a:lnTo>
                                      <a:lnTo>
                                        <a:pt x="1681" y="563"/>
                                      </a:lnTo>
                                      <a:lnTo>
                                        <a:pt x="1737" y="563"/>
                                      </a:lnTo>
                                      <a:lnTo>
                                        <a:pt x="1737" y="518"/>
                                      </a:lnTo>
                                      <a:lnTo>
                                        <a:pt x="1782" y="518"/>
                                      </a:lnTo>
                                      <a:lnTo>
                                        <a:pt x="1782" y="608"/>
                                      </a:lnTo>
                                      <a:lnTo>
                                        <a:pt x="1827" y="608"/>
                                      </a:lnTo>
                                      <a:lnTo>
                                        <a:pt x="1827" y="721"/>
                                      </a:lnTo>
                                      <a:lnTo>
                                        <a:pt x="1873" y="721"/>
                                      </a:lnTo>
                                      <a:lnTo>
                                        <a:pt x="1873" y="676"/>
                                      </a:lnTo>
                                      <a:lnTo>
                                        <a:pt x="1918" y="676"/>
                                      </a:lnTo>
                                      <a:lnTo>
                                        <a:pt x="1918" y="687"/>
                                      </a:lnTo>
                                      <a:lnTo>
                                        <a:pt x="1963" y="687"/>
                                      </a:lnTo>
                                      <a:lnTo>
                                        <a:pt x="1963" y="597"/>
                                      </a:lnTo>
                                      <a:lnTo>
                                        <a:pt x="2008" y="597"/>
                                      </a:lnTo>
                                      <a:lnTo>
                                        <a:pt x="2008" y="529"/>
                                      </a:lnTo>
                                      <a:lnTo>
                                        <a:pt x="2053" y="529"/>
                                      </a:lnTo>
                                      <a:lnTo>
                                        <a:pt x="2053" y="293"/>
                                      </a:lnTo>
                                      <a:lnTo>
                                        <a:pt x="2109" y="293"/>
                                      </a:lnTo>
                                      <a:lnTo>
                                        <a:pt x="2109" y="169"/>
                                      </a:lnTo>
                                      <a:lnTo>
                                        <a:pt x="2155" y="169"/>
                                      </a:lnTo>
                                      <a:lnTo>
                                        <a:pt x="2155" y="394"/>
                                      </a:lnTo>
                                      <a:lnTo>
                                        <a:pt x="2200" y="394"/>
                                      </a:lnTo>
                                      <a:lnTo>
                                        <a:pt x="2200" y="631"/>
                                      </a:lnTo>
                                      <a:lnTo>
                                        <a:pt x="2256" y="631"/>
                                      </a:lnTo>
                                      <a:lnTo>
                                        <a:pt x="2256" y="710"/>
                                      </a:lnTo>
                                      <a:lnTo>
                                        <a:pt x="2301" y="710"/>
                                      </a:lnTo>
                                      <a:lnTo>
                                        <a:pt x="2301" y="698"/>
                                      </a:lnTo>
                                      <a:lnTo>
                                        <a:pt x="2346" y="698"/>
                                      </a:lnTo>
                                      <a:lnTo>
                                        <a:pt x="2346" y="676"/>
                                      </a:lnTo>
                                      <a:lnTo>
                                        <a:pt x="2391" y="676"/>
                                      </a:lnTo>
                                      <a:lnTo>
                                        <a:pt x="2391" y="789"/>
                                      </a:lnTo>
                                      <a:lnTo>
                                        <a:pt x="2437" y="789"/>
                                      </a:lnTo>
                                      <a:lnTo>
                                        <a:pt x="2437" y="665"/>
                                      </a:lnTo>
                                      <a:lnTo>
                                        <a:pt x="2482" y="665"/>
                                      </a:lnTo>
                                      <a:lnTo>
                                        <a:pt x="2527" y="665"/>
                                      </a:lnTo>
                                      <a:lnTo>
                                        <a:pt x="2527" y="653"/>
                                      </a:lnTo>
                                      <a:lnTo>
                                        <a:pt x="2572" y="653"/>
                                      </a:lnTo>
                                      <a:lnTo>
                                        <a:pt x="2572" y="834"/>
                                      </a:lnTo>
                                      <a:lnTo>
                                        <a:pt x="2617" y="834"/>
                                      </a:lnTo>
                                      <a:lnTo>
                                        <a:pt x="2617" y="586"/>
                                      </a:lnTo>
                                      <a:lnTo>
                                        <a:pt x="2662" y="586"/>
                                      </a:lnTo>
                                      <a:lnTo>
                                        <a:pt x="2662" y="653"/>
                                      </a:lnTo>
                                      <a:lnTo>
                                        <a:pt x="2719" y="653"/>
                                      </a:lnTo>
                                      <a:lnTo>
                                        <a:pt x="2719" y="721"/>
                                      </a:lnTo>
                                      <a:lnTo>
                                        <a:pt x="2764" y="721"/>
                                      </a:lnTo>
                                      <a:lnTo>
                                        <a:pt x="2764" y="1048"/>
                                      </a:lnTo>
                                      <a:lnTo>
                                        <a:pt x="2820" y="1048"/>
                                      </a:lnTo>
                                      <a:lnTo>
                                        <a:pt x="2820" y="980"/>
                                      </a:lnTo>
                                      <a:lnTo>
                                        <a:pt x="2865" y="980"/>
                                      </a:lnTo>
                                      <a:lnTo>
                                        <a:pt x="2865" y="698"/>
                                      </a:lnTo>
                                      <a:lnTo>
                                        <a:pt x="2922" y="698"/>
                                      </a:lnTo>
                                      <a:lnTo>
                                        <a:pt x="2922" y="766"/>
                                      </a:lnTo>
                                      <a:lnTo>
                                        <a:pt x="2967" y="766"/>
                                      </a:lnTo>
                                      <a:lnTo>
                                        <a:pt x="2967" y="980"/>
                                      </a:lnTo>
                                      <a:lnTo>
                                        <a:pt x="3012" y="980"/>
                                      </a:lnTo>
                                      <a:lnTo>
                                        <a:pt x="3012" y="1341"/>
                                      </a:lnTo>
                                      <a:lnTo>
                                        <a:pt x="3057" y="1341"/>
                                      </a:lnTo>
                                      <a:lnTo>
                                        <a:pt x="3057" y="1217"/>
                                      </a:lnTo>
                                      <a:lnTo>
                                        <a:pt x="3102" y="1217"/>
                                      </a:lnTo>
                                      <a:lnTo>
                                        <a:pt x="3102" y="1375"/>
                                      </a:lnTo>
                                      <a:lnTo>
                                        <a:pt x="3147" y="1375"/>
                                      </a:lnTo>
                                      <a:lnTo>
                                        <a:pt x="3147" y="1645"/>
                                      </a:lnTo>
                                      <a:lnTo>
                                        <a:pt x="3192" y="1645"/>
                                      </a:lnTo>
                                      <a:lnTo>
                                        <a:pt x="3192" y="1544"/>
                                      </a:lnTo>
                                      <a:lnTo>
                                        <a:pt x="3237" y="1544"/>
                                      </a:lnTo>
                                      <a:lnTo>
                                        <a:pt x="3237" y="1228"/>
                                      </a:lnTo>
                                      <a:lnTo>
                                        <a:pt x="3283" y="1228"/>
                                      </a:lnTo>
                                      <a:lnTo>
                                        <a:pt x="3283" y="1251"/>
                                      </a:lnTo>
                                      <a:lnTo>
                                        <a:pt x="3328" y="1251"/>
                                      </a:lnTo>
                                      <a:lnTo>
                                        <a:pt x="3328" y="1623"/>
                                      </a:lnTo>
                                      <a:lnTo>
                                        <a:pt x="3373" y="1623"/>
                                      </a:lnTo>
                                      <a:lnTo>
                                        <a:pt x="3373" y="1093"/>
                                      </a:lnTo>
                                      <a:lnTo>
                                        <a:pt x="3429" y="1093"/>
                                      </a:lnTo>
                                      <a:lnTo>
                                        <a:pt x="3429" y="1521"/>
                                      </a:lnTo>
                                      <a:lnTo>
                                        <a:pt x="3474" y="1521"/>
                                      </a:lnTo>
                                      <a:lnTo>
                                        <a:pt x="3474" y="1499"/>
                                      </a:lnTo>
                                      <a:lnTo>
                                        <a:pt x="3520" y="1499"/>
                                      </a:lnTo>
                                      <a:lnTo>
                                        <a:pt x="3520" y="1454"/>
                                      </a:lnTo>
                                      <a:lnTo>
                                        <a:pt x="3576" y="1454"/>
                                      </a:lnTo>
                                      <a:lnTo>
                                        <a:pt x="3576" y="1623"/>
                                      </a:lnTo>
                                      <a:lnTo>
                                        <a:pt x="3621" y="1623"/>
                                      </a:lnTo>
                                      <a:lnTo>
                                        <a:pt x="3621" y="1578"/>
                                      </a:lnTo>
                                      <a:lnTo>
                                        <a:pt x="3666" y="1578"/>
                                      </a:lnTo>
                                      <a:lnTo>
                                        <a:pt x="3666" y="1533"/>
                                      </a:lnTo>
                                      <a:lnTo>
                                        <a:pt x="3711" y="1533"/>
                                      </a:lnTo>
                                      <a:lnTo>
                                        <a:pt x="3711" y="1612"/>
                                      </a:lnTo>
                                      <a:lnTo>
                                        <a:pt x="3756" y="1612"/>
                                      </a:lnTo>
                                      <a:lnTo>
                                        <a:pt x="3756" y="1600"/>
                                      </a:lnTo>
                                      <a:lnTo>
                                        <a:pt x="3802" y="1600"/>
                                      </a:lnTo>
                                      <a:lnTo>
                                        <a:pt x="3802" y="1668"/>
                                      </a:lnTo>
                                      <a:lnTo>
                                        <a:pt x="3847" y="1668"/>
                                      </a:lnTo>
                                      <a:lnTo>
                                        <a:pt x="3847" y="1612"/>
                                      </a:lnTo>
                                      <a:lnTo>
                                        <a:pt x="3903" y="1612"/>
                                      </a:lnTo>
                                      <a:lnTo>
                                        <a:pt x="3903" y="1713"/>
                                      </a:lnTo>
                                      <a:lnTo>
                                        <a:pt x="3948" y="1713"/>
                                      </a:lnTo>
                                      <a:lnTo>
                                        <a:pt x="3948" y="1623"/>
                                      </a:lnTo>
                                      <a:lnTo>
                                        <a:pt x="3993" y="1623"/>
                                      </a:lnTo>
                                      <a:lnTo>
                                        <a:pt x="3993" y="1499"/>
                                      </a:lnTo>
                                      <a:lnTo>
                                        <a:pt x="4038" y="1499"/>
                                      </a:lnTo>
                                      <a:lnTo>
                                        <a:pt x="4038" y="1454"/>
                                      </a:lnTo>
                                      <a:lnTo>
                                        <a:pt x="4095" y="1454"/>
                                      </a:lnTo>
                                      <a:lnTo>
                                        <a:pt x="4095" y="1386"/>
                                      </a:lnTo>
                                      <a:lnTo>
                                        <a:pt x="4140" y="1386"/>
                                      </a:lnTo>
                                      <a:lnTo>
                                        <a:pt x="4140" y="1567"/>
                                      </a:lnTo>
                                      <a:lnTo>
                                        <a:pt x="4185" y="1567"/>
                                      </a:lnTo>
                                      <a:lnTo>
                                        <a:pt x="4241" y="1567"/>
                                      </a:lnTo>
                                      <a:lnTo>
                                        <a:pt x="4241" y="1634"/>
                                      </a:lnTo>
                                      <a:lnTo>
                                        <a:pt x="4287" y="1634"/>
                                      </a:lnTo>
                                      <a:lnTo>
                                        <a:pt x="4287" y="1679"/>
                                      </a:lnTo>
                                      <a:lnTo>
                                        <a:pt x="4332" y="1679"/>
                                      </a:lnTo>
                                      <a:lnTo>
                                        <a:pt x="4332" y="1578"/>
                                      </a:lnTo>
                                      <a:lnTo>
                                        <a:pt x="4377" y="1578"/>
                                      </a:lnTo>
                                      <a:lnTo>
                                        <a:pt x="4377" y="1364"/>
                                      </a:lnTo>
                                    </a:path>
                                  </a:pathLst>
                                </a:custGeom>
                                <a:noFill/>
                                <a:ln w="6985">
                                  <a:solidFill>
                                    <a:srgbClr val="8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76" name="Rectangle 1577"/>
                              <wps:cNvSpPr>
                                <a:spLocks noChangeArrowheads="1"/>
                              </wps:cNvSpPr>
                              <wps:spPr bwMode="auto">
                                <a:xfrm>
                                  <a:off x="0" y="0"/>
                                  <a:ext cx="2535508" cy="121904"/>
                                </a:xfrm>
                                <a:prstGeom prst="rect">
                                  <a:avLst/>
                                </a:prstGeom>
                                <a:solidFill>
                                  <a:srgbClr val="FFFFFF"/>
                                </a:solidFill>
                                <a:ln w="6985">
                                  <a:solidFill>
                                    <a:srgbClr val="FFFFFF"/>
                                  </a:solidFill>
                                  <a:miter lim="800000"/>
                                  <a:headEnd/>
                                  <a:tailEnd/>
                                </a:ln>
                              </wps:spPr>
                              <wps:bodyPr rot="0" vert="horz" wrap="square" lIns="91440" tIns="45720" rIns="91440" bIns="45720" anchor="t" anchorCtr="0" upright="1">
                                <a:noAutofit/>
                              </wps:bodyPr>
                            </wps:wsp>
                            <wps:wsp>
                              <wps:cNvPr id="677" name="Rectangle 1578"/>
                              <wps:cNvSpPr>
                                <a:spLocks noChangeArrowheads="1"/>
                              </wps:cNvSpPr>
                              <wps:spPr bwMode="auto">
                                <a:xfrm>
                                  <a:off x="2543108" y="0"/>
                                  <a:ext cx="415301" cy="121904"/>
                                </a:xfrm>
                                <a:prstGeom prst="rect">
                                  <a:avLst/>
                                </a:prstGeom>
                                <a:solidFill>
                                  <a:srgbClr val="FFFFFF"/>
                                </a:solidFill>
                                <a:ln w="6985">
                                  <a:solidFill>
                                    <a:srgbClr val="FFFFFF"/>
                                  </a:solidFill>
                                  <a:miter lim="800000"/>
                                  <a:headEnd/>
                                  <a:tailEnd/>
                                </a:ln>
                              </wps:spPr>
                              <wps:bodyPr rot="0" vert="horz" wrap="square" lIns="91440" tIns="45720" rIns="91440" bIns="45720" anchor="t" anchorCtr="0" upright="1">
                                <a:noAutofit/>
                              </wps:bodyPr>
                            </wps:wsp>
                            <wps:wsp>
                              <wps:cNvPr id="678" name="Rectangle 1579"/>
                              <wps:cNvSpPr>
                                <a:spLocks noChangeArrowheads="1"/>
                              </wps:cNvSpPr>
                              <wps:spPr bwMode="auto">
                                <a:xfrm>
                                  <a:off x="2571709" y="7000"/>
                                  <a:ext cx="341701" cy="17840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370E30F" w14:textId="77777777" w:rsidR="00742970" w:rsidRDefault="00742970" w:rsidP="00F91B99">
                                    <w:r>
                                      <w:rPr>
                                        <w:rFonts w:ascii="Arial" w:hAnsi="Arial" w:cs="Arial"/>
                                        <w:color w:val="000000"/>
                                        <w:sz w:val="14"/>
                                        <w:szCs w:val="14"/>
                                        <w:lang w:val="en-US"/>
                                      </w:rPr>
                                      <w:t>L/dB[Pa]</w:t>
                                    </w:r>
                                  </w:p>
                                </w:txbxContent>
                              </wps:txbx>
                              <wps:bodyPr rot="0" vert="horz" wrap="none" lIns="0" tIns="0" rIns="0" bIns="0" anchor="t" anchorCtr="0" upright="1">
                                <a:spAutoFit/>
                              </wps:bodyPr>
                            </wps:wsp>
                            <wps:wsp>
                              <wps:cNvPr id="679" name="Rectangle 1580"/>
                              <wps:cNvSpPr>
                                <a:spLocks noChangeArrowheads="1"/>
                              </wps:cNvSpPr>
                              <wps:spPr bwMode="auto">
                                <a:xfrm>
                                  <a:off x="2757809" y="2197776"/>
                                  <a:ext cx="200601" cy="121304"/>
                                </a:xfrm>
                                <a:prstGeom prst="rect">
                                  <a:avLst/>
                                </a:prstGeom>
                                <a:solidFill>
                                  <a:srgbClr val="FFFFFF"/>
                                </a:solidFill>
                                <a:ln w="6985">
                                  <a:solidFill>
                                    <a:srgbClr val="FFFFFF"/>
                                  </a:solidFill>
                                  <a:miter lim="800000"/>
                                  <a:headEnd/>
                                  <a:tailEnd/>
                                </a:ln>
                              </wps:spPr>
                              <wps:bodyPr rot="0" vert="horz" wrap="square" lIns="91440" tIns="45720" rIns="91440" bIns="45720" anchor="t" anchorCtr="0" upright="1">
                                <a:noAutofit/>
                              </wps:bodyPr>
                            </wps:wsp>
                            <wps:wsp>
                              <wps:cNvPr id="680" name="Rectangle 1581"/>
                              <wps:cNvSpPr>
                                <a:spLocks noChangeArrowheads="1"/>
                              </wps:cNvSpPr>
                              <wps:spPr bwMode="auto">
                                <a:xfrm>
                                  <a:off x="2757809" y="2197776"/>
                                  <a:ext cx="69200" cy="25140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E64CA8D" w14:textId="77777777" w:rsidR="00742970" w:rsidRDefault="00742970" w:rsidP="00F91B99"/>
                                </w:txbxContent>
                              </wps:txbx>
                              <wps:bodyPr rot="0" vert="horz" wrap="none" lIns="0" tIns="0" rIns="0" bIns="0" anchor="t" anchorCtr="0" upright="1">
                                <a:spAutoFit/>
                              </wps:bodyPr>
                            </wps:wsp>
                            <wps:wsp>
                              <wps:cNvPr id="681" name="Rectangle 1582"/>
                              <wps:cNvSpPr>
                                <a:spLocks noChangeArrowheads="1"/>
                              </wps:cNvSpPr>
                              <wps:spPr bwMode="auto">
                                <a:xfrm>
                                  <a:off x="2757809" y="128904"/>
                                  <a:ext cx="200601" cy="2061871"/>
                                </a:xfrm>
                                <a:prstGeom prst="rect">
                                  <a:avLst/>
                                </a:prstGeom>
                                <a:solidFill>
                                  <a:srgbClr val="FFFFFF"/>
                                </a:solidFill>
                                <a:ln w="6985">
                                  <a:solidFill>
                                    <a:srgbClr val="FFFFFF"/>
                                  </a:solidFill>
                                  <a:miter lim="800000"/>
                                  <a:headEnd/>
                                  <a:tailEnd/>
                                </a:ln>
                              </wps:spPr>
                              <wps:bodyPr rot="0" vert="horz" wrap="square" lIns="91440" tIns="45720" rIns="91440" bIns="45720" anchor="t" anchorCtr="0" upright="1">
                                <a:noAutofit/>
                              </wps:bodyPr>
                            </wps:wsp>
                            <wps:wsp>
                              <wps:cNvPr id="682" name="Rectangle 1583"/>
                              <wps:cNvSpPr>
                                <a:spLocks noChangeArrowheads="1"/>
                              </wps:cNvSpPr>
                              <wps:spPr bwMode="auto">
                                <a:xfrm>
                                  <a:off x="2814909" y="2082772"/>
                                  <a:ext cx="129000" cy="1785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B83C7D" w14:textId="77777777" w:rsidR="00742970" w:rsidRDefault="00742970" w:rsidP="00F91B99">
                                    <w:r>
                                      <w:rPr>
                                        <w:rFonts w:ascii="Arial" w:hAnsi="Arial" w:cs="Arial"/>
                                        <w:color w:val="000000"/>
                                        <w:sz w:val="14"/>
                                        <w:szCs w:val="14"/>
                                        <w:lang w:val="en-US"/>
                                      </w:rPr>
                                      <w:t>-70</w:t>
                                    </w:r>
                                  </w:p>
                                </w:txbxContent>
                              </wps:txbx>
                              <wps:bodyPr rot="0" vert="horz" wrap="none" lIns="0" tIns="0" rIns="0" bIns="0" anchor="t" anchorCtr="0" upright="1">
                                <a:spAutoFit/>
                              </wps:bodyPr>
                            </wps:wsp>
                            <wps:wsp>
                              <wps:cNvPr id="683" name="Rectangle 1584"/>
                              <wps:cNvSpPr>
                                <a:spLocks noChangeArrowheads="1"/>
                              </wps:cNvSpPr>
                              <wps:spPr bwMode="auto">
                                <a:xfrm>
                                  <a:off x="2814909" y="1732260"/>
                                  <a:ext cx="129000" cy="1784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692EE8" w14:textId="77777777" w:rsidR="00742970" w:rsidRDefault="00742970" w:rsidP="00F91B99">
                                    <w:r>
                                      <w:rPr>
                                        <w:rFonts w:ascii="Arial" w:hAnsi="Arial" w:cs="Arial"/>
                                        <w:color w:val="000000"/>
                                        <w:sz w:val="14"/>
                                        <w:szCs w:val="14"/>
                                        <w:lang w:val="en-US"/>
                                      </w:rPr>
                                      <w:t>-60</w:t>
                                    </w:r>
                                  </w:p>
                                </w:txbxContent>
                              </wps:txbx>
                              <wps:bodyPr rot="0" vert="horz" wrap="none" lIns="0" tIns="0" rIns="0" bIns="0" anchor="t" anchorCtr="0" upright="1">
                                <a:spAutoFit/>
                              </wps:bodyPr>
                            </wps:wsp>
                            <wps:wsp>
                              <wps:cNvPr id="684" name="Rectangle 1585"/>
                              <wps:cNvSpPr>
                                <a:spLocks noChangeArrowheads="1"/>
                              </wps:cNvSpPr>
                              <wps:spPr bwMode="auto">
                                <a:xfrm>
                                  <a:off x="2814909" y="1316946"/>
                                  <a:ext cx="129000" cy="1785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F6021F" w14:textId="77777777" w:rsidR="00742970" w:rsidRDefault="00742970" w:rsidP="00F91B99">
                                    <w:r>
                                      <w:rPr>
                                        <w:rFonts w:ascii="Arial" w:hAnsi="Arial" w:cs="Arial"/>
                                        <w:color w:val="000000"/>
                                        <w:sz w:val="14"/>
                                        <w:szCs w:val="14"/>
                                        <w:lang w:val="en-US"/>
                                      </w:rPr>
                                      <w:t>-50</w:t>
                                    </w:r>
                                  </w:p>
                                </w:txbxContent>
                              </wps:txbx>
                              <wps:bodyPr rot="0" vert="horz" wrap="none" lIns="0" tIns="0" rIns="0" bIns="0" anchor="t" anchorCtr="0" upright="1">
                                <a:spAutoFit/>
                              </wps:bodyPr>
                            </wps:wsp>
                            <wps:wsp>
                              <wps:cNvPr id="685" name="Rectangle 1586"/>
                              <wps:cNvSpPr>
                                <a:spLocks noChangeArrowheads="1"/>
                              </wps:cNvSpPr>
                              <wps:spPr bwMode="auto">
                                <a:xfrm>
                                  <a:off x="2814909" y="901731"/>
                                  <a:ext cx="129000" cy="1784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3E2AC5" w14:textId="77777777" w:rsidR="00742970" w:rsidRDefault="00742970" w:rsidP="00F91B99">
                                    <w:r>
                                      <w:rPr>
                                        <w:rFonts w:ascii="Arial" w:hAnsi="Arial" w:cs="Arial"/>
                                        <w:color w:val="000000"/>
                                        <w:sz w:val="14"/>
                                        <w:szCs w:val="14"/>
                                        <w:lang w:val="en-US"/>
                                      </w:rPr>
                                      <w:t>-40</w:t>
                                    </w:r>
                                  </w:p>
                                </w:txbxContent>
                              </wps:txbx>
                              <wps:bodyPr rot="0" vert="horz" wrap="none" lIns="0" tIns="0" rIns="0" bIns="0" anchor="t" anchorCtr="0" upright="1">
                                <a:spAutoFit/>
                              </wps:bodyPr>
                            </wps:wsp>
                            <wps:wsp>
                              <wps:cNvPr id="686" name="Rectangle 1587"/>
                              <wps:cNvSpPr>
                                <a:spLocks noChangeArrowheads="1"/>
                              </wps:cNvSpPr>
                              <wps:spPr bwMode="auto">
                                <a:xfrm>
                                  <a:off x="2814909" y="487017"/>
                                  <a:ext cx="129000" cy="1785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3E690D" w14:textId="77777777" w:rsidR="00742970" w:rsidRDefault="00742970" w:rsidP="00F91B99">
                                    <w:r>
                                      <w:rPr>
                                        <w:rFonts w:ascii="Arial" w:hAnsi="Arial" w:cs="Arial"/>
                                        <w:color w:val="000000"/>
                                        <w:sz w:val="14"/>
                                        <w:szCs w:val="14"/>
                                        <w:lang w:val="en-US"/>
                                      </w:rPr>
                                      <w:t>-30</w:t>
                                    </w:r>
                                  </w:p>
                                </w:txbxContent>
                              </wps:txbx>
                              <wps:bodyPr rot="0" vert="horz" wrap="none" lIns="0" tIns="0" rIns="0" bIns="0" anchor="t" anchorCtr="0" upright="1">
                                <a:spAutoFit/>
                              </wps:bodyPr>
                            </wps:wsp>
                            <wps:wsp>
                              <wps:cNvPr id="687" name="Rectangle 1588"/>
                              <wps:cNvSpPr>
                                <a:spLocks noChangeArrowheads="1"/>
                              </wps:cNvSpPr>
                              <wps:spPr bwMode="auto">
                                <a:xfrm>
                                  <a:off x="2814909" y="128904"/>
                                  <a:ext cx="129000" cy="1784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8BF940" w14:textId="77777777" w:rsidR="00742970" w:rsidRDefault="00742970" w:rsidP="00F91B99">
                                    <w:r>
                                      <w:rPr>
                                        <w:rFonts w:ascii="Arial" w:hAnsi="Arial" w:cs="Arial"/>
                                        <w:color w:val="000000"/>
                                        <w:sz w:val="14"/>
                                        <w:szCs w:val="14"/>
                                        <w:lang w:val="en-US"/>
                                      </w:rPr>
                                      <w:t>-20</w:t>
                                    </w:r>
                                  </w:p>
                                </w:txbxContent>
                              </wps:txbx>
                              <wps:bodyPr rot="0" vert="horz" wrap="none" lIns="0" tIns="0" rIns="0" bIns="0" anchor="t" anchorCtr="0" upright="1">
                                <a:spAutoFit/>
                              </wps:bodyPr>
                            </wps:wsp>
                            <wps:wsp>
                              <wps:cNvPr id="688" name="Line 1589"/>
                              <wps:cNvCnPr>
                                <a:cxnSpLocks noChangeShapeType="1"/>
                              </wps:cNvCnPr>
                              <wps:spPr bwMode="auto">
                                <a:xfrm flipH="1">
                                  <a:off x="2750809" y="1789462"/>
                                  <a:ext cx="13900" cy="0"/>
                                </a:xfrm>
                                <a:prstGeom prst="line">
                                  <a:avLst/>
                                </a:prstGeom>
                                <a:noFill/>
                                <a:ln w="6985">
                                  <a:solidFill>
                                    <a:srgbClr val="3F3F3F"/>
                                  </a:solidFill>
                                  <a:round/>
                                  <a:headEnd/>
                                  <a:tailEnd/>
                                </a:ln>
                                <a:extLst>
                                  <a:ext uri="{909E8E84-426E-40DD-AFC4-6F175D3DCCD1}">
                                    <a14:hiddenFill xmlns:a14="http://schemas.microsoft.com/office/drawing/2010/main">
                                      <a:noFill/>
                                    </a14:hiddenFill>
                                  </a:ext>
                                </a:extLst>
                              </wps:spPr>
                              <wps:bodyPr/>
                            </wps:wsp>
                            <wps:wsp>
                              <wps:cNvPr id="689" name="Line 1590"/>
                              <wps:cNvCnPr>
                                <a:cxnSpLocks noChangeShapeType="1"/>
                              </wps:cNvCnPr>
                              <wps:spPr bwMode="auto">
                                <a:xfrm flipH="1">
                                  <a:off x="2750809" y="1374148"/>
                                  <a:ext cx="13900" cy="0"/>
                                </a:xfrm>
                                <a:prstGeom prst="line">
                                  <a:avLst/>
                                </a:prstGeom>
                                <a:noFill/>
                                <a:ln w="6985">
                                  <a:solidFill>
                                    <a:srgbClr val="3F3F3F"/>
                                  </a:solidFill>
                                  <a:round/>
                                  <a:headEnd/>
                                  <a:tailEnd/>
                                </a:ln>
                                <a:extLst>
                                  <a:ext uri="{909E8E84-426E-40DD-AFC4-6F175D3DCCD1}">
                                    <a14:hiddenFill xmlns:a14="http://schemas.microsoft.com/office/drawing/2010/main">
                                      <a:noFill/>
                                    </a14:hiddenFill>
                                  </a:ext>
                                </a:extLst>
                              </wps:spPr>
                              <wps:bodyPr/>
                            </wps:wsp>
                            <wps:wsp>
                              <wps:cNvPr id="690" name="Line 1591"/>
                              <wps:cNvCnPr>
                                <a:cxnSpLocks noChangeShapeType="1"/>
                              </wps:cNvCnPr>
                              <wps:spPr bwMode="auto">
                                <a:xfrm flipH="1">
                                  <a:off x="2750809" y="959433"/>
                                  <a:ext cx="13900" cy="0"/>
                                </a:xfrm>
                                <a:prstGeom prst="line">
                                  <a:avLst/>
                                </a:prstGeom>
                                <a:noFill/>
                                <a:ln w="6985">
                                  <a:solidFill>
                                    <a:srgbClr val="3F3F3F"/>
                                  </a:solidFill>
                                  <a:round/>
                                  <a:headEnd/>
                                  <a:tailEnd/>
                                </a:ln>
                                <a:extLst>
                                  <a:ext uri="{909E8E84-426E-40DD-AFC4-6F175D3DCCD1}">
                                    <a14:hiddenFill xmlns:a14="http://schemas.microsoft.com/office/drawing/2010/main">
                                      <a:noFill/>
                                    </a14:hiddenFill>
                                  </a:ext>
                                </a:extLst>
                              </wps:spPr>
                              <wps:bodyPr/>
                            </wps:wsp>
                            <wps:wsp>
                              <wps:cNvPr id="691" name="Line 1592"/>
                              <wps:cNvCnPr>
                                <a:cxnSpLocks noChangeShapeType="1"/>
                              </wps:cNvCnPr>
                              <wps:spPr bwMode="auto">
                                <a:xfrm flipH="1">
                                  <a:off x="2750809" y="544119"/>
                                  <a:ext cx="13900" cy="0"/>
                                </a:xfrm>
                                <a:prstGeom prst="line">
                                  <a:avLst/>
                                </a:prstGeom>
                                <a:noFill/>
                                <a:ln w="6985">
                                  <a:solidFill>
                                    <a:srgbClr val="3F3F3F"/>
                                  </a:solidFill>
                                  <a:round/>
                                  <a:headEnd/>
                                  <a:tailEnd/>
                                </a:ln>
                                <a:extLst>
                                  <a:ext uri="{909E8E84-426E-40DD-AFC4-6F175D3DCCD1}">
                                    <a14:hiddenFill xmlns:a14="http://schemas.microsoft.com/office/drawing/2010/main">
                                      <a:noFill/>
                                    </a14:hiddenFill>
                                  </a:ext>
                                </a:extLst>
                              </wps:spPr>
                              <wps:bodyPr/>
                            </wps:wsp>
                            <wps:wsp>
                              <wps:cNvPr id="692" name="Line 1593"/>
                              <wps:cNvCnPr>
                                <a:cxnSpLocks noChangeShapeType="1"/>
                              </wps:cNvCnPr>
                              <wps:spPr bwMode="auto">
                                <a:xfrm flipH="1">
                                  <a:off x="2750809" y="135805"/>
                                  <a:ext cx="13900" cy="0"/>
                                </a:xfrm>
                                <a:prstGeom prst="line">
                                  <a:avLst/>
                                </a:prstGeom>
                                <a:noFill/>
                                <a:ln w="6985">
                                  <a:solidFill>
                                    <a:srgbClr val="3F3F3F"/>
                                  </a:solidFill>
                                  <a:round/>
                                  <a:headEnd/>
                                  <a:tailEnd/>
                                </a:ln>
                                <a:extLst>
                                  <a:ext uri="{909E8E84-426E-40DD-AFC4-6F175D3DCCD1}">
                                    <a14:hiddenFill xmlns:a14="http://schemas.microsoft.com/office/drawing/2010/main">
                                      <a:noFill/>
                                    </a14:hiddenFill>
                                  </a:ext>
                                </a:extLst>
                              </wps:spPr>
                              <wps:bodyPr/>
                            </wps:wsp>
                            <wps:wsp>
                              <wps:cNvPr id="693" name="Rectangle 1594"/>
                              <wps:cNvSpPr>
                                <a:spLocks noChangeArrowheads="1"/>
                              </wps:cNvSpPr>
                              <wps:spPr bwMode="auto">
                                <a:xfrm>
                                  <a:off x="0" y="2197776"/>
                                  <a:ext cx="2750809" cy="121304"/>
                                </a:xfrm>
                                <a:prstGeom prst="rect">
                                  <a:avLst/>
                                </a:prstGeom>
                                <a:solidFill>
                                  <a:srgbClr val="FFFFFF"/>
                                </a:solidFill>
                                <a:ln w="6985">
                                  <a:solidFill>
                                    <a:srgbClr val="FFFFFF"/>
                                  </a:solidFill>
                                  <a:miter lim="800000"/>
                                  <a:headEnd/>
                                  <a:tailEnd/>
                                </a:ln>
                              </wps:spPr>
                              <wps:bodyPr rot="0" vert="horz" wrap="square" lIns="91440" tIns="45720" rIns="91440" bIns="45720" anchor="t" anchorCtr="0" upright="1">
                                <a:noAutofit/>
                              </wps:bodyPr>
                            </wps:wsp>
                            <wps:wsp>
                              <wps:cNvPr id="694" name="Rectangle 1595"/>
                              <wps:cNvSpPr>
                                <a:spLocks noChangeArrowheads="1"/>
                              </wps:cNvSpPr>
                              <wps:spPr bwMode="auto">
                                <a:xfrm>
                                  <a:off x="1296704" y="2204676"/>
                                  <a:ext cx="158101" cy="1785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7CCBC4" w14:textId="77777777" w:rsidR="00742970" w:rsidRDefault="00742970" w:rsidP="00F91B99">
                                    <w:r>
                                      <w:rPr>
                                        <w:rFonts w:ascii="Arial" w:hAnsi="Arial" w:cs="Arial"/>
                                        <w:color w:val="000000"/>
                                        <w:sz w:val="14"/>
                                        <w:szCs w:val="14"/>
                                        <w:lang w:val="en-US"/>
                                      </w:rPr>
                                      <w:t>f/Hz</w:t>
                                    </w:r>
                                  </w:p>
                                </w:txbxContent>
                              </wps:txbx>
                              <wps:bodyPr rot="0" vert="horz" wrap="none" lIns="0" tIns="0" rIns="0" bIns="0" anchor="t" anchorCtr="0" upright="1">
                                <a:spAutoFit/>
                              </wps:bodyPr>
                            </wps:wsp>
                            <wps:wsp>
                              <wps:cNvPr id="695" name="Rectangle 1596"/>
                              <wps:cNvSpPr>
                                <a:spLocks noChangeArrowheads="1"/>
                              </wps:cNvSpPr>
                              <wps:spPr bwMode="auto">
                                <a:xfrm>
                                  <a:off x="0" y="2204676"/>
                                  <a:ext cx="99100" cy="1785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0F59B3" w14:textId="77777777" w:rsidR="00742970" w:rsidRDefault="00742970" w:rsidP="00F91B99">
                                    <w:r>
                                      <w:rPr>
                                        <w:rFonts w:ascii="Arial" w:hAnsi="Arial" w:cs="Arial"/>
                                        <w:color w:val="000000"/>
                                        <w:sz w:val="14"/>
                                        <w:szCs w:val="14"/>
                                        <w:lang w:val="en-US"/>
                                      </w:rPr>
                                      <w:t>50</w:t>
                                    </w:r>
                                  </w:p>
                                </w:txbxContent>
                              </wps:txbx>
                              <wps:bodyPr rot="0" vert="horz" wrap="none" lIns="0" tIns="0" rIns="0" bIns="0" anchor="t" anchorCtr="0" upright="1">
                                <a:spAutoFit/>
                              </wps:bodyPr>
                            </wps:wsp>
                            <wps:wsp>
                              <wps:cNvPr id="696" name="Rectangle 1597"/>
                              <wps:cNvSpPr>
                                <a:spLocks noChangeArrowheads="1"/>
                              </wps:cNvSpPr>
                              <wps:spPr bwMode="auto">
                                <a:xfrm>
                                  <a:off x="293401" y="2204676"/>
                                  <a:ext cx="148600" cy="1785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4ED9EA" w14:textId="77777777" w:rsidR="00742970" w:rsidRDefault="00742970" w:rsidP="00F91B99">
                                    <w:r>
                                      <w:rPr>
                                        <w:rFonts w:ascii="Arial" w:hAnsi="Arial" w:cs="Arial"/>
                                        <w:color w:val="000000"/>
                                        <w:sz w:val="14"/>
                                        <w:szCs w:val="14"/>
                                        <w:lang w:val="en-US"/>
                                      </w:rPr>
                                      <w:t>100</w:t>
                                    </w:r>
                                  </w:p>
                                </w:txbxContent>
                              </wps:txbx>
                              <wps:bodyPr rot="0" vert="horz" wrap="none" lIns="0" tIns="0" rIns="0" bIns="0" anchor="t" anchorCtr="0" upright="1">
                                <a:spAutoFit/>
                              </wps:bodyPr>
                            </wps:wsp>
                            <wps:wsp>
                              <wps:cNvPr id="697" name="Rectangle 1598"/>
                              <wps:cNvSpPr>
                                <a:spLocks noChangeArrowheads="1"/>
                              </wps:cNvSpPr>
                              <wps:spPr bwMode="auto">
                                <a:xfrm>
                                  <a:off x="652102" y="2204676"/>
                                  <a:ext cx="148600" cy="1785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1DBABE" w14:textId="77777777" w:rsidR="00742970" w:rsidRDefault="00742970" w:rsidP="00F91B99">
                                    <w:r>
                                      <w:rPr>
                                        <w:rFonts w:ascii="Arial" w:hAnsi="Arial" w:cs="Arial"/>
                                        <w:color w:val="000000"/>
                                        <w:sz w:val="14"/>
                                        <w:szCs w:val="14"/>
                                        <w:lang w:val="en-US"/>
                                      </w:rPr>
                                      <w:t>200</w:t>
                                    </w:r>
                                  </w:p>
                                </w:txbxContent>
                              </wps:txbx>
                              <wps:bodyPr rot="0" vert="horz" wrap="none" lIns="0" tIns="0" rIns="0" bIns="0" anchor="t" anchorCtr="0" upright="1">
                                <a:spAutoFit/>
                              </wps:bodyPr>
                            </wps:wsp>
                            <wps:wsp>
                              <wps:cNvPr id="698" name="Rectangle 1599"/>
                              <wps:cNvSpPr>
                                <a:spLocks noChangeArrowheads="1"/>
                              </wps:cNvSpPr>
                              <wps:spPr bwMode="auto">
                                <a:xfrm>
                                  <a:off x="1826906" y="2204676"/>
                                  <a:ext cx="198101" cy="1785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EE16F4" w14:textId="77777777" w:rsidR="00742970" w:rsidRDefault="00742970" w:rsidP="00F91B99">
                                    <w:r>
                                      <w:rPr>
                                        <w:rFonts w:ascii="Arial" w:hAnsi="Arial" w:cs="Arial"/>
                                        <w:color w:val="000000"/>
                                        <w:sz w:val="14"/>
                                        <w:szCs w:val="14"/>
                                        <w:lang w:val="en-US"/>
                                      </w:rPr>
                                      <w:t>2000</w:t>
                                    </w:r>
                                  </w:p>
                                </w:txbxContent>
                              </wps:txbx>
                              <wps:bodyPr rot="0" vert="horz" wrap="none" lIns="0" tIns="0" rIns="0" bIns="0" anchor="t" anchorCtr="0" upright="1">
                                <a:spAutoFit/>
                              </wps:bodyPr>
                            </wps:wsp>
                            <wps:wsp>
                              <wps:cNvPr id="699" name="Rectangle 1600"/>
                              <wps:cNvSpPr>
                                <a:spLocks noChangeArrowheads="1"/>
                              </wps:cNvSpPr>
                              <wps:spPr bwMode="auto">
                                <a:xfrm>
                                  <a:off x="2299308" y="2204676"/>
                                  <a:ext cx="198101" cy="1785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B7627A" w14:textId="77777777" w:rsidR="00742970" w:rsidRDefault="00742970" w:rsidP="00F91B99">
                                    <w:r>
                                      <w:rPr>
                                        <w:rFonts w:ascii="Arial" w:hAnsi="Arial" w:cs="Arial"/>
                                        <w:color w:val="000000"/>
                                        <w:sz w:val="14"/>
                                        <w:szCs w:val="14"/>
                                        <w:lang w:val="en-US"/>
                                      </w:rPr>
                                      <w:t>5000</w:t>
                                    </w:r>
                                  </w:p>
                                </w:txbxContent>
                              </wps:txbx>
                              <wps:bodyPr rot="0" vert="horz" wrap="none" lIns="0" tIns="0" rIns="0" bIns="0" anchor="t" anchorCtr="0" upright="1">
                                <a:spAutoFit/>
                              </wps:bodyPr>
                            </wps:wsp>
                            <wps:wsp>
                              <wps:cNvPr id="700" name="Rectangle 1601"/>
                              <wps:cNvSpPr>
                                <a:spLocks noChangeArrowheads="1"/>
                              </wps:cNvSpPr>
                              <wps:spPr bwMode="auto">
                                <a:xfrm>
                                  <a:off x="2607309" y="2204676"/>
                                  <a:ext cx="143500" cy="1785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B8150C" w14:textId="77777777" w:rsidR="00742970" w:rsidRDefault="00742970" w:rsidP="00F91B99">
                                    <w:r>
                                      <w:rPr>
                                        <w:rFonts w:ascii="Arial" w:hAnsi="Arial" w:cs="Arial"/>
                                        <w:color w:val="000000"/>
                                        <w:sz w:val="14"/>
                                        <w:szCs w:val="14"/>
                                        <w:lang w:val="en-US"/>
                                      </w:rPr>
                                      <w:t>10k</w:t>
                                    </w:r>
                                  </w:p>
                                </w:txbxContent>
                              </wps:txbx>
                              <wps:bodyPr rot="0" vert="horz" wrap="none" lIns="0" tIns="0" rIns="0" bIns="0" anchor="t" anchorCtr="0" upright="1">
                                <a:spAutoFit/>
                              </wps:bodyPr>
                            </wps:wsp>
                            <wps:wsp>
                              <wps:cNvPr id="701" name="Line 1602"/>
                              <wps:cNvCnPr>
                                <a:cxnSpLocks noChangeShapeType="1"/>
                              </wps:cNvCnPr>
                              <wps:spPr bwMode="auto">
                                <a:xfrm flipV="1">
                                  <a:off x="6900" y="2190776"/>
                                  <a:ext cx="0" cy="14000"/>
                                </a:xfrm>
                                <a:prstGeom prst="line">
                                  <a:avLst/>
                                </a:prstGeom>
                                <a:noFill/>
                                <a:ln w="6985">
                                  <a:solidFill>
                                    <a:srgbClr val="3F3F3F"/>
                                  </a:solidFill>
                                  <a:round/>
                                  <a:headEnd/>
                                  <a:tailEnd/>
                                </a:ln>
                                <a:extLst>
                                  <a:ext uri="{909E8E84-426E-40DD-AFC4-6F175D3DCCD1}">
                                    <a14:hiddenFill xmlns:a14="http://schemas.microsoft.com/office/drawing/2010/main">
                                      <a:noFill/>
                                    </a14:hiddenFill>
                                  </a:ext>
                                </a:extLst>
                              </wps:spPr>
                              <wps:bodyPr/>
                            </wps:wsp>
                            <wps:wsp>
                              <wps:cNvPr id="702" name="Line 1603"/>
                              <wps:cNvCnPr>
                                <a:cxnSpLocks noChangeShapeType="1"/>
                              </wps:cNvCnPr>
                              <wps:spPr bwMode="auto">
                                <a:xfrm flipV="1">
                                  <a:off x="365101" y="2190776"/>
                                  <a:ext cx="0" cy="14000"/>
                                </a:xfrm>
                                <a:prstGeom prst="line">
                                  <a:avLst/>
                                </a:prstGeom>
                                <a:noFill/>
                                <a:ln w="6985">
                                  <a:solidFill>
                                    <a:srgbClr val="3F3F3F"/>
                                  </a:solidFill>
                                  <a:round/>
                                  <a:headEnd/>
                                  <a:tailEnd/>
                                </a:ln>
                                <a:extLst>
                                  <a:ext uri="{909E8E84-426E-40DD-AFC4-6F175D3DCCD1}">
                                    <a14:hiddenFill xmlns:a14="http://schemas.microsoft.com/office/drawing/2010/main">
                                      <a:noFill/>
                                    </a14:hiddenFill>
                                  </a:ext>
                                </a:extLst>
                              </wps:spPr>
                              <wps:bodyPr/>
                            </wps:wsp>
                            <wps:wsp>
                              <wps:cNvPr id="703" name="Line 1604"/>
                              <wps:cNvCnPr>
                                <a:cxnSpLocks noChangeShapeType="1"/>
                              </wps:cNvCnPr>
                              <wps:spPr bwMode="auto">
                                <a:xfrm flipV="1">
                                  <a:off x="723202" y="2190776"/>
                                  <a:ext cx="0" cy="14000"/>
                                </a:xfrm>
                                <a:prstGeom prst="line">
                                  <a:avLst/>
                                </a:prstGeom>
                                <a:noFill/>
                                <a:ln w="6985">
                                  <a:solidFill>
                                    <a:srgbClr val="3F3F3F"/>
                                  </a:solidFill>
                                  <a:round/>
                                  <a:headEnd/>
                                  <a:tailEnd/>
                                </a:ln>
                                <a:extLst>
                                  <a:ext uri="{909E8E84-426E-40DD-AFC4-6F175D3DCCD1}">
                                    <a14:hiddenFill xmlns:a14="http://schemas.microsoft.com/office/drawing/2010/main">
                                      <a:noFill/>
                                    </a14:hiddenFill>
                                  </a:ext>
                                </a:extLst>
                              </wps:spPr>
                              <wps:bodyPr/>
                            </wps:wsp>
                            <wps:wsp>
                              <wps:cNvPr id="704" name="Line 1605"/>
                              <wps:cNvCnPr>
                                <a:cxnSpLocks noChangeShapeType="1"/>
                              </wps:cNvCnPr>
                              <wps:spPr bwMode="auto">
                                <a:xfrm flipV="1">
                                  <a:off x="1203304" y="2190776"/>
                                  <a:ext cx="0" cy="14000"/>
                                </a:xfrm>
                                <a:prstGeom prst="line">
                                  <a:avLst/>
                                </a:prstGeom>
                                <a:noFill/>
                                <a:ln w="6985">
                                  <a:solidFill>
                                    <a:srgbClr val="3F3F3F"/>
                                  </a:solidFill>
                                  <a:round/>
                                  <a:headEnd/>
                                  <a:tailEnd/>
                                </a:ln>
                                <a:extLst>
                                  <a:ext uri="{909E8E84-426E-40DD-AFC4-6F175D3DCCD1}">
                                    <a14:hiddenFill xmlns:a14="http://schemas.microsoft.com/office/drawing/2010/main">
                                      <a:noFill/>
                                    </a14:hiddenFill>
                                  </a:ext>
                                </a:extLst>
                              </wps:spPr>
                              <wps:bodyPr/>
                            </wps:wsp>
                            <wps:wsp>
                              <wps:cNvPr id="705" name="Line 1606"/>
                              <wps:cNvCnPr>
                                <a:cxnSpLocks noChangeShapeType="1"/>
                              </wps:cNvCnPr>
                              <wps:spPr bwMode="auto">
                                <a:xfrm flipV="1">
                                  <a:off x="1561405" y="2190776"/>
                                  <a:ext cx="0" cy="14000"/>
                                </a:xfrm>
                                <a:prstGeom prst="line">
                                  <a:avLst/>
                                </a:prstGeom>
                                <a:noFill/>
                                <a:ln w="6985">
                                  <a:solidFill>
                                    <a:srgbClr val="3F3F3F"/>
                                  </a:solidFill>
                                  <a:round/>
                                  <a:headEnd/>
                                  <a:tailEnd/>
                                </a:ln>
                                <a:extLst>
                                  <a:ext uri="{909E8E84-426E-40DD-AFC4-6F175D3DCCD1}">
                                    <a14:hiddenFill xmlns:a14="http://schemas.microsoft.com/office/drawing/2010/main">
                                      <a:noFill/>
                                    </a14:hiddenFill>
                                  </a:ext>
                                </a:extLst>
                              </wps:spPr>
                              <wps:bodyPr/>
                            </wps:wsp>
                            <wps:wsp>
                              <wps:cNvPr id="706" name="Line 1607"/>
                              <wps:cNvCnPr>
                                <a:cxnSpLocks noChangeShapeType="1"/>
                              </wps:cNvCnPr>
                              <wps:spPr bwMode="auto">
                                <a:xfrm flipV="1">
                                  <a:off x="1926506" y="2190776"/>
                                  <a:ext cx="0" cy="14000"/>
                                </a:xfrm>
                                <a:prstGeom prst="line">
                                  <a:avLst/>
                                </a:prstGeom>
                                <a:noFill/>
                                <a:ln w="6985">
                                  <a:solidFill>
                                    <a:srgbClr val="3F3F3F"/>
                                  </a:solidFill>
                                  <a:round/>
                                  <a:headEnd/>
                                  <a:tailEnd/>
                                </a:ln>
                                <a:extLst>
                                  <a:ext uri="{909E8E84-426E-40DD-AFC4-6F175D3DCCD1}">
                                    <a14:hiddenFill xmlns:a14="http://schemas.microsoft.com/office/drawing/2010/main">
                                      <a:noFill/>
                                    </a14:hiddenFill>
                                  </a:ext>
                                </a:extLst>
                              </wps:spPr>
                              <wps:bodyPr/>
                            </wps:wsp>
                            <wps:wsp>
                              <wps:cNvPr id="707" name="Line 1608"/>
                              <wps:cNvCnPr>
                                <a:cxnSpLocks noChangeShapeType="1"/>
                              </wps:cNvCnPr>
                              <wps:spPr bwMode="auto">
                                <a:xfrm flipV="1">
                                  <a:off x="2399608" y="2190776"/>
                                  <a:ext cx="0" cy="14000"/>
                                </a:xfrm>
                                <a:prstGeom prst="line">
                                  <a:avLst/>
                                </a:prstGeom>
                                <a:noFill/>
                                <a:ln w="6985">
                                  <a:solidFill>
                                    <a:srgbClr val="3F3F3F"/>
                                  </a:solidFill>
                                  <a:round/>
                                  <a:headEnd/>
                                  <a:tailEnd/>
                                </a:ln>
                                <a:extLst>
                                  <a:ext uri="{909E8E84-426E-40DD-AFC4-6F175D3DCCD1}">
                                    <a14:hiddenFill xmlns:a14="http://schemas.microsoft.com/office/drawing/2010/main">
                                      <a:noFill/>
                                    </a14:hiddenFill>
                                  </a:ext>
                                </a:extLst>
                              </wps:spPr>
                              <wps:bodyPr/>
                            </wps:wsp>
                            <wps:wsp>
                              <wps:cNvPr id="708" name="Rectangle 1609"/>
                              <wps:cNvSpPr>
                                <a:spLocks noChangeArrowheads="1"/>
                              </wps:cNvSpPr>
                              <wps:spPr bwMode="auto">
                                <a:xfrm>
                                  <a:off x="0" y="128904"/>
                                  <a:ext cx="2750809" cy="2061871"/>
                                </a:xfrm>
                                <a:prstGeom prst="rect">
                                  <a:avLst/>
                                </a:prstGeom>
                                <a:noFill/>
                                <a:ln w="698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09" name="Rectangle 1610"/>
                              <wps:cNvSpPr>
                                <a:spLocks noChangeArrowheads="1"/>
                              </wps:cNvSpPr>
                              <wps:spPr bwMode="auto">
                                <a:xfrm>
                                  <a:off x="1052804" y="1539253"/>
                                  <a:ext cx="1246504" cy="586720"/>
                                </a:xfrm>
                                <a:prstGeom prst="rect">
                                  <a:avLst/>
                                </a:prstGeom>
                                <a:solidFill>
                                  <a:srgbClr val="FFFFFF">
                                    <a:alpha val="67058"/>
                                  </a:srgb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10" name="Rectangle 1611"/>
                              <wps:cNvSpPr>
                                <a:spLocks noChangeArrowheads="1"/>
                              </wps:cNvSpPr>
                              <wps:spPr bwMode="auto">
                                <a:xfrm>
                                  <a:off x="1060404" y="1546253"/>
                                  <a:ext cx="250201" cy="11430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11" name="Line 1612"/>
                              <wps:cNvCnPr>
                                <a:cxnSpLocks noChangeShapeType="1"/>
                              </wps:cNvCnPr>
                              <wps:spPr bwMode="auto">
                                <a:xfrm>
                                  <a:off x="1067404" y="1596355"/>
                                  <a:ext cx="243201" cy="0"/>
                                </a:xfrm>
                                <a:prstGeom prst="line">
                                  <a:avLst/>
                                </a:prstGeom>
                                <a:noFill/>
                                <a:ln w="6985">
                                  <a:solidFill>
                                    <a:srgbClr val="FF0000"/>
                                  </a:solidFill>
                                  <a:round/>
                                  <a:headEnd/>
                                  <a:tailEnd/>
                                </a:ln>
                                <a:extLst>
                                  <a:ext uri="{909E8E84-426E-40DD-AFC4-6F175D3DCCD1}">
                                    <a14:hiddenFill xmlns:a14="http://schemas.microsoft.com/office/drawing/2010/main">
                                      <a:noFill/>
                                    </a14:hiddenFill>
                                  </a:ext>
                                </a:extLst>
                              </wps:spPr>
                              <wps:bodyPr/>
                            </wps:wsp>
                            <wps:wsp>
                              <wps:cNvPr id="712" name="Rectangle 1613"/>
                              <wps:cNvSpPr>
                                <a:spLocks noChangeArrowheads="1"/>
                              </wps:cNvSpPr>
                              <wps:spPr bwMode="auto">
                                <a:xfrm>
                                  <a:off x="1360805" y="1546253"/>
                                  <a:ext cx="906803" cy="1784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5737C7" w14:textId="77777777" w:rsidR="00742970" w:rsidRDefault="00742970" w:rsidP="00F91B99">
                                    <w:r>
                                      <w:rPr>
                                        <w:rFonts w:ascii="Arial" w:hAnsi="Arial" w:cs="Arial"/>
                                        <w:color w:val="000000"/>
                                        <w:sz w:val="14"/>
                                        <w:szCs w:val="14"/>
                                        <w:lang w:val="en-US"/>
                                      </w:rPr>
                                      <w:t>Room4 (RT60=264ms)</w:t>
                                    </w:r>
                                  </w:p>
                                </w:txbxContent>
                              </wps:txbx>
                              <wps:bodyPr rot="0" vert="horz" wrap="none" lIns="0" tIns="0" rIns="0" bIns="0" anchor="t" anchorCtr="0" upright="1">
                                <a:spAutoFit/>
                              </wps:bodyPr>
                            </wps:wsp>
                            <wps:wsp>
                              <wps:cNvPr id="713" name="Rectangle 1614"/>
                              <wps:cNvSpPr>
                                <a:spLocks noChangeArrowheads="1"/>
                              </wps:cNvSpPr>
                              <wps:spPr bwMode="auto">
                                <a:xfrm>
                                  <a:off x="1060404" y="1660557"/>
                                  <a:ext cx="250201" cy="11490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14" name="Line 1615"/>
                              <wps:cNvCnPr>
                                <a:cxnSpLocks noChangeShapeType="1"/>
                              </wps:cNvCnPr>
                              <wps:spPr bwMode="auto">
                                <a:xfrm>
                                  <a:off x="1067404" y="1710659"/>
                                  <a:ext cx="243201" cy="0"/>
                                </a:xfrm>
                                <a:prstGeom prst="line">
                                  <a:avLst/>
                                </a:prstGeom>
                                <a:noFill/>
                                <a:ln w="6985">
                                  <a:solidFill>
                                    <a:srgbClr val="000000"/>
                                  </a:solidFill>
                                  <a:round/>
                                  <a:headEnd/>
                                  <a:tailEnd/>
                                </a:ln>
                                <a:extLst>
                                  <a:ext uri="{909E8E84-426E-40DD-AFC4-6F175D3DCCD1}">
                                    <a14:hiddenFill xmlns:a14="http://schemas.microsoft.com/office/drawing/2010/main">
                                      <a:noFill/>
                                    </a14:hiddenFill>
                                  </a:ext>
                                </a:extLst>
                              </wps:spPr>
                              <wps:bodyPr/>
                            </wps:wsp>
                            <wps:wsp>
                              <wps:cNvPr id="715" name="Rectangle 1616"/>
                              <wps:cNvSpPr>
                                <a:spLocks noChangeArrowheads="1"/>
                              </wps:cNvSpPr>
                              <wps:spPr bwMode="auto">
                                <a:xfrm>
                                  <a:off x="1360805" y="1660557"/>
                                  <a:ext cx="857203" cy="1784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474207" w14:textId="77777777" w:rsidR="00742970" w:rsidRDefault="00742970" w:rsidP="00F91B99">
                                    <w:r>
                                      <w:rPr>
                                        <w:rFonts w:ascii="Arial" w:hAnsi="Arial" w:cs="Arial"/>
                                        <w:color w:val="000000"/>
                                        <w:sz w:val="14"/>
                                        <w:szCs w:val="14"/>
                                        <w:lang w:val="en-US"/>
                                      </w:rPr>
                                      <w:t>Room3 (RT60=98ms)</w:t>
                                    </w:r>
                                  </w:p>
                                </w:txbxContent>
                              </wps:txbx>
                              <wps:bodyPr rot="0" vert="horz" wrap="none" lIns="0" tIns="0" rIns="0" bIns="0" anchor="t" anchorCtr="0" upright="1">
                                <a:spAutoFit/>
                              </wps:bodyPr>
                            </wps:wsp>
                            <wps:wsp>
                              <wps:cNvPr id="716" name="Rectangle 1617"/>
                              <wps:cNvSpPr>
                                <a:spLocks noChangeArrowheads="1"/>
                              </wps:cNvSpPr>
                              <wps:spPr bwMode="auto">
                                <a:xfrm>
                                  <a:off x="1060404" y="1775461"/>
                                  <a:ext cx="250201" cy="11430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17" name="Line 1618"/>
                              <wps:cNvCnPr>
                                <a:cxnSpLocks noChangeShapeType="1"/>
                              </wps:cNvCnPr>
                              <wps:spPr bwMode="auto">
                                <a:xfrm>
                                  <a:off x="1081404" y="1825663"/>
                                  <a:ext cx="229201" cy="0"/>
                                </a:xfrm>
                                <a:prstGeom prst="line">
                                  <a:avLst/>
                                </a:prstGeom>
                                <a:noFill/>
                                <a:ln w="21590">
                                  <a:solidFill>
                                    <a:srgbClr val="0000FF"/>
                                  </a:solidFill>
                                  <a:round/>
                                  <a:headEnd/>
                                  <a:tailEnd/>
                                </a:ln>
                                <a:extLst>
                                  <a:ext uri="{909E8E84-426E-40DD-AFC4-6F175D3DCCD1}">
                                    <a14:hiddenFill xmlns:a14="http://schemas.microsoft.com/office/drawing/2010/main">
                                      <a:noFill/>
                                    </a14:hiddenFill>
                                  </a:ext>
                                </a:extLst>
                              </wps:spPr>
                              <wps:bodyPr/>
                            </wps:wsp>
                            <wps:wsp>
                              <wps:cNvPr id="718" name="Rectangle 1619"/>
                              <wps:cNvSpPr>
                                <a:spLocks noChangeArrowheads="1"/>
                              </wps:cNvSpPr>
                              <wps:spPr bwMode="auto">
                                <a:xfrm>
                                  <a:off x="1360805" y="1775461"/>
                                  <a:ext cx="375901" cy="1784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1B08B5" w14:textId="77777777" w:rsidR="00742970" w:rsidRDefault="00742970" w:rsidP="00F91B99">
                                    <w:r>
                                      <w:rPr>
                                        <w:rFonts w:ascii="Arial" w:hAnsi="Arial" w:cs="Arial"/>
                                        <w:color w:val="000000"/>
                                        <w:sz w:val="14"/>
                                        <w:szCs w:val="14"/>
                                        <w:lang w:val="en-US"/>
                                      </w:rPr>
                                      <w:t>reference</w:t>
                                    </w:r>
                                  </w:p>
                                </w:txbxContent>
                              </wps:txbx>
                              <wps:bodyPr rot="0" vert="horz" wrap="none" lIns="0" tIns="0" rIns="0" bIns="0" anchor="t" anchorCtr="0" upright="1">
                                <a:spAutoFit/>
                              </wps:bodyPr>
                            </wps:wsp>
                            <wps:wsp>
                              <wps:cNvPr id="719" name="Rectangle 1620"/>
                              <wps:cNvSpPr>
                                <a:spLocks noChangeArrowheads="1"/>
                              </wps:cNvSpPr>
                              <wps:spPr bwMode="auto">
                                <a:xfrm>
                                  <a:off x="1060404" y="1889765"/>
                                  <a:ext cx="250201" cy="11430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20" name="Line 1621"/>
                              <wps:cNvCnPr>
                                <a:cxnSpLocks noChangeShapeType="1"/>
                              </wps:cNvCnPr>
                              <wps:spPr bwMode="auto">
                                <a:xfrm>
                                  <a:off x="1067404" y="1939967"/>
                                  <a:ext cx="243201" cy="0"/>
                                </a:xfrm>
                                <a:prstGeom prst="line">
                                  <a:avLst/>
                                </a:prstGeom>
                                <a:noFill/>
                                <a:ln w="6985">
                                  <a:solidFill>
                                    <a:srgbClr val="808080"/>
                                  </a:solidFill>
                                  <a:round/>
                                  <a:headEnd/>
                                  <a:tailEnd/>
                                </a:ln>
                                <a:extLst>
                                  <a:ext uri="{909E8E84-426E-40DD-AFC4-6F175D3DCCD1}">
                                    <a14:hiddenFill xmlns:a14="http://schemas.microsoft.com/office/drawing/2010/main">
                                      <a:noFill/>
                                    </a14:hiddenFill>
                                  </a:ext>
                                </a:extLst>
                              </wps:spPr>
                              <wps:bodyPr/>
                            </wps:wsp>
                            <wps:wsp>
                              <wps:cNvPr id="721" name="Rectangle 1622"/>
                              <wps:cNvSpPr>
                                <a:spLocks noChangeArrowheads="1"/>
                              </wps:cNvSpPr>
                              <wps:spPr bwMode="auto">
                                <a:xfrm>
                                  <a:off x="1360805" y="1889765"/>
                                  <a:ext cx="857203" cy="1784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93B40A" w14:textId="77777777" w:rsidR="00742970" w:rsidRDefault="00742970" w:rsidP="00F91B99">
                                    <w:r>
                                      <w:rPr>
                                        <w:rFonts w:ascii="Arial" w:hAnsi="Arial" w:cs="Arial"/>
                                        <w:color w:val="000000"/>
                                        <w:sz w:val="14"/>
                                        <w:szCs w:val="14"/>
                                        <w:lang w:val="en-US"/>
                                      </w:rPr>
                                      <w:t>Room1 (RT60=27ms)</w:t>
                                    </w:r>
                                  </w:p>
                                </w:txbxContent>
                              </wps:txbx>
                              <wps:bodyPr rot="0" vert="horz" wrap="none" lIns="0" tIns="0" rIns="0" bIns="0" anchor="t" anchorCtr="0" upright="1">
                                <a:spAutoFit/>
                              </wps:bodyPr>
                            </wps:wsp>
                            <wps:wsp>
                              <wps:cNvPr id="722" name="Rectangle 1623"/>
                              <wps:cNvSpPr>
                                <a:spLocks noChangeArrowheads="1"/>
                              </wps:cNvSpPr>
                              <wps:spPr bwMode="auto">
                                <a:xfrm>
                                  <a:off x="1060404" y="2004069"/>
                                  <a:ext cx="250201" cy="11490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723" name="Line 1624"/>
                              <wps:cNvCnPr>
                                <a:cxnSpLocks noChangeShapeType="1"/>
                              </wps:cNvCnPr>
                              <wps:spPr bwMode="auto">
                                <a:xfrm>
                                  <a:off x="1067404" y="2054271"/>
                                  <a:ext cx="243201" cy="0"/>
                                </a:xfrm>
                                <a:prstGeom prst="line">
                                  <a:avLst/>
                                </a:prstGeom>
                                <a:noFill/>
                                <a:ln w="6985">
                                  <a:solidFill>
                                    <a:srgbClr val="800000"/>
                                  </a:solidFill>
                                  <a:round/>
                                  <a:headEnd/>
                                  <a:tailEnd/>
                                </a:ln>
                                <a:extLst>
                                  <a:ext uri="{909E8E84-426E-40DD-AFC4-6F175D3DCCD1}">
                                    <a14:hiddenFill xmlns:a14="http://schemas.microsoft.com/office/drawing/2010/main">
                                      <a:noFill/>
                                    </a14:hiddenFill>
                                  </a:ext>
                                </a:extLst>
                              </wps:spPr>
                              <wps:bodyPr/>
                            </wps:wsp>
                            <wps:wsp>
                              <wps:cNvPr id="724" name="Rectangle 1625"/>
                              <wps:cNvSpPr>
                                <a:spLocks noChangeArrowheads="1"/>
                              </wps:cNvSpPr>
                              <wps:spPr bwMode="auto">
                                <a:xfrm>
                                  <a:off x="1360805" y="2004069"/>
                                  <a:ext cx="906803" cy="17840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870FB3" w14:textId="77777777" w:rsidR="00742970" w:rsidRDefault="00742970" w:rsidP="00F91B99">
                                    <w:r>
                                      <w:rPr>
                                        <w:rFonts w:ascii="Arial" w:hAnsi="Arial" w:cs="Arial"/>
                                        <w:color w:val="000000"/>
                                        <w:sz w:val="14"/>
                                        <w:szCs w:val="14"/>
                                        <w:lang w:val="en-US"/>
                                      </w:rPr>
                                      <w:t>Room2 (RT60=123ms)</w:t>
                                    </w:r>
                                  </w:p>
                                </w:txbxContent>
                              </wps:txbx>
                              <wps:bodyPr rot="0" vert="horz" wrap="none" lIns="0" tIns="0" rIns="0" bIns="0" anchor="t" anchorCtr="0" upright="1">
                                <a:spAutoFit/>
                              </wps:bodyPr>
                            </wps:wsp>
                          </wpc:wpc>
                        </a:graphicData>
                      </a:graphic>
                    </wp:inline>
                  </w:drawing>
                </mc:Choice>
                <mc:Fallback>
                  <w:pict>
                    <v:group w14:anchorId="3DB110BE" id="Zeichenbereich 1077" o:spid="_x0000_s1799" editas="canvas" style="width:236.3pt;height:193.55pt;mso-position-horizontal-relative:char;mso-position-vertical-relative:line" coordsize="30010,245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">
                      <v:shape id="_x0000_s1800" type="#_x0000_t75" style="position:absolute;width:30010;height:24580;visibility:visible;mso-wrap-style:square">
                        <v:fill o:detectmouseclick="t"/>
                        <v:path o:connecttype="none"/>
                      </v:shape>
                      <v:rect id="Rectangle 1559" o:spid="_x0000_s1801" style="position:absolute;left:69;top:1358;width:27363;height:2047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" strokecolor="white" strokeweight=".55pt"/>
                      <v:rect id="Rectangle 1560" o:spid="_x0000_s1802" style="position:absolute;top:1289;width:27508;height:206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" filled="f" strokeweight=".55pt"/>
                      <v:line id="Line 1561" o:spid="_x0000_s1803" style="position:absolute;flip:y;visibility:visible;mso-wrap-style:square" from="3651,1358" to="3651,21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" strokeweight=".55pt"/>
                      <v:line id="Line 1562" o:spid="_x0000_s1804" style="position:absolute;flip:y;visibility:visible;mso-wrap-style:square" from="7232,1358" to="7232,21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" strokeweight=".55pt"/>
                      <v:line id="Line 1563" o:spid="_x0000_s1805" style="position:absolute;flip:y;visibility:visible;mso-wrap-style:square" from="12033,1358" to="12033,21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" strokeweight=".55pt"/>
                      <v:line id="Line 1564" o:spid="_x0000_s1806" style="position:absolute;flip:y;visibility:visible;mso-wrap-style:square" from="15614,1358" to="15614,21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" strokeweight=".55pt"/>
                      <v:line id="Line 1565" o:spid="_x0000_s1807" style="position:absolute;flip:y;visibility:visible;mso-wrap-style:square" from="19265,1358" to="19265,21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" strokeweight=".55pt"/>
                      <v:line id="Line 1566" o:spid="_x0000_s1808" style="position:absolute;flip:y;visibility:visible;mso-wrap-style:square" from="23996,1358" to="23996,218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" strokeweight=".55pt"/>
                      <v:line id="Line 1567" o:spid="_x0000_s1809" style="position:absolute;flip:x;visibility:visible;mso-wrap-style:square" from="69,17894" to="27508,178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" strokeweight=".55pt"/>
                      <v:line id="Line 1568" o:spid="_x0000_s1810" style="position:absolute;flip:x;visibility:visible;mso-wrap-style:square" from="69,13741" to="27508,137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" strokeweight=".55pt"/>
                      <v:line id="Line 1569" o:spid="_x0000_s1811" style="position:absolute;flip:x;visibility:visible;mso-wrap-style:square" from="69,9594" to="27508,95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" strokeweight=".55pt"/>
                      <v:line id="Line 1570" o:spid="_x0000_s1812" style="position:absolute;flip:x;visibility:visible;mso-wrap-style:square" from="69,5441" to="27508,5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" strokeweight=".55pt"/>
                      <v:shape id="Freeform 1571" o:spid="_x0000_s1813" style="position:absolute;top:4222;width:27793;height:11595;visibility:visible;mso-wrap-style:square;v-text-anchor:top" coordsize="4377,18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" path="m,23l,,34,r,23l79,23r,11l124,34r,-23l169,11r,12l214,23r,248l271,271r,-23l316,248r,-45l361,203r,-68l417,135r,-11l462,124r,90l508,214r,12l553,226r,-12l598,214r,-22l643,192r,22l688,214r45,l733,316r45,l778,338r45,l823,282r57,l936,282r,101l981,383r,57l1027,440r,-23l1072,417r,11l1117,428r,147l1162,575r,-124l1207,451r,-124l1252,327r,113l1297,440r,45l1354,485r,101l1399,586r,45l1444,631r,-33l1489,598r,-91l1534,507r,-79l1591,428r,23l1636,451r,90l1681,541r,68l1737,609r,-45l1782,564r,135l1827,699r,56l1873,755r,-22l1918,733r,67l1963,800r,-90l2008,710r,-45l2053,665r,-270l2109,395r,-113l2155,282r,304l2200,586r,102l2256,688r,90l2301,778r,-90l2346,688r,112l2391,800r,68l2437,868r,-124l2482,744r,45l2527,789r,-11l2572,778r,146l2617,924r,-259l2662,665r,248l2719,913r,-67l2764,846r,281l2820,1127r45,l2865,958r57,l2922,1003r45,l2967,1150r45,l3012,1375r45,l3102,1375r,46l3147,1421r,90l3192,1511r,135l3237,1646r,-214l3283,1432r,-79l3328,1353r,101l3373,1454r,-203l3429,1251r,260l3474,1511r,112l3520,1623r,-90l3576,1533r,-56l3621,1477r,56l3666,1533r,57l3711,1590r,56l3756,1646r,90l3802,1736r,90l3847,1826r,-67l3903,1759r,-181l3948,1578r45,l3993,1691r45,l4038,1567r57,l4095,1342r45,l4140,1229r45,l4185,1623r56,l4241,1759r46,l4287,1646r45,l4332,1601r45,l4377,1578e" filled="f" strokecolor="red" strokeweight=".55pt">
                        <v:path arrowok="t" o:connecttype="custom" o:connectlocs="13709226,0;31853789,13710005;68142916,4435590;86287480,109276802;127415157,100002387;145559721,54436783;186284186,50001194;204831962,91131208;241121089,86292383;259265653,86292383;295554780,86292383;313699343,136293576;354827021,113712392;377406922,154439171;414099262,177423590;432243825,172584765;468532952,231860374;486677516,131857986;522966643,177423590;545949757,236295964;582238884,254441558;600383447,204440364;641511125,172584765;659655688,218150369;700380153,245570378;718524717,281861567;755217056,304442752;773361620,322588346;809650747,286297157;827795311,159277996;868922988,113712392;887067552,277425978;927792016,313717167;945936580,322588346;982628920,350008356;1000773483,318152756;1037062610,313717167;1055207174,268151563;1096334851,368153950;1114479415,454446333;1155203880,454446333;1178186993,404445139;1214476121,463720748;1232620684,554448720;1268909811,572997550;1287054375,663725522;1323746714,577433140;1341891278,586304319;1382615743,504447526;1400760306,654451107;1441887984,618159918;1460032547,618159918;1496321674,641144338;1514466238,700016711;1551158578,736307900;1573738479,636305513;1610027606,636305513;1628172170,631869923;1669299847,541141951;1687444411,654451107;1728572088,709291126;1746716651,645579928" o:connectangles="0,0,0,0,0,0,0,0,0,0,0,0,0,0,0,0,0,0,0,0,0,0,0,0,0,0,0,0,0,0,0,0,0,0,0,0,0,0,0,0,0,0,0,0,0,0,0,0,0,0,0,0,0,0,0,0,0,0,0,0,0,0"/>
                      </v:shape>
                      <v:shape id="Freeform 1572" o:spid="_x0000_s1814" style="position:absolute;top:4794;width:27793;height:11671;visibility:visible;mso-wrap-style:square;v-text-anchor:top" coordsize="4377,18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" path="m,23l,,34,r,12l79,12r,22l124,34r,-22l169,12r45,l214,226r57,l271,203r45,l316,169r45,l361,113r56,l417,90r45,l462,214r46,l508,226r45,l553,192r45,l598,158r45,l643,169r45,l688,181r45,l733,237r45,l823,237r,-45l880,192r,22l936,214r,124l981,338r,68l1027,406r,-11l1072,395r,-11l1117,384r,135l1162,519r,-90l1207,429r,-136l1252,293r,113l1297,406r,56l1354,462r,102l1399,564r,22l1444,586r,-33l1489,553r,-68l1534,485r,-79l1591,406r,-11l1636,395r,101l1681,496r,68l1737,564r,-34l1782,530r,169l1827,699r,45l1873,744r,-22l1918,722r,34l1963,756r,-79l2008,677r,-45l2053,632r,-248l2109,384r,-158l2155,226r,304l2200,530r,113l2256,643r,101l2301,744r,-90l2346,654r,135l2391,789r,45l2437,834r,-146l2482,688r,101l2527,789r,12l2572,801r,112l2617,913r,-191l2662,722r,203l2719,925r,67l2764,992r,169l2820,1161r,23l2865,1184r,-282l2922,902r,34l2967,936r,237l3012,1173r,270l3057,1443r,-90l3102,1353r,90l3147,1443r,90l3192,1533r,-22l3237,1511r,-113l3283,1398r,-22l3328,1376r,124l3373,1500r,-57l3429,1443r,-56l3474,1387r,90l3520,1477r,68l3576,1545r,-45l3621,1500r,11l3666,1511r,11l3711,1522r,259l3756,1781r,57l3802,1838r,-79l3847,1759r,-11l3903,1748r,-215l3948,1533r,23l3993,1556r,124l4038,1680r,-90l4095,1590r,-79l4140,1511r,-34l4185,1477r,-34l4241,1443r,271l4287,1714r,-181l4332,1533r,68l4377,1601r,-90e" filled="f" strokeweight=".55pt">
                        <v:path arrowok="t" o:connecttype="custom" o:connectlocs="13709226,0;31853789,13709767;68142916,4838741;86287480,91129631;127415157,81855376;145559721,45564815;186284186,36290561;204831962,91129631;241121089,77419863;259265653,68145609;295554780,72984350;313699343,95565144;354827021,77419863;377406922,136291218;414099262,163710753;432243825,154839727;468532952,209275568;486677516,118145937;522966643,163710753;545949757,227420849;582238884,236291875;600383447,195565801;641511125,163710753;659655688,200001314;700380153,227420849;718524717,281856690;755217056,300001970;773361620,304840712;809650747,272985664;827795311,154839727;868922988,91129631;887067552,259275896;927792016,300001970;945936580,318147251;982628920,336292531;1000773483,318147251;1037062610,322985992;1055207174,291130944;1096334851,372986321;1114479415,468148236;1155203880,477422491;1178186993,377421834;1214476121,472986978;1232620684,545568099;1268909811,581858660;1287054375,609278195;1323746714,563713380;1341891278,604842682;1382615743,581858660;1400760306,595568428;1441887984,622987963;1460032547,609278195;1496321674,613713708;1514466238,741133900;1551158578,709278852;1573738479,618149221;1610027606,627423476;1628172170,641133243;1669299847,609278195;1687444411,581858660;1728572088,691133572;1746716651,645568756" o:connectangles="0,0,0,0,0,0,0,0,0,0,0,0,0,0,0,0,0,0,0,0,0,0,0,0,0,0,0,0,0,0,0,0,0,0,0,0,0,0,0,0,0,0,0,0,0,0,0,0,0,0,0,0,0,0,0,0,0,0,0,0,0,0"/>
                      </v:shape>
                      <v:shape id="Freeform 1573" o:spid="_x0000_s1815" style="position:absolute;top:4083;width:25069;height:12096;visibility:visible;mso-wrap-style:square;v-text-anchor:top" coordsize="3948,19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" path="m,22l,,34,r,67l79,67r,68l124,135r,-23l169,112r45,l214,326r57,l271,304r45,l316,259r45,l361,180r56,l417,157r45,l462,270r46,l508,293r45,l553,270r45,l598,248r45,l643,259r45,l688,270r45,l733,372r45,l778,383r45,l823,349r57,l936,349r,101l981,450r,68l1027,518r45,l1072,529r45,l1117,665r45,l1162,563r45,l1207,450r45,l1252,552r45,l1297,597r57,l1354,698r45,l1399,710r45,l1444,665r45,l1489,620r45,l1534,541r57,l1591,529r45,l1636,631r45,l1681,687r56,l1737,642r45,l1782,800r45,l1827,856r46,l1873,822r45,l1918,879r45,l1963,789r45,l2008,755r45,l2053,462r56,l2109,326r46,l2155,665r45,l2200,766r56,l2256,856r45,l2301,777r45,l2346,924r45,l2391,969r46,l2437,834r45,l2482,856r45,l2527,868r45,l2572,980r45,l2617,755r45,l2662,935r57,l2719,1003r45,l2764,1172r56,l2820,1206r45,l2865,1082r57,l2922,1037r45,l2967,1262r45,l3012,1544r45,l3057,1375r45,l3102,1691r45,l3147,1657r45,l3192,1702r45,l3237,1488r46,l3283,1431r45,l3328,1758r45,l3373,1657r56,l3429,1623r45,l3474,1431r46,l3520,1578r56,l3576,1510r45,l3621,1589r45,l3666,1747r45,l3711,1781r45,l3756,1905r46,l3802,1815r45,l3847,1623r56,l3903,1702r45,l3948,1803e" filled="f" strokecolor="blue" strokeweight="1.7pt">
                        <v:path arrowok="t" o:connecttype="custom" o:connectlocs="13709256,0;31853860,54433890;68143068,45159968;86287672,131447764;127415441,122577056;145560044,72578520;186284600,63304598;204832417,118141702;241121625,108867780;259266229,104432426;295555436,108867780;313700040,154430962;354827809,140721686;377407761,181446300;414100182,208864852;432244786,213300206;468533993,268137310;486678597,181446300;522967805,222574128;545950970,281443372;582240178,286281940;600384782,249992680;641512550,218138774;659657154,254428034;700381710,277008018;718526313,322571200;755218735,345151184;773363339,354425106;809652546,318135846;827797150,186284868;868924919,131447764;887069523,308861924;927794078,345151184;945938682,372569736;982631103,390714366;1000775707,345151184;1037064915,349989752;1055209519,304426570;1096337287,377005090;1114481891,472566808;1155206447,486276084;1178189612,418132918;1214478819,508856068;1232623423,554419250;1268912631,681834874;1287057235,686270228;1323749656,599982432;1341894260,708850212;1382618815,668125598;1400763419,576999234;1441891188,636271692;1460035792,640707046;1496325000,704414858;1514469603,768122670;1551162025,731833410;1573741976,686270228" o:connectangles="0,0,0,0,0,0,0,0,0,0,0,0,0,0,0,0,0,0,0,0,0,0,0,0,0,0,0,0,0,0,0,0,0,0,0,0,0,0,0,0,0,0,0,0,0,0,0,0,0,0,0,0,0,0,0,0"/>
                      </v:shape>
                      <v:shape id="Freeform 1574" o:spid="_x0000_s1816" style="position:absolute;left:25069;top:13246;width:2724;height:3435;visibility:visible;mso-wrap-style:square;v-text-anchor:top" coordsize="429,5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" path="m,360r45,l45,417r45,l90,101r57,l147,259r45,l192,473r45,l237,541r56,l293,202r46,l339,r45,l384,157r45,l429,225e" filled="f" strokecolor="blue" strokeweight="1.7pt">
                        <v:path arrowok="t" o:connecttype="custom" o:connectlocs="0,145151281;18144192,145151281;18144192,168133568;36288385,168133568;36288385,40722998;59271029,40722998;59271029,104428283;77415221,104428283;77415221,190712656;95559414,190712656;95559414,218130120;118138853,218130120;118138853,81445997;136686250,81445997;136686250,0;154830443,0;154830443,63302087;172974635,63302087;172974635,90719551" o:connectangles="0,0,0,0,0,0,0,0,0,0,0,0,0,0,0,0,0,0,0"/>
                      </v:shape>
                      <v:shape id="Freeform 1575" o:spid="_x0000_s1817" style="position:absolute;top:4724;width:27793;height:12027;visibility:visible;mso-wrap-style:square;v-text-anchor:top" coordsize="4377,18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" path="m,23l,,34,r,11l79,11r,23l124,34r,-23l169,11r45,l214,214r57,l271,203r45,l316,147r45,l361,68r56,l417,56r45,l462,147r46,l508,158r45,l553,135r45,l598,101r45,l643,124r45,l688,135r45,l733,214r45,l778,237r45,l823,203r57,l880,214r56,l936,349r45,l981,440r46,l1027,428r45,l1072,417r45,l1117,541r45,l1162,440r45,l1207,316r45,l1252,417r45,l1297,462r57,l1354,564r45,l1399,597r45,l1444,564r45,l1489,496r45,l1534,417r57,l1591,395r45,l1636,507r45,l1681,564r56,l1737,519r45,l1782,676r45,l1827,721r46,l1873,699r45,l1918,744r45,l1963,665r45,l2008,631r45,l2053,361r56,l2109,214r46,l2155,541r45,l2200,643r56,l2256,721r45,l2301,643r45,l2346,800r45,l2391,812r46,l2437,676r45,l2482,721r45,l2572,721r,79l2617,800r,-157l2662,643r,214l2719,857r,56l2764,913r,181l2820,1094r,33l2865,1127r,-112l2922,1015r,-102l2967,913r,237l3012,1150r,146l3057,1296r45,l3102,1443r45,l3147,1511r45,l3192,1714r45,l3237,1387r46,l3283,1274r45,l3328,1522r45,l3373,1319r56,l3429,1646r45,l3474,1511r46,l3520,1432r56,l3576,1466r45,l3621,1522r45,l3666,1544r45,l3711,1668r45,l3756,1781r46,l3802,1894r45,l3847,1781r56,l3903,1792r45,l3948,1387r45,l3993,1522r45,l4038,1296r57,l4095,1398r45,l4140,1330r45,l4185,1544r56,l4241,1680r46,l4287,1781r45,l4332,1759r45,l4377,1466e" filled="f" strokecolor="gray" strokeweight=".55pt">
                        <v:path arrowok="t" o:connecttype="custom" o:connectlocs="13709226,0;31853789,13710243;68142916,4435667;86287480,86293881;127415157,81858214;145559721,27420486;186284186,22581576;204831962,63712305;241121089,54437729;259265653,50002062;295554780,54437729;313699343,95568457;354827021,81858214;377406922,140731609;414099262,177426671;432243825,168152095;468532952,218154157;486677516,127424609;522966643,168152095;545949757,227428733;582238884,240735733;600383447,200008247;641511125,168152095;659655688,204443914;700380153,227428733;718524717,272591885;755217056,290737795;773361620,300012371;809650747,268156219;827795311,145570519;868922988,86293881;887067552,259284885;927792016,290737795;945936580,322593947;982628920,327432856;1000773483,290737795;1037062610,290737795;1055207174,259284885;1096334851,345578766;1114479415,441147223;1155203880,454454223;1178186993,368160342;1214476121,463728799;1232620684,522602194;1268909811,581878832;1287054375,691157532;1323746714,559297256;1341891278,613734985;1382615743,531876770;1400760306,609299318;1441887984,577443165;1460032547,613734985;1496321674,622606318;1514466238,718174775;1551158578,763741170;1573738479,722610442;1610027606,559297256;1628172170,522602194;1669299847,563732923;1687444411,622606318;1728572088,677447289;1746716651,709303441" o:connectangles="0,0,0,0,0,0,0,0,0,0,0,0,0,0,0,0,0,0,0,0,0,0,0,0,0,0,0,0,0,0,0,0,0,0,0,0,0,0,0,0,0,0,0,0,0,0,0,0,0,0,0,0,0,0,0,0,0,0,0,0,0,0"/>
                      </v:shape>
                      <v:shape id="Freeform 1576" o:spid="_x0000_s1818" style="position:absolute;top:4870;width:27793;height:10878;visibility:visible;mso-wrap-style:square;v-text-anchor:top" coordsize="4377,17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" path="m,22l,,34,r,11l79,11r,11l124,22,124,r45,l169,11r45,l214,191r57,l271,169r45,l316,112r45,l361,33r56,l417,22r45,l462,112r46,l508,135r45,l553,101r45,l598,67r45,l643,90r45,l688,101r45,l733,180r45,l778,191r45,l823,135r57,l880,157r56,l936,281r45,l981,349r46,l1027,304r45,l1072,293r45,l1117,417r45,l1162,349r45,l1207,225r45,l1252,338r45,l1297,360r57,l1354,484r45,l1399,529r45,l1444,462r45,l1489,439r45,l1534,349r57,l1591,338r45,l1636,450r45,l1681,563r56,l1737,518r45,l1782,608r45,l1827,721r46,l1873,676r45,l1918,687r45,l1963,597r45,l2008,529r45,l2053,293r56,l2109,169r46,l2155,394r45,l2200,631r56,l2256,710r45,l2301,698r45,l2346,676r45,l2391,789r46,l2437,665r45,l2527,665r,-12l2572,653r,181l2617,834r,-248l2662,586r,67l2719,653r,68l2764,721r,327l2820,1048r,-68l2865,980r,-282l2922,698r,68l2967,766r,214l3012,980r,361l3057,1341r,-124l3102,1217r,158l3147,1375r,270l3192,1645r,-101l3237,1544r,-316l3283,1228r,23l3328,1251r,372l3373,1623r,-530l3429,1093r,428l3474,1521r,-22l3520,1499r,-45l3576,1454r,169l3621,1623r,-45l3666,1578r,-45l3711,1533r,79l3756,1612r,-12l3802,1600r,68l3847,1668r,-56l3903,1612r,101l3948,1713r,-90l3993,1623r,-124l4038,1499r,-45l4095,1454r,-68l4140,1386r,181l4185,1567r56,l4241,1634r46,l4287,1679r45,l4332,1578r45,l4377,1364e" filled="f" strokecolor="maroon" strokeweight=".55pt">
                        <v:path arrowok="t" o:connecttype="custom" o:connectlocs="13709226,0;31853789,8871627;68142916,0;86287480,77021852;127415157,68150225;145559721,13307440;186284186,8871627;204831962,54439529;241121089,40728833;259265653,36293019;295554780,40728833;313699343,77021852;354827021,54439529;377406922,113314871;414099262,140736263;432243825,118153940;468532952,168157655;486677516,90732548;522966643,136300449;545949757,195175792;582238884,213322301;600383447,177029282;641511125,140736263;659655688,181465095;700380153,227032997;718524717,245179507;755217056,290747408;773361620,277036712;809650747,240743693;827795311,118153940;868922988,68150225;887067552,254454389;927792016,286311595;945936580,272600899;982628920,318168801;1000773483,268165085;1037062610,263326016;1055207174,236307880;1096334851,263326016;1114479415,422612045;1155203880,395190652;1178186993,308893918;1214476121,395190652;1232620684,490762269;1268909811,554476681;1287054375,622626905;1323746714,495198083;1341891278,654484111;1382615743,440758554;1400760306,604480396;1441887984,586333886;1460032547,636337601;1496321674,618191092;1514466238,645209228;1551158578,672630620;1573738479,690777130;1610027606,654484111;1628172170,586333886;1669299847,558912494;1687444411,631901788;1728572088,658919924;1746716651,636337601" o:connectangles="0,0,0,0,0,0,0,0,0,0,0,0,0,0,0,0,0,0,0,0,0,0,0,0,0,0,0,0,0,0,0,0,0,0,0,0,0,0,0,0,0,0,0,0,0,0,0,0,0,0,0,0,0,0,0,0,0,0,0,0,0,0"/>
                      </v:shape>
                      <v:rect id="Rectangle 1577" o:spid="_x0000_s1819" style="position:absolute;width:25355;height:12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" strokecolor="white" strokeweight=".55pt"/>
                      <v:rect id="Rectangle 1578" o:spid="_x0000_s1820" style="position:absolute;left:25431;width:4153;height:12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" strokecolor="white" strokeweight=".55pt"/>
                      <v:rect id="Rectangle 1579" o:spid="_x0000_s1821" style="position:absolute;left:25717;top:70;width:3417;height:178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" stroked="f">
                        <v:textbox style="mso-fit-shape-to-text:t" inset="0,0,0,0">
                          <w:txbxContent>
                            <w:p w14:paraId="1370E30F" w14:textId="77777777" w:rsidR="00742970" w:rsidRDefault="00742970" w:rsidP="00F91B99">
                              <w:r>
                                <w:rPr>
                                  <w:rFonts w:ascii="Arial" w:hAnsi="Arial" w:cs="Arial"/>
                                  <w:color w:val="000000"/>
                                  <w:sz w:val="14"/>
                                  <w:szCs w:val="14"/>
                                  <w:lang w:val="en-US"/>
                                </w:rPr>
                                <w:t>L/dB[Pa]</w:t>
                              </w:r>
                            </w:p>
                          </w:txbxContent>
                        </v:textbox>
                      </v:rect>
                      <v:rect id="Rectangle 1580" o:spid="_x0000_s1822" style="position:absolute;left:27578;top:21977;width:2006;height:1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" strokecolor="white" strokeweight=".55pt"/>
                      <v:rect id="Rectangle 1581" o:spid="_x0000_s1823" style="position:absolute;left:27578;top:21977;width:692;height:251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" stroked="f">
                        <v:textbox style="mso-fit-shape-to-text:t" inset="0,0,0,0">
                          <w:txbxContent>
                            <w:p w14:paraId="1E64CA8D" w14:textId="77777777" w:rsidR="00742970" w:rsidRDefault="00742970" w:rsidP="00F91B99"/>
                          </w:txbxContent>
                        </v:textbox>
                      </v:rect>
                      <v:rect id="Rectangle 1582" o:spid="_x0000_s1824" style="position:absolute;left:27578;top:1289;width:2006;height:206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" strokecolor="white" strokeweight=".55pt"/>
                      <v:rect id="Rectangle 1583" o:spid="_x0000_s1825" style="position:absolute;left:28149;top:20827;width:1290;height:17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" filled="f" stroked="f">
                        <v:textbox style="mso-fit-shape-to-text:t" inset="0,0,0,0">
                          <w:txbxContent>
                            <w:p w14:paraId="78B83C7D" w14:textId="77777777" w:rsidR="00742970" w:rsidRDefault="00742970" w:rsidP="00F91B99">
                              <w:r>
                                <w:rPr>
                                  <w:rFonts w:ascii="Arial" w:hAnsi="Arial" w:cs="Arial"/>
                                  <w:color w:val="000000"/>
                                  <w:sz w:val="14"/>
                                  <w:szCs w:val="14"/>
                                  <w:lang w:val="en-US"/>
                                </w:rPr>
                                <w:t>-70</w:t>
                              </w:r>
                            </w:p>
                          </w:txbxContent>
                        </v:textbox>
                      </v:rect>
                      <v:rect id="Rectangle 1584" o:spid="_x0000_s1826" style="position:absolute;left:28149;top:17322;width:1290;height:178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" filled="f" stroked="f">
                        <v:textbox style="mso-fit-shape-to-text:t" inset="0,0,0,0">
                          <w:txbxContent>
                            <w:p w14:paraId="3B692EE8" w14:textId="77777777" w:rsidR="00742970" w:rsidRDefault="00742970" w:rsidP="00F91B99">
                              <w:r>
                                <w:rPr>
                                  <w:rFonts w:ascii="Arial" w:hAnsi="Arial" w:cs="Arial"/>
                                  <w:color w:val="000000"/>
                                  <w:sz w:val="14"/>
                                  <w:szCs w:val="14"/>
                                  <w:lang w:val="en-US"/>
                                </w:rPr>
                                <w:t>-60</w:t>
                              </w:r>
                            </w:p>
                          </w:txbxContent>
                        </v:textbox>
                      </v:rect>
                      <v:rect id="Rectangle 1585" o:spid="_x0000_s1827" style="position:absolute;left:28149;top:13169;width:1290;height:17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" filled="f" stroked="f">
                        <v:textbox style="mso-fit-shape-to-text:t" inset="0,0,0,0">
                          <w:txbxContent>
                            <w:p w14:paraId="27F6021F" w14:textId="77777777" w:rsidR="00742970" w:rsidRDefault="00742970" w:rsidP="00F91B99">
                              <w:r>
                                <w:rPr>
                                  <w:rFonts w:ascii="Arial" w:hAnsi="Arial" w:cs="Arial"/>
                                  <w:color w:val="000000"/>
                                  <w:sz w:val="14"/>
                                  <w:szCs w:val="14"/>
                                  <w:lang w:val="en-US"/>
                                </w:rPr>
                                <w:t>-50</w:t>
                              </w:r>
                            </w:p>
                          </w:txbxContent>
                        </v:textbox>
                      </v:rect>
                      <v:rect id="Rectangle 1586" o:spid="_x0000_s1828" style="position:absolute;left:28149;top:9017;width:1290;height:178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" filled="f" stroked="f">
                        <v:textbox style="mso-fit-shape-to-text:t" inset="0,0,0,0">
                          <w:txbxContent>
                            <w:p w14:paraId="043E2AC5" w14:textId="77777777" w:rsidR="00742970" w:rsidRDefault="00742970" w:rsidP="00F91B99">
                              <w:r>
                                <w:rPr>
                                  <w:rFonts w:ascii="Arial" w:hAnsi="Arial" w:cs="Arial"/>
                                  <w:color w:val="000000"/>
                                  <w:sz w:val="14"/>
                                  <w:szCs w:val="14"/>
                                  <w:lang w:val="en-US"/>
                                </w:rPr>
                                <w:t>-40</w:t>
                              </w:r>
                            </w:p>
                          </w:txbxContent>
                        </v:textbox>
                      </v:rect>
                      <v:rect id="Rectangle 1587" o:spid="_x0000_s1829" style="position:absolute;left:28149;top:4870;width:1290;height:17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" filled="f" stroked="f">
                        <v:textbox style="mso-fit-shape-to-text:t" inset="0,0,0,0">
                          <w:txbxContent>
                            <w:p w14:paraId="503E690D" w14:textId="77777777" w:rsidR="00742970" w:rsidRDefault="00742970" w:rsidP="00F91B99">
                              <w:r>
                                <w:rPr>
                                  <w:rFonts w:ascii="Arial" w:hAnsi="Arial" w:cs="Arial"/>
                                  <w:color w:val="000000"/>
                                  <w:sz w:val="14"/>
                                  <w:szCs w:val="14"/>
                                  <w:lang w:val="en-US"/>
                                </w:rPr>
                                <w:t>-30</w:t>
                              </w:r>
                            </w:p>
                          </w:txbxContent>
                        </v:textbox>
                      </v:rect>
                      <v:rect id="Rectangle 1588" o:spid="_x0000_s1830" style="position:absolute;left:28149;top:1289;width:1290;height:178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" filled="f" stroked="f">
                        <v:textbox style="mso-fit-shape-to-text:t" inset="0,0,0,0">
                          <w:txbxContent>
                            <w:p w14:paraId="0F8BF940" w14:textId="77777777" w:rsidR="00742970" w:rsidRDefault="00742970" w:rsidP="00F91B99">
                              <w:r>
                                <w:rPr>
                                  <w:rFonts w:ascii="Arial" w:hAnsi="Arial" w:cs="Arial"/>
                                  <w:color w:val="000000"/>
                                  <w:sz w:val="14"/>
                                  <w:szCs w:val="14"/>
                                  <w:lang w:val="en-US"/>
                                </w:rPr>
                                <w:t>-20</w:t>
                              </w:r>
                            </w:p>
                          </w:txbxContent>
                        </v:textbox>
                      </v:rect>
                      <v:line id="Line 1589" o:spid="_x0000_s1831" style="position:absolute;flip:x;visibility:visible;mso-wrap-style:square" from="27508,17894" to="27647,178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" strokecolor="#3f3f3f" strokeweight=".55pt"/>
                      <v:line id="Line 1590" o:spid="_x0000_s1832" style="position:absolute;flip:x;visibility:visible;mso-wrap-style:square" from="27508,13741" to="27647,137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" strokecolor="#3f3f3f" strokeweight=".55pt"/>
                      <v:line id="Line 1591" o:spid="_x0000_s1833" style="position:absolute;flip:x;visibility:visible;mso-wrap-style:square" from="27508,9594" to="27647,95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" strokecolor="#3f3f3f" strokeweight=".55pt"/>
                      <v:line id="Line 1592" o:spid="_x0000_s1834" style="position:absolute;flip:x;visibility:visible;mso-wrap-style:square" from="27508,5441" to="27647,54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" strokecolor="#3f3f3f" strokeweight=".55pt"/>
                      <v:line id="Line 1593" o:spid="_x0000_s1835" style="position:absolute;flip:x;visibility:visible;mso-wrap-style:square" from="27508,1358" to="27647,13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" strokecolor="#3f3f3f" strokeweight=".55pt"/>
                      <v:rect id="Rectangle 1594" o:spid="_x0000_s1836" style="position:absolute;top:21977;width:27508;height:1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" strokecolor="white" strokeweight=".55pt"/>
                      <v:rect id="Rectangle 1595" o:spid="_x0000_s1837" style="position:absolute;left:12967;top:22046;width:1581;height:17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" filled="f" stroked="f">
                        <v:textbox style="mso-fit-shape-to-text:t" inset="0,0,0,0">
                          <w:txbxContent>
                            <w:p w14:paraId="177CCBC4" w14:textId="77777777" w:rsidR="00742970" w:rsidRDefault="00742970" w:rsidP="00F91B99">
                              <w:r>
                                <w:rPr>
                                  <w:rFonts w:ascii="Arial" w:hAnsi="Arial" w:cs="Arial"/>
                                  <w:color w:val="000000"/>
                                  <w:sz w:val="14"/>
                                  <w:szCs w:val="14"/>
                                  <w:lang w:val="en-US"/>
                                </w:rPr>
                                <w:t>f/Hz</w:t>
                              </w:r>
                            </w:p>
                          </w:txbxContent>
                        </v:textbox>
                      </v:rect>
                      <v:rect id="Rectangle 1596" o:spid="_x0000_s1838" style="position:absolute;top:22046;width:991;height:17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" filled="f" stroked="f">
                        <v:textbox style="mso-fit-shape-to-text:t" inset="0,0,0,0">
                          <w:txbxContent>
                            <w:p w14:paraId="420F59B3" w14:textId="77777777" w:rsidR="00742970" w:rsidRDefault="00742970" w:rsidP="00F91B99">
                              <w:r>
                                <w:rPr>
                                  <w:rFonts w:ascii="Arial" w:hAnsi="Arial" w:cs="Arial"/>
                                  <w:color w:val="000000"/>
                                  <w:sz w:val="14"/>
                                  <w:szCs w:val="14"/>
                                  <w:lang w:val="en-US"/>
                                </w:rPr>
                                <w:t>50</w:t>
                              </w:r>
                            </w:p>
                          </w:txbxContent>
                        </v:textbox>
                      </v:rect>
                      <v:rect id="Rectangle 1597" o:spid="_x0000_s1839" style="position:absolute;left:2934;top:22046;width:1486;height:17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" filled="f" stroked="f">
                        <v:textbox style="mso-fit-shape-to-text:t" inset="0,0,0,0">
                          <w:txbxContent>
                            <w:p w14:paraId="754ED9EA" w14:textId="77777777" w:rsidR="00742970" w:rsidRDefault="00742970" w:rsidP="00F91B99">
                              <w:r>
                                <w:rPr>
                                  <w:rFonts w:ascii="Arial" w:hAnsi="Arial" w:cs="Arial"/>
                                  <w:color w:val="000000"/>
                                  <w:sz w:val="14"/>
                                  <w:szCs w:val="14"/>
                                  <w:lang w:val="en-US"/>
                                </w:rPr>
                                <w:t>100</w:t>
                              </w:r>
                            </w:p>
                          </w:txbxContent>
                        </v:textbox>
                      </v:rect>
                      <v:rect id="Rectangle 1598" o:spid="_x0000_s1840" style="position:absolute;left:6521;top:22046;width:1486;height:17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" filled="f" stroked="f">
                        <v:textbox style="mso-fit-shape-to-text:t" inset="0,0,0,0">
                          <w:txbxContent>
                            <w:p w14:paraId="531DBABE" w14:textId="77777777" w:rsidR="00742970" w:rsidRDefault="00742970" w:rsidP="00F91B99">
                              <w:r>
                                <w:rPr>
                                  <w:rFonts w:ascii="Arial" w:hAnsi="Arial" w:cs="Arial"/>
                                  <w:color w:val="000000"/>
                                  <w:sz w:val="14"/>
                                  <w:szCs w:val="14"/>
                                  <w:lang w:val="en-US"/>
                                </w:rPr>
                                <w:t>200</w:t>
                              </w:r>
                            </w:p>
                          </w:txbxContent>
                        </v:textbox>
                      </v:rect>
                      <v:rect id="Rectangle 1599" o:spid="_x0000_s1841" style="position:absolute;left:18269;top:22046;width:1981;height:17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" filled="f" stroked="f">
                        <v:textbox style="mso-fit-shape-to-text:t" inset="0,0,0,0">
                          <w:txbxContent>
                            <w:p w14:paraId="19EE16F4" w14:textId="77777777" w:rsidR="00742970" w:rsidRDefault="00742970" w:rsidP="00F91B99">
                              <w:r>
                                <w:rPr>
                                  <w:rFonts w:ascii="Arial" w:hAnsi="Arial" w:cs="Arial"/>
                                  <w:color w:val="000000"/>
                                  <w:sz w:val="14"/>
                                  <w:szCs w:val="14"/>
                                  <w:lang w:val="en-US"/>
                                </w:rPr>
                                <w:t>2000</w:t>
                              </w:r>
                            </w:p>
                          </w:txbxContent>
                        </v:textbox>
                      </v:rect>
                      <v:rect id="Rectangle 1600" o:spid="_x0000_s1842" style="position:absolute;left:22993;top:22046;width:1981;height:17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" filled="f" stroked="f">
                        <v:textbox style="mso-fit-shape-to-text:t" inset="0,0,0,0">
                          <w:txbxContent>
                            <w:p w14:paraId="5BB7627A" w14:textId="77777777" w:rsidR="00742970" w:rsidRDefault="00742970" w:rsidP="00F91B99">
                              <w:r>
                                <w:rPr>
                                  <w:rFonts w:ascii="Arial" w:hAnsi="Arial" w:cs="Arial"/>
                                  <w:color w:val="000000"/>
                                  <w:sz w:val="14"/>
                                  <w:szCs w:val="14"/>
                                  <w:lang w:val="en-US"/>
                                </w:rPr>
                                <w:t>5000</w:t>
                              </w:r>
                            </w:p>
                          </w:txbxContent>
                        </v:textbox>
                      </v:rect>
                      <v:rect id="Rectangle 1601" o:spid="_x0000_s1843" style="position:absolute;left:26073;top:22046;width:1435;height:17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" filled="f" stroked="f">
                        <v:textbox style="mso-fit-shape-to-text:t" inset="0,0,0,0">
                          <w:txbxContent>
                            <w:p w14:paraId="1CB8150C" w14:textId="77777777" w:rsidR="00742970" w:rsidRDefault="00742970" w:rsidP="00F91B99">
                              <w:r>
                                <w:rPr>
                                  <w:rFonts w:ascii="Arial" w:hAnsi="Arial" w:cs="Arial"/>
                                  <w:color w:val="000000"/>
                                  <w:sz w:val="14"/>
                                  <w:szCs w:val="14"/>
                                  <w:lang w:val="en-US"/>
                                </w:rPr>
                                <w:t>10k</w:t>
                              </w:r>
                            </w:p>
                          </w:txbxContent>
                        </v:textbox>
                      </v:rect>
                      <v:line id="Line 1602" o:spid="_x0000_s1844" style="position:absolute;flip:y;visibility:visible;mso-wrap-style:square" from="69,21907" to="69,220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" strokecolor="#3f3f3f" strokeweight=".55pt"/>
                      <v:line id="Line 1603" o:spid="_x0000_s1845" style="position:absolute;flip:y;visibility:visible;mso-wrap-style:square" from="3651,21907" to="3651,220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" strokecolor="#3f3f3f" strokeweight=".55pt"/>
                      <v:line id="Line 1604" o:spid="_x0000_s1846" style="position:absolute;flip:y;visibility:visible;mso-wrap-style:square" from="7232,21907" to="7232,220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" strokecolor="#3f3f3f" strokeweight=".55pt"/>
                      <v:line id="Line 1605" o:spid="_x0000_s1847" style="position:absolute;flip:y;visibility:visible;mso-wrap-style:square" from="12033,21907" to="12033,220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" strokecolor="#3f3f3f" strokeweight=".55pt"/>
                      <v:line id="Line 1606" o:spid="_x0000_s1848" style="position:absolute;flip:y;visibility:visible;mso-wrap-style:square" from="15614,21907" to="15614,220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" strokecolor="#3f3f3f" strokeweight=".55pt"/>
                      <v:line id="Line 1607" o:spid="_x0000_s1849" style="position:absolute;flip:y;visibility:visible;mso-wrap-style:square" from="19265,21907" to="19265,220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" strokecolor="#3f3f3f" strokeweight=".55pt"/>
                      <v:line id="Line 1608" o:spid="_x0000_s1850" style="position:absolute;flip:y;visibility:visible;mso-wrap-style:square" from="23996,21907" to="23996,220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" strokecolor="#3f3f3f" strokeweight=".55pt"/>
                      <v:rect id="Rectangle 1609" o:spid="_x0000_s1851" style="position:absolute;top:1289;width:27508;height:206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" filled="f" strokeweight=".55pt"/>
                      <v:rect id="Rectangle 1610" o:spid="_x0000_s1852" style="position:absolute;left:10528;top:15392;width:12465;height:58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" stroked="f">
                        <v:fill opacity="43947f"/>
                      </v:rect>
                      <v:rect id="Rectangle 1611" o:spid="_x0000_s1853" style="position:absolute;left:10604;top:15462;width:2502;height:1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" stroked="f"/>
                      <v:line id="Line 1612" o:spid="_x0000_s1854" style="position:absolute;visibility:visible;mso-wrap-style:square" from="10674,15963" to="13106,159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" strokecolor="red" strokeweight=".55pt"/>
                      <v:rect id="Rectangle 1613" o:spid="_x0000_s1855" style="position:absolute;left:13608;top:15462;width:9068;height:178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" filled="f" stroked="f">
                        <v:textbox style="mso-fit-shape-to-text:t" inset="0,0,0,0">
                          <w:txbxContent>
                            <w:p w14:paraId="365737C7" w14:textId="77777777" w:rsidR="00742970" w:rsidRDefault="00742970" w:rsidP="00F91B99">
                              <w:r>
                                <w:rPr>
                                  <w:rFonts w:ascii="Arial" w:hAnsi="Arial" w:cs="Arial"/>
                                  <w:color w:val="000000"/>
                                  <w:sz w:val="14"/>
                                  <w:szCs w:val="14"/>
                                  <w:lang w:val="en-US"/>
                                </w:rPr>
                                <w:t>Room4 (RT60=264ms)</w:t>
                              </w:r>
                            </w:p>
                          </w:txbxContent>
                        </v:textbox>
                      </v:rect>
                      <v:rect id="Rectangle 1614" o:spid="_x0000_s1856" style="position:absolute;left:10604;top:16605;width:2502;height:11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" stroked="f"/>
                      <v:line id="Line 1615" o:spid="_x0000_s1857" style="position:absolute;visibility:visible;mso-wrap-style:square" from="10674,17106" to="13106,171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" strokeweight=".55pt"/>
                      <v:rect id="Rectangle 1616" o:spid="_x0000_s1858" style="position:absolute;left:13608;top:16605;width:8572;height:178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" filled="f" stroked="f">
                        <v:textbox style="mso-fit-shape-to-text:t" inset="0,0,0,0">
                          <w:txbxContent>
                            <w:p w14:paraId="62474207" w14:textId="77777777" w:rsidR="00742970" w:rsidRDefault="00742970" w:rsidP="00F91B99">
                              <w:r>
                                <w:rPr>
                                  <w:rFonts w:ascii="Arial" w:hAnsi="Arial" w:cs="Arial"/>
                                  <w:color w:val="000000"/>
                                  <w:sz w:val="14"/>
                                  <w:szCs w:val="14"/>
                                  <w:lang w:val="en-US"/>
                                </w:rPr>
                                <w:t>Room3 (RT60=98ms)</w:t>
                              </w:r>
                            </w:p>
                          </w:txbxContent>
                        </v:textbox>
                      </v:rect>
                      <v:rect id="Rectangle 1617" o:spid="_x0000_s1859" style="position:absolute;left:10604;top:17754;width:2502;height:1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" stroked="f"/>
                      <v:line id="Line 1618" o:spid="_x0000_s1860" style="position:absolute;visibility:visible;mso-wrap-style:square" from="10814,18256" to="13106,182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" strokecolor="blue" strokeweight="1.7pt"/>
                      <v:rect id="Rectangle 1619" o:spid="_x0000_s1861" style="position:absolute;left:13608;top:17754;width:3759;height:178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" filled="f" stroked="f">
                        <v:textbox style="mso-fit-shape-to-text:t" inset="0,0,0,0">
                          <w:txbxContent>
                            <w:p w14:paraId="051B08B5" w14:textId="77777777" w:rsidR="00742970" w:rsidRDefault="00742970" w:rsidP="00F91B99">
                              <w:r>
                                <w:rPr>
                                  <w:rFonts w:ascii="Arial" w:hAnsi="Arial" w:cs="Arial"/>
                                  <w:color w:val="000000"/>
                                  <w:sz w:val="14"/>
                                  <w:szCs w:val="14"/>
                                  <w:lang w:val="en-US"/>
                                </w:rPr>
                                <w:t>reference</w:t>
                              </w:r>
                            </w:p>
                          </w:txbxContent>
                        </v:textbox>
                      </v:rect>
                      <v:rect id="Rectangle 1620" o:spid="_x0000_s1862" style="position:absolute;left:10604;top:18897;width:2502;height:1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" stroked="f"/>
                      <v:line id="Line 1621" o:spid="_x0000_s1863" style="position:absolute;visibility:visible;mso-wrap-style:square" from="10674,19399" to="13106,193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" strokecolor="gray" strokeweight=".55pt"/>
                      <v:rect id="Rectangle 1622" o:spid="_x0000_s1864" style="position:absolute;left:13608;top:18897;width:8572;height:178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" filled="f" stroked="f">
                        <v:textbox style="mso-fit-shape-to-text:t" inset="0,0,0,0">
                          <w:txbxContent>
                            <w:p w14:paraId="4E93B40A" w14:textId="77777777" w:rsidR="00742970" w:rsidRDefault="00742970" w:rsidP="00F91B99">
                              <w:r>
                                <w:rPr>
                                  <w:rFonts w:ascii="Arial" w:hAnsi="Arial" w:cs="Arial"/>
                                  <w:color w:val="000000"/>
                                  <w:sz w:val="14"/>
                                  <w:szCs w:val="14"/>
                                  <w:lang w:val="en-US"/>
                                </w:rPr>
                                <w:t>Room1 (RT60=27ms)</w:t>
                              </w:r>
                            </w:p>
                          </w:txbxContent>
                        </v:textbox>
                      </v:rect>
                      <v:rect id="Rectangle 1623" o:spid="_x0000_s1865" style="position:absolute;left:10604;top:20040;width:2502;height:11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" stroked="f"/>
                      <v:line id="Line 1624" o:spid="_x0000_s1866" style="position:absolute;visibility:visible;mso-wrap-style:square" from="10674,20542" to="13106,205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" strokecolor="maroon" strokeweight=".55pt"/>
                      <v:rect id="Rectangle 1625" o:spid="_x0000_s1867" style="position:absolute;left:13608;top:20040;width:9068;height:178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" filled="f" stroked="f">
                        <v:textbox style="mso-fit-shape-to-text:t" inset="0,0,0,0">
                          <w:txbxContent>
                            <w:p w14:paraId="1B870FB3" w14:textId="77777777" w:rsidR="00742970" w:rsidRDefault="00742970" w:rsidP="00F91B99">
                              <w:r>
                                <w:rPr>
                                  <w:rFonts w:ascii="Arial" w:hAnsi="Arial" w:cs="Arial"/>
                                  <w:color w:val="000000"/>
                                  <w:sz w:val="14"/>
                                  <w:szCs w:val="14"/>
                                  <w:lang w:val="en-US"/>
                                </w:rPr>
                                <w:t>Room2 (RT60=123ms)</w:t>
                              </w:r>
                            </w:p>
                          </w:txbxContent>
                        </v:textbox>
                      </v:rect>
                      <w10:anchorlock/>
                    </v:group>
                  </w:pict>
                </mc:Fallback>
              </mc:AlternateContent>
            </w:r>
          </w:p>
        </w:tc>
      </w:tr>
      <w:tr w:rsidR="00F91B99" w:rsidRPr="00D3733D" w14:paraId="390388EA" w14:textId="77777777" w:rsidTr="007F27D7">
        <w:trPr>
          <w:trHeight w:val="36"/>
          <w:jc w:val="center"/>
        </w:trPr>
        <w:tc>
          <w:tcPr>
            <w:tcW w:w="0" w:type="auto"/>
            <w:gridSpan w:val="2"/>
            <w:tcBorders>
              <w:top w:val="single" w:sz="4" w:space="0" w:color="auto"/>
              <w:left w:val="nil"/>
              <w:bottom w:val="nil"/>
              <w:right w:val="nil"/>
            </w:tcBorders>
            <w:shd w:val="clear" w:color="auto" w:fill="auto"/>
            <w:vAlign w:val="center"/>
          </w:tcPr>
          <w:p w14:paraId="0A8F5D86" w14:textId="36A41F10" w:rsidR="00F91B99" w:rsidRPr="00D3733D" w:rsidRDefault="00F91B99" w:rsidP="007F27D7">
            <w:pPr>
              <w:jc w:val="center"/>
              <w:rPr>
                <w:b/>
              </w:rPr>
            </w:pPr>
          </w:p>
        </w:tc>
      </w:tr>
    </w:tbl>
    <w:p w14:paraId="30CEDBDB" w14:textId="4C3601A8" w:rsidR="00181935" w:rsidRPr="00D3733D" w:rsidRDefault="00181935" w:rsidP="00A17E94">
      <w:pPr>
        <w:pStyle w:val="FigureNoTitle0"/>
      </w:pPr>
      <w:r w:rsidRPr="00D3733D">
        <w:t>Figure III.</w:t>
      </w:r>
      <w:r w:rsidR="000A402B" w:rsidRPr="00D3733D">
        <w:t>1</w:t>
      </w:r>
      <w:r w:rsidR="003E6EC7" w:rsidRPr="00D3733D">
        <w:t>1</w:t>
      </w:r>
      <w:r w:rsidRPr="00D3733D">
        <w:t xml:space="preserve"> – Phone 3, handset mode, </w:t>
      </w:r>
      <w:r w:rsidR="00997D17" w:rsidRPr="00D3733D">
        <w:t xml:space="preserve">comparison of one-twelfth-octave spectra </w:t>
      </w:r>
      <w:r w:rsidRPr="00D3733D">
        <w:t>for car noise and mix</w:t>
      </w:r>
      <w:r w:rsidR="00FB4450" w:rsidRPr="00D3733D">
        <w:t xml:space="preserve"> </w:t>
      </w:r>
      <w:r w:rsidRPr="00D3733D">
        <w:t>signal in different rooms (</w:t>
      </w:r>
      <w:r w:rsidR="00A17E94" w:rsidRPr="00D3733D">
        <w:t xml:space="preserve">left: </w:t>
      </w:r>
      <w:r w:rsidRPr="00D3733D">
        <w:t>processed</w:t>
      </w:r>
      <w:r w:rsidR="00A17E94" w:rsidRPr="00D3733D">
        <w:t>;</w:t>
      </w:r>
      <w:r w:rsidRPr="00D3733D">
        <w:t xml:space="preserve"> </w:t>
      </w:r>
      <w:r w:rsidR="00A17E94" w:rsidRPr="00D3733D">
        <w:t>right:</w:t>
      </w:r>
      <w:r w:rsidRPr="00D3733D">
        <w:t xml:space="preserve"> unprocessed)</w:t>
      </w:r>
    </w:p>
    <w:p w14:paraId="009AF739" w14:textId="77777777" w:rsidR="00D01263" w:rsidRDefault="00F91B99" w:rsidP="00125AE2">
      <w:pPr>
        <w:pStyle w:val="Normalaftertitle"/>
      </w:pPr>
      <w:r w:rsidRPr="00D3733D">
        <w:t>A further validation of the accuracy of the reproduction system when applied to a modern mobile phone is shown in Figure</w:t>
      </w:r>
      <w:r w:rsidR="0097352F" w:rsidRPr="00D3733D">
        <w:t>s</w:t>
      </w:r>
      <w:r w:rsidRPr="00D3733D">
        <w:t xml:space="preserve"> III.</w:t>
      </w:r>
      <w:r w:rsidR="00B61C2D" w:rsidRPr="00D3733D">
        <w:t>12</w:t>
      </w:r>
      <w:r w:rsidRPr="00D3733D">
        <w:t>, III.</w:t>
      </w:r>
      <w:r w:rsidR="00B61C2D" w:rsidRPr="00D3733D">
        <w:t>13</w:t>
      </w:r>
      <w:r w:rsidRPr="00D3733D">
        <w:t xml:space="preserve"> and III.</w:t>
      </w:r>
      <w:r w:rsidR="00B61C2D" w:rsidRPr="00D3733D">
        <w:t>14</w:t>
      </w:r>
      <w:r w:rsidRPr="00D3733D">
        <w:t>. The spectrograms of the same device tested in different rooms show a high degree of correlation</w:t>
      </w:r>
      <w:r w:rsidR="00FB4450" w:rsidRPr="00D3733D">
        <w:t>,</w:t>
      </w:r>
      <w:r w:rsidRPr="00D3733D">
        <w:t xml:space="preserve"> not only in the frequency domain</w:t>
      </w:r>
      <w:r w:rsidR="00FB4450" w:rsidRPr="00D3733D">
        <w:t>,</w:t>
      </w:r>
      <w:r w:rsidRPr="00D3733D">
        <w:t xml:space="preserve"> but </w:t>
      </w:r>
      <w:r w:rsidR="00FB4450" w:rsidRPr="00D3733D">
        <w:t xml:space="preserve">also </w:t>
      </w:r>
      <w:r w:rsidRPr="00D3733D">
        <w:t>in the time domain. The different transient sounds</w:t>
      </w:r>
      <w:r w:rsidR="00FB4450" w:rsidRPr="00D3733D">
        <w:t>,</w:t>
      </w:r>
      <w:r w:rsidRPr="00D3733D">
        <w:t xml:space="preserve"> being part of the </w:t>
      </w:r>
      <w:r w:rsidR="00FB4450" w:rsidRPr="00D3733D">
        <w:t>m</w:t>
      </w:r>
      <w:r w:rsidRPr="00D3733D">
        <w:t>ix background noise</w:t>
      </w:r>
      <w:r w:rsidR="00FB4450" w:rsidRPr="00D3733D">
        <w:t>,</w:t>
      </w:r>
      <w:r w:rsidRPr="00D3733D">
        <w:t xml:space="preserve"> are well reproduced independent</w:t>
      </w:r>
      <w:r w:rsidR="00FB4450" w:rsidRPr="00D3733D">
        <w:t>ly</w:t>
      </w:r>
      <w:r w:rsidRPr="00D3733D">
        <w:t xml:space="preserve"> of the test room used. </w:t>
      </w:r>
      <w:r w:rsidR="00FB4450" w:rsidRPr="00D3733D">
        <w:t>N</w:t>
      </w:r>
      <w:r w:rsidRPr="00D3733D">
        <w:t xml:space="preserve">ote that the phone incorporates certain time-variant processing techniques, which in general may lead to small deviations </w:t>
      </w:r>
      <w:r w:rsidR="00FB4450" w:rsidRPr="00D3733D">
        <w:t>in</w:t>
      </w:r>
      <w:r w:rsidRPr="00D3733D">
        <w:t xml:space="preserve"> the result between tests.</w:t>
      </w:r>
    </w:p>
    <w:p w14:paraId="3B885DEA" w14:textId="1B96BB45" w:rsidR="00F91B99" w:rsidRPr="00D3733D" w:rsidRDefault="00F91B99" w:rsidP="00125AE2">
      <w:pPr>
        <w:pStyle w:val="Normalaftertitle"/>
      </w:pPr>
      <w:r w:rsidRPr="00D3733D">
        <w:br w:type="page"/>
      </w:r>
    </w:p>
    <w:p w14:paraId="7987B711" w14:textId="77777777" w:rsidR="00F91B99" w:rsidRPr="00D3733D" w:rsidRDefault="00F91B99" w:rsidP="00F91B99"/>
    <w:tbl>
      <w:tblPr>
        <w:tblW w:w="5000" w:type="pct"/>
        <w:jc w:val="center"/>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4814"/>
        <w:gridCol w:w="4815"/>
      </w:tblGrid>
      <w:tr w:rsidR="00F91B99" w:rsidRPr="00D3733D" w14:paraId="5B0E0672" w14:textId="77777777" w:rsidTr="00181935">
        <w:trPr>
          <w:trHeight w:val="417"/>
          <w:jc w:val="center"/>
        </w:trPr>
        <w:tc>
          <w:tcPr>
            <w:tcW w:w="2500" w:type="pct"/>
            <w:shd w:val="clear" w:color="auto" w:fill="auto"/>
          </w:tcPr>
          <w:p w14:paraId="6686F7F1" w14:textId="77777777" w:rsidR="00F91B99" w:rsidRPr="00D3733D" w:rsidRDefault="00F91B99" w:rsidP="0097352F">
            <w:pPr>
              <w:pStyle w:val="FigureNoTitle0"/>
            </w:pPr>
            <w:r w:rsidRPr="00D3733D">
              <w:t>Reference</w:t>
            </w:r>
          </w:p>
          <w:p w14:paraId="62E2C0A0" w14:textId="77777777" w:rsidR="00F91B99" w:rsidRPr="00D3733D" w:rsidRDefault="00F91B99" w:rsidP="007F27D7">
            <w:pPr>
              <w:jc w:val="center"/>
              <w:rPr>
                <w:b/>
                <w:lang w:eastAsia="x-none"/>
              </w:rPr>
            </w:pPr>
            <w:r w:rsidRPr="00D3733D">
              <w:rPr>
                <w:b/>
                <w:noProof/>
                <w:lang w:eastAsia="en-GB"/>
              </w:rPr>
              <w:drawing>
                <wp:inline distT="0" distB="0" distL="0" distR="0" wp14:anchorId="3271DE22" wp14:editId="55638E73">
                  <wp:extent cx="2924175" cy="2466975"/>
                  <wp:effectExtent l="0" t="0" r="9525" b="9525"/>
                  <wp:docPr id="189" name="Grafik 1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009"/>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924175" cy="2466975"/>
                          </a:xfrm>
                          <a:prstGeom prst="rect">
                            <a:avLst/>
                          </a:prstGeom>
                          <a:noFill/>
                          <a:ln>
                            <a:noFill/>
                          </a:ln>
                        </pic:spPr>
                      </pic:pic>
                    </a:graphicData>
                  </a:graphic>
                </wp:inline>
              </w:drawing>
            </w:r>
          </w:p>
        </w:tc>
        <w:tc>
          <w:tcPr>
            <w:tcW w:w="2500" w:type="pct"/>
            <w:shd w:val="clear" w:color="auto" w:fill="auto"/>
          </w:tcPr>
          <w:p w14:paraId="30049F6E" w14:textId="5C27395F" w:rsidR="00F91B99" w:rsidRPr="00D3733D" w:rsidRDefault="00F91B99" w:rsidP="0097352F">
            <w:pPr>
              <w:pStyle w:val="FigureNoTitle0"/>
            </w:pPr>
            <w:r w:rsidRPr="00D3733D">
              <w:t>Room 1 (27</w:t>
            </w:r>
            <w:r w:rsidR="00FB4450" w:rsidRPr="00D3733D">
              <w:t> </w:t>
            </w:r>
            <w:r w:rsidRPr="00D3733D">
              <w:t>ms)</w:t>
            </w:r>
          </w:p>
          <w:p w14:paraId="3C65089E" w14:textId="77777777" w:rsidR="00F91B99" w:rsidRPr="00D3733D" w:rsidRDefault="00F91B99" w:rsidP="007F27D7">
            <w:pPr>
              <w:jc w:val="center"/>
              <w:rPr>
                <w:b/>
                <w:lang w:eastAsia="x-none"/>
              </w:rPr>
            </w:pPr>
            <w:r w:rsidRPr="00D3733D">
              <w:rPr>
                <w:b/>
                <w:noProof/>
                <w:lang w:eastAsia="en-GB"/>
              </w:rPr>
              <w:drawing>
                <wp:inline distT="0" distB="0" distL="0" distR="0" wp14:anchorId="675CB248" wp14:editId="6A30728F">
                  <wp:extent cx="2924175" cy="2466975"/>
                  <wp:effectExtent l="0" t="0" r="9525" b="9525"/>
                  <wp:docPr id="190" name="Grafik 1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008"/>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924175" cy="2466975"/>
                          </a:xfrm>
                          <a:prstGeom prst="rect">
                            <a:avLst/>
                          </a:prstGeom>
                          <a:noFill/>
                          <a:ln>
                            <a:noFill/>
                          </a:ln>
                        </pic:spPr>
                      </pic:pic>
                    </a:graphicData>
                  </a:graphic>
                </wp:inline>
              </w:drawing>
            </w:r>
          </w:p>
          <w:p w14:paraId="0B085E15" w14:textId="77777777" w:rsidR="00F91B99" w:rsidRPr="00D3733D" w:rsidRDefault="00F91B99" w:rsidP="007F27D7">
            <w:pPr>
              <w:jc w:val="center"/>
              <w:rPr>
                <w:b/>
                <w:lang w:eastAsia="x-none"/>
              </w:rPr>
            </w:pPr>
          </w:p>
        </w:tc>
      </w:tr>
      <w:tr w:rsidR="00F91B99" w:rsidRPr="00D3733D" w14:paraId="672891D4" w14:textId="77777777" w:rsidTr="00181935">
        <w:trPr>
          <w:trHeight w:val="417"/>
          <w:jc w:val="center"/>
        </w:trPr>
        <w:tc>
          <w:tcPr>
            <w:tcW w:w="2500" w:type="pct"/>
            <w:tcBorders>
              <w:bottom w:val="single" w:sz="4" w:space="0" w:color="auto"/>
            </w:tcBorders>
            <w:shd w:val="clear" w:color="auto" w:fill="auto"/>
          </w:tcPr>
          <w:p w14:paraId="441A33CE" w14:textId="680BFDBB" w:rsidR="00F91B99" w:rsidRPr="00D3733D" w:rsidRDefault="00F91B99" w:rsidP="0097352F">
            <w:pPr>
              <w:pStyle w:val="FigureNoTitle0"/>
            </w:pPr>
            <w:r w:rsidRPr="00D3733D">
              <w:t>Room 2 (123</w:t>
            </w:r>
            <w:r w:rsidR="00FB4450" w:rsidRPr="00D3733D">
              <w:t> </w:t>
            </w:r>
            <w:r w:rsidRPr="00D3733D">
              <w:t>ms)</w:t>
            </w:r>
          </w:p>
          <w:p w14:paraId="3C42515C" w14:textId="77777777" w:rsidR="00F91B99" w:rsidRPr="00D3733D" w:rsidRDefault="00F91B99" w:rsidP="007F27D7">
            <w:pPr>
              <w:jc w:val="center"/>
              <w:rPr>
                <w:b/>
                <w:lang w:eastAsia="x-none"/>
              </w:rPr>
            </w:pPr>
            <w:r w:rsidRPr="00D3733D">
              <w:rPr>
                <w:b/>
                <w:noProof/>
                <w:lang w:eastAsia="en-GB"/>
              </w:rPr>
              <w:drawing>
                <wp:inline distT="0" distB="0" distL="0" distR="0" wp14:anchorId="5FA7C232" wp14:editId="41D1E7BC">
                  <wp:extent cx="2924175" cy="2466975"/>
                  <wp:effectExtent l="0" t="0" r="9525" b="9525"/>
                  <wp:docPr id="191" name="Grafik 1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007"/>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924175" cy="2466975"/>
                          </a:xfrm>
                          <a:prstGeom prst="rect">
                            <a:avLst/>
                          </a:prstGeom>
                          <a:noFill/>
                          <a:ln>
                            <a:noFill/>
                          </a:ln>
                        </pic:spPr>
                      </pic:pic>
                    </a:graphicData>
                  </a:graphic>
                </wp:inline>
              </w:drawing>
            </w:r>
          </w:p>
        </w:tc>
        <w:tc>
          <w:tcPr>
            <w:tcW w:w="2500" w:type="pct"/>
            <w:tcBorders>
              <w:bottom w:val="single" w:sz="4" w:space="0" w:color="auto"/>
            </w:tcBorders>
            <w:shd w:val="clear" w:color="auto" w:fill="auto"/>
          </w:tcPr>
          <w:p w14:paraId="573802FF" w14:textId="2F11E266" w:rsidR="00F91B99" w:rsidRPr="00D3733D" w:rsidRDefault="00F91B99" w:rsidP="0097352F">
            <w:pPr>
              <w:pStyle w:val="FigureNoTitle0"/>
            </w:pPr>
            <w:r w:rsidRPr="00D3733D">
              <w:t>Room 4 (264</w:t>
            </w:r>
            <w:r w:rsidR="00FB4450" w:rsidRPr="00D3733D">
              <w:t> </w:t>
            </w:r>
            <w:r w:rsidRPr="00D3733D">
              <w:t>ms)</w:t>
            </w:r>
          </w:p>
          <w:p w14:paraId="1AD7E2E8" w14:textId="77777777" w:rsidR="00F91B99" w:rsidRPr="00D3733D" w:rsidRDefault="00F91B99" w:rsidP="007F27D7">
            <w:pPr>
              <w:jc w:val="center"/>
              <w:rPr>
                <w:b/>
                <w:lang w:eastAsia="x-none"/>
              </w:rPr>
            </w:pPr>
            <w:r w:rsidRPr="00D3733D">
              <w:rPr>
                <w:b/>
                <w:noProof/>
                <w:lang w:eastAsia="en-GB"/>
              </w:rPr>
              <w:drawing>
                <wp:inline distT="0" distB="0" distL="0" distR="0" wp14:anchorId="2CB3DC88" wp14:editId="0B2020F4">
                  <wp:extent cx="2924175" cy="2466975"/>
                  <wp:effectExtent l="0" t="0" r="9525" b="9525"/>
                  <wp:docPr id="192" name="Grafik 1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006"/>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924175" cy="2466975"/>
                          </a:xfrm>
                          <a:prstGeom prst="rect">
                            <a:avLst/>
                          </a:prstGeom>
                          <a:noFill/>
                          <a:ln>
                            <a:noFill/>
                          </a:ln>
                        </pic:spPr>
                      </pic:pic>
                    </a:graphicData>
                  </a:graphic>
                </wp:inline>
              </w:drawing>
            </w:r>
          </w:p>
        </w:tc>
      </w:tr>
    </w:tbl>
    <w:p w14:paraId="7AF93372" w14:textId="3DA5985E" w:rsidR="00F91B99" w:rsidRPr="00D3733D" w:rsidRDefault="00181935" w:rsidP="00125AE2">
      <w:pPr>
        <w:pStyle w:val="FigureNoTitle0"/>
      </w:pPr>
      <w:bookmarkStart w:id="253" w:name="_Ref390676975"/>
      <w:bookmarkStart w:id="254" w:name="_Ref390676970"/>
      <w:r w:rsidRPr="00D3733D">
        <w:t>Figure III.</w:t>
      </w:r>
      <w:r w:rsidR="000A402B" w:rsidRPr="00D3733D">
        <w:t>1</w:t>
      </w:r>
      <w:r w:rsidR="003E6EC7" w:rsidRPr="00D3733D">
        <w:t>2</w:t>
      </w:r>
      <w:r w:rsidRPr="00D3733D">
        <w:t xml:space="preserve"> – Spectrum v</w:t>
      </w:r>
      <w:r w:rsidR="00FB4450" w:rsidRPr="00D3733D">
        <w:t>ersu</w:t>
      </w:r>
      <w:r w:rsidRPr="00D3733D">
        <w:t xml:space="preserve">s time analysis of </w:t>
      </w:r>
      <w:r w:rsidR="00FB4450" w:rsidRPr="00D3733D">
        <w:t>the m</w:t>
      </w:r>
      <w:r w:rsidRPr="00D3733D">
        <w:t>ix</w:t>
      </w:r>
      <w:r w:rsidR="00FB4450" w:rsidRPr="00D3733D">
        <w:t xml:space="preserve"> </w:t>
      </w:r>
      <w:r w:rsidRPr="00D3733D">
        <w:t xml:space="preserve">signal for three rooms </w:t>
      </w:r>
      <w:r w:rsidR="00F80C06" w:rsidRPr="00D3733D">
        <w:br/>
      </w:r>
      <w:r w:rsidRPr="00D3733D">
        <w:t>for phone 1</w:t>
      </w:r>
      <w:r w:rsidR="00FB4450" w:rsidRPr="00D3733D">
        <w:t>; reference recording at top left</w:t>
      </w:r>
      <w:r w:rsidR="00F91B99" w:rsidRPr="00D3733D">
        <w:br w:type="page"/>
      </w:r>
    </w:p>
    <w:tbl>
      <w:tblPr>
        <w:tblW w:w="5000" w:type="pct"/>
        <w:jc w:val="center"/>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4814"/>
        <w:gridCol w:w="4815"/>
      </w:tblGrid>
      <w:tr w:rsidR="00F91B99" w:rsidRPr="00D3733D" w14:paraId="1918E215" w14:textId="77777777" w:rsidTr="00181935">
        <w:trPr>
          <w:trHeight w:val="417"/>
          <w:jc w:val="center"/>
        </w:trPr>
        <w:tc>
          <w:tcPr>
            <w:tcW w:w="2500" w:type="pct"/>
            <w:shd w:val="clear" w:color="auto" w:fill="auto"/>
          </w:tcPr>
          <w:p w14:paraId="4537A083" w14:textId="77777777" w:rsidR="00F91B99" w:rsidRPr="00D3733D" w:rsidRDefault="00F91B99" w:rsidP="0097352F">
            <w:pPr>
              <w:pStyle w:val="FigureNoTitle0"/>
            </w:pPr>
            <w:r w:rsidRPr="00D3733D">
              <w:lastRenderedPageBreak/>
              <w:t>Reference</w:t>
            </w:r>
          </w:p>
          <w:p w14:paraId="0215A46D" w14:textId="77777777" w:rsidR="00F91B99" w:rsidRPr="00D3733D" w:rsidRDefault="00F91B99" w:rsidP="007F27D7">
            <w:pPr>
              <w:jc w:val="center"/>
              <w:rPr>
                <w:b/>
                <w:lang w:eastAsia="x-none"/>
              </w:rPr>
            </w:pPr>
            <w:r w:rsidRPr="00D3733D">
              <w:rPr>
                <w:b/>
                <w:noProof/>
                <w:lang w:eastAsia="en-GB"/>
              </w:rPr>
              <w:drawing>
                <wp:inline distT="0" distB="0" distL="0" distR="0" wp14:anchorId="6A9CF86B" wp14:editId="22F32186">
                  <wp:extent cx="2924175" cy="2466975"/>
                  <wp:effectExtent l="0" t="0" r="9525" b="952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924175" cy="2466975"/>
                          </a:xfrm>
                          <a:prstGeom prst="rect">
                            <a:avLst/>
                          </a:prstGeom>
                          <a:noFill/>
                          <a:ln>
                            <a:noFill/>
                          </a:ln>
                        </pic:spPr>
                      </pic:pic>
                    </a:graphicData>
                  </a:graphic>
                </wp:inline>
              </w:drawing>
            </w:r>
          </w:p>
        </w:tc>
        <w:tc>
          <w:tcPr>
            <w:tcW w:w="2500" w:type="pct"/>
            <w:shd w:val="clear" w:color="auto" w:fill="auto"/>
          </w:tcPr>
          <w:p w14:paraId="13518D1E" w14:textId="541632BE" w:rsidR="00F91B99" w:rsidRPr="00D3733D" w:rsidRDefault="00F91B99" w:rsidP="0097352F">
            <w:pPr>
              <w:pStyle w:val="FigureNoTitle0"/>
            </w:pPr>
            <w:r w:rsidRPr="00D3733D">
              <w:t>Room 1 (27</w:t>
            </w:r>
            <w:r w:rsidR="00FB4450" w:rsidRPr="00D3733D">
              <w:t> </w:t>
            </w:r>
            <w:r w:rsidRPr="00D3733D">
              <w:t>ms)</w:t>
            </w:r>
          </w:p>
          <w:p w14:paraId="3A9F6F20" w14:textId="77777777" w:rsidR="00F91B99" w:rsidRPr="00D3733D" w:rsidRDefault="00F91B99" w:rsidP="007F27D7">
            <w:pPr>
              <w:jc w:val="center"/>
              <w:rPr>
                <w:b/>
                <w:lang w:eastAsia="x-none"/>
              </w:rPr>
            </w:pPr>
            <w:r w:rsidRPr="00D3733D">
              <w:rPr>
                <w:b/>
                <w:noProof/>
                <w:lang w:eastAsia="en-GB"/>
              </w:rPr>
              <w:drawing>
                <wp:inline distT="0" distB="0" distL="0" distR="0" wp14:anchorId="6459E6CC" wp14:editId="67F80722">
                  <wp:extent cx="2924175" cy="2466975"/>
                  <wp:effectExtent l="0" t="0" r="9525" b="9525"/>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924175" cy="2466975"/>
                          </a:xfrm>
                          <a:prstGeom prst="rect">
                            <a:avLst/>
                          </a:prstGeom>
                          <a:noFill/>
                          <a:ln>
                            <a:noFill/>
                          </a:ln>
                        </pic:spPr>
                      </pic:pic>
                    </a:graphicData>
                  </a:graphic>
                </wp:inline>
              </w:drawing>
            </w:r>
          </w:p>
          <w:p w14:paraId="1176E416" w14:textId="77777777" w:rsidR="00F91B99" w:rsidRPr="00D3733D" w:rsidRDefault="00F91B99" w:rsidP="007F27D7">
            <w:pPr>
              <w:jc w:val="center"/>
              <w:rPr>
                <w:b/>
                <w:lang w:eastAsia="x-none"/>
              </w:rPr>
            </w:pPr>
          </w:p>
        </w:tc>
      </w:tr>
      <w:tr w:rsidR="00F91B99" w:rsidRPr="00D3733D" w14:paraId="2E1BB1BA" w14:textId="77777777" w:rsidTr="00181935">
        <w:trPr>
          <w:trHeight w:val="417"/>
          <w:jc w:val="center"/>
        </w:trPr>
        <w:tc>
          <w:tcPr>
            <w:tcW w:w="2500" w:type="pct"/>
            <w:tcBorders>
              <w:bottom w:val="single" w:sz="4" w:space="0" w:color="auto"/>
            </w:tcBorders>
            <w:shd w:val="clear" w:color="auto" w:fill="auto"/>
          </w:tcPr>
          <w:p w14:paraId="6AA5FB0B" w14:textId="72A57AB0" w:rsidR="00F91B99" w:rsidRPr="00D3733D" w:rsidRDefault="00F91B99" w:rsidP="0097352F">
            <w:pPr>
              <w:pStyle w:val="FigureNoTitle0"/>
            </w:pPr>
            <w:r w:rsidRPr="00D3733D">
              <w:t>Room 2 (123</w:t>
            </w:r>
            <w:r w:rsidR="00FB4450" w:rsidRPr="00D3733D">
              <w:t> </w:t>
            </w:r>
            <w:r w:rsidRPr="00D3733D">
              <w:t>ms)</w:t>
            </w:r>
          </w:p>
          <w:p w14:paraId="7C9CD6C5" w14:textId="77777777" w:rsidR="00F91B99" w:rsidRPr="00D3733D" w:rsidRDefault="00F91B99" w:rsidP="007F27D7">
            <w:pPr>
              <w:jc w:val="center"/>
              <w:rPr>
                <w:b/>
                <w:lang w:eastAsia="x-none"/>
              </w:rPr>
            </w:pPr>
            <w:r w:rsidRPr="00D3733D">
              <w:rPr>
                <w:b/>
                <w:noProof/>
                <w:lang w:eastAsia="en-GB"/>
              </w:rPr>
              <w:drawing>
                <wp:inline distT="0" distB="0" distL="0" distR="0" wp14:anchorId="31369A30" wp14:editId="16C6006D">
                  <wp:extent cx="2924175" cy="2466975"/>
                  <wp:effectExtent l="0" t="0" r="9525" b="952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2924175" cy="2466975"/>
                          </a:xfrm>
                          <a:prstGeom prst="rect">
                            <a:avLst/>
                          </a:prstGeom>
                          <a:noFill/>
                          <a:ln>
                            <a:noFill/>
                          </a:ln>
                        </pic:spPr>
                      </pic:pic>
                    </a:graphicData>
                  </a:graphic>
                </wp:inline>
              </w:drawing>
            </w:r>
          </w:p>
        </w:tc>
        <w:tc>
          <w:tcPr>
            <w:tcW w:w="2500" w:type="pct"/>
            <w:tcBorders>
              <w:bottom w:val="single" w:sz="4" w:space="0" w:color="auto"/>
            </w:tcBorders>
            <w:shd w:val="clear" w:color="auto" w:fill="auto"/>
          </w:tcPr>
          <w:p w14:paraId="27E8347C" w14:textId="51609FB5" w:rsidR="00F91B99" w:rsidRPr="00D3733D" w:rsidRDefault="00F91B99" w:rsidP="0097352F">
            <w:pPr>
              <w:pStyle w:val="FigureNoTitle0"/>
            </w:pPr>
            <w:r w:rsidRPr="00D3733D">
              <w:t>Room 3 (98</w:t>
            </w:r>
            <w:r w:rsidR="00FB4450" w:rsidRPr="00D3733D">
              <w:t> </w:t>
            </w:r>
            <w:r w:rsidRPr="00D3733D">
              <w:t>ms)</w:t>
            </w:r>
          </w:p>
          <w:p w14:paraId="123248B3" w14:textId="77777777" w:rsidR="00F91B99" w:rsidRPr="00D3733D" w:rsidRDefault="00F91B99" w:rsidP="007F27D7">
            <w:pPr>
              <w:jc w:val="center"/>
              <w:rPr>
                <w:b/>
                <w:lang w:eastAsia="x-none"/>
              </w:rPr>
            </w:pPr>
            <w:r w:rsidRPr="00D3733D">
              <w:rPr>
                <w:b/>
                <w:noProof/>
                <w:lang w:eastAsia="en-GB"/>
              </w:rPr>
              <w:drawing>
                <wp:inline distT="0" distB="0" distL="0" distR="0" wp14:anchorId="450B1908" wp14:editId="55CC3407">
                  <wp:extent cx="2924175" cy="2466975"/>
                  <wp:effectExtent l="0" t="0" r="9525" b="952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924175" cy="2466975"/>
                          </a:xfrm>
                          <a:prstGeom prst="rect">
                            <a:avLst/>
                          </a:prstGeom>
                          <a:noFill/>
                          <a:ln>
                            <a:noFill/>
                          </a:ln>
                        </pic:spPr>
                      </pic:pic>
                    </a:graphicData>
                  </a:graphic>
                </wp:inline>
              </w:drawing>
            </w:r>
          </w:p>
        </w:tc>
      </w:tr>
    </w:tbl>
    <w:p w14:paraId="2DC7D9E2" w14:textId="0677D150" w:rsidR="00F91B99" w:rsidRPr="00D3733D" w:rsidRDefault="00181935" w:rsidP="00F80C06">
      <w:pPr>
        <w:pStyle w:val="FigureNoTitle0"/>
      </w:pPr>
      <w:r w:rsidRPr="00D3733D">
        <w:t>Figure III.</w:t>
      </w:r>
      <w:r w:rsidR="000A402B" w:rsidRPr="00D3733D">
        <w:t>1</w:t>
      </w:r>
      <w:r w:rsidR="003E6EC7" w:rsidRPr="00D3733D">
        <w:t>3</w:t>
      </w:r>
      <w:r w:rsidRPr="00D3733D">
        <w:t xml:space="preserve"> – Spectrum v</w:t>
      </w:r>
      <w:r w:rsidR="00FB4450" w:rsidRPr="00D3733D">
        <w:t>ersu</w:t>
      </w:r>
      <w:r w:rsidRPr="00D3733D">
        <w:t xml:space="preserve">s time analysis of </w:t>
      </w:r>
      <w:r w:rsidR="00FB4450" w:rsidRPr="00D3733D">
        <w:t>the m</w:t>
      </w:r>
      <w:r w:rsidRPr="00D3733D">
        <w:t>ix</w:t>
      </w:r>
      <w:r w:rsidR="00FB4450" w:rsidRPr="00D3733D">
        <w:t xml:space="preserve"> </w:t>
      </w:r>
      <w:r w:rsidRPr="00D3733D">
        <w:t xml:space="preserve">signal for three rooms </w:t>
      </w:r>
      <w:r w:rsidR="00F80C06" w:rsidRPr="00D3733D">
        <w:br/>
      </w:r>
      <w:r w:rsidRPr="00D3733D">
        <w:t>for phone 2</w:t>
      </w:r>
      <w:r w:rsidR="00FB4450" w:rsidRPr="00D3733D">
        <w:t>; reference recording at top left</w:t>
      </w:r>
      <w:bookmarkEnd w:id="253"/>
      <w:bookmarkEnd w:id="254"/>
      <w:r w:rsidR="00F91B99" w:rsidRPr="00D3733D">
        <w:br w:type="page"/>
      </w:r>
    </w:p>
    <w:tbl>
      <w:tblPr>
        <w:tblW w:w="5000" w:type="pct"/>
        <w:jc w:val="center"/>
        <w:tblLook w:val="04A0" w:firstRow="1" w:lastRow="0" w:firstColumn="1" w:lastColumn="0" w:noHBand="0" w:noVBand="1"/>
      </w:tblPr>
      <w:tblGrid>
        <w:gridCol w:w="9639"/>
      </w:tblGrid>
      <w:tr w:rsidR="00F91B99" w:rsidRPr="00D3733D" w14:paraId="3D57059E" w14:textId="77777777" w:rsidTr="00181935">
        <w:trPr>
          <w:trHeight w:val="36"/>
          <w:jc w:val="center"/>
        </w:trPr>
        <w:tc>
          <w:tcPr>
            <w:tcW w:w="5000" w:type="pct"/>
            <w:shd w:val="clear" w:color="auto" w:fill="auto"/>
            <w:vAlign w:val="center"/>
          </w:tcPr>
          <w:tbl>
            <w:tblPr>
              <w:tblW w:w="9639" w:type="dxa"/>
              <w:jc w:val="center"/>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4706"/>
              <w:gridCol w:w="4707"/>
            </w:tblGrid>
            <w:tr w:rsidR="00F91B99" w:rsidRPr="00D3733D" w14:paraId="516FF7A3" w14:textId="77777777" w:rsidTr="00D01263">
              <w:trPr>
                <w:trHeight w:val="417"/>
                <w:jc w:val="center"/>
              </w:trPr>
              <w:tc>
                <w:tcPr>
                  <w:tcW w:w="0" w:type="auto"/>
                  <w:shd w:val="clear" w:color="auto" w:fill="auto"/>
                </w:tcPr>
                <w:p w14:paraId="4BD1297C" w14:textId="77777777" w:rsidR="00F91B99" w:rsidRPr="00D3733D" w:rsidRDefault="00F91B99" w:rsidP="0097352F">
                  <w:pPr>
                    <w:pStyle w:val="FigureNoTitle0"/>
                  </w:pPr>
                  <w:r w:rsidRPr="00D3733D">
                    <w:lastRenderedPageBreak/>
                    <w:t>Reference</w:t>
                  </w:r>
                </w:p>
                <w:p w14:paraId="323158AF" w14:textId="77777777" w:rsidR="00F91B99" w:rsidRPr="00D3733D" w:rsidRDefault="00F91B99" w:rsidP="007F27D7">
                  <w:pPr>
                    <w:jc w:val="center"/>
                    <w:rPr>
                      <w:b/>
                      <w:lang w:eastAsia="x-none"/>
                    </w:rPr>
                  </w:pPr>
                  <w:r w:rsidRPr="00D3733D">
                    <w:rPr>
                      <w:b/>
                      <w:noProof/>
                      <w:lang w:eastAsia="en-GB"/>
                    </w:rPr>
                    <w:drawing>
                      <wp:inline distT="0" distB="0" distL="0" distR="0" wp14:anchorId="15F4CE82" wp14:editId="6BA2FC28">
                        <wp:extent cx="2924175" cy="2466975"/>
                        <wp:effectExtent l="0" t="0" r="9525" b="9525"/>
                        <wp:docPr id="197"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3"/>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924175" cy="2466975"/>
                                </a:xfrm>
                                <a:prstGeom prst="rect">
                                  <a:avLst/>
                                </a:prstGeom>
                                <a:noFill/>
                                <a:ln>
                                  <a:noFill/>
                                </a:ln>
                              </pic:spPr>
                            </pic:pic>
                          </a:graphicData>
                        </a:graphic>
                      </wp:inline>
                    </w:drawing>
                  </w:r>
                </w:p>
              </w:tc>
              <w:tc>
                <w:tcPr>
                  <w:tcW w:w="0" w:type="auto"/>
                  <w:shd w:val="clear" w:color="auto" w:fill="auto"/>
                </w:tcPr>
                <w:p w14:paraId="2A23F4DD" w14:textId="01F649F2" w:rsidR="00F91B99" w:rsidRPr="00D3733D" w:rsidRDefault="00F91B99" w:rsidP="0097352F">
                  <w:pPr>
                    <w:pStyle w:val="FigureNoTitle0"/>
                  </w:pPr>
                  <w:r w:rsidRPr="00D3733D">
                    <w:t>Room 1 (27</w:t>
                  </w:r>
                  <w:r w:rsidR="00FB4450" w:rsidRPr="00D3733D">
                    <w:t> </w:t>
                  </w:r>
                  <w:r w:rsidRPr="00D3733D">
                    <w:t>ms)</w:t>
                  </w:r>
                </w:p>
                <w:p w14:paraId="40757A1B" w14:textId="77777777" w:rsidR="00F91B99" w:rsidRPr="00D3733D" w:rsidRDefault="00F91B99" w:rsidP="007F27D7">
                  <w:pPr>
                    <w:jc w:val="center"/>
                    <w:rPr>
                      <w:b/>
                      <w:lang w:eastAsia="x-none"/>
                    </w:rPr>
                  </w:pPr>
                  <w:r w:rsidRPr="00D3733D">
                    <w:rPr>
                      <w:b/>
                      <w:noProof/>
                      <w:lang w:eastAsia="en-GB"/>
                    </w:rPr>
                    <w:drawing>
                      <wp:inline distT="0" distB="0" distL="0" distR="0" wp14:anchorId="66B08DCE" wp14:editId="1E3CFAAB">
                        <wp:extent cx="2924175" cy="2466975"/>
                        <wp:effectExtent l="0" t="0" r="9525" b="9525"/>
                        <wp:docPr id="198"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4"/>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924175" cy="2466975"/>
                                </a:xfrm>
                                <a:prstGeom prst="rect">
                                  <a:avLst/>
                                </a:prstGeom>
                                <a:noFill/>
                                <a:ln>
                                  <a:noFill/>
                                </a:ln>
                              </pic:spPr>
                            </pic:pic>
                          </a:graphicData>
                        </a:graphic>
                      </wp:inline>
                    </w:drawing>
                  </w:r>
                </w:p>
                <w:p w14:paraId="75DA4402" w14:textId="77777777" w:rsidR="00F91B99" w:rsidRPr="00D3733D" w:rsidRDefault="00F91B99" w:rsidP="007F27D7">
                  <w:pPr>
                    <w:jc w:val="center"/>
                    <w:rPr>
                      <w:b/>
                      <w:lang w:eastAsia="x-none"/>
                    </w:rPr>
                  </w:pPr>
                </w:p>
              </w:tc>
            </w:tr>
            <w:tr w:rsidR="00F91B99" w:rsidRPr="00D3733D" w14:paraId="07980851" w14:textId="77777777" w:rsidTr="00D01263">
              <w:trPr>
                <w:trHeight w:val="417"/>
                <w:jc w:val="center"/>
              </w:trPr>
              <w:tc>
                <w:tcPr>
                  <w:tcW w:w="0" w:type="auto"/>
                  <w:shd w:val="clear" w:color="auto" w:fill="auto"/>
                </w:tcPr>
                <w:p w14:paraId="4F7C0C3E" w14:textId="607F69F5" w:rsidR="00F91B99" w:rsidRPr="00D3733D" w:rsidRDefault="00F91B99" w:rsidP="0097352F">
                  <w:pPr>
                    <w:pStyle w:val="FigureNoTitle0"/>
                  </w:pPr>
                  <w:r w:rsidRPr="00D3733D">
                    <w:t>Room 2 (123</w:t>
                  </w:r>
                  <w:r w:rsidR="00FB4450" w:rsidRPr="00D3733D">
                    <w:t> </w:t>
                  </w:r>
                  <w:r w:rsidRPr="00D3733D">
                    <w:t>ms)</w:t>
                  </w:r>
                </w:p>
                <w:p w14:paraId="64EE932B" w14:textId="77777777" w:rsidR="00F91B99" w:rsidRPr="00D3733D" w:rsidRDefault="00F91B99" w:rsidP="007F27D7">
                  <w:pPr>
                    <w:jc w:val="center"/>
                    <w:rPr>
                      <w:b/>
                      <w:lang w:eastAsia="x-none"/>
                    </w:rPr>
                  </w:pPr>
                  <w:r w:rsidRPr="00D3733D">
                    <w:rPr>
                      <w:b/>
                      <w:noProof/>
                      <w:lang w:eastAsia="en-GB"/>
                    </w:rPr>
                    <w:drawing>
                      <wp:inline distT="0" distB="0" distL="0" distR="0" wp14:anchorId="24693C01" wp14:editId="742FA995">
                        <wp:extent cx="2924175" cy="2466975"/>
                        <wp:effectExtent l="0" t="0" r="9525" b="9525"/>
                        <wp:docPr id="199"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924175" cy="2466975"/>
                                </a:xfrm>
                                <a:prstGeom prst="rect">
                                  <a:avLst/>
                                </a:prstGeom>
                                <a:noFill/>
                                <a:ln>
                                  <a:noFill/>
                                </a:ln>
                              </pic:spPr>
                            </pic:pic>
                          </a:graphicData>
                        </a:graphic>
                      </wp:inline>
                    </w:drawing>
                  </w:r>
                </w:p>
              </w:tc>
              <w:tc>
                <w:tcPr>
                  <w:tcW w:w="0" w:type="auto"/>
                  <w:shd w:val="clear" w:color="auto" w:fill="auto"/>
                </w:tcPr>
                <w:p w14:paraId="2F90C0FF" w14:textId="1310B9D2" w:rsidR="00F91B99" w:rsidRPr="00D3733D" w:rsidRDefault="00F91B99" w:rsidP="0097352F">
                  <w:pPr>
                    <w:pStyle w:val="FigureNoTitle0"/>
                  </w:pPr>
                  <w:r w:rsidRPr="00D3733D">
                    <w:t>Room 4 (264</w:t>
                  </w:r>
                  <w:r w:rsidR="00FB4450" w:rsidRPr="00D3733D">
                    <w:t> </w:t>
                  </w:r>
                  <w:r w:rsidRPr="00D3733D">
                    <w:t>ms)</w:t>
                  </w:r>
                </w:p>
                <w:p w14:paraId="5F48D173" w14:textId="77777777" w:rsidR="00F91B99" w:rsidRPr="00D3733D" w:rsidRDefault="00F91B99" w:rsidP="007F27D7">
                  <w:pPr>
                    <w:jc w:val="center"/>
                    <w:rPr>
                      <w:b/>
                      <w:lang w:eastAsia="x-none"/>
                    </w:rPr>
                  </w:pPr>
                  <w:r w:rsidRPr="00D3733D">
                    <w:rPr>
                      <w:b/>
                      <w:noProof/>
                      <w:lang w:eastAsia="en-GB"/>
                    </w:rPr>
                    <w:drawing>
                      <wp:inline distT="0" distB="0" distL="0" distR="0" wp14:anchorId="6389B44F" wp14:editId="34D72C37">
                        <wp:extent cx="2924175" cy="2466975"/>
                        <wp:effectExtent l="0" t="0" r="9525" b="9525"/>
                        <wp:docPr id="200"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36"/>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924175" cy="2466975"/>
                                </a:xfrm>
                                <a:prstGeom prst="rect">
                                  <a:avLst/>
                                </a:prstGeom>
                                <a:noFill/>
                                <a:ln>
                                  <a:noFill/>
                                </a:ln>
                              </pic:spPr>
                            </pic:pic>
                          </a:graphicData>
                        </a:graphic>
                      </wp:inline>
                    </w:drawing>
                  </w:r>
                </w:p>
              </w:tc>
            </w:tr>
          </w:tbl>
          <w:p w14:paraId="5908B00F" w14:textId="77777777" w:rsidR="00F91B99" w:rsidRPr="00D3733D" w:rsidRDefault="00F91B99" w:rsidP="007F27D7">
            <w:pPr>
              <w:ind w:left="1462" w:hanging="1462"/>
              <w:rPr>
                <w:b/>
              </w:rPr>
            </w:pPr>
          </w:p>
        </w:tc>
      </w:tr>
    </w:tbl>
    <w:p w14:paraId="7939599E" w14:textId="14D331BB" w:rsidR="00181935" w:rsidRPr="00D3733D" w:rsidRDefault="00181935" w:rsidP="00A17E94">
      <w:pPr>
        <w:pStyle w:val="FigureNoTitle0"/>
        <w:rPr>
          <w:lang w:eastAsia="x-none"/>
        </w:rPr>
      </w:pPr>
      <w:r w:rsidRPr="00D3733D">
        <w:t>Figure III.</w:t>
      </w:r>
      <w:r w:rsidR="000A402B" w:rsidRPr="00D3733D">
        <w:t>1</w:t>
      </w:r>
      <w:r w:rsidR="003E6EC7" w:rsidRPr="00D3733D">
        <w:t>4</w:t>
      </w:r>
      <w:r w:rsidRPr="00D3733D">
        <w:t xml:space="preserve"> – Spectrum v</w:t>
      </w:r>
      <w:r w:rsidR="00FB4450" w:rsidRPr="00D3733D">
        <w:t>ersu</w:t>
      </w:r>
      <w:r w:rsidRPr="00D3733D">
        <w:t xml:space="preserve">s time analysis of </w:t>
      </w:r>
      <w:r w:rsidR="00FB4450" w:rsidRPr="00D3733D">
        <w:t>the m</w:t>
      </w:r>
      <w:r w:rsidRPr="00D3733D">
        <w:t>ix</w:t>
      </w:r>
      <w:r w:rsidR="00FB4450" w:rsidRPr="00D3733D">
        <w:t xml:space="preserve"> </w:t>
      </w:r>
      <w:r w:rsidRPr="00D3733D">
        <w:t xml:space="preserve">signal for three rooms </w:t>
      </w:r>
      <w:r w:rsidR="00F80C06" w:rsidRPr="00D3733D">
        <w:br/>
      </w:r>
      <w:r w:rsidRPr="00D3733D">
        <w:t>for phone 3</w:t>
      </w:r>
      <w:r w:rsidR="00FB4450" w:rsidRPr="00D3733D">
        <w:t>; reference recording at</w:t>
      </w:r>
      <w:r w:rsidRPr="00D3733D">
        <w:t> top left</w:t>
      </w:r>
    </w:p>
    <w:p w14:paraId="32967108" w14:textId="77777777" w:rsidR="00F91B99" w:rsidRPr="00D3733D" w:rsidRDefault="00F91B99" w:rsidP="007C19B0">
      <w:pPr>
        <w:pStyle w:val="Heading4"/>
      </w:pPr>
      <w:bookmarkStart w:id="255" w:name="_Toc390762676"/>
      <w:bookmarkStart w:id="256" w:name="_Toc390762800"/>
      <w:bookmarkStart w:id="257" w:name="_Toc390767969"/>
      <w:bookmarkStart w:id="258" w:name="_Toc513708764"/>
      <w:r w:rsidRPr="00D3733D">
        <w:t>III.9.3.5</w:t>
      </w:r>
      <w:r w:rsidRPr="00D3733D">
        <w:tab/>
        <w:t>Handset measurements I – MOS comparison</w:t>
      </w:r>
      <w:bookmarkEnd w:id="255"/>
      <w:bookmarkEnd w:id="256"/>
      <w:bookmarkEnd w:id="257"/>
      <w:bookmarkEnd w:id="258"/>
    </w:p>
    <w:p w14:paraId="507B1819" w14:textId="0564EE2D" w:rsidR="00F91B99" w:rsidRPr="00D3733D" w:rsidRDefault="00F91B99" w:rsidP="00A17E94">
      <w:pPr>
        <w:rPr>
          <w:lang w:eastAsia="x-none"/>
        </w:rPr>
      </w:pPr>
      <w:r w:rsidRPr="00D3733D">
        <w:t>Figure III.</w:t>
      </w:r>
      <w:r w:rsidR="002C79C7" w:rsidRPr="00D3733D">
        <w:t>1</w:t>
      </w:r>
      <w:r w:rsidR="003E6EC7" w:rsidRPr="00D3733D">
        <w:t>5</w:t>
      </w:r>
      <w:r w:rsidRPr="00D3733D">
        <w:rPr>
          <w:lang w:eastAsia="x-none"/>
        </w:rPr>
        <w:t xml:space="preserve"> shows the </w:t>
      </w:r>
      <w:r w:rsidR="00A17E94" w:rsidRPr="00D3733D">
        <w:rPr>
          <w:lang w:eastAsia="x-none"/>
        </w:rPr>
        <w:t>mean opinion score (</w:t>
      </w:r>
      <w:r w:rsidRPr="00D3733D">
        <w:rPr>
          <w:lang w:eastAsia="x-none"/>
        </w:rPr>
        <w:t>MOS</w:t>
      </w:r>
      <w:r w:rsidR="00A17E94" w:rsidRPr="00D3733D">
        <w:rPr>
          <w:lang w:eastAsia="x-none"/>
        </w:rPr>
        <w:t>)</w:t>
      </w:r>
      <w:r w:rsidRPr="00D3733D">
        <w:rPr>
          <w:lang w:eastAsia="x-none"/>
        </w:rPr>
        <w:t xml:space="preserve"> values measured in the simulation in relation to the MOS values measured in </w:t>
      </w:r>
      <w:r w:rsidR="003E37D7" w:rsidRPr="00D3733D">
        <w:rPr>
          <w:lang w:eastAsia="x-none"/>
        </w:rPr>
        <w:t xml:space="preserve">the </w:t>
      </w:r>
      <w:r w:rsidRPr="00D3733D">
        <w:rPr>
          <w:lang w:eastAsia="x-none"/>
        </w:rPr>
        <w:t xml:space="preserve">original sound field for the handset case. High correlation between values determined in the reproduced sound field and original sound field can be observed. The correlation factors are given in </w:t>
      </w:r>
      <w:r w:rsidRPr="00D3733D">
        <w:t>Table III.</w:t>
      </w:r>
      <w:r w:rsidR="00B61C2D" w:rsidRPr="00D3733D">
        <w:t>4</w:t>
      </w:r>
      <w:r w:rsidRPr="00D3733D">
        <w:rPr>
          <w:lang w:eastAsia="x-none"/>
        </w:rPr>
        <w:t>.</w:t>
      </w:r>
    </w:p>
    <w:p w14:paraId="0AE85BAC" w14:textId="0AE47C76" w:rsidR="00F91B99" w:rsidRPr="00D3733D" w:rsidRDefault="00ED0B45" w:rsidP="00ED0B45">
      <w:pPr>
        <w:pStyle w:val="Figure"/>
      </w:pPr>
      <w:r w:rsidRPr="00D3733D">
        <w:rPr>
          <w:noProof/>
          <w:lang w:eastAsia="en-GB"/>
        </w:rPr>
        <w:lastRenderedPageBreak/>
        <w:drawing>
          <wp:inline distT="0" distB="0" distL="0" distR="0" wp14:anchorId="7A876559" wp14:editId="64A2C171">
            <wp:extent cx="5904695" cy="6171003"/>
            <wp:effectExtent l="0" t="0" r="1270" b="127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908685" cy="6175173"/>
                    </a:xfrm>
                    <a:prstGeom prst="rect">
                      <a:avLst/>
                    </a:prstGeom>
                    <a:noFill/>
                    <a:ln>
                      <a:noFill/>
                    </a:ln>
                  </pic:spPr>
                </pic:pic>
              </a:graphicData>
            </a:graphic>
          </wp:inline>
        </w:drawing>
      </w:r>
    </w:p>
    <w:p w14:paraId="3B25CD40" w14:textId="2AFF459E" w:rsidR="00F91B99" w:rsidRPr="00D3733D" w:rsidRDefault="00181935" w:rsidP="0013688E">
      <w:pPr>
        <w:pStyle w:val="FigureNoTitle0"/>
      </w:pPr>
      <w:r w:rsidRPr="00D3733D">
        <w:t>Figure III.1</w:t>
      </w:r>
      <w:r w:rsidR="003E6EC7" w:rsidRPr="00D3733D">
        <w:t>5</w:t>
      </w:r>
      <w:r w:rsidR="00206D08" w:rsidRPr="00D3733D">
        <w:t> –</w:t>
      </w:r>
      <w:r w:rsidRPr="00D3733D">
        <w:t xml:space="preserve"> Results of the S-MOS, N-MOS and G-MOS measurements for different phones</w:t>
      </w:r>
      <w:r w:rsidR="00A17E94" w:rsidRPr="00D3733D">
        <w:t>,</w:t>
      </w:r>
      <w:r w:rsidRPr="00D3733D">
        <w:t xml:space="preserve"> located in </w:t>
      </w:r>
      <w:r w:rsidR="00A17E94" w:rsidRPr="00D3733D">
        <w:t xml:space="preserve">the </w:t>
      </w:r>
      <w:r w:rsidRPr="00D3733D">
        <w:t>handset position</w:t>
      </w:r>
      <w:r w:rsidR="00A17E94" w:rsidRPr="00D3733D">
        <w:t>, in different rooms</w:t>
      </w:r>
    </w:p>
    <w:p w14:paraId="12047938" w14:textId="137EB378" w:rsidR="00A17E94" w:rsidRPr="00D3733D" w:rsidRDefault="00A17E94" w:rsidP="008670AF">
      <w:pPr>
        <w:pStyle w:val="TableNoTitle0"/>
        <w:spacing w:before="240"/>
      </w:pPr>
      <w:bookmarkStart w:id="259" w:name="_Ref390678765"/>
      <w:r w:rsidRPr="00D3733D">
        <w:t>Table III.</w:t>
      </w:r>
      <w:r w:rsidR="00B61C2D" w:rsidRPr="00D3733D">
        <w:t>4</w:t>
      </w:r>
      <w:bookmarkEnd w:id="259"/>
      <w:r w:rsidRPr="00D3733D">
        <w:t xml:space="preserve"> – Correlation of mean opinion score values for different phones in different rooms</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tblCellMar>
        <w:tblLook w:val="04A0" w:firstRow="1" w:lastRow="0" w:firstColumn="1" w:lastColumn="0" w:noHBand="0" w:noVBand="1"/>
      </w:tblPr>
      <w:tblGrid>
        <w:gridCol w:w="3003"/>
        <w:gridCol w:w="1970"/>
        <w:gridCol w:w="2328"/>
        <w:gridCol w:w="2328"/>
      </w:tblGrid>
      <w:tr w:rsidR="00A17E94" w:rsidRPr="00D3733D" w14:paraId="0EA3F309" w14:textId="77777777" w:rsidTr="004156A3">
        <w:trPr>
          <w:jc w:val="center"/>
        </w:trPr>
        <w:tc>
          <w:tcPr>
            <w:tcW w:w="1559" w:type="pct"/>
            <w:vAlign w:val="center"/>
          </w:tcPr>
          <w:p w14:paraId="50AB0CF8" w14:textId="77777777" w:rsidR="00A17E94" w:rsidRPr="00D3733D" w:rsidRDefault="00A17E94" w:rsidP="004156A3">
            <w:pPr>
              <w:pStyle w:val="Tablehead"/>
            </w:pPr>
            <w:r w:rsidRPr="00D3733D">
              <w:t>Name</w:t>
            </w:r>
          </w:p>
        </w:tc>
        <w:tc>
          <w:tcPr>
            <w:tcW w:w="1023" w:type="pct"/>
            <w:shd w:val="clear" w:color="auto" w:fill="auto"/>
            <w:vAlign w:val="center"/>
          </w:tcPr>
          <w:p w14:paraId="4D1D65B4" w14:textId="77777777" w:rsidR="00A17E94" w:rsidRPr="00D3733D" w:rsidRDefault="00A17E94" w:rsidP="004156A3">
            <w:pPr>
              <w:pStyle w:val="Tablehead"/>
            </w:pPr>
            <w:r w:rsidRPr="00D3733D">
              <w:t>G-MOS</w:t>
            </w:r>
            <w:r w:rsidRPr="00D3733D">
              <w:rPr>
                <w:b w:val="0"/>
                <w:bCs/>
              </w:rPr>
              <w:t xml:space="preserve"> (%)</w:t>
            </w:r>
          </w:p>
        </w:tc>
        <w:tc>
          <w:tcPr>
            <w:tcW w:w="1209" w:type="pct"/>
            <w:shd w:val="clear" w:color="auto" w:fill="auto"/>
            <w:vAlign w:val="center"/>
          </w:tcPr>
          <w:p w14:paraId="7BD37B89" w14:textId="77777777" w:rsidR="00A17E94" w:rsidRPr="00D3733D" w:rsidRDefault="00A17E94" w:rsidP="004156A3">
            <w:pPr>
              <w:pStyle w:val="Tablehead"/>
            </w:pPr>
            <w:r w:rsidRPr="00D3733D">
              <w:t>N-MOS</w:t>
            </w:r>
            <w:r w:rsidRPr="00D3733D">
              <w:rPr>
                <w:b w:val="0"/>
                <w:bCs/>
              </w:rPr>
              <w:t xml:space="preserve"> (%)</w:t>
            </w:r>
          </w:p>
        </w:tc>
        <w:tc>
          <w:tcPr>
            <w:tcW w:w="1209" w:type="pct"/>
          </w:tcPr>
          <w:p w14:paraId="7B372C1B" w14:textId="77777777" w:rsidR="00A17E94" w:rsidRPr="00D3733D" w:rsidRDefault="00A17E94" w:rsidP="004156A3">
            <w:pPr>
              <w:pStyle w:val="Tablehead"/>
            </w:pPr>
            <w:r w:rsidRPr="00D3733D">
              <w:t>S-MOS</w:t>
            </w:r>
            <w:r w:rsidRPr="00D3733D">
              <w:rPr>
                <w:b w:val="0"/>
                <w:bCs/>
              </w:rPr>
              <w:t xml:space="preserve"> (%)</w:t>
            </w:r>
          </w:p>
        </w:tc>
      </w:tr>
      <w:tr w:rsidR="00A17E94" w:rsidRPr="00D3733D" w14:paraId="6CEB3D58" w14:textId="77777777" w:rsidTr="004156A3">
        <w:trPr>
          <w:jc w:val="center"/>
        </w:trPr>
        <w:tc>
          <w:tcPr>
            <w:tcW w:w="1559" w:type="pct"/>
            <w:vAlign w:val="center"/>
          </w:tcPr>
          <w:p w14:paraId="42AF510C" w14:textId="77777777" w:rsidR="00A17E94" w:rsidRPr="00D3733D" w:rsidRDefault="00A17E94" w:rsidP="004156A3">
            <w:pPr>
              <w:pStyle w:val="Tabletext"/>
              <w:jc w:val="center"/>
            </w:pPr>
            <w:r w:rsidRPr="00D3733D">
              <w:t>Room 1</w:t>
            </w:r>
          </w:p>
        </w:tc>
        <w:tc>
          <w:tcPr>
            <w:tcW w:w="1023" w:type="pct"/>
            <w:shd w:val="clear" w:color="auto" w:fill="auto"/>
            <w:vAlign w:val="center"/>
          </w:tcPr>
          <w:p w14:paraId="5AC51CB7" w14:textId="6A3DB1C9" w:rsidR="00A17E94" w:rsidRPr="00D3733D" w:rsidRDefault="00A17E94" w:rsidP="004156A3">
            <w:pPr>
              <w:pStyle w:val="Tabletext"/>
              <w:jc w:val="center"/>
            </w:pPr>
            <w:r w:rsidRPr="00D3733D">
              <w:t>98.9</w:t>
            </w:r>
          </w:p>
        </w:tc>
        <w:tc>
          <w:tcPr>
            <w:tcW w:w="1209" w:type="pct"/>
            <w:shd w:val="clear" w:color="auto" w:fill="auto"/>
            <w:vAlign w:val="center"/>
          </w:tcPr>
          <w:p w14:paraId="56EB6CC6" w14:textId="61B68392" w:rsidR="00A17E94" w:rsidRPr="00D3733D" w:rsidRDefault="00A17E94" w:rsidP="004156A3">
            <w:pPr>
              <w:pStyle w:val="Tabletext"/>
              <w:jc w:val="center"/>
            </w:pPr>
            <w:r w:rsidRPr="00D3733D">
              <w:t>90.4</w:t>
            </w:r>
          </w:p>
        </w:tc>
        <w:tc>
          <w:tcPr>
            <w:tcW w:w="1209" w:type="pct"/>
          </w:tcPr>
          <w:p w14:paraId="20B8CF09" w14:textId="57683CFD" w:rsidR="00A17E94" w:rsidRPr="00D3733D" w:rsidRDefault="00A17E94" w:rsidP="004156A3">
            <w:pPr>
              <w:pStyle w:val="Tabletext"/>
              <w:jc w:val="center"/>
            </w:pPr>
            <w:r w:rsidRPr="00D3733D">
              <w:t>98.9</w:t>
            </w:r>
          </w:p>
        </w:tc>
      </w:tr>
      <w:tr w:rsidR="00A17E94" w:rsidRPr="00D3733D" w14:paraId="4298803A" w14:textId="77777777" w:rsidTr="004156A3">
        <w:trPr>
          <w:jc w:val="center"/>
        </w:trPr>
        <w:tc>
          <w:tcPr>
            <w:tcW w:w="1559" w:type="pct"/>
            <w:vAlign w:val="center"/>
          </w:tcPr>
          <w:p w14:paraId="179D5833" w14:textId="77777777" w:rsidR="00A17E94" w:rsidRPr="00D3733D" w:rsidRDefault="00A17E94" w:rsidP="004156A3">
            <w:pPr>
              <w:pStyle w:val="Tabletext"/>
              <w:jc w:val="center"/>
            </w:pPr>
            <w:r w:rsidRPr="00D3733D">
              <w:t>Room 2</w:t>
            </w:r>
          </w:p>
        </w:tc>
        <w:tc>
          <w:tcPr>
            <w:tcW w:w="1023" w:type="pct"/>
            <w:shd w:val="clear" w:color="auto" w:fill="auto"/>
            <w:vAlign w:val="center"/>
          </w:tcPr>
          <w:p w14:paraId="0A4D607E" w14:textId="605EB705" w:rsidR="00A17E94" w:rsidRPr="00D3733D" w:rsidRDefault="00A17E94" w:rsidP="004156A3">
            <w:pPr>
              <w:pStyle w:val="Tabletext"/>
              <w:jc w:val="center"/>
            </w:pPr>
            <w:r w:rsidRPr="00D3733D">
              <w:t>99.6</w:t>
            </w:r>
          </w:p>
        </w:tc>
        <w:tc>
          <w:tcPr>
            <w:tcW w:w="1209" w:type="pct"/>
            <w:shd w:val="clear" w:color="auto" w:fill="auto"/>
            <w:vAlign w:val="center"/>
          </w:tcPr>
          <w:p w14:paraId="557B6B95" w14:textId="194D08C5" w:rsidR="00A17E94" w:rsidRPr="00D3733D" w:rsidRDefault="00A17E94" w:rsidP="004156A3">
            <w:pPr>
              <w:pStyle w:val="Tabletext"/>
              <w:jc w:val="center"/>
            </w:pPr>
            <w:r w:rsidRPr="00D3733D">
              <w:t>93.3</w:t>
            </w:r>
          </w:p>
        </w:tc>
        <w:tc>
          <w:tcPr>
            <w:tcW w:w="1209" w:type="pct"/>
          </w:tcPr>
          <w:p w14:paraId="7ADB1A9A" w14:textId="71753DB8" w:rsidR="00A17E94" w:rsidRPr="00D3733D" w:rsidRDefault="00A17E94" w:rsidP="004156A3">
            <w:pPr>
              <w:pStyle w:val="Tabletext"/>
              <w:jc w:val="center"/>
            </w:pPr>
            <w:r w:rsidRPr="00D3733D">
              <w:t>99.7</w:t>
            </w:r>
          </w:p>
        </w:tc>
      </w:tr>
      <w:tr w:rsidR="00A17E94" w:rsidRPr="00D3733D" w14:paraId="5FE63C5B" w14:textId="77777777" w:rsidTr="004156A3">
        <w:trPr>
          <w:jc w:val="center"/>
        </w:trPr>
        <w:tc>
          <w:tcPr>
            <w:tcW w:w="1559" w:type="pct"/>
            <w:vAlign w:val="center"/>
          </w:tcPr>
          <w:p w14:paraId="6F7C1BB1" w14:textId="77777777" w:rsidR="00A17E94" w:rsidRPr="00D3733D" w:rsidRDefault="00A17E94" w:rsidP="004156A3">
            <w:pPr>
              <w:pStyle w:val="Tabletext"/>
              <w:jc w:val="center"/>
            </w:pPr>
            <w:r w:rsidRPr="00D3733D">
              <w:t>Room 3</w:t>
            </w:r>
          </w:p>
        </w:tc>
        <w:tc>
          <w:tcPr>
            <w:tcW w:w="1023" w:type="pct"/>
            <w:shd w:val="clear" w:color="auto" w:fill="auto"/>
            <w:vAlign w:val="center"/>
          </w:tcPr>
          <w:p w14:paraId="073F415A" w14:textId="21DF8AB3" w:rsidR="00A17E94" w:rsidRPr="00D3733D" w:rsidRDefault="00A17E94" w:rsidP="004156A3">
            <w:pPr>
              <w:pStyle w:val="Tabletext"/>
              <w:jc w:val="center"/>
            </w:pPr>
            <w:r w:rsidRPr="00D3733D">
              <w:t>99.2</w:t>
            </w:r>
          </w:p>
        </w:tc>
        <w:tc>
          <w:tcPr>
            <w:tcW w:w="1209" w:type="pct"/>
            <w:shd w:val="clear" w:color="auto" w:fill="auto"/>
            <w:vAlign w:val="center"/>
          </w:tcPr>
          <w:p w14:paraId="20BACA7A" w14:textId="6F26BEA0" w:rsidR="00A17E94" w:rsidRPr="00D3733D" w:rsidRDefault="00A17E94" w:rsidP="004156A3">
            <w:pPr>
              <w:pStyle w:val="Tabletext"/>
              <w:jc w:val="center"/>
            </w:pPr>
            <w:r w:rsidRPr="00D3733D">
              <w:t>90.3</w:t>
            </w:r>
          </w:p>
        </w:tc>
        <w:tc>
          <w:tcPr>
            <w:tcW w:w="1209" w:type="pct"/>
          </w:tcPr>
          <w:p w14:paraId="38F66750" w14:textId="150AD710" w:rsidR="00A17E94" w:rsidRPr="00D3733D" w:rsidRDefault="00A17E94" w:rsidP="004156A3">
            <w:pPr>
              <w:pStyle w:val="Tabletext"/>
              <w:jc w:val="center"/>
            </w:pPr>
            <w:r w:rsidRPr="00D3733D">
              <w:t>99.5</w:t>
            </w:r>
          </w:p>
        </w:tc>
      </w:tr>
      <w:tr w:rsidR="00A17E94" w:rsidRPr="00D3733D" w14:paraId="42650486" w14:textId="77777777" w:rsidTr="004156A3">
        <w:trPr>
          <w:jc w:val="center"/>
        </w:trPr>
        <w:tc>
          <w:tcPr>
            <w:tcW w:w="1559" w:type="pct"/>
            <w:vAlign w:val="center"/>
          </w:tcPr>
          <w:p w14:paraId="1EA6562A" w14:textId="77777777" w:rsidR="00A17E94" w:rsidRPr="00D3733D" w:rsidRDefault="00A17E94" w:rsidP="004156A3">
            <w:pPr>
              <w:pStyle w:val="Tabletext"/>
              <w:jc w:val="center"/>
            </w:pPr>
            <w:r w:rsidRPr="00D3733D">
              <w:t>Room 4</w:t>
            </w:r>
          </w:p>
        </w:tc>
        <w:tc>
          <w:tcPr>
            <w:tcW w:w="1023" w:type="pct"/>
            <w:shd w:val="clear" w:color="auto" w:fill="auto"/>
            <w:vAlign w:val="center"/>
          </w:tcPr>
          <w:p w14:paraId="6E443A55" w14:textId="1E7ED5ED" w:rsidR="00A17E94" w:rsidRPr="00D3733D" w:rsidRDefault="00A17E94" w:rsidP="004156A3">
            <w:pPr>
              <w:pStyle w:val="Tabletext"/>
              <w:jc w:val="center"/>
            </w:pPr>
            <w:r w:rsidRPr="00D3733D">
              <w:t>99.5</w:t>
            </w:r>
          </w:p>
        </w:tc>
        <w:tc>
          <w:tcPr>
            <w:tcW w:w="1209" w:type="pct"/>
            <w:shd w:val="clear" w:color="auto" w:fill="auto"/>
            <w:vAlign w:val="center"/>
          </w:tcPr>
          <w:p w14:paraId="4A7ECE1B" w14:textId="24BDE488" w:rsidR="00A17E94" w:rsidRPr="00D3733D" w:rsidRDefault="00A17E94" w:rsidP="004156A3">
            <w:pPr>
              <w:pStyle w:val="Tabletext"/>
              <w:jc w:val="center"/>
            </w:pPr>
            <w:r w:rsidRPr="00D3733D">
              <w:t>97.4</w:t>
            </w:r>
          </w:p>
        </w:tc>
        <w:tc>
          <w:tcPr>
            <w:tcW w:w="1209" w:type="pct"/>
          </w:tcPr>
          <w:p w14:paraId="7DB5CC21" w14:textId="08DB8925" w:rsidR="00A17E94" w:rsidRPr="00D3733D" w:rsidRDefault="00A17E94" w:rsidP="004156A3">
            <w:pPr>
              <w:pStyle w:val="Tabletext"/>
              <w:jc w:val="center"/>
            </w:pPr>
            <w:r w:rsidRPr="00D3733D">
              <w:t>99.7</w:t>
            </w:r>
          </w:p>
        </w:tc>
      </w:tr>
    </w:tbl>
    <w:p w14:paraId="1220DE7F" w14:textId="77777777" w:rsidR="00A17E94" w:rsidRPr="00D3733D" w:rsidRDefault="00A17E94" w:rsidP="00A17E94">
      <w:pPr>
        <w:pStyle w:val="Normalaftertitle"/>
      </w:pPr>
    </w:p>
    <w:p w14:paraId="0FABAC92" w14:textId="77777777" w:rsidR="00F91B99" w:rsidRPr="00D3733D" w:rsidRDefault="00F91B99" w:rsidP="007C19B0">
      <w:pPr>
        <w:pStyle w:val="Heading4"/>
      </w:pPr>
      <w:bookmarkStart w:id="260" w:name="_Toc513708765"/>
      <w:r w:rsidRPr="00D3733D">
        <w:t>III.9.3.6</w:t>
      </w:r>
      <w:r w:rsidRPr="00D3733D">
        <w:tab/>
        <w:t>Handset measurements II – spectral comparison</w:t>
      </w:r>
      <w:bookmarkEnd w:id="260"/>
    </w:p>
    <w:p w14:paraId="48081084" w14:textId="72C3000D" w:rsidR="00F91B99" w:rsidRPr="00D3733D" w:rsidRDefault="00F91B99" w:rsidP="00DD3C33">
      <w:pPr>
        <w:rPr>
          <w:lang w:eastAsia="x-none"/>
        </w:rPr>
      </w:pPr>
      <w:r w:rsidRPr="00D3733D">
        <w:rPr>
          <w:lang w:eastAsia="x-none"/>
        </w:rPr>
        <w:t>Further experiments especially concentrating on the hands-free-mode were conducted in a second set of test</w:t>
      </w:r>
      <w:r w:rsidR="003E37D7" w:rsidRPr="00D3733D">
        <w:rPr>
          <w:lang w:eastAsia="x-none"/>
        </w:rPr>
        <w:t>s</w:t>
      </w:r>
      <w:r w:rsidRPr="00D3733D">
        <w:rPr>
          <w:lang w:eastAsia="x-none"/>
        </w:rPr>
        <w:t>. For this purpose, two phones</w:t>
      </w:r>
      <w:r w:rsidR="003E37D7" w:rsidRPr="00D3733D">
        <w:rPr>
          <w:lang w:eastAsia="x-none"/>
        </w:rPr>
        <w:t>,</w:t>
      </w:r>
      <w:r w:rsidRPr="00D3733D">
        <w:rPr>
          <w:lang w:eastAsia="x-none"/>
        </w:rPr>
        <w:t xml:space="preserve"> </w:t>
      </w:r>
      <w:r w:rsidR="003E37D7" w:rsidRPr="00D3733D">
        <w:rPr>
          <w:lang w:eastAsia="x-none"/>
        </w:rPr>
        <w:t>numbered</w:t>
      </w:r>
      <w:r w:rsidRPr="00D3733D">
        <w:rPr>
          <w:lang w:eastAsia="x-none"/>
        </w:rPr>
        <w:t xml:space="preserve"> 4 and 5</w:t>
      </w:r>
      <w:r w:rsidR="003E37D7" w:rsidRPr="00D3733D">
        <w:rPr>
          <w:lang w:eastAsia="x-none"/>
        </w:rPr>
        <w:t>,</w:t>
      </w:r>
      <w:r w:rsidRPr="00D3733D">
        <w:rPr>
          <w:lang w:eastAsia="x-none"/>
        </w:rPr>
        <w:t xml:space="preserve"> both providing wideband transmission in hands-free mode</w:t>
      </w:r>
      <w:r w:rsidR="003E37D7" w:rsidRPr="00D3733D">
        <w:rPr>
          <w:lang w:eastAsia="x-none"/>
        </w:rPr>
        <w:t>,</w:t>
      </w:r>
      <w:r w:rsidRPr="00D3733D">
        <w:rPr>
          <w:lang w:eastAsia="x-none"/>
        </w:rPr>
        <w:t xml:space="preserve"> were used in addition to </w:t>
      </w:r>
      <w:r w:rsidR="003E37D7" w:rsidRPr="00D3733D">
        <w:rPr>
          <w:lang w:eastAsia="x-none"/>
        </w:rPr>
        <w:t>p</w:t>
      </w:r>
      <w:r w:rsidRPr="00D3733D">
        <w:rPr>
          <w:lang w:eastAsia="x-none"/>
        </w:rPr>
        <w:t xml:space="preserve">hone 1. Also, an additional new background noise </w:t>
      </w:r>
      <w:r w:rsidR="003E37D7" w:rsidRPr="00D3733D">
        <w:rPr>
          <w:lang w:eastAsia="x-none"/>
        </w:rPr>
        <w:t>wa</w:t>
      </w:r>
      <w:r w:rsidRPr="00D3733D">
        <w:rPr>
          <w:lang w:eastAsia="x-none"/>
        </w:rPr>
        <w:t xml:space="preserve">s introduced. In the reference </w:t>
      </w:r>
      <w:r w:rsidR="009501AC" w:rsidRPr="00D3733D">
        <w:rPr>
          <w:lang w:eastAsia="x-none"/>
        </w:rPr>
        <w:t>set-up</w:t>
      </w:r>
      <w:r w:rsidR="003E37D7" w:rsidRPr="00D3733D">
        <w:rPr>
          <w:lang w:eastAsia="x-none"/>
        </w:rPr>
        <w:t>,</w:t>
      </w:r>
      <w:r w:rsidRPr="00D3733D">
        <w:rPr>
          <w:lang w:eastAsia="x-none"/>
        </w:rPr>
        <w:t xml:space="preserve"> a cafeteria noise was played back by a loudspeaker located on the left side behind the HATS. This background noise is called </w:t>
      </w:r>
      <w:r w:rsidR="005C655C" w:rsidRPr="00D3733D">
        <w:rPr>
          <w:lang w:eastAsia="x-none"/>
        </w:rPr>
        <w:t>"</w:t>
      </w:r>
      <w:r w:rsidRPr="00D3733D">
        <w:rPr>
          <w:lang w:eastAsia="x-none"/>
        </w:rPr>
        <w:t>single speaker</w:t>
      </w:r>
      <w:r w:rsidR="005C655C" w:rsidRPr="00D3733D">
        <w:rPr>
          <w:lang w:eastAsia="x-none"/>
        </w:rPr>
        <w:t>"</w:t>
      </w:r>
      <w:r w:rsidRPr="00D3733D">
        <w:rPr>
          <w:lang w:eastAsia="x-none"/>
        </w:rPr>
        <w:t xml:space="preserve"> in the following. This additional simulation was </w:t>
      </w:r>
      <w:r w:rsidR="003E37D7" w:rsidRPr="00D3733D">
        <w:rPr>
          <w:lang w:eastAsia="x-none"/>
        </w:rPr>
        <w:t>done</w:t>
      </w:r>
      <w:r w:rsidRPr="00D3733D">
        <w:rPr>
          <w:lang w:eastAsia="x-none"/>
        </w:rPr>
        <w:t xml:space="preserve"> in order to cover the situation of only one interfering sound source considered to be the most demanding for the simulation </w:t>
      </w:r>
      <w:r w:rsidR="009501AC" w:rsidRPr="00D3733D">
        <w:rPr>
          <w:lang w:eastAsia="x-none"/>
        </w:rPr>
        <w:t>set-up</w:t>
      </w:r>
      <w:r w:rsidRPr="00D3733D">
        <w:rPr>
          <w:lang w:eastAsia="x-none"/>
        </w:rPr>
        <w:t xml:space="preserve">. The average levels of this single speaker signal were 57.3 dBSPL(A) for </w:t>
      </w:r>
      <w:r w:rsidR="0044145F" w:rsidRPr="00D3733D">
        <w:rPr>
          <w:lang w:eastAsia="x-none"/>
        </w:rPr>
        <w:t>the h</w:t>
      </w:r>
      <w:r w:rsidRPr="00D3733D">
        <w:rPr>
          <w:lang w:eastAsia="x-none"/>
        </w:rPr>
        <w:t xml:space="preserve">andset position and 58.1 dBSPL(A) for </w:t>
      </w:r>
      <w:r w:rsidR="0044145F" w:rsidRPr="00D3733D">
        <w:rPr>
          <w:lang w:eastAsia="x-none"/>
        </w:rPr>
        <w:t>the h</w:t>
      </w:r>
      <w:r w:rsidRPr="00D3733D">
        <w:rPr>
          <w:lang w:eastAsia="x-none"/>
        </w:rPr>
        <w:t>ands-free position. Figure III.1</w:t>
      </w:r>
      <w:r w:rsidR="003E6EC7" w:rsidRPr="00D3733D">
        <w:rPr>
          <w:lang w:eastAsia="x-none"/>
        </w:rPr>
        <w:t>6</w:t>
      </w:r>
      <w:r w:rsidRPr="00D3733D">
        <w:rPr>
          <w:lang w:eastAsia="x-none"/>
        </w:rPr>
        <w:t xml:space="preserve"> shows an example </w:t>
      </w:r>
      <w:r w:rsidR="009501AC" w:rsidRPr="00D3733D">
        <w:rPr>
          <w:lang w:eastAsia="x-none"/>
        </w:rPr>
        <w:t>set-up</w:t>
      </w:r>
      <w:r w:rsidRPr="00D3733D">
        <w:rPr>
          <w:lang w:eastAsia="x-none"/>
        </w:rPr>
        <w:t xml:space="preserve"> for a handset measurement in </w:t>
      </w:r>
      <w:r w:rsidR="003E37D7" w:rsidRPr="00D3733D">
        <w:rPr>
          <w:lang w:eastAsia="x-none"/>
        </w:rPr>
        <w:t>r</w:t>
      </w:r>
      <w:r w:rsidRPr="00D3733D">
        <w:rPr>
          <w:lang w:eastAsia="x-none"/>
        </w:rPr>
        <w:t>oom 2 (RT60</w:t>
      </w:r>
      <w:r w:rsidR="009B3F94" w:rsidRPr="00D3733D">
        <w:rPr>
          <w:lang w:eastAsia="x-none"/>
        </w:rPr>
        <w:t>:</w:t>
      </w:r>
      <w:r w:rsidRPr="00D3733D">
        <w:rPr>
          <w:lang w:eastAsia="x-none"/>
        </w:rPr>
        <w:t xml:space="preserve"> 123</w:t>
      </w:r>
      <w:r w:rsidR="00F57533" w:rsidRPr="00D3733D">
        <w:rPr>
          <w:lang w:eastAsia="x-none"/>
        </w:rPr>
        <w:t> </w:t>
      </w:r>
      <w:r w:rsidRPr="00D3733D">
        <w:rPr>
          <w:lang w:eastAsia="x-none"/>
        </w:rPr>
        <w:t>ms).</w:t>
      </w:r>
    </w:p>
    <w:p w14:paraId="7D662B36" w14:textId="161707EB" w:rsidR="006B3972" w:rsidRPr="00D3733D" w:rsidRDefault="006B3972" w:rsidP="006B3972">
      <w:pPr>
        <w:pStyle w:val="Figure"/>
      </w:pPr>
      <w:r w:rsidRPr="00D3733D">
        <w:object w:dxaOrig="7479" w:dyaOrig="6560" w14:anchorId="0A591213">
          <v:shape id="_x0000_i1026" type="#_x0000_t75" style="width:4in;height:251.15pt" o:ole="">
            <v:imagedata r:id="rId136" o:title=""/>
          </v:shape>
          <o:OLEObject Type="Embed" ProgID="CorelPhotoPaint.Image.11" ShapeID="_x0000_i1026" DrawAspect="Content" ObjectID="_1597150270" r:id="rId137"/>
        </w:object>
      </w:r>
    </w:p>
    <w:p w14:paraId="09E83558" w14:textId="4FEA822D" w:rsidR="00F91B99" w:rsidRPr="00D3733D" w:rsidRDefault="00243235" w:rsidP="00DD3C33">
      <w:pPr>
        <w:pStyle w:val="FigureNoTitle0"/>
        <w:rPr>
          <w:lang w:eastAsia="x-none"/>
        </w:rPr>
      </w:pPr>
      <w:r w:rsidRPr="00D3733D">
        <w:t>Figure III.1</w:t>
      </w:r>
      <w:r w:rsidR="003E6EC7" w:rsidRPr="00D3733D">
        <w:t>6</w:t>
      </w:r>
      <w:r w:rsidRPr="00D3733D">
        <w:t xml:space="preserve"> – Example </w:t>
      </w:r>
      <w:r w:rsidR="009501AC" w:rsidRPr="00D3733D">
        <w:t>set-up</w:t>
      </w:r>
      <w:r w:rsidRPr="00D3733D">
        <w:t xml:space="preserve"> for a handset measurement in </w:t>
      </w:r>
      <w:r w:rsidR="003E37D7" w:rsidRPr="00D3733D">
        <w:t>r</w:t>
      </w:r>
      <w:r w:rsidRPr="00D3733D">
        <w:t>oom 2 (RT60</w:t>
      </w:r>
      <w:r w:rsidR="003E37D7" w:rsidRPr="00D3733D">
        <w:t>:</w:t>
      </w:r>
      <w:r w:rsidRPr="00D3733D">
        <w:t xml:space="preserve"> 123</w:t>
      </w:r>
      <w:r w:rsidR="00CA3041" w:rsidRPr="00D3733D">
        <w:t xml:space="preserve"> </w:t>
      </w:r>
      <w:r w:rsidRPr="00D3733D">
        <w:t>ms)</w:t>
      </w:r>
    </w:p>
    <w:p w14:paraId="0B56CA5A" w14:textId="6FB387F0" w:rsidR="00F91B99" w:rsidRPr="00D3733D" w:rsidRDefault="00F91B99" w:rsidP="008670AF">
      <w:pPr>
        <w:pStyle w:val="Normalaftertitle"/>
        <w:rPr>
          <w:lang w:eastAsia="x-none"/>
        </w:rPr>
      </w:pPr>
      <w:r w:rsidRPr="00D3733D">
        <w:rPr>
          <w:lang w:eastAsia="de-DE"/>
        </w:rPr>
        <w:t xml:space="preserve">The results of these measurements are shown in </w:t>
      </w:r>
      <w:r w:rsidR="00DD3C33" w:rsidRPr="00D3733D">
        <w:rPr>
          <w:lang w:eastAsia="de-DE"/>
        </w:rPr>
        <w:t>F</w:t>
      </w:r>
      <w:r w:rsidR="00B61C2D" w:rsidRPr="00D3733D">
        <w:rPr>
          <w:lang w:eastAsia="de-DE"/>
        </w:rPr>
        <w:t>igures III.17</w:t>
      </w:r>
      <w:r w:rsidR="00DD3C33" w:rsidRPr="00D3733D">
        <w:rPr>
          <w:lang w:eastAsia="de-DE"/>
        </w:rPr>
        <w:t xml:space="preserve"> to III.</w:t>
      </w:r>
      <w:r w:rsidR="00B61C2D" w:rsidRPr="00D3733D">
        <w:rPr>
          <w:lang w:eastAsia="de-DE"/>
        </w:rPr>
        <w:t>19</w:t>
      </w:r>
      <w:r w:rsidRPr="00D3733D">
        <w:rPr>
          <w:lang w:eastAsia="de-DE"/>
        </w:rPr>
        <w:t>. In this experiment</w:t>
      </w:r>
      <w:r w:rsidR="00DD3C33" w:rsidRPr="00D3733D">
        <w:rPr>
          <w:lang w:eastAsia="de-DE"/>
        </w:rPr>
        <w:t>,</w:t>
      </w:r>
      <w:r w:rsidRPr="00D3733D">
        <w:rPr>
          <w:lang w:eastAsia="de-DE"/>
        </w:rPr>
        <w:t xml:space="preserve"> only room</w:t>
      </w:r>
      <w:r w:rsidR="00DD3C33" w:rsidRPr="00D3733D">
        <w:rPr>
          <w:lang w:eastAsia="de-DE"/>
        </w:rPr>
        <w:t>s</w:t>
      </w:r>
      <w:r w:rsidRPr="00D3733D">
        <w:rPr>
          <w:lang w:eastAsia="de-DE"/>
        </w:rPr>
        <w:t xml:space="preserve"> 1, 2 and 4 were used for setting up the background noise field simulation.</w:t>
      </w:r>
    </w:p>
    <w:tbl>
      <w:tblPr>
        <w:tblW w:w="5000" w:type="pct"/>
        <w:jc w:val="center"/>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4814"/>
        <w:gridCol w:w="4815"/>
      </w:tblGrid>
      <w:tr w:rsidR="00F91B99" w:rsidRPr="00D3733D" w14:paraId="06C7A3D6" w14:textId="77777777" w:rsidTr="00243235">
        <w:trPr>
          <w:trHeight w:val="417"/>
          <w:jc w:val="center"/>
        </w:trPr>
        <w:tc>
          <w:tcPr>
            <w:tcW w:w="2500" w:type="pct"/>
            <w:shd w:val="clear" w:color="auto" w:fill="auto"/>
          </w:tcPr>
          <w:p w14:paraId="1B9D8549" w14:textId="1BC35A39" w:rsidR="00F91B99" w:rsidRPr="00D3733D" w:rsidRDefault="00F91B99" w:rsidP="006B3972">
            <w:pPr>
              <w:pStyle w:val="FigureNoTitle0"/>
              <w:keepNext/>
            </w:pPr>
            <w:r w:rsidRPr="00D3733D">
              <w:lastRenderedPageBreak/>
              <w:t>Car</w:t>
            </w:r>
            <w:r w:rsidR="0044145F" w:rsidRPr="00D3733D">
              <w:t xml:space="preserve"> </w:t>
            </w:r>
            <w:r w:rsidRPr="00D3733D">
              <w:t xml:space="preserve">noise </w:t>
            </w:r>
            <w:r w:rsidR="006B3972" w:rsidRPr="00D3733D">
              <w:t>–</w:t>
            </w:r>
            <w:r w:rsidRPr="00D3733D">
              <w:t xml:space="preserve"> processed</w:t>
            </w:r>
          </w:p>
          <w:p w14:paraId="050F09E7" w14:textId="77777777" w:rsidR="00F91B99" w:rsidRPr="00D3733D" w:rsidRDefault="00F91B99" w:rsidP="006B3972">
            <w:pPr>
              <w:keepNext/>
              <w:keepLines/>
              <w:jc w:val="center"/>
              <w:rPr>
                <w:b/>
                <w:lang w:eastAsia="x-none"/>
              </w:rPr>
            </w:pPr>
            <w:r w:rsidRPr="00D3733D">
              <w:rPr>
                <w:b/>
                <w:noProof/>
                <w:lang w:eastAsia="en-GB"/>
              </w:rPr>
              <w:drawing>
                <wp:inline distT="0" distB="0" distL="0" distR="0" wp14:anchorId="5E5D725E" wp14:editId="41F971F7">
                  <wp:extent cx="2838450" cy="2190750"/>
                  <wp:effectExtent l="0" t="0" r="0" b="0"/>
                  <wp:docPr id="208" name="Grafik 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985"/>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838450" cy="2190750"/>
                          </a:xfrm>
                          <a:prstGeom prst="rect">
                            <a:avLst/>
                          </a:prstGeom>
                          <a:noFill/>
                          <a:ln>
                            <a:noFill/>
                          </a:ln>
                        </pic:spPr>
                      </pic:pic>
                    </a:graphicData>
                  </a:graphic>
                </wp:inline>
              </w:drawing>
            </w:r>
          </w:p>
          <w:p w14:paraId="2CFBA83A" w14:textId="77777777" w:rsidR="00F91B99" w:rsidRPr="00D3733D" w:rsidRDefault="00F91B99" w:rsidP="006B3972">
            <w:pPr>
              <w:keepNext/>
              <w:keepLines/>
              <w:jc w:val="center"/>
              <w:rPr>
                <w:b/>
                <w:lang w:eastAsia="x-none"/>
              </w:rPr>
            </w:pPr>
          </w:p>
        </w:tc>
        <w:tc>
          <w:tcPr>
            <w:tcW w:w="2500" w:type="pct"/>
            <w:shd w:val="clear" w:color="auto" w:fill="auto"/>
          </w:tcPr>
          <w:p w14:paraId="4D719395" w14:textId="3006611F" w:rsidR="00F91B99" w:rsidRPr="00D3733D" w:rsidRDefault="006B3972" w:rsidP="006B3972">
            <w:pPr>
              <w:pStyle w:val="FigureNoTitle0"/>
              <w:keepNext/>
            </w:pPr>
            <w:r w:rsidRPr="00D3733D">
              <w:t>Car</w:t>
            </w:r>
            <w:r w:rsidR="0044145F" w:rsidRPr="00D3733D">
              <w:t xml:space="preserve"> </w:t>
            </w:r>
            <w:r w:rsidRPr="00D3733D">
              <w:t>noise –</w:t>
            </w:r>
            <w:r w:rsidR="00F91B99" w:rsidRPr="00D3733D">
              <w:t xml:space="preserve"> unprocessed</w:t>
            </w:r>
          </w:p>
          <w:p w14:paraId="1937A528" w14:textId="77777777" w:rsidR="00F91B99" w:rsidRPr="00D3733D" w:rsidRDefault="00F91B99" w:rsidP="006B3972">
            <w:pPr>
              <w:keepNext/>
              <w:keepLines/>
              <w:jc w:val="center"/>
              <w:rPr>
                <w:b/>
                <w:lang w:eastAsia="x-none"/>
              </w:rPr>
            </w:pPr>
            <w:r w:rsidRPr="00D3733D">
              <w:rPr>
                <w:b/>
                <w:noProof/>
                <w:lang w:eastAsia="en-GB"/>
              </w:rPr>
              <w:drawing>
                <wp:inline distT="0" distB="0" distL="0" distR="0" wp14:anchorId="1995E733" wp14:editId="26D35A88">
                  <wp:extent cx="2838450" cy="2190750"/>
                  <wp:effectExtent l="0" t="0" r="0" b="0"/>
                  <wp:docPr id="209" name="Grafik 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986"/>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838450" cy="2190750"/>
                          </a:xfrm>
                          <a:prstGeom prst="rect">
                            <a:avLst/>
                          </a:prstGeom>
                          <a:noFill/>
                          <a:ln>
                            <a:noFill/>
                          </a:ln>
                        </pic:spPr>
                      </pic:pic>
                    </a:graphicData>
                  </a:graphic>
                </wp:inline>
              </w:drawing>
            </w:r>
          </w:p>
        </w:tc>
      </w:tr>
      <w:tr w:rsidR="00F91B99" w:rsidRPr="00D3733D" w14:paraId="29A715B3" w14:textId="77777777" w:rsidTr="00243235">
        <w:trPr>
          <w:trHeight w:val="417"/>
          <w:jc w:val="center"/>
        </w:trPr>
        <w:tc>
          <w:tcPr>
            <w:tcW w:w="2500" w:type="pct"/>
            <w:shd w:val="clear" w:color="auto" w:fill="auto"/>
          </w:tcPr>
          <w:p w14:paraId="33E4F3FA" w14:textId="77777777" w:rsidR="00F91B99" w:rsidRPr="00D3733D" w:rsidRDefault="00F91B99" w:rsidP="006B3972">
            <w:pPr>
              <w:keepNext/>
              <w:keepLines/>
              <w:jc w:val="center"/>
              <w:rPr>
                <w:b/>
                <w:lang w:eastAsia="x-none"/>
              </w:rPr>
            </w:pPr>
            <w:r w:rsidRPr="00D3733D">
              <w:rPr>
                <w:b/>
                <w:lang w:eastAsia="x-none"/>
              </w:rPr>
              <w:t>Mix - processed</w:t>
            </w:r>
          </w:p>
          <w:p w14:paraId="7170903D" w14:textId="77777777" w:rsidR="00F91B99" w:rsidRPr="00D3733D" w:rsidRDefault="00F91B99" w:rsidP="006B3972">
            <w:pPr>
              <w:keepNext/>
              <w:keepLines/>
              <w:jc w:val="center"/>
              <w:rPr>
                <w:b/>
                <w:lang w:eastAsia="x-none"/>
              </w:rPr>
            </w:pPr>
            <w:r w:rsidRPr="00D3733D">
              <w:rPr>
                <w:b/>
                <w:noProof/>
                <w:lang w:eastAsia="en-GB"/>
              </w:rPr>
              <w:drawing>
                <wp:inline distT="0" distB="0" distL="0" distR="0" wp14:anchorId="1544E66E" wp14:editId="0F48C755">
                  <wp:extent cx="2743200" cy="2190750"/>
                  <wp:effectExtent l="0" t="0" r="0" b="0"/>
                  <wp:docPr id="210" name="Grafik 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988"/>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743200" cy="2190750"/>
                          </a:xfrm>
                          <a:prstGeom prst="rect">
                            <a:avLst/>
                          </a:prstGeom>
                          <a:noFill/>
                          <a:ln>
                            <a:noFill/>
                          </a:ln>
                        </pic:spPr>
                      </pic:pic>
                    </a:graphicData>
                  </a:graphic>
                </wp:inline>
              </w:drawing>
            </w:r>
          </w:p>
        </w:tc>
        <w:tc>
          <w:tcPr>
            <w:tcW w:w="2500" w:type="pct"/>
            <w:shd w:val="clear" w:color="auto" w:fill="auto"/>
          </w:tcPr>
          <w:p w14:paraId="065A6CE0" w14:textId="77777777" w:rsidR="00F91B99" w:rsidRPr="00D3733D" w:rsidRDefault="00F91B99" w:rsidP="006B3972">
            <w:pPr>
              <w:keepNext/>
              <w:keepLines/>
              <w:jc w:val="center"/>
              <w:rPr>
                <w:b/>
                <w:lang w:eastAsia="x-none"/>
              </w:rPr>
            </w:pPr>
            <w:r w:rsidRPr="00D3733D">
              <w:rPr>
                <w:b/>
                <w:lang w:eastAsia="x-none"/>
              </w:rPr>
              <w:t>Mix - unprocessed</w:t>
            </w:r>
          </w:p>
          <w:p w14:paraId="560F7277" w14:textId="77777777" w:rsidR="00F91B99" w:rsidRPr="00D3733D" w:rsidRDefault="00F91B99" w:rsidP="006B3972">
            <w:pPr>
              <w:keepNext/>
              <w:keepLines/>
              <w:jc w:val="center"/>
              <w:rPr>
                <w:b/>
                <w:lang w:eastAsia="x-none"/>
              </w:rPr>
            </w:pPr>
            <w:r w:rsidRPr="00D3733D">
              <w:rPr>
                <w:b/>
                <w:noProof/>
                <w:lang w:eastAsia="en-GB"/>
              </w:rPr>
              <w:drawing>
                <wp:inline distT="0" distB="0" distL="0" distR="0" wp14:anchorId="7613B249" wp14:editId="6CAB9360">
                  <wp:extent cx="2743200" cy="2190750"/>
                  <wp:effectExtent l="0" t="0" r="0" b="0"/>
                  <wp:docPr id="211" name="Grafik 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987"/>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743200" cy="2190750"/>
                          </a:xfrm>
                          <a:prstGeom prst="rect">
                            <a:avLst/>
                          </a:prstGeom>
                          <a:noFill/>
                          <a:ln>
                            <a:noFill/>
                          </a:ln>
                        </pic:spPr>
                      </pic:pic>
                    </a:graphicData>
                  </a:graphic>
                </wp:inline>
              </w:drawing>
            </w:r>
          </w:p>
        </w:tc>
      </w:tr>
      <w:tr w:rsidR="00F91B99" w:rsidRPr="00D3733D" w14:paraId="05B99FE2" w14:textId="77777777" w:rsidTr="00243235">
        <w:trPr>
          <w:trHeight w:val="417"/>
          <w:jc w:val="center"/>
        </w:trPr>
        <w:tc>
          <w:tcPr>
            <w:tcW w:w="2500" w:type="pct"/>
            <w:tcBorders>
              <w:bottom w:val="single" w:sz="4" w:space="0" w:color="auto"/>
            </w:tcBorders>
            <w:shd w:val="clear" w:color="auto" w:fill="auto"/>
          </w:tcPr>
          <w:p w14:paraId="09F83F09" w14:textId="38DD9164" w:rsidR="00F91B99" w:rsidRPr="00D3733D" w:rsidRDefault="00F91B99" w:rsidP="006B3972">
            <w:pPr>
              <w:keepNext/>
              <w:keepLines/>
              <w:jc w:val="center"/>
              <w:rPr>
                <w:b/>
                <w:lang w:eastAsia="x-none"/>
              </w:rPr>
            </w:pPr>
            <w:r w:rsidRPr="00D3733D">
              <w:rPr>
                <w:b/>
                <w:lang w:eastAsia="x-none"/>
              </w:rPr>
              <w:t xml:space="preserve">Single </w:t>
            </w:r>
            <w:r w:rsidR="0044145F" w:rsidRPr="00D3733D">
              <w:rPr>
                <w:b/>
                <w:lang w:eastAsia="x-none"/>
              </w:rPr>
              <w:t>spe</w:t>
            </w:r>
            <w:r w:rsidRPr="00D3733D">
              <w:rPr>
                <w:b/>
                <w:lang w:eastAsia="x-none"/>
              </w:rPr>
              <w:t>aker – processed</w:t>
            </w:r>
          </w:p>
          <w:p w14:paraId="1396E8EE" w14:textId="77777777" w:rsidR="00F91B99" w:rsidRPr="00D3733D" w:rsidRDefault="00F91B99" w:rsidP="006B3972">
            <w:pPr>
              <w:keepNext/>
              <w:keepLines/>
              <w:jc w:val="center"/>
              <w:rPr>
                <w:b/>
                <w:lang w:eastAsia="x-none"/>
              </w:rPr>
            </w:pPr>
            <w:r w:rsidRPr="00D3733D">
              <w:rPr>
                <w:b/>
                <w:noProof/>
                <w:lang w:eastAsia="en-GB"/>
              </w:rPr>
              <w:drawing>
                <wp:inline distT="0" distB="0" distL="0" distR="0" wp14:anchorId="0D41C9A2" wp14:editId="2FE0F3CA">
                  <wp:extent cx="2743200" cy="2190750"/>
                  <wp:effectExtent l="0" t="0" r="0" b="0"/>
                  <wp:docPr id="212" name="Grafik 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989"/>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743200" cy="2190750"/>
                          </a:xfrm>
                          <a:prstGeom prst="rect">
                            <a:avLst/>
                          </a:prstGeom>
                          <a:noFill/>
                          <a:ln>
                            <a:noFill/>
                          </a:ln>
                        </pic:spPr>
                      </pic:pic>
                    </a:graphicData>
                  </a:graphic>
                </wp:inline>
              </w:drawing>
            </w:r>
          </w:p>
        </w:tc>
        <w:tc>
          <w:tcPr>
            <w:tcW w:w="2500" w:type="pct"/>
            <w:tcBorders>
              <w:bottom w:val="single" w:sz="4" w:space="0" w:color="auto"/>
            </w:tcBorders>
            <w:shd w:val="clear" w:color="auto" w:fill="auto"/>
          </w:tcPr>
          <w:p w14:paraId="1F72AFD4" w14:textId="767DE50E" w:rsidR="00F91B99" w:rsidRPr="00D3733D" w:rsidRDefault="00F91B99" w:rsidP="006B3972">
            <w:pPr>
              <w:keepNext/>
              <w:keepLines/>
              <w:jc w:val="center"/>
              <w:rPr>
                <w:b/>
                <w:lang w:eastAsia="x-none"/>
              </w:rPr>
            </w:pPr>
            <w:r w:rsidRPr="00D3733D">
              <w:rPr>
                <w:b/>
                <w:lang w:eastAsia="x-none"/>
              </w:rPr>
              <w:t xml:space="preserve">Single </w:t>
            </w:r>
            <w:r w:rsidR="0044145F" w:rsidRPr="00D3733D">
              <w:rPr>
                <w:b/>
                <w:lang w:eastAsia="x-none"/>
              </w:rPr>
              <w:t xml:space="preserve">speaker </w:t>
            </w:r>
            <w:r w:rsidRPr="00D3733D">
              <w:rPr>
                <w:b/>
                <w:lang w:eastAsia="x-none"/>
              </w:rPr>
              <w:t>– unprocessed</w:t>
            </w:r>
          </w:p>
          <w:p w14:paraId="0DD028CB" w14:textId="77777777" w:rsidR="00F91B99" w:rsidRPr="00D3733D" w:rsidRDefault="00F91B99" w:rsidP="006B3972">
            <w:pPr>
              <w:keepNext/>
              <w:keepLines/>
              <w:jc w:val="center"/>
              <w:rPr>
                <w:b/>
                <w:lang w:eastAsia="x-none"/>
              </w:rPr>
            </w:pPr>
            <w:r w:rsidRPr="00D3733D">
              <w:rPr>
                <w:b/>
                <w:noProof/>
                <w:lang w:eastAsia="en-GB"/>
              </w:rPr>
              <w:drawing>
                <wp:inline distT="0" distB="0" distL="0" distR="0" wp14:anchorId="63F55F1A" wp14:editId="574E56AA">
                  <wp:extent cx="2743200" cy="2190750"/>
                  <wp:effectExtent l="0" t="0" r="0" b="0"/>
                  <wp:docPr id="213" name="Grafik 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990"/>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743200" cy="2190750"/>
                          </a:xfrm>
                          <a:prstGeom prst="rect">
                            <a:avLst/>
                          </a:prstGeom>
                          <a:noFill/>
                          <a:ln>
                            <a:noFill/>
                          </a:ln>
                        </pic:spPr>
                      </pic:pic>
                    </a:graphicData>
                  </a:graphic>
                </wp:inline>
              </w:drawing>
            </w:r>
          </w:p>
        </w:tc>
      </w:tr>
      <w:tr w:rsidR="00F91B99" w:rsidRPr="00D3733D" w14:paraId="0EA06459" w14:textId="77777777" w:rsidTr="00243235">
        <w:trPr>
          <w:trHeight w:val="36"/>
          <w:jc w:val="center"/>
        </w:trPr>
        <w:tc>
          <w:tcPr>
            <w:tcW w:w="5000" w:type="pct"/>
            <w:gridSpan w:val="2"/>
            <w:tcBorders>
              <w:top w:val="single" w:sz="4" w:space="0" w:color="auto"/>
              <w:left w:val="nil"/>
              <w:bottom w:val="nil"/>
              <w:right w:val="nil"/>
            </w:tcBorders>
            <w:shd w:val="clear" w:color="auto" w:fill="auto"/>
            <w:vAlign w:val="center"/>
          </w:tcPr>
          <w:p w14:paraId="3D37540E" w14:textId="1A959BAD" w:rsidR="00F91B99" w:rsidRPr="00D3733D" w:rsidRDefault="00F91B99" w:rsidP="006B3972">
            <w:pPr>
              <w:keepNext/>
              <w:keepLines/>
              <w:jc w:val="center"/>
              <w:rPr>
                <w:b/>
              </w:rPr>
            </w:pPr>
          </w:p>
        </w:tc>
      </w:tr>
    </w:tbl>
    <w:p w14:paraId="3A3653D8" w14:textId="3D49CAE1" w:rsidR="00F91B99" w:rsidRPr="00D3733D" w:rsidRDefault="00243235" w:rsidP="00DD3C33">
      <w:pPr>
        <w:pStyle w:val="FigureNoTitle0"/>
        <w:rPr>
          <w:lang w:eastAsia="x-none"/>
        </w:rPr>
      </w:pPr>
      <w:r w:rsidRPr="00D3733D">
        <w:t>Figure III.1</w:t>
      </w:r>
      <w:r w:rsidR="003E6EC7" w:rsidRPr="00D3733D">
        <w:t>7</w:t>
      </w:r>
      <w:r w:rsidRPr="00D3733D">
        <w:t xml:space="preserve"> – Phone 1, handset mode, </w:t>
      </w:r>
      <w:r w:rsidR="0044145F" w:rsidRPr="00D3733D">
        <w:t>c</w:t>
      </w:r>
      <w:r w:rsidRPr="00D3733D">
        <w:t xml:space="preserve">omparison of </w:t>
      </w:r>
      <w:r w:rsidR="0044145F" w:rsidRPr="00D3733D">
        <w:t>one-twelf</w:t>
      </w:r>
      <w:r w:rsidRPr="00D3733D">
        <w:t>th</w:t>
      </w:r>
      <w:r w:rsidR="00997D17" w:rsidRPr="00D3733D">
        <w:t>-</w:t>
      </w:r>
      <w:r w:rsidR="0044145F" w:rsidRPr="00D3733D">
        <w:t>o</w:t>
      </w:r>
      <w:r w:rsidR="006B3972" w:rsidRPr="00D3733D">
        <w:t>ctave spectra</w:t>
      </w:r>
      <w:r w:rsidR="006B3972" w:rsidRPr="00D3733D">
        <w:br/>
      </w:r>
      <w:r w:rsidRPr="00D3733D">
        <w:t>(</w:t>
      </w:r>
      <w:r w:rsidR="00DD3C33" w:rsidRPr="00D3733D">
        <w:t xml:space="preserve">left: </w:t>
      </w:r>
      <w:r w:rsidRPr="00D3733D">
        <w:t>processed</w:t>
      </w:r>
      <w:r w:rsidR="00DD3C33" w:rsidRPr="00D3733D">
        <w:t>; right:</w:t>
      </w:r>
      <w:r w:rsidRPr="00D3733D">
        <w:t xml:space="preserve"> unprocessed)</w:t>
      </w:r>
    </w:p>
    <w:p w14:paraId="6BA203F1" w14:textId="77777777" w:rsidR="00F91B99" w:rsidRPr="00D3733D" w:rsidRDefault="00F91B99" w:rsidP="00F91B99">
      <w:pPr>
        <w:rPr>
          <w:lang w:eastAsia="x-none"/>
        </w:rPr>
      </w:pPr>
    </w:p>
    <w:tbl>
      <w:tblPr>
        <w:tblW w:w="5000" w:type="pct"/>
        <w:jc w:val="center"/>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4893"/>
        <w:gridCol w:w="4736"/>
      </w:tblGrid>
      <w:tr w:rsidR="00F91B99" w:rsidRPr="00D3733D" w14:paraId="75B6DFDD" w14:textId="77777777" w:rsidTr="00243235">
        <w:trPr>
          <w:trHeight w:val="417"/>
          <w:jc w:val="center"/>
        </w:trPr>
        <w:tc>
          <w:tcPr>
            <w:tcW w:w="2541" w:type="pct"/>
            <w:shd w:val="clear" w:color="auto" w:fill="auto"/>
          </w:tcPr>
          <w:p w14:paraId="417E1DAD" w14:textId="508A3380" w:rsidR="00F91B99" w:rsidRPr="00D3733D" w:rsidRDefault="00F91B99" w:rsidP="006B3972">
            <w:pPr>
              <w:keepNext/>
              <w:keepLines/>
              <w:jc w:val="center"/>
              <w:rPr>
                <w:b/>
                <w:lang w:eastAsia="x-none"/>
              </w:rPr>
            </w:pPr>
            <w:r w:rsidRPr="00D3733D">
              <w:rPr>
                <w:b/>
                <w:lang w:eastAsia="x-none"/>
              </w:rPr>
              <w:lastRenderedPageBreak/>
              <w:t xml:space="preserve">Car </w:t>
            </w:r>
            <w:r w:rsidR="0044145F" w:rsidRPr="00D3733D">
              <w:rPr>
                <w:b/>
                <w:lang w:eastAsia="x-none"/>
              </w:rPr>
              <w:t>n</w:t>
            </w:r>
            <w:r w:rsidRPr="00D3733D">
              <w:rPr>
                <w:b/>
                <w:lang w:eastAsia="x-none"/>
              </w:rPr>
              <w:t>oise - processed</w:t>
            </w:r>
          </w:p>
          <w:p w14:paraId="1E4549B2" w14:textId="77777777" w:rsidR="00F91B99" w:rsidRPr="00D3733D" w:rsidRDefault="00F91B99" w:rsidP="006B3972">
            <w:pPr>
              <w:keepNext/>
              <w:keepLines/>
              <w:jc w:val="center"/>
              <w:rPr>
                <w:b/>
                <w:lang w:eastAsia="x-none"/>
              </w:rPr>
            </w:pPr>
            <w:r w:rsidRPr="00D3733D">
              <w:rPr>
                <w:b/>
                <w:noProof/>
                <w:lang w:eastAsia="en-GB"/>
              </w:rPr>
              <w:drawing>
                <wp:inline distT="0" distB="0" distL="0" distR="0" wp14:anchorId="735F9903" wp14:editId="357DFF74">
                  <wp:extent cx="2838450" cy="2190750"/>
                  <wp:effectExtent l="0" t="0" r="0" b="0"/>
                  <wp:docPr id="214" name="Grafik 9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978"/>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838450" cy="2190750"/>
                          </a:xfrm>
                          <a:prstGeom prst="rect">
                            <a:avLst/>
                          </a:prstGeom>
                          <a:noFill/>
                          <a:ln>
                            <a:noFill/>
                          </a:ln>
                        </pic:spPr>
                      </pic:pic>
                    </a:graphicData>
                  </a:graphic>
                </wp:inline>
              </w:drawing>
            </w:r>
          </w:p>
          <w:p w14:paraId="6328EEF4" w14:textId="77777777" w:rsidR="00F91B99" w:rsidRPr="00D3733D" w:rsidRDefault="00F91B99" w:rsidP="006B3972">
            <w:pPr>
              <w:keepNext/>
              <w:keepLines/>
              <w:jc w:val="center"/>
              <w:rPr>
                <w:b/>
                <w:lang w:eastAsia="x-none"/>
              </w:rPr>
            </w:pPr>
          </w:p>
        </w:tc>
        <w:tc>
          <w:tcPr>
            <w:tcW w:w="2459" w:type="pct"/>
            <w:shd w:val="clear" w:color="auto" w:fill="auto"/>
          </w:tcPr>
          <w:p w14:paraId="3463F6CF" w14:textId="0F2E8775" w:rsidR="00F91B99" w:rsidRPr="00D3733D" w:rsidRDefault="00F91B99" w:rsidP="006B3972">
            <w:pPr>
              <w:keepNext/>
              <w:keepLines/>
              <w:jc w:val="center"/>
              <w:rPr>
                <w:b/>
                <w:lang w:eastAsia="x-none"/>
              </w:rPr>
            </w:pPr>
            <w:r w:rsidRPr="00D3733D">
              <w:rPr>
                <w:b/>
                <w:lang w:eastAsia="x-none"/>
              </w:rPr>
              <w:t xml:space="preserve">Car </w:t>
            </w:r>
            <w:r w:rsidR="0044145F" w:rsidRPr="00D3733D">
              <w:rPr>
                <w:b/>
                <w:lang w:eastAsia="x-none"/>
              </w:rPr>
              <w:t>n</w:t>
            </w:r>
            <w:r w:rsidRPr="00D3733D">
              <w:rPr>
                <w:b/>
                <w:lang w:eastAsia="x-none"/>
              </w:rPr>
              <w:t>oise - unprocessed</w:t>
            </w:r>
          </w:p>
          <w:p w14:paraId="7A0039D0" w14:textId="77777777" w:rsidR="00F91B99" w:rsidRPr="00D3733D" w:rsidRDefault="00F91B99" w:rsidP="006B3972">
            <w:pPr>
              <w:keepNext/>
              <w:keepLines/>
              <w:jc w:val="center"/>
              <w:rPr>
                <w:b/>
                <w:lang w:eastAsia="x-none"/>
              </w:rPr>
            </w:pPr>
            <w:r w:rsidRPr="00D3733D">
              <w:rPr>
                <w:b/>
                <w:noProof/>
                <w:lang w:eastAsia="en-GB"/>
              </w:rPr>
              <w:drawing>
                <wp:inline distT="0" distB="0" distL="0" distR="0" wp14:anchorId="3DBDC641" wp14:editId="346B7F89">
                  <wp:extent cx="2743200" cy="2190750"/>
                  <wp:effectExtent l="0" t="0" r="0" b="0"/>
                  <wp:docPr id="215" name="Grafik 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977"/>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743200" cy="2190750"/>
                          </a:xfrm>
                          <a:prstGeom prst="rect">
                            <a:avLst/>
                          </a:prstGeom>
                          <a:noFill/>
                          <a:ln>
                            <a:noFill/>
                          </a:ln>
                        </pic:spPr>
                      </pic:pic>
                    </a:graphicData>
                  </a:graphic>
                </wp:inline>
              </w:drawing>
            </w:r>
          </w:p>
        </w:tc>
      </w:tr>
      <w:tr w:rsidR="00F91B99" w:rsidRPr="00D3733D" w14:paraId="5313FF27" w14:textId="77777777" w:rsidTr="00243235">
        <w:trPr>
          <w:trHeight w:val="417"/>
          <w:jc w:val="center"/>
        </w:trPr>
        <w:tc>
          <w:tcPr>
            <w:tcW w:w="2541" w:type="pct"/>
            <w:shd w:val="clear" w:color="auto" w:fill="auto"/>
          </w:tcPr>
          <w:p w14:paraId="03B71281" w14:textId="77777777" w:rsidR="00F91B99" w:rsidRPr="00D3733D" w:rsidRDefault="00F91B99" w:rsidP="006B3972">
            <w:pPr>
              <w:keepNext/>
              <w:keepLines/>
              <w:jc w:val="center"/>
              <w:rPr>
                <w:b/>
                <w:lang w:eastAsia="x-none"/>
              </w:rPr>
            </w:pPr>
            <w:r w:rsidRPr="00D3733D">
              <w:rPr>
                <w:b/>
                <w:lang w:eastAsia="x-none"/>
              </w:rPr>
              <w:t>Mix - processed</w:t>
            </w:r>
          </w:p>
          <w:p w14:paraId="214DA406" w14:textId="77777777" w:rsidR="00F91B99" w:rsidRPr="00D3733D" w:rsidRDefault="00F91B99" w:rsidP="006B3972">
            <w:pPr>
              <w:keepNext/>
              <w:keepLines/>
              <w:jc w:val="center"/>
              <w:rPr>
                <w:b/>
                <w:lang w:eastAsia="x-none"/>
              </w:rPr>
            </w:pPr>
            <w:r w:rsidRPr="00D3733D">
              <w:rPr>
                <w:b/>
                <w:noProof/>
                <w:lang w:eastAsia="en-GB"/>
              </w:rPr>
              <w:drawing>
                <wp:inline distT="0" distB="0" distL="0" distR="0" wp14:anchorId="1B086F08" wp14:editId="2D984B97">
                  <wp:extent cx="2743200" cy="2190750"/>
                  <wp:effectExtent l="0" t="0" r="0" b="0"/>
                  <wp:docPr id="216" name="Grafik 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979"/>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743200" cy="2190750"/>
                          </a:xfrm>
                          <a:prstGeom prst="rect">
                            <a:avLst/>
                          </a:prstGeom>
                          <a:noFill/>
                          <a:ln>
                            <a:noFill/>
                          </a:ln>
                        </pic:spPr>
                      </pic:pic>
                    </a:graphicData>
                  </a:graphic>
                </wp:inline>
              </w:drawing>
            </w:r>
          </w:p>
        </w:tc>
        <w:tc>
          <w:tcPr>
            <w:tcW w:w="2459" w:type="pct"/>
            <w:shd w:val="clear" w:color="auto" w:fill="auto"/>
          </w:tcPr>
          <w:p w14:paraId="3A9A46C2" w14:textId="77777777" w:rsidR="00F91B99" w:rsidRPr="00D3733D" w:rsidRDefault="00F91B99" w:rsidP="006B3972">
            <w:pPr>
              <w:keepNext/>
              <w:keepLines/>
              <w:jc w:val="center"/>
              <w:rPr>
                <w:b/>
                <w:lang w:eastAsia="x-none"/>
              </w:rPr>
            </w:pPr>
            <w:r w:rsidRPr="00D3733D">
              <w:rPr>
                <w:b/>
                <w:lang w:eastAsia="x-none"/>
              </w:rPr>
              <w:t>Mix - unprocessed</w:t>
            </w:r>
          </w:p>
          <w:p w14:paraId="4B994C61" w14:textId="77777777" w:rsidR="00F91B99" w:rsidRPr="00D3733D" w:rsidRDefault="00F91B99" w:rsidP="006B3972">
            <w:pPr>
              <w:keepNext/>
              <w:keepLines/>
              <w:jc w:val="center"/>
              <w:rPr>
                <w:b/>
                <w:lang w:eastAsia="x-none"/>
              </w:rPr>
            </w:pPr>
            <w:r w:rsidRPr="00D3733D">
              <w:rPr>
                <w:b/>
                <w:noProof/>
                <w:lang w:eastAsia="en-GB"/>
              </w:rPr>
              <w:drawing>
                <wp:inline distT="0" distB="0" distL="0" distR="0" wp14:anchorId="4698B6D9" wp14:editId="6BAB783F">
                  <wp:extent cx="2743200" cy="2190750"/>
                  <wp:effectExtent l="0" t="0" r="0" b="0"/>
                  <wp:docPr id="217" name="Grafik 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980"/>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743200" cy="2190750"/>
                          </a:xfrm>
                          <a:prstGeom prst="rect">
                            <a:avLst/>
                          </a:prstGeom>
                          <a:noFill/>
                          <a:ln>
                            <a:noFill/>
                          </a:ln>
                        </pic:spPr>
                      </pic:pic>
                    </a:graphicData>
                  </a:graphic>
                </wp:inline>
              </w:drawing>
            </w:r>
          </w:p>
        </w:tc>
      </w:tr>
      <w:tr w:rsidR="00F91B99" w:rsidRPr="00D3733D" w14:paraId="3232ED4C" w14:textId="77777777" w:rsidTr="00243235">
        <w:trPr>
          <w:trHeight w:val="417"/>
          <w:jc w:val="center"/>
        </w:trPr>
        <w:tc>
          <w:tcPr>
            <w:tcW w:w="2541" w:type="pct"/>
            <w:tcBorders>
              <w:bottom w:val="single" w:sz="4" w:space="0" w:color="auto"/>
            </w:tcBorders>
            <w:shd w:val="clear" w:color="auto" w:fill="auto"/>
          </w:tcPr>
          <w:p w14:paraId="413053CF" w14:textId="5BD9E3EF" w:rsidR="00F91B99" w:rsidRPr="00D3733D" w:rsidRDefault="00F91B99" w:rsidP="006B3972">
            <w:pPr>
              <w:keepNext/>
              <w:keepLines/>
              <w:jc w:val="center"/>
              <w:rPr>
                <w:b/>
                <w:lang w:eastAsia="x-none"/>
              </w:rPr>
            </w:pPr>
            <w:r w:rsidRPr="00D3733D">
              <w:rPr>
                <w:b/>
                <w:lang w:eastAsia="x-none"/>
              </w:rPr>
              <w:t xml:space="preserve">Single </w:t>
            </w:r>
            <w:r w:rsidR="0044145F" w:rsidRPr="00D3733D">
              <w:rPr>
                <w:b/>
                <w:lang w:eastAsia="x-none"/>
              </w:rPr>
              <w:t>sp</w:t>
            </w:r>
            <w:r w:rsidRPr="00D3733D">
              <w:rPr>
                <w:b/>
                <w:lang w:eastAsia="x-none"/>
              </w:rPr>
              <w:t>eaker – processed</w:t>
            </w:r>
          </w:p>
          <w:p w14:paraId="760C0177" w14:textId="77777777" w:rsidR="00F91B99" w:rsidRPr="00D3733D" w:rsidRDefault="00F91B99" w:rsidP="006B3972">
            <w:pPr>
              <w:keepNext/>
              <w:keepLines/>
              <w:jc w:val="center"/>
              <w:rPr>
                <w:b/>
                <w:lang w:eastAsia="x-none"/>
              </w:rPr>
            </w:pPr>
            <w:r w:rsidRPr="00D3733D">
              <w:rPr>
                <w:b/>
                <w:noProof/>
                <w:lang w:eastAsia="en-GB"/>
              </w:rPr>
              <w:drawing>
                <wp:inline distT="0" distB="0" distL="0" distR="0" wp14:anchorId="2C310BCA" wp14:editId="709E0472">
                  <wp:extent cx="2838450" cy="2190750"/>
                  <wp:effectExtent l="0" t="0" r="0" b="0"/>
                  <wp:docPr id="218" name="Grafik 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984"/>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2838450" cy="2190750"/>
                          </a:xfrm>
                          <a:prstGeom prst="rect">
                            <a:avLst/>
                          </a:prstGeom>
                          <a:noFill/>
                          <a:ln>
                            <a:noFill/>
                          </a:ln>
                        </pic:spPr>
                      </pic:pic>
                    </a:graphicData>
                  </a:graphic>
                </wp:inline>
              </w:drawing>
            </w:r>
          </w:p>
        </w:tc>
        <w:tc>
          <w:tcPr>
            <w:tcW w:w="2459" w:type="pct"/>
            <w:tcBorders>
              <w:bottom w:val="single" w:sz="4" w:space="0" w:color="auto"/>
            </w:tcBorders>
            <w:shd w:val="clear" w:color="auto" w:fill="auto"/>
          </w:tcPr>
          <w:p w14:paraId="45A12732" w14:textId="5A49CF59" w:rsidR="00F91B99" w:rsidRPr="00D3733D" w:rsidRDefault="00F91B99" w:rsidP="006B3972">
            <w:pPr>
              <w:keepNext/>
              <w:keepLines/>
              <w:jc w:val="center"/>
              <w:rPr>
                <w:b/>
                <w:lang w:eastAsia="x-none"/>
              </w:rPr>
            </w:pPr>
            <w:r w:rsidRPr="00D3733D">
              <w:rPr>
                <w:b/>
                <w:lang w:eastAsia="x-none"/>
              </w:rPr>
              <w:t xml:space="preserve">Single </w:t>
            </w:r>
            <w:r w:rsidR="0044145F" w:rsidRPr="00D3733D">
              <w:rPr>
                <w:b/>
                <w:lang w:eastAsia="x-none"/>
              </w:rPr>
              <w:t>s</w:t>
            </w:r>
            <w:r w:rsidRPr="00D3733D">
              <w:rPr>
                <w:b/>
                <w:lang w:eastAsia="x-none"/>
              </w:rPr>
              <w:t>peaker – unprocessed</w:t>
            </w:r>
          </w:p>
          <w:p w14:paraId="52697178" w14:textId="77777777" w:rsidR="00F91B99" w:rsidRPr="00D3733D" w:rsidRDefault="00F91B99" w:rsidP="006B3972">
            <w:pPr>
              <w:keepNext/>
              <w:keepLines/>
              <w:jc w:val="center"/>
              <w:rPr>
                <w:b/>
                <w:lang w:eastAsia="x-none"/>
              </w:rPr>
            </w:pPr>
            <w:r w:rsidRPr="00D3733D">
              <w:rPr>
                <w:b/>
                <w:noProof/>
                <w:lang w:eastAsia="en-GB"/>
              </w:rPr>
              <w:drawing>
                <wp:inline distT="0" distB="0" distL="0" distR="0" wp14:anchorId="791D6EDD" wp14:editId="79331263">
                  <wp:extent cx="2743200" cy="2190750"/>
                  <wp:effectExtent l="0" t="0" r="0" b="0"/>
                  <wp:docPr id="219" name="Grafik 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981"/>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2743200" cy="2190750"/>
                          </a:xfrm>
                          <a:prstGeom prst="rect">
                            <a:avLst/>
                          </a:prstGeom>
                          <a:noFill/>
                          <a:ln>
                            <a:noFill/>
                          </a:ln>
                        </pic:spPr>
                      </pic:pic>
                    </a:graphicData>
                  </a:graphic>
                </wp:inline>
              </w:drawing>
            </w:r>
          </w:p>
        </w:tc>
      </w:tr>
      <w:tr w:rsidR="00F91B99" w:rsidRPr="00D3733D" w14:paraId="62A7432C" w14:textId="77777777" w:rsidTr="00243235">
        <w:trPr>
          <w:trHeight w:val="36"/>
          <w:jc w:val="center"/>
        </w:trPr>
        <w:tc>
          <w:tcPr>
            <w:tcW w:w="5000" w:type="pct"/>
            <w:gridSpan w:val="2"/>
            <w:tcBorders>
              <w:top w:val="single" w:sz="4" w:space="0" w:color="auto"/>
              <w:left w:val="nil"/>
              <w:bottom w:val="nil"/>
              <w:right w:val="nil"/>
            </w:tcBorders>
            <w:shd w:val="clear" w:color="auto" w:fill="auto"/>
            <w:vAlign w:val="center"/>
          </w:tcPr>
          <w:p w14:paraId="66C65B3E" w14:textId="3F241BB6" w:rsidR="00F91B99" w:rsidRPr="00D3733D" w:rsidRDefault="00F91B99" w:rsidP="006B3972">
            <w:pPr>
              <w:keepNext/>
              <w:keepLines/>
              <w:ind w:left="1462" w:hanging="1462"/>
              <w:jc w:val="center"/>
              <w:rPr>
                <w:b/>
              </w:rPr>
            </w:pPr>
          </w:p>
        </w:tc>
      </w:tr>
    </w:tbl>
    <w:p w14:paraId="024C9689" w14:textId="649456D6" w:rsidR="00243235" w:rsidRPr="00D3733D" w:rsidRDefault="00243235" w:rsidP="00DD3C33">
      <w:pPr>
        <w:pStyle w:val="FigureNoTitle0"/>
        <w:rPr>
          <w:lang w:eastAsia="x-none"/>
        </w:rPr>
      </w:pPr>
      <w:r w:rsidRPr="00D3733D">
        <w:t>Figure III.</w:t>
      </w:r>
      <w:r w:rsidR="00206D08" w:rsidRPr="00D3733D">
        <w:t>1</w:t>
      </w:r>
      <w:r w:rsidR="003E6EC7" w:rsidRPr="00D3733D">
        <w:t>8</w:t>
      </w:r>
      <w:r w:rsidRPr="00D3733D">
        <w:t xml:space="preserve"> – Phone 5, handset mode, </w:t>
      </w:r>
      <w:r w:rsidR="0044145F" w:rsidRPr="00D3733D">
        <w:t>co</w:t>
      </w:r>
      <w:r w:rsidRPr="00D3733D">
        <w:t xml:space="preserve">mparison of </w:t>
      </w:r>
      <w:r w:rsidR="0044145F" w:rsidRPr="00D3733D">
        <w:t>one-twelf</w:t>
      </w:r>
      <w:r w:rsidRPr="00D3733D">
        <w:t>th</w:t>
      </w:r>
      <w:r w:rsidR="00997D17" w:rsidRPr="00D3733D">
        <w:t>-</w:t>
      </w:r>
      <w:r w:rsidR="0044145F" w:rsidRPr="00D3733D">
        <w:t>o</w:t>
      </w:r>
      <w:r w:rsidR="006B3972" w:rsidRPr="00D3733D">
        <w:t>ctave spectra</w:t>
      </w:r>
      <w:r w:rsidR="006B3972" w:rsidRPr="00D3733D">
        <w:br/>
      </w:r>
      <w:r w:rsidRPr="00D3733D">
        <w:t>(</w:t>
      </w:r>
      <w:r w:rsidR="00DD3C33" w:rsidRPr="00D3733D">
        <w:t xml:space="preserve">left: </w:t>
      </w:r>
      <w:r w:rsidRPr="00D3733D">
        <w:t>processed</w:t>
      </w:r>
      <w:r w:rsidR="00DD3C33" w:rsidRPr="00D3733D">
        <w:t>;</w:t>
      </w:r>
      <w:r w:rsidRPr="00D3733D">
        <w:t xml:space="preserve"> </w:t>
      </w:r>
      <w:r w:rsidR="00DD3C33" w:rsidRPr="00D3733D">
        <w:t>right:</w:t>
      </w:r>
      <w:r w:rsidRPr="00D3733D">
        <w:t xml:space="preserve"> unprocessed)</w:t>
      </w:r>
    </w:p>
    <w:p w14:paraId="4373D0D3" w14:textId="77777777" w:rsidR="00F91B99" w:rsidRPr="00D3733D" w:rsidRDefault="00F91B99" w:rsidP="00F91B99">
      <w:pPr>
        <w:rPr>
          <w:lang w:eastAsia="x-none"/>
        </w:rPr>
      </w:pPr>
    </w:p>
    <w:tbl>
      <w:tblPr>
        <w:tblW w:w="5000" w:type="pct"/>
        <w:jc w:val="center"/>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4893"/>
        <w:gridCol w:w="4736"/>
      </w:tblGrid>
      <w:tr w:rsidR="00F91B99" w:rsidRPr="00D3733D" w14:paraId="3F6EF141" w14:textId="77777777" w:rsidTr="00243235">
        <w:trPr>
          <w:trHeight w:val="417"/>
          <w:jc w:val="center"/>
        </w:trPr>
        <w:tc>
          <w:tcPr>
            <w:tcW w:w="2541" w:type="pct"/>
            <w:shd w:val="clear" w:color="auto" w:fill="auto"/>
          </w:tcPr>
          <w:p w14:paraId="4D1EFF33" w14:textId="1EC8B6D5" w:rsidR="00F91B99" w:rsidRPr="00D3733D" w:rsidRDefault="00F91B99" w:rsidP="006B3972">
            <w:pPr>
              <w:keepNext/>
              <w:keepLines/>
              <w:jc w:val="center"/>
              <w:rPr>
                <w:b/>
                <w:lang w:eastAsia="x-none"/>
              </w:rPr>
            </w:pPr>
            <w:r w:rsidRPr="00D3733D">
              <w:rPr>
                <w:b/>
                <w:lang w:eastAsia="x-none"/>
              </w:rPr>
              <w:lastRenderedPageBreak/>
              <w:t xml:space="preserve">Car </w:t>
            </w:r>
            <w:r w:rsidR="0044145F" w:rsidRPr="00D3733D">
              <w:rPr>
                <w:b/>
                <w:lang w:eastAsia="x-none"/>
              </w:rPr>
              <w:t>no</w:t>
            </w:r>
            <w:r w:rsidRPr="00D3733D">
              <w:rPr>
                <w:b/>
                <w:lang w:eastAsia="x-none"/>
              </w:rPr>
              <w:t>ise - processed</w:t>
            </w:r>
          </w:p>
          <w:p w14:paraId="39312B7C" w14:textId="77777777" w:rsidR="00F91B99" w:rsidRPr="00D3733D" w:rsidRDefault="00F91B99" w:rsidP="006B3972">
            <w:pPr>
              <w:keepNext/>
              <w:keepLines/>
              <w:jc w:val="center"/>
              <w:rPr>
                <w:b/>
                <w:lang w:eastAsia="x-none"/>
              </w:rPr>
            </w:pPr>
            <w:r w:rsidRPr="00D3733D">
              <w:rPr>
                <w:b/>
                <w:noProof/>
                <w:lang w:eastAsia="en-GB"/>
              </w:rPr>
              <w:drawing>
                <wp:inline distT="0" distB="0" distL="0" distR="0" wp14:anchorId="375554C7" wp14:editId="5FA23706">
                  <wp:extent cx="2743200" cy="2190750"/>
                  <wp:effectExtent l="0" t="0" r="0" b="0"/>
                  <wp:docPr id="220" name="Grafik 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971"/>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743200" cy="2190750"/>
                          </a:xfrm>
                          <a:prstGeom prst="rect">
                            <a:avLst/>
                          </a:prstGeom>
                          <a:noFill/>
                          <a:ln>
                            <a:noFill/>
                          </a:ln>
                        </pic:spPr>
                      </pic:pic>
                    </a:graphicData>
                  </a:graphic>
                </wp:inline>
              </w:drawing>
            </w:r>
          </w:p>
          <w:p w14:paraId="2E5DF35D" w14:textId="77777777" w:rsidR="00F91B99" w:rsidRPr="00D3733D" w:rsidRDefault="00F91B99" w:rsidP="006B3972">
            <w:pPr>
              <w:keepNext/>
              <w:keepLines/>
              <w:jc w:val="center"/>
              <w:rPr>
                <w:b/>
                <w:lang w:eastAsia="x-none"/>
              </w:rPr>
            </w:pPr>
          </w:p>
        </w:tc>
        <w:tc>
          <w:tcPr>
            <w:tcW w:w="2459" w:type="pct"/>
            <w:shd w:val="clear" w:color="auto" w:fill="auto"/>
          </w:tcPr>
          <w:p w14:paraId="654DFCEB" w14:textId="4A972907" w:rsidR="00F91B99" w:rsidRPr="00D3733D" w:rsidRDefault="00F91B99" w:rsidP="006B3972">
            <w:pPr>
              <w:keepNext/>
              <w:keepLines/>
              <w:jc w:val="center"/>
              <w:rPr>
                <w:b/>
                <w:lang w:eastAsia="x-none"/>
              </w:rPr>
            </w:pPr>
            <w:r w:rsidRPr="00D3733D">
              <w:rPr>
                <w:b/>
                <w:lang w:eastAsia="x-none"/>
              </w:rPr>
              <w:t xml:space="preserve">Car </w:t>
            </w:r>
            <w:r w:rsidR="0044145F" w:rsidRPr="00D3733D">
              <w:rPr>
                <w:b/>
                <w:lang w:eastAsia="x-none"/>
              </w:rPr>
              <w:t>n</w:t>
            </w:r>
            <w:r w:rsidRPr="00D3733D">
              <w:rPr>
                <w:b/>
                <w:lang w:eastAsia="x-none"/>
              </w:rPr>
              <w:t>oise - unprocessed</w:t>
            </w:r>
          </w:p>
          <w:p w14:paraId="7BEC9DCE" w14:textId="77777777" w:rsidR="00F91B99" w:rsidRPr="00D3733D" w:rsidRDefault="00F91B99" w:rsidP="006B3972">
            <w:pPr>
              <w:keepNext/>
              <w:keepLines/>
              <w:jc w:val="center"/>
              <w:rPr>
                <w:b/>
                <w:lang w:eastAsia="x-none"/>
              </w:rPr>
            </w:pPr>
            <w:r w:rsidRPr="00D3733D">
              <w:rPr>
                <w:b/>
                <w:noProof/>
                <w:lang w:eastAsia="en-GB"/>
              </w:rPr>
              <w:drawing>
                <wp:inline distT="0" distB="0" distL="0" distR="0" wp14:anchorId="6D25CE1F" wp14:editId="5E617F82">
                  <wp:extent cx="2743200" cy="2190750"/>
                  <wp:effectExtent l="0" t="0" r="0" b="0"/>
                  <wp:docPr id="221" name="Grafik 9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972"/>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2743200" cy="2190750"/>
                          </a:xfrm>
                          <a:prstGeom prst="rect">
                            <a:avLst/>
                          </a:prstGeom>
                          <a:noFill/>
                          <a:ln>
                            <a:noFill/>
                          </a:ln>
                        </pic:spPr>
                      </pic:pic>
                    </a:graphicData>
                  </a:graphic>
                </wp:inline>
              </w:drawing>
            </w:r>
          </w:p>
        </w:tc>
      </w:tr>
      <w:tr w:rsidR="00F91B99" w:rsidRPr="00D3733D" w14:paraId="209FF27F" w14:textId="77777777" w:rsidTr="00243235">
        <w:trPr>
          <w:trHeight w:val="417"/>
          <w:jc w:val="center"/>
        </w:trPr>
        <w:tc>
          <w:tcPr>
            <w:tcW w:w="2541" w:type="pct"/>
            <w:shd w:val="clear" w:color="auto" w:fill="auto"/>
          </w:tcPr>
          <w:p w14:paraId="1E2A298D" w14:textId="77777777" w:rsidR="00F91B99" w:rsidRPr="00D3733D" w:rsidRDefault="00F91B99" w:rsidP="006B3972">
            <w:pPr>
              <w:keepNext/>
              <w:keepLines/>
              <w:jc w:val="center"/>
              <w:rPr>
                <w:b/>
                <w:lang w:eastAsia="x-none"/>
              </w:rPr>
            </w:pPr>
            <w:r w:rsidRPr="00D3733D">
              <w:rPr>
                <w:b/>
                <w:lang w:eastAsia="x-none"/>
              </w:rPr>
              <w:t>Mix - processed</w:t>
            </w:r>
          </w:p>
          <w:p w14:paraId="5288BF04" w14:textId="77777777" w:rsidR="00F91B99" w:rsidRPr="00D3733D" w:rsidRDefault="00F91B99" w:rsidP="006B3972">
            <w:pPr>
              <w:keepNext/>
              <w:keepLines/>
              <w:jc w:val="center"/>
              <w:rPr>
                <w:b/>
                <w:lang w:eastAsia="x-none"/>
              </w:rPr>
            </w:pPr>
            <w:r w:rsidRPr="00D3733D">
              <w:rPr>
                <w:b/>
                <w:noProof/>
                <w:lang w:eastAsia="en-GB"/>
              </w:rPr>
              <w:drawing>
                <wp:inline distT="0" distB="0" distL="0" distR="0" wp14:anchorId="5D658EFE" wp14:editId="1C2B8E47">
                  <wp:extent cx="2743200" cy="2190750"/>
                  <wp:effectExtent l="0" t="0" r="0" b="0"/>
                  <wp:docPr id="222" name="Grafik 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974"/>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2743200" cy="2190750"/>
                          </a:xfrm>
                          <a:prstGeom prst="rect">
                            <a:avLst/>
                          </a:prstGeom>
                          <a:noFill/>
                          <a:ln>
                            <a:noFill/>
                          </a:ln>
                        </pic:spPr>
                      </pic:pic>
                    </a:graphicData>
                  </a:graphic>
                </wp:inline>
              </w:drawing>
            </w:r>
          </w:p>
        </w:tc>
        <w:tc>
          <w:tcPr>
            <w:tcW w:w="2459" w:type="pct"/>
            <w:shd w:val="clear" w:color="auto" w:fill="auto"/>
          </w:tcPr>
          <w:p w14:paraId="6314F084" w14:textId="77777777" w:rsidR="00F91B99" w:rsidRPr="00D3733D" w:rsidRDefault="00F91B99" w:rsidP="006B3972">
            <w:pPr>
              <w:keepNext/>
              <w:keepLines/>
              <w:jc w:val="center"/>
              <w:rPr>
                <w:b/>
                <w:lang w:eastAsia="x-none"/>
              </w:rPr>
            </w:pPr>
            <w:r w:rsidRPr="00D3733D">
              <w:rPr>
                <w:b/>
                <w:lang w:eastAsia="x-none"/>
              </w:rPr>
              <w:t>Mix - unprocessed</w:t>
            </w:r>
          </w:p>
          <w:p w14:paraId="355BDFA8" w14:textId="77777777" w:rsidR="00F91B99" w:rsidRPr="00D3733D" w:rsidRDefault="00F91B99" w:rsidP="006B3972">
            <w:pPr>
              <w:keepNext/>
              <w:keepLines/>
              <w:jc w:val="center"/>
              <w:rPr>
                <w:b/>
                <w:lang w:eastAsia="x-none"/>
              </w:rPr>
            </w:pPr>
            <w:r w:rsidRPr="00D3733D">
              <w:rPr>
                <w:b/>
                <w:noProof/>
                <w:lang w:eastAsia="en-GB"/>
              </w:rPr>
              <w:drawing>
                <wp:inline distT="0" distB="0" distL="0" distR="0" wp14:anchorId="4DFDF1C4" wp14:editId="2230B9FB">
                  <wp:extent cx="2743200" cy="2190750"/>
                  <wp:effectExtent l="0" t="0" r="0" b="0"/>
                  <wp:docPr id="223" name="Grafik 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973"/>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2743200" cy="2190750"/>
                          </a:xfrm>
                          <a:prstGeom prst="rect">
                            <a:avLst/>
                          </a:prstGeom>
                          <a:noFill/>
                          <a:ln>
                            <a:noFill/>
                          </a:ln>
                        </pic:spPr>
                      </pic:pic>
                    </a:graphicData>
                  </a:graphic>
                </wp:inline>
              </w:drawing>
            </w:r>
          </w:p>
        </w:tc>
      </w:tr>
      <w:tr w:rsidR="00F91B99" w:rsidRPr="00D3733D" w14:paraId="30B551A5" w14:textId="77777777" w:rsidTr="00243235">
        <w:trPr>
          <w:trHeight w:val="417"/>
          <w:jc w:val="center"/>
        </w:trPr>
        <w:tc>
          <w:tcPr>
            <w:tcW w:w="2541" w:type="pct"/>
            <w:tcBorders>
              <w:bottom w:val="single" w:sz="4" w:space="0" w:color="auto"/>
            </w:tcBorders>
            <w:shd w:val="clear" w:color="auto" w:fill="auto"/>
          </w:tcPr>
          <w:p w14:paraId="3326AA09" w14:textId="3AC210CF" w:rsidR="00F91B99" w:rsidRPr="00D3733D" w:rsidRDefault="00F91B99" w:rsidP="006B3972">
            <w:pPr>
              <w:keepNext/>
              <w:keepLines/>
              <w:jc w:val="center"/>
              <w:rPr>
                <w:b/>
                <w:lang w:eastAsia="x-none"/>
              </w:rPr>
            </w:pPr>
            <w:r w:rsidRPr="00D3733D">
              <w:rPr>
                <w:b/>
                <w:lang w:eastAsia="x-none"/>
              </w:rPr>
              <w:t xml:space="preserve">Single </w:t>
            </w:r>
            <w:r w:rsidR="0044145F" w:rsidRPr="00D3733D">
              <w:rPr>
                <w:b/>
                <w:lang w:eastAsia="x-none"/>
              </w:rPr>
              <w:t>sp</w:t>
            </w:r>
            <w:r w:rsidRPr="00D3733D">
              <w:rPr>
                <w:b/>
                <w:lang w:eastAsia="x-none"/>
              </w:rPr>
              <w:t>eaker – processed</w:t>
            </w:r>
          </w:p>
          <w:p w14:paraId="6D55E213" w14:textId="77777777" w:rsidR="00F91B99" w:rsidRPr="00D3733D" w:rsidRDefault="00F91B99" w:rsidP="006B3972">
            <w:pPr>
              <w:keepNext/>
              <w:keepLines/>
              <w:jc w:val="center"/>
              <w:rPr>
                <w:b/>
                <w:lang w:eastAsia="x-none"/>
              </w:rPr>
            </w:pPr>
            <w:r w:rsidRPr="00D3733D">
              <w:rPr>
                <w:b/>
                <w:noProof/>
                <w:lang w:eastAsia="en-GB"/>
              </w:rPr>
              <w:drawing>
                <wp:inline distT="0" distB="0" distL="0" distR="0" wp14:anchorId="425B9A7D" wp14:editId="4F42921D">
                  <wp:extent cx="2838450" cy="2190750"/>
                  <wp:effectExtent l="0" t="0" r="0" b="0"/>
                  <wp:docPr id="224" name="Grafik 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975"/>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838450" cy="2190750"/>
                          </a:xfrm>
                          <a:prstGeom prst="rect">
                            <a:avLst/>
                          </a:prstGeom>
                          <a:noFill/>
                          <a:ln>
                            <a:noFill/>
                          </a:ln>
                        </pic:spPr>
                      </pic:pic>
                    </a:graphicData>
                  </a:graphic>
                </wp:inline>
              </w:drawing>
            </w:r>
          </w:p>
        </w:tc>
        <w:tc>
          <w:tcPr>
            <w:tcW w:w="2459" w:type="pct"/>
            <w:tcBorders>
              <w:bottom w:val="single" w:sz="4" w:space="0" w:color="auto"/>
            </w:tcBorders>
            <w:shd w:val="clear" w:color="auto" w:fill="auto"/>
          </w:tcPr>
          <w:p w14:paraId="12CEE5B2" w14:textId="7B0162B3" w:rsidR="00F91B99" w:rsidRPr="00D3733D" w:rsidRDefault="00F91B99" w:rsidP="006B3972">
            <w:pPr>
              <w:keepNext/>
              <w:keepLines/>
              <w:jc w:val="center"/>
              <w:rPr>
                <w:b/>
                <w:lang w:eastAsia="x-none"/>
              </w:rPr>
            </w:pPr>
            <w:r w:rsidRPr="00D3733D">
              <w:rPr>
                <w:b/>
                <w:lang w:eastAsia="x-none"/>
              </w:rPr>
              <w:t xml:space="preserve">Single </w:t>
            </w:r>
            <w:r w:rsidR="0044145F" w:rsidRPr="00D3733D">
              <w:rPr>
                <w:b/>
                <w:lang w:eastAsia="x-none"/>
              </w:rPr>
              <w:t>s</w:t>
            </w:r>
            <w:r w:rsidRPr="00D3733D">
              <w:rPr>
                <w:b/>
                <w:lang w:eastAsia="x-none"/>
              </w:rPr>
              <w:t>peaker – unprocessed</w:t>
            </w:r>
          </w:p>
          <w:p w14:paraId="264E9BA2" w14:textId="77777777" w:rsidR="00F91B99" w:rsidRPr="00D3733D" w:rsidRDefault="00F91B99" w:rsidP="006B3972">
            <w:pPr>
              <w:keepNext/>
              <w:keepLines/>
              <w:jc w:val="center"/>
              <w:rPr>
                <w:b/>
                <w:lang w:eastAsia="x-none"/>
              </w:rPr>
            </w:pPr>
            <w:r w:rsidRPr="00D3733D">
              <w:rPr>
                <w:b/>
                <w:noProof/>
                <w:lang w:eastAsia="en-GB"/>
              </w:rPr>
              <w:drawing>
                <wp:inline distT="0" distB="0" distL="0" distR="0" wp14:anchorId="47EC412B" wp14:editId="4D8CF845">
                  <wp:extent cx="2743200" cy="2190750"/>
                  <wp:effectExtent l="0" t="0" r="0" b="0"/>
                  <wp:docPr id="225" name="Grafik 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976"/>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743200" cy="2190750"/>
                          </a:xfrm>
                          <a:prstGeom prst="rect">
                            <a:avLst/>
                          </a:prstGeom>
                          <a:noFill/>
                          <a:ln>
                            <a:noFill/>
                          </a:ln>
                        </pic:spPr>
                      </pic:pic>
                    </a:graphicData>
                  </a:graphic>
                </wp:inline>
              </w:drawing>
            </w:r>
          </w:p>
        </w:tc>
      </w:tr>
      <w:tr w:rsidR="00F91B99" w:rsidRPr="00D3733D" w14:paraId="15820DB2" w14:textId="77777777" w:rsidTr="00243235">
        <w:trPr>
          <w:trHeight w:val="417"/>
          <w:jc w:val="center"/>
        </w:trPr>
        <w:tc>
          <w:tcPr>
            <w:tcW w:w="5000" w:type="pct"/>
            <w:gridSpan w:val="2"/>
            <w:tcBorders>
              <w:top w:val="single" w:sz="4" w:space="0" w:color="auto"/>
              <w:left w:val="nil"/>
              <w:bottom w:val="nil"/>
              <w:right w:val="nil"/>
            </w:tcBorders>
            <w:shd w:val="clear" w:color="auto" w:fill="auto"/>
          </w:tcPr>
          <w:p w14:paraId="3709FED5" w14:textId="04BECB19" w:rsidR="00F91B99" w:rsidRPr="00D3733D" w:rsidRDefault="00F91B99" w:rsidP="006B3972">
            <w:pPr>
              <w:keepNext/>
              <w:keepLines/>
              <w:ind w:left="1462" w:hanging="1462"/>
              <w:jc w:val="center"/>
              <w:rPr>
                <w:b/>
                <w:lang w:eastAsia="x-none"/>
              </w:rPr>
            </w:pPr>
          </w:p>
        </w:tc>
      </w:tr>
    </w:tbl>
    <w:p w14:paraId="395410C0" w14:textId="0AA5FF47" w:rsidR="00F91B99" w:rsidRPr="00D3733D" w:rsidRDefault="00243235" w:rsidP="00B147F9">
      <w:pPr>
        <w:pStyle w:val="FigureNoTitle0"/>
      </w:pPr>
      <w:r w:rsidRPr="00D3733D">
        <w:t>Figure III.</w:t>
      </w:r>
      <w:r w:rsidR="003E6EC7" w:rsidRPr="00D3733D">
        <w:t>1</w:t>
      </w:r>
      <w:r w:rsidRPr="00D3733D">
        <w:t xml:space="preserve">9 – Phone 4, handset mode, </w:t>
      </w:r>
      <w:r w:rsidR="0044145F" w:rsidRPr="00D3733D">
        <w:t>c</w:t>
      </w:r>
      <w:r w:rsidRPr="00D3733D">
        <w:t xml:space="preserve">omparison of </w:t>
      </w:r>
      <w:r w:rsidR="0044145F" w:rsidRPr="00D3733D">
        <w:t>one-twelf</w:t>
      </w:r>
      <w:r w:rsidRPr="00D3733D">
        <w:t>th</w:t>
      </w:r>
      <w:r w:rsidR="00997D17" w:rsidRPr="00D3733D">
        <w:t>-</w:t>
      </w:r>
      <w:r w:rsidR="0044145F" w:rsidRPr="00D3733D">
        <w:t>o</w:t>
      </w:r>
      <w:r w:rsidR="00CE711C" w:rsidRPr="00D3733D">
        <w:t>ctave spectra</w:t>
      </w:r>
      <w:r w:rsidR="00CE711C" w:rsidRPr="00D3733D">
        <w:br/>
      </w:r>
      <w:r w:rsidRPr="00D3733D">
        <w:t>(</w:t>
      </w:r>
      <w:r w:rsidR="00DD3C33" w:rsidRPr="00D3733D">
        <w:t xml:space="preserve">left: </w:t>
      </w:r>
      <w:r w:rsidRPr="00D3733D">
        <w:t>processed</w:t>
      </w:r>
      <w:r w:rsidR="00DD3C33" w:rsidRPr="00D3733D">
        <w:t>;</w:t>
      </w:r>
      <w:r w:rsidRPr="00D3733D">
        <w:t xml:space="preserve"> </w:t>
      </w:r>
      <w:r w:rsidR="00DD3C33" w:rsidRPr="00D3733D">
        <w:t>right:</w:t>
      </w:r>
      <w:r w:rsidRPr="00D3733D">
        <w:t xml:space="preserve"> unprocessed)</w:t>
      </w:r>
    </w:p>
    <w:p w14:paraId="69135A3B" w14:textId="172A772D" w:rsidR="00F91B99" w:rsidRPr="00D3733D" w:rsidRDefault="00F91B99" w:rsidP="00B147F9">
      <w:pPr>
        <w:pStyle w:val="Normalaftertitle"/>
        <w:keepNext/>
        <w:keepLines/>
        <w:rPr>
          <w:lang w:eastAsia="de-DE"/>
        </w:rPr>
      </w:pPr>
      <w:r w:rsidRPr="00D3733D">
        <w:rPr>
          <w:lang w:eastAsia="de-DE"/>
        </w:rPr>
        <w:lastRenderedPageBreak/>
        <w:t>As seen already in experiment I</w:t>
      </w:r>
      <w:r w:rsidR="00DD3C33" w:rsidRPr="00D3733D">
        <w:rPr>
          <w:lang w:eastAsia="de-DE"/>
        </w:rPr>
        <w:t>,</w:t>
      </w:r>
      <w:r w:rsidRPr="00D3733D">
        <w:rPr>
          <w:lang w:eastAsia="de-DE"/>
        </w:rPr>
        <w:t xml:space="preserve"> a good correlation between reference and reproduced sound field can be observed. As expected, a somewhat higher deviation can be observed for the sound field consisting just of a single speaker</w:t>
      </w:r>
      <w:r w:rsidR="00CD257F" w:rsidRPr="00D3733D">
        <w:rPr>
          <w:lang w:eastAsia="de-DE"/>
        </w:rPr>
        <w:t>,</w:t>
      </w:r>
      <w:r w:rsidRPr="00D3733D">
        <w:rPr>
          <w:lang w:eastAsia="de-DE"/>
        </w:rPr>
        <w:t xml:space="preserve"> but the transmitted spectra of the noise when using the reproduction arrangement is quite similar to the original. It needs to be taken into account that all terminals are using high</w:t>
      </w:r>
      <w:r w:rsidR="00B147F9" w:rsidRPr="00D3733D">
        <w:rPr>
          <w:lang w:eastAsia="de-DE"/>
        </w:rPr>
        <w:t>ly</w:t>
      </w:r>
      <w:r w:rsidRPr="00D3733D">
        <w:rPr>
          <w:lang w:eastAsia="de-DE"/>
        </w:rPr>
        <w:t xml:space="preserve"> sophisticated, non</w:t>
      </w:r>
      <w:r w:rsidR="0044145F" w:rsidRPr="00D3733D">
        <w:rPr>
          <w:lang w:eastAsia="de-DE"/>
        </w:rPr>
        <w:t>-</w:t>
      </w:r>
      <w:r w:rsidRPr="00D3733D">
        <w:rPr>
          <w:lang w:eastAsia="de-DE"/>
        </w:rPr>
        <w:t>linear and time variant signal processing unknown to the lab</w:t>
      </w:r>
      <w:r w:rsidR="00CD257F" w:rsidRPr="00D3733D">
        <w:rPr>
          <w:lang w:eastAsia="de-DE"/>
        </w:rPr>
        <w:t>oratory</w:t>
      </w:r>
      <w:r w:rsidRPr="00D3733D">
        <w:rPr>
          <w:lang w:eastAsia="de-DE"/>
        </w:rPr>
        <w:t xml:space="preserve">. </w:t>
      </w:r>
      <w:r w:rsidR="00B147F9" w:rsidRPr="00D3733D">
        <w:rPr>
          <w:lang w:eastAsia="de-DE"/>
        </w:rPr>
        <w:t>Therefore,</w:t>
      </w:r>
      <w:r w:rsidRPr="00D3733D">
        <w:rPr>
          <w:lang w:eastAsia="de-DE"/>
        </w:rPr>
        <w:t xml:space="preserve"> it can be assumed that some of the time variant behaviour can be attributed to the terminals.</w:t>
      </w:r>
    </w:p>
    <w:p w14:paraId="26798A63" w14:textId="21455492" w:rsidR="00F91B99" w:rsidRPr="00D3733D" w:rsidRDefault="00F91B99" w:rsidP="00FB1F94">
      <w:pPr>
        <w:pStyle w:val="Heading4"/>
      </w:pPr>
      <w:bookmarkStart w:id="261" w:name="_Toc513708766"/>
      <w:r w:rsidRPr="00D3733D">
        <w:t>III.9.3.7</w:t>
      </w:r>
      <w:r w:rsidRPr="00D3733D">
        <w:tab/>
        <w:t>Handset measurements II – M</w:t>
      </w:r>
      <w:r w:rsidR="00FB1F94" w:rsidRPr="00D3733D">
        <w:t>ean opinion score</w:t>
      </w:r>
      <w:r w:rsidRPr="00D3733D">
        <w:t xml:space="preserve"> comparison</w:t>
      </w:r>
      <w:bookmarkEnd w:id="261"/>
    </w:p>
    <w:p w14:paraId="1FBEC299" w14:textId="4FA1B8E9" w:rsidR="00F91B99" w:rsidRPr="00D3733D" w:rsidRDefault="00F91B99" w:rsidP="00F91B99">
      <w:pPr>
        <w:rPr>
          <w:lang w:eastAsia="de-DE"/>
        </w:rPr>
      </w:pPr>
      <w:r w:rsidRPr="00D3733D">
        <w:rPr>
          <w:lang w:eastAsia="de-DE"/>
        </w:rPr>
        <w:t>As already shown in Experiment I</w:t>
      </w:r>
      <w:r w:rsidR="00CD257F" w:rsidRPr="00D3733D">
        <w:rPr>
          <w:lang w:eastAsia="de-DE"/>
        </w:rPr>
        <w:t>,</w:t>
      </w:r>
      <w:r w:rsidRPr="00D3733D">
        <w:rPr>
          <w:lang w:eastAsia="de-DE"/>
        </w:rPr>
        <w:t xml:space="preserve"> the correlation of the S-MOS, N-MOS and G-MOS prediction compared to the real background noise situation is very high using the sound field simulation technique in the different rooms.</w:t>
      </w:r>
      <w:r w:rsidR="00B61C2D" w:rsidRPr="00D3733D">
        <w:rPr>
          <w:lang w:eastAsia="de-DE"/>
        </w:rPr>
        <w:t xml:space="preserve"> See Table III.5.</w:t>
      </w:r>
    </w:p>
    <w:p w14:paraId="743C17C2" w14:textId="29C72EB6" w:rsidR="00F91B99" w:rsidRPr="00D3733D" w:rsidRDefault="00F91B99" w:rsidP="00B147F9">
      <w:pPr>
        <w:pStyle w:val="TableNoTitle0"/>
      </w:pPr>
      <w:r w:rsidRPr="00D3733D">
        <w:t>Table III.</w:t>
      </w:r>
      <w:r w:rsidR="00B61C2D" w:rsidRPr="00D3733D">
        <w:t>5</w:t>
      </w:r>
      <w:r w:rsidR="000B27DF" w:rsidRPr="00D3733D">
        <w:t xml:space="preserve"> –</w:t>
      </w:r>
      <w:r w:rsidRPr="00D3733D">
        <w:t xml:space="preserve"> Correlation of </w:t>
      </w:r>
      <w:r w:rsidR="00B147F9" w:rsidRPr="00D3733D">
        <w:t>m</w:t>
      </w:r>
      <w:r w:rsidR="00B147F9" w:rsidRPr="00D3733D">
        <w:rPr>
          <w:lang w:eastAsia="x-none"/>
        </w:rPr>
        <w:t xml:space="preserve">ean </w:t>
      </w:r>
      <w:r w:rsidR="00B147F9" w:rsidRPr="00D3733D">
        <w:t>o</w:t>
      </w:r>
      <w:r w:rsidR="00B147F9" w:rsidRPr="00D3733D">
        <w:rPr>
          <w:lang w:eastAsia="x-none"/>
        </w:rPr>
        <w:t xml:space="preserve">pinion </w:t>
      </w:r>
      <w:r w:rsidR="00B147F9" w:rsidRPr="00D3733D">
        <w:t>s</w:t>
      </w:r>
      <w:r w:rsidR="00B147F9" w:rsidRPr="00D3733D">
        <w:rPr>
          <w:lang w:eastAsia="x-none"/>
        </w:rPr>
        <w:t>core</w:t>
      </w:r>
      <w:r w:rsidR="00B147F9" w:rsidRPr="00D3733D">
        <w:t xml:space="preserve"> </w:t>
      </w:r>
      <w:r w:rsidRPr="00D3733D">
        <w:t>values for different phones in different rooms</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tblCellMar>
        <w:tblLook w:val="04A0" w:firstRow="1" w:lastRow="0" w:firstColumn="1" w:lastColumn="0" w:noHBand="0" w:noVBand="1"/>
      </w:tblPr>
      <w:tblGrid>
        <w:gridCol w:w="3003"/>
        <w:gridCol w:w="1970"/>
        <w:gridCol w:w="2328"/>
        <w:gridCol w:w="2328"/>
      </w:tblGrid>
      <w:tr w:rsidR="00F91B99" w:rsidRPr="00D3733D" w14:paraId="65173411" w14:textId="77777777" w:rsidTr="000B27DF">
        <w:trPr>
          <w:jc w:val="center"/>
        </w:trPr>
        <w:tc>
          <w:tcPr>
            <w:tcW w:w="1559" w:type="pct"/>
            <w:vAlign w:val="center"/>
          </w:tcPr>
          <w:p w14:paraId="406865D0" w14:textId="77777777" w:rsidR="00F91B99" w:rsidRPr="00D3733D" w:rsidRDefault="00F91B99" w:rsidP="000B27DF">
            <w:pPr>
              <w:pStyle w:val="Tablehead"/>
            </w:pPr>
            <w:r w:rsidRPr="00D3733D">
              <w:t>Name</w:t>
            </w:r>
          </w:p>
        </w:tc>
        <w:tc>
          <w:tcPr>
            <w:tcW w:w="1023" w:type="pct"/>
            <w:shd w:val="clear" w:color="auto" w:fill="auto"/>
            <w:vAlign w:val="center"/>
          </w:tcPr>
          <w:p w14:paraId="0016AB9E" w14:textId="17B91B8F" w:rsidR="00F91B99" w:rsidRPr="00D3733D" w:rsidRDefault="00F91B99" w:rsidP="000B27DF">
            <w:pPr>
              <w:pStyle w:val="Tablehead"/>
            </w:pPr>
            <w:r w:rsidRPr="00D3733D">
              <w:t>G-MOS</w:t>
            </w:r>
            <w:r w:rsidR="00B147F9" w:rsidRPr="00D3733D">
              <w:rPr>
                <w:b w:val="0"/>
                <w:bCs/>
              </w:rPr>
              <w:t xml:space="preserve"> (%)</w:t>
            </w:r>
          </w:p>
        </w:tc>
        <w:tc>
          <w:tcPr>
            <w:tcW w:w="1209" w:type="pct"/>
            <w:shd w:val="clear" w:color="auto" w:fill="auto"/>
            <w:vAlign w:val="center"/>
          </w:tcPr>
          <w:p w14:paraId="00C271B8" w14:textId="1EF5A2C0" w:rsidR="00F91B99" w:rsidRPr="00D3733D" w:rsidRDefault="00F91B99" w:rsidP="000B27DF">
            <w:pPr>
              <w:pStyle w:val="Tablehead"/>
            </w:pPr>
            <w:r w:rsidRPr="00D3733D">
              <w:t>N-MOS</w:t>
            </w:r>
            <w:r w:rsidR="00B147F9" w:rsidRPr="00D3733D">
              <w:rPr>
                <w:b w:val="0"/>
                <w:bCs/>
              </w:rPr>
              <w:t xml:space="preserve"> (%)</w:t>
            </w:r>
          </w:p>
        </w:tc>
        <w:tc>
          <w:tcPr>
            <w:tcW w:w="1209" w:type="pct"/>
          </w:tcPr>
          <w:p w14:paraId="3E913E7E" w14:textId="5071747E" w:rsidR="00F91B99" w:rsidRPr="00D3733D" w:rsidRDefault="00F91B99" w:rsidP="000B27DF">
            <w:pPr>
              <w:pStyle w:val="Tablehead"/>
            </w:pPr>
            <w:r w:rsidRPr="00D3733D">
              <w:t>S-MOS</w:t>
            </w:r>
            <w:r w:rsidR="00B147F9" w:rsidRPr="00D3733D">
              <w:rPr>
                <w:b w:val="0"/>
                <w:bCs/>
              </w:rPr>
              <w:t xml:space="preserve"> (%)</w:t>
            </w:r>
          </w:p>
        </w:tc>
      </w:tr>
      <w:tr w:rsidR="00F91B99" w:rsidRPr="00D3733D" w14:paraId="662D1C20" w14:textId="77777777" w:rsidTr="000B27DF">
        <w:trPr>
          <w:jc w:val="center"/>
        </w:trPr>
        <w:tc>
          <w:tcPr>
            <w:tcW w:w="1559" w:type="pct"/>
            <w:vAlign w:val="center"/>
          </w:tcPr>
          <w:p w14:paraId="46355F5F" w14:textId="77777777" w:rsidR="00F91B99" w:rsidRPr="00D3733D" w:rsidRDefault="00F91B99" w:rsidP="000B27DF">
            <w:pPr>
              <w:pStyle w:val="Tabletext"/>
              <w:jc w:val="center"/>
            </w:pPr>
            <w:r w:rsidRPr="00D3733D">
              <w:t>Room 1</w:t>
            </w:r>
          </w:p>
        </w:tc>
        <w:tc>
          <w:tcPr>
            <w:tcW w:w="1023" w:type="pct"/>
            <w:shd w:val="clear" w:color="auto" w:fill="auto"/>
            <w:vAlign w:val="center"/>
          </w:tcPr>
          <w:p w14:paraId="08988845" w14:textId="16343228" w:rsidR="00F91B99" w:rsidRPr="00D3733D" w:rsidRDefault="00F91B99" w:rsidP="000B27DF">
            <w:pPr>
              <w:pStyle w:val="Tabletext"/>
              <w:jc w:val="center"/>
            </w:pPr>
            <w:r w:rsidRPr="00D3733D">
              <w:t>97</w:t>
            </w:r>
            <w:r w:rsidR="00B147F9" w:rsidRPr="00D3733D">
              <w:t>.</w:t>
            </w:r>
            <w:r w:rsidRPr="00D3733D">
              <w:t>5</w:t>
            </w:r>
          </w:p>
        </w:tc>
        <w:tc>
          <w:tcPr>
            <w:tcW w:w="1209" w:type="pct"/>
            <w:shd w:val="clear" w:color="auto" w:fill="auto"/>
            <w:vAlign w:val="center"/>
          </w:tcPr>
          <w:p w14:paraId="5EB080DA" w14:textId="6B74F375" w:rsidR="00F91B99" w:rsidRPr="00D3733D" w:rsidRDefault="00F91B99" w:rsidP="000B27DF">
            <w:pPr>
              <w:pStyle w:val="Tabletext"/>
              <w:jc w:val="center"/>
            </w:pPr>
            <w:r w:rsidRPr="00D3733D">
              <w:t>99.3</w:t>
            </w:r>
          </w:p>
        </w:tc>
        <w:tc>
          <w:tcPr>
            <w:tcW w:w="1209" w:type="pct"/>
          </w:tcPr>
          <w:p w14:paraId="344C1778" w14:textId="00ACC1EC" w:rsidR="00F91B99" w:rsidRPr="00D3733D" w:rsidRDefault="00F91B99" w:rsidP="000B27DF">
            <w:pPr>
              <w:pStyle w:val="Tabletext"/>
              <w:jc w:val="center"/>
            </w:pPr>
            <w:r w:rsidRPr="00D3733D">
              <w:t>95.4</w:t>
            </w:r>
          </w:p>
        </w:tc>
      </w:tr>
      <w:tr w:rsidR="00F91B99" w:rsidRPr="00D3733D" w14:paraId="77842FC5" w14:textId="77777777" w:rsidTr="000B27DF">
        <w:trPr>
          <w:jc w:val="center"/>
        </w:trPr>
        <w:tc>
          <w:tcPr>
            <w:tcW w:w="1559" w:type="pct"/>
            <w:vAlign w:val="center"/>
          </w:tcPr>
          <w:p w14:paraId="6B9CE70B" w14:textId="77777777" w:rsidR="00F91B99" w:rsidRPr="00D3733D" w:rsidRDefault="00F91B99" w:rsidP="000B27DF">
            <w:pPr>
              <w:pStyle w:val="Tabletext"/>
              <w:jc w:val="center"/>
            </w:pPr>
            <w:r w:rsidRPr="00D3733D">
              <w:t>Room 2</w:t>
            </w:r>
          </w:p>
        </w:tc>
        <w:tc>
          <w:tcPr>
            <w:tcW w:w="1023" w:type="pct"/>
            <w:shd w:val="clear" w:color="auto" w:fill="auto"/>
            <w:vAlign w:val="center"/>
          </w:tcPr>
          <w:p w14:paraId="7D586EA7" w14:textId="314E06FA" w:rsidR="00F91B99" w:rsidRPr="00D3733D" w:rsidRDefault="00F91B99" w:rsidP="000B27DF">
            <w:pPr>
              <w:pStyle w:val="Tabletext"/>
              <w:jc w:val="center"/>
            </w:pPr>
            <w:r w:rsidRPr="00D3733D">
              <w:t>98</w:t>
            </w:r>
            <w:r w:rsidR="00B147F9" w:rsidRPr="00D3733D">
              <w:t>.</w:t>
            </w:r>
            <w:r w:rsidRPr="00D3733D">
              <w:t>0</w:t>
            </w:r>
          </w:p>
        </w:tc>
        <w:tc>
          <w:tcPr>
            <w:tcW w:w="1209" w:type="pct"/>
            <w:shd w:val="clear" w:color="auto" w:fill="auto"/>
            <w:vAlign w:val="center"/>
          </w:tcPr>
          <w:p w14:paraId="4499FEF8" w14:textId="196E8242" w:rsidR="00F91B99" w:rsidRPr="00D3733D" w:rsidRDefault="00F91B99" w:rsidP="000B27DF">
            <w:pPr>
              <w:pStyle w:val="Tabletext"/>
              <w:jc w:val="center"/>
            </w:pPr>
            <w:r w:rsidRPr="00D3733D">
              <w:t>99.4</w:t>
            </w:r>
          </w:p>
        </w:tc>
        <w:tc>
          <w:tcPr>
            <w:tcW w:w="1209" w:type="pct"/>
          </w:tcPr>
          <w:p w14:paraId="62D74523" w14:textId="3F87E4DC" w:rsidR="00F91B99" w:rsidRPr="00D3733D" w:rsidRDefault="00F91B99" w:rsidP="000B27DF">
            <w:pPr>
              <w:pStyle w:val="Tabletext"/>
              <w:jc w:val="center"/>
            </w:pPr>
            <w:r w:rsidRPr="00D3733D">
              <w:t>98.8</w:t>
            </w:r>
          </w:p>
        </w:tc>
      </w:tr>
      <w:tr w:rsidR="00F91B99" w:rsidRPr="00D3733D" w14:paraId="5A32B6E7" w14:textId="77777777" w:rsidTr="000B27DF">
        <w:trPr>
          <w:jc w:val="center"/>
        </w:trPr>
        <w:tc>
          <w:tcPr>
            <w:tcW w:w="1559" w:type="pct"/>
            <w:vAlign w:val="center"/>
          </w:tcPr>
          <w:p w14:paraId="25299387" w14:textId="77777777" w:rsidR="00F91B99" w:rsidRPr="00D3733D" w:rsidRDefault="00F91B99" w:rsidP="000B27DF">
            <w:pPr>
              <w:pStyle w:val="Tabletext"/>
              <w:jc w:val="center"/>
            </w:pPr>
            <w:r w:rsidRPr="00D3733D">
              <w:t>Room 4</w:t>
            </w:r>
          </w:p>
        </w:tc>
        <w:tc>
          <w:tcPr>
            <w:tcW w:w="1023" w:type="pct"/>
            <w:shd w:val="clear" w:color="auto" w:fill="auto"/>
            <w:vAlign w:val="center"/>
          </w:tcPr>
          <w:p w14:paraId="470D585E" w14:textId="5B639F51" w:rsidR="00F91B99" w:rsidRPr="00D3733D" w:rsidRDefault="00F91B99" w:rsidP="000B27DF">
            <w:pPr>
              <w:pStyle w:val="Tabletext"/>
              <w:jc w:val="center"/>
            </w:pPr>
            <w:r w:rsidRPr="00D3733D">
              <w:t>99.2</w:t>
            </w:r>
          </w:p>
        </w:tc>
        <w:tc>
          <w:tcPr>
            <w:tcW w:w="1209" w:type="pct"/>
            <w:shd w:val="clear" w:color="auto" w:fill="auto"/>
            <w:vAlign w:val="center"/>
          </w:tcPr>
          <w:p w14:paraId="6603DC12" w14:textId="17E3C6A3" w:rsidR="00F91B99" w:rsidRPr="00D3733D" w:rsidRDefault="00F91B99" w:rsidP="000B27DF">
            <w:pPr>
              <w:pStyle w:val="Tabletext"/>
              <w:jc w:val="center"/>
            </w:pPr>
            <w:r w:rsidRPr="00D3733D">
              <w:t>99.3</w:t>
            </w:r>
          </w:p>
        </w:tc>
        <w:tc>
          <w:tcPr>
            <w:tcW w:w="1209" w:type="pct"/>
          </w:tcPr>
          <w:p w14:paraId="3D1E9B25" w14:textId="18481763" w:rsidR="00F91B99" w:rsidRPr="00D3733D" w:rsidRDefault="00F91B99" w:rsidP="000B27DF">
            <w:pPr>
              <w:pStyle w:val="Tabletext"/>
              <w:jc w:val="center"/>
            </w:pPr>
            <w:r w:rsidRPr="00D3733D">
              <w:t>97.9</w:t>
            </w:r>
          </w:p>
        </w:tc>
      </w:tr>
    </w:tbl>
    <w:p w14:paraId="496CE404" w14:textId="14FF7880" w:rsidR="006B3972" w:rsidRPr="00D3733D" w:rsidRDefault="006B3972" w:rsidP="006B3972">
      <w:pPr>
        <w:pStyle w:val="Figure"/>
      </w:pPr>
      <w:bookmarkStart w:id="262" w:name="_Toc513708767"/>
      <w:r w:rsidRPr="00D3733D">
        <w:rPr>
          <w:noProof/>
          <w:lang w:eastAsia="en-GB"/>
        </w:rPr>
        <w:lastRenderedPageBreak/>
        <w:drawing>
          <wp:inline distT="0" distB="0" distL="0" distR="0" wp14:anchorId="27BE72A2" wp14:editId="50408A2A">
            <wp:extent cx="5753100" cy="476250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753100" cy="4762500"/>
                    </a:xfrm>
                    <a:prstGeom prst="rect">
                      <a:avLst/>
                    </a:prstGeom>
                    <a:noFill/>
                    <a:ln>
                      <a:noFill/>
                    </a:ln>
                  </pic:spPr>
                </pic:pic>
              </a:graphicData>
            </a:graphic>
          </wp:inline>
        </w:drawing>
      </w:r>
    </w:p>
    <w:p w14:paraId="40D87963" w14:textId="4AB4285E" w:rsidR="000B27DF" w:rsidRPr="00D3733D" w:rsidRDefault="000B27DF" w:rsidP="0013688E">
      <w:pPr>
        <w:pStyle w:val="FigureNoTitle0"/>
      </w:pPr>
      <w:r w:rsidRPr="00D3733D">
        <w:t>Figure III.</w:t>
      </w:r>
      <w:r w:rsidR="003E6EC7" w:rsidRPr="00D3733D">
        <w:t>20</w:t>
      </w:r>
      <w:r w:rsidRPr="00D3733D">
        <w:t xml:space="preserve"> – Results of S-</w:t>
      </w:r>
      <w:r w:rsidR="00B147F9" w:rsidRPr="00D3733D">
        <w:t xml:space="preserve">MOS, </w:t>
      </w:r>
      <w:r w:rsidRPr="00D3733D">
        <w:t>N-</w:t>
      </w:r>
      <w:r w:rsidR="00B147F9" w:rsidRPr="00D3733D">
        <w:t xml:space="preserve">MOS and </w:t>
      </w:r>
      <w:r w:rsidRPr="00D3733D">
        <w:t>G-MOS measurements for different phones</w:t>
      </w:r>
      <w:r w:rsidR="00B147F9" w:rsidRPr="00D3733D">
        <w:t>,</w:t>
      </w:r>
      <w:r w:rsidRPr="00D3733D">
        <w:t xml:space="preserve"> located in </w:t>
      </w:r>
      <w:r w:rsidR="00B147F9" w:rsidRPr="00D3733D">
        <w:t xml:space="preserve">the </w:t>
      </w:r>
      <w:r w:rsidRPr="00D3733D">
        <w:t>handset position</w:t>
      </w:r>
      <w:r w:rsidR="00B147F9" w:rsidRPr="00D3733D">
        <w:t>, in different rooms</w:t>
      </w:r>
    </w:p>
    <w:p w14:paraId="0A7F68C3" w14:textId="77777777" w:rsidR="00F91B99" w:rsidRPr="00D3733D" w:rsidRDefault="00F91B99" w:rsidP="007C19B0">
      <w:pPr>
        <w:pStyle w:val="Heading4"/>
      </w:pPr>
      <w:r w:rsidRPr="00D3733D">
        <w:t>III.9.3.8</w:t>
      </w:r>
      <w:r w:rsidRPr="00D3733D">
        <w:tab/>
        <w:t>Hands-free</w:t>
      </w:r>
      <w:bookmarkEnd w:id="234"/>
      <w:r w:rsidRPr="00D3733D">
        <w:t xml:space="preserve"> measurements – spectral comparison</w:t>
      </w:r>
      <w:bookmarkEnd w:id="262"/>
    </w:p>
    <w:p w14:paraId="54E2B37E" w14:textId="2A8060AE" w:rsidR="00F91B99" w:rsidRPr="00D3733D" w:rsidRDefault="00F91B99" w:rsidP="0013688E">
      <w:pPr>
        <w:rPr>
          <w:lang w:eastAsia="x-none"/>
        </w:rPr>
      </w:pPr>
      <w:r w:rsidRPr="00D3733D">
        <w:rPr>
          <w:lang w:eastAsia="x-none"/>
        </w:rPr>
        <w:t>As described for the handset tests</w:t>
      </w:r>
      <w:r w:rsidR="00833814" w:rsidRPr="00D3733D">
        <w:rPr>
          <w:lang w:eastAsia="x-none"/>
        </w:rPr>
        <w:t>,</w:t>
      </w:r>
      <w:r w:rsidRPr="00D3733D">
        <w:rPr>
          <w:lang w:eastAsia="x-none"/>
        </w:rPr>
        <w:t xml:space="preserve"> an original sound field was created. However, instead of recording the sound field with the microphone array at the HATS position</w:t>
      </w:r>
      <w:r w:rsidR="00833814" w:rsidRPr="00D3733D">
        <w:rPr>
          <w:lang w:eastAsia="x-none"/>
        </w:rPr>
        <w:t>,</w:t>
      </w:r>
      <w:r w:rsidRPr="00D3733D">
        <w:rPr>
          <w:lang w:eastAsia="x-none"/>
        </w:rPr>
        <w:t xml:space="preserve"> the sound field was recorded at the hands-free position. This position was also used for sound field equalization in the different rooms. The experiment was conducted in three different rooms (</w:t>
      </w:r>
      <w:r w:rsidR="00833814" w:rsidRPr="00D3733D">
        <w:rPr>
          <w:lang w:eastAsia="x-none"/>
        </w:rPr>
        <w:t>numbered</w:t>
      </w:r>
      <w:r w:rsidRPr="00D3733D">
        <w:rPr>
          <w:lang w:eastAsia="x-none"/>
        </w:rPr>
        <w:t xml:space="preserve"> 1, 2 and 4). The three different background noises described previously were used. The sound field at the main hands-free microphone position</w:t>
      </w:r>
      <w:r w:rsidR="00833814" w:rsidRPr="00D3733D">
        <w:rPr>
          <w:lang w:eastAsia="x-none"/>
        </w:rPr>
        <w:t>,</w:t>
      </w:r>
      <w:r w:rsidRPr="00D3733D">
        <w:rPr>
          <w:lang w:eastAsia="x-none"/>
        </w:rPr>
        <w:t xml:space="preserve"> as well as the sending signal of the mobile phone in hands-free mode</w:t>
      </w:r>
      <w:r w:rsidR="00833814" w:rsidRPr="00D3733D">
        <w:rPr>
          <w:lang w:eastAsia="x-none"/>
        </w:rPr>
        <w:t>,</w:t>
      </w:r>
      <w:r w:rsidRPr="00D3733D">
        <w:rPr>
          <w:lang w:eastAsia="x-none"/>
        </w:rPr>
        <w:t xml:space="preserve"> were analysed. The results of the tests are shown in Figure</w:t>
      </w:r>
      <w:r w:rsidR="000B27DF" w:rsidRPr="00D3733D">
        <w:rPr>
          <w:lang w:eastAsia="x-none"/>
        </w:rPr>
        <w:t>s</w:t>
      </w:r>
      <w:r w:rsidRPr="00D3733D">
        <w:rPr>
          <w:lang w:eastAsia="x-none"/>
        </w:rPr>
        <w:t xml:space="preserve"> III.</w:t>
      </w:r>
      <w:r w:rsidR="00833814" w:rsidRPr="00D3733D">
        <w:rPr>
          <w:lang w:eastAsia="x-none"/>
        </w:rPr>
        <w:t>2</w:t>
      </w:r>
      <w:r w:rsidR="00B61C2D" w:rsidRPr="00D3733D">
        <w:rPr>
          <w:lang w:eastAsia="x-none"/>
        </w:rPr>
        <w:t>2</w:t>
      </w:r>
      <w:r w:rsidRPr="00D3733D">
        <w:rPr>
          <w:lang w:eastAsia="x-none"/>
        </w:rPr>
        <w:t>, III.</w:t>
      </w:r>
      <w:r w:rsidR="00833814" w:rsidRPr="00D3733D">
        <w:rPr>
          <w:lang w:eastAsia="x-none"/>
        </w:rPr>
        <w:t>2</w:t>
      </w:r>
      <w:r w:rsidR="00B61C2D" w:rsidRPr="00D3733D">
        <w:rPr>
          <w:lang w:eastAsia="x-none"/>
        </w:rPr>
        <w:t>3</w:t>
      </w:r>
      <w:r w:rsidRPr="00D3733D">
        <w:rPr>
          <w:lang w:eastAsia="x-none"/>
        </w:rPr>
        <w:t xml:space="preserve"> and III.</w:t>
      </w:r>
      <w:r w:rsidR="00833814" w:rsidRPr="00D3733D">
        <w:rPr>
          <w:lang w:eastAsia="x-none"/>
        </w:rPr>
        <w:t>2</w:t>
      </w:r>
      <w:r w:rsidR="00B61C2D" w:rsidRPr="00D3733D">
        <w:rPr>
          <w:lang w:eastAsia="x-none"/>
        </w:rPr>
        <w:t>4</w:t>
      </w:r>
      <w:r w:rsidRPr="00D3733D">
        <w:rPr>
          <w:lang w:eastAsia="x-none"/>
        </w:rPr>
        <w:t>.</w:t>
      </w:r>
    </w:p>
    <w:p w14:paraId="180CBA86" w14:textId="3250E5AE" w:rsidR="00F91B99" w:rsidRPr="00D3733D" w:rsidRDefault="00FC6D5D" w:rsidP="00FC6D5D">
      <w:pPr>
        <w:pStyle w:val="Figure"/>
      </w:pPr>
      <w:r w:rsidRPr="00D3733D">
        <w:rPr>
          <w:noProof/>
          <w:lang w:eastAsia="en-GB"/>
        </w:rPr>
        <w:lastRenderedPageBreak/>
        <w:drawing>
          <wp:inline distT="0" distB="0" distL="0" distR="0" wp14:anchorId="64880803" wp14:editId="51A83471">
            <wp:extent cx="4848225" cy="2838450"/>
            <wp:effectExtent l="0" t="0" r="9525" b="0"/>
            <wp:docPr id="228" name="Picture 228" descr="HFT_Set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descr="HFT_Setup"/>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4848225" cy="2838450"/>
                    </a:xfrm>
                    <a:prstGeom prst="rect">
                      <a:avLst/>
                    </a:prstGeom>
                    <a:noFill/>
                    <a:ln>
                      <a:noFill/>
                    </a:ln>
                  </pic:spPr>
                </pic:pic>
              </a:graphicData>
            </a:graphic>
          </wp:inline>
        </w:drawing>
      </w:r>
    </w:p>
    <w:p w14:paraId="2E01890C" w14:textId="666248C7" w:rsidR="00F91B99" w:rsidRPr="00D3733D" w:rsidRDefault="000B27DF" w:rsidP="00833814">
      <w:pPr>
        <w:pStyle w:val="FigureNoTitle0"/>
        <w:rPr>
          <w:lang w:eastAsia="x-none"/>
        </w:rPr>
      </w:pPr>
      <w:r w:rsidRPr="00D3733D">
        <w:t>Figure III.</w:t>
      </w:r>
      <w:r w:rsidR="003E6EC7" w:rsidRPr="00D3733D">
        <w:t>21</w:t>
      </w:r>
      <w:r w:rsidRPr="00D3733D">
        <w:t xml:space="preserve"> – Example </w:t>
      </w:r>
      <w:r w:rsidR="0044145F" w:rsidRPr="00D3733D">
        <w:t>o</w:t>
      </w:r>
      <w:r w:rsidRPr="00D3733D">
        <w:t>f a hand-</w:t>
      </w:r>
      <w:r w:rsidR="00FC6D5D" w:rsidRPr="00D3733D">
        <w:t>held hands-free set-measurement</w:t>
      </w:r>
      <w:r w:rsidR="00107687" w:rsidRPr="00D3733D">
        <w:t xml:space="preserve"> </w:t>
      </w:r>
      <w:r w:rsidRPr="00D3733D">
        <w:t>(</w:t>
      </w:r>
      <w:r w:rsidR="00833814" w:rsidRPr="00D3733D">
        <w:t>the a</w:t>
      </w:r>
      <w:r w:rsidRPr="00D3733D">
        <w:t xml:space="preserve">rray is </w:t>
      </w:r>
      <w:r w:rsidR="00833814" w:rsidRPr="00D3733D">
        <w:t xml:space="preserve">only </w:t>
      </w:r>
      <w:r w:rsidRPr="00D3733D">
        <w:t xml:space="preserve">shown </w:t>
      </w:r>
      <w:r w:rsidR="00833814" w:rsidRPr="00D3733D">
        <w:t>to</w:t>
      </w:r>
      <w:r w:rsidRPr="00D3733D">
        <w:t xml:space="preserve"> illustrat</w:t>
      </w:r>
      <w:r w:rsidR="00833814" w:rsidRPr="00D3733D">
        <w:t>e</w:t>
      </w:r>
      <w:r w:rsidRPr="00D3733D">
        <w:t xml:space="preserve"> the </w:t>
      </w:r>
      <w:r w:rsidR="009501AC" w:rsidRPr="00D3733D">
        <w:t>set-up</w:t>
      </w:r>
      <w:r w:rsidRPr="00D3733D">
        <w:t xml:space="preserve">, </w:t>
      </w:r>
      <w:r w:rsidR="00833814" w:rsidRPr="00D3733D">
        <w:t xml:space="preserve">it is </w:t>
      </w:r>
      <w:r w:rsidRPr="00D3733D">
        <w:t>not present during hands-free testing</w:t>
      </w:r>
      <w:r w:rsidR="00833814" w:rsidRPr="00D3733D">
        <w:t>)</w:t>
      </w:r>
    </w:p>
    <w:p w14:paraId="2A35FBAE" w14:textId="77777777" w:rsidR="000B27DF" w:rsidRPr="00D3733D" w:rsidRDefault="000B27DF" w:rsidP="00F91B99">
      <w:pPr>
        <w:rPr>
          <w:lang w:eastAsia="x-none"/>
        </w:rPr>
      </w:pPr>
    </w:p>
    <w:p w14:paraId="0BF36356" w14:textId="77777777" w:rsidR="00F91B99" w:rsidRPr="00D3733D" w:rsidRDefault="00F91B99" w:rsidP="00F91B99">
      <w:pPr>
        <w:rPr>
          <w:lang w:eastAsia="x-none"/>
        </w:rPr>
      </w:pPr>
      <w:r w:rsidRPr="00D3733D">
        <w:rPr>
          <w:lang w:eastAsia="x-none"/>
        </w:rPr>
        <w:br w:type="page"/>
      </w:r>
    </w:p>
    <w:p w14:paraId="133682C8" w14:textId="77777777" w:rsidR="00F91B99" w:rsidRPr="00D3733D" w:rsidRDefault="00F91B99" w:rsidP="00F91B99"/>
    <w:tbl>
      <w:tblPr>
        <w:tblW w:w="5000" w:type="pct"/>
        <w:jc w:val="center"/>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4844"/>
        <w:gridCol w:w="4785"/>
      </w:tblGrid>
      <w:tr w:rsidR="00F91B99" w:rsidRPr="00D3733D" w14:paraId="77AE2001" w14:textId="77777777" w:rsidTr="000B27DF">
        <w:trPr>
          <w:trHeight w:val="417"/>
          <w:jc w:val="center"/>
        </w:trPr>
        <w:tc>
          <w:tcPr>
            <w:tcW w:w="2519" w:type="pct"/>
            <w:shd w:val="clear" w:color="auto" w:fill="auto"/>
          </w:tcPr>
          <w:p w14:paraId="2D43F066" w14:textId="67B47DB1" w:rsidR="00F91B99" w:rsidRPr="00D3733D" w:rsidRDefault="00F91B99" w:rsidP="007F27D7">
            <w:pPr>
              <w:jc w:val="center"/>
              <w:rPr>
                <w:b/>
                <w:lang w:eastAsia="x-none"/>
              </w:rPr>
            </w:pPr>
            <w:r w:rsidRPr="00D3733D">
              <w:rPr>
                <w:b/>
                <w:lang w:eastAsia="x-none"/>
              </w:rPr>
              <w:t xml:space="preserve">Car </w:t>
            </w:r>
            <w:r w:rsidR="00833814" w:rsidRPr="00D3733D">
              <w:rPr>
                <w:b/>
                <w:lang w:eastAsia="x-none"/>
              </w:rPr>
              <w:t>n</w:t>
            </w:r>
            <w:r w:rsidRPr="00D3733D">
              <w:rPr>
                <w:b/>
                <w:lang w:eastAsia="x-none"/>
              </w:rPr>
              <w:t>oise - processed</w:t>
            </w:r>
          </w:p>
          <w:p w14:paraId="226A464F" w14:textId="77777777" w:rsidR="00F91B99" w:rsidRPr="00D3733D" w:rsidRDefault="00F91B99" w:rsidP="007F27D7">
            <w:pPr>
              <w:jc w:val="center"/>
              <w:rPr>
                <w:b/>
                <w:lang w:eastAsia="x-none"/>
              </w:rPr>
            </w:pPr>
            <w:r w:rsidRPr="00D3733D">
              <w:rPr>
                <w:b/>
                <w:noProof/>
                <w:lang w:eastAsia="en-GB"/>
              </w:rPr>
              <mc:AlternateContent>
                <mc:Choice Requires="wpc">
                  <w:drawing>
                    <wp:inline distT="0" distB="0" distL="0" distR="0" wp14:anchorId="4602F781" wp14:editId="753455DA">
                      <wp:extent cx="2957830" cy="2453640"/>
                      <wp:effectExtent l="0" t="0" r="13970" b="3810"/>
                      <wp:docPr id="657" name="Zeichenbereich 605"/>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584" name="Rectangle 493"/>
                              <wps:cNvSpPr>
                                <a:spLocks noChangeArrowheads="1"/>
                              </wps:cNvSpPr>
                              <wps:spPr bwMode="auto">
                                <a:xfrm>
                                  <a:off x="6900" y="135802"/>
                                  <a:ext cx="2732428" cy="2043533"/>
                                </a:xfrm>
                                <a:prstGeom prst="rect">
                                  <a:avLst/>
                                </a:prstGeom>
                                <a:solidFill>
                                  <a:srgbClr val="FFFFFF"/>
                                </a:solidFill>
                                <a:ln w="6985">
                                  <a:solidFill>
                                    <a:srgbClr val="FFFFFF"/>
                                  </a:solidFill>
                                  <a:miter lim="800000"/>
                                  <a:headEnd/>
                                  <a:tailEnd/>
                                </a:ln>
                              </wps:spPr>
                              <wps:bodyPr rot="0" vert="horz" wrap="square" lIns="91440" tIns="45720" rIns="91440" bIns="45720" anchor="t" anchorCtr="0" upright="1">
                                <a:noAutofit/>
                              </wps:bodyPr>
                            </wps:wsp>
                            <wps:wsp>
                              <wps:cNvPr id="585" name="Rectangle 494"/>
                              <wps:cNvSpPr>
                                <a:spLocks noChangeArrowheads="1"/>
                              </wps:cNvSpPr>
                              <wps:spPr bwMode="auto">
                                <a:xfrm>
                                  <a:off x="0" y="128902"/>
                                  <a:ext cx="2746328" cy="2057434"/>
                                </a:xfrm>
                                <a:prstGeom prst="rect">
                                  <a:avLst/>
                                </a:prstGeom>
                                <a:noFill/>
                                <a:ln w="698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86" name="Line 495"/>
                              <wps:cNvCnPr>
                                <a:cxnSpLocks noChangeShapeType="1"/>
                              </wps:cNvCnPr>
                              <wps:spPr bwMode="auto">
                                <a:xfrm flipV="1">
                                  <a:off x="364404" y="135802"/>
                                  <a:ext cx="0" cy="2043533"/>
                                </a:xfrm>
                                <a:prstGeom prst="line">
                                  <a:avLst/>
                                </a:prstGeom>
                                <a:noFill/>
                                <a:ln w="6985">
                                  <a:solidFill>
                                    <a:srgbClr val="000000"/>
                                  </a:solidFill>
                                  <a:round/>
                                  <a:headEnd/>
                                  <a:tailEnd/>
                                </a:ln>
                                <a:extLst>
                                  <a:ext uri="{909E8E84-426E-40DD-AFC4-6F175D3DCCD1}">
                                    <a14:hiddenFill xmlns:a14="http://schemas.microsoft.com/office/drawing/2010/main">
                                      <a:noFill/>
                                    </a14:hiddenFill>
                                  </a:ext>
                                </a:extLst>
                              </wps:spPr>
                              <wps:bodyPr/>
                            </wps:wsp>
                            <wps:wsp>
                              <wps:cNvPr id="587" name="Line 496"/>
                              <wps:cNvCnPr>
                                <a:cxnSpLocks noChangeShapeType="1"/>
                              </wps:cNvCnPr>
                              <wps:spPr bwMode="auto">
                                <a:xfrm flipV="1">
                                  <a:off x="722607" y="135802"/>
                                  <a:ext cx="0" cy="2043533"/>
                                </a:xfrm>
                                <a:prstGeom prst="line">
                                  <a:avLst/>
                                </a:prstGeom>
                                <a:noFill/>
                                <a:ln w="6985">
                                  <a:solidFill>
                                    <a:srgbClr val="000000"/>
                                  </a:solidFill>
                                  <a:round/>
                                  <a:headEnd/>
                                  <a:tailEnd/>
                                </a:ln>
                                <a:extLst>
                                  <a:ext uri="{909E8E84-426E-40DD-AFC4-6F175D3DCCD1}">
                                    <a14:hiddenFill xmlns:a14="http://schemas.microsoft.com/office/drawing/2010/main">
                                      <a:noFill/>
                                    </a14:hiddenFill>
                                  </a:ext>
                                </a:extLst>
                              </wps:spPr>
                              <wps:bodyPr/>
                            </wps:wsp>
                            <wps:wsp>
                              <wps:cNvPr id="588" name="Line 497"/>
                              <wps:cNvCnPr>
                                <a:cxnSpLocks noChangeShapeType="1"/>
                              </wps:cNvCnPr>
                              <wps:spPr bwMode="auto">
                                <a:xfrm flipV="1">
                                  <a:off x="1201412" y="135802"/>
                                  <a:ext cx="0" cy="2043533"/>
                                </a:xfrm>
                                <a:prstGeom prst="line">
                                  <a:avLst/>
                                </a:prstGeom>
                                <a:noFill/>
                                <a:ln w="6985">
                                  <a:solidFill>
                                    <a:srgbClr val="000000"/>
                                  </a:solidFill>
                                  <a:round/>
                                  <a:headEnd/>
                                  <a:tailEnd/>
                                </a:ln>
                                <a:extLst>
                                  <a:ext uri="{909E8E84-426E-40DD-AFC4-6F175D3DCCD1}">
                                    <a14:hiddenFill xmlns:a14="http://schemas.microsoft.com/office/drawing/2010/main">
                                      <a:noFill/>
                                    </a14:hiddenFill>
                                  </a:ext>
                                </a:extLst>
                              </wps:spPr>
                              <wps:bodyPr/>
                            </wps:wsp>
                            <wps:wsp>
                              <wps:cNvPr id="589" name="Line 498"/>
                              <wps:cNvCnPr>
                                <a:cxnSpLocks noChangeShapeType="1"/>
                              </wps:cNvCnPr>
                              <wps:spPr bwMode="auto">
                                <a:xfrm flipV="1">
                                  <a:off x="1558916" y="135802"/>
                                  <a:ext cx="0" cy="2043533"/>
                                </a:xfrm>
                                <a:prstGeom prst="line">
                                  <a:avLst/>
                                </a:prstGeom>
                                <a:noFill/>
                                <a:ln w="6985">
                                  <a:solidFill>
                                    <a:srgbClr val="000000"/>
                                  </a:solidFill>
                                  <a:round/>
                                  <a:headEnd/>
                                  <a:tailEnd/>
                                </a:ln>
                                <a:extLst>
                                  <a:ext uri="{909E8E84-426E-40DD-AFC4-6F175D3DCCD1}">
                                    <a14:hiddenFill xmlns:a14="http://schemas.microsoft.com/office/drawing/2010/main">
                                      <a:noFill/>
                                    </a14:hiddenFill>
                                  </a:ext>
                                </a:extLst>
                              </wps:spPr>
                              <wps:bodyPr/>
                            </wps:wsp>
                            <wps:wsp>
                              <wps:cNvPr id="590" name="Line 499"/>
                              <wps:cNvCnPr>
                                <a:cxnSpLocks noChangeShapeType="1"/>
                              </wps:cNvCnPr>
                              <wps:spPr bwMode="auto">
                                <a:xfrm flipV="1">
                                  <a:off x="1924020" y="135802"/>
                                  <a:ext cx="0" cy="2043533"/>
                                </a:xfrm>
                                <a:prstGeom prst="line">
                                  <a:avLst/>
                                </a:prstGeom>
                                <a:noFill/>
                                <a:ln w="6985">
                                  <a:solidFill>
                                    <a:srgbClr val="000000"/>
                                  </a:solidFill>
                                  <a:round/>
                                  <a:headEnd/>
                                  <a:tailEnd/>
                                </a:ln>
                                <a:extLst>
                                  <a:ext uri="{909E8E84-426E-40DD-AFC4-6F175D3DCCD1}">
                                    <a14:hiddenFill xmlns:a14="http://schemas.microsoft.com/office/drawing/2010/main">
                                      <a:noFill/>
                                    </a14:hiddenFill>
                                  </a:ext>
                                </a:extLst>
                              </wps:spPr>
                              <wps:bodyPr/>
                            </wps:wsp>
                            <wps:wsp>
                              <wps:cNvPr id="591" name="Line 500"/>
                              <wps:cNvCnPr>
                                <a:cxnSpLocks noChangeShapeType="1"/>
                              </wps:cNvCnPr>
                              <wps:spPr bwMode="auto">
                                <a:xfrm flipV="1">
                                  <a:off x="2395824" y="135802"/>
                                  <a:ext cx="0" cy="2043533"/>
                                </a:xfrm>
                                <a:prstGeom prst="line">
                                  <a:avLst/>
                                </a:prstGeom>
                                <a:noFill/>
                                <a:ln w="6985">
                                  <a:solidFill>
                                    <a:srgbClr val="000000"/>
                                  </a:solidFill>
                                  <a:round/>
                                  <a:headEnd/>
                                  <a:tailEnd/>
                                </a:ln>
                                <a:extLst>
                                  <a:ext uri="{909E8E84-426E-40DD-AFC4-6F175D3DCCD1}">
                                    <a14:hiddenFill xmlns:a14="http://schemas.microsoft.com/office/drawing/2010/main">
                                      <a:noFill/>
                                    </a14:hiddenFill>
                                  </a:ext>
                                </a:extLst>
                              </wps:spPr>
                              <wps:bodyPr/>
                            </wps:wsp>
                            <wps:wsp>
                              <wps:cNvPr id="592" name="Line 501"/>
                              <wps:cNvCnPr>
                                <a:cxnSpLocks noChangeShapeType="1"/>
                              </wps:cNvCnPr>
                              <wps:spPr bwMode="auto">
                                <a:xfrm flipH="1">
                                  <a:off x="6900" y="1936132"/>
                                  <a:ext cx="2739428" cy="0"/>
                                </a:xfrm>
                                <a:prstGeom prst="line">
                                  <a:avLst/>
                                </a:prstGeom>
                                <a:noFill/>
                                <a:ln w="6985">
                                  <a:solidFill>
                                    <a:srgbClr val="000000"/>
                                  </a:solidFill>
                                  <a:round/>
                                  <a:headEnd/>
                                  <a:tailEnd/>
                                </a:ln>
                                <a:extLst>
                                  <a:ext uri="{909E8E84-426E-40DD-AFC4-6F175D3DCCD1}">
                                    <a14:hiddenFill xmlns:a14="http://schemas.microsoft.com/office/drawing/2010/main">
                                      <a:noFill/>
                                    </a14:hiddenFill>
                                  </a:ext>
                                </a:extLst>
                              </wps:spPr>
                              <wps:bodyPr/>
                            </wps:wsp>
                            <wps:wsp>
                              <wps:cNvPr id="593" name="Line 502"/>
                              <wps:cNvCnPr>
                                <a:cxnSpLocks noChangeShapeType="1"/>
                              </wps:cNvCnPr>
                              <wps:spPr bwMode="auto">
                                <a:xfrm flipH="1">
                                  <a:off x="6900" y="1678927"/>
                                  <a:ext cx="2739428" cy="0"/>
                                </a:xfrm>
                                <a:prstGeom prst="line">
                                  <a:avLst/>
                                </a:prstGeom>
                                <a:noFill/>
                                <a:ln w="6985">
                                  <a:solidFill>
                                    <a:srgbClr val="000000"/>
                                  </a:solidFill>
                                  <a:round/>
                                  <a:headEnd/>
                                  <a:tailEnd/>
                                </a:ln>
                                <a:extLst>
                                  <a:ext uri="{909E8E84-426E-40DD-AFC4-6F175D3DCCD1}">
                                    <a14:hiddenFill xmlns:a14="http://schemas.microsoft.com/office/drawing/2010/main">
                                      <a:noFill/>
                                    </a14:hiddenFill>
                                  </a:ext>
                                </a:extLst>
                              </wps:spPr>
                              <wps:bodyPr/>
                            </wps:wsp>
                            <wps:wsp>
                              <wps:cNvPr id="594" name="Line 503"/>
                              <wps:cNvCnPr>
                                <a:cxnSpLocks noChangeShapeType="1"/>
                              </wps:cNvCnPr>
                              <wps:spPr bwMode="auto">
                                <a:xfrm flipH="1">
                                  <a:off x="6900" y="1421723"/>
                                  <a:ext cx="2739428" cy="0"/>
                                </a:xfrm>
                                <a:prstGeom prst="line">
                                  <a:avLst/>
                                </a:prstGeom>
                                <a:noFill/>
                                <a:ln w="6985">
                                  <a:solidFill>
                                    <a:srgbClr val="000000"/>
                                  </a:solidFill>
                                  <a:round/>
                                  <a:headEnd/>
                                  <a:tailEnd/>
                                </a:ln>
                                <a:extLst>
                                  <a:ext uri="{909E8E84-426E-40DD-AFC4-6F175D3DCCD1}">
                                    <a14:hiddenFill xmlns:a14="http://schemas.microsoft.com/office/drawing/2010/main">
                                      <a:noFill/>
                                    </a14:hiddenFill>
                                  </a:ext>
                                </a:extLst>
                              </wps:spPr>
                              <wps:bodyPr/>
                            </wps:wsp>
                            <wps:wsp>
                              <wps:cNvPr id="595" name="Line 504"/>
                              <wps:cNvCnPr>
                                <a:cxnSpLocks noChangeShapeType="1"/>
                              </wps:cNvCnPr>
                              <wps:spPr bwMode="auto">
                                <a:xfrm flipH="1">
                                  <a:off x="6900" y="1164519"/>
                                  <a:ext cx="2739428" cy="0"/>
                                </a:xfrm>
                                <a:prstGeom prst="line">
                                  <a:avLst/>
                                </a:prstGeom>
                                <a:noFill/>
                                <a:ln w="6985">
                                  <a:solidFill>
                                    <a:srgbClr val="000000"/>
                                  </a:solidFill>
                                  <a:round/>
                                  <a:headEnd/>
                                  <a:tailEnd/>
                                </a:ln>
                                <a:extLst>
                                  <a:ext uri="{909E8E84-426E-40DD-AFC4-6F175D3DCCD1}">
                                    <a14:hiddenFill xmlns:a14="http://schemas.microsoft.com/office/drawing/2010/main">
                                      <a:noFill/>
                                    </a14:hiddenFill>
                                  </a:ext>
                                </a:extLst>
                              </wps:spPr>
                              <wps:bodyPr/>
                            </wps:wsp>
                            <wps:wsp>
                              <wps:cNvPr id="596" name="Line 505"/>
                              <wps:cNvCnPr>
                                <a:cxnSpLocks noChangeShapeType="1"/>
                              </wps:cNvCnPr>
                              <wps:spPr bwMode="auto">
                                <a:xfrm flipH="1">
                                  <a:off x="6900" y="907415"/>
                                  <a:ext cx="2739428" cy="0"/>
                                </a:xfrm>
                                <a:prstGeom prst="line">
                                  <a:avLst/>
                                </a:prstGeom>
                                <a:noFill/>
                                <a:ln w="6985">
                                  <a:solidFill>
                                    <a:srgbClr val="000000"/>
                                  </a:solidFill>
                                  <a:round/>
                                  <a:headEnd/>
                                  <a:tailEnd/>
                                </a:ln>
                                <a:extLst>
                                  <a:ext uri="{909E8E84-426E-40DD-AFC4-6F175D3DCCD1}">
                                    <a14:hiddenFill xmlns:a14="http://schemas.microsoft.com/office/drawing/2010/main">
                                      <a:noFill/>
                                    </a14:hiddenFill>
                                  </a:ext>
                                </a:extLst>
                              </wps:spPr>
                              <wps:bodyPr/>
                            </wps:wsp>
                            <wps:wsp>
                              <wps:cNvPr id="597" name="Line 506"/>
                              <wps:cNvCnPr>
                                <a:cxnSpLocks noChangeShapeType="1"/>
                              </wps:cNvCnPr>
                              <wps:spPr bwMode="auto">
                                <a:xfrm flipH="1">
                                  <a:off x="6900" y="650211"/>
                                  <a:ext cx="2739428" cy="0"/>
                                </a:xfrm>
                                <a:prstGeom prst="line">
                                  <a:avLst/>
                                </a:prstGeom>
                                <a:noFill/>
                                <a:ln w="6985">
                                  <a:solidFill>
                                    <a:srgbClr val="000000"/>
                                  </a:solidFill>
                                  <a:round/>
                                  <a:headEnd/>
                                  <a:tailEnd/>
                                </a:ln>
                                <a:extLst>
                                  <a:ext uri="{909E8E84-426E-40DD-AFC4-6F175D3DCCD1}">
                                    <a14:hiddenFill xmlns:a14="http://schemas.microsoft.com/office/drawing/2010/main">
                                      <a:noFill/>
                                    </a14:hiddenFill>
                                  </a:ext>
                                </a:extLst>
                              </wps:spPr>
                              <wps:bodyPr/>
                            </wps:wsp>
                            <wps:wsp>
                              <wps:cNvPr id="598" name="Line 507"/>
                              <wps:cNvCnPr>
                                <a:cxnSpLocks noChangeShapeType="1"/>
                              </wps:cNvCnPr>
                              <wps:spPr bwMode="auto">
                                <a:xfrm flipH="1">
                                  <a:off x="6900" y="393006"/>
                                  <a:ext cx="2739428" cy="0"/>
                                </a:xfrm>
                                <a:prstGeom prst="line">
                                  <a:avLst/>
                                </a:prstGeom>
                                <a:noFill/>
                                <a:ln w="6985">
                                  <a:solidFill>
                                    <a:srgbClr val="000000"/>
                                  </a:solidFill>
                                  <a:round/>
                                  <a:headEnd/>
                                  <a:tailEnd/>
                                </a:ln>
                                <a:extLst>
                                  <a:ext uri="{909E8E84-426E-40DD-AFC4-6F175D3DCCD1}">
                                    <a14:hiddenFill xmlns:a14="http://schemas.microsoft.com/office/drawing/2010/main">
                                      <a:noFill/>
                                    </a14:hiddenFill>
                                  </a:ext>
                                </a:extLst>
                              </wps:spPr>
                              <wps:bodyPr/>
                            </wps:wsp>
                            <wps:wsp>
                              <wps:cNvPr id="599" name="Freeform 508"/>
                              <wps:cNvSpPr>
                                <a:spLocks/>
                              </wps:cNvSpPr>
                              <wps:spPr bwMode="auto">
                                <a:xfrm>
                                  <a:off x="0" y="728912"/>
                                  <a:ext cx="2774928" cy="1593226"/>
                                </a:xfrm>
                                <a:custGeom>
                                  <a:avLst/>
                                  <a:gdLst>
                                    <a:gd name="T0" fmla="*/ 21590 w 4370"/>
                                    <a:gd name="T1" fmla="*/ 899795 h 2509"/>
                                    <a:gd name="T2" fmla="*/ 50165 w 4370"/>
                                    <a:gd name="T3" fmla="*/ 821690 h 2509"/>
                                    <a:gd name="T4" fmla="*/ 107315 w 4370"/>
                                    <a:gd name="T5" fmla="*/ 800100 h 2509"/>
                                    <a:gd name="T6" fmla="*/ 135890 w 4370"/>
                                    <a:gd name="T7" fmla="*/ 749935 h 2509"/>
                                    <a:gd name="T8" fmla="*/ 200025 w 4370"/>
                                    <a:gd name="T9" fmla="*/ 735965 h 2509"/>
                                    <a:gd name="T10" fmla="*/ 228600 w 4370"/>
                                    <a:gd name="T11" fmla="*/ 699770 h 2509"/>
                                    <a:gd name="T12" fmla="*/ 293370 w 4370"/>
                                    <a:gd name="T13" fmla="*/ 685800 h 2509"/>
                                    <a:gd name="T14" fmla="*/ 321945 w 4370"/>
                                    <a:gd name="T15" fmla="*/ 685800 h 2509"/>
                                    <a:gd name="T16" fmla="*/ 379095 w 4370"/>
                                    <a:gd name="T17" fmla="*/ 657225 h 2509"/>
                                    <a:gd name="T18" fmla="*/ 407670 w 4370"/>
                                    <a:gd name="T19" fmla="*/ 614045 h 2509"/>
                                    <a:gd name="T20" fmla="*/ 464820 w 4370"/>
                                    <a:gd name="T21" fmla="*/ 607060 h 2509"/>
                                    <a:gd name="T22" fmla="*/ 493395 w 4370"/>
                                    <a:gd name="T23" fmla="*/ 571500 h 2509"/>
                                    <a:gd name="T24" fmla="*/ 558165 w 4370"/>
                                    <a:gd name="T25" fmla="*/ 528320 h 2509"/>
                                    <a:gd name="T26" fmla="*/ 593725 w 4370"/>
                                    <a:gd name="T27" fmla="*/ 499745 h 2509"/>
                                    <a:gd name="T28" fmla="*/ 650875 w 4370"/>
                                    <a:gd name="T29" fmla="*/ 492760 h 2509"/>
                                    <a:gd name="T30" fmla="*/ 679450 w 4370"/>
                                    <a:gd name="T31" fmla="*/ 478155 h 2509"/>
                                    <a:gd name="T32" fmla="*/ 736600 w 4370"/>
                                    <a:gd name="T33" fmla="*/ 449580 h 2509"/>
                                    <a:gd name="T34" fmla="*/ 765175 w 4370"/>
                                    <a:gd name="T35" fmla="*/ 414020 h 2509"/>
                                    <a:gd name="T36" fmla="*/ 822325 w 4370"/>
                                    <a:gd name="T37" fmla="*/ 392430 h 2509"/>
                                    <a:gd name="T38" fmla="*/ 858520 w 4370"/>
                                    <a:gd name="T39" fmla="*/ 342900 h 2509"/>
                                    <a:gd name="T40" fmla="*/ 915670 w 4370"/>
                                    <a:gd name="T41" fmla="*/ 321310 h 2509"/>
                                    <a:gd name="T42" fmla="*/ 944245 w 4370"/>
                                    <a:gd name="T43" fmla="*/ 264160 h 2509"/>
                                    <a:gd name="T44" fmla="*/ 1008380 w 4370"/>
                                    <a:gd name="T45" fmla="*/ 235585 h 2509"/>
                                    <a:gd name="T46" fmla="*/ 1036955 w 4370"/>
                                    <a:gd name="T47" fmla="*/ 185420 h 2509"/>
                                    <a:gd name="T48" fmla="*/ 1101725 w 4370"/>
                                    <a:gd name="T49" fmla="*/ 156845 h 2509"/>
                                    <a:gd name="T50" fmla="*/ 1130300 w 4370"/>
                                    <a:gd name="T51" fmla="*/ 106680 h 2509"/>
                                    <a:gd name="T52" fmla="*/ 1187450 w 4370"/>
                                    <a:gd name="T53" fmla="*/ 85725 h 2509"/>
                                    <a:gd name="T54" fmla="*/ 1216025 w 4370"/>
                                    <a:gd name="T55" fmla="*/ 49530 h 2509"/>
                                    <a:gd name="T56" fmla="*/ 1273175 w 4370"/>
                                    <a:gd name="T57" fmla="*/ 28575 h 2509"/>
                                    <a:gd name="T58" fmla="*/ 1301750 w 4370"/>
                                    <a:gd name="T59" fmla="*/ 0 h 2509"/>
                                    <a:gd name="T60" fmla="*/ 1365885 w 4370"/>
                                    <a:gd name="T61" fmla="*/ 6985 h 2509"/>
                                    <a:gd name="T62" fmla="*/ 1394460 w 4370"/>
                                    <a:gd name="T63" fmla="*/ 71120 h 2509"/>
                                    <a:gd name="T64" fmla="*/ 1459230 w 4370"/>
                                    <a:gd name="T65" fmla="*/ 92710 h 2509"/>
                                    <a:gd name="T66" fmla="*/ 1487805 w 4370"/>
                                    <a:gd name="T67" fmla="*/ 128270 h 2509"/>
                                    <a:gd name="T68" fmla="*/ 1544955 w 4370"/>
                                    <a:gd name="T69" fmla="*/ 121285 h 2509"/>
                                    <a:gd name="T70" fmla="*/ 1573530 w 4370"/>
                                    <a:gd name="T71" fmla="*/ 92710 h 2509"/>
                                    <a:gd name="T72" fmla="*/ 1630680 w 4370"/>
                                    <a:gd name="T73" fmla="*/ 99695 h 2509"/>
                                    <a:gd name="T74" fmla="*/ 1659255 w 4370"/>
                                    <a:gd name="T75" fmla="*/ 192405 h 2509"/>
                                    <a:gd name="T76" fmla="*/ 1724025 w 4370"/>
                                    <a:gd name="T77" fmla="*/ 192405 h 2509"/>
                                    <a:gd name="T78" fmla="*/ 1752600 w 4370"/>
                                    <a:gd name="T79" fmla="*/ 185420 h 2509"/>
                                    <a:gd name="T80" fmla="*/ 1816735 w 4370"/>
                                    <a:gd name="T81" fmla="*/ 235585 h 2509"/>
                                    <a:gd name="T82" fmla="*/ 1852295 w 4370"/>
                                    <a:gd name="T83" fmla="*/ 335280 h 2509"/>
                                    <a:gd name="T84" fmla="*/ 1909445 w 4370"/>
                                    <a:gd name="T85" fmla="*/ 363855 h 2509"/>
                                    <a:gd name="T86" fmla="*/ 1938020 w 4370"/>
                                    <a:gd name="T87" fmla="*/ 371475 h 2509"/>
                                    <a:gd name="T88" fmla="*/ 1995805 w 4370"/>
                                    <a:gd name="T89" fmla="*/ 421005 h 2509"/>
                                    <a:gd name="T90" fmla="*/ 2024380 w 4370"/>
                                    <a:gd name="T91" fmla="*/ 392430 h 2509"/>
                                    <a:gd name="T92" fmla="*/ 2081530 w 4370"/>
                                    <a:gd name="T93" fmla="*/ 428625 h 2509"/>
                                    <a:gd name="T94" fmla="*/ 2110105 w 4370"/>
                                    <a:gd name="T95" fmla="*/ 485775 h 2509"/>
                                    <a:gd name="T96" fmla="*/ 2174240 w 4370"/>
                                    <a:gd name="T97" fmla="*/ 564515 h 2509"/>
                                    <a:gd name="T98" fmla="*/ 2202815 w 4370"/>
                                    <a:gd name="T99" fmla="*/ 514350 h 2509"/>
                                    <a:gd name="T100" fmla="*/ 2267585 w 4370"/>
                                    <a:gd name="T101" fmla="*/ 564515 h 2509"/>
                                    <a:gd name="T102" fmla="*/ 2296160 w 4370"/>
                                    <a:gd name="T103" fmla="*/ 664210 h 2509"/>
                                    <a:gd name="T104" fmla="*/ 2353310 w 4370"/>
                                    <a:gd name="T105" fmla="*/ 664210 h 2509"/>
                                    <a:gd name="T106" fmla="*/ 2381885 w 4370"/>
                                    <a:gd name="T107" fmla="*/ 535940 h 2509"/>
                                    <a:gd name="T108" fmla="*/ 2439035 w 4370"/>
                                    <a:gd name="T109" fmla="*/ 514350 h 2509"/>
                                    <a:gd name="T110" fmla="*/ 2474595 w 4370"/>
                                    <a:gd name="T111" fmla="*/ 714375 h 2509"/>
                                    <a:gd name="T112" fmla="*/ 2531745 w 4370"/>
                                    <a:gd name="T113" fmla="*/ 885825 h 2509"/>
                                    <a:gd name="T114" fmla="*/ 2560320 w 4370"/>
                                    <a:gd name="T115" fmla="*/ 1471295 h 2509"/>
                                    <a:gd name="T116" fmla="*/ 2625090 w 4370"/>
                                    <a:gd name="T117" fmla="*/ 1593215 h 2509"/>
                                    <a:gd name="T118" fmla="*/ 2653665 w 4370"/>
                                    <a:gd name="T119" fmla="*/ 1593215 h 2509"/>
                                    <a:gd name="T120" fmla="*/ 2717800 w 4370"/>
                                    <a:gd name="T121" fmla="*/ 1593215 h 2509"/>
                                    <a:gd name="T122" fmla="*/ 2746375 w 4370"/>
                                    <a:gd name="T123" fmla="*/ 1593215 h 2509"/>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 name="T180" fmla="*/ 0 60000 65536"/>
                                    <a:gd name="T181" fmla="*/ 0 60000 65536"/>
                                    <a:gd name="T182" fmla="*/ 0 60000 65536"/>
                                    <a:gd name="T183" fmla="*/ 0 60000 65536"/>
                                    <a:gd name="T184" fmla="*/ 0 60000 65536"/>
                                    <a:gd name="T185" fmla="*/ 0 60000 65536"/>
                                  </a:gdLst>
                                  <a:ahLst/>
                                  <a:cxnLst>
                                    <a:cxn ang="T124">
                                      <a:pos x="T0" y="T1"/>
                                    </a:cxn>
                                    <a:cxn ang="T125">
                                      <a:pos x="T2" y="T3"/>
                                    </a:cxn>
                                    <a:cxn ang="T126">
                                      <a:pos x="T4" y="T5"/>
                                    </a:cxn>
                                    <a:cxn ang="T127">
                                      <a:pos x="T6" y="T7"/>
                                    </a:cxn>
                                    <a:cxn ang="T128">
                                      <a:pos x="T8" y="T9"/>
                                    </a:cxn>
                                    <a:cxn ang="T129">
                                      <a:pos x="T10" y="T11"/>
                                    </a:cxn>
                                    <a:cxn ang="T130">
                                      <a:pos x="T12" y="T13"/>
                                    </a:cxn>
                                    <a:cxn ang="T131">
                                      <a:pos x="T14" y="T15"/>
                                    </a:cxn>
                                    <a:cxn ang="T132">
                                      <a:pos x="T16" y="T17"/>
                                    </a:cxn>
                                    <a:cxn ang="T133">
                                      <a:pos x="T18" y="T19"/>
                                    </a:cxn>
                                    <a:cxn ang="T134">
                                      <a:pos x="T20" y="T21"/>
                                    </a:cxn>
                                    <a:cxn ang="T135">
                                      <a:pos x="T22" y="T23"/>
                                    </a:cxn>
                                    <a:cxn ang="T136">
                                      <a:pos x="T24" y="T25"/>
                                    </a:cxn>
                                    <a:cxn ang="T137">
                                      <a:pos x="T26" y="T27"/>
                                    </a:cxn>
                                    <a:cxn ang="T138">
                                      <a:pos x="T28" y="T29"/>
                                    </a:cxn>
                                    <a:cxn ang="T139">
                                      <a:pos x="T30" y="T31"/>
                                    </a:cxn>
                                    <a:cxn ang="T140">
                                      <a:pos x="T32" y="T33"/>
                                    </a:cxn>
                                    <a:cxn ang="T141">
                                      <a:pos x="T34" y="T35"/>
                                    </a:cxn>
                                    <a:cxn ang="T142">
                                      <a:pos x="T36" y="T37"/>
                                    </a:cxn>
                                    <a:cxn ang="T143">
                                      <a:pos x="T38" y="T39"/>
                                    </a:cxn>
                                    <a:cxn ang="T144">
                                      <a:pos x="T40" y="T41"/>
                                    </a:cxn>
                                    <a:cxn ang="T145">
                                      <a:pos x="T42" y="T43"/>
                                    </a:cxn>
                                    <a:cxn ang="T146">
                                      <a:pos x="T44" y="T45"/>
                                    </a:cxn>
                                    <a:cxn ang="T147">
                                      <a:pos x="T46" y="T47"/>
                                    </a:cxn>
                                    <a:cxn ang="T148">
                                      <a:pos x="T48" y="T49"/>
                                    </a:cxn>
                                    <a:cxn ang="T149">
                                      <a:pos x="T50" y="T51"/>
                                    </a:cxn>
                                    <a:cxn ang="T150">
                                      <a:pos x="T52" y="T53"/>
                                    </a:cxn>
                                    <a:cxn ang="T151">
                                      <a:pos x="T54" y="T55"/>
                                    </a:cxn>
                                    <a:cxn ang="T152">
                                      <a:pos x="T56" y="T57"/>
                                    </a:cxn>
                                    <a:cxn ang="T153">
                                      <a:pos x="T58" y="T59"/>
                                    </a:cxn>
                                    <a:cxn ang="T154">
                                      <a:pos x="T60" y="T61"/>
                                    </a:cxn>
                                    <a:cxn ang="T155">
                                      <a:pos x="T62" y="T63"/>
                                    </a:cxn>
                                    <a:cxn ang="T156">
                                      <a:pos x="T64" y="T65"/>
                                    </a:cxn>
                                    <a:cxn ang="T157">
                                      <a:pos x="T66" y="T67"/>
                                    </a:cxn>
                                    <a:cxn ang="T158">
                                      <a:pos x="T68" y="T69"/>
                                    </a:cxn>
                                    <a:cxn ang="T159">
                                      <a:pos x="T70" y="T71"/>
                                    </a:cxn>
                                    <a:cxn ang="T160">
                                      <a:pos x="T72" y="T73"/>
                                    </a:cxn>
                                    <a:cxn ang="T161">
                                      <a:pos x="T74" y="T75"/>
                                    </a:cxn>
                                    <a:cxn ang="T162">
                                      <a:pos x="T76" y="T77"/>
                                    </a:cxn>
                                    <a:cxn ang="T163">
                                      <a:pos x="T78" y="T79"/>
                                    </a:cxn>
                                    <a:cxn ang="T164">
                                      <a:pos x="T80" y="T81"/>
                                    </a:cxn>
                                    <a:cxn ang="T165">
                                      <a:pos x="T82" y="T83"/>
                                    </a:cxn>
                                    <a:cxn ang="T166">
                                      <a:pos x="T84" y="T85"/>
                                    </a:cxn>
                                    <a:cxn ang="T167">
                                      <a:pos x="T86" y="T87"/>
                                    </a:cxn>
                                    <a:cxn ang="T168">
                                      <a:pos x="T88" y="T89"/>
                                    </a:cxn>
                                    <a:cxn ang="T169">
                                      <a:pos x="T90" y="T91"/>
                                    </a:cxn>
                                    <a:cxn ang="T170">
                                      <a:pos x="T92" y="T93"/>
                                    </a:cxn>
                                    <a:cxn ang="T171">
                                      <a:pos x="T94" y="T95"/>
                                    </a:cxn>
                                    <a:cxn ang="T172">
                                      <a:pos x="T96" y="T97"/>
                                    </a:cxn>
                                    <a:cxn ang="T173">
                                      <a:pos x="T98" y="T99"/>
                                    </a:cxn>
                                    <a:cxn ang="T174">
                                      <a:pos x="T100" y="T101"/>
                                    </a:cxn>
                                    <a:cxn ang="T175">
                                      <a:pos x="T102" y="T103"/>
                                    </a:cxn>
                                    <a:cxn ang="T176">
                                      <a:pos x="T104" y="T105"/>
                                    </a:cxn>
                                    <a:cxn ang="T177">
                                      <a:pos x="T106" y="T107"/>
                                    </a:cxn>
                                    <a:cxn ang="T178">
                                      <a:pos x="T108" y="T109"/>
                                    </a:cxn>
                                    <a:cxn ang="T179">
                                      <a:pos x="T110" y="T111"/>
                                    </a:cxn>
                                    <a:cxn ang="T180">
                                      <a:pos x="T112" y="T113"/>
                                    </a:cxn>
                                    <a:cxn ang="T181">
                                      <a:pos x="T114" y="T115"/>
                                    </a:cxn>
                                    <a:cxn ang="T182">
                                      <a:pos x="T116" y="T117"/>
                                    </a:cxn>
                                    <a:cxn ang="T183">
                                      <a:pos x="T118" y="T119"/>
                                    </a:cxn>
                                    <a:cxn ang="T184">
                                      <a:pos x="T120" y="T121"/>
                                    </a:cxn>
                                    <a:cxn ang="T185">
                                      <a:pos x="T122" y="T123"/>
                                    </a:cxn>
                                  </a:cxnLst>
                                  <a:rect l="0" t="0" r="r" b="b"/>
                                  <a:pathLst>
                                    <a:path w="4370" h="2509">
                                      <a:moveTo>
                                        <a:pt x="0" y="1451"/>
                                      </a:moveTo>
                                      <a:lnTo>
                                        <a:pt x="0" y="1417"/>
                                      </a:lnTo>
                                      <a:lnTo>
                                        <a:pt x="34" y="1417"/>
                                      </a:lnTo>
                                      <a:lnTo>
                                        <a:pt x="34" y="1350"/>
                                      </a:lnTo>
                                      <a:lnTo>
                                        <a:pt x="79" y="1350"/>
                                      </a:lnTo>
                                      <a:lnTo>
                                        <a:pt x="79" y="1294"/>
                                      </a:lnTo>
                                      <a:lnTo>
                                        <a:pt x="124" y="1294"/>
                                      </a:lnTo>
                                      <a:lnTo>
                                        <a:pt x="124" y="1260"/>
                                      </a:lnTo>
                                      <a:lnTo>
                                        <a:pt x="169" y="1260"/>
                                      </a:lnTo>
                                      <a:lnTo>
                                        <a:pt x="169" y="1237"/>
                                      </a:lnTo>
                                      <a:lnTo>
                                        <a:pt x="214" y="1237"/>
                                      </a:lnTo>
                                      <a:lnTo>
                                        <a:pt x="214" y="1181"/>
                                      </a:lnTo>
                                      <a:lnTo>
                                        <a:pt x="270" y="1181"/>
                                      </a:lnTo>
                                      <a:lnTo>
                                        <a:pt x="270" y="1159"/>
                                      </a:lnTo>
                                      <a:lnTo>
                                        <a:pt x="315" y="1159"/>
                                      </a:lnTo>
                                      <a:lnTo>
                                        <a:pt x="315" y="1136"/>
                                      </a:lnTo>
                                      <a:lnTo>
                                        <a:pt x="360" y="1136"/>
                                      </a:lnTo>
                                      <a:lnTo>
                                        <a:pt x="360" y="1102"/>
                                      </a:lnTo>
                                      <a:lnTo>
                                        <a:pt x="417" y="1102"/>
                                      </a:lnTo>
                                      <a:lnTo>
                                        <a:pt x="417" y="1080"/>
                                      </a:lnTo>
                                      <a:lnTo>
                                        <a:pt x="462" y="1080"/>
                                      </a:lnTo>
                                      <a:lnTo>
                                        <a:pt x="507" y="1080"/>
                                      </a:lnTo>
                                      <a:lnTo>
                                        <a:pt x="552" y="1080"/>
                                      </a:lnTo>
                                      <a:lnTo>
                                        <a:pt x="552" y="1035"/>
                                      </a:lnTo>
                                      <a:lnTo>
                                        <a:pt x="597" y="1035"/>
                                      </a:lnTo>
                                      <a:lnTo>
                                        <a:pt x="597" y="990"/>
                                      </a:lnTo>
                                      <a:lnTo>
                                        <a:pt x="642" y="990"/>
                                      </a:lnTo>
                                      <a:lnTo>
                                        <a:pt x="642" y="967"/>
                                      </a:lnTo>
                                      <a:lnTo>
                                        <a:pt x="687" y="967"/>
                                      </a:lnTo>
                                      <a:lnTo>
                                        <a:pt x="687" y="956"/>
                                      </a:lnTo>
                                      <a:lnTo>
                                        <a:pt x="732" y="956"/>
                                      </a:lnTo>
                                      <a:lnTo>
                                        <a:pt x="732" y="922"/>
                                      </a:lnTo>
                                      <a:lnTo>
                                        <a:pt x="777" y="922"/>
                                      </a:lnTo>
                                      <a:lnTo>
                                        <a:pt x="777" y="900"/>
                                      </a:lnTo>
                                      <a:lnTo>
                                        <a:pt x="822" y="900"/>
                                      </a:lnTo>
                                      <a:lnTo>
                                        <a:pt x="822" y="832"/>
                                      </a:lnTo>
                                      <a:lnTo>
                                        <a:pt x="879" y="832"/>
                                      </a:lnTo>
                                      <a:lnTo>
                                        <a:pt x="879" y="799"/>
                                      </a:lnTo>
                                      <a:lnTo>
                                        <a:pt x="935" y="799"/>
                                      </a:lnTo>
                                      <a:lnTo>
                                        <a:pt x="935" y="787"/>
                                      </a:lnTo>
                                      <a:lnTo>
                                        <a:pt x="980" y="787"/>
                                      </a:lnTo>
                                      <a:lnTo>
                                        <a:pt x="980" y="776"/>
                                      </a:lnTo>
                                      <a:lnTo>
                                        <a:pt x="1025" y="776"/>
                                      </a:lnTo>
                                      <a:lnTo>
                                        <a:pt x="1025" y="765"/>
                                      </a:lnTo>
                                      <a:lnTo>
                                        <a:pt x="1070" y="765"/>
                                      </a:lnTo>
                                      <a:lnTo>
                                        <a:pt x="1070" y="753"/>
                                      </a:lnTo>
                                      <a:lnTo>
                                        <a:pt x="1115" y="753"/>
                                      </a:lnTo>
                                      <a:lnTo>
                                        <a:pt x="1115" y="708"/>
                                      </a:lnTo>
                                      <a:lnTo>
                                        <a:pt x="1160" y="708"/>
                                      </a:lnTo>
                                      <a:lnTo>
                                        <a:pt x="1160" y="663"/>
                                      </a:lnTo>
                                      <a:lnTo>
                                        <a:pt x="1205" y="663"/>
                                      </a:lnTo>
                                      <a:lnTo>
                                        <a:pt x="1205" y="652"/>
                                      </a:lnTo>
                                      <a:lnTo>
                                        <a:pt x="1250" y="652"/>
                                      </a:lnTo>
                                      <a:lnTo>
                                        <a:pt x="1250" y="618"/>
                                      </a:lnTo>
                                      <a:lnTo>
                                        <a:pt x="1295" y="618"/>
                                      </a:lnTo>
                                      <a:lnTo>
                                        <a:pt x="1295" y="562"/>
                                      </a:lnTo>
                                      <a:lnTo>
                                        <a:pt x="1352" y="562"/>
                                      </a:lnTo>
                                      <a:lnTo>
                                        <a:pt x="1352" y="540"/>
                                      </a:lnTo>
                                      <a:lnTo>
                                        <a:pt x="1397" y="540"/>
                                      </a:lnTo>
                                      <a:lnTo>
                                        <a:pt x="1397" y="506"/>
                                      </a:lnTo>
                                      <a:lnTo>
                                        <a:pt x="1442" y="506"/>
                                      </a:lnTo>
                                      <a:lnTo>
                                        <a:pt x="1442" y="461"/>
                                      </a:lnTo>
                                      <a:lnTo>
                                        <a:pt x="1487" y="461"/>
                                      </a:lnTo>
                                      <a:lnTo>
                                        <a:pt x="1487" y="416"/>
                                      </a:lnTo>
                                      <a:lnTo>
                                        <a:pt x="1532" y="416"/>
                                      </a:lnTo>
                                      <a:lnTo>
                                        <a:pt x="1532" y="371"/>
                                      </a:lnTo>
                                      <a:lnTo>
                                        <a:pt x="1588" y="371"/>
                                      </a:lnTo>
                                      <a:lnTo>
                                        <a:pt x="1588" y="326"/>
                                      </a:lnTo>
                                      <a:lnTo>
                                        <a:pt x="1633" y="326"/>
                                      </a:lnTo>
                                      <a:lnTo>
                                        <a:pt x="1633" y="292"/>
                                      </a:lnTo>
                                      <a:lnTo>
                                        <a:pt x="1678" y="292"/>
                                      </a:lnTo>
                                      <a:lnTo>
                                        <a:pt x="1678" y="247"/>
                                      </a:lnTo>
                                      <a:lnTo>
                                        <a:pt x="1735" y="247"/>
                                      </a:lnTo>
                                      <a:lnTo>
                                        <a:pt x="1735" y="191"/>
                                      </a:lnTo>
                                      <a:lnTo>
                                        <a:pt x="1780" y="191"/>
                                      </a:lnTo>
                                      <a:lnTo>
                                        <a:pt x="1780" y="168"/>
                                      </a:lnTo>
                                      <a:lnTo>
                                        <a:pt x="1825" y="168"/>
                                      </a:lnTo>
                                      <a:lnTo>
                                        <a:pt x="1825" y="135"/>
                                      </a:lnTo>
                                      <a:lnTo>
                                        <a:pt x="1870" y="135"/>
                                      </a:lnTo>
                                      <a:lnTo>
                                        <a:pt x="1870" y="101"/>
                                      </a:lnTo>
                                      <a:lnTo>
                                        <a:pt x="1915" y="101"/>
                                      </a:lnTo>
                                      <a:lnTo>
                                        <a:pt x="1915" y="78"/>
                                      </a:lnTo>
                                      <a:lnTo>
                                        <a:pt x="1960" y="78"/>
                                      </a:lnTo>
                                      <a:lnTo>
                                        <a:pt x="1960" y="45"/>
                                      </a:lnTo>
                                      <a:lnTo>
                                        <a:pt x="2005" y="45"/>
                                      </a:lnTo>
                                      <a:lnTo>
                                        <a:pt x="2005" y="33"/>
                                      </a:lnTo>
                                      <a:lnTo>
                                        <a:pt x="2050" y="33"/>
                                      </a:lnTo>
                                      <a:lnTo>
                                        <a:pt x="2050" y="0"/>
                                      </a:lnTo>
                                      <a:lnTo>
                                        <a:pt x="2106" y="0"/>
                                      </a:lnTo>
                                      <a:lnTo>
                                        <a:pt x="2106" y="11"/>
                                      </a:lnTo>
                                      <a:lnTo>
                                        <a:pt x="2151" y="11"/>
                                      </a:lnTo>
                                      <a:lnTo>
                                        <a:pt x="2151" y="56"/>
                                      </a:lnTo>
                                      <a:lnTo>
                                        <a:pt x="2196" y="56"/>
                                      </a:lnTo>
                                      <a:lnTo>
                                        <a:pt x="2196" y="112"/>
                                      </a:lnTo>
                                      <a:lnTo>
                                        <a:pt x="2253" y="112"/>
                                      </a:lnTo>
                                      <a:lnTo>
                                        <a:pt x="2253" y="146"/>
                                      </a:lnTo>
                                      <a:lnTo>
                                        <a:pt x="2298" y="146"/>
                                      </a:lnTo>
                                      <a:lnTo>
                                        <a:pt x="2298" y="112"/>
                                      </a:lnTo>
                                      <a:lnTo>
                                        <a:pt x="2343" y="112"/>
                                      </a:lnTo>
                                      <a:lnTo>
                                        <a:pt x="2343" y="202"/>
                                      </a:lnTo>
                                      <a:lnTo>
                                        <a:pt x="2388" y="202"/>
                                      </a:lnTo>
                                      <a:lnTo>
                                        <a:pt x="2388" y="191"/>
                                      </a:lnTo>
                                      <a:lnTo>
                                        <a:pt x="2433" y="191"/>
                                      </a:lnTo>
                                      <a:lnTo>
                                        <a:pt x="2433" y="78"/>
                                      </a:lnTo>
                                      <a:lnTo>
                                        <a:pt x="2478" y="78"/>
                                      </a:lnTo>
                                      <a:lnTo>
                                        <a:pt x="2478" y="146"/>
                                      </a:lnTo>
                                      <a:lnTo>
                                        <a:pt x="2523" y="146"/>
                                      </a:lnTo>
                                      <a:lnTo>
                                        <a:pt x="2523" y="157"/>
                                      </a:lnTo>
                                      <a:lnTo>
                                        <a:pt x="2568" y="157"/>
                                      </a:lnTo>
                                      <a:lnTo>
                                        <a:pt x="2568" y="258"/>
                                      </a:lnTo>
                                      <a:lnTo>
                                        <a:pt x="2613" y="258"/>
                                      </a:lnTo>
                                      <a:lnTo>
                                        <a:pt x="2613" y="303"/>
                                      </a:lnTo>
                                      <a:lnTo>
                                        <a:pt x="2658" y="303"/>
                                      </a:lnTo>
                                      <a:lnTo>
                                        <a:pt x="2715" y="303"/>
                                      </a:lnTo>
                                      <a:lnTo>
                                        <a:pt x="2715" y="247"/>
                                      </a:lnTo>
                                      <a:lnTo>
                                        <a:pt x="2760" y="247"/>
                                      </a:lnTo>
                                      <a:lnTo>
                                        <a:pt x="2760" y="292"/>
                                      </a:lnTo>
                                      <a:lnTo>
                                        <a:pt x="2816" y="292"/>
                                      </a:lnTo>
                                      <a:lnTo>
                                        <a:pt x="2816" y="371"/>
                                      </a:lnTo>
                                      <a:lnTo>
                                        <a:pt x="2861" y="371"/>
                                      </a:lnTo>
                                      <a:lnTo>
                                        <a:pt x="2861" y="461"/>
                                      </a:lnTo>
                                      <a:lnTo>
                                        <a:pt x="2917" y="461"/>
                                      </a:lnTo>
                                      <a:lnTo>
                                        <a:pt x="2917" y="528"/>
                                      </a:lnTo>
                                      <a:lnTo>
                                        <a:pt x="2962" y="528"/>
                                      </a:lnTo>
                                      <a:lnTo>
                                        <a:pt x="2962" y="573"/>
                                      </a:lnTo>
                                      <a:lnTo>
                                        <a:pt x="3007" y="573"/>
                                      </a:lnTo>
                                      <a:lnTo>
                                        <a:pt x="3007" y="551"/>
                                      </a:lnTo>
                                      <a:lnTo>
                                        <a:pt x="3052" y="551"/>
                                      </a:lnTo>
                                      <a:lnTo>
                                        <a:pt x="3052" y="585"/>
                                      </a:lnTo>
                                      <a:lnTo>
                                        <a:pt x="3097" y="585"/>
                                      </a:lnTo>
                                      <a:lnTo>
                                        <a:pt x="3097" y="663"/>
                                      </a:lnTo>
                                      <a:lnTo>
                                        <a:pt x="3143" y="663"/>
                                      </a:lnTo>
                                      <a:lnTo>
                                        <a:pt x="3143" y="675"/>
                                      </a:lnTo>
                                      <a:lnTo>
                                        <a:pt x="3188" y="675"/>
                                      </a:lnTo>
                                      <a:lnTo>
                                        <a:pt x="3188" y="618"/>
                                      </a:lnTo>
                                      <a:lnTo>
                                        <a:pt x="3233" y="618"/>
                                      </a:lnTo>
                                      <a:lnTo>
                                        <a:pt x="3233" y="675"/>
                                      </a:lnTo>
                                      <a:lnTo>
                                        <a:pt x="3278" y="675"/>
                                      </a:lnTo>
                                      <a:lnTo>
                                        <a:pt x="3278" y="742"/>
                                      </a:lnTo>
                                      <a:lnTo>
                                        <a:pt x="3323" y="742"/>
                                      </a:lnTo>
                                      <a:lnTo>
                                        <a:pt x="3323" y="765"/>
                                      </a:lnTo>
                                      <a:lnTo>
                                        <a:pt x="3368" y="765"/>
                                      </a:lnTo>
                                      <a:lnTo>
                                        <a:pt x="3368" y="889"/>
                                      </a:lnTo>
                                      <a:lnTo>
                                        <a:pt x="3424" y="889"/>
                                      </a:lnTo>
                                      <a:lnTo>
                                        <a:pt x="3424" y="911"/>
                                      </a:lnTo>
                                      <a:lnTo>
                                        <a:pt x="3469" y="911"/>
                                      </a:lnTo>
                                      <a:lnTo>
                                        <a:pt x="3469" y="810"/>
                                      </a:lnTo>
                                      <a:lnTo>
                                        <a:pt x="3514" y="810"/>
                                      </a:lnTo>
                                      <a:lnTo>
                                        <a:pt x="3514" y="889"/>
                                      </a:lnTo>
                                      <a:lnTo>
                                        <a:pt x="3571" y="889"/>
                                      </a:lnTo>
                                      <a:lnTo>
                                        <a:pt x="3571" y="956"/>
                                      </a:lnTo>
                                      <a:lnTo>
                                        <a:pt x="3616" y="956"/>
                                      </a:lnTo>
                                      <a:lnTo>
                                        <a:pt x="3616" y="1046"/>
                                      </a:lnTo>
                                      <a:lnTo>
                                        <a:pt x="3661" y="1046"/>
                                      </a:lnTo>
                                      <a:lnTo>
                                        <a:pt x="3706" y="1046"/>
                                      </a:lnTo>
                                      <a:lnTo>
                                        <a:pt x="3706" y="945"/>
                                      </a:lnTo>
                                      <a:lnTo>
                                        <a:pt x="3751" y="945"/>
                                      </a:lnTo>
                                      <a:lnTo>
                                        <a:pt x="3751" y="844"/>
                                      </a:lnTo>
                                      <a:lnTo>
                                        <a:pt x="3796" y="844"/>
                                      </a:lnTo>
                                      <a:lnTo>
                                        <a:pt x="3796" y="810"/>
                                      </a:lnTo>
                                      <a:lnTo>
                                        <a:pt x="3841" y="810"/>
                                      </a:lnTo>
                                      <a:lnTo>
                                        <a:pt x="3841" y="765"/>
                                      </a:lnTo>
                                      <a:lnTo>
                                        <a:pt x="3897" y="765"/>
                                      </a:lnTo>
                                      <a:lnTo>
                                        <a:pt x="3897" y="1125"/>
                                      </a:lnTo>
                                      <a:lnTo>
                                        <a:pt x="3942" y="1125"/>
                                      </a:lnTo>
                                      <a:lnTo>
                                        <a:pt x="3942" y="1395"/>
                                      </a:lnTo>
                                      <a:lnTo>
                                        <a:pt x="3987" y="1395"/>
                                      </a:lnTo>
                                      <a:lnTo>
                                        <a:pt x="3987" y="1609"/>
                                      </a:lnTo>
                                      <a:lnTo>
                                        <a:pt x="4032" y="1609"/>
                                      </a:lnTo>
                                      <a:lnTo>
                                        <a:pt x="4032" y="2317"/>
                                      </a:lnTo>
                                      <a:lnTo>
                                        <a:pt x="4089" y="2317"/>
                                      </a:lnTo>
                                      <a:lnTo>
                                        <a:pt x="4089" y="2509"/>
                                      </a:lnTo>
                                      <a:lnTo>
                                        <a:pt x="4134" y="2509"/>
                                      </a:lnTo>
                                      <a:lnTo>
                                        <a:pt x="4179" y="2509"/>
                                      </a:lnTo>
                                      <a:lnTo>
                                        <a:pt x="4235" y="2509"/>
                                      </a:lnTo>
                                      <a:lnTo>
                                        <a:pt x="4280" y="2509"/>
                                      </a:lnTo>
                                      <a:lnTo>
                                        <a:pt x="4325" y="2509"/>
                                      </a:lnTo>
                                      <a:lnTo>
                                        <a:pt x="4370" y="2509"/>
                                      </a:lnTo>
                                    </a:path>
                                  </a:pathLst>
                                </a:custGeom>
                                <a:noFill/>
                                <a:ln w="6985">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00" name="Freeform 509"/>
                              <wps:cNvSpPr>
                                <a:spLocks/>
                              </wps:cNvSpPr>
                              <wps:spPr bwMode="auto">
                                <a:xfrm>
                                  <a:off x="0" y="771513"/>
                                  <a:ext cx="2503125" cy="900415"/>
                                </a:xfrm>
                                <a:custGeom>
                                  <a:avLst/>
                                  <a:gdLst>
                                    <a:gd name="T0" fmla="*/ 21590 w 3942"/>
                                    <a:gd name="T1" fmla="*/ 878840 h 1418"/>
                                    <a:gd name="T2" fmla="*/ 50165 w 3942"/>
                                    <a:gd name="T3" fmla="*/ 800100 h 1418"/>
                                    <a:gd name="T4" fmla="*/ 107315 w 3942"/>
                                    <a:gd name="T5" fmla="*/ 786130 h 1418"/>
                                    <a:gd name="T6" fmla="*/ 135890 w 3942"/>
                                    <a:gd name="T7" fmla="*/ 742950 h 1418"/>
                                    <a:gd name="T8" fmla="*/ 200025 w 3942"/>
                                    <a:gd name="T9" fmla="*/ 728980 h 1418"/>
                                    <a:gd name="T10" fmla="*/ 228600 w 3942"/>
                                    <a:gd name="T11" fmla="*/ 693420 h 1418"/>
                                    <a:gd name="T12" fmla="*/ 293370 w 3942"/>
                                    <a:gd name="T13" fmla="*/ 678815 h 1418"/>
                                    <a:gd name="T14" fmla="*/ 321945 w 3942"/>
                                    <a:gd name="T15" fmla="*/ 678815 h 1418"/>
                                    <a:gd name="T16" fmla="*/ 379095 w 3942"/>
                                    <a:gd name="T17" fmla="*/ 650240 h 1418"/>
                                    <a:gd name="T18" fmla="*/ 407670 w 3942"/>
                                    <a:gd name="T19" fmla="*/ 607695 h 1418"/>
                                    <a:gd name="T20" fmla="*/ 464820 w 3942"/>
                                    <a:gd name="T21" fmla="*/ 600075 h 1418"/>
                                    <a:gd name="T22" fmla="*/ 493395 w 3942"/>
                                    <a:gd name="T23" fmla="*/ 564515 h 1418"/>
                                    <a:gd name="T24" fmla="*/ 558165 w 3942"/>
                                    <a:gd name="T25" fmla="*/ 521970 h 1418"/>
                                    <a:gd name="T26" fmla="*/ 593725 w 3942"/>
                                    <a:gd name="T27" fmla="*/ 493395 h 1418"/>
                                    <a:gd name="T28" fmla="*/ 650875 w 3942"/>
                                    <a:gd name="T29" fmla="*/ 485775 h 1418"/>
                                    <a:gd name="T30" fmla="*/ 679450 w 3942"/>
                                    <a:gd name="T31" fmla="*/ 464820 h 1418"/>
                                    <a:gd name="T32" fmla="*/ 736600 w 3942"/>
                                    <a:gd name="T33" fmla="*/ 450215 h 1418"/>
                                    <a:gd name="T34" fmla="*/ 765175 w 3942"/>
                                    <a:gd name="T35" fmla="*/ 407035 h 1418"/>
                                    <a:gd name="T36" fmla="*/ 822325 w 3942"/>
                                    <a:gd name="T37" fmla="*/ 386080 h 1418"/>
                                    <a:gd name="T38" fmla="*/ 858520 w 3942"/>
                                    <a:gd name="T39" fmla="*/ 349885 h 1418"/>
                                    <a:gd name="T40" fmla="*/ 915670 w 3942"/>
                                    <a:gd name="T41" fmla="*/ 328930 h 1418"/>
                                    <a:gd name="T42" fmla="*/ 944245 w 3942"/>
                                    <a:gd name="T43" fmla="*/ 264160 h 1418"/>
                                    <a:gd name="T44" fmla="*/ 1008380 w 3942"/>
                                    <a:gd name="T45" fmla="*/ 235585 h 1418"/>
                                    <a:gd name="T46" fmla="*/ 1036955 w 3942"/>
                                    <a:gd name="T47" fmla="*/ 178435 h 1418"/>
                                    <a:gd name="T48" fmla="*/ 1101725 w 3942"/>
                                    <a:gd name="T49" fmla="*/ 157480 h 1418"/>
                                    <a:gd name="T50" fmla="*/ 1130300 w 3942"/>
                                    <a:gd name="T51" fmla="*/ 107315 h 1418"/>
                                    <a:gd name="T52" fmla="*/ 1187450 w 3942"/>
                                    <a:gd name="T53" fmla="*/ 100330 h 1418"/>
                                    <a:gd name="T54" fmla="*/ 1216025 w 3942"/>
                                    <a:gd name="T55" fmla="*/ 43180 h 1418"/>
                                    <a:gd name="T56" fmla="*/ 1273175 w 3942"/>
                                    <a:gd name="T57" fmla="*/ 21590 h 1418"/>
                                    <a:gd name="T58" fmla="*/ 1301750 w 3942"/>
                                    <a:gd name="T59" fmla="*/ 0 h 1418"/>
                                    <a:gd name="T60" fmla="*/ 1365885 w 3942"/>
                                    <a:gd name="T61" fmla="*/ 6985 h 1418"/>
                                    <a:gd name="T62" fmla="*/ 1394460 w 3942"/>
                                    <a:gd name="T63" fmla="*/ 71755 h 1418"/>
                                    <a:gd name="T64" fmla="*/ 1459230 w 3942"/>
                                    <a:gd name="T65" fmla="*/ 92710 h 1418"/>
                                    <a:gd name="T66" fmla="*/ 1487805 w 3942"/>
                                    <a:gd name="T67" fmla="*/ 135890 h 1418"/>
                                    <a:gd name="T68" fmla="*/ 1544955 w 3942"/>
                                    <a:gd name="T69" fmla="*/ 121285 h 1418"/>
                                    <a:gd name="T70" fmla="*/ 1573530 w 3942"/>
                                    <a:gd name="T71" fmla="*/ 135890 h 1418"/>
                                    <a:gd name="T72" fmla="*/ 1630680 w 3942"/>
                                    <a:gd name="T73" fmla="*/ 142875 h 1418"/>
                                    <a:gd name="T74" fmla="*/ 1659255 w 3942"/>
                                    <a:gd name="T75" fmla="*/ 193040 h 1418"/>
                                    <a:gd name="T76" fmla="*/ 1724025 w 3942"/>
                                    <a:gd name="T77" fmla="*/ 214630 h 1418"/>
                                    <a:gd name="T78" fmla="*/ 1752600 w 3942"/>
                                    <a:gd name="T79" fmla="*/ 207010 h 1418"/>
                                    <a:gd name="T80" fmla="*/ 1816735 w 3942"/>
                                    <a:gd name="T81" fmla="*/ 271780 h 1418"/>
                                    <a:gd name="T82" fmla="*/ 1852295 w 3942"/>
                                    <a:gd name="T83" fmla="*/ 393065 h 1418"/>
                                    <a:gd name="T84" fmla="*/ 1909445 w 3942"/>
                                    <a:gd name="T85" fmla="*/ 443230 h 1418"/>
                                    <a:gd name="T86" fmla="*/ 1938020 w 3942"/>
                                    <a:gd name="T87" fmla="*/ 471805 h 1418"/>
                                    <a:gd name="T88" fmla="*/ 1995805 w 3942"/>
                                    <a:gd name="T89" fmla="*/ 493395 h 1418"/>
                                    <a:gd name="T90" fmla="*/ 2024380 w 3942"/>
                                    <a:gd name="T91" fmla="*/ 478790 h 1418"/>
                                    <a:gd name="T92" fmla="*/ 2081530 w 3942"/>
                                    <a:gd name="T93" fmla="*/ 457200 h 1418"/>
                                    <a:gd name="T94" fmla="*/ 2110105 w 3942"/>
                                    <a:gd name="T95" fmla="*/ 478790 h 1418"/>
                                    <a:gd name="T96" fmla="*/ 2174240 w 3942"/>
                                    <a:gd name="T97" fmla="*/ 521970 h 1418"/>
                                    <a:gd name="T98" fmla="*/ 2202815 w 3942"/>
                                    <a:gd name="T99" fmla="*/ 564515 h 1418"/>
                                    <a:gd name="T100" fmla="*/ 2267585 w 3942"/>
                                    <a:gd name="T101" fmla="*/ 579120 h 1418"/>
                                    <a:gd name="T102" fmla="*/ 2296160 w 3942"/>
                                    <a:gd name="T103" fmla="*/ 628650 h 1418"/>
                                    <a:gd name="T104" fmla="*/ 2353310 w 3942"/>
                                    <a:gd name="T105" fmla="*/ 636270 h 1418"/>
                                    <a:gd name="T106" fmla="*/ 2381885 w 3942"/>
                                    <a:gd name="T107" fmla="*/ 500380 h 1418"/>
                                    <a:gd name="T108" fmla="*/ 2439035 w 3942"/>
                                    <a:gd name="T109" fmla="*/ 500380 h 1418"/>
                                    <a:gd name="T110" fmla="*/ 2474595 w 3942"/>
                                    <a:gd name="T111" fmla="*/ 600075 h 1418"/>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Lst>
                                  <a:ahLst/>
                                  <a:cxnLst>
                                    <a:cxn ang="T112">
                                      <a:pos x="T0" y="T1"/>
                                    </a:cxn>
                                    <a:cxn ang="T113">
                                      <a:pos x="T2" y="T3"/>
                                    </a:cxn>
                                    <a:cxn ang="T114">
                                      <a:pos x="T4" y="T5"/>
                                    </a:cxn>
                                    <a:cxn ang="T115">
                                      <a:pos x="T6" y="T7"/>
                                    </a:cxn>
                                    <a:cxn ang="T116">
                                      <a:pos x="T8" y="T9"/>
                                    </a:cxn>
                                    <a:cxn ang="T117">
                                      <a:pos x="T10" y="T11"/>
                                    </a:cxn>
                                    <a:cxn ang="T118">
                                      <a:pos x="T12" y="T13"/>
                                    </a:cxn>
                                    <a:cxn ang="T119">
                                      <a:pos x="T14" y="T15"/>
                                    </a:cxn>
                                    <a:cxn ang="T120">
                                      <a:pos x="T16" y="T17"/>
                                    </a:cxn>
                                    <a:cxn ang="T121">
                                      <a:pos x="T18" y="T19"/>
                                    </a:cxn>
                                    <a:cxn ang="T122">
                                      <a:pos x="T20" y="T21"/>
                                    </a:cxn>
                                    <a:cxn ang="T123">
                                      <a:pos x="T22" y="T23"/>
                                    </a:cxn>
                                    <a:cxn ang="T124">
                                      <a:pos x="T24" y="T25"/>
                                    </a:cxn>
                                    <a:cxn ang="T125">
                                      <a:pos x="T26" y="T27"/>
                                    </a:cxn>
                                    <a:cxn ang="T126">
                                      <a:pos x="T28" y="T29"/>
                                    </a:cxn>
                                    <a:cxn ang="T127">
                                      <a:pos x="T30" y="T31"/>
                                    </a:cxn>
                                    <a:cxn ang="T128">
                                      <a:pos x="T32" y="T33"/>
                                    </a:cxn>
                                    <a:cxn ang="T129">
                                      <a:pos x="T34" y="T35"/>
                                    </a:cxn>
                                    <a:cxn ang="T130">
                                      <a:pos x="T36" y="T37"/>
                                    </a:cxn>
                                    <a:cxn ang="T131">
                                      <a:pos x="T38" y="T39"/>
                                    </a:cxn>
                                    <a:cxn ang="T132">
                                      <a:pos x="T40" y="T41"/>
                                    </a:cxn>
                                    <a:cxn ang="T133">
                                      <a:pos x="T42" y="T43"/>
                                    </a:cxn>
                                    <a:cxn ang="T134">
                                      <a:pos x="T44" y="T45"/>
                                    </a:cxn>
                                    <a:cxn ang="T135">
                                      <a:pos x="T46" y="T47"/>
                                    </a:cxn>
                                    <a:cxn ang="T136">
                                      <a:pos x="T48" y="T49"/>
                                    </a:cxn>
                                    <a:cxn ang="T137">
                                      <a:pos x="T50" y="T51"/>
                                    </a:cxn>
                                    <a:cxn ang="T138">
                                      <a:pos x="T52" y="T53"/>
                                    </a:cxn>
                                    <a:cxn ang="T139">
                                      <a:pos x="T54" y="T55"/>
                                    </a:cxn>
                                    <a:cxn ang="T140">
                                      <a:pos x="T56" y="T57"/>
                                    </a:cxn>
                                    <a:cxn ang="T141">
                                      <a:pos x="T58" y="T59"/>
                                    </a:cxn>
                                    <a:cxn ang="T142">
                                      <a:pos x="T60" y="T61"/>
                                    </a:cxn>
                                    <a:cxn ang="T143">
                                      <a:pos x="T62" y="T63"/>
                                    </a:cxn>
                                    <a:cxn ang="T144">
                                      <a:pos x="T64" y="T65"/>
                                    </a:cxn>
                                    <a:cxn ang="T145">
                                      <a:pos x="T66" y="T67"/>
                                    </a:cxn>
                                    <a:cxn ang="T146">
                                      <a:pos x="T68" y="T69"/>
                                    </a:cxn>
                                    <a:cxn ang="T147">
                                      <a:pos x="T70" y="T71"/>
                                    </a:cxn>
                                    <a:cxn ang="T148">
                                      <a:pos x="T72" y="T73"/>
                                    </a:cxn>
                                    <a:cxn ang="T149">
                                      <a:pos x="T74" y="T75"/>
                                    </a:cxn>
                                    <a:cxn ang="T150">
                                      <a:pos x="T76" y="T77"/>
                                    </a:cxn>
                                    <a:cxn ang="T151">
                                      <a:pos x="T78" y="T79"/>
                                    </a:cxn>
                                    <a:cxn ang="T152">
                                      <a:pos x="T80" y="T81"/>
                                    </a:cxn>
                                    <a:cxn ang="T153">
                                      <a:pos x="T82" y="T83"/>
                                    </a:cxn>
                                    <a:cxn ang="T154">
                                      <a:pos x="T84" y="T85"/>
                                    </a:cxn>
                                    <a:cxn ang="T155">
                                      <a:pos x="T86" y="T87"/>
                                    </a:cxn>
                                    <a:cxn ang="T156">
                                      <a:pos x="T88" y="T89"/>
                                    </a:cxn>
                                    <a:cxn ang="T157">
                                      <a:pos x="T90" y="T91"/>
                                    </a:cxn>
                                    <a:cxn ang="T158">
                                      <a:pos x="T92" y="T93"/>
                                    </a:cxn>
                                    <a:cxn ang="T159">
                                      <a:pos x="T94" y="T95"/>
                                    </a:cxn>
                                    <a:cxn ang="T160">
                                      <a:pos x="T96" y="T97"/>
                                    </a:cxn>
                                    <a:cxn ang="T161">
                                      <a:pos x="T98" y="T99"/>
                                    </a:cxn>
                                    <a:cxn ang="T162">
                                      <a:pos x="T100" y="T101"/>
                                    </a:cxn>
                                    <a:cxn ang="T163">
                                      <a:pos x="T102" y="T103"/>
                                    </a:cxn>
                                    <a:cxn ang="T164">
                                      <a:pos x="T104" y="T105"/>
                                    </a:cxn>
                                    <a:cxn ang="T165">
                                      <a:pos x="T106" y="T107"/>
                                    </a:cxn>
                                    <a:cxn ang="T166">
                                      <a:pos x="T108" y="T109"/>
                                    </a:cxn>
                                    <a:cxn ang="T167">
                                      <a:pos x="T110" y="T111"/>
                                    </a:cxn>
                                  </a:cxnLst>
                                  <a:rect l="0" t="0" r="r" b="b"/>
                                  <a:pathLst>
                                    <a:path w="3942" h="1418">
                                      <a:moveTo>
                                        <a:pt x="0" y="1418"/>
                                      </a:moveTo>
                                      <a:lnTo>
                                        <a:pt x="0" y="1384"/>
                                      </a:lnTo>
                                      <a:lnTo>
                                        <a:pt x="34" y="1384"/>
                                      </a:lnTo>
                                      <a:lnTo>
                                        <a:pt x="34" y="1317"/>
                                      </a:lnTo>
                                      <a:lnTo>
                                        <a:pt x="79" y="1317"/>
                                      </a:lnTo>
                                      <a:lnTo>
                                        <a:pt x="79" y="1260"/>
                                      </a:lnTo>
                                      <a:lnTo>
                                        <a:pt x="124" y="1260"/>
                                      </a:lnTo>
                                      <a:lnTo>
                                        <a:pt x="124" y="1238"/>
                                      </a:lnTo>
                                      <a:lnTo>
                                        <a:pt x="169" y="1238"/>
                                      </a:lnTo>
                                      <a:lnTo>
                                        <a:pt x="169" y="1215"/>
                                      </a:lnTo>
                                      <a:lnTo>
                                        <a:pt x="214" y="1215"/>
                                      </a:lnTo>
                                      <a:lnTo>
                                        <a:pt x="214" y="1170"/>
                                      </a:lnTo>
                                      <a:lnTo>
                                        <a:pt x="270" y="1170"/>
                                      </a:lnTo>
                                      <a:lnTo>
                                        <a:pt x="270" y="1148"/>
                                      </a:lnTo>
                                      <a:lnTo>
                                        <a:pt x="315" y="1148"/>
                                      </a:lnTo>
                                      <a:lnTo>
                                        <a:pt x="315" y="1114"/>
                                      </a:lnTo>
                                      <a:lnTo>
                                        <a:pt x="360" y="1114"/>
                                      </a:lnTo>
                                      <a:lnTo>
                                        <a:pt x="360" y="1092"/>
                                      </a:lnTo>
                                      <a:lnTo>
                                        <a:pt x="417" y="1092"/>
                                      </a:lnTo>
                                      <a:lnTo>
                                        <a:pt x="417" y="1069"/>
                                      </a:lnTo>
                                      <a:lnTo>
                                        <a:pt x="462" y="1069"/>
                                      </a:lnTo>
                                      <a:lnTo>
                                        <a:pt x="507" y="1069"/>
                                      </a:lnTo>
                                      <a:lnTo>
                                        <a:pt x="552" y="1069"/>
                                      </a:lnTo>
                                      <a:lnTo>
                                        <a:pt x="552" y="1024"/>
                                      </a:lnTo>
                                      <a:lnTo>
                                        <a:pt x="597" y="1024"/>
                                      </a:lnTo>
                                      <a:lnTo>
                                        <a:pt x="597" y="979"/>
                                      </a:lnTo>
                                      <a:lnTo>
                                        <a:pt x="642" y="979"/>
                                      </a:lnTo>
                                      <a:lnTo>
                                        <a:pt x="642" y="957"/>
                                      </a:lnTo>
                                      <a:lnTo>
                                        <a:pt x="687" y="957"/>
                                      </a:lnTo>
                                      <a:lnTo>
                                        <a:pt x="687" y="945"/>
                                      </a:lnTo>
                                      <a:lnTo>
                                        <a:pt x="732" y="945"/>
                                      </a:lnTo>
                                      <a:lnTo>
                                        <a:pt x="732" y="912"/>
                                      </a:lnTo>
                                      <a:lnTo>
                                        <a:pt x="777" y="912"/>
                                      </a:lnTo>
                                      <a:lnTo>
                                        <a:pt x="777" y="889"/>
                                      </a:lnTo>
                                      <a:lnTo>
                                        <a:pt x="822" y="889"/>
                                      </a:lnTo>
                                      <a:lnTo>
                                        <a:pt x="822" y="822"/>
                                      </a:lnTo>
                                      <a:lnTo>
                                        <a:pt x="879" y="822"/>
                                      </a:lnTo>
                                      <a:lnTo>
                                        <a:pt x="879" y="788"/>
                                      </a:lnTo>
                                      <a:lnTo>
                                        <a:pt x="935" y="788"/>
                                      </a:lnTo>
                                      <a:lnTo>
                                        <a:pt x="935" y="777"/>
                                      </a:lnTo>
                                      <a:lnTo>
                                        <a:pt x="980" y="777"/>
                                      </a:lnTo>
                                      <a:lnTo>
                                        <a:pt x="980" y="765"/>
                                      </a:lnTo>
                                      <a:lnTo>
                                        <a:pt x="1025" y="765"/>
                                      </a:lnTo>
                                      <a:lnTo>
                                        <a:pt x="1025" y="743"/>
                                      </a:lnTo>
                                      <a:lnTo>
                                        <a:pt x="1070" y="743"/>
                                      </a:lnTo>
                                      <a:lnTo>
                                        <a:pt x="1070" y="732"/>
                                      </a:lnTo>
                                      <a:lnTo>
                                        <a:pt x="1115" y="732"/>
                                      </a:lnTo>
                                      <a:lnTo>
                                        <a:pt x="1115" y="709"/>
                                      </a:lnTo>
                                      <a:lnTo>
                                        <a:pt x="1160" y="709"/>
                                      </a:lnTo>
                                      <a:lnTo>
                                        <a:pt x="1160" y="664"/>
                                      </a:lnTo>
                                      <a:lnTo>
                                        <a:pt x="1205" y="664"/>
                                      </a:lnTo>
                                      <a:lnTo>
                                        <a:pt x="1205" y="641"/>
                                      </a:lnTo>
                                      <a:lnTo>
                                        <a:pt x="1250" y="641"/>
                                      </a:lnTo>
                                      <a:lnTo>
                                        <a:pt x="1250" y="608"/>
                                      </a:lnTo>
                                      <a:lnTo>
                                        <a:pt x="1295" y="608"/>
                                      </a:lnTo>
                                      <a:lnTo>
                                        <a:pt x="1295" y="574"/>
                                      </a:lnTo>
                                      <a:lnTo>
                                        <a:pt x="1352" y="574"/>
                                      </a:lnTo>
                                      <a:lnTo>
                                        <a:pt x="1352" y="551"/>
                                      </a:lnTo>
                                      <a:lnTo>
                                        <a:pt x="1397" y="551"/>
                                      </a:lnTo>
                                      <a:lnTo>
                                        <a:pt x="1397" y="518"/>
                                      </a:lnTo>
                                      <a:lnTo>
                                        <a:pt x="1442" y="518"/>
                                      </a:lnTo>
                                      <a:lnTo>
                                        <a:pt x="1442" y="461"/>
                                      </a:lnTo>
                                      <a:lnTo>
                                        <a:pt x="1487" y="461"/>
                                      </a:lnTo>
                                      <a:lnTo>
                                        <a:pt x="1487" y="416"/>
                                      </a:lnTo>
                                      <a:lnTo>
                                        <a:pt x="1532" y="416"/>
                                      </a:lnTo>
                                      <a:lnTo>
                                        <a:pt x="1532" y="371"/>
                                      </a:lnTo>
                                      <a:lnTo>
                                        <a:pt x="1588" y="371"/>
                                      </a:lnTo>
                                      <a:lnTo>
                                        <a:pt x="1588" y="326"/>
                                      </a:lnTo>
                                      <a:lnTo>
                                        <a:pt x="1633" y="326"/>
                                      </a:lnTo>
                                      <a:lnTo>
                                        <a:pt x="1633" y="281"/>
                                      </a:lnTo>
                                      <a:lnTo>
                                        <a:pt x="1678" y="281"/>
                                      </a:lnTo>
                                      <a:lnTo>
                                        <a:pt x="1678" y="248"/>
                                      </a:lnTo>
                                      <a:lnTo>
                                        <a:pt x="1735" y="248"/>
                                      </a:lnTo>
                                      <a:lnTo>
                                        <a:pt x="1735" y="203"/>
                                      </a:lnTo>
                                      <a:lnTo>
                                        <a:pt x="1780" y="203"/>
                                      </a:lnTo>
                                      <a:lnTo>
                                        <a:pt x="1780" y="169"/>
                                      </a:lnTo>
                                      <a:lnTo>
                                        <a:pt x="1825" y="169"/>
                                      </a:lnTo>
                                      <a:lnTo>
                                        <a:pt x="1825" y="158"/>
                                      </a:lnTo>
                                      <a:lnTo>
                                        <a:pt x="1870" y="158"/>
                                      </a:lnTo>
                                      <a:lnTo>
                                        <a:pt x="1870" y="90"/>
                                      </a:lnTo>
                                      <a:lnTo>
                                        <a:pt x="1915" y="90"/>
                                      </a:lnTo>
                                      <a:lnTo>
                                        <a:pt x="1915" y="68"/>
                                      </a:lnTo>
                                      <a:lnTo>
                                        <a:pt x="1960" y="68"/>
                                      </a:lnTo>
                                      <a:lnTo>
                                        <a:pt x="1960" y="34"/>
                                      </a:lnTo>
                                      <a:lnTo>
                                        <a:pt x="2005" y="34"/>
                                      </a:lnTo>
                                      <a:lnTo>
                                        <a:pt x="2005" y="11"/>
                                      </a:lnTo>
                                      <a:lnTo>
                                        <a:pt x="2050" y="11"/>
                                      </a:lnTo>
                                      <a:lnTo>
                                        <a:pt x="2050" y="0"/>
                                      </a:lnTo>
                                      <a:lnTo>
                                        <a:pt x="2106" y="0"/>
                                      </a:lnTo>
                                      <a:lnTo>
                                        <a:pt x="2106" y="11"/>
                                      </a:lnTo>
                                      <a:lnTo>
                                        <a:pt x="2151" y="11"/>
                                      </a:lnTo>
                                      <a:lnTo>
                                        <a:pt x="2151" y="68"/>
                                      </a:lnTo>
                                      <a:lnTo>
                                        <a:pt x="2196" y="68"/>
                                      </a:lnTo>
                                      <a:lnTo>
                                        <a:pt x="2196" y="113"/>
                                      </a:lnTo>
                                      <a:lnTo>
                                        <a:pt x="2253" y="113"/>
                                      </a:lnTo>
                                      <a:lnTo>
                                        <a:pt x="2253" y="146"/>
                                      </a:lnTo>
                                      <a:lnTo>
                                        <a:pt x="2298" y="146"/>
                                      </a:lnTo>
                                      <a:lnTo>
                                        <a:pt x="2298" y="169"/>
                                      </a:lnTo>
                                      <a:lnTo>
                                        <a:pt x="2343" y="169"/>
                                      </a:lnTo>
                                      <a:lnTo>
                                        <a:pt x="2343" y="214"/>
                                      </a:lnTo>
                                      <a:lnTo>
                                        <a:pt x="2388" y="214"/>
                                      </a:lnTo>
                                      <a:lnTo>
                                        <a:pt x="2388" y="191"/>
                                      </a:lnTo>
                                      <a:lnTo>
                                        <a:pt x="2433" y="191"/>
                                      </a:lnTo>
                                      <a:lnTo>
                                        <a:pt x="2433" y="158"/>
                                      </a:lnTo>
                                      <a:lnTo>
                                        <a:pt x="2478" y="158"/>
                                      </a:lnTo>
                                      <a:lnTo>
                                        <a:pt x="2478" y="214"/>
                                      </a:lnTo>
                                      <a:lnTo>
                                        <a:pt x="2523" y="214"/>
                                      </a:lnTo>
                                      <a:lnTo>
                                        <a:pt x="2523" y="225"/>
                                      </a:lnTo>
                                      <a:lnTo>
                                        <a:pt x="2568" y="225"/>
                                      </a:lnTo>
                                      <a:lnTo>
                                        <a:pt x="2568" y="281"/>
                                      </a:lnTo>
                                      <a:lnTo>
                                        <a:pt x="2613" y="281"/>
                                      </a:lnTo>
                                      <a:lnTo>
                                        <a:pt x="2613" y="304"/>
                                      </a:lnTo>
                                      <a:lnTo>
                                        <a:pt x="2658" y="304"/>
                                      </a:lnTo>
                                      <a:lnTo>
                                        <a:pt x="2658" y="338"/>
                                      </a:lnTo>
                                      <a:lnTo>
                                        <a:pt x="2715" y="338"/>
                                      </a:lnTo>
                                      <a:lnTo>
                                        <a:pt x="2715" y="259"/>
                                      </a:lnTo>
                                      <a:lnTo>
                                        <a:pt x="2760" y="259"/>
                                      </a:lnTo>
                                      <a:lnTo>
                                        <a:pt x="2760" y="326"/>
                                      </a:lnTo>
                                      <a:lnTo>
                                        <a:pt x="2816" y="326"/>
                                      </a:lnTo>
                                      <a:lnTo>
                                        <a:pt x="2816" y="428"/>
                                      </a:lnTo>
                                      <a:lnTo>
                                        <a:pt x="2861" y="428"/>
                                      </a:lnTo>
                                      <a:lnTo>
                                        <a:pt x="2861" y="540"/>
                                      </a:lnTo>
                                      <a:lnTo>
                                        <a:pt x="2917" y="540"/>
                                      </a:lnTo>
                                      <a:lnTo>
                                        <a:pt x="2917" y="619"/>
                                      </a:lnTo>
                                      <a:lnTo>
                                        <a:pt x="2962" y="619"/>
                                      </a:lnTo>
                                      <a:lnTo>
                                        <a:pt x="2962" y="698"/>
                                      </a:lnTo>
                                      <a:lnTo>
                                        <a:pt x="3007" y="698"/>
                                      </a:lnTo>
                                      <a:lnTo>
                                        <a:pt x="3007" y="720"/>
                                      </a:lnTo>
                                      <a:lnTo>
                                        <a:pt x="3052" y="720"/>
                                      </a:lnTo>
                                      <a:lnTo>
                                        <a:pt x="3052" y="743"/>
                                      </a:lnTo>
                                      <a:lnTo>
                                        <a:pt x="3097" y="743"/>
                                      </a:lnTo>
                                      <a:lnTo>
                                        <a:pt x="3097" y="777"/>
                                      </a:lnTo>
                                      <a:lnTo>
                                        <a:pt x="3143" y="777"/>
                                      </a:lnTo>
                                      <a:lnTo>
                                        <a:pt x="3143" y="788"/>
                                      </a:lnTo>
                                      <a:lnTo>
                                        <a:pt x="3188" y="788"/>
                                      </a:lnTo>
                                      <a:lnTo>
                                        <a:pt x="3188" y="754"/>
                                      </a:lnTo>
                                      <a:lnTo>
                                        <a:pt x="3233" y="754"/>
                                      </a:lnTo>
                                      <a:lnTo>
                                        <a:pt x="3233" y="720"/>
                                      </a:lnTo>
                                      <a:lnTo>
                                        <a:pt x="3278" y="720"/>
                                      </a:lnTo>
                                      <a:lnTo>
                                        <a:pt x="3278" y="732"/>
                                      </a:lnTo>
                                      <a:lnTo>
                                        <a:pt x="3323" y="732"/>
                                      </a:lnTo>
                                      <a:lnTo>
                                        <a:pt x="3323" y="754"/>
                                      </a:lnTo>
                                      <a:lnTo>
                                        <a:pt x="3368" y="754"/>
                                      </a:lnTo>
                                      <a:lnTo>
                                        <a:pt x="3368" y="822"/>
                                      </a:lnTo>
                                      <a:lnTo>
                                        <a:pt x="3424" y="822"/>
                                      </a:lnTo>
                                      <a:lnTo>
                                        <a:pt x="3424" y="867"/>
                                      </a:lnTo>
                                      <a:lnTo>
                                        <a:pt x="3469" y="867"/>
                                      </a:lnTo>
                                      <a:lnTo>
                                        <a:pt x="3469" y="889"/>
                                      </a:lnTo>
                                      <a:lnTo>
                                        <a:pt x="3514" y="889"/>
                                      </a:lnTo>
                                      <a:lnTo>
                                        <a:pt x="3514" y="912"/>
                                      </a:lnTo>
                                      <a:lnTo>
                                        <a:pt x="3571" y="912"/>
                                      </a:lnTo>
                                      <a:lnTo>
                                        <a:pt x="3571" y="923"/>
                                      </a:lnTo>
                                      <a:lnTo>
                                        <a:pt x="3616" y="923"/>
                                      </a:lnTo>
                                      <a:lnTo>
                                        <a:pt x="3616" y="990"/>
                                      </a:lnTo>
                                      <a:lnTo>
                                        <a:pt x="3661" y="990"/>
                                      </a:lnTo>
                                      <a:lnTo>
                                        <a:pt x="3661" y="1002"/>
                                      </a:lnTo>
                                      <a:lnTo>
                                        <a:pt x="3706" y="1002"/>
                                      </a:lnTo>
                                      <a:lnTo>
                                        <a:pt x="3706" y="900"/>
                                      </a:lnTo>
                                      <a:lnTo>
                                        <a:pt x="3751" y="900"/>
                                      </a:lnTo>
                                      <a:lnTo>
                                        <a:pt x="3751" y="788"/>
                                      </a:lnTo>
                                      <a:lnTo>
                                        <a:pt x="3796" y="788"/>
                                      </a:lnTo>
                                      <a:lnTo>
                                        <a:pt x="3841" y="788"/>
                                      </a:lnTo>
                                      <a:lnTo>
                                        <a:pt x="3841" y="777"/>
                                      </a:lnTo>
                                      <a:lnTo>
                                        <a:pt x="3897" y="777"/>
                                      </a:lnTo>
                                      <a:lnTo>
                                        <a:pt x="3897" y="945"/>
                                      </a:lnTo>
                                      <a:lnTo>
                                        <a:pt x="3942" y="945"/>
                                      </a:lnTo>
                                      <a:lnTo>
                                        <a:pt x="3942" y="1215"/>
                                      </a:lnTo>
                                    </a:path>
                                  </a:pathLst>
                                </a:custGeom>
                                <a:noFill/>
                                <a:ln w="2159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01" name="Freeform 510"/>
                              <wps:cNvSpPr>
                                <a:spLocks/>
                              </wps:cNvSpPr>
                              <wps:spPr bwMode="auto">
                                <a:xfrm>
                                  <a:off x="2503125" y="1543025"/>
                                  <a:ext cx="271803" cy="779113"/>
                                </a:xfrm>
                                <a:custGeom>
                                  <a:avLst/>
                                  <a:gdLst>
                                    <a:gd name="T0" fmla="*/ 0 w 428"/>
                                    <a:gd name="T1" fmla="*/ 0 h 1227"/>
                                    <a:gd name="T2" fmla="*/ 28575 w 428"/>
                                    <a:gd name="T3" fmla="*/ 0 h 1227"/>
                                    <a:gd name="T4" fmla="*/ 28575 w 428"/>
                                    <a:gd name="T5" fmla="*/ 171450 h 1227"/>
                                    <a:gd name="T6" fmla="*/ 57150 w 428"/>
                                    <a:gd name="T7" fmla="*/ 171450 h 1227"/>
                                    <a:gd name="T8" fmla="*/ 57150 w 428"/>
                                    <a:gd name="T9" fmla="*/ 621665 h 1227"/>
                                    <a:gd name="T10" fmla="*/ 93345 w 428"/>
                                    <a:gd name="T11" fmla="*/ 621665 h 1227"/>
                                    <a:gd name="T12" fmla="*/ 93345 w 428"/>
                                    <a:gd name="T13" fmla="*/ 779145 h 1227"/>
                                    <a:gd name="T14" fmla="*/ 121920 w 428"/>
                                    <a:gd name="T15" fmla="*/ 779145 h 1227"/>
                                    <a:gd name="T16" fmla="*/ 121920 w 428"/>
                                    <a:gd name="T17" fmla="*/ 779145 h 1227"/>
                                    <a:gd name="T18" fmla="*/ 150495 w 428"/>
                                    <a:gd name="T19" fmla="*/ 779145 h 1227"/>
                                    <a:gd name="T20" fmla="*/ 150495 w 428"/>
                                    <a:gd name="T21" fmla="*/ 779145 h 1227"/>
                                    <a:gd name="T22" fmla="*/ 186055 w 428"/>
                                    <a:gd name="T23" fmla="*/ 779145 h 1227"/>
                                    <a:gd name="T24" fmla="*/ 186055 w 428"/>
                                    <a:gd name="T25" fmla="*/ 779145 h 1227"/>
                                    <a:gd name="T26" fmla="*/ 214630 w 428"/>
                                    <a:gd name="T27" fmla="*/ 779145 h 1227"/>
                                    <a:gd name="T28" fmla="*/ 214630 w 428"/>
                                    <a:gd name="T29" fmla="*/ 779145 h 1227"/>
                                    <a:gd name="T30" fmla="*/ 243205 w 428"/>
                                    <a:gd name="T31" fmla="*/ 779145 h 1227"/>
                                    <a:gd name="T32" fmla="*/ 243205 w 428"/>
                                    <a:gd name="T33" fmla="*/ 779145 h 1227"/>
                                    <a:gd name="T34" fmla="*/ 271780 w 428"/>
                                    <a:gd name="T35" fmla="*/ 779145 h 1227"/>
                                    <a:gd name="T36" fmla="*/ 271780 w 428"/>
                                    <a:gd name="T37" fmla="*/ 779145 h 1227"/>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Lst>
                                  <a:ahLst/>
                                  <a:cxnLst>
                                    <a:cxn ang="T38">
                                      <a:pos x="T0" y="T1"/>
                                    </a:cxn>
                                    <a:cxn ang="T39">
                                      <a:pos x="T2" y="T3"/>
                                    </a:cxn>
                                    <a:cxn ang="T40">
                                      <a:pos x="T4" y="T5"/>
                                    </a:cxn>
                                    <a:cxn ang="T41">
                                      <a:pos x="T6" y="T7"/>
                                    </a:cxn>
                                    <a:cxn ang="T42">
                                      <a:pos x="T8" y="T9"/>
                                    </a:cxn>
                                    <a:cxn ang="T43">
                                      <a:pos x="T10" y="T11"/>
                                    </a:cxn>
                                    <a:cxn ang="T44">
                                      <a:pos x="T12" y="T13"/>
                                    </a:cxn>
                                    <a:cxn ang="T45">
                                      <a:pos x="T14" y="T15"/>
                                    </a:cxn>
                                    <a:cxn ang="T46">
                                      <a:pos x="T16" y="T17"/>
                                    </a:cxn>
                                    <a:cxn ang="T47">
                                      <a:pos x="T18" y="T19"/>
                                    </a:cxn>
                                    <a:cxn ang="T48">
                                      <a:pos x="T20" y="T21"/>
                                    </a:cxn>
                                    <a:cxn ang="T49">
                                      <a:pos x="T22" y="T23"/>
                                    </a:cxn>
                                    <a:cxn ang="T50">
                                      <a:pos x="T24" y="T25"/>
                                    </a:cxn>
                                    <a:cxn ang="T51">
                                      <a:pos x="T26" y="T27"/>
                                    </a:cxn>
                                    <a:cxn ang="T52">
                                      <a:pos x="T28" y="T29"/>
                                    </a:cxn>
                                    <a:cxn ang="T53">
                                      <a:pos x="T30" y="T31"/>
                                    </a:cxn>
                                    <a:cxn ang="T54">
                                      <a:pos x="T32" y="T33"/>
                                    </a:cxn>
                                    <a:cxn ang="T55">
                                      <a:pos x="T34" y="T35"/>
                                    </a:cxn>
                                    <a:cxn ang="T56">
                                      <a:pos x="T36" y="T37"/>
                                    </a:cxn>
                                  </a:cxnLst>
                                  <a:rect l="0" t="0" r="r" b="b"/>
                                  <a:pathLst>
                                    <a:path w="428" h="1227">
                                      <a:moveTo>
                                        <a:pt x="0" y="0"/>
                                      </a:moveTo>
                                      <a:lnTo>
                                        <a:pt x="45" y="0"/>
                                      </a:lnTo>
                                      <a:lnTo>
                                        <a:pt x="45" y="270"/>
                                      </a:lnTo>
                                      <a:lnTo>
                                        <a:pt x="90" y="270"/>
                                      </a:lnTo>
                                      <a:lnTo>
                                        <a:pt x="90" y="979"/>
                                      </a:lnTo>
                                      <a:lnTo>
                                        <a:pt x="147" y="979"/>
                                      </a:lnTo>
                                      <a:lnTo>
                                        <a:pt x="147" y="1227"/>
                                      </a:lnTo>
                                      <a:lnTo>
                                        <a:pt x="192" y="1227"/>
                                      </a:lnTo>
                                      <a:lnTo>
                                        <a:pt x="237" y="1227"/>
                                      </a:lnTo>
                                      <a:lnTo>
                                        <a:pt x="293" y="1227"/>
                                      </a:lnTo>
                                      <a:lnTo>
                                        <a:pt x="338" y="1227"/>
                                      </a:lnTo>
                                      <a:lnTo>
                                        <a:pt x="383" y="1227"/>
                                      </a:lnTo>
                                      <a:lnTo>
                                        <a:pt x="428" y="1227"/>
                                      </a:lnTo>
                                    </a:path>
                                  </a:pathLst>
                                </a:custGeom>
                                <a:noFill/>
                                <a:ln w="2159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02" name="Freeform 511"/>
                              <wps:cNvSpPr>
                                <a:spLocks/>
                              </wps:cNvSpPr>
                              <wps:spPr bwMode="auto">
                                <a:xfrm>
                                  <a:off x="0" y="721312"/>
                                  <a:ext cx="2774928" cy="1600826"/>
                                </a:xfrm>
                                <a:custGeom>
                                  <a:avLst/>
                                  <a:gdLst>
                                    <a:gd name="T0" fmla="*/ 21590 w 4370"/>
                                    <a:gd name="T1" fmla="*/ 935990 h 2521"/>
                                    <a:gd name="T2" fmla="*/ 50165 w 4370"/>
                                    <a:gd name="T3" fmla="*/ 850265 h 2521"/>
                                    <a:gd name="T4" fmla="*/ 107315 w 4370"/>
                                    <a:gd name="T5" fmla="*/ 836295 h 2521"/>
                                    <a:gd name="T6" fmla="*/ 135890 w 4370"/>
                                    <a:gd name="T7" fmla="*/ 779145 h 2521"/>
                                    <a:gd name="T8" fmla="*/ 200025 w 4370"/>
                                    <a:gd name="T9" fmla="*/ 772160 h 2521"/>
                                    <a:gd name="T10" fmla="*/ 228600 w 4370"/>
                                    <a:gd name="T11" fmla="*/ 728980 h 2521"/>
                                    <a:gd name="T12" fmla="*/ 293370 w 4370"/>
                                    <a:gd name="T13" fmla="*/ 721995 h 2521"/>
                                    <a:gd name="T14" fmla="*/ 321945 w 4370"/>
                                    <a:gd name="T15" fmla="*/ 721995 h 2521"/>
                                    <a:gd name="T16" fmla="*/ 379095 w 4370"/>
                                    <a:gd name="T17" fmla="*/ 693420 h 2521"/>
                                    <a:gd name="T18" fmla="*/ 407670 w 4370"/>
                                    <a:gd name="T19" fmla="*/ 650240 h 2521"/>
                                    <a:gd name="T20" fmla="*/ 464820 w 4370"/>
                                    <a:gd name="T21" fmla="*/ 643255 h 2521"/>
                                    <a:gd name="T22" fmla="*/ 493395 w 4370"/>
                                    <a:gd name="T23" fmla="*/ 600710 h 2521"/>
                                    <a:gd name="T24" fmla="*/ 558165 w 4370"/>
                                    <a:gd name="T25" fmla="*/ 564515 h 2521"/>
                                    <a:gd name="T26" fmla="*/ 593725 w 4370"/>
                                    <a:gd name="T27" fmla="*/ 528955 h 2521"/>
                                    <a:gd name="T28" fmla="*/ 650875 w 4370"/>
                                    <a:gd name="T29" fmla="*/ 521970 h 2521"/>
                                    <a:gd name="T30" fmla="*/ 679450 w 4370"/>
                                    <a:gd name="T31" fmla="*/ 500380 h 2521"/>
                                    <a:gd name="T32" fmla="*/ 736600 w 4370"/>
                                    <a:gd name="T33" fmla="*/ 471805 h 2521"/>
                                    <a:gd name="T34" fmla="*/ 765175 w 4370"/>
                                    <a:gd name="T35" fmla="*/ 436245 h 2521"/>
                                    <a:gd name="T36" fmla="*/ 822325 w 4370"/>
                                    <a:gd name="T37" fmla="*/ 407670 h 2521"/>
                                    <a:gd name="T38" fmla="*/ 858520 w 4370"/>
                                    <a:gd name="T39" fmla="*/ 357505 h 2521"/>
                                    <a:gd name="T40" fmla="*/ 915670 w 4370"/>
                                    <a:gd name="T41" fmla="*/ 342900 h 2521"/>
                                    <a:gd name="T42" fmla="*/ 944245 w 4370"/>
                                    <a:gd name="T43" fmla="*/ 278765 h 2521"/>
                                    <a:gd name="T44" fmla="*/ 1008380 w 4370"/>
                                    <a:gd name="T45" fmla="*/ 243205 h 2521"/>
                                    <a:gd name="T46" fmla="*/ 1036955 w 4370"/>
                                    <a:gd name="T47" fmla="*/ 200025 h 2521"/>
                                    <a:gd name="T48" fmla="*/ 1101725 w 4370"/>
                                    <a:gd name="T49" fmla="*/ 171450 h 2521"/>
                                    <a:gd name="T50" fmla="*/ 1130300 w 4370"/>
                                    <a:gd name="T51" fmla="*/ 121920 h 2521"/>
                                    <a:gd name="T52" fmla="*/ 1187450 w 4370"/>
                                    <a:gd name="T53" fmla="*/ 93345 h 2521"/>
                                    <a:gd name="T54" fmla="*/ 1216025 w 4370"/>
                                    <a:gd name="T55" fmla="*/ 64770 h 2521"/>
                                    <a:gd name="T56" fmla="*/ 1273175 w 4370"/>
                                    <a:gd name="T57" fmla="*/ 43180 h 2521"/>
                                    <a:gd name="T58" fmla="*/ 1301750 w 4370"/>
                                    <a:gd name="T59" fmla="*/ 0 h 2521"/>
                                    <a:gd name="T60" fmla="*/ 1365885 w 4370"/>
                                    <a:gd name="T61" fmla="*/ 7620 h 2521"/>
                                    <a:gd name="T62" fmla="*/ 1394460 w 4370"/>
                                    <a:gd name="T63" fmla="*/ 100330 h 2521"/>
                                    <a:gd name="T64" fmla="*/ 1459230 w 4370"/>
                                    <a:gd name="T65" fmla="*/ 114300 h 2521"/>
                                    <a:gd name="T66" fmla="*/ 1487805 w 4370"/>
                                    <a:gd name="T67" fmla="*/ 100330 h 2521"/>
                                    <a:gd name="T68" fmla="*/ 1544955 w 4370"/>
                                    <a:gd name="T69" fmla="*/ 93345 h 2521"/>
                                    <a:gd name="T70" fmla="*/ 1573530 w 4370"/>
                                    <a:gd name="T71" fmla="*/ 100330 h 2521"/>
                                    <a:gd name="T72" fmla="*/ 1630680 w 4370"/>
                                    <a:gd name="T73" fmla="*/ 78740 h 2521"/>
                                    <a:gd name="T74" fmla="*/ 1659255 w 4370"/>
                                    <a:gd name="T75" fmla="*/ 193040 h 2521"/>
                                    <a:gd name="T76" fmla="*/ 1724025 w 4370"/>
                                    <a:gd name="T77" fmla="*/ 193040 h 2521"/>
                                    <a:gd name="T78" fmla="*/ 1752600 w 4370"/>
                                    <a:gd name="T79" fmla="*/ 142875 h 2521"/>
                                    <a:gd name="T80" fmla="*/ 1816735 w 4370"/>
                                    <a:gd name="T81" fmla="*/ 221615 h 2521"/>
                                    <a:gd name="T82" fmla="*/ 1852295 w 4370"/>
                                    <a:gd name="T83" fmla="*/ 300355 h 2521"/>
                                    <a:gd name="T84" fmla="*/ 1909445 w 4370"/>
                                    <a:gd name="T85" fmla="*/ 321945 h 2521"/>
                                    <a:gd name="T86" fmla="*/ 1938020 w 4370"/>
                                    <a:gd name="T87" fmla="*/ 357505 h 2521"/>
                                    <a:gd name="T88" fmla="*/ 1995805 w 4370"/>
                                    <a:gd name="T89" fmla="*/ 457200 h 2521"/>
                                    <a:gd name="T90" fmla="*/ 2024380 w 4370"/>
                                    <a:gd name="T91" fmla="*/ 521970 h 2521"/>
                                    <a:gd name="T92" fmla="*/ 2081530 w 4370"/>
                                    <a:gd name="T93" fmla="*/ 507365 h 2521"/>
                                    <a:gd name="T94" fmla="*/ 2110105 w 4370"/>
                                    <a:gd name="T95" fmla="*/ 572135 h 2521"/>
                                    <a:gd name="T96" fmla="*/ 2174240 w 4370"/>
                                    <a:gd name="T97" fmla="*/ 586105 h 2521"/>
                                    <a:gd name="T98" fmla="*/ 2202815 w 4370"/>
                                    <a:gd name="T99" fmla="*/ 593090 h 2521"/>
                                    <a:gd name="T100" fmla="*/ 2267585 w 4370"/>
                                    <a:gd name="T101" fmla="*/ 593090 h 2521"/>
                                    <a:gd name="T102" fmla="*/ 2296160 w 4370"/>
                                    <a:gd name="T103" fmla="*/ 657860 h 2521"/>
                                    <a:gd name="T104" fmla="*/ 2353310 w 4370"/>
                                    <a:gd name="T105" fmla="*/ 650240 h 2521"/>
                                    <a:gd name="T106" fmla="*/ 2381885 w 4370"/>
                                    <a:gd name="T107" fmla="*/ 478790 h 2521"/>
                                    <a:gd name="T108" fmla="*/ 2439035 w 4370"/>
                                    <a:gd name="T109" fmla="*/ 485775 h 2521"/>
                                    <a:gd name="T110" fmla="*/ 2474595 w 4370"/>
                                    <a:gd name="T111" fmla="*/ 671830 h 2521"/>
                                    <a:gd name="T112" fmla="*/ 2531745 w 4370"/>
                                    <a:gd name="T113" fmla="*/ 750570 h 2521"/>
                                    <a:gd name="T114" fmla="*/ 2560320 w 4370"/>
                                    <a:gd name="T115" fmla="*/ 1343660 h 2521"/>
                                    <a:gd name="T116" fmla="*/ 2625090 w 4370"/>
                                    <a:gd name="T117" fmla="*/ 1600835 h 2521"/>
                                    <a:gd name="T118" fmla="*/ 2653665 w 4370"/>
                                    <a:gd name="T119" fmla="*/ 1600835 h 2521"/>
                                    <a:gd name="T120" fmla="*/ 2717800 w 4370"/>
                                    <a:gd name="T121" fmla="*/ 1600835 h 2521"/>
                                    <a:gd name="T122" fmla="*/ 2746375 w 4370"/>
                                    <a:gd name="T123" fmla="*/ 1600835 h 2521"/>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 name="T180" fmla="*/ 0 60000 65536"/>
                                    <a:gd name="T181" fmla="*/ 0 60000 65536"/>
                                    <a:gd name="T182" fmla="*/ 0 60000 65536"/>
                                    <a:gd name="T183" fmla="*/ 0 60000 65536"/>
                                    <a:gd name="T184" fmla="*/ 0 60000 65536"/>
                                    <a:gd name="T185" fmla="*/ 0 60000 65536"/>
                                  </a:gdLst>
                                  <a:ahLst/>
                                  <a:cxnLst>
                                    <a:cxn ang="T124">
                                      <a:pos x="T0" y="T1"/>
                                    </a:cxn>
                                    <a:cxn ang="T125">
                                      <a:pos x="T2" y="T3"/>
                                    </a:cxn>
                                    <a:cxn ang="T126">
                                      <a:pos x="T4" y="T5"/>
                                    </a:cxn>
                                    <a:cxn ang="T127">
                                      <a:pos x="T6" y="T7"/>
                                    </a:cxn>
                                    <a:cxn ang="T128">
                                      <a:pos x="T8" y="T9"/>
                                    </a:cxn>
                                    <a:cxn ang="T129">
                                      <a:pos x="T10" y="T11"/>
                                    </a:cxn>
                                    <a:cxn ang="T130">
                                      <a:pos x="T12" y="T13"/>
                                    </a:cxn>
                                    <a:cxn ang="T131">
                                      <a:pos x="T14" y="T15"/>
                                    </a:cxn>
                                    <a:cxn ang="T132">
                                      <a:pos x="T16" y="T17"/>
                                    </a:cxn>
                                    <a:cxn ang="T133">
                                      <a:pos x="T18" y="T19"/>
                                    </a:cxn>
                                    <a:cxn ang="T134">
                                      <a:pos x="T20" y="T21"/>
                                    </a:cxn>
                                    <a:cxn ang="T135">
                                      <a:pos x="T22" y="T23"/>
                                    </a:cxn>
                                    <a:cxn ang="T136">
                                      <a:pos x="T24" y="T25"/>
                                    </a:cxn>
                                    <a:cxn ang="T137">
                                      <a:pos x="T26" y="T27"/>
                                    </a:cxn>
                                    <a:cxn ang="T138">
                                      <a:pos x="T28" y="T29"/>
                                    </a:cxn>
                                    <a:cxn ang="T139">
                                      <a:pos x="T30" y="T31"/>
                                    </a:cxn>
                                    <a:cxn ang="T140">
                                      <a:pos x="T32" y="T33"/>
                                    </a:cxn>
                                    <a:cxn ang="T141">
                                      <a:pos x="T34" y="T35"/>
                                    </a:cxn>
                                    <a:cxn ang="T142">
                                      <a:pos x="T36" y="T37"/>
                                    </a:cxn>
                                    <a:cxn ang="T143">
                                      <a:pos x="T38" y="T39"/>
                                    </a:cxn>
                                    <a:cxn ang="T144">
                                      <a:pos x="T40" y="T41"/>
                                    </a:cxn>
                                    <a:cxn ang="T145">
                                      <a:pos x="T42" y="T43"/>
                                    </a:cxn>
                                    <a:cxn ang="T146">
                                      <a:pos x="T44" y="T45"/>
                                    </a:cxn>
                                    <a:cxn ang="T147">
                                      <a:pos x="T46" y="T47"/>
                                    </a:cxn>
                                    <a:cxn ang="T148">
                                      <a:pos x="T48" y="T49"/>
                                    </a:cxn>
                                    <a:cxn ang="T149">
                                      <a:pos x="T50" y="T51"/>
                                    </a:cxn>
                                    <a:cxn ang="T150">
                                      <a:pos x="T52" y="T53"/>
                                    </a:cxn>
                                    <a:cxn ang="T151">
                                      <a:pos x="T54" y="T55"/>
                                    </a:cxn>
                                    <a:cxn ang="T152">
                                      <a:pos x="T56" y="T57"/>
                                    </a:cxn>
                                    <a:cxn ang="T153">
                                      <a:pos x="T58" y="T59"/>
                                    </a:cxn>
                                    <a:cxn ang="T154">
                                      <a:pos x="T60" y="T61"/>
                                    </a:cxn>
                                    <a:cxn ang="T155">
                                      <a:pos x="T62" y="T63"/>
                                    </a:cxn>
                                    <a:cxn ang="T156">
                                      <a:pos x="T64" y="T65"/>
                                    </a:cxn>
                                    <a:cxn ang="T157">
                                      <a:pos x="T66" y="T67"/>
                                    </a:cxn>
                                    <a:cxn ang="T158">
                                      <a:pos x="T68" y="T69"/>
                                    </a:cxn>
                                    <a:cxn ang="T159">
                                      <a:pos x="T70" y="T71"/>
                                    </a:cxn>
                                    <a:cxn ang="T160">
                                      <a:pos x="T72" y="T73"/>
                                    </a:cxn>
                                    <a:cxn ang="T161">
                                      <a:pos x="T74" y="T75"/>
                                    </a:cxn>
                                    <a:cxn ang="T162">
                                      <a:pos x="T76" y="T77"/>
                                    </a:cxn>
                                    <a:cxn ang="T163">
                                      <a:pos x="T78" y="T79"/>
                                    </a:cxn>
                                    <a:cxn ang="T164">
                                      <a:pos x="T80" y="T81"/>
                                    </a:cxn>
                                    <a:cxn ang="T165">
                                      <a:pos x="T82" y="T83"/>
                                    </a:cxn>
                                    <a:cxn ang="T166">
                                      <a:pos x="T84" y="T85"/>
                                    </a:cxn>
                                    <a:cxn ang="T167">
                                      <a:pos x="T86" y="T87"/>
                                    </a:cxn>
                                    <a:cxn ang="T168">
                                      <a:pos x="T88" y="T89"/>
                                    </a:cxn>
                                    <a:cxn ang="T169">
                                      <a:pos x="T90" y="T91"/>
                                    </a:cxn>
                                    <a:cxn ang="T170">
                                      <a:pos x="T92" y="T93"/>
                                    </a:cxn>
                                    <a:cxn ang="T171">
                                      <a:pos x="T94" y="T95"/>
                                    </a:cxn>
                                    <a:cxn ang="T172">
                                      <a:pos x="T96" y="T97"/>
                                    </a:cxn>
                                    <a:cxn ang="T173">
                                      <a:pos x="T98" y="T99"/>
                                    </a:cxn>
                                    <a:cxn ang="T174">
                                      <a:pos x="T100" y="T101"/>
                                    </a:cxn>
                                    <a:cxn ang="T175">
                                      <a:pos x="T102" y="T103"/>
                                    </a:cxn>
                                    <a:cxn ang="T176">
                                      <a:pos x="T104" y="T105"/>
                                    </a:cxn>
                                    <a:cxn ang="T177">
                                      <a:pos x="T106" y="T107"/>
                                    </a:cxn>
                                    <a:cxn ang="T178">
                                      <a:pos x="T108" y="T109"/>
                                    </a:cxn>
                                    <a:cxn ang="T179">
                                      <a:pos x="T110" y="T111"/>
                                    </a:cxn>
                                    <a:cxn ang="T180">
                                      <a:pos x="T112" y="T113"/>
                                    </a:cxn>
                                    <a:cxn ang="T181">
                                      <a:pos x="T114" y="T115"/>
                                    </a:cxn>
                                    <a:cxn ang="T182">
                                      <a:pos x="T116" y="T117"/>
                                    </a:cxn>
                                    <a:cxn ang="T183">
                                      <a:pos x="T118" y="T119"/>
                                    </a:cxn>
                                    <a:cxn ang="T184">
                                      <a:pos x="T120" y="T121"/>
                                    </a:cxn>
                                    <a:cxn ang="T185">
                                      <a:pos x="T122" y="T123"/>
                                    </a:cxn>
                                  </a:cxnLst>
                                  <a:rect l="0" t="0" r="r" b="b"/>
                                  <a:pathLst>
                                    <a:path w="4370" h="2521">
                                      <a:moveTo>
                                        <a:pt x="0" y="1497"/>
                                      </a:moveTo>
                                      <a:lnTo>
                                        <a:pt x="0" y="1474"/>
                                      </a:lnTo>
                                      <a:lnTo>
                                        <a:pt x="34" y="1474"/>
                                      </a:lnTo>
                                      <a:lnTo>
                                        <a:pt x="34" y="1396"/>
                                      </a:lnTo>
                                      <a:lnTo>
                                        <a:pt x="79" y="1396"/>
                                      </a:lnTo>
                                      <a:lnTo>
                                        <a:pt x="79" y="1339"/>
                                      </a:lnTo>
                                      <a:lnTo>
                                        <a:pt x="124" y="1339"/>
                                      </a:lnTo>
                                      <a:lnTo>
                                        <a:pt x="124" y="1317"/>
                                      </a:lnTo>
                                      <a:lnTo>
                                        <a:pt x="169" y="1317"/>
                                      </a:lnTo>
                                      <a:lnTo>
                                        <a:pt x="169" y="1283"/>
                                      </a:lnTo>
                                      <a:lnTo>
                                        <a:pt x="214" y="1283"/>
                                      </a:lnTo>
                                      <a:lnTo>
                                        <a:pt x="214" y="1227"/>
                                      </a:lnTo>
                                      <a:lnTo>
                                        <a:pt x="270" y="1227"/>
                                      </a:lnTo>
                                      <a:lnTo>
                                        <a:pt x="270" y="1216"/>
                                      </a:lnTo>
                                      <a:lnTo>
                                        <a:pt x="315" y="1216"/>
                                      </a:lnTo>
                                      <a:lnTo>
                                        <a:pt x="315" y="1182"/>
                                      </a:lnTo>
                                      <a:lnTo>
                                        <a:pt x="360" y="1182"/>
                                      </a:lnTo>
                                      <a:lnTo>
                                        <a:pt x="360" y="1148"/>
                                      </a:lnTo>
                                      <a:lnTo>
                                        <a:pt x="417" y="1148"/>
                                      </a:lnTo>
                                      <a:lnTo>
                                        <a:pt x="417" y="1137"/>
                                      </a:lnTo>
                                      <a:lnTo>
                                        <a:pt x="462" y="1137"/>
                                      </a:lnTo>
                                      <a:lnTo>
                                        <a:pt x="507" y="1137"/>
                                      </a:lnTo>
                                      <a:lnTo>
                                        <a:pt x="552" y="1137"/>
                                      </a:lnTo>
                                      <a:lnTo>
                                        <a:pt x="552" y="1092"/>
                                      </a:lnTo>
                                      <a:lnTo>
                                        <a:pt x="597" y="1092"/>
                                      </a:lnTo>
                                      <a:lnTo>
                                        <a:pt x="597" y="1047"/>
                                      </a:lnTo>
                                      <a:lnTo>
                                        <a:pt x="642" y="1047"/>
                                      </a:lnTo>
                                      <a:lnTo>
                                        <a:pt x="642" y="1024"/>
                                      </a:lnTo>
                                      <a:lnTo>
                                        <a:pt x="687" y="1024"/>
                                      </a:lnTo>
                                      <a:lnTo>
                                        <a:pt x="687" y="1013"/>
                                      </a:lnTo>
                                      <a:lnTo>
                                        <a:pt x="732" y="1013"/>
                                      </a:lnTo>
                                      <a:lnTo>
                                        <a:pt x="732" y="979"/>
                                      </a:lnTo>
                                      <a:lnTo>
                                        <a:pt x="777" y="979"/>
                                      </a:lnTo>
                                      <a:lnTo>
                                        <a:pt x="777" y="946"/>
                                      </a:lnTo>
                                      <a:lnTo>
                                        <a:pt x="822" y="946"/>
                                      </a:lnTo>
                                      <a:lnTo>
                                        <a:pt x="822" y="889"/>
                                      </a:lnTo>
                                      <a:lnTo>
                                        <a:pt x="879" y="889"/>
                                      </a:lnTo>
                                      <a:lnTo>
                                        <a:pt x="879" y="844"/>
                                      </a:lnTo>
                                      <a:lnTo>
                                        <a:pt x="935" y="844"/>
                                      </a:lnTo>
                                      <a:lnTo>
                                        <a:pt x="935" y="833"/>
                                      </a:lnTo>
                                      <a:lnTo>
                                        <a:pt x="980" y="833"/>
                                      </a:lnTo>
                                      <a:lnTo>
                                        <a:pt x="980" y="822"/>
                                      </a:lnTo>
                                      <a:lnTo>
                                        <a:pt x="1025" y="822"/>
                                      </a:lnTo>
                                      <a:lnTo>
                                        <a:pt x="1025" y="811"/>
                                      </a:lnTo>
                                      <a:lnTo>
                                        <a:pt x="1070" y="811"/>
                                      </a:lnTo>
                                      <a:lnTo>
                                        <a:pt x="1070" y="788"/>
                                      </a:lnTo>
                                      <a:lnTo>
                                        <a:pt x="1115" y="788"/>
                                      </a:lnTo>
                                      <a:lnTo>
                                        <a:pt x="1115" y="743"/>
                                      </a:lnTo>
                                      <a:lnTo>
                                        <a:pt x="1160" y="743"/>
                                      </a:lnTo>
                                      <a:lnTo>
                                        <a:pt x="1160" y="687"/>
                                      </a:lnTo>
                                      <a:lnTo>
                                        <a:pt x="1205" y="687"/>
                                      </a:lnTo>
                                      <a:lnTo>
                                        <a:pt x="1250" y="687"/>
                                      </a:lnTo>
                                      <a:lnTo>
                                        <a:pt x="1250" y="642"/>
                                      </a:lnTo>
                                      <a:lnTo>
                                        <a:pt x="1295" y="642"/>
                                      </a:lnTo>
                                      <a:lnTo>
                                        <a:pt x="1295" y="585"/>
                                      </a:lnTo>
                                      <a:lnTo>
                                        <a:pt x="1352" y="585"/>
                                      </a:lnTo>
                                      <a:lnTo>
                                        <a:pt x="1352" y="563"/>
                                      </a:lnTo>
                                      <a:lnTo>
                                        <a:pt x="1397" y="563"/>
                                      </a:lnTo>
                                      <a:lnTo>
                                        <a:pt x="1397" y="540"/>
                                      </a:lnTo>
                                      <a:lnTo>
                                        <a:pt x="1442" y="540"/>
                                      </a:lnTo>
                                      <a:lnTo>
                                        <a:pt x="1442" y="484"/>
                                      </a:lnTo>
                                      <a:lnTo>
                                        <a:pt x="1487" y="484"/>
                                      </a:lnTo>
                                      <a:lnTo>
                                        <a:pt x="1487" y="439"/>
                                      </a:lnTo>
                                      <a:lnTo>
                                        <a:pt x="1532" y="439"/>
                                      </a:lnTo>
                                      <a:lnTo>
                                        <a:pt x="1532" y="383"/>
                                      </a:lnTo>
                                      <a:lnTo>
                                        <a:pt x="1588" y="383"/>
                                      </a:lnTo>
                                      <a:lnTo>
                                        <a:pt x="1588" y="338"/>
                                      </a:lnTo>
                                      <a:lnTo>
                                        <a:pt x="1633" y="338"/>
                                      </a:lnTo>
                                      <a:lnTo>
                                        <a:pt x="1633" y="315"/>
                                      </a:lnTo>
                                      <a:lnTo>
                                        <a:pt x="1678" y="315"/>
                                      </a:lnTo>
                                      <a:lnTo>
                                        <a:pt x="1678" y="270"/>
                                      </a:lnTo>
                                      <a:lnTo>
                                        <a:pt x="1735" y="270"/>
                                      </a:lnTo>
                                      <a:lnTo>
                                        <a:pt x="1735" y="214"/>
                                      </a:lnTo>
                                      <a:lnTo>
                                        <a:pt x="1780" y="214"/>
                                      </a:lnTo>
                                      <a:lnTo>
                                        <a:pt x="1780" y="192"/>
                                      </a:lnTo>
                                      <a:lnTo>
                                        <a:pt x="1825" y="192"/>
                                      </a:lnTo>
                                      <a:lnTo>
                                        <a:pt x="1825" y="147"/>
                                      </a:lnTo>
                                      <a:lnTo>
                                        <a:pt x="1870" y="147"/>
                                      </a:lnTo>
                                      <a:lnTo>
                                        <a:pt x="1870" y="113"/>
                                      </a:lnTo>
                                      <a:lnTo>
                                        <a:pt x="1915" y="113"/>
                                      </a:lnTo>
                                      <a:lnTo>
                                        <a:pt x="1915" y="102"/>
                                      </a:lnTo>
                                      <a:lnTo>
                                        <a:pt x="1960" y="102"/>
                                      </a:lnTo>
                                      <a:lnTo>
                                        <a:pt x="1960" y="68"/>
                                      </a:lnTo>
                                      <a:lnTo>
                                        <a:pt x="2005" y="68"/>
                                      </a:lnTo>
                                      <a:lnTo>
                                        <a:pt x="2005" y="34"/>
                                      </a:lnTo>
                                      <a:lnTo>
                                        <a:pt x="2050" y="34"/>
                                      </a:lnTo>
                                      <a:lnTo>
                                        <a:pt x="2050" y="0"/>
                                      </a:lnTo>
                                      <a:lnTo>
                                        <a:pt x="2106" y="0"/>
                                      </a:lnTo>
                                      <a:lnTo>
                                        <a:pt x="2106" y="12"/>
                                      </a:lnTo>
                                      <a:lnTo>
                                        <a:pt x="2151" y="12"/>
                                      </a:lnTo>
                                      <a:lnTo>
                                        <a:pt x="2151" y="90"/>
                                      </a:lnTo>
                                      <a:lnTo>
                                        <a:pt x="2196" y="90"/>
                                      </a:lnTo>
                                      <a:lnTo>
                                        <a:pt x="2196" y="158"/>
                                      </a:lnTo>
                                      <a:lnTo>
                                        <a:pt x="2253" y="158"/>
                                      </a:lnTo>
                                      <a:lnTo>
                                        <a:pt x="2253" y="180"/>
                                      </a:lnTo>
                                      <a:lnTo>
                                        <a:pt x="2298" y="180"/>
                                      </a:lnTo>
                                      <a:lnTo>
                                        <a:pt x="2298" y="90"/>
                                      </a:lnTo>
                                      <a:lnTo>
                                        <a:pt x="2343" y="90"/>
                                      </a:lnTo>
                                      <a:lnTo>
                                        <a:pt x="2343" y="158"/>
                                      </a:lnTo>
                                      <a:lnTo>
                                        <a:pt x="2388" y="158"/>
                                      </a:lnTo>
                                      <a:lnTo>
                                        <a:pt x="2388" y="147"/>
                                      </a:lnTo>
                                      <a:lnTo>
                                        <a:pt x="2433" y="147"/>
                                      </a:lnTo>
                                      <a:lnTo>
                                        <a:pt x="2433" y="102"/>
                                      </a:lnTo>
                                      <a:lnTo>
                                        <a:pt x="2478" y="102"/>
                                      </a:lnTo>
                                      <a:lnTo>
                                        <a:pt x="2478" y="158"/>
                                      </a:lnTo>
                                      <a:lnTo>
                                        <a:pt x="2523" y="158"/>
                                      </a:lnTo>
                                      <a:lnTo>
                                        <a:pt x="2523" y="124"/>
                                      </a:lnTo>
                                      <a:lnTo>
                                        <a:pt x="2568" y="124"/>
                                      </a:lnTo>
                                      <a:lnTo>
                                        <a:pt x="2568" y="248"/>
                                      </a:lnTo>
                                      <a:lnTo>
                                        <a:pt x="2613" y="248"/>
                                      </a:lnTo>
                                      <a:lnTo>
                                        <a:pt x="2613" y="304"/>
                                      </a:lnTo>
                                      <a:lnTo>
                                        <a:pt x="2658" y="304"/>
                                      </a:lnTo>
                                      <a:lnTo>
                                        <a:pt x="2715" y="304"/>
                                      </a:lnTo>
                                      <a:lnTo>
                                        <a:pt x="2715" y="225"/>
                                      </a:lnTo>
                                      <a:lnTo>
                                        <a:pt x="2760" y="225"/>
                                      </a:lnTo>
                                      <a:lnTo>
                                        <a:pt x="2816" y="225"/>
                                      </a:lnTo>
                                      <a:lnTo>
                                        <a:pt x="2816" y="349"/>
                                      </a:lnTo>
                                      <a:lnTo>
                                        <a:pt x="2861" y="349"/>
                                      </a:lnTo>
                                      <a:lnTo>
                                        <a:pt x="2861" y="428"/>
                                      </a:lnTo>
                                      <a:lnTo>
                                        <a:pt x="2917" y="428"/>
                                      </a:lnTo>
                                      <a:lnTo>
                                        <a:pt x="2917" y="473"/>
                                      </a:lnTo>
                                      <a:lnTo>
                                        <a:pt x="2962" y="473"/>
                                      </a:lnTo>
                                      <a:lnTo>
                                        <a:pt x="2962" y="507"/>
                                      </a:lnTo>
                                      <a:lnTo>
                                        <a:pt x="3007" y="507"/>
                                      </a:lnTo>
                                      <a:lnTo>
                                        <a:pt x="3007" y="462"/>
                                      </a:lnTo>
                                      <a:lnTo>
                                        <a:pt x="3052" y="462"/>
                                      </a:lnTo>
                                      <a:lnTo>
                                        <a:pt x="3052" y="563"/>
                                      </a:lnTo>
                                      <a:lnTo>
                                        <a:pt x="3097" y="563"/>
                                      </a:lnTo>
                                      <a:lnTo>
                                        <a:pt x="3097" y="720"/>
                                      </a:lnTo>
                                      <a:lnTo>
                                        <a:pt x="3143" y="720"/>
                                      </a:lnTo>
                                      <a:lnTo>
                                        <a:pt x="3143" y="811"/>
                                      </a:lnTo>
                                      <a:lnTo>
                                        <a:pt x="3188" y="811"/>
                                      </a:lnTo>
                                      <a:lnTo>
                                        <a:pt x="3188" y="822"/>
                                      </a:lnTo>
                                      <a:lnTo>
                                        <a:pt x="3233" y="822"/>
                                      </a:lnTo>
                                      <a:lnTo>
                                        <a:pt x="3233" y="799"/>
                                      </a:lnTo>
                                      <a:lnTo>
                                        <a:pt x="3278" y="799"/>
                                      </a:lnTo>
                                      <a:lnTo>
                                        <a:pt x="3278" y="844"/>
                                      </a:lnTo>
                                      <a:lnTo>
                                        <a:pt x="3323" y="844"/>
                                      </a:lnTo>
                                      <a:lnTo>
                                        <a:pt x="3323" y="901"/>
                                      </a:lnTo>
                                      <a:lnTo>
                                        <a:pt x="3368" y="901"/>
                                      </a:lnTo>
                                      <a:lnTo>
                                        <a:pt x="3368" y="923"/>
                                      </a:lnTo>
                                      <a:lnTo>
                                        <a:pt x="3424" y="923"/>
                                      </a:lnTo>
                                      <a:lnTo>
                                        <a:pt x="3424" y="979"/>
                                      </a:lnTo>
                                      <a:lnTo>
                                        <a:pt x="3469" y="979"/>
                                      </a:lnTo>
                                      <a:lnTo>
                                        <a:pt x="3469" y="934"/>
                                      </a:lnTo>
                                      <a:lnTo>
                                        <a:pt x="3514" y="934"/>
                                      </a:lnTo>
                                      <a:lnTo>
                                        <a:pt x="3571" y="934"/>
                                      </a:lnTo>
                                      <a:lnTo>
                                        <a:pt x="3571" y="979"/>
                                      </a:lnTo>
                                      <a:lnTo>
                                        <a:pt x="3616" y="979"/>
                                      </a:lnTo>
                                      <a:lnTo>
                                        <a:pt x="3616" y="1036"/>
                                      </a:lnTo>
                                      <a:lnTo>
                                        <a:pt x="3661" y="1036"/>
                                      </a:lnTo>
                                      <a:lnTo>
                                        <a:pt x="3661" y="1024"/>
                                      </a:lnTo>
                                      <a:lnTo>
                                        <a:pt x="3706" y="1024"/>
                                      </a:lnTo>
                                      <a:lnTo>
                                        <a:pt x="3706" y="867"/>
                                      </a:lnTo>
                                      <a:lnTo>
                                        <a:pt x="3751" y="867"/>
                                      </a:lnTo>
                                      <a:lnTo>
                                        <a:pt x="3751" y="754"/>
                                      </a:lnTo>
                                      <a:lnTo>
                                        <a:pt x="3796" y="754"/>
                                      </a:lnTo>
                                      <a:lnTo>
                                        <a:pt x="3796" y="765"/>
                                      </a:lnTo>
                                      <a:lnTo>
                                        <a:pt x="3841" y="765"/>
                                      </a:lnTo>
                                      <a:lnTo>
                                        <a:pt x="3897" y="765"/>
                                      </a:lnTo>
                                      <a:lnTo>
                                        <a:pt x="3897" y="1058"/>
                                      </a:lnTo>
                                      <a:lnTo>
                                        <a:pt x="3942" y="1058"/>
                                      </a:lnTo>
                                      <a:lnTo>
                                        <a:pt x="3942" y="1182"/>
                                      </a:lnTo>
                                      <a:lnTo>
                                        <a:pt x="3987" y="1182"/>
                                      </a:lnTo>
                                      <a:lnTo>
                                        <a:pt x="3987" y="1407"/>
                                      </a:lnTo>
                                      <a:lnTo>
                                        <a:pt x="4032" y="1407"/>
                                      </a:lnTo>
                                      <a:lnTo>
                                        <a:pt x="4032" y="2116"/>
                                      </a:lnTo>
                                      <a:lnTo>
                                        <a:pt x="4089" y="2116"/>
                                      </a:lnTo>
                                      <a:lnTo>
                                        <a:pt x="4089" y="2521"/>
                                      </a:lnTo>
                                      <a:lnTo>
                                        <a:pt x="4134" y="2521"/>
                                      </a:lnTo>
                                      <a:lnTo>
                                        <a:pt x="4179" y="2521"/>
                                      </a:lnTo>
                                      <a:lnTo>
                                        <a:pt x="4235" y="2521"/>
                                      </a:lnTo>
                                      <a:lnTo>
                                        <a:pt x="4280" y="2521"/>
                                      </a:lnTo>
                                      <a:lnTo>
                                        <a:pt x="4325" y="2521"/>
                                      </a:lnTo>
                                      <a:lnTo>
                                        <a:pt x="4370" y="2521"/>
                                      </a:lnTo>
                                    </a:path>
                                  </a:pathLst>
                                </a:custGeom>
                                <a:noFill/>
                                <a:ln w="6985">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03" name="Freeform 512"/>
                              <wps:cNvSpPr>
                                <a:spLocks/>
                              </wps:cNvSpPr>
                              <wps:spPr bwMode="auto">
                                <a:xfrm>
                                  <a:off x="0" y="764512"/>
                                  <a:ext cx="2774928" cy="1557625"/>
                                </a:xfrm>
                                <a:custGeom>
                                  <a:avLst/>
                                  <a:gdLst>
                                    <a:gd name="T0" fmla="*/ 21590 w 4370"/>
                                    <a:gd name="T1" fmla="*/ 907415 h 2453"/>
                                    <a:gd name="T2" fmla="*/ 50165 w 4370"/>
                                    <a:gd name="T3" fmla="*/ 828675 h 2453"/>
                                    <a:gd name="T4" fmla="*/ 107315 w 4370"/>
                                    <a:gd name="T5" fmla="*/ 814705 h 2453"/>
                                    <a:gd name="T6" fmla="*/ 135890 w 4370"/>
                                    <a:gd name="T7" fmla="*/ 764540 h 2453"/>
                                    <a:gd name="T8" fmla="*/ 200025 w 4370"/>
                                    <a:gd name="T9" fmla="*/ 749935 h 2453"/>
                                    <a:gd name="T10" fmla="*/ 228600 w 4370"/>
                                    <a:gd name="T11" fmla="*/ 714375 h 2453"/>
                                    <a:gd name="T12" fmla="*/ 293370 w 4370"/>
                                    <a:gd name="T13" fmla="*/ 707390 h 2453"/>
                                    <a:gd name="T14" fmla="*/ 321945 w 4370"/>
                                    <a:gd name="T15" fmla="*/ 707390 h 2453"/>
                                    <a:gd name="T16" fmla="*/ 379095 w 4370"/>
                                    <a:gd name="T17" fmla="*/ 671830 h 2453"/>
                                    <a:gd name="T18" fmla="*/ 407670 w 4370"/>
                                    <a:gd name="T19" fmla="*/ 628650 h 2453"/>
                                    <a:gd name="T20" fmla="*/ 464820 w 4370"/>
                                    <a:gd name="T21" fmla="*/ 621665 h 2453"/>
                                    <a:gd name="T22" fmla="*/ 493395 w 4370"/>
                                    <a:gd name="T23" fmla="*/ 578485 h 2453"/>
                                    <a:gd name="T24" fmla="*/ 558165 w 4370"/>
                                    <a:gd name="T25" fmla="*/ 535940 h 2453"/>
                                    <a:gd name="T26" fmla="*/ 593725 w 4370"/>
                                    <a:gd name="T27" fmla="*/ 500380 h 2453"/>
                                    <a:gd name="T28" fmla="*/ 650875 w 4370"/>
                                    <a:gd name="T29" fmla="*/ 492760 h 2453"/>
                                    <a:gd name="T30" fmla="*/ 679450 w 4370"/>
                                    <a:gd name="T31" fmla="*/ 478790 h 2453"/>
                                    <a:gd name="T32" fmla="*/ 736600 w 4370"/>
                                    <a:gd name="T33" fmla="*/ 450215 h 2453"/>
                                    <a:gd name="T34" fmla="*/ 765175 w 4370"/>
                                    <a:gd name="T35" fmla="*/ 421640 h 2453"/>
                                    <a:gd name="T36" fmla="*/ 822325 w 4370"/>
                                    <a:gd name="T37" fmla="*/ 393065 h 2453"/>
                                    <a:gd name="T38" fmla="*/ 858520 w 4370"/>
                                    <a:gd name="T39" fmla="*/ 342900 h 2453"/>
                                    <a:gd name="T40" fmla="*/ 915670 w 4370"/>
                                    <a:gd name="T41" fmla="*/ 321310 h 2453"/>
                                    <a:gd name="T42" fmla="*/ 944245 w 4370"/>
                                    <a:gd name="T43" fmla="*/ 257175 h 2453"/>
                                    <a:gd name="T44" fmla="*/ 1008380 w 4370"/>
                                    <a:gd name="T45" fmla="*/ 228600 h 2453"/>
                                    <a:gd name="T46" fmla="*/ 1036955 w 4370"/>
                                    <a:gd name="T47" fmla="*/ 178435 h 2453"/>
                                    <a:gd name="T48" fmla="*/ 1101725 w 4370"/>
                                    <a:gd name="T49" fmla="*/ 149860 h 2453"/>
                                    <a:gd name="T50" fmla="*/ 1130300 w 4370"/>
                                    <a:gd name="T51" fmla="*/ 92710 h 2453"/>
                                    <a:gd name="T52" fmla="*/ 1187450 w 4370"/>
                                    <a:gd name="T53" fmla="*/ 71120 h 2453"/>
                                    <a:gd name="T54" fmla="*/ 1216025 w 4370"/>
                                    <a:gd name="T55" fmla="*/ 42545 h 2453"/>
                                    <a:gd name="T56" fmla="*/ 1273175 w 4370"/>
                                    <a:gd name="T57" fmla="*/ 28575 h 2453"/>
                                    <a:gd name="T58" fmla="*/ 1301750 w 4370"/>
                                    <a:gd name="T59" fmla="*/ 0 h 2453"/>
                                    <a:gd name="T60" fmla="*/ 1365885 w 4370"/>
                                    <a:gd name="T61" fmla="*/ 0 h 2453"/>
                                    <a:gd name="T62" fmla="*/ 1394460 w 4370"/>
                                    <a:gd name="T63" fmla="*/ 78740 h 2453"/>
                                    <a:gd name="T64" fmla="*/ 1459230 w 4370"/>
                                    <a:gd name="T65" fmla="*/ 92710 h 2453"/>
                                    <a:gd name="T66" fmla="*/ 1487805 w 4370"/>
                                    <a:gd name="T67" fmla="*/ 121285 h 2453"/>
                                    <a:gd name="T68" fmla="*/ 1544955 w 4370"/>
                                    <a:gd name="T69" fmla="*/ 107315 h 2453"/>
                                    <a:gd name="T70" fmla="*/ 1573530 w 4370"/>
                                    <a:gd name="T71" fmla="*/ 42545 h 2453"/>
                                    <a:gd name="T72" fmla="*/ 1630680 w 4370"/>
                                    <a:gd name="T73" fmla="*/ 71120 h 2453"/>
                                    <a:gd name="T74" fmla="*/ 1659255 w 4370"/>
                                    <a:gd name="T75" fmla="*/ 171450 h 2453"/>
                                    <a:gd name="T76" fmla="*/ 1724025 w 4370"/>
                                    <a:gd name="T77" fmla="*/ 185420 h 2453"/>
                                    <a:gd name="T78" fmla="*/ 1752600 w 4370"/>
                                    <a:gd name="T79" fmla="*/ 178435 h 2453"/>
                                    <a:gd name="T80" fmla="*/ 1816735 w 4370"/>
                                    <a:gd name="T81" fmla="*/ 242570 h 2453"/>
                                    <a:gd name="T82" fmla="*/ 1852295 w 4370"/>
                                    <a:gd name="T83" fmla="*/ 321310 h 2453"/>
                                    <a:gd name="T84" fmla="*/ 1909445 w 4370"/>
                                    <a:gd name="T85" fmla="*/ 364490 h 2453"/>
                                    <a:gd name="T86" fmla="*/ 1938020 w 4370"/>
                                    <a:gd name="T87" fmla="*/ 407035 h 2453"/>
                                    <a:gd name="T88" fmla="*/ 1995805 w 4370"/>
                                    <a:gd name="T89" fmla="*/ 457200 h 2453"/>
                                    <a:gd name="T90" fmla="*/ 2024380 w 4370"/>
                                    <a:gd name="T91" fmla="*/ 450215 h 2453"/>
                                    <a:gd name="T92" fmla="*/ 2081530 w 4370"/>
                                    <a:gd name="T93" fmla="*/ 442595 h 2453"/>
                                    <a:gd name="T94" fmla="*/ 2110105 w 4370"/>
                                    <a:gd name="T95" fmla="*/ 485775 h 2453"/>
                                    <a:gd name="T96" fmla="*/ 2174240 w 4370"/>
                                    <a:gd name="T97" fmla="*/ 549910 h 2453"/>
                                    <a:gd name="T98" fmla="*/ 2202815 w 4370"/>
                                    <a:gd name="T99" fmla="*/ 614680 h 2453"/>
                                    <a:gd name="T100" fmla="*/ 2267585 w 4370"/>
                                    <a:gd name="T101" fmla="*/ 593090 h 2453"/>
                                    <a:gd name="T102" fmla="*/ 2296160 w 4370"/>
                                    <a:gd name="T103" fmla="*/ 628650 h 2453"/>
                                    <a:gd name="T104" fmla="*/ 2353310 w 4370"/>
                                    <a:gd name="T105" fmla="*/ 635635 h 2453"/>
                                    <a:gd name="T106" fmla="*/ 2381885 w 4370"/>
                                    <a:gd name="T107" fmla="*/ 435610 h 2453"/>
                                    <a:gd name="T108" fmla="*/ 2439035 w 4370"/>
                                    <a:gd name="T109" fmla="*/ 450215 h 2453"/>
                                    <a:gd name="T110" fmla="*/ 2474595 w 4370"/>
                                    <a:gd name="T111" fmla="*/ 650240 h 2453"/>
                                    <a:gd name="T112" fmla="*/ 2531745 w 4370"/>
                                    <a:gd name="T113" fmla="*/ 757555 h 2453"/>
                                    <a:gd name="T114" fmla="*/ 2560320 w 4370"/>
                                    <a:gd name="T115" fmla="*/ 1343025 h 2453"/>
                                    <a:gd name="T116" fmla="*/ 2625090 w 4370"/>
                                    <a:gd name="T117" fmla="*/ 1557655 h 2453"/>
                                    <a:gd name="T118" fmla="*/ 2653665 w 4370"/>
                                    <a:gd name="T119" fmla="*/ 1557655 h 2453"/>
                                    <a:gd name="T120" fmla="*/ 2717800 w 4370"/>
                                    <a:gd name="T121" fmla="*/ 1557655 h 2453"/>
                                    <a:gd name="T122" fmla="*/ 2746375 w 4370"/>
                                    <a:gd name="T123" fmla="*/ 1557655 h 2453"/>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 name="T180" fmla="*/ 0 60000 65536"/>
                                    <a:gd name="T181" fmla="*/ 0 60000 65536"/>
                                    <a:gd name="T182" fmla="*/ 0 60000 65536"/>
                                    <a:gd name="T183" fmla="*/ 0 60000 65536"/>
                                    <a:gd name="T184" fmla="*/ 0 60000 65536"/>
                                    <a:gd name="T185" fmla="*/ 0 60000 65536"/>
                                  </a:gdLst>
                                  <a:ahLst/>
                                  <a:cxnLst>
                                    <a:cxn ang="T124">
                                      <a:pos x="T0" y="T1"/>
                                    </a:cxn>
                                    <a:cxn ang="T125">
                                      <a:pos x="T2" y="T3"/>
                                    </a:cxn>
                                    <a:cxn ang="T126">
                                      <a:pos x="T4" y="T5"/>
                                    </a:cxn>
                                    <a:cxn ang="T127">
                                      <a:pos x="T6" y="T7"/>
                                    </a:cxn>
                                    <a:cxn ang="T128">
                                      <a:pos x="T8" y="T9"/>
                                    </a:cxn>
                                    <a:cxn ang="T129">
                                      <a:pos x="T10" y="T11"/>
                                    </a:cxn>
                                    <a:cxn ang="T130">
                                      <a:pos x="T12" y="T13"/>
                                    </a:cxn>
                                    <a:cxn ang="T131">
                                      <a:pos x="T14" y="T15"/>
                                    </a:cxn>
                                    <a:cxn ang="T132">
                                      <a:pos x="T16" y="T17"/>
                                    </a:cxn>
                                    <a:cxn ang="T133">
                                      <a:pos x="T18" y="T19"/>
                                    </a:cxn>
                                    <a:cxn ang="T134">
                                      <a:pos x="T20" y="T21"/>
                                    </a:cxn>
                                    <a:cxn ang="T135">
                                      <a:pos x="T22" y="T23"/>
                                    </a:cxn>
                                    <a:cxn ang="T136">
                                      <a:pos x="T24" y="T25"/>
                                    </a:cxn>
                                    <a:cxn ang="T137">
                                      <a:pos x="T26" y="T27"/>
                                    </a:cxn>
                                    <a:cxn ang="T138">
                                      <a:pos x="T28" y="T29"/>
                                    </a:cxn>
                                    <a:cxn ang="T139">
                                      <a:pos x="T30" y="T31"/>
                                    </a:cxn>
                                    <a:cxn ang="T140">
                                      <a:pos x="T32" y="T33"/>
                                    </a:cxn>
                                    <a:cxn ang="T141">
                                      <a:pos x="T34" y="T35"/>
                                    </a:cxn>
                                    <a:cxn ang="T142">
                                      <a:pos x="T36" y="T37"/>
                                    </a:cxn>
                                    <a:cxn ang="T143">
                                      <a:pos x="T38" y="T39"/>
                                    </a:cxn>
                                    <a:cxn ang="T144">
                                      <a:pos x="T40" y="T41"/>
                                    </a:cxn>
                                    <a:cxn ang="T145">
                                      <a:pos x="T42" y="T43"/>
                                    </a:cxn>
                                    <a:cxn ang="T146">
                                      <a:pos x="T44" y="T45"/>
                                    </a:cxn>
                                    <a:cxn ang="T147">
                                      <a:pos x="T46" y="T47"/>
                                    </a:cxn>
                                    <a:cxn ang="T148">
                                      <a:pos x="T48" y="T49"/>
                                    </a:cxn>
                                    <a:cxn ang="T149">
                                      <a:pos x="T50" y="T51"/>
                                    </a:cxn>
                                    <a:cxn ang="T150">
                                      <a:pos x="T52" y="T53"/>
                                    </a:cxn>
                                    <a:cxn ang="T151">
                                      <a:pos x="T54" y="T55"/>
                                    </a:cxn>
                                    <a:cxn ang="T152">
                                      <a:pos x="T56" y="T57"/>
                                    </a:cxn>
                                    <a:cxn ang="T153">
                                      <a:pos x="T58" y="T59"/>
                                    </a:cxn>
                                    <a:cxn ang="T154">
                                      <a:pos x="T60" y="T61"/>
                                    </a:cxn>
                                    <a:cxn ang="T155">
                                      <a:pos x="T62" y="T63"/>
                                    </a:cxn>
                                    <a:cxn ang="T156">
                                      <a:pos x="T64" y="T65"/>
                                    </a:cxn>
                                    <a:cxn ang="T157">
                                      <a:pos x="T66" y="T67"/>
                                    </a:cxn>
                                    <a:cxn ang="T158">
                                      <a:pos x="T68" y="T69"/>
                                    </a:cxn>
                                    <a:cxn ang="T159">
                                      <a:pos x="T70" y="T71"/>
                                    </a:cxn>
                                    <a:cxn ang="T160">
                                      <a:pos x="T72" y="T73"/>
                                    </a:cxn>
                                    <a:cxn ang="T161">
                                      <a:pos x="T74" y="T75"/>
                                    </a:cxn>
                                    <a:cxn ang="T162">
                                      <a:pos x="T76" y="T77"/>
                                    </a:cxn>
                                    <a:cxn ang="T163">
                                      <a:pos x="T78" y="T79"/>
                                    </a:cxn>
                                    <a:cxn ang="T164">
                                      <a:pos x="T80" y="T81"/>
                                    </a:cxn>
                                    <a:cxn ang="T165">
                                      <a:pos x="T82" y="T83"/>
                                    </a:cxn>
                                    <a:cxn ang="T166">
                                      <a:pos x="T84" y="T85"/>
                                    </a:cxn>
                                    <a:cxn ang="T167">
                                      <a:pos x="T86" y="T87"/>
                                    </a:cxn>
                                    <a:cxn ang="T168">
                                      <a:pos x="T88" y="T89"/>
                                    </a:cxn>
                                    <a:cxn ang="T169">
                                      <a:pos x="T90" y="T91"/>
                                    </a:cxn>
                                    <a:cxn ang="T170">
                                      <a:pos x="T92" y="T93"/>
                                    </a:cxn>
                                    <a:cxn ang="T171">
                                      <a:pos x="T94" y="T95"/>
                                    </a:cxn>
                                    <a:cxn ang="T172">
                                      <a:pos x="T96" y="T97"/>
                                    </a:cxn>
                                    <a:cxn ang="T173">
                                      <a:pos x="T98" y="T99"/>
                                    </a:cxn>
                                    <a:cxn ang="T174">
                                      <a:pos x="T100" y="T101"/>
                                    </a:cxn>
                                    <a:cxn ang="T175">
                                      <a:pos x="T102" y="T103"/>
                                    </a:cxn>
                                    <a:cxn ang="T176">
                                      <a:pos x="T104" y="T105"/>
                                    </a:cxn>
                                    <a:cxn ang="T177">
                                      <a:pos x="T106" y="T107"/>
                                    </a:cxn>
                                    <a:cxn ang="T178">
                                      <a:pos x="T108" y="T109"/>
                                    </a:cxn>
                                    <a:cxn ang="T179">
                                      <a:pos x="T110" y="T111"/>
                                    </a:cxn>
                                    <a:cxn ang="T180">
                                      <a:pos x="T112" y="T113"/>
                                    </a:cxn>
                                    <a:cxn ang="T181">
                                      <a:pos x="T114" y="T115"/>
                                    </a:cxn>
                                    <a:cxn ang="T182">
                                      <a:pos x="T116" y="T117"/>
                                    </a:cxn>
                                    <a:cxn ang="T183">
                                      <a:pos x="T118" y="T119"/>
                                    </a:cxn>
                                    <a:cxn ang="T184">
                                      <a:pos x="T120" y="T121"/>
                                    </a:cxn>
                                    <a:cxn ang="T185">
                                      <a:pos x="T122" y="T123"/>
                                    </a:cxn>
                                  </a:cxnLst>
                                  <a:rect l="0" t="0" r="r" b="b"/>
                                  <a:pathLst>
                                    <a:path w="4370" h="2453">
                                      <a:moveTo>
                                        <a:pt x="0" y="1463"/>
                                      </a:moveTo>
                                      <a:lnTo>
                                        <a:pt x="0" y="1429"/>
                                      </a:lnTo>
                                      <a:lnTo>
                                        <a:pt x="34" y="1429"/>
                                      </a:lnTo>
                                      <a:lnTo>
                                        <a:pt x="34" y="1361"/>
                                      </a:lnTo>
                                      <a:lnTo>
                                        <a:pt x="79" y="1361"/>
                                      </a:lnTo>
                                      <a:lnTo>
                                        <a:pt x="79" y="1305"/>
                                      </a:lnTo>
                                      <a:lnTo>
                                        <a:pt x="124" y="1305"/>
                                      </a:lnTo>
                                      <a:lnTo>
                                        <a:pt x="124" y="1283"/>
                                      </a:lnTo>
                                      <a:lnTo>
                                        <a:pt x="169" y="1283"/>
                                      </a:lnTo>
                                      <a:lnTo>
                                        <a:pt x="169" y="1249"/>
                                      </a:lnTo>
                                      <a:lnTo>
                                        <a:pt x="214" y="1249"/>
                                      </a:lnTo>
                                      <a:lnTo>
                                        <a:pt x="214" y="1204"/>
                                      </a:lnTo>
                                      <a:lnTo>
                                        <a:pt x="270" y="1204"/>
                                      </a:lnTo>
                                      <a:lnTo>
                                        <a:pt x="270" y="1181"/>
                                      </a:lnTo>
                                      <a:lnTo>
                                        <a:pt x="315" y="1181"/>
                                      </a:lnTo>
                                      <a:lnTo>
                                        <a:pt x="315" y="1159"/>
                                      </a:lnTo>
                                      <a:lnTo>
                                        <a:pt x="360" y="1159"/>
                                      </a:lnTo>
                                      <a:lnTo>
                                        <a:pt x="360" y="1125"/>
                                      </a:lnTo>
                                      <a:lnTo>
                                        <a:pt x="417" y="1125"/>
                                      </a:lnTo>
                                      <a:lnTo>
                                        <a:pt x="417" y="1114"/>
                                      </a:lnTo>
                                      <a:lnTo>
                                        <a:pt x="462" y="1114"/>
                                      </a:lnTo>
                                      <a:lnTo>
                                        <a:pt x="507" y="1114"/>
                                      </a:lnTo>
                                      <a:lnTo>
                                        <a:pt x="552" y="1114"/>
                                      </a:lnTo>
                                      <a:lnTo>
                                        <a:pt x="552" y="1058"/>
                                      </a:lnTo>
                                      <a:lnTo>
                                        <a:pt x="597" y="1058"/>
                                      </a:lnTo>
                                      <a:lnTo>
                                        <a:pt x="597" y="1013"/>
                                      </a:lnTo>
                                      <a:lnTo>
                                        <a:pt x="642" y="1013"/>
                                      </a:lnTo>
                                      <a:lnTo>
                                        <a:pt x="642" y="990"/>
                                      </a:lnTo>
                                      <a:lnTo>
                                        <a:pt x="687" y="990"/>
                                      </a:lnTo>
                                      <a:lnTo>
                                        <a:pt x="687" y="979"/>
                                      </a:lnTo>
                                      <a:lnTo>
                                        <a:pt x="732" y="979"/>
                                      </a:lnTo>
                                      <a:lnTo>
                                        <a:pt x="732" y="945"/>
                                      </a:lnTo>
                                      <a:lnTo>
                                        <a:pt x="777" y="945"/>
                                      </a:lnTo>
                                      <a:lnTo>
                                        <a:pt x="777" y="911"/>
                                      </a:lnTo>
                                      <a:lnTo>
                                        <a:pt x="822" y="911"/>
                                      </a:lnTo>
                                      <a:lnTo>
                                        <a:pt x="822" y="844"/>
                                      </a:lnTo>
                                      <a:lnTo>
                                        <a:pt x="879" y="844"/>
                                      </a:lnTo>
                                      <a:lnTo>
                                        <a:pt x="879" y="799"/>
                                      </a:lnTo>
                                      <a:lnTo>
                                        <a:pt x="935" y="799"/>
                                      </a:lnTo>
                                      <a:lnTo>
                                        <a:pt x="935" y="788"/>
                                      </a:lnTo>
                                      <a:lnTo>
                                        <a:pt x="980" y="788"/>
                                      </a:lnTo>
                                      <a:lnTo>
                                        <a:pt x="980" y="776"/>
                                      </a:lnTo>
                                      <a:lnTo>
                                        <a:pt x="1025" y="776"/>
                                      </a:lnTo>
                                      <a:lnTo>
                                        <a:pt x="1025" y="765"/>
                                      </a:lnTo>
                                      <a:lnTo>
                                        <a:pt x="1070" y="765"/>
                                      </a:lnTo>
                                      <a:lnTo>
                                        <a:pt x="1070" y="754"/>
                                      </a:lnTo>
                                      <a:lnTo>
                                        <a:pt x="1115" y="754"/>
                                      </a:lnTo>
                                      <a:lnTo>
                                        <a:pt x="1115" y="709"/>
                                      </a:lnTo>
                                      <a:lnTo>
                                        <a:pt x="1160" y="709"/>
                                      </a:lnTo>
                                      <a:lnTo>
                                        <a:pt x="1160" y="664"/>
                                      </a:lnTo>
                                      <a:lnTo>
                                        <a:pt x="1205" y="664"/>
                                      </a:lnTo>
                                      <a:lnTo>
                                        <a:pt x="1250" y="664"/>
                                      </a:lnTo>
                                      <a:lnTo>
                                        <a:pt x="1250" y="619"/>
                                      </a:lnTo>
                                      <a:lnTo>
                                        <a:pt x="1295" y="619"/>
                                      </a:lnTo>
                                      <a:lnTo>
                                        <a:pt x="1295" y="551"/>
                                      </a:lnTo>
                                      <a:lnTo>
                                        <a:pt x="1352" y="551"/>
                                      </a:lnTo>
                                      <a:lnTo>
                                        <a:pt x="1352" y="540"/>
                                      </a:lnTo>
                                      <a:lnTo>
                                        <a:pt x="1397" y="540"/>
                                      </a:lnTo>
                                      <a:lnTo>
                                        <a:pt x="1397" y="506"/>
                                      </a:lnTo>
                                      <a:lnTo>
                                        <a:pt x="1442" y="506"/>
                                      </a:lnTo>
                                      <a:lnTo>
                                        <a:pt x="1442" y="450"/>
                                      </a:lnTo>
                                      <a:lnTo>
                                        <a:pt x="1487" y="450"/>
                                      </a:lnTo>
                                      <a:lnTo>
                                        <a:pt x="1487" y="405"/>
                                      </a:lnTo>
                                      <a:lnTo>
                                        <a:pt x="1532" y="405"/>
                                      </a:lnTo>
                                      <a:lnTo>
                                        <a:pt x="1532" y="360"/>
                                      </a:lnTo>
                                      <a:lnTo>
                                        <a:pt x="1588" y="360"/>
                                      </a:lnTo>
                                      <a:lnTo>
                                        <a:pt x="1588" y="315"/>
                                      </a:lnTo>
                                      <a:lnTo>
                                        <a:pt x="1633" y="315"/>
                                      </a:lnTo>
                                      <a:lnTo>
                                        <a:pt x="1633" y="281"/>
                                      </a:lnTo>
                                      <a:lnTo>
                                        <a:pt x="1678" y="281"/>
                                      </a:lnTo>
                                      <a:lnTo>
                                        <a:pt x="1678" y="236"/>
                                      </a:lnTo>
                                      <a:lnTo>
                                        <a:pt x="1735" y="236"/>
                                      </a:lnTo>
                                      <a:lnTo>
                                        <a:pt x="1735" y="180"/>
                                      </a:lnTo>
                                      <a:lnTo>
                                        <a:pt x="1780" y="180"/>
                                      </a:lnTo>
                                      <a:lnTo>
                                        <a:pt x="1780" y="146"/>
                                      </a:lnTo>
                                      <a:lnTo>
                                        <a:pt x="1825" y="146"/>
                                      </a:lnTo>
                                      <a:lnTo>
                                        <a:pt x="1825" y="112"/>
                                      </a:lnTo>
                                      <a:lnTo>
                                        <a:pt x="1870" y="112"/>
                                      </a:lnTo>
                                      <a:lnTo>
                                        <a:pt x="1870" y="79"/>
                                      </a:lnTo>
                                      <a:lnTo>
                                        <a:pt x="1915" y="79"/>
                                      </a:lnTo>
                                      <a:lnTo>
                                        <a:pt x="1915" y="67"/>
                                      </a:lnTo>
                                      <a:lnTo>
                                        <a:pt x="1960" y="67"/>
                                      </a:lnTo>
                                      <a:lnTo>
                                        <a:pt x="1960" y="45"/>
                                      </a:lnTo>
                                      <a:lnTo>
                                        <a:pt x="2005" y="45"/>
                                      </a:lnTo>
                                      <a:lnTo>
                                        <a:pt x="2005" y="22"/>
                                      </a:lnTo>
                                      <a:lnTo>
                                        <a:pt x="2050" y="22"/>
                                      </a:lnTo>
                                      <a:lnTo>
                                        <a:pt x="2050" y="0"/>
                                      </a:lnTo>
                                      <a:lnTo>
                                        <a:pt x="2106" y="0"/>
                                      </a:lnTo>
                                      <a:lnTo>
                                        <a:pt x="2151" y="0"/>
                                      </a:lnTo>
                                      <a:lnTo>
                                        <a:pt x="2151" y="79"/>
                                      </a:lnTo>
                                      <a:lnTo>
                                        <a:pt x="2196" y="79"/>
                                      </a:lnTo>
                                      <a:lnTo>
                                        <a:pt x="2196" y="124"/>
                                      </a:lnTo>
                                      <a:lnTo>
                                        <a:pt x="2253" y="124"/>
                                      </a:lnTo>
                                      <a:lnTo>
                                        <a:pt x="2253" y="146"/>
                                      </a:lnTo>
                                      <a:lnTo>
                                        <a:pt x="2298" y="146"/>
                                      </a:lnTo>
                                      <a:lnTo>
                                        <a:pt x="2298" y="124"/>
                                      </a:lnTo>
                                      <a:lnTo>
                                        <a:pt x="2343" y="124"/>
                                      </a:lnTo>
                                      <a:lnTo>
                                        <a:pt x="2343" y="191"/>
                                      </a:lnTo>
                                      <a:lnTo>
                                        <a:pt x="2388" y="191"/>
                                      </a:lnTo>
                                      <a:lnTo>
                                        <a:pt x="2388" y="169"/>
                                      </a:lnTo>
                                      <a:lnTo>
                                        <a:pt x="2433" y="169"/>
                                      </a:lnTo>
                                      <a:lnTo>
                                        <a:pt x="2433" y="34"/>
                                      </a:lnTo>
                                      <a:lnTo>
                                        <a:pt x="2478" y="34"/>
                                      </a:lnTo>
                                      <a:lnTo>
                                        <a:pt x="2478" y="67"/>
                                      </a:lnTo>
                                      <a:lnTo>
                                        <a:pt x="2523" y="67"/>
                                      </a:lnTo>
                                      <a:lnTo>
                                        <a:pt x="2523" y="112"/>
                                      </a:lnTo>
                                      <a:lnTo>
                                        <a:pt x="2568" y="112"/>
                                      </a:lnTo>
                                      <a:lnTo>
                                        <a:pt x="2568" y="225"/>
                                      </a:lnTo>
                                      <a:lnTo>
                                        <a:pt x="2613" y="225"/>
                                      </a:lnTo>
                                      <a:lnTo>
                                        <a:pt x="2613" y="270"/>
                                      </a:lnTo>
                                      <a:lnTo>
                                        <a:pt x="2658" y="270"/>
                                      </a:lnTo>
                                      <a:lnTo>
                                        <a:pt x="2658" y="292"/>
                                      </a:lnTo>
                                      <a:lnTo>
                                        <a:pt x="2715" y="292"/>
                                      </a:lnTo>
                                      <a:lnTo>
                                        <a:pt x="2715" y="214"/>
                                      </a:lnTo>
                                      <a:lnTo>
                                        <a:pt x="2760" y="214"/>
                                      </a:lnTo>
                                      <a:lnTo>
                                        <a:pt x="2760" y="281"/>
                                      </a:lnTo>
                                      <a:lnTo>
                                        <a:pt x="2816" y="281"/>
                                      </a:lnTo>
                                      <a:lnTo>
                                        <a:pt x="2816" y="382"/>
                                      </a:lnTo>
                                      <a:lnTo>
                                        <a:pt x="2861" y="382"/>
                                      </a:lnTo>
                                      <a:lnTo>
                                        <a:pt x="2861" y="472"/>
                                      </a:lnTo>
                                      <a:lnTo>
                                        <a:pt x="2917" y="472"/>
                                      </a:lnTo>
                                      <a:lnTo>
                                        <a:pt x="2917" y="506"/>
                                      </a:lnTo>
                                      <a:lnTo>
                                        <a:pt x="2962" y="506"/>
                                      </a:lnTo>
                                      <a:lnTo>
                                        <a:pt x="2962" y="574"/>
                                      </a:lnTo>
                                      <a:lnTo>
                                        <a:pt x="3007" y="574"/>
                                      </a:lnTo>
                                      <a:lnTo>
                                        <a:pt x="3007" y="529"/>
                                      </a:lnTo>
                                      <a:lnTo>
                                        <a:pt x="3052" y="529"/>
                                      </a:lnTo>
                                      <a:lnTo>
                                        <a:pt x="3052" y="641"/>
                                      </a:lnTo>
                                      <a:lnTo>
                                        <a:pt x="3097" y="641"/>
                                      </a:lnTo>
                                      <a:lnTo>
                                        <a:pt x="3097" y="720"/>
                                      </a:lnTo>
                                      <a:lnTo>
                                        <a:pt x="3143" y="720"/>
                                      </a:lnTo>
                                      <a:lnTo>
                                        <a:pt x="3143" y="788"/>
                                      </a:lnTo>
                                      <a:lnTo>
                                        <a:pt x="3188" y="788"/>
                                      </a:lnTo>
                                      <a:lnTo>
                                        <a:pt x="3188" y="709"/>
                                      </a:lnTo>
                                      <a:lnTo>
                                        <a:pt x="3233" y="709"/>
                                      </a:lnTo>
                                      <a:lnTo>
                                        <a:pt x="3233" y="697"/>
                                      </a:lnTo>
                                      <a:lnTo>
                                        <a:pt x="3278" y="697"/>
                                      </a:lnTo>
                                      <a:lnTo>
                                        <a:pt x="3278" y="743"/>
                                      </a:lnTo>
                                      <a:lnTo>
                                        <a:pt x="3323" y="743"/>
                                      </a:lnTo>
                                      <a:lnTo>
                                        <a:pt x="3323" y="765"/>
                                      </a:lnTo>
                                      <a:lnTo>
                                        <a:pt x="3368" y="765"/>
                                      </a:lnTo>
                                      <a:lnTo>
                                        <a:pt x="3368" y="866"/>
                                      </a:lnTo>
                                      <a:lnTo>
                                        <a:pt x="3424" y="866"/>
                                      </a:lnTo>
                                      <a:lnTo>
                                        <a:pt x="3424" y="968"/>
                                      </a:lnTo>
                                      <a:lnTo>
                                        <a:pt x="3469" y="968"/>
                                      </a:lnTo>
                                      <a:lnTo>
                                        <a:pt x="3514" y="968"/>
                                      </a:lnTo>
                                      <a:lnTo>
                                        <a:pt x="3514" y="934"/>
                                      </a:lnTo>
                                      <a:lnTo>
                                        <a:pt x="3571" y="934"/>
                                      </a:lnTo>
                                      <a:lnTo>
                                        <a:pt x="3571" y="833"/>
                                      </a:lnTo>
                                      <a:lnTo>
                                        <a:pt x="3616" y="833"/>
                                      </a:lnTo>
                                      <a:lnTo>
                                        <a:pt x="3616" y="990"/>
                                      </a:lnTo>
                                      <a:lnTo>
                                        <a:pt x="3661" y="990"/>
                                      </a:lnTo>
                                      <a:lnTo>
                                        <a:pt x="3661" y="1001"/>
                                      </a:lnTo>
                                      <a:lnTo>
                                        <a:pt x="3706" y="1001"/>
                                      </a:lnTo>
                                      <a:lnTo>
                                        <a:pt x="3706" y="844"/>
                                      </a:lnTo>
                                      <a:lnTo>
                                        <a:pt x="3751" y="844"/>
                                      </a:lnTo>
                                      <a:lnTo>
                                        <a:pt x="3751" y="686"/>
                                      </a:lnTo>
                                      <a:lnTo>
                                        <a:pt x="3796" y="686"/>
                                      </a:lnTo>
                                      <a:lnTo>
                                        <a:pt x="3796" y="709"/>
                                      </a:lnTo>
                                      <a:lnTo>
                                        <a:pt x="3841" y="709"/>
                                      </a:lnTo>
                                      <a:lnTo>
                                        <a:pt x="3841" y="776"/>
                                      </a:lnTo>
                                      <a:lnTo>
                                        <a:pt x="3897" y="776"/>
                                      </a:lnTo>
                                      <a:lnTo>
                                        <a:pt x="3897" y="1024"/>
                                      </a:lnTo>
                                      <a:lnTo>
                                        <a:pt x="3942" y="1024"/>
                                      </a:lnTo>
                                      <a:lnTo>
                                        <a:pt x="3942" y="1193"/>
                                      </a:lnTo>
                                      <a:lnTo>
                                        <a:pt x="3987" y="1193"/>
                                      </a:lnTo>
                                      <a:lnTo>
                                        <a:pt x="3987" y="1418"/>
                                      </a:lnTo>
                                      <a:lnTo>
                                        <a:pt x="4032" y="1418"/>
                                      </a:lnTo>
                                      <a:lnTo>
                                        <a:pt x="4032" y="2115"/>
                                      </a:lnTo>
                                      <a:lnTo>
                                        <a:pt x="4089" y="2115"/>
                                      </a:lnTo>
                                      <a:lnTo>
                                        <a:pt x="4089" y="2453"/>
                                      </a:lnTo>
                                      <a:lnTo>
                                        <a:pt x="4134" y="2453"/>
                                      </a:lnTo>
                                      <a:lnTo>
                                        <a:pt x="4179" y="2453"/>
                                      </a:lnTo>
                                      <a:lnTo>
                                        <a:pt x="4235" y="2453"/>
                                      </a:lnTo>
                                      <a:lnTo>
                                        <a:pt x="4280" y="2453"/>
                                      </a:lnTo>
                                      <a:lnTo>
                                        <a:pt x="4325" y="2453"/>
                                      </a:lnTo>
                                      <a:lnTo>
                                        <a:pt x="4370" y="2453"/>
                                      </a:lnTo>
                                    </a:path>
                                  </a:pathLst>
                                </a:custGeom>
                                <a:noFill/>
                                <a:ln w="6985">
                                  <a:solidFill>
                                    <a:srgbClr val="00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04" name="Rectangle 513"/>
                              <wps:cNvSpPr>
                                <a:spLocks noChangeArrowheads="1"/>
                              </wps:cNvSpPr>
                              <wps:spPr bwMode="auto">
                                <a:xfrm>
                                  <a:off x="0" y="0"/>
                                  <a:ext cx="2581926" cy="121202"/>
                                </a:xfrm>
                                <a:prstGeom prst="rect">
                                  <a:avLst/>
                                </a:prstGeom>
                                <a:solidFill>
                                  <a:srgbClr val="FFFFFF"/>
                                </a:solidFill>
                                <a:ln w="6985">
                                  <a:solidFill>
                                    <a:srgbClr val="FFFFFF"/>
                                  </a:solidFill>
                                  <a:miter lim="800000"/>
                                  <a:headEnd/>
                                  <a:tailEnd/>
                                </a:ln>
                              </wps:spPr>
                              <wps:bodyPr rot="0" vert="horz" wrap="square" lIns="91440" tIns="45720" rIns="91440" bIns="45720" anchor="t" anchorCtr="0" upright="1">
                                <a:noAutofit/>
                              </wps:bodyPr>
                            </wps:wsp>
                            <wps:wsp>
                              <wps:cNvPr id="605" name="Rectangle 514"/>
                              <wps:cNvSpPr>
                                <a:spLocks noChangeArrowheads="1"/>
                              </wps:cNvSpPr>
                              <wps:spPr bwMode="auto">
                                <a:xfrm>
                                  <a:off x="2588826" y="0"/>
                                  <a:ext cx="365204" cy="121202"/>
                                </a:xfrm>
                                <a:prstGeom prst="rect">
                                  <a:avLst/>
                                </a:prstGeom>
                                <a:solidFill>
                                  <a:srgbClr val="FFFFFF"/>
                                </a:solidFill>
                                <a:ln w="6985">
                                  <a:solidFill>
                                    <a:srgbClr val="FFFFFF"/>
                                  </a:solidFill>
                                  <a:miter lim="800000"/>
                                  <a:headEnd/>
                                  <a:tailEnd/>
                                </a:ln>
                              </wps:spPr>
                              <wps:bodyPr rot="0" vert="horz" wrap="square" lIns="91440" tIns="45720" rIns="91440" bIns="45720" anchor="t" anchorCtr="0" upright="1">
                                <a:noAutofit/>
                              </wps:bodyPr>
                            </wps:wsp>
                            <wps:wsp>
                              <wps:cNvPr id="606" name="Rectangle 515"/>
                              <wps:cNvSpPr>
                                <a:spLocks noChangeArrowheads="1"/>
                              </wps:cNvSpPr>
                              <wps:spPr bwMode="auto">
                                <a:xfrm>
                                  <a:off x="2617427" y="7000"/>
                                  <a:ext cx="69301" cy="25140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BE7CB3D" w14:textId="77777777" w:rsidR="00742970" w:rsidRDefault="00742970" w:rsidP="00F91B99"/>
                                </w:txbxContent>
                              </wps:txbx>
                              <wps:bodyPr rot="0" vert="horz" wrap="none" lIns="0" tIns="0" rIns="0" bIns="0" anchor="t" anchorCtr="0" upright="1">
                                <a:spAutoFit/>
                              </wps:bodyPr>
                            </wps:wsp>
                            <wps:wsp>
                              <wps:cNvPr id="607" name="Rectangle 516"/>
                              <wps:cNvSpPr>
                                <a:spLocks noChangeArrowheads="1"/>
                              </wps:cNvSpPr>
                              <wps:spPr bwMode="auto">
                                <a:xfrm>
                                  <a:off x="2753328" y="2193236"/>
                                  <a:ext cx="200702" cy="121302"/>
                                </a:xfrm>
                                <a:prstGeom prst="rect">
                                  <a:avLst/>
                                </a:prstGeom>
                                <a:solidFill>
                                  <a:srgbClr val="FFFFFF"/>
                                </a:solidFill>
                                <a:ln w="6985">
                                  <a:solidFill>
                                    <a:srgbClr val="FFFFFF"/>
                                  </a:solidFill>
                                  <a:miter lim="800000"/>
                                  <a:headEnd/>
                                  <a:tailEnd/>
                                </a:ln>
                              </wps:spPr>
                              <wps:bodyPr rot="0" vert="horz" wrap="square" lIns="91440" tIns="45720" rIns="91440" bIns="45720" anchor="t" anchorCtr="0" upright="1">
                                <a:noAutofit/>
                              </wps:bodyPr>
                            </wps:wsp>
                            <wps:wsp>
                              <wps:cNvPr id="608" name="Rectangle 517"/>
                              <wps:cNvSpPr>
                                <a:spLocks noChangeArrowheads="1"/>
                              </wps:cNvSpPr>
                              <wps:spPr bwMode="auto">
                                <a:xfrm>
                                  <a:off x="2753328" y="2193336"/>
                                  <a:ext cx="69201" cy="25140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7365CAA" w14:textId="77777777" w:rsidR="00742970" w:rsidRDefault="00742970" w:rsidP="00F91B99"/>
                                </w:txbxContent>
                              </wps:txbx>
                              <wps:bodyPr rot="0" vert="horz" wrap="none" lIns="0" tIns="0" rIns="0" bIns="0" anchor="t" anchorCtr="0" upright="1">
                                <a:spAutoFit/>
                              </wps:bodyPr>
                            </wps:wsp>
                            <wps:wsp>
                              <wps:cNvPr id="609" name="Rectangle 518"/>
                              <wps:cNvSpPr>
                                <a:spLocks noChangeArrowheads="1"/>
                              </wps:cNvSpPr>
                              <wps:spPr bwMode="auto">
                                <a:xfrm>
                                  <a:off x="2753328" y="128902"/>
                                  <a:ext cx="200702" cy="2057434"/>
                                </a:xfrm>
                                <a:prstGeom prst="rect">
                                  <a:avLst/>
                                </a:prstGeom>
                                <a:solidFill>
                                  <a:srgbClr val="FFFFFF"/>
                                </a:solidFill>
                                <a:ln w="6985">
                                  <a:solidFill>
                                    <a:srgbClr val="FFFFFF"/>
                                  </a:solidFill>
                                  <a:miter lim="800000"/>
                                  <a:headEnd/>
                                  <a:tailEnd/>
                                </a:ln>
                              </wps:spPr>
                              <wps:bodyPr rot="0" vert="horz" wrap="square" lIns="91440" tIns="45720" rIns="91440" bIns="45720" anchor="t" anchorCtr="0" upright="1">
                                <a:noAutofit/>
                              </wps:bodyPr>
                            </wps:wsp>
                            <wps:wsp>
                              <wps:cNvPr id="610" name="Rectangle 519"/>
                              <wps:cNvSpPr>
                                <a:spLocks noChangeArrowheads="1"/>
                              </wps:cNvSpPr>
                              <wps:spPr bwMode="auto">
                                <a:xfrm>
                                  <a:off x="2811129" y="2079034"/>
                                  <a:ext cx="128901" cy="1784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1D9BB8" w14:textId="77777777" w:rsidR="00742970" w:rsidRDefault="00742970" w:rsidP="00F91B99">
                                    <w:r>
                                      <w:rPr>
                                        <w:rFonts w:ascii="Arial" w:hAnsi="Arial" w:cs="Arial"/>
                                        <w:color w:val="000000"/>
                                        <w:sz w:val="14"/>
                                        <w:szCs w:val="14"/>
                                        <w:lang w:val="en-US"/>
                                      </w:rPr>
                                      <w:t>-70</w:t>
                                    </w:r>
                                  </w:p>
                                </w:txbxContent>
                              </wps:txbx>
                              <wps:bodyPr rot="0" vert="horz" wrap="none" lIns="0" tIns="0" rIns="0" bIns="0" anchor="t" anchorCtr="0" upright="1">
                                <a:spAutoFit/>
                              </wps:bodyPr>
                            </wps:wsp>
                            <wps:wsp>
                              <wps:cNvPr id="611" name="Rectangle 520"/>
                              <wps:cNvSpPr>
                                <a:spLocks noChangeArrowheads="1"/>
                              </wps:cNvSpPr>
                              <wps:spPr bwMode="auto">
                                <a:xfrm>
                                  <a:off x="2811129" y="1878931"/>
                                  <a:ext cx="128901" cy="1785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C8DA10" w14:textId="77777777" w:rsidR="00742970" w:rsidRDefault="00742970" w:rsidP="00F91B99">
                                    <w:r>
                                      <w:rPr>
                                        <w:rFonts w:ascii="Arial" w:hAnsi="Arial" w:cs="Arial"/>
                                        <w:color w:val="000000"/>
                                        <w:sz w:val="14"/>
                                        <w:szCs w:val="14"/>
                                        <w:lang w:val="en-US"/>
                                      </w:rPr>
                                      <w:t>-65</w:t>
                                    </w:r>
                                  </w:p>
                                </w:txbxContent>
                              </wps:txbx>
                              <wps:bodyPr rot="0" vert="horz" wrap="none" lIns="0" tIns="0" rIns="0" bIns="0" anchor="t" anchorCtr="0" upright="1">
                                <a:spAutoFit/>
                              </wps:bodyPr>
                            </wps:wsp>
                            <wps:wsp>
                              <wps:cNvPr id="612" name="Rectangle 521"/>
                              <wps:cNvSpPr>
                                <a:spLocks noChangeArrowheads="1"/>
                              </wps:cNvSpPr>
                              <wps:spPr bwMode="auto">
                                <a:xfrm>
                                  <a:off x="2811129" y="1621826"/>
                                  <a:ext cx="128901" cy="1784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508C23" w14:textId="77777777" w:rsidR="00742970" w:rsidRDefault="00742970" w:rsidP="00F91B99">
                                    <w:r>
                                      <w:rPr>
                                        <w:rFonts w:ascii="Arial" w:hAnsi="Arial" w:cs="Arial"/>
                                        <w:color w:val="000000"/>
                                        <w:sz w:val="14"/>
                                        <w:szCs w:val="14"/>
                                        <w:lang w:val="en-US"/>
                                      </w:rPr>
                                      <w:t>-60</w:t>
                                    </w:r>
                                  </w:p>
                                </w:txbxContent>
                              </wps:txbx>
                              <wps:bodyPr rot="0" vert="horz" wrap="none" lIns="0" tIns="0" rIns="0" bIns="0" anchor="t" anchorCtr="0" upright="1">
                                <a:spAutoFit/>
                              </wps:bodyPr>
                            </wps:wsp>
                            <wps:wsp>
                              <wps:cNvPr id="613" name="Rectangle 522"/>
                              <wps:cNvSpPr>
                                <a:spLocks noChangeArrowheads="1"/>
                              </wps:cNvSpPr>
                              <wps:spPr bwMode="auto">
                                <a:xfrm>
                                  <a:off x="2811129" y="1364622"/>
                                  <a:ext cx="128901" cy="1784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1AEF08" w14:textId="77777777" w:rsidR="00742970" w:rsidRDefault="00742970" w:rsidP="00F91B99">
                                    <w:r>
                                      <w:rPr>
                                        <w:rFonts w:ascii="Arial" w:hAnsi="Arial" w:cs="Arial"/>
                                        <w:color w:val="000000"/>
                                        <w:sz w:val="14"/>
                                        <w:szCs w:val="14"/>
                                        <w:lang w:val="en-US"/>
                                      </w:rPr>
                                      <w:t>-55</w:t>
                                    </w:r>
                                  </w:p>
                                </w:txbxContent>
                              </wps:txbx>
                              <wps:bodyPr rot="0" vert="horz" wrap="none" lIns="0" tIns="0" rIns="0" bIns="0" anchor="t" anchorCtr="0" upright="1">
                                <a:spAutoFit/>
                              </wps:bodyPr>
                            </wps:wsp>
                            <wps:wsp>
                              <wps:cNvPr id="614" name="Rectangle 523"/>
                              <wps:cNvSpPr>
                                <a:spLocks noChangeArrowheads="1"/>
                              </wps:cNvSpPr>
                              <wps:spPr bwMode="auto">
                                <a:xfrm>
                                  <a:off x="2811129" y="1107418"/>
                                  <a:ext cx="128901" cy="1785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A168AE" w14:textId="77777777" w:rsidR="00742970" w:rsidRDefault="00742970" w:rsidP="00F91B99">
                                    <w:r>
                                      <w:rPr>
                                        <w:rFonts w:ascii="Arial" w:hAnsi="Arial" w:cs="Arial"/>
                                        <w:color w:val="000000"/>
                                        <w:sz w:val="14"/>
                                        <w:szCs w:val="14"/>
                                        <w:lang w:val="en-US"/>
                                      </w:rPr>
                                      <w:t>-50</w:t>
                                    </w:r>
                                  </w:p>
                                </w:txbxContent>
                              </wps:txbx>
                              <wps:bodyPr rot="0" vert="horz" wrap="none" lIns="0" tIns="0" rIns="0" bIns="0" anchor="t" anchorCtr="0" upright="1">
                                <a:spAutoFit/>
                              </wps:bodyPr>
                            </wps:wsp>
                            <wps:wsp>
                              <wps:cNvPr id="615" name="Rectangle 524"/>
                              <wps:cNvSpPr>
                                <a:spLocks noChangeArrowheads="1"/>
                              </wps:cNvSpPr>
                              <wps:spPr bwMode="auto">
                                <a:xfrm>
                                  <a:off x="2811129" y="850314"/>
                                  <a:ext cx="128901" cy="1784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37642D" w14:textId="77777777" w:rsidR="00742970" w:rsidRDefault="00742970" w:rsidP="00F91B99">
                                    <w:r>
                                      <w:rPr>
                                        <w:rFonts w:ascii="Arial" w:hAnsi="Arial" w:cs="Arial"/>
                                        <w:color w:val="000000"/>
                                        <w:sz w:val="14"/>
                                        <w:szCs w:val="14"/>
                                        <w:lang w:val="en-US"/>
                                      </w:rPr>
                                      <w:t>-45</w:t>
                                    </w:r>
                                  </w:p>
                                </w:txbxContent>
                              </wps:txbx>
                              <wps:bodyPr rot="0" vert="horz" wrap="none" lIns="0" tIns="0" rIns="0" bIns="0" anchor="t" anchorCtr="0" upright="1">
                                <a:spAutoFit/>
                              </wps:bodyPr>
                            </wps:wsp>
                            <wps:wsp>
                              <wps:cNvPr id="616" name="Rectangle 525"/>
                              <wps:cNvSpPr>
                                <a:spLocks noChangeArrowheads="1"/>
                              </wps:cNvSpPr>
                              <wps:spPr bwMode="auto">
                                <a:xfrm>
                                  <a:off x="2811129" y="593110"/>
                                  <a:ext cx="128901" cy="1784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845C9A" w14:textId="77777777" w:rsidR="00742970" w:rsidRDefault="00742970" w:rsidP="00F91B99">
                                    <w:r>
                                      <w:rPr>
                                        <w:rFonts w:ascii="Arial" w:hAnsi="Arial" w:cs="Arial"/>
                                        <w:color w:val="000000"/>
                                        <w:sz w:val="14"/>
                                        <w:szCs w:val="14"/>
                                        <w:lang w:val="en-US"/>
                                      </w:rPr>
                                      <w:t>-40</w:t>
                                    </w:r>
                                  </w:p>
                                </w:txbxContent>
                              </wps:txbx>
                              <wps:bodyPr rot="0" vert="horz" wrap="none" lIns="0" tIns="0" rIns="0" bIns="0" anchor="t" anchorCtr="0" upright="1">
                                <a:spAutoFit/>
                              </wps:bodyPr>
                            </wps:wsp>
                            <wps:wsp>
                              <wps:cNvPr id="617" name="Rectangle 526"/>
                              <wps:cNvSpPr>
                                <a:spLocks noChangeArrowheads="1"/>
                              </wps:cNvSpPr>
                              <wps:spPr bwMode="auto">
                                <a:xfrm>
                                  <a:off x="2811129" y="335905"/>
                                  <a:ext cx="128901" cy="1784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87AA0C" w14:textId="77777777" w:rsidR="00742970" w:rsidRDefault="00742970" w:rsidP="00F91B99">
                                    <w:r>
                                      <w:rPr>
                                        <w:rFonts w:ascii="Arial" w:hAnsi="Arial" w:cs="Arial"/>
                                        <w:color w:val="000000"/>
                                        <w:sz w:val="14"/>
                                        <w:szCs w:val="14"/>
                                        <w:lang w:val="en-US"/>
                                      </w:rPr>
                                      <w:t>-35</w:t>
                                    </w:r>
                                  </w:p>
                                </w:txbxContent>
                              </wps:txbx>
                              <wps:bodyPr rot="0" vert="horz" wrap="none" lIns="0" tIns="0" rIns="0" bIns="0" anchor="t" anchorCtr="0" upright="1">
                                <a:spAutoFit/>
                              </wps:bodyPr>
                            </wps:wsp>
                            <wps:wsp>
                              <wps:cNvPr id="618" name="Rectangle 527"/>
                              <wps:cNvSpPr>
                                <a:spLocks noChangeArrowheads="1"/>
                              </wps:cNvSpPr>
                              <wps:spPr bwMode="auto">
                                <a:xfrm>
                                  <a:off x="2811129" y="128902"/>
                                  <a:ext cx="128901" cy="1784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C8B364" w14:textId="77777777" w:rsidR="00742970" w:rsidRDefault="00742970" w:rsidP="00F91B99">
                                    <w:r>
                                      <w:rPr>
                                        <w:rFonts w:ascii="Arial" w:hAnsi="Arial" w:cs="Arial"/>
                                        <w:color w:val="000000"/>
                                        <w:sz w:val="14"/>
                                        <w:szCs w:val="14"/>
                                        <w:lang w:val="en-US"/>
                                      </w:rPr>
                                      <w:t>-30</w:t>
                                    </w:r>
                                  </w:p>
                                </w:txbxContent>
                              </wps:txbx>
                              <wps:bodyPr rot="0" vert="horz" wrap="none" lIns="0" tIns="0" rIns="0" bIns="0" anchor="t" anchorCtr="0" upright="1">
                                <a:spAutoFit/>
                              </wps:bodyPr>
                            </wps:wsp>
                            <wps:wsp>
                              <wps:cNvPr id="619" name="Line 528"/>
                              <wps:cNvCnPr>
                                <a:cxnSpLocks noChangeShapeType="1"/>
                              </wps:cNvCnPr>
                              <wps:spPr bwMode="auto">
                                <a:xfrm flipH="1">
                                  <a:off x="2746328" y="1936132"/>
                                  <a:ext cx="14600" cy="0"/>
                                </a:xfrm>
                                <a:prstGeom prst="line">
                                  <a:avLst/>
                                </a:prstGeom>
                                <a:noFill/>
                                <a:ln w="6985">
                                  <a:solidFill>
                                    <a:srgbClr val="3F3F3F"/>
                                  </a:solidFill>
                                  <a:round/>
                                  <a:headEnd/>
                                  <a:tailEnd/>
                                </a:ln>
                                <a:extLst>
                                  <a:ext uri="{909E8E84-426E-40DD-AFC4-6F175D3DCCD1}">
                                    <a14:hiddenFill xmlns:a14="http://schemas.microsoft.com/office/drawing/2010/main">
                                      <a:noFill/>
                                    </a14:hiddenFill>
                                  </a:ext>
                                </a:extLst>
                              </wps:spPr>
                              <wps:bodyPr/>
                            </wps:wsp>
                            <wps:wsp>
                              <wps:cNvPr id="620" name="Line 529"/>
                              <wps:cNvCnPr>
                                <a:cxnSpLocks noChangeShapeType="1"/>
                              </wps:cNvCnPr>
                              <wps:spPr bwMode="auto">
                                <a:xfrm flipH="1">
                                  <a:off x="2746328" y="1678927"/>
                                  <a:ext cx="14600" cy="0"/>
                                </a:xfrm>
                                <a:prstGeom prst="line">
                                  <a:avLst/>
                                </a:prstGeom>
                                <a:noFill/>
                                <a:ln w="6985">
                                  <a:solidFill>
                                    <a:srgbClr val="3F3F3F"/>
                                  </a:solidFill>
                                  <a:round/>
                                  <a:headEnd/>
                                  <a:tailEnd/>
                                </a:ln>
                                <a:extLst>
                                  <a:ext uri="{909E8E84-426E-40DD-AFC4-6F175D3DCCD1}">
                                    <a14:hiddenFill xmlns:a14="http://schemas.microsoft.com/office/drawing/2010/main">
                                      <a:noFill/>
                                    </a14:hiddenFill>
                                  </a:ext>
                                </a:extLst>
                              </wps:spPr>
                              <wps:bodyPr/>
                            </wps:wsp>
                            <wps:wsp>
                              <wps:cNvPr id="621" name="Line 530"/>
                              <wps:cNvCnPr>
                                <a:cxnSpLocks noChangeShapeType="1"/>
                              </wps:cNvCnPr>
                              <wps:spPr bwMode="auto">
                                <a:xfrm flipH="1">
                                  <a:off x="2746328" y="1421723"/>
                                  <a:ext cx="14600" cy="0"/>
                                </a:xfrm>
                                <a:prstGeom prst="line">
                                  <a:avLst/>
                                </a:prstGeom>
                                <a:noFill/>
                                <a:ln w="6985">
                                  <a:solidFill>
                                    <a:srgbClr val="3F3F3F"/>
                                  </a:solidFill>
                                  <a:round/>
                                  <a:headEnd/>
                                  <a:tailEnd/>
                                </a:ln>
                                <a:extLst>
                                  <a:ext uri="{909E8E84-426E-40DD-AFC4-6F175D3DCCD1}">
                                    <a14:hiddenFill xmlns:a14="http://schemas.microsoft.com/office/drawing/2010/main">
                                      <a:noFill/>
                                    </a14:hiddenFill>
                                  </a:ext>
                                </a:extLst>
                              </wps:spPr>
                              <wps:bodyPr/>
                            </wps:wsp>
                            <wps:wsp>
                              <wps:cNvPr id="622" name="Line 531"/>
                              <wps:cNvCnPr>
                                <a:cxnSpLocks noChangeShapeType="1"/>
                              </wps:cNvCnPr>
                              <wps:spPr bwMode="auto">
                                <a:xfrm flipH="1">
                                  <a:off x="2746328" y="1164519"/>
                                  <a:ext cx="14600" cy="0"/>
                                </a:xfrm>
                                <a:prstGeom prst="line">
                                  <a:avLst/>
                                </a:prstGeom>
                                <a:noFill/>
                                <a:ln w="6985">
                                  <a:solidFill>
                                    <a:srgbClr val="3F3F3F"/>
                                  </a:solidFill>
                                  <a:round/>
                                  <a:headEnd/>
                                  <a:tailEnd/>
                                </a:ln>
                                <a:extLst>
                                  <a:ext uri="{909E8E84-426E-40DD-AFC4-6F175D3DCCD1}">
                                    <a14:hiddenFill xmlns:a14="http://schemas.microsoft.com/office/drawing/2010/main">
                                      <a:noFill/>
                                    </a14:hiddenFill>
                                  </a:ext>
                                </a:extLst>
                              </wps:spPr>
                              <wps:bodyPr/>
                            </wps:wsp>
                            <wps:wsp>
                              <wps:cNvPr id="623" name="Line 532"/>
                              <wps:cNvCnPr>
                                <a:cxnSpLocks noChangeShapeType="1"/>
                              </wps:cNvCnPr>
                              <wps:spPr bwMode="auto">
                                <a:xfrm flipH="1">
                                  <a:off x="2746328" y="907415"/>
                                  <a:ext cx="14600" cy="0"/>
                                </a:xfrm>
                                <a:prstGeom prst="line">
                                  <a:avLst/>
                                </a:prstGeom>
                                <a:noFill/>
                                <a:ln w="6985">
                                  <a:solidFill>
                                    <a:srgbClr val="3F3F3F"/>
                                  </a:solidFill>
                                  <a:round/>
                                  <a:headEnd/>
                                  <a:tailEnd/>
                                </a:ln>
                                <a:extLst>
                                  <a:ext uri="{909E8E84-426E-40DD-AFC4-6F175D3DCCD1}">
                                    <a14:hiddenFill xmlns:a14="http://schemas.microsoft.com/office/drawing/2010/main">
                                      <a:noFill/>
                                    </a14:hiddenFill>
                                  </a:ext>
                                </a:extLst>
                              </wps:spPr>
                              <wps:bodyPr/>
                            </wps:wsp>
                            <wps:wsp>
                              <wps:cNvPr id="624" name="Line 533"/>
                              <wps:cNvCnPr>
                                <a:cxnSpLocks noChangeShapeType="1"/>
                              </wps:cNvCnPr>
                              <wps:spPr bwMode="auto">
                                <a:xfrm flipH="1">
                                  <a:off x="2746328" y="650211"/>
                                  <a:ext cx="14600" cy="0"/>
                                </a:xfrm>
                                <a:prstGeom prst="line">
                                  <a:avLst/>
                                </a:prstGeom>
                                <a:noFill/>
                                <a:ln w="6985">
                                  <a:solidFill>
                                    <a:srgbClr val="3F3F3F"/>
                                  </a:solidFill>
                                  <a:round/>
                                  <a:headEnd/>
                                  <a:tailEnd/>
                                </a:ln>
                                <a:extLst>
                                  <a:ext uri="{909E8E84-426E-40DD-AFC4-6F175D3DCCD1}">
                                    <a14:hiddenFill xmlns:a14="http://schemas.microsoft.com/office/drawing/2010/main">
                                      <a:noFill/>
                                    </a14:hiddenFill>
                                  </a:ext>
                                </a:extLst>
                              </wps:spPr>
                              <wps:bodyPr/>
                            </wps:wsp>
                            <wps:wsp>
                              <wps:cNvPr id="625" name="Line 534"/>
                              <wps:cNvCnPr>
                                <a:cxnSpLocks noChangeShapeType="1"/>
                              </wps:cNvCnPr>
                              <wps:spPr bwMode="auto">
                                <a:xfrm flipH="1">
                                  <a:off x="2746328" y="393006"/>
                                  <a:ext cx="14600" cy="0"/>
                                </a:xfrm>
                                <a:prstGeom prst="line">
                                  <a:avLst/>
                                </a:prstGeom>
                                <a:noFill/>
                                <a:ln w="6985">
                                  <a:solidFill>
                                    <a:srgbClr val="3F3F3F"/>
                                  </a:solidFill>
                                  <a:round/>
                                  <a:headEnd/>
                                  <a:tailEnd/>
                                </a:ln>
                                <a:extLst>
                                  <a:ext uri="{909E8E84-426E-40DD-AFC4-6F175D3DCCD1}">
                                    <a14:hiddenFill xmlns:a14="http://schemas.microsoft.com/office/drawing/2010/main">
                                      <a:noFill/>
                                    </a14:hiddenFill>
                                  </a:ext>
                                </a:extLst>
                              </wps:spPr>
                              <wps:bodyPr/>
                            </wps:wsp>
                            <wps:wsp>
                              <wps:cNvPr id="626" name="Line 535"/>
                              <wps:cNvCnPr>
                                <a:cxnSpLocks noChangeShapeType="1"/>
                              </wps:cNvCnPr>
                              <wps:spPr bwMode="auto">
                                <a:xfrm flipH="1">
                                  <a:off x="2746328" y="135802"/>
                                  <a:ext cx="14600" cy="0"/>
                                </a:xfrm>
                                <a:prstGeom prst="line">
                                  <a:avLst/>
                                </a:prstGeom>
                                <a:noFill/>
                                <a:ln w="6985">
                                  <a:solidFill>
                                    <a:srgbClr val="3F3F3F"/>
                                  </a:solidFill>
                                  <a:round/>
                                  <a:headEnd/>
                                  <a:tailEnd/>
                                </a:ln>
                                <a:extLst>
                                  <a:ext uri="{909E8E84-426E-40DD-AFC4-6F175D3DCCD1}">
                                    <a14:hiddenFill xmlns:a14="http://schemas.microsoft.com/office/drawing/2010/main">
                                      <a:noFill/>
                                    </a14:hiddenFill>
                                  </a:ext>
                                </a:extLst>
                              </wps:spPr>
                              <wps:bodyPr/>
                            </wps:wsp>
                            <wps:wsp>
                              <wps:cNvPr id="627" name="Rectangle 536"/>
                              <wps:cNvSpPr>
                                <a:spLocks noChangeArrowheads="1"/>
                              </wps:cNvSpPr>
                              <wps:spPr bwMode="auto">
                                <a:xfrm>
                                  <a:off x="0" y="2193236"/>
                                  <a:ext cx="2746328" cy="121302"/>
                                </a:xfrm>
                                <a:prstGeom prst="rect">
                                  <a:avLst/>
                                </a:prstGeom>
                                <a:solidFill>
                                  <a:srgbClr val="FFFFFF"/>
                                </a:solidFill>
                                <a:ln w="6985">
                                  <a:solidFill>
                                    <a:srgbClr val="FFFFFF"/>
                                  </a:solidFill>
                                  <a:miter lim="800000"/>
                                  <a:headEnd/>
                                  <a:tailEnd/>
                                </a:ln>
                              </wps:spPr>
                              <wps:bodyPr rot="0" vert="horz" wrap="square" lIns="91440" tIns="45720" rIns="91440" bIns="45720" anchor="t" anchorCtr="0" upright="1">
                                <a:noAutofit/>
                              </wps:bodyPr>
                            </wps:wsp>
                            <wps:wsp>
                              <wps:cNvPr id="628" name="Rectangle 537"/>
                              <wps:cNvSpPr>
                                <a:spLocks noChangeArrowheads="1"/>
                              </wps:cNvSpPr>
                              <wps:spPr bwMode="auto">
                                <a:xfrm>
                                  <a:off x="1294813" y="2200236"/>
                                  <a:ext cx="158102" cy="1785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2DAF96" w14:textId="77777777" w:rsidR="00742970" w:rsidRDefault="00742970" w:rsidP="00F91B99">
                                    <w:r>
                                      <w:rPr>
                                        <w:rFonts w:ascii="Arial" w:hAnsi="Arial" w:cs="Arial"/>
                                        <w:color w:val="000000"/>
                                        <w:sz w:val="14"/>
                                        <w:szCs w:val="14"/>
                                        <w:lang w:val="en-US"/>
                                      </w:rPr>
                                      <w:t>f/Hz</w:t>
                                    </w:r>
                                  </w:p>
                                </w:txbxContent>
                              </wps:txbx>
                              <wps:bodyPr rot="0" vert="horz" wrap="none" lIns="0" tIns="0" rIns="0" bIns="0" anchor="t" anchorCtr="0" upright="1">
                                <a:spAutoFit/>
                              </wps:bodyPr>
                            </wps:wsp>
                            <wps:wsp>
                              <wps:cNvPr id="629" name="Rectangle 538"/>
                              <wps:cNvSpPr>
                                <a:spLocks noChangeArrowheads="1"/>
                              </wps:cNvSpPr>
                              <wps:spPr bwMode="auto">
                                <a:xfrm>
                                  <a:off x="0" y="2200236"/>
                                  <a:ext cx="99101" cy="1785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87B275" w14:textId="77777777" w:rsidR="00742970" w:rsidRDefault="00742970" w:rsidP="00F91B99">
                                    <w:r>
                                      <w:rPr>
                                        <w:rFonts w:ascii="Arial" w:hAnsi="Arial" w:cs="Arial"/>
                                        <w:color w:val="000000"/>
                                        <w:sz w:val="14"/>
                                        <w:szCs w:val="14"/>
                                        <w:lang w:val="en-US"/>
                                      </w:rPr>
                                      <w:t>50</w:t>
                                    </w:r>
                                  </w:p>
                                </w:txbxContent>
                              </wps:txbx>
                              <wps:bodyPr rot="0" vert="horz" wrap="none" lIns="0" tIns="0" rIns="0" bIns="0" anchor="t" anchorCtr="0" upright="1">
                                <a:spAutoFit/>
                              </wps:bodyPr>
                            </wps:wsp>
                            <wps:wsp>
                              <wps:cNvPr id="630" name="Rectangle 539"/>
                              <wps:cNvSpPr>
                                <a:spLocks noChangeArrowheads="1"/>
                              </wps:cNvSpPr>
                              <wps:spPr bwMode="auto">
                                <a:xfrm>
                                  <a:off x="293403" y="2200236"/>
                                  <a:ext cx="148602" cy="1785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600EC8" w14:textId="77777777" w:rsidR="00742970" w:rsidRDefault="00742970" w:rsidP="00F91B99">
                                    <w:r>
                                      <w:rPr>
                                        <w:rFonts w:ascii="Arial" w:hAnsi="Arial" w:cs="Arial"/>
                                        <w:color w:val="000000"/>
                                        <w:sz w:val="14"/>
                                        <w:szCs w:val="14"/>
                                        <w:lang w:val="en-US"/>
                                      </w:rPr>
                                      <w:t>100</w:t>
                                    </w:r>
                                  </w:p>
                                </w:txbxContent>
                              </wps:txbx>
                              <wps:bodyPr rot="0" vert="horz" wrap="none" lIns="0" tIns="0" rIns="0" bIns="0" anchor="t" anchorCtr="0" upright="1">
                                <a:spAutoFit/>
                              </wps:bodyPr>
                            </wps:wsp>
                            <wps:wsp>
                              <wps:cNvPr id="631" name="Rectangle 540"/>
                              <wps:cNvSpPr>
                                <a:spLocks noChangeArrowheads="1"/>
                              </wps:cNvSpPr>
                              <wps:spPr bwMode="auto">
                                <a:xfrm>
                                  <a:off x="650907" y="2200236"/>
                                  <a:ext cx="148602" cy="1785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412C45" w14:textId="77777777" w:rsidR="00742970" w:rsidRDefault="00742970" w:rsidP="00F91B99">
                                    <w:r>
                                      <w:rPr>
                                        <w:rFonts w:ascii="Arial" w:hAnsi="Arial" w:cs="Arial"/>
                                        <w:color w:val="000000"/>
                                        <w:sz w:val="14"/>
                                        <w:szCs w:val="14"/>
                                        <w:lang w:val="en-US"/>
                                      </w:rPr>
                                      <w:t>200</w:t>
                                    </w:r>
                                  </w:p>
                                </w:txbxContent>
                              </wps:txbx>
                              <wps:bodyPr rot="0" vert="horz" wrap="none" lIns="0" tIns="0" rIns="0" bIns="0" anchor="t" anchorCtr="0" upright="1">
                                <a:spAutoFit/>
                              </wps:bodyPr>
                            </wps:wsp>
                            <wps:wsp>
                              <wps:cNvPr id="632" name="Rectangle 541"/>
                              <wps:cNvSpPr>
                                <a:spLocks noChangeArrowheads="1"/>
                              </wps:cNvSpPr>
                              <wps:spPr bwMode="auto">
                                <a:xfrm>
                                  <a:off x="1823718" y="2200236"/>
                                  <a:ext cx="198102" cy="1785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9AB207" w14:textId="77777777" w:rsidR="00742970" w:rsidRDefault="00742970" w:rsidP="00F91B99">
                                    <w:r>
                                      <w:rPr>
                                        <w:rFonts w:ascii="Arial" w:hAnsi="Arial" w:cs="Arial"/>
                                        <w:color w:val="000000"/>
                                        <w:sz w:val="14"/>
                                        <w:szCs w:val="14"/>
                                        <w:lang w:val="en-US"/>
                                      </w:rPr>
                                      <w:t>2000</w:t>
                                    </w:r>
                                  </w:p>
                                </w:txbxContent>
                              </wps:txbx>
                              <wps:bodyPr rot="0" vert="horz" wrap="none" lIns="0" tIns="0" rIns="0" bIns="0" anchor="t" anchorCtr="0" upright="1">
                                <a:spAutoFit/>
                              </wps:bodyPr>
                            </wps:wsp>
                            <wps:wsp>
                              <wps:cNvPr id="633" name="Rectangle 542"/>
                              <wps:cNvSpPr>
                                <a:spLocks noChangeArrowheads="1"/>
                              </wps:cNvSpPr>
                              <wps:spPr bwMode="auto">
                                <a:xfrm>
                                  <a:off x="2296123" y="2200236"/>
                                  <a:ext cx="198202" cy="1785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09A9D8" w14:textId="77777777" w:rsidR="00742970" w:rsidRDefault="00742970" w:rsidP="00F91B99">
                                    <w:r>
                                      <w:rPr>
                                        <w:rFonts w:ascii="Arial" w:hAnsi="Arial" w:cs="Arial"/>
                                        <w:color w:val="000000"/>
                                        <w:sz w:val="14"/>
                                        <w:szCs w:val="14"/>
                                        <w:lang w:val="en-US"/>
                                      </w:rPr>
                                      <w:t>5000</w:t>
                                    </w:r>
                                  </w:p>
                                </w:txbxContent>
                              </wps:txbx>
                              <wps:bodyPr rot="0" vert="horz" wrap="none" lIns="0" tIns="0" rIns="0" bIns="0" anchor="t" anchorCtr="0" upright="1">
                                <a:spAutoFit/>
                              </wps:bodyPr>
                            </wps:wsp>
                            <wps:wsp>
                              <wps:cNvPr id="634" name="Rectangle 543"/>
                              <wps:cNvSpPr>
                                <a:spLocks noChangeArrowheads="1"/>
                              </wps:cNvSpPr>
                              <wps:spPr bwMode="auto">
                                <a:xfrm>
                                  <a:off x="2603526" y="2200236"/>
                                  <a:ext cx="143501" cy="1785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7B16FD" w14:textId="77777777" w:rsidR="00742970" w:rsidRDefault="00742970" w:rsidP="00F91B99">
                                    <w:r>
                                      <w:rPr>
                                        <w:rFonts w:ascii="Arial" w:hAnsi="Arial" w:cs="Arial"/>
                                        <w:color w:val="000000"/>
                                        <w:sz w:val="14"/>
                                        <w:szCs w:val="14"/>
                                        <w:lang w:val="en-US"/>
                                      </w:rPr>
                                      <w:t>10k</w:t>
                                    </w:r>
                                  </w:p>
                                </w:txbxContent>
                              </wps:txbx>
                              <wps:bodyPr rot="0" vert="horz" wrap="none" lIns="0" tIns="0" rIns="0" bIns="0" anchor="t" anchorCtr="0" upright="1">
                                <a:spAutoFit/>
                              </wps:bodyPr>
                            </wps:wsp>
                            <wps:wsp>
                              <wps:cNvPr id="635" name="Line 544"/>
                              <wps:cNvCnPr>
                                <a:cxnSpLocks noChangeShapeType="1"/>
                              </wps:cNvCnPr>
                              <wps:spPr bwMode="auto">
                                <a:xfrm flipV="1">
                                  <a:off x="6900" y="2186336"/>
                                  <a:ext cx="0" cy="13900"/>
                                </a:xfrm>
                                <a:prstGeom prst="line">
                                  <a:avLst/>
                                </a:prstGeom>
                                <a:noFill/>
                                <a:ln w="6985">
                                  <a:solidFill>
                                    <a:srgbClr val="3F3F3F"/>
                                  </a:solidFill>
                                  <a:round/>
                                  <a:headEnd/>
                                  <a:tailEnd/>
                                </a:ln>
                                <a:extLst>
                                  <a:ext uri="{909E8E84-426E-40DD-AFC4-6F175D3DCCD1}">
                                    <a14:hiddenFill xmlns:a14="http://schemas.microsoft.com/office/drawing/2010/main">
                                      <a:noFill/>
                                    </a14:hiddenFill>
                                  </a:ext>
                                </a:extLst>
                              </wps:spPr>
                              <wps:bodyPr/>
                            </wps:wsp>
                            <wps:wsp>
                              <wps:cNvPr id="636" name="Line 545"/>
                              <wps:cNvCnPr>
                                <a:cxnSpLocks noChangeShapeType="1"/>
                              </wps:cNvCnPr>
                              <wps:spPr bwMode="auto">
                                <a:xfrm flipV="1">
                                  <a:off x="364404" y="2186336"/>
                                  <a:ext cx="0" cy="13900"/>
                                </a:xfrm>
                                <a:prstGeom prst="line">
                                  <a:avLst/>
                                </a:prstGeom>
                                <a:noFill/>
                                <a:ln w="6985">
                                  <a:solidFill>
                                    <a:srgbClr val="3F3F3F"/>
                                  </a:solidFill>
                                  <a:round/>
                                  <a:headEnd/>
                                  <a:tailEnd/>
                                </a:ln>
                                <a:extLst>
                                  <a:ext uri="{909E8E84-426E-40DD-AFC4-6F175D3DCCD1}">
                                    <a14:hiddenFill xmlns:a14="http://schemas.microsoft.com/office/drawing/2010/main">
                                      <a:noFill/>
                                    </a14:hiddenFill>
                                  </a:ext>
                                </a:extLst>
                              </wps:spPr>
                              <wps:bodyPr/>
                            </wps:wsp>
                            <wps:wsp>
                              <wps:cNvPr id="637" name="Line 546"/>
                              <wps:cNvCnPr>
                                <a:cxnSpLocks noChangeShapeType="1"/>
                              </wps:cNvCnPr>
                              <wps:spPr bwMode="auto">
                                <a:xfrm flipV="1">
                                  <a:off x="722607" y="2186336"/>
                                  <a:ext cx="0" cy="13900"/>
                                </a:xfrm>
                                <a:prstGeom prst="line">
                                  <a:avLst/>
                                </a:prstGeom>
                                <a:noFill/>
                                <a:ln w="6985">
                                  <a:solidFill>
                                    <a:srgbClr val="3F3F3F"/>
                                  </a:solidFill>
                                  <a:round/>
                                  <a:headEnd/>
                                  <a:tailEnd/>
                                </a:ln>
                                <a:extLst>
                                  <a:ext uri="{909E8E84-426E-40DD-AFC4-6F175D3DCCD1}">
                                    <a14:hiddenFill xmlns:a14="http://schemas.microsoft.com/office/drawing/2010/main">
                                      <a:noFill/>
                                    </a14:hiddenFill>
                                  </a:ext>
                                </a:extLst>
                              </wps:spPr>
                              <wps:bodyPr/>
                            </wps:wsp>
                            <wps:wsp>
                              <wps:cNvPr id="638" name="Line 547"/>
                              <wps:cNvCnPr>
                                <a:cxnSpLocks noChangeShapeType="1"/>
                              </wps:cNvCnPr>
                              <wps:spPr bwMode="auto">
                                <a:xfrm flipV="1">
                                  <a:off x="1201412" y="2186336"/>
                                  <a:ext cx="0" cy="13900"/>
                                </a:xfrm>
                                <a:prstGeom prst="line">
                                  <a:avLst/>
                                </a:prstGeom>
                                <a:noFill/>
                                <a:ln w="6985">
                                  <a:solidFill>
                                    <a:srgbClr val="3F3F3F"/>
                                  </a:solidFill>
                                  <a:round/>
                                  <a:headEnd/>
                                  <a:tailEnd/>
                                </a:ln>
                                <a:extLst>
                                  <a:ext uri="{909E8E84-426E-40DD-AFC4-6F175D3DCCD1}">
                                    <a14:hiddenFill xmlns:a14="http://schemas.microsoft.com/office/drawing/2010/main">
                                      <a:noFill/>
                                    </a14:hiddenFill>
                                  </a:ext>
                                </a:extLst>
                              </wps:spPr>
                              <wps:bodyPr/>
                            </wps:wsp>
                            <wps:wsp>
                              <wps:cNvPr id="639" name="Line 548"/>
                              <wps:cNvCnPr>
                                <a:cxnSpLocks noChangeShapeType="1"/>
                              </wps:cNvCnPr>
                              <wps:spPr bwMode="auto">
                                <a:xfrm flipV="1">
                                  <a:off x="1558916" y="2186336"/>
                                  <a:ext cx="0" cy="13900"/>
                                </a:xfrm>
                                <a:prstGeom prst="line">
                                  <a:avLst/>
                                </a:prstGeom>
                                <a:noFill/>
                                <a:ln w="6985">
                                  <a:solidFill>
                                    <a:srgbClr val="3F3F3F"/>
                                  </a:solidFill>
                                  <a:round/>
                                  <a:headEnd/>
                                  <a:tailEnd/>
                                </a:ln>
                                <a:extLst>
                                  <a:ext uri="{909E8E84-426E-40DD-AFC4-6F175D3DCCD1}">
                                    <a14:hiddenFill xmlns:a14="http://schemas.microsoft.com/office/drawing/2010/main">
                                      <a:noFill/>
                                    </a14:hiddenFill>
                                  </a:ext>
                                </a:extLst>
                              </wps:spPr>
                              <wps:bodyPr/>
                            </wps:wsp>
                            <wps:wsp>
                              <wps:cNvPr id="640" name="Line 549"/>
                              <wps:cNvCnPr>
                                <a:cxnSpLocks noChangeShapeType="1"/>
                              </wps:cNvCnPr>
                              <wps:spPr bwMode="auto">
                                <a:xfrm flipV="1">
                                  <a:off x="1924020" y="2186336"/>
                                  <a:ext cx="0" cy="13900"/>
                                </a:xfrm>
                                <a:prstGeom prst="line">
                                  <a:avLst/>
                                </a:prstGeom>
                                <a:noFill/>
                                <a:ln w="6985">
                                  <a:solidFill>
                                    <a:srgbClr val="3F3F3F"/>
                                  </a:solidFill>
                                  <a:round/>
                                  <a:headEnd/>
                                  <a:tailEnd/>
                                </a:ln>
                                <a:extLst>
                                  <a:ext uri="{909E8E84-426E-40DD-AFC4-6F175D3DCCD1}">
                                    <a14:hiddenFill xmlns:a14="http://schemas.microsoft.com/office/drawing/2010/main">
                                      <a:noFill/>
                                    </a14:hiddenFill>
                                  </a:ext>
                                </a:extLst>
                              </wps:spPr>
                              <wps:bodyPr/>
                            </wps:wsp>
                            <wps:wsp>
                              <wps:cNvPr id="641" name="Line 550"/>
                              <wps:cNvCnPr>
                                <a:cxnSpLocks noChangeShapeType="1"/>
                              </wps:cNvCnPr>
                              <wps:spPr bwMode="auto">
                                <a:xfrm flipV="1">
                                  <a:off x="2395824" y="2186336"/>
                                  <a:ext cx="0" cy="13900"/>
                                </a:xfrm>
                                <a:prstGeom prst="line">
                                  <a:avLst/>
                                </a:prstGeom>
                                <a:noFill/>
                                <a:ln w="6985">
                                  <a:solidFill>
                                    <a:srgbClr val="3F3F3F"/>
                                  </a:solidFill>
                                  <a:round/>
                                  <a:headEnd/>
                                  <a:tailEnd/>
                                </a:ln>
                                <a:extLst>
                                  <a:ext uri="{909E8E84-426E-40DD-AFC4-6F175D3DCCD1}">
                                    <a14:hiddenFill xmlns:a14="http://schemas.microsoft.com/office/drawing/2010/main">
                                      <a:noFill/>
                                    </a14:hiddenFill>
                                  </a:ext>
                                </a:extLst>
                              </wps:spPr>
                              <wps:bodyPr/>
                            </wps:wsp>
                            <wps:wsp>
                              <wps:cNvPr id="642" name="Rectangle 551"/>
                              <wps:cNvSpPr>
                                <a:spLocks noChangeArrowheads="1"/>
                              </wps:cNvSpPr>
                              <wps:spPr bwMode="auto">
                                <a:xfrm>
                                  <a:off x="0" y="128902"/>
                                  <a:ext cx="2746328" cy="2057434"/>
                                </a:xfrm>
                                <a:prstGeom prst="rect">
                                  <a:avLst/>
                                </a:prstGeom>
                                <a:noFill/>
                                <a:ln w="698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wpg:cNvPr id="643" name="Gruppieren 607"/>
                              <wpg:cNvGrpSpPr>
                                <a:grpSpLocks/>
                              </wpg:cNvGrpSpPr>
                              <wpg:grpSpPr bwMode="auto">
                                <a:xfrm>
                                  <a:off x="1223012" y="1437912"/>
                                  <a:ext cx="1244613" cy="541412"/>
                                  <a:chOff x="12230" y="14379"/>
                                  <a:chExt cx="12446" cy="5413"/>
                                </a:xfrm>
                              </wpg:grpSpPr>
                              <wps:wsp>
                                <wps:cNvPr id="644" name="Rectangle 552"/>
                                <wps:cNvSpPr>
                                  <a:spLocks noChangeArrowheads="1"/>
                                </wps:cNvSpPr>
                                <wps:spPr bwMode="auto">
                                  <a:xfrm>
                                    <a:off x="12230" y="15074"/>
                                    <a:ext cx="12446" cy="471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45" name="Rectangle 553"/>
                                <wps:cNvSpPr>
                                  <a:spLocks noChangeArrowheads="1"/>
                                </wps:cNvSpPr>
                                <wps:spPr bwMode="auto">
                                  <a:xfrm>
                                    <a:off x="12299" y="15144"/>
                                    <a:ext cx="2509" cy="114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46" name="Line 554"/>
                                <wps:cNvCnPr>
                                  <a:cxnSpLocks noChangeShapeType="1"/>
                                </wps:cNvCnPr>
                                <wps:spPr bwMode="auto">
                                  <a:xfrm>
                                    <a:off x="12376" y="15646"/>
                                    <a:ext cx="2432" cy="0"/>
                                  </a:xfrm>
                                  <a:prstGeom prst="line">
                                    <a:avLst/>
                                  </a:prstGeom>
                                  <a:noFill/>
                                  <a:ln w="6985">
                                    <a:solidFill>
                                      <a:srgbClr val="00FF00"/>
                                    </a:solidFill>
                                    <a:round/>
                                    <a:headEnd/>
                                    <a:tailEnd/>
                                  </a:ln>
                                  <a:extLst>
                                    <a:ext uri="{909E8E84-426E-40DD-AFC4-6F175D3DCCD1}">
                                      <a14:hiddenFill xmlns:a14="http://schemas.microsoft.com/office/drawing/2010/main">
                                        <a:noFill/>
                                      </a14:hiddenFill>
                                    </a:ext>
                                  </a:extLst>
                                </wps:spPr>
                                <wps:bodyPr/>
                              </wps:wsp>
                              <wps:wsp>
                                <wps:cNvPr id="647" name="Rectangle 555"/>
                                <wps:cNvSpPr>
                                  <a:spLocks noChangeArrowheads="1"/>
                                </wps:cNvSpPr>
                                <wps:spPr bwMode="auto">
                                  <a:xfrm>
                                    <a:off x="15303" y="14379"/>
                                    <a:ext cx="8573" cy="17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E1AF3F" w14:textId="77777777" w:rsidR="00742970" w:rsidRDefault="00742970" w:rsidP="00F91B99">
                                      <w:r>
                                        <w:rPr>
                                          <w:rFonts w:ascii="Arial" w:hAnsi="Arial" w:cs="Arial"/>
                                          <w:color w:val="000000"/>
                                          <w:sz w:val="14"/>
                                          <w:szCs w:val="14"/>
                                          <w:lang w:val="en-US"/>
                                        </w:rPr>
                                        <w:t>Room1 (RT60=27ms)</w:t>
                                      </w:r>
                                    </w:p>
                                  </w:txbxContent>
                                </wps:txbx>
                                <wps:bodyPr rot="0" vert="horz" wrap="none" lIns="0" tIns="0" rIns="0" bIns="0" anchor="t" anchorCtr="0" upright="1">
                                  <a:spAutoFit/>
                                </wps:bodyPr>
                              </wps:wsp>
                              <wps:wsp>
                                <wps:cNvPr id="648" name="Rectangle 556"/>
                                <wps:cNvSpPr>
                                  <a:spLocks noChangeArrowheads="1"/>
                                </wps:cNvSpPr>
                                <wps:spPr bwMode="auto">
                                  <a:xfrm>
                                    <a:off x="12299" y="16287"/>
                                    <a:ext cx="2509" cy="114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49" name="Line 557"/>
                                <wps:cNvCnPr>
                                  <a:cxnSpLocks noChangeShapeType="1"/>
                                </wps:cNvCnPr>
                                <wps:spPr bwMode="auto">
                                  <a:xfrm>
                                    <a:off x="12515" y="16789"/>
                                    <a:ext cx="2293" cy="0"/>
                                  </a:xfrm>
                                  <a:prstGeom prst="line">
                                    <a:avLst/>
                                  </a:prstGeom>
                                  <a:noFill/>
                                  <a:ln w="21590">
                                    <a:solidFill>
                                      <a:srgbClr val="FF0000"/>
                                    </a:solidFill>
                                    <a:round/>
                                    <a:headEnd/>
                                    <a:tailEnd/>
                                  </a:ln>
                                  <a:extLst>
                                    <a:ext uri="{909E8E84-426E-40DD-AFC4-6F175D3DCCD1}">
                                      <a14:hiddenFill xmlns:a14="http://schemas.microsoft.com/office/drawing/2010/main">
                                        <a:noFill/>
                                      </a14:hiddenFill>
                                    </a:ext>
                                  </a:extLst>
                                </wps:spPr>
                                <wps:bodyPr/>
                              </wps:wsp>
                              <wps:wsp>
                                <wps:cNvPr id="650" name="Rectangle 558"/>
                                <wps:cNvSpPr>
                                  <a:spLocks noChangeArrowheads="1"/>
                                </wps:cNvSpPr>
                                <wps:spPr bwMode="auto">
                                  <a:xfrm>
                                    <a:off x="15303" y="15420"/>
                                    <a:ext cx="3760" cy="17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9C8C76" w14:textId="77777777" w:rsidR="00742970" w:rsidRDefault="00742970" w:rsidP="00F91B99">
                                      <w:r>
                                        <w:rPr>
                                          <w:rFonts w:ascii="Arial" w:hAnsi="Arial" w:cs="Arial"/>
                                          <w:color w:val="000000"/>
                                          <w:sz w:val="14"/>
                                          <w:szCs w:val="14"/>
                                          <w:lang w:val="en-US"/>
                                        </w:rPr>
                                        <w:t>reference</w:t>
                                      </w:r>
                                    </w:p>
                                  </w:txbxContent>
                                </wps:txbx>
                                <wps:bodyPr rot="0" vert="horz" wrap="none" lIns="0" tIns="0" rIns="0" bIns="0" anchor="t" anchorCtr="0" upright="1">
                                  <a:spAutoFit/>
                                </wps:bodyPr>
                              </wps:wsp>
                              <wps:wsp>
                                <wps:cNvPr id="651" name="Rectangle 559"/>
                                <wps:cNvSpPr>
                                  <a:spLocks noChangeArrowheads="1"/>
                                </wps:cNvSpPr>
                                <wps:spPr bwMode="auto">
                                  <a:xfrm>
                                    <a:off x="12299" y="17430"/>
                                    <a:ext cx="2509" cy="114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52" name="Line 560"/>
                                <wps:cNvCnPr>
                                  <a:cxnSpLocks noChangeShapeType="1"/>
                                </wps:cNvCnPr>
                                <wps:spPr bwMode="auto">
                                  <a:xfrm>
                                    <a:off x="12376" y="17932"/>
                                    <a:ext cx="2432" cy="0"/>
                                  </a:xfrm>
                                  <a:prstGeom prst="line">
                                    <a:avLst/>
                                  </a:prstGeom>
                                  <a:noFill/>
                                  <a:ln w="6985">
                                    <a:solidFill>
                                      <a:srgbClr val="0000FF"/>
                                    </a:solidFill>
                                    <a:round/>
                                    <a:headEnd/>
                                    <a:tailEnd/>
                                  </a:ln>
                                  <a:extLst>
                                    <a:ext uri="{909E8E84-426E-40DD-AFC4-6F175D3DCCD1}">
                                      <a14:hiddenFill xmlns:a14="http://schemas.microsoft.com/office/drawing/2010/main">
                                        <a:noFill/>
                                      </a14:hiddenFill>
                                    </a:ext>
                                  </a:extLst>
                                </wps:spPr>
                                <wps:bodyPr/>
                              </wps:wsp>
                              <wps:wsp>
                                <wps:cNvPr id="653" name="Rectangle 561"/>
                                <wps:cNvSpPr>
                                  <a:spLocks noChangeArrowheads="1"/>
                                </wps:cNvSpPr>
                                <wps:spPr bwMode="auto">
                                  <a:xfrm>
                                    <a:off x="15303" y="16665"/>
                                    <a:ext cx="9068" cy="17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7BC804" w14:textId="77777777" w:rsidR="00742970" w:rsidRDefault="00742970" w:rsidP="00F91B99">
                                      <w:r>
                                        <w:rPr>
                                          <w:rFonts w:ascii="Arial" w:hAnsi="Arial" w:cs="Arial"/>
                                          <w:color w:val="000000"/>
                                          <w:sz w:val="14"/>
                                          <w:szCs w:val="14"/>
                                          <w:lang w:val="en-US"/>
                                        </w:rPr>
                                        <w:t>Room4 (RT60=264ms)</w:t>
                                      </w:r>
                                    </w:p>
                                  </w:txbxContent>
                                </wps:txbx>
                                <wps:bodyPr rot="0" vert="horz" wrap="none" lIns="0" tIns="0" rIns="0" bIns="0" anchor="t" anchorCtr="0" upright="1">
                                  <a:spAutoFit/>
                                </wps:bodyPr>
                              </wps:wsp>
                              <wps:wsp>
                                <wps:cNvPr id="654" name="Rectangle 562"/>
                                <wps:cNvSpPr>
                                  <a:spLocks noChangeArrowheads="1"/>
                                </wps:cNvSpPr>
                                <wps:spPr bwMode="auto">
                                  <a:xfrm>
                                    <a:off x="12299" y="18573"/>
                                    <a:ext cx="2509" cy="114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655" name="Line 563"/>
                                <wps:cNvCnPr>
                                  <a:cxnSpLocks noChangeShapeType="1"/>
                                </wps:cNvCnPr>
                                <wps:spPr bwMode="auto">
                                  <a:xfrm>
                                    <a:off x="12376" y="19075"/>
                                    <a:ext cx="2432" cy="0"/>
                                  </a:xfrm>
                                  <a:prstGeom prst="line">
                                    <a:avLst/>
                                  </a:prstGeom>
                                  <a:noFill/>
                                  <a:ln w="6985">
                                    <a:solidFill>
                                      <a:srgbClr val="00FFFF"/>
                                    </a:solidFill>
                                    <a:round/>
                                    <a:headEnd/>
                                    <a:tailEnd/>
                                  </a:ln>
                                  <a:extLst>
                                    <a:ext uri="{909E8E84-426E-40DD-AFC4-6F175D3DCCD1}">
                                      <a14:hiddenFill xmlns:a14="http://schemas.microsoft.com/office/drawing/2010/main">
                                        <a:noFill/>
                                      </a14:hiddenFill>
                                    </a:ext>
                                  </a:extLst>
                                </wps:spPr>
                                <wps:bodyPr/>
                              </wps:wsp>
                              <wps:wsp>
                                <wps:cNvPr id="656" name="Rectangle 564"/>
                                <wps:cNvSpPr>
                                  <a:spLocks noChangeArrowheads="1"/>
                                </wps:cNvSpPr>
                                <wps:spPr bwMode="auto">
                                  <a:xfrm>
                                    <a:off x="15303" y="17808"/>
                                    <a:ext cx="9068" cy="17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EE5715" w14:textId="77777777" w:rsidR="00742970" w:rsidRDefault="00742970" w:rsidP="00F91B99">
                                      <w:r>
                                        <w:rPr>
                                          <w:rFonts w:ascii="Arial" w:hAnsi="Arial" w:cs="Arial"/>
                                          <w:color w:val="000000"/>
                                          <w:sz w:val="14"/>
                                          <w:szCs w:val="14"/>
                                          <w:lang w:val="en-US"/>
                                        </w:rPr>
                                        <w:t>Room2 (RT60=123ms)</w:t>
                                      </w:r>
                                    </w:p>
                                  </w:txbxContent>
                                </wps:txbx>
                                <wps:bodyPr rot="0" vert="horz" wrap="none" lIns="0" tIns="0" rIns="0" bIns="0" anchor="t" anchorCtr="0" upright="1">
                                  <a:spAutoFit/>
                                </wps:bodyPr>
                              </wps:wsp>
                            </wpg:wgp>
                          </wpc:wpc>
                        </a:graphicData>
                      </a:graphic>
                    </wp:inline>
                  </w:drawing>
                </mc:Choice>
                <mc:Fallback>
                  <w:pict>
                    <v:group w14:anchorId="4602F781" id="Zeichenbereich 605" o:spid="_x0000_s1868" editas="canvas" style="width:232.9pt;height:193.2pt;mso-position-horizontal-relative:char;mso-position-vertical-relative:line" coordsize="29578,245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">
                      <v:shape id="_x0000_s1869" type="#_x0000_t75" style="position:absolute;width:29578;height:24536;visibility:visible;mso-wrap-style:square">
                        <v:fill o:detectmouseclick="t"/>
                        <v:path o:connecttype="none"/>
                      </v:shape>
                      <v:rect id="Rectangle 493" o:spid="_x0000_s1870" style="position:absolute;left:69;top:1358;width:27324;height:20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" strokecolor="white" strokeweight=".55pt"/>
                      <v:rect id="Rectangle 494" o:spid="_x0000_s1871" style="position:absolute;top:1289;width:27463;height:205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" filled="f" strokeweight=".55pt"/>
                      <v:line id="Line 495" o:spid="_x0000_s1872" style="position:absolute;flip:y;visibility:visible;mso-wrap-style:square" from="3644,1358" to="3644,217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" strokeweight=".55pt"/>
                      <v:line id="Line 496" o:spid="_x0000_s1873" style="position:absolute;flip:y;visibility:visible;mso-wrap-style:square" from="7226,1358" to="7226,217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" strokeweight=".55pt"/>
                      <v:line id="Line 497" o:spid="_x0000_s1874" style="position:absolute;flip:y;visibility:visible;mso-wrap-style:square" from="12014,1358" to="12014,217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" strokeweight=".55pt"/>
                      <v:line id="Line 498" o:spid="_x0000_s1875" style="position:absolute;flip:y;visibility:visible;mso-wrap-style:square" from="15589,1358" to="15589,217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" strokeweight=".55pt"/>
                      <v:line id="Line 499" o:spid="_x0000_s1876" style="position:absolute;flip:y;visibility:visible;mso-wrap-style:square" from="19240,1358" to="19240,217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" strokeweight=".55pt"/>
                      <v:line id="Line 500" o:spid="_x0000_s1877" style="position:absolute;flip:y;visibility:visible;mso-wrap-style:square" from="23958,1358" to="23958,217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" strokeweight=".55pt"/>
                      <v:line id="Line 501" o:spid="_x0000_s1878" style="position:absolute;flip:x;visibility:visible;mso-wrap-style:square" from="69,19361" to="27463,193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" strokeweight=".55pt"/>
                      <v:line id="Line 502" o:spid="_x0000_s1879" style="position:absolute;flip:x;visibility:visible;mso-wrap-style:square" from="69,16789" to="27463,16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" strokeweight=".55pt"/>
                      <v:line id="Line 503" o:spid="_x0000_s1880" style="position:absolute;flip:x;visibility:visible;mso-wrap-style:square" from="69,14217" to="27463,142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" strokeweight=".55pt"/>
                      <v:line id="Line 504" o:spid="_x0000_s1881" style="position:absolute;flip:x;visibility:visible;mso-wrap-style:square" from="69,11645" to="27463,116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" strokeweight=".55pt"/>
                      <v:line id="Line 505" o:spid="_x0000_s1882" style="position:absolute;flip:x;visibility:visible;mso-wrap-style:square" from="69,9074" to="27463,90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" strokeweight=".55pt"/>
                      <v:line id="Line 506" o:spid="_x0000_s1883" style="position:absolute;flip:x;visibility:visible;mso-wrap-style:square" from="69,6502" to="27463,65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" strokeweight=".55pt"/>
                      <v:line id="Line 507" o:spid="_x0000_s1884" style="position:absolute;flip:x;visibility:visible;mso-wrap-style:square" from="69,3930" to="27463,3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" strokeweight=".55pt"/>
                      <v:shape id="Freeform 508" o:spid="_x0000_s1885" style="position:absolute;top:7289;width:27749;height:15932;visibility:visible;mso-wrap-style:square;v-text-anchor:top" coordsize="4370,25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" path="m,1451r,-34l34,1417r,-67l79,1350r,-56l124,1294r,-34l169,1260r,-23l214,1237r,-56l270,1181r,-22l315,1159r,-23l360,1136r,-34l417,1102r,-22l462,1080r45,l552,1080r,-45l597,1035r,-45l642,990r,-23l687,967r,-11l732,956r,-34l777,922r,-22l822,900r,-68l879,832r,-33l935,799r,-12l980,787r,-11l1025,776r,-11l1070,765r,-12l1115,753r,-45l1160,708r,-45l1205,663r,-11l1250,652r,-34l1295,618r,-56l1352,562r,-22l1397,540r,-34l1442,506r,-45l1487,461r,-45l1532,416r,-45l1588,371r,-45l1633,326r,-34l1678,292r,-45l1735,247r,-56l1780,191r,-23l1825,168r,-33l1870,135r,-34l1915,101r,-23l1960,78r,-33l2005,45r,-12l2050,33r,-33l2106,r,11l2151,11r,45l2196,56r,56l2253,112r,34l2298,146r,-34l2343,112r,90l2388,202r,-11l2433,191r,-113l2478,78r,68l2523,146r,11l2568,157r,101l2613,258r,45l2658,303r57,l2715,247r45,l2760,292r56,l2816,371r45,l2861,461r56,l2917,528r45,l2962,573r45,l3007,551r45,l3052,585r45,l3097,663r46,l3143,675r45,l3188,618r45,l3233,675r45,l3278,742r45,l3323,765r45,l3368,889r56,l3424,911r45,l3469,810r45,l3514,889r57,l3571,956r45,l3616,1046r45,l3706,1046r,-101l3751,945r,-101l3796,844r,-34l3841,810r,-45l3897,765r,360l3942,1125r,270l3987,1395r,214l4032,1609r,708l4089,2317r,192l4134,2509r45,l4235,2509r45,l4325,2509r45,e" filled="f" strokecolor="lime" strokeweight=".55pt">
                        <v:path arrowok="t" o:connecttype="custom" o:connectlocs="13709541,571373770;31854522,521776752;68144485,508067008;86289466,476212013;127014868,467341002;145159849,444357018;186288473,435486007;204433454,435486007;240723417,417340756;258868398,389921267;295158360,385485761;313303341,362905006;354431965,335485516;377012386,317340266;413302348,312904760;431447329,303630521;467737292,285485271;485882273,262904515;522172235,249194770;545155878,217743003;581445840,204033259;599590821,167742758;640316223,149597508;658461205,117742513;699589829,99597263;717734810,67742268;754024772,54435751;772169753,31451767;808459715,18145250;826604697,0;867330099,4435506;885475080,45161512;926603704,58871256;944748685,81452012;981038647,77016507;999183628,58871256;1035473591,63306762;1053618572,122178019;1094747196,122178019;1112892177,117742513;1153617579,149597508;1176198000,212904270;1212487962,231049520;1230632943,235888254;1267326127,267340021;1285471109,249194770;1321761071,272178754;1339906052,308469255;1380631454,358469500;1398776435,326614505;1439905059,358469500;1458050040,421776262;1494340003,421776262;1512484984,340324250;1548774946,326614505;1571355367,453631257;1607645329,562502759;1625790311,934278775;1666918934,1011698510;1685063916,1011698510;1725789318,1011698510;1743934299,1011698510" o:connectangles="0,0,0,0,0,0,0,0,0,0,0,0,0,0,0,0,0,0,0,0,0,0,0,0,0,0,0,0,0,0,0,0,0,0,0,0,0,0,0,0,0,0,0,0,0,0,0,0,0,0,0,0,0,0,0,0,0,0,0,0,0,0"/>
                      </v:shape>
                      <v:shape id="Freeform 509" o:spid="_x0000_s1886" style="position:absolute;top:7715;width:25031;height:9004;visibility:visible;mso-wrap-style:square;v-text-anchor:top" coordsize="3942,14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" path="m,1418r,-34l34,1384r,-67l79,1317r,-57l124,1260r,-22l169,1238r,-23l214,1215r,-45l270,1170r,-22l315,1148r,-34l360,1114r,-22l417,1092r,-23l462,1069r45,l552,1069r,-45l597,1024r,-45l642,979r,-22l687,957r,-12l732,945r,-33l777,912r,-23l822,889r,-67l879,822r,-34l935,788r,-11l980,777r,-12l1025,765r,-22l1070,743r,-11l1115,732r,-23l1160,709r,-45l1205,664r,-23l1250,641r,-33l1295,608r,-34l1352,574r,-23l1397,551r,-33l1442,518r,-57l1487,461r,-45l1532,416r,-45l1588,371r,-45l1633,326r,-45l1678,281r,-33l1735,248r,-45l1780,203r,-34l1825,169r,-11l1870,158r,-68l1915,90r,-22l1960,68r,-34l2005,34r,-23l2050,11r,-11l2106,r,11l2151,11r,57l2196,68r,45l2253,113r,33l2298,146r,23l2343,169r,45l2388,214r,-23l2433,191r,-33l2478,158r,56l2523,214r,11l2568,225r,56l2613,281r,23l2658,304r,34l2715,338r,-79l2760,259r,67l2816,326r,102l2861,428r,112l2917,540r,79l2962,619r,79l3007,698r,22l3052,720r,23l3097,743r,34l3143,777r,11l3188,788r,-34l3233,754r,-34l3278,720r,12l3323,732r,22l3368,754r,68l3424,822r,45l3469,867r,22l3514,889r,23l3571,912r,11l3616,923r,67l3661,990r,12l3706,1002r,-102l3751,900r,-112l3796,788r45,l3841,777r56,l3897,945r45,l3942,1215e" filled="f" strokecolor="red" strokeweight="1.7pt">
                        <v:path arrowok="t" o:connecttype="custom" o:connectlocs="13709404,558054103;31854202,508055036;68143800,499184234;86288599,471765391;127013592,462894589;145158390,440314365;186286601,431040344;204431400,431040344;240720997,412895522;258865796,385879897;295155394,381041277;313300193,358461053;354428403,331445428;377008597,313300606;413298195,308461986;431442994,295155783;467732591,285881763;485877390,258462919;522166988,245156716;545150400,222173274;581439997,208867070;599584796,167738806;640309789,149593983;658454588,113304337;699582798,99998134;717727597,68143890;754017195,63708489;772161993,27418843;808451591,13709422;826596390,0;867321383,4435401;885466182,45563666;926594392,58869869;944739191,86288713;981028789,77014692;999173587,86288713;1035463185,90724114;1053607984,122578358;1094736194,136287780;1112880993,131449160;1153605986,172577425;1176186180,249592117;1212475778,281446361;1230620576,299591184;1267313392,313300606;1285458191,304026585;1321747788,290317164;1339892587,304026585;1380617580,331445428;1398762379,358461053;1439890589,367735074;1458035388,399186100;1494324986,404024719;1512469785,317736007;1548759382,317736007;1571339576,381041277" o:connectangles="0,0,0,0,0,0,0,0,0,0,0,0,0,0,0,0,0,0,0,0,0,0,0,0,0,0,0,0,0,0,0,0,0,0,0,0,0,0,0,0,0,0,0,0,0,0,0,0,0,0,0,0,0,0,0,0"/>
                      </v:shape>
                      <v:shape id="Freeform 510" o:spid="_x0000_s1887" style="position:absolute;left:25031;top:15430;width:2718;height:7791;visibility:visible;mso-wrap-style:square;v-text-anchor:top" coordsize="428,12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" path="m,l45,r,270l90,270r,709l147,979r,248l192,1227r45,l293,1227r45,l383,1227r45,e" filled="f" strokecolor="red" strokeweight="1.7pt">
                        <v:path arrowok="t" o:connecttype="custom" o:connectlocs="0,0;18146661,0;18146661,108866279;36293321,108866279;36293321,394741062;59279091,394741062;59279091,494736755;77425752,494736755;77425752,494736755;95572412,494736755;95572412,494736755;118154923,494736755;118154923,494736755;136301584,494736755;136301584,494736755;154448244,494736755;154448244,494736755;172594905,494736755;172594905,494736755" o:connectangles="0,0,0,0,0,0,0,0,0,0,0,0,0,0,0,0,0,0,0"/>
                      </v:shape>
                      <v:shape id="Freeform 511" o:spid="_x0000_s1888" style="position:absolute;top:7213;width:27749;height:16008;visibility:visible;mso-wrap-style:square;v-text-anchor:top" coordsize="4370,25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" path="m,1497r,-23l34,1474r,-78l79,1396r,-57l124,1339r,-22l169,1317r,-34l214,1283r,-56l270,1227r,-11l315,1216r,-34l360,1182r,-34l417,1148r,-11l462,1137r45,l552,1137r,-45l597,1092r,-45l642,1047r,-23l687,1024r,-11l732,1013r,-34l777,979r,-33l822,946r,-57l879,889r,-45l935,844r,-11l980,833r,-11l1025,822r,-11l1070,811r,-23l1115,788r,-45l1160,743r,-56l1205,687r45,l1250,642r45,l1295,585r57,l1352,563r45,l1397,540r45,l1442,484r45,l1487,439r45,l1532,383r56,l1588,338r45,l1633,315r45,l1678,270r57,l1735,214r45,l1780,192r45,l1825,147r45,l1870,113r45,l1915,102r45,l1960,68r45,l2005,34r45,l2050,r56,l2106,12r45,l2151,90r45,l2196,158r57,l2253,180r45,l2298,90r45,l2343,158r45,l2388,147r45,l2433,102r45,l2478,158r45,l2523,124r45,l2568,248r45,l2613,304r45,l2715,304r,-79l2760,225r56,l2816,349r45,l2861,428r56,l2917,473r45,l2962,507r45,l3007,462r45,l3052,563r45,l3097,720r46,l3143,811r45,l3188,822r45,l3233,799r45,l3278,844r45,l3323,901r45,l3368,923r56,l3424,979r45,l3469,934r45,l3571,934r,45l3616,979r,57l3661,1036r,-12l3706,1024r,-157l3751,867r,-113l3796,754r,11l3841,765r56,l3897,1058r45,l3942,1182r45,l3987,1407r45,l4032,2116r57,l4089,2521r45,l4179,2521r56,l4280,2521r45,l4370,2521e" filled="f" strokecolor="blue" strokeweight=".55pt">
                        <v:path arrowok="t" o:connecttype="custom" o:connectlocs="13709541,594350309;31854522,539915240;68144485,531044339;86289466,494754293;127014868,490318843;145159849,462899698;186288473,458464247;204433454,458464247;240723417,440319224;258868398,412900079;295158360,408464629;313303341,381448705;354431965,358465010;377012386,335884537;413302348,331449087;431447329,317739514;467737292,299594491;485882273,277014018;522172235,258868995;545155878,227014399;581445840,217740276;599590821,177014780;640316223,154434307;658461205,127015161;699589829,108870138;717734810,77418765;754024772,59273742;772169753,41128719;808459715,27419146;826604697,0;867330099,4838673;885475080,63709192;926603704,72580092;944748685,63709192;981038647,59273742;999183628,63709192;1035473591,49999619;1053618572,122579711;1094747196,122579711;1112892177,90725115;1153617579,140724734;1176198000,190724353;1212487962,204433926;1230632943,227014399;1267326127,290320368;1285471109,331449087;1321761071,322174964;1339906052,363303682;1380631454,372174583;1398776435,376610033;1439905059,376610033;1458050040,417738751;1494340003,412900079;1512484984,304029941;1548774946,308465391;1571355367,426609652;1607645329,476609270;1625790311,853219303;1666918934,1016524510;1685063916,1016524510;1725789318,1016524510;1743934299,1016524510" o:connectangles="0,0,0,0,0,0,0,0,0,0,0,0,0,0,0,0,0,0,0,0,0,0,0,0,0,0,0,0,0,0,0,0,0,0,0,0,0,0,0,0,0,0,0,0,0,0,0,0,0,0,0,0,0,0,0,0,0,0,0,0,0,0"/>
                      </v:shape>
                      <v:shape id="Freeform 512" o:spid="_x0000_s1889" style="position:absolute;top:7645;width:27749;height:15576;visibility:visible;mso-wrap-style:square;v-text-anchor:top" coordsize="4370,24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" path="m,1463r,-34l34,1429r,-68l79,1361r,-56l124,1305r,-22l169,1283r,-34l214,1249r,-45l270,1204r,-23l315,1181r,-22l360,1159r,-34l417,1125r,-11l462,1114r45,l552,1114r,-56l597,1058r,-45l642,1013r,-23l687,990r,-11l732,979r,-34l777,945r,-34l822,911r,-67l879,844r,-45l935,799r,-11l980,788r,-12l1025,776r,-11l1070,765r,-11l1115,754r,-45l1160,709r,-45l1205,664r45,l1250,619r45,l1295,551r57,l1352,540r45,l1397,506r45,l1442,450r45,l1487,405r45,l1532,360r56,l1588,315r45,l1633,281r45,l1678,236r57,l1735,180r45,l1780,146r45,l1825,112r45,l1870,79r45,l1915,67r45,l1960,45r45,l2005,22r45,l2050,r56,l2151,r,79l2196,79r,45l2253,124r,22l2298,146r,-22l2343,124r,67l2388,191r,-22l2433,169r,-135l2478,34r,33l2523,67r,45l2568,112r,113l2613,225r,45l2658,270r,22l2715,292r,-78l2760,214r,67l2816,281r,101l2861,382r,90l2917,472r,34l2962,506r,68l3007,574r,-45l3052,529r,112l3097,641r,79l3143,720r,68l3188,788r,-79l3233,709r,-12l3278,697r,46l3323,743r,22l3368,765r,101l3424,866r,102l3469,968r45,l3514,934r57,l3571,833r45,l3616,990r45,l3661,1001r45,l3706,844r45,l3751,686r45,l3796,709r45,l3841,776r56,l3897,1024r45,l3942,1193r45,l3987,1418r45,l4032,2115r57,l4089,2453r45,l4179,2453r56,l4280,2453r45,l4370,2453e" filled="f" strokecolor="aqua" strokeweight=".55pt">
                        <v:path arrowok="t" o:connecttype="custom" o:connectlocs="13709541,576197427;31854522,526198490;68144485,517327711;86289466,485473550;127014868,476199553;145159849,453619388;186288473,449183999;204433454,449183999;240723417,426603834;258868398,399185062;295158360,394749672;313303341,367330900;354431965,340315345;377012386,317735180;413302348,312896574;431447329,304025794;467737292,285881019;485882273,267736243;522172235,249591468;545155878,217737306;581445840,204027920;599590821,163302980;640316223,145158204;658461205,113304043;699589829,95159267;717734810,58869716;754024772,45160330;772169753,27015555;808459715,18144776;826604697,0;867330099,0;885475080,49998937;926603704,58869716;944748685,77014492;981038647,68143713;999183628,27015555;1035473591,45160330;1053618572,108868653;1094747196,117739432;1112892177,113304043;1153617579,154028983;1176198000,204027920;1212487962,231446692;1230632943,258462247;1267326127,290316408;1285471109,285881019;1321761071,281042412;1339906052,308461184;1380631454,349186125;1398776435,390314283;1439905059,376604897;1458050040,399185062;1494340003,403620451;1512484984,276607023;1548774946,285881019;1571355367,412894448;1607645329,481038160;1625790311,852804450;1666918934,989091875;1685063916,989091875;1725789318,989091875;1743934299,989091875" o:connectangles="0,0,0,0,0,0,0,0,0,0,0,0,0,0,0,0,0,0,0,0,0,0,0,0,0,0,0,0,0,0,0,0,0,0,0,0,0,0,0,0,0,0,0,0,0,0,0,0,0,0,0,0,0,0,0,0,0,0,0,0,0,0"/>
                      </v:shape>
                      <v:rect id="Rectangle 513" o:spid="_x0000_s1890" style="position:absolute;width:25819;height:12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" strokecolor="white" strokeweight=".55pt"/>
                      <v:rect id="Rectangle 514" o:spid="_x0000_s1891" style="position:absolute;left:25888;width:3652;height:12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" strokecolor="white" strokeweight=".55pt"/>
                      <v:rect id="Rectangle 515" o:spid="_x0000_s1892" style="position:absolute;left:26174;top:70;width:693;height:251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" stroked="f">
                        <v:textbox style="mso-fit-shape-to-text:t" inset="0,0,0,0">
                          <w:txbxContent>
                            <w:p w14:paraId="5BE7CB3D" w14:textId="77777777" w:rsidR="00742970" w:rsidRDefault="00742970" w:rsidP="00F91B99"/>
                          </w:txbxContent>
                        </v:textbox>
                      </v:rect>
                      <v:rect id="Rectangle 516" o:spid="_x0000_s1893" style="position:absolute;left:27533;top:21932;width:2007;height:1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" strokecolor="white" strokeweight=".55pt"/>
                      <v:rect id="Rectangle 517" o:spid="_x0000_s1894" style="position:absolute;left:27533;top:21933;width:692;height:251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" stroked="f">
                        <v:textbox style="mso-fit-shape-to-text:t" inset="0,0,0,0">
                          <w:txbxContent>
                            <w:p w14:paraId="77365CAA" w14:textId="77777777" w:rsidR="00742970" w:rsidRDefault="00742970" w:rsidP="00F91B99"/>
                          </w:txbxContent>
                        </v:textbox>
                      </v:rect>
                      <v:rect id="Rectangle 518" o:spid="_x0000_s1895" style="position:absolute;left:27533;top:1289;width:2007;height:205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" strokecolor="white" strokeweight=".55pt"/>
                      <v:rect id="Rectangle 519" o:spid="_x0000_s1896" style="position:absolute;left:28111;top:20790;width:1289;height:178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" filled="f" stroked="f">
                        <v:textbox style="mso-fit-shape-to-text:t" inset="0,0,0,0">
                          <w:txbxContent>
                            <w:p w14:paraId="0E1D9BB8" w14:textId="77777777" w:rsidR="00742970" w:rsidRDefault="00742970" w:rsidP="00F91B99">
                              <w:r>
                                <w:rPr>
                                  <w:rFonts w:ascii="Arial" w:hAnsi="Arial" w:cs="Arial"/>
                                  <w:color w:val="000000"/>
                                  <w:sz w:val="14"/>
                                  <w:szCs w:val="14"/>
                                  <w:lang w:val="en-US"/>
                                </w:rPr>
                                <w:t>-70</w:t>
                              </w:r>
                            </w:p>
                          </w:txbxContent>
                        </v:textbox>
                      </v:rect>
                      <v:rect id="Rectangle 520" o:spid="_x0000_s1897" style="position:absolute;left:28111;top:18789;width:1289;height:17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" filled="f" stroked="f">
                        <v:textbox style="mso-fit-shape-to-text:t" inset="0,0,0,0">
                          <w:txbxContent>
                            <w:p w14:paraId="0BC8DA10" w14:textId="77777777" w:rsidR="00742970" w:rsidRDefault="00742970" w:rsidP="00F91B99">
                              <w:r>
                                <w:rPr>
                                  <w:rFonts w:ascii="Arial" w:hAnsi="Arial" w:cs="Arial"/>
                                  <w:color w:val="000000"/>
                                  <w:sz w:val="14"/>
                                  <w:szCs w:val="14"/>
                                  <w:lang w:val="en-US"/>
                                </w:rPr>
                                <w:t>-65</w:t>
                              </w:r>
                            </w:p>
                          </w:txbxContent>
                        </v:textbox>
                      </v:rect>
                      <v:rect id="Rectangle 521" o:spid="_x0000_s1898" style="position:absolute;left:28111;top:16218;width:1289;height:178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" filled="f" stroked="f">
                        <v:textbox style="mso-fit-shape-to-text:t" inset="0,0,0,0">
                          <w:txbxContent>
                            <w:p w14:paraId="5F508C23" w14:textId="77777777" w:rsidR="00742970" w:rsidRDefault="00742970" w:rsidP="00F91B99">
                              <w:r>
                                <w:rPr>
                                  <w:rFonts w:ascii="Arial" w:hAnsi="Arial" w:cs="Arial"/>
                                  <w:color w:val="000000"/>
                                  <w:sz w:val="14"/>
                                  <w:szCs w:val="14"/>
                                  <w:lang w:val="en-US"/>
                                </w:rPr>
                                <w:t>-60</w:t>
                              </w:r>
                            </w:p>
                          </w:txbxContent>
                        </v:textbox>
                      </v:rect>
                      <v:rect id="Rectangle 522" o:spid="_x0000_s1899" style="position:absolute;left:28111;top:13646;width:1289;height:178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" filled="f" stroked="f">
                        <v:textbox style="mso-fit-shape-to-text:t" inset="0,0,0,0">
                          <w:txbxContent>
                            <w:p w14:paraId="631AEF08" w14:textId="77777777" w:rsidR="00742970" w:rsidRDefault="00742970" w:rsidP="00F91B99">
                              <w:r>
                                <w:rPr>
                                  <w:rFonts w:ascii="Arial" w:hAnsi="Arial" w:cs="Arial"/>
                                  <w:color w:val="000000"/>
                                  <w:sz w:val="14"/>
                                  <w:szCs w:val="14"/>
                                  <w:lang w:val="en-US"/>
                                </w:rPr>
                                <w:t>-55</w:t>
                              </w:r>
                            </w:p>
                          </w:txbxContent>
                        </v:textbox>
                      </v:rect>
                      <v:rect id="Rectangle 523" o:spid="_x0000_s1900" style="position:absolute;left:28111;top:11074;width:1289;height:17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" filled="f" stroked="f">
                        <v:textbox style="mso-fit-shape-to-text:t" inset="0,0,0,0">
                          <w:txbxContent>
                            <w:p w14:paraId="09A168AE" w14:textId="77777777" w:rsidR="00742970" w:rsidRDefault="00742970" w:rsidP="00F91B99">
                              <w:r>
                                <w:rPr>
                                  <w:rFonts w:ascii="Arial" w:hAnsi="Arial" w:cs="Arial"/>
                                  <w:color w:val="000000"/>
                                  <w:sz w:val="14"/>
                                  <w:szCs w:val="14"/>
                                  <w:lang w:val="en-US"/>
                                </w:rPr>
                                <w:t>-50</w:t>
                              </w:r>
                            </w:p>
                          </w:txbxContent>
                        </v:textbox>
                      </v:rect>
                      <v:rect id="Rectangle 524" o:spid="_x0000_s1901" style="position:absolute;left:28111;top:8503;width:1289;height:178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" filled="f" stroked="f">
                        <v:textbox style="mso-fit-shape-to-text:t" inset="0,0,0,0">
                          <w:txbxContent>
                            <w:p w14:paraId="0E37642D" w14:textId="77777777" w:rsidR="00742970" w:rsidRDefault="00742970" w:rsidP="00F91B99">
                              <w:r>
                                <w:rPr>
                                  <w:rFonts w:ascii="Arial" w:hAnsi="Arial" w:cs="Arial"/>
                                  <w:color w:val="000000"/>
                                  <w:sz w:val="14"/>
                                  <w:szCs w:val="14"/>
                                  <w:lang w:val="en-US"/>
                                </w:rPr>
                                <w:t>-45</w:t>
                              </w:r>
                            </w:p>
                          </w:txbxContent>
                        </v:textbox>
                      </v:rect>
                      <v:rect id="Rectangle 525" o:spid="_x0000_s1902" style="position:absolute;left:28111;top:5931;width:1289;height:178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" filled="f" stroked="f">
                        <v:textbox style="mso-fit-shape-to-text:t" inset="0,0,0,0">
                          <w:txbxContent>
                            <w:p w14:paraId="01845C9A" w14:textId="77777777" w:rsidR="00742970" w:rsidRDefault="00742970" w:rsidP="00F91B99">
                              <w:r>
                                <w:rPr>
                                  <w:rFonts w:ascii="Arial" w:hAnsi="Arial" w:cs="Arial"/>
                                  <w:color w:val="000000"/>
                                  <w:sz w:val="14"/>
                                  <w:szCs w:val="14"/>
                                  <w:lang w:val="en-US"/>
                                </w:rPr>
                                <w:t>-40</w:t>
                              </w:r>
                            </w:p>
                          </w:txbxContent>
                        </v:textbox>
                      </v:rect>
                      <v:rect id="Rectangle 526" o:spid="_x0000_s1903" style="position:absolute;left:28111;top:3359;width:1289;height:178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" filled="f" stroked="f">
                        <v:textbox style="mso-fit-shape-to-text:t" inset="0,0,0,0">
                          <w:txbxContent>
                            <w:p w14:paraId="5087AA0C" w14:textId="77777777" w:rsidR="00742970" w:rsidRDefault="00742970" w:rsidP="00F91B99">
                              <w:r>
                                <w:rPr>
                                  <w:rFonts w:ascii="Arial" w:hAnsi="Arial" w:cs="Arial"/>
                                  <w:color w:val="000000"/>
                                  <w:sz w:val="14"/>
                                  <w:szCs w:val="14"/>
                                  <w:lang w:val="en-US"/>
                                </w:rPr>
                                <w:t>-35</w:t>
                              </w:r>
                            </w:p>
                          </w:txbxContent>
                        </v:textbox>
                      </v:rect>
                      <v:rect id="Rectangle 527" o:spid="_x0000_s1904" style="position:absolute;left:28111;top:1289;width:1289;height:178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" filled="f" stroked="f">
                        <v:textbox style="mso-fit-shape-to-text:t" inset="0,0,0,0">
                          <w:txbxContent>
                            <w:p w14:paraId="58C8B364" w14:textId="77777777" w:rsidR="00742970" w:rsidRDefault="00742970" w:rsidP="00F91B99">
                              <w:r>
                                <w:rPr>
                                  <w:rFonts w:ascii="Arial" w:hAnsi="Arial" w:cs="Arial"/>
                                  <w:color w:val="000000"/>
                                  <w:sz w:val="14"/>
                                  <w:szCs w:val="14"/>
                                  <w:lang w:val="en-US"/>
                                </w:rPr>
                                <w:t>-30</w:t>
                              </w:r>
                            </w:p>
                          </w:txbxContent>
                        </v:textbox>
                      </v:rect>
                      <v:line id="Line 528" o:spid="_x0000_s1905" style="position:absolute;flip:x;visibility:visible;mso-wrap-style:square" from="27463,19361" to="27609,193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" strokecolor="#3f3f3f" strokeweight=".55pt"/>
                      <v:line id="Line 529" o:spid="_x0000_s1906" style="position:absolute;flip:x;visibility:visible;mso-wrap-style:square" from="27463,16789" to="27609,16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" strokecolor="#3f3f3f" strokeweight=".55pt"/>
                      <v:line id="Line 530" o:spid="_x0000_s1907" style="position:absolute;flip:x;visibility:visible;mso-wrap-style:square" from="27463,14217" to="27609,142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" strokecolor="#3f3f3f" strokeweight=".55pt"/>
                      <v:line id="Line 531" o:spid="_x0000_s1908" style="position:absolute;flip:x;visibility:visible;mso-wrap-style:square" from="27463,11645" to="27609,116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" strokecolor="#3f3f3f" strokeweight=".55pt"/>
                      <v:line id="Line 532" o:spid="_x0000_s1909" style="position:absolute;flip:x;visibility:visible;mso-wrap-style:square" from="27463,9074" to="27609,90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" strokecolor="#3f3f3f" strokeweight=".55pt"/>
                      <v:line id="Line 533" o:spid="_x0000_s1910" style="position:absolute;flip:x;visibility:visible;mso-wrap-style:square" from="27463,6502" to="27609,65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" strokecolor="#3f3f3f" strokeweight=".55pt"/>
                      <v:line id="Line 534" o:spid="_x0000_s1911" style="position:absolute;flip:x;visibility:visible;mso-wrap-style:square" from="27463,3930" to="27609,3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" strokecolor="#3f3f3f" strokeweight=".55pt"/>
                      <v:line id="Line 535" o:spid="_x0000_s1912" style="position:absolute;flip:x;visibility:visible;mso-wrap-style:square" from="27463,1358" to="27609,13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" strokecolor="#3f3f3f" strokeweight=".55pt"/>
                      <v:rect id="Rectangle 536" o:spid="_x0000_s1913" style="position:absolute;top:21932;width:27463;height:1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" strokecolor="white" strokeweight=".55pt"/>
                      <v:rect id="Rectangle 537" o:spid="_x0000_s1914" style="position:absolute;left:12948;top:22002;width:1581;height:17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" filled="f" stroked="f">
                        <v:textbox style="mso-fit-shape-to-text:t" inset="0,0,0,0">
                          <w:txbxContent>
                            <w:p w14:paraId="072DAF96" w14:textId="77777777" w:rsidR="00742970" w:rsidRDefault="00742970" w:rsidP="00F91B99">
                              <w:r>
                                <w:rPr>
                                  <w:rFonts w:ascii="Arial" w:hAnsi="Arial" w:cs="Arial"/>
                                  <w:color w:val="000000"/>
                                  <w:sz w:val="14"/>
                                  <w:szCs w:val="14"/>
                                  <w:lang w:val="en-US"/>
                                </w:rPr>
                                <w:t>f/Hz</w:t>
                              </w:r>
                            </w:p>
                          </w:txbxContent>
                        </v:textbox>
                      </v:rect>
                      <v:rect id="Rectangle 538" o:spid="_x0000_s1915" style="position:absolute;top:22002;width:991;height:17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" filled="f" stroked="f">
                        <v:textbox style="mso-fit-shape-to-text:t" inset="0,0,0,0">
                          <w:txbxContent>
                            <w:p w14:paraId="1E87B275" w14:textId="77777777" w:rsidR="00742970" w:rsidRDefault="00742970" w:rsidP="00F91B99">
                              <w:r>
                                <w:rPr>
                                  <w:rFonts w:ascii="Arial" w:hAnsi="Arial" w:cs="Arial"/>
                                  <w:color w:val="000000"/>
                                  <w:sz w:val="14"/>
                                  <w:szCs w:val="14"/>
                                  <w:lang w:val="en-US"/>
                                </w:rPr>
                                <w:t>50</w:t>
                              </w:r>
                            </w:p>
                          </w:txbxContent>
                        </v:textbox>
                      </v:rect>
                      <v:rect id="Rectangle 539" o:spid="_x0000_s1916" style="position:absolute;left:2934;top:22002;width:1486;height:17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" filled="f" stroked="f">
                        <v:textbox style="mso-fit-shape-to-text:t" inset="0,0,0,0">
                          <w:txbxContent>
                            <w:p w14:paraId="68600EC8" w14:textId="77777777" w:rsidR="00742970" w:rsidRDefault="00742970" w:rsidP="00F91B99">
                              <w:r>
                                <w:rPr>
                                  <w:rFonts w:ascii="Arial" w:hAnsi="Arial" w:cs="Arial"/>
                                  <w:color w:val="000000"/>
                                  <w:sz w:val="14"/>
                                  <w:szCs w:val="14"/>
                                  <w:lang w:val="en-US"/>
                                </w:rPr>
                                <w:t>100</w:t>
                              </w:r>
                            </w:p>
                          </w:txbxContent>
                        </v:textbox>
                      </v:rect>
                      <v:rect id="Rectangle 540" o:spid="_x0000_s1917" style="position:absolute;left:6509;top:22002;width:1486;height:17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" filled="f" stroked="f">
                        <v:textbox style="mso-fit-shape-to-text:t" inset="0,0,0,0">
                          <w:txbxContent>
                            <w:p w14:paraId="29412C45" w14:textId="77777777" w:rsidR="00742970" w:rsidRDefault="00742970" w:rsidP="00F91B99">
                              <w:r>
                                <w:rPr>
                                  <w:rFonts w:ascii="Arial" w:hAnsi="Arial" w:cs="Arial"/>
                                  <w:color w:val="000000"/>
                                  <w:sz w:val="14"/>
                                  <w:szCs w:val="14"/>
                                  <w:lang w:val="en-US"/>
                                </w:rPr>
                                <w:t>200</w:t>
                              </w:r>
                            </w:p>
                          </w:txbxContent>
                        </v:textbox>
                      </v:rect>
                      <v:rect id="Rectangle 541" o:spid="_x0000_s1918" style="position:absolute;left:18237;top:22002;width:1981;height:17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" filled="f" stroked="f">
                        <v:textbox style="mso-fit-shape-to-text:t" inset="0,0,0,0">
                          <w:txbxContent>
                            <w:p w14:paraId="369AB207" w14:textId="77777777" w:rsidR="00742970" w:rsidRDefault="00742970" w:rsidP="00F91B99">
                              <w:r>
                                <w:rPr>
                                  <w:rFonts w:ascii="Arial" w:hAnsi="Arial" w:cs="Arial"/>
                                  <w:color w:val="000000"/>
                                  <w:sz w:val="14"/>
                                  <w:szCs w:val="14"/>
                                  <w:lang w:val="en-US"/>
                                </w:rPr>
                                <w:t>2000</w:t>
                              </w:r>
                            </w:p>
                          </w:txbxContent>
                        </v:textbox>
                      </v:rect>
                      <v:rect id="Rectangle 542" o:spid="_x0000_s1919" style="position:absolute;left:22961;top:22002;width:1982;height:17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" filled="f" stroked="f">
                        <v:textbox style="mso-fit-shape-to-text:t" inset="0,0,0,0">
                          <w:txbxContent>
                            <w:p w14:paraId="6009A9D8" w14:textId="77777777" w:rsidR="00742970" w:rsidRDefault="00742970" w:rsidP="00F91B99">
                              <w:r>
                                <w:rPr>
                                  <w:rFonts w:ascii="Arial" w:hAnsi="Arial" w:cs="Arial"/>
                                  <w:color w:val="000000"/>
                                  <w:sz w:val="14"/>
                                  <w:szCs w:val="14"/>
                                  <w:lang w:val="en-US"/>
                                </w:rPr>
                                <w:t>5000</w:t>
                              </w:r>
                            </w:p>
                          </w:txbxContent>
                        </v:textbox>
                      </v:rect>
                      <v:rect id="Rectangle 543" o:spid="_x0000_s1920" style="position:absolute;left:26035;top:22002;width:1435;height:17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" filled="f" stroked="f">
                        <v:textbox style="mso-fit-shape-to-text:t" inset="0,0,0,0">
                          <w:txbxContent>
                            <w:p w14:paraId="537B16FD" w14:textId="77777777" w:rsidR="00742970" w:rsidRDefault="00742970" w:rsidP="00F91B99">
                              <w:r>
                                <w:rPr>
                                  <w:rFonts w:ascii="Arial" w:hAnsi="Arial" w:cs="Arial"/>
                                  <w:color w:val="000000"/>
                                  <w:sz w:val="14"/>
                                  <w:szCs w:val="14"/>
                                  <w:lang w:val="en-US"/>
                                </w:rPr>
                                <w:t>10k</w:t>
                              </w:r>
                            </w:p>
                          </w:txbxContent>
                        </v:textbox>
                      </v:rect>
                      <v:line id="Line 544" o:spid="_x0000_s1921" style="position:absolute;flip:y;visibility:visible;mso-wrap-style:square" from="69,21863" to="69,220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" strokecolor="#3f3f3f" strokeweight=".55pt"/>
                      <v:line id="Line 545" o:spid="_x0000_s1922" style="position:absolute;flip:y;visibility:visible;mso-wrap-style:square" from="3644,21863" to="3644,220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" strokecolor="#3f3f3f" strokeweight=".55pt"/>
                      <v:line id="Line 546" o:spid="_x0000_s1923" style="position:absolute;flip:y;visibility:visible;mso-wrap-style:square" from="7226,21863" to="7226,220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" strokecolor="#3f3f3f" strokeweight=".55pt"/>
                      <v:line id="Line 547" o:spid="_x0000_s1924" style="position:absolute;flip:y;visibility:visible;mso-wrap-style:square" from="12014,21863" to="12014,220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" strokecolor="#3f3f3f" strokeweight=".55pt"/>
                      <v:line id="Line 548" o:spid="_x0000_s1925" style="position:absolute;flip:y;visibility:visible;mso-wrap-style:square" from="15589,21863" to="15589,220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" strokecolor="#3f3f3f" strokeweight=".55pt"/>
                      <v:line id="Line 549" o:spid="_x0000_s1926" style="position:absolute;flip:y;visibility:visible;mso-wrap-style:square" from="19240,21863" to="19240,220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" strokecolor="#3f3f3f" strokeweight=".55pt"/>
                      <v:line id="Line 550" o:spid="_x0000_s1927" style="position:absolute;flip:y;visibility:visible;mso-wrap-style:square" from="23958,21863" to="23958,220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" strokecolor="#3f3f3f" strokeweight=".55pt"/>
                      <v:rect id="Rectangle 551" o:spid="_x0000_s1928" style="position:absolute;top:1289;width:27463;height:205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" filled="f" strokeweight=".55pt"/>
                      <v:group id="Gruppieren 607" o:spid="_x0000_s1929" style="position:absolute;left:12230;top:14379;width:12446;height:5414" coordorigin="12230,14379" coordsize="12446,54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">
                        <v:rect id="Rectangle 552" o:spid="_x0000_s1930" style="position:absolute;left:12230;top:15074;width:12446;height:47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" stroked="f"/>
                        <v:rect id="Rectangle 553" o:spid="_x0000_s1931" style="position:absolute;left:12299;top:15144;width:2509;height:1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" stroked="f"/>
                        <v:line id="Line 554" o:spid="_x0000_s1932" style="position:absolute;visibility:visible;mso-wrap-style:square" from="12376,15646" to="14808,156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" strokecolor="lime" strokeweight=".55pt"/>
                        <v:rect id="Rectangle 555" o:spid="_x0000_s1933" style="position:absolute;left:15303;top:14379;width:8573;height:178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" filled="f" stroked="f">
                          <v:textbox style="mso-fit-shape-to-text:t" inset="0,0,0,0">
                            <w:txbxContent>
                              <w:p w14:paraId="5AE1AF3F" w14:textId="77777777" w:rsidR="00742970" w:rsidRDefault="00742970" w:rsidP="00F91B99">
                                <w:r>
                                  <w:rPr>
                                    <w:rFonts w:ascii="Arial" w:hAnsi="Arial" w:cs="Arial"/>
                                    <w:color w:val="000000"/>
                                    <w:sz w:val="14"/>
                                    <w:szCs w:val="14"/>
                                    <w:lang w:val="en-US"/>
                                  </w:rPr>
                                  <w:t>Room1 (RT60=27ms)</w:t>
                                </w:r>
                              </w:p>
                            </w:txbxContent>
                          </v:textbox>
                        </v:rect>
                        <v:rect id="Rectangle 556" o:spid="_x0000_s1934" style="position:absolute;left:12299;top:16287;width:2509;height:1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" stroked="f"/>
                        <v:line id="Line 557" o:spid="_x0000_s1935" style="position:absolute;visibility:visible;mso-wrap-style:square" from="12515,16789" to="14808,16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" strokecolor="red" strokeweight="1.7pt"/>
                        <v:rect id="Rectangle 558" o:spid="_x0000_s1936" style="position:absolute;left:15303;top:15420;width:3760;height:178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" filled="f" stroked="f">
                          <v:textbox style="mso-fit-shape-to-text:t" inset="0,0,0,0">
                            <w:txbxContent>
                              <w:p w14:paraId="4F9C8C76" w14:textId="77777777" w:rsidR="00742970" w:rsidRDefault="00742970" w:rsidP="00F91B99">
                                <w:r>
                                  <w:rPr>
                                    <w:rFonts w:ascii="Arial" w:hAnsi="Arial" w:cs="Arial"/>
                                    <w:color w:val="000000"/>
                                    <w:sz w:val="14"/>
                                    <w:szCs w:val="14"/>
                                    <w:lang w:val="en-US"/>
                                  </w:rPr>
                                  <w:t>reference</w:t>
                                </w:r>
                              </w:p>
                            </w:txbxContent>
                          </v:textbox>
                        </v:rect>
                        <v:rect id="Rectangle 559" o:spid="_x0000_s1937" style="position:absolute;left:12299;top:17430;width:2509;height:1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" stroked="f"/>
                        <v:line id="Line 560" o:spid="_x0000_s1938" style="position:absolute;visibility:visible;mso-wrap-style:square" from="12376,17932" to="14808,17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" strokecolor="blue" strokeweight=".55pt"/>
                        <v:rect id="Rectangle 561" o:spid="_x0000_s1939" style="position:absolute;left:15303;top:16665;width:9068;height:178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" filled="f" stroked="f">
                          <v:textbox style="mso-fit-shape-to-text:t" inset="0,0,0,0">
                            <w:txbxContent>
                              <w:p w14:paraId="067BC804" w14:textId="77777777" w:rsidR="00742970" w:rsidRDefault="00742970" w:rsidP="00F91B99">
                                <w:r>
                                  <w:rPr>
                                    <w:rFonts w:ascii="Arial" w:hAnsi="Arial" w:cs="Arial"/>
                                    <w:color w:val="000000"/>
                                    <w:sz w:val="14"/>
                                    <w:szCs w:val="14"/>
                                    <w:lang w:val="en-US"/>
                                  </w:rPr>
                                  <w:t>Room4 (RT60=264ms)</w:t>
                                </w:r>
                              </w:p>
                            </w:txbxContent>
                          </v:textbox>
                        </v:rect>
                        <v:rect id="Rectangle 562" o:spid="_x0000_s1940" style="position:absolute;left:12299;top:18573;width:2509;height:1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" stroked="f"/>
                        <v:line id="Line 563" o:spid="_x0000_s1941" style="position:absolute;visibility:visible;mso-wrap-style:square" from="12376,19075" to="14808,190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" strokecolor="aqua" strokeweight=".55pt"/>
                        <v:rect id="Rectangle 564" o:spid="_x0000_s1942" style="position:absolute;left:15303;top:17808;width:9068;height:178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" filled="f" stroked="f">
                          <v:textbox style="mso-fit-shape-to-text:t" inset="0,0,0,0">
                            <w:txbxContent>
                              <w:p w14:paraId="1AEE5715" w14:textId="77777777" w:rsidR="00742970" w:rsidRDefault="00742970" w:rsidP="00F91B99">
                                <w:r>
                                  <w:rPr>
                                    <w:rFonts w:ascii="Arial" w:hAnsi="Arial" w:cs="Arial"/>
                                    <w:color w:val="000000"/>
                                    <w:sz w:val="14"/>
                                    <w:szCs w:val="14"/>
                                    <w:lang w:val="en-US"/>
                                  </w:rPr>
                                  <w:t>Room2 (RT60=123ms)</w:t>
                                </w:r>
                              </w:p>
                            </w:txbxContent>
                          </v:textbox>
                        </v:rect>
                      </v:group>
                      <w10:anchorlock/>
                    </v:group>
                  </w:pict>
                </mc:Fallback>
              </mc:AlternateContent>
            </w:r>
          </w:p>
        </w:tc>
        <w:tc>
          <w:tcPr>
            <w:tcW w:w="2481" w:type="pct"/>
            <w:shd w:val="clear" w:color="auto" w:fill="auto"/>
          </w:tcPr>
          <w:p w14:paraId="62180297" w14:textId="4E4B9A6B" w:rsidR="00F91B99" w:rsidRPr="00D3733D" w:rsidRDefault="00F91B99" w:rsidP="007F27D7">
            <w:pPr>
              <w:jc w:val="center"/>
              <w:rPr>
                <w:b/>
                <w:lang w:eastAsia="x-none"/>
              </w:rPr>
            </w:pPr>
            <w:r w:rsidRPr="00D3733D">
              <w:rPr>
                <w:b/>
                <w:lang w:eastAsia="x-none"/>
              </w:rPr>
              <w:t xml:space="preserve">Car </w:t>
            </w:r>
            <w:r w:rsidR="00833814" w:rsidRPr="00D3733D">
              <w:rPr>
                <w:b/>
                <w:lang w:eastAsia="x-none"/>
              </w:rPr>
              <w:t>n</w:t>
            </w:r>
            <w:r w:rsidRPr="00D3733D">
              <w:rPr>
                <w:b/>
                <w:lang w:eastAsia="x-none"/>
              </w:rPr>
              <w:t>oise - unprocessed</w:t>
            </w:r>
          </w:p>
          <w:p w14:paraId="4E28360B" w14:textId="77777777" w:rsidR="00F91B99" w:rsidRPr="00D3733D" w:rsidRDefault="00F91B99" w:rsidP="007F27D7">
            <w:pPr>
              <w:jc w:val="center"/>
              <w:rPr>
                <w:b/>
                <w:lang w:eastAsia="x-none"/>
              </w:rPr>
            </w:pPr>
            <w:r w:rsidRPr="00D3733D">
              <w:rPr>
                <w:b/>
                <w:noProof/>
                <w:lang w:eastAsia="en-GB"/>
              </w:rPr>
              <w:drawing>
                <wp:inline distT="0" distB="0" distL="0" distR="0" wp14:anchorId="312A0FBB" wp14:editId="35AA57DE">
                  <wp:extent cx="2924175" cy="2286000"/>
                  <wp:effectExtent l="0" t="0" r="9525" b="0"/>
                  <wp:docPr id="230" name="Grafik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11"/>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924175" cy="2286000"/>
                          </a:xfrm>
                          <a:prstGeom prst="rect">
                            <a:avLst/>
                          </a:prstGeom>
                          <a:noFill/>
                          <a:ln>
                            <a:noFill/>
                          </a:ln>
                        </pic:spPr>
                      </pic:pic>
                    </a:graphicData>
                  </a:graphic>
                </wp:inline>
              </w:drawing>
            </w:r>
          </w:p>
        </w:tc>
      </w:tr>
      <w:tr w:rsidR="00F91B99" w:rsidRPr="00D3733D" w14:paraId="47BD73DF" w14:textId="77777777" w:rsidTr="000B27DF">
        <w:trPr>
          <w:trHeight w:val="417"/>
          <w:jc w:val="center"/>
        </w:trPr>
        <w:tc>
          <w:tcPr>
            <w:tcW w:w="2519" w:type="pct"/>
            <w:shd w:val="clear" w:color="auto" w:fill="auto"/>
          </w:tcPr>
          <w:p w14:paraId="6E0EC8A9" w14:textId="77777777" w:rsidR="00F91B99" w:rsidRPr="00D3733D" w:rsidRDefault="00F91B99" w:rsidP="007F27D7">
            <w:pPr>
              <w:jc w:val="center"/>
              <w:rPr>
                <w:b/>
                <w:lang w:eastAsia="x-none"/>
              </w:rPr>
            </w:pPr>
            <w:r w:rsidRPr="00D3733D">
              <w:rPr>
                <w:b/>
                <w:lang w:eastAsia="x-none"/>
              </w:rPr>
              <w:t>Mix - processed</w:t>
            </w:r>
            <w:r w:rsidRPr="00D3733D">
              <w:rPr>
                <w:b/>
                <w:lang w:eastAsia="de-DE"/>
              </w:rPr>
              <w:t xml:space="preserve"> </w:t>
            </w:r>
            <w:r w:rsidRPr="00D3733D">
              <w:rPr>
                <w:b/>
                <w:noProof/>
                <w:lang w:eastAsia="en-GB"/>
              </w:rPr>
              <w:drawing>
                <wp:inline distT="0" distB="0" distL="0" distR="0" wp14:anchorId="62F9BECE" wp14:editId="2219D8E7">
                  <wp:extent cx="2743200" cy="2190750"/>
                  <wp:effectExtent l="0" t="0" r="0" b="0"/>
                  <wp:docPr id="231" name="Grafik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13"/>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743200" cy="2190750"/>
                          </a:xfrm>
                          <a:prstGeom prst="rect">
                            <a:avLst/>
                          </a:prstGeom>
                          <a:noFill/>
                          <a:ln>
                            <a:noFill/>
                          </a:ln>
                        </pic:spPr>
                      </pic:pic>
                    </a:graphicData>
                  </a:graphic>
                </wp:inline>
              </w:drawing>
            </w:r>
          </w:p>
        </w:tc>
        <w:tc>
          <w:tcPr>
            <w:tcW w:w="2481" w:type="pct"/>
            <w:shd w:val="clear" w:color="auto" w:fill="auto"/>
          </w:tcPr>
          <w:p w14:paraId="4834F6CD" w14:textId="77777777" w:rsidR="00F91B99" w:rsidRPr="00D3733D" w:rsidRDefault="00F91B99" w:rsidP="007F27D7">
            <w:pPr>
              <w:jc w:val="center"/>
              <w:rPr>
                <w:b/>
                <w:lang w:eastAsia="x-none"/>
              </w:rPr>
            </w:pPr>
            <w:r w:rsidRPr="00D3733D">
              <w:rPr>
                <w:b/>
                <w:lang w:eastAsia="x-none"/>
              </w:rPr>
              <w:t>Mix - unprocessed</w:t>
            </w:r>
          </w:p>
          <w:p w14:paraId="32ECF69B" w14:textId="77777777" w:rsidR="00F91B99" w:rsidRPr="00D3733D" w:rsidRDefault="00F91B99" w:rsidP="007F27D7">
            <w:pPr>
              <w:jc w:val="center"/>
              <w:rPr>
                <w:b/>
                <w:lang w:eastAsia="x-none"/>
              </w:rPr>
            </w:pPr>
            <w:r w:rsidRPr="00D3733D">
              <w:rPr>
                <w:b/>
                <w:noProof/>
                <w:lang w:eastAsia="en-GB"/>
              </w:rPr>
              <w:drawing>
                <wp:inline distT="0" distB="0" distL="0" distR="0" wp14:anchorId="54A2D741" wp14:editId="0628C171">
                  <wp:extent cx="2743200" cy="2190750"/>
                  <wp:effectExtent l="0" t="0" r="0" b="0"/>
                  <wp:docPr id="232" name="Grafik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12"/>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743200" cy="2190750"/>
                          </a:xfrm>
                          <a:prstGeom prst="rect">
                            <a:avLst/>
                          </a:prstGeom>
                          <a:noFill/>
                          <a:ln>
                            <a:noFill/>
                          </a:ln>
                        </pic:spPr>
                      </pic:pic>
                    </a:graphicData>
                  </a:graphic>
                </wp:inline>
              </w:drawing>
            </w:r>
          </w:p>
        </w:tc>
      </w:tr>
      <w:tr w:rsidR="00F91B99" w:rsidRPr="00D3733D" w14:paraId="6B1F2335" w14:textId="77777777" w:rsidTr="000B27DF">
        <w:trPr>
          <w:trHeight w:val="417"/>
          <w:jc w:val="center"/>
        </w:trPr>
        <w:tc>
          <w:tcPr>
            <w:tcW w:w="2519" w:type="pct"/>
            <w:tcBorders>
              <w:bottom w:val="single" w:sz="4" w:space="0" w:color="auto"/>
            </w:tcBorders>
            <w:shd w:val="clear" w:color="auto" w:fill="auto"/>
          </w:tcPr>
          <w:p w14:paraId="4A130A80" w14:textId="31931286" w:rsidR="00F91B99" w:rsidRPr="00D3733D" w:rsidRDefault="00F91B99" w:rsidP="007F27D7">
            <w:pPr>
              <w:jc w:val="center"/>
              <w:rPr>
                <w:b/>
                <w:lang w:eastAsia="x-none"/>
              </w:rPr>
            </w:pPr>
            <w:r w:rsidRPr="00D3733D">
              <w:rPr>
                <w:b/>
                <w:lang w:eastAsia="x-none"/>
              </w:rPr>
              <w:t xml:space="preserve">Single </w:t>
            </w:r>
            <w:r w:rsidR="00833814" w:rsidRPr="00D3733D">
              <w:rPr>
                <w:b/>
                <w:lang w:eastAsia="x-none"/>
              </w:rPr>
              <w:t>s</w:t>
            </w:r>
            <w:r w:rsidRPr="00D3733D">
              <w:rPr>
                <w:b/>
                <w:lang w:eastAsia="x-none"/>
              </w:rPr>
              <w:t>peaker – processed</w:t>
            </w:r>
            <w:r w:rsidRPr="00D3733D">
              <w:rPr>
                <w:b/>
                <w:lang w:eastAsia="de-DE"/>
              </w:rPr>
              <w:t xml:space="preserve"> </w:t>
            </w:r>
            <w:r w:rsidRPr="00D3733D">
              <w:rPr>
                <w:b/>
                <w:noProof/>
                <w:lang w:eastAsia="en-GB"/>
              </w:rPr>
              <w:drawing>
                <wp:inline distT="0" distB="0" distL="0" distR="0" wp14:anchorId="6491C3F2" wp14:editId="47170816">
                  <wp:extent cx="2743200" cy="2190750"/>
                  <wp:effectExtent l="0" t="0" r="0" b="0"/>
                  <wp:docPr id="233" name="Grafik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14"/>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2743200" cy="2190750"/>
                          </a:xfrm>
                          <a:prstGeom prst="rect">
                            <a:avLst/>
                          </a:prstGeom>
                          <a:noFill/>
                          <a:ln>
                            <a:noFill/>
                          </a:ln>
                        </pic:spPr>
                      </pic:pic>
                    </a:graphicData>
                  </a:graphic>
                </wp:inline>
              </w:drawing>
            </w:r>
          </w:p>
        </w:tc>
        <w:tc>
          <w:tcPr>
            <w:tcW w:w="2481" w:type="pct"/>
            <w:tcBorders>
              <w:bottom w:val="single" w:sz="4" w:space="0" w:color="auto"/>
            </w:tcBorders>
            <w:shd w:val="clear" w:color="auto" w:fill="auto"/>
          </w:tcPr>
          <w:p w14:paraId="5786BE32" w14:textId="08B83B90" w:rsidR="00F91B99" w:rsidRPr="00D3733D" w:rsidRDefault="00F91B99" w:rsidP="007F27D7">
            <w:pPr>
              <w:jc w:val="center"/>
              <w:rPr>
                <w:b/>
                <w:lang w:eastAsia="x-none"/>
              </w:rPr>
            </w:pPr>
            <w:r w:rsidRPr="00D3733D">
              <w:rPr>
                <w:b/>
                <w:lang w:eastAsia="x-none"/>
              </w:rPr>
              <w:t xml:space="preserve">Single </w:t>
            </w:r>
            <w:r w:rsidR="00833814" w:rsidRPr="00D3733D">
              <w:rPr>
                <w:b/>
                <w:lang w:eastAsia="x-none"/>
              </w:rPr>
              <w:t>s</w:t>
            </w:r>
            <w:r w:rsidRPr="00D3733D">
              <w:rPr>
                <w:b/>
                <w:lang w:eastAsia="x-none"/>
              </w:rPr>
              <w:t>peaker – unprocessed</w:t>
            </w:r>
          </w:p>
          <w:p w14:paraId="673B5B01" w14:textId="77777777" w:rsidR="00F91B99" w:rsidRPr="00D3733D" w:rsidRDefault="00F91B99" w:rsidP="007F27D7">
            <w:pPr>
              <w:jc w:val="center"/>
              <w:rPr>
                <w:b/>
                <w:lang w:eastAsia="x-none"/>
              </w:rPr>
            </w:pPr>
            <w:r w:rsidRPr="00D3733D">
              <w:rPr>
                <w:b/>
                <w:noProof/>
                <w:lang w:eastAsia="en-GB"/>
              </w:rPr>
              <w:drawing>
                <wp:inline distT="0" distB="0" distL="0" distR="0" wp14:anchorId="599E006B" wp14:editId="1D82ED34">
                  <wp:extent cx="2743200" cy="2190750"/>
                  <wp:effectExtent l="0" t="0" r="0" b="0"/>
                  <wp:docPr id="234" name="Grafik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16"/>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2743200" cy="2190750"/>
                          </a:xfrm>
                          <a:prstGeom prst="rect">
                            <a:avLst/>
                          </a:prstGeom>
                          <a:noFill/>
                          <a:ln>
                            <a:noFill/>
                          </a:ln>
                        </pic:spPr>
                      </pic:pic>
                    </a:graphicData>
                  </a:graphic>
                </wp:inline>
              </w:drawing>
            </w:r>
          </w:p>
        </w:tc>
      </w:tr>
      <w:tr w:rsidR="00F91B99" w:rsidRPr="00D3733D" w14:paraId="3EAD5196" w14:textId="77777777" w:rsidTr="000B27DF">
        <w:trPr>
          <w:trHeight w:val="36"/>
          <w:jc w:val="center"/>
        </w:trPr>
        <w:tc>
          <w:tcPr>
            <w:tcW w:w="5000" w:type="pct"/>
            <w:gridSpan w:val="2"/>
            <w:tcBorders>
              <w:top w:val="single" w:sz="4" w:space="0" w:color="auto"/>
              <w:left w:val="nil"/>
              <w:bottom w:val="nil"/>
              <w:right w:val="nil"/>
            </w:tcBorders>
            <w:shd w:val="clear" w:color="auto" w:fill="auto"/>
            <w:vAlign w:val="center"/>
          </w:tcPr>
          <w:p w14:paraId="24968D09" w14:textId="59AF517A" w:rsidR="00F91B99" w:rsidRPr="00D3733D" w:rsidRDefault="00F91B99" w:rsidP="007F27D7">
            <w:pPr>
              <w:jc w:val="center"/>
              <w:rPr>
                <w:b/>
              </w:rPr>
            </w:pPr>
          </w:p>
        </w:tc>
      </w:tr>
    </w:tbl>
    <w:p w14:paraId="232A693C" w14:textId="3390E8AC" w:rsidR="000B27DF" w:rsidRPr="00D3733D" w:rsidRDefault="000B27DF" w:rsidP="0013688E">
      <w:pPr>
        <w:pStyle w:val="FigureNoTitle0"/>
      </w:pPr>
      <w:r w:rsidRPr="00D3733D">
        <w:t>Figure III.</w:t>
      </w:r>
      <w:r w:rsidR="00206D08" w:rsidRPr="00D3733D">
        <w:t>2</w:t>
      </w:r>
      <w:r w:rsidR="003E6EC7" w:rsidRPr="00D3733D">
        <w:t>2</w:t>
      </w:r>
      <w:r w:rsidRPr="00D3733D">
        <w:t xml:space="preserve"> – Phone 1, hands-free mode, </w:t>
      </w:r>
      <w:r w:rsidR="0044145F" w:rsidRPr="00D3733D">
        <w:t>c</w:t>
      </w:r>
      <w:r w:rsidRPr="00D3733D">
        <w:t xml:space="preserve">omparison of </w:t>
      </w:r>
      <w:r w:rsidR="0044145F" w:rsidRPr="00D3733D">
        <w:t>one-twelf</w:t>
      </w:r>
      <w:r w:rsidRPr="00D3733D">
        <w:t>th</w:t>
      </w:r>
      <w:r w:rsidR="00997D17" w:rsidRPr="00D3733D">
        <w:t>-</w:t>
      </w:r>
      <w:r w:rsidR="0044145F" w:rsidRPr="00D3733D">
        <w:t>o</w:t>
      </w:r>
      <w:r w:rsidR="00FC6D5D" w:rsidRPr="00D3733D">
        <w:t>ctave spectra</w:t>
      </w:r>
      <w:r w:rsidR="00FC6D5D" w:rsidRPr="00D3733D">
        <w:br/>
      </w:r>
      <w:r w:rsidRPr="00D3733D">
        <w:t>(</w:t>
      </w:r>
      <w:r w:rsidR="00DD3C33" w:rsidRPr="00D3733D">
        <w:t xml:space="preserve">left: </w:t>
      </w:r>
      <w:r w:rsidRPr="00D3733D">
        <w:t>processed</w:t>
      </w:r>
      <w:r w:rsidR="00DD3C33" w:rsidRPr="00D3733D">
        <w:t>;</w:t>
      </w:r>
      <w:r w:rsidRPr="00D3733D">
        <w:t xml:space="preserve"> </w:t>
      </w:r>
      <w:r w:rsidR="00DD3C33" w:rsidRPr="00D3733D">
        <w:t>right:</w:t>
      </w:r>
      <w:r w:rsidRPr="00D3733D">
        <w:t xml:space="preserve"> unprocessed)</w:t>
      </w:r>
    </w:p>
    <w:p w14:paraId="1A1FADA1" w14:textId="77777777" w:rsidR="00F91B99" w:rsidRPr="00D3733D" w:rsidRDefault="00F91B99" w:rsidP="00F91B99">
      <w:r w:rsidRPr="00D3733D">
        <w:br w:type="page"/>
      </w:r>
    </w:p>
    <w:tbl>
      <w:tblPr>
        <w:tblW w:w="9944" w:type="dxa"/>
        <w:jc w:val="center"/>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4972"/>
        <w:gridCol w:w="4972"/>
      </w:tblGrid>
      <w:tr w:rsidR="00F91B99" w:rsidRPr="00D3733D" w14:paraId="7A73A04D" w14:textId="77777777" w:rsidTr="007F27D7">
        <w:trPr>
          <w:trHeight w:val="417"/>
          <w:jc w:val="center"/>
        </w:trPr>
        <w:tc>
          <w:tcPr>
            <w:tcW w:w="0" w:type="auto"/>
            <w:shd w:val="clear" w:color="auto" w:fill="auto"/>
          </w:tcPr>
          <w:p w14:paraId="4C54AD90" w14:textId="28A88628" w:rsidR="00F91B99" w:rsidRPr="00D3733D" w:rsidRDefault="00F91B99" w:rsidP="007F27D7">
            <w:pPr>
              <w:jc w:val="center"/>
              <w:rPr>
                <w:b/>
                <w:lang w:eastAsia="x-none"/>
              </w:rPr>
            </w:pPr>
            <w:r w:rsidRPr="00D3733D">
              <w:rPr>
                <w:b/>
                <w:lang w:eastAsia="x-none"/>
              </w:rPr>
              <w:lastRenderedPageBreak/>
              <w:t xml:space="preserve">Car </w:t>
            </w:r>
            <w:r w:rsidR="0044145F" w:rsidRPr="00D3733D">
              <w:rPr>
                <w:b/>
                <w:lang w:eastAsia="x-none"/>
              </w:rPr>
              <w:t>n</w:t>
            </w:r>
            <w:r w:rsidRPr="00D3733D">
              <w:rPr>
                <w:b/>
                <w:lang w:eastAsia="x-none"/>
              </w:rPr>
              <w:t>oise - processed</w:t>
            </w:r>
          </w:p>
          <w:p w14:paraId="6793505E" w14:textId="77777777" w:rsidR="00F91B99" w:rsidRPr="00D3733D" w:rsidRDefault="00F91B99" w:rsidP="007F27D7">
            <w:pPr>
              <w:jc w:val="center"/>
              <w:rPr>
                <w:b/>
                <w:lang w:eastAsia="x-none"/>
              </w:rPr>
            </w:pPr>
            <w:r w:rsidRPr="00D3733D">
              <w:rPr>
                <w:b/>
                <w:noProof/>
                <w:lang w:eastAsia="en-GB"/>
              </w:rPr>
              <w:drawing>
                <wp:inline distT="0" distB="0" distL="0" distR="0" wp14:anchorId="42D29FAF" wp14:editId="2544D478">
                  <wp:extent cx="2743200" cy="2190750"/>
                  <wp:effectExtent l="0" t="0" r="0" b="0"/>
                  <wp:docPr id="235" name="Grafik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25"/>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2743200" cy="2190750"/>
                          </a:xfrm>
                          <a:prstGeom prst="rect">
                            <a:avLst/>
                          </a:prstGeom>
                          <a:noFill/>
                          <a:ln>
                            <a:noFill/>
                          </a:ln>
                        </pic:spPr>
                      </pic:pic>
                    </a:graphicData>
                  </a:graphic>
                </wp:inline>
              </w:drawing>
            </w:r>
          </w:p>
        </w:tc>
        <w:tc>
          <w:tcPr>
            <w:tcW w:w="0" w:type="auto"/>
            <w:shd w:val="clear" w:color="auto" w:fill="auto"/>
          </w:tcPr>
          <w:p w14:paraId="197F04EF" w14:textId="0ACC5807" w:rsidR="00F91B99" w:rsidRPr="00D3733D" w:rsidRDefault="00F91B99" w:rsidP="007F27D7">
            <w:pPr>
              <w:jc w:val="center"/>
              <w:rPr>
                <w:b/>
                <w:lang w:eastAsia="x-none"/>
              </w:rPr>
            </w:pPr>
            <w:r w:rsidRPr="00D3733D">
              <w:rPr>
                <w:b/>
                <w:lang w:eastAsia="x-none"/>
              </w:rPr>
              <w:t xml:space="preserve">Car </w:t>
            </w:r>
            <w:r w:rsidR="0044145F" w:rsidRPr="00D3733D">
              <w:rPr>
                <w:b/>
                <w:lang w:eastAsia="x-none"/>
              </w:rPr>
              <w:t>n</w:t>
            </w:r>
            <w:r w:rsidRPr="00D3733D">
              <w:rPr>
                <w:b/>
                <w:lang w:eastAsia="x-none"/>
              </w:rPr>
              <w:t>oise - unprocessed</w:t>
            </w:r>
          </w:p>
          <w:p w14:paraId="38ED160C" w14:textId="77777777" w:rsidR="00F91B99" w:rsidRPr="00D3733D" w:rsidRDefault="00F91B99" w:rsidP="007F27D7">
            <w:pPr>
              <w:jc w:val="center"/>
              <w:rPr>
                <w:b/>
                <w:lang w:eastAsia="x-none"/>
              </w:rPr>
            </w:pPr>
            <w:r w:rsidRPr="00D3733D">
              <w:rPr>
                <w:b/>
                <w:noProof/>
                <w:lang w:eastAsia="en-GB"/>
              </w:rPr>
              <w:drawing>
                <wp:inline distT="0" distB="0" distL="0" distR="0" wp14:anchorId="5C97B58A" wp14:editId="431C66F1">
                  <wp:extent cx="2743200" cy="2190750"/>
                  <wp:effectExtent l="0" t="0" r="0" b="0"/>
                  <wp:docPr id="236" name="Grafik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24"/>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2743200" cy="2190750"/>
                          </a:xfrm>
                          <a:prstGeom prst="rect">
                            <a:avLst/>
                          </a:prstGeom>
                          <a:noFill/>
                          <a:ln>
                            <a:noFill/>
                          </a:ln>
                        </pic:spPr>
                      </pic:pic>
                    </a:graphicData>
                  </a:graphic>
                </wp:inline>
              </w:drawing>
            </w:r>
          </w:p>
        </w:tc>
      </w:tr>
      <w:tr w:rsidR="00F91B99" w:rsidRPr="00D3733D" w14:paraId="0683353C" w14:textId="77777777" w:rsidTr="007F27D7">
        <w:trPr>
          <w:trHeight w:val="417"/>
          <w:jc w:val="center"/>
        </w:trPr>
        <w:tc>
          <w:tcPr>
            <w:tcW w:w="0" w:type="auto"/>
            <w:shd w:val="clear" w:color="auto" w:fill="auto"/>
          </w:tcPr>
          <w:p w14:paraId="40D990ED" w14:textId="77777777" w:rsidR="00F91B99" w:rsidRPr="00D3733D" w:rsidRDefault="00F91B99" w:rsidP="007F27D7">
            <w:pPr>
              <w:jc w:val="center"/>
              <w:rPr>
                <w:b/>
                <w:lang w:eastAsia="x-none"/>
              </w:rPr>
            </w:pPr>
            <w:r w:rsidRPr="00D3733D">
              <w:rPr>
                <w:b/>
                <w:lang w:eastAsia="x-none"/>
              </w:rPr>
              <w:t>Mix - processed</w:t>
            </w:r>
          </w:p>
          <w:p w14:paraId="75999DC0" w14:textId="77777777" w:rsidR="00F91B99" w:rsidRPr="00D3733D" w:rsidRDefault="00F91B99" w:rsidP="007F27D7">
            <w:pPr>
              <w:jc w:val="center"/>
              <w:rPr>
                <w:b/>
                <w:lang w:eastAsia="x-none"/>
              </w:rPr>
            </w:pPr>
            <w:r w:rsidRPr="00D3733D">
              <w:rPr>
                <w:b/>
                <w:noProof/>
                <w:lang w:eastAsia="en-GB"/>
              </w:rPr>
              <w:drawing>
                <wp:inline distT="0" distB="0" distL="0" distR="0" wp14:anchorId="33A61666" wp14:editId="05B621A6">
                  <wp:extent cx="2743200" cy="2190750"/>
                  <wp:effectExtent l="0" t="0" r="0" b="0"/>
                  <wp:docPr id="237" name="Grafik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26"/>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743200" cy="2190750"/>
                          </a:xfrm>
                          <a:prstGeom prst="rect">
                            <a:avLst/>
                          </a:prstGeom>
                          <a:noFill/>
                          <a:ln>
                            <a:noFill/>
                          </a:ln>
                        </pic:spPr>
                      </pic:pic>
                    </a:graphicData>
                  </a:graphic>
                </wp:inline>
              </w:drawing>
            </w:r>
          </w:p>
        </w:tc>
        <w:tc>
          <w:tcPr>
            <w:tcW w:w="0" w:type="auto"/>
            <w:shd w:val="clear" w:color="auto" w:fill="auto"/>
          </w:tcPr>
          <w:p w14:paraId="2145BDCC" w14:textId="77777777" w:rsidR="00F91B99" w:rsidRPr="00D3733D" w:rsidRDefault="00F91B99" w:rsidP="007F27D7">
            <w:pPr>
              <w:jc w:val="center"/>
              <w:rPr>
                <w:b/>
                <w:lang w:eastAsia="x-none"/>
              </w:rPr>
            </w:pPr>
            <w:r w:rsidRPr="00D3733D">
              <w:rPr>
                <w:b/>
                <w:lang w:eastAsia="x-none"/>
              </w:rPr>
              <w:t>Mix - unprocessed</w:t>
            </w:r>
          </w:p>
          <w:p w14:paraId="0B8EF615" w14:textId="77777777" w:rsidR="00F91B99" w:rsidRPr="00D3733D" w:rsidRDefault="00F91B99" w:rsidP="007F27D7">
            <w:pPr>
              <w:jc w:val="center"/>
              <w:rPr>
                <w:b/>
                <w:lang w:eastAsia="x-none"/>
              </w:rPr>
            </w:pPr>
            <w:r w:rsidRPr="00D3733D">
              <w:rPr>
                <w:b/>
                <w:noProof/>
                <w:lang w:eastAsia="en-GB"/>
              </w:rPr>
              <w:drawing>
                <wp:inline distT="0" distB="0" distL="0" distR="0" wp14:anchorId="37358192" wp14:editId="1AB89495">
                  <wp:extent cx="2743200" cy="2190750"/>
                  <wp:effectExtent l="0" t="0" r="0" b="0"/>
                  <wp:docPr id="238" name="Grafik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27"/>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2743200" cy="2190750"/>
                          </a:xfrm>
                          <a:prstGeom prst="rect">
                            <a:avLst/>
                          </a:prstGeom>
                          <a:noFill/>
                          <a:ln>
                            <a:noFill/>
                          </a:ln>
                        </pic:spPr>
                      </pic:pic>
                    </a:graphicData>
                  </a:graphic>
                </wp:inline>
              </w:drawing>
            </w:r>
          </w:p>
        </w:tc>
      </w:tr>
      <w:tr w:rsidR="00F91B99" w:rsidRPr="00D3733D" w14:paraId="7EAB4456" w14:textId="77777777" w:rsidTr="007F27D7">
        <w:trPr>
          <w:trHeight w:val="417"/>
          <w:jc w:val="center"/>
        </w:trPr>
        <w:tc>
          <w:tcPr>
            <w:tcW w:w="0" w:type="auto"/>
            <w:tcBorders>
              <w:bottom w:val="single" w:sz="4" w:space="0" w:color="auto"/>
            </w:tcBorders>
            <w:shd w:val="clear" w:color="auto" w:fill="auto"/>
          </w:tcPr>
          <w:p w14:paraId="729DFBB6" w14:textId="05BB7D8A" w:rsidR="00F91B99" w:rsidRPr="00D3733D" w:rsidRDefault="00F91B99" w:rsidP="007F27D7">
            <w:pPr>
              <w:jc w:val="center"/>
              <w:rPr>
                <w:b/>
                <w:lang w:eastAsia="x-none"/>
              </w:rPr>
            </w:pPr>
            <w:r w:rsidRPr="00D3733D">
              <w:rPr>
                <w:b/>
                <w:lang w:eastAsia="x-none"/>
              </w:rPr>
              <w:t xml:space="preserve">Single </w:t>
            </w:r>
            <w:r w:rsidR="0044145F" w:rsidRPr="00D3733D">
              <w:rPr>
                <w:b/>
                <w:lang w:eastAsia="x-none"/>
              </w:rPr>
              <w:t>sp</w:t>
            </w:r>
            <w:r w:rsidRPr="00D3733D">
              <w:rPr>
                <w:b/>
                <w:lang w:eastAsia="x-none"/>
              </w:rPr>
              <w:t>eaker – processed</w:t>
            </w:r>
          </w:p>
          <w:p w14:paraId="31CE68CF" w14:textId="77777777" w:rsidR="00F91B99" w:rsidRPr="00D3733D" w:rsidRDefault="00F91B99" w:rsidP="007F27D7">
            <w:pPr>
              <w:jc w:val="center"/>
              <w:rPr>
                <w:b/>
                <w:lang w:eastAsia="x-none"/>
              </w:rPr>
            </w:pPr>
            <w:r w:rsidRPr="00D3733D">
              <w:rPr>
                <w:b/>
                <w:noProof/>
                <w:lang w:eastAsia="en-GB"/>
              </w:rPr>
              <w:drawing>
                <wp:inline distT="0" distB="0" distL="0" distR="0" wp14:anchorId="3628EA1A" wp14:editId="5AA9B658">
                  <wp:extent cx="2743200" cy="2190750"/>
                  <wp:effectExtent l="0" t="0" r="0" b="0"/>
                  <wp:docPr id="239" name="Grafik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29"/>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743200" cy="2190750"/>
                          </a:xfrm>
                          <a:prstGeom prst="rect">
                            <a:avLst/>
                          </a:prstGeom>
                          <a:noFill/>
                          <a:ln>
                            <a:noFill/>
                          </a:ln>
                        </pic:spPr>
                      </pic:pic>
                    </a:graphicData>
                  </a:graphic>
                </wp:inline>
              </w:drawing>
            </w:r>
          </w:p>
        </w:tc>
        <w:tc>
          <w:tcPr>
            <w:tcW w:w="0" w:type="auto"/>
            <w:tcBorders>
              <w:bottom w:val="single" w:sz="4" w:space="0" w:color="auto"/>
            </w:tcBorders>
            <w:shd w:val="clear" w:color="auto" w:fill="auto"/>
          </w:tcPr>
          <w:p w14:paraId="5697920F" w14:textId="62547A3F" w:rsidR="00F91B99" w:rsidRPr="00D3733D" w:rsidRDefault="00F91B99" w:rsidP="007F27D7">
            <w:pPr>
              <w:jc w:val="center"/>
              <w:rPr>
                <w:b/>
                <w:lang w:eastAsia="x-none"/>
              </w:rPr>
            </w:pPr>
            <w:r w:rsidRPr="00D3733D">
              <w:rPr>
                <w:b/>
                <w:lang w:eastAsia="x-none"/>
              </w:rPr>
              <w:t xml:space="preserve">Single </w:t>
            </w:r>
            <w:r w:rsidR="0044145F" w:rsidRPr="00D3733D">
              <w:rPr>
                <w:b/>
                <w:lang w:eastAsia="x-none"/>
              </w:rPr>
              <w:t>sp</w:t>
            </w:r>
            <w:r w:rsidRPr="00D3733D">
              <w:rPr>
                <w:b/>
                <w:lang w:eastAsia="x-none"/>
              </w:rPr>
              <w:t>eaker – unprocessed</w:t>
            </w:r>
          </w:p>
          <w:p w14:paraId="0FCB2085" w14:textId="77777777" w:rsidR="00F91B99" w:rsidRPr="00D3733D" w:rsidRDefault="00F91B99" w:rsidP="007F27D7">
            <w:pPr>
              <w:jc w:val="center"/>
              <w:rPr>
                <w:b/>
                <w:lang w:eastAsia="x-none"/>
              </w:rPr>
            </w:pPr>
            <w:r w:rsidRPr="00D3733D">
              <w:rPr>
                <w:b/>
                <w:noProof/>
                <w:lang w:eastAsia="en-GB"/>
              </w:rPr>
              <w:drawing>
                <wp:inline distT="0" distB="0" distL="0" distR="0" wp14:anchorId="3BC53213" wp14:editId="171ED028">
                  <wp:extent cx="2743200" cy="2190750"/>
                  <wp:effectExtent l="0" t="0" r="0" b="0"/>
                  <wp:docPr id="240" name="Grafik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28"/>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743200" cy="2190750"/>
                          </a:xfrm>
                          <a:prstGeom prst="rect">
                            <a:avLst/>
                          </a:prstGeom>
                          <a:noFill/>
                          <a:ln>
                            <a:noFill/>
                          </a:ln>
                        </pic:spPr>
                      </pic:pic>
                    </a:graphicData>
                  </a:graphic>
                </wp:inline>
              </w:drawing>
            </w:r>
          </w:p>
        </w:tc>
      </w:tr>
      <w:tr w:rsidR="00F91B99" w:rsidRPr="00D3733D" w14:paraId="6CAD248A" w14:textId="77777777" w:rsidTr="007F27D7">
        <w:trPr>
          <w:trHeight w:val="36"/>
          <w:jc w:val="center"/>
        </w:trPr>
        <w:tc>
          <w:tcPr>
            <w:tcW w:w="0" w:type="auto"/>
            <w:gridSpan w:val="2"/>
            <w:tcBorders>
              <w:top w:val="single" w:sz="4" w:space="0" w:color="auto"/>
              <w:left w:val="nil"/>
              <w:bottom w:val="nil"/>
              <w:right w:val="nil"/>
            </w:tcBorders>
            <w:shd w:val="clear" w:color="auto" w:fill="auto"/>
            <w:vAlign w:val="center"/>
          </w:tcPr>
          <w:p w14:paraId="0B699606" w14:textId="2A71DFFA" w:rsidR="00F91B99" w:rsidRPr="00D3733D" w:rsidRDefault="00F91B99" w:rsidP="007F27D7">
            <w:pPr>
              <w:jc w:val="center"/>
              <w:rPr>
                <w:b/>
              </w:rPr>
            </w:pPr>
          </w:p>
        </w:tc>
      </w:tr>
    </w:tbl>
    <w:p w14:paraId="79DA4D1F" w14:textId="23C3C0AE" w:rsidR="00F91B99" w:rsidRPr="00D3733D" w:rsidRDefault="000B27DF" w:rsidP="00DD3C33">
      <w:pPr>
        <w:pStyle w:val="FigureNoTitle0"/>
      </w:pPr>
      <w:r w:rsidRPr="00D3733D">
        <w:t>Figure III.</w:t>
      </w:r>
      <w:r w:rsidR="003E6EC7" w:rsidRPr="00D3733D">
        <w:t>23</w:t>
      </w:r>
      <w:r w:rsidRPr="00D3733D">
        <w:t xml:space="preserve"> – Phone 5, hands-free mode, </w:t>
      </w:r>
      <w:r w:rsidR="0044145F" w:rsidRPr="00D3733D">
        <w:t>co</w:t>
      </w:r>
      <w:r w:rsidRPr="00D3733D">
        <w:t xml:space="preserve">mparison of </w:t>
      </w:r>
      <w:r w:rsidR="0044145F" w:rsidRPr="00D3733D">
        <w:t>one-twelf</w:t>
      </w:r>
      <w:r w:rsidRPr="00D3733D">
        <w:t>th</w:t>
      </w:r>
      <w:r w:rsidR="0053698E" w:rsidRPr="00D3733D">
        <w:t>-</w:t>
      </w:r>
      <w:r w:rsidR="0044145F" w:rsidRPr="00D3733D">
        <w:t>oct</w:t>
      </w:r>
      <w:r w:rsidRPr="00D3733D">
        <w:t>ave spectra</w:t>
      </w:r>
      <w:r w:rsidR="00DD34B8" w:rsidRPr="00D3733D">
        <w:br/>
      </w:r>
      <w:r w:rsidRPr="00D3733D">
        <w:t>(</w:t>
      </w:r>
      <w:r w:rsidR="00DD3C33" w:rsidRPr="00D3733D">
        <w:t xml:space="preserve">left: </w:t>
      </w:r>
      <w:r w:rsidRPr="00D3733D">
        <w:t>processed</w:t>
      </w:r>
      <w:r w:rsidR="00DD3C33" w:rsidRPr="00D3733D">
        <w:t>;</w:t>
      </w:r>
      <w:r w:rsidRPr="00D3733D">
        <w:t xml:space="preserve"> </w:t>
      </w:r>
      <w:r w:rsidR="00DD3C33" w:rsidRPr="00D3733D">
        <w:t>right:</w:t>
      </w:r>
      <w:r w:rsidRPr="00D3733D">
        <w:t xml:space="preserve"> unprocessed)</w:t>
      </w:r>
    </w:p>
    <w:p w14:paraId="46CD9480" w14:textId="77777777" w:rsidR="00F91B99" w:rsidRPr="00D3733D" w:rsidRDefault="00F91B99" w:rsidP="00F91B99"/>
    <w:tbl>
      <w:tblPr>
        <w:tblW w:w="5000" w:type="pct"/>
        <w:jc w:val="center"/>
        <w:tblBorders>
          <w:top w:val="single" w:sz="4" w:space="0" w:color="auto"/>
          <w:left w:val="single" w:sz="4" w:space="0" w:color="auto"/>
          <w:bottom w:val="single" w:sz="4" w:space="0" w:color="auto"/>
          <w:right w:val="single" w:sz="4" w:space="0" w:color="auto"/>
        </w:tblBorders>
        <w:tblLook w:val="04A0" w:firstRow="1" w:lastRow="0" w:firstColumn="1" w:lastColumn="0" w:noHBand="0" w:noVBand="1"/>
      </w:tblPr>
      <w:tblGrid>
        <w:gridCol w:w="4814"/>
        <w:gridCol w:w="4815"/>
      </w:tblGrid>
      <w:tr w:rsidR="00F91B99" w:rsidRPr="00D3733D" w14:paraId="461CD939" w14:textId="77777777" w:rsidTr="000B27DF">
        <w:trPr>
          <w:trHeight w:val="417"/>
          <w:jc w:val="center"/>
        </w:trPr>
        <w:tc>
          <w:tcPr>
            <w:tcW w:w="2500" w:type="pct"/>
            <w:shd w:val="clear" w:color="auto" w:fill="auto"/>
          </w:tcPr>
          <w:p w14:paraId="57C6BE40" w14:textId="64D20023" w:rsidR="00F91B99" w:rsidRPr="00D3733D" w:rsidRDefault="00F91B99" w:rsidP="00FC6D5D">
            <w:pPr>
              <w:keepNext/>
              <w:keepLines/>
              <w:jc w:val="center"/>
              <w:rPr>
                <w:b/>
                <w:lang w:eastAsia="x-none"/>
              </w:rPr>
            </w:pPr>
            <w:r w:rsidRPr="00D3733D">
              <w:rPr>
                <w:b/>
                <w:lang w:eastAsia="x-none"/>
              </w:rPr>
              <w:lastRenderedPageBreak/>
              <w:t xml:space="preserve">Car </w:t>
            </w:r>
            <w:r w:rsidR="0044145F" w:rsidRPr="00D3733D">
              <w:rPr>
                <w:b/>
                <w:lang w:eastAsia="x-none"/>
              </w:rPr>
              <w:t>n</w:t>
            </w:r>
            <w:r w:rsidRPr="00D3733D">
              <w:rPr>
                <w:b/>
                <w:lang w:eastAsia="x-none"/>
              </w:rPr>
              <w:t>oise - processed</w:t>
            </w:r>
          </w:p>
          <w:p w14:paraId="7E7D8F96" w14:textId="77777777" w:rsidR="00F91B99" w:rsidRPr="00D3733D" w:rsidRDefault="00F91B99" w:rsidP="00FC6D5D">
            <w:pPr>
              <w:keepNext/>
              <w:keepLines/>
              <w:jc w:val="center"/>
              <w:rPr>
                <w:b/>
                <w:lang w:eastAsia="x-none"/>
              </w:rPr>
            </w:pPr>
            <w:r w:rsidRPr="00D3733D">
              <w:rPr>
                <w:b/>
                <w:noProof/>
                <w:lang w:eastAsia="en-GB"/>
              </w:rPr>
              <w:drawing>
                <wp:inline distT="0" distB="0" distL="0" distR="0" wp14:anchorId="14244C6D" wp14:editId="4F94A66C">
                  <wp:extent cx="2743200" cy="2190750"/>
                  <wp:effectExtent l="0" t="0" r="0" b="0"/>
                  <wp:docPr id="241" name="Grafik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36"/>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743200" cy="2190750"/>
                          </a:xfrm>
                          <a:prstGeom prst="rect">
                            <a:avLst/>
                          </a:prstGeom>
                          <a:noFill/>
                          <a:ln>
                            <a:noFill/>
                          </a:ln>
                        </pic:spPr>
                      </pic:pic>
                    </a:graphicData>
                  </a:graphic>
                </wp:inline>
              </w:drawing>
            </w:r>
          </w:p>
        </w:tc>
        <w:tc>
          <w:tcPr>
            <w:tcW w:w="2500" w:type="pct"/>
            <w:shd w:val="clear" w:color="auto" w:fill="auto"/>
          </w:tcPr>
          <w:p w14:paraId="31FA74BD" w14:textId="496A1564" w:rsidR="00F91B99" w:rsidRPr="00D3733D" w:rsidRDefault="00F91B99" w:rsidP="00FC6D5D">
            <w:pPr>
              <w:keepNext/>
              <w:keepLines/>
              <w:jc w:val="center"/>
              <w:rPr>
                <w:b/>
                <w:lang w:eastAsia="x-none"/>
              </w:rPr>
            </w:pPr>
            <w:r w:rsidRPr="00D3733D">
              <w:rPr>
                <w:b/>
                <w:lang w:eastAsia="x-none"/>
              </w:rPr>
              <w:t xml:space="preserve">Car </w:t>
            </w:r>
            <w:r w:rsidR="0044145F" w:rsidRPr="00D3733D">
              <w:rPr>
                <w:b/>
                <w:lang w:eastAsia="x-none"/>
              </w:rPr>
              <w:t>n</w:t>
            </w:r>
            <w:r w:rsidRPr="00D3733D">
              <w:rPr>
                <w:b/>
                <w:lang w:eastAsia="x-none"/>
              </w:rPr>
              <w:t>oise - unprocessed</w:t>
            </w:r>
          </w:p>
          <w:p w14:paraId="705D4B40" w14:textId="77777777" w:rsidR="00F91B99" w:rsidRPr="00D3733D" w:rsidRDefault="00F91B99" w:rsidP="00FC6D5D">
            <w:pPr>
              <w:keepNext/>
              <w:keepLines/>
              <w:jc w:val="center"/>
              <w:rPr>
                <w:lang w:eastAsia="x-none"/>
              </w:rPr>
            </w:pPr>
            <w:r w:rsidRPr="00D3733D">
              <w:rPr>
                <w:b/>
                <w:noProof/>
                <w:lang w:eastAsia="en-GB"/>
              </w:rPr>
              <w:drawing>
                <wp:inline distT="0" distB="0" distL="0" distR="0" wp14:anchorId="14C15940" wp14:editId="5889A1D3">
                  <wp:extent cx="2743200" cy="2190750"/>
                  <wp:effectExtent l="0" t="0" r="0" b="0"/>
                  <wp:docPr id="242" name="Grafik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437"/>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2743200" cy="2190750"/>
                          </a:xfrm>
                          <a:prstGeom prst="rect">
                            <a:avLst/>
                          </a:prstGeom>
                          <a:noFill/>
                          <a:ln>
                            <a:noFill/>
                          </a:ln>
                        </pic:spPr>
                      </pic:pic>
                    </a:graphicData>
                  </a:graphic>
                </wp:inline>
              </w:drawing>
            </w:r>
          </w:p>
        </w:tc>
      </w:tr>
      <w:tr w:rsidR="00F91B99" w:rsidRPr="00D3733D" w14:paraId="212B59F0" w14:textId="77777777" w:rsidTr="000B27DF">
        <w:trPr>
          <w:trHeight w:val="417"/>
          <w:jc w:val="center"/>
        </w:trPr>
        <w:tc>
          <w:tcPr>
            <w:tcW w:w="2500" w:type="pct"/>
            <w:shd w:val="clear" w:color="auto" w:fill="auto"/>
          </w:tcPr>
          <w:p w14:paraId="5BC64D07" w14:textId="77777777" w:rsidR="00F91B99" w:rsidRPr="00D3733D" w:rsidRDefault="00F91B99" w:rsidP="00FC6D5D">
            <w:pPr>
              <w:keepNext/>
              <w:keepLines/>
              <w:jc w:val="center"/>
              <w:rPr>
                <w:b/>
                <w:lang w:eastAsia="x-none"/>
              </w:rPr>
            </w:pPr>
            <w:r w:rsidRPr="00D3733D">
              <w:rPr>
                <w:b/>
                <w:lang w:eastAsia="x-none"/>
              </w:rPr>
              <w:t>Mix - processed</w:t>
            </w:r>
          </w:p>
          <w:p w14:paraId="6185DFE8" w14:textId="77777777" w:rsidR="00F91B99" w:rsidRPr="00D3733D" w:rsidRDefault="00F91B99" w:rsidP="00FC6D5D">
            <w:pPr>
              <w:keepNext/>
              <w:keepLines/>
              <w:jc w:val="center"/>
              <w:rPr>
                <w:b/>
                <w:lang w:eastAsia="x-none"/>
              </w:rPr>
            </w:pPr>
            <w:r w:rsidRPr="00D3733D">
              <w:rPr>
                <w:b/>
                <w:noProof/>
                <w:lang w:eastAsia="en-GB"/>
              </w:rPr>
              <mc:AlternateContent>
                <mc:Choice Requires="wpc">
                  <w:drawing>
                    <wp:inline distT="0" distB="0" distL="0" distR="0" wp14:anchorId="3311F09F" wp14:editId="5248DCDA">
                      <wp:extent cx="2957830" cy="2453640"/>
                      <wp:effectExtent l="15240" t="8890" r="8255" b="4445"/>
                      <wp:docPr id="583" name="Zeichenbereich 890"/>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516" name="Rectangle 787"/>
                              <wps:cNvSpPr>
                                <a:spLocks noChangeArrowheads="1"/>
                              </wps:cNvSpPr>
                              <wps:spPr bwMode="auto">
                                <a:xfrm>
                                  <a:off x="6900" y="135802"/>
                                  <a:ext cx="2732428" cy="2043533"/>
                                </a:xfrm>
                                <a:prstGeom prst="rect">
                                  <a:avLst/>
                                </a:prstGeom>
                                <a:solidFill>
                                  <a:srgbClr val="FFFFFF"/>
                                </a:solidFill>
                                <a:ln w="6985">
                                  <a:solidFill>
                                    <a:srgbClr val="FFFFFF"/>
                                  </a:solidFill>
                                  <a:miter lim="800000"/>
                                  <a:headEnd/>
                                  <a:tailEnd/>
                                </a:ln>
                              </wps:spPr>
                              <wps:bodyPr rot="0" vert="horz" wrap="square" lIns="91440" tIns="45720" rIns="91440" bIns="45720" anchor="t" anchorCtr="0" upright="1">
                                <a:noAutofit/>
                              </wps:bodyPr>
                            </wps:wsp>
                            <wps:wsp>
                              <wps:cNvPr id="517" name="Rectangle 788"/>
                              <wps:cNvSpPr>
                                <a:spLocks noChangeArrowheads="1"/>
                              </wps:cNvSpPr>
                              <wps:spPr bwMode="auto">
                                <a:xfrm>
                                  <a:off x="0" y="128902"/>
                                  <a:ext cx="2746328" cy="2057434"/>
                                </a:xfrm>
                                <a:prstGeom prst="rect">
                                  <a:avLst/>
                                </a:prstGeom>
                                <a:noFill/>
                                <a:ln w="698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18" name="Line 789"/>
                              <wps:cNvCnPr>
                                <a:cxnSpLocks noChangeShapeType="1"/>
                              </wps:cNvCnPr>
                              <wps:spPr bwMode="auto">
                                <a:xfrm flipV="1">
                                  <a:off x="364404" y="135802"/>
                                  <a:ext cx="0" cy="2043533"/>
                                </a:xfrm>
                                <a:prstGeom prst="line">
                                  <a:avLst/>
                                </a:prstGeom>
                                <a:noFill/>
                                <a:ln w="6985">
                                  <a:solidFill>
                                    <a:srgbClr val="000000"/>
                                  </a:solidFill>
                                  <a:round/>
                                  <a:headEnd/>
                                  <a:tailEnd/>
                                </a:ln>
                                <a:extLst>
                                  <a:ext uri="{909E8E84-426E-40DD-AFC4-6F175D3DCCD1}">
                                    <a14:hiddenFill xmlns:a14="http://schemas.microsoft.com/office/drawing/2010/main">
                                      <a:noFill/>
                                    </a14:hiddenFill>
                                  </a:ext>
                                </a:extLst>
                              </wps:spPr>
                              <wps:bodyPr/>
                            </wps:wsp>
                            <wps:wsp>
                              <wps:cNvPr id="519" name="Line 790"/>
                              <wps:cNvCnPr>
                                <a:cxnSpLocks noChangeShapeType="1"/>
                              </wps:cNvCnPr>
                              <wps:spPr bwMode="auto">
                                <a:xfrm flipV="1">
                                  <a:off x="722607" y="135802"/>
                                  <a:ext cx="0" cy="2043533"/>
                                </a:xfrm>
                                <a:prstGeom prst="line">
                                  <a:avLst/>
                                </a:prstGeom>
                                <a:noFill/>
                                <a:ln w="6985">
                                  <a:solidFill>
                                    <a:srgbClr val="000000"/>
                                  </a:solidFill>
                                  <a:round/>
                                  <a:headEnd/>
                                  <a:tailEnd/>
                                </a:ln>
                                <a:extLst>
                                  <a:ext uri="{909E8E84-426E-40DD-AFC4-6F175D3DCCD1}">
                                    <a14:hiddenFill xmlns:a14="http://schemas.microsoft.com/office/drawing/2010/main">
                                      <a:noFill/>
                                    </a14:hiddenFill>
                                  </a:ext>
                                </a:extLst>
                              </wps:spPr>
                              <wps:bodyPr/>
                            </wps:wsp>
                            <wps:wsp>
                              <wps:cNvPr id="520" name="Line 791"/>
                              <wps:cNvCnPr>
                                <a:cxnSpLocks noChangeShapeType="1"/>
                              </wps:cNvCnPr>
                              <wps:spPr bwMode="auto">
                                <a:xfrm flipV="1">
                                  <a:off x="1201412" y="135802"/>
                                  <a:ext cx="0" cy="2043533"/>
                                </a:xfrm>
                                <a:prstGeom prst="line">
                                  <a:avLst/>
                                </a:prstGeom>
                                <a:noFill/>
                                <a:ln w="6985">
                                  <a:solidFill>
                                    <a:srgbClr val="000000"/>
                                  </a:solidFill>
                                  <a:round/>
                                  <a:headEnd/>
                                  <a:tailEnd/>
                                </a:ln>
                                <a:extLst>
                                  <a:ext uri="{909E8E84-426E-40DD-AFC4-6F175D3DCCD1}">
                                    <a14:hiddenFill xmlns:a14="http://schemas.microsoft.com/office/drawing/2010/main">
                                      <a:noFill/>
                                    </a14:hiddenFill>
                                  </a:ext>
                                </a:extLst>
                              </wps:spPr>
                              <wps:bodyPr/>
                            </wps:wsp>
                            <wps:wsp>
                              <wps:cNvPr id="521" name="Line 792"/>
                              <wps:cNvCnPr>
                                <a:cxnSpLocks noChangeShapeType="1"/>
                              </wps:cNvCnPr>
                              <wps:spPr bwMode="auto">
                                <a:xfrm flipV="1">
                                  <a:off x="1558916" y="135802"/>
                                  <a:ext cx="0" cy="2043533"/>
                                </a:xfrm>
                                <a:prstGeom prst="line">
                                  <a:avLst/>
                                </a:prstGeom>
                                <a:noFill/>
                                <a:ln w="6985">
                                  <a:solidFill>
                                    <a:srgbClr val="000000"/>
                                  </a:solidFill>
                                  <a:round/>
                                  <a:headEnd/>
                                  <a:tailEnd/>
                                </a:ln>
                                <a:extLst>
                                  <a:ext uri="{909E8E84-426E-40DD-AFC4-6F175D3DCCD1}">
                                    <a14:hiddenFill xmlns:a14="http://schemas.microsoft.com/office/drawing/2010/main">
                                      <a:noFill/>
                                    </a14:hiddenFill>
                                  </a:ext>
                                </a:extLst>
                              </wps:spPr>
                              <wps:bodyPr/>
                            </wps:wsp>
                            <wps:wsp>
                              <wps:cNvPr id="522" name="Line 793"/>
                              <wps:cNvCnPr>
                                <a:cxnSpLocks noChangeShapeType="1"/>
                              </wps:cNvCnPr>
                              <wps:spPr bwMode="auto">
                                <a:xfrm flipV="1">
                                  <a:off x="1924020" y="135802"/>
                                  <a:ext cx="0" cy="2043533"/>
                                </a:xfrm>
                                <a:prstGeom prst="line">
                                  <a:avLst/>
                                </a:prstGeom>
                                <a:noFill/>
                                <a:ln w="6985">
                                  <a:solidFill>
                                    <a:srgbClr val="000000"/>
                                  </a:solidFill>
                                  <a:round/>
                                  <a:headEnd/>
                                  <a:tailEnd/>
                                </a:ln>
                                <a:extLst>
                                  <a:ext uri="{909E8E84-426E-40DD-AFC4-6F175D3DCCD1}">
                                    <a14:hiddenFill xmlns:a14="http://schemas.microsoft.com/office/drawing/2010/main">
                                      <a:noFill/>
                                    </a14:hiddenFill>
                                  </a:ext>
                                </a:extLst>
                              </wps:spPr>
                              <wps:bodyPr/>
                            </wps:wsp>
                            <wps:wsp>
                              <wps:cNvPr id="523" name="Line 794"/>
                              <wps:cNvCnPr>
                                <a:cxnSpLocks noChangeShapeType="1"/>
                              </wps:cNvCnPr>
                              <wps:spPr bwMode="auto">
                                <a:xfrm flipV="1">
                                  <a:off x="2395824" y="135802"/>
                                  <a:ext cx="0" cy="2043533"/>
                                </a:xfrm>
                                <a:prstGeom prst="line">
                                  <a:avLst/>
                                </a:prstGeom>
                                <a:noFill/>
                                <a:ln w="6985">
                                  <a:solidFill>
                                    <a:srgbClr val="000000"/>
                                  </a:solidFill>
                                  <a:round/>
                                  <a:headEnd/>
                                  <a:tailEnd/>
                                </a:ln>
                                <a:extLst>
                                  <a:ext uri="{909E8E84-426E-40DD-AFC4-6F175D3DCCD1}">
                                    <a14:hiddenFill xmlns:a14="http://schemas.microsoft.com/office/drawing/2010/main">
                                      <a:noFill/>
                                    </a14:hiddenFill>
                                  </a:ext>
                                </a:extLst>
                              </wps:spPr>
                              <wps:bodyPr/>
                            </wps:wsp>
                            <wps:wsp>
                              <wps:cNvPr id="524" name="Line 795"/>
                              <wps:cNvCnPr>
                                <a:cxnSpLocks noChangeShapeType="1"/>
                              </wps:cNvCnPr>
                              <wps:spPr bwMode="auto">
                                <a:xfrm flipH="1">
                                  <a:off x="6900" y="1850330"/>
                                  <a:ext cx="2739428" cy="0"/>
                                </a:xfrm>
                                <a:prstGeom prst="line">
                                  <a:avLst/>
                                </a:prstGeom>
                                <a:noFill/>
                                <a:ln w="6985">
                                  <a:solidFill>
                                    <a:srgbClr val="000000"/>
                                  </a:solidFill>
                                  <a:round/>
                                  <a:headEnd/>
                                  <a:tailEnd/>
                                </a:ln>
                                <a:extLst>
                                  <a:ext uri="{909E8E84-426E-40DD-AFC4-6F175D3DCCD1}">
                                    <a14:hiddenFill xmlns:a14="http://schemas.microsoft.com/office/drawing/2010/main">
                                      <a:noFill/>
                                    </a14:hiddenFill>
                                  </a:ext>
                                </a:extLst>
                              </wps:spPr>
                              <wps:bodyPr/>
                            </wps:wsp>
                            <wps:wsp>
                              <wps:cNvPr id="525" name="Line 796"/>
                              <wps:cNvCnPr>
                                <a:cxnSpLocks noChangeShapeType="1"/>
                              </wps:cNvCnPr>
                              <wps:spPr bwMode="auto">
                                <a:xfrm flipH="1">
                                  <a:off x="6900" y="1507425"/>
                                  <a:ext cx="2739428" cy="0"/>
                                </a:xfrm>
                                <a:prstGeom prst="line">
                                  <a:avLst/>
                                </a:prstGeom>
                                <a:noFill/>
                                <a:ln w="6985">
                                  <a:solidFill>
                                    <a:srgbClr val="000000"/>
                                  </a:solidFill>
                                  <a:round/>
                                  <a:headEnd/>
                                  <a:tailEnd/>
                                </a:ln>
                                <a:extLst>
                                  <a:ext uri="{909E8E84-426E-40DD-AFC4-6F175D3DCCD1}">
                                    <a14:hiddenFill xmlns:a14="http://schemas.microsoft.com/office/drawing/2010/main">
                                      <a:noFill/>
                                    </a14:hiddenFill>
                                  </a:ext>
                                </a:extLst>
                              </wps:spPr>
                              <wps:bodyPr/>
                            </wps:wsp>
                            <wps:wsp>
                              <wps:cNvPr id="526" name="Line 797"/>
                              <wps:cNvCnPr>
                                <a:cxnSpLocks noChangeShapeType="1"/>
                              </wps:cNvCnPr>
                              <wps:spPr bwMode="auto">
                                <a:xfrm flipH="1">
                                  <a:off x="6900" y="1164519"/>
                                  <a:ext cx="2739428" cy="0"/>
                                </a:xfrm>
                                <a:prstGeom prst="line">
                                  <a:avLst/>
                                </a:prstGeom>
                                <a:noFill/>
                                <a:ln w="6985">
                                  <a:solidFill>
                                    <a:srgbClr val="000000"/>
                                  </a:solidFill>
                                  <a:round/>
                                  <a:headEnd/>
                                  <a:tailEnd/>
                                </a:ln>
                                <a:extLst>
                                  <a:ext uri="{909E8E84-426E-40DD-AFC4-6F175D3DCCD1}">
                                    <a14:hiddenFill xmlns:a14="http://schemas.microsoft.com/office/drawing/2010/main">
                                      <a:noFill/>
                                    </a14:hiddenFill>
                                  </a:ext>
                                </a:extLst>
                              </wps:spPr>
                              <wps:bodyPr/>
                            </wps:wsp>
                            <wps:wsp>
                              <wps:cNvPr id="527" name="Line 798"/>
                              <wps:cNvCnPr>
                                <a:cxnSpLocks noChangeShapeType="1"/>
                              </wps:cNvCnPr>
                              <wps:spPr bwMode="auto">
                                <a:xfrm flipH="1">
                                  <a:off x="6900" y="821613"/>
                                  <a:ext cx="2739428" cy="0"/>
                                </a:xfrm>
                                <a:prstGeom prst="line">
                                  <a:avLst/>
                                </a:prstGeom>
                                <a:noFill/>
                                <a:ln w="6985">
                                  <a:solidFill>
                                    <a:srgbClr val="000000"/>
                                  </a:solidFill>
                                  <a:round/>
                                  <a:headEnd/>
                                  <a:tailEnd/>
                                </a:ln>
                                <a:extLst>
                                  <a:ext uri="{909E8E84-426E-40DD-AFC4-6F175D3DCCD1}">
                                    <a14:hiddenFill xmlns:a14="http://schemas.microsoft.com/office/drawing/2010/main">
                                      <a:noFill/>
                                    </a14:hiddenFill>
                                  </a:ext>
                                </a:extLst>
                              </wps:spPr>
                              <wps:bodyPr/>
                            </wps:wsp>
                            <wps:wsp>
                              <wps:cNvPr id="528" name="Line 799"/>
                              <wps:cNvCnPr>
                                <a:cxnSpLocks noChangeShapeType="1"/>
                              </wps:cNvCnPr>
                              <wps:spPr bwMode="auto">
                                <a:xfrm flipH="1">
                                  <a:off x="6900" y="478708"/>
                                  <a:ext cx="2739428" cy="0"/>
                                </a:xfrm>
                                <a:prstGeom prst="line">
                                  <a:avLst/>
                                </a:prstGeom>
                                <a:noFill/>
                                <a:ln w="6985">
                                  <a:solidFill>
                                    <a:srgbClr val="000000"/>
                                  </a:solidFill>
                                  <a:round/>
                                  <a:headEnd/>
                                  <a:tailEnd/>
                                </a:ln>
                                <a:extLst>
                                  <a:ext uri="{909E8E84-426E-40DD-AFC4-6F175D3DCCD1}">
                                    <a14:hiddenFill xmlns:a14="http://schemas.microsoft.com/office/drawing/2010/main">
                                      <a:noFill/>
                                    </a14:hiddenFill>
                                  </a:ext>
                                </a:extLst>
                              </wps:spPr>
                              <wps:bodyPr/>
                            </wps:wsp>
                            <wps:wsp>
                              <wps:cNvPr id="529" name="Freeform 800"/>
                              <wps:cNvSpPr>
                                <a:spLocks/>
                              </wps:cNvSpPr>
                              <wps:spPr bwMode="auto">
                                <a:xfrm>
                                  <a:off x="0" y="321305"/>
                                  <a:ext cx="2774928" cy="2000833"/>
                                </a:xfrm>
                                <a:custGeom>
                                  <a:avLst/>
                                  <a:gdLst>
                                    <a:gd name="T0" fmla="*/ 21590 w 4370"/>
                                    <a:gd name="T1" fmla="*/ 150495 h 3151"/>
                                    <a:gd name="T2" fmla="*/ 50165 w 4370"/>
                                    <a:gd name="T3" fmla="*/ 64770 h 3151"/>
                                    <a:gd name="T4" fmla="*/ 107315 w 4370"/>
                                    <a:gd name="T5" fmla="*/ 36195 h 3151"/>
                                    <a:gd name="T6" fmla="*/ 135890 w 4370"/>
                                    <a:gd name="T7" fmla="*/ 257175 h 3151"/>
                                    <a:gd name="T8" fmla="*/ 200025 w 4370"/>
                                    <a:gd name="T9" fmla="*/ 243205 h 3151"/>
                                    <a:gd name="T10" fmla="*/ 228600 w 4370"/>
                                    <a:gd name="T11" fmla="*/ 179070 h 3151"/>
                                    <a:gd name="T12" fmla="*/ 293370 w 4370"/>
                                    <a:gd name="T13" fmla="*/ 164465 h 3151"/>
                                    <a:gd name="T14" fmla="*/ 321945 w 4370"/>
                                    <a:gd name="T15" fmla="*/ 150495 h 3151"/>
                                    <a:gd name="T16" fmla="*/ 379095 w 4370"/>
                                    <a:gd name="T17" fmla="*/ 64770 h 3151"/>
                                    <a:gd name="T18" fmla="*/ 407670 w 4370"/>
                                    <a:gd name="T19" fmla="*/ 64770 h 3151"/>
                                    <a:gd name="T20" fmla="*/ 464820 w 4370"/>
                                    <a:gd name="T21" fmla="*/ 114300 h 3151"/>
                                    <a:gd name="T22" fmla="*/ 493395 w 4370"/>
                                    <a:gd name="T23" fmla="*/ 186055 h 3151"/>
                                    <a:gd name="T24" fmla="*/ 558165 w 4370"/>
                                    <a:gd name="T25" fmla="*/ 36195 h 3151"/>
                                    <a:gd name="T26" fmla="*/ 593725 w 4370"/>
                                    <a:gd name="T27" fmla="*/ 271780 h 3151"/>
                                    <a:gd name="T28" fmla="*/ 650875 w 4370"/>
                                    <a:gd name="T29" fmla="*/ 321945 h 3151"/>
                                    <a:gd name="T30" fmla="*/ 679450 w 4370"/>
                                    <a:gd name="T31" fmla="*/ 307340 h 3151"/>
                                    <a:gd name="T32" fmla="*/ 736600 w 4370"/>
                                    <a:gd name="T33" fmla="*/ 164465 h 3151"/>
                                    <a:gd name="T34" fmla="*/ 765175 w 4370"/>
                                    <a:gd name="T35" fmla="*/ 521970 h 3151"/>
                                    <a:gd name="T36" fmla="*/ 822325 w 4370"/>
                                    <a:gd name="T37" fmla="*/ 514350 h 3151"/>
                                    <a:gd name="T38" fmla="*/ 858520 w 4370"/>
                                    <a:gd name="T39" fmla="*/ 350520 h 3151"/>
                                    <a:gd name="T40" fmla="*/ 915670 w 4370"/>
                                    <a:gd name="T41" fmla="*/ 500380 h 3151"/>
                                    <a:gd name="T42" fmla="*/ 944245 w 4370"/>
                                    <a:gd name="T43" fmla="*/ 664845 h 3151"/>
                                    <a:gd name="T44" fmla="*/ 1008380 w 4370"/>
                                    <a:gd name="T45" fmla="*/ 564515 h 3151"/>
                                    <a:gd name="T46" fmla="*/ 1036955 w 4370"/>
                                    <a:gd name="T47" fmla="*/ 786130 h 3151"/>
                                    <a:gd name="T48" fmla="*/ 1101725 w 4370"/>
                                    <a:gd name="T49" fmla="*/ 593090 h 3151"/>
                                    <a:gd name="T50" fmla="*/ 1130300 w 4370"/>
                                    <a:gd name="T51" fmla="*/ 678815 h 3151"/>
                                    <a:gd name="T52" fmla="*/ 1187450 w 4370"/>
                                    <a:gd name="T53" fmla="*/ 907415 h 3151"/>
                                    <a:gd name="T54" fmla="*/ 1216025 w 4370"/>
                                    <a:gd name="T55" fmla="*/ 915035 h 3151"/>
                                    <a:gd name="T56" fmla="*/ 1273175 w 4370"/>
                                    <a:gd name="T57" fmla="*/ 885825 h 3151"/>
                                    <a:gd name="T58" fmla="*/ 1301750 w 4370"/>
                                    <a:gd name="T59" fmla="*/ 414655 h 3151"/>
                                    <a:gd name="T60" fmla="*/ 1365885 w 4370"/>
                                    <a:gd name="T61" fmla="*/ 414655 h 3151"/>
                                    <a:gd name="T62" fmla="*/ 1394460 w 4370"/>
                                    <a:gd name="T63" fmla="*/ 929005 h 3151"/>
                                    <a:gd name="T64" fmla="*/ 1459230 w 4370"/>
                                    <a:gd name="T65" fmla="*/ 1071880 h 3151"/>
                                    <a:gd name="T66" fmla="*/ 1487805 w 4370"/>
                                    <a:gd name="T67" fmla="*/ 871855 h 3151"/>
                                    <a:gd name="T68" fmla="*/ 1544955 w 4370"/>
                                    <a:gd name="T69" fmla="*/ 878840 h 3151"/>
                                    <a:gd name="T70" fmla="*/ 1573530 w 4370"/>
                                    <a:gd name="T71" fmla="*/ 800100 h 3151"/>
                                    <a:gd name="T72" fmla="*/ 1630680 w 4370"/>
                                    <a:gd name="T73" fmla="*/ 593090 h 3151"/>
                                    <a:gd name="T74" fmla="*/ 1659255 w 4370"/>
                                    <a:gd name="T75" fmla="*/ 828675 h 3151"/>
                                    <a:gd name="T76" fmla="*/ 1724025 w 4370"/>
                                    <a:gd name="T77" fmla="*/ 1007745 h 3151"/>
                                    <a:gd name="T78" fmla="*/ 1752600 w 4370"/>
                                    <a:gd name="T79" fmla="*/ 1329055 h 3151"/>
                                    <a:gd name="T80" fmla="*/ 1816735 w 4370"/>
                                    <a:gd name="T81" fmla="*/ 1464945 h 3151"/>
                                    <a:gd name="T82" fmla="*/ 1852295 w 4370"/>
                                    <a:gd name="T83" fmla="*/ 1736090 h 3151"/>
                                    <a:gd name="T84" fmla="*/ 1909445 w 4370"/>
                                    <a:gd name="T85" fmla="*/ 1593215 h 3151"/>
                                    <a:gd name="T86" fmla="*/ 1938020 w 4370"/>
                                    <a:gd name="T87" fmla="*/ 1386205 h 3151"/>
                                    <a:gd name="T88" fmla="*/ 1995805 w 4370"/>
                                    <a:gd name="T89" fmla="*/ 1657985 h 3151"/>
                                    <a:gd name="T90" fmla="*/ 2024380 w 4370"/>
                                    <a:gd name="T91" fmla="*/ 1871980 h 3151"/>
                                    <a:gd name="T92" fmla="*/ 2081530 w 4370"/>
                                    <a:gd name="T93" fmla="*/ 1643380 h 3151"/>
                                    <a:gd name="T94" fmla="*/ 2110105 w 4370"/>
                                    <a:gd name="T95" fmla="*/ 1557655 h 3151"/>
                                    <a:gd name="T96" fmla="*/ 2174240 w 4370"/>
                                    <a:gd name="T97" fmla="*/ 1107440 h 3151"/>
                                    <a:gd name="T98" fmla="*/ 2202815 w 4370"/>
                                    <a:gd name="T99" fmla="*/ 1357630 h 3151"/>
                                    <a:gd name="T100" fmla="*/ 2267585 w 4370"/>
                                    <a:gd name="T101" fmla="*/ 1471930 h 3151"/>
                                    <a:gd name="T102" fmla="*/ 2296160 w 4370"/>
                                    <a:gd name="T103" fmla="*/ 1257935 h 3151"/>
                                    <a:gd name="T104" fmla="*/ 2353310 w 4370"/>
                                    <a:gd name="T105" fmla="*/ 1307465 h 3151"/>
                                    <a:gd name="T106" fmla="*/ 2381885 w 4370"/>
                                    <a:gd name="T107" fmla="*/ 1414780 h 3151"/>
                                    <a:gd name="T108" fmla="*/ 2439035 w 4370"/>
                                    <a:gd name="T109" fmla="*/ 1536065 h 3151"/>
                                    <a:gd name="T110" fmla="*/ 2474595 w 4370"/>
                                    <a:gd name="T111" fmla="*/ 1429385 h 3151"/>
                                    <a:gd name="T112" fmla="*/ 2531745 w 4370"/>
                                    <a:gd name="T113" fmla="*/ 1357630 h 3151"/>
                                    <a:gd name="T114" fmla="*/ 2560320 w 4370"/>
                                    <a:gd name="T115" fmla="*/ 2000885 h 3151"/>
                                    <a:gd name="T116" fmla="*/ 2625090 w 4370"/>
                                    <a:gd name="T117" fmla="*/ 2000885 h 3151"/>
                                    <a:gd name="T118" fmla="*/ 2653665 w 4370"/>
                                    <a:gd name="T119" fmla="*/ 2000885 h 3151"/>
                                    <a:gd name="T120" fmla="*/ 2717800 w 4370"/>
                                    <a:gd name="T121" fmla="*/ 2000885 h 3151"/>
                                    <a:gd name="T122" fmla="*/ 2746375 w 4370"/>
                                    <a:gd name="T123" fmla="*/ 2000885 h 3151"/>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 name="T180" fmla="*/ 0 60000 65536"/>
                                    <a:gd name="T181" fmla="*/ 0 60000 65536"/>
                                    <a:gd name="T182" fmla="*/ 0 60000 65536"/>
                                    <a:gd name="T183" fmla="*/ 0 60000 65536"/>
                                    <a:gd name="T184" fmla="*/ 0 60000 65536"/>
                                    <a:gd name="T185" fmla="*/ 0 60000 65536"/>
                                  </a:gdLst>
                                  <a:ahLst/>
                                  <a:cxnLst>
                                    <a:cxn ang="T124">
                                      <a:pos x="T0" y="T1"/>
                                    </a:cxn>
                                    <a:cxn ang="T125">
                                      <a:pos x="T2" y="T3"/>
                                    </a:cxn>
                                    <a:cxn ang="T126">
                                      <a:pos x="T4" y="T5"/>
                                    </a:cxn>
                                    <a:cxn ang="T127">
                                      <a:pos x="T6" y="T7"/>
                                    </a:cxn>
                                    <a:cxn ang="T128">
                                      <a:pos x="T8" y="T9"/>
                                    </a:cxn>
                                    <a:cxn ang="T129">
                                      <a:pos x="T10" y="T11"/>
                                    </a:cxn>
                                    <a:cxn ang="T130">
                                      <a:pos x="T12" y="T13"/>
                                    </a:cxn>
                                    <a:cxn ang="T131">
                                      <a:pos x="T14" y="T15"/>
                                    </a:cxn>
                                    <a:cxn ang="T132">
                                      <a:pos x="T16" y="T17"/>
                                    </a:cxn>
                                    <a:cxn ang="T133">
                                      <a:pos x="T18" y="T19"/>
                                    </a:cxn>
                                    <a:cxn ang="T134">
                                      <a:pos x="T20" y="T21"/>
                                    </a:cxn>
                                    <a:cxn ang="T135">
                                      <a:pos x="T22" y="T23"/>
                                    </a:cxn>
                                    <a:cxn ang="T136">
                                      <a:pos x="T24" y="T25"/>
                                    </a:cxn>
                                    <a:cxn ang="T137">
                                      <a:pos x="T26" y="T27"/>
                                    </a:cxn>
                                    <a:cxn ang="T138">
                                      <a:pos x="T28" y="T29"/>
                                    </a:cxn>
                                    <a:cxn ang="T139">
                                      <a:pos x="T30" y="T31"/>
                                    </a:cxn>
                                    <a:cxn ang="T140">
                                      <a:pos x="T32" y="T33"/>
                                    </a:cxn>
                                    <a:cxn ang="T141">
                                      <a:pos x="T34" y="T35"/>
                                    </a:cxn>
                                    <a:cxn ang="T142">
                                      <a:pos x="T36" y="T37"/>
                                    </a:cxn>
                                    <a:cxn ang="T143">
                                      <a:pos x="T38" y="T39"/>
                                    </a:cxn>
                                    <a:cxn ang="T144">
                                      <a:pos x="T40" y="T41"/>
                                    </a:cxn>
                                    <a:cxn ang="T145">
                                      <a:pos x="T42" y="T43"/>
                                    </a:cxn>
                                    <a:cxn ang="T146">
                                      <a:pos x="T44" y="T45"/>
                                    </a:cxn>
                                    <a:cxn ang="T147">
                                      <a:pos x="T46" y="T47"/>
                                    </a:cxn>
                                    <a:cxn ang="T148">
                                      <a:pos x="T48" y="T49"/>
                                    </a:cxn>
                                    <a:cxn ang="T149">
                                      <a:pos x="T50" y="T51"/>
                                    </a:cxn>
                                    <a:cxn ang="T150">
                                      <a:pos x="T52" y="T53"/>
                                    </a:cxn>
                                    <a:cxn ang="T151">
                                      <a:pos x="T54" y="T55"/>
                                    </a:cxn>
                                    <a:cxn ang="T152">
                                      <a:pos x="T56" y="T57"/>
                                    </a:cxn>
                                    <a:cxn ang="T153">
                                      <a:pos x="T58" y="T59"/>
                                    </a:cxn>
                                    <a:cxn ang="T154">
                                      <a:pos x="T60" y="T61"/>
                                    </a:cxn>
                                    <a:cxn ang="T155">
                                      <a:pos x="T62" y="T63"/>
                                    </a:cxn>
                                    <a:cxn ang="T156">
                                      <a:pos x="T64" y="T65"/>
                                    </a:cxn>
                                    <a:cxn ang="T157">
                                      <a:pos x="T66" y="T67"/>
                                    </a:cxn>
                                    <a:cxn ang="T158">
                                      <a:pos x="T68" y="T69"/>
                                    </a:cxn>
                                    <a:cxn ang="T159">
                                      <a:pos x="T70" y="T71"/>
                                    </a:cxn>
                                    <a:cxn ang="T160">
                                      <a:pos x="T72" y="T73"/>
                                    </a:cxn>
                                    <a:cxn ang="T161">
                                      <a:pos x="T74" y="T75"/>
                                    </a:cxn>
                                    <a:cxn ang="T162">
                                      <a:pos x="T76" y="T77"/>
                                    </a:cxn>
                                    <a:cxn ang="T163">
                                      <a:pos x="T78" y="T79"/>
                                    </a:cxn>
                                    <a:cxn ang="T164">
                                      <a:pos x="T80" y="T81"/>
                                    </a:cxn>
                                    <a:cxn ang="T165">
                                      <a:pos x="T82" y="T83"/>
                                    </a:cxn>
                                    <a:cxn ang="T166">
                                      <a:pos x="T84" y="T85"/>
                                    </a:cxn>
                                    <a:cxn ang="T167">
                                      <a:pos x="T86" y="T87"/>
                                    </a:cxn>
                                    <a:cxn ang="T168">
                                      <a:pos x="T88" y="T89"/>
                                    </a:cxn>
                                    <a:cxn ang="T169">
                                      <a:pos x="T90" y="T91"/>
                                    </a:cxn>
                                    <a:cxn ang="T170">
                                      <a:pos x="T92" y="T93"/>
                                    </a:cxn>
                                    <a:cxn ang="T171">
                                      <a:pos x="T94" y="T95"/>
                                    </a:cxn>
                                    <a:cxn ang="T172">
                                      <a:pos x="T96" y="T97"/>
                                    </a:cxn>
                                    <a:cxn ang="T173">
                                      <a:pos x="T98" y="T99"/>
                                    </a:cxn>
                                    <a:cxn ang="T174">
                                      <a:pos x="T100" y="T101"/>
                                    </a:cxn>
                                    <a:cxn ang="T175">
                                      <a:pos x="T102" y="T103"/>
                                    </a:cxn>
                                    <a:cxn ang="T176">
                                      <a:pos x="T104" y="T105"/>
                                    </a:cxn>
                                    <a:cxn ang="T177">
                                      <a:pos x="T106" y="T107"/>
                                    </a:cxn>
                                    <a:cxn ang="T178">
                                      <a:pos x="T108" y="T109"/>
                                    </a:cxn>
                                    <a:cxn ang="T179">
                                      <a:pos x="T110" y="T111"/>
                                    </a:cxn>
                                    <a:cxn ang="T180">
                                      <a:pos x="T112" y="T113"/>
                                    </a:cxn>
                                    <a:cxn ang="T181">
                                      <a:pos x="T114" y="T115"/>
                                    </a:cxn>
                                    <a:cxn ang="T182">
                                      <a:pos x="T116" y="T117"/>
                                    </a:cxn>
                                    <a:cxn ang="T183">
                                      <a:pos x="T118" y="T119"/>
                                    </a:cxn>
                                    <a:cxn ang="T184">
                                      <a:pos x="T120" y="T121"/>
                                    </a:cxn>
                                    <a:cxn ang="T185">
                                      <a:pos x="T122" y="T123"/>
                                    </a:cxn>
                                  </a:cxnLst>
                                  <a:rect l="0" t="0" r="r" b="b"/>
                                  <a:pathLst>
                                    <a:path w="4370" h="3151">
                                      <a:moveTo>
                                        <a:pt x="0" y="282"/>
                                      </a:moveTo>
                                      <a:lnTo>
                                        <a:pt x="0" y="237"/>
                                      </a:lnTo>
                                      <a:lnTo>
                                        <a:pt x="34" y="237"/>
                                      </a:lnTo>
                                      <a:lnTo>
                                        <a:pt x="34" y="158"/>
                                      </a:lnTo>
                                      <a:lnTo>
                                        <a:pt x="79" y="158"/>
                                      </a:lnTo>
                                      <a:lnTo>
                                        <a:pt x="79" y="102"/>
                                      </a:lnTo>
                                      <a:lnTo>
                                        <a:pt x="124" y="102"/>
                                      </a:lnTo>
                                      <a:lnTo>
                                        <a:pt x="124" y="57"/>
                                      </a:lnTo>
                                      <a:lnTo>
                                        <a:pt x="169" y="57"/>
                                      </a:lnTo>
                                      <a:lnTo>
                                        <a:pt x="169" y="68"/>
                                      </a:lnTo>
                                      <a:lnTo>
                                        <a:pt x="214" y="68"/>
                                      </a:lnTo>
                                      <a:lnTo>
                                        <a:pt x="214" y="405"/>
                                      </a:lnTo>
                                      <a:lnTo>
                                        <a:pt x="270" y="405"/>
                                      </a:lnTo>
                                      <a:lnTo>
                                        <a:pt x="270" y="383"/>
                                      </a:lnTo>
                                      <a:lnTo>
                                        <a:pt x="315" y="383"/>
                                      </a:lnTo>
                                      <a:lnTo>
                                        <a:pt x="315" y="338"/>
                                      </a:lnTo>
                                      <a:lnTo>
                                        <a:pt x="360" y="338"/>
                                      </a:lnTo>
                                      <a:lnTo>
                                        <a:pt x="360" y="282"/>
                                      </a:lnTo>
                                      <a:lnTo>
                                        <a:pt x="417" y="282"/>
                                      </a:lnTo>
                                      <a:lnTo>
                                        <a:pt x="417" y="259"/>
                                      </a:lnTo>
                                      <a:lnTo>
                                        <a:pt x="462" y="259"/>
                                      </a:lnTo>
                                      <a:lnTo>
                                        <a:pt x="462" y="237"/>
                                      </a:lnTo>
                                      <a:lnTo>
                                        <a:pt x="507" y="237"/>
                                      </a:lnTo>
                                      <a:lnTo>
                                        <a:pt x="552" y="237"/>
                                      </a:lnTo>
                                      <a:lnTo>
                                        <a:pt x="552" y="102"/>
                                      </a:lnTo>
                                      <a:lnTo>
                                        <a:pt x="597" y="102"/>
                                      </a:lnTo>
                                      <a:lnTo>
                                        <a:pt x="597" y="0"/>
                                      </a:lnTo>
                                      <a:lnTo>
                                        <a:pt x="642" y="0"/>
                                      </a:lnTo>
                                      <a:lnTo>
                                        <a:pt x="642" y="102"/>
                                      </a:lnTo>
                                      <a:lnTo>
                                        <a:pt x="687" y="102"/>
                                      </a:lnTo>
                                      <a:lnTo>
                                        <a:pt x="687" y="180"/>
                                      </a:lnTo>
                                      <a:lnTo>
                                        <a:pt x="732" y="180"/>
                                      </a:lnTo>
                                      <a:lnTo>
                                        <a:pt x="732" y="315"/>
                                      </a:lnTo>
                                      <a:lnTo>
                                        <a:pt x="777" y="315"/>
                                      </a:lnTo>
                                      <a:lnTo>
                                        <a:pt x="777" y="293"/>
                                      </a:lnTo>
                                      <a:lnTo>
                                        <a:pt x="822" y="293"/>
                                      </a:lnTo>
                                      <a:lnTo>
                                        <a:pt x="822" y="57"/>
                                      </a:lnTo>
                                      <a:lnTo>
                                        <a:pt x="879" y="57"/>
                                      </a:lnTo>
                                      <a:lnTo>
                                        <a:pt x="879" y="248"/>
                                      </a:lnTo>
                                      <a:lnTo>
                                        <a:pt x="935" y="248"/>
                                      </a:lnTo>
                                      <a:lnTo>
                                        <a:pt x="935" y="428"/>
                                      </a:lnTo>
                                      <a:lnTo>
                                        <a:pt x="980" y="428"/>
                                      </a:lnTo>
                                      <a:lnTo>
                                        <a:pt x="980" y="507"/>
                                      </a:lnTo>
                                      <a:lnTo>
                                        <a:pt x="1025" y="507"/>
                                      </a:lnTo>
                                      <a:lnTo>
                                        <a:pt x="1025" y="529"/>
                                      </a:lnTo>
                                      <a:lnTo>
                                        <a:pt x="1070" y="529"/>
                                      </a:lnTo>
                                      <a:lnTo>
                                        <a:pt x="1070" y="484"/>
                                      </a:lnTo>
                                      <a:lnTo>
                                        <a:pt x="1115" y="484"/>
                                      </a:lnTo>
                                      <a:lnTo>
                                        <a:pt x="1115" y="259"/>
                                      </a:lnTo>
                                      <a:lnTo>
                                        <a:pt x="1160" y="259"/>
                                      </a:lnTo>
                                      <a:lnTo>
                                        <a:pt x="1160" y="439"/>
                                      </a:lnTo>
                                      <a:lnTo>
                                        <a:pt x="1205" y="439"/>
                                      </a:lnTo>
                                      <a:lnTo>
                                        <a:pt x="1205" y="822"/>
                                      </a:lnTo>
                                      <a:lnTo>
                                        <a:pt x="1250" y="822"/>
                                      </a:lnTo>
                                      <a:lnTo>
                                        <a:pt x="1250" y="810"/>
                                      </a:lnTo>
                                      <a:lnTo>
                                        <a:pt x="1295" y="810"/>
                                      </a:lnTo>
                                      <a:lnTo>
                                        <a:pt x="1295" y="552"/>
                                      </a:lnTo>
                                      <a:lnTo>
                                        <a:pt x="1352" y="552"/>
                                      </a:lnTo>
                                      <a:lnTo>
                                        <a:pt x="1397" y="552"/>
                                      </a:lnTo>
                                      <a:lnTo>
                                        <a:pt x="1397" y="788"/>
                                      </a:lnTo>
                                      <a:lnTo>
                                        <a:pt x="1442" y="788"/>
                                      </a:lnTo>
                                      <a:lnTo>
                                        <a:pt x="1442" y="957"/>
                                      </a:lnTo>
                                      <a:lnTo>
                                        <a:pt x="1487" y="957"/>
                                      </a:lnTo>
                                      <a:lnTo>
                                        <a:pt x="1487" y="1047"/>
                                      </a:lnTo>
                                      <a:lnTo>
                                        <a:pt x="1532" y="1047"/>
                                      </a:lnTo>
                                      <a:lnTo>
                                        <a:pt x="1532" y="889"/>
                                      </a:lnTo>
                                      <a:lnTo>
                                        <a:pt x="1588" y="889"/>
                                      </a:lnTo>
                                      <a:lnTo>
                                        <a:pt x="1588" y="1002"/>
                                      </a:lnTo>
                                      <a:lnTo>
                                        <a:pt x="1633" y="1002"/>
                                      </a:lnTo>
                                      <a:lnTo>
                                        <a:pt x="1633" y="1238"/>
                                      </a:lnTo>
                                      <a:lnTo>
                                        <a:pt x="1678" y="1238"/>
                                      </a:lnTo>
                                      <a:lnTo>
                                        <a:pt x="1678" y="934"/>
                                      </a:lnTo>
                                      <a:lnTo>
                                        <a:pt x="1735" y="934"/>
                                      </a:lnTo>
                                      <a:lnTo>
                                        <a:pt x="1735" y="405"/>
                                      </a:lnTo>
                                      <a:lnTo>
                                        <a:pt x="1780" y="405"/>
                                      </a:lnTo>
                                      <a:lnTo>
                                        <a:pt x="1780" y="1069"/>
                                      </a:lnTo>
                                      <a:lnTo>
                                        <a:pt x="1825" y="1069"/>
                                      </a:lnTo>
                                      <a:lnTo>
                                        <a:pt x="1825" y="1429"/>
                                      </a:lnTo>
                                      <a:lnTo>
                                        <a:pt x="1870" y="1429"/>
                                      </a:lnTo>
                                      <a:lnTo>
                                        <a:pt x="1870" y="1598"/>
                                      </a:lnTo>
                                      <a:lnTo>
                                        <a:pt x="1915" y="1598"/>
                                      </a:lnTo>
                                      <a:lnTo>
                                        <a:pt x="1915" y="1441"/>
                                      </a:lnTo>
                                      <a:lnTo>
                                        <a:pt x="1960" y="1441"/>
                                      </a:lnTo>
                                      <a:lnTo>
                                        <a:pt x="1960" y="1395"/>
                                      </a:lnTo>
                                      <a:lnTo>
                                        <a:pt x="2005" y="1395"/>
                                      </a:lnTo>
                                      <a:lnTo>
                                        <a:pt x="2005" y="1272"/>
                                      </a:lnTo>
                                      <a:lnTo>
                                        <a:pt x="2050" y="1272"/>
                                      </a:lnTo>
                                      <a:lnTo>
                                        <a:pt x="2050" y="653"/>
                                      </a:lnTo>
                                      <a:lnTo>
                                        <a:pt x="2106" y="653"/>
                                      </a:lnTo>
                                      <a:lnTo>
                                        <a:pt x="2151" y="653"/>
                                      </a:lnTo>
                                      <a:lnTo>
                                        <a:pt x="2151" y="968"/>
                                      </a:lnTo>
                                      <a:lnTo>
                                        <a:pt x="2196" y="968"/>
                                      </a:lnTo>
                                      <a:lnTo>
                                        <a:pt x="2196" y="1463"/>
                                      </a:lnTo>
                                      <a:lnTo>
                                        <a:pt x="2253" y="1463"/>
                                      </a:lnTo>
                                      <a:lnTo>
                                        <a:pt x="2253" y="1688"/>
                                      </a:lnTo>
                                      <a:lnTo>
                                        <a:pt x="2298" y="1688"/>
                                      </a:lnTo>
                                      <a:lnTo>
                                        <a:pt x="2298" y="1339"/>
                                      </a:lnTo>
                                      <a:lnTo>
                                        <a:pt x="2343" y="1339"/>
                                      </a:lnTo>
                                      <a:lnTo>
                                        <a:pt x="2343" y="1373"/>
                                      </a:lnTo>
                                      <a:lnTo>
                                        <a:pt x="2388" y="1373"/>
                                      </a:lnTo>
                                      <a:lnTo>
                                        <a:pt x="2388" y="1384"/>
                                      </a:lnTo>
                                      <a:lnTo>
                                        <a:pt x="2433" y="1384"/>
                                      </a:lnTo>
                                      <a:lnTo>
                                        <a:pt x="2433" y="979"/>
                                      </a:lnTo>
                                      <a:lnTo>
                                        <a:pt x="2478" y="979"/>
                                      </a:lnTo>
                                      <a:lnTo>
                                        <a:pt x="2478" y="1260"/>
                                      </a:lnTo>
                                      <a:lnTo>
                                        <a:pt x="2523" y="1260"/>
                                      </a:lnTo>
                                      <a:lnTo>
                                        <a:pt x="2523" y="934"/>
                                      </a:lnTo>
                                      <a:lnTo>
                                        <a:pt x="2568" y="934"/>
                                      </a:lnTo>
                                      <a:lnTo>
                                        <a:pt x="2568" y="1193"/>
                                      </a:lnTo>
                                      <a:lnTo>
                                        <a:pt x="2613" y="1193"/>
                                      </a:lnTo>
                                      <a:lnTo>
                                        <a:pt x="2613" y="1305"/>
                                      </a:lnTo>
                                      <a:lnTo>
                                        <a:pt x="2658" y="1305"/>
                                      </a:lnTo>
                                      <a:lnTo>
                                        <a:pt x="2658" y="1587"/>
                                      </a:lnTo>
                                      <a:lnTo>
                                        <a:pt x="2715" y="1587"/>
                                      </a:lnTo>
                                      <a:lnTo>
                                        <a:pt x="2715" y="1666"/>
                                      </a:lnTo>
                                      <a:lnTo>
                                        <a:pt x="2760" y="1666"/>
                                      </a:lnTo>
                                      <a:lnTo>
                                        <a:pt x="2760" y="2093"/>
                                      </a:lnTo>
                                      <a:lnTo>
                                        <a:pt x="2816" y="2093"/>
                                      </a:lnTo>
                                      <a:lnTo>
                                        <a:pt x="2816" y="2307"/>
                                      </a:lnTo>
                                      <a:lnTo>
                                        <a:pt x="2861" y="2307"/>
                                      </a:lnTo>
                                      <a:lnTo>
                                        <a:pt x="2861" y="2352"/>
                                      </a:lnTo>
                                      <a:lnTo>
                                        <a:pt x="2917" y="2352"/>
                                      </a:lnTo>
                                      <a:lnTo>
                                        <a:pt x="2917" y="2734"/>
                                      </a:lnTo>
                                      <a:lnTo>
                                        <a:pt x="2962" y="2734"/>
                                      </a:lnTo>
                                      <a:lnTo>
                                        <a:pt x="2962" y="2509"/>
                                      </a:lnTo>
                                      <a:lnTo>
                                        <a:pt x="3007" y="2509"/>
                                      </a:lnTo>
                                      <a:lnTo>
                                        <a:pt x="3007" y="2622"/>
                                      </a:lnTo>
                                      <a:lnTo>
                                        <a:pt x="3052" y="2622"/>
                                      </a:lnTo>
                                      <a:lnTo>
                                        <a:pt x="3052" y="2183"/>
                                      </a:lnTo>
                                      <a:lnTo>
                                        <a:pt x="3097" y="2183"/>
                                      </a:lnTo>
                                      <a:lnTo>
                                        <a:pt x="3097" y="2611"/>
                                      </a:lnTo>
                                      <a:lnTo>
                                        <a:pt x="3143" y="2611"/>
                                      </a:lnTo>
                                      <a:lnTo>
                                        <a:pt x="3143" y="2903"/>
                                      </a:lnTo>
                                      <a:lnTo>
                                        <a:pt x="3188" y="2903"/>
                                      </a:lnTo>
                                      <a:lnTo>
                                        <a:pt x="3188" y="2948"/>
                                      </a:lnTo>
                                      <a:lnTo>
                                        <a:pt x="3233" y="2948"/>
                                      </a:lnTo>
                                      <a:lnTo>
                                        <a:pt x="3233" y="2588"/>
                                      </a:lnTo>
                                      <a:lnTo>
                                        <a:pt x="3278" y="2588"/>
                                      </a:lnTo>
                                      <a:lnTo>
                                        <a:pt x="3278" y="2431"/>
                                      </a:lnTo>
                                      <a:lnTo>
                                        <a:pt x="3323" y="2431"/>
                                      </a:lnTo>
                                      <a:lnTo>
                                        <a:pt x="3323" y="2453"/>
                                      </a:lnTo>
                                      <a:lnTo>
                                        <a:pt x="3368" y="2453"/>
                                      </a:lnTo>
                                      <a:lnTo>
                                        <a:pt x="3368" y="1744"/>
                                      </a:lnTo>
                                      <a:lnTo>
                                        <a:pt x="3424" y="1744"/>
                                      </a:lnTo>
                                      <a:lnTo>
                                        <a:pt x="3424" y="2228"/>
                                      </a:lnTo>
                                      <a:lnTo>
                                        <a:pt x="3469" y="2228"/>
                                      </a:lnTo>
                                      <a:lnTo>
                                        <a:pt x="3469" y="2138"/>
                                      </a:lnTo>
                                      <a:lnTo>
                                        <a:pt x="3514" y="2138"/>
                                      </a:lnTo>
                                      <a:lnTo>
                                        <a:pt x="3514" y="2318"/>
                                      </a:lnTo>
                                      <a:lnTo>
                                        <a:pt x="3571" y="2318"/>
                                      </a:lnTo>
                                      <a:lnTo>
                                        <a:pt x="3571" y="2419"/>
                                      </a:lnTo>
                                      <a:lnTo>
                                        <a:pt x="3616" y="2419"/>
                                      </a:lnTo>
                                      <a:lnTo>
                                        <a:pt x="3616" y="1981"/>
                                      </a:lnTo>
                                      <a:lnTo>
                                        <a:pt x="3661" y="1981"/>
                                      </a:lnTo>
                                      <a:lnTo>
                                        <a:pt x="3661" y="2059"/>
                                      </a:lnTo>
                                      <a:lnTo>
                                        <a:pt x="3706" y="2059"/>
                                      </a:lnTo>
                                      <a:lnTo>
                                        <a:pt x="3706" y="2386"/>
                                      </a:lnTo>
                                      <a:lnTo>
                                        <a:pt x="3751" y="2386"/>
                                      </a:lnTo>
                                      <a:lnTo>
                                        <a:pt x="3751" y="2228"/>
                                      </a:lnTo>
                                      <a:lnTo>
                                        <a:pt x="3796" y="2228"/>
                                      </a:lnTo>
                                      <a:lnTo>
                                        <a:pt x="3796" y="2419"/>
                                      </a:lnTo>
                                      <a:lnTo>
                                        <a:pt x="3841" y="2419"/>
                                      </a:lnTo>
                                      <a:lnTo>
                                        <a:pt x="3841" y="2284"/>
                                      </a:lnTo>
                                      <a:lnTo>
                                        <a:pt x="3897" y="2284"/>
                                      </a:lnTo>
                                      <a:lnTo>
                                        <a:pt x="3897" y="2251"/>
                                      </a:lnTo>
                                      <a:lnTo>
                                        <a:pt x="3942" y="2251"/>
                                      </a:lnTo>
                                      <a:lnTo>
                                        <a:pt x="3942" y="2138"/>
                                      </a:lnTo>
                                      <a:lnTo>
                                        <a:pt x="3987" y="2138"/>
                                      </a:lnTo>
                                      <a:lnTo>
                                        <a:pt x="3987" y="2341"/>
                                      </a:lnTo>
                                      <a:lnTo>
                                        <a:pt x="4032" y="2341"/>
                                      </a:lnTo>
                                      <a:lnTo>
                                        <a:pt x="4032" y="3151"/>
                                      </a:lnTo>
                                      <a:lnTo>
                                        <a:pt x="4089" y="3151"/>
                                      </a:lnTo>
                                      <a:lnTo>
                                        <a:pt x="4134" y="3151"/>
                                      </a:lnTo>
                                      <a:lnTo>
                                        <a:pt x="4179" y="3151"/>
                                      </a:lnTo>
                                      <a:lnTo>
                                        <a:pt x="4235" y="3151"/>
                                      </a:lnTo>
                                      <a:lnTo>
                                        <a:pt x="4280" y="3151"/>
                                      </a:lnTo>
                                      <a:lnTo>
                                        <a:pt x="4325" y="3151"/>
                                      </a:lnTo>
                                      <a:lnTo>
                                        <a:pt x="4370" y="3151"/>
                                      </a:lnTo>
                                    </a:path>
                                  </a:pathLst>
                                </a:custGeom>
                                <a:noFill/>
                                <a:ln w="6985">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30" name="Freeform 801"/>
                              <wps:cNvSpPr>
                                <a:spLocks/>
                              </wps:cNvSpPr>
                              <wps:spPr bwMode="auto">
                                <a:xfrm>
                                  <a:off x="0" y="285705"/>
                                  <a:ext cx="2503125" cy="1736128"/>
                                </a:xfrm>
                                <a:custGeom>
                                  <a:avLst/>
                                  <a:gdLst>
                                    <a:gd name="T0" fmla="*/ 21590 w 3942"/>
                                    <a:gd name="T1" fmla="*/ 228600 h 2734"/>
                                    <a:gd name="T2" fmla="*/ 50165 w 3942"/>
                                    <a:gd name="T3" fmla="*/ 178435 h 2734"/>
                                    <a:gd name="T4" fmla="*/ 107315 w 3942"/>
                                    <a:gd name="T5" fmla="*/ 149860 h 2734"/>
                                    <a:gd name="T6" fmla="*/ 135890 w 3942"/>
                                    <a:gd name="T7" fmla="*/ 314325 h 2734"/>
                                    <a:gd name="T8" fmla="*/ 200025 w 3942"/>
                                    <a:gd name="T9" fmla="*/ 300355 h 2734"/>
                                    <a:gd name="T10" fmla="*/ 228600 w 3942"/>
                                    <a:gd name="T11" fmla="*/ 207010 h 2734"/>
                                    <a:gd name="T12" fmla="*/ 293370 w 3942"/>
                                    <a:gd name="T13" fmla="*/ 193040 h 2734"/>
                                    <a:gd name="T14" fmla="*/ 321945 w 3942"/>
                                    <a:gd name="T15" fmla="*/ 171450 h 2734"/>
                                    <a:gd name="T16" fmla="*/ 379095 w 3942"/>
                                    <a:gd name="T17" fmla="*/ 64135 h 2734"/>
                                    <a:gd name="T18" fmla="*/ 407670 w 3942"/>
                                    <a:gd name="T19" fmla="*/ 50165 h 2734"/>
                                    <a:gd name="T20" fmla="*/ 464820 w 3942"/>
                                    <a:gd name="T21" fmla="*/ 85725 h 2734"/>
                                    <a:gd name="T22" fmla="*/ 493395 w 3942"/>
                                    <a:gd name="T23" fmla="*/ 164465 h 2734"/>
                                    <a:gd name="T24" fmla="*/ 558165 w 3942"/>
                                    <a:gd name="T25" fmla="*/ 64135 h 2734"/>
                                    <a:gd name="T26" fmla="*/ 593725 w 3942"/>
                                    <a:gd name="T27" fmla="*/ 278765 h 2734"/>
                                    <a:gd name="T28" fmla="*/ 650875 w 3942"/>
                                    <a:gd name="T29" fmla="*/ 364490 h 2734"/>
                                    <a:gd name="T30" fmla="*/ 679450 w 3942"/>
                                    <a:gd name="T31" fmla="*/ 400050 h 2734"/>
                                    <a:gd name="T32" fmla="*/ 736600 w 3942"/>
                                    <a:gd name="T33" fmla="*/ 264160 h 2734"/>
                                    <a:gd name="T34" fmla="*/ 765175 w 3942"/>
                                    <a:gd name="T35" fmla="*/ 578485 h 2734"/>
                                    <a:gd name="T36" fmla="*/ 822325 w 3942"/>
                                    <a:gd name="T37" fmla="*/ 549910 h 2734"/>
                                    <a:gd name="T38" fmla="*/ 858520 w 3942"/>
                                    <a:gd name="T39" fmla="*/ 457200 h 2734"/>
                                    <a:gd name="T40" fmla="*/ 915670 w 3942"/>
                                    <a:gd name="T41" fmla="*/ 628650 h 2734"/>
                                    <a:gd name="T42" fmla="*/ 944245 w 3942"/>
                                    <a:gd name="T43" fmla="*/ 700405 h 2734"/>
                                    <a:gd name="T44" fmla="*/ 1008380 w 3942"/>
                                    <a:gd name="T45" fmla="*/ 564515 h 2734"/>
                                    <a:gd name="T46" fmla="*/ 1036955 w 3942"/>
                                    <a:gd name="T47" fmla="*/ 786130 h 2734"/>
                                    <a:gd name="T48" fmla="*/ 1101725 w 3942"/>
                                    <a:gd name="T49" fmla="*/ 664210 h 2734"/>
                                    <a:gd name="T50" fmla="*/ 1130300 w 3942"/>
                                    <a:gd name="T51" fmla="*/ 749935 h 2734"/>
                                    <a:gd name="T52" fmla="*/ 1187450 w 3942"/>
                                    <a:gd name="T53" fmla="*/ 900430 h 2734"/>
                                    <a:gd name="T54" fmla="*/ 1216025 w 3942"/>
                                    <a:gd name="T55" fmla="*/ 964565 h 2734"/>
                                    <a:gd name="T56" fmla="*/ 1273175 w 3942"/>
                                    <a:gd name="T57" fmla="*/ 964565 h 2734"/>
                                    <a:gd name="T58" fmla="*/ 1301750 w 3942"/>
                                    <a:gd name="T59" fmla="*/ 478790 h 2734"/>
                                    <a:gd name="T60" fmla="*/ 1365885 w 3942"/>
                                    <a:gd name="T61" fmla="*/ 349885 h 2734"/>
                                    <a:gd name="T62" fmla="*/ 1394460 w 3942"/>
                                    <a:gd name="T63" fmla="*/ 942975 h 2734"/>
                                    <a:gd name="T64" fmla="*/ 1459230 w 3942"/>
                                    <a:gd name="T65" fmla="*/ 1057275 h 2734"/>
                                    <a:gd name="T66" fmla="*/ 1487805 w 3942"/>
                                    <a:gd name="T67" fmla="*/ 1028700 h 2734"/>
                                    <a:gd name="T68" fmla="*/ 1544955 w 3942"/>
                                    <a:gd name="T69" fmla="*/ 1014730 h 2734"/>
                                    <a:gd name="T70" fmla="*/ 1573530 w 3942"/>
                                    <a:gd name="T71" fmla="*/ 921385 h 2734"/>
                                    <a:gd name="T72" fmla="*/ 1630680 w 3942"/>
                                    <a:gd name="T73" fmla="*/ 700405 h 2734"/>
                                    <a:gd name="T74" fmla="*/ 1659255 w 3942"/>
                                    <a:gd name="T75" fmla="*/ 593090 h 2734"/>
                                    <a:gd name="T76" fmla="*/ 1724025 w 3942"/>
                                    <a:gd name="T77" fmla="*/ 843280 h 2734"/>
                                    <a:gd name="T78" fmla="*/ 1752600 w 3942"/>
                                    <a:gd name="T79" fmla="*/ 1285875 h 2734"/>
                                    <a:gd name="T80" fmla="*/ 1816735 w 3942"/>
                                    <a:gd name="T81" fmla="*/ 1485900 h 2734"/>
                                    <a:gd name="T82" fmla="*/ 1852295 w 3942"/>
                                    <a:gd name="T83" fmla="*/ 1350645 h 2734"/>
                                    <a:gd name="T84" fmla="*/ 1909445 w 3942"/>
                                    <a:gd name="T85" fmla="*/ 1464945 h 2734"/>
                                    <a:gd name="T86" fmla="*/ 1938020 w 3942"/>
                                    <a:gd name="T87" fmla="*/ 1586230 h 2734"/>
                                    <a:gd name="T88" fmla="*/ 1995805 w 3942"/>
                                    <a:gd name="T89" fmla="*/ 1657350 h 2734"/>
                                    <a:gd name="T90" fmla="*/ 2024380 w 3942"/>
                                    <a:gd name="T91" fmla="*/ 1707515 h 2734"/>
                                    <a:gd name="T92" fmla="*/ 2081530 w 3942"/>
                                    <a:gd name="T93" fmla="*/ 1600200 h 2734"/>
                                    <a:gd name="T94" fmla="*/ 2110105 w 3942"/>
                                    <a:gd name="T95" fmla="*/ 1443355 h 2734"/>
                                    <a:gd name="T96" fmla="*/ 2174240 w 3942"/>
                                    <a:gd name="T97" fmla="*/ 1214755 h 2734"/>
                                    <a:gd name="T98" fmla="*/ 2202815 w 3942"/>
                                    <a:gd name="T99" fmla="*/ 1150620 h 2734"/>
                                    <a:gd name="T100" fmla="*/ 2267585 w 3942"/>
                                    <a:gd name="T101" fmla="*/ 1243330 h 2734"/>
                                    <a:gd name="T102" fmla="*/ 2296160 w 3942"/>
                                    <a:gd name="T103" fmla="*/ 1507490 h 2734"/>
                                    <a:gd name="T104" fmla="*/ 2353310 w 3942"/>
                                    <a:gd name="T105" fmla="*/ 1485900 h 2734"/>
                                    <a:gd name="T106" fmla="*/ 2381885 w 3942"/>
                                    <a:gd name="T107" fmla="*/ 1485900 h 2734"/>
                                    <a:gd name="T108" fmla="*/ 2439035 w 3942"/>
                                    <a:gd name="T109" fmla="*/ 1464945 h 2734"/>
                                    <a:gd name="T110" fmla="*/ 2474595 w 3942"/>
                                    <a:gd name="T111" fmla="*/ 1300480 h 2734"/>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Lst>
                                  <a:ahLst/>
                                  <a:cxnLst>
                                    <a:cxn ang="T112">
                                      <a:pos x="T0" y="T1"/>
                                    </a:cxn>
                                    <a:cxn ang="T113">
                                      <a:pos x="T2" y="T3"/>
                                    </a:cxn>
                                    <a:cxn ang="T114">
                                      <a:pos x="T4" y="T5"/>
                                    </a:cxn>
                                    <a:cxn ang="T115">
                                      <a:pos x="T6" y="T7"/>
                                    </a:cxn>
                                    <a:cxn ang="T116">
                                      <a:pos x="T8" y="T9"/>
                                    </a:cxn>
                                    <a:cxn ang="T117">
                                      <a:pos x="T10" y="T11"/>
                                    </a:cxn>
                                    <a:cxn ang="T118">
                                      <a:pos x="T12" y="T13"/>
                                    </a:cxn>
                                    <a:cxn ang="T119">
                                      <a:pos x="T14" y="T15"/>
                                    </a:cxn>
                                    <a:cxn ang="T120">
                                      <a:pos x="T16" y="T17"/>
                                    </a:cxn>
                                    <a:cxn ang="T121">
                                      <a:pos x="T18" y="T19"/>
                                    </a:cxn>
                                    <a:cxn ang="T122">
                                      <a:pos x="T20" y="T21"/>
                                    </a:cxn>
                                    <a:cxn ang="T123">
                                      <a:pos x="T22" y="T23"/>
                                    </a:cxn>
                                    <a:cxn ang="T124">
                                      <a:pos x="T24" y="T25"/>
                                    </a:cxn>
                                    <a:cxn ang="T125">
                                      <a:pos x="T26" y="T27"/>
                                    </a:cxn>
                                    <a:cxn ang="T126">
                                      <a:pos x="T28" y="T29"/>
                                    </a:cxn>
                                    <a:cxn ang="T127">
                                      <a:pos x="T30" y="T31"/>
                                    </a:cxn>
                                    <a:cxn ang="T128">
                                      <a:pos x="T32" y="T33"/>
                                    </a:cxn>
                                    <a:cxn ang="T129">
                                      <a:pos x="T34" y="T35"/>
                                    </a:cxn>
                                    <a:cxn ang="T130">
                                      <a:pos x="T36" y="T37"/>
                                    </a:cxn>
                                    <a:cxn ang="T131">
                                      <a:pos x="T38" y="T39"/>
                                    </a:cxn>
                                    <a:cxn ang="T132">
                                      <a:pos x="T40" y="T41"/>
                                    </a:cxn>
                                    <a:cxn ang="T133">
                                      <a:pos x="T42" y="T43"/>
                                    </a:cxn>
                                    <a:cxn ang="T134">
                                      <a:pos x="T44" y="T45"/>
                                    </a:cxn>
                                    <a:cxn ang="T135">
                                      <a:pos x="T46" y="T47"/>
                                    </a:cxn>
                                    <a:cxn ang="T136">
                                      <a:pos x="T48" y="T49"/>
                                    </a:cxn>
                                    <a:cxn ang="T137">
                                      <a:pos x="T50" y="T51"/>
                                    </a:cxn>
                                    <a:cxn ang="T138">
                                      <a:pos x="T52" y="T53"/>
                                    </a:cxn>
                                    <a:cxn ang="T139">
                                      <a:pos x="T54" y="T55"/>
                                    </a:cxn>
                                    <a:cxn ang="T140">
                                      <a:pos x="T56" y="T57"/>
                                    </a:cxn>
                                    <a:cxn ang="T141">
                                      <a:pos x="T58" y="T59"/>
                                    </a:cxn>
                                    <a:cxn ang="T142">
                                      <a:pos x="T60" y="T61"/>
                                    </a:cxn>
                                    <a:cxn ang="T143">
                                      <a:pos x="T62" y="T63"/>
                                    </a:cxn>
                                    <a:cxn ang="T144">
                                      <a:pos x="T64" y="T65"/>
                                    </a:cxn>
                                    <a:cxn ang="T145">
                                      <a:pos x="T66" y="T67"/>
                                    </a:cxn>
                                    <a:cxn ang="T146">
                                      <a:pos x="T68" y="T69"/>
                                    </a:cxn>
                                    <a:cxn ang="T147">
                                      <a:pos x="T70" y="T71"/>
                                    </a:cxn>
                                    <a:cxn ang="T148">
                                      <a:pos x="T72" y="T73"/>
                                    </a:cxn>
                                    <a:cxn ang="T149">
                                      <a:pos x="T74" y="T75"/>
                                    </a:cxn>
                                    <a:cxn ang="T150">
                                      <a:pos x="T76" y="T77"/>
                                    </a:cxn>
                                    <a:cxn ang="T151">
                                      <a:pos x="T78" y="T79"/>
                                    </a:cxn>
                                    <a:cxn ang="T152">
                                      <a:pos x="T80" y="T81"/>
                                    </a:cxn>
                                    <a:cxn ang="T153">
                                      <a:pos x="T82" y="T83"/>
                                    </a:cxn>
                                    <a:cxn ang="T154">
                                      <a:pos x="T84" y="T85"/>
                                    </a:cxn>
                                    <a:cxn ang="T155">
                                      <a:pos x="T86" y="T87"/>
                                    </a:cxn>
                                    <a:cxn ang="T156">
                                      <a:pos x="T88" y="T89"/>
                                    </a:cxn>
                                    <a:cxn ang="T157">
                                      <a:pos x="T90" y="T91"/>
                                    </a:cxn>
                                    <a:cxn ang="T158">
                                      <a:pos x="T92" y="T93"/>
                                    </a:cxn>
                                    <a:cxn ang="T159">
                                      <a:pos x="T94" y="T95"/>
                                    </a:cxn>
                                    <a:cxn ang="T160">
                                      <a:pos x="T96" y="T97"/>
                                    </a:cxn>
                                    <a:cxn ang="T161">
                                      <a:pos x="T98" y="T99"/>
                                    </a:cxn>
                                    <a:cxn ang="T162">
                                      <a:pos x="T100" y="T101"/>
                                    </a:cxn>
                                    <a:cxn ang="T163">
                                      <a:pos x="T102" y="T103"/>
                                    </a:cxn>
                                    <a:cxn ang="T164">
                                      <a:pos x="T104" y="T105"/>
                                    </a:cxn>
                                    <a:cxn ang="T165">
                                      <a:pos x="T106" y="T107"/>
                                    </a:cxn>
                                    <a:cxn ang="T166">
                                      <a:pos x="T108" y="T109"/>
                                    </a:cxn>
                                    <a:cxn ang="T167">
                                      <a:pos x="T110" y="T111"/>
                                    </a:cxn>
                                  </a:cxnLst>
                                  <a:rect l="0" t="0" r="r" b="b"/>
                                  <a:pathLst>
                                    <a:path w="3942" h="2734">
                                      <a:moveTo>
                                        <a:pt x="0" y="394"/>
                                      </a:moveTo>
                                      <a:lnTo>
                                        <a:pt x="0" y="360"/>
                                      </a:lnTo>
                                      <a:lnTo>
                                        <a:pt x="34" y="360"/>
                                      </a:lnTo>
                                      <a:lnTo>
                                        <a:pt x="34" y="315"/>
                                      </a:lnTo>
                                      <a:lnTo>
                                        <a:pt x="79" y="315"/>
                                      </a:lnTo>
                                      <a:lnTo>
                                        <a:pt x="79" y="281"/>
                                      </a:lnTo>
                                      <a:lnTo>
                                        <a:pt x="124" y="281"/>
                                      </a:lnTo>
                                      <a:lnTo>
                                        <a:pt x="124" y="236"/>
                                      </a:lnTo>
                                      <a:lnTo>
                                        <a:pt x="169" y="236"/>
                                      </a:lnTo>
                                      <a:lnTo>
                                        <a:pt x="214" y="236"/>
                                      </a:lnTo>
                                      <a:lnTo>
                                        <a:pt x="214" y="495"/>
                                      </a:lnTo>
                                      <a:lnTo>
                                        <a:pt x="270" y="495"/>
                                      </a:lnTo>
                                      <a:lnTo>
                                        <a:pt x="270" y="473"/>
                                      </a:lnTo>
                                      <a:lnTo>
                                        <a:pt x="315" y="473"/>
                                      </a:lnTo>
                                      <a:lnTo>
                                        <a:pt x="315" y="405"/>
                                      </a:lnTo>
                                      <a:lnTo>
                                        <a:pt x="360" y="405"/>
                                      </a:lnTo>
                                      <a:lnTo>
                                        <a:pt x="360" y="326"/>
                                      </a:lnTo>
                                      <a:lnTo>
                                        <a:pt x="417" y="326"/>
                                      </a:lnTo>
                                      <a:lnTo>
                                        <a:pt x="417" y="304"/>
                                      </a:lnTo>
                                      <a:lnTo>
                                        <a:pt x="462" y="304"/>
                                      </a:lnTo>
                                      <a:lnTo>
                                        <a:pt x="462" y="270"/>
                                      </a:lnTo>
                                      <a:lnTo>
                                        <a:pt x="507" y="270"/>
                                      </a:lnTo>
                                      <a:lnTo>
                                        <a:pt x="552" y="270"/>
                                      </a:lnTo>
                                      <a:lnTo>
                                        <a:pt x="552" y="101"/>
                                      </a:lnTo>
                                      <a:lnTo>
                                        <a:pt x="597" y="101"/>
                                      </a:lnTo>
                                      <a:lnTo>
                                        <a:pt x="597" y="0"/>
                                      </a:lnTo>
                                      <a:lnTo>
                                        <a:pt x="642" y="0"/>
                                      </a:lnTo>
                                      <a:lnTo>
                                        <a:pt x="642" y="79"/>
                                      </a:lnTo>
                                      <a:lnTo>
                                        <a:pt x="687" y="79"/>
                                      </a:lnTo>
                                      <a:lnTo>
                                        <a:pt x="687" y="135"/>
                                      </a:lnTo>
                                      <a:lnTo>
                                        <a:pt x="732" y="135"/>
                                      </a:lnTo>
                                      <a:lnTo>
                                        <a:pt x="732" y="270"/>
                                      </a:lnTo>
                                      <a:lnTo>
                                        <a:pt x="777" y="270"/>
                                      </a:lnTo>
                                      <a:lnTo>
                                        <a:pt x="777" y="259"/>
                                      </a:lnTo>
                                      <a:lnTo>
                                        <a:pt x="822" y="259"/>
                                      </a:lnTo>
                                      <a:lnTo>
                                        <a:pt x="822" y="101"/>
                                      </a:lnTo>
                                      <a:lnTo>
                                        <a:pt x="879" y="101"/>
                                      </a:lnTo>
                                      <a:lnTo>
                                        <a:pt x="879" y="270"/>
                                      </a:lnTo>
                                      <a:lnTo>
                                        <a:pt x="935" y="270"/>
                                      </a:lnTo>
                                      <a:lnTo>
                                        <a:pt x="935" y="439"/>
                                      </a:lnTo>
                                      <a:lnTo>
                                        <a:pt x="980" y="439"/>
                                      </a:lnTo>
                                      <a:lnTo>
                                        <a:pt x="980" y="574"/>
                                      </a:lnTo>
                                      <a:lnTo>
                                        <a:pt x="1025" y="574"/>
                                      </a:lnTo>
                                      <a:lnTo>
                                        <a:pt x="1025" y="641"/>
                                      </a:lnTo>
                                      <a:lnTo>
                                        <a:pt x="1070" y="641"/>
                                      </a:lnTo>
                                      <a:lnTo>
                                        <a:pt x="1070" y="630"/>
                                      </a:lnTo>
                                      <a:lnTo>
                                        <a:pt x="1115" y="630"/>
                                      </a:lnTo>
                                      <a:lnTo>
                                        <a:pt x="1115" y="416"/>
                                      </a:lnTo>
                                      <a:lnTo>
                                        <a:pt x="1160" y="416"/>
                                      </a:lnTo>
                                      <a:lnTo>
                                        <a:pt x="1160" y="619"/>
                                      </a:lnTo>
                                      <a:lnTo>
                                        <a:pt x="1205" y="619"/>
                                      </a:lnTo>
                                      <a:lnTo>
                                        <a:pt x="1205" y="911"/>
                                      </a:lnTo>
                                      <a:lnTo>
                                        <a:pt x="1250" y="911"/>
                                      </a:lnTo>
                                      <a:lnTo>
                                        <a:pt x="1250" y="866"/>
                                      </a:lnTo>
                                      <a:lnTo>
                                        <a:pt x="1295" y="866"/>
                                      </a:lnTo>
                                      <a:lnTo>
                                        <a:pt x="1295" y="653"/>
                                      </a:lnTo>
                                      <a:lnTo>
                                        <a:pt x="1352" y="653"/>
                                      </a:lnTo>
                                      <a:lnTo>
                                        <a:pt x="1352" y="720"/>
                                      </a:lnTo>
                                      <a:lnTo>
                                        <a:pt x="1397" y="720"/>
                                      </a:lnTo>
                                      <a:lnTo>
                                        <a:pt x="1397" y="990"/>
                                      </a:lnTo>
                                      <a:lnTo>
                                        <a:pt x="1442" y="990"/>
                                      </a:lnTo>
                                      <a:lnTo>
                                        <a:pt x="1442" y="1114"/>
                                      </a:lnTo>
                                      <a:lnTo>
                                        <a:pt x="1487" y="1114"/>
                                      </a:lnTo>
                                      <a:lnTo>
                                        <a:pt x="1487" y="1103"/>
                                      </a:lnTo>
                                      <a:lnTo>
                                        <a:pt x="1532" y="1103"/>
                                      </a:lnTo>
                                      <a:lnTo>
                                        <a:pt x="1532" y="889"/>
                                      </a:lnTo>
                                      <a:lnTo>
                                        <a:pt x="1588" y="889"/>
                                      </a:lnTo>
                                      <a:lnTo>
                                        <a:pt x="1588" y="923"/>
                                      </a:lnTo>
                                      <a:lnTo>
                                        <a:pt x="1633" y="923"/>
                                      </a:lnTo>
                                      <a:lnTo>
                                        <a:pt x="1633" y="1238"/>
                                      </a:lnTo>
                                      <a:lnTo>
                                        <a:pt x="1678" y="1238"/>
                                      </a:lnTo>
                                      <a:lnTo>
                                        <a:pt x="1678" y="1046"/>
                                      </a:lnTo>
                                      <a:lnTo>
                                        <a:pt x="1735" y="1046"/>
                                      </a:lnTo>
                                      <a:lnTo>
                                        <a:pt x="1735" y="709"/>
                                      </a:lnTo>
                                      <a:lnTo>
                                        <a:pt x="1780" y="709"/>
                                      </a:lnTo>
                                      <a:lnTo>
                                        <a:pt x="1780" y="1181"/>
                                      </a:lnTo>
                                      <a:lnTo>
                                        <a:pt x="1825" y="1181"/>
                                      </a:lnTo>
                                      <a:lnTo>
                                        <a:pt x="1825" y="1418"/>
                                      </a:lnTo>
                                      <a:lnTo>
                                        <a:pt x="1870" y="1418"/>
                                      </a:lnTo>
                                      <a:lnTo>
                                        <a:pt x="1870" y="1519"/>
                                      </a:lnTo>
                                      <a:lnTo>
                                        <a:pt x="1915" y="1519"/>
                                      </a:lnTo>
                                      <a:lnTo>
                                        <a:pt x="1960" y="1519"/>
                                      </a:lnTo>
                                      <a:lnTo>
                                        <a:pt x="2005" y="1519"/>
                                      </a:lnTo>
                                      <a:lnTo>
                                        <a:pt x="2005" y="1283"/>
                                      </a:lnTo>
                                      <a:lnTo>
                                        <a:pt x="2050" y="1283"/>
                                      </a:lnTo>
                                      <a:lnTo>
                                        <a:pt x="2050" y="754"/>
                                      </a:lnTo>
                                      <a:lnTo>
                                        <a:pt x="2106" y="754"/>
                                      </a:lnTo>
                                      <a:lnTo>
                                        <a:pt x="2106" y="551"/>
                                      </a:lnTo>
                                      <a:lnTo>
                                        <a:pt x="2151" y="551"/>
                                      </a:lnTo>
                                      <a:lnTo>
                                        <a:pt x="2151" y="1170"/>
                                      </a:lnTo>
                                      <a:lnTo>
                                        <a:pt x="2196" y="1170"/>
                                      </a:lnTo>
                                      <a:lnTo>
                                        <a:pt x="2196" y="1485"/>
                                      </a:lnTo>
                                      <a:lnTo>
                                        <a:pt x="2253" y="1485"/>
                                      </a:lnTo>
                                      <a:lnTo>
                                        <a:pt x="2253" y="1665"/>
                                      </a:lnTo>
                                      <a:lnTo>
                                        <a:pt x="2298" y="1665"/>
                                      </a:lnTo>
                                      <a:lnTo>
                                        <a:pt x="2298" y="1609"/>
                                      </a:lnTo>
                                      <a:lnTo>
                                        <a:pt x="2343" y="1609"/>
                                      </a:lnTo>
                                      <a:lnTo>
                                        <a:pt x="2343" y="1620"/>
                                      </a:lnTo>
                                      <a:lnTo>
                                        <a:pt x="2388" y="1620"/>
                                      </a:lnTo>
                                      <a:lnTo>
                                        <a:pt x="2388" y="1598"/>
                                      </a:lnTo>
                                      <a:lnTo>
                                        <a:pt x="2433" y="1598"/>
                                      </a:lnTo>
                                      <a:lnTo>
                                        <a:pt x="2433" y="1418"/>
                                      </a:lnTo>
                                      <a:lnTo>
                                        <a:pt x="2478" y="1418"/>
                                      </a:lnTo>
                                      <a:lnTo>
                                        <a:pt x="2478" y="1451"/>
                                      </a:lnTo>
                                      <a:lnTo>
                                        <a:pt x="2523" y="1451"/>
                                      </a:lnTo>
                                      <a:lnTo>
                                        <a:pt x="2523" y="1103"/>
                                      </a:lnTo>
                                      <a:lnTo>
                                        <a:pt x="2568" y="1103"/>
                                      </a:lnTo>
                                      <a:lnTo>
                                        <a:pt x="2568" y="1294"/>
                                      </a:lnTo>
                                      <a:lnTo>
                                        <a:pt x="2613" y="1294"/>
                                      </a:lnTo>
                                      <a:lnTo>
                                        <a:pt x="2613" y="934"/>
                                      </a:lnTo>
                                      <a:lnTo>
                                        <a:pt x="2658" y="934"/>
                                      </a:lnTo>
                                      <a:lnTo>
                                        <a:pt x="2658" y="1328"/>
                                      </a:lnTo>
                                      <a:lnTo>
                                        <a:pt x="2715" y="1328"/>
                                      </a:lnTo>
                                      <a:lnTo>
                                        <a:pt x="2715" y="1688"/>
                                      </a:lnTo>
                                      <a:lnTo>
                                        <a:pt x="2760" y="1688"/>
                                      </a:lnTo>
                                      <a:lnTo>
                                        <a:pt x="2760" y="2025"/>
                                      </a:lnTo>
                                      <a:lnTo>
                                        <a:pt x="2816" y="2025"/>
                                      </a:lnTo>
                                      <a:lnTo>
                                        <a:pt x="2816" y="2340"/>
                                      </a:lnTo>
                                      <a:lnTo>
                                        <a:pt x="2861" y="2340"/>
                                      </a:lnTo>
                                      <a:lnTo>
                                        <a:pt x="2861" y="2093"/>
                                      </a:lnTo>
                                      <a:lnTo>
                                        <a:pt x="2917" y="2093"/>
                                      </a:lnTo>
                                      <a:lnTo>
                                        <a:pt x="2917" y="2127"/>
                                      </a:lnTo>
                                      <a:lnTo>
                                        <a:pt x="2962" y="2127"/>
                                      </a:lnTo>
                                      <a:lnTo>
                                        <a:pt x="2962" y="2307"/>
                                      </a:lnTo>
                                      <a:lnTo>
                                        <a:pt x="3007" y="2307"/>
                                      </a:lnTo>
                                      <a:lnTo>
                                        <a:pt x="3007" y="2599"/>
                                      </a:lnTo>
                                      <a:lnTo>
                                        <a:pt x="3052" y="2599"/>
                                      </a:lnTo>
                                      <a:lnTo>
                                        <a:pt x="3052" y="2498"/>
                                      </a:lnTo>
                                      <a:lnTo>
                                        <a:pt x="3097" y="2498"/>
                                      </a:lnTo>
                                      <a:lnTo>
                                        <a:pt x="3097" y="2610"/>
                                      </a:lnTo>
                                      <a:lnTo>
                                        <a:pt x="3143" y="2610"/>
                                      </a:lnTo>
                                      <a:lnTo>
                                        <a:pt x="3143" y="2734"/>
                                      </a:lnTo>
                                      <a:lnTo>
                                        <a:pt x="3188" y="2734"/>
                                      </a:lnTo>
                                      <a:lnTo>
                                        <a:pt x="3188" y="2689"/>
                                      </a:lnTo>
                                      <a:lnTo>
                                        <a:pt x="3233" y="2689"/>
                                      </a:lnTo>
                                      <a:lnTo>
                                        <a:pt x="3233" y="2520"/>
                                      </a:lnTo>
                                      <a:lnTo>
                                        <a:pt x="3278" y="2520"/>
                                      </a:lnTo>
                                      <a:lnTo>
                                        <a:pt x="3278" y="2408"/>
                                      </a:lnTo>
                                      <a:lnTo>
                                        <a:pt x="3323" y="2408"/>
                                      </a:lnTo>
                                      <a:lnTo>
                                        <a:pt x="3323" y="2273"/>
                                      </a:lnTo>
                                      <a:lnTo>
                                        <a:pt x="3368" y="2273"/>
                                      </a:lnTo>
                                      <a:lnTo>
                                        <a:pt x="3368" y="1913"/>
                                      </a:lnTo>
                                      <a:lnTo>
                                        <a:pt x="3424" y="1913"/>
                                      </a:lnTo>
                                      <a:lnTo>
                                        <a:pt x="3424" y="1722"/>
                                      </a:lnTo>
                                      <a:lnTo>
                                        <a:pt x="3469" y="1722"/>
                                      </a:lnTo>
                                      <a:lnTo>
                                        <a:pt x="3469" y="1812"/>
                                      </a:lnTo>
                                      <a:lnTo>
                                        <a:pt x="3514" y="1812"/>
                                      </a:lnTo>
                                      <a:lnTo>
                                        <a:pt x="3514" y="1958"/>
                                      </a:lnTo>
                                      <a:lnTo>
                                        <a:pt x="3571" y="1958"/>
                                      </a:lnTo>
                                      <a:lnTo>
                                        <a:pt x="3571" y="2419"/>
                                      </a:lnTo>
                                      <a:lnTo>
                                        <a:pt x="3616" y="2419"/>
                                      </a:lnTo>
                                      <a:lnTo>
                                        <a:pt x="3616" y="2374"/>
                                      </a:lnTo>
                                      <a:lnTo>
                                        <a:pt x="3661" y="2374"/>
                                      </a:lnTo>
                                      <a:lnTo>
                                        <a:pt x="3661" y="2340"/>
                                      </a:lnTo>
                                      <a:lnTo>
                                        <a:pt x="3706" y="2340"/>
                                      </a:lnTo>
                                      <a:lnTo>
                                        <a:pt x="3706" y="2295"/>
                                      </a:lnTo>
                                      <a:lnTo>
                                        <a:pt x="3751" y="2295"/>
                                      </a:lnTo>
                                      <a:lnTo>
                                        <a:pt x="3751" y="2340"/>
                                      </a:lnTo>
                                      <a:lnTo>
                                        <a:pt x="3796" y="2340"/>
                                      </a:lnTo>
                                      <a:lnTo>
                                        <a:pt x="3796" y="2307"/>
                                      </a:lnTo>
                                      <a:lnTo>
                                        <a:pt x="3841" y="2307"/>
                                      </a:lnTo>
                                      <a:lnTo>
                                        <a:pt x="3841" y="2115"/>
                                      </a:lnTo>
                                      <a:lnTo>
                                        <a:pt x="3897" y="2115"/>
                                      </a:lnTo>
                                      <a:lnTo>
                                        <a:pt x="3897" y="2048"/>
                                      </a:lnTo>
                                      <a:lnTo>
                                        <a:pt x="3942" y="2048"/>
                                      </a:lnTo>
                                      <a:lnTo>
                                        <a:pt x="3942" y="2059"/>
                                      </a:lnTo>
                                    </a:path>
                                  </a:pathLst>
                                </a:custGeom>
                                <a:noFill/>
                                <a:ln w="2159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31" name="Freeform 802"/>
                              <wps:cNvSpPr>
                                <a:spLocks/>
                              </wps:cNvSpPr>
                              <wps:spPr bwMode="auto">
                                <a:xfrm>
                                  <a:off x="2503125" y="1593226"/>
                                  <a:ext cx="271803" cy="728912"/>
                                </a:xfrm>
                                <a:custGeom>
                                  <a:avLst/>
                                  <a:gdLst>
                                    <a:gd name="T0" fmla="*/ 0 w 428"/>
                                    <a:gd name="T1" fmla="*/ 0 h 1148"/>
                                    <a:gd name="T2" fmla="*/ 28575 w 428"/>
                                    <a:gd name="T3" fmla="*/ 0 h 1148"/>
                                    <a:gd name="T4" fmla="*/ 28575 w 428"/>
                                    <a:gd name="T5" fmla="*/ 135890 h 1148"/>
                                    <a:gd name="T6" fmla="*/ 57150 w 428"/>
                                    <a:gd name="T7" fmla="*/ 135890 h 1148"/>
                                    <a:gd name="T8" fmla="*/ 57150 w 428"/>
                                    <a:gd name="T9" fmla="*/ 714375 h 1148"/>
                                    <a:gd name="T10" fmla="*/ 93345 w 428"/>
                                    <a:gd name="T11" fmla="*/ 714375 h 1148"/>
                                    <a:gd name="T12" fmla="*/ 93345 w 428"/>
                                    <a:gd name="T13" fmla="*/ 728980 h 1148"/>
                                    <a:gd name="T14" fmla="*/ 121920 w 428"/>
                                    <a:gd name="T15" fmla="*/ 728980 h 1148"/>
                                    <a:gd name="T16" fmla="*/ 121920 w 428"/>
                                    <a:gd name="T17" fmla="*/ 728980 h 1148"/>
                                    <a:gd name="T18" fmla="*/ 150495 w 428"/>
                                    <a:gd name="T19" fmla="*/ 728980 h 1148"/>
                                    <a:gd name="T20" fmla="*/ 150495 w 428"/>
                                    <a:gd name="T21" fmla="*/ 728980 h 1148"/>
                                    <a:gd name="T22" fmla="*/ 186055 w 428"/>
                                    <a:gd name="T23" fmla="*/ 728980 h 1148"/>
                                    <a:gd name="T24" fmla="*/ 186055 w 428"/>
                                    <a:gd name="T25" fmla="*/ 728980 h 1148"/>
                                    <a:gd name="T26" fmla="*/ 214630 w 428"/>
                                    <a:gd name="T27" fmla="*/ 728980 h 1148"/>
                                    <a:gd name="T28" fmla="*/ 214630 w 428"/>
                                    <a:gd name="T29" fmla="*/ 728980 h 1148"/>
                                    <a:gd name="T30" fmla="*/ 243205 w 428"/>
                                    <a:gd name="T31" fmla="*/ 728980 h 1148"/>
                                    <a:gd name="T32" fmla="*/ 243205 w 428"/>
                                    <a:gd name="T33" fmla="*/ 728980 h 1148"/>
                                    <a:gd name="T34" fmla="*/ 271780 w 428"/>
                                    <a:gd name="T35" fmla="*/ 728980 h 1148"/>
                                    <a:gd name="T36" fmla="*/ 271780 w 428"/>
                                    <a:gd name="T37" fmla="*/ 728980 h 1148"/>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Lst>
                                  <a:ahLst/>
                                  <a:cxnLst>
                                    <a:cxn ang="T38">
                                      <a:pos x="T0" y="T1"/>
                                    </a:cxn>
                                    <a:cxn ang="T39">
                                      <a:pos x="T2" y="T3"/>
                                    </a:cxn>
                                    <a:cxn ang="T40">
                                      <a:pos x="T4" y="T5"/>
                                    </a:cxn>
                                    <a:cxn ang="T41">
                                      <a:pos x="T6" y="T7"/>
                                    </a:cxn>
                                    <a:cxn ang="T42">
                                      <a:pos x="T8" y="T9"/>
                                    </a:cxn>
                                    <a:cxn ang="T43">
                                      <a:pos x="T10" y="T11"/>
                                    </a:cxn>
                                    <a:cxn ang="T44">
                                      <a:pos x="T12" y="T13"/>
                                    </a:cxn>
                                    <a:cxn ang="T45">
                                      <a:pos x="T14" y="T15"/>
                                    </a:cxn>
                                    <a:cxn ang="T46">
                                      <a:pos x="T16" y="T17"/>
                                    </a:cxn>
                                    <a:cxn ang="T47">
                                      <a:pos x="T18" y="T19"/>
                                    </a:cxn>
                                    <a:cxn ang="T48">
                                      <a:pos x="T20" y="T21"/>
                                    </a:cxn>
                                    <a:cxn ang="T49">
                                      <a:pos x="T22" y="T23"/>
                                    </a:cxn>
                                    <a:cxn ang="T50">
                                      <a:pos x="T24" y="T25"/>
                                    </a:cxn>
                                    <a:cxn ang="T51">
                                      <a:pos x="T26" y="T27"/>
                                    </a:cxn>
                                    <a:cxn ang="T52">
                                      <a:pos x="T28" y="T29"/>
                                    </a:cxn>
                                    <a:cxn ang="T53">
                                      <a:pos x="T30" y="T31"/>
                                    </a:cxn>
                                    <a:cxn ang="T54">
                                      <a:pos x="T32" y="T33"/>
                                    </a:cxn>
                                    <a:cxn ang="T55">
                                      <a:pos x="T34" y="T35"/>
                                    </a:cxn>
                                    <a:cxn ang="T56">
                                      <a:pos x="T36" y="T37"/>
                                    </a:cxn>
                                  </a:cxnLst>
                                  <a:rect l="0" t="0" r="r" b="b"/>
                                  <a:pathLst>
                                    <a:path w="428" h="1148">
                                      <a:moveTo>
                                        <a:pt x="0" y="0"/>
                                      </a:moveTo>
                                      <a:lnTo>
                                        <a:pt x="45" y="0"/>
                                      </a:lnTo>
                                      <a:lnTo>
                                        <a:pt x="45" y="214"/>
                                      </a:lnTo>
                                      <a:lnTo>
                                        <a:pt x="90" y="214"/>
                                      </a:lnTo>
                                      <a:lnTo>
                                        <a:pt x="90" y="1125"/>
                                      </a:lnTo>
                                      <a:lnTo>
                                        <a:pt x="147" y="1125"/>
                                      </a:lnTo>
                                      <a:lnTo>
                                        <a:pt x="147" y="1148"/>
                                      </a:lnTo>
                                      <a:lnTo>
                                        <a:pt x="192" y="1148"/>
                                      </a:lnTo>
                                      <a:lnTo>
                                        <a:pt x="237" y="1148"/>
                                      </a:lnTo>
                                      <a:lnTo>
                                        <a:pt x="293" y="1148"/>
                                      </a:lnTo>
                                      <a:lnTo>
                                        <a:pt x="338" y="1148"/>
                                      </a:lnTo>
                                      <a:lnTo>
                                        <a:pt x="383" y="1148"/>
                                      </a:lnTo>
                                      <a:lnTo>
                                        <a:pt x="428" y="1148"/>
                                      </a:lnTo>
                                    </a:path>
                                  </a:pathLst>
                                </a:custGeom>
                                <a:noFill/>
                                <a:ln w="2159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32" name="Freeform 803"/>
                              <wps:cNvSpPr>
                                <a:spLocks/>
                              </wps:cNvSpPr>
                              <wps:spPr bwMode="auto">
                                <a:xfrm>
                                  <a:off x="0" y="285705"/>
                                  <a:ext cx="2774928" cy="2036433"/>
                                </a:xfrm>
                                <a:custGeom>
                                  <a:avLst/>
                                  <a:gdLst>
                                    <a:gd name="T0" fmla="*/ 21590 w 4370"/>
                                    <a:gd name="T1" fmla="*/ 171450 h 3207"/>
                                    <a:gd name="T2" fmla="*/ 50165 w 4370"/>
                                    <a:gd name="T3" fmla="*/ 57150 h 3207"/>
                                    <a:gd name="T4" fmla="*/ 107315 w 4370"/>
                                    <a:gd name="T5" fmla="*/ 35560 h 3207"/>
                                    <a:gd name="T6" fmla="*/ 135890 w 4370"/>
                                    <a:gd name="T7" fmla="*/ 321310 h 3207"/>
                                    <a:gd name="T8" fmla="*/ 200025 w 4370"/>
                                    <a:gd name="T9" fmla="*/ 307340 h 3207"/>
                                    <a:gd name="T10" fmla="*/ 228600 w 4370"/>
                                    <a:gd name="T11" fmla="*/ 243205 h 3207"/>
                                    <a:gd name="T12" fmla="*/ 293370 w 4370"/>
                                    <a:gd name="T13" fmla="*/ 228600 h 3207"/>
                                    <a:gd name="T14" fmla="*/ 321945 w 4370"/>
                                    <a:gd name="T15" fmla="*/ 128905 h 3207"/>
                                    <a:gd name="T16" fmla="*/ 379095 w 4370"/>
                                    <a:gd name="T17" fmla="*/ 50165 h 3207"/>
                                    <a:gd name="T18" fmla="*/ 407670 w 4370"/>
                                    <a:gd name="T19" fmla="*/ 57150 h 3207"/>
                                    <a:gd name="T20" fmla="*/ 464820 w 4370"/>
                                    <a:gd name="T21" fmla="*/ 107315 h 3207"/>
                                    <a:gd name="T22" fmla="*/ 493395 w 4370"/>
                                    <a:gd name="T23" fmla="*/ 207010 h 3207"/>
                                    <a:gd name="T24" fmla="*/ 558165 w 4370"/>
                                    <a:gd name="T25" fmla="*/ 71755 h 3207"/>
                                    <a:gd name="T26" fmla="*/ 593725 w 4370"/>
                                    <a:gd name="T27" fmla="*/ 278765 h 3207"/>
                                    <a:gd name="T28" fmla="*/ 650875 w 4370"/>
                                    <a:gd name="T29" fmla="*/ 321310 h 3207"/>
                                    <a:gd name="T30" fmla="*/ 679450 w 4370"/>
                                    <a:gd name="T31" fmla="*/ 378460 h 3207"/>
                                    <a:gd name="T32" fmla="*/ 736600 w 4370"/>
                                    <a:gd name="T33" fmla="*/ 235585 h 3207"/>
                                    <a:gd name="T34" fmla="*/ 765175 w 4370"/>
                                    <a:gd name="T35" fmla="*/ 564515 h 3207"/>
                                    <a:gd name="T36" fmla="*/ 822325 w 4370"/>
                                    <a:gd name="T37" fmla="*/ 557530 h 3207"/>
                                    <a:gd name="T38" fmla="*/ 858520 w 4370"/>
                                    <a:gd name="T39" fmla="*/ 407035 h 3207"/>
                                    <a:gd name="T40" fmla="*/ 915670 w 4370"/>
                                    <a:gd name="T41" fmla="*/ 549910 h 3207"/>
                                    <a:gd name="T42" fmla="*/ 944245 w 4370"/>
                                    <a:gd name="T43" fmla="*/ 749935 h 3207"/>
                                    <a:gd name="T44" fmla="*/ 1008380 w 4370"/>
                                    <a:gd name="T45" fmla="*/ 735965 h 3207"/>
                                    <a:gd name="T46" fmla="*/ 1036955 w 4370"/>
                                    <a:gd name="T47" fmla="*/ 821690 h 3207"/>
                                    <a:gd name="T48" fmla="*/ 1101725 w 4370"/>
                                    <a:gd name="T49" fmla="*/ 635635 h 3207"/>
                                    <a:gd name="T50" fmla="*/ 1130300 w 4370"/>
                                    <a:gd name="T51" fmla="*/ 735965 h 3207"/>
                                    <a:gd name="T52" fmla="*/ 1187450 w 4370"/>
                                    <a:gd name="T53" fmla="*/ 914400 h 3207"/>
                                    <a:gd name="T54" fmla="*/ 1216025 w 4370"/>
                                    <a:gd name="T55" fmla="*/ 885825 h 3207"/>
                                    <a:gd name="T56" fmla="*/ 1273175 w 4370"/>
                                    <a:gd name="T57" fmla="*/ 935990 h 3207"/>
                                    <a:gd name="T58" fmla="*/ 1301750 w 4370"/>
                                    <a:gd name="T59" fmla="*/ 457200 h 3207"/>
                                    <a:gd name="T60" fmla="*/ 1365885 w 4370"/>
                                    <a:gd name="T61" fmla="*/ 342900 h 3207"/>
                                    <a:gd name="T62" fmla="*/ 1394460 w 4370"/>
                                    <a:gd name="T63" fmla="*/ 857250 h 3207"/>
                                    <a:gd name="T64" fmla="*/ 1459230 w 4370"/>
                                    <a:gd name="T65" fmla="*/ 1078865 h 3207"/>
                                    <a:gd name="T66" fmla="*/ 1487805 w 4370"/>
                                    <a:gd name="T67" fmla="*/ 1107440 h 3207"/>
                                    <a:gd name="T68" fmla="*/ 1544955 w 4370"/>
                                    <a:gd name="T69" fmla="*/ 1186180 h 3207"/>
                                    <a:gd name="T70" fmla="*/ 1573530 w 4370"/>
                                    <a:gd name="T71" fmla="*/ 892810 h 3207"/>
                                    <a:gd name="T72" fmla="*/ 1630680 w 4370"/>
                                    <a:gd name="T73" fmla="*/ 786130 h 3207"/>
                                    <a:gd name="T74" fmla="*/ 1659255 w 4370"/>
                                    <a:gd name="T75" fmla="*/ 742950 h 3207"/>
                                    <a:gd name="T76" fmla="*/ 1724025 w 4370"/>
                                    <a:gd name="T77" fmla="*/ 793115 h 3207"/>
                                    <a:gd name="T78" fmla="*/ 1752600 w 4370"/>
                                    <a:gd name="T79" fmla="*/ 957580 h 3207"/>
                                    <a:gd name="T80" fmla="*/ 1816735 w 4370"/>
                                    <a:gd name="T81" fmla="*/ 1207770 h 3207"/>
                                    <a:gd name="T82" fmla="*/ 1852295 w 4370"/>
                                    <a:gd name="T83" fmla="*/ 1000125 h 3207"/>
                                    <a:gd name="T84" fmla="*/ 1909445 w 4370"/>
                                    <a:gd name="T85" fmla="*/ 1379220 h 3207"/>
                                    <a:gd name="T86" fmla="*/ 1938020 w 4370"/>
                                    <a:gd name="T87" fmla="*/ 1557655 h 3207"/>
                                    <a:gd name="T88" fmla="*/ 1995805 w 4370"/>
                                    <a:gd name="T89" fmla="*/ 1693545 h 3207"/>
                                    <a:gd name="T90" fmla="*/ 2024380 w 4370"/>
                                    <a:gd name="T91" fmla="*/ 1814830 h 3207"/>
                                    <a:gd name="T92" fmla="*/ 2081530 w 4370"/>
                                    <a:gd name="T93" fmla="*/ 1671955 h 3207"/>
                                    <a:gd name="T94" fmla="*/ 2110105 w 4370"/>
                                    <a:gd name="T95" fmla="*/ 1507490 h 3207"/>
                                    <a:gd name="T96" fmla="*/ 2174240 w 4370"/>
                                    <a:gd name="T97" fmla="*/ 1322070 h 3207"/>
                                    <a:gd name="T98" fmla="*/ 2202815 w 4370"/>
                                    <a:gd name="T99" fmla="*/ 1379220 h 3207"/>
                                    <a:gd name="T100" fmla="*/ 2267585 w 4370"/>
                                    <a:gd name="T101" fmla="*/ 1450340 h 3207"/>
                                    <a:gd name="T102" fmla="*/ 2296160 w 4370"/>
                                    <a:gd name="T103" fmla="*/ 1386205 h 3207"/>
                                    <a:gd name="T104" fmla="*/ 2353310 w 4370"/>
                                    <a:gd name="T105" fmla="*/ 1250315 h 3207"/>
                                    <a:gd name="T106" fmla="*/ 2381885 w 4370"/>
                                    <a:gd name="T107" fmla="*/ 1507490 h 3207"/>
                                    <a:gd name="T108" fmla="*/ 2439035 w 4370"/>
                                    <a:gd name="T109" fmla="*/ 1421765 h 3207"/>
                                    <a:gd name="T110" fmla="*/ 2474595 w 4370"/>
                                    <a:gd name="T111" fmla="*/ 1336040 h 3207"/>
                                    <a:gd name="T112" fmla="*/ 2531745 w 4370"/>
                                    <a:gd name="T113" fmla="*/ 1236345 h 3207"/>
                                    <a:gd name="T114" fmla="*/ 2560320 w 4370"/>
                                    <a:gd name="T115" fmla="*/ 1950720 h 3207"/>
                                    <a:gd name="T116" fmla="*/ 2625090 w 4370"/>
                                    <a:gd name="T117" fmla="*/ 2036445 h 3207"/>
                                    <a:gd name="T118" fmla="*/ 2653665 w 4370"/>
                                    <a:gd name="T119" fmla="*/ 2036445 h 3207"/>
                                    <a:gd name="T120" fmla="*/ 2717800 w 4370"/>
                                    <a:gd name="T121" fmla="*/ 2036445 h 3207"/>
                                    <a:gd name="T122" fmla="*/ 2746375 w 4370"/>
                                    <a:gd name="T123" fmla="*/ 2036445 h 3207"/>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 name="T180" fmla="*/ 0 60000 65536"/>
                                    <a:gd name="T181" fmla="*/ 0 60000 65536"/>
                                    <a:gd name="T182" fmla="*/ 0 60000 65536"/>
                                    <a:gd name="T183" fmla="*/ 0 60000 65536"/>
                                    <a:gd name="T184" fmla="*/ 0 60000 65536"/>
                                    <a:gd name="T185" fmla="*/ 0 60000 65536"/>
                                  </a:gdLst>
                                  <a:ahLst/>
                                  <a:cxnLst>
                                    <a:cxn ang="T124">
                                      <a:pos x="T0" y="T1"/>
                                    </a:cxn>
                                    <a:cxn ang="T125">
                                      <a:pos x="T2" y="T3"/>
                                    </a:cxn>
                                    <a:cxn ang="T126">
                                      <a:pos x="T4" y="T5"/>
                                    </a:cxn>
                                    <a:cxn ang="T127">
                                      <a:pos x="T6" y="T7"/>
                                    </a:cxn>
                                    <a:cxn ang="T128">
                                      <a:pos x="T8" y="T9"/>
                                    </a:cxn>
                                    <a:cxn ang="T129">
                                      <a:pos x="T10" y="T11"/>
                                    </a:cxn>
                                    <a:cxn ang="T130">
                                      <a:pos x="T12" y="T13"/>
                                    </a:cxn>
                                    <a:cxn ang="T131">
                                      <a:pos x="T14" y="T15"/>
                                    </a:cxn>
                                    <a:cxn ang="T132">
                                      <a:pos x="T16" y="T17"/>
                                    </a:cxn>
                                    <a:cxn ang="T133">
                                      <a:pos x="T18" y="T19"/>
                                    </a:cxn>
                                    <a:cxn ang="T134">
                                      <a:pos x="T20" y="T21"/>
                                    </a:cxn>
                                    <a:cxn ang="T135">
                                      <a:pos x="T22" y="T23"/>
                                    </a:cxn>
                                    <a:cxn ang="T136">
                                      <a:pos x="T24" y="T25"/>
                                    </a:cxn>
                                    <a:cxn ang="T137">
                                      <a:pos x="T26" y="T27"/>
                                    </a:cxn>
                                    <a:cxn ang="T138">
                                      <a:pos x="T28" y="T29"/>
                                    </a:cxn>
                                    <a:cxn ang="T139">
                                      <a:pos x="T30" y="T31"/>
                                    </a:cxn>
                                    <a:cxn ang="T140">
                                      <a:pos x="T32" y="T33"/>
                                    </a:cxn>
                                    <a:cxn ang="T141">
                                      <a:pos x="T34" y="T35"/>
                                    </a:cxn>
                                    <a:cxn ang="T142">
                                      <a:pos x="T36" y="T37"/>
                                    </a:cxn>
                                    <a:cxn ang="T143">
                                      <a:pos x="T38" y="T39"/>
                                    </a:cxn>
                                    <a:cxn ang="T144">
                                      <a:pos x="T40" y="T41"/>
                                    </a:cxn>
                                    <a:cxn ang="T145">
                                      <a:pos x="T42" y="T43"/>
                                    </a:cxn>
                                    <a:cxn ang="T146">
                                      <a:pos x="T44" y="T45"/>
                                    </a:cxn>
                                    <a:cxn ang="T147">
                                      <a:pos x="T46" y="T47"/>
                                    </a:cxn>
                                    <a:cxn ang="T148">
                                      <a:pos x="T48" y="T49"/>
                                    </a:cxn>
                                    <a:cxn ang="T149">
                                      <a:pos x="T50" y="T51"/>
                                    </a:cxn>
                                    <a:cxn ang="T150">
                                      <a:pos x="T52" y="T53"/>
                                    </a:cxn>
                                    <a:cxn ang="T151">
                                      <a:pos x="T54" y="T55"/>
                                    </a:cxn>
                                    <a:cxn ang="T152">
                                      <a:pos x="T56" y="T57"/>
                                    </a:cxn>
                                    <a:cxn ang="T153">
                                      <a:pos x="T58" y="T59"/>
                                    </a:cxn>
                                    <a:cxn ang="T154">
                                      <a:pos x="T60" y="T61"/>
                                    </a:cxn>
                                    <a:cxn ang="T155">
                                      <a:pos x="T62" y="T63"/>
                                    </a:cxn>
                                    <a:cxn ang="T156">
                                      <a:pos x="T64" y="T65"/>
                                    </a:cxn>
                                    <a:cxn ang="T157">
                                      <a:pos x="T66" y="T67"/>
                                    </a:cxn>
                                    <a:cxn ang="T158">
                                      <a:pos x="T68" y="T69"/>
                                    </a:cxn>
                                    <a:cxn ang="T159">
                                      <a:pos x="T70" y="T71"/>
                                    </a:cxn>
                                    <a:cxn ang="T160">
                                      <a:pos x="T72" y="T73"/>
                                    </a:cxn>
                                    <a:cxn ang="T161">
                                      <a:pos x="T74" y="T75"/>
                                    </a:cxn>
                                    <a:cxn ang="T162">
                                      <a:pos x="T76" y="T77"/>
                                    </a:cxn>
                                    <a:cxn ang="T163">
                                      <a:pos x="T78" y="T79"/>
                                    </a:cxn>
                                    <a:cxn ang="T164">
                                      <a:pos x="T80" y="T81"/>
                                    </a:cxn>
                                    <a:cxn ang="T165">
                                      <a:pos x="T82" y="T83"/>
                                    </a:cxn>
                                    <a:cxn ang="T166">
                                      <a:pos x="T84" y="T85"/>
                                    </a:cxn>
                                    <a:cxn ang="T167">
                                      <a:pos x="T86" y="T87"/>
                                    </a:cxn>
                                    <a:cxn ang="T168">
                                      <a:pos x="T88" y="T89"/>
                                    </a:cxn>
                                    <a:cxn ang="T169">
                                      <a:pos x="T90" y="T91"/>
                                    </a:cxn>
                                    <a:cxn ang="T170">
                                      <a:pos x="T92" y="T93"/>
                                    </a:cxn>
                                    <a:cxn ang="T171">
                                      <a:pos x="T94" y="T95"/>
                                    </a:cxn>
                                    <a:cxn ang="T172">
                                      <a:pos x="T96" y="T97"/>
                                    </a:cxn>
                                    <a:cxn ang="T173">
                                      <a:pos x="T98" y="T99"/>
                                    </a:cxn>
                                    <a:cxn ang="T174">
                                      <a:pos x="T100" y="T101"/>
                                    </a:cxn>
                                    <a:cxn ang="T175">
                                      <a:pos x="T102" y="T103"/>
                                    </a:cxn>
                                    <a:cxn ang="T176">
                                      <a:pos x="T104" y="T105"/>
                                    </a:cxn>
                                    <a:cxn ang="T177">
                                      <a:pos x="T106" y="T107"/>
                                    </a:cxn>
                                    <a:cxn ang="T178">
                                      <a:pos x="T108" y="T109"/>
                                    </a:cxn>
                                    <a:cxn ang="T179">
                                      <a:pos x="T110" y="T111"/>
                                    </a:cxn>
                                    <a:cxn ang="T180">
                                      <a:pos x="T112" y="T113"/>
                                    </a:cxn>
                                    <a:cxn ang="T181">
                                      <a:pos x="T114" y="T115"/>
                                    </a:cxn>
                                    <a:cxn ang="T182">
                                      <a:pos x="T116" y="T117"/>
                                    </a:cxn>
                                    <a:cxn ang="T183">
                                      <a:pos x="T118" y="T119"/>
                                    </a:cxn>
                                    <a:cxn ang="T184">
                                      <a:pos x="T120" y="T121"/>
                                    </a:cxn>
                                    <a:cxn ang="T185">
                                      <a:pos x="T122" y="T123"/>
                                    </a:cxn>
                                  </a:cxnLst>
                                  <a:rect l="0" t="0" r="r" b="b"/>
                                  <a:pathLst>
                                    <a:path w="4370" h="3207">
                                      <a:moveTo>
                                        <a:pt x="0" y="304"/>
                                      </a:moveTo>
                                      <a:lnTo>
                                        <a:pt x="0" y="270"/>
                                      </a:lnTo>
                                      <a:lnTo>
                                        <a:pt x="34" y="270"/>
                                      </a:lnTo>
                                      <a:lnTo>
                                        <a:pt x="34" y="169"/>
                                      </a:lnTo>
                                      <a:lnTo>
                                        <a:pt x="79" y="169"/>
                                      </a:lnTo>
                                      <a:lnTo>
                                        <a:pt x="79" y="90"/>
                                      </a:lnTo>
                                      <a:lnTo>
                                        <a:pt x="124" y="90"/>
                                      </a:lnTo>
                                      <a:lnTo>
                                        <a:pt x="124" y="56"/>
                                      </a:lnTo>
                                      <a:lnTo>
                                        <a:pt x="169" y="56"/>
                                      </a:lnTo>
                                      <a:lnTo>
                                        <a:pt x="214" y="56"/>
                                      </a:lnTo>
                                      <a:lnTo>
                                        <a:pt x="214" y="506"/>
                                      </a:lnTo>
                                      <a:lnTo>
                                        <a:pt x="270" y="506"/>
                                      </a:lnTo>
                                      <a:lnTo>
                                        <a:pt x="270" y="484"/>
                                      </a:lnTo>
                                      <a:lnTo>
                                        <a:pt x="315" y="484"/>
                                      </a:lnTo>
                                      <a:lnTo>
                                        <a:pt x="315" y="439"/>
                                      </a:lnTo>
                                      <a:lnTo>
                                        <a:pt x="360" y="439"/>
                                      </a:lnTo>
                                      <a:lnTo>
                                        <a:pt x="360" y="383"/>
                                      </a:lnTo>
                                      <a:lnTo>
                                        <a:pt x="417" y="383"/>
                                      </a:lnTo>
                                      <a:lnTo>
                                        <a:pt x="417" y="360"/>
                                      </a:lnTo>
                                      <a:lnTo>
                                        <a:pt x="462" y="360"/>
                                      </a:lnTo>
                                      <a:lnTo>
                                        <a:pt x="462" y="214"/>
                                      </a:lnTo>
                                      <a:lnTo>
                                        <a:pt x="507" y="214"/>
                                      </a:lnTo>
                                      <a:lnTo>
                                        <a:pt x="507" y="203"/>
                                      </a:lnTo>
                                      <a:lnTo>
                                        <a:pt x="552" y="203"/>
                                      </a:lnTo>
                                      <a:lnTo>
                                        <a:pt x="552" y="79"/>
                                      </a:lnTo>
                                      <a:lnTo>
                                        <a:pt x="597" y="79"/>
                                      </a:lnTo>
                                      <a:lnTo>
                                        <a:pt x="597" y="0"/>
                                      </a:lnTo>
                                      <a:lnTo>
                                        <a:pt x="642" y="0"/>
                                      </a:lnTo>
                                      <a:lnTo>
                                        <a:pt x="642" y="90"/>
                                      </a:lnTo>
                                      <a:lnTo>
                                        <a:pt x="687" y="90"/>
                                      </a:lnTo>
                                      <a:lnTo>
                                        <a:pt x="687" y="169"/>
                                      </a:lnTo>
                                      <a:lnTo>
                                        <a:pt x="732" y="169"/>
                                      </a:lnTo>
                                      <a:lnTo>
                                        <a:pt x="732" y="326"/>
                                      </a:lnTo>
                                      <a:lnTo>
                                        <a:pt x="777" y="326"/>
                                      </a:lnTo>
                                      <a:lnTo>
                                        <a:pt x="822" y="326"/>
                                      </a:lnTo>
                                      <a:lnTo>
                                        <a:pt x="822" y="113"/>
                                      </a:lnTo>
                                      <a:lnTo>
                                        <a:pt x="879" y="113"/>
                                      </a:lnTo>
                                      <a:lnTo>
                                        <a:pt x="879" y="315"/>
                                      </a:lnTo>
                                      <a:lnTo>
                                        <a:pt x="935" y="315"/>
                                      </a:lnTo>
                                      <a:lnTo>
                                        <a:pt x="935" y="439"/>
                                      </a:lnTo>
                                      <a:lnTo>
                                        <a:pt x="980" y="439"/>
                                      </a:lnTo>
                                      <a:lnTo>
                                        <a:pt x="980" y="506"/>
                                      </a:lnTo>
                                      <a:lnTo>
                                        <a:pt x="1025" y="506"/>
                                      </a:lnTo>
                                      <a:lnTo>
                                        <a:pt x="1025" y="574"/>
                                      </a:lnTo>
                                      <a:lnTo>
                                        <a:pt x="1070" y="574"/>
                                      </a:lnTo>
                                      <a:lnTo>
                                        <a:pt x="1070" y="596"/>
                                      </a:lnTo>
                                      <a:lnTo>
                                        <a:pt x="1115" y="596"/>
                                      </a:lnTo>
                                      <a:lnTo>
                                        <a:pt x="1115" y="371"/>
                                      </a:lnTo>
                                      <a:lnTo>
                                        <a:pt x="1160" y="371"/>
                                      </a:lnTo>
                                      <a:lnTo>
                                        <a:pt x="1160" y="608"/>
                                      </a:lnTo>
                                      <a:lnTo>
                                        <a:pt x="1205" y="608"/>
                                      </a:lnTo>
                                      <a:lnTo>
                                        <a:pt x="1205" y="889"/>
                                      </a:lnTo>
                                      <a:lnTo>
                                        <a:pt x="1250" y="889"/>
                                      </a:lnTo>
                                      <a:lnTo>
                                        <a:pt x="1250" y="878"/>
                                      </a:lnTo>
                                      <a:lnTo>
                                        <a:pt x="1295" y="878"/>
                                      </a:lnTo>
                                      <a:lnTo>
                                        <a:pt x="1295" y="641"/>
                                      </a:lnTo>
                                      <a:lnTo>
                                        <a:pt x="1352" y="641"/>
                                      </a:lnTo>
                                      <a:lnTo>
                                        <a:pt x="1397" y="641"/>
                                      </a:lnTo>
                                      <a:lnTo>
                                        <a:pt x="1397" y="866"/>
                                      </a:lnTo>
                                      <a:lnTo>
                                        <a:pt x="1442" y="866"/>
                                      </a:lnTo>
                                      <a:lnTo>
                                        <a:pt x="1442" y="1001"/>
                                      </a:lnTo>
                                      <a:lnTo>
                                        <a:pt x="1487" y="1001"/>
                                      </a:lnTo>
                                      <a:lnTo>
                                        <a:pt x="1487" y="1181"/>
                                      </a:lnTo>
                                      <a:lnTo>
                                        <a:pt x="1532" y="1181"/>
                                      </a:lnTo>
                                      <a:lnTo>
                                        <a:pt x="1532" y="1159"/>
                                      </a:lnTo>
                                      <a:lnTo>
                                        <a:pt x="1588" y="1159"/>
                                      </a:lnTo>
                                      <a:lnTo>
                                        <a:pt x="1633" y="1159"/>
                                      </a:lnTo>
                                      <a:lnTo>
                                        <a:pt x="1633" y="1294"/>
                                      </a:lnTo>
                                      <a:lnTo>
                                        <a:pt x="1678" y="1294"/>
                                      </a:lnTo>
                                      <a:lnTo>
                                        <a:pt x="1678" y="1001"/>
                                      </a:lnTo>
                                      <a:lnTo>
                                        <a:pt x="1735" y="1001"/>
                                      </a:lnTo>
                                      <a:lnTo>
                                        <a:pt x="1735" y="394"/>
                                      </a:lnTo>
                                      <a:lnTo>
                                        <a:pt x="1780" y="394"/>
                                      </a:lnTo>
                                      <a:lnTo>
                                        <a:pt x="1780" y="1159"/>
                                      </a:lnTo>
                                      <a:lnTo>
                                        <a:pt x="1825" y="1159"/>
                                      </a:lnTo>
                                      <a:lnTo>
                                        <a:pt x="1825" y="1440"/>
                                      </a:lnTo>
                                      <a:lnTo>
                                        <a:pt x="1870" y="1440"/>
                                      </a:lnTo>
                                      <a:lnTo>
                                        <a:pt x="1870" y="1587"/>
                                      </a:lnTo>
                                      <a:lnTo>
                                        <a:pt x="1915" y="1587"/>
                                      </a:lnTo>
                                      <a:lnTo>
                                        <a:pt x="1915" y="1395"/>
                                      </a:lnTo>
                                      <a:lnTo>
                                        <a:pt x="1960" y="1395"/>
                                      </a:lnTo>
                                      <a:lnTo>
                                        <a:pt x="1960" y="1474"/>
                                      </a:lnTo>
                                      <a:lnTo>
                                        <a:pt x="2005" y="1474"/>
                                      </a:lnTo>
                                      <a:lnTo>
                                        <a:pt x="2005" y="1316"/>
                                      </a:lnTo>
                                      <a:lnTo>
                                        <a:pt x="2050" y="1316"/>
                                      </a:lnTo>
                                      <a:lnTo>
                                        <a:pt x="2050" y="720"/>
                                      </a:lnTo>
                                      <a:lnTo>
                                        <a:pt x="2106" y="720"/>
                                      </a:lnTo>
                                      <a:lnTo>
                                        <a:pt x="2106" y="540"/>
                                      </a:lnTo>
                                      <a:lnTo>
                                        <a:pt x="2151" y="540"/>
                                      </a:lnTo>
                                      <a:lnTo>
                                        <a:pt x="2151" y="1001"/>
                                      </a:lnTo>
                                      <a:lnTo>
                                        <a:pt x="2196" y="1001"/>
                                      </a:lnTo>
                                      <a:lnTo>
                                        <a:pt x="2196" y="1350"/>
                                      </a:lnTo>
                                      <a:lnTo>
                                        <a:pt x="2253" y="1350"/>
                                      </a:lnTo>
                                      <a:lnTo>
                                        <a:pt x="2253" y="1699"/>
                                      </a:lnTo>
                                      <a:lnTo>
                                        <a:pt x="2298" y="1699"/>
                                      </a:lnTo>
                                      <a:lnTo>
                                        <a:pt x="2298" y="1463"/>
                                      </a:lnTo>
                                      <a:lnTo>
                                        <a:pt x="2343" y="1463"/>
                                      </a:lnTo>
                                      <a:lnTo>
                                        <a:pt x="2343" y="1744"/>
                                      </a:lnTo>
                                      <a:lnTo>
                                        <a:pt x="2388" y="1744"/>
                                      </a:lnTo>
                                      <a:lnTo>
                                        <a:pt x="2388" y="1868"/>
                                      </a:lnTo>
                                      <a:lnTo>
                                        <a:pt x="2433" y="1868"/>
                                      </a:lnTo>
                                      <a:lnTo>
                                        <a:pt x="2433" y="1609"/>
                                      </a:lnTo>
                                      <a:lnTo>
                                        <a:pt x="2478" y="1609"/>
                                      </a:lnTo>
                                      <a:lnTo>
                                        <a:pt x="2478" y="1406"/>
                                      </a:lnTo>
                                      <a:lnTo>
                                        <a:pt x="2523" y="1406"/>
                                      </a:lnTo>
                                      <a:lnTo>
                                        <a:pt x="2523" y="1238"/>
                                      </a:lnTo>
                                      <a:lnTo>
                                        <a:pt x="2568" y="1238"/>
                                      </a:lnTo>
                                      <a:lnTo>
                                        <a:pt x="2568" y="1508"/>
                                      </a:lnTo>
                                      <a:lnTo>
                                        <a:pt x="2613" y="1508"/>
                                      </a:lnTo>
                                      <a:lnTo>
                                        <a:pt x="2613" y="1170"/>
                                      </a:lnTo>
                                      <a:lnTo>
                                        <a:pt x="2658" y="1170"/>
                                      </a:lnTo>
                                      <a:lnTo>
                                        <a:pt x="2658" y="1249"/>
                                      </a:lnTo>
                                      <a:lnTo>
                                        <a:pt x="2715" y="1249"/>
                                      </a:lnTo>
                                      <a:lnTo>
                                        <a:pt x="2715" y="1328"/>
                                      </a:lnTo>
                                      <a:lnTo>
                                        <a:pt x="2760" y="1328"/>
                                      </a:lnTo>
                                      <a:lnTo>
                                        <a:pt x="2760" y="1508"/>
                                      </a:lnTo>
                                      <a:lnTo>
                                        <a:pt x="2816" y="1508"/>
                                      </a:lnTo>
                                      <a:lnTo>
                                        <a:pt x="2816" y="1902"/>
                                      </a:lnTo>
                                      <a:lnTo>
                                        <a:pt x="2861" y="1902"/>
                                      </a:lnTo>
                                      <a:lnTo>
                                        <a:pt x="2861" y="1564"/>
                                      </a:lnTo>
                                      <a:lnTo>
                                        <a:pt x="2917" y="1564"/>
                                      </a:lnTo>
                                      <a:lnTo>
                                        <a:pt x="2917" y="1575"/>
                                      </a:lnTo>
                                      <a:lnTo>
                                        <a:pt x="2962" y="1575"/>
                                      </a:lnTo>
                                      <a:lnTo>
                                        <a:pt x="2962" y="2172"/>
                                      </a:lnTo>
                                      <a:lnTo>
                                        <a:pt x="3007" y="2172"/>
                                      </a:lnTo>
                                      <a:lnTo>
                                        <a:pt x="3007" y="2487"/>
                                      </a:lnTo>
                                      <a:lnTo>
                                        <a:pt x="3052" y="2487"/>
                                      </a:lnTo>
                                      <a:lnTo>
                                        <a:pt x="3052" y="2453"/>
                                      </a:lnTo>
                                      <a:lnTo>
                                        <a:pt x="3097" y="2453"/>
                                      </a:lnTo>
                                      <a:lnTo>
                                        <a:pt x="3097" y="2667"/>
                                      </a:lnTo>
                                      <a:lnTo>
                                        <a:pt x="3143" y="2667"/>
                                      </a:lnTo>
                                      <a:lnTo>
                                        <a:pt x="3143" y="2982"/>
                                      </a:lnTo>
                                      <a:lnTo>
                                        <a:pt x="3188" y="2982"/>
                                      </a:lnTo>
                                      <a:lnTo>
                                        <a:pt x="3188" y="2858"/>
                                      </a:lnTo>
                                      <a:lnTo>
                                        <a:pt x="3233" y="2858"/>
                                      </a:lnTo>
                                      <a:lnTo>
                                        <a:pt x="3233" y="2633"/>
                                      </a:lnTo>
                                      <a:lnTo>
                                        <a:pt x="3278" y="2633"/>
                                      </a:lnTo>
                                      <a:lnTo>
                                        <a:pt x="3278" y="2149"/>
                                      </a:lnTo>
                                      <a:lnTo>
                                        <a:pt x="3323" y="2149"/>
                                      </a:lnTo>
                                      <a:lnTo>
                                        <a:pt x="3323" y="2374"/>
                                      </a:lnTo>
                                      <a:lnTo>
                                        <a:pt x="3368" y="2374"/>
                                      </a:lnTo>
                                      <a:lnTo>
                                        <a:pt x="3368" y="2082"/>
                                      </a:lnTo>
                                      <a:lnTo>
                                        <a:pt x="3424" y="2082"/>
                                      </a:lnTo>
                                      <a:lnTo>
                                        <a:pt x="3424" y="2217"/>
                                      </a:lnTo>
                                      <a:lnTo>
                                        <a:pt x="3469" y="2217"/>
                                      </a:lnTo>
                                      <a:lnTo>
                                        <a:pt x="3469" y="2172"/>
                                      </a:lnTo>
                                      <a:lnTo>
                                        <a:pt x="3514" y="2172"/>
                                      </a:lnTo>
                                      <a:lnTo>
                                        <a:pt x="3514" y="2284"/>
                                      </a:lnTo>
                                      <a:lnTo>
                                        <a:pt x="3571" y="2284"/>
                                      </a:lnTo>
                                      <a:lnTo>
                                        <a:pt x="3571" y="2453"/>
                                      </a:lnTo>
                                      <a:lnTo>
                                        <a:pt x="3616" y="2453"/>
                                      </a:lnTo>
                                      <a:lnTo>
                                        <a:pt x="3616" y="2183"/>
                                      </a:lnTo>
                                      <a:lnTo>
                                        <a:pt x="3661" y="2183"/>
                                      </a:lnTo>
                                      <a:lnTo>
                                        <a:pt x="3661" y="1969"/>
                                      </a:lnTo>
                                      <a:lnTo>
                                        <a:pt x="3706" y="1969"/>
                                      </a:lnTo>
                                      <a:lnTo>
                                        <a:pt x="3706" y="2363"/>
                                      </a:lnTo>
                                      <a:lnTo>
                                        <a:pt x="3751" y="2363"/>
                                      </a:lnTo>
                                      <a:lnTo>
                                        <a:pt x="3751" y="2374"/>
                                      </a:lnTo>
                                      <a:lnTo>
                                        <a:pt x="3796" y="2374"/>
                                      </a:lnTo>
                                      <a:lnTo>
                                        <a:pt x="3796" y="2239"/>
                                      </a:lnTo>
                                      <a:lnTo>
                                        <a:pt x="3841" y="2239"/>
                                      </a:lnTo>
                                      <a:lnTo>
                                        <a:pt x="3841" y="2172"/>
                                      </a:lnTo>
                                      <a:lnTo>
                                        <a:pt x="3897" y="2172"/>
                                      </a:lnTo>
                                      <a:lnTo>
                                        <a:pt x="3897" y="2104"/>
                                      </a:lnTo>
                                      <a:lnTo>
                                        <a:pt x="3942" y="2104"/>
                                      </a:lnTo>
                                      <a:lnTo>
                                        <a:pt x="3942" y="1947"/>
                                      </a:lnTo>
                                      <a:lnTo>
                                        <a:pt x="3987" y="1947"/>
                                      </a:lnTo>
                                      <a:lnTo>
                                        <a:pt x="3987" y="2172"/>
                                      </a:lnTo>
                                      <a:lnTo>
                                        <a:pt x="4032" y="2172"/>
                                      </a:lnTo>
                                      <a:lnTo>
                                        <a:pt x="4032" y="3072"/>
                                      </a:lnTo>
                                      <a:lnTo>
                                        <a:pt x="4089" y="3072"/>
                                      </a:lnTo>
                                      <a:lnTo>
                                        <a:pt x="4089" y="3207"/>
                                      </a:lnTo>
                                      <a:lnTo>
                                        <a:pt x="4134" y="3207"/>
                                      </a:lnTo>
                                      <a:lnTo>
                                        <a:pt x="4179" y="3207"/>
                                      </a:lnTo>
                                      <a:lnTo>
                                        <a:pt x="4235" y="3207"/>
                                      </a:lnTo>
                                      <a:lnTo>
                                        <a:pt x="4280" y="3207"/>
                                      </a:lnTo>
                                      <a:lnTo>
                                        <a:pt x="4325" y="3207"/>
                                      </a:lnTo>
                                      <a:lnTo>
                                        <a:pt x="4370" y="3207"/>
                                      </a:lnTo>
                                    </a:path>
                                  </a:pathLst>
                                </a:custGeom>
                                <a:noFill/>
                                <a:ln w="6985">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33" name="Freeform 804"/>
                              <wps:cNvSpPr>
                                <a:spLocks/>
                              </wps:cNvSpPr>
                              <wps:spPr bwMode="auto">
                                <a:xfrm>
                                  <a:off x="0" y="250104"/>
                                  <a:ext cx="2774928" cy="2072034"/>
                                </a:xfrm>
                                <a:custGeom>
                                  <a:avLst/>
                                  <a:gdLst>
                                    <a:gd name="T0" fmla="*/ 21590 w 4370"/>
                                    <a:gd name="T1" fmla="*/ 292735 h 3263"/>
                                    <a:gd name="T2" fmla="*/ 50165 w 4370"/>
                                    <a:gd name="T3" fmla="*/ 200025 h 3263"/>
                                    <a:gd name="T4" fmla="*/ 107315 w 4370"/>
                                    <a:gd name="T5" fmla="*/ 171450 h 3263"/>
                                    <a:gd name="T6" fmla="*/ 135890 w 4370"/>
                                    <a:gd name="T7" fmla="*/ 342900 h 3263"/>
                                    <a:gd name="T8" fmla="*/ 200025 w 4370"/>
                                    <a:gd name="T9" fmla="*/ 321310 h 3263"/>
                                    <a:gd name="T10" fmla="*/ 228600 w 4370"/>
                                    <a:gd name="T11" fmla="*/ 213995 h 3263"/>
                                    <a:gd name="T12" fmla="*/ 293370 w 4370"/>
                                    <a:gd name="T13" fmla="*/ 200025 h 3263"/>
                                    <a:gd name="T14" fmla="*/ 321945 w 4370"/>
                                    <a:gd name="T15" fmla="*/ 149860 h 3263"/>
                                    <a:gd name="T16" fmla="*/ 379095 w 4370"/>
                                    <a:gd name="T17" fmla="*/ 64135 h 3263"/>
                                    <a:gd name="T18" fmla="*/ 407670 w 4370"/>
                                    <a:gd name="T19" fmla="*/ 64135 h 3263"/>
                                    <a:gd name="T20" fmla="*/ 464820 w 4370"/>
                                    <a:gd name="T21" fmla="*/ 114300 h 3263"/>
                                    <a:gd name="T22" fmla="*/ 493395 w 4370"/>
                                    <a:gd name="T23" fmla="*/ 221615 h 3263"/>
                                    <a:gd name="T24" fmla="*/ 558165 w 4370"/>
                                    <a:gd name="T25" fmla="*/ 85725 h 3263"/>
                                    <a:gd name="T26" fmla="*/ 593725 w 4370"/>
                                    <a:gd name="T27" fmla="*/ 349885 h 3263"/>
                                    <a:gd name="T28" fmla="*/ 650875 w 4370"/>
                                    <a:gd name="T29" fmla="*/ 421640 h 3263"/>
                                    <a:gd name="T30" fmla="*/ 679450 w 4370"/>
                                    <a:gd name="T31" fmla="*/ 514350 h 3263"/>
                                    <a:gd name="T32" fmla="*/ 736600 w 4370"/>
                                    <a:gd name="T33" fmla="*/ 428625 h 3263"/>
                                    <a:gd name="T34" fmla="*/ 765175 w 4370"/>
                                    <a:gd name="T35" fmla="*/ 742950 h 3263"/>
                                    <a:gd name="T36" fmla="*/ 822325 w 4370"/>
                                    <a:gd name="T37" fmla="*/ 650240 h 3263"/>
                                    <a:gd name="T38" fmla="*/ 858520 w 4370"/>
                                    <a:gd name="T39" fmla="*/ 457200 h 3263"/>
                                    <a:gd name="T40" fmla="*/ 915670 w 4370"/>
                                    <a:gd name="T41" fmla="*/ 585470 h 3263"/>
                                    <a:gd name="T42" fmla="*/ 944245 w 4370"/>
                                    <a:gd name="T43" fmla="*/ 735965 h 3263"/>
                                    <a:gd name="T44" fmla="*/ 1008380 w 4370"/>
                                    <a:gd name="T45" fmla="*/ 650240 h 3263"/>
                                    <a:gd name="T46" fmla="*/ 1036955 w 4370"/>
                                    <a:gd name="T47" fmla="*/ 842645 h 3263"/>
                                    <a:gd name="T48" fmla="*/ 1101725 w 4370"/>
                                    <a:gd name="T49" fmla="*/ 614045 h 3263"/>
                                    <a:gd name="T50" fmla="*/ 1130300 w 4370"/>
                                    <a:gd name="T51" fmla="*/ 714375 h 3263"/>
                                    <a:gd name="T52" fmla="*/ 1187450 w 4370"/>
                                    <a:gd name="T53" fmla="*/ 907415 h 3263"/>
                                    <a:gd name="T54" fmla="*/ 1216025 w 4370"/>
                                    <a:gd name="T55" fmla="*/ 964565 h 3263"/>
                                    <a:gd name="T56" fmla="*/ 1273175 w 4370"/>
                                    <a:gd name="T57" fmla="*/ 1014730 h 3263"/>
                                    <a:gd name="T58" fmla="*/ 1301750 w 4370"/>
                                    <a:gd name="T59" fmla="*/ 564515 h 3263"/>
                                    <a:gd name="T60" fmla="*/ 1365885 w 4370"/>
                                    <a:gd name="T61" fmla="*/ 471170 h 3263"/>
                                    <a:gd name="T62" fmla="*/ 1394460 w 4370"/>
                                    <a:gd name="T63" fmla="*/ 814070 h 3263"/>
                                    <a:gd name="T64" fmla="*/ 1459230 w 4370"/>
                                    <a:gd name="T65" fmla="*/ 1264285 h 3263"/>
                                    <a:gd name="T66" fmla="*/ 1487805 w 4370"/>
                                    <a:gd name="T67" fmla="*/ 1007110 h 3263"/>
                                    <a:gd name="T68" fmla="*/ 1544955 w 4370"/>
                                    <a:gd name="T69" fmla="*/ 1064260 h 3263"/>
                                    <a:gd name="T70" fmla="*/ 1573530 w 4370"/>
                                    <a:gd name="T71" fmla="*/ 978535 h 3263"/>
                                    <a:gd name="T72" fmla="*/ 1630680 w 4370"/>
                                    <a:gd name="T73" fmla="*/ 771525 h 3263"/>
                                    <a:gd name="T74" fmla="*/ 1659255 w 4370"/>
                                    <a:gd name="T75" fmla="*/ 421640 h 3263"/>
                                    <a:gd name="T76" fmla="*/ 1724025 w 4370"/>
                                    <a:gd name="T77" fmla="*/ 593090 h 3263"/>
                                    <a:gd name="T78" fmla="*/ 1752600 w 4370"/>
                                    <a:gd name="T79" fmla="*/ 986155 h 3263"/>
                                    <a:gd name="T80" fmla="*/ 1816735 w 4370"/>
                                    <a:gd name="T81" fmla="*/ 1064260 h 3263"/>
                                    <a:gd name="T82" fmla="*/ 1852295 w 4370"/>
                                    <a:gd name="T83" fmla="*/ 1007110 h 3263"/>
                                    <a:gd name="T84" fmla="*/ 1909445 w 4370"/>
                                    <a:gd name="T85" fmla="*/ 1250315 h 3263"/>
                                    <a:gd name="T86" fmla="*/ 1938020 w 4370"/>
                                    <a:gd name="T87" fmla="*/ 1607185 h 3263"/>
                                    <a:gd name="T88" fmla="*/ 1995805 w 4370"/>
                                    <a:gd name="T89" fmla="*/ 1778635 h 3263"/>
                                    <a:gd name="T90" fmla="*/ 2024380 w 4370"/>
                                    <a:gd name="T91" fmla="*/ 1743075 h 3263"/>
                                    <a:gd name="T92" fmla="*/ 2081530 w 4370"/>
                                    <a:gd name="T93" fmla="*/ 1714500 h 3263"/>
                                    <a:gd name="T94" fmla="*/ 2110105 w 4370"/>
                                    <a:gd name="T95" fmla="*/ 1414780 h 3263"/>
                                    <a:gd name="T96" fmla="*/ 2174240 w 4370"/>
                                    <a:gd name="T97" fmla="*/ 1307465 h 3263"/>
                                    <a:gd name="T98" fmla="*/ 2202815 w 4370"/>
                                    <a:gd name="T99" fmla="*/ 1478915 h 3263"/>
                                    <a:gd name="T100" fmla="*/ 2267585 w 4370"/>
                                    <a:gd name="T101" fmla="*/ 1586230 h 3263"/>
                                    <a:gd name="T102" fmla="*/ 2296160 w 4370"/>
                                    <a:gd name="T103" fmla="*/ 1435735 h 3263"/>
                                    <a:gd name="T104" fmla="*/ 2353310 w 4370"/>
                                    <a:gd name="T105" fmla="*/ 1350010 h 3263"/>
                                    <a:gd name="T106" fmla="*/ 2381885 w 4370"/>
                                    <a:gd name="T107" fmla="*/ 1550035 h 3263"/>
                                    <a:gd name="T108" fmla="*/ 2439035 w 4370"/>
                                    <a:gd name="T109" fmla="*/ 1586230 h 3263"/>
                                    <a:gd name="T110" fmla="*/ 2474595 w 4370"/>
                                    <a:gd name="T111" fmla="*/ 1300480 h 3263"/>
                                    <a:gd name="T112" fmla="*/ 2531745 w 4370"/>
                                    <a:gd name="T113" fmla="*/ 1214755 h 3263"/>
                                    <a:gd name="T114" fmla="*/ 2560320 w 4370"/>
                                    <a:gd name="T115" fmla="*/ 1914525 h 3263"/>
                                    <a:gd name="T116" fmla="*/ 2625090 w 4370"/>
                                    <a:gd name="T117" fmla="*/ 2072005 h 3263"/>
                                    <a:gd name="T118" fmla="*/ 2653665 w 4370"/>
                                    <a:gd name="T119" fmla="*/ 2072005 h 3263"/>
                                    <a:gd name="T120" fmla="*/ 2717800 w 4370"/>
                                    <a:gd name="T121" fmla="*/ 2072005 h 3263"/>
                                    <a:gd name="T122" fmla="*/ 2746375 w 4370"/>
                                    <a:gd name="T123" fmla="*/ 2072005 h 3263"/>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 name="T180" fmla="*/ 0 60000 65536"/>
                                    <a:gd name="T181" fmla="*/ 0 60000 65536"/>
                                    <a:gd name="T182" fmla="*/ 0 60000 65536"/>
                                    <a:gd name="T183" fmla="*/ 0 60000 65536"/>
                                    <a:gd name="T184" fmla="*/ 0 60000 65536"/>
                                    <a:gd name="T185" fmla="*/ 0 60000 65536"/>
                                  </a:gdLst>
                                  <a:ahLst/>
                                  <a:cxnLst>
                                    <a:cxn ang="T124">
                                      <a:pos x="T0" y="T1"/>
                                    </a:cxn>
                                    <a:cxn ang="T125">
                                      <a:pos x="T2" y="T3"/>
                                    </a:cxn>
                                    <a:cxn ang="T126">
                                      <a:pos x="T4" y="T5"/>
                                    </a:cxn>
                                    <a:cxn ang="T127">
                                      <a:pos x="T6" y="T7"/>
                                    </a:cxn>
                                    <a:cxn ang="T128">
                                      <a:pos x="T8" y="T9"/>
                                    </a:cxn>
                                    <a:cxn ang="T129">
                                      <a:pos x="T10" y="T11"/>
                                    </a:cxn>
                                    <a:cxn ang="T130">
                                      <a:pos x="T12" y="T13"/>
                                    </a:cxn>
                                    <a:cxn ang="T131">
                                      <a:pos x="T14" y="T15"/>
                                    </a:cxn>
                                    <a:cxn ang="T132">
                                      <a:pos x="T16" y="T17"/>
                                    </a:cxn>
                                    <a:cxn ang="T133">
                                      <a:pos x="T18" y="T19"/>
                                    </a:cxn>
                                    <a:cxn ang="T134">
                                      <a:pos x="T20" y="T21"/>
                                    </a:cxn>
                                    <a:cxn ang="T135">
                                      <a:pos x="T22" y="T23"/>
                                    </a:cxn>
                                    <a:cxn ang="T136">
                                      <a:pos x="T24" y="T25"/>
                                    </a:cxn>
                                    <a:cxn ang="T137">
                                      <a:pos x="T26" y="T27"/>
                                    </a:cxn>
                                    <a:cxn ang="T138">
                                      <a:pos x="T28" y="T29"/>
                                    </a:cxn>
                                    <a:cxn ang="T139">
                                      <a:pos x="T30" y="T31"/>
                                    </a:cxn>
                                    <a:cxn ang="T140">
                                      <a:pos x="T32" y="T33"/>
                                    </a:cxn>
                                    <a:cxn ang="T141">
                                      <a:pos x="T34" y="T35"/>
                                    </a:cxn>
                                    <a:cxn ang="T142">
                                      <a:pos x="T36" y="T37"/>
                                    </a:cxn>
                                    <a:cxn ang="T143">
                                      <a:pos x="T38" y="T39"/>
                                    </a:cxn>
                                    <a:cxn ang="T144">
                                      <a:pos x="T40" y="T41"/>
                                    </a:cxn>
                                    <a:cxn ang="T145">
                                      <a:pos x="T42" y="T43"/>
                                    </a:cxn>
                                    <a:cxn ang="T146">
                                      <a:pos x="T44" y="T45"/>
                                    </a:cxn>
                                    <a:cxn ang="T147">
                                      <a:pos x="T46" y="T47"/>
                                    </a:cxn>
                                    <a:cxn ang="T148">
                                      <a:pos x="T48" y="T49"/>
                                    </a:cxn>
                                    <a:cxn ang="T149">
                                      <a:pos x="T50" y="T51"/>
                                    </a:cxn>
                                    <a:cxn ang="T150">
                                      <a:pos x="T52" y="T53"/>
                                    </a:cxn>
                                    <a:cxn ang="T151">
                                      <a:pos x="T54" y="T55"/>
                                    </a:cxn>
                                    <a:cxn ang="T152">
                                      <a:pos x="T56" y="T57"/>
                                    </a:cxn>
                                    <a:cxn ang="T153">
                                      <a:pos x="T58" y="T59"/>
                                    </a:cxn>
                                    <a:cxn ang="T154">
                                      <a:pos x="T60" y="T61"/>
                                    </a:cxn>
                                    <a:cxn ang="T155">
                                      <a:pos x="T62" y="T63"/>
                                    </a:cxn>
                                    <a:cxn ang="T156">
                                      <a:pos x="T64" y="T65"/>
                                    </a:cxn>
                                    <a:cxn ang="T157">
                                      <a:pos x="T66" y="T67"/>
                                    </a:cxn>
                                    <a:cxn ang="T158">
                                      <a:pos x="T68" y="T69"/>
                                    </a:cxn>
                                    <a:cxn ang="T159">
                                      <a:pos x="T70" y="T71"/>
                                    </a:cxn>
                                    <a:cxn ang="T160">
                                      <a:pos x="T72" y="T73"/>
                                    </a:cxn>
                                    <a:cxn ang="T161">
                                      <a:pos x="T74" y="T75"/>
                                    </a:cxn>
                                    <a:cxn ang="T162">
                                      <a:pos x="T76" y="T77"/>
                                    </a:cxn>
                                    <a:cxn ang="T163">
                                      <a:pos x="T78" y="T79"/>
                                    </a:cxn>
                                    <a:cxn ang="T164">
                                      <a:pos x="T80" y="T81"/>
                                    </a:cxn>
                                    <a:cxn ang="T165">
                                      <a:pos x="T82" y="T83"/>
                                    </a:cxn>
                                    <a:cxn ang="T166">
                                      <a:pos x="T84" y="T85"/>
                                    </a:cxn>
                                    <a:cxn ang="T167">
                                      <a:pos x="T86" y="T87"/>
                                    </a:cxn>
                                    <a:cxn ang="T168">
                                      <a:pos x="T88" y="T89"/>
                                    </a:cxn>
                                    <a:cxn ang="T169">
                                      <a:pos x="T90" y="T91"/>
                                    </a:cxn>
                                    <a:cxn ang="T170">
                                      <a:pos x="T92" y="T93"/>
                                    </a:cxn>
                                    <a:cxn ang="T171">
                                      <a:pos x="T94" y="T95"/>
                                    </a:cxn>
                                    <a:cxn ang="T172">
                                      <a:pos x="T96" y="T97"/>
                                    </a:cxn>
                                    <a:cxn ang="T173">
                                      <a:pos x="T98" y="T99"/>
                                    </a:cxn>
                                    <a:cxn ang="T174">
                                      <a:pos x="T100" y="T101"/>
                                    </a:cxn>
                                    <a:cxn ang="T175">
                                      <a:pos x="T102" y="T103"/>
                                    </a:cxn>
                                    <a:cxn ang="T176">
                                      <a:pos x="T104" y="T105"/>
                                    </a:cxn>
                                    <a:cxn ang="T177">
                                      <a:pos x="T106" y="T107"/>
                                    </a:cxn>
                                    <a:cxn ang="T178">
                                      <a:pos x="T108" y="T109"/>
                                    </a:cxn>
                                    <a:cxn ang="T179">
                                      <a:pos x="T110" y="T111"/>
                                    </a:cxn>
                                    <a:cxn ang="T180">
                                      <a:pos x="T112" y="T113"/>
                                    </a:cxn>
                                    <a:cxn ang="T181">
                                      <a:pos x="T114" y="T115"/>
                                    </a:cxn>
                                    <a:cxn ang="T182">
                                      <a:pos x="T116" y="T117"/>
                                    </a:cxn>
                                    <a:cxn ang="T183">
                                      <a:pos x="T118" y="T119"/>
                                    </a:cxn>
                                    <a:cxn ang="T184">
                                      <a:pos x="T120" y="T121"/>
                                    </a:cxn>
                                    <a:cxn ang="T185">
                                      <a:pos x="T122" y="T123"/>
                                    </a:cxn>
                                  </a:cxnLst>
                                  <a:rect l="0" t="0" r="r" b="b"/>
                                  <a:pathLst>
                                    <a:path w="4370" h="3263">
                                      <a:moveTo>
                                        <a:pt x="0" y="506"/>
                                      </a:moveTo>
                                      <a:lnTo>
                                        <a:pt x="0" y="461"/>
                                      </a:lnTo>
                                      <a:lnTo>
                                        <a:pt x="34" y="461"/>
                                      </a:lnTo>
                                      <a:lnTo>
                                        <a:pt x="34" y="371"/>
                                      </a:lnTo>
                                      <a:lnTo>
                                        <a:pt x="79" y="371"/>
                                      </a:lnTo>
                                      <a:lnTo>
                                        <a:pt x="79" y="315"/>
                                      </a:lnTo>
                                      <a:lnTo>
                                        <a:pt x="124" y="315"/>
                                      </a:lnTo>
                                      <a:lnTo>
                                        <a:pt x="124" y="270"/>
                                      </a:lnTo>
                                      <a:lnTo>
                                        <a:pt x="169" y="270"/>
                                      </a:lnTo>
                                      <a:lnTo>
                                        <a:pt x="214" y="270"/>
                                      </a:lnTo>
                                      <a:lnTo>
                                        <a:pt x="214" y="540"/>
                                      </a:lnTo>
                                      <a:lnTo>
                                        <a:pt x="270" y="540"/>
                                      </a:lnTo>
                                      <a:lnTo>
                                        <a:pt x="270" y="506"/>
                                      </a:lnTo>
                                      <a:lnTo>
                                        <a:pt x="315" y="506"/>
                                      </a:lnTo>
                                      <a:lnTo>
                                        <a:pt x="315" y="439"/>
                                      </a:lnTo>
                                      <a:lnTo>
                                        <a:pt x="360" y="439"/>
                                      </a:lnTo>
                                      <a:lnTo>
                                        <a:pt x="360" y="337"/>
                                      </a:lnTo>
                                      <a:lnTo>
                                        <a:pt x="417" y="337"/>
                                      </a:lnTo>
                                      <a:lnTo>
                                        <a:pt x="417" y="315"/>
                                      </a:lnTo>
                                      <a:lnTo>
                                        <a:pt x="462" y="315"/>
                                      </a:lnTo>
                                      <a:lnTo>
                                        <a:pt x="462" y="247"/>
                                      </a:lnTo>
                                      <a:lnTo>
                                        <a:pt x="507" y="247"/>
                                      </a:lnTo>
                                      <a:lnTo>
                                        <a:pt x="507" y="236"/>
                                      </a:lnTo>
                                      <a:lnTo>
                                        <a:pt x="552" y="236"/>
                                      </a:lnTo>
                                      <a:lnTo>
                                        <a:pt x="552" y="101"/>
                                      </a:lnTo>
                                      <a:lnTo>
                                        <a:pt x="597" y="101"/>
                                      </a:lnTo>
                                      <a:lnTo>
                                        <a:pt x="597" y="0"/>
                                      </a:lnTo>
                                      <a:lnTo>
                                        <a:pt x="642" y="0"/>
                                      </a:lnTo>
                                      <a:lnTo>
                                        <a:pt x="642" y="101"/>
                                      </a:lnTo>
                                      <a:lnTo>
                                        <a:pt x="687" y="101"/>
                                      </a:lnTo>
                                      <a:lnTo>
                                        <a:pt x="687" y="180"/>
                                      </a:lnTo>
                                      <a:lnTo>
                                        <a:pt x="732" y="180"/>
                                      </a:lnTo>
                                      <a:lnTo>
                                        <a:pt x="732" y="349"/>
                                      </a:lnTo>
                                      <a:lnTo>
                                        <a:pt x="777" y="349"/>
                                      </a:lnTo>
                                      <a:lnTo>
                                        <a:pt x="822" y="349"/>
                                      </a:lnTo>
                                      <a:lnTo>
                                        <a:pt x="822" y="135"/>
                                      </a:lnTo>
                                      <a:lnTo>
                                        <a:pt x="879" y="135"/>
                                      </a:lnTo>
                                      <a:lnTo>
                                        <a:pt x="879" y="349"/>
                                      </a:lnTo>
                                      <a:lnTo>
                                        <a:pt x="935" y="349"/>
                                      </a:lnTo>
                                      <a:lnTo>
                                        <a:pt x="935" y="551"/>
                                      </a:lnTo>
                                      <a:lnTo>
                                        <a:pt x="980" y="551"/>
                                      </a:lnTo>
                                      <a:lnTo>
                                        <a:pt x="980" y="664"/>
                                      </a:lnTo>
                                      <a:lnTo>
                                        <a:pt x="1025" y="664"/>
                                      </a:lnTo>
                                      <a:lnTo>
                                        <a:pt x="1025" y="742"/>
                                      </a:lnTo>
                                      <a:lnTo>
                                        <a:pt x="1070" y="742"/>
                                      </a:lnTo>
                                      <a:lnTo>
                                        <a:pt x="1070" y="810"/>
                                      </a:lnTo>
                                      <a:lnTo>
                                        <a:pt x="1115" y="810"/>
                                      </a:lnTo>
                                      <a:lnTo>
                                        <a:pt x="1115" y="675"/>
                                      </a:lnTo>
                                      <a:lnTo>
                                        <a:pt x="1160" y="675"/>
                                      </a:lnTo>
                                      <a:lnTo>
                                        <a:pt x="1160" y="900"/>
                                      </a:lnTo>
                                      <a:lnTo>
                                        <a:pt x="1205" y="900"/>
                                      </a:lnTo>
                                      <a:lnTo>
                                        <a:pt x="1205" y="1170"/>
                                      </a:lnTo>
                                      <a:lnTo>
                                        <a:pt x="1250" y="1170"/>
                                      </a:lnTo>
                                      <a:lnTo>
                                        <a:pt x="1250" y="1024"/>
                                      </a:lnTo>
                                      <a:lnTo>
                                        <a:pt x="1295" y="1024"/>
                                      </a:lnTo>
                                      <a:lnTo>
                                        <a:pt x="1295" y="742"/>
                                      </a:lnTo>
                                      <a:lnTo>
                                        <a:pt x="1352" y="742"/>
                                      </a:lnTo>
                                      <a:lnTo>
                                        <a:pt x="1352" y="720"/>
                                      </a:lnTo>
                                      <a:lnTo>
                                        <a:pt x="1397" y="720"/>
                                      </a:lnTo>
                                      <a:lnTo>
                                        <a:pt x="1397" y="922"/>
                                      </a:lnTo>
                                      <a:lnTo>
                                        <a:pt x="1442" y="922"/>
                                      </a:lnTo>
                                      <a:lnTo>
                                        <a:pt x="1442" y="1057"/>
                                      </a:lnTo>
                                      <a:lnTo>
                                        <a:pt x="1487" y="1057"/>
                                      </a:lnTo>
                                      <a:lnTo>
                                        <a:pt x="1487" y="1159"/>
                                      </a:lnTo>
                                      <a:lnTo>
                                        <a:pt x="1532" y="1159"/>
                                      </a:lnTo>
                                      <a:lnTo>
                                        <a:pt x="1532" y="1024"/>
                                      </a:lnTo>
                                      <a:lnTo>
                                        <a:pt x="1588" y="1024"/>
                                      </a:lnTo>
                                      <a:lnTo>
                                        <a:pt x="1588" y="1102"/>
                                      </a:lnTo>
                                      <a:lnTo>
                                        <a:pt x="1633" y="1102"/>
                                      </a:lnTo>
                                      <a:lnTo>
                                        <a:pt x="1633" y="1327"/>
                                      </a:lnTo>
                                      <a:lnTo>
                                        <a:pt x="1678" y="1327"/>
                                      </a:lnTo>
                                      <a:lnTo>
                                        <a:pt x="1678" y="967"/>
                                      </a:lnTo>
                                      <a:lnTo>
                                        <a:pt x="1735" y="967"/>
                                      </a:lnTo>
                                      <a:lnTo>
                                        <a:pt x="1735" y="349"/>
                                      </a:lnTo>
                                      <a:lnTo>
                                        <a:pt x="1780" y="349"/>
                                      </a:lnTo>
                                      <a:lnTo>
                                        <a:pt x="1780" y="1125"/>
                                      </a:lnTo>
                                      <a:lnTo>
                                        <a:pt x="1825" y="1125"/>
                                      </a:lnTo>
                                      <a:lnTo>
                                        <a:pt x="1825" y="1429"/>
                                      </a:lnTo>
                                      <a:lnTo>
                                        <a:pt x="1870" y="1429"/>
                                      </a:lnTo>
                                      <a:lnTo>
                                        <a:pt x="1870" y="1519"/>
                                      </a:lnTo>
                                      <a:lnTo>
                                        <a:pt x="1915" y="1519"/>
                                      </a:lnTo>
                                      <a:lnTo>
                                        <a:pt x="1960" y="1519"/>
                                      </a:lnTo>
                                      <a:lnTo>
                                        <a:pt x="1960" y="1598"/>
                                      </a:lnTo>
                                      <a:lnTo>
                                        <a:pt x="2005" y="1598"/>
                                      </a:lnTo>
                                      <a:lnTo>
                                        <a:pt x="2005" y="1507"/>
                                      </a:lnTo>
                                      <a:lnTo>
                                        <a:pt x="2050" y="1507"/>
                                      </a:lnTo>
                                      <a:lnTo>
                                        <a:pt x="2050" y="889"/>
                                      </a:lnTo>
                                      <a:lnTo>
                                        <a:pt x="2106" y="889"/>
                                      </a:lnTo>
                                      <a:lnTo>
                                        <a:pt x="2106" y="742"/>
                                      </a:lnTo>
                                      <a:lnTo>
                                        <a:pt x="2151" y="742"/>
                                      </a:lnTo>
                                      <a:lnTo>
                                        <a:pt x="2151" y="877"/>
                                      </a:lnTo>
                                      <a:lnTo>
                                        <a:pt x="2196" y="877"/>
                                      </a:lnTo>
                                      <a:lnTo>
                                        <a:pt x="2196" y="1282"/>
                                      </a:lnTo>
                                      <a:lnTo>
                                        <a:pt x="2253" y="1282"/>
                                      </a:lnTo>
                                      <a:lnTo>
                                        <a:pt x="2253" y="1991"/>
                                      </a:lnTo>
                                      <a:lnTo>
                                        <a:pt x="2298" y="1991"/>
                                      </a:lnTo>
                                      <a:lnTo>
                                        <a:pt x="2298" y="1665"/>
                                      </a:lnTo>
                                      <a:lnTo>
                                        <a:pt x="2343" y="1665"/>
                                      </a:lnTo>
                                      <a:lnTo>
                                        <a:pt x="2343" y="1586"/>
                                      </a:lnTo>
                                      <a:lnTo>
                                        <a:pt x="2388" y="1586"/>
                                      </a:lnTo>
                                      <a:lnTo>
                                        <a:pt x="2388" y="1676"/>
                                      </a:lnTo>
                                      <a:lnTo>
                                        <a:pt x="2433" y="1676"/>
                                      </a:lnTo>
                                      <a:lnTo>
                                        <a:pt x="2433" y="1226"/>
                                      </a:lnTo>
                                      <a:lnTo>
                                        <a:pt x="2478" y="1226"/>
                                      </a:lnTo>
                                      <a:lnTo>
                                        <a:pt x="2478" y="1541"/>
                                      </a:lnTo>
                                      <a:lnTo>
                                        <a:pt x="2523" y="1541"/>
                                      </a:lnTo>
                                      <a:lnTo>
                                        <a:pt x="2523" y="1215"/>
                                      </a:lnTo>
                                      <a:lnTo>
                                        <a:pt x="2568" y="1215"/>
                                      </a:lnTo>
                                      <a:lnTo>
                                        <a:pt x="2568" y="1395"/>
                                      </a:lnTo>
                                      <a:lnTo>
                                        <a:pt x="2613" y="1395"/>
                                      </a:lnTo>
                                      <a:lnTo>
                                        <a:pt x="2613" y="664"/>
                                      </a:lnTo>
                                      <a:lnTo>
                                        <a:pt x="2658" y="664"/>
                                      </a:lnTo>
                                      <a:lnTo>
                                        <a:pt x="2658" y="934"/>
                                      </a:lnTo>
                                      <a:lnTo>
                                        <a:pt x="2715" y="934"/>
                                      </a:lnTo>
                                      <a:lnTo>
                                        <a:pt x="2715" y="1417"/>
                                      </a:lnTo>
                                      <a:lnTo>
                                        <a:pt x="2760" y="1417"/>
                                      </a:lnTo>
                                      <a:lnTo>
                                        <a:pt x="2760" y="1553"/>
                                      </a:lnTo>
                                      <a:lnTo>
                                        <a:pt x="2816" y="1553"/>
                                      </a:lnTo>
                                      <a:lnTo>
                                        <a:pt x="2816" y="1676"/>
                                      </a:lnTo>
                                      <a:lnTo>
                                        <a:pt x="2861" y="1676"/>
                                      </a:lnTo>
                                      <a:lnTo>
                                        <a:pt x="2861" y="1237"/>
                                      </a:lnTo>
                                      <a:lnTo>
                                        <a:pt x="2917" y="1237"/>
                                      </a:lnTo>
                                      <a:lnTo>
                                        <a:pt x="2917" y="1586"/>
                                      </a:lnTo>
                                      <a:lnTo>
                                        <a:pt x="2962" y="1586"/>
                                      </a:lnTo>
                                      <a:lnTo>
                                        <a:pt x="2962" y="1969"/>
                                      </a:lnTo>
                                      <a:lnTo>
                                        <a:pt x="3007" y="1969"/>
                                      </a:lnTo>
                                      <a:lnTo>
                                        <a:pt x="3007" y="2273"/>
                                      </a:lnTo>
                                      <a:lnTo>
                                        <a:pt x="3052" y="2273"/>
                                      </a:lnTo>
                                      <a:lnTo>
                                        <a:pt x="3052" y="2531"/>
                                      </a:lnTo>
                                      <a:lnTo>
                                        <a:pt x="3097" y="2531"/>
                                      </a:lnTo>
                                      <a:lnTo>
                                        <a:pt x="3097" y="2801"/>
                                      </a:lnTo>
                                      <a:lnTo>
                                        <a:pt x="3143" y="2801"/>
                                      </a:lnTo>
                                      <a:lnTo>
                                        <a:pt x="3143" y="3004"/>
                                      </a:lnTo>
                                      <a:lnTo>
                                        <a:pt x="3188" y="3004"/>
                                      </a:lnTo>
                                      <a:lnTo>
                                        <a:pt x="3188" y="2745"/>
                                      </a:lnTo>
                                      <a:lnTo>
                                        <a:pt x="3233" y="2745"/>
                                      </a:lnTo>
                                      <a:lnTo>
                                        <a:pt x="3233" y="2700"/>
                                      </a:lnTo>
                                      <a:lnTo>
                                        <a:pt x="3278" y="2700"/>
                                      </a:lnTo>
                                      <a:lnTo>
                                        <a:pt x="3278" y="2430"/>
                                      </a:lnTo>
                                      <a:lnTo>
                                        <a:pt x="3323" y="2430"/>
                                      </a:lnTo>
                                      <a:lnTo>
                                        <a:pt x="3323" y="2228"/>
                                      </a:lnTo>
                                      <a:lnTo>
                                        <a:pt x="3368" y="2228"/>
                                      </a:lnTo>
                                      <a:lnTo>
                                        <a:pt x="3368" y="2059"/>
                                      </a:lnTo>
                                      <a:lnTo>
                                        <a:pt x="3424" y="2059"/>
                                      </a:lnTo>
                                      <a:lnTo>
                                        <a:pt x="3424" y="2351"/>
                                      </a:lnTo>
                                      <a:lnTo>
                                        <a:pt x="3469" y="2351"/>
                                      </a:lnTo>
                                      <a:lnTo>
                                        <a:pt x="3469" y="2329"/>
                                      </a:lnTo>
                                      <a:lnTo>
                                        <a:pt x="3514" y="2329"/>
                                      </a:lnTo>
                                      <a:lnTo>
                                        <a:pt x="3514" y="2498"/>
                                      </a:lnTo>
                                      <a:lnTo>
                                        <a:pt x="3571" y="2498"/>
                                      </a:lnTo>
                                      <a:lnTo>
                                        <a:pt x="3571" y="2475"/>
                                      </a:lnTo>
                                      <a:lnTo>
                                        <a:pt x="3616" y="2475"/>
                                      </a:lnTo>
                                      <a:lnTo>
                                        <a:pt x="3616" y="2261"/>
                                      </a:lnTo>
                                      <a:lnTo>
                                        <a:pt x="3661" y="2261"/>
                                      </a:lnTo>
                                      <a:lnTo>
                                        <a:pt x="3661" y="2126"/>
                                      </a:lnTo>
                                      <a:lnTo>
                                        <a:pt x="3706" y="2126"/>
                                      </a:lnTo>
                                      <a:lnTo>
                                        <a:pt x="3706" y="2543"/>
                                      </a:lnTo>
                                      <a:lnTo>
                                        <a:pt x="3751" y="2543"/>
                                      </a:lnTo>
                                      <a:lnTo>
                                        <a:pt x="3751" y="2441"/>
                                      </a:lnTo>
                                      <a:lnTo>
                                        <a:pt x="3796" y="2441"/>
                                      </a:lnTo>
                                      <a:lnTo>
                                        <a:pt x="3796" y="2498"/>
                                      </a:lnTo>
                                      <a:lnTo>
                                        <a:pt x="3841" y="2498"/>
                                      </a:lnTo>
                                      <a:lnTo>
                                        <a:pt x="3841" y="2070"/>
                                      </a:lnTo>
                                      <a:lnTo>
                                        <a:pt x="3897" y="2070"/>
                                      </a:lnTo>
                                      <a:lnTo>
                                        <a:pt x="3897" y="2048"/>
                                      </a:lnTo>
                                      <a:lnTo>
                                        <a:pt x="3942" y="2048"/>
                                      </a:lnTo>
                                      <a:lnTo>
                                        <a:pt x="3942" y="1913"/>
                                      </a:lnTo>
                                      <a:lnTo>
                                        <a:pt x="3987" y="1913"/>
                                      </a:lnTo>
                                      <a:lnTo>
                                        <a:pt x="3987" y="2115"/>
                                      </a:lnTo>
                                      <a:lnTo>
                                        <a:pt x="4032" y="2115"/>
                                      </a:lnTo>
                                      <a:lnTo>
                                        <a:pt x="4032" y="3015"/>
                                      </a:lnTo>
                                      <a:lnTo>
                                        <a:pt x="4089" y="3015"/>
                                      </a:lnTo>
                                      <a:lnTo>
                                        <a:pt x="4089" y="3263"/>
                                      </a:lnTo>
                                      <a:lnTo>
                                        <a:pt x="4134" y="3263"/>
                                      </a:lnTo>
                                      <a:lnTo>
                                        <a:pt x="4179" y="3263"/>
                                      </a:lnTo>
                                      <a:lnTo>
                                        <a:pt x="4235" y="3263"/>
                                      </a:lnTo>
                                      <a:lnTo>
                                        <a:pt x="4280" y="3263"/>
                                      </a:lnTo>
                                      <a:lnTo>
                                        <a:pt x="4325" y="3263"/>
                                      </a:lnTo>
                                      <a:lnTo>
                                        <a:pt x="4370" y="3263"/>
                                      </a:lnTo>
                                    </a:path>
                                  </a:pathLst>
                                </a:custGeom>
                                <a:noFill/>
                                <a:ln w="6985">
                                  <a:solidFill>
                                    <a:srgbClr val="00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34" name="Rectangle 805"/>
                              <wps:cNvSpPr>
                                <a:spLocks noChangeArrowheads="1"/>
                              </wps:cNvSpPr>
                              <wps:spPr bwMode="auto">
                                <a:xfrm>
                                  <a:off x="0" y="0"/>
                                  <a:ext cx="2581926" cy="121202"/>
                                </a:xfrm>
                                <a:prstGeom prst="rect">
                                  <a:avLst/>
                                </a:prstGeom>
                                <a:solidFill>
                                  <a:srgbClr val="FFFFFF"/>
                                </a:solidFill>
                                <a:ln w="6985">
                                  <a:solidFill>
                                    <a:srgbClr val="FFFFFF"/>
                                  </a:solidFill>
                                  <a:miter lim="800000"/>
                                  <a:headEnd/>
                                  <a:tailEnd/>
                                </a:ln>
                              </wps:spPr>
                              <wps:bodyPr rot="0" vert="horz" wrap="square" lIns="91440" tIns="45720" rIns="91440" bIns="45720" anchor="t" anchorCtr="0" upright="1">
                                <a:noAutofit/>
                              </wps:bodyPr>
                            </wps:wsp>
                            <wps:wsp>
                              <wps:cNvPr id="535" name="Rectangle 806"/>
                              <wps:cNvSpPr>
                                <a:spLocks noChangeArrowheads="1"/>
                              </wps:cNvSpPr>
                              <wps:spPr bwMode="auto">
                                <a:xfrm>
                                  <a:off x="2588826" y="0"/>
                                  <a:ext cx="365204" cy="121202"/>
                                </a:xfrm>
                                <a:prstGeom prst="rect">
                                  <a:avLst/>
                                </a:prstGeom>
                                <a:solidFill>
                                  <a:srgbClr val="FFFFFF"/>
                                </a:solidFill>
                                <a:ln w="6985">
                                  <a:solidFill>
                                    <a:srgbClr val="FFFFFF"/>
                                  </a:solidFill>
                                  <a:miter lim="800000"/>
                                  <a:headEnd/>
                                  <a:tailEnd/>
                                </a:ln>
                              </wps:spPr>
                              <wps:bodyPr rot="0" vert="horz" wrap="square" lIns="91440" tIns="45720" rIns="91440" bIns="45720" anchor="t" anchorCtr="0" upright="1">
                                <a:noAutofit/>
                              </wps:bodyPr>
                            </wps:wsp>
                            <wps:wsp>
                              <wps:cNvPr id="536" name="Rectangle 807"/>
                              <wps:cNvSpPr>
                                <a:spLocks noChangeArrowheads="1"/>
                              </wps:cNvSpPr>
                              <wps:spPr bwMode="auto">
                                <a:xfrm>
                                  <a:off x="2617427" y="7000"/>
                                  <a:ext cx="69301" cy="25140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117E271" w14:textId="77777777" w:rsidR="00742970" w:rsidRDefault="00742970" w:rsidP="00F91B99"/>
                                </w:txbxContent>
                              </wps:txbx>
                              <wps:bodyPr rot="0" vert="horz" wrap="none" lIns="0" tIns="0" rIns="0" bIns="0" anchor="t" anchorCtr="0" upright="1">
                                <a:spAutoFit/>
                              </wps:bodyPr>
                            </wps:wsp>
                            <wps:wsp>
                              <wps:cNvPr id="537" name="Rectangle 808"/>
                              <wps:cNvSpPr>
                                <a:spLocks noChangeArrowheads="1"/>
                              </wps:cNvSpPr>
                              <wps:spPr bwMode="auto">
                                <a:xfrm>
                                  <a:off x="2753328" y="2193236"/>
                                  <a:ext cx="200702" cy="121302"/>
                                </a:xfrm>
                                <a:prstGeom prst="rect">
                                  <a:avLst/>
                                </a:prstGeom>
                                <a:solidFill>
                                  <a:srgbClr val="FFFFFF"/>
                                </a:solidFill>
                                <a:ln w="6985">
                                  <a:solidFill>
                                    <a:srgbClr val="FFFFFF"/>
                                  </a:solidFill>
                                  <a:miter lim="800000"/>
                                  <a:headEnd/>
                                  <a:tailEnd/>
                                </a:ln>
                              </wps:spPr>
                              <wps:bodyPr rot="0" vert="horz" wrap="square" lIns="91440" tIns="45720" rIns="91440" bIns="45720" anchor="t" anchorCtr="0" upright="1">
                                <a:noAutofit/>
                              </wps:bodyPr>
                            </wps:wsp>
                            <wps:wsp>
                              <wps:cNvPr id="538" name="Rectangle 809"/>
                              <wps:cNvSpPr>
                                <a:spLocks noChangeArrowheads="1"/>
                              </wps:cNvSpPr>
                              <wps:spPr bwMode="auto">
                                <a:xfrm>
                                  <a:off x="2753328" y="2193336"/>
                                  <a:ext cx="69201" cy="25140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D7BC8CA" w14:textId="77777777" w:rsidR="00742970" w:rsidRDefault="00742970" w:rsidP="00F91B99"/>
                                </w:txbxContent>
                              </wps:txbx>
                              <wps:bodyPr rot="0" vert="horz" wrap="none" lIns="0" tIns="0" rIns="0" bIns="0" anchor="t" anchorCtr="0" upright="1">
                                <a:spAutoFit/>
                              </wps:bodyPr>
                            </wps:wsp>
                            <wps:wsp>
                              <wps:cNvPr id="539" name="Rectangle 810"/>
                              <wps:cNvSpPr>
                                <a:spLocks noChangeArrowheads="1"/>
                              </wps:cNvSpPr>
                              <wps:spPr bwMode="auto">
                                <a:xfrm>
                                  <a:off x="2753328" y="128902"/>
                                  <a:ext cx="200702" cy="2057434"/>
                                </a:xfrm>
                                <a:prstGeom prst="rect">
                                  <a:avLst/>
                                </a:prstGeom>
                                <a:solidFill>
                                  <a:srgbClr val="FFFFFF"/>
                                </a:solidFill>
                                <a:ln w="6985">
                                  <a:solidFill>
                                    <a:srgbClr val="FFFFFF"/>
                                  </a:solidFill>
                                  <a:miter lim="800000"/>
                                  <a:headEnd/>
                                  <a:tailEnd/>
                                </a:ln>
                              </wps:spPr>
                              <wps:bodyPr rot="0" vert="horz" wrap="square" lIns="91440" tIns="45720" rIns="91440" bIns="45720" anchor="t" anchorCtr="0" upright="1">
                                <a:noAutofit/>
                              </wps:bodyPr>
                            </wps:wsp>
                            <wps:wsp>
                              <wps:cNvPr id="540" name="Rectangle 811"/>
                              <wps:cNvSpPr>
                                <a:spLocks noChangeArrowheads="1"/>
                              </wps:cNvSpPr>
                              <wps:spPr bwMode="auto">
                                <a:xfrm>
                                  <a:off x="2811129" y="2079034"/>
                                  <a:ext cx="128901" cy="1784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A6FF8C" w14:textId="77777777" w:rsidR="00742970" w:rsidRDefault="00742970" w:rsidP="00F91B99">
                                    <w:r>
                                      <w:rPr>
                                        <w:rFonts w:ascii="Arial" w:hAnsi="Arial" w:cs="Arial"/>
                                        <w:color w:val="000000"/>
                                        <w:sz w:val="14"/>
                                        <w:szCs w:val="14"/>
                                        <w:lang w:val="en-US"/>
                                      </w:rPr>
                                      <w:t>-60</w:t>
                                    </w:r>
                                  </w:p>
                                </w:txbxContent>
                              </wps:txbx>
                              <wps:bodyPr rot="0" vert="horz" wrap="none" lIns="0" tIns="0" rIns="0" bIns="0" anchor="t" anchorCtr="0" upright="1">
                                <a:spAutoFit/>
                              </wps:bodyPr>
                            </wps:wsp>
                            <wps:wsp>
                              <wps:cNvPr id="541" name="Rectangle 812"/>
                              <wps:cNvSpPr>
                                <a:spLocks noChangeArrowheads="1"/>
                              </wps:cNvSpPr>
                              <wps:spPr bwMode="auto">
                                <a:xfrm>
                                  <a:off x="2811129" y="1793229"/>
                                  <a:ext cx="128901" cy="1784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BB2629" w14:textId="77777777" w:rsidR="00742970" w:rsidRDefault="00742970" w:rsidP="00F91B99">
                                    <w:r>
                                      <w:rPr>
                                        <w:rFonts w:ascii="Arial" w:hAnsi="Arial" w:cs="Arial"/>
                                        <w:color w:val="000000"/>
                                        <w:sz w:val="14"/>
                                        <w:szCs w:val="14"/>
                                        <w:lang w:val="en-US"/>
                                      </w:rPr>
                                      <w:t>-55</w:t>
                                    </w:r>
                                  </w:p>
                                </w:txbxContent>
                              </wps:txbx>
                              <wps:bodyPr rot="0" vert="horz" wrap="none" lIns="0" tIns="0" rIns="0" bIns="0" anchor="t" anchorCtr="0" upright="1">
                                <a:spAutoFit/>
                              </wps:bodyPr>
                            </wps:wsp>
                            <wps:wsp>
                              <wps:cNvPr id="542" name="Rectangle 813"/>
                              <wps:cNvSpPr>
                                <a:spLocks noChangeArrowheads="1"/>
                              </wps:cNvSpPr>
                              <wps:spPr bwMode="auto">
                                <a:xfrm>
                                  <a:off x="2811129" y="1450324"/>
                                  <a:ext cx="128901" cy="1784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92C009" w14:textId="77777777" w:rsidR="00742970" w:rsidRDefault="00742970" w:rsidP="00F91B99">
                                    <w:r>
                                      <w:rPr>
                                        <w:rFonts w:ascii="Arial" w:hAnsi="Arial" w:cs="Arial"/>
                                        <w:color w:val="000000"/>
                                        <w:sz w:val="14"/>
                                        <w:szCs w:val="14"/>
                                        <w:lang w:val="en-US"/>
                                      </w:rPr>
                                      <w:t>-50</w:t>
                                    </w:r>
                                  </w:p>
                                </w:txbxContent>
                              </wps:txbx>
                              <wps:bodyPr rot="0" vert="horz" wrap="none" lIns="0" tIns="0" rIns="0" bIns="0" anchor="t" anchorCtr="0" upright="1">
                                <a:spAutoFit/>
                              </wps:bodyPr>
                            </wps:wsp>
                            <wps:wsp>
                              <wps:cNvPr id="543" name="Rectangle 814"/>
                              <wps:cNvSpPr>
                                <a:spLocks noChangeArrowheads="1"/>
                              </wps:cNvSpPr>
                              <wps:spPr bwMode="auto">
                                <a:xfrm>
                                  <a:off x="2811129" y="1107418"/>
                                  <a:ext cx="128901" cy="1785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57924B" w14:textId="77777777" w:rsidR="00742970" w:rsidRDefault="00742970" w:rsidP="00F91B99">
                                    <w:r>
                                      <w:rPr>
                                        <w:rFonts w:ascii="Arial" w:hAnsi="Arial" w:cs="Arial"/>
                                        <w:color w:val="000000"/>
                                        <w:sz w:val="14"/>
                                        <w:szCs w:val="14"/>
                                        <w:lang w:val="en-US"/>
                                      </w:rPr>
                                      <w:t>-45</w:t>
                                    </w:r>
                                  </w:p>
                                </w:txbxContent>
                              </wps:txbx>
                              <wps:bodyPr rot="0" vert="horz" wrap="none" lIns="0" tIns="0" rIns="0" bIns="0" anchor="t" anchorCtr="0" upright="1">
                                <a:spAutoFit/>
                              </wps:bodyPr>
                            </wps:wsp>
                            <wps:wsp>
                              <wps:cNvPr id="544" name="Rectangle 815"/>
                              <wps:cNvSpPr>
                                <a:spLocks noChangeArrowheads="1"/>
                              </wps:cNvSpPr>
                              <wps:spPr bwMode="auto">
                                <a:xfrm>
                                  <a:off x="2811129" y="764512"/>
                                  <a:ext cx="128901" cy="1785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994D4E" w14:textId="77777777" w:rsidR="00742970" w:rsidRDefault="00742970" w:rsidP="00F91B99">
                                    <w:r>
                                      <w:rPr>
                                        <w:rFonts w:ascii="Arial" w:hAnsi="Arial" w:cs="Arial"/>
                                        <w:color w:val="000000"/>
                                        <w:sz w:val="14"/>
                                        <w:szCs w:val="14"/>
                                        <w:lang w:val="en-US"/>
                                      </w:rPr>
                                      <w:t>-40</w:t>
                                    </w:r>
                                  </w:p>
                                </w:txbxContent>
                              </wps:txbx>
                              <wps:bodyPr rot="0" vert="horz" wrap="none" lIns="0" tIns="0" rIns="0" bIns="0" anchor="t" anchorCtr="0" upright="1">
                                <a:spAutoFit/>
                              </wps:bodyPr>
                            </wps:wsp>
                            <wps:wsp>
                              <wps:cNvPr id="545" name="Rectangle 816"/>
                              <wps:cNvSpPr>
                                <a:spLocks noChangeArrowheads="1"/>
                              </wps:cNvSpPr>
                              <wps:spPr bwMode="auto">
                                <a:xfrm>
                                  <a:off x="2811129" y="421607"/>
                                  <a:ext cx="128901" cy="1785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90DF77" w14:textId="77777777" w:rsidR="00742970" w:rsidRDefault="00742970" w:rsidP="00F91B99">
                                    <w:r>
                                      <w:rPr>
                                        <w:rFonts w:ascii="Arial" w:hAnsi="Arial" w:cs="Arial"/>
                                        <w:color w:val="000000"/>
                                        <w:sz w:val="14"/>
                                        <w:szCs w:val="14"/>
                                        <w:lang w:val="en-US"/>
                                      </w:rPr>
                                      <w:t>-35</w:t>
                                    </w:r>
                                  </w:p>
                                </w:txbxContent>
                              </wps:txbx>
                              <wps:bodyPr rot="0" vert="horz" wrap="none" lIns="0" tIns="0" rIns="0" bIns="0" anchor="t" anchorCtr="0" upright="1">
                                <a:spAutoFit/>
                              </wps:bodyPr>
                            </wps:wsp>
                            <wps:wsp>
                              <wps:cNvPr id="546" name="Rectangle 817"/>
                              <wps:cNvSpPr>
                                <a:spLocks noChangeArrowheads="1"/>
                              </wps:cNvSpPr>
                              <wps:spPr bwMode="auto">
                                <a:xfrm>
                                  <a:off x="2811129" y="128902"/>
                                  <a:ext cx="128901" cy="1784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7DBD27" w14:textId="77777777" w:rsidR="00742970" w:rsidRDefault="00742970" w:rsidP="00F91B99">
                                    <w:r>
                                      <w:rPr>
                                        <w:rFonts w:ascii="Arial" w:hAnsi="Arial" w:cs="Arial"/>
                                        <w:color w:val="000000"/>
                                        <w:sz w:val="14"/>
                                        <w:szCs w:val="14"/>
                                        <w:lang w:val="en-US"/>
                                      </w:rPr>
                                      <w:t>-30</w:t>
                                    </w:r>
                                  </w:p>
                                </w:txbxContent>
                              </wps:txbx>
                              <wps:bodyPr rot="0" vert="horz" wrap="none" lIns="0" tIns="0" rIns="0" bIns="0" anchor="t" anchorCtr="0" upright="1">
                                <a:spAutoFit/>
                              </wps:bodyPr>
                            </wps:wsp>
                            <wps:wsp>
                              <wps:cNvPr id="547" name="Line 818"/>
                              <wps:cNvCnPr>
                                <a:cxnSpLocks noChangeShapeType="1"/>
                              </wps:cNvCnPr>
                              <wps:spPr bwMode="auto">
                                <a:xfrm flipH="1">
                                  <a:off x="2746328" y="1850330"/>
                                  <a:ext cx="14600" cy="0"/>
                                </a:xfrm>
                                <a:prstGeom prst="line">
                                  <a:avLst/>
                                </a:prstGeom>
                                <a:noFill/>
                                <a:ln w="6985">
                                  <a:solidFill>
                                    <a:srgbClr val="3F3F3F"/>
                                  </a:solidFill>
                                  <a:round/>
                                  <a:headEnd/>
                                  <a:tailEnd/>
                                </a:ln>
                                <a:extLst>
                                  <a:ext uri="{909E8E84-426E-40DD-AFC4-6F175D3DCCD1}">
                                    <a14:hiddenFill xmlns:a14="http://schemas.microsoft.com/office/drawing/2010/main">
                                      <a:noFill/>
                                    </a14:hiddenFill>
                                  </a:ext>
                                </a:extLst>
                              </wps:spPr>
                              <wps:bodyPr/>
                            </wps:wsp>
                            <wps:wsp>
                              <wps:cNvPr id="548" name="Line 819"/>
                              <wps:cNvCnPr>
                                <a:cxnSpLocks noChangeShapeType="1"/>
                              </wps:cNvCnPr>
                              <wps:spPr bwMode="auto">
                                <a:xfrm flipH="1">
                                  <a:off x="2746328" y="1507425"/>
                                  <a:ext cx="14600" cy="0"/>
                                </a:xfrm>
                                <a:prstGeom prst="line">
                                  <a:avLst/>
                                </a:prstGeom>
                                <a:noFill/>
                                <a:ln w="6985">
                                  <a:solidFill>
                                    <a:srgbClr val="3F3F3F"/>
                                  </a:solidFill>
                                  <a:round/>
                                  <a:headEnd/>
                                  <a:tailEnd/>
                                </a:ln>
                                <a:extLst>
                                  <a:ext uri="{909E8E84-426E-40DD-AFC4-6F175D3DCCD1}">
                                    <a14:hiddenFill xmlns:a14="http://schemas.microsoft.com/office/drawing/2010/main">
                                      <a:noFill/>
                                    </a14:hiddenFill>
                                  </a:ext>
                                </a:extLst>
                              </wps:spPr>
                              <wps:bodyPr/>
                            </wps:wsp>
                            <wps:wsp>
                              <wps:cNvPr id="549" name="Line 820"/>
                              <wps:cNvCnPr>
                                <a:cxnSpLocks noChangeShapeType="1"/>
                              </wps:cNvCnPr>
                              <wps:spPr bwMode="auto">
                                <a:xfrm flipH="1">
                                  <a:off x="2746328" y="1164519"/>
                                  <a:ext cx="14600" cy="0"/>
                                </a:xfrm>
                                <a:prstGeom prst="line">
                                  <a:avLst/>
                                </a:prstGeom>
                                <a:noFill/>
                                <a:ln w="6985">
                                  <a:solidFill>
                                    <a:srgbClr val="3F3F3F"/>
                                  </a:solidFill>
                                  <a:round/>
                                  <a:headEnd/>
                                  <a:tailEnd/>
                                </a:ln>
                                <a:extLst>
                                  <a:ext uri="{909E8E84-426E-40DD-AFC4-6F175D3DCCD1}">
                                    <a14:hiddenFill xmlns:a14="http://schemas.microsoft.com/office/drawing/2010/main">
                                      <a:noFill/>
                                    </a14:hiddenFill>
                                  </a:ext>
                                </a:extLst>
                              </wps:spPr>
                              <wps:bodyPr/>
                            </wps:wsp>
                            <wps:wsp>
                              <wps:cNvPr id="550" name="Line 821"/>
                              <wps:cNvCnPr>
                                <a:cxnSpLocks noChangeShapeType="1"/>
                              </wps:cNvCnPr>
                              <wps:spPr bwMode="auto">
                                <a:xfrm flipH="1">
                                  <a:off x="2746328" y="821613"/>
                                  <a:ext cx="14600" cy="0"/>
                                </a:xfrm>
                                <a:prstGeom prst="line">
                                  <a:avLst/>
                                </a:prstGeom>
                                <a:noFill/>
                                <a:ln w="6985">
                                  <a:solidFill>
                                    <a:srgbClr val="3F3F3F"/>
                                  </a:solidFill>
                                  <a:round/>
                                  <a:headEnd/>
                                  <a:tailEnd/>
                                </a:ln>
                                <a:extLst>
                                  <a:ext uri="{909E8E84-426E-40DD-AFC4-6F175D3DCCD1}">
                                    <a14:hiddenFill xmlns:a14="http://schemas.microsoft.com/office/drawing/2010/main">
                                      <a:noFill/>
                                    </a14:hiddenFill>
                                  </a:ext>
                                </a:extLst>
                              </wps:spPr>
                              <wps:bodyPr/>
                            </wps:wsp>
                            <wps:wsp>
                              <wps:cNvPr id="551" name="Line 822"/>
                              <wps:cNvCnPr>
                                <a:cxnSpLocks noChangeShapeType="1"/>
                              </wps:cNvCnPr>
                              <wps:spPr bwMode="auto">
                                <a:xfrm flipH="1">
                                  <a:off x="2746328" y="478708"/>
                                  <a:ext cx="14600" cy="0"/>
                                </a:xfrm>
                                <a:prstGeom prst="line">
                                  <a:avLst/>
                                </a:prstGeom>
                                <a:noFill/>
                                <a:ln w="6985">
                                  <a:solidFill>
                                    <a:srgbClr val="3F3F3F"/>
                                  </a:solidFill>
                                  <a:round/>
                                  <a:headEnd/>
                                  <a:tailEnd/>
                                </a:ln>
                                <a:extLst>
                                  <a:ext uri="{909E8E84-426E-40DD-AFC4-6F175D3DCCD1}">
                                    <a14:hiddenFill xmlns:a14="http://schemas.microsoft.com/office/drawing/2010/main">
                                      <a:noFill/>
                                    </a14:hiddenFill>
                                  </a:ext>
                                </a:extLst>
                              </wps:spPr>
                              <wps:bodyPr/>
                            </wps:wsp>
                            <wps:wsp>
                              <wps:cNvPr id="552" name="Line 823"/>
                              <wps:cNvCnPr>
                                <a:cxnSpLocks noChangeShapeType="1"/>
                              </wps:cNvCnPr>
                              <wps:spPr bwMode="auto">
                                <a:xfrm flipH="1">
                                  <a:off x="2746328" y="135802"/>
                                  <a:ext cx="14600" cy="0"/>
                                </a:xfrm>
                                <a:prstGeom prst="line">
                                  <a:avLst/>
                                </a:prstGeom>
                                <a:noFill/>
                                <a:ln w="6985">
                                  <a:solidFill>
                                    <a:srgbClr val="3F3F3F"/>
                                  </a:solidFill>
                                  <a:round/>
                                  <a:headEnd/>
                                  <a:tailEnd/>
                                </a:ln>
                                <a:extLst>
                                  <a:ext uri="{909E8E84-426E-40DD-AFC4-6F175D3DCCD1}">
                                    <a14:hiddenFill xmlns:a14="http://schemas.microsoft.com/office/drawing/2010/main">
                                      <a:noFill/>
                                    </a14:hiddenFill>
                                  </a:ext>
                                </a:extLst>
                              </wps:spPr>
                              <wps:bodyPr/>
                            </wps:wsp>
                            <wps:wsp>
                              <wps:cNvPr id="553" name="Rectangle 824"/>
                              <wps:cNvSpPr>
                                <a:spLocks noChangeArrowheads="1"/>
                              </wps:cNvSpPr>
                              <wps:spPr bwMode="auto">
                                <a:xfrm>
                                  <a:off x="0" y="2193236"/>
                                  <a:ext cx="2746328" cy="121302"/>
                                </a:xfrm>
                                <a:prstGeom prst="rect">
                                  <a:avLst/>
                                </a:prstGeom>
                                <a:solidFill>
                                  <a:srgbClr val="FFFFFF"/>
                                </a:solidFill>
                                <a:ln w="6985">
                                  <a:solidFill>
                                    <a:srgbClr val="FFFFFF"/>
                                  </a:solidFill>
                                  <a:miter lim="800000"/>
                                  <a:headEnd/>
                                  <a:tailEnd/>
                                </a:ln>
                              </wps:spPr>
                              <wps:bodyPr rot="0" vert="horz" wrap="square" lIns="91440" tIns="45720" rIns="91440" bIns="45720" anchor="t" anchorCtr="0" upright="1">
                                <a:noAutofit/>
                              </wps:bodyPr>
                            </wps:wsp>
                            <wps:wsp>
                              <wps:cNvPr id="554" name="Rectangle 825"/>
                              <wps:cNvSpPr>
                                <a:spLocks noChangeArrowheads="1"/>
                              </wps:cNvSpPr>
                              <wps:spPr bwMode="auto">
                                <a:xfrm>
                                  <a:off x="1294813" y="2200236"/>
                                  <a:ext cx="158102" cy="1785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2EEC38" w14:textId="77777777" w:rsidR="00742970" w:rsidRDefault="00742970" w:rsidP="00F91B99">
                                    <w:r>
                                      <w:rPr>
                                        <w:rFonts w:ascii="Arial" w:hAnsi="Arial" w:cs="Arial"/>
                                        <w:color w:val="000000"/>
                                        <w:sz w:val="14"/>
                                        <w:szCs w:val="14"/>
                                        <w:lang w:val="en-US"/>
                                      </w:rPr>
                                      <w:t>f/Hz</w:t>
                                    </w:r>
                                  </w:p>
                                </w:txbxContent>
                              </wps:txbx>
                              <wps:bodyPr rot="0" vert="horz" wrap="none" lIns="0" tIns="0" rIns="0" bIns="0" anchor="t" anchorCtr="0" upright="1">
                                <a:spAutoFit/>
                              </wps:bodyPr>
                            </wps:wsp>
                            <wps:wsp>
                              <wps:cNvPr id="555" name="Rectangle 826"/>
                              <wps:cNvSpPr>
                                <a:spLocks noChangeArrowheads="1"/>
                              </wps:cNvSpPr>
                              <wps:spPr bwMode="auto">
                                <a:xfrm>
                                  <a:off x="0" y="2200236"/>
                                  <a:ext cx="99101" cy="1785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3278D5" w14:textId="77777777" w:rsidR="00742970" w:rsidRDefault="00742970" w:rsidP="00F91B99">
                                    <w:r>
                                      <w:rPr>
                                        <w:rFonts w:ascii="Arial" w:hAnsi="Arial" w:cs="Arial"/>
                                        <w:color w:val="000000"/>
                                        <w:sz w:val="14"/>
                                        <w:szCs w:val="14"/>
                                        <w:lang w:val="en-US"/>
                                      </w:rPr>
                                      <w:t>50</w:t>
                                    </w:r>
                                  </w:p>
                                </w:txbxContent>
                              </wps:txbx>
                              <wps:bodyPr rot="0" vert="horz" wrap="none" lIns="0" tIns="0" rIns="0" bIns="0" anchor="t" anchorCtr="0" upright="1">
                                <a:spAutoFit/>
                              </wps:bodyPr>
                            </wps:wsp>
                            <wps:wsp>
                              <wps:cNvPr id="556" name="Rectangle 827"/>
                              <wps:cNvSpPr>
                                <a:spLocks noChangeArrowheads="1"/>
                              </wps:cNvSpPr>
                              <wps:spPr bwMode="auto">
                                <a:xfrm>
                                  <a:off x="293403" y="2200236"/>
                                  <a:ext cx="148602" cy="1785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EB66B3" w14:textId="77777777" w:rsidR="00742970" w:rsidRDefault="00742970" w:rsidP="00F91B99">
                                    <w:r>
                                      <w:rPr>
                                        <w:rFonts w:ascii="Arial" w:hAnsi="Arial" w:cs="Arial"/>
                                        <w:color w:val="000000"/>
                                        <w:sz w:val="14"/>
                                        <w:szCs w:val="14"/>
                                        <w:lang w:val="en-US"/>
                                      </w:rPr>
                                      <w:t>100</w:t>
                                    </w:r>
                                  </w:p>
                                </w:txbxContent>
                              </wps:txbx>
                              <wps:bodyPr rot="0" vert="horz" wrap="none" lIns="0" tIns="0" rIns="0" bIns="0" anchor="t" anchorCtr="0" upright="1">
                                <a:spAutoFit/>
                              </wps:bodyPr>
                            </wps:wsp>
                            <wps:wsp>
                              <wps:cNvPr id="557" name="Rectangle 828"/>
                              <wps:cNvSpPr>
                                <a:spLocks noChangeArrowheads="1"/>
                              </wps:cNvSpPr>
                              <wps:spPr bwMode="auto">
                                <a:xfrm>
                                  <a:off x="650907" y="2200236"/>
                                  <a:ext cx="148602" cy="1785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CFC247" w14:textId="77777777" w:rsidR="00742970" w:rsidRDefault="00742970" w:rsidP="00F91B99">
                                    <w:r>
                                      <w:rPr>
                                        <w:rFonts w:ascii="Arial" w:hAnsi="Arial" w:cs="Arial"/>
                                        <w:color w:val="000000"/>
                                        <w:sz w:val="14"/>
                                        <w:szCs w:val="14"/>
                                        <w:lang w:val="en-US"/>
                                      </w:rPr>
                                      <w:t>200</w:t>
                                    </w:r>
                                  </w:p>
                                </w:txbxContent>
                              </wps:txbx>
                              <wps:bodyPr rot="0" vert="horz" wrap="none" lIns="0" tIns="0" rIns="0" bIns="0" anchor="t" anchorCtr="0" upright="1">
                                <a:spAutoFit/>
                              </wps:bodyPr>
                            </wps:wsp>
                            <wps:wsp>
                              <wps:cNvPr id="558" name="Rectangle 829"/>
                              <wps:cNvSpPr>
                                <a:spLocks noChangeArrowheads="1"/>
                              </wps:cNvSpPr>
                              <wps:spPr bwMode="auto">
                                <a:xfrm>
                                  <a:off x="1823718" y="2200236"/>
                                  <a:ext cx="198102" cy="1785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505929" w14:textId="77777777" w:rsidR="00742970" w:rsidRDefault="00742970" w:rsidP="00F91B99">
                                    <w:r>
                                      <w:rPr>
                                        <w:rFonts w:ascii="Arial" w:hAnsi="Arial" w:cs="Arial"/>
                                        <w:color w:val="000000"/>
                                        <w:sz w:val="14"/>
                                        <w:szCs w:val="14"/>
                                        <w:lang w:val="en-US"/>
                                      </w:rPr>
                                      <w:t>2000</w:t>
                                    </w:r>
                                  </w:p>
                                </w:txbxContent>
                              </wps:txbx>
                              <wps:bodyPr rot="0" vert="horz" wrap="none" lIns="0" tIns="0" rIns="0" bIns="0" anchor="t" anchorCtr="0" upright="1">
                                <a:spAutoFit/>
                              </wps:bodyPr>
                            </wps:wsp>
                            <wps:wsp>
                              <wps:cNvPr id="559" name="Rectangle 830"/>
                              <wps:cNvSpPr>
                                <a:spLocks noChangeArrowheads="1"/>
                              </wps:cNvSpPr>
                              <wps:spPr bwMode="auto">
                                <a:xfrm>
                                  <a:off x="2296123" y="2200236"/>
                                  <a:ext cx="198202" cy="1785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3B76C1" w14:textId="77777777" w:rsidR="00742970" w:rsidRDefault="00742970" w:rsidP="00F91B99">
                                    <w:r>
                                      <w:rPr>
                                        <w:rFonts w:ascii="Arial" w:hAnsi="Arial" w:cs="Arial"/>
                                        <w:color w:val="000000"/>
                                        <w:sz w:val="14"/>
                                        <w:szCs w:val="14"/>
                                        <w:lang w:val="en-US"/>
                                      </w:rPr>
                                      <w:t>5000</w:t>
                                    </w:r>
                                  </w:p>
                                </w:txbxContent>
                              </wps:txbx>
                              <wps:bodyPr rot="0" vert="horz" wrap="none" lIns="0" tIns="0" rIns="0" bIns="0" anchor="t" anchorCtr="0" upright="1">
                                <a:spAutoFit/>
                              </wps:bodyPr>
                            </wps:wsp>
                            <wps:wsp>
                              <wps:cNvPr id="560" name="Rectangle 831"/>
                              <wps:cNvSpPr>
                                <a:spLocks noChangeArrowheads="1"/>
                              </wps:cNvSpPr>
                              <wps:spPr bwMode="auto">
                                <a:xfrm>
                                  <a:off x="2603526" y="2200236"/>
                                  <a:ext cx="143501" cy="1785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262035" w14:textId="77777777" w:rsidR="00742970" w:rsidRDefault="00742970" w:rsidP="00F91B99">
                                    <w:r>
                                      <w:rPr>
                                        <w:rFonts w:ascii="Arial" w:hAnsi="Arial" w:cs="Arial"/>
                                        <w:color w:val="000000"/>
                                        <w:sz w:val="14"/>
                                        <w:szCs w:val="14"/>
                                        <w:lang w:val="en-US"/>
                                      </w:rPr>
                                      <w:t>10k</w:t>
                                    </w:r>
                                  </w:p>
                                </w:txbxContent>
                              </wps:txbx>
                              <wps:bodyPr rot="0" vert="horz" wrap="none" lIns="0" tIns="0" rIns="0" bIns="0" anchor="t" anchorCtr="0" upright="1">
                                <a:spAutoFit/>
                              </wps:bodyPr>
                            </wps:wsp>
                            <wps:wsp>
                              <wps:cNvPr id="561" name="Line 832"/>
                              <wps:cNvCnPr>
                                <a:cxnSpLocks noChangeShapeType="1"/>
                              </wps:cNvCnPr>
                              <wps:spPr bwMode="auto">
                                <a:xfrm flipV="1">
                                  <a:off x="6900" y="2186336"/>
                                  <a:ext cx="0" cy="13900"/>
                                </a:xfrm>
                                <a:prstGeom prst="line">
                                  <a:avLst/>
                                </a:prstGeom>
                                <a:noFill/>
                                <a:ln w="6985">
                                  <a:solidFill>
                                    <a:srgbClr val="3F3F3F"/>
                                  </a:solidFill>
                                  <a:round/>
                                  <a:headEnd/>
                                  <a:tailEnd/>
                                </a:ln>
                                <a:extLst>
                                  <a:ext uri="{909E8E84-426E-40DD-AFC4-6F175D3DCCD1}">
                                    <a14:hiddenFill xmlns:a14="http://schemas.microsoft.com/office/drawing/2010/main">
                                      <a:noFill/>
                                    </a14:hiddenFill>
                                  </a:ext>
                                </a:extLst>
                              </wps:spPr>
                              <wps:bodyPr/>
                            </wps:wsp>
                            <wps:wsp>
                              <wps:cNvPr id="562" name="Line 833"/>
                              <wps:cNvCnPr>
                                <a:cxnSpLocks noChangeShapeType="1"/>
                              </wps:cNvCnPr>
                              <wps:spPr bwMode="auto">
                                <a:xfrm flipV="1">
                                  <a:off x="364404" y="2186336"/>
                                  <a:ext cx="0" cy="13900"/>
                                </a:xfrm>
                                <a:prstGeom prst="line">
                                  <a:avLst/>
                                </a:prstGeom>
                                <a:noFill/>
                                <a:ln w="6985">
                                  <a:solidFill>
                                    <a:srgbClr val="3F3F3F"/>
                                  </a:solidFill>
                                  <a:round/>
                                  <a:headEnd/>
                                  <a:tailEnd/>
                                </a:ln>
                                <a:extLst>
                                  <a:ext uri="{909E8E84-426E-40DD-AFC4-6F175D3DCCD1}">
                                    <a14:hiddenFill xmlns:a14="http://schemas.microsoft.com/office/drawing/2010/main">
                                      <a:noFill/>
                                    </a14:hiddenFill>
                                  </a:ext>
                                </a:extLst>
                              </wps:spPr>
                              <wps:bodyPr/>
                            </wps:wsp>
                            <wps:wsp>
                              <wps:cNvPr id="563" name="Line 834"/>
                              <wps:cNvCnPr>
                                <a:cxnSpLocks noChangeShapeType="1"/>
                              </wps:cNvCnPr>
                              <wps:spPr bwMode="auto">
                                <a:xfrm flipV="1">
                                  <a:off x="722607" y="2186336"/>
                                  <a:ext cx="0" cy="13900"/>
                                </a:xfrm>
                                <a:prstGeom prst="line">
                                  <a:avLst/>
                                </a:prstGeom>
                                <a:noFill/>
                                <a:ln w="6985">
                                  <a:solidFill>
                                    <a:srgbClr val="3F3F3F"/>
                                  </a:solidFill>
                                  <a:round/>
                                  <a:headEnd/>
                                  <a:tailEnd/>
                                </a:ln>
                                <a:extLst>
                                  <a:ext uri="{909E8E84-426E-40DD-AFC4-6F175D3DCCD1}">
                                    <a14:hiddenFill xmlns:a14="http://schemas.microsoft.com/office/drawing/2010/main">
                                      <a:noFill/>
                                    </a14:hiddenFill>
                                  </a:ext>
                                </a:extLst>
                              </wps:spPr>
                              <wps:bodyPr/>
                            </wps:wsp>
                            <wps:wsp>
                              <wps:cNvPr id="564" name="Line 835"/>
                              <wps:cNvCnPr>
                                <a:cxnSpLocks noChangeShapeType="1"/>
                              </wps:cNvCnPr>
                              <wps:spPr bwMode="auto">
                                <a:xfrm flipV="1">
                                  <a:off x="1201412" y="2186336"/>
                                  <a:ext cx="0" cy="13900"/>
                                </a:xfrm>
                                <a:prstGeom prst="line">
                                  <a:avLst/>
                                </a:prstGeom>
                                <a:noFill/>
                                <a:ln w="6985">
                                  <a:solidFill>
                                    <a:srgbClr val="3F3F3F"/>
                                  </a:solidFill>
                                  <a:round/>
                                  <a:headEnd/>
                                  <a:tailEnd/>
                                </a:ln>
                                <a:extLst>
                                  <a:ext uri="{909E8E84-426E-40DD-AFC4-6F175D3DCCD1}">
                                    <a14:hiddenFill xmlns:a14="http://schemas.microsoft.com/office/drawing/2010/main">
                                      <a:noFill/>
                                    </a14:hiddenFill>
                                  </a:ext>
                                </a:extLst>
                              </wps:spPr>
                              <wps:bodyPr/>
                            </wps:wsp>
                            <wps:wsp>
                              <wps:cNvPr id="565" name="Line 836"/>
                              <wps:cNvCnPr>
                                <a:cxnSpLocks noChangeShapeType="1"/>
                              </wps:cNvCnPr>
                              <wps:spPr bwMode="auto">
                                <a:xfrm flipV="1">
                                  <a:off x="1558916" y="2186336"/>
                                  <a:ext cx="0" cy="13900"/>
                                </a:xfrm>
                                <a:prstGeom prst="line">
                                  <a:avLst/>
                                </a:prstGeom>
                                <a:noFill/>
                                <a:ln w="6985">
                                  <a:solidFill>
                                    <a:srgbClr val="3F3F3F"/>
                                  </a:solidFill>
                                  <a:round/>
                                  <a:headEnd/>
                                  <a:tailEnd/>
                                </a:ln>
                                <a:extLst>
                                  <a:ext uri="{909E8E84-426E-40DD-AFC4-6F175D3DCCD1}">
                                    <a14:hiddenFill xmlns:a14="http://schemas.microsoft.com/office/drawing/2010/main">
                                      <a:noFill/>
                                    </a14:hiddenFill>
                                  </a:ext>
                                </a:extLst>
                              </wps:spPr>
                              <wps:bodyPr/>
                            </wps:wsp>
                            <wps:wsp>
                              <wps:cNvPr id="566" name="Line 837"/>
                              <wps:cNvCnPr>
                                <a:cxnSpLocks noChangeShapeType="1"/>
                              </wps:cNvCnPr>
                              <wps:spPr bwMode="auto">
                                <a:xfrm flipV="1">
                                  <a:off x="1924020" y="2186336"/>
                                  <a:ext cx="0" cy="13900"/>
                                </a:xfrm>
                                <a:prstGeom prst="line">
                                  <a:avLst/>
                                </a:prstGeom>
                                <a:noFill/>
                                <a:ln w="6985">
                                  <a:solidFill>
                                    <a:srgbClr val="3F3F3F"/>
                                  </a:solidFill>
                                  <a:round/>
                                  <a:headEnd/>
                                  <a:tailEnd/>
                                </a:ln>
                                <a:extLst>
                                  <a:ext uri="{909E8E84-426E-40DD-AFC4-6F175D3DCCD1}">
                                    <a14:hiddenFill xmlns:a14="http://schemas.microsoft.com/office/drawing/2010/main">
                                      <a:noFill/>
                                    </a14:hiddenFill>
                                  </a:ext>
                                </a:extLst>
                              </wps:spPr>
                              <wps:bodyPr/>
                            </wps:wsp>
                            <wps:wsp>
                              <wps:cNvPr id="567" name="Line 838"/>
                              <wps:cNvCnPr>
                                <a:cxnSpLocks noChangeShapeType="1"/>
                              </wps:cNvCnPr>
                              <wps:spPr bwMode="auto">
                                <a:xfrm flipV="1">
                                  <a:off x="2395824" y="2186336"/>
                                  <a:ext cx="0" cy="13900"/>
                                </a:xfrm>
                                <a:prstGeom prst="line">
                                  <a:avLst/>
                                </a:prstGeom>
                                <a:noFill/>
                                <a:ln w="6985">
                                  <a:solidFill>
                                    <a:srgbClr val="3F3F3F"/>
                                  </a:solidFill>
                                  <a:round/>
                                  <a:headEnd/>
                                  <a:tailEnd/>
                                </a:ln>
                                <a:extLst>
                                  <a:ext uri="{909E8E84-426E-40DD-AFC4-6F175D3DCCD1}">
                                    <a14:hiddenFill xmlns:a14="http://schemas.microsoft.com/office/drawing/2010/main">
                                      <a:noFill/>
                                    </a14:hiddenFill>
                                  </a:ext>
                                </a:extLst>
                              </wps:spPr>
                              <wps:bodyPr/>
                            </wps:wsp>
                            <wps:wsp>
                              <wps:cNvPr id="568" name="Rectangle 839"/>
                              <wps:cNvSpPr>
                                <a:spLocks noChangeArrowheads="1"/>
                              </wps:cNvSpPr>
                              <wps:spPr bwMode="auto">
                                <a:xfrm>
                                  <a:off x="0" y="128902"/>
                                  <a:ext cx="2746328" cy="2057434"/>
                                </a:xfrm>
                                <a:prstGeom prst="rect">
                                  <a:avLst/>
                                </a:prstGeom>
                                <a:noFill/>
                                <a:ln w="698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wpg:cNvPr id="569" name="Gruppieren 891"/>
                              <wpg:cNvGrpSpPr>
                                <a:grpSpLocks/>
                              </wpg:cNvGrpSpPr>
                              <wpg:grpSpPr bwMode="auto">
                                <a:xfrm>
                                  <a:off x="68501" y="1514225"/>
                                  <a:ext cx="1244613" cy="528309"/>
                                  <a:chOff x="12230" y="15074"/>
                                  <a:chExt cx="12446" cy="5283"/>
                                </a:xfrm>
                              </wpg:grpSpPr>
                              <wps:wsp>
                                <wps:cNvPr id="570" name="Rectangle 840"/>
                                <wps:cNvSpPr>
                                  <a:spLocks noChangeArrowheads="1"/>
                                </wps:cNvSpPr>
                                <wps:spPr bwMode="auto">
                                  <a:xfrm>
                                    <a:off x="12230" y="15074"/>
                                    <a:ext cx="12446" cy="471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71" name="Rectangle 841"/>
                                <wps:cNvSpPr>
                                  <a:spLocks noChangeArrowheads="1"/>
                                </wps:cNvSpPr>
                                <wps:spPr bwMode="auto">
                                  <a:xfrm>
                                    <a:off x="12299" y="15144"/>
                                    <a:ext cx="2509" cy="114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72" name="Line 842"/>
                                <wps:cNvCnPr>
                                  <a:cxnSpLocks noChangeShapeType="1"/>
                                </wps:cNvCnPr>
                                <wps:spPr bwMode="auto">
                                  <a:xfrm>
                                    <a:off x="12376" y="15646"/>
                                    <a:ext cx="2432" cy="0"/>
                                  </a:xfrm>
                                  <a:prstGeom prst="line">
                                    <a:avLst/>
                                  </a:prstGeom>
                                  <a:noFill/>
                                  <a:ln w="6985">
                                    <a:solidFill>
                                      <a:srgbClr val="00FF00"/>
                                    </a:solidFill>
                                    <a:round/>
                                    <a:headEnd/>
                                    <a:tailEnd/>
                                  </a:ln>
                                  <a:extLst>
                                    <a:ext uri="{909E8E84-426E-40DD-AFC4-6F175D3DCCD1}">
                                      <a14:hiddenFill xmlns:a14="http://schemas.microsoft.com/office/drawing/2010/main">
                                        <a:noFill/>
                                      </a14:hiddenFill>
                                    </a:ext>
                                  </a:extLst>
                                </wps:spPr>
                                <wps:bodyPr/>
                              </wps:wsp>
                              <wps:wsp>
                                <wps:cNvPr id="573" name="Rectangle 843"/>
                                <wps:cNvSpPr>
                                  <a:spLocks noChangeArrowheads="1"/>
                                </wps:cNvSpPr>
                                <wps:spPr bwMode="auto">
                                  <a:xfrm>
                                    <a:off x="15303" y="15144"/>
                                    <a:ext cx="8573" cy="17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29EB13" w14:textId="77777777" w:rsidR="00742970" w:rsidRDefault="00742970" w:rsidP="00F91B99">
                                      <w:r>
                                        <w:rPr>
                                          <w:rFonts w:ascii="Arial" w:hAnsi="Arial" w:cs="Arial"/>
                                          <w:color w:val="000000"/>
                                          <w:sz w:val="14"/>
                                          <w:szCs w:val="14"/>
                                          <w:lang w:val="en-US"/>
                                        </w:rPr>
                                        <w:t>Room1 (RT60=27ms)</w:t>
                                      </w:r>
                                    </w:p>
                                  </w:txbxContent>
                                </wps:txbx>
                                <wps:bodyPr rot="0" vert="horz" wrap="none" lIns="0" tIns="0" rIns="0" bIns="0" anchor="t" anchorCtr="0" upright="1">
                                  <a:spAutoFit/>
                                </wps:bodyPr>
                              </wps:wsp>
                              <wps:wsp>
                                <wps:cNvPr id="574" name="Rectangle 844"/>
                                <wps:cNvSpPr>
                                  <a:spLocks noChangeArrowheads="1"/>
                                </wps:cNvSpPr>
                                <wps:spPr bwMode="auto">
                                  <a:xfrm>
                                    <a:off x="12299" y="16287"/>
                                    <a:ext cx="2509" cy="114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75" name="Line 845"/>
                                <wps:cNvCnPr>
                                  <a:cxnSpLocks noChangeShapeType="1"/>
                                </wps:cNvCnPr>
                                <wps:spPr bwMode="auto">
                                  <a:xfrm>
                                    <a:off x="12515" y="16789"/>
                                    <a:ext cx="2293" cy="0"/>
                                  </a:xfrm>
                                  <a:prstGeom prst="line">
                                    <a:avLst/>
                                  </a:prstGeom>
                                  <a:noFill/>
                                  <a:ln w="21590">
                                    <a:solidFill>
                                      <a:srgbClr val="FF0000"/>
                                    </a:solidFill>
                                    <a:round/>
                                    <a:headEnd/>
                                    <a:tailEnd/>
                                  </a:ln>
                                  <a:extLst>
                                    <a:ext uri="{909E8E84-426E-40DD-AFC4-6F175D3DCCD1}">
                                      <a14:hiddenFill xmlns:a14="http://schemas.microsoft.com/office/drawing/2010/main">
                                        <a:noFill/>
                                      </a14:hiddenFill>
                                    </a:ext>
                                  </a:extLst>
                                </wps:spPr>
                                <wps:bodyPr/>
                              </wps:wsp>
                              <wps:wsp>
                                <wps:cNvPr id="576" name="Rectangle 846"/>
                                <wps:cNvSpPr>
                                  <a:spLocks noChangeArrowheads="1"/>
                                </wps:cNvSpPr>
                                <wps:spPr bwMode="auto">
                                  <a:xfrm>
                                    <a:off x="15303" y="16287"/>
                                    <a:ext cx="3760" cy="17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2AE04D" w14:textId="77777777" w:rsidR="00742970" w:rsidRDefault="00742970" w:rsidP="00F91B99">
                                      <w:r>
                                        <w:rPr>
                                          <w:rFonts w:ascii="Arial" w:hAnsi="Arial" w:cs="Arial"/>
                                          <w:color w:val="000000"/>
                                          <w:sz w:val="14"/>
                                          <w:szCs w:val="14"/>
                                          <w:lang w:val="en-US"/>
                                        </w:rPr>
                                        <w:t>reference</w:t>
                                      </w:r>
                                    </w:p>
                                  </w:txbxContent>
                                </wps:txbx>
                                <wps:bodyPr rot="0" vert="horz" wrap="none" lIns="0" tIns="0" rIns="0" bIns="0" anchor="t" anchorCtr="0" upright="1">
                                  <a:spAutoFit/>
                                </wps:bodyPr>
                              </wps:wsp>
                              <wps:wsp>
                                <wps:cNvPr id="577" name="Rectangle 847"/>
                                <wps:cNvSpPr>
                                  <a:spLocks noChangeArrowheads="1"/>
                                </wps:cNvSpPr>
                                <wps:spPr bwMode="auto">
                                  <a:xfrm>
                                    <a:off x="12299" y="17430"/>
                                    <a:ext cx="2509" cy="114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78" name="Line 848"/>
                                <wps:cNvCnPr>
                                  <a:cxnSpLocks noChangeShapeType="1"/>
                                </wps:cNvCnPr>
                                <wps:spPr bwMode="auto">
                                  <a:xfrm>
                                    <a:off x="12376" y="17932"/>
                                    <a:ext cx="2432" cy="0"/>
                                  </a:xfrm>
                                  <a:prstGeom prst="line">
                                    <a:avLst/>
                                  </a:prstGeom>
                                  <a:noFill/>
                                  <a:ln w="6985">
                                    <a:solidFill>
                                      <a:srgbClr val="0000FF"/>
                                    </a:solidFill>
                                    <a:round/>
                                    <a:headEnd/>
                                    <a:tailEnd/>
                                  </a:ln>
                                  <a:extLst>
                                    <a:ext uri="{909E8E84-426E-40DD-AFC4-6F175D3DCCD1}">
                                      <a14:hiddenFill xmlns:a14="http://schemas.microsoft.com/office/drawing/2010/main">
                                        <a:noFill/>
                                      </a14:hiddenFill>
                                    </a:ext>
                                  </a:extLst>
                                </wps:spPr>
                                <wps:bodyPr/>
                              </wps:wsp>
                              <wps:wsp>
                                <wps:cNvPr id="579" name="Rectangle 849"/>
                                <wps:cNvSpPr>
                                  <a:spLocks noChangeArrowheads="1"/>
                                </wps:cNvSpPr>
                                <wps:spPr bwMode="auto">
                                  <a:xfrm>
                                    <a:off x="15303" y="17430"/>
                                    <a:ext cx="9068" cy="17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E5A4B8" w14:textId="77777777" w:rsidR="00742970" w:rsidRDefault="00742970" w:rsidP="00F91B99">
                                      <w:r>
                                        <w:rPr>
                                          <w:rFonts w:ascii="Arial" w:hAnsi="Arial" w:cs="Arial"/>
                                          <w:color w:val="000000"/>
                                          <w:sz w:val="14"/>
                                          <w:szCs w:val="14"/>
                                          <w:lang w:val="en-US"/>
                                        </w:rPr>
                                        <w:t>Room4 (RT60=264ms)</w:t>
                                      </w:r>
                                    </w:p>
                                  </w:txbxContent>
                                </wps:txbx>
                                <wps:bodyPr rot="0" vert="horz" wrap="none" lIns="0" tIns="0" rIns="0" bIns="0" anchor="t" anchorCtr="0" upright="1">
                                  <a:spAutoFit/>
                                </wps:bodyPr>
                              </wps:wsp>
                              <wps:wsp>
                                <wps:cNvPr id="580" name="Rectangle 850"/>
                                <wps:cNvSpPr>
                                  <a:spLocks noChangeArrowheads="1"/>
                                </wps:cNvSpPr>
                                <wps:spPr bwMode="auto">
                                  <a:xfrm>
                                    <a:off x="12299" y="18573"/>
                                    <a:ext cx="2509" cy="114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81" name="Line 851"/>
                                <wps:cNvCnPr>
                                  <a:cxnSpLocks noChangeShapeType="1"/>
                                </wps:cNvCnPr>
                                <wps:spPr bwMode="auto">
                                  <a:xfrm>
                                    <a:off x="12376" y="19075"/>
                                    <a:ext cx="2432" cy="0"/>
                                  </a:xfrm>
                                  <a:prstGeom prst="line">
                                    <a:avLst/>
                                  </a:prstGeom>
                                  <a:noFill/>
                                  <a:ln w="6985">
                                    <a:solidFill>
                                      <a:srgbClr val="00FFFF"/>
                                    </a:solidFill>
                                    <a:round/>
                                    <a:headEnd/>
                                    <a:tailEnd/>
                                  </a:ln>
                                  <a:extLst>
                                    <a:ext uri="{909E8E84-426E-40DD-AFC4-6F175D3DCCD1}">
                                      <a14:hiddenFill xmlns:a14="http://schemas.microsoft.com/office/drawing/2010/main">
                                        <a:noFill/>
                                      </a14:hiddenFill>
                                    </a:ext>
                                  </a:extLst>
                                </wps:spPr>
                                <wps:bodyPr/>
                              </wps:wsp>
                              <wps:wsp>
                                <wps:cNvPr id="582" name="Rectangle 852"/>
                                <wps:cNvSpPr>
                                  <a:spLocks noChangeArrowheads="1"/>
                                </wps:cNvSpPr>
                                <wps:spPr bwMode="auto">
                                  <a:xfrm>
                                    <a:off x="15303" y="18573"/>
                                    <a:ext cx="9068" cy="17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2F230C" w14:textId="77777777" w:rsidR="00742970" w:rsidRDefault="00742970" w:rsidP="00F91B99">
                                      <w:r>
                                        <w:rPr>
                                          <w:rFonts w:ascii="Arial" w:hAnsi="Arial" w:cs="Arial"/>
                                          <w:color w:val="000000"/>
                                          <w:sz w:val="14"/>
                                          <w:szCs w:val="14"/>
                                          <w:lang w:val="en-US"/>
                                        </w:rPr>
                                        <w:t>Room2 (RT60=123ms)</w:t>
                                      </w:r>
                                    </w:p>
                                  </w:txbxContent>
                                </wps:txbx>
                                <wps:bodyPr rot="0" vert="horz" wrap="none" lIns="0" tIns="0" rIns="0" bIns="0" anchor="t" anchorCtr="0" upright="1">
                                  <a:spAutoFit/>
                                </wps:bodyPr>
                              </wps:wsp>
                            </wpg:wgp>
                          </wpc:wpc>
                        </a:graphicData>
                      </a:graphic>
                    </wp:inline>
                  </w:drawing>
                </mc:Choice>
                <mc:Fallback>
                  <w:pict>
                    <v:group w14:anchorId="3311F09F" id="Zeichenbereich 890" o:spid="_x0000_s1943" editas="canvas" style="width:232.9pt;height:193.2pt;mso-position-horizontal-relative:char;mso-position-vertical-relative:line" coordsize="29578,245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">
                      <v:shape id="_x0000_s1944" type="#_x0000_t75" style="position:absolute;width:29578;height:24536;visibility:visible;mso-wrap-style:square">
                        <v:fill o:detectmouseclick="t"/>
                        <v:path o:connecttype="none"/>
                      </v:shape>
                      <v:rect id="Rectangle 787" o:spid="_x0000_s1945" style="position:absolute;left:69;top:1358;width:27324;height:20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" strokecolor="white" strokeweight=".55pt"/>
                      <v:rect id="Rectangle 788" o:spid="_x0000_s1946" style="position:absolute;top:1289;width:27463;height:205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" filled="f" strokeweight=".55pt"/>
                      <v:line id="Line 789" o:spid="_x0000_s1947" style="position:absolute;flip:y;visibility:visible;mso-wrap-style:square" from="3644,1358" to="3644,217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" strokeweight=".55pt"/>
                      <v:line id="Line 790" o:spid="_x0000_s1948" style="position:absolute;flip:y;visibility:visible;mso-wrap-style:square" from="7226,1358" to="7226,217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" strokeweight=".55pt"/>
                      <v:line id="Line 791" o:spid="_x0000_s1949" style="position:absolute;flip:y;visibility:visible;mso-wrap-style:square" from="12014,1358" to="12014,217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" strokeweight=".55pt"/>
                      <v:line id="Line 792" o:spid="_x0000_s1950" style="position:absolute;flip:y;visibility:visible;mso-wrap-style:square" from="15589,1358" to="15589,217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" strokeweight=".55pt"/>
                      <v:line id="Line 793" o:spid="_x0000_s1951" style="position:absolute;flip:y;visibility:visible;mso-wrap-style:square" from="19240,1358" to="19240,217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" strokeweight=".55pt"/>
                      <v:line id="Line 794" o:spid="_x0000_s1952" style="position:absolute;flip:y;visibility:visible;mso-wrap-style:square" from="23958,1358" to="23958,217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" strokeweight=".55pt"/>
                      <v:line id="Line 795" o:spid="_x0000_s1953" style="position:absolute;flip:x;visibility:visible;mso-wrap-style:square" from="69,18503" to="27463,185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" strokeweight=".55pt"/>
                      <v:line id="Line 796" o:spid="_x0000_s1954" style="position:absolute;flip:x;visibility:visible;mso-wrap-style:square" from="69,15074" to="27463,150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" strokeweight=".55pt"/>
                      <v:line id="Line 797" o:spid="_x0000_s1955" style="position:absolute;flip:x;visibility:visible;mso-wrap-style:square" from="69,11645" to="27463,116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" strokeweight=".55pt"/>
                      <v:line id="Line 798" o:spid="_x0000_s1956" style="position:absolute;flip:x;visibility:visible;mso-wrap-style:square" from="69,8216" to="27463,82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" strokeweight=".55pt"/>
                      <v:line id="Line 799" o:spid="_x0000_s1957" style="position:absolute;flip:x;visibility:visible;mso-wrap-style:square" from="69,4787" to="27463,47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" strokeweight=".55pt"/>
                      <v:shape id="Freeform 800" o:spid="_x0000_s1958" style="position:absolute;top:3213;width:27749;height:20008;visibility:visible;mso-wrap-style:square;v-text-anchor:top" coordsize="4370,31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" path="m,282l,237r34,l34,158r45,l79,102r45,l124,57r45,l169,68r45,l214,405r56,l270,383r45,l315,338r45,l360,282r57,l417,259r45,l462,237r45,l552,237r,-135l597,102,597,r45,l642,102r45,l687,180r45,l732,315r45,l777,293r45,l822,57r57,l879,248r56,l935,428r45,l980,507r45,l1025,529r45,l1070,484r45,l1115,259r45,l1160,439r45,l1205,822r45,l1250,810r45,l1295,552r57,l1397,552r,236l1442,788r,169l1487,957r,90l1532,1047r,-158l1588,889r,113l1633,1002r,236l1678,1238r,-304l1735,934r,-529l1780,405r,664l1825,1069r,360l1870,1429r,169l1915,1598r,-157l1960,1441r,-46l2005,1395r,-123l2050,1272r,-619l2106,653r45,l2151,968r45,l2196,1463r57,l2253,1688r45,l2298,1339r45,l2343,1373r45,l2388,1384r45,l2433,979r45,l2478,1260r45,l2523,934r45,l2568,1193r45,l2613,1305r45,l2658,1587r57,l2715,1666r45,l2760,2093r56,l2816,2307r45,l2861,2352r56,l2917,2734r45,l2962,2509r45,l3007,2622r45,l3052,2183r45,l3097,2611r46,l3143,2903r45,l3188,2948r45,l3233,2588r45,l3278,2431r45,l3323,2453r45,l3368,1744r56,l3424,2228r45,l3469,2138r45,l3514,2318r57,l3571,2419r45,l3616,1981r45,l3661,2059r45,l3706,2386r45,l3751,2228r45,l3796,2419r45,l3841,2284r56,l3897,2251r45,l3942,2138r45,l3987,2341r45,l4032,3151r57,l4134,3151r45,l4235,3151r45,l4325,3151r45,e" filled="f" strokecolor="lime" strokeweight=".55pt">
                        <v:path arrowok="t" o:connecttype="custom" o:connectlocs="13709541,95561841;31854522,41127881;68144485,22983228;86289466,163301881;127014868,154431161;145159849,113706495;186288473,104432561;204433454,95561841;240723417,41127881;258868398,41127881;295158360,72578614;313303341,118141855;354431965,22983228;377012386,172575815;413302348,204429762;431447329,195155828;467737292,104432561;485882273,331442336;522172235,326603762;545155878,222574415;581445840,317733042;599590821,422165603;640316223,358457709;658461205,499179577;699589829,376602362;717734810,431036323;754024772,576193550;772169753,581032124;808459715,562484256;826604697,263299082;867330099,263299082;885475080,589902844;926603704,680626111;944748685,553613537;981038647,558048897;999183628,508050296;1035473591,376602362;1053618572,526194950;1094747196,639901444;1112892177,843927992;1153617579,930215899;1176198000,1102388500;1212487962,1011665233;1230632943,880217299;1267326127,1052793114;1285471109,1188676407;1321761071,1043519180;1339906052,989085219;1380631454,703206124;1398776435,862072645;1439905059,934651259;1458050040,798767966;1494340003,830218698;1512484984,898361952;1548774946,975375926;1571355367,907635886;1607645329,862072645;1625790311,1270528955;1666918934,1270528955;1685063916,1270528955;1725789318,1270528955;1743934299,1270528955" o:connectangles="0,0,0,0,0,0,0,0,0,0,0,0,0,0,0,0,0,0,0,0,0,0,0,0,0,0,0,0,0,0,0,0,0,0,0,0,0,0,0,0,0,0,0,0,0,0,0,0,0,0,0,0,0,0,0,0,0,0,0,0,0,0"/>
                      </v:shape>
                      <v:shape id="Freeform 801" o:spid="_x0000_s1959" style="position:absolute;top:2857;width:25031;height:17361;visibility:visible;mso-wrap-style:square;v-text-anchor:top" coordsize="3942,27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" path="m,394l,360r34,l34,315r45,l79,281r45,l124,236r45,l214,236r,259l270,495r,-22l315,473r,-68l360,405r,-79l417,326r,-22l462,304r,-34l507,270r45,l552,101r45,l597,r45,l642,79r45,l687,135r45,l732,270r45,l777,259r45,l822,101r57,l879,270r56,l935,439r45,l980,574r45,l1025,641r45,l1070,630r45,l1115,416r45,l1160,619r45,l1205,911r45,l1250,866r45,l1295,653r57,l1352,720r45,l1397,990r45,l1442,1114r45,l1487,1103r45,l1532,889r56,l1588,923r45,l1633,1238r45,l1678,1046r57,l1735,709r45,l1780,1181r45,l1825,1418r45,l1870,1519r45,l1960,1519r45,l2005,1283r45,l2050,754r56,l2106,551r45,l2151,1170r45,l2196,1485r57,l2253,1665r45,l2298,1609r45,l2343,1620r45,l2388,1598r45,l2433,1418r45,l2478,1451r45,l2523,1103r45,l2568,1294r45,l2613,934r45,l2658,1328r57,l2715,1688r45,l2760,2025r56,l2816,2340r45,l2861,2093r56,l2917,2127r45,l2962,2307r45,l3007,2599r45,l3052,2498r45,l3097,2610r46,l3143,2734r45,l3188,2689r45,l3233,2520r45,l3278,2408r45,l3323,2273r45,l3368,1913r56,l3424,1722r45,l3469,1812r45,l3514,1958r57,l3571,2419r45,l3616,2374r45,l3661,2340r45,l3706,2295r45,l3751,2340r45,l3796,2307r45,l3841,2115r56,l3897,2048r45,l3942,2059e" filled="f" strokecolor="red" strokeweight="1.7pt">
                        <v:path arrowok="t" o:connecttype="custom" o:connectlocs="13709404,145164177;31854202,113308705;68143800,95163183;86288599,199600744;127013592,190729600;145158390,131454227;186286601,122583083;204431400,108873133;240720997,40726616;258865796,31855472;295155394,54436566;313300193,104437561;354428403,40726616;377008597,177019650;413298195,231456216;431442994,254037310;467732591,167745272;485877390,367346015;522166988,349200493;545150400,290328355;581439997,399201488;599584796,444766910;640309789,358474871;658454588,499203476;699582798,421782582;717727597,476219148;754017195,571785565;772161993,612512182;808451591,612512182;826596390,304038305;867321383,222181838;885466182,598802231;926594392,671384320;944739191,653238798;981028789,644367654;999173587,585092281;1035463185,444766910;1053607984,376620393;1094736194,535494521;1112880993,816548497;1153605986,943567153;1176186180,857678348;1212475778,930260436;1230620576,1007278097;1267313392,1052440286;1285458191,1084295758;1321747788,1016149241;1339892587,916550486;1380617580,771386309;1398762379,730659693;1439890589,789531831;1458035388,957277103;1494324986,943567153;1512469785,943567153;1548759382,930260436;1571339576,825822875" o:connectangles="0,0,0,0,0,0,0,0,0,0,0,0,0,0,0,0,0,0,0,0,0,0,0,0,0,0,0,0,0,0,0,0,0,0,0,0,0,0,0,0,0,0,0,0,0,0,0,0,0,0,0,0,0,0,0,0"/>
                      </v:shape>
                      <v:shape id="Freeform 802" o:spid="_x0000_s1960" style="position:absolute;left:25031;top:15932;width:2718;height:7289;visibility:visible;mso-wrap-style:square;v-text-anchor:top" coordsize="428,11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" path="m,l45,r,214l90,214r,911l147,1125r,23l192,1148r45,l293,1148r45,l383,1148r45,e" filled="f" strokecolor="red" strokeweight="1.7pt">
                        <v:path arrowok="t" o:connecttype="custom" o:connectlocs="0,0;18146661,0;18146661,86282101;36293321,86282101;36293321,453585810;59279091,453585810;59279091,462859120;77425752,462859120;77425752,462859120;95572412,462859120;95572412,462859120;118154923,462859120;118154923,462859120;136301584,462859120;136301584,462859120;154448244,462859120;154448244,462859120;172594905,462859120;172594905,462859120" o:connectangles="0,0,0,0,0,0,0,0,0,0,0,0,0,0,0,0,0,0,0"/>
                      </v:shape>
                      <v:shape id="Freeform 803" o:spid="_x0000_s1961" style="position:absolute;top:2857;width:27749;height:20364;visibility:visible;mso-wrap-style:square;v-text-anchor:top" coordsize="4370,32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" path="m,304l,270r34,l34,169r45,l79,90r45,l124,56r45,l214,56r,450l270,506r,-22l315,484r,-45l360,439r,-56l417,383r,-23l462,360r,-146l507,214r,-11l552,203r,-124l597,79,597,r45,l642,90r45,l687,169r45,l732,326r45,l822,326r,-213l879,113r,202l935,315r,124l980,439r,67l1025,506r,68l1070,574r,22l1115,596r,-225l1160,371r,237l1205,608r,281l1250,889r,-11l1295,878r,-237l1352,641r45,l1397,866r45,l1442,1001r45,l1487,1181r45,l1532,1159r56,l1633,1159r,135l1678,1294r,-293l1735,1001r,-607l1780,394r,765l1825,1159r,281l1870,1440r,147l1915,1587r,-192l1960,1395r,79l2005,1474r,-158l2050,1316r,-596l2106,720r,-180l2151,540r,461l2196,1001r,349l2253,1350r,349l2298,1699r,-236l2343,1463r,281l2388,1744r,124l2433,1868r,-259l2478,1609r,-203l2523,1406r,-168l2568,1238r,270l2613,1508r,-338l2658,1170r,79l2715,1249r,79l2760,1328r,180l2816,1508r,394l2861,1902r,-338l2917,1564r,11l2962,1575r,597l3007,2172r,315l3052,2487r,-34l3097,2453r,214l3143,2667r,315l3188,2982r,-124l3233,2858r,-225l3278,2633r,-484l3323,2149r,225l3368,2374r,-292l3424,2082r,135l3469,2217r,-45l3514,2172r,112l3571,2284r,169l3616,2453r,-270l3661,2183r,-214l3706,1969r,394l3751,2363r,11l3796,2374r,-135l3841,2239r,-67l3897,2172r,-68l3942,2104r,-157l3987,1947r,225l4032,2172r,900l4089,3072r,135l4134,3207r45,l4235,3207r45,l4325,3207r45,e" filled="f" strokecolor="blue" strokeweight=".55pt">
                        <v:path arrowok="t" o:connecttype="custom" o:connectlocs="13709541,108870108;31854522,36290036;68144485,22580467;86289466,204030648;127014868,195159750;145159849,154434265;186288473,145160145;204433454,81854193;240723417,31854587;258868398,36290036;295158360,68144623;313303341,131450575;354431965,45564157;377012386,177014732;413302348,204030648;431447329,240320684;467737292,149595593;485882273,358464913;522172235,354029464;545155878,258465702;581445840,349190792;599590821,476205919;640316223,467335021;658461205,521770075;699589829,403625847;717734810,467335021;754024772,580640578;772169753,562495560;808459715,594350148;826604697,290320289;867330099,217740217;885475080,544350542;926603704,685075238;944748685,703220256;981038647,753219862;999183628,566931009;1035473591,499189608;1053618572,471770470;1094747196,503625057;1112892177,608059717;1153617579,766929431;1176198000,635075633;1212487962,875799539;1230632943,989105097;1267326127,1075394738;1285471109,1152410259;1321761071,1061685169;1339906052,957250509;1380631454,839509503;1398776435,875799539;1439905059,920960473;1458050040,880234988;1494340003,793945347;1512484984,957250509;1548774946,902815455;1571355367,848380401;1607645329,785074449;1625790311,1238699901;1666918934,1293134955;1685063916,1293134955;1725789318,1293134955;1743934299,1293134955" o:connectangles="0,0,0,0,0,0,0,0,0,0,0,0,0,0,0,0,0,0,0,0,0,0,0,0,0,0,0,0,0,0,0,0,0,0,0,0,0,0,0,0,0,0,0,0,0,0,0,0,0,0,0,0,0,0,0,0,0,0,0,0,0,0"/>
                      </v:shape>
                      <v:shape id="Freeform 804" o:spid="_x0000_s1962" style="position:absolute;top:2501;width:27749;height:20720;visibility:visible;mso-wrap-style:square;v-text-anchor:top" coordsize="4370,32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" path="m,506l,461r34,l34,371r45,l79,315r45,l124,270r45,l214,270r,270l270,540r,-34l315,506r,-67l360,439r,-102l417,337r,-22l462,315r,-68l507,247r,-11l552,236r,-135l597,101,597,r45,l642,101r45,l687,180r45,l732,349r45,l822,349r,-214l879,135r,214l935,349r,202l980,551r,113l1025,664r,78l1070,742r,68l1115,810r,-135l1160,675r,225l1205,900r,270l1250,1170r,-146l1295,1024r,-282l1352,742r,-22l1397,720r,202l1442,922r,135l1487,1057r,102l1532,1159r,-135l1588,1024r,78l1633,1102r,225l1678,1327r,-360l1735,967r,-618l1780,349r,776l1825,1125r,304l1870,1429r,90l1915,1519r45,l1960,1598r45,l2005,1507r45,l2050,889r56,l2106,742r45,l2151,877r45,l2196,1282r57,l2253,1991r45,l2298,1665r45,l2343,1586r45,l2388,1676r45,l2433,1226r45,l2478,1541r45,l2523,1215r45,l2568,1395r45,l2613,664r45,l2658,934r57,l2715,1417r45,l2760,1553r56,l2816,1676r45,l2861,1237r56,l2917,1586r45,l2962,1969r45,l3007,2273r45,l3052,2531r45,l3097,2801r46,l3143,3004r45,l3188,2745r45,l3233,2700r45,l3278,2430r45,l3323,2228r45,l3368,2059r56,l3424,2351r45,l3469,2329r45,l3514,2498r57,l3571,2475r45,l3616,2261r45,l3661,2126r45,l3706,2543r45,l3751,2441r45,l3796,2498r45,l3841,2070r56,l3897,2048r45,l3942,1913r45,l3987,2115r45,l4032,3015r57,l4089,3263r45,l4179,3263r56,l4280,3263r45,l4370,3263e" filled="f" strokecolor="aqua" strokeweight=".55pt">
                        <v:path arrowok="t" o:connecttype="custom" o:connectlocs="13709541,185889327;31854522,127017653;68144485,108872274;86289466,217744548;127014868,204034706;145159849,135888727;186288473,127017653;204433454,95162432;240723417,40726295;258868398,40726295;295158360,72581516;313303341,140727495;354431965,54436137;377012386,222180085;413302348,267745147;431447329,326616821;467737292,272180684;485882273,471779853;522172235,412908179;545155878,290326063;581445840,371778653;599590821,467344316;640316223,412908179;658461205,535087064;699589829,389924032;717734810,453634474;754024772,576216590;772169753,612507348;808459715,644362568;826604697,358472042;867330099,299197138;885475080,516941685;926603704,802832211;944748685,639523801;981038647,675814559;999183628,621378422;1035473591,489925232;1053618572,267745147;1094747196,376617421;1112892177,626217189;1153617579,675814559;1176198000,639523801;1212487962,793961137;1230632943,1020576759;1267326127,1129449033;1285471109,1106868117;1321761071,1088722738;1339906052,898397874;1380631454,830251895;1398776435,939124169;1439905059,1007270148;1458050040,911704485;1494340003,857268348;1512484984,984286001;1548774946,1007270148;1571355367,825816358;1607645329,771380221;1625790311,1215740390;1666918934,1315741590;1685063916,1315741590;1725789318,1315741590;1743934299,1315741590" o:connectangles="0,0,0,0,0,0,0,0,0,0,0,0,0,0,0,0,0,0,0,0,0,0,0,0,0,0,0,0,0,0,0,0,0,0,0,0,0,0,0,0,0,0,0,0,0,0,0,0,0,0,0,0,0,0,0,0,0,0,0,0,0,0"/>
                      </v:shape>
                      <v:rect id="Rectangle 805" o:spid="_x0000_s1963" style="position:absolute;width:25819;height:12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" strokecolor="white" strokeweight=".55pt"/>
                      <v:rect id="Rectangle 806" o:spid="_x0000_s1964" style="position:absolute;left:25888;width:3652;height:12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" strokecolor="white" strokeweight=".55pt"/>
                      <v:rect id="Rectangle 807" o:spid="_x0000_s1965" style="position:absolute;left:26174;top:70;width:693;height:251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" stroked="f">
                        <v:textbox style="mso-fit-shape-to-text:t" inset="0,0,0,0">
                          <w:txbxContent>
                            <w:p w14:paraId="5117E271" w14:textId="77777777" w:rsidR="00742970" w:rsidRDefault="00742970" w:rsidP="00F91B99"/>
                          </w:txbxContent>
                        </v:textbox>
                      </v:rect>
                      <v:rect id="Rectangle 808" o:spid="_x0000_s1966" style="position:absolute;left:27533;top:21932;width:2007;height:1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" strokecolor="white" strokeweight=".55pt"/>
                      <v:rect id="Rectangle 809" o:spid="_x0000_s1967" style="position:absolute;left:27533;top:21933;width:692;height:251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" stroked="f">
                        <v:textbox style="mso-fit-shape-to-text:t" inset="0,0,0,0">
                          <w:txbxContent>
                            <w:p w14:paraId="4D7BC8CA" w14:textId="77777777" w:rsidR="00742970" w:rsidRDefault="00742970" w:rsidP="00F91B99"/>
                          </w:txbxContent>
                        </v:textbox>
                      </v:rect>
                      <v:rect id="Rectangle 810" o:spid="_x0000_s1968" style="position:absolute;left:27533;top:1289;width:2007;height:205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" strokecolor="white" strokeweight=".55pt"/>
                      <v:rect id="Rectangle 811" o:spid="_x0000_s1969" style="position:absolute;left:28111;top:20790;width:1289;height:178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" filled="f" stroked="f">
                        <v:textbox style="mso-fit-shape-to-text:t" inset="0,0,0,0">
                          <w:txbxContent>
                            <w:p w14:paraId="54A6FF8C" w14:textId="77777777" w:rsidR="00742970" w:rsidRDefault="00742970" w:rsidP="00F91B99">
                              <w:r>
                                <w:rPr>
                                  <w:rFonts w:ascii="Arial" w:hAnsi="Arial" w:cs="Arial"/>
                                  <w:color w:val="000000"/>
                                  <w:sz w:val="14"/>
                                  <w:szCs w:val="14"/>
                                  <w:lang w:val="en-US"/>
                                </w:rPr>
                                <w:t>-60</w:t>
                              </w:r>
                            </w:p>
                          </w:txbxContent>
                        </v:textbox>
                      </v:rect>
                      <v:rect id="Rectangle 812" o:spid="_x0000_s1970" style="position:absolute;left:28111;top:17932;width:1289;height:178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" filled="f" stroked="f">
                        <v:textbox style="mso-fit-shape-to-text:t" inset="0,0,0,0">
                          <w:txbxContent>
                            <w:p w14:paraId="7DBB2629" w14:textId="77777777" w:rsidR="00742970" w:rsidRDefault="00742970" w:rsidP="00F91B99">
                              <w:r>
                                <w:rPr>
                                  <w:rFonts w:ascii="Arial" w:hAnsi="Arial" w:cs="Arial"/>
                                  <w:color w:val="000000"/>
                                  <w:sz w:val="14"/>
                                  <w:szCs w:val="14"/>
                                  <w:lang w:val="en-US"/>
                                </w:rPr>
                                <w:t>-55</w:t>
                              </w:r>
                            </w:p>
                          </w:txbxContent>
                        </v:textbox>
                      </v:rect>
                      <v:rect id="Rectangle 813" o:spid="_x0000_s1971" style="position:absolute;left:28111;top:14503;width:1289;height:178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" filled="f" stroked="f">
                        <v:textbox style="mso-fit-shape-to-text:t" inset="0,0,0,0">
                          <w:txbxContent>
                            <w:p w14:paraId="0792C009" w14:textId="77777777" w:rsidR="00742970" w:rsidRDefault="00742970" w:rsidP="00F91B99">
                              <w:r>
                                <w:rPr>
                                  <w:rFonts w:ascii="Arial" w:hAnsi="Arial" w:cs="Arial"/>
                                  <w:color w:val="000000"/>
                                  <w:sz w:val="14"/>
                                  <w:szCs w:val="14"/>
                                  <w:lang w:val="en-US"/>
                                </w:rPr>
                                <w:t>-50</w:t>
                              </w:r>
                            </w:p>
                          </w:txbxContent>
                        </v:textbox>
                      </v:rect>
                      <v:rect id="Rectangle 814" o:spid="_x0000_s1972" style="position:absolute;left:28111;top:11074;width:1289;height:17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" filled="f" stroked="f">
                        <v:textbox style="mso-fit-shape-to-text:t" inset="0,0,0,0">
                          <w:txbxContent>
                            <w:p w14:paraId="1157924B" w14:textId="77777777" w:rsidR="00742970" w:rsidRDefault="00742970" w:rsidP="00F91B99">
                              <w:r>
                                <w:rPr>
                                  <w:rFonts w:ascii="Arial" w:hAnsi="Arial" w:cs="Arial"/>
                                  <w:color w:val="000000"/>
                                  <w:sz w:val="14"/>
                                  <w:szCs w:val="14"/>
                                  <w:lang w:val="en-US"/>
                                </w:rPr>
                                <w:t>-45</w:t>
                              </w:r>
                            </w:p>
                          </w:txbxContent>
                        </v:textbox>
                      </v:rect>
                      <v:rect id="Rectangle 815" o:spid="_x0000_s1973" style="position:absolute;left:28111;top:7645;width:1289;height:17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" filled="f" stroked="f">
                        <v:textbox style="mso-fit-shape-to-text:t" inset="0,0,0,0">
                          <w:txbxContent>
                            <w:p w14:paraId="31994D4E" w14:textId="77777777" w:rsidR="00742970" w:rsidRDefault="00742970" w:rsidP="00F91B99">
                              <w:r>
                                <w:rPr>
                                  <w:rFonts w:ascii="Arial" w:hAnsi="Arial" w:cs="Arial"/>
                                  <w:color w:val="000000"/>
                                  <w:sz w:val="14"/>
                                  <w:szCs w:val="14"/>
                                  <w:lang w:val="en-US"/>
                                </w:rPr>
                                <w:t>-40</w:t>
                              </w:r>
                            </w:p>
                          </w:txbxContent>
                        </v:textbox>
                      </v:rect>
                      <v:rect id="Rectangle 816" o:spid="_x0000_s1974" style="position:absolute;left:28111;top:4216;width:1289;height:17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" filled="f" stroked="f">
                        <v:textbox style="mso-fit-shape-to-text:t" inset="0,0,0,0">
                          <w:txbxContent>
                            <w:p w14:paraId="2790DF77" w14:textId="77777777" w:rsidR="00742970" w:rsidRDefault="00742970" w:rsidP="00F91B99">
                              <w:r>
                                <w:rPr>
                                  <w:rFonts w:ascii="Arial" w:hAnsi="Arial" w:cs="Arial"/>
                                  <w:color w:val="000000"/>
                                  <w:sz w:val="14"/>
                                  <w:szCs w:val="14"/>
                                  <w:lang w:val="en-US"/>
                                </w:rPr>
                                <w:t>-35</w:t>
                              </w:r>
                            </w:p>
                          </w:txbxContent>
                        </v:textbox>
                      </v:rect>
                      <v:rect id="Rectangle 817" o:spid="_x0000_s1975" style="position:absolute;left:28111;top:1289;width:1289;height:178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" filled="f" stroked="f">
                        <v:textbox style="mso-fit-shape-to-text:t" inset="0,0,0,0">
                          <w:txbxContent>
                            <w:p w14:paraId="657DBD27" w14:textId="77777777" w:rsidR="00742970" w:rsidRDefault="00742970" w:rsidP="00F91B99">
                              <w:r>
                                <w:rPr>
                                  <w:rFonts w:ascii="Arial" w:hAnsi="Arial" w:cs="Arial"/>
                                  <w:color w:val="000000"/>
                                  <w:sz w:val="14"/>
                                  <w:szCs w:val="14"/>
                                  <w:lang w:val="en-US"/>
                                </w:rPr>
                                <w:t>-30</w:t>
                              </w:r>
                            </w:p>
                          </w:txbxContent>
                        </v:textbox>
                      </v:rect>
                      <v:line id="Line 818" o:spid="_x0000_s1976" style="position:absolute;flip:x;visibility:visible;mso-wrap-style:square" from="27463,18503" to="27609,185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" strokecolor="#3f3f3f" strokeweight=".55pt"/>
                      <v:line id="Line 819" o:spid="_x0000_s1977" style="position:absolute;flip:x;visibility:visible;mso-wrap-style:square" from="27463,15074" to="27609,150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" strokecolor="#3f3f3f" strokeweight=".55pt"/>
                      <v:line id="Line 820" o:spid="_x0000_s1978" style="position:absolute;flip:x;visibility:visible;mso-wrap-style:square" from="27463,11645" to="27609,116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" strokecolor="#3f3f3f" strokeweight=".55pt"/>
                      <v:line id="Line 821" o:spid="_x0000_s1979" style="position:absolute;flip:x;visibility:visible;mso-wrap-style:square" from="27463,8216" to="27609,82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" strokecolor="#3f3f3f" strokeweight=".55pt"/>
                      <v:line id="Line 822" o:spid="_x0000_s1980" style="position:absolute;flip:x;visibility:visible;mso-wrap-style:square" from="27463,4787" to="27609,47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" strokecolor="#3f3f3f" strokeweight=".55pt"/>
                      <v:line id="Line 823" o:spid="_x0000_s1981" style="position:absolute;flip:x;visibility:visible;mso-wrap-style:square" from="27463,1358" to="27609,13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" strokecolor="#3f3f3f" strokeweight=".55pt"/>
                      <v:rect id="Rectangle 824" o:spid="_x0000_s1982" style="position:absolute;top:21932;width:27463;height:1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" strokecolor="white" strokeweight=".55pt"/>
                      <v:rect id="Rectangle 825" o:spid="_x0000_s1983" style="position:absolute;left:12948;top:22002;width:1581;height:17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" filled="f" stroked="f">
                        <v:textbox style="mso-fit-shape-to-text:t" inset="0,0,0,0">
                          <w:txbxContent>
                            <w:p w14:paraId="442EEC38" w14:textId="77777777" w:rsidR="00742970" w:rsidRDefault="00742970" w:rsidP="00F91B99">
                              <w:r>
                                <w:rPr>
                                  <w:rFonts w:ascii="Arial" w:hAnsi="Arial" w:cs="Arial"/>
                                  <w:color w:val="000000"/>
                                  <w:sz w:val="14"/>
                                  <w:szCs w:val="14"/>
                                  <w:lang w:val="en-US"/>
                                </w:rPr>
                                <w:t>f/Hz</w:t>
                              </w:r>
                            </w:p>
                          </w:txbxContent>
                        </v:textbox>
                      </v:rect>
                      <v:rect id="Rectangle 826" o:spid="_x0000_s1984" style="position:absolute;top:22002;width:991;height:17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" filled="f" stroked="f">
                        <v:textbox style="mso-fit-shape-to-text:t" inset="0,0,0,0">
                          <w:txbxContent>
                            <w:p w14:paraId="593278D5" w14:textId="77777777" w:rsidR="00742970" w:rsidRDefault="00742970" w:rsidP="00F91B99">
                              <w:r>
                                <w:rPr>
                                  <w:rFonts w:ascii="Arial" w:hAnsi="Arial" w:cs="Arial"/>
                                  <w:color w:val="000000"/>
                                  <w:sz w:val="14"/>
                                  <w:szCs w:val="14"/>
                                  <w:lang w:val="en-US"/>
                                </w:rPr>
                                <w:t>50</w:t>
                              </w:r>
                            </w:p>
                          </w:txbxContent>
                        </v:textbox>
                      </v:rect>
                      <v:rect id="Rectangle 827" o:spid="_x0000_s1985" style="position:absolute;left:2934;top:22002;width:1486;height:17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" filled="f" stroked="f">
                        <v:textbox style="mso-fit-shape-to-text:t" inset="0,0,0,0">
                          <w:txbxContent>
                            <w:p w14:paraId="74EB66B3" w14:textId="77777777" w:rsidR="00742970" w:rsidRDefault="00742970" w:rsidP="00F91B99">
                              <w:r>
                                <w:rPr>
                                  <w:rFonts w:ascii="Arial" w:hAnsi="Arial" w:cs="Arial"/>
                                  <w:color w:val="000000"/>
                                  <w:sz w:val="14"/>
                                  <w:szCs w:val="14"/>
                                  <w:lang w:val="en-US"/>
                                </w:rPr>
                                <w:t>100</w:t>
                              </w:r>
                            </w:p>
                          </w:txbxContent>
                        </v:textbox>
                      </v:rect>
                      <v:rect id="Rectangle 828" o:spid="_x0000_s1986" style="position:absolute;left:6509;top:22002;width:1486;height:17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" filled="f" stroked="f">
                        <v:textbox style="mso-fit-shape-to-text:t" inset="0,0,0,0">
                          <w:txbxContent>
                            <w:p w14:paraId="11CFC247" w14:textId="77777777" w:rsidR="00742970" w:rsidRDefault="00742970" w:rsidP="00F91B99">
                              <w:r>
                                <w:rPr>
                                  <w:rFonts w:ascii="Arial" w:hAnsi="Arial" w:cs="Arial"/>
                                  <w:color w:val="000000"/>
                                  <w:sz w:val="14"/>
                                  <w:szCs w:val="14"/>
                                  <w:lang w:val="en-US"/>
                                </w:rPr>
                                <w:t>200</w:t>
                              </w:r>
                            </w:p>
                          </w:txbxContent>
                        </v:textbox>
                      </v:rect>
                      <v:rect id="Rectangle 829" o:spid="_x0000_s1987" style="position:absolute;left:18237;top:22002;width:1981;height:17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" filled="f" stroked="f">
                        <v:textbox style="mso-fit-shape-to-text:t" inset="0,0,0,0">
                          <w:txbxContent>
                            <w:p w14:paraId="08505929" w14:textId="77777777" w:rsidR="00742970" w:rsidRDefault="00742970" w:rsidP="00F91B99">
                              <w:r>
                                <w:rPr>
                                  <w:rFonts w:ascii="Arial" w:hAnsi="Arial" w:cs="Arial"/>
                                  <w:color w:val="000000"/>
                                  <w:sz w:val="14"/>
                                  <w:szCs w:val="14"/>
                                  <w:lang w:val="en-US"/>
                                </w:rPr>
                                <w:t>2000</w:t>
                              </w:r>
                            </w:p>
                          </w:txbxContent>
                        </v:textbox>
                      </v:rect>
                      <v:rect id="Rectangle 830" o:spid="_x0000_s1988" style="position:absolute;left:22961;top:22002;width:1982;height:17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" filled="f" stroked="f">
                        <v:textbox style="mso-fit-shape-to-text:t" inset="0,0,0,0">
                          <w:txbxContent>
                            <w:p w14:paraId="7E3B76C1" w14:textId="77777777" w:rsidR="00742970" w:rsidRDefault="00742970" w:rsidP="00F91B99">
                              <w:r>
                                <w:rPr>
                                  <w:rFonts w:ascii="Arial" w:hAnsi="Arial" w:cs="Arial"/>
                                  <w:color w:val="000000"/>
                                  <w:sz w:val="14"/>
                                  <w:szCs w:val="14"/>
                                  <w:lang w:val="en-US"/>
                                </w:rPr>
                                <w:t>5000</w:t>
                              </w:r>
                            </w:p>
                          </w:txbxContent>
                        </v:textbox>
                      </v:rect>
                      <v:rect id="Rectangle 831" o:spid="_x0000_s1989" style="position:absolute;left:26035;top:22002;width:1435;height:17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" filled="f" stroked="f">
                        <v:textbox style="mso-fit-shape-to-text:t" inset="0,0,0,0">
                          <w:txbxContent>
                            <w:p w14:paraId="41262035" w14:textId="77777777" w:rsidR="00742970" w:rsidRDefault="00742970" w:rsidP="00F91B99">
                              <w:r>
                                <w:rPr>
                                  <w:rFonts w:ascii="Arial" w:hAnsi="Arial" w:cs="Arial"/>
                                  <w:color w:val="000000"/>
                                  <w:sz w:val="14"/>
                                  <w:szCs w:val="14"/>
                                  <w:lang w:val="en-US"/>
                                </w:rPr>
                                <w:t>10k</w:t>
                              </w:r>
                            </w:p>
                          </w:txbxContent>
                        </v:textbox>
                      </v:rect>
                      <v:line id="Line 832" o:spid="_x0000_s1990" style="position:absolute;flip:y;visibility:visible;mso-wrap-style:square" from="69,21863" to="69,220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" strokecolor="#3f3f3f" strokeweight=".55pt"/>
                      <v:line id="Line 833" o:spid="_x0000_s1991" style="position:absolute;flip:y;visibility:visible;mso-wrap-style:square" from="3644,21863" to="3644,220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" strokecolor="#3f3f3f" strokeweight=".55pt"/>
                      <v:line id="Line 834" o:spid="_x0000_s1992" style="position:absolute;flip:y;visibility:visible;mso-wrap-style:square" from="7226,21863" to="7226,220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" strokecolor="#3f3f3f" strokeweight=".55pt"/>
                      <v:line id="Line 835" o:spid="_x0000_s1993" style="position:absolute;flip:y;visibility:visible;mso-wrap-style:square" from="12014,21863" to="12014,220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" strokecolor="#3f3f3f" strokeweight=".55pt"/>
                      <v:line id="Line 836" o:spid="_x0000_s1994" style="position:absolute;flip:y;visibility:visible;mso-wrap-style:square" from="15589,21863" to="15589,220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" strokecolor="#3f3f3f" strokeweight=".55pt"/>
                      <v:line id="Line 837" o:spid="_x0000_s1995" style="position:absolute;flip:y;visibility:visible;mso-wrap-style:square" from="19240,21863" to="19240,220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" strokecolor="#3f3f3f" strokeweight=".55pt"/>
                      <v:line id="Line 838" o:spid="_x0000_s1996" style="position:absolute;flip:y;visibility:visible;mso-wrap-style:square" from="23958,21863" to="23958,220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" strokecolor="#3f3f3f" strokeweight=".55pt"/>
                      <v:rect id="Rectangle 839" o:spid="_x0000_s1997" style="position:absolute;top:1289;width:27463;height:205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" filled="f" strokeweight=".55pt"/>
                      <v:group id="Gruppieren 891" o:spid="_x0000_s1998" style="position:absolute;left:685;top:15142;width:12446;height:5283" coordorigin="12230,15074" coordsize="12446,5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">
                        <v:rect id="Rectangle 840" o:spid="_x0000_s1999" style="position:absolute;left:12230;top:15074;width:12446;height:47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" stroked="f"/>
                        <v:rect id="Rectangle 841" o:spid="_x0000_s2000" style="position:absolute;left:12299;top:15144;width:2509;height:1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" stroked="f"/>
                        <v:line id="Line 842" o:spid="_x0000_s2001" style="position:absolute;visibility:visible;mso-wrap-style:square" from="12376,15646" to="14808,156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" strokecolor="lime" strokeweight=".55pt"/>
                        <v:rect id="Rectangle 843" o:spid="_x0000_s2002" style="position:absolute;left:15303;top:15144;width:8573;height:178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" filled="f" stroked="f">
                          <v:textbox style="mso-fit-shape-to-text:t" inset="0,0,0,0">
                            <w:txbxContent>
                              <w:p w14:paraId="3429EB13" w14:textId="77777777" w:rsidR="00742970" w:rsidRDefault="00742970" w:rsidP="00F91B99">
                                <w:r>
                                  <w:rPr>
                                    <w:rFonts w:ascii="Arial" w:hAnsi="Arial" w:cs="Arial"/>
                                    <w:color w:val="000000"/>
                                    <w:sz w:val="14"/>
                                    <w:szCs w:val="14"/>
                                    <w:lang w:val="en-US"/>
                                  </w:rPr>
                                  <w:t>Room1 (RT60=27ms)</w:t>
                                </w:r>
                              </w:p>
                            </w:txbxContent>
                          </v:textbox>
                        </v:rect>
                        <v:rect id="Rectangle 844" o:spid="_x0000_s2003" style="position:absolute;left:12299;top:16287;width:2509;height:1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" stroked="f"/>
                        <v:line id="Line 845" o:spid="_x0000_s2004" style="position:absolute;visibility:visible;mso-wrap-style:square" from="12515,16789" to="14808,16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" strokecolor="red" strokeweight="1.7pt"/>
                        <v:rect id="Rectangle 846" o:spid="_x0000_s2005" style="position:absolute;left:15303;top:16287;width:3760;height:178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" filled="f" stroked="f">
                          <v:textbox style="mso-fit-shape-to-text:t" inset="0,0,0,0">
                            <w:txbxContent>
                              <w:p w14:paraId="7D2AE04D" w14:textId="77777777" w:rsidR="00742970" w:rsidRDefault="00742970" w:rsidP="00F91B99">
                                <w:r>
                                  <w:rPr>
                                    <w:rFonts w:ascii="Arial" w:hAnsi="Arial" w:cs="Arial"/>
                                    <w:color w:val="000000"/>
                                    <w:sz w:val="14"/>
                                    <w:szCs w:val="14"/>
                                    <w:lang w:val="en-US"/>
                                  </w:rPr>
                                  <w:t>reference</w:t>
                                </w:r>
                              </w:p>
                            </w:txbxContent>
                          </v:textbox>
                        </v:rect>
                        <v:rect id="Rectangle 847" o:spid="_x0000_s2006" style="position:absolute;left:12299;top:17430;width:2509;height:1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" stroked="f"/>
                        <v:line id="Line 848" o:spid="_x0000_s2007" style="position:absolute;visibility:visible;mso-wrap-style:square" from="12376,17932" to="14808,17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" strokecolor="blue" strokeweight=".55pt"/>
                        <v:rect id="Rectangle 849" o:spid="_x0000_s2008" style="position:absolute;left:15303;top:17430;width:9068;height:178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" filled="f" stroked="f">
                          <v:textbox style="mso-fit-shape-to-text:t" inset="0,0,0,0">
                            <w:txbxContent>
                              <w:p w14:paraId="23E5A4B8" w14:textId="77777777" w:rsidR="00742970" w:rsidRDefault="00742970" w:rsidP="00F91B99">
                                <w:r>
                                  <w:rPr>
                                    <w:rFonts w:ascii="Arial" w:hAnsi="Arial" w:cs="Arial"/>
                                    <w:color w:val="000000"/>
                                    <w:sz w:val="14"/>
                                    <w:szCs w:val="14"/>
                                    <w:lang w:val="en-US"/>
                                  </w:rPr>
                                  <w:t>Room4 (RT60=264ms)</w:t>
                                </w:r>
                              </w:p>
                            </w:txbxContent>
                          </v:textbox>
                        </v:rect>
                        <v:rect id="Rectangle 850" o:spid="_x0000_s2009" style="position:absolute;left:12299;top:18573;width:2509;height:1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" stroked="f"/>
                        <v:line id="Line 851" o:spid="_x0000_s2010" style="position:absolute;visibility:visible;mso-wrap-style:square" from="12376,19075" to="14808,190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" strokecolor="aqua" strokeweight=".55pt"/>
                        <v:rect id="Rectangle 852" o:spid="_x0000_s2011" style="position:absolute;left:15303;top:18573;width:9068;height:178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" filled="f" stroked="f">
                          <v:textbox style="mso-fit-shape-to-text:t" inset="0,0,0,0">
                            <w:txbxContent>
                              <w:p w14:paraId="0C2F230C" w14:textId="77777777" w:rsidR="00742970" w:rsidRDefault="00742970" w:rsidP="00F91B99">
                                <w:r>
                                  <w:rPr>
                                    <w:rFonts w:ascii="Arial" w:hAnsi="Arial" w:cs="Arial"/>
                                    <w:color w:val="000000"/>
                                    <w:sz w:val="14"/>
                                    <w:szCs w:val="14"/>
                                    <w:lang w:val="en-US"/>
                                  </w:rPr>
                                  <w:t>Room2 (RT60=123ms)</w:t>
                                </w:r>
                              </w:p>
                            </w:txbxContent>
                          </v:textbox>
                        </v:rect>
                      </v:group>
                      <w10:anchorlock/>
                    </v:group>
                  </w:pict>
                </mc:Fallback>
              </mc:AlternateContent>
            </w:r>
          </w:p>
        </w:tc>
        <w:tc>
          <w:tcPr>
            <w:tcW w:w="2500" w:type="pct"/>
            <w:shd w:val="clear" w:color="auto" w:fill="auto"/>
          </w:tcPr>
          <w:p w14:paraId="67EBA35E" w14:textId="77777777" w:rsidR="00F91B99" w:rsidRPr="00D3733D" w:rsidRDefault="00F91B99" w:rsidP="00FC6D5D">
            <w:pPr>
              <w:keepNext/>
              <w:keepLines/>
              <w:jc w:val="center"/>
              <w:rPr>
                <w:b/>
                <w:lang w:eastAsia="x-none"/>
              </w:rPr>
            </w:pPr>
            <w:r w:rsidRPr="00D3733D">
              <w:rPr>
                <w:b/>
                <w:lang w:eastAsia="x-none"/>
              </w:rPr>
              <w:t>Mix - unprocessed</w:t>
            </w:r>
          </w:p>
          <w:p w14:paraId="55E7300E" w14:textId="77777777" w:rsidR="00F91B99" w:rsidRPr="00D3733D" w:rsidRDefault="00F91B99" w:rsidP="00FC6D5D">
            <w:pPr>
              <w:keepNext/>
              <w:keepLines/>
              <w:jc w:val="center"/>
              <w:rPr>
                <w:b/>
                <w:lang w:eastAsia="x-none"/>
              </w:rPr>
            </w:pPr>
            <w:r w:rsidRPr="00D3733D">
              <w:rPr>
                <w:b/>
                <w:noProof/>
                <w:lang w:eastAsia="en-GB"/>
              </w:rPr>
              <mc:AlternateContent>
                <mc:Choice Requires="wpc">
                  <w:drawing>
                    <wp:inline distT="0" distB="0" distL="0" distR="0" wp14:anchorId="504D6FE9" wp14:editId="45CB19E2">
                      <wp:extent cx="2957830" cy="2453640"/>
                      <wp:effectExtent l="19685" t="8890" r="3810" b="4445"/>
                      <wp:docPr id="515" name="Zeichenbereich 822"/>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442" name="Rectangle 712"/>
                              <wps:cNvSpPr>
                                <a:spLocks noChangeArrowheads="1"/>
                              </wps:cNvSpPr>
                              <wps:spPr bwMode="auto">
                                <a:xfrm>
                                  <a:off x="6900" y="135802"/>
                                  <a:ext cx="2732428" cy="2043533"/>
                                </a:xfrm>
                                <a:prstGeom prst="rect">
                                  <a:avLst/>
                                </a:prstGeom>
                                <a:solidFill>
                                  <a:srgbClr val="FFFFFF"/>
                                </a:solidFill>
                                <a:ln w="6985">
                                  <a:solidFill>
                                    <a:srgbClr val="FFFFFF"/>
                                  </a:solidFill>
                                  <a:miter lim="800000"/>
                                  <a:headEnd/>
                                  <a:tailEnd/>
                                </a:ln>
                              </wps:spPr>
                              <wps:bodyPr rot="0" vert="horz" wrap="square" lIns="91440" tIns="45720" rIns="91440" bIns="45720" anchor="t" anchorCtr="0" upright="1">
                                <a:noAutofit/>
                              </wps:bodyPr>
                            </wps:wsp>
                            <wps:wsp>
                              <wps:cNvPr id="443" name="Rectangle 713"/>
                              <wps:cNvSpPr>
                                <a:spLocks noChangeArrowheads="1"/>
                              </wps:cNvSpPr>
                              <wps:spPr bwMode="auto">
                                <a:xfrm>
                                  <a:off x="0" y="128902"/>
                                  <a:ext cx="2746328" cy="2057434"/>
                                </a:xfrm>
                                <a:prstGeom prst="rect">
                                  <a:avLst/>
                                </a:prstGeom>
                                <a:noFill/>
                                <a:ln w="698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44" name="Line 714"/>
                              <wps:cNvCnPr>
                                <a:cxnSpLocks noChangeShapeType="1"/>
                              </wps:cNvCnPr>
                              <wps:spPr bwMode="auto">
                                <a:xfrm flipV="1">
                                  <a:off x="364404" y="135802"/>
                                  <a:ext cx="0" cy="2043533"/>
                                </a:xfrm>
                                <a:prstGeom prst="line">
                                  <a:avLst/>
                                </a:prstGeom>
                                <a:noFill/>
                                <a:ln w="6985">
                                  <a:solidFill>
                                    <a:srgbClr val="000000"/>
                                  </a:solidFill>
                                  <a:round/>
                                  <a:headEnd/>
                                  <a:tailEnd/>
                                </a:ln>
                                <a:extLst>
                                  <a:ext uri="{909E8E84-426E-40DD-AFC4-6F175D3DCCD1}">
                                    <a14:hiddenFill xmlns:a14="http://schemas.microsoft.com/office/drawing/2010/main">
                                      <a:noFill/>
                                    </a14:hiddenFill>
                                  </a:ext>
                                </a:extLst>
                              </wps:spPr>
                              <wps:bodyPr/>
                            </wps:wsp>
                            <wps:wsp>
                              <wps:cNvPr id="445" name="Line 715"/>
                              <wps:cNvCnPr>
                                <a:cxnSpLocks noChangeShapeType="1"/>
                              </wps:cNvCnPr>
                              <wps:spPr bwMode="auto">
                                <a:xfrm flipV="1">
                                  <a:off x="722607" y="135802"/>
                                  <a:ext cx="0" cy="2043533"/>
                                </a:xfrm>
                                <a:prstGeom prst="line">
                                  <a:avLst/>
                                </a:prstGeom>
                                <a:noFill/>
                                <a:ln w="6985">
                                  <a:solidFill>
                                    <a:srgbClr val="000000"/>
                                  </a:solidFill>
                                  <a:round/>
                                  <a:headEnd/>
                                  <a:tailEnd/>
                                </a:ln>
                                <a:extLst>
                                  <a:ext uri="{909E8E84-426E-40DD-AFC4-6F175D3DCCD1}">
                                    <a14:hiddenFill xmlns:a14="http://schemas.microsoft.com/office/drawing/2010/main">
                                      <a:noFill/>
                                    </a14:hiddenFill>
                                  </a:ext>
                                </a:extLst>
                              </wps:spPr>
                              <wps:bodyPr/>
                            </wps:wsp>
                            <wps:wsp>
                              <wps:cNvPr id="446" name="Line 716"/>
                              <wps:cNvCnPr>
                                <a:cxnSpLocks noChangeShapeType="1"/>
                              </wps:cNvCnPr>
                              <wps:spPr bwMode="auto">
                                <a:xfrm flipV="1">
                                  <a:off x="1201412" y="135802"/>
                                  <a:ext cx="0" cy="2043533"/>
                                </a:xfrm>
                                <a:prstGeom prst="line">
                                  <a:avLst/>
                                </a:prstGeom>
                                <a:noFill/>
                                <a:ln w="6985">
                                  <a:solidFill>
                                    <a:srgbClr val="000000"/>
                                  </a:solidFill>
                                  <a:round/>
                                  <a:headEnd/>
                                  <a:tailEnd/>
                                </a:ln>
                                <a:extLst>
                                  <a:ext uri="{909E8E84-426E-40DD-AFC4-6F175D3DCCD1}">
                                    <a14:hiddenFill xmlns:a14="http://schemas.microsoft.com/office/drawing/2010/main">
                                      <a:noFill/>
                                    </a14:hiddenFill>
                                  </a:ext>
                                </a:extLst>
                              </wps:spPr>
                              <wps:bodyPr/>
                            </wps:wsp>
                            <wps:wsp>
                              <wps:cNvPr id="447" name="Line 717"/>
                              <wps:cNvCnPr>
                                <a:cxnSpLocks noChangeShapeType="1"/>
                              </wps:cNvCnPr>
                              <wps:spPr bwMode="auto">
                                <a:xfrm flipV="1">
                                  <a:off x="1558916" y="135802"/>
                                  <a:ext cx="0" cy="2043533"/>
                                </a:xfrm>
                                <a:prstGeom prst="line">
                                  <a:avLst/>
                                </a:prstGeom>
                                <a:noFill/>
                                <a:ln w="6985">
                                  <a:solidFill>
                                    <a:srgbClr val="000000"/>
                                  </a:solidFill>
                                  <a:round/>
                                  <a:headEnd/>
                                  <a:tailEnd/>
                                </a:ln>
                                <a:extLst>
                                  <a:ext uri="{909E8E84-426E-40DD-AFC4-6F175D3DCCD1}">
                                    <a14:hiddenFill xmlns:a14="http://schemas.microsoft.com/office/drawing/2010/main">
                                      <a:noFill/>
                                    </a14:hiddenFill>
                                  </a:ext>
                                </a:extLst>
                              </wps:spPr>
                              <wps:bodyPr/>
                            </wps:wsp>
                            <wps:wsp>
                              <wps:cNvPr id="448" name="Line 718"/>
                              <wps:cNvCnPr>
                                <a:cxnSpLocks noChangeShapeType="1"/>
                              </wps:cNvCnPr>
                              <wps:spPr bwMode="auto">
                                <a:xfrm flipV="1">
                                  <a:off x="1924020" y="135802"/>
                                  <a:ext cx="0" cy="2043533"/>
                                </a:xfrm>
                                <a:prstGeom prst="line">
                                  <a:avLst/>
                                </a:prstGeom>
                                <a:noFill/>
                                <a:ln w="6985">
                                  <a:solidFill>
                                    <a:srgbClr val="000000"/>
                                  </a:solidFill>
                                  <a:round/>
                                  <a:headEnd/>
                                  <a:tailEnd/>
                                </a:ln>
                                <a:extLst>
                                  <a:ext uri="{909E8E84-426E-40DD-AFC4-6F175D3DCCD1}">
                                    <a14:hiddenFill xmlns:a14="http://schemas.microsoft.com/office/drawing/2010/main">
                                      <a:noFill/>
                                    </a14:hiddenFill>
                                  </a:ext>
                                </a:extLst>
                              </wps:spPr>
                              <wps:bodyPr/>
                            </wps:wsp>
                            <wps:wsp>
                              <wps:cNvPr id="449" name="Line 719"/>
                              <wps:cNvCnPr>
                                <a:cxnSpLocks noChangeShapeType="1"/>
                              </wps:cNvCnPr>
                              <wps:spPr bwMode="auto">
                                <a:xfrm flipV="1">
                                  <a:off x="2395824" y="135802"/>
                                  <a:ext cx="0" cy="2043533"/>
                                </a:xfrm>
                                <a:prstGeom prst="line">
                                  <a:avLst/>
                                </a:prstGeom>
                                <a:noFill/>
                                <a:ln w="6985">
                                  <a:solidFill>
                                    <a:srgbClr val="000000"/>
                                  </a:solidFill>
                                  <a:round/>
                                  <a:headEnd/>
                                  <a:tailEnd/>
                                </a:ln>
                                <a:extLst>
                                  <a:ext uri="{909E8E84-426E-40DD-AFC4-6F175D3DCCD1}">
                                    <a14:hiddenFill xmlns:a14="http://schemas.microsoft.com/office/drawing/2010/main">
                                      <a:noFill/>
                                    </a14:hiddenFill>
                                  </a:ext>
                                </a:extLst>
                              </wps:spPr>
                              <wps:bodyPr/>
                            </wps:wsp>
                            <wps:wsp>
                              <wps:cNvPr id="450" name="Line 720"/>
                              <wps:cNvCnPr>
                                <a:cxnSpLocks noChangeShapeType="1"/>
                              </wps:cNvCnPr>
                              <wps:spPr bwMode="auto">
                                <a:xfrm flipH="1">
                                  <a:off x="6900" y="1936132"/>
                                  <a:ext cx="2739428" cy="0"/>
                                </a:xfrm>
                                <a:prstGeom prst="line">
                                  <a:avLst/>
                                </a:prstGeom>
                                <a:noFill/>
                                <a:ln w="6985">
                                  <a:solidFill>
                                    <a:srgbClr val="000000"/>
                                  </a:solidFill>
                                  <a:round/>
                                  <a:headEnd/>
                                  <a:tailEnd/>
                                </a:ln>
                                <a:extLst>
                                  <a:ext uri="{909E8E84-426E-40DD-AFC4-6F175D3DCCD1}">
                                    <a14:hiddenFill xmlns:a14="http://schemas.microsoft.com/office/drawing/2010/main">
                                      <a:noFill/>
                                    </a14:hiddenFill>
                                  </a:ext>
                                </a:extLst>
                              </wps:spPr>
                              <wps:bodyPr/>
                            </wps:wsp>
                            <wps:wsp>
                              <wps:cNvPr id="451" name="Line 721"/>
                              <wps:cNvCnPr>
                                <a:cxnSpLocks noChangeShapeType="1"/>
                              </wps:cNvCnPr>
                              <wps:spPr bwMode="auto">
                                <a:xfrm flipH="1">
                                  <a:off x="6900" y="1678927"/>
                                  <a:ext cx="2739428" cy="0"/>
                                </a:xfrm>
                                <a:prstGeom prst="line">
                                  <a:avLst/>
                                </a:prstGeom>
                                <a:noFill/>
                                <a:ln w="6985">
                                  <a:solidFill>
                                    <a:srgbClr val="000000"/>
                                  </a:solidFill>
                                  <a:round/>
                                  <a:headEnd/>
                                  <a:tailEnd/>
                                </a:ln>
                                <a:extLst>
                                  <a:ext uri="{909E8E84-426E-40DD-AFC4-6F175D3DCCD1}">
                                    <a14:hiddenFill xmlns:a14="http://schemas.microsoft.com/office/drawing/2010/main">
                                      <a:noFill/>
                                    </a14:hiddenFill>
                                  </a:ext>
                                </a:extLst>
                              </wps:spPr>
                              <wps:bodyPr/>
                            </wps:wsp>
                            <wps:wsp>
                              <wps:cNvPr id="452" name="Line 722"/>
                              <wps:cNvCnPr>
                                <a:cxnSpLocks noChangeShapeType="1"/>
                              </wps:cNvCnPr>
                              <wps:spPr bwMode="auto">
                                <a:xfrm flipH="1">
                                  <a:off x="6900" y="1421723"/>
                                  <a:ext cx="2739428" cy="0"/>
                                </a:xfrm>
                                <a:prstGeom prst="line">
                                  <a:avLst/>
                                </a:prstGeom>
                                <a:noFill/>
                                <a:ln w="6985">
                                  <a:solidFill>
                                    <a:srgbClr val="000000"/>
                                  </a:solidFill>
                                  <a:round/>
                                  <a:headEnd/>
                                  <a:tailEnd/>
                                </a:ln>
                                <a:extLst>
                                  <a:ext uri="{909E8E84-426E-40DD-AFC4-6F175D3DCCD1}">
                                    <a14:hiddenFill xmlns:a14="http://schemas.microsoft.com/office/drawing/2010/main">
                                      <a:noFill/>
                                    </a14:hiddenFill>
                                  </a:ext>
                                </a:extLst>
                              </wps:spPr>
                              <wps:bodyPr/>
                            </wps:wsp>
                            <wps:wsp>
                              <wps:cNvPr id="453" name="Line 723"/>
                              <wps:cNvCnPr>
                                <a:cxnSpLocks noChangeShapeType="1"/>
                              </wps:cNvCnPr>
                              <wps:spPr bwMode="auto">
                                <a:xfrm flipH="1">
                                  <a:off x="6900" y="1164519"/>
                                  <a:ext cx="2739428" cy="0"/>
                                </a:xfrm>
                                <a:prstGeom prst="line">
                                  <a:avLst/>
                                </a:prstGeom>
                                <a:noFill/>
                                <a:ln w="6985">
                                  <a:solidFill>
                                    <a:srgbClr val="000000"/>
                                  </a:solidFill>
                                  <a:round/>
                                  <a:headEnd/>
                                  <a:tailEnd/>
                                </a:ln>
                                <a:extLst>
                                  <a:ext uri="{909E8E84-426E-40DD-AFC4-6F175D3DCCD1}">
                                    <a14:hiddenFill xmlns:a14="http://schemas.microsoft.com/office/drawing/2010/main">
                                      <a:noFill/>
                                    </a14:hiddenFill>
                                  </a:ext>
                                </a:extLst>
                              </wps:spPr>
                              <wps:bodyPr/>
                            </wps:wsp>
                            <wps:wsp>
                              <wps:cNvPr id="454" name="Line 724"/>
                              <wps:cNvCnPr>
                                <a:cxnSpLocks noChangeShapeType="1"/>
                              </wps:cNvCnPr>
                              <wps:spPr bwMode="auto">
                                <a:xfrm flipH="1">
                                  <a:off x="6900" y="907415"/>
                                  <a:ext cx="2739428" cy="0"/>
                                </a:xfrm>
                                <a:prstGeom prst="line">
                                  <a:avLst/>
                                </a:prstGeom>
                                <a:noFill/>
                                <a:ln w="6985">
                                  <a:solidFill>
                                    <a:srgbClr val="000000"/>
                                  </a:solidFill>
                                  <a:round/>
                                  <a:headEnd/>
                                  <a:tailEnd/>
                                </a:ln>
                                <a:extLst>
                                  <a:ext uri="{909E8E84-426E-40DD-AFC4-6F175D3DCCD1}">
                                    <a14:hiddenFill xmlns:a14="http://schemas.microsoft.com/office/drawing/2010/main">
                                      <a:noFill/>
                                    </a14:hiddenFill>
                                  </a:ext>
                                </a:extLst>
                              </wps:spPr>
                              <wps:bodyPr/>
                            </wps:wsp>
                            <wps:wsp>
                              <wps:cNvPr id="455" name="Line 725"/>
                              <wps:cNvCnPr>
                                <a:cxnSpLocks noChangeShapeType="1"/>
                              </wps:cNvCnPr>
                              <wps:spPr bwMode="auto">
                                <a:xfrm flipH="1">
                                  <a:off x="6900" y="650211"/>
                                  <a:ext cx="2739428" cy="0"/>
                                </a:xfrm>
                                <a:prstGeom prst="line">
                                  <a:avLst/>
                                </a:prstGeom>
                                <a:noFill/>
                                <a:ln w="6985">
                                  <a:solidFill>
                                    <a:srgbClr val="000000"/>
                                  </a:solidFill>
                                  <a:round/>
                                  <a:headEnd/>
                                  <a:tailEnd/>
                                </a:ln>
                                <a:extLst>
                                  <a:ext uri="{909E8E84-426E-40DD-AFC4-6F175D3DCCD1}">
                                    <a14:hiddenFill xmlns:a14="http://schemas.microsoft.com/office/drawing/2010/main">
                                      <a:noFill/>
                                    </a14:hiddenFill>
                                  </a:ext>
                                </a:extLst>
                              </wps:spPr>
                              <wps:bodyPr/>
                            </wps:wsp>
                            <wps:wsp>
                              <wps:cNvPr id="456" name="Line 726"/>
                              <wps:cNvCnPr>
                                <a:cxnSpLocks noChangeShapeType="1"/>
                              </wps:cNvCnPr>
                              <wps:spPr bwMode="auto">
                                <a:xfrm flipH="1">
                                  <a:off x="6900" y="393006"/>
                                  <a:ext cx="2739428" cy="0"/>
                                </a:xfrm>
                                <a:prstGeom prst="line">
                                  <a:avLst/>
                                </a:prstGeom>
                                <a:noFill/>
                                <a:ln w="6985">
                                  <a:solidFill>
                                    <a:srgbClr val="000000"/>
                                  </a:solidFill>
                                  <a:round/>
                                  <a:headEnd/>
                                  <a:tailEnd/>
                                </a:ln>
                                <a:extLst>
                                  <a:ext uri="{909E8E84-426E-40DD-AFC4-6F175D3DCCD1}">
                                    <a14:hiddenFill xmlns:a14="http://schemas.microsoft.com/office/drawing/2010/main">
                                      <a:noFill/>
                                    </a14:hiddenFill>
                                  </a:ext>
                                </a:extLst>
                              </wps:spPr>
                              <wps:bodyPr/>
                            </wps:wsp>
                            <wps:wsp>
                              <wps:cNvPr id="457" name="Freeform 727"/>
                              <wps:cNvSpPr>
                                <a:spLocks/>
                              </wps:cNvSpPr>
                              <wps:spPr bwMode="auto">
                                <a:xfrm>
                                  <a:off x="0" y="400007"/>
                                  <a:ext cx="2774928" cy="1650427"/>
                                </a:xfrm>
                                <a:custGeom>
                                  <a:avLst/>
                                  <a:gdLst>
                                    <a:gd name="T0" fmla="*/ 21590 w 4370"/>
                                    <a:gd name="T1" fmla="*/ 64135 h 2599"/>
                                    <a:gd name="T2" fmla="*/ 50165 w 4370"/>
                                    <a:gd name="T3" fmla="*/ 14605 h 2599"/>
                                    <a:gd name="T4" fmla="*/ 107315 w 4370"/>
                                    <a:gd name="T5" fmla="*/ 0 h 2599"/>
                                    <a:gd name="T6" fmla="*/ 135890 w 4370"/>
                                    <a:gd name="T7" fmla="*/ 214630 h 2599"/>
                                    <a:gd name="T8" fmla="*/ 200025 w 4370"/>
                                    <a:gd name="T9" fmla="*/ 200025 h 2599"/>
                                    <a:gd name="T10" fmla="*/ 228600 w 4370"/>
                                    <a:gd name="T11" fmla="*/ 149860 h 2599"/>
                                    <a:gd name="T12" fmla="*/ 293370 w 4370"/>
                                    <a:gd name="T13" fmla="*/ 142875 h 2599"/>
                                    <a:gd name="T14" fmla="*/ 321945 w 4370"/>
                                    <a:gd name="T15" fmla="*/ 135890 h 2599"/>
                                    <a:gd name="T16" fmla="*/ 379095 w 4370"/>
                                    <a:gd name="T17" fmla="*/ 71755 h 2599"/>
                                    <a:gd name="T18" fmla="*/ 407670 w 4370"/>
                                    <a:gd name="T19" fmla="*/ 71755 h 2599"/>
                                    <a:gd name="T20" fmla="*/ 464820 w 4370"/>
                                    <a:gd name="T21" fmla="*/ 107315 h 2599"/>
                                    <a:gd name="T22" fmla="*/ 493395 w 4370"/>
                                    <a:gd name="T23" fmla="*/ 186055 h 2599"/>
                                    <a:gd name="T24" fmla="*/ 558165 w 4370"/>
                                    <a:gd name="T25" fmla="*/ 78740 h 2599"/>
                                    <a:gd name="T26" fmla="*/ 593725 w 4370"/>
                                    <a:gd name="T27" fmla="*/ 271780 h 2599"/>
                                    <a:gd name="T28" fmla="*/ 650875 w 4370"/>
                                    <a:gd name="T29" fmla="*/ 321310 h 2599"/>
                                    <a:gd name="T30" fmla="*/ 679450 w 4370"/>
                                    <a:gd name="T31" fmla="*/ 314325 h 2599"/>
                                    <a:gd name="T32" fmla="*/ 736600 w 4370"/>
                                    <a:gd name="T33" fmla="*/ 207010 h 2599"/>
                                    <a:gd name="T34" fmla="*/ 765175 w 4370"/>
                                    <a:gd name="T35" fmla="*/ 450215 h 2599"/>
                                    <a:gd name="T36" fmla="*/ 822325 w 4370"/>
                                    <a:gd name="T37" fmla="*/ 414655 h 2599"/>
                                    <a:gd name="T38" fmla="*/ 858520 w 4370"/>
                                    <a:gd name="T39" fmla="*/ 335915 h 2599"/>
                                    <a:gd name="T40" fmla="*/ 915670 w 4370"/>
                                    <a:gd name="T41" fmla="*/ 450215 h 2599"/>
                                    <a:gd name="T42" fmla="*/ 944245 w 4370"/>
                                    <a:gd name="T43" fmla="*/ 528955 h 2599"/>
                                    <a:gd name="T44" fmla="*/ 1008380 w 4370"/>
                                    <a:gd name="T45" fmla="*/ 464185 h 2599"/>
                                    <a:gd name="T46" fmla="*/ 1036955 w 4370"/>
                                    <a:gd name="T47" fmla="*/ 643255 h 2599"/>
                                    <a:gd name="T48" fmla="*/ 1101725 w 4370"/>
                                    <a:gd name="T49" fmla="*/ 557530 h 2599"/>
                                    <a:gd name="T50" fmla="*/ 1130300 w 4370"/>
                                    <a:gd name="T51" fmla="*/ 657225 h 2599"/>
                                    <a:gd name="T52" fmla="*/ 1187450 w 4370"/>
                                    <a:gd name="T53" fmla="*/ 714375 h 2599"/>
                                    <a:gd name="T54" fmla="*/ 1216025 w 4370"/>
                                    <a:gd name="T55" fmla="*/ 778510 h 2599"/>
                                    <a:gd name="T56" fmla="*/ 1273175 w 4370"/>
                                    <a:gd name="T57" fmla="*/ 721360 h 2599"/>
                                    <a:gd name="T58" fmla="*/ 1301750 w 4370"/>
                                    <a:gd name="T59" fmla="*/ 471805 h 2599"/>
                                    <a:gd name="T60" fmla="*/ 1365885 w 4370"/>
                                    <a:gd name="T61" fmla="*/ 435610 h 2599"/>
                                    <a:gd name="T62" fmla="*/ 1394460 w 4370"/>
                                    <a:gd name="T63" fmla="*/ 728980 h 2599"/>
                                    <a:gd name="T64" fmla="*/ 1459230 w 4370"/>
                                    <a:gd name="T65" fmla="*/ 836295 h 2599"/>
                                    <a:gd name="T66" fmla="*/ 1487805 w 4370"/>
                                    <a:gd name="T67" fmla="*/ 836295 h 2599"/>
                                    <a:gd name="T68" fmla="*/ 1544955 w 4370"/>
                                    <a:gd name="T69" fmla="*/ 800100 h 2599"/>
                                    <a:gd name="T70" fmla="*/ 1573530 w 4370"/>
                                    <a:gd name="T71" fmla="*/ 721360 h 2599"/>
                                    <a:gd name="T72" fmla="*/ 1630680 w 4370"/>
                                    <a:gd name="T73" fmla="*/ 628650 h 2599"/>
                                    <a:gd name="T74" fmla="*/ 1659255 w 4370"/>
                                    <a:gd name="T75" fmla="*/ 557530 h 2599"/>
                                    <a:gd name="T76" fmla="*/ 1724025 w 4370"/>
                                    <a:gd name="T77" fmla="*/ 692785 h 2599"/>
                                    <a:gd name="T78" fmla="*/ 1752600 w 4370"/>
                                    <a:gd name="T79" fmla="*/ 957580 h 2599"/>
                                    <a:gd name="T80" fmla="*/ 1816735 w 4370"/>
                                    <a:gd name="T81" fmla="*/ 1093470 h 2599"/>
                                    <a:gd name="T82" fmla="*/ 1852295 w 4370"/>
                                    <a:gd name="T83" fmla="*/ 1071880 h 2599"/>
                                    <a:gd name="T84" fmla="*/ 1909445 w 4370"/>
                                    <a:gd name="T85" fmla="*/ 1100455 h 2599"/>
                                    <a:gd name="T86" fmla="*/ 1938020 w 4370"/>
                                    <a:gd name="T87" fmla="*/ 1143000 h 2599"/>
                                    <a:gd name="T88" fmla="*/ 1995805 w 4370"/>
                                    <a:gd name="T89" fmla="*/ 1271905 h 2599"/>
                                    <a:gd name="T90" fmla="*/ 2024380 w 4370"/>
                                    <a:gd name="T91" fmla="*/ 1300480 h 2599"/>
                                    <a:gd name="T92" fmla="*/ 2081530 w 4370"/>
                                    <a:gd name="T93" fmla="*/ 1307465 h 2599"/>
                                    <a:gd name="T94" fmla="*/ 2110105 w 4370"/>
                                    <a:gd name="T95" fmla="*/ 1243330 h 2599"/>
                                    <a:gd name="T96" fmla="*/ 2174240 w 4370"/>
                                    <a:gd name="T97" fmla="*/ 1171575 h 2599"/>
                                    <a:gd name="T98" fmla="*/ 2202815 w 4370"/>
                                    <a:gd name="T99" fmla="*/ 1179195 h 2599"/>
                                    <a:gd name="T100" fmla="*/ 2267585 w 4370"/>
                                    <a:gd name="T101" fmla="*/ 1300480 h 2599"/>
                                    <a:gd name="T102" fmla="*/ 2296160 w 4370"/>
                                    <a:gd name="T103" fmla="*/ 1457325 h 2599"/>
                                    <a:gd name="T104" fmla="*/ 2353310 w 4370"/>
                                    <a:gd name="T105" fmla="*/ 1507490 h 2599"/>
                                    <a:gd name="T106" fmla="*/ 2381885 w 4370"/>
                                    <a:gd name="T107" fmla="*/ 1550670 h 2599"/>
                                    <a:gd name="T108" fmla="*/ 2439035 w 4370"/>
                                    <a:gd name="T109" fmla="*/ 1586230 h 2599"/>
                                    <a:gd name="T110" fmla="*/ 2474595 w 4370"/>
                                    <a:gd name="T111" fmla="*/ 1564640 h 2599"/>
                                    <a:gd name="T112" fmla="*/ 2531745 w 4370"/>
                                    <a:gd name="T113" fmla="*/ 1536065 h 2599"/>
                                    <a:gd name="T114" fmla="*/ 2560320 w 4370"/>
                                    <a:gd name="T115" fmla="*/ 1650365 h 2599"/>
                                    <a:gd name="T116" fmla="*/ 2625090 w 4370"/>
                                    <a:gd name="T117" fmla="*/ 1428750 h 2599"/>
                                    <a:gd name="T118" fmla="*/ 2653665 w 4370"/>
                                    <a:gd name="T119" fmla="*/ 1307465 h 2599"/>
                                    <a:gd name="T120" fmla="*/ 2717800 w 4370"/>
                                    <a:gd name="T121" fmla="*/ 1514475 h 2599"/>
                                    <a:gd name="T122" fmla="*/ 2746375 w 4370"/>
                                    <a:gd name="T123" fmla="*/ 1443355 h 2599"/>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 name="T180" fmla="*/ 0 60000 65536"/>
                                    <a:gd name="T181" fmla="*/ 0 60000 65536"/>
                                    <a:gd name="T182" fmla="*/ 0 60000 65536"/>
                                    <a:gd name="T183" fmla="*/ 0 60000 65536"/>
                                    <a:gd name="T184" fmla="*/ 0 60000 65536"/>
                                    <a:gd name="T185" fmla="*/ 0 60000 65536"/>
                                  </a:gdLst>
                                  <a:ahLst/>
                                  <a:cxnLst>
                                    <a:cxn ang="T124">
                                      <a:pos x="T0" y="T1"/>
                                    </a:cxn>
                                    <a:cxn ang="T125">
                                      <a:pos x="T2" y="T3"/>
                                    </a:cxn>
                                    <a:cxn ang="T126">
                                      <a:pos x="T4" y="T5"/>
                                    </a:cxn>
                                    <a:cxn ang="T127">
                                      <a:pos x="T6" y="T7"/>
                                    </a:cxn>
                                    <a:cxn ang="T128">
                                      <a:pos x="T8" y="T9"/>
                                    </a:cxn>
                                    <a:cxn ang="T129">
                                      <a:pos x="T10" y="T11"/>
                                    </a:cxn>
                                    <a:cxn ang="T130">
                                      <a:pos x="T12" y="T13"/>
                                    </a:cxn>
                                    <a:cxn ang="T131">
                                      <a:pos x="T14" y="T15"/>
                                    </a:cxn>
                                    <a:cxn ang="T132">
                                      <a:pos x="T16" y="T17"/>
                                    </a:cxn>
                                    <a:cxn ang="T133">
                                      <a:pos x="T18" y="T19"/>
                                    </a:cxn>
                                    <a:cxn ang="T134">
                                      <a:pos x="T20" y="T21"/>
                                    </a:cxn>
                                    <a:cxn ang="T135">
                                      <a:pos x="T22" y="T23"/>
                                    </a:cxn>
                                    <a:cxn ang="T136">
                                      <a:pos x="T24" y="T25"/>
                                    </a:cxn>
                                    <a:cxn ang="T137">
                                      <a:pos x="T26" y="T27"/>
                                    </a:cxn>
                                    <a:cxn ang="T138">
                                      <a:pos x="T28" y="T29"/>
                                    </a:cxn>
                                    <a:cxn ang="T139">
                                      <a:pos x="T30" y="T31"/>
                                    </a:cxn>
                                    <a:cxn ang="T140">
                                      <a:pos x="T32" y="T33"/>
                                    </a:cxn>
                                    <a:cxn ang="T141">
                                      <a:pos x="T34" y="T35"/>
                                    </a:cxn>
                                    <a:cxn ang="T142">
                                      <a:pos x="T36" y="T37"/>
                                    </a:cxn>
                                    <a:cxn ang="T143">
                                      <a:pos x="T38" y="T39"/>
                                    </a:cxn>
                                    <a:cxn ang="T144">
                                      <a:pos x="T40" y="T41"/>
                                    </a:cxn>
                                    <a:cxn ang="T145">
                                      <a:pos x="T42" y="T43"/>
                                    </a:cxn>
                                    <a:cxn ang="T146">
                                      <a:pos x="T44" y="T45"/>
                                    </a:cxn>
                                    <a:cxn ang="T147">
                                      <a:pos x="T46" y="T47"/>
                                    </a:cxn>
                                    <a:cxn ang="T148">
                                      <a:pos x="T48" y="T49"/>
                                    </a:cxn>
                                    <a:cxn ang="T149">
                                      <a:pos x="T50" y="T51"/>
                                    </a:cxn>
                                    <a:cxn ang="T150">
                                      <a:pos x="T52" y="T53"/>
                                    </a:cxn>
                                    <a:cxn ang="T151">
                                      <a:pos x="T54" y="T55"/>
                                    </a:cxn>
                                    <a:cxn ang="T152">
                                      <a:pos x="T56" y="T57"/>
                                    </a:cxn>
                                    <a:cxn ang="T153">
                                      <a:pos x="T58" y="T59"/>
                                    </a:cxn>
                                    <a:cxn ang="T154">
                                      <a:pos x="T60" y="T61"/>
                                    </a:cxn>
                                    <a:cxn ang="T155">
                                      <a:pos x="T62" y="T63"/>
                                    </a:cxn>
                                    <a:cxn ang="T156">
                                      <a:pos x="T64" y="T65"/>
                                    </a:cxn>
                                    <a:cxn ang="T157">
                                      <a:pos x="T66" y="T67"/>
                                    </a:cxn>
                                    <a:cxn ang="T158">
                                      <a:pos x="T68" y="T69"/>
                                    </a:cxn>
                                    <a:cxn ang="T159">
                                      <a:pos x="T70" y="T71"/>
                                    </a:cxn>
                                    <a:cxn ang="T160">
                                      <a:pos x="T72" y="T73"/>
                                    </a:cxn>
                                    <a:cxn ang="T161">
                                      <a:pos x="T74" y="T75"/>
                                    </a:cxn>
                                    <a:cxn ang="T162">
                                      <a:pos x="T76" y="T77"/>
                                    </a:cxn>
                                    <a:cxn ang="T163">
                                      <a:pos x="T78" y="T79"/>
                                    </a:cxn>
                                    <a:cxn ang="T164">
                                      <a:pos x="T80" y="T81"/>
                                    </a:cxn>
                                    <a:cxn ang="T165">
                                      <a:pos x="T82" y="T83"/>
                                    </a:cxn>
                                    <a:cxn ang="T166">
                                      <a:pos x="T84" y="T85"/>
                                    </a:cxn>
                                    <a:cxn ang="T167">
                                      <a:pos x="T86" y="T87"/>
                                    </a:cxn>
                                    <a:cxn ang="T168">
                                      <a:pos x="T88" y="T89"/>
                                    </a:cxn>
                                    <a:cxn ang="T169">
                                      <a:pos x="T90" y="T91"/>
                                    </a:cxn>
                                    <a:cxn ang="T170">
                                      <a:pos x="T92" y="T93"/>
                                    </a:cxn>
                                    <a:cxn ang="T171">
                                      <a:pos x="T94" y="T95"/>
                                    </a:cxn>
                                    <a:cxn ang="T172">
                                      <a:pos x="T96" y="T97"/>
                                    </a:cxn>
                                    <a:cxn ang="T173">
                                      <a:pos x="T98" y="T99"/>
                                    </a:cxn>
                                    <a:cxn ang="T174">
                                      <a:pos x="T100" y="T101"/>
                                    </a:cxn>
                                    <a:cxn ang="T175">
                                      <a:pos x="T102" y="T103"/>
                                    </a:cxn>
                                    <a:cxn ang="T176">
                                      <a:pos x="T104" y="T105"/>
                                    </a:cxn>
                                    <a:cxn ang="T177">
                                      <a:pos x="T106" y="T107"/>
                                    </a:cxn>
                                    <a:cxn ang="T178">
                                      <a:pos x="T108" y="T109"/>
                                    </a:cxn>
                                    <a:cxn ang="T179">
                                      <a:pos x="T110" y="T111"/>
                                    </a:cxn>
                                    <a:cxn ang="T180">
                                      <a:pos x="T112" y="T113"/>
                                    </a:cxn>
                                    <a:cxn ang="T181">
                                      <a:pos x="T114" y="T115"/>
                                    </a:cxn>
                                    <a:cxn ang="T182">
                                      <a:pos x="T116" y="T117"/>
                                    </a:cxn>
                                    <a:cxn ang="T183">
                                      <a:pos x="T118" y="T119"/>
                                    </a:cxn>
                                    <a:cxn ang="T184">
                                      <a:pos x="T120" y="T121"/>
                                    </a:cxn>
                                    <a:cxn ang="T185">
                                      <a:pos x="T122" y="T123"/>
                                    </a:cxn>
                                  </a:cxnLst>
                                  <a:rect l="0" t="0" r="r" b="b"/>
                                  <a:pathLst>
                                    <a:path w="4370" h="2599">
                                      <a:moveTo>
                                        <a:pt x="0" y="135"/>
                                      </a:moveTo>
                                      <a:lnTo>
                                        <a:pt x="0" y="101"/>
                                      </a:lnTo>
                                      <a:lnTo>
                                        <a:pt x="34" y="101"/>
                                      </a:lnTo>
                                      <a:lnTo>
                                        <a:pt x="34" y="56"/>
                                      </a:lnTo>
                                      <a:lnTo>
                                        <a:pt x="79" y="56"/>
                                      </a:lnTo>
                                      <a:lnTo>
                                        <a:pt x="79" y="23"/>
                                      </a:lnTo>
                                      <a:lnTo>
                                        <a:pt x="124" y="23"/>
                                      </a:lnTo>
                                      <a:lnTo>
                                        <a:pt x="124" y="0"/>
                                      </a:lnTo>
                                      <a:lnTo>
                                        <a:pt x="169" y="0"/>
                                      </a:lnTo>
                                      <a:lnTo>
                                        <a:pt x="214" y="0"/>
                                      </a:lnTo>
                                      <a:lnTo>
                                        <a:pt x="214" y="338"/>
                                      </a:lnTo>
                                      <a:lnTo>
                                        <a:pt x="270" y="338"/>
                                      </a:lnTo>
                                      <a:lnTo>
                                        <a:pt x="270" y="315"/>
                                      </a:lnTo>
                                      <a:lnTo>
                                        <a:pt x="315" y="315"/>
                                      </a:lnTo>
                                      <a:lnTo>
                                        <a:pt x="315" y="281"/>
                                      </a:lnTo>
                                      <a:lnTo>
                                        <a:pt x="360" y="281"/>
                                      </a:lnTo>
                                      <a:lnTo>
                                        <a:pt x="360" y="236"/>
                                      </a:lnTo>
                                      <a:lnTo>
                                        <a:pt x="417" y="236"/>
                                      </a:lnTo>
                                      <a:lnTo>
                                        <a:pt x="417" y="225"/>
                                      </a:lnTo>
                                      <a:lnTo>
                                        <a:pt x="462" y="225"/>
                                      </a:lnTo>
                                      <a:lnTo>
                                        <a:pt x="462" y="214"/>
                                      </a:lnTo>
                                      <a:lnTo>
                                        <a:pt x="507" y="214"/>
                                      </a:lnTo>
                                      <a:lnTo>
                                        <a:pt x="552" y="214"/>
                                      </a:lnTo>
                                      <a:lnTo>
                                        <a:pt x="552" y="113"/>
                                      </a:lnTo>
                                      <a:lnTo>
                                        <a:pt x="597" y="113"/>
                                      </a:lnTo>
                                      <a:lnTo>
                                        <a:pt x="597" y="45"/>
                                      </a:lnTo>
                                      <a:lnTo>
                                        <a:pt x="642" y="45"/>
                                      </a:lnTo>
                                      <a:lnTo>
                                        <a:pt x="642" y="113"/>
                                      </a:lnTo>
                                      <a:lnTo>
                                        <a:pt x="687" y="113"/>
                                      </a:lnTo>
                                      <a:lnTo>
                                        <a:pt x="687" y="169"/>
                                      </a:lnTo>
                                      <a:lnTo>
                                        <a:pt x="732" y="169"/>
                                      </a:lnTo>
                                      <a:lnTo>
                                        <a:pt x="732" y="293"/>
                                      </a:lnTo>
                                      <a:lnTo>
                                        <a:pt x="777" y="293"/>
                                      </a:lnTo>
                                      <a:lnTo>
                                        <a:pt x="822" y="293"/>
                                      </a:lnTo>
                                      <a:lnTo>
                                        <a:pt x="822" y="124"/>
                                      </a:lnTo>
                                      <a:lnTo>
                                        <a:pt x="879" y="124"/>
                                      </a:lnTo>
                                      <a:lnTo>
                                        <a:pt x="879" y="281"/>
                                      </a:lnTo>
                                      <a:lnTo>
                                        <a:pt x="935" y="281"/>
                                      </a:lnTo>
                                      <a:lnTo>
                                        <a:pt x="935" y="428"/>
                                      </a:lnTo>
                                      <a:lnTo>
                                        <a:pt x="980" y="428"/>
                                      </a:lnTo>
                                      <a:lnTo>
                                        <a:pt x="980" y="506"/>
                                      </a:lnTo>
                                      <a:lnTo>
                                        <a:pt x="1025" y="506"/>
                                      </a:lnTo>
                                      <a:lnTo>
                                        <a:pt x="1025" y="540"/>
                                      </a:lnTo>
                                      <a:lnTo>
                                        <a:pt x="1070" y="540"/>
                                      </a:lnTo>
                                      <a:lnTo>
                                        <a:pt x="1070" y="495"/>
                                      </a:lnTo>
                                      <a:lnTo>
                                        <a:pt x="1115" y="495"/>
                                      </a:lnTo>
                                      <a:lnTo>
                                        <a:pt x="1115" y="326"/>
                                      </a:lnTo>
                                      <a:lnTo>
                                        <a:pt x="1160" y="326"/>
                                      </a:lnTo>
                                      <a:lnTo>
                                        <a:pt x="1160" y="473"/>
                                      </a:lnTo>
                                      <a:lnTo>
                                        <a:pt x="1205" y="473"/>
                                      </a:lnTo>
                                      <a:lnTo>
                                        <a:pt x="1205" y="709"/>
                                      </a:lnTo>
                                      <a:lnTo>
                                        <a:pt x="1250" y="709"/>
                                      </a:lnTo>
                                      <a:lnTo>
                                        <a:pt x="1250" y="653"/>
                                      </a:lnTo>
                                      <a:lnTo>
                                        <a:pt x="1295" y="653"/>
                                      </a:lnTo>
                                      <a:lnTo>
                                        <a:pt x="1295" y="518"/>
                                      </a:lnTo>
                                      <a:lnTo>
                                        <a:pt x="1352" y="518"/>
                                      </a:lnTo>
                                      <a:lnTo>
                                        <a:pt x="1352" y="529"/>
                                      </a:lnTo>
                                      <a:lnTo>
                                        <a:pt x="1397" y="529"/>
                                      </a:lnTo>
                                      <a:lnTo>
                                        <a:pt x="1397" y="709"/>
                                      </a:lnTo>
                                      <a:lnTo>
                                        <a:pt x="1442" y="709"/>
                                      </a:lnTo>
                                      <a:lnTo>
                                        <a:pt x="1442" y="788"/>
                                      </a:lnTo>
                                      <a:lnTo>
                                        <a:pt x="1487" y="788"/>
                                      </a:lnTo>
                                      <a:lnTo>
                                        <a:pt x="1487" y="833"/>
                                      </a:lnTo>
                                      <a:lnTo>
                                        <a:pt x="1532" y="833"/>
                                      </a:lnTo>
                                      <a:lnTo>
                                        <a:pt x="1532" y="731"/>
                                      </a:lnTo>
                                      <a:lnTo>
                                        <a:pt x="1588" y="731"/>
                                      </a:lnTo>
                                      <a:lnTo>
                                        <a:pt x="1588" y="821"/>
                                      </a:lnTo>
                                      <a:lnTo>
                                        <a:pt x="1633" y="821"/>
                                      </a:lnTo>
                                      <a:lnTo>
                                        <a:pt x="1633" y="1013"/>
                                      </a:lnTo>
                                      <a:lnTo>
                                        <a:pt x="1678" y="1013"/>
                                      </a:lnTo>
                                      <a:lnTo>
                                        <a:pt x="1678" y="878"/>
                                      </a:lnTo>
                                      <a:lnTo>
                                        <a:pt x="1735" y="878"/>
                                      </a:lnTo>
                                      <a:lnTo>
                                        <a:pt x="1735" y="596"/>
                                      </a:lnTo>
                                      <a:lnTo>
                                        <a:pt x="1780" y="596"/>
                                      </a:lnTo>
                                      <a:lnTo>
                                        <a:pt x="1780" y="1035"/>
                                      </a:lnTo>
                                      <a:lnTo>
                                        <a:pt x="1825" y="1035"/>
                                      </a:lnTo>
                                      <a:lnTo>
                                        <a:pt x="1825" y="1125"/>
                                      </a:lnTo>
                                      <a:lnTo>
                                        <a:pt x="1870" y="1125"/>
                                      </a:lnTo>
                                      <a:lnTo>
                                        <a:pt x="1870" y="1249"/>
                                      </a:lnTo>
                                      <a:lnTo>
                                        <a:pt x="1915" y="1249"/>
                                      </a:lnTo>
                                      <a:lnTo>
                                        <a:pt x="1915" y="1226"/>
                                      </a:lnTo>
                                      <a:lnTo>
                                        <a:pt x="1960" y="1226"/>
                                      </a:lnTo>
                                      <a:lnTo>
                                        <a:pt x="1960" y="1136"/>
                                      </a:lnTo>
                                      <a:lnTo>
                                        <a:pt x="2005" y="1136"/>
                                      </a:lnTo>
                                      <a:lnTo>
                                        <a:pt x="2005" y="1080"/>
                                      </a:lnTo>
                                      <a:lnTo>
                                        <a:pt x="2050" y="1080"/>
                                      </a:lnTo>
                                      <a:lnTo>
                                        <a:pt x="2050" y="743"/>
                                      </a:lnTo>
                                      <a:lnTo>
                                        <a:pt x="2106" y="743"/>
                                      </a:lnTo>
                                      <a:lnTo>
                                        <a:pt x="2106" y="686"/>
                                      </a:lnTo>
                                      <a:lnTo>
                                        <a:pt x="2151" y="686"/>
                                      </a:lnTo>
                                      <a:lnTo>
                                        <a:pt x="2151" y="833"/>
                                      </a:lnTo>
                                      <a:lnTo>
                                        <a:pt x="2196" y="833"/>
                                      </a:lnTo>
                                      <a:lnTo>
                                        <a:pt x="2196" y="1148"/>
                                      </a:lnTo>
                                      <a:lnTo>
                                        <a:pt x="2253" y="1148"/>
                                      </a:lnTo>
                                      <a:lnTo>
                                        <a:pt x="2253" y="1317"/>
                                      </a:lnTo>
                                      <a:lnTo>
                                        <a:pt x="2298" y="1317"/>
                                      </a:lnTo>
                                      <a:lnTo>
                                        <a:pt x="2298" y="1204"/>
                                      </a:lnTo>
                                      <a:lnTo>
                                        <a:pt x="2343" y="1204"/>
                                      </a:lnTo>
                                      <a:lnTo>
                                        <a:pt x="2343" y="1317"/>
                                      </a:lnTo>
                                      <a:lnTo>
                                        <a:pt x="2388" y="1317"/>
                                      </a:lnTo>
                                      <a:lnTo>
                                        <a:pt x="2388" y="1260"/>
                                      </a:lnTo>
                                      <a:lnTo>
                                        <a:pt x="2433" y="1260"/>
                                      </a:lnTo>
                                      <a:lnTo>
                                        <a:pt x="2433" y="1091"/>
                                      </a:lnTo>
                                      <a:lnTo>
                                        <a:pt x="2478" y="1091"/>
                                      </a:lnTo>
                                      <a:lnTo>
                                        <a:pt x="2478" y="1136"/>
                                      </a:lnTo>
                                      <a:lnTo>
                                        <a:pt x="2523" y="1136"/>
                                      </a:lnTo>
                                      <a:lnTo>
                                        <a:pt x="2523" y="990"/>
                                      </a:lnTo>
                                      <a:lnTo>
                                        <a:pt x="2568" y="990"/>
                                      </a:lnTo>
                                      <a:lnTo>
                                        <a:pt x="2568" y="1170"/>
                                      </a:lnTo>
                                      <a:lnTo>
                                        <a:pt x="2613" y="1170"/>
                                      </a:lnTo>
                                      <a:lnTo>
                                        <a:pt x="2613" y="878"/>
                                      </a:lnTo>
                                      <a:lnTo>
                                        <a:pt x="2658" y="878"/>
                                      </a:lnTo>
                                      <a:lnTo>
                                        <a:pt x="2658" y="1091"/>
                                      </a:lnTo>
                                      <a:lnTo>
                                        <a:pt x="2715" y="1091"/>
                                      </a:lnTo>
                                      <a:lnTo>
                                        <a:pt x="2715" y="1407"/>
                                      </a:lnTo>
                                      <a:lnTo>
                                        <a:pt x="2760" y="1407"/>
                                      </a:lnTo>
                                      <a:lnTo>
                                        <a:pt x="2760" y="1508"/>
                                      </a:lnTo>
                                      <a:lnTo>
                                        <a:pt x="2816" y="1508"/>
                                      </a:lnTo>
                                      <a:lnTo>
                                        <a:pt x="2816" y="1722"/>
                                      </a:lnTo>
                                      <a:lnTo>
                                        <a:pt x="2861" y="1722"/>
                                      </a:lnTo>
                                      <a:lnTo>
                                        <a:pt x="2861" y="1429"/>
                                      </a:lnTo>
                                      <a:lnTo>
                                        <a:pt x="2917" y="1429"/>
                                      </a:lnTo>
                                      <a:lnTo>
                                        <a:pt x="2917" y="1688"/>
                                      </a:lnTo>
                                      <a:lnTo>
                                        <a:pt x="2962" y="1688"/>
                                      </a:lnTo>
                                      <a:lnTo>
                                        <a:pt x="2962" y="1733"/>
                                      </a:lnTo>
                                      <a:lnTo>
                                        <a:pt x="3007" y="1733"/>
                                      </a:lnTo>
                                      <a:lnTo>
                                        <a:pt x="3007" y="1722"/>
                                      </a:lnTo>
                                      <a:lnTo>
                                        <a:pt x="3052" y="1722"/>
                                      </a:lnTo>
                                      <a:lnTo>
                                        <a:pt x="3052" y="1800"/>
                                      </a:lnTo>
                                      <a:lnTo>
                                        <a:pt x="3097" y="1800"/>
                                      </a:lnTo>
                                      <a:lnTo>
                                        <a:pt x="3097" y="2003"/>
                                      </a:lnTo>
                                      <a:lnTo>
                                        <a:pt x="3143" y="2003"/>
                                      </a:lnTo>
                                      <a:lnTo>
                                        <a:pt x="3143" y="2340"/>
                                      </a:lnTo>
                                      <a:lnTo>
                                        <a:pt x="3188" y="2340"/>
                                      </a:lnTo>
                                      <a:lnTo>
                                        <a:pt x="3188" y="2048"/>
                                      </a:lnTo>
                                      <a:lnTo>
                                        <a:pt x="3233" y="2048"/>
                                      </a:lnTo>
                                      <a:lnTo>
                                        <a:pt x="3233" y="2059"/>
                                      </a:lnTo>
                                      <a:lnTo>
                                        <a:pt x="3278" y="2059"/>
                                      </a:lnTo>
                                      <a:lnTo>
                                        <a:pt x="3278" y="2217"/>
                                      </a:lnTo>
                                      <a:lnTo>
                                        <a:pt x="3323" y="2217"/>
                                      </a:lnTo>
                                      <a:lnTo>
                                        <a:pt x="3323" y="1958"/>
                                      </a:lnTo>
                                      <a:lnTo>
                                        <a:pt x="3368" y="1958"/>
                                      </a:lnTo>
                                      <a:lnTo>
                                        <a:pt x="3368" y="1845"/>
                                      </a:lnTo>
                                      <a:lnTo>
                                        <a:pt x="3424" y="1845"/>
                                      </a:lnTo>
                                      <a:lnTo>
                                        <a:pt x="3424" y="2318"/>
                                      </a:lnTo>
                                      <a:lnTo>
                                        <a:pt x="3469" y="2318"/>
                                      </a:lnTo>
                                      <a:lnTo>
                                        <a:pt x="3469" y="1857"/>
                                      </a:lnTo>
                                      <a:lnTo>
                                        <a:pt x="3514" y="1857"/>
                                      </a:lnTo>
                                      <a:lnTo>
                                        <a:pt x="3514" y="2048"/>
                                      </a:lnTo>
                                      <a:lnTo>
                                        <a:pt x="3571" y="2048"/>
                                      </a:lnTo>
                                      <a:lnTo>
                                        <a:pt x="3571" y="2284"/>
                                      </a:lnTo>
                                      <a:lnTo>
                                        <a:pt x="3616" y="2284"/>
                                      </a:lnTo>
                                      <a:lnTo>
                                        <a:pt x="3616" y="2295"/>
                                      </a:lnTo>
                                      <a:lnTo>
                                        <a:pt x="3661" y="2295"/>
                                      </a:lnTo>
                                      <a:lnTo>
                                        <a:pt x="3661" y="2374"/>
                                      </a:lnTo>
                                      <a:lnTo>
                                        <a:pt x="3706" y="2374"/>
                                      </a:lnTo>
                                      <a:lnTo>
                                        <a:pt x="3706" y="2160"/>
                                      </a:lnTo>
                                      <a:lnTo>
                                        <a:pt x="3751" y="2160"/>
                                      </a:lnTo>
                                      <a:lnTo>
                                        <a:pt x="3751" y="2442"/>
                                      </a:lnTo>
                                      <a:lnTo>
                                        <a:pt x="3796" y="2442"/>
                                      </a:lnTo>
                                      <a:lnTo>
                                        <a:pt x="3796" y="2498"/>
                                      </a:lnTo>
                                      <a:lnTo>
                                        <a:pt x="3841" y="2498"/>
                                      </a:lnTo>
                                      <a:lnTo>
                                        <a:pt x="3841" y="2318"/>
                                      </a:lnTo>
                                      <a:lnTo>
                                        <a:pt x="3897" y="2318"/>
                                      </a:lnTo>
                                      <a:lnTo>
                                        <a:pt x="3897" y="2464"/>
                                      </a:lnTo>
                                      <a:lnTo>
                                        <a:pt x="3942" y="2464"/>
                                      </a:lnTo>
                                      <a:lnTo>
                                        <a:pt x="3942" y="2419"/>
                                      </a:lnTo>
                                      <a:lnTo>
                                        <a:pt x="3987" y="2419"/>
                                      </a:lnTo>
                                      <a:lnTo>
                                        <a:pt x="3987" y="2509"/>
                                      </a:lnTo>
                                      <a:lnTo>
                                        <a:pt x="4032" y="2509"/>
                                      </a:lnTo>
                                      <a:lnTo>
                                        <a:pt x="4032" y="2599"/>
                                      </a:lnTo>
                                      <a:lnTo>
                                        <a:pt x="4089" y="2599"/>
                                      </a:lnTo>
                                      <a:lnTo>
                                        <a:pt x="4089" y="2250"/>
                                      </a:lnTo>
                                      <a:lnTo>
                                        <a:pt x="4134" y="2250"/>
                                      </a:lnTo>
                                      <a:lnTo>
                                        <a:pt x="4134" y="1902"/>
                                      </a:lnTo>
                                      <a:lnTo>
                                        <a:pt x="4179" y="1902"/>
                                      </a:lnTo>
                                      <a:lnTo>
                                        <a:pt x="4179" y="2059"/>
                                      </a:lnTo>
                                      <a:lnTo>
                                        <a:pt x="4235" y="2059"/>
                                      </a:lnTo>
                                      <a:lnTo>
                                        <a:pt x="4235" y="2385"/>
                                      </a:lnTo>
                                      <a:lnTo>
                                        <a:pt x="4280" y="2385"/>
                                      </a:lnTo>
                                      <a:lnTo>
                                        <a:pt x="4280" y="2262"/>
                                      </a:lnTo>
                                      <a:lnTo>
                                        <a:pt x="4325" y="2262"/>
                                      </a:lnTo>
                                      <a:lnTo>
                                        <a:pt x="4325" y="2273"/>
                                      </a:lnTo>
                                      <a:lnTo>
                                        <a:pt x="4370" y="2273"/>
                                      </a:lnTo>
                                      <a:lnTo>
                                        <a:pt x="4370" y="2194"/>
                                      </a:lnTo>
                                    </a:path>
                                  </a:pathLst>
                                </a:custGeom>
                                <a:noFill/>
                                <a:ln w="6985">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58" name="Freeform 728"/>
                              <wps:cNvSpPr>
                                <a:spLocks/>
                              </wps:cNvSpPr>
                              <wps:spPr bwMode="auto">
                                <a:xfrm>
                                  <a:off x="0" y="371406"/>
                                  <a:ext cx="2503125" cy="1529125"/>
                                </a:xfrm>
                                <a:custGeom>
                                  <a:avLst/>
                                  <a:gdLst>
                                    <a:gd name="T0" fmla="*/ 21590 w 3942"/>
                                    <a:gd name="T1" fmla="*/ 0 h 2408"/>
                                    <a:gd name="T2" fmla="*/ 50165 w 3942"/>
                                    <a:gd name="T3" fmla="*/ 43180 h 2408"/>
                                    <a:gd name="T4" fmla="*/ 107315 w 3942"/>
                                    <a:gd name="T5" fmla="*/ 21590 h 2408"/>
                                    <a:gd name="T6" fmla="*/ 135890 w 3942"/>
                                    <a:gd name="T7" fmla="*/ 235585 h 2408"/>
                                    <a:gd name="T8" fmla="*/ 200025 w 3942"/>
                                    <a:gd name="T9" fmla="*/ 228600 h 2408"/>
                                    <a:gd name="T10" fmla="*/ 228600 w 3942"/>
                                    <a:gd name="T11" fmla="*/ 178435 h 2408"/>
                                    <a:gd name="T12" fmla="*/ 293370 w 3942"/>
                                    <a:gd name="T13" fmla="*/ 164465 h 2408"/>
                                    <a:gd name="T14" fmla="*/ 321945 w 3942"/>
                                    <a:gd name="T15" fmla="*/ 171450 h 2408"/>
                                    <a:gd name="T16" fmla="*/ 379095 w 3942"/>
                                    <a:gd name="T17" fmla="*/ 107315 h 2408"/>
                                    <a:gd name="T18" fmla="*/ 407670 w 3942"/>
                                    <a:gd name="T19" fmla="*/ 107315 h 2408"/>
                                    <a:gd name="T20" fmla="*/ 464820 w 3942"/>
                                    <a:gd name="T21" fmla="*/ 142875 h 2408"/>
                                    <a:gd name="T22" fmla="*/ 493395 w 3942"/>
                                    <a:gd name="T23" fmla="*/ 243205 h 2408"/>
                                    <a:gd name="T24" fmla="*/ 558165 w 3942"/>
                                    <a:gd name="T25" fmla="*/ 128905 h 2408"/>
                                    <a:gd name="T26" fmla="*/ 593725 w 3942"/>
                                    <a:gd name="T27" fmla="*/ 307340 h 2408"/>
                                    <a:gd name="T28" fmla="*/ 650875 w 3942"/>
                                    <a:gd name="T29" fmla="*/ 349885 h 2408"/>
                                    <a:gd name="T30" fmla="*/ 679450 w 3942"/>
                                    <a:gd name="T31" fmla="*/ 357505 h 2408"/>
                                    <a:gd name="T32" fmla="*/ 736600 w 3942"/>
                                    <a:gd name="T33" fmla="*/ 257175 h 2408"/>
                                    <a:gd name="T34" fmla="*/ 765175 w 3942"/>
                                    <a:gd name="T35" fmla="*/ 492760 h 2408"/>
                                    <a:gd name="T36" fmla="*/ 822325 w 3942"/>
                                    <a:gd name="T37" fmla="*/ 464185 h 2408"/>
                                    <a:gd name="T38" fmla="*/ 858520 w 3942"/>
                                    <a:gd name="T39" fmla="*/ 371475 h 2408"/>
                                    <a:gd name="T40" fmla="*/ 915670 w 3942"/>
                                    <a:gd name="T41" fmla="*/ 478790 h 2408"/>
                                    <a:gd name="T42" fmla="*/ 944245 w 3942"/>
                                    <a:gd name="T43" fmla="*/ 571500 h 2408"/>
                                    <a:gd name="T44" fmla="*/ 1008380 w 3942"/>
                                    <a:gd name="T45" fmla="*/ 521335 h 2408"/>
                                    <a:gd name="T46" fmla="*/ 1036955 w 3942"/>
                                    <a:gd name="T47" fmla="*/ 700405 h 2408"/>
                                    <a:gd name="T48" fmla="*/ 1101725 w 3942"/>
                                    <a:gd name="T49" fmla="*/ 607060 h 2408"/>
                                    <a:gd name="T50" fmla="*/ 1130300 w 3942"/>
                                    <a:gd name="T51" fmla="*/ 707390 h 2408"/>
                                    <a:gd name="T52" fmla="*/ 1187450 w 3942"/>
                                    <a:gd name="T53" fmla="*/ 786130 h 2408"/>
                                    <a:gd name="T54" fmla="*/ 1216025 w 3942"/>
                                    <a:gd name="T55" fmla="*/ 814705 h 2408"/>
                                    <a:gd name="T56" fmla="*/ 1273175 w 3942"/>
                                    <a:gd name="T57" fmla="*/ 749935 h 2408"/>
                                    <a:gd name="T58" fmla="*/ 1301750 w 3942"/>
                                    <a:gd name="T59" fmla="*/ 521335 h 2408"/>
                                    <a:gd name="T60" fmla="*/ 1365885 w 3942"/>
                                    <a:gd name="T61" fmla="*/ 521335 h 2408"/>
                                    <a:gd name="T62" fmla="*/ 1394460 w 3942"/>
                                    <a:gd name="T63" fmla="*/ 764540 h 2408"/>
                                    <a:gd name="T64" fmla="*/ 1459230 w 3942"/>
                                    <a:gd name="T65" fmla="*/ 922020 h 2408"/>
                                    <a:gd name="T66" fmla="*/ 1487805 w 3942"/>
                                    <a:gd name="T67" fmla="*/ 885825 h 2408"/>
                                    <a:gd name="T68" fmla="*/ 1544955 w 3942"/>
                                    <a:gd name="T69" fmla="*/ 850265 h 2408"/>
                                    <a:gd name="T70" fmla="*/ 1573530 w 3942"/>
                                    <a:gd name="T71" fmla="*/ 786130 h 2408"/>
                                    <a:gd name="T72" fmla="*/ 1630680 w 3942"/>
                                    <a:gd name="T73" fmla="*/ 700405 h 2408"/>
                                    <a:gd name="T74" fmla="*/ 1659255 w 3942"/>
                                    <a:gd name="T75" fmla="*/ 628650 h 2408"/>
                                    <a:gd name="T76" fmla="*/ 1724025 w 3942"/>
                                    <a:gd name="T77" fmla="*/ 800100 h 2408"/>
                                    <a:gd name="T78" fmla="*/ 1752600 w 3942"/>
                                    <a:gd name="T79" fmla="*/ 1043305 h 2408"/>
                                    <a:gd name="T80" fmla="*/ 1816735 w 3942"/>
                                    <a:gd name="T81" fmla="*/ 1150620 h 2408"/>
                                    <a:gd name="T82" fmla="*/ 1852295 w 3942"/>
                                    <a:gd name="T83" fmla="*/ 1078865 h 2408"/>
                                    <a:gd name="T84" fmla="*/ 1909445 w 3942"/>
                                    <a:gd name="T85" fmla="*/ 1243330 h 2408"/>
                                    <a:gd name="T86" fmla="*/ 1938020 w 3942"/>
                                    <a:gd name="T87" fmla="*/ 1336040 h 2408"/>
                                    <a:gd name="T88" fmla="*/ 1995805 w 3942"/>
                                    <a:gd name="T89" fmla="*/ 1350645 h 2408"/>
                                    <a:gd name="T90" fmla="*/ 2024380 w 3942"/>
                                    <a:gd name="T91" fmla="*/ 1414780 h 2408"/>
                                    <a:gd name="T92" fmla="*/ 2081530 w 3942"/>
                                    <a:gd name="T93" fmla="*/ 1350645 h 2408"/>
                                    <a:gd name="T94" fmla="*/ 2110105 w 3942"/>
                                    <a:gd name="T95" fmla="*/ 1257300 h 2408"/>
                                    <a:gd name="T96" fmla="*/ 2174240 w 3942"/>
                                    <a:gd name="T97" fmla="*/ 1143000 h 2408"/>
                                    <a:gd name="T98" fmla="*/ 2202815 w 3942"/>
                                    <a:gd name="T99" fmla="*/ 1285875 h 2408"/>
                                    <a:gd name="T100" fmla="*/ 2267585 w 3942"/>
                                    <a:gd name="T101" fmla="*/ 1329055 h 2408"/>
                                    <a:gd name="T102" fmla="*/ 2296160 w 3942"/>
                                    <a:gd name="T103" fmla="*/ 1485900 h 2408"/>
                                    <a:gd name="T104" fmla="*/ 2353310 w 3942"/>
                                    <a:gd name="T105" fmla="*/ 1529080 h 2408"/>
                                    <a:gd name="T106" fmla="*/ 2381885 w 3942"/>
                                    <a:gd name="T107" fmla="*/ 1500505 h 2408"/>
                                    <a:gd name="T108" fmla="*/ 2439035 w 3942"/>
                                    <a:gd name="T109" fmla="*/ 1529080 h 2408"/>
                                    <a:gd name="T110" fmla="*/ 2474595 w 3942"/>
                                    <a:gd name="T111" fmla="*/ 1386205 h 2408"/>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Lst>
                                  <a:ahLst/>
                                  <a:cxnLst>
                                    <a:cxn ang="T112">
                                      <a:pos x="T0" y="T1"/>
                                    </a:cxn>
                                    <a:cxn ang="T113">
                                      <a:pos x="T2" y="T3"/>
                                    </a:cxn>
                                    <a:cxn ang="T114">
                                      <a:pos x="T4" y="T5"/>
                                    </a:cxn>
                                    <a:cxn ang="T115">
                                      <a:pos x="T6" y="T7"/>
                                    </a:cxn>
                                    <a:cxn ang="T116">
                                      <a:pos x="T8" y="T9"/>
                                    </a:cxn>
                                    <a:cxn ang="T117">
                                      <a:pos x="T10" y="T11"/>
                                    </a:cxn>
                                    <a:cxn ang="T118">
                                      <a:pos x="T12" y="T13"/>
                                    </a:cxn>
                                    <a:cxn ang="T119">
                                      <a:pos x="T14" y="T15"/>
                                    </a:cxn>
                                    <a:cxn ang="T120">
                                      <a:pos x="T16" y="T17"/>
                                    </a:cxn>
                                    <a:cxn ang="T121">
                                      <a:pos x="T18" y="T19"/>
                                    </a:cxn>
                                    <a:cxn ang="T122">
                                      <a:pos x="T20" y="T21"/>
                                    </a:cxn>
                                    <a:cxn ang="T123">
                                      <a:pos x="T22" y="T23"/>
                                    </a:cxn>
                                    <a:cxn ang="T124">
                                      <a:pos x="T24" y="T25"/>
                                    </a:cxn>
                                    <a:cxn ang="T125">
                                      <a:pos x="T26" y="T27"/>
                                    </a:cxn>
                                    <a:cxn ang="T126">
                                      <a:pos x="T28" y="T29"/>
                                    </a:cxn>
                                    <a:cxn ang="T127">
                                      <a:pos x="T30" y="T31"/>
                                    </a:cxn>
                                    <a:cxn ang="T128">
                                      <a:pos x="T32" y="T33"/>
                                    </a:cxn>
                                    <a:cxn ang="T129">
                                      <a:pos x="T34" y="T35"/>
                                    </a:cxn>
                                    <a:cxn ang="T130">
                                      <a:pos x="T36" y="T37"/>
                                    </a:cxn>
                                    <a:cxn ang="T131">
                                      <a:pos x="T38" y="T39"/>
                                    </a:cxn>
                                    <a:cxn ang="T132">
                                      <a:pos x="T40" y="T41"/>
                                    </a:cxn>
                                    <a:cxn ang="T133">
                                      <a:pos x="T42" y="T43"/>
                                    </a:cxn>
                                    <a:cxn ang="T134">
                                      <a:pos x="T44" y="T45"/>
                                    </a:cxn>
                                    <a:cxn ang="T135">
                                      <a:pos x="T46" y="T47"/>
                                    </a:cxn>
                                    <a:cxn ang="T136">
                                      <a:pos x="T48" y="T49"/>
                                    </a:cxn>
                                    <a:cxn ang="T137">
                                      <a:pos x="T50" y="T51"/>
                                    </a:cxn>
                                    <a:cxn ang="T138">
                                      <a:pos x="T52" y="T53"/>
                                    </a:cxn>
                                    <a:cxn ang="T139">
                                      <a:pos x="T54" y="T55"/>
                                    </a:cxn>
                                    <a:cxn ang="T140">
                                      <a:pos x="T56" y="T57"/>
                                    </a:cxn>
                                    <a:cxn ang="T141">
                                      <a:pos x="T58" y="T59"/>
                                    </a:cxn>
                                    <a:cxn ang="T142">
                                      <a:pos x="T60" y="T61"/>
                                    </a:cxn>
                                    <a:cxn ang="T143">
                                      <a:pos x="T62" y="T63"/>
                                    </a:cxn>
                                    <a:cxn ang="T144">
                                      <a:pos x="T64" y="T65"/>
                                    </a:cxn>
                                    <a:cxn ang="T145">
                                      <a:pos x="T66" y="T67"/>
                                    </a:cxn>
                                    <a:cxn ang="T146">
                                      <a:pos x="T68" y="T69"/>
                                    </a:cxn>
                                    <a:cxn ang="T147">
                                      <a:pos x="T70" y="T71"/>
                                    </a:cxn>
                                    <a:cxn ang="T148">
                                      <a:pos x="T72" y="T73"/>
                                    </a:cxn>
                                    <a:cxn ang="T149">
                                      <a:pos x="T74" y="T75"/>
                                    </a:cxn>
                                    <a:cxn ang="T150">
                                      <a:pos x="T76" y="T77"/>
                                    </a:cxn>
                                    <a:cxn ang="T151">
                                      <a:pos x="T78" y="T79"/>
                                    </a:cxn>
                                    <a:cxn ang="T152">
                                      <a:pos x="T80" y="T81"/>
                                    </a:cxn>
                                    <a:cxn ang="T153">
                                      <a:pos x="T82" y="T83"/>
                                    </a:cxn>
                                    <a:cxn ang="T154">
                                      <a:pos x="T84" y="T85"/>
                                    </a:cxn>
                                    <a:cxn ang="T155">
                                      <a:pos x="T86" y="T87"/>
                                    </a:cxn>
                                    <a:cxn ang="T156">
                                      <a:pos x="T88" y="T89"/>
                                    </a:cxn>
                                    <a:cxn ang="T157">
                                      <a:pos x="T90" y="T91"/>
                                    </a:cxn>
                                    <a:cxn ang="T158">
                                      <a:pos x="T92" y="T93"/>
                                    </a:cxn>
                                    <a:cxn ang="T159">
                                      <a:pos x="T94" y="T95"/>
                                    </a:cxn>
                                    <a:cxn ang="T160">
                                      <a:pos x="T96" y="T97"/>
                                    </a:cxn>
                                    <a:cxn ang="T161">
                                      <a:pos x="T98" y="T99"/>
                                    </a:cxn>
                                    <a:cxn ang="T162">
                                      <a:pos x="T100" y="T101"/>
                                    </a:cxn>
                                    <a:cxn ang="T163">
                                      <a:pos x="T102" y="T103"/>
                                    </a:cxn>
                                    <a:cxn ang="T164">
                                      <a:pos x="T104" y="T105"/>
                                    </a:cxn>
                                    <a:cxn ang="T165">
                                      <a:pos x="T106" y="T107"/>
                                    </a:cxn>
                                    <a:cxn ang="T166">
                                      <a:pos x="T108" y="T109"/>
                                    </a:cxn>
                                    <a:cxn ang="T167">
                                      <a:pos x="T110" y="T111"/>
                                    </a:cxn>
                                  </a:cxnLst>
                                  <a:rect l="0" t="0" r="r" b="b"/>
                                  <a:pathLst>
                                    <a:path w="3942" h="2408">
                                      <a:moveTo>
                                        <a:pt x="0" y="34"/>
                                      </a:moveTo>
                                      <a:lnTo>
                                        <a:pt x="0" y="0"/>
                                      </a:lnTo>
                                      <a:lnTo>
                                        <a:pt x="34" y="0"/>
                                      </a:lnTo>
                                      <a:lnTo>
                                        <a:pt x="34" y="34"/>
                                      </a:lnTo>
                                      <a:lnTo>
                                        <a:pt x="79" y="34"/>
                                      </a:lnTo>
                                      <a:lnTo>
                                        <a:pt x="79" y="68"/>
                                      </a:lnTo>
                                      <a:lnTo>
                                        <a:pt x="124" y="68"/>
                                      </a:lnTo>
                                      <a:lnTo>
                                        <a:pt x="124" y="34"/>
                                      </a:lnTo>
                                      <a:lnTo>
                                        <a:pt x="169" y="34"/>
                                      </a:lnTo>
                                      <a:lnTo>
                                        <a:pt x="169" y="45"/>
                                      </a:lnTo>
                                      <a:lnTo>
                                        <a:pt x="214" y="45"/>
                                      </a:lnTo>
                                      <a:lnTo>
                                        <a:pt x="214" y="371"/>
                                      </a:lnTo>
                                      <a:lnTo>
                                        <a:pt x="270" y="371"/>
                                      </a:lnTo>
                                      <a:lnTo>
                                        <a:pt x="270" y="360"/>
                                      </a:lnTo>
                                      <a:lnTo>
                                        <a:pt x="315" y="360"/>
                                      </a:lnTo>
                                      <a:lnTo>
                                        <a:pt x="315" y="326"/>
                                      </a:lnTo>
                                      <a:lnTo>
                                        <a:pt x="360" y="326"/>
                                      </a:lnTo>
                                      <a:lnTo>
                                        <a:pt x="360" y="281"/>
                                      </a:lnTo>
                                      <a:lnTo>
                                        <a:pt x="417" y="281"/>
                                      </a:lnTo>
                                      <a:lnTo>
                                        <a:pt x="417" y="259"/>
                                      </a:lnTo>
                                      <a:lnTo>
                                        <a:pt x="462" y="259"/>
                                      </a:lnTo>
                                      <a:lnTo>
                                        <a:pt x="462" y="270"/>
                                      </a:lnTo>
                                      <a:lnTo>
                                        <a:pt x="507" y="270"/>
                                      </a:lnTo>
                                      <a:lnTo>
                                        <a:pt x="552" y="270"/>
                                      </a:lnTo>
                                      <a:lnTo>
                                        <a:pt x="552" y="169"/>
                                      </a:lnTo>
                                      <a:lnTo>
                                        <a:pt x="597" y="169"/>
                                      </a:lnTo>
                                      <a:lnTo>
                                        <a:pt x="597" y="101"/>
                                      </a:lnTo>
                                      <a:lnTo>
                                        <a:pt x="642" y="101"/>
                                      </a:lnTo>
                                      <a:lnTo>
                                        <a:pt x="642" y="169"/>
                                      </a:lnTo>
                                      <a:lnTo>
                                        <a:pt x="687" y="169"/>
                                      </a:lnTo>
                                      <a:lnTo>
                                        <a:pt x="687" y="225"/>
                                      </a:lnTo>
                                      <a:lnTo>
                                        <a:pt x="732" y="225"/>
                                      </a:lnTo>
                                      <a:lnTo>
                                        <a:pt x="732" y="371"/>
                                      </a:lnTo>
                                      <a:lnTo>
                                        <a:pt x="777" y="371"/>
                                      </a:lnTo>
                                      <a:lnTo>
                                        <a:pt x="777" y="383"/>
                                      </a:lnTo>
                                      <a:lnTo>
                                        <a:pt x="822" y="383"/>
                                      </a:lnTo>
                                      <a:lnTo>
                                        <a:pt x="822" y="203"/>
                                      </a:lnTo>
                                      <a:lnTo>
                                        <a:pt x="879" y="203"/>
                                      </a:lnTo>
                                      <a:lnTo>
                                        <a:pt x="879" y="349"/>
                                      </a:lnTo>
                                      <a:lnTo>
                                        <a:pt x="935" y="349"/>
                                      </a:lnTo>
                                      <a:lnTo>
                                        <a:pt x="935" y="484"/>
                                      </a:lnTo>
                                      <a:lnTo>
                                        <a:pt x="980" y="484"/>
                                      </a:lnTo>
                                      <a:lnTo>
                                        <a:pt x="980" y="551"/>
                                      </a:lnTo>
                                      <a:lnTo>
                                        <a:pt x="1025" y="551"/>
                                      </a:lnTo>
                                      <a:lnTo>
                                        <a:pt x="1025" y="585"/>
                                      </a:lnTo>
                                      <a:lnTo>
                                        <a:pt x="1070" y="585"/>
                                      </a:lnTo>
                                      <a:lnTo>
                                        <a:pt x="1070" y="563"/>
                                      </a:lnTo>
                                      <a:lnTo>
                                        <a:pt x="1115" y="563"/>
                                      </a:lnTo>
                                      <a:lnTo>
                                        <a:pt x="1115" y="405"/>
                                      </a:lnTo>
                                      <a:lnTo>
                                        <a:pt x="1160" y="405"/>
                                      </a:lnTo>
                                      <a:lnTo>
                                        <a:pt x="1160" y="551"/>
                                      </a:lnTo>
                                      <a:lnTo>
                                        <a:pt x="1205" y="551"/>
                                      </a:lnTo>
                                      <a:lnTo>
                                        <a:pt x="1205" y="776"/>
                                      </a:lnTo>
                                      <a:lnTo>
                                        <a:pt x="1250" y="776"/>
                                      </a:lnTo>
                                      <a:lnTo>
                                        <a:pt x="1250" y="731"/>
                                      </a:lnTo>
                                      <a:lnTo>
                                        <a:pt x="1295" y="731"/>
                                      </a:lnTo>
                                      <a:lnTo>
                                        <a:pt x="1295" y="585"/>
                                      </a:lnTo>
                                      <a:lnTo>
                                        <a:pt x="1352" y="585"/>
                                      </a:lnTo>
                                      <a:lnTo>
                                        <a:pt x="1397" y="585"/>
                                      </a:lnTo>
                                      <a:lnTo>
                                        <a:pt x="1397" y="754"/>
                                      </a:lnTo>
                                      <a:lnTo>
                                        <a:pt x="1442" y="754"/>
                                      </a:lnTo>
                                      <a:lnTo>
                                        <a:pt x="1442" y="844"/>
                                      </a:lnTo>
                                      <a:lnTo>
                                        <a:pt x="1487" y="844"/>
                                      </a:lnTo>
                                      <a:lnTo>
                                        <a:pt x="1487" y="900"/>
                                      </a:lnTo>
                                      <a:lnTo>
                                        <a:pt x="1532" y="900"/>
                                      </a:lnTo>
                                      <a:lnTo>
                                        <a:pt x="1532" y="821"/>
                                      </a:lnTo>
                                      <a:lnTo>
                                        <a:pt x="1588" y="821"/>
                                      </a:lnTo>
                                      <a:lnTo>
                                        <a:pt x="1588" y="923"/>
                                      </a:lnTo>
                                      <a:lnTo>
                                        <a:pt x="1633" y="923"/>
                                      </a:lnTo>
                                      <a:lnTo>
                                        <a:pt x="1633" y="1103"/>
                                      </a:lnTo>
                                      <a:lnTo>
                                        <a:pt x="1678" y="1103"/>
                                      </a:lnTo>
                                      <a:lnTo>
                                        <a:pt x="1678" y="956"/>
                                      </a:lnTo>
                                      <a:lnTo>
                                        <a:pt x="1735" y="956"/>
                                      </a:lnTo>
                                      <a:lnTo>
                                        <a:pt x="1735" y="664"/>
                                      </a:lnTo>
                                      <a:lnTo>
                                        <a:pt x="1780" y="664"/>
                                      </a:lnTo>
                                      <a:lnTo>
                                        <a:pt x="1780" y="1114"/>
                                      </a:lnTo>
                                      <a:lnTo>
                                        <a:pt x="1825" y="1114"/>
                                      </a:lnTo>
                                      <a:lnTo>
                                        <a:pt x="1825" y="1238"/>
                                      </a:lnTo>
                                      <a:lnTo>
                                        <a:pt x="1870" y="1238"/>
                                      </a:lnTo>
                                      <a:lnTo>
                                        <a:pt x="1870" y="1350"/>
                                      </a:lnTo>
                                      <a:lnTo>
                                        <a:pt x="1915" y="1350"/>
                                      </a:lnTo>
                                      <a:lnTo>
                                        <a:pt x="1915" y="1283"/>
                                      </a:lnTo>
                                      <a:lnTo>
                                        <a:pt x="1960" y="1283"/>
                                      </a:lnTo>
                                      <a:lnTo>
                                        <a:pt x="1960" y="1181"/>
                                      </a:lnTo>
                                      <a:lnTo>
                                        <a:pt x="2005" y="1181"/>
                                      </a:lnTo>
                                      <a:lnTo>
                                        <a:pt x="2005" y="1125"/>
                                      </a:lnTo>
                                      <a:lnTo>
                                        <a:pt x="2050" y="1125"/>
                                      </a:lnTo>
                                      <a:lnTo>
                                        <a:pt x="2050" y="821"/>
                                      </a:lnTo>
                                      <a:lnTo>
                                        <a:pt x="2106" y="821"/>
                                      </a:lnTo>
                                      <a:lnTo>
                                        <a:pt x="2151" y="821"/>
                                      </a:lnTo>
                                      <a:lnTo>
                                        <a:pt x="2151" y="900"/>
                                      </a:lnTo>
                                      <a:lnTo>
                                        <a:pt x="2196" y="900"/>
                                      </a:lnTo>
                                      <a:lnTo>
                                        <a:pt x="2196" y="1204"/>
                                      </a:lnTo>
                                      <a:lnTo>
                                        <a:pt x="2253" y="1204"/>
                                      </a:lnTo>
                                      <a:lnTo>
                                        <a:pt x="2253" y="1452"/>
                                      </a:lnTo>
                                      <a:lnTo>
                                        <a:pt x="2298" y="1452"/>
                                      </a:lnTo>
                                      <a:lnTo>
                                        <a:pt x="2298" y="1328"/>
                                      </a:lnTo>
                                      <a:lnTo>
                                        <a:pt x="2343" y="1328"/>
                                      </a:lnTo>
                                      <a:lnTo>
                                        <a:pt x="2343" y="1395"/>
                                      </a:lnTo>
                                      <a:lnTo>
                                        <a:pt x="2388" y="1395"/>
                                      </a:lnTo>
                                      <a:lnTo>
                                        <a:pt x="2388" y="1339"/>
                                      </a:lnTo>
                                      <a:lnTo>
                                        <a:pt x="2433" y="1339"/>
                                      </a:lnTo>
                                      <a:lnTo>
                                        <a:pt x="2433" y="1170"/>
                                      </a:lnTo>
                                      <a:lnTo>
                                        <a:pt x="2478" y="1170"/>
                                      </a:lnTo>
                                      <a:lnTo>
                                        <a:pt x="2478" y="1238"/>
                                      </a:lnTo>
                                      <a:lnTo>
                                        <a:pt x="2523" y="1238"/>
                                      </a:lnTo>
                                      <a:lnTo>
                                        <a:pt x="2523" y="1103"/>
                                      </a:lnTo>
                                      <a:lnTo>
                                        <a:pt x="2568" y="1103"/>
                                      </a:lnTo>
                                      <a:lnTo>
                                        <a:pt x="2568" y="1283"/>
                                      </a:lnTo>
                                      <a:lnTo>
                                        <a:pt x="2613" y="1283"/>
                                      </a:lnTo>
                                      <a:lnTo>
                                        <a:pt x="2613" y="990"/>
                                      </a:lnTo>
                                      <a:lnTo>
                                        <a:pt x="2658" y="990"/>
                                      </a:lnTo>
                                      <a:lnTo>
                                        <a:pt x="2658" y="1260"/>
                                      </a:lnTo>
                                      <a:lnTo>
                                        <a:pt x="2715" y="1260"/>
                                      </a:lnTo>
                                      <a:lnTo>
                                        <a:pt x="2715" y="1485"/>
                                      </a:lnTo>
                                      <a:lnTo>
                                        <a:pt x="2760" y="1485"/>
                                      </a:lnTo>
                                      <a:lnTo>
                                        <a:pt x="2760" y="1643"/>
                                      </a:lnTo>
                                      <a:lnTo>
                                        <a:pt x="2816" y="1643"/>
                                      </a:lnTo>
                                      <a:lnTo>
                                        <a:pt x="2816" y="1812"/>
                                      </a:lnTo>
                                      <a:lnTo>
                                        <a:pt x="2861" y="1812"/>
                                      </a:lnTo>
                                      <a:lnTo>
                                        <a:pt x="2861" y="1587"/>
                                      </a:lnTo>
                                      <a:lnTo>
                                        <a:pt x="2917" y="1587"/>
                                      </a:lnTo>
                                      <a:lnTo>
                                        <a:pt x="2917" y="1699"/>
                                      </a:lnTo>
                                      <a:lnTo>
                                        <a:pt x="2962" y="1699"/>
                                      </a:lnTo>
                                      <a:lnTo>
                                        <a:pt x="2962" y="1958"/>
                                      </a:lnTo>
                                      <a:lnTo>
                                        <a:pt x="3007" y="1958"/>
                                      </a:lnTo>
                                      <a:lnTo>
                                        <a:pt x="3007" y="2025"/>
                                      </a:lnTo>
                                      <a:lnTo>
                                        <a:pt x="3052" y="2025"/>
                                      </a:lnTo>
                                      <a:lnTo>
                                        <a:pt x="3052" y="2104"/>
                                      </a:lnTo>
                                      <a:lnTo>
                                        <a:pt x="3097" y="2104"/>
                                      </a:lnTo>
                                      <a:lnTo>
                                        <a:pt x="3097" y="2127"/>
                                      </a:lnTo>
                                      <a:lnTo>
                                        <a:pt x="3143" y="2127"/>
                                      </a:lnTo>
                                      <a:lnTo>
                                        <a:pt x="3143" y="2352"/>
                                      </a:lnTo>
                                      <a:lnTo>
                                        <a:pt x="3188" y="2352"/>
                                      </a:lnTo>
                                      <a:lnTo>
                                        <a:pt x="3188" y="2228"/>
                                      </a:lnTo>
                                      <a:lnTo>
                                        <a:pt x="3233" y="2228"/>
                                      </a:lnTo>
                                      <a:lnTo>
                                        <a:pt x="3233" y="2127"/>
                                      </a:lnTo>
                                      <a:lnTo>
                                        <a:pt x="3278" y="2127"/>
                                      </a:lnTo>
                                      <a:lnTo>
                                        <a:pt x="3278" y="2172"/>
                                      </a:lnTo>
                                      <a:lnTo>
                                        <a:pt x="3323" y="2172"/>
                                      </a:lnTo>
                                      <a:lnTo>
                                        <a:pt x="3323" y="1980"/>
                                      </a:lnTo>
                                      <a:lnTo>
                                        <a:pt x="3368" y="1980"/>
                                      </a:lnTo>
                                      <a:lnTo>
                                        <a:pt x="3368" y="1800"/>
                                      </a:lnTo>
                                      <a:lnTo>
                                        <a:pt x="3424" y="1800"/>
                                      </a:lnTo>
                                      <a:lnTo>
                                        <a:pt x="3424" y="2104"/>
                                      </a:lnTo>
                                      <a:lnTo>
                                        <a:pt x="3469" y="2104"/>
                                      </a:lnTo>
                                      <a:lnTo>
                                        <a:pt x="3469" y="2025"/>
                                      </a:lnTo>
                                      <a:lnTo>
                                        <a:pt x="3514" y="2025"/>
                                      </a:lnTo>
                                      <a:lnTo>
                                        <a:pt x="3514" y="2093"/>
                                      </a:lnTo>
                                      <a:lnTo>
                                        <a:pt x="3571" y="2093"/>
                                      </a:lnTo>
                                      <a:lnTo>
                                        <a:pt x="3571" y="2172"/>
                                      </a:lnTo>
                                      <a:lnTo>
                                        <a:pt x="3616" y="2172"/>
                                      </a:lnTo>
                                      <a:lnTo>
                                        <a:pt x="3616" y="2340"/>
                                      </a:lnTo>
                                      <a:lnTo>
                                        <a:pt x="3661" y="2340"/>
                                      </a:lnTo>
                                      <a:lnTo>
                                        <a:pt x="3661" y="2408"/>
                                      </a:lnTo>
                                      <a:lnTo>
                                        <a:pt x="3706" y="2408"/>
                                      </a:lnTo>
                                      <a:lnTo>
                                        <a:pt x="3706" y="2352"/>
                                      </a:lnTo>
                                      <a:lnTo>
                                        <a:pt x="3751" y="2352"/>
                                      </a:lnTo>
                                      <a:lnTo>
                                        <a:pt x="3751" y="2363"/>
                                      </a:lnTo>
                                      <a:lnTo>
                                        <a:pt x="3796" y="2363"/>
                                      </a:lnTo>
                                      <a:lnTo>
                                        <a:pt x="3796" y="2408"/>
                                      </a:lnTo>
                                      <a:lnTo>
                                        <a:pt x="3841" y="2408"/>
                                      </a:lnTo>
                                      <a:lnTo>
                                        <a:pt x="3841" y="2307"/>
                                      </a:lnTo>
                                      <a:lnTo>
                                        <a:pt x="3897" y="2307"/>
                                      </a:lnTo>
                                      <a:lnTo>
                                        <a:pt x="3897" y="2183"/>
                                      </a:lnTo>
                                      <a:lnTo>
                                        <a:pt x="3942" y="2183"/>
                                      </a:lnTo>
                                      <a:lnTo>
                                        <a:pt x="3942" y="1969"/>
                                      </a:lnTo>
                                    </a:path>
                                  </a:pathLst>
                                </a:custGeom>
                                <a:noFill/>
                                <a:ln w="2159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59" name="Freeform 729"/>
                              <wps:cNvSpPr>
                                <a:spLocks/>
                              </wps:cNvSpPr>
                              <wps:spPr bwMode="auto">
                                <a:xfrm>
                                  <a:off x="2503125" y="1557625"/>
                                  <a:ext cx="271803" cy="185403"/>
                                </a:xfrm>
                                <a:custGeom>
                                  <a:avLst/>
                                  <a:gdLst>
                                    <a:gd name="T0" fmla="*/ 0 w 428"/>
                                    <a:gd name="T1" fmla="*/ 64135 h 292"/>
                                    <a:gd name="T2" fmla="*/ 28575 w 428"/>
                                    <a:gd name="T3" fmla="*/ 64135 h 292"/>
                                    <a:gd name="T4" fmla="*/ 28575 w 428"/>
                                    <a:gd name="T5" fmla="*/ 185420 h 292"/>
                                    <a:gd name="T6" fmla="*/ 57150 w 428"/>
                                    <a:gd name="T7" fmla="*/ 185420 h 292"/>
                                    <a:gd name="T8" fmla="*/ 57150 w 428"/>
                                    <a:gd name="T9" fmla="*/ 6985 h 292"/>
                                    <a:gd name="T10" fmla="*/ 93345 w 428"/>
                                    <a:gd name="T11" fmla="*/ 6985 h 292"/>
                                    <a:gd name="T12" fmla="*/ 93345 w 428"/>
                                    <a:gd name="T13" fmla="*/ 64135 h 292"/>
                                    <a:gd name="T14" fmla="*/ 121920 w 428"/>
                                    <a:gd name="T15" fmla="*/ 64135 h 292"/>
                                    <a:gd name="T16" fmla="*/ 121920 w 428"/>
                                    <a:gd name="T17" fmla="*/ 156845 h 292"/>
                                    <a:gd name="T18" fmla="*/ 150495 w 428"/>
                                    <a:gd name="T19" fmla="*/ 156845 h 292"/>
                                    <a:gd name="T20" fmla="*/ 150495 w 428"/>
                                    <a:gd name="T21" fmla="*/ 78740 h 292"/>
                                    <a:gd name="T22" fmla="*/ 186055 w 428"/>
                                    <a:gd name="T23" fmla="*/ 78740 h 292"/>
                                    <a:gd name="T24" fmla="*/ 186055 w 428"/>
                                    <a:gd name="T25" fmla="*/ 85725 h 292"/>
                                    <a:gd name="T26" fmla="*/ 214630 w 428"/>
                                    <a:gd name="T27" fmla="*/ 85725 h 292"/>
                                    <a:gd name="T28" fmla="*/ 214630 w 428"/>
                                    <a:gd name="T29" fmla="*/ 128270 h 292"/>
                                    <a:gd name="T30" fmla="*/ 243205 w 428"/>
                                    <a:gd name="T31" fmla="*/ 128270 h 292"/>
                                    <a:gd name="T32" fmla="*/ 243205 w 428"/>
                                    <a:gd name="T33" fmla="*/ 135890 h 292"/>
                                    <a:gd name="T34" fmla="*/ 271780 w 428"/>
                                    <a:gd name="T35" fmla="*/ 135890 h 292"/>
                                    <a:gd name="T36" fmla="*/ 271780 w 428"/>
                                    <a:gd name="T37" fmla="*/ 0 h 292"/>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Lst>
                                  <a:ahLst/>
                                  <a:cxnLst>
                                    <a:cxn ang="T38">
                                      <a:pos x="T0" y="T1"/>
                                    </a:cxn>
                                    <a:cxn ang="T39">
                                      <a:pos x="T2" y="T3"/>
                                    </a:cxn>
                                    <a:cxn ang="T40">
                                      <a:pos x="T4" y="T5"/>
                                    </a:cxn>
                                    <a:cxn ang="T41">
                                      <a:pos x="T6" y="T7"/>
                                    </a:cxn>
                                    <a:cxn ang="T42">
                                      <a:pos x="T8" y="T9"/>
                                    </a:cxn>
                                    <a:cxn ang="T43">
                                      <a:pos x="T10" y="T11"/>
                                    </a:cxn>
                                    <a:cxn ang="T44">
                                      <a:pos x="T12" y="T13"/>
                                    </a:cxn>
                                    <a:cxn ang="T45">
                                      <a:pos x="T14" y="T15"/>
                                    </a:cxn>
                                    <a:cxn ang="T46">
                                      <a:pos x="T16" y="T17"/>
                                    </a:cxn>
                                    <a:cxn ang="T47">
                                      <a:pos x="T18" y="T19"/>
                                    </a:cxn>
                                    <a:cxn ang="T48">
                                      <a:pos x="T20" y="T21"/>
                                    </a:cxn>
                                    <a:cxn ang="T49">
                                      <a:pos x="T22" y="T23"/>
                                    </a:cxn>
                                    <a:cxn ang="T50">
                                      <a:pos x="T24" y="T25"/>
                                    </a:cxn>
                                    <a:cxn ang="T51">
                                      <a:pos x="T26" y="T27"/>
                                    </a:cxn>
                                    <a:cxn ang="T52">
                                      <a:pos x="T28" y="T29"/>
                                    </a:cxn>
                                    <a:cxn ang="T53">
                                      <a:pos x="T30" y="T31"/>
                                    </a:cxn>
                                    <a:cxn ang="T54">
                                      <a:pos x="T32" y="T33"/>
                                    </a:cxn>
                                    <a:cxn ang="T55">
                                      <a:pos x="T34" y="T35"/>
                                    </a:cxn>
                                    <a:cxn ang="T56">
                                      <a:pos x="T36" y="T37"/>
                                    </a:cxn>
                                  </a:cxnLst>
                                  <a:rect l="0" t="0" r="r" b="b"/>
                                  <a:pathLst>
                                    <a:path w="428" h="292">
                                      <a:moveTo>
                                        <a:pt x="0" y="101"/>
                                      </a:moveTo>
                                      <a:lnTo>
                                        <a:pt x="45" y="101"/>
                                      </a:lnTo>
                                      <a:lnTo>
                                        <a:pt x="45" y="292"/>
                                      </a:lnTo>
                                      <a:lnTo>
                                        <a:pt x="90" y="292"/>
                                      </a:lnTo>
                                      <a:lnTo>
                                        <a:pt x="90" y="11"/>
                                      </a:lnTo>
                                      <a:lnTo>
                                        <a:pt x="147" y="11"/>
                                      </a:lnTo>
                                      <a:lnTo>
                                        <a:pt x="147" y="101"/>
                                      </a:lnTo>
                                      <a:lnTo>
                                        <a:pt x="192" y="101"/>
                                      </a:lnTo>
                                      <a:lnTo>
                                        <a:pt x="192" y="247"/>
                                      </a:lnTo>
                                      <a:lnTo>
                                        <a:pt x="237" y="247"/>
                                      </a:lnTo>
                                      <a:lnTo>
                                        <a:pt x="237" y="124"/>
                                      </a:lnTo>
                                      <a:lnTo>
                                        <a:pt x="293" y="124"/>
                                      </a:lnTo>
                                      <a:lnTo>
                                        <a:pt x="293" y="135"/>
                                      </a:lnTo>
                                      <a:lnTo>
                                        <a:pt x="338" y="135"/>
                                      </a:lnTo>
                                      <a:lnTo>
                                        <a:pt x="338" y="202"/>
                                      </a:lnTo>
                                      <a:lnTo>
                                        <a:pt x="383" y="202"/>
                                      </a:lnTo>
                                      <a:lnTo>
                                        <a:pt x="383" y="214"/>
                                      </a:lnTo>
                                      <a:lnTo>
                                        <a:pt x="428" y="214"/>
                                      </a:lnTo>
                                      <a:lnTo>
                                        <a:pt x="428" y="0"/>
                                      </a:lnTo>
                                    </a:path>
                                  </a:pathLst>
                                </a:custGeom>
                                <a:noFill/>
                                <a:ln w="2159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60" name="Freeform 730"/>
                              <wps:cNvSpPr>
                                <a:spLocks/>
                              </wps:cNvSpPr>
                              <wps:spPr bwMode="auto">
                                <a:xfrm>
                                  <a:off x="0" y="357506"/>
                                  <a:ext cx="2774928" cy="1543025"/>
                                </a:xfrm>
                                <a:custGeom>
                                  <a:avLst/>
                                  <a:gdLst>
                                    <a:gd name="T0" fmla="*/ 21590 w 4370"/>
                                    <a:gd name="T1" fmla="*/ 85725 h 2430"/>
                                    <a:gd name="T2" fmla="*/ 50165 w 4370"/>
                                    <a:gd name="T3" fmla="*/ 13970 h 2430"/>
                                    <a:gd name="T4" fmla="*/ 107315 w 4370"/>
                                    <a:gd name="T5" fmla="*/ 0 h 2430"/>
                                    <a:gd name="T6" fmla="*/ 135890 w 4370"/>
                                    <a:gd name="T7" fmla="*/ 278130 h 2430"/>
                                    <a:gd name="T8" fmla="*/ 200025 w 4370"/>
                                    <a:gd name="T9" fmla="*/ 264160 h 2430"/>
                                    <a:gd name="T10" fmla="*/ 228600 w 4370"/>
                                    <a:gd name="T11" fmla="*/ 235585 h 2430"/>
                                    <a:gd name="T12" fmla="*/ 293370 w 4370"/>
                                    <a:gd name="T13" fmla="*/ 220980 h 2430"/>
                                    <a:gd name="T14" fmla="*/ 321945 w 4370"/>
                                    <a:gd name="T15" fmla="*/ 171450 h 2430"/>
                                    <a:gd name="T16" fmla="*/ 379095 w 4370"/>
                                    <a:gd name="T17" fmla="*/ 106680 h 2430"/>
                                    <a:gd name="T18" fmla="*/ 407670 w 4370"/>
                                    <a:gd name="T19" fmla="*/ 106680 h 2430"/>
                                    <a:gd name="T20" fmla="*/ 464820 w 4370"/>
                                    <a:gd name="T21" fmla="*/ 142875 h 2430"/>
                                    <a:gd name="T22" fmla="*/ 493395 w 4370"/>
                                    <a:gd name="T23" fmla="*/ 235585 h 2430"/>
                                    <a:gd name="T24" fmla="*/ 558165 w 4370"/>
                                    <a:gd name="T25" fmla="*/ 142875 h 2430"/>
                                    <a:gd name="T26" fmla="*/ 593725 w 4370"/>
                                    <a:gd name="T27" fmla="*/ 299720 h 2430"/>
                                    <a:gd name="T28" fmla="*/ 650875 w 4370"/>
                                    <a:gd name="T29" fmla="*/ 314325 h 2430"/>
                                    <a:gd name="T30" fmla="*/ 679450 w 4370"/>
                                    <a:gd name="T31" fmla="*/ 335280 h 2430"/>
                                    <a:gd name="T32" fmla="*/ 736600 w 4370"/>
                                    <a:gd name="T33" fmla="*/ 242570 h 2430"/>
                                    <a:gd name="T34" fmla="*/ 765175 w 4370"/>
                                    <a:gd name="T35" fmla="*/ 471170 h 2430"/>
                                    <a:gd name="T36" fmla="*/ 822325 w 4370"/>
                                    <a:gd name="T37" fmla="*/ 457200 h 2430"/>
                                    <a:gd name="T38" fmla="*/ 858520 w 4370"/>
                                    <a:gd name="T39" fmla="*/ 349885 h 2430"/>
                                    <a:gd name="T40" fmla="*/ 915670 w 4370"/>
                                    <a:gd name="T41" fmla="*/ 464185 h 2430"/>
                                    <a:gd name="T42" fmla="*/ 944245 w 4370"/>
                                    <a:gd name="T43" fmla="*/ 549910 h 2430"/>
                                    <a:gd name="T44" fmla="*/ 1008380 w 4370"/>
                                    <a:gd name="T45" fmla="*/ 428625 h 2430"/>
                                    <a:gd name="T46" fmla="*/ 1036955 w 4370"/>
                                    <a:gd name="T47" fmla="*/ 664210 h 2430"/>
                                    <a:gd name="T48" fmla="*/ 1101725 w 4370"/>
                                    <a:gd name="T49" fmla="*/ 585470 h 2430"/>
                                    <a:gd name="T50" fmla="*/ 1130300 w 4370"/>
                                    <a:gd name="T51" fmla="*/ 721360 h 2430"/>
                                    <a:gd name="T52" fmla="*/ 1187450 w 4370"/>
                                    <a:gd name="T53" fmla="*/ 778510 h 2430"/>
                                    <a:gd name="T54" fmla="*/ 1216025 w 4370"/>
                                    <a:gd name="T55" fmla="*/ 785495 h 2430"/>
                                    <a:gd name="T56" fmla="*/ 1273175 w 4370"/>
                                    <a:gd name="T57" fmla="*/ 771525 h 2430"/>
                                    <a:gd name="T58" fmla="*/ 1301750 w 4370"/>
                                    <a:gd name="T59" fmla="*/ 464185 h 2430"/>
                                    <a:gd name="T60" fmla="*/ 1365885 w 4370"/>
                                    <a:gd name="T61" fmla="*/ 414020 h 2430"/>
                                    <a:gd name="T62" fmla="*/ 1394460 w 4370"/>
                                    <a:gd name="T63" fmla="*/ 814070 h 2430"/>
                                    <a:gd name="T64" fmla="*/ 1459230 w 4370"/>
                                    <a:gd name="T65" fmla="*/ 914400 h 2430"/>
                                    <a:gd name="T66" fmla="*/ 1487805 w 4370"/>
                                    <a:gd name="T67" fmla="*/ 771525 h 2430"/>
                                    <a:gd name="T68" fmla="*/ 1544955 w 4370"/>
                                    <a:gd name="T69" fmla="*/ 814070 h 2430"/>
                                    <a:gd name="T70" fmla="*/ 1573530 w 4370"/>
                                    <a:gd name="T71" fmla="*/ 771525 h 2430"/>
                                    <a:gd name="T72" fmla="*/ 1630680 w 4370"/>
                                    <a:gd name="T73" fmla="*/ 664210 h 2430"/>
                                    <a:gd name="T74" fmla="*/ 1659255 w 4370"/>
                                    <a:gd name="T75" fmla="*/ 714375 h 2430"/>
                                    <a:gd name="T76" fmla="*/ 1724025 w 4370"/>
                                    <a:gd name="T77" fmla="*/ 814070 h 2430"/>
                                    <a:gd name="T78" fmla="*/ 1752600 w 4370"/>
                                    <a:gd name="T79" fmla="*/ 949960 h 2430"/>
                                    <a:gd name="T80" fmla="*/ 1816735 w 4370"/>
                                    <a:gd name="T81" fmla="*/ 1035685 h 2430"/>
                                    <a:gd name="T82" fmla="*/ 1852295 w 4370"/>
                                    <a:gd name="T83" fmla="*/ 1021715 h 2430"/>
                                    <a:gd name="T84" fmla="*/ 1909445 w 4370"/>
                                    <a:gd name="T85" fmla="*/ 1057275 h 2430"/>
                                    <a:gd name="T86" fmla="*/ 1938020 w 4370"/>
                                    <a:gd name="T87" fmla="*/ 1214120 h 2430"/>
                                    <a:gd name="T88" fmla="*/ 1995805 w 4370"/>
                                    <a:gd name="T89" fmla="*/ 1299845 h 2430"/>
                                    <a:gd name="T90" fmla="*/ 2024380 w 4370"/>
                                    <a:gd name="T91" fmla="*/ 1514475 h 2430"/>
                                    <a:gd name="T92" fmla="*/ 2081530 w 4370"/>
                                    <a:gd name="T93" fmla="*/ 1242695 h 2430"/>
                                    <a:gd name="T94" fmla="*/ 2110105 w 4370"/>
                                    <a:gd name="T95" fmla="*/ 1364615 h 2430"/>
                                    <a:gd name="T96" fmla="*/ 2174240 w 4370"/>
                                    <a:gd name="T97" fmla="*/ 1257300 h 2430"/>
                                    <a:gd name="T98" fmla="*/ 2202815 w 4370"/>
                                    <a:gd name="T99" fmla="*/ 1364615 h 2430"/>
                                    <a:gd name="T100" fmla="*/ 2267585 w 4370"/>
                                    <a:gd name="T101" fmla="*/ 1428750 h 2430"/>
                                    <a:gd name="T102" fmla="*/ 2296160 w 4370"/>
                                    <a:gd name="T103" fmla="*/ 1393190 h 2430"/>
                                    <a:gd name="T104" fmla="*/ 2353310 w 4370"/>
                                    <a:gd name="T105" fmla="*/ 1442720 h 2430"/>
                                    <a:gd name="T106" fmla="*/ 2381885 w 4370"/>
                                    <a:gd name="T107" fmla="*/ 1543050 h 2430"/>
                                    <a:gd name="T108" fmla="*/ 2439035 w 4370"/>
                                    <a:gd name="T109" fmla="*/ 1528445 h 2430"/>
                                    <a:gd name="T110" fmla="*/ 2474595 w 4370"/>
                                    <a:gd name="T111" fmla="*/ 1485900 h 2430"/>
                                    <a:gd name="T112" fmla="*/ 2531745 w 4370"/>
                                    <a:gd name="T113" fmla="*/ 1421765 h 2430"/>
                                    <a:gd name="T114" fmla="*/ 2560320 w 4370"/>
                                    <a:gd name="T115" fmla="*/ 1457325 h 2430"/>
                                    <a:gd name="T116" fmla="*/ 2625090 w 4370"/>
                                    <a:gd name="T117" fmla="*/ 1514475 h 2430"/>
                                    <a:gd name="T118" fmla="*/ 2653665 w 4370"/>
                                    <a:gd name="T119" fmla="*/ 1514475 h 2430"/>
                                    <a:gd name="T120" fmla="*/ 2717800 w 4370"/>
                                    <a:gd name="T121" fmla="*/ 1499870 h 2430"/>
                                    <a:gd name="T122" fmla="*/ 2746375 w 4370"/>
                                    <a:gd name="T123" fmla="*/ 1314450 h 2430"/>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 name="T180" fmla="*/ 0 60000 65536"/>
                                    <a:gd name="T181" fmla="*/ 0 60000 65536"/>
                                    <a:gd name="T182" fmla="*/ 0 60000 65536"/>
                                    <a:gd name="T183" fmla="*/ 0 60000 65536"/>
                                    <a:gd name="T184" fmla="*/ 0 60000 65536"/>
                                    <a:gd name="T185" fmla="*/ 0 60000 65536"/>
                                  </a:gdLst>
                                  <a:ahLst/>
                                  <a:cxnLst>
                                    <a:cxn ang="T124">
                                      <a:pos x="T0" y="T1"/>
                                    </a:cxn>
                                    <a:cxn ang="T125">
                                      <a:pos x="T2" y="T3"/>
                                    </a:cxn>
                                    <a:cxn ang="T126">
                                      <a:pos x="T4" y="T5"/>
                                    </a:cxn>
                                    <a:cxn ang="T127">
                                      <a:pos x="T6" y="T7"/>
                                    </a:cxn>
                                    <a:cxn ang="T128">
                                      <a:pos x="T8" y="T9"/>
                                    </a:cxn>
                                    <a:cxn ang="T129">
                                      <a:pos x="T10" y="T11"/>
                                    </a:cxn>
                                    <a:cxn ang="T130">
                                      <a:pos x="T12" y="T13"/>
                                    </a:cxn>
                                    <a:cxn ang="T131">
                                      <a:pos x="T14" y="T15"/>
                                    </a:cxn>
                                    <a:cxn ang="T132">
                                      <a:pos x="T16" y="T17"/>
                                    </a:cxn>
                                    <a:cxn ang="T133">
                                      <a:pos x="T18" y="T19"/>
                                    </a:cxn>
                                    <a:cxn ang="T134">
                                      <a:pos x="T20" y="T21"/>
                                    </a:cxn>
                                    <a:cxn ang="T135">
                                      <a:pos x="T22" y="T23"/>
                                    </a:cxn>
                                    <a:cxn ang="T136">
                                      <a:pos x="T24" y="T25"/>
                                    </a:cxn>
                                    <a:cxn ang="T137">
                                      <a:pos x="T26" y="T27"/>
                                    </a:cxn>
                                    <a:cxn ang="T138">
                                      <a:pos x="T28" y="T29"/>
                                    </a:cxn>
                                    <a:cxn ang="T139">
                                      <a:pos x="T30" y="T31"/>
                                    </a:cxn>
                                    <a:cxn ang="T140">
                                      <a:pos x="T32" y="T33"/>
                                    </a:cxn>
                                    <a:cxn ang="T141">
                                      <a:pos x="T34" y="T35"/>
                                    </a:cxn>
                                    <a:cxn ang="T142">
                                      <a:pos x="T36" y="T37"/>
                                    </a:cxn>
                                    <a:cxn ang="T143">
                                      <a:pos x="T38" y="T39"/>
                                    </a:cxn>
                                    <a:cxn ang="T144">
                                      <a:pos x="T40" y="T41"/>
                                    </a:cxn>
                                    <a:cxn ang="T145">
                                      <a:pos x="T42" y="T43"/>
                                    </a:cxn>
                                    <a:cxn ang="T146">
                                      <a:pos x="T44" y="T45"/>
                                    </a:cxn>
                                    <a:cxn ang="T147">
                                      <a:pos x="T46" y="T47"/>
                                    </a:cxn>
                                    <a:cxn ang="T148">
                                      <a:pos x="T48" y="T49"/>
                                    </a:cxn>
                                    <a:cxn ang="T149">
                                      <a:pos x="T50" y="T51"/>
                                    </a:cxn>
                                    <a:cxn ang="T150">
                                      <a:pos x="T52" y="T53"/>
                                    </a:cxn>
                                    <a:cxn ang="T151">
                                      <a:pos x="T54" y="T55"/>
                                    </a:cxn>
                                    <a:cxn ang="T152">
                                      <a:pos x="T56" y="T57"/>
                                    </a:cxn>
                                    <a:cxn ang="T153">
                                      <a:pos x="T58" y="T59"/>
                                    </a:cxn>
                                    <a:cxn ang="T154">
                                      <a:pos x="T60" y="T61"/>
                                    </a:cxn>
                                    <a:cxn ang="T155">
                                      <a:pos x="T62" y="T63"/>
                                    </a:cxn>
                                    <a:cxn ang="T156">
                                      <a:pos x="T64" y="T65"/>
                                    </a:cxn>
                                    <a:cxn ang="T157">
                                      <a:pos x="T66" y="T67"/>
                                    </a:cxn>
                                    <a:cxn ang="T158">
                                      <a:pos x="T68" y="T69"/>
                                    </a:cxn>
                                    <a:cxn ang="T159">
                                      <a:pos x="T70" y="T71"/>
                                    </a:cxn>
                                    <a:cxn ang="T160">
                                      <a:pos x="T72" y="T73"/>
                                    </a:cxn>
                                    <a:cxn ang="T161">
                                      <a:pos x="T74" y="T75"/>
                                    </a:cxn>
                                    <a:cxn ang="T162">
                                      <a:pos x="T76" y="T77"/>
                                    </a:cxn>
                                    <a:cxn ang="T163">
                                      <a:pos x="T78" y="T79"/>
                                    </a:cxn>
                                    <a:cxn ang="T164">
                                      <a:pos x="T80" y="T81"/>
                                    </a:cxn>
                                    <a:cxn ang="T165">
                                      <a:pos x="T82" y="T83"/>
                                    </a:cxn>
                                    <a:cxn ang="T166">
                                      <a:pos x="T84" y="T85"/>
                                    </a:cxn>
                                    <a:cxn ang="T167">
                                      <a:pos x="T86" y="T87"/>
                                    </a:cxn>
                                    <a:cxn ang="T168">
                                      <a:pos x="T88" y="T89"/>
                                    </a:cxn>
                                    <a:cxn ang="T169">
                                      <a:pos x="T90" y="T91"/>
                                    </a:cxn>
                                    <a:cxn ang="T170">
                                      <a:pos x="T92" y="T93"/>
                                    </a:cxn>
                                    <a:cxn ang="T171">
                                      <a:pos x="T94" y="T95"/>
                                    </a:cxn>
                                    <a:cxn ang="T172">
                                      <a:pos x="T96" y="T97"/>
                                    </a:cxn>
                                    <a:cxn ang="T173">
                                      <a:pos x="T98" y="T99"/>
                                    </a:cxn>
                                    <a:cxn ang="T174">
                                      <a:pos x="T100" y="T101"/>
                                    </a:cxn>
                                    <a:cxn ang="T175">
                                      <a:pos x="T102" y="T103"/>
                                    </a:cxn>
                                    <a:cxn ang="T176">
                                      <a:pos x="T104" y="T105"/>
                                    </a:cxn>
                                    <a:cxn ang="T177">
                                      <a:pos x="T106" y="T107"/>
                                    </a:cxn>
                                    <a:cxn ang="T178">
                                      <a:pos x="T108" y="T109"/>
                                    </a:cxn>
                                    <a:cxn ang="T179">
                                      <a:pos x="T110" y="T111"/>
                                    </a:cxn>
                                    <a:cxn ang="T180">
                                      <a:pos x="T112" y="T113"/>
                                    </a:cxn>
                                    <a:cxn ang="T181">
                                      <a:pos x="T114" y="T115"/>
                                    </a:cxn>
                                    <a:cxn ang="T182">
                                      <a:pos x="T116" y="T117"/>
                                    </a:cxn>
                                    <a:cxn ang="T183">
                                      <a:pos x="T118" y="T119"/>
                                    </a:cxn>
                                    <a:cxn ang="T184">
                                      <a:pos x="T120" y="T121"/>
                                    </a:cxn>
                                    <a:cxn ang="T185">
                                      <a:pos x="T122" y="T123"/>
                                    </a:cxn>
                                  </a:cxnLst>
                                  <a:rect l="0" t="0" r="r" b="b"/>
                                  <a:pathLst>
                                    <a:path w="4370" h="2430">
                                      <a:moveTo>
                                        <a:pt x="0" y="168"/>
                                      </a:moveTo>
                                      <a:lnTo>
                                        <a:pt x="0" y="135"/>
                                      </a:lnTo>
                                      <a:lnTo>
                                        <a:pt x="34" y="135"/>
                                      </a:lnTo>
                                      <a:lnTo>
                                        <a:pt x="34" y="67"/>
                                      </a:lnTo>
                                      <a:lnTo>
                                        <a:pt x="79" y="67"/>
                                      </a:lnTo>
                                      <a:lnTo>
                                        <a:pt x="79" y="22"/>
                                      </a:lnTo>
                                      <a:lnTo>
                                        <a:pt x="124" y="22"/>
                                      </a:lnTo>
                                      <a:lnTo>
                                        <a:pt x="124" y="0"/>
                                      </a:lnTo>
                                      <a:lnTo>
                                        <a:pt x="169" y="0"/>
                                      </a:lnTo>
                                      <a:lnTo>
                                        <a:pt x="169" y="11"/>
                                      </a:lnTo>
                                      <a:lnTo>
                                        <a:pt x="214" y="11"/>
                                      </a:lnTo>
                                      <a:lnTo>
                                        <a:pt x="214" y="438"/>
                                      </a:lnTo>
                                      <a:lnTo>
                                        <a:pt x="270" y="438"/>
                                      </a:lnTo>
                                      <a:lnTo>
                                        <a:pt x="270" y="416"/>
                                      </a:lnTo>
                                      <a:lnTo>
                                        <a:pt x="315" y="416"/>
                                      </a:lnTo>
                                      <a:lnTo>
                                        <a:pt x="315" y="393"/>
                                      </a:lnTo>
                                      <a:lnTo>
                                        <a:pt x="360" y="393"/>
                                      </a:lnTo>
                                      <a:lnTo>
                                        <a:pt x="360" y="371"/>
                                      </a:lnTo>
                                      <a:lnTo>
                                        <a:pt x="417" y="371"/>
                                      </a:lnTo>
                                      <a:lnTo>
                                        <a:pt x="417" y="348"/>
                                      </a:lnTo>
                                      <a:lnTo>
                                        <a:pt x="462" y="348"/>
                                      </a:lnTo>
                                      <a:lnTo>
                                        <a:pt x="462" y="270"/>
                                      </a:lnTo>
                                      <a:lnTo>
                                        <a:pt x="507" y="270"/>
                                      </a:lnTo>
                                      <a:lnTo>
                                        <a:pt x="552" y="270"/>
                                      </a:lnTo>
                                      <a:lnTo>
                                        <a:pt x="552" y="168"/>
                                      </a:lnTo>
                                      <a:lnTo>
                                        <a:pt x="597" y="168"/>
                                      </a:lnTo>
                                      <a:lnTo>
                                        <a:pt x="597" y="101"/>
                                      </a:lnTo>
                                      <a:lnTo>
                                        <a:pt x="642" y="101"/>
                                      </a:lnTo>
                                      <a:lnTo>
                                        <a:pt x="642" y="168"/>
                                      </a:lnTo>
                                      <a:lnTo>
                                        <a:pt x="687" y="168"/>
                                      </a:lnTo>
                                      <a:lnTo>
                                        <a:pt x="687" y="225"/>
                                      </a:lnTo>
                                      <a:lnTo>
                                        <a:pt x="732" y="225"/>
                                      </a:lnTo>
                                      <a:lnTo>
                                        <a:pt x="732" y="371"/>
                                      </a:lnTo>
                                      <a:lnTo>
                                        <a:pt x="777" y="371"/>
                                      </a:lnTo>
                                      <a:lnTo>
                                        <a:pt x="822" y="371"/>
                                      </a:lnTo>
                                      <a:lnTo>
                                        <a:pt x="822" y="225"/>
                                      </a:lnTo>
                                      <a:lnTo>
                                        <a:pt x="879" y="225"/>
                                      </a:lnTo>
                                      <a:lnTo>
                                        <a:pt x="879" y="393"/>
                                      </a:lnTo>
                                      <a:lnTo>
                                        <a:pt x="935" y="393"/>
                                      </a:lnTo>
                                      <a:lnTo>
                                        <a:pt x="935" y="472"/>
                                      </a:lnTo>
                                      <a:lnTo>
                                        <a:pt x="980" y="472"/>
                                      </a:lnTo>
                                      <a:lnTo>
                                        <a:pt x="980" y="495"/>
                                      </a:lnTo>
                                      <a:lnTo>
                                        <a:pt x="1025" y="495"/>
                                      </a:lnTo>
                                      <a:lnTo>
                                        <a:pt x="1025" y="528"/>
                                      </a:lnTo>
                                      <a:lnTo>
                                        <a:pt x="1070" y="528"/>
                                      </a:lnTo>
                                      <a:lnTo>
                                        <a:pt x="1115" y="528"/>
                                      </a:lnTo>
                                      <a:lnTo>
                                        <a:pt x="1115" y="382"/>
                                      </a:lnTo>
                                      <a:lnTo>
                                        <a:pt x="1160" y="382"/>
                                      </a:lnTo>
                                      <a:lnTo>
                                        <a:pt x="1160" y="506"/>
                                      </a:lnTo>
                                      <a:lnTo>
                                        <a:pt x="1205" y="506"/>
                                      </a:lnTo>
                                      <a:lnTo>
                                        <a:pt x="1205" y="742"/>
                                      </a:lnTo>
                                      <a:lnTo>
                                        <a:pt x="1250" y="742"/>
                                      </a:lnTo>
                                      <a:lnTo>
                                        <a:pt x="1250" y="720"/>
                                      </a:lnTo>
                                      <a:lnTo>
                                        <a:pt x="1295" y="720"/>
                                      </a:lnTo>
                                      <a:lnTo>
                                        <a:pt x="1295" y="528"/>
                                      </a:lnTo>
                                      <a:lnTo>
                                        <a:pt x="1352" y="528"/>
                                      </a:lnTo>
                                      <a:lnTo>
                                        <a:pt x="1352" y="551"/>
                                      </a:lnTo>
                                      <a:lnTo>
                                        <a:pt x="1397" y="551"/>
                                      </a:lnTo>
                                      <a:lnTo>
                                        <a:pt x="1397" y="731"/>
                                      </a:lnTo>
                                      <a:lnTo>
                                        <a:pt x="1442" y="731"/>
                                      </a:lnTo>
                                      <a:lnTo>
                                        <a:pt x="1442" y="843"/>
                                      </a:lnTo>
                                      <a:lnTo>
                                        <a:pt x="1487" y="843"/>
                                      </a:lnTo>
                                      <a:lnTo>
                                        <a:pt x="1487" y="866"/>
                                      </a:lnTo>
                                      <a:lnTo>
                                        <a:pt x="1532" y="866"/>
                                      </a:lnTo>
                                      <a:lnTo>
                                        <a:pt x="1532" y="675"/>
                                      </a:lnTo>
                                      <a:lnTo>
                                        <a:pt x="1588" y="675"/>
                                      </a:lnTo>
                                      <a:lnTo>
                                        <a:pt x="1588" y="821"/>
                                      </a:lnTo>
                                      <a:lnTo>
                                        <a:pt x="1633" y="821"/>
                                      </a:lnTo>
                                      <a:lnTo>
                                        <a:pt x="1633" y="1046"/>
                                      </a:lnTo>
                                      <a:lnTo>
                                        <a:pt x="1678" y="1046"/>
                                      </a:lnTo>
                                      <a:lnTo>
                                        <a:pt x="1678" y="922"/>
                                      </a:lnTo>
                                      <a:lnTo>
                                        <a:pt x="1735" y="922"/>
                                      </a:lnTo>
                                      <a:lnTo>
                                        <a:pt x="1735" y="686"/>
                                      </a:lnTo>
                                      <a:lnTo>
                                        <a:pt x="1780" y="686"/>
                                      </a:lnTo>
                                      <a:lnTo>
                                        <a:pt x="1780" y="1136"/>
                                      </a:lnTo>
                                      <a:lnTo>
                                        <a:pt x="1825" y="1136"/>
                                      </a:lnTo>
                                      <a:lnTo>
                                        <a:pt x="1825" y="1226"/>
                                      </a:lnTo>
                                      <a:lnTo>
                                        <a:pt x="1870" y="1226"/>
                                      </a:lnTo>
                                      <a:lnTo>
                                        <a:pt x="1870" y="1361"/>
                                      </a:lnTo>
                                      <a:lnTo>
                                        <a:pt x="1915" y="1361"/>
                                      </a:lnTo>
                                      <a:lnTo>
                                        <a:pt x="1915" y="1237"/>
                                      </a:lnTo>
                                      <a:lnTo>
                                        <a:pt x="1960" y="1237"/>
                                      </a:lnTo>
                                      <a:lnTo>
                                        <a:pt x="1960" y="1215"/>
                                      </a:lnTo>
                                      <a:lnTo>
                                        <a:pt x="2005" y="1215"/>
                                      </a:lnTo>
                                      <a:lnTo>
                                        <a:pt x="2005" y="1113"/>
                                      </a:lnTo>
                                      <a:lnTo>
                                        <a:pt x="2050" y="1113"/>
                                      </a:lnTo>
                                      <a:lnTo>
                                        <a:pt x="2050" y="731"/>
                                      </a:lnTo>
                                      <a:lnTo>
                                        <a:pt x="2106" y="731"/>
                                      </a:lnTo>
                                      <a:lnTo>
                                        <a:pt x="2106" y="652"/>
                                      </a:lnTo>
                                      <a:lnTo>
                                        <a:pt x="2151" y="652"/>
                                      </a:lnTo>
                                      <a:lnTo>
                                        <a:pt x="2151" y="922"/>
                                      </a:lnTo>
                                      <a:lnTo>
                                        <a:pt x="2196" y="922"/>
                                      </a:lnTo>
                                      <a:lnTo>
                                        <a:pt x="2196" y="1282"/>
                                      </a:lnTo>
                                      <a:lnTo>
                                        <a:pt x="2253" y="1282"/>
                                      </a:lnTo>
                                      <a:lnTo>
                                        <a:pt x="2253" y="1440"/>
                                      </a:lnTo>
                                      <a:lnTo>
                                        <a:pt x="2298" y="1440"/>
                                      </a:lnTo>
                                      <a:lnTo>
                                        <a:pt x="2298" y="1125"/>
                                      </a:lnTo>
                                      <a:lnTo>
                                        <a:pt x="2343" y="1125"/>
                                      </a:lnTo>
                                      <a:lnTo>
                                        <a:pt x="2343" y="1215"/>
                                      </a:lnTo>
                                      <a:lnTo>
                                        <a:pt x="2388" y="1215"/>
                                      </a:lnTo>
                                      <a:lnTo>
                                        <a:pt x="2388" y="1282"/>
                                      </a:lnTo>
                                      <a:lnTo>
                                        <a:pt x="2433" y="1282"/>
                                      </a:lnTo>
                                      <a:lnTo>
                                        <a:pt x="2433" y="1203"/>
                                      </a:lnTo>
                                      <a:lnTo>
                                        <a:pt x="2478" y="1203"/>
                                      </a:lnTo>
                                      <a:lnTo>
                                        <a:pt x="2478" y="1215"/>
                                      </a:lnTo>
                                      <a:lnTo>
                                        <a:pt x="2523" y="1215"/>
                                      </a:lnTo>
                                      <a:lnTo>
                                        <a:pt x="2523" y="1046"/>
                                      </a:lnTo>
                                      <a:lnTo>
                                        <a:pt x="2568" y="1046"/>
                                      </a:lnTo>
                                      <a:lnTo>
                                        <a:pt x="2568" y="1271"/>
                                      </a:lnTo>
                                      <a:lnTo>
                                        <a:pt x="2613" y="1271"/>
                                      </a:lnTo>
                                      <a:lnTo>
                                        <a:pt x="2613" y="1125"/>
                                      </a:lnTo>
                                      <a:lnTo>
                                        <a:pt x="2658" y="1125"/>
                                      </a:lnTo>
                                      <a:lnTo>
                                        <a:pt x="2658" y="1282"/>
                                      </a:lnTo>
                                      <a:lnTo>
                                        <a:pt x="2715" y="1282"/>
                                      </a:lnTo>
                                      <a:lnTo>
                                        <a:pt x="2715" y="1384"/>
                                      </a:lnTo>
                                      <a:lnTo>
                                        <a:pt x="2760" y="1384"/>
                                      </a:lnTo>
                                      <a:lnTo>
                                        <a:pt x="2760" y="1496"/>
                                      </a:lnTo>
                                      <a:lnTo>
                                        <a:pt x="2816" y="1496"/>
                                      </a:lnTo>
                                      <a:lnTo>
                                        <a:pt x="2816" y="1631"/>
                                      </a:lnTo>
                                      <a:lnTo>
                                        <a:pt x="2861" y="1631"/>
                                      </a:lnTo>
                                      <a:lnTo>
                                        <a:pt x="2917" y="1631"/>
                                      </a:lnTo>
                                      <a:lnTo>
                                        <a:pt x="2917" y="1609"/>
                                      </a:lnTo>
                                      <a:lnTo>
                                        <a:pt x="2962" y="1609"/>
                                      </a:lnTo>
                                      <a:lnTo>
                                        <a:pt x="2962" y="1665"/>
                                      </a:lnTo>
                                      <a:lnTo>
                                        <a:pt x="3007" y="1665"/>
                                      </a:lnTo>
                                      <a:lnTo>
                                        <a:pt x="3007" y="1744"/>
                                      </a:lnTo>
                                      <a:lnTo>
                                        <a:pt x="3052" y="1744"/>
                                      </a:lnTo>
                                      <a:lnTo>
                                        <a:pt x="3052" y="1912"/>
                                      </a:lnTo>
                                      <a:lnTo>
                                        <a:pt x="3097" y="1912"/>
                                      </a:lnTo>
                                      <a:lnTo>
                                        <a:pt x="3097" y="2047"/>
                                      </a:lnTo>
                                      <a:lnTo>
                                        <a:pt x="3143" y="2047"/>
                                      </a:lnTo>
                                      <a:lnTo>
                                        <a:pt x="3143" y="2374"/>
                                      </a:lnTo>
                                      <a:lnTo>
                                        <a:pt x="3188" y="2374"/>
                                      </a:lnTo>
                                      <a:lnTo>
                                        <a:pt x="3188" y="2385"/>
                                      </a:lnTo>
                                      <a:lnTo>
                                        <a:pt x="3233" y="2385"/>
                                      </a:lnTo>
                                      <a:lnTo>
                                        <a:pt x="3233" y="1957"/>
                                      </a:lnTo>
                                      <a:lnTo>
                                        <a:pt x="3278" y="1957"/>
                                      </a:lnTo>
                                      <a:lnTo>
                                        <a:pt x="3278" y="2182"/>
                                      </a:lnTo>
                                      <a:lnTo>
                                        <a:pt x="3323" y="2182"/>
                                      </a:lnTo>
                                      <a:lnTo>
                                        <a:pt x="3323" y="2149"/>
                                      </a:lnTo>
                                      <a:lnTo>
                                        <a:pt x="3368" y="2149"/>
                                      </a:lnTo>
                                      <a:lnTo>
                                        <a:pt x="3368" y="1980"/>
                                      </a:lnTo>
                                      <a:lnTo>
                                        <a:pt x="3424" y="1980"/>
                                      </a:lnTo>
                                      <a:lnTo>
                                        <a:pt x="3424" y="2351"/>
                                      </a:lnTo>
                                      <a:lnTo>
                                        <a:pt x="3469" y="2351"/>
                                      </a:lnTo>
                                      <a:lnTo>
                                        <a:pt x="3469" y="2149"/>
                                      </a:lnTo>
                                      <a:lnTo>
                                        <a:pt x="3514" y="2149"/>
                                      </a:lnTo>
                                      <a:lnTo>
                                        <a:pt x="3514" y="2250"/>
                                      </a:lnTo>
                                      <a:lnTo>
                                        <a:pt x="3571" y="2250"/>
                                      </a:lnTo>
                                      <a:lnTo>
                                        <a:pt x="3571" y="2205"/>
                                      </a:lnTo>
                                      <a:lnTo>
                                        <a:pt x="3616" y="2205"/>
                                      </a:lnTo>
                                      <a:lnTo>
                                        <a:pt x="3616" y="2194"/>
                                      </a:lnTo>
                                      <a:lnTo>
                                        <a:pt x="3661" y="2194"/>
                                      </a:lnTo>
                                      <a:lnTo>
                                        <a:pt x="3661" y="2272"/>
                                      </a:lnTo>
                                      <a:lnTo>
                                        <a:pt x="3706" y="2272"/>
                                      </a:lnTo>
                                      <a:lnTo>
                                        <a:pt x="3706" y="2419"/>
                                      </a:lnTo>
                                      <a:lnTo>
                                        <a:pt x="3751" y="2419"/>
                                      </a:lnTo>
                                      <a:lnTo>
                                        <a:pt x="3751" y="2430"/>
                                      </a:lnTo>
                                      <a:lnTo>
                                        <a:pt x="3796" y="2430"/>
                                      </a:lnTo>
                                      <a:lnTo>
                                        <a:pt x="3796" y="2407"/>
                                      </a:lnTo>
                                      <a:lnTo>
                                        <a:pt x="3841" y="2407"/>
                                      </a:lnTo>
                                      <a:lnTo>
                                        <a:pt x="3841" y="2295"/>
                                      </a:lnTo>
                                      <a:lnTo>
                                        <a:pt x="3897" y="2295"/>
                                      </a:lnTo>
                                      <a:lnTo>
                                        <a:pt x="3897" y="2340"/>
                                      </a:lnTo>
                                      <a:lnTo>
                                        <a:pt x="3942" y="2340"/>
                                      </a:lnTo>
                                      <a:lnTo>
                                        <a:pt x="3942" y="2239"/>
                                      </a:lnTo>
                                      <a:lnTo>
                                        <a:pt x="3987" y="2239"/>
                                      </a:lnTo>
                                      <a:lnTo>
                                        <a:pt x="3987" y="2216"/>
                                      </a:lnTo>
                                      <a:lnTo>
                                        <a:pt x="4032" y="2216"/>
                                      </a:lnTo>
                                      <a:lnTo>
                                        <a:pt x="4032" y="2295"/>
                                      </a:lnTo>
                                      <a:lnTo>
                                        <a:pt x="4089" y="2295"/>
                                      </a:lnTo>
                                      <a:lnTo>
                                        <a:pt x="4089" y="2385"/>
                                      </a:lnTo>
                                      <a:lnTo>
                                        <a:pt x="4134" y="2385"/>
                                      </a:lnTo>
                                      <a:lnTo>
                                        <a:pt x="4134" y="2362"/>
                                      </a:lnTo>
                                      <a:lnTo>
                                        <a:pt x="4179" y="2362"/>
                                      </a:lnTo>
                                      <a:lnTo>
                                        <a:pt x="4179" y="2385"/>
                                      </a:lnTo>
                                      <a:lnTo>
                                        <a:pt x="4235" y="2385"/>
                                      </a:lnTo>
                                      <a:lnTo>
                                        <a:pt x="4235" y="2362"/>
                                      </a:lnTo>
                                      <a:lnTo>
                                        <a:pt x="4280" y="2362"/>
                                      </a:lnTo>
                                      <a:lnTo>
                                        <a:pt x="4280" y="2216"/>
                                      </a:lnTo>
                                      <a:lnTo>
                                        <a:pt x="4325" y="2216"/>
                                      </a:lnTo>
                                      <a:lnTo>
                                        <a:pt x="4325" y="2070"/>
                                      </a:lnTo>
                                      <a:lnTo>
                                        <a:pt x="4370" y="2070"/>
                                      </a:lnTo>
                                      <a:lnTo>
                                        <a:pt x="4370" y="2092"/>
                                      </a:lnTo>
                                    </a:path>
                                  </a:pathLst>
                                </a:custGeom>
                                <a:noFill/>
                                <a:ln w="6985">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61" name="Freeform 731"/>
                              <wps:cNvSpPr>
                                <a:spLocks/>
                              </wps:cNvSpPr>
                              <wps:spPr bwMode="auto">
                                <a:xfrm>
                                  <a:off x="0" y="407007"/>
                                  <a:ext cx="2774928" cy="1586226"/>
                                </a:xfrm>
                                <a:custGeom>
                                  <a:avLst/>
                                  <a:gdLst>
                                    <a:gd name="T0" fmla="*/ 21590 w 4370"/>
                                    <a:gd name="T1" fmla="*/ 93345 h 2498"/>
                                    <a:gd name="T2" fmla="*/ 50165 w 4370"/>
                                    <a:gd name="T3" fmla="*/ 43180 h 2498"/>
                                    <a:gd name="T4" fmla="*/ 107315 w 4370"/>
                                    <a:gd name="T5" fmla="*/ 21590 h 2498"/>
                                    <a:gd name="T6" fmla="*/ 135890 w 4370"/>
                                    <a:gd name="T7" fmla="*/ 214630 h 2498"/>
                                    <a:gd name="T8" fmla="*/ 200025 w 4370"/>
                                    <a:gd name="T9" fmla="*/ 200025 h 2498"/>
                                    <a:gd name="T10" fmla="*/ 228600 w 4370"/>
                                    <a:gd name="T11" fmla="*/ 142875 h 2498"/>
                                    <a:gd name="T12" fmla="*/ 293370 w 4370"/>
                                    <a:gd name="T13" fmla="*/ 128905 h 2498"/>
                                    <a:gd name="T14" fmla="*/ 321945 w 4370"/>
                                    <a:gd name="T15" fmla="*/ 107315 h 2498"/>
                                    <a:gd name="T16" fmla="*/ 379095 w 4370"/>
                                    <a:gd name="T17" fmla="*/ 43180 h 2498"/>
                                    <a:gd name="T18" fmla="*/ 407670 w 4370"/>
                                    <a:gd name="T19" fmla="*/ 50165 h 2498"/>
                                    <a:gd name="T20" fmla="*/ 464820 w 4370"/>
                                    <a:gd name="T21" fmla="*/ 93345 h 2498"/>
                                    <a:gd name="T22" fmla="*/ 493395 w 4370"/>
                                    <a:gd name="T23" fmla="*/ 164465 h 2498"/>
                                    <a:gd name="T24" fmla="*/ 558165 w 4370"/>
                                    <a:gd name="T25" fmla="*/ 57150 h 2498"/>
                                    <a:gd name="T26" fmla="*/ 593725 w 4370"/>
                                    <a:gd name="T27" fmla="*/ 250190 h 2498"/>
                                    <a:gd name="T28" fmla="*/ 650875 w 4370"/>
                                    <a:gd name="T29" fmla="*/ 293370 h 2498"/>
                                    <a:gd name="T30" fmla="*/ 679450 w 4370"/>
                                    <a:gd name="T31" fmla="*/ 236220 h 2498"/>
                                    <a:gd name="T32" fmla="*/ 736600 w 4370"/>
                                    <a:gd name="T33" fmla="*/ 121920 h 2498"/>
                                    <a:gd name="T34" fmla="*/ 765175 w 4370"/>
                                    <a:gd name="T35" fmla="*/ 400050 h 2498"/>
                                    <a:gd name="T36" fmla="*/ 822325 w 4370"/>
                                    <a:gd name="T37" fmla="*/ 386080 h 2498"/>
                                    <a:gd name="T38" fmla="*/ 858520 w 4370"/>
                                    <a:gd name="T39" fmla="*/ 314325 h 2498"/>
                                    <a:gd name="T40" fmla="*/ 915670 w 4370"/>
                                    <a:gd name="T41" fmla="*/ 443230 h 2498"/>
                                    <a:gd name="T42" fmla="*/ 944245 w 4370"/>
                                    <a:gd name="T43" fmla="*/ 528955 h 2498"/>
                                    <a:gd name="T44" fmla="*/ 1008380 w 4370"/>
                                    <a:gd name="T45" fmla="*/ 421640 h 2498"/>
                                    <a:gd name="T46" fmla="*/ 1036955 w 4370"/>
                                    <a:gd name="T47" fmla="*/ 607695 h 2498"/>
                                    <a:gd name="T48" fmla="*/ 1101725 w 4370"/>
                                    <a:gd name="T49" fmla="*/ 528955 h 2498"/>
                                    <a:gd name="T50" fmla="*/ 1130300 w 4370"/>
                                    <a:gd name="T51" fmla="*/ 671830 h 2498"/>
                                    <a:gd name="T52" fmla="*/ 1187450 w 4370"/>
                                    <a:gd name="T53" fmla="*/ 735965 h 2498"/>
                                    <a:gd name="T54" fmla="*/ 1216025 w 4370"/>
                                    <a:gd name="T55" fmla="*/ 742950 h 2498"/>
                                    <a:gd name="T56" fmla="*/ 1273175 w 4370"/>
                                    <a:gd name="T57" fmla="*/ 764540 h 2498"/>
                                    <a:gd name="T58" fmla="*/ 1301750 w 4370"/>
                                    <a:gd name="T59" fmla="*/ 450215 h 2498"/>
                                    <a:gd name="T60" fmla="*/ 1365885 w 4370"/>
                                    <a:gd name="T61" fmla="*/ 414655 h 2498"/>
                                    <a:gd name="T62" fmla="*/ 1394460 w 4370"/>
                                    <a:gd name="T63" fmla="*/ 742950 h 2498"/>
                                    <a:gd name="T64" fmla="*/ 1459230 w 4370"/>
                                    <a:gd name="T65" fmla="*/ 814705 h 2498"/>
                                    <a:gd name="T66" fmla="*/ 1487805 w 4370"/>
                                    <a:gd name="T67" fmla="*/ 864870 h 2498"/>
                                    <a:gd name="T68" fmla="*/ 1544955 w 4370"/>
                                    <a:gd name="T69" fmla="*/ 922020 h 2498"/>
                                    <a:gd name="T70" fmla="*/ 1573530 w 4370"/>
                                    <a:gd name="T71" fmla="*/ 685800 h 2498"/>
                                    <a:gd name="T72" fmla="*/ 1630680 w 4370"/>
                                    <a:gd name="T73" fmla="*/ 700405 h 2498"/>
                                    <a:gd name="T74" fmla="*/ 1659255 w 4370"/>
                                    <a:gd name="T75" fmla="*/ 728980 h 2498"/>
                                    <a:gd name="T76" fmla="*/ 1724025 w 4370"/>
                                    <a:gd name="T77" fmla="*/ 814705 h 2498"/>
                                    <a:gd name="T78" fmla="*/ 1752600 w 4370"/>
                                    <a:gd name="T79" fmla="*/ 922020 h 2498"/>
                                    <a:gd name="T80" fmla="*/ 1816735 w 4370"/>
                                    <a:gd name="T81" fmla="*/ 1007745 h 2498"/>
                                    <a:gd name="T82" fmla="*/ 1852295 w 4370"/>
                                    <a:gd name="T83" fmla="*/ 1021715 h 2498"/>
                                    <a:gd name="T84" fmla="*/ 1909445 w 4370"/>
                                    <a:gd name="T85" fmla="*/ 1021715 h 2498"/>
                                    <a:gd name="T86" fmla="*/ 1938020 w 4370"/>
                                    <a:gd name="T87" fmla="*/ 1207770 h 2498"/>
                                    <a:gd name="T88" fmla="*/ 1995805 w 4370"/>
                                    <a:gd name="T89" fmla="*/ 1214755 h 2498"/>
                                    <a:gd name="T90" fmla="*/ 2024380 w 4370"/>
                                    <a:gd name="T91" fmla="*/ 1357630 h 2498"/>
                                    <a:gd name="T92" fmla="*/ 2081530 w 4370"/>
                                    <a:gd name="T93" fmla="*/ 1243330 h 2498"/>
                                    <a:gd name="T94" fmla="*/ 2110105 w 4370"/>
                                    <a:gd name="T95" fmla="*/ 1207770 h 2498"/>
                                    <a:gd name="T96" fmla="*/ 2174240 w 4370"/>
                                    <a:gd name="T97" fmla="*/ 1078865 h 2498"/>
                                    <a:gd name="T98" fmla="*/ 2202815 w 4370"/>
                                    <a:gd name="T99" fmla="*/ 1271905 h 2498"/>
                                    <a:gd name="T100" fmla="*/ 2267585 w 4370"/>
                                    <a:gd name="T101" fmla="*/ 1300480 h 2498"/>
                                    <a:gd name="T102" fmla="*/ 2296160 w 4370"/>
                                    <a:gd name="T103" fmla="*/ 1257935 h 2498"/>
                                    <a:gd name="T104" fmla="*/ 2353310 w 4370"/>
                                    <a:gd name="T105" fmla="*/ 1364615 h 2498"/>
                                    <a:gd name="T106" fmla="*/ 2381885 w 4370"/>
                                    <a:gd name="T107" fmla="*/ 1493520 h 2498"/>
                                    <a:gd name="T108" fmla="*/ 2439035 w 4370"/>
                                    <a:gd name="T109" fmla="*/ 1471930 h 2498"/>
                                    <a:gd name="T110" fmla="*/ 2474595 w 4370"/>
                                    <a:gd name="T111" fmla="*/ 1350645 h 2498"/>
                                    <a:gd name="T112" fmla="*/ 2531745 w 4370"/>
                                    <a:gd name="T113" fmla="*/ 1372235 h 2498"/>
                                    <a:gd name="T114" fmla="*/ 2560320 w 4370"/>
                                    <a:gd name="T115" fmla="*/ 1414780 h 2498"/>
                                    <a:gd name="T116" fmla="*/ 2625090 w 4370"/>
                                    <a:gd name="T117" fmla="*/ 1400810 h 2498"/>
                                    <a:gd name="T118" fmla="*/ 2653665 w 4370"/>
                                    <a:gd name="T119" fmla="*/ 1543685 h 2498"/>
                                    <a:gd name="T120" fmla="*/ 2717800 w 4370"/>
                                    <a:gd name="T121" fmla="*/ 1579245 h 2498"/>
                                    <a:gd name="T122" fmla="*/ 2746375 w 4370"/>
                                    <a:gd name="T123" fmla="*/ 1300480 h 2498"/>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 name="T180" fmla="*/ 0 60000 65536"/>
                                    <a:gd name="T181" fmla="*/ 0 60000 65536"/>
                                    <a:gd name="T182" fmla="*/ 0 60000 65536"/>
                                    <a:gd name="T183" fmla="*/ 0 60000 65536"/>
                                    <a:gd name="T184" fmla="*/ 0 60000 65536"/>
                                    <a:gd name="T185" fmla="*/ 0 60000 65536"/>
                                  </a:gdLst>
                                  <a:ahLst/>
                                  <a:cxnLst>
                                    <a:cxn ang="T124">
                                      <a:pos x="T0" y="T1"/>
                                    </a:cxn>
                                    <a:cxn ang="T125">
                                      <a:pos x="T2" y="T3"/>
                                    </a:cxn>
                                    <a:cxn ang="T126">
                                      <a:pos x="T4" y="T5"/>
                                    </a:cxn>
                                    <a:cxn ang="T127">
                                      <a:pos x="T6" y="T7"/>
                                    </a:cxn>
                                    <a:cxn ang="T128">
                                      <a:pos x="T8" y="T9"/>
                                    </a:cxn>
                                    <a:cxn ang="T129">
                                      <a:pos x="T10" y="T11"/>
                                    </a:cxn>
                                    <a:cxn ang="T130">
                                      <a:pos x="T12" y="T13"/>
                                    </a:cxn>
                                    <a:cxn ang="T131">
                                      <a:pos x="T14" y="T15"/>
                                    </a:cxn>
                                    <a:cxn ang="T132">
                                      <a:pos x="T16" y="T17"/>
                                    </a:cxn>
                                    <a:cxn ang="T133">
                                      <a:pos x="T18" y="T19"/>
                                    </a:cxn>
                                    <a:cxn ang="T134">
                                      <a:pos x="T20" y="T21"/>
                                    </a:cxn>
                                    <a:cxn ang="T135">
                                      <a:pos x="T22" y="T23"/>
                                    </a:cxn>
                                    <a:cxn ang="T136">
                                      <a:pos x="T24" y="T25"/>
                                    </a:cxn>
                                    <a:cxn ang="T137">
                                      <a:pos x="T26" y="T27"/>
                                    </a:cxn>
                                    <a:cxn ang="T138">
                                      <a:pos x="T28" y="T29"/>
                                    </a:cxn>
                                    <a:cxn ang="T139">
                                      <a:pos x="T30" y="T31"/>
                                    </a:cxn>
                                    <a:cxn ang="T140">
                                      <a:pos x="T32" y="T33"/>
                                    </a:cxn>
                                    <a:cxn ang="T141">
                                      <a:pos x="T34" y="T35"/>
                                    </a:cxn>
                                    <a:cxn ang="T142">
                                      <a:pos x="T36" y="T37"/>
                                    </a:cxn>
                                    <a:cxn ang="T143">
                                      <a:pos x="T38" y="T39"/>
                                    </a:cxn>
                                    <a:cxn ang="T144">
                                      <a:pos x="T40" y="T41"/>
                                    </a:cxn>
                                    <a:cxn ang="T145">
                                      <a:pos x="T42" y="T43"/>
                                    </a:cxn>
                                    <a:cxn ang="T146">
                                      <a:pos x="T44" y="T45"/>
                                    </a:cxn>
                                    <a:cxn ang="T147">
                                      <a:pos x="T46" y="T47"/>
                                    </a:cxn>
                                    <a:cxn ang="T148">
                                      <a:pos x="T48" y="T49"/>
                                    </a:cxn>
                                    <a:cxn ang="T149">
                                      <a:pos x="T50" y="T51"/>
                                    </a:cxn>
                                    <a:cxn ang="T150">
                                      <a:pos x="T52" y="T53"/>
                                    </a:cxn>
                                    <a:cxn ang="T151">
                                      <a:pos x="T54" y="T55"/>
                                    </a:cxn>
                                    <a:cxn ang="T152">
                                      <a:pos x="T56" y="T57"/>
                                    </a:cxn>
                                    <a:cxn ang="T153">
                                      <a:pos x="T58" y="T59"/>
                                    </a:cxn>
                                    <a:cxn ang="T154">
                                      <a:pos x="T60" y="T61"/>
                                    </a:cxn>
                                    <a:cxn ang="T155">
                                      <a:pos x="T62" y="T63"/>
                                    </a:cxn>
                                    <a:cxn ang="T156">
                                      <a:pos x="T64" y="T65"/>
                                    </a:cxn>
                                    <a:cxn ang="T157">
                                      <a:pos x="T66" y="T67"/>
                                    </a:cxn>
                                    <a:cxn ang="T158">
                                      <a:pos x="T68" y="T69"/>
                                    </a:cxn>
                                    <a:cxn ang="T159">
                                      <a:pos x="T70" y="T71"/>
                                    </a:cxn>
                                    <a:cxn ang="T160">
                                      <a:pos x="T72" y="T73"/>
                                    </a:cxn>
                                    <a:cxn ang="T161">
                                      <a:pos x="T74" y="T75"/>
                                    </a:cxn>
                                    <a:cxn ang="T162">
                                      <a:pos x="T76" y="T77"/>
                                    </a:cxn>
                                    <a:cxn ang="T163">
                                      <a:pos x="T78" y="T79"/>
                                    </a:cxn>
                                    <a:cxn ang="T164">
                                      <a:pos x="T80" y="T81"/>
                                    </a:cxn>
                                    <a:cxn ang="T165">
                                      <a:pos x="T82" y="T83"/>
                                    </a:cxn>
                                    <a:cxn ang="T166">
                                      <a:pos x="T84" y="T85"/>
                                    </a:cxn>
                                    <a:cxn ang="T167">
                                      <a:pos x="T86" y="T87"/>
                                    </a:cxn>
                                    <a:cxn ang="T168">
                                      <a:pos x="T88" y="T89"/>
                                    </a:cxn>
                                    <a:cxn ang="T169">
                                      <a:pos x="T90" y="T91"/>
                                    </a:cxn>
                                    <a:cxn ang="T170">
                                      <a:pos x="T92" y="T93"/>
                                    </a:cxn>
                                    <a:cxn ang="T171">
                                      <a:pos x="T94" y="T95"/>
                                    </a:cxn>
                                    <a:cxn ang="T172">
                                      <a:pos x="T96" y="T97"/>
                                    </a:cxn>
                                    <a:cxn ang="T173">
                                      <a:pos x="T98" y="T99"/>
                                    </a:cxn>
                                    <a:cxn ang="T174">
                                      <a:pos x="T100" y="T101"/>
                                    </a:cxn>
                                    <a:cxn ang="T175">
                                      <a:pos x="T102" y="T103"/>
                                    </a:cxn>
                                    <a:cxn ang="T176">
                                      <a:pos x="T104" y="T105"/>
                                    </a:cxn>
                                    <a:cxn ang="T177">
                                      <a:pos x="T106" y="T107"/>
                                    </a:cxn>
                                    <a:cxn ang="T178">
                                      <a:pos x="T108" y="T109"/>
                                    </a:cxn>
                                    <a:cxn ang="T179">
                                      <a:pos x="T110" y="T111"/>
                                    </a:cxn>
                                    <a:cxn ang="T180">
                                      <a:pos x="T112" y="T113"/>
                                    </a:cxn>
                                    <a:cxn ang="T181">
                                      <a:pos x="T114" y="T115"/>
                                    </a:cxn>
                                    <a:cxn ang="T182">
                                      <a:pos x="T116" y="T117"/>
                                    </a:cxn>
                                    <a:cxn ang="T183">
                                      <a:pos x="T118" y="T119"/>
                                    </a:cxn>
                                    <a:cxn ang="T184">
                                      <a:pos x="T120" y="T121"/>
                                    </a:cxn>
                                    <a:cxn ang="T185">
                                      <a:pos x="T122" y="T123"/>
                                    </a:cxn>
                                  </a:cxnLst>
                                  <a:rect l="0" t="0" r="r" b="b"/>
                                  <a:pathLst>
                                    <a:path w="4370" h="2498">
                                      <a:moveTo>
                                        <a:pt x="0" y="180"/>
                                      </a:moveTo>
                                      <a:lnTo>
                                        <a:pt x="0" y="147"/>
                                      </a:lnTo>
                                      <a:lnTo>
                                        <a:pt x="34" y="147"/>
                                      </a:lnTo>
                                      <a:lnTo>
                                        <a:pt x="34" y="102"/>
                                      </a:lnTo>
                                      <a:lnTo>
                                        <a:pt x="79" y="102"/>
                                      </a:lnTo>
                                      <a:lnTo>
                                        <a:pt x="79" y="68"/>
                                      </a:lnTo>
                                      <a:lnTo>
                                        <a:pt x="124" y="68"/>
                                      </a:lnTo>
                                      <a:lnTo>
                                        <a:pt x="124" y="34"/>
                                      </a:lnTo>
                                      <a:lnTo>
                                        <a:pt x="169" y="34"/>
                                      </a:lnTo>
                                      <a:lnTo>
                                        <a:pt x="169" y="45"/>
                                      </a:lnTo>
                                      <a:lnTo>
                                        <a:pt x="214" y="45"/>
                                      </a:lnTo>
                                      <a:lnTo>
                                        <a:pt x="214" y="338"/>
                                      </a:lnTo>
                                      <a:lnTo>
                                        <a:pt x="270" y="338"/>
                                      </a:lnTo>
                                      <a:lnTo>
                                        <a:pt x="270" y="315"/>
                                      </a:lnTo>
                                      <a:lnTo>
                                        <a:pt x="315" y="315"/>
                                      </a:lnTo>
                                      <a:lnTo>
                                        <a:pt x="315" y="282"/>
                                      </a:lnTo>
                                      <a:lnTo>
                                        <a:pt x="360" y="282"/>
                                      </a:lnTo>
                                      <a:lnTo>
                                        <a:pt x="360" y="225"/>
                                      </a:lnTo>
                                      <a:lnTo>
                                        <a:pt x="417" y="225"/>
                                      </a:lnTo>
                                      <a:lnTo>
                                        <a:pt x="417" y="203"/>
                                      </a:lnTo>
                                      <a:lnTo>
                                        <a:pt x="462" y="203"/>
                                      </a:lnTo>
                                      <a:lnTo>
                                        <a:pt x="462" y="169"/>
                                      </a:lnTo>
                                      <a:lnTo>
                                        <a:pt x="507" y="169"/>
                                      </a:lnTo>
                                      <a:lnTo>
                                        <a:pt x="552" y="169"/>
                                      </a:lnTo>
                                      <a:lnTo>
                                        <a:pt x="552" y="68"/>
                                      </a:lnTo>
                                      <a:lnTo>
                                        <a:pt x="597" y="68"/>
                                      </a:lnTo>
                                      <a:lnTo>
                                        <a:pt x="597" y="0"/>
                                      </a:lnTo>
                                      <a:lnTo>
                                        <a:pt x="642" y="0"/>
                                      </a:lnTo>
                                      <a:lnTo>
                                        <a:pt x="642" y="79"/>
                                      </a:lnTo>
                                      <a:lnTo>
                                        <a:pt x="687" y="79"/>
                                      </a:lnTo>
                                      <a:lnTo>
                                        <a:pt x="687" y="147"/>
                                      </a:lnTo>
                                      <a:lnTo>
                                        <a:pt x="732" y="147"/>
                                      </a:lnTo>
                                      <a:lnTo>
                                        <a:pt x="732" y="270"/>
                                      </a:lnTo>
                                      <a:lnTo>
                                        <a:pt x="777" y="270"/>
                                      </a:lnTo>
                                      <a:lnTo>
                                        <a:pt x="777" y="259"/>
                                      </a:lnTo>
                                      <a:lnTo>
                                        <a:pt x="822" y="259"/>
                                      </a:lnTo>
                                      <a:lnTo>
                                        <a:pt x="822" y="90"/>
                                      </a:lnTo>
                                      <a:lnTo>
                                        <a:pt x="879" y="90"/>
                                      </a:lnTo>
                                      <a:lnTo>
                                        <a:pt x="879" y="248"/>
                                      </a:lnTo>
                                      <a:lnTo>
                                        <a:pt x="935" y="248"/>
                                      </a:lnTo>
                                      <a:lnTo>
                                        <a:pt x="935" y="394"/>
                                      </a:lnTo>
                                      <a:lnTo>
                                        <a:pt x="980" y="394"/>
                                      </a:lnTo>
                                      <a:lnTo>
                                        <a:pt x="980" y="462"/>
                                      </a:lnTo>
                                      <a:lnTo>
                                        <a:pt x="1025" y="462"/>
                                      </a:lnTo>
                                      <a:lnTo>
                                        <a:pt x="1025" y="450"/>
                                      </a:lnTo>
                                      <a:lnTo>
                                        <a:pt x="1070" y="450"/>
                                      </a:lnTo>
                                      <a:lnTo>
                                        <a:pt x="1070" y="372"/>
                                      </a:lnTo>
                                      <a:lnTo>
                                        <a:pt x="1115" y="372"/>
                                      </a:lnTo>
                                      <a:lnTo>
                                        <a:pt x="1115" y="192"/>
                                      </a:lnTo>
                                      <a:lnTo>
                                        <a:pt x="1160" y="192"/>
                                      </a:lnTo>
                                      <a:lnTo>
                                        <a:pt x="1160" y="360"/>
                                      </a:lnTo>
                                      <a:lnTo>
                                        <a:pt x="1205" y="360"/>
                                      </a:lnTo>
                                      <a:lnTo>
                                        <a:pt x="1205" y="630"/>
                                      </a:lnTo>
                                      <a:lnTo>
                                        <a:pt x="1250" y="630"/>
                                      </a:lnTo>
                                      <a:lnTo>
                                        <a:pt x="1250" y="608"/>
                                      </a:lnTo>
                                      <a:lnTo>
                                        <a:pt x="1295" y="608"/>
                                      </a:lnTo>
                                      <a:lnTo>
                                        <a:pt x="1295" y="462"/>
                                      </a:lnTo>
                                      <a:lnTo>
                                        <a:pt x="1352" y="462"/>
                                      </a:lnTo>
                                      <a:lnTo>
                                        <a:pt x="1352" y="495"/>
                                      </a:lnTo>
                                      <a:lnTo>
                                        <a:pt x="1397" y="495"/>
                                      </a:lnTo>
                                      <a:lnTo>
                                        <a:pt x="1397" y="698"/>
                                      </a:lnTo>
                                      <a:lnTo>
                                        <a:pt x="1442" y="698"/>
                                      </a:lnTo>
                                      <a:lnTo>
                                        <a:pt x="1442" y="788"/>
                                      </a:lnTo>
                                      <a:lnTo>
                                        <a:pt x="1487" y="788"/>
                                      </a:lnTo>
                                      <a:lnTo>
                                        <a:pt x="1487" y="833"/>
                                      </a:lnTo>
                                      <a:lnTo>
                                        <a:pt x="1532" y="833"/>
                                      </a:lnTo>
                                      <a:lnTo>
                                        <a:pt x="1532" y="664"/>
                                      </a:lnTo>
                                      <a:lnTo>
                                        <a:pt x="1588" y="664"/>
                                      </a:lnTo>
                                      <a:lnTo>
                                        <a:pt x="1588" y="777"/>
                                      </a:lnTo>
                                      <a:lnTo>
                                        <a:pt x="1633" y="777"/>
                                      </a:lnTo>
                                      <a:lnTo>
                                        <a:pt x="1633" y="957"/>
                                      </a:lnTo>
                                      <a:lnTo>
                                        <a:pt x="1678" y="957"/>
                                      </a:lnTo>
                                      <a:lnTo>
                                        <a:pt x="1678" y="833"/>
                                      </a:lnTo>
                                      <a:lnTo>
                                        <a:pt x="1735" y="833"/>
                                      </a:lnTo>
                                      <a:lnTo>
                                        <a:pt x="1735" y="608"/>
                                      </a:lnTo>
                                      <a:lnTo>
                                        <a:pt x="1780" y="608"/>
                                      </a:lnTo>
                                      <a:lnTo>
                                        <a:pt x="1780" y="1058"/>
                                      </a:lnTo>
                                      <a:lnTo>
                                        <a:pt x="1825" y="1058"/>
                                      </a:lnTo>
                                      <a:lnTo>
                                        <a:pt x="1825" y="1159"/>
                                      </a:lnTo>
                                      <a:lnTo>
                                        <a:pt x="1870" y="1159"/>
                                      </a:lnTo>
                                      <a:lnTo>
                                        <a:pt x="1870" y="1193"/>
                                      </a:lnTo>
                                      <a:lnTo>
                                        <a:pt x="1915" y="1193"/>
                                      </a:lnTo>
                                      <a:lnTo>
                                        <a:pt x="1915" y="1170"/>
                                      </a:lnTo>
                                      <a:lnTo>
                                        <a:pt x="1960" y="1170"/>
                                      </a:lnTo>
                                      <a:lnTo>
                                        <a:pt x="1960" y="1204"/>
                                      </a:lnTo>
                                      <a:lnTo>
                                        <a:pt x="2005" y="1204"/>
                                      </a:lnTo>
                                      <a:lnTo>
                                        <a:pt x="2005" y="1114"/>
                                      </a:lnTo>
                                      <a:lnTo>
                                        <a:pt x="2050" y="1114"/>
                                      </a:lnTo>
                                      <a:lnTo>
                                        <a:pt x="2050" y="709"/>
                                      </a:lnTo>
                                      <a:lnTo>
                                        <a:pt x="2106" y="709"/>
                                      </a:lnTo>
                                      <a:lnTo>
                                        <a:pt x="2106" y="653"/>
                                      </a:lnTo>
                                      <a:lnTo>
                                        <a:pt x="2151" y="653"/>
                                      </a:lnTo>
                                      <a:lnTo>
                                        <a:pt x="2151" y="912"/>
                                      </a:lnTo>
                                      <a:lnTo>
                                        <a:pt x="2196" y="912"/>
                                      </a:lnTo>
                                      <a:lnTo>
                                        <a:pt x="2196" y="1170"/>
                                      </a:lnTo>
                                      <a:lnTo>
                                        <a:pt x="2253" y="1170"/>
                                      </a:lnTo>
                                      <a:lnTo>
                                        <a:pt x="2253" y="1283"/>
                                      </a:lnTo>
                                      <a:lnTo>
                                        <a:pt x="2298" y="1283"/>
                                      </a:lnTo>
                                      <a:lnTo>
                                        <a:pt x="2298" y="1227"/>
                                      </a:lnTo>
                                      <a:lnTo>
                                        <a:pt x="2343" y="1227"/>
                                      </a:lnTo>
                                      <a:lnTo>
                                        <a:pt x="2343" y="1362"/>
                                      </a:lnTo>
                                      <a:lnTo>
                                        <a:pt x="2388" y="1362"/>
                                      </a:lnTo>
                                      <a:lnTo>
                                        <a:pt x="2388" y="1452"/>
                                      </a:lnTo>
                                      <a:lnTo>
                                        <a:pt x="2433" y="1452"/>
                                      </a:lnTo>
                                      <a:lnTo>
                                        <a:pt x="2433" y="1148"/>
                                      </a:lnTo>
                                      <a:lnTo>
                                        <a:pt x="2478" y="1148"/>
                                      </a:lnTo>
                                      <a:lnTo>
                                        <a:pt x="2478" y="1080"/>
                                      </a:lnTo>
                                      <a:lnTo>
                                        <a:pt x="2523" y="1080"/>
                                      </a:lnTo>
                                      <a:lnTo>
                                        <a:pt x="2523" y="1103"/>
                                      </a:lnTo>
                                      <a:lnTo>
                                        <a:pt x="2568" y="1103"/>
                                      </a:lnTo>
                                      <a:lnTo>
                                        <a:pt x="2568" y="1238"/>
                                      </a:lnTo>
                                      <a:lnTo>
                                        <a:pt x="2613" y="1238"/>
                                      </a:lnTo>
                                      <a:lnTo>
                                        <a:pt x="2613" y="1148"/>
                                      </a:lnTo>
                                      <a:lnTo>
                                        <a:pt x="2658" y="1148"/>
                                      </a:lnTo>
                                      <a:lnTo>
                                        <a:pt x="2658" y="1283"/>
                                      </a:lnTo>
                                      <a:lnTo>
                                        <a:pt x="2715" y="1283"/>
                                      </a:lnTo>
                                      <a:lnTo>
                                        <a:pt x="2715" y="1317"/>
                                      </a:lnTo>
                                      <a:lnTo>
                                        <a:pt x="2760" y="1317"/>
                                      </a:lnTo>
                                      <a:lnTo>
                                        <a:pt x="2760" y="1452"/>
                                      </a:lnTo>
                                      <a:lnTo>
                                        <a:pt x="2816" y="1452"/>
                                      </a:lnTo>
                                      <a:lnTo>
                                        <a:pt x="2816" y="1587"/>
                                      </a:lnTo>
                                      <a:lnTo>
                                        <a:pt x="2861" y="1587"/>
                                      </a:lnTo>
                                      <a:lnTo>
                                        <a:pt x="2861" y="1407"/>
                                      </a:lnTo>
                                      <a:lnTo>
                                        <a:pt x="2917" y="1407"/>
                                      </a:lnTo>
                                      <a:lnTo>
                                        <a:pt x="2917" y="1609"/>
                                      </a:lnTo>
                                      <a:lnTo>
                                        <a:pt x="2962" y="1609"/>
                                      </a:lnTo>
                                      <a:lnTo>
                                        <a:pt x="3007" y="1609"/>
                                      </a:lnTo>
                                      <a:lnTo>
                                        <a:pt x="3007" y="1767"/>
                                      </a:lnTo>
                                      <a:lnTo>
                                        <a:pt x="3052" y="1767"/>
                                      </a:lnTo>
                                      <a:lnTo>
                                        <a:pt x="3052" y="1902"/>
                                      </a:lnTo>
                                      <a:lnTo>
                                        <a:pt x="3097" y="1902"/>
                                      </a:lnTo>
                                      <a:lnTo>
                                        <a:pt x="3097" y="1913"/>
                                      </a:lnTo>
                                      <a:lnTo>
                                        <a:pt x="3143" y="1913"/>
                                      </a:lnTo>
                                      <a:lnTo>
                                        <a:pt x="3143" y="2498"/>
                                      </a:lnTo>
                                      <a:lnTo>
                                        <a:pt x="3188" y="2498"/>
                                      </a:lnTo>
                                      <a:lnTo>
                                        <a:pt x="3188" y="2138"/>
                                      </a:lnTo>
                                      <a:lnTo>
                                        <a:pt x="3233" y="2138"/>
                                      </a:lnTo>
                                      <a:lnTo>
                                        <a:pt x="3233" y="1958"/>
                                      </a:lnTo>
                                      <a:lnTo>
                                        <a:pt x="3278" y="1958"/>
                                      </a:lnTo>
                                      <a:lnTo>
                                        <a:pt x="3278" y="2228"/>
                                      </a:lnTo>
                                      <a:lnTo>
                                        <a:pt x="3323" y="2228"/>
                                      </a:lnTo>
                                      <a:lnTo>
                                        <a:pt x="3323" y="1902"/>
                                      </a:lnTo>
                                      <a:lnTo>
                                        <a:pt x="3368" y="1902"/>
                                      </a:lnTo>
                                      <a:lnTo>
                                        <a:pt x="3368" y="1699"/>
                                      </a:lnTo>
                                      <a:lnTo>
                                        <a:pt x="3424" y="1699"/>
                                      </a:lnTo>
                                      <a:lnTo>
                                        <a:pt x="3424" y="2082"/>
                                      </a:lnTo>
                                      <a:lnTo>
                                        <a:pt x="3469" y="2082"/>
                                      </a:lnTo>
                                      <a:lnTo>
                                        <a:pt x="3469" y="2003"/>
                                      </a:lnTo>
                                      <a:lnTo>
                                        <a:pt x="3514" y="2003"/>
                                      </a:lnTo>
                                      <a:lnTo>
                                        <a:pt x="3514" y="2048"/>
                                      </a:lnTo>
                                      <a:lnTo>
                                        <a:pt x="3571" y="2048"/>
                                      </a:lnTo>
                                      <a:lnTo>
                                        <a:pt x="3571" y="2138"/>
                                      </a:lnTo>
                                      <a:lnTo>
                                        <a:pt x="3616" y="2138"/>
                                      </a:lnTo>
                                      <a:lnTo>
                                        <a:pt x="3616" y="1981"/>
                                      </a:lnTo>
                                      <a:lnTo>
                                        <a:pt x="3661" y="1981"/>
                                      </a:lnTo>
                                      <a:lnTo>
                                        <a:pt x="3661" y="2149"/>
                                      </a:lnTo>
                                      <a:lnTo>
                                        <a:pt x="3706" y="2149"/>
                                      </a:lnTo>
                                      <a:lnTo>
                                        <a:pt x="3706" y="2239"/>
                                      </a:lnTo>
                                      <a:lnTo>
                                        <a:pt x="3751" y="2239"/>
                                      </a:lnTo>
                                      <a:lnTo>
                                        <a:pt x="3751" y="2352"/>
                                      </a:lnTo>
                                      <a:lnTo>
                                        <a:pt x="3796" y="2352"/>
                                      </a:lnTo>
                                      <a:lnTo>
                                        <a:pt x="3796" y="2318"/>
                                      </a:lnTo>
                                      <a:lnTo>
                                        <a:pt x="3841" y="2318"/>
                                      </a:lnTo>
                                      <a:lnTo>
                                        <a:pt x="3841" y="2048"/>
                                      </a:lnTo>
                                      <a:lnTo>
                                        <a:pt x="3897" y="2048"/>
                                      </a:lnTo>
                                      <a:lnTo>
                                        <a:pt x="3897" y="2127"/>
                                      </a:lnTo>
                                      <a:lnTo>
                                        <a:pt x="3942" y="2127"/>
                                      </a:lnTo>
                                      <a:lnTo>
                                        <a:pt x="3942" y="2161"/>
                                      </a:lnTo>
                                      <a:lnTo>
                                        <a:pt x="3987" y="2161"/>
                                      </a:lnTo>
                                      <a:lnTo>
                                        <a:pt x="3987" y="2194"/>
                                      </a:lnTo>
                                      <a:lnTo>
                                        <a:pt x="4032" y="2194"/>
                                      </a:lnTo>
                                      <a:lnTo>
                                        <a:pt x="4032" y="2228"/>
                                      </a:lnTo>
                                      <a:lnTo>
                                        <a:pt x="4089" y="2228"/>
                                      </a:lnTo>
                                      <a:lnTo>
                                        <a:pt x="4089" y="2206"/>
                                      </a:lnTo>
                                      <a:lnTo>
                                        <a:pt x="4134" y="2206"/>
                                      </a:lnTo>
                                      <a:lnTo>
                                        <a:pt x="4134" y="2104"/>
                                      </a:lnTo>
                                      <a:lnTo>
                                        <a:pt x="4179" y="2104"/>
                                      </a:lnTo>
                                      <a:lnTo>
                                        <a:pt x="4179" y="2431"/>
                                      </a:lnTo>
                                      <a:lnTo>
                                        <a:pt x="4235" y="2431"/>
                                      </a:lnTo>
                                      <a:lnTo>
                                        <a:pt x="4235" y="2487"/>
                                      </a:lnTo>
                                      <a:lnTo>
                                        <a:pt x="4280" y="2487"/>
                                      </a:lnTo>
                                      <a:lnTo>
                                        <a:pt x="4280" y="2172"/>
                                      </a:lnTo>
                                      <a:lnTo>
                                        <a:pt x="4325" y="2172"/>
                                      </a:lnTo>
                                      <a:lnTo>
                                        <a:pt x="4325" y="2048"/>
                                      </a:lnTo>
                                      <a:lnTo>
                                        <a:pt x="4370" y="2048"/>
                                      </a:lnTo>
                                      <a:lnTo>
                                        <a:pt x="4370" y="1958"/>
                                      </a:lnTo>
                                    </a:path>
                                  </a:pathLst>
                                </a:custGeom>
                                <a:noFill/>
                                <a:ln w="6985">
                                  <a:solidFill>
                                    <a:srgbClr val="00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62" name="Rectangle 732"/>
                              <wps:cNvSpPr>
                                <a:spLocks noChangeArrowheads="1"/>
                              </wps:cNvSpPr>
                              <wps:spPr bwMode="auto">
                                <a:xfrm>
                                  <a:off x="0" y="0"/>
                                  <a:ext cx="2531726" cy="121202"/>
                                </a:xfrm>
                                <a:prstGeom prst="rect">
                                  <a:avLst/>
                                </a:prstGeom>
                                <a:solidFill>
                                  <a:srgbClr val="FFFFFF"/>
                                </a:solidFill>
                                <a:ln w="6985">
                                  <a:solidFill>
                                    <a:srgbClr val="FFFFFF"/>
                                  </a:solidFill>
                                  <a:miter lim="800000"/>
                                  <a:headEnd/>
                                  <a:tailEnd/>
                                </a:ln>
                              </wps:spPr>
                              <wps:bodyPr rot="0" vert="horz" wrap="square" lIns="91440" tIns="45720" rIns="91440" bIns="45720" anchor="t" anchorCtr="0" upright="1">
                                <a:noAutofit/>
                              </wps:bodyPr>
                            </wps:wsp>
                            <wps:wsp>
                              <wps:cNvPr id="463" name="Rectangle 733"/>
                              <wps:cNvSpPr>
                                <a:spLocks noChangeArrowheads="1"/>
                              </wps:cNvSpPr>
                              <wps:spPr bwMode="auto">
                                <a:xfrm>
                                  <a:off x="2539326" y="0"/>
                                  <a:ext cx="414704" cy="121202"/>
                                </a:xfrm>
                                <a:prstGeom prst="rect">
                                  <a:avLst/>
                                </a:prstGeom>
                                <a:solidFill>
                                  <a:srgbClr val="FFFFFF"/>
                                </a:solidFill>
                                <a:ln w="6985">
                                  <a:solidFill>
                                    <a:srgbClr val="FFFFFF"/>
                                  </a:solidFill>
                                  <a:miter lim="800000"/>
                                  <a:headEnd/>
                                  <a:tailEnd/>
                                </a:ln>
                              </wps:spPr>
                              <wps:bodyPr rot="0" vert="horz" wrap="square" lIns="91440" tIns="45720" rIns="91440" bIns="45720" anchor="t" anchorCtr="0" upright="1">
                                <a:noAutofit/>
                              </wps:bodyPr>
                            </wps:wsp>
                            <wps:wsp>
                              <wps:cNvPr id="464" name="Rectangle 734"/>
                              <wps:cNvSpPr>
                                <a:spLocks noChangeArrowheads="1"/>
                              </wps:cNvSpPr>
                              <wps:spPr bwMode="auto">
                                <a:xfrm>
                                  <a:off x="2567926" y="7000"/>
                                  <a:ext cx="341603" cy="17840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0FBA51B6" w14:textId="77777777" w:rsidR="00742970" w:rsidRDefault="00742970" w:rsidP="00F91B99">
                                    <w:r>
                                      <w:rPr>
                                        <w:rFonts w:ascii="Arial" w:hAnsi="Arial" w:cs="Arial"/>
                                        <w:color w:val="000000"/>
                                        <w:sz w:val="14"/>
                                        <w:szCs w:val="14"/>
                                        <w:lang w:val="en-US"/>
                                      </w:rPr>
                                      <w:t>L/dB[Pa]</w:t>
                                    </w:r>
                                  </w:p>
                                </w:txbxContent>
                              </wps:txbx>
                              <wps:bodyPr rot="0" vert="horz" wrap="none" lIns="0" tIns="0" rIns="0" bIns="0" anchor="t" anchorCtr="0" upright="1">
                                <a:spAutoFit/>
                              </wps:bodyPr>
                            </wps:wsp>
                            <wps:wsp>
                              <wps:cNvPr id="465" name="Rectangle 735"/>
                              <wps:cNvSpPr>
                                <a:spLocks noChangeArrowheads="1"/>
                              </wps:cNvSpPr>
                              <wps:spPr bwMode="auto">
                                <a:xfrm>
                                  <a:off x="2753328" y="2193236"/>
                                  <a:ext cx="200702" cy="121302"/>
                                </a:xfrm>
                                <a:prstGeom prst="rect">
                                  <a:avLst/>
                                </a:prstGeom>
                                <a:solidFill>
                                  <a:srgbClr val="FFFFFF"/>
                                </a:solidFill>
                                <a:ln w="6985">
                                  <a:solidFill>
                                    <a:srgbClr val="FFFFFF"/>
                                  </a:solidFill>
                                  <a:miter lim="800000"/>
                                  <a:headEnd/>
                                  <a:tailEnd/>
                                </a:ln>
                              </wps:spPr>
                              <wps:bodyPr rot="0" vert="horz" wrap="square" lIns="91440" tIns="45720" rIns="91440" bIns="45720" anchor="t" anchorCtr="0" upright="1">
                                <a:noAutofit/>
                              </wps:bodyPr>
                            </wps:wsp>
                            <wps:wsp>
                              <wps:cNvPr id="466" name="Rectangle 736"/>
                              <wps:cNvSpPr>
                                <a:spLocks noChangeArrowheads="1"/>
                              </wps:cNvSpPr>
                              <wps:spPr bwMode="auto">
                                <a:xfrm>
                                  <a:off x="2753328" y="2193336"/>
                                  <a:ext cx="69201" cy="25140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0B8043B" w14:textId="77777777" w:rsidR="00742970" w:rsidRDefault="00742970" w:rsidP="00F91B99"/>
                                </w:txbxContent>
                              </wps:txbx>
                              <wps:bodyPr rot="0" vert="horz" wrap="none" lIns="0" tIns="0" rIns="0" bIns="0" anchor="t" anchorCtr="0" upright="1">
                                <a:spAutoFit/>
                              </wps:bodyPr>
                            </wps:wsp>
                            <wps:wsp>
                              <wps:cNvPr id="467" name="Rectangle 737"/>
                              <wps:cNvSpPr>
                                <a:spLocks noChangeArrowheads="1"/>
                              </wps:cNvSpPr>
                              <wps:spPr bwMode="auto">
                                <a:xfrm>
                                  <a:off x="2753328" y="128902"/>
                                  <a:ext cx="200702" cy="2057434"/>
                                </a:xfrm>
                                <a:prstGeom prst="rect">
                                  <a:avLst/>
                                </a:prstGeom>
                                <a:solidFill>
                                  <a:srgbClr val="FFFFFF"/>
                                </a:solidFill>
                                <a:ln w="6985">
                                  <a:solidFill>
                                    <a:srgbClr val="FFFFFF"/>
                                  </a:solidFill>
                                  <a:miter lim="800000"/>
                                  <a:headEnd/>
                                  <a:tailEnd/>
                                </a:ln>
                              </wps:spPr>
                              <wps:bodyPr rot="0" vert="horz" wrap="square" lIns="91440" tIns="45720" rIns="91440" bIns="45720" anchor="t" anchorCtr="0" upright="1">
                                <a:noAutofit/>
                              </wps:bodyPr>
                            </wps:wsp>
                            <wps:wsp>
                              <wps:cNvPr id="468" name="Rectangle 738"/>
                              <wps:cNvSpPr>
                                <a:spLocks noChangeArrowheads="1"/>
                              </wps:cNvSpPr>
                              <wps:spPr bwMode="auto">
                                <a:xfrm>
                                  <a:off x="2811129" y="2079034"/>
                                  <a:ext cx="128901" cy="1784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D8B2A7" w14:textId="77777777" w:rsidR="00742970" w:rsidRDefault="00742970" w:rsidP="00F91B99">
                                    <w:r>
                                      <w:rPr>
                                        <w:rFonts w:ascii="Arial" w:hAnsi="Arial" w:cs="Arial"/>
                                        <w:color w:val="000000"/>
                                        <w:sz w:val="14"/>
                                        <w:szCs w:val="14"/>
                                        <w:lang w:val="en-US"/>
                                      </w:rPr>
                                      <w:t>-60</w:t>
                                    </w:r>
                                  </w:p>
                                </w:txbxContent>
                              </wps:txbx>
                              <wps:bodyPr rot="0" vert="horz" wrap="none" lIns="0" tIns="0" rIns="0" bIns="0" anchor="t" anchorCtr="0" upright="1">
                                <a:spAutoFit/>
                              </wps:bodyPr>
                            </wps:wsp>
                            <wps:wsp>
                              <wps:cNvPr id="469" name="Rectangle 739"/>
                              <wps:cNvSpPr>
                                <a:spLocks noChangeArrowheads="1"/>
                              </wps:cNvSpPr>
                              <wps:spPr bwMode="auto">
                                <a:xfrm>
                                  <a:off x="2811129" y="1878931"/>
                                  <a:ext cx="128901" cy="1785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BA7FACB" w14:textId="77777777" w:rsidR="00742970" w:rsidRDefault="00742970" w:rsidP="00F91B99">
                                    <w:r>
                                      <w:rPr>
                                        <w:rFonts w:ascii="Arial" w:hAnsi="Arial" w:cs="Arial"/>
                                        <w:color w:val="000000"/>
                                        <w:sz w:val="14"/>
                                        <w:szCs w:val="14"/>
                                        <w:lang w:val="en-US"/>
                                      </w:rPr>
                                      <w:t>-55</w:t>
                                    </w:r>
                                  </w:p>
                                </w:txbxContent>
                              </wps:txbx>
                              <wps:bodyPr rot="0" vert="horz" wrap="none" lIns="0" tIns="0" rIns="0" bIns="0" anchor="t" anchorCtr="0" upright="1">
                                <a:spAutoFit/>
                              </wps:bodyPr>
                            </wps:wsp>
                            <wps:wsp>
                              <wps:cNvPr id="470" name="Rectangle 740"/>
                              <wps:cNvSpPr>
                                <a:spLocks noChangeArrowheads="1"/>
                              </wps:cNvSpPr>
                              <wps:spPr bwMode="auto">
                                <a:xfrm>
                                  <a:off x="2811129" y="1621826"/>
                                  <a:ext cx="128901" cy="1784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90AD8E" w14:textId="77777777" w:rsidR="00742970" w:rsidRDefault="00742970" w:rsidP="00F91B99">
                                    <w:r>
                                      <w:rPr>
                                        <w:rFonts w:ascii="Arial" w:hAnsi="Arial" w:cs="Arial"/>
                                        <w:color w:val="000000"/>
                                        <w:sz w:val="14"/>
                                        <w:szCs w:val="14"/>
                                        <w:lang w:val="en-US"/>
                                      </w:rPr>
                                      <w:t>-50</w:t>
                                    </w:r>
                                  </w:p>
                                </w:txbxContent>
                              </wps:txbx>
                              <wps:bodyPr rot="0" vert="horz" wrap="none" lIns="0" tIns="0" rIns="0" bIns="0" anchor="t" anchorCtr="0" upright="1">
                                <a:spAutoFit/>
                              </wps:bodyPr>
                            </wps:wsp>
                            <wps:wsp>
                              <wps:cNvPr id="471" name="Rectangle 741"/>
                              <wps:cNvSpPr>
                                <a:spLocks noChangeArrowheads="1"/>
                              </wps:cNvSpPr>
                              <wps:spPr bwMode="auto">
                                <a:xfrm>
                                  <a:off x="2811129" y="1364622"/>
                                  <a:ext cx="128901" cy="1784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F805DA" w14:textId="77777777" w:rsidR="00742970" w:rsidRDefault="00742970" w:rsidP="00F91B99">
                                    <w:r>
                                      <w:rPr>
                                        <w:rFonts w:ascii="Arial" w:hAnsi="Arial" w:cs="Arial"/>
                                        <w:color w:val="000000"/>
                                        <w:sz w:val="14"/>
                                        <w:szCs w:val="14"/>
                                        <w:lang w:val="en-US"/>
                                      </w:rPr>
                                      <w:t>-45</w:t>
                                    </w:r>
                                  </w:p>
                                </w:txbxContent>
                              </wps:txbx>
                              <wps:bodyPr rot="0" vert="horz" wrap="none" lIns="0" tIns="0" rIns="0" bIns="0" anchor="t" anchorCtr="0" upright="1">
                                <a:spAutoFit/>
                              </wps:bodyPr>
                            </wps:wsp>
                            <wps:wsp>
                              <wps:cNvPr id="472" name="Rectangle 742"/>
                              <wps:cNvSpPr>
                                <a:spLocks noChangeArrowheads="1"/>
                              </wps:cNvSpPr>
                              <wps:spPr bwMode="auto">
                                <a:xfrm>
                                  <a:off x="2811129" y="1107418"/>
                                  <a:ext cx="128901" cy="1785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CD3A76" w14:textId="77777777" w:rsidR="00742970" w:rsidRDefault="00742970" w:rsidP="00F91B99">
                                    <w:r>
                                      <w:rPr>
                                        <w:rFonts w:ascii="Arial" w:hAnsi="Arial" w:cs="Arial"/>
                                        <w:color w:val="000000"/>
                                        <w:sz w:val="14"/>
                                        <w:szCs w:val="14"/>
                                        <w:lang w:val="en-US"/>
                                      </w:rPr>
                                      <w:t>-40</w:t>
                                    </w:r>
                                  </w:p>
                                </w:txbxContent>
                              </wps:txbx>
                              <wps:bodyPr rot="0" vert="horz" wrap="none" lIns="0" tIns="0" rIns="0" bIns="0" anchor="t" anchorCtr="0" upright="1">
                                <a:spAutoFit/>
                              </wps:bodyPr>
                            </wps:wsp>
                            <wps:wsp>
                              <wps:cNvPr id="473" name="Rectangle 743"/>
                              <wps:cNvSpPr>
                                <a:spLocks noChangeArrowheads="1"/>
                              </wps:cNvSpPr>
                              <wps:spPr bwMode="auto">
                                <a:xfrm>
                                  <a:off x="2811129" y="850314"/>
                                  <a:ext cx="128901" cy="1784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8124AA" w14:textId="77777777" w:rsidR="00742970" w:rsidRDefault="00742970" w:rsidP="00F91B99">
                                    <w:r>
                                      <w:rPr>
                                        <w:rFonts w:ascii="Arial" w:hAnsi="Arial" w:cs="Arial"/>
                                        <w:color w:val="000000"/>
                                        <w:sz w:val="14"/>
                                        <w:szCs w:val="14"/>
                                        <w:lang w:val="en-US"/>
                                      </w:rPr>
                                      <w:t>-35</w:t>
                                    </w:r>
                                  </w:p>
                                </w:txbxContent>
                              </wps:txbx>
                              <wps:bodyPr rot="0" vert="horz" wrap="none" lIns="0" tIns="0" rIns="0" bIns="0" anchor="t" anchorCtr="0" upright="1">
                                <a:spAutoFit/>
                              </wps:bodyPr>
                            </wps:wsp>
                            <wps:wsp>
                              <wps:cNvPr id="474" name="Rectangle 744"/>
                              <wps:cNvSpPr>
                                <a:spLocks noChangeArrowheads="1"/>
                              </wps:cNvSpPr>
                              <wps:spPr bwMode="auto">
                                <a:xfrm>
                                  <a:off x="2811129" y="593110"/>
                                  <a:ext cx="128901" cy="1784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0B04E6" w14:textId="77777777" w:rsidR="00742970" w:rsidRDefault="00742970" w:rsidP="00F91B99">
                                    <w:r>
                                      <w:rPr>
                                        <w:rFonts w:ascii="Arial" w:hAnsi="Arial" w:cs="Arial"/>
                                        <w:color w:val="000000"/>
                                        <w:sz w:val="14"/>
                                        <w:szCs w:val="14"/>
                                        <w:lang w:val="en-US"/>
                                      </w:rPr>
                                      <w:t>-30</w:t>
                                    </w:r>
                                  </w:p>
                                </w:txbxContent>
                              </wps:txbx>
                              <wps:bodyPr rot="0" vert="horz" wrap="none" lIns="0" tIns="0" rIns="0" bIns="0" anchor="t" anchorCtr="0" upright="1">
                                <a:spAutoFit/>
                              </wps:bodyPr>
                            </wps:wsp>
                            <wps:wsp>
                              <wps:cNvPr id="475" name="Rectangle 745"/>
                              <wps:cNvSpPr>
                                <a:spLocks noChangeArrowheads="1"/>
                              </wps:cNvSpPr>
                              <wps:spPr bwMode="auto">
                                <a:xfrm>
                                  <a:off x="2811129" y="335905"/>
                                  <a:ext cx="128901" cy="1784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D93FD1" w14:textId="77777777" w:rsidR="00742970" w:rsidRDefault="00742970" w:rsidP="00F91B99">
                                    <w:r>
                                      <w:rPr>
                                        <w:rFonts w:ascii="Arial" w:hAnsi="Arial" w:cs="Arial"/>
                                        <w:color w:val="000000"/>
                                        <w:sz w:val="14"/>
                                        <w:szCs w:val="14"/>
                                        <w:lang w:val="en-US"/>
                                      </w:rPr>
                                      <w:t>-25</w:t>
                                    </w:r>
                                  </w:p>
                                </w:txbxContent>
                              </wps:txbx>
                              <wps:bodyPr rot="0" vert="horz" wrap="none" lIns="0" tIns="0" rIns="0" bIns="0" anchor="t" anchorCtr="0" upright="1">
                                <a:spAutoFit/>
                              </wps:bodyPr>
                            </wps:wsp>
                            <wps:wsp>
                              <wps:cNvPr id="476" name="Rectangle 746"/>
                              <wps:cNvSpPr>
                                <a:spLocks noChangeArrowheads="1"/>
                              </wps:cNvSpPr>
                              <wps:spPr bwMode="auto">
                                <a:xfrm>
                                  <a:off x="2811129" y="128902"/>
                                  <a:ext cx="128901" cy="1784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CC62ED" w14:textId="77777777" w:rsidR="00742970" w:rsidRDefault="00742970" w:rsidP="00F91B99">
                                    <w:r>
                                      <w:rPr>
                                        <w:rFonts w:ascii="Arial" w:hAnsi="Arial" w:cs="Arial"/>
                                        <w:color w:val="000000"/>
                                        <w:sz w:val="14"/>
                                        <w:szCs w:val="14"/>
                                        <w:lang w:val="en-US"/>
                                      </w:rPr>
                                      <w:t>-20</w:t>
                                    </w:r>
                                  </w:p>
                                </w:txbxContent>
                              </wps:txbx>
                              <wps:bodyPr rot="0" vert="horz" wrap="none" lIns="0" tIns="0" rIns="0" bIns="0" anchor="t" anchorCtr="0" upright="1">
                                <a:spAutoFit/>
                              </wps:bodyPr>
                            </wps:wsp>
                            <wps:wsp>
                              <wps:cNvPr id="477" name="Line 747"/>
                              <wps:cNvCnPr>
                                <a:cxnSpLocks noChangeShapeType="1"/>
                              </wps:cNvCnPr>
                              <wps:spPr bwMode="auto">
                                <a:xfrm flipH="1">
                                  <a:off x="2746328" y="1936132"/>
                                  <a:ext cx="14600" cy="0"/>
                                </a:xfrm>
                                <a:prstGeom prst="line">
                                  <a:avLst/>
                                </a:prstGeom>
                                <a:noFill/>
                                <a:ln w="6985">
                                  <a:solidFill>
                                    <a:srgbClr val="3F3F3F"/>
                                  </a:solidFill>
                                  <a:round/>
                                  <a:headEnd/>
                                  <a:tailEnd/>
                                </a:ln>
                                <a:extLst>
                                  <a:ext uri="{909E8E84-426E-40DD-AFC4-6F175D3DCCD1}">
                                    <a14:hiddenFill xmlns:a14="http://schemas.microsoft.com/office/drawing/2010/main">
                                      <a:noFill/>
                                    </a14:hiddenFill>
                                  </a:ext>
                                </a:extLst>
                              </wps:spPr>
                              <wps:bodyPr/>
                            </wps:wsp>
                            <wps:wsp>
                              <wps:cNvPr id="478" name="Line 748"/>
                              <wps:cNvCnPr>
                                <a:cxnSpLocks noChangeShapeType="1"/>
                              </wps:cNvCnPr>
                              <wps:spPr bwMode="auto">
                                <a:xfrm flipH="1">
                                  <a:off x="2746328" y="1678927"/>
                                  <a:ext cx="14600" cy="0"/>
                                </a:xfrm>
                                <a:prstGeom prst="line">
                                  <a:avLst/>
                                </a:prstGeom>
                                <a:noFill/>
                                <a:ln w="6985">
                                  <a:solidFill>
                                    <a:srgbClr val="3F3F3F"/>
                                  </a:solidFill>
                                  <a:round/>
                                  <a:headEnd/>
                                  <a:tailEnd/>
                                </a:ln>
                                <a:extLst>
                                  <a:ext uri="{909E8E84-426E-40DD-AFC4-6F175D3DCCD1}">
                                    <a14:hiddenFill xmlns:a14="http://schemas.microsoft.com/office/drawing/2010/main">
                                      <a:noFill/>
                                    </a14:hiddenFill>
                                  </a:ext>
                                </a:extLst>
                              </wps:spPr>
                              <wps:bodyPr/>
                            </wps:wsp>
                            <wps:wsp>
                              <wps:cNvPr id="479" name="Line 749"/>
                              <wps:cNvCnPr>
                                <a:cxnSpLocks noChangeShapeType="1"/>
                              </wps:cNvCnPr>
                              <wps:spPr bwMode="auto">
                                <a:xfrm flipH="1">
                                  <a:off x="2746328" y="1421723"/>
                                  <a:ext cx="14600" cy="0"/>
                                </a:xfrm>
                                <a:prstGeom prst="line">
                                  <a:avLst/>
                                </a:prstGeom>
                                <a:noFill/>
                                <a:ln w="6985">
                                  <a:solidFill>
                                    <a:srgbClr val="3F3F3F"/>
                                  </a:solidFill>
                                  <a:round/>
                                  <a:headEnd/>
                                  <a:tailEnd/>
                                </a:ln>
                                <a:extLst>
                                  <a:ext uri="{909E8E84-426E-40DD-AFC4-6F175D3DCCD1}">
                                    <a14:hiddenFill xmlns:a14="http://schemas.microsoft.com/office/drawing/2010/main">
                                      <a:noFill/>
                                    </a14:hiddenFill>
                                  </a:ext>
                                </a:extLst>
                              </wps:spPr>
                              <wps:bodyPr/>
                            </wps:wsp>
                            <wps:wsp>
                              <wps:cNvPr id="480" name="Line 750"/>
                              <wps:cNvCnPr>
                                <a:cxnSpLocks noChangeShapeType="1"/>
                              </wps:cNvCnPr>
                              <wps:spPr bwMode="auto">
                                <a:xfrm flipH="1">
                                  <a:off x="2746328" y="1164519"/>
                                  <a:ext cx="14600" cy="0"/>
                                </a:xfrm>
                                <a:prstGeom prst="line">
                                  <a:avLst/>
                                </a:prstGeom>
                                <a:noFill/>
                                <a:ln w="6985">
                                  <a:solidFill>
                                    <a:srgbClr val="3F3F3F"/>
                                  </a:solidFill>
                                  <a:round/>
                                  <a:headEnd/>
                                  <a:tailEnd/>
                                </a:ln>
                                <a:extLst>
                                  <a:ext uri="{909E8E84-426E-40DD-AFC4-6F175D3DCCD1}">
                                    <a14:hiddenFill xmlns:a14="http://schemas.microsoft.com/office/drawing/2010/main">
                                      <a:noFill/>
                                    </a14:hiddenFill>
                                  </a:ext>
                                </a:extLst>
                              </wps:spPr>
                              <wps:bodyPr/>
                            </wps:wsp>
                            <wps:wsp>
                              <wps:cNvPr id="481" name="Line 751"/>
                              <wps:cNvCnPr>
                                <a:cxnSpLocks noChangeShapeType="1"/>
                              </wps:cNvCnPr>
                              <wps:spPr bwMode="auto">
                                <a:xfrm flipH="1">
                                  <a:off x="2746328" y="907415"/>
                                  <a:ext cx="14600" cy="0"/>
                                </a:xfrm>
                                <a:prstGeom prst="line">
                                  <a:avLst/>
                                </a:prstGeom>
                                <a:noFill/>
                                <a:ln w="6985">
                                  <a:solidFill>
                                    <a:srgbClr val="3F3F3F"/>
                                  </a:solidFill>
                                  <a:round/>
                                  <a:headEnd/>
                                  <a:tailEnd/>
                                </a:ln>
                                <a:extLst>
                                  <a:ext uri="{909E8E84-426E-40DD-AFC4-6F175D3DCCD1}">
                                    <a14:hiddenFill xmlns:a14="http://schemas.microsoft.com/office/drawing/2010/main">
                                      <a:noFill/>
                                    </a14:hiddenFill>
                                  </a:ext>
                                </a:extLst>
                              </wps:spPr>
                              <wps:bodyPr/>
                            </wps:wsp>
                            <wps:wsp>
                              <wps:cNvPr id="482" name="Line 752"/>
                              <wps:cNvCnPr>
                                <a:cxnSpLocks noChangeShapeType="1"/>
                              </wps:cNvCnPr>
                              <wps:spPr bwMode="auto">
                                <a:xfrm flipH="1">
                                  <a:off x="2746328" y="650211"/>
                                  <a:ext cx="14600" cy="0"/>
                                </a:xfrm>
                                <a:prstGeom prst="line">
                                  <a:avLst/>
                                </a:prstGeom>
                                <a:noFill/>
                                <a:ln w="6985">
                                  <a:solidFill>
                                    <a:srgbClr val="3F3F3F"/>
                                  </a:solidFill>
                                  <a:round/>
                                  <a:headEnd/>
                                  <a:tailEnd/>
                                </a:ln>
                                <a:extLst>
                                  <a:ext uri="{909E8E84-426E-40DD-AFC4-6F175D3DCCD1}">
                                    <a14:hiddenFill xmlns:a14="http://schemas.microsoft.com/office/drawing/2010/main">
                                      <a:noFill/>
                                    </a14:hiddenFill>
                                  </a:ext>
                                </a:extLst>
                              </wps:spPr>
                              <wps:bodyPr/>
                            </wps:wsp>
                            <wps:wsp>
                              <wps:cNvPr id="483" name="Line 753"/>
                              <wps:cNvCnPr>
                                <a:cxnSpLocks noChangeShapeType="1"/>
                              </wps:cNvCnPr>
                              <wps:spPr bwMode="auto">
                                <a:xfrm flipH="1">
                                  <a:off x="2746328" y="393006"/>
                                  <a:ext cx="14600" cy="0"/>
                                </a:xfrm>
                                <a:prstGeom prst="line">
                                  <a:avLst/>
                                </a:prstGeom>
                                <a:noFill/>
                                <a:ln w="6985">
                                  <a:solidFill>
                                    <a:srgbClr val="3F3F3F"/>
                                  </a:solidFill>
                                  <a:round/>
                                  <a:headEnd/>
                                  <a:tailEnd/>
                                </a:ln>
                                <a:extLst>
                                  <a:ext uri="{909E8E84-426E-40DD-AFC4-6F175D3DCCD1}">
                                    <a14:hiddenFill xmlns:a14="http://schemas.microsoft.com/office/drawing/2010/main">
                                      <a:noFill/>
                                    </a14:hiddenFill>
                                  </a:ext>
                                </a:extLst>
                              </wps:spPr>
                              <wps:bodyPr/>
                            </wps:wsp>
                            <wps:wsp>
                              <wps:cNvPr id="484" name="Line 754"/>
                              <wps:cNvCnPr>
                                <a:cxnSpLocks noChangeShapeType="1"/>
                              </wps:cNvCnPr>
                              <wps:spPr bwMode="auto">
                                <a:xfrm flipH="1">
                                  <a:off x="2746328" y="135802"/>
                                  <a:ext cx="14600" cy="0"/>
                                </a:xfrm>
                                <a:prstGeom prst="line">
                                  <a:avLst/>
                                </a:prstGeom>
                                <a:noFill/>
                                <a:ln w="6985">
                                  <a:solidFill>
                                    <a:srgbClr val="3F3F3F"/>
                                  </a:solidFill>
                                  <a:round/>
                                  <a:headEnd/>
                                  <a:tailEnd/>
                                </a:ln>
                                <a:extLst>
                                  <a:ext uri="{909E8E84-426E-40DD-AFC4-6F175D3DCCD1}">
                                    <a14:hiddenFill xmlns:a14="http://schemas.microsoft.com/office/drawing/2010/main">
                                      <a:noFill/>
                                    </a14:hiddenFill>
                                  </a:ext>
                                </a:extLst>
                              </wps:spPr>
                              <wps:bodyPr/>
                            </wps:wsp>
                            <wps:wsp>
                              <wps:cNvPr id="485" name="Rectangle 755"/>
                              <wps:cNvSpPr>
                                <a:spLocks noChangeArrowheads="1"/>
                              </wps:cNvSpPr>
                              <wps:spPr bwMode="auto">
                                <a:xfrm>
                                  <a:off x="0" y="2193236"/>
                                  <a:ext cx="2746328" cy="121302"/>
                                </a:xfrm>
                                <a:prstGeom prst="rect">
                                  <a:avLst/>
                                </a:prstGeom>
                                <a:solidFill>
                                  <a:srgbClr val="FFFFFF"/>
                                </a:solidFill>
                                <a:ln w="6985">
                                  <a:solidFill>
                                    <a:srgbClr val="FFFFFF"/>
                                  </a:solidFill>
                                  <a:miter lim="800000"/>
                                  <a:headEnd/>
                                  <a:tailEnd/>
                                </a:ln>
                              </wps:spPr>
                              <wps:bodyPr rot="0" vert="horz" wrap="square" lIns="91440" tIns="45720" rIns="91440" bIns="45720" anchor="t" anchorCtr="0" upright="1">
                                <a:noAutofit/>
                              </wps:bodyPr>
                            </wps:wsp>
                            <wps:wsp>
                              <wps:cNvPr id="486" name="Rectangle 756"/>
                              <wps:cNvSpPr>
                                <a:spLocks noChangeArrowheads="1"/>
                              </wps:cNvSpPr>
                              <wps:spPr bwMode="auto">
                                <a:xfrm>
                                  <a:off x="1294813" y="2200236"/>
                                  <a:ext cx="158102" cy="1785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5BBDCC" w14:textId="77777777" w:rsidR="00742970" w:rsidRDefault="00742970" w:rsidP="00F91B99">
                                    <w:r>
                                      <w:rPr>
                                        <w:rFonts w:ascii="Arial" w:hAnsi="Arial" w:cs="Arial"/>
                                        <w:color w:val="000000"/>
                                        <w:sz w:val="14"/>
                                        <w:szCs w:val="14"/>
                                        <w:lang w:val="en-US"/>
                                      </w:rPr>
                                      <w:t>f/Hz</w:t>
                                    </w:r>
                                  </w:p>
                                </w:txbxContent>
                              </wps:txbx>
                              <wps:bodyPr rot="0" vert="horz" wrap="none" lIns="0" tIns="0" rIns="0" bIns="0" anchor="t" anchorCtr="0" upright="1">
                                <a:spAutoFit/>
                              </wps:bodyPr>
                            </wps:wsp>
                            <wps:wsp>
                              <wps:cNvPr id="487" name="Rectangle 757"/>
                              <wps:cNvSpPr>
                                <a:spLocks noChangeArrowheads="1"/>
                              </wps:cNvSpPr>
                              <wps:spPr bwMode="auto">
                                <a:xfrm>
                                  <a:off x="0" y="2200236"/>
                                  <a:ext cx="99101" cy="1785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103873" w14:textId="77777777" w:rsidR="00742970" w:rsidRDefault="00742970" w:rsidP="00F91B99">
                                    <w:r>
                                      <w:rPr>
                                        <w:rFonts w:ascii="Arial" w:hAnsi="Arial" w:cs="Arial"/>
                                        <w:color w:val="000000"/>
                                        <w:sz w:val="14"/>
                                        <w:szCs w:val="14"/>
                                        <w:lang w:val="en-US"/>
                                      </w:rPr>
                                      <w:t>50</w:t>
                                    </w:r>
                                  </w:p>
                                </w:txbxContent>
                              </wps:txbx>
                              <wps:bodyPr rot="0" vert="horz" wrap="none" lIns="0" tIns="0" rIns="0" bIns="0" anchor="t" anchorCtr="0" upright="1">
                                <a:spAutoFit/>
                              </wps:bodyPr>
                            </wps:wsp>
                            <wps:wsp>
                              <wps:cNvPr id="488" name="Rectangle 758"/>
                              <wps:cNvSpPr>
                                <a:spLocks noChangeArrowheads="1"/>
                              </wps:cNvSpPr>
                              <wps:spPr bwMode="auto">
                                <a:xfrm>
                                  <a:off x="293403" y="2200236"/>
                                  <a:ext cx="148602" cy="1785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DFA81C" w14:textId="77777777" w:rsidR="00742970" w:rsidRDefault="00742970" w:rsidP="00F91B99">
                                    <w:r>
                                      <w:rPr>
                                        <w:rFonts w:ascii="Arial" w:hAnsi="Arial" w:cs="Arial"/>
                                        <w:color w:val="000000"/>
                                        <w:sz w:val="14"/>
                                        <w:szCs w:val="14"/>
                                        <w:lang w:val="en-US"/>
                                      </w:rPr>
                                      <w:t>100</w:t>
                                    </w:r>
                                  </w:p>
                                </w:txbxContent>
                              </wps:txbx>
                              <wps:bodyPr rot="0" vert="horz" wrap="none" lIns="0" tIns="0" rIns="0" bIns="0" anchor="t" anchorCtr="0" upright="1">
                                <a:spAutoFit/>
                              </wps:bodyPr>
                            </wps:wsp>
                            <wps:wsp>
                              <wps:cNvPr id="489" name="Rectangle 759"/>
                              <wps:cNvSpPr>
                                <a:spLocks noChangeArrowheads="1"/>
                              </wps:cNvSpPr>
                              <wps:spPr bwMode="auto">
                                <a:xfrm>
                                  <a:off x="650907" y="2200236"/>
                                  <a:ext cx="148602" cy="1785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AFF68B" w14:textId="77777777" w:rsidR="00742970" w:rsidRDefault="00742970" w:rsidP="00F91B99">
                                    <w:r>
                                      <w:rPr>
                                        <w:rFonts w:ascii="Arial" w:hAnsi="Arial" w:cs="Arial"/>
                                        <w:color w:val="000000"/>
                                        <w:sz w:val="14"/>
                                        <w:szCs w:val="14"/>
                                        <w:lang w:val="en-US"/>
                                      </w:rPr>
                                      <w:t>200</w:t>
                                    </w:r>
                                  </w:p>
                                </w:txbxContent>
                              </wps:txbx>
                              <wps:bodyPr rot="0" vert="horz" wrap="none" lIns="0" tIns="0" rIns="0" bIns="0" anchor="t" anchorCtr="0" upright="1">
                                <a:spAutoFit/>
                              </wps:bodyPr>
                            </wps:wsp>
                            <wps:wsp>
                              <wps:cNvPr id="490" name="Rectangle 760"/>
                              <wps:cNvSpPr>
                                <a:spLocks noChangeArrowheads="1"/>
                              </wps:cNvSpPr>
                              <wps:spPr bwMode="auto">
                                <a:xfrm>
                                  <a:off x="1823718" y="2200236"/>
                                  <a:ext cx="198102" cy="1785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070FE2" w14:textId="77777777" w:rsidR="00742970" w:rsidRDefault="00742970" w:rsidP="00F91B99">
                                    <w:r>
                                      <w:rPr>
                                        <w:rFonts w:ascii="Arial" w:hAnsi="Arial" w:cs="Arial"/>
                                        <w:color w:val="000000"/>
                                        <w:sz w:val="14"/>
                                        <w:szCs w:val="14"/>
                                        <w:lang w:val="en-US"/>
                                      </w:rPr>
                                      <w:t>2000</w:t>
                                    </w:r>
                                  </w:p>
                                </w:txbxContent>
                              </wps:txbx>
                              <wps:bodyPr rot="0" vert="horz" wrap="none" lIns="0" tIns="0" rIns="0" bIns="0" anchor="t" anchorCtr="0" upright="1">
                                <a:spAutoFit/>
                              </wps:bodyPr>
                            </wps:wsp>
                            <wps:wsp>
                              <wps:cNvPr id="491" name="Rectangle 761"/>
                              <wps:cNvSpPr>
                                <a:spLocks noChangeArrowheads="1"/>
                              </wps:cNvSpPr>
                              <wps:spPr bwMode="auto">
                                <a:xfrm>
                                  <a:off x="2296123" y="2200236"/>
                                  <a:ext cx="198202" cy="1785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EF2AE7" w14:textId="77777777" w:rsidR="00742970" w:rsidRDefault="00742970" w:rsidP="00F91B99">
                                    <w:r>
                                      <w:rPr>
                                        <w:rFonts w:ascii="Arial" w:hAnsi="Arial" w:cs="Arial"/>
                                        <w:color w:val="000000"/>
                                        <w:sz w:val="14"/>
                                        <w:szCs w:val="14"/>
                                        <w:lang w:val="en-US"/>
                                      </w:rPr>
                                      <w:t>5000</w:t>
                                    </w:r>
                                  </w:p>
                                </w:txbxContent>
                              </wps:txbx>
                              <wps:bodyPr rot="0" vert="horz" wrap="none" lIns="0" tIns="0" rIns="0" bIns="0" anchor="t" anchorCtr="0" upright="1">
                                <a:spAutoFit/>
                              </wps:bodyPr>
                            </wps:wsp>
                            <wps:wsp>
                              <wps:cNvPr id="492" name="Rectangle 762"/>
                              <wps:cNvSpPr>
                                <a:spLocks noChangeArrowheads="1"/>
                              </wps:cNvSpPr>
                              <wps:spPr bwMode="auto">
                                <a:xfrm>
                                  <a:off x="2603526" y="2200236"/>
                                  <a:ext cx="143501" cy="1785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469FE0" w14:textId="77777777" w:rsidR="00742970" w:rsidRDefault="00742970" w:rsidP="00F91B99">
                                    <w:r>
                                      <w:rPr>
                                        <w:rFonts w:ascii="Arial" w:hAnsi="Arial" w:cs="Arial"/>
                                        <w:color w:val="000000"/>
                                        <w:sz w:val="14"/>
                                        <w:szCs w:val="14"/>
                                        <w:lang w:val="en-US"/>
                                      </w:rPr>
                                      <w:t>10k</w:t>
                                    </w:r>
                                  </w:p>
                                </w:txbxContent>
                              </wps:txbx>
                              <wps:bodyPr rot="0" vert="horz" wrap="none" lIns="0" tIns="0" rIns="0" bIns="0" anchor="t" anchorCtr="0" upright="1">
                                <a:spAutoFit/>
                              </wps:bodyPr>
                            </wps:wsp>
                            <wps:wsp>
                              <wps:cNvPr id="493" name="Line 763"/>
                              <wps:cNvCnPr>
                                <a:cxnSpLocks noChangeShapeType="1"/>
                              </wps:cNvCnPr>
                              <wps:spPr bwMode="auto">
                                <a:xfrm flipV="1">
                                  <a:off x="6900" y="2186336"/>
                                  <a:ext cx="0" cy="13900"/>
                                </a:xfrm>
                                <a:prstGeom prst="line">
                                  <a:avLst/>
                                </a:prstGeom>
                                <a:noFill/>
                                <a:ln w="6985">
                                  <a:solidFill>
                                    <a:srgbClr val="3F3F3F"/>
                                  </a:solidFill>
                                  <a:round/>
                                  <a:headEnd/>
                                  <a:tailEnd/>
                                </a:ln>
                                <a:extLst>
                                  <a:ext uri="{909E8E84-426E-40DD-AFC4-6F175D3DCCD1}">
                                    <a14:hiddenFill xmlns:a14="http://schemas.microsoft.com/office/drawing/2010/main">
                                      <a:noFill/>
                                    </a14:hiddenFill>
                                  </a:ext>
                                </a:extLst>
                              </wps:spPr>
                              <wps:bodyPr/>
                            </wps:wsp>
                            <wps:wsp>
                              <wps:cNvPr id="494" name="Line 764"/>
                              <wps:cNvCnPr>
                                <a:cxnSpLocks noChangeShapeType="1"/>
                              </wps:cNvCnPr>
                              <wps:spPr bwMode="auto">
                                <a:xfrm flipV="1">
                                  <a:off x="364404" y="2186336"/>
                                  <a:ext cx="0" cy="13900"/>
                                </a:xfrm>
                                <a:prstGeom prst="line">
                                  <a:avLst/>
                                </a:prstGeom>
                                <a:noFill/>
                                <a:ln w="6985">
                                  <a:solidFill>
                                    <a:srgbClr val="3F3F3F"/>
                                  </a:solidFill>
                                  <a:round/>
                                  <a:headEnd/>
                                  <a:tailEnd/>
                                </a:ln>
                                <a:extLst>
                                  <a:ext uri="{909E8E84-426E-40DD-AFC4-6F175D3DCCD1}">
                                    <a14:hiddenFill xmlns:a14="http://schemas.microsoft.com/office/drawing/2010/main">
                                      <a:noFill/>
                                    </a14:hiddenFill>
                                  </a:ext>
                                </a:extLst>
                              </wps:spPr>
                              <wps:bodyPr/>
                            </wps:wsp>
                            <wps:wsp>
                              <wps:cNvPr id="495" name="Line 765"/>
                              <wps:cNvCnPr>
                                <a:cxnSpLocks noChangeShapeType="1"/>
                              </wps:cNvCnPr>
                              <wps:spPr bwMode="auto">
                                <a:xfrm flipV="1">
                                  <a:off x="722607" y="2186336"/>
                                  <a:ext cx="0" cy="13900"/>
                                </a:xfrm>
                                <a:prstGeom prst="line">
                                  <a:avLst/>
                                </a:prstGeom>
                                <a:noFill/>
                                <a:ln w="6985">
                                  <a:solidFill>
                                    <a:srgbClr val="3F3F3F"/>
                                  </a:solidFill>
                                  <a:round/>
                                  <a:headEnd/>
                                  <a:tailEnd/>
                                </a:ln>
                                <a:extLst>
                                  <a:ext uri="{909E8E84-426E-40DD-AFC4-6F175D3DCCD1}">
                                    <a14:hiddenFill xmlns:a14="http://schemas.microsoft.com/office/drawing/2010/main">
                                      <a:noFill/>
                                    </a14:hiddenFill>
                                  </a:ext>
                                </a:extLst>
                              </wps:spPr>
                              <wps:bodyPr/>
                            </wps:wsp>
                            <wps:wsp>
                              <wps:cNvPr id="496" name="Line 766"/>
                              <wps:cNvCnPr>
                                <a:cxnSpLocks noChangeShapeType="1"/>
                              </wps:cNvCnPr>
                              <wps:spPr bwMode="auto">
                                <a:xfrm flipV="1">
                                  <a:off x="1201412" y="2186336"/>
                                  <a:ext cx="0" cy="13900"/>
                                </a:xfrm>
                                <a:prstGeom prst="line">
                                  <a:avLst/>
                                </a:prstGeom>
                                <a:noFill/>
                                <a:ln w="6985">
                                  <a:solidFill>
                                    <a:srgbClr val="3F3F3F"/>
                                  </a:solidFill>
                                  <a:round/>
                                  <a:headEnd/>
                                  <a:tailEnd/>
                                </a:ln>
                                <a:extLst>
                                  <a:ext uri="{909E8E84-426E-40DD-AFC4-6F175D3DCCD1}">
                                    <a14:hiddenFill xmlns:a14="http://schemas.microsoft.com/office/drawing/2010/main">
                                      <a:noFill/>
                                    </a14:hiddenFill>
                                  </a:ext>
                                </a:extLst>
                              </wps:spPr>
                              <wps:bodyPr/>
                            </wps:wsp>
                            <wps:wsp>
                              <wps:cNvPr id="497" name="Line 767"/>
                              <wps:cNvCnPr>
                                <a:cxnSpLocks noChangeShapeType="1"/>
                              </wps:cNvCnPr>
                              <wps:spPr bwMode="auto">
                                <a:xfrm flipV="1">
                                  <a:off x="1558916" y="2186336"/>
                                  <a:ext cx="0" cy="13900"/>
                                </a:xfrm>
                                <a:prstGeom prst="line">
                                  <a:avLst/>
                                </a:prstGeom>
                                <a:noFill/>
                                <a:ln w="6985">
                                  <a:solidFill>
                                    <a:srgbClr val="3F3F3F"/>
                                  </a:solidFill>
                                  <a:round/>
                                  <a:headEnd/>
                                  <a:tailEnd/>
                                </a:ln>
                                <a:extLst>
                                  <a:ext uri="{909E8E84-426E-40DD-AFC4-6F175D3DCCD1}">
                                    <a14:hiddenFill xmlns:a14="http://schemas.microsoft.com/office/drawing/2010/main">
                                      <a:noFill/>
                                    </a14:hiddenFill>
                                  </a:ext>
                                </a:extLst>
                              </wps:spPr>
                              <wps:bodyPr/>
                            </wps:wsp>
                            <wps:wsp>
                              <wps:cNvPr id="498" name="Line 768"/>
                              <wps:cNvCnPr>
                                <a:cxnSpLocks noChangeShapeType="1"/>
                              </wps:cNvCnPr>
                              <wps:spPr bwMode="auto">
                                <a:xfrm flipV="1">
                                  <a:off x="1924020" y="2186336"/>
                                  <a:ext cx="0" cy="13900"/>
                                </a:xfrm>
                                <a:prstGeom prst="line">
                                  <a:avLst/>
                                </a:prstGeom>
                                <a:noFill/>
                                <a:ln w="6985">
                                  <a:solidFill>
                                    <a:srgbClr val="3F3F3F"/>
                                  </a:solidFill>
                                  <a:round/>
                                  <a:headEnd/>
                                  <a:tailEnd/>
                                </a:ln>
                                <a:extLst>
                                  <a:ext uri="{909E8E84-426E-40DD-AFC4-6F175D3DCCD1}">
                                    <a14:hiddenFill xmlns:a14="http://schemas.microsoft.com/office/drawing/2010/main">
                                      <a:noFill/>
                                    </a14:hiddenFill>
                                  </a:ext>
                                </a:extLst>
                              </wps:spPr>
                              <wps:bodyPr/>
                            </wps:wsp>
                            <wps:wsp>
                              <wps:cNvPr id="499" name="Line 769"/>
                              <wps:cNvCnPr>
                                <a:cxnSpLocks noChangeShapeType="1"/>
                              </wps:cNvCnPr>
                              <wps:spPr bwMode="auto">
                                <a:xfrm flipV="1">
                                  <a:off x="2395824" y="2186336"/>
                                  <a:ext cx="0" cy="13900"/>
                                </a:xfrm>
                                <a:prstGeom prst="line">
                                  <a:avLst/>
                                </a:prstGeom>
                                <a:noFill/>
                                <a:ln w="6985">
                                  <a:solidFill>
                                    <a:srgbClr val="3F3F3F"/>
                                  </a:solidFill>
                                  <a:round/>
                                  <a:headEnd/>
                                  <a:tailEnd/>
                                </a:ln>
                                <a:extLst>
                                  <a:ext uri="{909E8E84-426E-40DD-AFC4-6F175D3DCCD1}">
                                    <a14:hiddenFill xmlns:a14="http://schemas.microsoft.com/office/drawing/2010/main">
                                      <a:noFill/>
                                    </a14:hiddenFill>
                                  </a:ext>
                                </a:extLst>
                              </wps:spPr>
                              <wps:bodyPr/>
                            </wps:wsp>
                            <wps:wsp>
                              <wps:cNvPr id="500" name="Rectangle 770"/>
                              <wps:cNvSpPr>
                                <a:spLocks noChangeArrowheads="1"/>
                              </wps:cNvSpPr>
                              <wps:spPr bwMode="auto">
                                <a:xfrm>
                                  <a:off x="0" y="128902"/>
                                  <a:ext cx="2746328" cy="2057434"/>
                                </a:xfrm>
                                <a:prstGeom prst="rect">
                                  <a:avLst/>
                                </a:prstGeom>
                                <a:noFill/>
                                <a:ln w="698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wpg:cNvPr id="501" name="Gruppieren 823"/>
                              <wpg:cNvGrpSpPr>
                                <a:grpSpLocks/>
                              </wpg:cNvGrpSpPr>
                              <wpg:grpSpPr bwMode="auto">
                                <a:xfrm>
                                  <a:off x="236202" y="1483924"/>
                                  <a:ext cx="1244613" cy="528409"/>
                                  <a:chOff x="12230" y="15074"/>
                                  <a:chExt cx="12446" cy="5283"/>
                                </a:xfrm>
                              </wpg:grpSpPr>
                              <wps:wsp>
                                <wps:cNvPr id="502" name="Rectangle 771"/>
                                <wps:cNvSpPr>
                                  <a:spLocks noChangeArrowheads="1"/>
                                </wps:cNvSpPr>
                                <wps:spPr bwMode="auto">
                                  <a:xfrm>
                                    <a:off x="12230" y="15074"/>
                                    <a:ext cx="12446" cy="471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3" name="Rectangle 772"/>
                                <wps:cNvSpPr>
                                  <a:spLocks noChangeArrowheads="1"/>
                                </wps:cNvSpPr>
                                <wps:spPr bwMode="auto">
                                  <a:xfrm>
                                    <a:off x="12299" y="15144"/>
                                    <a:ext cx="2509" cy="114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4" name="Line 773"/>
                                <wps:cNvCnPr>
                                  <a:cxnSpLocks noChangeShapeType="1"/>
                                </wps:cNvCnPr>
                                <wps:spPr bwMode="auto">
                                  <a:xfrm>
                                    <a:off x="12376" y="15646"/>
                                    <a:ext cx="2432" cy="0"/>
                                  </a:xfrm>
                                  <a:prstGeom prst="line">
                                    <a:avLst/>
                                  </a:prstGeom>
                                  <a:noFill/>
                                  <a:ln w="6985">
                                    <a:solidFill>
                                      <a:srgbClr val="00FF00"/>
                                    </a:solidFill>
                                    <a:round/>
                                    <a:headEnd/>
                                    <a:tailEnd/>
                                  </a:ln>
                                  <a:extLst>
                                    <a:ext uri="{909E8E84-426E-40DD-AFC4-6F175D3DCCD1}">
                                      <a14:hiddenFill xmlns:a14="http://schemas.microsoft.com/office/drawing/2010/main">
                                        <a:noFill/>
                                      </a14:hiddenFill>
                                    </a:ext>
                                  </a:extLst>
                                </wps:spPr>
                                <wps:bodyPr/>
                              </wps:wsp>
                              <wps:wsp>
                                <wps:cNvPr id="505" name="Rectangle 774"/>
                                <wps:cNvSpPr>
                                  <a:spLocks noChangeArrowheads="1"/>
                                </wps:cNvSpPr>
                                <wps:spPr bwMode="auto">
                                  <a:xfrm>
                                    <a:off x="15303" y="15144"/>
                                    <a:ext cx="8573" cy="17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3CE197" w14:textId="77777777" w:rsidR="00742970" w:rsidRDefault="00742970" w:rsidP="00F91B99">
                                      <w:r>
                                        <w:rPr>
                                          <w:rFonts w:ascii="Arial" w:hAnsi="Arial" w:cs="Arial"/>
                                          <w:color w:val="000000"/>
                                          <w:sz w:val="14"/>
                                          <w:szCs w:val="14"/>
                                          <w:lang w:val="en-US"/>
                                        </w:rPr>
                                        <w:t>Room1 (RT60=27ms)</w:t>
                                      </w:r>
                                    </w:p>
                                  </w:txbxContent>
                                </wps:txbx>
                                <wps:bodyPr rot="0" vert="horz" wrap="none" lIns="0" tIns="0" rIns="0" bIns="0" anchor="t" anchorCtr="0" upright="1">
                                  <a:spAutoFit/>
                                </wps:bodyPr>
                              </wps:wsp>
                              <wps:wsp>
                                <wps:cNvPr id="506" name="Rectangle 775"/>
                                <wps:cNvSpPr>
                                  <a:spLocks noChangeArrowheads="1"/>
                                </wps:cNvSpPr>
                                <wps:spPr bwMode="auto">
                                  <a:xfrm>
                                    <a:off x="12299" y="16287"/>
                                    <a:ext cx="2509" cy="114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07" name="Line 776"/>
                                <wps:cNvCnPr>
                                  <a:cxnSpLocks noChangeShapeType="1"/>
                                </wps:cNvCnPr>
                                <wps:spPr bwMode="auto">
                                  <a:xfrm>
                                    <a:off x="12515" y="16789"/>
                                    <a:ext cx="2293" cy="0"/>
                                  </a:xfrm>
                                  <a:prstGeom prst="line">
                                    <a:avLst/>
                                  </a:prstGeom>
                                  <a:noFill/>
                                  <a:ln w="21590">
                                    <a:solidFill>
                                      <a:srgbClr val="FF0000"/>
                                    </a:solidFill>
                                    <a:round/>
                                    <a:headEnd/>
                                    <a:tailEnd/>
                                  </a:ln>
                                  <a:extLst>
                                    <a:ext uri="{909E8E84-426E-40DD-AFC4-6F175D3DCCD1}">
                                      <a14:hiddenFill xmlns:a14="http://schemas.microsoft.com/office/drawing/2010/main">
                                        <a:noFill/>
                                      </a14:hiddenFill>
                                    </a:ext>
                                  </a:extLst>
                                </wps:spPr>
                                <wps:bodyPr/>
                              </wps:wsp>
                              <wps:wsp>
                                <wps:cNvPr id="508" name="Rectangle 777"/>
                                <wps:cNvSpPr>
                                  <a:spLocks noChangeArrowheads="1"/>
                                </wps:cNvSpPr>
                                <wps:spPr bwMode="auto">
                                  <a:xfrm>
                                    <a:off x="15303" y="16287"/>
                                    <a:ext cx="3760" cy="17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702E9F" w14:textId="77777777" w:rsidR="00742970" w:rsidRDefault="00742970" w:rsidP="00F91B99">
                                      <w:r>
                                        <w:rPr>
                                          <w:rFonts w:ascii="Arial" w:hAnsi="Arial" w:cs="Arial"/>
                                          <w:color w:val="000000"/>
                                          <w:sz w:val="14"/>
                                          <w:szCs w:val="14"/>
                                          <w:lang w:val="en-US"/>
                                        </w:rPr>
                                        <w:t>reference</w:t>
                                      </w:r>
                                    </w:p>
                                  </w:txbxContent>
                                </wps:txbx>
                                <wps:bodyPr rot="0" vert="horz" wrap="none" lIns="0" tIns="0" rIns="0" bIns="0" anchor="t" anchorCtr="0" upright="1">
                                  <a:spAutoFit/>
                                </wps:bodyPr>
                              </wps:wsp>
                              <wps:wsp>
                                <wps:cNvPr id="509" name="Rectangle 778"/>
                                <wps:cNvSpPr>
                                  <a:spLocks noChangeArrowheads="1"/>
                                </wps:cNvSpPr>
                                <wps:spPr bwMode="auto">
                                  <a:xfrm>
                                    <a:off x="12299" y="17430"/>
                                    <a:ext cx="2509" cy="114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0" name="Line 779"/>
                                <wps:cNvCnPr>
                                  <a:cxnSpLocks noChangeShapeType="1"/>
                                </wps:cNvCnPr>
                                <wps:spPr bwMode="auto">
                                  <a:xfrm>
                                    <a:off x="12376" y="17932"/>
                                    <a:ext cx="2432" cy="0"/>
                                  </a:xfrm>
                                  <a:prstGeom prst="line">
                                    <a:avLst/>
                                  </a:prstGeom>
                                  <a:noFill/>
                                  <a:ln w="6985">
                                    <a:solidFill>
                                      <a:srgbClr val="0000FF"/>
                                    </a:solidFill>
                                    <a:round/>
                                    <a:headEnd/>
                                    <a:tailEnd/>
                                  </a:ln>
                                  <a:extLst>
                                    <a:ext uri="{909E8E84-426E-40DD-AFC4-6F175D3DCCD1}">
                                      <a14:hiddenFill xmlns:a14="http://schemas.microsoft.com/office/drawing/2010/main">
                                        <a:noFill/>
                                      </a14:hiddenFill>
                                    </a:ext>
                                  </a:extLst>
                                </wps:spPr>
                                <wps:bodyPr/>
                              </wps:wsp>
                              <wps:wsp>
                                <wps:cNvPr id="511" name="Rectangle 780"/>
                                <wps:cNvSpPr>
                                  <a:spLocks noChangeArrowheads="1"/>
                                </wps:cNvSpPr>
                                <wps:spPr bwMode="auto">
                                  <a:xfrm>
                                    <a:off x="15303" y="17430"/>
                                    <a:ext cx="9068" cy="17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D94E89" w14:textId="77777777" w:rsidR="00742970" w:rsidRDefault="00742970" w:rsidP="00F91B99">
                                      <w:r>
                                        <w:rPr>
                                          <w:rFonts w:ascii="Arial" w:hAnsi="Arial" w:cs="Arial"/>
                                          <w:color w:val="000000"/>
                                          <w:sz w:val="14"/>
                                          <w:szCs w:val="14"/>
                                          <w:lang w:val="en-US"/>
                                        </w:rPr>
                                        <w:t>Room4 (RT60=264ms)</w:t>
                                      </w:r>
                                    </w:p>
                                  </w:txbxContent>
                                </wps:txbx>
                                <wps:bodyPr rot="0" vert="horz" wrap="none" lIns="0" tIns="0" rIns="0" bIns="0" anchor="t" anchorCtr="0" upright="1">
                                  <a:spAutoFit/>
                                </wps:bodyPr>
                              </wps:wsp>
                              <wps:wsp>
                                <wps:cNvPr id="512" name="Rectangle 781"/>
                                <wps:cNvSpPr>
                                  <a:spLocks noChangeArrowheads="1"/>
                                </wps:cNvSpPr>
                                <wps:spPr bwMode="auto">
                                  <a:xfrm>
                                    <a:off x="12299" y="18573"/>
                                    <a:ext cx="2509" cy="114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513" name="Line 782"/>
                                <wps:cNvCnPr>
                                  <a:cxnSpLocks noChangeShapeType="1"/>
                                </wps:cNvCnPr>
                                <wps:spPr bwMode="auto">
                                  <a:xfrm>
                                    <a:off x="12376" y="19075"/>
                                    <a:ext cx="2432" cy="0"/>
                                  </a:xfrm>
                                  <a:prstGeom prst="line">
                                    <a:avLst/>
                                  </a:prstGeom>
                                  <a:noFill/>
                                  <a:ln w="6985">
                                    <a:solidFill>
                                      <a:srgbClr val="00FFFF"/>
                                    </a:solidFill>
                                    <a:round/>
                                    <a:headEnd/>
                                    <a:tailEnd/>
                                  </a:ln>
                                  <a:extLst>
                                    <a:ext uri="{909E8E84-426E-40DD-AFC4-6F175D3DCCD1}">
                                      <a14:hiddenFill xmlns:a14="http://schemas.microsoft.com/office/drawing/2010/main">
                                        <a:noFill/>
                                      </a14:hiddenFill>
                                    </a:ext>
                                  </a:extLst>
                                </wps:spPr>
                                <wps:bodyPr/>
                              </wps:wsp>
                              <wps:wsp>
                                <wps:cNvPr id="514" name="Rectangle 783"/>
                                <wps:cNvSpPr>
                                  <a:spLocks noChangeArrowheads="1"/>
                                </wps:cNvSpPr>
                                <wps:spPr bwMode="auto">
                                  <a:xfrm>
                                    <a:off x="15303" y="18573"/>
                                    <a:ext cx="9068" cy="17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798F6B" w14:textId="77777777" w:rsidR="00742970" w:rsidRDefault="00742970" w:rsidP="00F91B99">
                                      <w:r>
                                        <w:rPr>
                                          <w:rFonts w:ascii="Arial" w:hAnsi="Arial" w:cs="Arial"/>
                                          <w:color w:val="000000"/>
                                          <w:sz w:val="14"/>
                                          <w:szCs w:val="14"/>
                                          <w:lang w:val="en-US"/>
                                        </w:rPr>
                                        <w:t>Room2 (RT60=123ms)</w:t>
                                      </w:r>
                                    </w:p>
                                  </w:txbxContent>
                                </wps:txbx>
                                <wps:bodyPr rot="0" vert="horz" wrap="none" lIns="0" tIns="0" rIns="0" bIns="0" anchor="t" anchorCtr="0" upright="1">
                                  <a:spAutoFit/>
                                </wps:bodyPr>
                              </wps:wsp>
                            </wpg:wgp>
                          </wpc:wpc>
                        </a:graphicData>
                      </a:graphic>
                    </wp:inline>
                  </w:drawing>
                </mc:Choice>
                <mc:Fallback>
                  <w:pict>
                    <v:group w14:anchorId="504D6FE9" id="Zeichenbereich 822" o:spid="_x0000_s2012" editas="canvas" style="width:232.9pt;height:193.2pt;mso-position-horizontal-relative:char;mso-position-vertical-relative:line" coordsize="29578,245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">
                      <v:shape id="_x0000_s2013" type="#_x0000_t75" style="position:absolute;width:29578;height:24536;visibility:visible;mso-wrap-style:square">
                        <v:fill o:detectmouseclick="t"/>
                        <v:path o:connecttype="none"/>
                      </v:shape>
                      <v:rect id="Rectangle 712" o:spid="_x0000_s2014" style="position:absolute;left:69;top:1358;width:27324;height:20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" strokecolor="white" strokeweight=".55pt"/>
                      <v:rect id="Rectangle 713" o:spid="_x0000_s2015" style="position:absolute;top:1289;width:27463;height:205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" filled="f" strokeweight=".55pt"/>
                      <v:line id="Line 714" o:spid="_x0000_s2016" style="position:absolute;flip:y;visibility:visible;mso-wrap-style:square" from="3644,1358" to="3644,217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" strokeweight=".55pt"/>
                      <v:line id="Line 715" o:spid="_x0000_s2017" style="position:absolute;flip:y;visibility:visible;mso-wrap-style:square" from="7226,1358" to="7226,217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" strokeweight=".55pt"/>
                      <v:line id="Line 716" o:spid="_x0000_s2018" style="position:absolute;flip:y;visibility:visible;mso-wrap-style:square" from="12014,1358" to="12014,217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" strokeweight=".55pt"/>
                      <v:line id="Line 717" o:spid="_x0000_s2019" style="position:absolute;flip:y;visibility:visible;mso-wrap-style:square" from="15589,1358" to="15589,217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" strokeweight=".55pt"/>
                      <v:line id="Line 718" o:spid="_x0000_s2020" style="position:absolute;flip:y;visibility:visible;mso-wrap-style:square" from="19240,1358" to="19240,217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" strokeweight=".55pt"/>
                      <v:line id="Line 719" o:spid="_x0000_s2021" style="position:absolute;flip:y;visibility:visible;mso-wrap-style:square" from="23958,1358" to="23958,217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" strokeweight=".55pt"/>
                      <v:line id="Line 720" o:spid="_x0000_s2022" style="position:absolute;flip:x;visibility:visible;mso-wrap-style:square" from="69,19361" to="27463,193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" strokeweight=".55pt"/>
                      <v:line id="Line 721" o:spid="_x0000_s2023" style="position:absolute;flip:x;visibility:visible;mso-wrap-style:square" from="69,16789" to="27463,16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" strokeweight=".55pt"/>
                      <v:line id="Line 722" o:spid="_x0000_s2024" style="position:absolute;flip:x;visibility:visible;mso-wrap-style:square" from="69,14217" to="27463,142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" strokeweight=".55pt"/>
                      <v:line id="Line 723" o:spid="_x0000_s2025" style="position:absolute;flip:x;visibility:visible;mso-wrap-style:square" from="69,11645" to="27463,116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" strokeweight=".55pt"/>
                      <v:line id="Line 724" o:spid="_x0000_s2026" style="position:absolute;flip:x;visibility:visible;mso-wrap-style:square" from="69,9074" to="27463,90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" strokeweight=".55pt"/>
                      <v:line id="Line 725" o:spid="_x0000_s2027" style="position:absolute;flip:x;visibility:visible;mso-wrap-style:square" from="69,6502" to="27463,65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" strokeweight=".55pt"/>
                      <v:line id="Line 726" o:spid="_x0000_s2028" style="position:absolute;flip:x;visibility:visible;mso-wrap-style:square" from="69,3930" to="27463,3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" strokeweight=".55pt"/>
                      <v:shape id="Freeform 727" o:spid="_x0000_s2029" style="position:absolute;top:4000;width:27749;height:16504;visibility:visible;mso-wrap-style:square;v-text-anchor:top" coordsize="4370,25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" path="m,135l,101r34,l34,56r45,l79,23r45,l124,r45,l214,r,338l270,338r,-23l315,315r,-34l360,281r,-45l417,236r,-11l462,225r,-11l507,214r45,l552,113r45,l597,45r45,l642,113r45,l687,169r45,l732,293r45,l822,293r,-169l879,124r,157l935,281r,147l980,428r,78l1025,506r,34l1070,540r,-45l1115,495r,-169l1160,326r,147l1205,473r,236l1250,709r,-56l1295,653r,-135l1352,518r,11l1397,529r,180l1442,709r,79l1487,788r,45l1532,833r,-102l1588,731r,90l1633,821r,192l1678,1013r,-135l1735,878r,-282l1780,596r,439l1825,1035r,90l1870,1125r,124l1915,1249r,-23l1960,1226r,-90l2005,1136r,-56l2050,1080r,-337l2106,743r,-57l2151,686r,147l2196,833r,315l2253,1148r,169l2298,1317r,-113l2343,1204r,113l2388,1317r,-57l2433,1260r,-169l2478,1091r,45l2523,1136r,-146l2568,990r,180l2613,1170r,-292l2658,878r,213l2715,1091r,316l2760,1407r,101l2816,1508r,214l2861,1722r,-293l2917,1429r,259l2962,1688r,45l3007,1733r,-11l3052,1722r,78l3097,1800r,203l3143,2003r,337l3188,2340r,-292l3233,2048r,11l3278,2059r,158l3323,2217r,-259l3368,1958r,-113l3424,1845r,473l3469,2318r,-461l3514,1857r,191l3571,2048r,236l3616,2284r,11l3661,2295r,79l3706,2374r,-214l3751,2160r,282l3796,2442r,56l3841,2498r,-180l3897,2318r,146l3942,2464r,-45l3987,2419r,90l4032,2509r,90l4089,2599r,-349l4134,2250r,-348l4179,1902r,157l4235,2059r,326l4280,2385r,-123l4325,2262r,11l4370,2273r,-79e" filled="f" strokecolor="lime" strokeweight=".55pt">
                        <v:path arrowok="t" o:connecttype="custom" o:connectlocs="13709541,40727255;31854522,9274523;68144485,0;86289466,136295170;127014868,127020647;145159849,95164675;186288473,90729033;204433454,86293392;240723417,45566137;258868398,45566137;295158360,68147585;313303341,118149363;354431965,50001778;377012386,172586783;413302348,204039515;431447329,199603873;467737292,131456288;485882273,285897265;522172235,263315817;545155878,213314038;581445840,285897265;599590821,335899043;640316223,294768548;658461205,408482270;699589829,354044850;717734810,417353553;754024772,453645167;772169753,494372422;808459715,458080808;826604697,299607430;867330099,276622742;885475080,462919690;926603704,531067275;944748685,531067275;981038647,508082587;999183628,458080808;1035473591,399207747;1053618572,354044850;1094747196,439935002;1112892177,608086143;1153617579,694379535;1176198000,680669370;1212487962,698815177;1230632943,725832267;1267326127,807690017;1285471109,825835823;1321761071,830271465;1339906052,789544210;1380631454,743978073;1398776435,748816955;1439905059,825835823;1458050040,925436140;1494340003,957292112;1512484984,984712442;1548774946,1007293890;1571355367,993583725;1607645329,975437918;1625790311,1048021145;1666918934,907290333;1685063916,830271465;1725789318,961727753;1743934299,916564857" o:connectangles="0,0,0,0,0,0,0,0,0,0,0,0,0,0,0,0,0,0,0,0,0,0,0,0,0,0,0,0,0,0,0,0,0,0,0,0,0,0,0,0,0,0,0,0,0,0,0,0,0,0,0,0,0,0,0,0,0,0,0,0,0,0"/>
                      </v:shape>
                      <v:shape id="Freeform 728" o:spid="_x0000_s2030" style="position:absolute;top:3714;width:25031;height:15291;visibility:visible;mso-wrap-style:square;v-text-anchor:top" coordsize="3942,24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" path="m,34l,,34,r,34l79,34r,34l124,68r,-34l169,34r,11l214,45r,326l270,371r,-11l315,360r,-34l360,326r,-45l417,281r,-22l462,259r,11l507,270r45,l552,169r45,l597,101r45,l642,169r45,l687,225r45,l732,371r45,l777,383r45,l822,203r57,l879,349r56,l935,484r45,l980,551r45,l1025,585r45,l1070,563r45,l1115,405r45,l1160,551r45,l1205,776r45,l1250,731r45,l1295,585r57,l1397,585r,169l1442,754r,90l1487,844r,56l1532,900r,-79l1588,821r,102l1633,923r,180l1678,1103r,-147l1735,956r,-292l1780,664r,450l1825,1114r,124l1870,1238r,112l1915,1350r,-67l1960,1283r,-102l2005,1181r,-56l2050,1125r,-304l2106,821r45,l2151,900r45,l2196,1204r57,l2253,1452r45,l2298,1328r45,l2343,1395r45,l2388,1339r45,l2433,1170r45,l2478,1238r45,l2523,1103r45,l2568,1283r45,l2613,990r45,l2658,1260r57,l2715,1485r45,l2760,1643r56,l2816,1812r45,l2861,1587r56,l2917,1699r45,l2962,1958r45,l3007,2025r45,l3052,2104r45,l3097,2127r46,l3143,2352r45,l3188,2228r45,l3233,2127r45,l3278,2172r45,l3323,1980r45,l3368,1800r56,l3424,2104r45,l3469,2025r45,l3514,2093r57,l3571,2172r45,l3616,2340r45,l3661,2408r45,l3706,2352r45,l3751,2363r45,l3796,2408r45,l3841,2307r56,l3897,2183r45,l3942,1969e" filled="f" strokecolor="red" strokeweight="1.7pt">
                        <v:path arrowok="t" o:connecttype="custom" o:connectlocs="13709404,0;31854202,27420107;68143800,13710053;86288599,149600878;127013592,145165272;145158390,113309560;186286601,104438348;204431400,108873954;240720997,68147030;258865796,68147030;295155394,90728295;313300193,154439720;354428403,81857084;377008597,195166643;413298195,222183514;431442994,227022356;467732591,163310931;485877390,312911809;522166988,294766150;545150400,235893567;581439997,304040597;599584796,362913180;640309789,331057468;658454588,444770264;699582798,385494445;717727597,449205869;754017195,499207241;772161993,517352900;808451591,476222740;826596390,331057468;867321383,331057468;885466182,485497188;926594392,585499930;944739191,562515429;981028789,539934165;999173587,499207241;1035463185,444770264;1053607984,399204498;1094736194,508078452;1112880993,662518172;1153605986,730665202;1176186180,685099437;1212475778,789537785;1230620576,848410368;1267313392,857684815;1285458191,898411739;1321747788,857684815;1339892587,798408996;1380617580,725826360;1398762379,816554655;1439890589,843974762;1458035388,943574268;1494324986,970994375;1512469785,952848716;1548759382,970994375;1571339576,880266080" o:connectangles="0,0,0,0,0,0,0,0,0,0,0,0,0,0,0,0,0,0,0,0,0,0,0,0,0,0,0,0,0,0,0,0,0,0,0,0,0,0,0,0,0,0,0,0,0,0,0,0,0,0,0,0,0,0,0,0"/>
                      </v:shape>
                      <v:shape id="Freeform 729" o:spid="_x0000_s2031" style="position:absolute;left:25031;top:15576;width:2718;height:1854;visibility:visible;mso-wrap-style:square;v-text-anchor:top" coordsize="428,2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" path="m,101r45,l45,292r45,l90,11r57,l147,101r45,l192,247r45,l237,124r56,l293,135r45,l338,202r45,l383,214r45,l428,e" filled="f" strokecolor="red" strokeweight="1.7pt">
                        <v:path arrowok="t" o:connecttype="custom" o:connectlocs="0,40721991;18146661,40721991;18146661,117730905;36293321,117730905;36293321,4435068;59279091,4435068;59279091,40721991;77425752,40721991;77425752,99587444;95572412,99587444;95572412,49995316;118154923,49995316;118154923,54430384;136301584,54430384;136301584,81443982;154448244,81443982;154448244,86282239;172594905,86282239;172594905,0" o:connectangles="0,0,0,0,0,0,0,0,0,0,0,0,0,0,0,0,0,0,0"/>
                      </v:shape>
                      <v:shape id="Freeform 730" o:spid="_x0000_s2032" style="position:absolute;top:3575;width:27749;height:15430;visibility:visible;mso-wrap-style:square;v-text-anchor:top" coordsize="4370,24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" path="m,168l,135r34,l34,67r45,l79,22r45,l124,r45,l169,11r45,l214,438r56,l270,416r45,l315,393r45,l360,371r57,l417,348r45,l462,270r45,l552,270r,-102l597,168r,-67l642,101r,67l687,168r,57l732,225r,146l777,371r45,l822,225r57,l879,393r56,l935,472r45,l980,495r45,l1025,528r45,l1115,528r,-146l1160,382r,124l1205,506r,236l1250,742r,-22l1295,720r,-192l1352,528r,23l1397,551r,180l1442,731r,112l1487,843r,23l1532,866r,-191l1588,675r,146l1633,821r,225l1678,1046r,-124l1735,922r,-236l1780,686r,450l1825,1136r,90l1870,1226r,135l1915,1361r,-124l1960,1237r,-22l2005,1215r,-102l2050,1113r,-382l2106,731r,-79l2151,652r,270l2196,922r,360l2253,1282r,158l2298,1440r,-315l2343,1125r,90l2388,1215r,67l2433,1282r,-79l2478,1203r,12l2523,1215r,-169l2568,1046r,225l2613,1271r,-146l2658,1125r,157l2715,1282r,102l2760,1384r,112l2816,1496r,135l2861,1631r56,l2917,1609r45,l2962,1665r45,l3007,1744r45,l3052,1912r45,l3097,2047r46,l3143,2374r45,l3188,2385r45,l3233,1957r45,l3278,2182r45,l3323,2149r45,l3368,1980r56,l3424,2351r45,l3469,2149r45,l3514,2250r57,l3571,2205r45,l3616,2194r45,l3661,2272r45,l3706,2419r45,l3751,2430r45,l3796,2407r45,l3841,2295r56,l3897,2340r45,l3942,2239r45,l3987,2216r45,l4032,2295r57,l4089,2385r45,l4134,2362r45,l4179,2385r56,l4235,2362r45,l4280,2216r45,l4325,2070r45,l4370,2092e" filled="f" strokecolor="blue" strokeweight=".55pt">
                        <v:path arrowok="t" o:connecttype="custom" o:connectlocs="13709541,54434493;31854522,8870806;68144485,0;86289466,176609689;127014868,167738882;145159849,149594051;186288473,140320027;204433454,108868986;240723417,67740702;258868398,67740702;295158360,90724155;313303341,149594051;354431965,90724155;377012386,190319116;413302348,199593141;431447329,212899351;467737292,154029454;485882273,299188103;522172235,290317296;545155878,222173375;581445840,294752699;599590821,349187192;640316223,272172465;658461205,421766517;699589829,371767427;717734810,458056179;754024772,494345841;772169753,498781244;808459715,489910438;826604697,294752699;867330099,262898441;885475080,516926075;926603704,580634593;944748685,489910438;981038647,516926075;999183628,489910438;1035473591,421766517;1053618572,453620775;1094747196,516926075;1112892177,603214827;1153617579,657649320;1176198000,648778514;1212487962,671358748;1230632943,770953709;1267326127,825388202;1285471109,961676044;1321761071,789098540;1339906052,866516486;1380631454,798372565;1398776435,866516486;1439905059,907241551;1458050040,884661317;1494340003,916112357;1512484984,979820875;1548774946,970546850;1571355367,943531213;1607645329,902806148;1625790311,925386382;1666918934,961676044;1685063916,961676044;1725789318,952402019;1743934299,834662227" o:connectangles="0,0,0,0,0,0,0,0,0,0,0,0,0,0,0,0,0,0,0,0,0,0,0,0,0,0,0,0,0,0,0,0,0,0,0,0,0,0,0,0,0,0,0,0,0,0,0,0,0,0,0,0,0,0,0,0,0,0,0,0,0,0"/>
                      </v:shape>
                      <v:shape id="Freeform 731" o:spid="_x0000_s2033" style="position:absolute;top:4070;width:27749;height:15862;visibility:visible;mso-wrap-style:square;v-text-anchor:top" coordsize="4370,24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" path="m,180l,147r34,l34,102r45,l79,68r45,l124,34r45,l169,45r45,l214,338r56,l270,315r45,l315,282r45,l360,225r57,l417,203r45,l462,169r45,l552,169r,-101l597,68,597,r45,l642,79r45,l687,147r45,l732,270r45,l777,259r45,l822,90r57,l879,248r56,l935,394r45,l980,462r45,l1025,450r45,l1070,372r45,l1115,192r45,l1160,360r45,l1205,630r45,l1250,608r45,l1295,462r57,l1352,495r45,l1397,698r45,l1442,788r45,l1487,833r45,l1532,664r56,l1588,777r45,l1633,957r45,l1678,833r57,l1735,608r45,l1780,1058r45,l1825,1159r45,l1870,1193r45,l1915,1170r45,l1960,1204r45,l2005,1114r45,l2050,709r56,l2106,653r45,l2151,912r45,l2196,1170r57,l2253,1283r45,l2298,1227r45,l2343,1362r45,l2388,1452r45,l2433,1148r45,l2478,1080r45,l2523,1103r45,l2568,1238r45,l2613,1148r45,l2658,1283r57,l2715,1317r45,l2760,1452r56,l2816,1587r45,l2861,1407r56,l2917,1609r45,l3007,1609r,158l3052,1767r,135l3097,1902r,11l3143,1913r,585l3188,2498r,-360l3233,2138r,-180l3278,1958r,270l3323,2228r,-326l3368,1902r,-203l3424,1699r,383l3469,2082r,-79l3514,2003r,45l3571,2048r,90l3616,2138r,-157l3661,1981r,168l3706,2149r,90l3751,2239r,113l3796,2352r,-34l3841,2318r,-270l3897,2048r,79l3942,2127r,34l3987,2161r,33l4032,2194r,34l4089,2228r,-22l4134,2206r,-102l4179,2104r,327l4235,2431r,56l4280,2487r,-315l4325,2172r,-124l4370,2048r,-90e" filled="f" strokecolor="aqua" strokeweight=".55pt">
                        <v:path arrowok="t" o:connecttype="custom" o:connectlocs="13709541,59273926;31854522,27419231;68144485,13709615;86289466,136289706;127014868,127015555;145159849,90725396;186288473,81854469;204433454,68144853;240723417,27419231;258868398,31854695;295158360,59273926;313303341,104435012;354431965,36290158;377012386,158870249;413302348,186289480;431447329,149999322;467737292,77419005;485882273,254031109;522172235,245160182;545155878,199595872;581445840,281450340;599590821,335885578;640316223,267740725;658461205,385885352;699589829,335885578;717734810,426610974;754024772,467336597;772169753,471772060;808459715,485481676;826604697,285885804;867330099,263305261;885475080,471772060;926603704,517336370;944748685,549191065;981038647,585481224;999183628,435481902;1035473591,444756053;1053618572,462901133;1094747196,517336370;1112892177,585481224;1153617579,639916461;1176198000,648787389;1212487962,648787389;1230632943,766932016;1267326127,771367480;1285471109,862092876;1321761071,789512559;1339906052,766932016;1380631454,685077547;1398776435,807657638;1439905059,825802718;1458050040,798786711;1494340003,866528340;1512484984,948382808;1548774946,934673193;1571355367,857657412;1607645329,871367028;1625790311,898383035;1666918934,889512107;1685063916,980237503;1725789318,1002818046;1743934299,825802718" o:connectangles="0,0,0,0,0,0,0,0,0,0,0,0,0,0,0,0,0,0,0,0,0,0,0,0,0,0,0,0,0,0,0,0,0,0,0,0,0,0,0,0,0,0,0,0,0,0,0,0,0,0,0,0,0,0,0,0,0,0,0,0,0,0"/>
                      </v:shape>
                      <v:rect id="Rectangle 732" o:spid="_x0000_s2034" style="position:absolute;width:25317;height:12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" strokecolor="white" strokeweight=".55pt"/>
                      <v:rect id="Rectangle 733" o:spid="_x0000_s2035" style="position:absolute;left:25393;width:4147;height:12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" strokecolor="white" strokeweight=".55pt"/>
                      <v:rect id="Rectangle 734" o:spid="_x0000_s2036" style="position:absolute;left:25679;top:70;width:3416;height:178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" stroked="f">
                        <v:textbox style="mso-fit-shape-to-text:t" inset="0,0,0,0">
                          <w:txbxContent>
                            <w:p w14:paraId="0FBA51B6" w14:textId="77777777" w:rsidR="00742970" w:rsidRDefault="00742970" w:rsidP="00F91B99">
                              <w:r>
                                <w:rPr>
                                  <w:rFonts w:ascii="Arial" w:hAnsi="Arial" w:cs="Arial"/>
                                  <w:color w:val="000000"/>
                                  <w:sz w:val="14"/>
                                  <w:szCs w:val="14"/>
                                  <w:lang w:val="en-US"/>
                                </w:rPr>
                                <w:t>L/dB[Pa]</w:t>
                              </w:r>
                            </w:p>
                          </w:txbxContent>
                        </v:textbox>
                      </v:rect>
                      <v:rect id="Rectangle 735" o:spid="_x0000_s2037" style="position:absolute;left:27533;top:21932;width:2007;height:1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" strokecolor="white" strokeweight=".55pt"/>
                      <v:rect id="Rectangle 736" o:spid="_x0000_s2038" style="position:absolute;left:27533;top:21933;width:692;height:251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" stroked="f">
                        <v:textbox style="mso-fit-shape-to-text:t" inset="0,0,0,0">
                          <w:txbxContent>
                            <w:p w14:paraId="40B8043B" w14:textId="77777777" w:rsidR="00742970" w:rsidRDefault="00742970" w:rsidP="00F91B99"/>
                          </w:txbxContent>
                        </v:textbox>
                      </v:rect>
                      <v:rect id="Rectangle 737" o:spid="_x0000_s2039" style="position:absolute;left:27533;top:1289;width:2007;height:205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" strokecolor="white" strokeweight=".55pt"/>
                      <v:rect id="Rectangle 738" o:spid="_x0000_s2040" style="position:absolute;left:28111;top:20790;width:1289;height:178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" filled="f" stroked="f">
                        <v:textbox style="mso-fit-shape-to-text:t" inset="0,0,0,0">
                          <w:txbxContent>
                            <w:p w14:paraId="52D8B2A7" w14:textId="77777777" w:rsidR="00742970" w:rsidRDefault="00742970" w:rsidP="00F91B99">
                              <w:r>
                                <w:rPr>
                                  <w:rFonts w:ascii="Arial" w:hAnsi="Arial" w:cs="Arial"/>
                                  <w:color w:val="000000"/>
                                  <w:sz w:val="14"/>
                                  <w:szCs w:val="14"/>
                                  <w:lang w:val="en-US"/>
                                </w:rPr>
                                <w:t>-60</w:t>
                              </w:r>
                            </w:p>
                          </w:txbxContent>
                        </v:textbox>
                      </v:rect>
                      <v:rect id="Rectangle 739" o:spid="_x0000_s2041" style="position:absolute;left:28111;top:18789;width:1289;height:17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" filled="f" stroked="f">
                        <v:textbox style="mso-fit-shape-to-text:t" inset="0,0,0,0">
                          <w:txbxContent>
                            <w:p w14:paraId="6BA7FACB" w14:textId="77777777" w:rsidR="00742970" w:rsidRDefault="00742970" w:rsidP="00F91B99">
                              <w:r>
                                <w:rPr>
                                  <w:rFonts w:ascii="Arial" w:hAnsi="Arial" w:cs="Arial"/>
                                  <w:color w:val="000000"/>
                                  <w:sz w:val="14"/>
                                  <w:szCs w:val="14"/>
                                  <w:lang w:val="en-US"/>
                                </w:rPr>
                                <w:t>-55</w:t>
                              </w:r>
                            </w:p>
                          </w:txbxContent>
                        </v:textbox>
                      </v:rect>
                      <v:rect id="Rectangle 740" o:spid="_x0000_s2042" style="position:absolute;left:28111;top:16218;width:1289;height:178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" filled="f" stroked="f">
                        <v:textbox style="mso-fit-shape-to-text:t" inset="0,0,0,0">
                          <w:txbxContent>
                            <w:p w14:paraId="7B90AD8E" w14:textId="77777777" w:rsidR="00742970" w:rsidRDefault="00742970" w:rsidP="00F91B99">
                              <w:r>
                                <w:rPr>
                                  <w:rFonts w:ascii="Arial" w:hAnsi="Arial" w:cs="Arial"/>
                                  <w:color w:val="000000"/>
                                  <w:sz w:val="14"/>
                                  <w:szCs w:val="14"/>
                                  <w:lang w:val="en-US"/>
                                </w:rPr>
                                <w:t>-50</w:t>
                              </w:r>
                            </w:p>
                          </w:txbxContent>
                        </v:textbox>
                      </v:rect>
                      <v:rect id="Rectangle 741" o:spid="_x0000_s2043" style="position:absolute;left:28111;top:13646;width:1289;height:178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" filled="f" stroked="f">
                        <v:textbox style="mso-fit-shape-to-text:t" inset="0,0,0,0">
                          <w:txbxContent>
                            <w:p w14:paraId="75F805DA" w14:textId="77777777" w:rsidR="00742970" w:rsidRDefault="00742970" w:rsidP="00F91B99">
                              <w:r>
                                <w:rPr>
                                  <w:rFonts w:ascii="Arial" w:hAnsi="Arial" w:cs="Arial"/>
                                  <w:color w:val="000000"/>
                                  <w:sz w:val="14"/>
                                  <w:szCs w:val="14"/>
                                  <w:lang w:val="en-US"/>
                                </w:rPr>
                                <w:t>-45</w:t>
                              </w:r>
                            </w:p>
                          </w:txbxContent>
                        </v:textbox>
                      </v:rect>
                      <v:rect id="Rectangle 742" o:spid="_x0000_s2044" style="position:absolute;left:28111;top:11074;width:1289;height:17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" filled="f" stroked="f">
                        <v:textbox style="mso-fit-shape-to-text:t" inset="0,0,0,0">
                          <w:txbxContent>
                            <w:p w14:paraId="36CD3A76" w14:textId="77777777" w:rsidR="00742970" w:rsidRDefault="00742970" w:rsidP="00F91B99">
                              <w:r>
                                <w:rPr>
                                  <w:rFonts w:ascii="Arial" w:hAnsi="Arial" w:cs="Arial"/>
                                  <w:color w:val="000000"/>
                                  <w:sz w:val="14"/>
                                  <w:szCs w:val="14"/>
                                  <w:lang w:val="en-US"/>
                                </w:rPr>
                                <w:t>-40</w:t>
                              </w:r>
                            </w:p>
                          </w:txbxContent>
                        </v:textbox>
                      </v:rect>
                      <v:rect id="Rectangle 743" o:spid="_x0000_s2045" style="position:absolute;left:28111;top:8503;width:1289;height:178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" filled="f" stroked="f">
                        <v:textbox style="mso-fit-shape-to-text:t" inset="0,0,0,0">
                          <w:txbxContent>
                            <w:p w14:paraId="4B8124AA" w14:textId="77777777" w:rsidR="00742970" w:rsidRDefault="00742970" w:rsidP="00F91B99">
                              <w:r>
                                <w:rPr>
                                  <w:rFonts w:ascii="Arial" w:hAnsi="Arial" w:cs="Arial"/>
                                  <w:color w:val="000000"/>
                                  <w:sz w:val="14"/>
                                  <w:szCs w:val="14"/>
                                  <w:lang w:val="en-US"/>
                                </w:rPr>
                                <w:t>-35</w:t>
                              </w:r>
                            </w:p>
                          </w:txbxContent>
                        </v:textbox>
                      </v:rect>
                      <v:rect id="Rectangle 744" o:spid="_x0000_s2046" style="position:absolute;left:28111;top:5931;width:1289;height:178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" filled="f" stroked="f">
                        <v:textbox style="mso-fit-shape-to-text:t" inset="0,0,0,0">
                          <w:txbxContent>
                            <w:p w14:paraId="220B04E6" w14:textId="77777777" w:rsidR="00742970" w:rsidRDefault="00742970" w:rsidP="00F91B99">
                              <w:r>
                                <w:rPr>
                                  <w:rFonts w:ascii="Arial" w:hAnsi="Arial" w:cs="Arial"/>
                                  <w:color w:val="000000"/>
                                  <w:sz w:val="14"/>
                                  <w:szCs w:val="14"/>
                                  <w:lang w:val="en-US"/>
                                </w:rPr>
                                <w:t>-30</w:t>
                              </w:r>
                            </w:p>
                          </w:txbxContent>
                        </v:textbox>
                      </v:rect>
                      <v:rect id="Rectangle 745" o:spid="_x0000_s2047" style="position:absolute;left:28111;top:3359;width:1289;height:178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" filled="f" stroked="f">
                        <v:textbox style="mso-fit-shape-to-text:t" inset="0,0,0,0">
                          <w:txbxContent>
                            <w:p w14:paraId="54D93FD1" w14:textId="77777777" w:rsidR="00742970" w:rsidRDefault="00742970" w:rsidP="00F91B99">
                              <w:r>
                                <w:rPr>
                                  <w:rFonts w:ascii="Arial" w:hAnsi="Arial" w:cs="Arial"/>
                                  <w:color w:val="000000"/>
                                  <w:sz w:val="14"/>
                                  <w:szCs w:val="14"/>
                                  <w:lang w:val="en-US"/>
                                </w:rPr>
                                <w:t>-25</w:t>
                              </w:r>
                            </w:p>
                          </w:txbxContent>
                        </v:textbox>
                      </v:rect>
                      <v:rect id="Rectangle 746" o:spid="_x0000_s2048" style="position:absolute;left:28111;top:1289;width:1289;height:178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" filled="f" stroked="f">
                        <v:textbox style="mso-fit-shape-to-text:t" inset="0,0,0,0">
                          <w:txbxContent>
                            <w:p w14:paraId="0ECC62ED" w14:textId="77777777" w:rsidR="00742970" w:rsidRDefault="00742970" w:rsidP="00F91B99">
                              <w:r>
                                <w:rPr>
                                  <w:rFonts w:ascii="Arial" w:hAnsi="Arial" w:cs="Arial"/>
                                  <w:color w:val="000000"/>
                                  <w:sz w:val="14"/>
                                  <w:szCs w:val="14"/>
                                  <w:lang w:val="en-US"/>
                                </w:rPr>
                                <w:t>-20</w:t>
                              </w:r>
                            </w:p>
                          </w:txbxContent>
                        </v:textbox>
                      </v:rect>
                      <v:line id="Line 747" o:spid="_x0000_s2049" style="position:absolute;flip:x;visibility:visible;mso-wrap-style:square" from="27463,19361" to="27609,193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" strokecolor="#3f3f3f" strokeweight=".55pt"/>
                      <v:line id="Line 748" o:spid="_x0000_s2050" style="position:absolute;flip:x;visibility:visible;mso-wrap-style:square" from="27463,16789" to="27609,16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" strokecolor="#3f3f3f" strokeweight=".55pt"/>
                      <v:line id="Line 749" o:spid="_x0000_s2051" style="position:absolute;flip:x;visibility:visible;mso-wrap-style:square" from="27463,14217" to="27609,142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" strokecolor="#3f3f3f" strokeweight=".55pt"/>
                      <v:line id="Line 750" o:spid="_x0000_s2052" style="position:absolute;flip:x;visibility:visible;mso-wrap-style:square" from="27463,11645" to="27609,116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" strokecolor="#3f3f3f" strokeweight=".55pt"/>
                      <v:line id="Line 751" o:spid="_x0000_s2053" style="position:absolute;flip:x;visibility:visible;mso-wrap-style:square" from="27463,9074" to="27609,90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" strokecolor="#3f3f3f" strokeweight=".55pt"/>
                      <v:line id="Line 752" o:spid="_x0000_s2054" style="position:absolute;flip:x;visibility:visible;mso-wrap-style:square" from="27463,6502" to="27609,65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" strokecolor="#3f3f3f" strokeweight=".55pt"/>
                      <v:line id="Line 753" o:spid="_x0000_s2055" style="position:absolute;flip:x;visibility:visible;mso-wrap-style:square" from="27463,3930" to="27609,3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" strokecolor="#3f3f3f" strokeweight=".55pt"/>
                      <v:line id="Line 754" o:spid="_x0000_s2056" style="position:absolute;flip:x;visibility:visible;mso-wrap-style:square" from="27463,1358" to="27609,13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" strokecolor="#3f3f3f" strokeweight=".55pt"/>
                      <v:rect id="Rectangle 755" o:spid="_x0000_s2057" style="position:absolute;top:21932;width:27463;height:1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" strokecolor="white" strokeweight=".55pt"/>
                      <v:rect id="Rectangle 756" o:spid="_x0000_s2058" style="position:absolute;left:12948;top:22002;width:1581;height:17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" filled="f" stroked="f">
                        <v:textbox style="mso-fit-shape-to-text:t" inset="0,0,0,0">
                          <w:txbxContent>
                            <w:p w14:paraId="455BBDCC" w14:textId="77777777" w:rsidR="00742970" w:rsidRDefault="00742970" w:rsidP="00F91B99">
                              <w:r>
                                <w:rPr>
                                  <w:rFonts w:ascii="Arial" w:hAnsi="Arial" w:cs="Arial"/>
                                  <w:color w:val="000000"/>
                                  <w:sz w:val="14"/>
                                  <w:szCs w:val="14"/>
                                  <w:lang w:val="en-US"/>
                                </w:rPr>
                                <w:t>f/Hz</w:t>
                              </w:r>
                            </w:p>
                          </w:txbxContent>
                        </v:textbox>
                      </v:rect>
                      <v:rect id="Rectangle 757" o:spid="_x0000_s2059" style="position:absolute;top:22002;width:991;height:17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" filled="f" stroked="f">
                        <v:textbox style="mso-fit-shape-to-text:t" inset="0,0,0,0">
                          <w:txbxContent>
                            <w:p w14:paraId="1F103873" w14:textId="77777777" w:rsidR="00742970" w:rsidRDefault="00742970" w:rsidP="00F91B99">
                              <w:r>
                                <w:rPr>
                                  <w:rFonts w:ascii="Arial" w:hAnsi="Arial" w:cs="Arial"/>
                                  <w:color w:val="000000"/>
                                  <w:sz w:val="14"/>
                                  <w:szCs w:val="14"/>
                                  <w:lang w:val="en-US"/>
                                </w:rPr>
                                <w:t>50</w:t>
                              </w:r>
                            </w:p>
                          </w:txbxContent>
                        </v:textbox>
                      </v:rect>
                      <v:rect id="Rectangle 758" o:spid="_x0000_s2060" style="position:absolute;left:2934;top:22002;width:1486;height:17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" filled="f" stroked="f">
                        <v:textbox style="mso-fit-shape-to-text:t" inset="0,0,0,0">
                          <w:txbxContent>
                            <w:p w14:paraId="0FDFA81C" w14:textId="77777777" w:rsidR="00742970" w:rsidRDefault="00742970" w:rsidP="00F91B99">
                              <w:r>
                                <w:rPr>
                                  <w:rFonts w:ascii="Arial" w:hAnsi="Arial" w:cs="Arial"/>
                                  <w:color w:val="000000"/>
                                  <w:sz w:val="14"/>
                                  <w:szCs w:val="14"/>
                                  <w:lang w:val="en-US"/>
                                </w:rPr>
                                <w:t>100</w:t>
                              </w:r>
                            </w:p>
                          </w:txbxContent>
                        </v:textbox>
                      </v:rect>
                      <v:rect id="Rectangle 759" o:spid="_x0000_s2061" style="position:absolute;left:6509;top:22002;width:1486;height:17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" filled="f" stroked="f">
                        <v:textbox style="mso-fit-shape-to-text:t" inset="0,0,0,0">
                          <w:txbxContent>
                            <w:p w14:paraId="61AFF68B" w14:textId="77777777" w:rsidR="00742970" w:rsidRDefault="00742970" w:rsidP="00F91B99">
                              <w:r>
                                <w:rPr>
                                  <w:rFonts w:ascii="Arial" w:hAnsi="Arial" w:cs="Arial"/>
                                  <w:color w:val="000000"/>
                                  <w:sz w:val="14"/>
                                  <w:szCs w:val="14"/>
                                  <w:lang w:val="en-US"/>
                                </w:rPr>
                                <w:t>200</w:t>
                              </w:r>
                            </w:p>
                          </w:txbxContent>
                        </v:textbox>
                      </v:rect>
                      <v:rect id="Rectangle 760" o:spid="_x0000_s2062" style="position:absolute;left:18237;top:22002;width:1981;height:17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" filled="f" stroked="f">
                        <v:textbox style="mso-fit-shape-to-text:t" inset="0,0,0,0">
                          <w:txbxContent>
                            <w:p w14:paraId="1C070FE2" w14:textId="77777777" w:rsidR="00742970" w:rsidRDefault="00742970" w:rsidP="00F91B99">
                              <w:r>
                                <w:rPr>
                                  <w:rFonts w:ascii="Arial" w:hAnsi="Arial" w:cs="Arial"/>
                                  <w:color w:val="000000"/>
                                  <w:sz w:val="14"/>
                                  <w:szCs w:val="14"/>
                                  <w:lang w:val="en-US"/>
                                </w:rPr>
                                <w:t>2000</w:t>
                              </w:r>
                            </w:p>
                          </w:txbxContent>
                        </v:textbox>
                      </v:rect>
                      <v:rect id="Rectangle 761" o:spid="_x0000_s2063" style="position:absolute;left:22961;top:22002;width:1982;height:17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" filled="f" stroked="f">
                        <v:textbox style="mso-fit-shape-to-text:t" inset="0,0,0,0">
                          <w:txbxContent>
                            <w:p w14:paraId="4DEF2AE7" w14:textId="77777777" w:rsidR="00742970" w:rsidRDefault="00742970" w:rsidP="00F91B99">
                              <w:r>
                                <w:rPr>
                                  <w:rFonts w:ascii="Arial" w:hAnsi="Arial" w:cs="Arial"/>
                                  <w:color w:val="000000"/>
                                  <w:sz w:val="14"/>
                                  <w:szCs w:val="14"/>
                                  <w:lang w:val="en-US"/>
                                </w:rPr>
                                <w:t>5000</w:t>
                              </w:r>
                            </w:p>
                          </w:txbxContent>
                        </v:textbox>
                      </v:rect>
                      <v:rect id="Rectangle 762" o:spid="_x0000_s2064" style="position:absolute;left:26035;top:22002;width:1435;height:17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" filled="f" stroked="f">
                        <v:textbox style="mso-fit-shape-to-text:t" inset="0,0,0,0">
                          <w:txbxContent>
                            <w:p w14:paraId="1F469FE0" w14:textId="77777777" w:rsidR="00742970" w:rsidRDefault="00742970" w:rsidP="00F91B99">
                              <w:r>
                                <w:rPr>
                                  <w:rFonts w:ascii="Arial" w:hAnsi="Arial" w:cs="Arial"/>
                                  <w:color w:val="000000"/>
                                  <w:sz w:val="14"/>
                                  <w:szCs w:val="14"/>
                                  <w:lang w:val="en-US"/>
                                </w:rPr>
                                <w:t>10k</w:t>
                              </w:r>
                            </w:p>
                          </w:txbxContent>
                        </v:textbox>
                      </v:rect>
                      <v:line id="Line 763" o:spid="_x0000_s2065" style="position:absolute;flip:y;visibility:visible;mso-wrap-style:square" from="69,21863" to="69,220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" strokecolor="#3f3f3f" strokeweight=".55pt"/>
                      <v:line id="Line 764" o:spid="_x0000_s2066" style="position:absolute;flip:y;visibility:visible;mso-wrap-style:square" from="3644,21863" to="3644,220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" strokecolor="#3f3f3f" strokeweight=".55pt"/>
                      <v:line id="Line 765" o:spid="_x0000_s2067" style="position:absolute;flip:y;visibility:visible;mso-wrap-style:square" from="7226,21863" to="7226,220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" strokecolor="#3f3f3f" strokeweight=".55pt"/>
                      <v:line id="Line 766" o:spid="_x0000_s2068" style="position:absolute;flip:y;visibility:visible;mso-wrap-style:square" from="12014,21863" to="12014,220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" strokecolor="#3f3f3f" strokeweight=".55pt"/>
                      <v:line id="Line 767" o:spid="_x0000_s2069" style="position:absolute;flip:y;visibility:visible;mso-wrap-style:square" from="15589,21863" to="15589,220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" strokecolor="#3f3f3f" strokeweight=".55pt"/>
                      <v:line id="Line 768" o:spid="_x0000_s2070" style="position:absolute;flip:y;visibility:visible;mso-wrap-style:square" from="19240,21863" to="19240,220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" strokecolor="#3f3f3f" strokeweight=".55pt"/>
                      <v:line id="Line 769" o:spid="_x0000_s2071" style="position:absolute;flip:y;visibility:visible;mso-wrap-style:square" from="23958,21863" to="23958,220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" strokecolor="#3f3f3f" strokeweight=".55pt"/>
                      <v:rect id="Rectangle 770" o:spid="_x0000_s2072" style="position:absolute;top:1289;width:27463;height:205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" filled="f" strokeweight=".55pt"/>
                      <v:group id="Gruppieren 823" o:spid="_x0000_s2073" style="position:absolute;left:2362;top:14839;width:12446;height:5284" coordorigin="12230,15074" coordsize="12446,5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">
                        <v:rect id="Rectangle 771" o:spid="_x0000_s2074" style="position:absolute;left:12230;top:15074;width:12446;height:47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" stroked="f"/>
                        <v:rect id="Rectangle 772" o:spid="_x0000_s2075" style="position:absolute;left:12299;top:15144;width:2509;height:1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" stroked="f"/>
                        <v:line id="Line 773" o:spid="_x0000_s2076" style="position:absolute;visibility:visible;mso-wrap-style:square" from="12376,15646" to="14808,156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" strokecolor="lime" strokeweight=".55pt"/>
                        <v:rect id="Rectangle 774" o:spid="_x0000_s2077" style="position:absolute;left:15303;top:15144;width:8573;height:178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" filled="f" stroked="f">
                          <v:textbox style="mso-fit-shape-to-text:t" inset="0,0,0,0">
                            <w:txbxContent>
                              <w:p w14:paraId="2F3CE197" w14:textId="77777777" w:rsidR="00742970" w:rsidRDefault="00742970" w:rsidP="00F91B99">
                                <w:r>
                                  <w:rPr>
                                    <w:rFonts w:ascii="Arial" w:hAnsi="Arial" w:cs="Arial"/>
                                    <w:color w:val="000000"/>
                                    <w:sz w:val="14"/>
                                    <w:szCs w:val="14"/>
                                    <w:lang w:val="en-US"/>
                                  </w:rPr>
                                  <w:t>Room1 (RT60=27ms)</w:t>
                                </w:r>
                              </w:p>
                            </w:txbxContent>
                          </v:textbox>
                        </v:rect>
                        <v:rect id="Rectangle 775" o:spid="_x0000_s2078" style="position:absolute;left:12299;top:16287;width:2509;height:1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" stroked="f"/>
                        <v:line id="Line 776" o:spid="_x0000_s2079" style="position:absolute;visibility:visible;mso-wrap-style:square" from="12515,16789" to="14808,16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" strokecolor="red" strokeweight="1.7pt"/>
                        <v:rect id="Rectangle 777" o:spid="_x0000_s2080" style="position:absolute;left:15303;top:16287;width:3760;height:178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" filled="f" stroked="f">
                          <v:textbox style="mso-fit-shape-to-text:t" inset="0,0,0,0">
                            <w:txbxContent>
                              <w:p w14:paraId="1E702E9F" w14:textId="77777777" w:rsidR="00742970" w:rsidRDefault="00742970" w:rsidP="00F91B99">
                                <w:r>
                                  <w:rPr>
                                    <w:rFonts w:ascii="Arial" w:hAnsi="Arial" w:cs="Arial"/>
                                    <w:color w:val="000000"/>
                                    <w:sz w:val="14"/>
                                    <w:szCs w:val="14"/>
                                    <w:lang w:val="en-US"/>
                                  </w:rPr>
                                  <w:t>reference</w:t>
                                </w:r>
                              </w:p>
                            </w:txbxContent>
                          </v:textbox>
                        </v:rect>
                        <v:rect id="Rectangle 778" o:spid="_x0000_s2081" style="position:absolute;left:12299;top:17430;width:2509;height:1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" stroked="f"/>
                        <v:line id="Line 779" o:spid="_x0000_s2082" style="position:absolute;visibility:visible;mso-wrap-style:square" from="12376,17932" to="14808,17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" strokecolor="blue" strokeweight=".55pt"/>
                        <v:rect id="Rectangle 780" o:spid="_x0000_s2083" style="position:absolute;left:15303;top:17430;width:9068;height:178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" filled="f" stroked="f">
                          <v:textbox style="mso-fit-shape-to-text:t" inset="0,0,0,0">
                            <w:txbxContent>
                              <w:p w14:paraId="6ED94E89" w14:textId="77777777" w:rsidR="00742970" w:rsidRDefault="00742970" w:rsidP="00F91B99">
                                <w:r>
                                  <w:rPr>
                                    <w:rFonts w:ascii="Arial" w:hAnsi="Arial" w:cs="Arial"/>
                                    <w:color w:val="000000"/>
                                    <w:sz w:val="14"/>
                                    <w:szCs w:val="14"/>
                                    <w:lang w:val="en-US"/>
                                  </w:rPr>
                                  <w:t>Room4 (RT60=264ms)</w:t>
                                </w:r>
                              </w:p>
                            </w:txbxContent>
                          </v:textbox>
                        </v:rect>
                        <v:rect id="Rectangle 781" o:spid="_x0000_s2084" style="position:absolute;left:12299;top:18573;width:2509;height:1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" stroked="f"/>
                        <v:line id="Line 782" o:spid="_x0000_s2085" style="position:absolute;visibility:visible;mso-wrap-style:square" from="12376,19075" to="14808,190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" strokecolor="aqua" strokeweight=".55pt"/>
                        <v:rect id="Rectangle 783" o:spid="_x0000_s2086" style="position:absolute;left:15303;top:18573;width:9068;height:178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" filled="f" stroked="f">
                          <v:textbox style="mso-fit-shape-to-text:t" inset="0,0,0,0">
                            <w:txbxContent>
                              <w:p w14:paraId="16798F6B" w14:textId="77777777" w:rsidR="00742970" w:rsidRDefault="00742970" w:rsidP="00F91B99">
                                <w:r>
                                  <w:rPr>
                                    <w:rFonts w:ascii="Arial" w:hAnsi="Arial" w:cs="Arial"/>
                                    <w:color w:val="000000"/>
                                    <w:sz w:val="14"/>
                                    <w:szCs w:val="14"/>
                                    <w:lang w:val="en-US"/>
                                  </w:rPr>
                                  <w:t>Room2 (RT60=123ms)</w:t>
                                </w:r>
                              </w:p>
                            </w:txbxContent>
                          </v:textbox>
                        </v:rect>
                      </v:group>
                      <w10:anchorlock/>
                    </v:group>
                  </w:pict>
                </mc:Fallback>
              </mc:AlternateContent>
            </w:r>
          </w:p>
        </w:tc>
      </w:tr>
      <w:tr w:rsidR="00F91B99" w:rsidRPr="00D3733D" w14:paraId="695339B7" w14:textId="77777777" w:rsidTr="000B27DF">
        <w:trPr>
          <w:trHeight w:val="417"/>
          <w:jc w:val="center"/>
        </w:trPr>
        <w:tc>
          <w:tcPr>
            <w:tcW w:w="2500" w:type="pct"/>
            <w:tcBorders>
              <w:bottom w:val="single" w:sz="4" w:space="0" w:color="auto"/>
            </w:tcBorders>
            <w:shd w:val="clear" w:color="auto" w:fill="auto"/>
          </w:tcPr>
          <w:p w14:paraId="1725FF4B" w14:textId="52924B5D" w:rsidR="00F91B99" w:rsidRPr="00D3733D" w:rsidRDefault="00F91B99" w:rsidP="00FC6D5D">
            <w:pPr>
              <w:keepNext/>
              <w:keepLines/>
              <w:jc w:val="center"/>
              <w:rPr>
                <w:b/>
                <w:lang w:eastAsia="x-none"/>
              </w:rPr>
            </w:pPr>
            <w:r w:rsidRPr="00D3733D">
              <w:rPr>
                <w:b/>
                <w:lang w:eastAsia="x-none"/>
              </w:rPr>
              <w:t xml:space="preserve">Single </w:t>
            </w:r>
            <w:r w:rsidR="0044145F" w:rsidRPr="00D3733D">
              <w:rPr>
                <w:b/>
                <w:lang w:eastAsia="x-none"/>
              </w:rPr>
              <w:t xml:space="preserve">speaker </w:t>
            </w:r>
            <w:r w:rsidRPr="00D3733D">
              <w:rPr>
                <w:b/>
                <w:lang w:eastAsia="x-none"/>
              </w:rPr>
              <w:t>– processed</w:t>
            </w:r>
          </w:p>
          <w:p w14:paraId="27BF8F14" w14:textId="77777777" w:rsidR="00F91B99" w:rsidRPr="00D3733D" w:rsidRDefault="00F91B99" w:rsidP="00FC6D5D">
            <w:pPr>
              <w:keepNext/>
              <w:keepLines/>
              <w:jc w:val="center"/>
              <w:rPr>
                <w:b/>
                <w:lang w:eastAsia="x-none"/>
              </w:rPr>
            </w:pPr>
            <w:r w:rsidRPr="00D3733D">
              <w:rPr>
                <w:b/>
                <w:noProof/>
                <w:lang w:eastAsia="en-GB"/>
              </w:rPr>
              <mc:AlternateContent>
                <mc:Choice Requires="wpc">
                  <w:drawing>
                    <wp:inline distT="0" distB="0" distL="0" distR="0" wp14:anchorId="1BACBD95" wp14:editId="4CF1C5BC">
                      <wp:extent cx="2957830" cy="2453640"/>
                      <wp:effectExtent l="15240" t="10160" r="8255" b="3175"/>
                      <wp:docPr id="441" name="Zeichenbereich 674"/>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374" name="Rectangle 568"/>
                              <wps:cNvSpPr>
                                <a:spLocks noChangeArrowheads="1"/>
                              </wps:cNvSpPr>
                              <wps:spPr bwMode="auto">
                                <a:xfrm>
                                  <a:off x="6900" y="135802"/>
                                  <a:ext cx="2732428" cy="2043533"/>
                                </a:xfrm>
                                <a:prstGeom prst="rect">
                                  <a:avLst/>
                                </a:prstGeom>
                                <a:solidFill>
                                  <a:srgbClr val="FFFFFF"/>
                                </a:solidFill>
                                <a:ln w="6985">
                                  <a:solidFill>
                                    <a:srgbClr val="FFFFFF"/>
                                  </a:solidFill>
                                  <a:miter lim="800000"/>
                                  <a:headEnd/>
                                  <a:tailEnd/>
                                </a:ln>
                              </wps:spPr>
                              <wps:bodyPr rot="0" vert="horz" wrap="square" lIns="91440" tIns="45720" rIns="91440" bIns="45720" anchor="t" anchorCtr="0" upright="1">
                                <a:noAutofit/>
                              </wps:bodyPr>
                            </wps:wsp>
                            <wps:wsp>
                              <wps:cNvPr id="375" name="Rectangle 569"/>
                              <wps:cNvSpPr>
                                <a:spLocks noChangeArrowheads="1"/>
                              </wps:cNvSpPr>
                              <wps:spPr bwMode="auto">
                                <a:xfrm>
                                  <a:off x="0" y="128902"/>
                                  <a:ext cx="2746328" cy="2057434"/>
                                </a:xfrm>
                                <a:prstGeom prst="rect">
                                  <a:avLst/>
                                </a:prstGeom>
                                <a:noFill/>
                                <a:ln w="698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76" name="Line 570"/>
                              <wps:cNvCnPr>
                                <a:cxnSpLocks noChangeShapeType="1"/>
                              </wps:cNvCnPr>
                              <wps:spPr bwMode="auto">
                                <a:xfrm flipV="1">
                                  <a:off x="364404" y="135802"/>
                                  <a:ext cx="0" cy="2043533"/>
                                </a:xfrm>
                                <a:prstGeom prst="line">
                                  <a:avLst/>
                                </a:prstGeom>
                                <a:noFill/>
                                <a:ln w="6985">
                                  <a:solidFill>
                                    <a:srgbClr val="000000"/>
                                  </a:solidFill>
                                  <a:round/>
                                  <a:headEnd/>
                                  <a:tailEnd/>
                                </a:ln>
                                <a:extLst>
                                  <a:ext uri="{909E8E84-426E-40DD-AFC4-6F175D3DCCD1}">
                                    <a14:hiddenFill xmlns:a14="http://schemas.microsoft.com/office/drawing/2010/main">
                                      <a:noFill/>
                                    </a14:hiddenFill>
                                  </a:ext>
                                </a:extLst>
                              </wps:spPr>
                              <wps:bodyPr/>
                            </wps:wsp>
                            <wps:wsp>
                              <wps:cNvPr id="377" name="Line 571"/>
                              <wps:cNvCnPr>
                                <a:cxnSpLocks noChangeShapeType="1"/>
                              </wps:cNvCnPr>
                              <wps:spPr bwMode="auto">
                                <a:xfrm flipV="1">
                                  <a:off x="722607" y="135802"/>
                                  <a:ext cx="0" cy="2043533"/>
                                </a:xfrm>
                                <a:prstGeom prst="line">
                                  <a:avLst/>
                                </a:prstGeom>
                                <a:noFill/>
                                <a:ln w="6985">
                                  <a:solidFill>
                                    <a:srgbClr val="000000"/>
                                  </a:solidFill>
                                  <a:round/>
                                  <a:headEnd/>
                                  <a:tailEnd/>
                                </a:ln>
                                <a:extLst>
                                  <a:ext uri="{909E8E84-426E-40DD-AFC4-6F175D3DCCD1}">
                                    <a14:hiddenFill xmlns:a14="http://schemas.microsoft.com/office/drawing/2010/main">
                                      <a:noFill/>
                                    </a14:hiddenFill>
                                  </a:ext>
                                </a:extLst>
                              </wps:spPr>
                              <wps:bodyPr/>
                            </wps:wsp>
                            <wps:wsp>
                              <wps:cNvPr id="378" name="Line 572"/>
                              <wps:cNvCnPr>
                                <a:cxnSpLocks noChangeShapeType="1"/>
                              </wps:cNvCnPr>
                              <wps:spPr bwMode="auto">
                                <a:xfrm flipV="1">
                                  <a:off x="1201412" y="135802"/>
                                  <a:ext cx="0" cy="2043533"/>
                                </a:xfrm>
                                <a:prstGeom prst="line">
                                  <a:avLst/>
                                </a:prstGeom>
                                <a:noFill/>
                                <a:ln w="6985">
                                  <a:solidFill>
                                    <a:srgbClr val="000000"/>
                                  </a:solidFill>
                                  <a:round/>
                                  <a:headEnd/>
                                  <a:tailEnd/>
                                </a:ln>
                                <a:extLst>
                                  <a:ext uri="{909E8E84-426E-40DD-AFC4-6F175D3DCCD1}">
                                    <a14:hiddenFill xmlns:a14="http://schemas.microsoft.com/office/drawing/2010/main">
                                      <a:noFill/>
                                    </a14:hiddenFill>
                                  </a:ext>
                                </a:extLst>
                              </wps:spPr>
                              <wps:bodyPr/>
                            </wps:wsp>
                            <wps:wsp>
                              <wps:cNvPr id="379" name="Line 573"/>
                              <wps:cNvCnPr>
                                <a:cxnSpLocks noChangeShapeType="1"/>
                              </wps:cNvCnPr>
                              <wps:spPr bwMode="auto">
                                <a:xfrm flipV="1">
                                  <a:off x="1558916" y="135802"/>
                                  <a:ext cx="0" cy="2043533"/>
                                </a:xfrm>
                                <a:prstGeom prst="line">
                                  <a:avLst/>
                                </a:prstGeom>
                                <a:noFill/>
                                <a:ln w="6985">
                                  <a:solidFill>
                                    <a:srgbClr val="000000"/>
                                  </a:solidFill>
                                  <a:round/>
                                  <a:headEnd/>
                                  <a:tailEnd/>
                                </a:ln>
                                <a:extLst>
                                  <a:ext uri="{909E8E84-426E-40DD-AFC4-6F175D3DCCD1}">
                                    <a14:hiddenFill xmlns:a14="http://schemas.microsoft.com/office/drawing/2010/main">
                                      <a:noFill/>
                                    </a14:hiddenFill>
                                  </a:ext>
                                </a:extLst>
                              </wps:spPr>
                              <wps:bodyPr/>
                            </wps:wsp>
                            <wps:wsp>
                              <wps:cNvPr id="380" name="Line 574"/>
                              <wps:cNvCnPr>
                                <a:cxnSpLocks noChangeShapeType="1"/>
                              </wps:cNvCnPr>
                              <wps:spPr bwMode="auto">
                                <a:xfrm flipV="1">
                                  <a:off x="1924020" y="135802"/>
                                  <a:ext cx="0" cy="2043533"/>
                                </a:xfrm>
                                <a:prstGeom prst="line">
                                  <a:avLst/>
                                </a:prstGeom>
                                <a:noFill/>
                                <a:ln w="6985">
                                  <a:solidFill>
                                    <a:srgbClr val="000000"/>
                                  </a:solidFill>
                                  <a:round/>
                                  <a:headEnd/>
                                  <a:tailEnd/>
                                </a:ln>
                                <a:extLst>
                                  <a:ext uri="{909E8E84-426E-40DD-AFC4-6F175D3DCCD1}">
                                    <a14:hiddenFill xmlns:a14="http://schemas.microsoft.com/office/drawing/2010/main">
                                      <a:noFill/>
                                    </a14:hiddenFill>
                                  </a:ext>
                                </a:extLst>
                              </wps:spPr>
                              <wps:bodyPr/>
                            </wps:wsp>
                            <wps:wsp>
                              <wps:cNvPr id="381" name="Line 575"/>
                              <wps:cNvCnPr>
                                <a:cxnSpLocks noChangeShapeType="1"/>
                              </wps:cNvCnPr>
                              <wps:spPr bwMode="auto">
                                <a:xfrm flipV="1">
                                  <a:off x="2395824" y="135802"/>
                                  <a:ext cx="0" cy="2043533"/>
                                </a:xfrm>
                                <a:prstGeom prst="line">
                                  <a:avLst/>
                                </a:prstGeom>
                                <a:noFill/>
                                <a:ln w="6985">
                                  <a:solidFill>
                                    <a:srgbClr val="000000"/>
                                  </a:solidFill>
                                  <a:round/>
                                  <a:headEnd/>
                                  <a:tailEnd/>
                                </a:ln>
                                <a:extLst>
                                  <a:ext uri="{909E8E84-426E-40DD-AFC4-6F175D3DCCD1}">
                                    <a14:hiddenFill xmlns:a14="http://schemas.microsoft.com/office/drawing/2010/main">
                                      <a:noFill/>
                                    </a14:hiddenFill>
                                  </a:ext>
                                </a:extLst>
                              </wps:spPr>
                              <wps:bodyPr/>
                            </wps:wsp>
                            <wps:wsp>
                              <wps:cNvPr id="382" name="Line 576"/>
                              <wps:cNvCnPr>
                                <a:cxnSpLocks noChangeShapeType="1"/>
                              </wps:cNvCnPr>
                              <wps:spPr bwMode="auto">
                                <a:xfrm flipH="1">
                                  <a:off x="6900" y="1850330"/>
                                  <a:ext cx="2739428" cy="0"/>
                                </a:xfrm>
                                <a:prstGeom prst="line">
                                  <a:avLst/>
                                </a:prstGeom>
                                <a:noFill/>
                                <a:ln w="6985">
                                  <a:solidFill>
                                    <a:srgbClr val="000000"/>
                                  </a:solidFill>
                                  <a:round/>
                                  <a:headEnd/>
                                  <a:tailEnd/>
                                </a:ln>
                                <a:extLst>
                                  <a:ext uri="{909E8E84-426E-40DD-AFC4-6F175D3DCCD1}">
                                    <a14:hiddenFill xmlns:a14="http://schemas.microsoft.com/office/drawing/2010/main">
                                      <a:noFill/>
                                    </a14:hiddenFill>
                                  </a:ext>
                                </a:extLst>
                              </wps:spPr>
                              <wps:bodyPr/>
                            </wps:wsp>
                            <wps:wsp>
                              <wps:cNvPr id="383" name="Line 577"/>
                              <wps:cNvCnPr>
                                <a:cxnSpLocks noChangeShapeType="1"/>
                              </wps:cNvCnPr>
                              <wps:spPr bwMode="auto">
                                <a:xfrm flipH="1">
                                  <a:off x="6900" y="1507425"/>
                                  <a:ext cx="2739428" cy="0"/>
                                </a:xfrm>
                                <a:prstGeom prst="line">
                                  <a:avLst/>
                                </a:prstGeom>
                                <a:noFill/>
                                <a:ln w="6985">
                                  <a:solidFill>
                                    <a:srgbClr val="000000"/>
                                  </a:solidFill>
                                  <a:round/>
                                  <a:headEnd/>
                                  <a:tailEnd/>
                                </a:ln>
                                <a:extLst>
                                  <a:ext uri="{909E8E84-426E-40DD-AFC4-6F175D3DCCD1}">
                                    <a14:hiddenFill xmlns:a14="http://schemas.microsoft.com/office/drawing/2010/main">
                                      <a:noFill/>
                                    </a14:hiddenFill>
                                  </a:ext>
                                </a:extLst>
                              </wps:spPr>
                              <wps:bodyPr/>
                            </wps:wsp>
                            <wps:wsp>
                              <wps:cNvPr id="384" name="Line 578"/>
                              <wps:cNvCnPr>
                                <a:cxnSpLocks noChangeShapeType="1"/>
                              </wps:cNvCnPr>
                              <wps:spPr bwMode="auto">
                                <a:xfrm flipH="1">
                                  <a:off x="6900" y="1164519"/>
                                  <a:ext cx="2739428" cy="0"/>
                                </a:xfrm>
                                <a:prstGeom prst="line">
                                  <a:avLst/>
                                </a:prstGeom>
                                <a:noFill/>
                                <a:ln w="6985">
                                  <a:solidFill>
                                    <a:srgbClr val="000000"/>
                                  </a:solidFill>
                                  <a:round/>
                                  <a:headEnd/>
                                  <a:tailEnd/>
                                </a:ln>
                                <a:extLst>
                                  <a:ext uri="{909E8E84-426E-40DD-AFC4-6F175D3DCCD1}">
                                    <a14:hiddenFill xmlns:a14="http://schemas.microsoft.com/office/drawing/2010/main">
                                      <a:noFill/>
                                    </a14:hiddenFill>
                                  </a:ext>
                                </a:extLst>
                              </wps:spPr>
                              <wps:bodyPr/>
                            </wps:wsp>
                            <wps:wsp>
                              <wps:cNvPr id="385" name="Line 579"/>
                              <wps:cNvCnPr>
                                <a:cxnSpLocks noChangeShapeType="1"/>
                              </wps:cNvCnPr>
                              <wps:spPr bwMode="auto">
                                <a:xfrm flipH="1">
                                  <a:off x="6900" y="821613"/>
                                  <a:ext cx="2739428" cy="0"/>
                                </a:xfrm>
                                <a:prstGeom prst="line">
                                  <a:avLst/>
                                </a:prstGeom>
                                <a:noFill/>
                                <a:ln w="6985">
                                  <a:solidFill>
                                    <a:srgbClr val="000000"/>
                                  </a:solidFill>
                                  <a:round/>
                                  <a:headEnd/>
                                  <a:tailEnd/>
                                </a:ln>
                                <a:extLst>
                                  <a:ext uri="{909E8E84-426E-40DD-AFC4-6F175D3DCCD1}">
                                    <a14:hiddenFill xmlns:a14="http://schemas.microsoft.com/office/drawing/2010/main">
                                      <a:noFill/>
                                    </a14:hiddenFill>
                                  </a:ext>
                                </a:extLst>
                              </wps:spPr>
                              <wps:bodyPr/>
                            </wps:wsp>
                            <wps:wsp>
                              <wps:cNvPr id="386" name="Line 580"/>
                              <wps:cNvCnPr>
                                <a:cxnSpLocks noChangeShapeType="1"/>
                              </wps:cNvCnPr>
                              <wps:spPr bwMode="auto">
                                <a:xfrm flipH="1">
                                  <a:off x="6900" y="478708"/>
                                  <a:ext cx="2739428" cy="0"/>
                                </a:xfrm>
                                <a:prstGeom prst="line">
                                  <a:avLst/>
                                </a:prstGeom>
                                <a:noFill/>
                                <a:ln w="6985">
                                  <a:solidFill>
                                    <a:srgbClr val="000000"/>
                                  </a:solidFill>
                                  <a:round/>
                                  <a:headEnd/>
                                  <a:tailEnd/>
                                </a:ln>
                                <a:extLst>
                                  <a:ext uri="{909E8E84-426E-40DD-AFC4-6F175D3DCCD1}">
                                    <a14:hiddenFill xmlns:a14="http://schemas.microsoft.com/office/drawing/2010/main">
                                      <a:noFill/>
                                    </a14:hiddenFill>
                                  </a:ext>
                                </a:extLst>
                              </wps:spPr>
                              <wps:bodyPr/>
                            </wps:wsp>
                            <wps:wsp>
                              <wps:cNvPr id="387" name="Freeform 581"/>
                              <wps:cNvSpPr>
                                <a:spLocks/>
                              </wps:cNvSpPr>
                              <wps:spPr bwMode="auto">
                                <a:xfrm>
                                  <a:off x="0" y="321305"/>
                                  <a:ext cx="2774928" cy="2000833"/>
                                </a:xfrm>
                                <a:custGeom>
                                  <a:avLst/>
                                  <a:gdLst>
                                    <a:gd name="T0" fmla="*/ 21590 w 4370"/>
                                    <a:gd name="T1" fmla="*/ 1000760 h 3151"/>
                                    <a:gd name="T2" fmla="*/ 50165 w 4370"/>
                                    <a:gd name="T3" fmla="*/ 571500 h 3151"/>
                                    <a:gd name="T4" fmla="*/ 107315 w 4370"/>
                                    <a:gd name="T5" fmla="*/ 542925 h 3151"/>
                                    <a:gd name="T6" fmla="*/ 135890 w 4370"/>
                                    <a:gd name="T7" fmla="*/ 664845 h 3151"/>
                                    <a:gd name="T8" fmla="*/ 200025 w 4370"/>
                                    <a:gd name="T9" fmla="*/ 650240 h 3151"/>
                                    <a:gd name="T10" fmla="*/ 228600 w 4370"/>
                                    <a:gd name="T11" fmla="*/ 750570 h 3151"/>
                                    <a:gd name="T12" fmla="*/ 293370 w 4370"/>
                                    <a:gd name="T13" fmla="*/ 728980 h 3151"/>
                                    <a:gd name="T14" fmla="*/ 321945 w 4370"/>
                                    <a:gd name="T15" fmla="*/ 78740 h 3151"/>
                                    <a:gd name="T16" fmla="*/ 379095 w 4370"/>
                                    <a:gd name="T17" fmla="*/ 36195 h 3151"/>
                                    <a:gd name="T18" fmla="*/ 407670 w 4370"/>
                                    <a:gd name="T19" fmla="*/ 207645 h 3151"/>
                                    <a:gd name="T20" fmla="*/ 464820 w 4370"/>
                                    <a:gd name="T21" fmla="*/ 542925 h 3151"/>
                                    <a:gd name="T22" fmla="*/ 493395 w 4370"/>
                                    <a:gd name="T23" fmla="*/ 664845 h 3151"/>
                                    <a:gd name="T24" fmla="*/ 558165 w 4370"/>
                                    <a:gd name="T25" fmla="*/ 843280 h 3151"/>
                                    <a:gd name="T26" fmla="*/ 593725 w 4370"/>
                                    <a:gd name="T27" fmla="*/ 535940 h 3151"/>
                                    <a:gd name="T28" fmla="*/ 650875 w 4370"/>
                                    <a:gd name="T29" fmla="*/ 586105 h 3151"/>
                                    <a:gd name="T30" fmla="*/ 679450 w 4370"/>
                                    <a:gd name="T31" fmla="*/ 621665 h 3151"/>
                                    <a:gd name="T32" fmla="*/ 736600 w 4370"/>
                                    <a:gd name="T33" fmla="*/ 228600 h 3151"/>
                                    <a:gd name="T34" fmla="*/ 765175 w 4370"/>
                                    <a:gd name="T35" fmla="*/ 335915 h 3151"/>
                                    <a:gd name="T36" fmla="*/ 822325 w 4370"/>
                                    <a:gd name="T37" fmla="*/ 321945 h 3151"/>
                                    <a:gd name="T38" fmla="*/ 858520 w 4370"/>
                                    <a:gd name="T39" fmla="*/ 164465 h 3151"/>
                                    <a:gd name="T40" fmla="*/ 915670 w 4370"/>
                                    <a:gd name="T41" fmla="*/ 171450 h 3151"/>
                                    <a:gd name="T42" fmla="*/ 944245 w 4370"/>
                                    <a:gd name="T43" fmla="*/ 407670 h 3151"/>
                                    <a:gd name="T44" fmla="*/ 1008380 w 4370"/>
                                    <a:gd name="T45" fmla="*/ 421640 h 3151"/>
                                    <a:gd name="T46" fmla="*/ 1036955 w 4370"/>
                                    <a:gd name="T47" fmla="*/ 528955 h 3151"/>
                                    <a:gd name="T48" fmla="*/ 1101725 w 4370"/>
                                    <a:gd name="T49" fmla="*/ 400050 h 3151"/>
                                    <a:gd name="T50" fmla="*/ 1130300 w 4370"/>
                                    <a:gd name="T51" fmla="*/ 586105 h 3151"/>
                                    <a:gd name="T52" fmla="*/ 1187450 w 4370"/>
                                    <a:gd name="T53" fmla="*/ 671830 h 3151"/>
                                    <a:gd name="T54" fmla="*/ 1216025 w 4370"/>
                                    <a:gd name="T55" fmla="*/ 471805 h 3151"/>
                                    <a:gd name="T56" fmla="*/ 1273175 w 4370"/>
                                    <a:gd name="T57" fmla="*/ 564515 h 3151"/>
                                    <a:gd name="T58" fmla="*/ 1301750 w 4370"/>
                                    <a:gd name="T59" fmla="*/ 564515 h 3151"/>
                                    <a:gd name="T60" fmla="*/ 1365885 w 4370"/>
                                    <a:gd name="T61" fmla="*/ 400050 h 3151"/>
                                    <a:gd name="T62" fmla="*/ 1394460 w 4370"/>
                                    <a:gd name="T63" fmla="*/ 907415 h 3151"/>
                                    <a:gd name="T64" fmla="*/ 1459230 w 4370"/>
                                    <a:gd name="T65" fmla="*/ 864870 h 3151"/>
                                    <a:gd name="T66" fmla="*/ 1487805 w 4370"/>
                                    <a:gd name="T67" fmla="*/ 636270 h 3151"/>
                                    <a:gd name="T68" fmla="*/ 1544955 w 4370"/>
                                    <a:gd name="T69" fmla="*/ 1014730 h 3151"/>
                                    <a:gd name="T70" fmla="*/ 1573530 w 4370"/>
                                    <a:gd name="T71" fmla="*/ 1200785 h 3151"/>
                                    <a:gd name="T72" fmla="*/ 1630680 w 4370"/>
                                    <a:gd name="T73" fmla="*/ 857250 h 3151"/>
                                    <a:gd name="T74" fmla="*/ 1659255 w 4370"/>
                                    <a:gd name="T75" fmla="*/ 1086485 h 3151"/>
                                    <a:gd name="T76" fmla="*/ 1724025 w 4370"/>
                                    <a:gd name="T77" fmla="*/ 1122045 h 3151"/>
                                    <a:gd name="T78" fmla="*/ 1752600 w 4370"/>
                                    <a:gd name="T79" fmla="*/ 1143635 h 3151"/>
                                    <a:gd name="T80" fmla="*/ 1816735 w 4370"/>
                                    <a:gd name="T81" fmla="*/ 1100455 h 3151"/>
                                    <a:gd name="T82" fmla="*/ 1852295 w 4370"/>
                                    <a:gd name="T83" fmla="*/ 1157605 h 3151"/>
                                    <a:gd name="T84" fmla="*/ 1909445 w 4370"/>
                                    <a:gd name="T85" fmla="*/ 935990 h 3151"/>
                                    <a:gd name="T86" fmla="*/ 1938020 w 4370"/>
                                    <a:gd name="T87" fmla="*/ 850265 h 3151"/>
                                    <a:gd name="T88" fmla="*/ 1995805 w 4370"/>
                                    <a:gd name="T89" fmla="*/ 1164590 h 3151"/>
                                    <a:gd name="T90" fmla="*/ 2024380 w 4370"/>
                                    <a:gd name="T91" fmla="*/ 1607820 h 3151"/>
                                    <a:gd name="T92" fmla="*/ 2081530 w 4370"/>
                                    <a:gd name="T93" fmla="*/ 1350645 h 3151"/>
                                    <a:gd name="T94" fmla="*/ 2110105 w 4370"/>
                                    <a:gd name="T95" fmla="*/ 1271905 h 3151"/>
                                    <a:gd name="T96" fmla="*/ 2174240 w 4370"/>
                                    <a:gd name="T97" fmla="*/ 821690 h 3151"/>
                                    <a:gd name="T98" fmla="*/ 2202815 w 4370"/>
                                    <a:gd name="T99" fmla="*/ 1029335 h 3151"/>
                                    <a:gd name="T100" fmla="*/ 2267585 w 4370"/>
                                    <a:gd name="T101" fmla="*/ 1050290 h 3151"/>
                                    <a:gd name="T102" fmla="*/ 2296160 w 4370"/>
                                    <a:gd name="T103" fmla="*/ 922020 h 3151"/>
                                    <a:gd name="T104" fmla="*/ 2353310 w 4370"/>
                                    <a:gd name="T105" fmla="*/ 1271905 h 3151"/>
                                    <a:gd name="T106" fmla="*/ 2381885 w 4370"/>
                                    <a:gd name="T107" fmla="*/ 950595 h 3151"/>
                                    <a:gd name="T108" fmla="*/ 2439035 w 4370"/>
                                    <a:gd name="T109" fmla="*/ 972185 h 3151"/>
                                    <a:gd name="T110" fmla="*/ 2474595 w 4370"/>
                                    <a:gd name="T111" fmla="*/ 907415 h 3151"/>
                                    <a:gd name="T112" fmla="*/ 2531745 w 4370"/>
                                    <a:gd name="T113" fmla="*/ 800100 h 3151"/>
                                    <a:gd name="T114" fmla="*/ 2560320 w 4370"/>
                                    <a:gd name="T115" fmla="*/ 1507490 h 3151"/>
                                    <a:gd name="T116" fmla="*/ 2625090 w 4370"/>
                                    <a:gd name="T117" fmla="*/ 2000885 h 3151"/>
                                    <a:gd name="T118" fmla="*/ 2653665 w 4370"/>
                                    <a:gd name="T119" fmla="*/ 2000885 h 3151"/>
                                    <a:gd name="T120" fmla="*/ 2717800 w 4370"/>
                                    <a:gd name="T121" fmla="*/ 2000885 h 3151"/>
                                    <a:gd name="T122" fmla="*/ 2746375 w 4370"/>
                                    <a:gd name="T123" fmla="*/ 2000885 h 3151"/>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 name="T180" fmla="*/ 0 60000 65536"/>
                                    <a:gd name="T181" fmla="*/ 0 60000 65536"/>
                                    <a:gd name="T182" fmla="*/ 0 60000 65536"/>
                                    <a:gd name="T183" fmla="*/ 0 60000 65536"/>
                                    <a:gd name="T184" fmla="*/ 0 60000 65536"/>
                                    <a:gd name="T185" fmla="*/ 0 60000 65536"/>
                                  </a:gdLst>
                                  <a:ahLst/>
                                  <a:cxnLst>
                                    <a:cxn ang="T124">
                                      <a:pos x="T0" y="T1"/>
                                    </a:cxn>
                                    <a:cxn ang="T125">
                                      <a:pos x="T2" y="T3"/>
                                    </a:cxn>
                                    <a:cxn ang="T126">
                                      <a:pos x="T4" y="T5"/>
                                    </a:cxn>
                                    <a:cxn ang="T127">
                                      <a:pos x="T6" y="T7"/>
                                    </a:cxn>
                                    <a:cxn ang="T128">
                                      <a:pos x="T8" y="T9"/>
                                    </a:cxn>
                                    <a:cxn ang="T129">
                                      <a:pos x="T10" y="T11"/>
                                    </a:cxn>
                                    <a:cxn ang="T130">
                                      <a:pos x="T12" y="T13"/>
                                    </a:cxn>
                                    <a:cxn ang="T131">
                                      <a:pos x="T14" y="T15"/>
                                    </a:cxn>
                                    <a:cxn ang="T132">
                                      <a:pos x="T16" y="T17"/>
                                    </a:cxn>
                                    <a:cxn ang="T133">
                                      <a:pos x="T18" y="T19"/>
                                    </a:cxn>
                                    <a:cxn ang="T134">
                                      <a:pos x="T20" y="T21"/>
                                    </a:cxn>
                                    <a:cxn ang="T135">
                                      <a:pos x="T22" y="T23"/>
                                    </a:cxn>
                                    <a:cxn ang="T136">
                                      <a:pos x="T24" y="T25"/>
                                    </a:cxn>
                                    <a:cxn ang="T137">
                                      <a:pos x="T26" y="T27"/>
                                    </a:cxn>
                                    <a:cxn ang="T138">
                                      <a:pos x="T28" y="T29"/>
                                    </a:cxn>
                                    <a:cxn ang="T139">
                                      <a:pos x="T30" y="T31"/>
                                    </a:cxn>
                                    <a:cxn ang="T140">
                                      <a:pos x="T32" y="T33"/>
                                    </a:cxn>
                                    <a:cxn ang="T141">
                                      <a:pos x="T34" y="T35"/>
                                    </a:cxn>
                                    <a:cxn ang="T142">
                                      <a:pos x="T36" y="T37"/>
                                    </a:cxn>
                                    <a:cxn ang="T143">
                                      <a:pos x="T38" y="T39"/>
                                    </a:cxn>
                                    <a:cxn ang="T144">
                                      <a:pos x="T40" y="T41"/>
                                    </a:cxn>
                                    <a:cxn ang="T145">
                                      <a:pos x="T42" y="T43"/>
                                    </a:cxn>
                                    <a:cxn ang="T146">
                                      <a:pos x="T44" y="T45"/>
                                    </a:cxn>
                                    <a:cxn ang="T147">
                                      <a:pos x="T46" y="T47"/>
                                    </a:cxn>
                                    <a:cxn ang="T148">
                                      <a:pos x="T48" y="T49"/>
                                    </a:cxn>
                                    <a:cxn ang="T149">
                                      <a:pos x="T50" y="T51"/>
                                    </a:cxn>
                                    <a:cxn ang="T150">
                                      <a:pos x="T52" y="T53"/>
                                    </a:cxn>
                                    <a:cxn ang="T151">
                                      <a:pos x="T54" y="T55"/>
                                    </a:cxn>
                                    <a:cxn ang="T152">
                                      <a:pos x="T56" y="T57"/>
                                    </a:cxn>
                                    <a:cxn ang="T153">
                                      <a:pos x="T58" y="T59"/>
                                    </a:cxn>
                                    <a:cxn ang="T154">
                                      <a:pos x="T60" y="T61"/>
                                    </a:cxn>
                                    <a:cxn ang="T155">
                                      <a:pos x="T62" y="T63"/>
                                    </a:cxn>
                                    <a:cxn ang="T156">
                                      <a:pos x="T64" y="T65"/>
                                    </a:cxn>
                                    <a:cxn ang="T157">
                                      <a:pos x="T66" y="T67"/>
                                    </a:cxn>
                                    <a:cxn ang="T158">
                                      <a:pos x="T68" y="T69"/>
                                    </a:cxn>
                                    <a:cxn ang="T159">
                                      <a:pos x="T70" y="T71"/>
                                    </a:cxn>
                                    <a:cxn ang="T160">
                                      <a:pos x="T72" y="T73"/>
                                    </a:cxn>
                                    <a:cxn ang="T161">
                                      <a:pos x="T74" y="T75"/>
                                    </a:cxn>
                                    <a:cxn ang="T162">
                                      <a:pos x="T76" y="T77"/>
                                    </a:cxn>
                                    <a:cxn ang="T163">
                                      <a:pos x="T78" y="T79"/>
                                    </a:cxn>
                                    <a:cxn ang="T164">
                                      <a:pos x="T80" y="T81"/>
                                    </a:cxn>
                                    <a:cxn ang="T165">
                                      <a:pos x="T82" y="T83"/>
                                    </a:cxn>
                                    <a:cxn ang="T166">
                                      <a:pos x="T84" y="T85"/>
                                    </a:cxn>
                                    <a:cxn ang="T167">
                                      <a:pos x="T86" y="T87"/>
                                    </a:cxn>
                                    <a:cxn ang="T168">
                                      <a:pos x="T88" y="T89"/>
                                    </a:cxn>
                                    <a:cxn ang="T169">
                                      <a:pos x="T90" y="T91"/>
                                    </a:cxn>
                                    <a:cxn ang="T170">
                                      <a:pos x="T92" y="T93"/>
                                    </a:cxn>
                                    <a:cxn ang="T171">
                                      <a:pos x="T94" y="T95"/>
                                    </a:cxn>
                                    <a:cxn ang="T172">
                                      <a:pos x="T96" y="T97"/>
                                    </a:cxn>
                                    <a:cxn ang="T173">
                                      <a:pos x="T98" y="T99"/>
                                    </a:cxn>
                                    <a:cxn ang="T174">
                                      <a:pos x="T100" y="T101"/>
                                    </a:cxn>
                                    <a:cxn ang="T175">
                                      <a:pos x="T102" y="T103"/>
                                    </a:cxn>
                                    <a:cxn ang="T176">
                                      <a:pos x="T104" y="T105"/>
                                    </a:cxn>
                                    <a:cxn ang="T177">
                                      <a:pos x="T106" y="T107"/>
                                    </a:cxn>
                                    <a:cxn ang="T178">
                                      <a:pos x="T108" y="T109"/>
                                    </a:cxn>
                                    <a:cxn ang="T179">
                                      <a:pos x="T110" y="T111"/>
                                    </a:cxn>
                                    <a:cxn ang="T180">
                                      <a:pos x="T112" y="T113"/>
                                    </a:cxn>
                                    <a:cxn ang="T181">
                                      <a:pos x="T114" y="T115"/>
                                    </a:cxn>
                                    <a:cxn ang="T182">
                                      <a:pos x="T116" y="T117"/>
                                    </a:cxn>
                                    <a:cxn ang="T183">
                                      <a:pos x="T118" y="T119"/>
                                    </a:cxn>
                                    <a:cxn ang="T184">
                                      <a:pos x="T120" y="T121"/>
                                    </a:cxn>
                                    <a:cxn ang="T185">
                                      <a:pos x="T122" y="T123"/>
                                    </a:cxn>
                                  </a:cxnLst>
                                  <a:rect l="0" t="0" r="r" b="b"/>
                                  <a:pathLst>
                                    <a:path w="4370" h="3151">
                                      <a:moveTo>
                                        <a:pt x="0" y="1609"/>
                                      </a:moveTo>
                                      <a:lnTo>
                                        <a:pt x="0" y="1576"/>
                                      </a:lnTo>
                                      <a:lnTo>
                                        <a:pt x="34" y="1576"/>
                                      </a:lnTo>
                                      <a:lnTo>
                                        <a:pt x="34" y="1103"/>
                                      </a:lnTo>
                                      <a:lnTo>
                                        <a:pt x="79" y="1103"/>
                                      </a:lnTo>
                                      <a:lnTo>
                                        <a:pt x="79" y="900"/>
                                      </a:lnTo>
                                      <a:lnTo>
                                        <a:pt x="124" y="900"/>
                                      </a:lnTo>
                                      <a:lnTo>
                                        <a:pt x="124" y="855"/>
                                      </a:lnTo>
                                      <a:lnTo>
                                        <a:pt x="169" y="855"/>
                                      </a:lnTo>
                                      <a:lnTo>
                                        <a:pt x="214" y="855"/>
                                      </a:lnTo>
                                      <a:lnTo>
                                        <a:pt x="214" y="1047"/>
                                      </a:lnTo>
                                      <a:lnTo>
                                        <a:pt x="270" y="1047"/>
                                      </a:lnTo>
                                      <a:lnTo>
                                        <a:pt x="270" y="1024"/>
                                      </a:lnTo>
                                      <a:lnTo>
                                        <a:pt x="315" y="1024"/>
                                      </a:lnTo>
                                      <a:lnTo>
                                        <a:pt x="315" y="1058"/>
                                      </a:lnTo>
                                      <a:lnTo>
                                        <a:pt x="360" y="1058"/>
                                      </a:lnTo>
                                      <a:lnTo>
                                        <a:pt x="360" y="1182"/>
                                      </a:lnTo>
                                      <a:lnTo>
                                        <a:pt x="417" y="1182"/>
                                      </a:lnTo>
                                      <a:lnTo>
                                        <a:pt x="417" y="1148"/>
                                      </a:lnTo>
                                      <a:lnTo>
                                        <a:pt x="462" y="1148"/>
                                      </a:lnTo>
                                      <a:lnTo>
                                        <a:pt x="462" y="169"/>
                                      </a:lnTo>
                                      <a:lnTo>
                                        <a:pt x="507" y="169"/>
                                      </a:lnTo>
                                      <a:lnTo>
                                        <a:pt x="507" y="124"/>
                                      </a:lnTo>
                                      <a:lnTo>
                                        <a:pt x="552" y="124"/>
                                      </a:lnTo>
                                      <a:lnTo>
                                        <a:pt x="552" y="57"/>
                                      </a:lnTo>
                                      <a:lnTo>
                                        <a:pt x="597" y="57"/>
                                      </a:lnTo>
                                      <a:lnTo>
                                        <a:pt x="597" y="0"/>
                                      </a:lnTo>
                                      <a:lnTo>
                                        <a:pt x="642" y="0"/>
                                      </a:lnTo>
                                      <a:lnTo>
                                        <a:pt x="642" y="327"/>
                                      </a:lnTo>
                                      <a:lnTo>
                                        <a:pt x="687" y="327"/>
                                      </a:lnTo>
                                      <a:lnTo>
                                        <a:pt x="687" y="855"/>
                                      </a:lnTo>
                                      <a:lnTo>
                                        <a:pt x="732" y="855"/>
                                      </a:lnTo>
                                      <a:lnTo>
                                        <a:pt x="732" y="979"/>
                                      </a:lnTo>
                                      <a:lnTo>
                                        <a:pt x="777" y="979"/>
                                      </a:lnTo>
                                      <a:lnTo>
                                        <a:pt x="777" y="1047"/>
                                      </a:lnTo>
                                      <a:lnTo>
                                        <a:pt x="822" y="1047"/>
                                      </a:lnTo>
                                      <a:lnTo>
                                        <a:pt x="822" y="1328"/>
                                      </a:lnTo>
                                      <a:lnTo>
                                        <a:pt x="879" y="1328"/>
                                      </a:lnTo>
                                      <a:lnTo>
                                        <a:pt x="879" y="1035"/>
                                      </a:lnTo>
                                      <a:lnTo>
                                        <a:pt x="935" y="1035"/>
                                      </a:lnTo>
                                      <a:lnTo>
                                        <a:pt x="935" y="844"/>
                                      </a:lnTo>
                                      <a:lnTo>
                                        <a:pt x="980" y="844"/>
                                      </a:lnTo>
                                      <a:lnTo>
                                        <a:pt x="980" y="923"/>
                                      </a:lnTo>
                                      <a:lnTo>
                                        <a:pt x="1025" y="923"/>
                                      </a:lnTo>
                                      <a:lnTo>
                                        <a:pt x="1025" y="1148"/>
                                      </a:lnTo>
                                      <a:lnTo>
                                        <a:pt x="1070" y="1148"/>
                                      </a:lnTo>
                                      <a:lnTo>
                                        <a:pt x="1070" y="979"/>
                                      </a:lnTo>
                                      <a:lnTo>
                                        <a:pt x="1115" y="979"/>
                                      </a:lnTo>
                                      <a:lnTo>
                                        <a:pt x="1115" y="360"/>
                                      </a:lnTo>
                                      <a:lnTo>
                                        <a:pt x="1160" y="360"/>
                                      </a:lnTo>
                                      <a:lnTo>
                                        <a:pt x="1160" y="270"/>
                                      </a:lnTo>
                                      <a:lnTo>
                                        <a:pt x="1205" y="270"/>
                                      </a:lnTo>
                                      <a:lnTo>
                                        <a:pt x="1205" y="529"/>
                                      </a:lnTo>
                                      <a:lnTo>
                                        <a:pt x="1250" y="529"/>
                                      </a:lnTo>
                                      <a:lnTo>
                                        <a:pt x="1250" y="507"/>
                                      </a:lnTo>
                                      <a:lnTo>
                                        <a:pt x="1295" y="507"/>
                                      </a:lnTo>
                                      <a:lnTo>
                                        <a:pt x="1295" y="720"/>
                                      </a:lnTo>
                                      <a:lnTo>
                                        <a:pt x="1352" y="720"/>
                                      </a:lnTo>
                                      <a:lnTo>
                                        <a:pt x="1352" y="259"/>
                                      </a:lnTo>
                                      <a:lnTo>
                                        <a:pt x="1397" y="259"/>
                                      </a:lnTo>
                                      <a:lnTo>
                                        <a:pt x="1397" y="270"/>
                                      </a:lnTo>
                                      <a:lnTo>
                                        <a:pt x="1442" y="270"/>
                                      </a:lnTo>
                                      <a:lnTo>
                                        <a:pt x="1442" y="574"/>
                                      </a:lnTo>
                                      <a:lnTo>
                                        <a:pt x="1487" y="574"/>
                                      </a:lnTo>
                                      <a:lnTo>
                                        <a:pt x="1487" y="642"/>
                                      </a:lnTo>
                                      <a:lnTo>
                                        <a:pt x="1532" y="642"/>
                                      </a:lnTo>
                                      <a:lnTo>
                                        <a:pt x="1532" y="664"/>
                                      </a:lnTo>
                                      <a:lnTo>
                                        <a:pt x="1588" y="664"/>
                                      </a:lnTo>
                                      <a:lnTo>
                                        <a:pt x="1588" y="788"/>
                                      </a:lnTo>
                                      <a:lnTo>
                                        <a:pt x="1633" y="788"/>
                                      </a:lnTo>
                                      <a:lnTo>
                                        <a:pt x="1633" y="833"/>
                                      </a:lnTo>
                                      <a:lnTo>
                                        <a:pt x="1678" y="833"/>
                                      </a:lnTo>
                                      <a:lnTo>
                                        <a:pt x="1678" y="630"/>
                                      </a:lnTo>
                                      <a:lnTo>
                                        <a:pt x="1735" y="630"/>
                                      </a:lnTo>
                                      <a:lnTo>
                                        <a:pt x="1735" y="495"/>
                                      </a:lnTo>
                                      <a:lnTo>
                                        <a:pt x="1780" y="495"/>
                                      </a:lnTo>
                                      <a:lnTo>
                                        <a:pt x="1780" y="923"/>
                                      </a:lnTo>
                                      <a:lnTo>
                                        <a:pt x="1825" y="923"/>
                                      </a:lnTo>
                                      <a:lnTo>
                                        <a:pt x="1825" y="1058"/>
                                      </a:lnTo>
                                      <a:lnTo>
                                        <a:pt x="1870" y="1058"/>
                                      </a:lnTo>
                                      <a:lnTo>
                                        <a:pt x="1870" y="1328"/>
                                      </a:lnTo>
                                      <a:lnTo>
                                        <a:pt x="1915" y="1328"/>
                                      </a:lnTo>
                                      <a:lnTo>
                                        <a:pt x="1915" y="743"/>
                                      </a:lnTo>
                                      <a:lnTo>
                                        <a:pt x="1960" y="743"/>
                                      </a:lnTo>
                                      <a:lnTo>
                                        <a:pt x="1960" y="889"/>
                                      </a:lnTo>
                                      <a:lnTo>
                                        <a:pt x="2005" y="889"/>
                                      </a:lnTo>
                                      <a:lnTo>
                                        <a:pt x="2005" y="957"/>
                                      </a:lnTo>
                                      <a:lnTo>
                                        <a:pt x="2050" y="957"/>
                                      </a:lnTo>
                                      <a:lnTo>
                                        <a:pt x="2050" y="889"/>
                                      </a:lnTo>
                                      <a:lnTo>
                                        <a:pt x="2106" y="889"/>
                                      </a:lnTo>
                                      <a:lnTo>
                                        <a:pt x="2106" y="630"/>
                                      </a:lnTo>
                                      <a:lnTo>
                                        <a:pt x="2151" y="630"/>
                                      </a:lnTo>
                                      <a:lnTo>
                                        <a:pt x="2151" y="968"/>
                                      </a:lnTo>
                                      <a:lnTo>
                                        <a:pt x="2196" y="968"/>
                                      </a:lnTo>
                                      <a:lnTo>
                                        <a:pt x="2196" y="1429"/>
                                      </a:lnTo>
                                      <a:lnTo>
                                        <a:pt x="2253" y="1429"/>
                                      </a:lnTo>
                                      <a:lnTo>
                                        <a:pt x="2253" y="1362"/>
                                      </a:lnTo>
                                      <a:lnTo>
                                        <a:pt x="2298" y="1362"/>
                                      </a:lnTo>
                                      <a:lnTo>
                                        <a:pt x="2298" y="664"/>
                                      </a:lnTo>
                                      <a:lnTo>
                                        <a:pt x="2343" y="664"/>
                                      </a:lnTo>
                                      <a:lnTo>
                                        <a:pt x="2343" y="1002"/>
                                      </a:lnTo>
                                      <a:lnTo>
                                        <a:pt x="2388" y="1002"/>
                                      </a:lnTo>
                                      <a:lnTo>
                                        <a:pt x="2388" y="1598"/>
                                      </a:lnTo>
                                      <a:lnTo>
                                        <a:pt x="2433" y="1598"/>
                                      </a:lnTo>
                                      <a:lnTo>
                                        <a:pt x="2478" y="1598"/>
                                      </a:lnTo>
                                      <a:lnTo>
                                        <a:pt x="2478" y="1891"/>
                                      </a:lnTo>
                                      <a:lnTo>
                                        <a:pt x="2523" y="1891"/>
                                      </a:lnTo>
                                      <a:lnTo>
                                        <a:pt x="2523" y="1350"/>
                                      </a:lnTo>
                                      <a:lnTo>
                                        <a:pt x="2568" y="1350"/>
                                      </a:lnTo>
                                      <a:lnTo>
                                        <a:pt x="2568" y="1294"/>
                                      </a:lnTo>
                                      <a:lnTo>
                                        <a:pt x="2613" y="1294"/>
                                      </a:lnTo>
                                      <a:lnTo>
                                        <a:pt x="2613" y="1711"/>
                                      </a:lnTo>
                                      <a:lnTo>
                                        <a:pt x="2658" y="1711"/>
                                      </a:lnTo>
                                      <a:lnTo>
                                        <a:pt x="2658" y="1767"/>
                                      </a:lnTo>
                                      <a:lnTo>
                                        <a:pt x="2715" y="1767"/>
                                      </a:lnTo>
                                      <a:lnTo>
                                        <a:pt x="2715" y="1699"/>
                                      </a:lnTo>
                                      <a:lnTo>
                                        <a:pt x="2760" y="1699"/>
                                      </a:lnTo>
                                      <a:lnTo>
                                        <a:pt x="2760" y="1801"/>
                                      </a:lnTo>
                                      <a:lnTo>
                                        <a:pt x="2816" y="1801"/>
                                      </a:lnTo>
                                      <a:lnTo>
                                        <a:pt x="2816" y="1733"/>
                                      </a:lnTo>
                                      <a:lnTo>
                                        <a:pt x="2861" y="1733"/>
                                      </a:lnTo>
                                      <a:lnTo>
                                        <a:pt x="2861" y="1789"/>
                                      </a:lnTo>
                                      <a:lnTo>
                                        <a:pt x="2917" y="1789"/>
                                      </a:lnTo>
                                      <a:lnTo>
                                        <a:pt x="2917" y="1823"/>
                                      </a:lnTo>
                                      <a:lnTo>
                                        <a:pt x="2962" y="1823"/>
                                      </a:lnTo>
                                      <a:lnTo>
                                        <a:pt x="2962" y="1474"/>
                                      </a:lnTo>
                                      <a:lnTo>
                                        <a:pt x="3007" y="1474"/>
                                      </a:lnTo>
                                      <a:lnTo>
                                        <a:pt x="3007" y="1834"/>
                                      </a:lnTo>
                                      <a:lnTo>
                                        <a:pt x="3052" y="1834"/>
                                      </a:lnTo>
                                      <a:lnTo>
                                        <a:pt x="3052" y="1339"/>
                                      </a:lnTo>
                                      <a:lnTo>
                                        <a:pt x="3097" y="1339"/>
                                      </a:lnTo>
                                      <a:lnTo>
                                        <a:pt x="3097" y="1834"/>
                                      </a:lnTo>
                                      <a:lnTo>
                                        <a:pt x="3143" y="1834"/>
                                      </a:lnTo>
                                      <a:lnTo>
                                        <a:pt x="3143" y="2251"/>
                                      </a:lnTo>
                                      <a:lnTo>
                                        <a:pt x="3188" y="2251"/>
                                      </a:lnTo>
                                      <a:lnTo>
                                        <a:pt x="3188" y="2532"/>
                                      </a:lnTo>
                                      <a:lnTo>
                                        <a:pt x="3233" y="2532"/>
                                      </a:lnTo>
                                      <a:lnTo>
                                        <a:pt x="3233" y="2127"/>
                                      </a:lnTo>
                                      <a:lnTo>
                                        <a:pt x="3278" y="2127"/>
                                      </a:lnTo>
                                      <a:lnTo>
                                        <a:pt x="3278" y="1362"/>
                                      </a:lnTo>
                                      <a:lnTo>
                                        <a:pt x="3323" y="1362"/>
                                      </a:lnTo>
                                      <a:lnTo>
                                        <a:pt x="3323" y="2003"/>
                                      </a:lnTo>
                                      <a:lnTo>
                                        <a:pt x="3368" y="2003"/>
                                      </a:lnTo>
                                      <a:lnTo>
                                        <a:pt x="3368" y="1294"/>
                                      </a:lnTo>
                                      <a:lnTo>
                                        <a:pt x="3424" y="1294"/>
                                      </a:lnTo>
                                      <a:lnTo>
                                        <a:pt x="3424" y="1215"/>
                                      </a:lnTo>
                                      <a:lnTo>
                                        <a:pt x="3469" y="1215"/>
                                      </a:lnTo>
                                      <a:lnTo>
                                        <a:pt x="3469" y="1621"/>
                                      </a:lnTo>
                                      <a:lnTo>
                                        <a:pt x="3514" y="1621"/>
                                      </a:lnTo>
                                      <a:lnTo>
                                        <a:pt x="3514" y="1654"/>
                                      </a:lnTo>
                                      <a:lnTo>
                                        <a:pt x="3571" y="1654"/>
                                      </a:lnTo>
                                      <a:lnTo>
                                        <a:pt x="3571" y="1767"/>
                                      </a:lnTo>
                                      <a:lnTo>
                                        <a:pt x="3616" y="1767"/>
                                      </a:lnTo>
                                      <a:lnTo>
                                        <a:pt x="3616" y="1452"/>
                                      </a:lnTo>
                                      <a:lnTo>
                                        <a:pt x="3661" y="1452"/>
                                      </a:lnTo>
                                      <a:lnTo>
                                        <a:pt x="3661" y="2003"/>
                                      </a:lnTo>
                                      <a:lnTo>
                                        <a:pt x="3706" y="2003"/>
                                      </a:lnTo>
                                      <a:lnTo>
                                        <a:pt x="3706" y="1992"/>
                                      </a:lnTo>
                                      <a:lnTo>
                                        <a:pt x="3751" y="1992"/>
                                      </a:lnTo>
                                      <a:lnTo>
                                        <a:pt x="3751" y="1497"/>
                                      </a:lnTo>
                                      <a:lnTo>
                                        <a:pt x="3796" y="1497"/>
                                      </a:lnTo>
                                      <a:lnTo>
                                        <a:pt x="3796" y="1531"/>
                                      </a:lnTo>
                                      <a:lnTo>
                                        <a:pt x="3841" y="1531"/>
                                      </a:lnTo>
                                      <a:lnTo>
                                        <a:pt x="3841" y="1666"/>
                                      </a:lnTo>
                                      <a:lnTo>
                                        <a:pt x="3897" y="1666"/>
                                      </a:lnTo>
                                      <a:lnTo>
                                        <a:pt x="3897" y="1429"/>
                                      </a:lnTo>
                                      <a:lnTo>
                                        <a:pt x="3942" y="1429"/>
                                      </a:lnTo>
                                      <a:lnTo>
                                        <a:pt x="3942" y="1260"/>
                                      </a:lnTo>
                                      <a:lnTo>
                                        <a:pt x="3987" y="1260"/>
                                      </a:lnTo>
                                      <a:lnTo>
                                        <a:pt x="3987" y="1452"/>
                                      </a:lnTo>
                                      <a:lnTo>
                                        <a:pt x="4032" y="1452"/>
                                      </a:lnTo>
                                      <a:lnTo>
                                        <a:pt x="4032" y="2374"/>
                                      </a:lnTo>
                                      <a:lnTo>
                                        <a:pt x="4089" y="2374"/>
                                      </a:lnTo>
                                      <a:lnTo>
                                        <a:pt x="4089" y="3151"/>
                                      </a:lnTo>
                                      <a:lnTo>
                                        <a:pt x="4134" y="3151"/>
                                      </a:lnTo>
                                      <a:lnTo>
                                        <a:pt x="4179" y="3151"/>
                                      </a:lnTo>
                                      <a:lnTo>
                                        <a:pt x="4235" y="3151"/>
                                      </a:lnTo>
                                      <a:lnTo>
                                        <a:pt x="4280" y="3151"/>
                                      </a:lnTo>
                                      <a:lnTo>
                                        <a:pt x="4325" y="3151"/>
                                      </a:lnTo>
                                      <a:lnTo>
                                        <a:pt x="4370" y="3151"/>
                                      </a:lnTo>
                                    </a:path>
                                  </a:pathLst>
                                </a:custGeom>
                                <a:noFill/>
                                <a:ln w="6985">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88" name="Freeform 582"/>
                              <wps:cNvSpPr>
                                <a:spLocks/>
                              </wps:cNvSpPr>
                              <wps:spPr bwMode="auto">
                                <a:xfrm>
                                  <a:off x="0" y="328905"/>
                                  <a:ext cx="2503125" cy="1428723"/>
                                </a:xfrm>
                                <a:custGeom>
                                  <a:avLst/>
                                  <a:gdLst>
                                    <a:gd name="T0" fmla="*/ 21590 w 3942"/>
                                    <a:gd name="T1" fmla="*/ 993140 h 2250"/>
                                    <a:gd name="T2" fmla="*/ 50165 w 3942"/>
                                    <a:gd name="T3" fmla="*/ 600075 h 2250"/>
                                    <a:gd name="T4" fmla="*/ 107315 w 3942"/>
                                    <a:gd name="T5" fmla="*/ 578485 h 2250"/>
                                    <a:gd name="T6" fmla="*/ 135890 w 3942"/>
                                    <a:gd name="T7" fmla="*/ 706755 h 2250"/>
                                    <a:gd name="T8" fmla="*/ 200025 w 3942"/>
                                    <a:gd name="T9" fmla="*/ 685800 h 2250"/>
                                    <a:gd name="T10" fmla="*/ 228600 w 3942"/>
                                    <a:gd name="T11" fmla="*/ 771525 h 2250"/>
                                    <a:gd name="T12" fmla="*/ 293370 w 3942"/>
                                    <a:gd name="T13" fmla="*/ 756920 h 2250"/>
                                    <a:gd name="T14" fmla="*/ 321945 w 3942"/>
                                    <a:gd name="T15" fmla="*/ 78105 h 2250"/>
                                    <a:gd name="T16" fmla="*/ 379095 w 3942"/>
                                    <a:gd name="T17" fmla="*/ 35560 h 2250"/>
                                    <a:gd name="T18" fmla="*/ 407670 w 3942"/>
                                    <a:gd name="T19" fmla="*/ 192405 h 2250"/>
                                    <a:gd name="T20" fmla="*/ 464820 w 3942"/>
                                    <a:gd name="T21" fmla="*/ 464185 h 2250"/>
                                    <a:gd name="T22" fmla="*/ 493395 w 3942"/>
                                    <a:gd name="T23" fmla="*/ 549910 h 2250"/>
                                    <a:gd name="T24" fmla="*/ 558165 w 3942"/>
                                    <a:gd name="T25" fmla="*/ 828675 h 2250"/>
                                    <a:gd name="T26" fmla="*/ 593725 w 3942"/>
                                    <a:gd name="T27" fmla="*/ 549910 h 2250"/>
                                    <a:gd name="T28" fmla="*/ 650875 w 3942"/>
                                    <a:gd name="T29" fmla="*/ 592455 h 2250"/>
                                    <a:gd name="T30" fmla="*/ 679450 w 3942"/>
                                    <a:gd name="T31" fmla="*/ 771525 h 2250"/>
                                    <a:gd name="T32" fmla="*/ 736600 w 3942"/>
                                    <a:gd name="T33" fmla="*/ 449580 h 2250"/>
                                    <a:gd name="T34" fmla="*/ 765175 w 3942"/>
                                    <a:gd name="T35" fmla="*/ 328295 h 2250"/>
                                    <a:gd name="T36" fmla="*/ 822325 w 3942"/>
                                    <a:gd name="T37" fmla="*/ 242570 h 2250"/>
                                    <a:gd name="T38" fmla="*/ 858520 w 3942"/>
                                    <a:gd name="T39" fmla="*/ 200025 h 2250"/>
                                    <a:gd name="T40" fmla="*/ 915670 w 3942"/>
                                    <a:gd name="T41" fmla="*/ 192405 h 2250"/>
                                    <a:gd name="T42" fmla="*/ 944245 w 3942"/>
                                    <a:gd name="T43" fmla="*/ 421005 h 2250"/>
                                    <a:gd name="T44" fmla="*/ 1008380 w 3942"/>
                                    <a:gd name="T45" fmla="*/ 400050 h 2250"/>
                                    <a:gd name="T46" fmla="*/ 1036955 w 3942"/>
                                    <a:gd name="T47" fmla="*/ 585470 h 2250"/>
                                    <a:gd name="T48" fmla="*/ 1101725 w 3942"/>
                                    <a:gd name="T49" fmla="*/ 457200 h 2250"/>
                                    <a:gd name="T50" fmla="*/ 1130300 w 3942"/>
                                    <a:gd name="T51" fmla="*/ 563880 h 2250"/>
                                    <a:gd name="T52" fmla="*/ 1187450 w 3942"/>
                                    <a:gd name="T53" fmla="*/ 457200 h 2250"/>
                                    <a:gd name="T54" fmla="*/ 1216025 w 3942"/>
                                    <a:gd name="T55" fmla="*/ 535305 h 2250"/>
                                    <a:gd name="T56" fmla="*/ 1273175 w 3942"/>
                                    <a:gd name="T57" fmla="*/ 671195 h 2250"/>
                                    <a:gd name="T58" fmla="*/ 1301750 w 3942"/>
                                    <a:gd name="T59" fmla="*/ 435610 h 2250"/>
                                    <a:gd name="T60" fmla="*/ 1365885 w 3942"/>
                                    <a:gd name="T61" fmla="*/ 249555 h 2250"/>
                                    <a:gd name="T62" fmla="*/ 1394460 w 3942"/>
                                    <a:gd name="T63" fmla="*/ 657225 h 2250"/>
                                    <a:gd name="T64" fmla="*/ 1459230 w 3942"/>
                                    <a:gd name="T65" fmla="*/ 635635 h 2250"/>
                                    <a:gd name="T66" fmla="*/ 1487805 w 3942"/>
                                    <a:gd name="T67" fmla="*/ 735330 h 2250"/>
                                    <a:gd name="T68" fmla="*/ 1544955 w 3942"/>
                                    <a:gd name="T69" fmla="*/ 1078865 h 2250"/>
                                    <a:gd name="T70" fmla="*/ 1573530 w 3942"/>
                                    <a:gd name="T71" fmla="*/ 949960 h 2250"/>
                                    <a:gd name="T72" fmla="*/ 1630680 w 3942"/>
                                    <a:gd name="T73" fmla="*/ 835660 h 2250"/>
                                    <a:gd name="T74" fmla="*/ 1659255 w 3942"/>
                                    <a:gd name="T75" fmla="*/ 1171575 h 2250"/>
                                    <a:gd name="T76" fmla="*/ 1724025 w 3942"/>
                                    <a:gd name="T77" fmla="*/ 1071245 h 2250"/>
                                    <a:gd name="T78" fmla="*/ 1752600 w 3942"/>
                                    <a:gd name="T79" fmla="*/ 1028700 h 2250"/>
                                    <a:gd name="T80" fmla="*/ 1816735 w 3942"/>
                                    <a:gd name="T81" fmla="*/ 1128395 h 2250"/>
                                    <a:gd name="T82" fmla="*/ 1852295 w 3942"/>
                                    <a:gd name="T83" fmla="*/ 964565 h 2250"/>
                                    <a:gd name="T84" fmla="*/ 1909445 w 3942"/>
                                    <a:gd name="T85" fmla="*/ 1128395 h 2250"/>
                                    <a:gd name="T86" fmla="*/ 1938020 w 3942"/>
                                    <a:gd name="T87" fmla="*/ 1250315 h 2250"/>
                                    <a:gd name="T88" fmla="*/ 1995805 w 3942"/>
                                    <a:gd name="T89" fmla="*/ 1371600 h 2250"/>
                                    <a:gd name="T90" fmla="*/ 2024380 w 3942"/>
                                    <a:gd name="T91" fmla="*/ 1428750 h 2250"/>
                                    <a:gd name="T92" fmla="*/ 2081530 w 3942"/>
                                    <a:gd name="T93" fmla="*/ 1164590 h 2250"/>
                                    <a:gd name="T94" fmla="*/ 2110105 w 3942"/>
                                    <a:gd name="T95" fmla="*/ 1064260 h 2250"/>
                                    <a:gd name="T96" fmla="*/ 2174240 w 3942"/>
                                    <a:gd name="T97" fmla="*/ 642620 h 2250"/>
                                    <a:gd name="T98" fmla="*/ 2202815 w 3942"/>
                                    <a:gd name="T99" fmla="*/ 978535 h 2250"/>
                                    <a:gd name="T100" fmla="*/ 2267585 w 3942"/>
                                    <a:gd name="T101" fmla="*/ 1185545 h 2250"/>
                                    <a:gd name="T102" fmla="*/ 2296160 w 3942"/>
                                    <a:gd name="T103" fmla="*/ 1299845 h 2250"/>
                                    <a:gd name="T104" fmla="*/ 2353310 w 3942"/>
                                    <a:gd name="T105" fmla="*/ 1285875 h 2250"/>
                                    <a:gd name="T106" fmla="*/ 2381885 w 3942"/>
                                    <a:gd name="T107" fmla="*/ 1185545 h 2250"/>
                                    <a:gd name="T108" fmla="*/ 2439035 w 3942"/>
                                    <a:gd name="T109" fmla="*/ 942975 h 2250"/>
                                    <a:gd name="T110" fmla="*/ 2474595 w 3942"/>
                                    <a:gd name="T111" fmla="*/ 771525 h 2250"/>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Lst>
                                  <a:ahLst/>
                                  <a:cxnLst>
                                    <a:cxn ang="T112">
                                      <a:pos x="T0" y="T1"/>
                                    </a:cxn>
                                    <a:cxn ang="T113">
                                      <a:pos x="T2" y="T3"/>
                                    </a:cxn>
                                    <a:cxn ang="T114">
                                      <a:pos x="T4" y="T5"/>
                                    </a:cxn>
                                    <a:cxn ang="T115">
                                      <a:pos x="T6" y="T7"/>
                                    </a:cxn>
                                    <a:cxn ang="T116">
                                      <a:pos x="T8" y="T9"/>
                                    </a:cxn>
                                    <a:cxn ang="T117">
                                      <a:pos x="T10" y="T11"/>
                                    </a:cxn>
                                    <a:cxn ang="T118">
                                      <a:pos x="T12" y="T13"/>
                                    </a:cxn>
                                    <a:cxn ang="T119">
                                      <a:pos x="T14" y="T15"/>
                                    </a:cxn>
                                    <a:cxn ang="T120">
                                      <a:pos x="T16" y="T17"/>
                                    </a:cxn>
                                    <a:cxn ang="T121">
                                      <a:pos x="T18" y="T19"/>
                                    </a:cxn>
                                    <a:cxn ang="T122">
                                      <a:pos x="T20" y="T21"/>
                                    </a:cxn>
                                    <a:cxn ang="T123">
                                      <a:pos x="T22" y="T23"/>
                                    </a:cxn>
                                    <a:cxn ang="T124">
                                      <a:pos x="T24" y="T25"/>
                                    </a:cxn>
                                    <a:cxn ang="T125">
                                      <a:pos x="T26" y="T27"/>
                                    </a:cxn>
                                    <a:cxn ang="T126">
                                      <a:pos x="T28" y="T29"/>
                                    </a:cxn>
                                    <a:cxn ang="T127">
                                      <a:pos x="T30" y="T31"/>
                                    </a:cxn>
                                    <a:cxn ang="T128">
                                      <a:pos x="T32" y="T33"/>
                                    </a:cxn>
                                    <a:cxn ang="T129">
                                      <a:pos x="T34" y="T35"/>
                                    </a:cxn>
                                    <a:cxn ang="T130">
                                      <a:pos x="T36" y="T37"/>
                                    </a:cxn>
                                    <a:cxn ang="T131">
                                      <a:pos x="T38" y="T39"/>
                                    </a:cxn>
                                    <a:cxn ang="T132">
                                      <a:pos x="T40" y="T41"/>
                                    </a:cxn>
                                    <a:cxn ang="T133">
                                      <a:pos x="T42" y="T43"/>
                                    </a:cxn>
                                    <a:cxn ang="T134">
                                      <a:pos x="T44" y="T45"/>
                                    </a:cxn>
                                    <a:cxn ang="T135">
                                      <a:pos x="T46" y="T47"/>
                                    </a:cxn>
                                    <a:cxn ang="T136">
                                      <a:pos x="T48" y="T49"/>
                                    </a:cxn>
                                    <a:cxn ang="T137">
                                      <a:pos x="T50" y="T51"/>
                                    </a:cxn>
                                    <a:cxn ang="T138">
                                      <a:pos x="T52" y="T53"/>
                                    </a:cxn>
                                    <a:cxn ang="T139">
                                      <a:pos x="T54" y="T55"/>
                                    </a:cxn>
                                    <a:cxn ang="T140">
                                      <a:pos x="T56" y="T57"/>
                                    </a:cxn>
                                    <a:cxn ang="T141">
                                      <a:pos x="T58" y="T59"/>
                                    </a:cxn>
                                    <a:cxn ang="T142">
                                      <a:pos x="T60" y="T61"/>
                                    </a:cxn>
                                    <a:cxn ang="T143">
                                      <a:pos x="T62" y="T63"/>
                                    </a:cxn>
                                    <a:cxn ang="T144">
                                      <a:pos x="T64" y="T65"/>
                                    </a:cxn>
                                    <a:cxn ang="T145">
                                      <a:pos x="T66" y="T67"/>
                                    </a:cxn>
                                    <a:cxn ang="T146">
                                      <a:pos x="T68" y="T69"/>
                                    </a:cxn>
                                    <a:cxn ang="T147">
                                      <a:pos x="T70" y="T71"/>
                                    </a:cxn>
                                    <a:cxn ang="T148">
                                      <a:pos x="T72" y="T73"/>
                                    </a:cxn>
                                    <a:cxn ang="T149">
                                      <a:pos x="T74" y="T75"/>
                                    </a:cxn>
                                    <a:cxn ang="T150">
                                      <a:pos x="T76" y="T77"/>
                                    </a:cxn>
                                    <a:cxn ang="T151">
                                      <a:pos x="T78" y="T79"/>
                                    </a:cxn>
                                    <a:cxn ang="T152">
                                      <a:pos x="T80" y="T81"/>
                                    </a:cxn>
                                    <a:cxn ang="T153">
                                      <a:pos x="T82" y="T83"/>
                                    </a:cxn>
                                    <a:cxn ang="T154">
                                      <a:pos x="T84" y="T85"/>
                                    </a:cxn>
                                    <a:cxn ang="T155">
                                      <a:pos x="T86" y="T87"/>
                                    </a:cxn>
                                    <a:cxn ang="T156">
                                      <a:pos x="T88" y="T89"/>
                                    </a:cxn>
                                    <a:cxn ang="T157">
                                      <a:pos x="T90" y="T91"/>
                                    </a:cxn>
                                    <a:cxn ang="T158">
                                      <a:pos x="T92" y="T93"/>
                                    </a:cxn>
                                    <a:cxn ang="T159">
                                      <a:pos x="T94" y="T95"/>
                                    </a:cxn>
                                    <a:cxn ang="T160">
                                      <a:pos x="T96" y="T97"/>
                                    </a:cxn>
                                    <a:cxn ang="T161">
                                      <a:pos x="T98" y="T99"/>
                                    </a:cxn>
                                    <a:cxn ang="T162">
                                      <a:pos x="T100" y="T101"/>
                                    </a:cxn>
                                    <a:cxn ang="T163">
                                      <a:pos x="T102" y="T103"/>
                                    </a:cxn>
                                    <a:cxn ang="T164">
                                      <a:pos x="T104" y="T105"/>
                                    </a:cxn>
                                    <a:cxn ang="T165">
                                      <a:pos x="T106" y="T107"/>
                                    </a:cxn>
                                    <a:cxn ang="T166">
                                      <a:pos x="T108" y="T109"/>
                                    </a:cxn>
                                    <a:cxn ang="T167">
                                      <a:pos x="T110" y="T111"/>
                                    </a:cxn>
                                  </a:cxnLst>
                                  <a:rect l="0" t="0" r="r" b="b"/>
                                  <a:pathLst>
                                    <a:path w="3942" h="2250">
                                      <a:moveTo>
                                        <a:pt x="0" y="1609"/>
                                      </a:moveTo>
                                      <a:lnTo>
                                        <a:pt x="0" y="1564"/>
                                      </a:lnTo>
                                      <a:lnTo>
                                        <a:pt x="34" y="1564"/>
                                      </a:lnTo>
                                      <a:lnTo>
                                        <a:pt x="34" y="1147"/>
                                      </a:lnTo>
                                      <a:lnTo>
                                        <a:pt x="79" y="1147"/>
                                      </a:lnTo>
                                      <a:lnTo>
                                        <a:pt x="79" y="945"/>
                                      </a:lnTo>
                                      <a:lnTo>
                                        <a:pt x="124" y="945"/>
                                      </a:lnTo>
                                      <a:lnTo>
                                        <a:pt x="124" y="911"/>
                                      </a:lnTo>
                                      <a:lnTo>
                                        <a:pt x="169" y="911"/>
                                      </a:lnTo>
                                      <a:lnTo>
                                        <a:pt x="169" y="900"/>
                                      </a:lnTo>
                                      <a:lnTo>
                                        <a:pt x="214" y="900"/>
                                      </a:lnTo>
                                      <a:lnTo>
                                        <a:pt x="214" y="1113"/>
                                      </a:lnTo>
                                      <a:lnTo>
                                        <a:pt x="270" y="1113"/>
                                      </a:lnTo>
                                      <a:lnTo>
                                        <a:pt x="270" y="1080"/>
                                      </a:lnTo>
                                      <a:lnTo>
                                        <a:pt x="315" y="1080"/>
                                      </a:lnTo>
                                      <a:lnTo>
                                        <a:pt x="315" y="1113"/>
                                      </a:lnTo>
                                      <a:lnTo>
                                        <a:pt x="360" y="1113"/>
                                      </a:lnTo>
                                      <a:lnTo>
                                        <a:pt x="360" y="1215"/>
                                      </a:lnTo>
                                      <a:lnTo>
                                        <a:pt x="417" y="1215"/>
                                      </a:lnTo>
                                      <a:lnTo>
                                        <a:pt x="417" y="1192"/>
                                      </a:lnTo>
                                      <a:lnTo>
                                        <a:pt x="462" y="1192"/>
                                      </a:lnTo>
                                      <a:lnTo>
                                        <a:pt x="462" y="168"/>
                                      </a:lnTo>
                                      <a:lnTo>
                                        <a:pt x="507" y="168"/>
                                      </a:lnTo>
                                      <a:lnTo>
                                        <a:pt x="507" y="123"/>
                                      </a:lnTo>
                                      <a:lnTo>
                                        <a:pt x="552" y="123"/>
                                      </a:lnTo>
                                      <a:lnTo>
                                        <a:pt x="552" y="56"/>
                                      </a:lnTo>
                                      <a:lnTo>
                                        <a:pt x="597" y="56"/>
                                      </a:lnTo>
                                      <a:lnTo>
                                        <a:pt x="597" y="0"/>
                                      </a:lnTo>
                                      <a:lnTo>
                                        <a:pt x="642" y="0"/>
                                      </a:lnTo>
                                      <a:lnTo>
                                        <a:pt x="642" y="303"/>
                                      </a:lnTo>
                                      <a:lnTo>
                                        <a:pt x="687" y="303"/>
                                      </a:lnTo>
                                      <a:lnTo>
                                        <a:pt x="687" y="731"/>
                                      </a:lnTo>
                                      <a:lnTo>
                                        <a:pt x="732" y="731"/>
                                      </a:lnTo>
                                      <a:lnTo>
                                        <a:pt x="732" y="798"/>
                                      </a:lnTo>
                                      <a:lnTo>
                                        <a:pt x="777" y="798"/>
                                      </a:lnTo>
                                      <a:lnTo>
                                        <a:pt x="777" y="866"/>
                                      </a:lnTo>
                                      <a:lnTo>
                                        <a:pt x="822" y="866"/>
                                      </a:lnTo>
                                      <a:lnTo>
                                        <a:pt x="822" y="1305"/>
                                      </a:lnTo>
                                      <a:lnTo>
                                        <a:pt x="879" y="1305"/>
                                      </a:lnTo>
                                      <a:lnTo>
                                        <a:pt x="879" y="1068"/>
                                      </a:lnTo>
                                      <a:lnTo>
                                        <a:pt x="935" y="1068"/>
                                      </a:lnTo>
                                      <a:lnTo>
                                        <a:pt x="935" y="866"/>
                                      </a:lnTo>
                                      <a:lnTo>
                                        <a:pt x="980" y="866"/>
                                      </a:lnTo>
                                      <a:lnTo>
                                        <a:pt x="980" y="933"/>
                                      </a:lnTo>
                                      <a:lnTo>
                                        <a:pt x="1025" y="933"/>
                                      </a:lnTo>
                                      <a:lnTo>
                                        <a:pt x="1025" y="1203"/>
                                      </a:lnTo>
                                      <a:lnTo>
                                        <a:pt x="1070" y="1203"/>
                                      </a:lnTo>
                                      <a:lnTo>
                                        <a:pt x="1070" y="1215"/>
                                      </a:lnTo>
                                      <a:lnTo>
                                        <a:pt x="1115" y="1215"/>
                                      </a:lnTo>
                                      <a:lnTo>
                                        <a:pt x="1115" y="708"/>
                                      </a:lnTo>
                                      <a:lnTo>
                                        <a:pt x="1160" y="708"/>
                                      </a:lnTo>
                                      <a:lnTo>
                                        <a:pt x="1160" y="596"/>
                                      </a:lnTo>
                                      <a:lnTo>
                                        <a:pt x="1205" y="596"/>
                                      </a:lnTo>
                                      <a:lnTo>
                                        <a:pt x="1205" y="517"/>
                                      </a:lnTo>
                                      <a:lnTo>
                                        <a:pt x="1250" y="517"/>
                                      </a:lnTo>
                                      <a:lnTo>
                                        <a:pt x="1250" y="382"/>
                                      </a:lnTo>
                                      <a:lnTo>
                                        <a:pt x="1295" y="382"/>
                                      </a:lnTo>
                                      <a:lnTo>
                                        <a:pt x="1295" y="697"/>
                                      </a:lnTo>
                                      <a:lnTo>
                                        <a:pt x="1352" y="697"/>
                                      </a:lnTo>
                                      <a:lnTo>
                                        <a:pt x="1352" y="315"/>
                                      </a:lnTo>
                                      <a:lnTo>
                                        <a:pt x="1397" y="315"/>
                                      </a:lnTo>
                                      <a:lnTo>
                                        <a:pt x="1397" y="303"/>
                                      </a:lnTo>
                                      <a:lnTo>
                                        <a:pt x="1442" y="303"/>
                                      </a:lnTo>
                                      <a:lnTo>
                                        <a:pt x="1442" y="630"/>
                                      </a:lnTo>
                                      <a:lnTo>
                                        <a:pt x="1487" y="630"/>
                                      </a:lnTo>
                                      <a:lnTo>
                                        <a:pt x="1487" y="663"/>
                                      </a:lnTo>
                                      <a:lnTo>
                                        <a:pt x="1532" y="663"/>
                                      </a:lnTo>
                                      <a:lnTo>
                                        <a:pt x="1532" y="630"/>
                                      </a:lnTo>
                                      <a:lnTo>
                                        <a:pt x="1588" y="630"/>
                                      </a:lnTo>
                                      <a:lnTo>
                                        <a:pt x="1588" y="888"/>
                                      </a:lnTo>
                                      <a:lnTo>
                                        <a:pt x="1633" y="888"/>
                                      </a:lnTo>
                                      <a:lnTo>
                                        <a:pt x="1633" y="922"/>
                                      </a:lnTo>
                                      <a:lnTo>
                                        <a:pt x="1678" y="922"/>
                                      </a:lnTo>
                                      <a:lnTo>
                                        <a:pt x="1678" y="720"/>
                                      </a:lnTo>
                                      <a:lnTo>
                                        <a:pt x="1735" y="720"/>
                                      </a:lnTo>
                                      <a:lnTo>
                                        <a:pt x="1735" y="776"/>
                                      </a:lnTo>
                                      <a:lnTo>
                                        <a:pt x="1780" y="776"/>
                                      </a:lnTo>
                                      <a:lnTo>
                                        <a:pt x="1780" y="888"/>
                                      </a:lnTo>
                                      <a:lnTo>
                                        <a:pt x="1825" y="888"/>
                                      </a:lnTo>
                                      <a:lnTo>
                                        <a:pt x="1825" y="720"/>
                                      </a:lnTo>
                                      <a:lnTo>
                                        <a:pt x="1870" y="720"/>
                                      </a:lnTo>
                                      <a:lnTo>
                                        <a:pt x="1870" y="562"/>
                                      </a:lnTo>
                                      <a:lnTo>
                                        <a:pt x="1915" y="562"/>
                                      </a:lnTo>
                                      <a:lnTo>
                                        <a:pt x="1915" y="843"/>
                                      </a:lnTo>
                                      <a:lnTo>
                                        <a:pt x="1960" y="843"/>
                                      </a:lnTo>
                                      <a:lnTo>
                                        <a:pt x="1960" y="1057"/>
                                      </a:lnTo>
                                      <a:lnTo>
                                        <a:pt x="2005" y="1057"/>
                                      </a:lnTo>
                                      <a:lnTo>
                                        <a:pt x="2005" y="1001"/>
                                      </a:lnTo>
                                      <a:lnTo>
                                        <a:pt x="2050" y="1001"/>
                                      </a:lnTo>
                                      <a:lnTo>
                                        <a:pt x="2050" y="686"/>
                                      </a:lnTo>
                                      <a:lnTo>
                                        <a:pt x="2106" y="686"/>
                                      </a:lnTo>
                                      <a:lnTo>
                                        <a:pt x="2106" y="393"/>
                                      </a:lnTo>
                                      <a:lnTo>
                                        <a:pt x="2151" y="393"/>
                                      </a:lnTo>
                                      <a:lnTo>
                                        <a:pt x="2151" y="810"/>
                                      </a:lnTo>
                                      <a:lnTo>
                                        <a:pt x="2196" y="810"/>
                                      </a:lnTo>
                                      <a:lnTo>
                                        <a:pt x="2196" y="1035"/>
                                      </a:lnTo>
                                      <a:lnTo>
                                        <a:pt x="2253" y="1035"/>
                                      </a:lnTo>
                                      <a:lnTo>
                                        <a:pt x="2253" y="1001"/>
                                      </a:lnTo>
                                      <a:lnTo>
                                        <a:pt x="2298" y="1001"/>
                                      </a:lnTo>
                                      <a:lnTo>
                                        <a:pt x="2298" y="1215"/>
                                      </a:lnTo>
                                      <a:lnTo>
                                        <a:pt x="2343" y="1215"/>
                                      </a:lnTo>
                                      <a:lnTo>
                                        <a:pt x="2343" y="1158"/>
                                      </a:lnTo>
                                      <a:lnTo>
                                        <a:pt x="2388" y="1158"/>
                                      </a:lnTo>
                                      <a:lnTo>
                                        <a:pt x="2388" y="1699"/>
                                      </a:lnTo>
                                      <a:lnTo>
                                        <a:pt x="2433" y="1699"/>
                                      </a:lnTo>
                                      <a:lnTo>
                                        <a:pt x="2433" y="1744"/>
                                      </a:lnTo>
                                      <a:lnTo>
                                        <a:pt x="2478" y="1744"/>
                                      </a:lnTo>
                                      <a:lnTo>
                                        <a:pt x="2478" y="1496"/>
                                      </a:lnTo>
                                      <a:lnTo>
                                        <a:pt x="2523" y="1496"/>
                                      </a:lnTo>
                                      <a:lnTo>
                                        <a:pt x="2523" y="1316"/>
                                      </a:lnTo>
                                      <a:lnTo>
                                        <a:pt x="2568" y="1316"/>
                                      </a:lnTo>
                                      <a:lnTo>
                                        <a:pt x="2568" y="1350"/>
                                      </a:lnTo>
                                      <a:lnTo>
                                        <a:pt x="2613" y="1350"/>
                                      </a:lnTo>
                                      <a:lnTo>
                                        <a:pt x="2613" y="1845"/>
                                      </a:lnTo>
                                      <a:lnTo>
                                        <a:pt x="2658" y="1845"/>
                                      </a:lnTo>
                                      <a:lnTo>
                                        <a:pt x="2658" y="1687"/>
                                      </a:lnTo>
                                      <a:lnTo>
                                        <a:pt x="2715" y="1687"/>
                                      </a:lnTo>
                                      <a:lnTo>
                                        <a:pt x="2715" y="1777"/>
                                      </a:lnTo>
                                      <a:lnTo>
                                        <a:pt x="2760" y="1777"/>
                                      </a:lnTo>
                                      <a:lnTo>
                                        <a:pt x="2760" y="1620"/>
                                      </a:lnTo>
                                      <a:lnTo>
                                        <a:pt x="2816" y="1620"/>
                                      </a:lnTo>
                                      <a:lnTo>
                                        <a:pt x="2816" y="1777"/>
                                      </a:lnTo>
                                      <a:lnTo>
                                        <a:pt x="2861" y="1777"/>
                                      </a:lnTo>
                                      <a:lnTo>
                                        <a:pt x="2917" y="1777"/>
                                      </a:lnTo>
                                      <a:lnTo>
                                        <a:pt x="2917" y="1519"/>
                                      </a:lnTo>
                                      <a:lnTo>
                                        <a:pt x="2962" y="1519"/>
                                      </a:lnTo>
                                      <a:lnTo>
                                        <a:pt x="2962" y="1777"/>
                                      </a:lnTo>
                                      <a:lnTo>
                                        <a:pt x="3007" y="1777"/>
                                      </a:lnTo>
                                      <a:lnTo>
                                        <a:pt x="3007" y="1946"/>
                                      </a:lnTo>
                                      <a:lnTo>
                                        <a:pt x="3052" y="1946"/>
                                      </a:lnTo>
                                      <a:lnTo>
                                        <a:pt x="3052" y="1969"/>
                                      </a:lnTo>
                                      <a:lnTo>
                                        <a:pt x="3097" y="1969"/>
                                      </a:lnTo>
                                      <a:lnTo>
                                        <a:pt x="3097" y="2160"/>
                                      </a:lnTo>
                                      <a:lnTo>
                                        <a:pt x="3143" y="2160"/>
                                      </a:lnTo>
                                      <a:lnTo>
                                        <a:pt x="3143" y="2227"/>
                                      </a:lnTo>
                                      <a:lnTo>
                                        <a:pt x="3188" y="2227"/>
                                      </a:lnTo>
                                      <a:lnTo>
                                        <a:pt x="3188" y="2250"/>
                                      </a:lnTo>
                                      <a:lnTo>
                                        <a:pt x="3233" y="2250"/>
                                      </a:lnTo>
                                      <a:lnTo>
                                        <a:pt x="3233" y="1834"/>
                                      </a:lnTo>
                                      <a:lnTo>
                                        <a:pt x="3278" y="1834"/>
                                      </a:lnTo>
                                      <a:lnTo>
                                        <a:pt x="3278" y="1586"/>
                                      </a:lnTo>
                                      <a:lnTo>
                                        <a:pt x="3323" y="1586"/>
                                      </a:lnTo>
                                      <a:lnTo>
                                        <a:pt x="3323" y="1676"/>
                                      </a:lnTo>
                                      <a:lnTo>
                                        <a:pt x="3368" y="1676"/>
                                      </a:lnTo>
                                      <a:lnTo>
                                        <a:pt x="3368" y="1012"/>
                                      </a:lnTo>
                                      <a:lnTo>
                                        <a:pt x="3424" y="1012"/>
                                      </a:lnTo>
                                      <a:lnTo>
                                        <a:pt x="3424" y="1260"/>
                                      </a:lnTo>
                                      <a:lnTo>
                                        <a:pt x="3469" y="1260"/>
                                      </a:lnTo>
                                      <a:lnTo>
                                        <a:pt x="3469" y="1541"/>
                                      </a:lnTo>
                                      <a:lnTo>
                                        <a:pt x="3514" y="1541"/>
                                      </a:lnTo>
                                      <a:lnTo>
                                        <a:pt x="3514" y="1867"/>
                                      </a:lnTo>
                                      <a:lnTo>
                                        <a:pt x="3571" y="1867"/>
                                      </a:lnTo>
                                      <a:lnTo>
                                        <a:pt x="3571" y="2239"/>
                                      </a:lnTo>
                                      <a:lnTo>
                                        <a:pt x="3616" y="2239"/>
                                      </a:lnTo>
                                      <a:lnTo>
                                        <a:pt x="3616" y="2047"/>
                                      </a:lnTo>
                                      <a:lnTo>
                                        <a:pt x="3661" y="2047"/>
                                      </a:lnTo>
                                      <a:lnTo>
                                        <a:pt x="3661" y="2025"/>
                                      </a:lnTo>
                                      <a:lnTo>
                                        <a:pt x="3706" y="2025"/>
                                      </a:lnTo>
                                      <a:lnTo>
                                        <a:pt x="3706" y="2036"/>
                                      </a:lnTo>
                                      <a:lnTo>
                                        <a:pt x="3751" y="2036"/>
                                      </a:lnTo>
                                      <a:lnTo>
                                        <a:pt x="3751" y="1867"/>
                                      </a:lnTo>
                                      <a:lnTo>
                                        <a:pt x="3796" y="1867"/>
                                      </a:lnTo>
                                      <a:lnTo>
                                        <a:pt x="3796" y="1485"/>
                                      </a:lnTo>
                                      <a:lnTo>
                                        <a:pt x="3841" y="1485"/>
                                      </a:lnTo>
                                      <a:lnTo>
                                        <a:pt x="3841" y="1462"/>
                                      </a:lnTo>
                                      <a:lnTo>
                                        <a:pt x="3897" y="1462"/>
                                      </a:lnTo>
                                      <a:lnTo>
                                        <a:pt x="3897" y="1215"/>
                                      </a:lnTo>
                                      <a:lnTo>
                                        <a:pt x="3942" y="1215"/>
                                      </a:lnTo>
                                      <a:lnTo>
                                        <a:pt x="3942" y="1158"/>
                                      </a:lnTo>
                                    </a:path>
                                  </a:pathLst>
                                </a:custGeom>
                                <a:noFill/>
                                <a:ln w="2159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89" name="Freeform 583"/>
                              <wps:cNvSpPr>
                                <a:spLocks/>
                              </wps:cNvSpPr>
                              <wps:spPr bwMode="auto">
                                <a:xfrm>
                                  <a:off x="2503125" y="1064217"/>
                                  <a:ext cx="271803" cy="1257921"/>
                                </a:xfrm>
                                <a:custGeom>
                                  <a:avLst/>
                                  <a:gdLst>
                                    <a:gd name="T0" fmla="*/ 0 w 428"/>
                                    <a:gd name="T1" fmla="*/ 0 h 1981"/>
                                    <a:gd name="T2" fmla="*/ 28575 w 428"/>
                                    <a:gd name="T3" fmla="*/ 0 h 1981"/>
                                    <a:gd name="T4" fmla="*/ 28575 w 428"/>
                                    <a:gd name="T5" fmla="*/ 142875 h 1981"/>
                                    <a:gd name="T6" fmla="*/ 57150 w 428"/>
                                    <a:gd name="T7" fmla="*/ 142875 h 1981"/>
                                    <a:gd name="T8" fmla="*/ 57150 w 428"/>
                                    <a:gd name="T9" fmla="*/ 700405 h 1981"/>
                                    <a:gd name="T10" fmla="*/ 93345 w 428"/>
                                    <a:gd name="T11" fmla="*/ 700405 h 1981"/>
                                    <a:gd name="T12" fmla="*/ 93345 w 428"/>
                                    <a:gd name="T13" fmla="*/ 1257935 h 1981"/>
                                    <a:gd name="T14" fmla="*/ 121920 w 428"/>
                                    <a:gd name="T15" fmla="*/ 1257935 h 1981"/>
                                    <a:gd name="T16" fmla="*/ 121920 w 428"/>
                                    <a:gd name="T17" fmla="*/ 1257935 h 1981"/>
                                    <a:gd name="T18" fmla="*/ 150495 w 428"/>
                                    <a:gd name="T19" fmla="*/ 1257935 h 1981"/>
                                    <a:gd name="T20" fmla="*/ 150495 w 428"/>
                                    <a:gd name="T21" fmla="*/ 1257935 h 1981"/>
                                    <a:gd name="T22" fmla="*/ 186055 w 428"/>
                                    <a:gd name="T23" fmla="*/ 1257935 h 1981"/>
                                    <a:gd name="T24" fmla="*/ 186055 w 428"/>
                                    <a:gd name="T25" fmla="*/ 1257935 h 1981"/>
                                    <a:gd name="T26" fmla="*/ 214630 w 428"/>
                                    <a:gd name="T27" fmla="*/ 1257935 h 1981"/>
                                    <a:gd name="T28" fmla="*/ 214630 w 428"/>
                                    <a:gd name="T29" fmla="*/ 1257935 h 1981"/>
                                    <a:gd name="T30" fmla="*/ 243205 w 428"/>
                                    <a:gd name="T31" fmla="*/ 1257935 h 1981"/>
                                    <a:gd name="T32" fmla="*/ 243205 w 428"/>
                                    <a:gd name="T33" fmla="*/ 1257935 h 1981"/>
                                    <a:gd name="T34" fmla="*/ 271780 w 428"/>
                                    <a:gd name="T35" fmla="*/ 1257935 h 1981"/>
                                    <a:gd name="T36" fmla="*/ 271780 w 428"/>
                                    <a:gd name="T37" fmla="*/ 1257935 h 1981"/>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Lst>
                                  <a:ahLst/>
                                  <a:cxnLst>
                                    <a:cxn ang="T38">
                                      <a:pos x="T0" y="T1"/>
                                    </a:cxn>
                                    <a:cxn ang="T39">
                                      <a:pos x="T2" y="T3"/>
                                    </a:cxn>
                                    <a:cxn ang="T40">
                                      <a:pos x="T4" y="T5"/>
                                    </a:cxn>
                                    <a:cxn ang="T41">
                                      <a:pos x="T6" y="T7"/>
                                    </a:cxn>
                                    <a:cxn ang="T42">
                                      <a:pos x="T8" y="T9"/>
                                    </a:cxn>
                                    <a:cxn ang="T43">
                                      <a:pos x="T10" y="T11"/>
                                    </a:cxn>
                                    <a:cxn ang="T44">
                                      <a:pos x="T12" y="T13"/>
                                    </a:cxn>
                                    <a:cxn ang="T45">
                                      <a:pos x="T14" y="T15"/>
                                    </a:cxn>
                                    <a:cxn ang="T46">
                                      <a:pos x="T16" y="T17"/>
                                    </a:cxn>
                                    <a:cxn ang="T47">
                                      <a:pos x="T18" y="T19"/>
                                    </a:cxn>
                                    <a:cxn ang="T48">
                                      <a:pos x="T20" y="T21"/>
                                    </a:cxn>
                                    <a:cxn ang="T49">
                                      <a:pos x="T22" y="T23"/>
                                    </a:cxn>
                                    <a:cxn ang="T50">
                                      <a:pos x="T24" y="T25"/>
                                    </a:cxn>
                                    <a:cxn ang="T51">
                                      <a:pos x="T26" y="T27"/>
                                    </a:cxn>
                                    <a:cxn ang="T52">
                                      <a:pos x="T28" y="T29"/>
                                    </a:cxn>
                                    <a:cxn ang="T53">
                                      <a:pos x="T30" y="T31"/>
                                    </a:cxn>
                                    <a:cxn ang="T54">
                                      <a:pos x="T32" y="T33"/>
                                    </a:cxn>
                                    <a:cxn ang="T55">
                                      <a:pos x="T34" y="T35"/>
                                    </a:cxn>
                                    <a:cxn ang="T56">
                                      <a:pos x="T36" y="T37"/>
                                    </a:cxn>
                                  </a:cxnLst>
                                  <a:rect l="0" t="0" r="r" b="b"/>
                                  <a:pathLst>
                                    <a:path w="428" h="1981">
                                      <a:moveTo>
                                        <a:pt x="0" y="0"/>
                                      </a:moveTo>
                                      <a:lnTo>
                                        <a:pt x="45" y="0"/>
                                      </a:lnTo>
                                      <a:lnTo>
                                        <a:pt x="45" y="225"/>
                                      </a:lnTo>
                                      <a:lnTo>
                                        <a:pt x="90" y="225"/>
                                      </a:lnTo>
                                      <a:lnTo>
                                        <a:pt x="90" y="1103"/>
                                      </a:lnTo>
                                      <a:lnTo>
                                        <a:pt x="147" y="1103"/>
                                      </a:lnTo>
                                      <a:lnTo>
                                        <a:pt x="147" y="1981"/>
                                      </a:lnTo>
                                      <a:lnTo>
                                        <a:pt x="192" y="1981"/>
                                      </a:lnTo>
                                      <a:lnTo>
                                        <a:pt x="237" y="1981"/>
                                      </a:lnTo>
                                      <a:lnTo>
                                        <a:pt x="293" y="1981"/>
                                      </a:lnTo>
                                      <a:lnTo>
                                        <a:pt x="338" y="1981"/>
                                      </a:lnTo>
                                      <a:lnTo>
                                        <a:pt x="383" y="1981"/>
                                      </a:lnTo>
                                      <a:lnTo>
                                        <a:pt x="428" y="1981"/>
                                      </a:lnTo>
                                    </a:path>
                                  </a:pathLst>
                                </a:custGeom>
                                <a:noFill/>
                                <a:ln w="2159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90" name="Freeform 584"/>
                              <wps:cNvSpPr>
                                <a:spLocks/>
                              </wps:cNvSpPr>
                              <wps:spPr bwMode="auto">
                                <a:xfrm>
                                  <a:off x="0" y="285705"/>
                                  <a:ext cx="2774928" cy="2036433"/>
                                </a:xfrm>
                                <a:custGeom>
                                  <a:avLst/>
                                  <a:gdLst>
                                    <a:gd name="T0" fmla="*/ 21590 w 4370"/>
                                    <a:gd name="T1" fmla="*/ 1122045 h 3207"/>
                                    <a:gd name="T2" fmla="*/ 50165 w 4370"/>
                                    <a:gd name="T3" fmla="*/ 700405 h 3207"/>
                                    <a:gd name="T4" fmla="*/ 107315 w 4370"/>
                                    <a:gd name="T5" fmla="*/ 678815 h 3207"/>
                                    <a:gd name="T6" fmla="*/ 135890 w 4370"/>
                                    <a:gd name="T7" fmla="*/ 700405 h 3207"/>
                                    <a:gd name="T8" fmla="*/ 200025 w 4370"/>
                                    <a:gd name="T9" fmla="*/ 678815 h 3207"/>
                                    <a:gd name="T10" fmla="*/ 228600 w 4370"/>
                                    <a:gd name="T11" fmla="*/ 749935 h 3207"/>
                                    <a:gd name="T12" fmla="*/ 293370 w 4370"/>
                                    <a:gd name="T13" fmla="*/ 735965 h 3207"/>
                                    <a:gd name="T14" fmla="*/ 321945 w 4370"/>
                                    <a:gd name="T15" fmla="*/ 78740 h 3207"/>
                                    <a:gd name="T16" fmla="*/ 379095 w 4370"/>
                                    <a:gd name="T17" fmla="*/ 35560 h 3207"/>
                                    <a:gd name="T18" fmla="*/ 407670 w 4370"/>
                                    <a:gd name="T19" fmla="*/ 200025 h 3207"/>
                                    <a:gd name="T20" fmla="*/ 464820 w 4370"/>
                                    <a:gd name="T21" fmla="*/ 514350 h 3207"/>
                                    <a:gd name="T22" fmla="*/ 493395 w 4370"/>
                                    <a:gd name="T23" fmla="*/ 628650 h 3207"/>
                                    <a:gd name="T24" fmla="*/ 558165 w 4370"/>
                                    <a:gd name="T25" fmla="*/ 907415 h 3207"/>
                                    <a:gd name="T26" fmla="*/ 593725 w 4370"/>
                                    <a:gd name="T27" fmla="*/ 578485 h 3207"/>
                                    <a:gd name="T28" fmla="*/ 650875 w 4370"/>
                                    <a:gd name="T29" fmla="*/ 614680 h 3207"/>
                                    <a:gd name="T30" fmla="*/ 679450 w 4370"/>
                                    <a:gd name="T31" fmla="*/ 771525 h 3207"/>
                                    <a:gd name="T32" fmla="*/ 736600 w 4370"/>
                                    <a:gd name="T33" fmla="*/ 450215 h 3207"/>
                                    <a:gd name="T34" fmla="*/ 765175 w 4370"/>
                                    <a:gd name="T35" fmla="*/ 478790 h 3207"/>
                                    <a:gd name="T36" fmla="*/ 822325 w 4370"/>
                                    <a:gd name="T37" fmla="*/ 450215 h 3207"/>
                                    <a:gd name="T38" fmla="*/ 858520 w 4370"/>
                                    <a:gd name="T39" fmla="*/ 257175 h 3207"/>
                                    <a:gd name="T40" fmla="*/ 915670 w 4370"/>
                                    <a:gd name="T41" fmla="*/ 243205 h 3207"/>
                                    <a:gd name="T42" fmla="*/ 944245 w 4370"/>
                                    <a:gd name="T43" fmla="*/ 414655 h 3207"/>
                                    <a:gd name="T44" fmla="*/ 1008380 w 4370"/>
                                    <a:gd name="T45" fmla="*/ 607060 h 3207"/>
                                    <a:gd name="T46" fmla="*/ 1036955 w 4370"/>
                                    <a:gd name="T47" fmla="*/ 600075 h 3207"/>
                                    <a:gd name="T48" fmla="*/ 1101725 w 4370"/>
                                    <a:gd name="T49" fmla="*/ 378460 h 3207"/>
                                    <a:gd name="T50" fmla="*/ 1130300 w 4370"/>
                                    <a:gd name="T51" fmla="*/ 635635 h 3207"/>
                                    <a:gd name="T52" fmla="*/ 1187450 w 4370"/>
                                    <a:gd name="T53" fmla="*/ 700405 h 3207"/>
                                    <a:gd name="T54" fmla="*/ 1216025 w 4370"/>
                                    <a:gd name="T55" fmla="*/ 500380 h 3207"/>
                                    <a:gd name="T56" fmla="*/ 1273175 w 4370"/>
                                    <a:gd name="T57" fmla="*/ 614680 h 3207"/>
                                    <a:gd name="T58" fmla="*/ 1301750 w 4370"/>
                                    <a:gd name="T59" fmla="*/ 571500 h 3207"/>
                                    <a:gd name="T60" fmla="*/ 1365885 w 4370"/>
                                    <a:gd name="T61" fmla="*/ 228600 h 3207"/>
                                    <a:gd name="T62" fmla="*/ 1394460 w 4370"/>
                                    <a:gd name="T63" fmla="*/ 528955 h 3207"/>
                                    <a:gd name="T64" fmla="*/ 1459230 w 4370"/>
                                    <a:gd name="T65" fmla="*/ 692785 h 3207"/>
                                    <a:gd name="T66" fmla="*/ 1487805 w 4370"/>
                                    <a:gd name="T67" fmla="*/ 714375 h 3207"/>
                                    <a:gd name="T68" fmla="*/ 1544955 w 4370"/>
                                    <a:gd name="T69" fmla="*/ 843280 h 3207"/>
                                    <a:gd name="T70" fmla="*/ 1573530 w 4370"/>
                                    <a:gd name="T71" fmla="*/ 1114425 h 3207"/>
                                    <a:gd name="T72" fmla="*/ 1630680 w 4370"/>
                                    <a:gd name="T73" fmla="*/ 929005 h 3207"/>
                                    <a:gd name="T74" fmla="*/ 1659255 w 4370"/>
                                    <a:gd name="T75" fmla="*/ 1129030 h 3207"/>
                                    <a:gd name="T76" fmla="*/ 1724025 w 4370"/>
                                    <a:gd name="T77" fmla="*/ 835660 h 3207"/>
                                    <a:gd name="T78" fmla="*/ 1752600 w 4370"/>
                                    <a:gd name="T79" fmla="*/ 800100 h 3207"/>
                                    <a:gd name="T80" fmla="*/ 1816735 w 4370"/>
                                    <a:gd name="T81" fmla="*/ 742950 h 3207"/>
                                    <a:gd name="T82" fmla="*/ 1852295 w 4370"/>
                                    <a:gd name="T83" fmla="*/ 835660 h 3207"/>
                                    <a:gd name="T84" fmla="*/ 1909445 w 4370"/>
                                    <a:gd name="T85" fmla="*/ 1007745 h 3207"/>
                                    <a:gd name="T86" fmla="*/ 1938020 w 4370"/>
                                    <a:gd name="T87" fmla="*/ 1264920 h 3207"/>
                                    <a:gd name="T88" fmla="*/ 1995805 w 4370"/>
                                    <a:gd name="T89" fmla="*/ 1271905 h 3207"/>
                                    <a:gd name="T90" fmla="*/ 2024380 w 4370"/>
                                    <a:gd name="T91" fmla="*/ 1485900 h 3207"/>
                                    <a:gd name="T92" fmla="*/ 2081530 w 4370"/>
                                    <a:gd name="T93" fmla="*/ 1264920 h 3207"/>
                                    <a:gd name="T94" fmla="*/ 2110105 w 4370"/>
                                    <a:gd name="T95" fmla="*/ 921385 h 3207"/>
                                    <a:gd name="T96" fmla="*/ 2174240 w 4370"/>
                                    <a:gd name="T97" fmla="*/ 749935 h 3207"/>
                                    <a:gd name="T98" fmla="*/ 2202815 w 4370"/>
                                    <a:gd name="T99" fmla="*/ 1136015 h 3207"/>
                                    <a:gd name="T100" fmla="*/ 2267585 w 4370"/>
                                    <a:gd name="T101" fmla="*/ 1278890 h 3207"/>
                                    <a:gd name="T102" fmla="*/ 2296160 w 4370"/>
                                    <a:gd name="T103" fmla="*/ 1143000 h 3207"/>
                                    <a:gd name="T104" fmla="*/ 2353310 w 4370"/>
                                    <a:gd name="T105" fmla="*/ 1350645 h 3207"/>
                                    <a:gd name="T106" fmla="*/ 2381885 w 4370"/>
                                    <a:gd name="T107" fmla="*/ 1228725 h 3207"/>
                                    <a:gd name="T108" fmla="*/ 2439035 w 4370"/>
                                    <a:gd name="T109" fmla="*/ 950595 h 3207"/>
                                    <a:gd name="T110" fmla="*/ 2474595 w 4370"/>
                                    <a:gd name="T111" fmla="*/ 821690 h 3207"/>
                                    <a:gd name="T112" fmla="*/ 2531745 w 4370"/>
                                    <a:gd name="T113" fmla="*/ 714375 h 3207"/>
                                    <a:gd name="T114" fmla="*/ 2560320 w 4370"/>
                                    <a:gd name="T115" fmla="*/ 1428750 h 3207"/>
                                    <a:gd name="T116" fmla="*/ 2625090 w 4370"/>
                                    <a:gd name="T117" fmla="*/ 2036445 h 3207"/>
                                    <a:gd name="T118" fmla="*/ 2653665 w 4370"/>
                                    <a:gd name="T119" fmla="*/ 2036445 h 3207"/>
                                    <a:gd name="T120" fmla="*/ 2717800 w 4370"/>
                                    <a:gd name="T121" fmla="*/ 2036445 h 3207"/>
                                    <a:gd name="T122" fmla="*/ 2746375 w 4370"/>
                                    <a:gd name="T123" fmla="*/ 2036445 h 3207"/>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 name="T180" fmla="*/ 0 60000 65536"/>
                                    <a:gd name="T181" fmla="*/ 0 60000 65536"/>
                                    <a:gd name="T182" fmla="*/ 0 60000 65536"/>
                                    <a:gd name="T183" fmla="*/ 0 60000 65536"/>
                                    <a:gd name="T184" fmla="*/ 0 60000 65536"/>
                                    <a:gd name="T185" fmla="*/ 0 60000 65536"/>
                                  </a:gdLst>
                                  <a:ahLst/>
                                  <a:cxnLst>
                                    <a:cxn ang="T124">
                                      <a:pos x="T0" y="T1"/>
                                    </a:cxn>
                                    <a:cxn ang="T125">
                                      <a:pos x="T2" y="T3"/>
                                    </a:cxn>
                                    <a:cxn ang="T126">
                                      <a:pos x="T4" y="T5"/>
                                    </a:cxn>
                                    <a:cxn ang="T127">
                                      <a:pos x="T6" y="T7"/>
                                    </a:cxn>
                                    <a:cxn ang="T128">
                                      <a:pos x="T8" y="T9"/>
                                    </a:cxn>
                                    <a:cxn ang="T129">
                                      <a:pos x="T10" y="T11"/>
                                    </a:cxn>
                                    <a:cxn ang="T130">
                                      <a:pos x="T12" y="T13"/>
                                    </a:cxn>
                                    <a:cxn ang="T131">
                                      <a:pos x="T14" y="T15"/>
                                    </a:cxn>
                                    <a:cxn ang="T132">
                                      <a:pos x="T16" y="T17"/>
                                    </a:cxn>
                                    <a:cxn ang="T133">
                                      <a:pos x="T18" y="T19"/>
                                    </a:cxn>
                                    <a:cxn ang="T134">
                                      <a:pos x="T20" y="T21"/>
                                    </a:cxn>
                                    <a:cxn ang="T135">
                                      <a:pos x="T22" y="T23"/>
                                    </a:cxn>
                                    <a:cxn ang="T136">
                                      <a:pos x="T24" y="T25"/>
                                    </a:cxn>
                                    <a:cxn ang="T137">
                                      <a:pos x="T26" y="T27"/>
                                    </a:cxn>
                                    <a:cxn ang="T138">
                                      <a:pos x="T28" y="T29"/>
                                    </a:cxn>
                                    <a:cxn ang="T139">
                                      <a:pos x="T30" y="T31"/>
                                    </a:cxn>
                                    <a:cxn ang="T140">
                                      <a:pos x="T32" y="T33"/>
                                    </a:cxn>
                                    <a:cxn ang="T141">
                                      <a:pos x="T34" y="T35"/>
                                    </a:cxn>
                                    <a:cxn ang="T142">
                                      <a:pos x="T36" y="T37"/>
                                    </a:cxn>
                                    <a:cxn ang="T143">
                                      <a:pos x="T38" y="T39"/>
                                    </a:cxn>
                                    <a:cxn ang="T144">
                                      <a:pos x="T40" y="T41"/>
                                    </a:cxn>
                                    <a:cxn ang="T145">
                                      <a:pos x="T42" y="T43"/>
                                    </a:cxn>
                                    <a:cxn ang="T146">
                                      <a:pos x="T44" y="T45"/>
                                    </a:cxn>
                                    <a:cxn ang="T147">
                                      <a:pos x="T46" y="T47"/>
                                    </a:cxn>
                                    <a:cxn ang="T148">
                                      <a:pos x="T48" y="T49"/>
                                    </a:cxn>
                                    <a:cxn ang="T149">
                                      <a:pos x="T50" y="T51"/>
                                    </a:cxn>
                                    <a:cxn ang="T150">
                                      <a:pos x="T52" y="T53"/>
                                    </a:cxn>
                                    <a:cxn ang="T151">
                                      <a:pos x="T54" y="T55"/>
                                    </a:cxn>
                                    <a:cxn ang="T152">
                                      <a:pos x="T56" y="T57"/>
                                    </a:cxn>
                                    <a:cxn ang="T153">
                                      <a:pos x="T58" y="T59"/>
                                    </a:cxn>
                                    <a:cxn ang="T154">
                                      <a:pos x="T60" y="T61"/>
                                    </a:cxn>
                                    <a:cxn ang="T155">
                                      <a:pos x="T62" y="T63"/>
                                    </a:cxn>
                                    <a:cxn ang="T156">
                                      <a:pos x="T64" y="T65"/>
                                    </a:cxn>
                                    <a:cxn ang="T157">
                                      <a:pos x="T66" y="T67"/>
                                    </a:cxn>
                                    <a:cxn ang="T158">
                                      <a:pos x="T68" y="T69"/>
                                    </a:cxn>
                                    <a:cxn ang="T159">
                                      <a:pos x="T70" y="T71"/>
                                    </a:cxn>
                                    <a:cxn ang="T160">
                                      <a:pos x="T72" y="T73"/>
                                    </a:cxn>
                                    <a:cxn ang="T161">
                                      <a:pos x="T74" y="T75"/>
                                    </a:cxn>
                                    <a:cxn ang="T162">
                                      <a:pos x="T76" y="T77"/>
                                    </a:cxn>
                                    <a:cxn ang="T163">
                                      <a:pos x="T78" y="T79"/>
                                    </a:cxn>
                                    <a:cxn ang="T164">
                                      <a:pos x="T80" y="T81"/>
                                    </a:cxn>
                                    <a:cxn ang="T165">
                                      <a:pos x="T82" y="T83"/>
                                    </a:cxn>
                                    <a:cxn ang="T166">
                                      <a:pos x="T84" y="T85"/>
                                    </a:cxn>
                                    <a:cxn ang="T167">
                                      <a:pos x="T86" y="T87"/>
                                    </a:cxn>
                                    <a:cxn ang="T168">
                                      <a:pos x="T88" y="T89"/>
                                    </a:cxn>
                                    <a:cxn ang="T169">
                                      <a:pos x="T90" y="T91"/>
                                    </a:cxn>
                                    <a:cxn ang="T170">
                                      <a:pos x="T92" y="T93"/>
                                    </a:cxn>
                                    <a:cxn ang="T171">
                                      <a:pos x="T94" y="T95"/>
                                    </a:cxn>
                                    <a:cxn ang="T172">
                                      <a:pos x="T96" y="T97"/>
                                    </a:cxn>
                                    <a:cxn ang="T173">
                                      <a:pos x="T98" y="T99"/>
                                    </a:cxn>
                                    <a:cxn ang="T174">
                                      <a:pos x="T100" y="T101"/>
                                    </a:cxn>
                                    <a:cxn ang="T175">
                                      <a:pos x="T102" y="T103"/>
                                    </a:cxn>
                                    <a:cxn ang="T176">
                                      <a:pos x="T104" y="T105"/>
                                    </a:cxn>
                                    <a:cxn ang="T177">
                                      <a:pos x="T106" y="T107"/>
                                    </a:cxn>
                                    <a:cxn ang="T178">
                                      <a:pos x="T108" y="T109"/>
                                    </a:cxn>
                                    <a:cxn ang="T179">
                                      <a:pos x="T110" y="T111"/>
                                    </a:cxn>
                                    <a:cxn ang="T180">
                                      <a:pos x="T112" y="T113"/>
                                    </a:cxn>
                                    <a:cxn ang="T181">
                                      <a:pos x="T114" y="T115"/>
                                    </a:cxn>
                                    <a:cxn ang="T182">
                                      <a:pos x="T116" y="T117"/>
                                    </a:cxn>
                                    <a:cxn ang="T183">
                                      <a:pos x="T118" y="T119"/>
                                    </a:cxn>
                                    <a:cxn ang="T184">
                                      <a:pos x="T120" y="T121"/>
                                    </a:cxn>
                                    <a:cxn ang="T185">
                                      <a:pos x="T122" y="T123"/>
                                    </a:cxn>
                                  </a:cxnLst>
                                  <a:rect l="0" t="0" r="r" b="b"/>
                                  <a:pathLst>
                                    <a:path w="4370" h="3207">
                                      <a:moveTo>
                                        <a:pt x="0" y="1812"/>
                                      </a:moveTo>
                                      <a:lnTo>
                                        <a:pt x="0" y="1767"/>
                                      </a:lnTo>
                                      <a:lnTo>
                                        <a:pt x="34" y="1767"/>
                                      </a:lnTo>
                                      <a:lnTo>
                                        <a:pt x="34" y="1316"/>
                                      </a:lnTo>
                                      <a:lnTo>
                                        <a:pt x="79" y="1316"/>
                                      </a:lnTo>
                                      <a:lnTo>
                                        <a:pt x="79" y="1103"/>
                                      </a:lnTo>
                                      <a:lnTo>
                                        <a:pt x="124" y="1103"/>
                                      </a:lnTo>
                                      <a:lnTo>
                                        <a:pt x="124" y="1069"/>
                                      </a:lnTo>
                                      <a:lnTo>
                                        <a:pt x="169" y="1069"/>
                                      </a:lnTo>
                                      <a:lnTo>
                                        <a:pt x="169" y="1046"/>
                                      </a:lnTo>
                                      <a:lnTo>
                                        <a:pt x="214" y="1046"/>
                                      </a:lnTo>
                                      <a:lnTo>
                                        <a:pt x="214" y="1103"/>
                                      </a:lnTo>
                                      <a:lnTo>
                                        <a:pt x="270" y="1103"/>
                                      </a:lnTo>
                                      <a:lnTo>
                                        <a:pt x="270" y="1069"/>
                                      </a:lnTo>
                                      <a:lnTo>
                                        <a:pt x="315" y="1069"/>
                                      </a:lnTo>
                                      <a:lnTo>
                                        <a:pt x="315" y="1091"/>
                                      </a:lnTo>
                                      <a:lnTo>
                                        <a:pt x="360" y="1091"/>
                                      </a:lnTo>
                                      <a:lnTo>
                                        <a:pt x="360" y="1181"/>
                                      </a:lnTo>
                                      <a:lnTo>
                                        <a:pt x="417" y="1181"/>
                                      </a:lnTo>
                                      <a:lnTo>
                                        <a:pt x="417" y="1159"/>
                                      </a:lnTo>
                                      <a:lnTo>
                                        <a:pt x="462" y="1159"/>
                                      </a:lnTo>
                                      <a:lnTo>
                                        <a:pt x="462" y="158"/>
                                      </a:lnTo>
                                      <a:lnTo>
                                        <a:pt x="507" y="158"/>
                                      </a:lnTo>
                                      <a:lnTo>
                                        <a:pt x="507" y="124"/>
                                      </a:lnTo>
                                      <a:lnTo>
                                        <a:pt x="552" y="124"/>
                                      </a:lnTo>
                                      <a:lnTo>
                                        <a:pt x="552" y="56"/>
                                      </a:lnTo>
                                      <a:lnTo>
                                        <a:pt x="597" y="56"/>
                                      </a:lnTo>
                                      <a:lnTo>
                                        <a:pt x="597" y="0"/>
                                      </a:lnTo>
                                      <a:lnTo>
                                        <a:pt x="642" y="0"/>
                                      </a:lnTo>
                                      <a:lnTo>
                                        <a:pt x="642" y="315"/>
                                      </a:lnTo>
                                      <a:lnTo>
                                        <a:pt x="687" y="315"/>
                                      </a:lnTo>
                                      <a:lnTo>
                                        <a:pt x="687" y="810"/>
                                      </a:lnTo>
                                      <a:lnTo>
                                        <a:pt x="732" y="810"/>
                                      </a:lnTo>
                                      <a:lnTo>
                                        <a:pt x="732" y="923"/>
                                      </a:lnTo>
                                      <a:lnTo>
                                        <a:pt x="777" y="923"/>
                                      </a:lnTo>
                                      <a:lnTo>
                                        <a:pt x="777" y="990"/>
                                      </a:lnTo>
                                      <a:lnTo>
                                        <a:pt x="822" y="990"/>
                                      </a:lnTo>
                                      <a:lnTo>
                                        <a:pt x="822" y="1429"/>
                                      </a:lnTo>
                                      <a:lnTo>
                                        <a:pt x="879" y="1429"/>
                                      </a:lnTo>
                                      <a:lnTo>
                                        <a:pt x="879" y="1148"/>
                                      </a:lnTo>
                                      <a:lnTo>
                                        <a:pt x="935" y="1148"/>
                                      </a:lnTo>
                                      <a:lnTo>
                                        <a:pt x="935" y="911"/>
                                      </a:lnTo>
                                      <a:lnTo>
                                        <a:pt x="980" y="911"/>
                                      </a:lnTo>
                                      <a:lnTo>
                                        <a:pt x="980" y="968"/>
                                      </a:lnTo>
                                      <a:lnTo>
                                        <a:pt x="1025" y="968"/>
                                      </a:lnTo>
                                      <a:lnTo>
                                        <a:pt x="1025" y="1226"/>
                                      </a:lnTo>
                                      <a:lnTo>
                                        <a:pt x="1070" y="1226"/>
                                      </a:lnTo>
                                      <a:lnTo>
                                        <a:pt x="1070" y="1215"/>
                                      </a:lnTo>
                                      <a:lnTo>
                                        <a:pt x="1115" y="1215"/>
                                      </a:lnTo>
                                      <a:lnTo>
                                        <a:pt x="1115" y="709"/>
                                      </a:lnTo>
                                      <a:lnTo>
                                        <a:pt x="1160" y="709"/>
                                      </a:lnTo>
                                      <a:lnTo>
                                        <a:pt x="1160" y="698"/>
                                      </a:lnTo>
                                      <a:lnTo>
                                        <a:pt x="1205" y="698"/>
                                      </a:lnTo>
                                      <a:lnTo>
                                        <a:pt x="1205" y="754"/>
                                      </a:lnTo>
                                      <a:lnTo>
                                        <a:pt x="1250" y="754"/>
                                      </a:lnTo>
                                      <a:lnTo>
                                        <a:pt x="1250" y="709"/>
                                      </a:lnTo>
                                      <a:lnTo>
                                        <a:pt x="1295" y="709"/>
                                      </a:lnTo>
                                      <a:lnTo>
                                        <a:pt x="1295" y="844"/>
                                      </a:lnTo>
                                      <a:lnTo>
                                        <a:pt x="1352" y="844"/>
                                      </a:lnTo>
                                      <a:lnTo>
                                        <a:pt x="1352" y="405"/>
                                      </a:lnTo>
                                      <a:lnTo>
                                        <a:pt x="1397" y="405"/>
                                      </a:lnTo>
                                      <a:lnTo>
                                        <a:pt x="1397" y="383"/>
                                      </a:lnTo>
                                      <a:lnTo>
                                        <a:pt x="1442" y="383"/>
                                      </a:lnTo>
                                      <a:lnTo>
                                        <a:pt x="1442" y="506"/>
                                      </a:lnTo>
                                      <a:lnTo>
                                        <a:pt x="1487" y="506"/>
                                      </a:lnTo>
                                      <a:lnTo>
                                        <a:pt x="1487" y="653"/>
                                      </a:lnTo>
                                      <a:lnTo>
                                        <a:pt x="1532" y="653"/>
                                      </a:lnTo>
                                      <a:lnTo>
                                        <a:pt x="1532" y="956"/>
                                      </a:lnTo>
                                      <a:lnTo>
                                        <a:pt x="1588" y="956"/>
                                      </a:lnTo>
                                      <a:lnTo>
                                        <a:pt x="1588" y="1001"/>
                                      </a:lnTo>
                                      <a:lnTo>
                                        <a:pt x="1633" y="1001"/>
                                      </a:lnTo>
                                      <a:lnTo>
                                        <a:pt x="1633" y="945"/>
                                      </a:lnTo>
                                      <a:lnTo>
                                        <a:pt x="1678" y="945"/>
                                      </a:lnTo>
                                      <a:lnTo>
                                        <a:pt x="1678" y="596"/>
                                      </a:lnTo>
                                      <a:lnTo>
                                        <a:pt x="1735" y="596"/>
                                      </a:lnTo>
                                      <a:lnTo>
                                        <a:pt x="1735" y="473"/>
                                      </a:lnTo>
                                      <a:lnTo>
                                        <a:pt x="1780" y="473"/>
                                      </a:lnTo>
                                      <a:lnTo>
                                        <a:pt x="1780" y="1001"/>
                                      </a:lnTo>
                                      <a:lnTo>
                                        <a:pt x="1825" y="1001"/>
                                      </a:lnTo>
                                      <a:lnTo>
                                        <a:pt x="1825" y="1103"/>
                                      </a:lnTo>
                                      <a:lnTo>
                                        <a:pt x="1870" y="1103"/>
                                      </a:lnTo>
                                      <a:lnTo>
                                        <a:pt x="1870" y="1361"/>
                                      </a:lnTo>
                                      <a:lnTo>
                                        <a:pt x="1915" y="1361"/>
                                      </a:lnTo>
                                      <a:lnTo>
                                        <a:pt x="1915" y="788"/>
                                      </a:lnTo>
                                      <a:lnTo>
                                        <a:pt x="1960" y="788"/>
                                      </a:lnTo>
                                      <a:lnTo>
                                        <a:pt x="1960" y="968"/>
                                      </a:lnTo>
                                      <a:lnTo>
                                        <a:pt x="2005" y="968"/>
                                      </a:lnTo>
                                      <a:lnTo>
                                        <a:pt x="2005" y="1069"/>
                                      </a:lnTo>
                                      <a:lnTo>
                                        <a:pt x="2050" y="1069"/>
                                      </a:lnTo>
                                      <a:lnTo>
                                        <a:pt x="2050" y="900"/>
                                      </a:lnTo>
                                      <a:lnTo>
                                        <a:pt x="2106" y="900"/>
                                      </a:lnTo>
                                      <a:lnTo>
                                        <a:pt x="2106" y="360"/>
                                      </a:lnTo>
                                      <a:lnTo>
                                        <a:pt x="2151" y="360"/>
                                      </a:lnTo>
                                      <a:lnTo>
                                        <a:pt x="2151" y="585"/>
                                      </a:lnTo>
                                      <a:lnTo>
                                        <a:pt x="2196" y="585"/>
                                      </a:lnTo>
                                      <a:lnTo>
                                        <a:pt x="2196" y="833"/>
                                      </a:lnTo>
                                      <a:lnTo>
                                        <a:pt x="2253" y="833"/>
                                      </a:lnTo>
                                      <a:lnTo>
                                        <a:pt x="2253" y="1091"/>
                                      </a:lnTo>
                                      <a:lnTo>
                                        <a:pt x="2298" y="1091"/>
                                      </a:lnTo>
                                      <a:lnTo>
                                        <a:pt x="2298" y="1170"/>
                                      </a:lnTo>
                                      <a:lnTo>
                                        <a:pt x="2343" y="1170"/>
                                      </a:lnTo>
                                      <a:lnTo>
                                        <a:pt x="2343" y="1125"/>
                                      </a:lnTo>
                                      <a:lnTo>
                                        <a:pt x="2388" y="1125"/>
                                      </a:lnTo>
                                      <a:lnTo>
                                        <a:pt x="2388" y="1328"/>
                                      </a:lnTo>
                                      <a:lnTo>
                                        <a:pt x="2433" y="1328"/>
                                      </a:lnTo>
                                      <a:lnTo>
                                        <a:pt x="2433" y="1677"/>
                                      </a:lnTo>
                                      <a:lnTo>
                                        <a:pt x="2478" y="1677"/>
                                      </a:lnTo>
                                      <a:lnTo>
                                        <a:pt x="2478" y="1755"/>
                                      </a:lnTo>
                                      <a:lnTo>
                                        <a:pt x="2523" y="1755"/>
                                      </a:lnTo>
                                      <a:lnTo>
                                        <a:pt x="2523" y="1463"/>
                                      </a:lnTo>
                                      <a:lnTo>
                                        <a:pt x="2568" y="1463"/>
                                      </a:lnTo>
                                      <a:lnTo>
                                        <a:pt x="2568" y="1643"/>
                                      </a:lnTo>
                                      <a:lnTo>
                                        <a:pt x="2613" y="1643"/>
                                      </a:lnTo>
                                      <a:lnTo>
                                        <a:pt x="2613" y="1778"/>
                                      </a:lnTo>
                                      <a:lnTo>
                                        <a:pt x="2658" y="1778"/>
                                      </a:lnTo>
                                      <a:lnTo>
                                        <a:pt x="2658" y="1316"/>
                                      </a:lnTo>
                                      <a:lnTo>
                                        <a:pt x="2715" y="1316"/>
                                      </a:lnTo>
                                      <a:lnTo>
                                        <a:pt x="2715" y="1406"/>
                                      </a:lnTo>
                                      <a:lnTo>
                                        <a:pt x="2760" y="1406"/>
                                      </a:lnTo>
                                      <a:lnTo>
                                        <a:pt x="2760" y="1260"/>
                                      </a:lnTo>
                                      <a:lnTo>
                                        <a:pt x="2816" y="1260"/>
                                      </a:lnTo>
                                      <a:lnTo>
                                        <a:pt x="2816" y="1170"/>
                                      </a:lnTo>
                                      <a:lnTo>
                                        <a:pt x="2861" y="1170"/>
                                      </a:lnTo>
                                      <a:lnTo>
                                        <a:pt x="2861" y="1238"/>
                                      </a:lnTo>
                                      <a:lnTo>
                                        <a:pt x="2917" y="1238"/>
                                      </a:lnTo>
                                      <a:lnTo>
                                        <a:pt x="2917" y="1316"/>
                                      </a:lnTo>
                                      <a:lnTo>
                                        <a:pt x="2962" y="1316"/>
                                      </a:lnTo>
                                      <a:lnTo>
                                        <a:pt x="2962" y="1587"/>
                                      </a:lnTo>
                                      <a:lnTo>
                                        <a:pt x="3007" y="1587"/>
                                      </a:lnTo>
                                      <a:lnTo>
                                        <a:pt x="3007" y="1902"/>
                                      </a:lnTo>
                                      <a:lnTo>
                                        <a:pt x="3052" y="1902"/>
                                      </a:lnTo>
                                      <a:lnTo>
                                        <a:pt x="3052" y="1992"/>
                                      </a:lnTo>
                                      <a:lnTo>
                                        <a:pt x="3097" y="1992"/>
                                      </a:lnTo>
                                      <a:lnTo>
                                        <a:pt x="3097" y="2003"/>
                                      </a:lnTo>
                                      <a:lnTo>
                                        <a:pt x="3143" y="2003"/>
                                      </a:lnTo>
                                      <a:lnTo>
                                        <a:pt x="3143" y="2430"/>
                                      </a:lnTo>
                                      <a:lnTo>
                                        <a:pt x="3188" y="2430"/>
                                      </a:lnTo>
                                      <a:lnTo>
                                        <a:pt x="3188" y="2340"/>
                                      </a:lnTo>
                                      <a:lnTo>
                                        <a:pt x="3233" y="2340"/>
                                      </a:lnTo>
                                      <a:lnTo>
                                        <a:pt x="3233" y="1992"/>
                                      </a:lnTo>
                                      <a:lnTo>
                                        <a:pt x="3278" y="1992"/>
                                      </a:lnTo>
                                      <a:lnTo>
                                        <a:pt x="3278" y="956"/>
                                      </a:lnTo>
                                      <a:lnTo>
                                        <a:pt x="3323" y="956"/>
                                      </a:lnTo>
                                      <a:lnTo>
                                        <a:pt x="3323" y="1451"/>
                                      </a:lnTo>
                                      <a:lnTo>
                                        <a:pt x="3368" y="1451"/>
                                      </a:lnTo>
                                      <a:lnTo>
                                        <a:pt x="3368" y="1181"/>
                                      </a:lnTo>
                                      <a:lnTo>
                                        <a:pt x="3424" y="1181"/>
                                      </a:lnTo>
                                      <a:lnTo>
                                        <a:pt x="3424" y="1440"/>
                                      </a:lnTo>
                                      <a:lnTo>
                                        <a:pt x="3469" y="1440"/>
                                      </a:lnTo>
                                      <a:lnTo>
                                        <a:pt x="3469" y="1789"/>
                                      </a:lnTo>
                                      <a:lnTo>
                                        <a:pt x="3514" y="1789"/>
                                      </a:lnTo>
                                      <a:lnTo>
                                        <a:pt x="3514" y="2014"/>
                                      </a:lnTo>
                                      <a:lnTo>
                                        <a:pt x="3571" y="2014"/>
                                      </a:lnTo>
                                      <a:lnTo>
                                        <a:pt x="3571" y="2138"/>
                                      </a:lnTo>
                                      <a:lnTo>
                                        <a:pt x="3616" y="2138"/>
                                      </a:lnTo>
                                      <a:lnTo>
                                        <a:pt x="3616" y="1800"/>
                                      </a:lnTo>
                                      <a:lnTo>
                                        <a:pt x="3661" y="1800"/>
                                      </a:lnTo>
                                      <a:lnTo>
                                        <a:pt x="3661" y="2127"/>
                                      </a:lnTo>
                                      <a:lnTo>
                                        <a:pt x="3706" y="2127"/>
                                      </a:lnTo>
                                      <a:lnTo>
                                        <a:pt x="3706" y="2307"/>
                                      </a:lnTo>
                                      <a:lnTo>
                                        <a:pt x="3751" y="2307"/>
                                      </a:lnTo>
                                      <a:lnTo>
                                        <a:pt x="3751" y="1935"/>
                                      </a:lnTo>
                                      <a:lnTo>
                                        <a:pt x="3796" y="1935"/>
                                      </a:lnTo>
                                      <a:lnTo>
                                        <a:pt x="3796" y="1497"/>
                                      </a:lnTo>
                                      <a:lnTo>
                                        <a:pt x="3841" y="1497"/>
                                      </a:lnTo>
                                      <a:lnTo>
                                        <a:pt x="3841" y="1530"/>
                                      </a:lnTo>
                                      <a:lnTo>
                                        <a:pt x="3897" y="1530"/>
                                      </a:lnTo>
                                      <a:lnTo>
                                        <a:pt x="3897" y="1294"/>
                                      </a:lnTo>
                                      <a:lnTo>
                                        <a:pt x="3942" y="1294"/>
                                      </a:lnTo>
                                      <a:lnTo>
                                        <a:pt x="3942" y="1125"/>
                                      </a:lnTo>
                                      <a:lnTo>
                                        <a:pt x="3987" y="1125"/>
                                      </a:lnTo>
                                      <a:lnTo>
                                        <a:pt x="3987" y="1328"/>
                                      </a:lnTo>
                                      <a:lnTo>
                                        <a:pt x="4032" y="1328"/>
                                      </a:lnTo>
                                      <a:lnTo>
                                        <a:pt x="4032" y="2250"/>
                                      </a:lnTo>
                                      <a:lnTo>
                                        <a:pt x="4089" y="2250"/>
                                      </a:lnTo>
                                      <a:lnTo>
                                        <a:pt x="4089" y="3207"/>
                                      </a:lnTo>
                                      <a:lnTo>
                                        <a:pt x="4134" y="3207"/>
                                      </a:lnTo>
                                      <a:lnTo>
                                        <a:pt x="4179" y="3207"/>
                                      </a:lnTo>
                                      <a:lnTo>
                                        <a:pt x="4235" y="3207"/>
                                      </a:lnTo>
                                      <a:lnTo>
                                        <a:pt x="4280" y="3207"/>
                                      </a:lnTo>
                                      <a:lnTo>
                                        <a:pt x="4325" y="3207"/>
                                      </a:lnTo>
                                      <a:lnTo>
                                        <a:pt x="4370" y="3207"/>
                                      </a:lnTo>
                                    </a:path>
                                  </a:pathLst>
                                </a:custGeom>
                                <a:noFill/>
                                <a:ln w="6985">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91" name="Freeform 585"/>
                              <wps:cNvSpPr>
                                <a:spLocks/>
                              </wps:cNvSpPr>
                              <wps:spPr bwMode="auto">
                                <a:xfrm>
                                  <a:off x="0" y="235504"/>
                                  <a:ext cx="2774928" cy="2086634"/>
                                </a:xfrm>
                                <a:custGeom>
                                  <a:avLst/>
                                  <a:gdLst>
                                    <a:gd name="T0" fmla="*/ 21590 w 4370"/>
                                    <a:gd name="T1" fmla="*/ 1129030 h 3286"/>
                                    <a:gd name="T2" fmla="*/ 50165 w 4370"/>
                                    <a:gd name="T3" fmla="*/ 728980 h 3286"/>
                                    <a:gd name="T4" fmla="*/ 107315 w 4370"/>
                                    <a:gd name="T5" fmla="*/ 700405 h 3286"/>
                                    <a:gd name="T6" fmla="*/ 135890 w 4370"/>
                                    <a:gd name="T7" fmla="*/ 807720 h 3286"/>
                                    <a:gd name="T8" fmla="*/ 200025 w 4370"/>
                                    <a:gd name="T9" fmla="*/ 793115 h 3286"/>
                                    <a:gd name="T10" fmla="*/ 228600 w 4370"/>
                                    <a:gd name="T11" fmla="*/ 807720 h 3286"/>
                                    <a:gd name="T12" fmla="*/ 293370 w 4370"/>
                                    <a:gd name="T13" fmla="*/ 786130 h 3286"/>
                                    <a:gd name="T14" fmla="*/ 321945 w 4370"/>
                                    <a:gd name="T15" fmla="*/ 71755 h 3286"/>
                                    <a:gd name="T16" fmla="*/ 379095 w 4370"/>
                                    <a:gd name="T17" fmla="*/ 36195 h 3286"/>
                                    <a:gd name="T18" fmla="*/ 407670 w 4370"/>
                                    <a:gd name="T19" fmla="*/ 207645 h 3286"/>
                                    <a:gd name="T20" fmla="*/ 464820 w 4370"/>
                                    <a:gd name="T21" fmla="*/ 557530 h 3286"/>
                                    <a:gd name="T22" fmla="*/ 493395 w 4370"/>
                                    <a:gd name="T23" fmla="*/ 693420 h 3286"/>
                                    <a:gd name="T24" fmla="*/ 558165 w 4370"/>
                                    <a:gd name="T25" fmla="*/ 922020 h 3286"/>
                                    <a:gd name="T26" fmla="*/ 593725 w 4370"/>
                                    <a:gd name="T27" fmla="*/ 685800 h 3286"/>
                                    <a:gd name="T28" fmla="*/ 650875 w 4370"/>
                                    <a:gd name="T29" fmla="*/ 735965 h 3286"/>
                                    <a:gd name="T30" fmla="*/ 679450 w 4370"/>
                                    <a:gd name="T31" fmla="*/ 893445 h 3286"/>
                                    <a:gd name="T32" fmla="*/ 736600 w 4370"/>
                                    <a:gd name="T33" fmla="*/ 557530 h 3286"/>
                                    <a:gd name="T34" fmla="*/ 765175 w 4370"/>
                                    <a:gd name="T35" fmla="*/ 607695 h 3286"/>
                                    <a:gd name="T36" fmla="*/ 822325 w 4370"/>
                                    <a:gd name="T37" fmla="*/ 550545 h 3286"/>
                                    <a:gd name="T38" fmla="*/ 858520 w 4370"/>
                                    <a:gd name="T39" fmla="*/ 314325 h 3286"/>
                                    <a:gd name="T40" fmla="*/ 915670 w 4370"/>
                                    <a:gd name="T41" fmla="*/ 307340 h 3286"/>
                                    <a:gd name="T42" fmla="*/ 944245 w 4370"/>
                                    <a:gd name="T43" fmla="*/ 535940 h 3286"/>
                                    <a:gd name="T44" fmla="*/ 1008380 w 4370"/>
                                    <a:gd name="T45" fmla="*/ 500380 h 3286"/>
                                    <a:gd name="T46" fmla="*/ 1036955 w 4370"/>
                                    <a:gd name="T47" fmla="*/ 636270 h 3286"/>
                                    <a:gd name="T48" fmla="*/ 1101725 w 4370"/>
                                    <a:gd name="T49" fmla="*/ 443230 h 3286"/>
                                    <a:gd name="T50" fmla="*/ 1130300 w 4370"/>
                                    <a:gd name="T51" fmla="*/ 628650 h 3286"/>
                                    <a:gd name="T52" fmla="*/ 1187450 w 4370"/>
                                    <a:gd name="T53" fmla="*/ 707390 h 3286"/>
                                    <a:gd name="T54" fmla="*/ 1216025 w 4370"/>
                                    <a:gd name="T55" fmla="*/ 542925 h 3286"/>
                                    <a:gd name="T56" fmla="*/ 1273175 w 4370"/>
                                    <a:gd name="T57" fmla="*/ 700405 h 3286"/>
                                    <a:gd name="T58" fmla="*/ 1301750 w 4370"/>
                                    <a:gd name="T59" fmla="*/ 657225 h 3286"/>
                                    <a:gd name="T60" fmla="*/ 1365885 w 4370"/>
                                    <a:gd name="T61" fmla="*/ 535940 h 3286"/>
                                    <a:gd name="T62" fmla="*/ 1394460 w 4370"/>
                                    <a:gd name="T63" fmla="*/ 671830 h 3286"/>
                                    <a:gd name="T64" fmla="*/ 1459230 w 4370"/>
                                    <a:gd name="T65" fmla="*/ 1164590 h 3286"/>
                                    <a:gd name="T66" fmla="*/ 1487805 w 4370"/>
                                    <a:gd name="T67" fmla="*/ 850265 h 3286"/>
                                    <a:gd name="T68" fmla="*/ 1544955 w 4370"/>
                                    <a:gd name="T69" fmla="*/ 1100455 h 3286"/>
                                    <a:gd name="T70" fmla="*/ 1573530 w 4370"/>
                                    <a:gd name="T71" fmla="*/ 1307465 h 3286"/>
                                    <a:gd name="T72" fmla="*/ 1630680 w 4370"/>
                                    <a:gd name="T73" fmla="*/ 950595 h 3286"/>
                                    <a:gd name="T74" fmla="*/ 1659255 w 4370"/>
                                    <a:gd name="T75" fmla="*/ 1157605 h 3286"/>
                                    <a:gd name="T76" fmla="*/ 1724025 w 4370"/>
                                    <a:gd name="T77" fmla="*/ 1115060 h 3286"/>
                                    <a:gd name="T78" fmla="*/ 1752600 w 4370"/>
                                    <a:gd name="T79" fmla="*/ 757555 h 3286"/>
                                    <a:gd name="T80" fmla="*/ 1816735 w 4370"/>
                                    <a:gd name="T81" fmla="*/ 757555 h 3286"/>
                                    <a:gd name="T82" fmla="*/ 1852295 w 4370"/>
                                    <a:gd name="T83" fmla="*/ 893445 h 3286"/>
                                    <a:gd name="T84" fmla="*/ 1909445 w 4370"/>
                                    <a:gd name="T85" fmla="*/ 1293495 h 3286"/>
                                    <a:gd name="T86" fmla="*/ 1938020 w 4370"/>
                                    <a:gd name="T87" fmla="*/ 1414780 h 3286"/>
                                    <a:gd name="T88" fmla="*/ 1995805 w 4370"/>
                                    <a:gd name="T89" fmla="*/ 1529080 h 3286"/>
                                    <a:gd name="T90" fmla="*/ 2024380 w 4370"/>
                                    <a:gd name="T91" fmla="*/ 1493520 h 3286"/>
                                    <a:gd name="T92" fmla="*/ 2081530 w 4370"/>
                                    <a:gd name="T93" fmla="*/ 1179195 h 3286"/>
                                    <a:gd name="T94" fmla="*/ 2110105 w 4370"/>
                                    <a:gd name="T95" fmla="*/ 1157605 h 3286"/>
                                    <a:gd name="T96" fmla="*/ 2174240 w 4370"/>
                                    <a:gd name="T97" fmla="*/ 1115060 h 3286"/>
                                    <a:gd name="T98" fmla="*/ 2202815 w 4370"/>
                                    <a:gd name="T99" fmla="*/ 986155 h 3286"/>
                                    <a:gd name="T100" fmla="*/ 2267585 w 4370"/>
                                    <a:gd name="T101" fmla="*/ 1293495 h 3286"/>
                                    <a:gd name="T102" fmla="*/ 2296160 w 4370"/>
                                    <a:gd name="T103" fmla="*/ 1271905 h 3286"/>
                                    <a:gd name="T104" fmla="*/ 2353310 w 4370"/>
                                    <a:gd name="T105" fmla="*/ 1421765 h 3286"/>
                                    <a:gd name="T106" fmla="*/ 2381885 w 4370"/>
                                    <a:gd name="T107" fmla="*/ 1193165 h 3286"/>
                                    <a:gd name="T108" fmla="*/ 2439035 w 4370"/>
                                    <a:gd name="T109" fmla="*/ 1172210 h 3286"/>
                                    <a:gd name="T110" fmla="*/ 2474595 w 4370"/>
                                    <a:gd name="T111" fmla="*/ 814705 h 3286"/>
                                    <a:gd name="T112" fmla="*/ 2531745 w 4370"/>
                                    <a:gd name="T113" fmla="*/ 721995 h 3286"/>
                                    <a:gd name="T114" fmla="*/ 2560320 w 4370"/>
                                    <a:gd name="T115" fmla="*/ 1421765 h 3286"/>
                                    <a:gd name="T116" fmla="*/ 2625090 w 4370"/>
                                    <a:gd name="T117" fmla="*/ 2086610 h 3286"/>
                                    <a:gd name="T118" fmla="*/ 2653665 w 4370"/>
                                    <a:gd name="T119" fmla="*/ 2086610 h 3286"/>
                                    <a:gd name="T120" fmla="*/ 2717800 w 4370"/>
                                    <a:gd name="T121" fmla="*/ 2086610 h 3286"/>
                                    <a:gd name="T122" fmla="*/ 2746375 w 4370"/>
                                    <a:gd name="T123" fmla="*/ 2086610 h 328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 name="T180" fmla="*/ 0 60000 65536"/>
                                    <a:gd name="T181" fmla="*/ 0 60000 65536"/>
                                    <a:gd name="T182" fmla="*/ 0 60000 65536"/>
                                    <a:gd name="T183" fmla="*/ 0 60000 65536"/>
                                    <a:gd name="T184" fmla="*/ 0 60000 65536"/>
                                    <a:gd name="T185" fmla="*/ 0 60000 65536"/>
                                  </a:gdLst>
                                  <a:ahLst/>
                                  <a:cxnLst>
                                    <a:cxn ang="T124">
                                      <a:pos x="T0" y="T1"/>
                                    </a:cxn>
                                    <a:cxn ang="T125">
                                      <a:pos x="T2" y="T3"/>
                                    </a:cxn>
                                    <a:cxn ang="T126">
                                      <a:pos x="T4" y="T5"/>
                                    </a:cxn>
                                    <a:cxn ang="T127">
                                      <a:pos x="T6" y="T7"/>
                                    </a:cxn>
                                    <a:cxn ang="T128">
                                      <a:pos x="T8" y="T9"/>
                                    </a:cxn>
                                    <a:cxn ang="T129">
                                      <a:pos x="T10" y="T11"/>
                                    </a:cxn>
                                    <a:cxn ang="T130">
                                      <a:pos x="T12" y="T13"/>
                                    </a:cxn>
                                    <a:cxn ang="T131">
                                      <a:pos x="T14" y="T15"/>
                                    </a:cxn>
                                    <a:cxn ang="T132">
                                      <a:pos x="T16" y="T17"/>
                                    </a:cxn>
                                    <a:cxn ang="T133">
                                      <a:pos x="T18" y="T19"/>
                                    </a:cxn>
                                    <a:cxn ang="T134">
                                      <a:pos x="T20" y="T21"/>
                                    </a:cxn>
                                    <a:cxn ang="T135">
                                      <a:pos x="T22" y="T23"/>
                                    </a:cxn>
                                    <a:cxn ang="T136">
                                      <a:pos x="T24" y="T25"/>
                                    </a:cxn>
                                    <a:cxn ang="T137">
                                      <a:pos x="T26" y="T27"/>
                                    </a:cxn>
                                    <a:cxn ang="T138">
                                      <a:pos x="T28" y="T29"/>
                                    </a:cxn>
                                    <a:cxn ang="T139">
                                      <a:pos x="T30" y="T31"/>
                                    </a:cxn>
                                    <a:cxn ang="T140">
                                      <a:pos x="T32" y="T33"/>
                                    </a:cxn>
                                    <a:cxn ang="T141">
                                      <a:pos x="T34" y="T35"/>
                                    </a:cxn>
                                    <a:cxn ang="T142">
                                      <a:pos x="T36" y="T37"/>
                                    </a:cxn>
                                    <a:cxn ang="T143">
                                      <a:pos x="T38" y="T39"/>
                                    </a:cxn>
                                    <a:cxn ang="T144">
                                      <a:pos x="T40" y="T41"/>
                                    </a:cxn>
                                    <a:cxn ang="T145">
                                      <a:pos x="T42" y="T43"/>
                                    </a:cxn>
                                    <a:cxn ang="T146">
                                      <a:pos x="T44" y="T45"/>
                                    </a:cxn>
                                    <a:cxn ang="T147">
                                      <a:pos x="T46" y="T47"/>
                                    </a:cxn>
                                    <a:cxn ang="T148">
                                      <a:pos x="T48" y="T49"/>
                                    </a:cxn>
                                    <a:cxn ang="T149">
                                      <a:pos x="T50" y="T51"/>
                                    </a:cxn>
                                    <a:cxn ang="T150">
                                      <a:pos x="T52" y="T53"/>
                                    </a:cxn>
                                    <a:cxn ang="T151">
                                      <a:pos x="T54" y="T55"/>
                                    </a:cxn>
                                    <a:cxn ang="T152">
                                      <a:pos x="T56" y="T57"/>
                                    </a:cxn>
                                    <a:cxn ang="T153">
                                      <a:pos x="T58" y="T59"/>
                                    </a:cxn>
                                    <a:cxn ang="T154">
                                      <a:pos x="T60" y="T61"/>
                                    </a:cxn>
                                    <a:cxn ang="T155">
                                      <a:pos x="T62" y="T63"/>
                                    </a:cxn>
                                    <a:cxn ang="T156">
                                      <a:pos x="T64" y="T65"/>
                                    </a:cxn>
                                    <a:cxn ang="T157">
                                      <a:pos x="T66" y="T67"/>
                                    </a:cxn>
                                    <a:cxn ang="T158">
                                      <a:pos x="T68" y="T69"/>
                                    </a:cxn>
                                    <a:cxn ang="T159">
                                      <a:pos x="T70" y="T71"/>
                                    </a:cxn>
                                    <a:cxn ang="T160">
                                      <a:pos x="T72" y="T73"/>
                                    </a:cxn>
                                    <a:cxn ang="T161">
                                      <a:pos x="T74" y="T75"/>
                                    </a:cxn>
                                    <a:cxn ang="T162">
                                      <a:pos x="T76" y="T77"/>
                                    </a:cxn>
                                    <a:cxn ang="T163">
                                      <a:pos x="T78" y="T79"/>
                                    </a:cxn>
                                    <a:cxn ang="T164">
                                      <a:pos x="T80" y="T81"/>
                                    </a:cxn>
                                    <a:cxn ang="T165">
                                      <a:pos x="T82" y="T83"/>
                                    </a:cxn>
                                    <a:cxn ang="T166">
                                      <a:pos x="T84" y="T85"/>
                                    </a:cxn>
                                    <a:cxn ang="T167">
                                      <a:pos x="T86" y="T87"/>
                                    </a:cxn>
                                    <a:cxn ang="T168">
                                      <a:pos x="T88" y="T89"/>
                                    </a:cxn>
                                    <a:cxn ang="T169">
                                      <a:pos x="T90" y="T91"/>
                                    </a:cxn>
                                    <a:cxn ang="T170">
                                      <a:pos x="T92" y="T93"/>
                                    </a:cxn>
                                    <a:cxn ang="T171">
                                      <a:pos x="T94" y="T95"/>
                                    </a:cxn>
                                    <a:cxn ang="T172">
                                      <a:pos x="T96" y="T97"/>
                                    </a:cxn>
                                    <a:cxn ang="T173">
                                      <a:pos x="T98" y="T99"/>
                                    </a:cxn>
                                    <a:cxn ang="T174">
                                      <a:pos x="T100" y="T101"/>
                                    </a:cxn>
                                    <a:cxn ang="T175">
                                      <a:pos x="T102" y="T103"/>
                                    </a:cxn>
                                    <a:cxn ang="T176">
                                      <a:pos x="T104" y="T105"/>
                                    </a:cxn>
                                    <a:cxn ang="T177">
                                      <a:pos x="T106" y="T107"/>
                                    </a:cxn>
                                    <a:cxn ang="T178">
                                      <a:pos x="T108" y="T109"/>
                                    </a:cxn>
                                    <a:cxn ang="T179">
                                      <a:pos x="T110" y="T111"/>
                                    </a:cxn>
                                    <a:cxn ang="T180">
                                      <a:pos x="T112" y="T113"/>
                                    </a:cxn>
                                    <a:cxn ang="T181">
                                      <a:pos x="T114" y="T115"/>
                                    </a:cxn>
                                    <a:cxn ang="T182">
                                      <a:pos x="T116" y="T117"/>
                                    </a:cxn>
                                    <a:cxn ang="T183">
                                      <a:pos x="T118" y="T119"/>
                                    </a:cxn>
                                    <a:cxn ang="T184">
                                      <a:pos x="T120" y="T121"/>
                                    </a:cxn>
                                    <a:cxn ang="T185">
                                      <a:pos x="T122" y="T123"/>
                                    </a:cxn>
                                  </a:cxnLst>
                                  <a:rect l="0" t="0" r="r" b="b"/>
                                  <a:pathLst>
                                    <a:path w="4370" h="3286">
                                      <a:moveTo>
                                        <a:pt x="0" y="1823"/>
                                      </a:moveTo>
                                      <a:lnTo>
                                        <a:pt x="0" y="1778"/>
                                      </a:lnTo>
                                      <a:lnTo>
                                        <a:pt x="34" y="1778"/>
                                      </a:lnTo>
                                      <a:lnTo>
                                        <a:pt x="34" y="1350"/>
                                      </a:lnTo>
                                      <a:lnTo>
                                        <a:pt x="79" y="1350"/>
                                      </a:lnTo>
                                      <a:lnTo>
                                        <a:pt x="79" y="1148"/>
                                      </a:lnTo>
                                      <a:lnTo>
                                        <a:pt x="124" y="1148"/>
                                      </a:lnTo>
                                      <a:lnTo>
                                        <a:pt x="124" y="1103"/>
                                      </a:lnTo>
                                      <a:lnTo>
                                        <a:pt x="169" y="1103"/>
                                      </a:lnTo>
                                      <a:lnTo>
                                        <a:pt x="214" y="1103"/>
                                      </a:lnTo>
                                      <a:lnTo>
                                        <a:pt x="214" y="1272"/>
                                      </a:lnTo>
                                      <a:lnTo>
                                        <a:pt x="270" y="1272"/>
                                      </a:lnTo>
                                      <a:lnTo>
                                        <a:pt x="270" y="1249"/>
                                      </a:lnTo>
                                      <a:lnTo>
                                        <a:pt x="315" y="1249"/>
                                      </a:lnTo>
                                      <a:lnTo>
                                        <a:pt x="315" y="1238"/>
                                      </a:lnTo>
                                      <a:lnTo>
                                        <a:pt x="360" y="1238"/>
                                      </a:lnTo>
                                      <a:lnTo>
                                        <a:pt x="360" y="1272"/>
                                      </a:lnTo>
                                      <a:lnTo>
                                        <a:pt x="417" y="1272"/>
                                      </a:lnTo>
                                      <a:lnTo>
                                        <a:pt x="417" y="1238"/>
                                      </a:lnTo>
                                      <a:lnTo>
                                        <a:pt x="462" y="1238"/>
                                      </a:lnTo>
                                      <a:lnTo>
                                        <a:pt x="462" y="158"/>
                                      </a:lnTo>
                                      <a:lnTo>
                                        <a:pt x="507" y="158"/>
                                      </a:lnTo>
                                      <a:lnTo>
                                        <a:pt x="507" y="113"/>
                                      </a:lnTo>
                                      <a:lnTo>
                                        <a:pt x="552" y="113"/>
                                      </a:lnTo>
                                      <a:lnTo>
                                        <a:pt x="552" y="57"/>
                                      </a:lnTo>
                                      <a:lnTo>
                                        <a:pt x="597" y="57"/>
                                      </a:lnTo>
                                      <a:lnTo>
                                        <a:pt x="597" y="0"/>
                                      </a:lnTo>
                                      <a:lnTo>
                                        <a:pt x="642" y="0"/>
                                      </a:lnTo>
                                      <a:lnTo>
                                        <a:pt x="642" y="327"/>
                                      </a:lnTo>
                                      <a:lnTo>
                                        <a:pt x="687" y="327"/>
                                      </a:lnTo>
                                      <a:lnTo>
                                        <a:pt x="687" y="878"/>
                                      </a:lnTo>
                                      <a:lnTo>
                                        <a:pt x="732" y="878"/>
                                      </a:lnTo>
                                      <a:lnTo>
                                        <a:pt x="732" y="1013"/>
                                      </a:lnTo>
                                      <a:lnTo>
                                        <a:pt x="777" y="1013"/>
                                      </a:lnTo>
                                      <a:lnTo>
                                        <a:pt x="777" y="1092"/>
                                      </a:lnTo>
                                      <a:lnTo>
                                        <a:pt x="822" y="1092"/>
                                      </a:lnTo>
                                      <a:lnTo>
                                        <a:pt x="822" y="1452"/>
                                      </a:lnTo>
                                      <a:lnTo>
                                        <a:pt x="879" y="1452"/>
                                      </a:lnTo>
                                      <a:lnTo>
                                        <a:pt x="879" y="1238"/>
                                      </a:lnTo>
                                      <a:lnTo>
                                        <a:pt x="935" y="1238"/>
                                      </a:lnTo>
                                      <a:lnTo>
                                        <a:pt x="935" y="1080"/>
                                      </a:lnTo>
                                      <a:lnTo>
                                        <a:pt x="980" y="1080"/>
                                      </a:lnTo>
                                      <a:lnTo>
                                        <a:pt x="980" y="1159"/>
                                      </a:lnTo>
                                      <a:lnTo>
                                        <a:pt x="1025" y="1159"/>
                                      </a:lnTo>
                                      <a:lnTo>
                                        <a:pt x="1025" y="1429"/>
                                      </a:lnTo>
                                      <a:lnTo>
                                        <a:pt x="1070" y="1429"/>
                                      </a:lnTo>
                                      <a:lnTo>
                                        <a:pt x="1070" y="1407"/>
                                      </a:lnTo>
                                      <a:lnTo>
                                        <a:pt x="1115" y="1407"/>
                                      </a:lnTo>
                                      <a:lnTo>
                                        <a:pt x="1115" y="878"/>
                                      </a:lnTo>
                                      <a:lnTo>
                                        <a:pt x="1160" y="878"/>
                                      </a:lnTo>
                                      <a:lnTo>
                                        <a:pt x="1160" y="810"/>
                                      </a:lnTo>
                                      <a:lnTo>
                                        <a:pt x="1205" y="810"/>
                                      </a:lnTo>
                                      <a:lnTo>
                                        <a:pt x="1205" y="957"/>
                                      </a:lnTo>
                                      <a:lnTo>
                                        <a:pt x="1250" y="957"/>
                                      </a:lnTo>
                                      <a:lnTo>
                                        <a:pt x="1250" y="867"/>
                                      </a:lnTo>
                                      <a:lnTo>
                                        <a:pt x="1295" y="867"/>
                                      </a:lnTo>
                                      <a:lnTo>
                                        <a:pt x="1295" y="979"/>
                                      </a:lnTo>
                                      <a:lnTo>
                                        <a:pt x="1352" y="979"/>
                                      </a:lnTo>
                                      <a:lnTo>
                                        <a:pt x="1352" y="495"/>
                                      </a:lnTo>
                                      <a:lnTo>
                                        <a:pt x="1397" y="495"/>
                                      </a:lnTo>
                                      <a:lnTo>
                                        <a:pt x="1397" y="484"/>
                                      </a:lnTo>
                                      <a:lnTo>
                                        <a:pt x="1442" y="484"/>
                                      </a:lnTo>
                                      <a:lnTo>
                                        <a:pt x="1442" y="765"/>
                                      </a:lnTo>
                                      <a:lnTo>
                                        <a:pt x="1487" y="765"/>
                                      </a:lnTo>
                                      <a:lnTo>
                                        <a:pt x="1487" y="844"/>
                                      </a:lnTo>
                                      <a:lnTo>
                                        <a:pt x="1532" y="844"/>
                                      </a:lnTo>
                                      <a:lnTo>
                                        <a:pt x="1532" y="788"/>
                                      </a:lnTo>
                                      <a:lnTo>
                                        <a:pt x="1588" y="788"/>
                                      </a:lnTo>
                                      <a:lnTo>
                                        <a:pt x="1588" y="1013"/>
                                      </a:lnTo>
                                      <a:lnTo>
                                        <a:pt x="1633" y="1013"/>
                                      </a:lnTo>
                                      <a:lnTo>
                                        <a:pt x="1633" y="1002"/>
                                      </a:lnTo>
                                      <a:lnTo>
                                        <a:pt x="1678" y="1002"/>
                                      </a:lnTo>
                                      <a:lnTo>
                                        <a:pt x="1678" y="698"/>
                                      </a:lnTo>
                                      <a:lnTo>
                                        <a:pt x="1735" y="698"/>
                                      </a:lnTo>
                                      <a:lnTo>
                                        <a:pt x="1735" y="507"/>
                                      </a:lnTo>
                                      <a:lnTo>
                                        <a:pt x="1780" y="507"/>
                                      </a:lnTo>
                                      <a:lnTo>
                                        <a:pt x="1780" y="990"/>
                                      </a:lnTo>
                                      <a:lnTo>
                                        <a:pt x="1825" y="990"/>
                                      </a:lnTo>
                                      <a:lnTo>
                                        <a:pt x="1825" y="1114"/>
                                      </a:lnTo>
                                      <a:lnTo>
                                        <a:pt x="1870" y="1114"/>
                                      </a:lnTo>
                                      <a:lnTo>
                                        <a:pt x="1870" y="1305"/>
                                      </a:lnTo>
                                      <a:lnTo>
                                        <a:pt x="1915" y="1305"/>
                                      </a:lnTo>
                                      <a:lnTo>
                                        <a:pt x="1915" y="855"/>
                                      </a:lnTo>
                                      <a:lnTo>
                                        <a:pt x="1960" y="855"/>
                                      </a:lnTo>
                                      <a:lnTo>
                                        <a:pt x="1960" y="1103"/>
                                      </a:lnTo>
                                      <a:lnTo>
                                        <a:pt x="2005" y="1103"/>
                                      </a:lnTo>
                                      <a:lnTo>
                                        <a:pt x="2005" y="1227"/>
                                      </a:lnTo>
                                      <a:lnTo>
                                        <a:pt x="2050" y="1227"/>
                                      </a:lnTo>
                                      <a:lnTo>
                                        <a:pt x="2050" y="1035"/>
                                      </a:lnTo>
                                      <a:lnTo>
                                        <a:pt x="2106" y="1035"/>
                                      </a:lnTo>
                                      <a:lnTo>
                                        <a:pt x="2106" y="844"/>
                                      </a:lnTo>
                                      <a:lnTo>
                                        <a:pt x="2151" y="844"/>
                                      </a:lnTo>
                                      <a:lnTo>
                                        <a:pt x="2151" y="1035"/>
                                      </a:lnTo>
                                      <a:lnTo>
                                        <a:pt x="2196" y="1035"/>
                                      </a:lnTo>
                                      <a:lnTo>
                                        <a:pt x="2196" y="1058"/>
                                      </a:lnTo>
                                      <a:lnTo>
                                        <a:pt x="2253" y="1058"/>
                                      </a:lnTo>
                                      <a:lnTo>
                                        <a:pt x="2253" y="1834"/>
                                      </a:lnTo>
                                      <a:lnTo>
                                        <a:pt x="2298" y="1834"/>
                                      </a:lnTo>
                                      <a:lnTo>
                                        <a:pt x="2298" y="1137"/>
                                      </a:lnTo>
                                      <a:lnTo>
                                        <a:pt x="2343" y="1137"/>
                                      </a:lnTo>
                                      <a:lnTo>
                                        <a:pt x="2343" y="1339"/>
                                      </a:lnTo>
                                      <a:lnTo>
                                        <a:pt x="2388" y="1339"/>
                                      </a:lnTo>
                                      <a:lnTo>
                                        <a:pt x="2388" y="1733"/>
                                      </a:lnTo>
                                      <a:lnTo>
                                        <a:pt x="2433" y="1733"/>
                                      </a:lnTo>
                                      <a:lnTo>
                                        <a:pt x="2433" y="1530"/>
                                      </a:lnTo>
                                      <a:lnTo>
                                        <a:pt x="2478" y="1530"/>
                                      </a:lnTo>
                                      <a:lnTo>
                                        <a:pt x="2478" y="2059"/>
                                      </a:lnTo>
                                      <a:lnTo>
                                        <a:pt x="2523" y="2059"/>
                                      </a:lnTo>
                                      <a:lnTo>
                                        <a:pt x="2523" y="1497"/>
                                      </a:lnTo>
                                      <a:lnTo>
                                        <a:pt x="2568" y="1497"/>
                                      </a:lnTo>
                                      <a:lnTo>
                                        <a:pt x="2568" y="1733"/>
                                      </a:lnTo>
                                      <a:lnTo>
                                        <a:pt x="2613" y="1733"/>
                                      </a:lnTo>
                                      <a:lnTo>
                                        <a:pt x="2613" y="1823"/>
                                      </a:lnTo>
                                      <a:lnTo>
                                        <a:pt x="2658" y="1823"/>
                                      </a:lnTo>
                                      <a:lnTo>
                                        <a:pt x="2658" y="1756"/>
                                      </a:lnTo>
                                      <a:lnTo>
                                        <a:pt x="2715" y="1756"/>
                                      </a:lnTo>
                                      <a:lnTo>
                                        <a:pt x="2715" y="1767"/>
                                      </a:lnTo>
                                      <a:lnTo>
                                        <a:pt x="2760" y="1767"/>
                                      </a:lnTo>
                                      <a:lnTo>
                                        <a:pt x="2760" y="1193"/>
                                      </a:lnTo>
                                      <a:lnTo>
                                        <a:pt x="2816" y="1193"/>
                                      </a:lnTo>
                                      <a:lnTo>
                                        <a:pt x="2861" y="1193"/>
                                      </a:lnTo>
                                      <a:lnTo>
                                        <a:pt x="2861" y="1159"/>
                                      </a:lnTo>
                                      <a:lnTo>
                                        <a:pt x="2917" y="1159"/>
                                      </a:lnTo>
                                      <a:lnTo>
                                        <a:pt x="2917" y="1407"/>
                                      </a:lnTo>
                                      <a:lnTo>
                                        <a:pt x="2962" y="1407"/>
                                      </a:lnTo>
                                      <a:lnTo>
                                        <a:pt x="2962" y="2037"/>
                                      </a:lnTo>
                                      <a:lnTo>
                                        <a:pt x="3007" y="2037"/>
                                      </a:lnTo>
                                      <a:lnTo>
                                        <a:pt x="3007" y="2206"/>
                                      </a:lnTo>
                                      <a:lnTo>
                                        <a:pt x="3052" y="2206"/>
                                      </a:lnTo>
                                      <a:lnTo>
                                        <a:pt x="3052" y="2228"/>
                                      </a:lnTo>
                                      <a:lnTo>
                                        <a:pt x="3097" y="2228"/>
                                      </a:lnTo>
                                      <a:lnTo>
                                        <a:pt x="3097" y="2408"/>
                                      </a:lnTo>
                                      <a:lnTo>
                                        <a:pt x="3143" y="2408"/>
                                      </a:lnTo>
                                      <a:lnTo>
                                        <a:pt x="3143" y="2622"/>
                                      </a:lnTo>
                                      <a:lnTo>
                                        <a:pt x="3188" y="2622"/>
                                      </a:lnTo>
                                      <a:lnTo>
                                        <a:pt x="3188" y="2352"/>
                                      </a:lnTo>
                                      <a:lnTo>
                                        <a:pt x="3233" y="2352"/>
                                      </a:lnTo>
                                      <a:lnTo>
                                        <a:pt x="3233" y="1857"/>
                                      </a:lnTo>
                                      <a:lnTo>
                                        <a:pt x="3278" y="1857"/>
                                      </a:lnTo>
                                      <a:lnTo>
                                        <a:pt x="3278" y="1339"/>
                                      </a:lnTo>
                                      <a:lnTo>
                                        <a:pt x="3323" y="1339"/>
                                      </a:lnTo>
                                      <a:lnTo>
                                        <a:pt x="3323" y="1823"/>
                                      </a:lnTo>
                                      <a:lnTo>
                                        <a:pt x="3368" y="1823"/>
                                      </a:lnTo>
                                      <a:lnTo>
                                        <a:pt x="3368" y="1756"/>
                                      </a:lnTo>
                                      <a:lnTo>
                                        <a:pt x="3424" y="1756"/>
                                      </a:lnTo>
                                      <a:lnTo>
                                        <a:pt x="3424" y="1497"/>
                                      </a:lnTo>
                                      <a:lnTo>
                                        <a:pt x="3469" y="1497"/>
                                      </a:lnTo>
                                      <a:lnTo>
                                        <a:pt x="3469" y="1553"/>
                                      </a:lnTo>
                                      <a:lnTo>
                                        <a:pt x="3514" y="1553"/>
                                      </a:lnTo>
                                      <a:lnTo>
                                        <a:pt x="3514" y="2037"/>
                                      </a:lnTo>
                                      <a:lnTo>
                                        <a:pt x="3571" y="2037"/>
                                      </a:lnTo>
                                      <a:lnTo>
                                        <a:pt x="3571" y="2217"/>
                                      </a:lnTo>
                                      <a:lnTo>
                                        <a:pt x="3616" y="2217"/>
                                      </a:lnTo>
                                      <a:lnTo>
                                        <a:pt x="3616" y="2003"/>
                                      </a:lnTo>
                                      <a:lnTo>
                                        <a:pt x="3661" y="2003"/>
                                      </a:lnTo>
                                      <a:lnTo>
                                        <a:pt x="3661" y="2239"/>
                                      </a:lnTo>
                                      <a:lnTo>
                                        <a:pt x="3706" y="2239"/>
                                      </a:lnTo>
                                      <a:lnTo>
                                        <a:pt x="3706" y="2172"/>
                                      </a:lnTo>
                                      <a:lnTo>
                                        <a:pt x="3751" y="2172"/>
                                      </a:lnTo>
                                      <a:lnTo>
                                        <a:pt x="3751" y="1879"/>
                                      </a:lnTo>
                                      <a:lnTo>
                                        <a:pt x="3796" y="1879"/>
                                      </a:lnTo>
                                      <a:lnTo>
                                        <a:pt x="3796" y="1846"/>
                                      </a:lnTo>
                                      <a:lnTo>
                                        <a:pt x="3841" y="1846"/>
                                      </a:lnTo>
                                      <a:lnTo>
                                        <a:pt x="3841" y="1362"/>
                                      </a:lnTo>
                                      <a:lnTo>
                                        <a:pt x="3897" y="1362"/>
                                      </a:lnTo>
                                      <a:lnTo>
                                        <a:pt x="3897" y="1283"/>
                                      </a:lnTo>
                                      <a:lnTo>
                                        <a:pt x="3942" y="1283"/>
                                      </a:lnTo>
                                      <a:lnTo>
                                        <a:pt x="3942" y="1137"/>
                                      </a:lnTo>
                                      <a:lnTo>
                                        <a:pt x="3987" y="1137"/>
                                      </a:lnTo>
                                      <a:lnTo>
                                        <a:pt x="3987" y="1362"/>
                                      </a:lnTo>
                                      <a:lnTo>
                                        <a:pt x="4032" y="1362"/>
                                      </a:lnTo>
                                      <a:lnTo>
                                        <a:pt x="4032" y="2239"/>
                                      </a:lnTo>
                                      <a:lnTo>
                                        <a:pt x="4089" y="2239"/>
                                      </a:lnTo>
                                      <a:lnTo>
                                        <a:pt x="4089" y="3286"/>
                                      </a:lnTo>
                                      <a:lnTo>
                                        <a:pt x="4134" y="3286"/>
                                      </a:lnTo>
                                      <a:lnTo>
                                        <a:pt x="4179" y="3286"/>
                                      </a:lnTo>
                                      <a:lnTo>
                                        <a:pt x="4235" y="3286"/>
                                      </a:lnTo>
                                      <a:lnTo>
                                        <a:pt x="4280" y="3286"/>
                                      </a:lnTo>
                                      <a:lnTo>
                                        <a:pt x="4325" y="3286"/>
                                      </a:lnTo>
                                      <a:lnTo>
                                        <a:pt x="4370" y="3286"/>
                                      </a:lnTo>
                                    </a:path>
                                  </a:pathLst>
                                </a:custGeom>
                                <a:noFill/>
                                <a:ln w="6985">
                                  <a:solidFill>
                                    <a:srgbClr val="00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92" name="Rectangle 586"/>
                              <wps:cNvSpPr>
                                <a:spLocks noChangeArrowheads="1"/>
                              </wps:cNvSpPr>
                              <wps:spPr bwMode="auto">
                                <a:xfrm>
                                  <a:off x="0" y="0"/>
                                  <a:ext cx="2581926" cy="121202"/>
                                </a:xfrm>
                                <a:prstGeom prst="rect">
                                  <a:avLst/>
                                </a:prstGeom>
                                <a:solidFill>
                                  <a:srgbClr val="FFFFFF"/>
                                </a:solidFill>
                                <a:ln w="6985">
                                  <a:solidFill>
                                    <a:srgbClr val="FFFFFF"/>
                                  </a:solidFill>
                                  <a:miter lim="800000"/>
                                  <a:headEnd/>
                                  <a:tailEnd/>
                                </a:ln>
                              </wps:spPr>
                              <wps:bodyPr rot="0" vert="horz" wrap="square" lIns="91440" tIns="45720" rIns="91440" bIns="45720" anchor="t" anchorCtr="0" upright="1">
                                <a:noAutofit/>
                              </wps:bodyPr>
                            </wps:wsp>
                            <wps:wsp>
                              <wps:cNvPr id="393" name="Rectangle 587"/>
                              <wps:cNvSpPr>
                                <a:spLocks noChangeArrowheads="1"/>
                              </wps:cNvSpPr>
                              <wps:spPr bwMode="auto">
                                <a:xfrm>
                                  <a:off x="2588826" y="0"/>
                                  <a:ext cx="365204" cy="121202"/>
                                </a:xfrm>
                                <a:prstGeom prst="rect">
                                  <a:avLst/>
                                </a:prstGeom>
                                <a:solidFill>
                                  <a:srgbClr val="FFFFFF"/>
                                </a:solidFill>
                                <a:ln w="6985">
                                  <a:solidFill>
                                    <a:srgbClr val="FFFFFF"/>
                                  </a:solidFill>
                                  <a:miter lim="800000"/>
                                  <a:headEnd/>
                                  <a:tailEnd/>
                                </a:ln>
                              </wps:spPr>
                              <wps:bodyPr rot="0" vert="horz" wrap="square" lIns="91440" tIns="45720" rIns="91440" bIns="45720" anchor="t" anchorCtr="0" upright="1">
                                <a:noAutofit/>
                              </wps:bodyPr>
                            </wps:wsp>
                            <wps:wsp>
                              <wps:cNvPr id="394" name="Rectangle 588"/>
                              <wps:cNvSpPr>
                                <a:spLocks noChangeArrowheads="1"/>
                              </wps:cNvSpPr>
                              <wps:spPr bwMode="auto">
                                <a:xfrm>
                                  <a:off x="2617427" y="7000"/>
                                  <a:ext cx="292103" cy="17840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EE3CA94" w14:textId="77777777" w:rsidR="00742970" w:rsidRDefault="00742970" w:rsidP="00F91B99">
                                    <w:r>
                                      <w:rPr>
                                        <w:rFonts w:ascii="Arial" w:hAnsi="Arial" w:cs="Arial"/>
                                        <w:color w:val="000000"/>
                                        <w:sz w:val="14"/>
                                        <w:szCs w:val="14"/>
                                        <w:lang w:val="en-US"/>
                                      </w:rPr>
                                      <w:t>L/dB[V]</w:t>
                                    </w:r>
                                  </w:p>
                                </w:txbxContent>
                              </wps:txbx>
                              <wps:bodyPr rot="0" vert="horz" wrap="none" lIns="0" tIns="0" rIns="0" bIns="0" anchor="t" anchorCtr="0" upright="1">
                                <a:spAutoFit/>
                              </wps:bodyPr>
                            </wps:wsp>
                            <wps:wsp>
                              <wps:cNvPr id="395" name="Rectangle 589"/>
                              <wps:cNvSpPr>
                                <a:spLocks noChangeArrowheads="1"/>
                              </wps:cNvSpPr>
                              <wps:spPr bwMode="auto">
                                <a:xfrm>
                                  <a:off x="2753328" y="2193236"/>
                                  <a:ext cx="200702" cy="121302"/>
                                </a:xfrm>
                                <a:prstGeom prst="rect">
                                  <a:avLst/>
                                </a:prstGeom>
                                <a:solidFill>
                                  <a:srgbClr val="FFFFFF"/>
                                </a:solidFill>
                                <a:ln w="6985">
                                  <a:solidFill>
                                    <a:srgbClr val="FFFFFF"/>
                                  </a:solidFill>
                                  <a:miter lim="800000"/>
                                  <a:headEnd/>
                                  <a:tailEnd/>
                                </a:ln>
                              </wps:spPr>
                              <wps:bodyPr rot="0" vert="horz" wrap="square" lIns="91440" tIns="45720" rIns="91440" bIns="45720" anchor="t" anchorCtr="0" upright="1">
                                <a:noAutofit/>
                              </wps:bodyPr>
                            </wps:wsp>
                            <wps:wsp>
                              <wps:cNvPr id="396" name="Rectangle 590"/>
                              <wps:cNvSpPr>
                                <a:spLocks noChangeArrowheads="1"/>
                              </wps:cNvSpPr>
                              <wps:spPr bwMode="auto">
                                <a:xfrm>
                                  <a:off x="2753328" y="2193336"/>
                                  <a:ext cx="69201" cy="25140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EDFFA16" w14:textId="77777777" w:rsidR="00742970" w:rsidRDefault="00742970" w:rsidP="00F91B99"/>
                                </w:txbxContent>
                              </wps:txbx>
                              <wps:bodyPr rot="0" vert="horz" wrap="none" lIns="0" tIns="0" rIns="0" bIns="0" anchor="t" anchorCtr="0" upright="1">
                                <a:spAutoFit/>
                              </wps:bodyPr>
                            </wps:wsp>
                            <wps:wsp>
                              <wps:cNvPr id="397" name="Rectangle 591"/>
                              <wps:cNvSpPr>
                                <a:spLocks noChangeArrowheads="1"/>
                              </wps:cNvSpPr>
                              <wps:spPr bwMode="auto">
                                <a:xfrm>
                                  <a:off x="2753328" y="128902"/>
                                  <a:ext cx="200702" cy="2057434"/>
                                </a:xfrm>
                                <a:prstGeom prst="rect">
                                  <a:avLst/>
                                </a:prstGeom>
                                <a:solidFill>
                                  <a:srgbClr val="FFFFFF"/>
                                </a:solidFill>
                                <a:ln w="6985">
                                  <a:solidFill>
                                    <a:srgbClr val="FFFFFF"/>
                                  </a:solidFill>
                                  <a:miter lim="800000"/>
                                  <a:headEnd/>
                                  <a:tailEnd/>
                                </a:ln>
                              </wps:spPr>
                              <wps:bodyPr rot="0" vert="horz" wrap="square" lIns="91440" tIns="45720" rIns="91440" bIns="45720" anchor="t" anchorCtr="0" upright="1">
                                <a:noAutofit/>
                              </wps:bodyPr>
                            </wps:wsp>
                            <wps:wsp>
                              <wps:cNvPr id="398" name="Rectangle 592"/>
                              <wps:cNvSpPr>
                                <a:spLocks noChangeArrowheads="1"/>
                              </wps:cNvSpPr>
                              <wps:spPr bwMode="auto">
                                <a:xfrm>
                                  <a:off x="2811129" y="2079034"/>
                                  <a:ext cx="128901" cy="1784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8FD7AA" w14:textId="77777777" w:rsidR="00742970" w:rsidRDefault="00742970" w:rsidP="00F91B99">
                                    <w:r>
                                      <w:rPr>
                                        <w:rFonts w:ascii="Arial" w:hAnsi="Arial" w:cs="Arial"/>
                                        <w:color w:val="000000"/>
                                        <w:sz w:val="14"/>
                                        <w:szCs w:val="14"/>
                                        <w:lang w:val="en-US"/>
                                      </w:rPr>
                                      <w:t>-70</w:t>
                                    </w:r>
                                  </w:p>
                                </w:txbxContent>
                              </wps:txbx>
                              <wps:bodyPr rot="0" vert="horz" wrap="none" lIns="0" tIns="0" rIns="0" bIns="0" anchor="t" anchorCtr="0" upright="1">
                                <a:spAutoFit/>
                              </wps:bodyPr>
                            </wps:wsp>
                            <wps:wsp>
                              <wps:cNvPr id="399" name="Rectangle 593"/>
                              <wps:cNvSpPr>
                                <a:spLocks noChangeArrowheads="1"/>
                              </wps:cNvSpPr>
                              <wps:spPr bwMode="auto">
                                <a:xfrm>
                                  <a:off x="2811129" y="1793229"/>
                                  <a:ext cx="128901" cy="1784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5C8397" w14:textId="77777777" w:rsidR="00742970" w:rsidRDefault="00742970" w:rsidP="00F91B99">
                                    <w:r>
                                      <w:rPr>
                                        <w:rFonts w:ascii="Arial" w:hAnsi="Arial" w:cs="Arial"/>
                                        <w:color w:val="000000"/>
                                        <w:sz w:val="14"/>
                                        <w:szCs w:val="14"/>
                                        <w:lang w:val="en-US"/>
                                      </w:rPr>
                                      <w:t>-65</w:t>
                                    </w:r>
                                  </w:p>
                                </w:txbxContent>
                              </wps:txbx>
                              <wps:bodyPr rot="0" vert="horz" wrap="none" lIns="0" tIns="0" rIns="0" bIns="0" anchor="t" anchorCtr="0" upright="1">
                                <a:spAutoFit/>
                              </wps:bodyPr>
                            </wps:wsp>
                            <wps:wsp>
                              <wps:cNvPr id="400" name="Rectangle 594"/>
                              <wps:cNvSpPr>
                                <a:spLocks noChangeArrowheads="1"/>
                              </wps:cNvSpPr>
                              <wps:spPr bwMode="auto">
                                <a:xfrm>
                                  <a:off x="2811129" y="1450324"/>
                                  <a:ext cx="128901" cy="1784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BF3A74" w14:textId="77777777" w:rsidR="00742970" w:rsidRDefault="00742970" w:rsidP="00F91B99">
                                    <w:r>
                                      <w:rPr>
                                        <w:rFonts w:ascii="Arial" w:hAnsi="Arial" w:cs="Arial"/>
                                        <w:color w:val="000000"/>
                                        <w:sz w:val="14"/>
                                        <w:szCs w:val="14"/>
                                        <w:lang w:val="en-US"/>
                                      </w:rPr>
                                      <w:t>-60</w:t>
                                    </w:r>
                                  </w:p>
                                </w:txbxContent>
                              </wps:txbx>
                              <wps:bodyPr rot="0" vert="horz" wrap="none" lIns="0" tIns="0" rIns="0" bIns="0" anchor="t" anchorCtr="0" upright="1">
                                <a:spAutoFit/>
                              </wps:bodyPr>
                            </wps:wsp>
                            <wps:wsp>
                              <wps:cNvPr id="401" name="Rectangle 595"/>
                              <wps:cNvSpPr>
                                <a:spLocks noChangeArrowheads="1"/>
                              </wps:cNvSpPr>
                              <wps:spPr bwMode="auto">
                                <a:xfrm>
                                  <a:off x="2811129" y="1107418"/>
                                  <a:ext cx="128901" cy="1785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5A10B9" w14:textId="77777777" w:rsidR="00742970" w:rsidRDefault="00742970" w:rsidP="00F91B99">
                                    <w:r>
                                      <w:rPr>
                                        <w:rFonts w:ascii="Arial" w:hAnsi="Arial" w:cs="Arial"/>
                                        <w:color w:val="000000"/>
                                        <w:sz w:val="14"/>
                                        <w:szCs w:val="14"/>
                                        <w:lang w:val="en-US"/>
                                      </w:rPr>
                                      <w:t>-55</w:t>
                                    </w:r>
                                  </w:p>
                                </w:txbxContent>
                              </wps:txbx>
                              <wps:bodyPr rot="0" vert="horz" wrap="none" lIns="0" tIns="0" rIns="0" bIns="0" anchor="t" anchorCtr="0" upright="1">
                                <a:spAutoFit/>
                              </wps:bodyPr>
                            </wps:wsp>
                            <wps:wsp>
                              <wps:cNvPr id="402" name="Rectangle 596"/>
                              <wps:cNvSpPr>
                                <a:spLocks noChangeArrowheads="1"/>
                              </wps:cNvSpPr>
                              <wps:spPr bwMode="auto">
                                <a:xfrm>
                                  <a:off x="2811129" y="764512"/>
                                  <a:ext cx="128901" cy="1785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C2D96D" w14:textId="77777777" w:rsidR="00742970" w:rsidRDefault="00742970" w:rsidP="00F91B99">
                                    <w:r>
                                      <w:rPr>
                                        <w:rFonts w:ascii="Arial" w:hAnsi="Arial" w:cs="Arial"/>
                                        <w:color w:val="000000"/>
                                        <w:sz w:val="14"/>
                                        <w:szCs w:val="14"/>
                                        <w:lang w:val="en-US"/>
                                      </w:rPr>
                                      <w:t>-50</w:t>
                                    </w:r>
                                  </w:p>
                                </w:txbxContent>
                              </wps:txbx>
                              <wps:bodyPr rot="0" vert="horz" wrap="none" lIns="0" tIns="0" rIns="0" bIns="0" anchor="t" anchorCtr="0" upright="1">
                                <a:spAutoFit/>
                              </wps:bodyPr>
                            </wps:wsp>
                            <wps:wsp>
                              <wps:cNvPr id="403" name="Rectangle 597"/>
                              <wps:cNvSpPr>
                                <a:spLocks noChangeArrowheads="1"/>
                              </wps:cNvSpPr>
                              <wps:spPr bwMode="auto">
                                <a:xfrm>
                                  <a:off x="2811129" y="421607"/>
                                  <a:ext cx="128901" cy="1785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91E3F1" w14:textId="77777777" w:rsidR="00742970" w:rsidRDefault="00742970" w:rsidP="00F91B99">
                                    <w:r>
                                      <w:rPr>
                                        <w:rFonts w:ascii="Arial" w:hAnsi="Arial" w:cs="Arial"/>
                                        <w:color w:val="000000"/>
                                        <w:sz w:val="14"/>
                                        <w:szCs w:val="14"/>
                                        <w:lang w:val="en-US"/>
                                      </w:rPr>
                                      <w:t>-45</w:t>
                                    </w:r>
                                  </w:p>
                                </w:txbxContent>
                              </wps:txbx>
                              <wps:bodyPr rot="0" vert="horz" wrap="none" lIns="0" tIns="0" rIns="0" bIns="0" anchor="t" anchorCtr="0" upright="1">
                                <a:spAutoFit/>
                              </wps:bodyPr>
                            </wps:wsp>
                            <wps:wsp>
                              <wps:cNvPr id="404" name="Rectangle 598"/>
                              <wps:cNvSpPr>
                                <a:spLocks noChangeArrowheads="1"/>
                              </wps:cNvSpPr>
                              <wps:spPr bwMode="auto">
                                <a:xfrm>
                                  <a:off x="2811129" y="128902"/>
                                  <a:ext cx="128901" cy="1784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47944B" w14:textId="77777777" w:rsidR="00742970" w:rsidRDefault="00742970" w:rsidP="00F91B99">
                                    <w:r>
                                      <w:rPr>
                                        <w:rFonts w:ascii="Arial" w:hAnsi="Arial" w:cs="Arial"/>
                                        <w:color w:val="000000"/>
                                        <w:sz w:val="14"/>
                                        <w:szCs w:val="14"/>
                                        <w:lang w:val="en-US"/>
                                      </w:rPr>
                                      <w:t>-40</w:t>
                                    </w:r>
                                  </w:p>
                                </w:txbxContent>
                              </wps:txbx>
                              <wps:bodyPr rot="0" vert="horz" wrap="none" lIns="0" tIns="0" rIns="0" bIns="0" anchor="t" anchorCtr="0" upright="1">
                                <a:spAutoFit/>
                              </wps:bodyPr>
                            </wps:wsp>
                            <wps:wsp>
                              <wps:cNvPr id="405" name="Line 599"/>
                              <wps:cNvCnPr>
                                <a:cxnSpLocks noChangeShapeType="1"/>
                              </wps:cNvCnPr>
                              <wps:spPr bwMode="auto">
                                <a:xfrm flipH="1">
                                  <a:off x="2746328" y="1850330"/>
                                  <a:ext cx="14600" cy="0"/>
                                </a:xfrm>
                                <a:prstGeom prst="line">
                                  <a:avLst/>
                                </a:prstGeom>
                                <a:noFill/>
                                <a:ln w="6985">
                                  <a:solidFill>
                                    <a:srgbClr val="3F3F3F"/>
                                  </a:solidFill>
                                  <a:round/>
                                  <a:headEnd/>
                                  <a:tailEnd/>
                                </a:ln>
                                <a:extLst>
                                  <a:ext uri="{909E8E84-426E-40DD-AFC4-6F175D3DCCD1}">
                                    <a14:hiddenFill xmlns:a14="http://schemas.microsoft.com/office/drawing/2010/main">
                                      <a:noFill/>
                                    </a14:hiddenFill>
                                  </a:ext>
                                </a:extLst>
                              </wps:spPr>
                              <wps:bodyPr/>
                            </wps:wsp>
                            <wps:wsp>
                              <wps:cNvPr id="406" name="Line 600"/>
                              <wps:cNvCnPr>
                                <a:cxnSpLocks noChangeShapeType="1"/>
                              </wps:cNvCnPr>
                              <wps:spPr bwMode="auto">
                                <a:xfrm flipH="1">
                                  <a:off x="2746328" y="1507425"/>
                                  <a:ext cx="14600" cy="0"/>
                                </a:xfrm>
                                <a:prstGeom prst="line">
                                  <a:avLst/>
                                </a:prstGeom>
                                <a:noFill/>
                                <a:ln w="6985">
                                  <a:solidFill>
                                    <a:srgbClr val="3F3F3F"/>
                                  </a:solidFill>
                                  <a:round/>
                                  <a:headEnd/>
                                  <a:tailEnd/>
                                </a:ln>
                                <a:extLst>
                                  <a:ext uri="{909E8E84-426E-40DD-AFC4-6F175D3DCCD1}">
                                    <a14:hiddenFill xmlns:a14="http://schemas.microsoft.com/office/drawing/2010/main">
                                      <a:noFill/>
                                    </a14:hiddenFill>
                                  </a:ext>
                                </a:extLst>
                              </wps:spPr>
                              <wps:bodyPr/>
                            </wps:wsp>
                            <wps:wsp>
                              <wps:cNvPr id="407" name="Line 601"/>
                              <wps:cNvCnPr>
                                <a:cxnSpLocks noChangeShapeType="1"/>
                              </wps:cNvCnPr>
                              <wps:spPr bwMode="auto">
                                <a:xfrm flipH="1">
                                  <a:off x="2746328" y="1164519"/>
                                  <a:ext cx="14600" cy="0"/>
                                </a:xfrm>
                                <a:prstGeom prst="line">
                                  <a:avLst/>
                                </a:prstGeom>
                                <a:noFill/>
                                <a:ln w="6985">
                                  <a:solidFill>
                                    <a:srgbClr val="3F3F3F"/>
                                  </a:solidFill>
                                  <a:round/>
                                  <a:headEnd/>
                                  <a:tailEnd/>
                                </a:ln>
                                <a:extLst>
                                  <a:ext uri="{909E8E84-426E-40DD-AFC4-6F175D3DCCD1}">
                                    <a14:hiddenFill xmlns:a14="http://schemas.microsoft.com/office/drawing/2010/main">
                                      <a:noFill/>
                                    </a14:hiddenFill>
                                  </a:ext>
                                </a:extLst>
                              </wps:spPr>
                              <wps:bodyPr/>
                            </wps:wsp>
                            <wps:wsp>
                              <wps:cNvPr id="408" name="Line 602"/>
                              <wps:cNvCnPr>
                                <a:cxnSpLocks noChangeShapeType="1"/>
                              </wps:cNvCnPr>
                              <wps:spPr bwMode="auto">
                                <a:xfrm flipH="1">
                                  <a:off x="2746328" y="821613"/>
                                  <a:ext cx="14600" cy="0"/>
                                </a:xfrm>
                                <a:prstGeom prst="line">
                                  <a:avLst/>
                                </a:prstGeom>
                                <a:noFill/>
                                <a:ln w="6985">
                                  <a:solidFill>
                                    <a:srgbClr val="3F3F3F"/>
                                  </a:solidFill>
                                  <a:round/>
                                  <a:headEnd/>
                                  <a:tailEnd/>
                                </a:ln>
                                <a:extLst>
                                  <a:ext uri="{909E8E84-426E-40DD-AFC4-6F175D3DCCD1}">
                                    <a14:hiddenFill xmlns:a14="http://schemas.microsoft.com/office/drawing/2010/main">
                                      <a:noFill/>
                                    </a14:hiddenFill>
                                  </a:ext>
                                </a:extLst>
                              </wps:spPr>
                              <wps:bodyPr/>
                            </wps:wsp>
                            <wps:wsp>
                              <wps:cNvPr id="409" name="Line 603"/>
                              <wps:cNvCnPr>
                                <a:cxnSpLocks noChangeShapeType="1"/>
                              </wps:cNvCnPr>
                              <wps:spPr bwMode="auto">
                                <a:xfrm flipH="1">
                                  <a:off x="2746328" y="478708"/>
                                  <a:ext cx="14600" cy="0"/>
                                </a:xfrm>
                                <a:prstGeom prst="line">
                                  <a:avLst/>
                                </a:prstGeom>
                                <a:noFill/>
                                <a:ln w="6985">
                                  <a:solidFill>
                                    <a:srgbClr val="3F3F3F"/>
                                  </a:solidFill>
                                  <a:round/>
                                  <a:headEnd/>
                                  <a:tailEnd/>
                                </a:ln>
                                <a:extLst>
                                  <a:ext uri="{909E8E84-426E-40DD-AFC4-6F175D3DCCD1}">
                                    <a14:hiddenFill xmlns:a14="http://schemas.microsoft.com/office/drawing/2010/main">
                                      <a:noFill/>
                                    </a14:hiddenFill>
                                  </a:ext>
                                </a:extLst>
                              </wps:spPr>
                              <wps:bodyPr/>
                            </wps:wsp>
                            <wps:wsp>
                              <wps:cNvPr id="410" name="Line 604"/>
                              <wps:cNvCnPr>
                                <a:cxnSpLocks noChangeShapeType="1"/>
                              </wps:cNvCnPr>
                              <wps:spPr bwMode="auto">
                                <a:xfrm flipH="1">
                                  <a:off x="2746328" y="135802"/>
                                  <a:ext cx="14600" cy="0"/>
                                </a:xfrm>
                                <a:prstGeom prst="line">
                                  <a:avLst/>
                                </a:prstGeom>
                                <a:noFill/>
                                <a:ln w="6985">
                                  <a:solidFill>
                                    <a:srgbClr val="3F3F3F"/>
                                  </a:solidFill>
                                  <a:round/>
                                  <a:headEnd/>
                                  <a:tailEnd/>
                                </a:ln>
                                <a:extLst>
                                  <a:ext uri="{909E8E84-426E-40DD-AFC4-6F175D3DCCD1}">
                                    <a14:hiddenFill xmlns:a14="http://schemas.microsoft.com/office/drawing/2010/main">
                                      <a:noFill/>
                                    </a14:hiddenFill>
                                  </a:ext>
                                </a:extLst>
                              </wps:spPr>
                              <wps:bodyPr/>
                            </wps:wsp>
                            <wps:wsp>
                              <wps:cNvPr id="411" name="Rectangle 605"/>
                              <wps:cNvSpPr>
                                <a:spLocks noChangeArrowheads="1"/>
                              </wps:cNvSpPr>
                              <wps:spPr bwMode="auto">
                                <a:xfrm>
                                  <a:off x="0" y="2193236"/>
                                  <a:ext cx="2746328" cy="121302"/>
                                </a:xfrm>
                                <a:prstGeom prst="rect">
                                  <a:avLst/>
                                </a:prstGeom>
                                <a:solidFill>
                                  <a:srgbClr val="FFFFFF"/>
                                </a:solidFill>
                                <a:ln w="6985">
                                  <a:solidFill>
                                    <a:srgbClr val="FFFFFF"/>
                                  </a:solidFill>
                                  <a:miter lim="800000"/>
                                  <a:headEnd/>
                                  <a:tailEnd/>
                                </a:ln>
                              </wps:spPr>
                              <wps:bodyPr rot="0" vert="horz" wrap="square" lIns="91440" tIns="45720" rIns="91440" bIns="45720" anchor="t" anchorCtr="0" upright="1">
                                <a:noAutofit/>
                              </wps:bodyPr>
                            </wps:wsp>
                            <wps:wsp>
                              <wps:cNvPr id="412" name="Rectangle 606"/>
                              <wps:cNvSpPr>
                                <a:spLocks noChangeArrowheads="1"/>
                              </wps:cNvSpPr>
                              <wps:spPr bwMode="auto">
                                <a:xfrm>
                                  <a:off x="1294813" y="2200236"/>
                                  <a:ext cx="158102" cy="1785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B40A02" w14:textId="77777777" w:rsidR="00742970" w:rsidRDefault="00742970" w:rsidP="00F91B99">
                                    <w:r>
                                      <w:rPr>
                                        <w:rFonts w:ascii="Arial" w:hAnsi="Arial" w:cs="Arial"/>
                                        <w:color w:val="000000"/>
                                        <w:sz w:val="14"/>
                                        <w:szCs w:val="14"/>
                                        <w:lang w:val="en-US"/>
                                      </w:rPr>
                                      <w:t>f/Hz</w:t>
                                    </w:r>
                                  </w:p>
                                </w:txbxContent>
                              </wps:txbx>
                              <wps:bodyPr rot="0" vert="horz" wrap="none" lIns="0" tIns="0" rIns="0" bIns="0" anchor="t" anchorCtr="0" upright="1">
                                <a:spAutoFit/>
                              </wps:bodyPr>
                            </wps:wsp>
                            <wps:wsp>
                              <wps:cNvPr id="413" name="Rectangle 607"/>
                              <wps:cNvSpPr>
                                <a:spLocks noChangeArrowheads="1"/>
                              </wps:cNvSpPr>
                              <wps:spPr bwMode="auto">
                                <a:xfrm>
                                  <a:off x="0" y="2200236"/>
                                  <a:ext cx="99101" cy="1785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B0A95F" w14:textId="77777777" w:rsidR="00742970" w:rsidRDefault="00742970" w:rsidP="00F91B99">
                                    <w:r>
                                      <w:rPr>
                                        <w:rFonts w:ascii="Arial" w:hAnsi="Arial" w:cs="Arial"/>
                                        <w:color w:val="000000"/>
                                        <w:sz w:val="14"/>
                                        <w:szCs w:val="14"/>
                                        <w:lang w:val="en-US"/>
                                      </w:rPr>
                                      <w:t>50</w:t>
                                    </w:r>
                                  </w:p>
                                </w:txbxContent>
                              </wps:txbx>
                              <wps:bodyPr rot="0" vert="horz" wrap="none" lIns="0" tIns="0" rIns="0" bIns="0" anchor="t" anchorCtr="0" upright="1">
                                <a:spAutoFit/>
                              </wps:bodyPr>
                            </wps:wsp>
                            <wps:wsp>
                              <wps:cNvPr id="414" name="Rectangle 608"/>
                              <wps:cNvSpPr>
                                <a:spLocks noChangeArrowheads="1"/>
                              </wps:cNvSpPr>
                              <wps:spPr bwMode="auto">
                                <a:xfrm>
                                  <a:off x="293403" y="2200236"/>
                                  <a:ext cx="148602" cy="1785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DCFB4B" w14:textId="77777777" w:rsidR="00742970" w:rsidRDefault="00742970" w:rsidP="00F91B99">
                                    <w:r>
                                      <w:rPr>
                                        <w:rFonts w:ascii="Arial" w:hAnsi="Arial" w:cs="Arial"/>
                                        <w:color w:val="000000"/>
                                        <w:sz w:val="14"/>
                                        <w:szCs w:val="14"/>
                                        <w:lang w:val="en-US"/>
                                      </w:rPr>
                                      <w:t>100</w:t>
                                    </w:r>
                                  </w:p>
                                </w:txbxContent>
                              </wps:txbx>
                              <wps:bodyPr rot="0" vert="horz" wrap="none" lIns="0" tIns="0" rIns="0" bIns="0" anchor="t" anchorCtr="0" upright="1">
                                <a:spAutoFit/>
                              </wps:bodyPr>
                            </wps:wsp>
                            <wps:wsp>
                              <wps:cNvPr id="415" name="Rectangle 609"/>
                              <wps:cNvSpPr>
                                <a:spLocks noChangeArrowheads="1"/>
                              </wps:cNvSpPr>
                              <wps:spPr bwMode="auto">
                                <a:xfrm>
                                  <a:off x="650907" y="2200236"/>
                                  <a:ext cx="148602" cy="1785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5CB76B" w14:textId="77777777" w:rsidR="00742970" w:rsidRDefault="00742970" w:rsidP="00F91B99">
                                    <w:r>
                                      <w:rPr>
                                        <w:rFonts w:ascii="Arial" w:hAnsi="Arial" w:cs="Arial"/>
                                        <w:color w:val="000000"/>
                                        <w:sz w:val="14"/>
                                        <w:szCs w:val="14"/>
                                        <w:lang w:val="en-US"/>
                                      </w:rPr>
                                      <w:t>200</w:t>
                                    </w:r>
                                  </w:p>
                                </w:txbxContent>
                              </wps:txbx>
                              <wps:bodyPr rot="0" vert="horz" wrap="none" lIns="0" tIns="0" rIns="0" bIns="0" anchor="t" anchorCtr="0" upright="1">
                                <a:spAutoFit/>
                              </wps:bodyPr>
                            </wps:wsp>
                            <wps:wsp>
                              <wps:cNvPr id="416" name="Rectangle 610"/>
                              <wps:cNvSpPr>
                                <a:spLocks noChangeArrowheads="1"/>
                              </wps:cNvSpPr>
                              <wps:spPr bwMode="auto">
                                <a:xfrm>
                                  <a:off x="1823718" y="2200236"/>
                                  <a:ext cx="198102" cy="1785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D97820" w14:textId="77777777" w:rsidR="00742970" w:rsidRDefault="00742970" w:rsidP="00F91B99">
                                    <w:r>
                                      <w:rPr>
                                        <w:rFonts w:ascii="Arial" w:hAnsi="Arial" w:cs="Arial"/>
                                        <w:color w:val="000000"/>
                                        <w:sz w:val="14"/>
                                        <w:szCs w:val="14"/>
                                        <w:lang w:val="en-US"/>
                                      </w:rPr>
                                      <w:t>2000</w:t>
                                    </w:r>
                                  </w:p>
                                </w:txbxContent>
                              </wps:txbx>
                              <wps:bodyPr rot="0" vert="horz" wrap="none" lIns="0" tIns="0" rIns="0" bIns="0" anchor="t" anchorCtr="0" upright="1">
                                <a:spAutoFit/>
                              </wps:bodyPr>
                            </wps:wsp>
                            <wps:wsp>
                              <wps:cNvPr id="417" name="Rectangle 611"/>
                              <wps:cNvSpPr>
                                <a:spLocks noChangeArrowheads="1"/>
                              </wps:cNvSpPr>
                              <wps:spPr bwMode="auto">
                                <a:xfrm>
                                  <a:off x="2296123" y="2200236"/>
                                  <a:ext cx="198202" cy="1785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2C1D9C" w14:textId="77777777" w:rsidR="00742970" w:rsidRDefault="00742970" w:rsidP="00F91B99">
                                    <w:r>
                                      <w:rPr>
                                        <w:rFonts w:ascii="Arial" w:hAnsi="Arial" w:cs="Arial"/>
                                        <w:color w:val="000000"/>
                                        <w:sz w:val="14"/>
                                        <w:szCs w:val="14"/>
                                        <w:lang w:val="en-US"/>
                                      </w:rPr>
                                      <w:t>5000</w:t>
                                    </w:r>
                                  </w:p>
                                </w:txbxContent>
                              </wps:txbx>
                              <wps:bodyPr rot="0" vert="horz" wrap="none" lIns="0" tIns="0" rIns="0" bIns="0" anchor="t" anchorCtr="0" upright="1">
                                <a:spAutoFit/>
                              </wps:bodyPr>
                            </wps:wsp>
                            <wps:wsp>
                              <wps:cNvPr id="418" name="Rectangle 612"/>
                              <wps:cNvSpPr>
                                <a:spLocks noChangeArrowheads="1"/>
                              </wps:cNvSpPr>
                              <wps:spPr bwMode="auto">
                                <a:xfrm>
                                  <a:off x="2603526" y="2200236"/>
                                  <a:ext cx="143501" cy="1785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19316E" w14:textId="77777777" w:rsidR="00742970" w:rsidRDefault="00742970" w:rsidP="00F91B99">
                                    <w:r>
                                      <w:rPr>
                                        <w:rFonts w:ascii="Arial" w:hAnsi="Arial" w:cs="Arial"/>
                                        <w:color w:val="000000"/>
                                        <w:sz w:val="14"/>
                                        <w:szCs w:val="14"/>
                                        <w:lang w:val="en-US"/>
                                      </w:rPr>
                                      <w:t>10k</w:t>
                                    </w:r>
                                  </w:p>
                                </w:txbxContent>
                              </wps:txbx>
                              <wps:bodyPr rot="0" vert="horz" wrap="none" lIns="0" tIns="0" rIns="0" bIns="0" anchor="t" anchorCtr="0" upright="1">
                                <a:spAutoFit/>
                              </wps:bodyPr>
                            </wps:wsp>
                            <wps:wsp>
                              <wps:cNvPr id="419" name="Line 613"/>
                              <wps:cNvCnPr>
                                <a:cxnSpLocks noChangeShapeType="1"/>
                              </wps:cNvCnPr>
                              <wps:spPr bwMode="auto">
                                <a:xfrm flipV="1">
                                  <a:off x="6900" y="2186336"/>
                                  <a:ext cx="0" cy="13900"/>
                                </a:xfrm>
                                <a:prstGeom prst="line">
                                  <a:avLst/>
                                </a:prstGeom>
                                <a:noFill/>
                                <a:ln w="6985">
                                  <a:solidFill>
                                    <a:srgbClr val="3F3F3F"/>
                                  </a:solidFill>
                                  <a:round/>
                                  <a:headEnd/>
                                  <a:tailEnd/>
                                </a:ln>
                                <a:extLst>
                                  <a:ext uri="{909E8E84-426E-40DD-AFC4-6F175D3DCCD1}">
                                    <a14:hiddenFill xmlns:a14="http://schemas.microsoft.com/office/drawing/2010/main">
                                      <a:noFill/>
                                    </a14:hiddenFill>
                                  </a:ext>
                                </a:extLst>
                              </wps:spPr>
                              <wps:bodyPr/>
                            </wps:wsp>
                            <wps:wsp>
                              <wps:cNvPr id="420" name="Line 614"/>
                              <wps:cNvCnPr>
                                <a:cxnSpLocks noChangeShapeType="1"/>
                              </wps:cNvCnPr>
                              <wps:spPr bwMode="auto">
                                <a:xfrm flipV="1">
                                  <a:off x="364404" y="2186336"/>
                                  <a:ext cx="0" cy="13900"/>
                                </a:xfrm>
                                <a:prstGeom prst="line">
                                  <a:avLst/>
                                </a:prstGeom>
                                <a:noFill/>
                                <a:ln w="6985">
                                  <a:solidFill>
                                    <a:srgbClr val="3F3F3F"/>
                                  </a:solidFill>
                                  <a:round/>
                                  <a:headEnd/>
                                  <a:tailEnd/>
                                </a:ln>
                                <a:extLst>
                                  <a:ext uri="{909E8E84-426E-40DD-AFC4-6F175D3DCCD1}">
                                    <a14:hiddenFill xmlns:a14="http://schemas.microsoft.com/office/drawing/2010/main">
                                      <a:noFill/>
                                    </a14:hiddenFill>
                                  </a:ext>
                                </a:extLst>
                              </wps:spPr>
                              <wps:bodyPr/>
                            </wps:wsp>
                            <wps:wsp>
                              <wps:cNvPr id="421" name="Line 615"/>
                              <wps:cNvCnPr>
                                <a:cxnSpLocks noChangeShapeType="1"/>
                              </wps:cNvCnPr>
                              <wps:spPr bwMode="auto">
                                <a:xfrm flipV="1">
                                  <a:off x="722607" y="2186336"/>
                                  <a:ext cx="0" cy="13900"/>
                                </a:xfrm>
                                <a:prstGeom prst="line">
                                  <a:avLst/>
                                </a:prstGeom>
                                <a:noFill/>
                                <a:ln w="6985">
                                  <a:solidFill>
                                    <a:srgbClr val="3F3F3F"/>
                                  </a:solidFill>
                                  <a:round/>
                                  <a:headEnd/>
                                  <a:tailEnd/>
                                </a:ln>
                                <a:extLst>
                                  <a:ext uri="{909E8E84-426E-40DD-AFC4-6F175D3DCCD1}">
                                    <a14:hiddenFill xmlns:a14="http://schemas.microsoft.com/office/drawing/2010/main">
                                      <a:noFill/>
                                    </a14:hiddenFill>
                                  </a:ext>
                                </a:extLst>
                              </wps:spPr>
                              <wps:bodyPr/>
                            </wps:wsp>
                            <wps:wsp>
                              <wps:cNvPr id="422" name="Line 616"/>
                              <wps:cNvCnPr>
                                <a:cxnSpLocks noChangeShapeType="1"/>
                              </wps:cNvCnPr>
                              <wps:spPr bwMode="auto">
                                <a:xfrm flipV="1">
                                  <a:off x="1201412" y="2186336"/>
                                  <a:ext cx="0" cy="13900"/>
                                </a:xfrm>
                                <a:prstGeom prst="line">
                                  <a:avLst/>
                                </a:prstGeom>
                                <a:noFill/>
                                <a:ln w="6985">
                                  <a:solidFill>
                                    <a:srgbClr val="3F3F3F"/>
                                  </a:solidFill>
                                  <a:round/>
                                  <a:headEnd/>
                                  <a:tailEnd/>
                                </a:ln>
                                <a:extLst>
                                  <a:ext uri="{909E8E84-426E-40DD-AFC4-6F175D3DCCD1}">
                                    <a14:hiddenFill xmlns:a14="http://schemas.microsoft.com/office/drawing/2010/main">
                                      <a:noFill/>
                                    </a14:hiddenFill>
                                  </a:ext>
                                </a:extLst>
                              </wps:spPr>
                              <wps:bodyPr/>
                            </wps:wsp>
                            <wps:wsp>
                              <wps:cNvPr id="423" name="Line 617"/>
                              <wps:cNvCnPr>
                                <a:cxnSpLocks noChangeShapeType="1"/>
                              </wps:cNvCnPr>
                              <wps:spPr bwMode="auto">
                                <a:xfrm flipV="1">
                                  <a:off x="1558916" y="2186336"/>
                                  <a:ext cx="0" cy="13900"/>
                                </a:xfrm>
                                <a:prstGeom prst="line">
                                  <a:avLst/>
                                </a:prstGeom>
                                <a:noFill/>
                                <a:ln w="6985">
                                  <a:solidFill>
                                    <a:srgbClr val="3F3F3F"/>
                                  </a:solidFill>
                                  <a:round/>
                                  <a:headEnd/>
                                  <a:tailEnd/>
                                </a:ln>
                                <a:extLst>
                                  <a:ext uri="{909E8E84-426E-40DD-AFC4-6F175D3DCCD1}">
                                    <a14:hiddenFill xmlns:a14="http://schemas.microsoft.com/office/drawing/2010/main">
                                      <a:noFill/>
                                    </a14:hiddenFill>
                                  </a:ext>
                                </a:extLst>
                              </wps:spPr>
                              <wps:bodyPr/>
                            </wps:wsp>
                            <wps:wsp>
                              <wps:cNvPr id="424" name="Line 618"/>
                              <wps:cNvCnPr>
                                <a:cxnSpLocks noChangeShapeType="1"/>
                              </wps:cNvCnPr>
                              <wps:spPr bwMode="auto">
                                <a:xfrm flipV="1">
                                  <a:off x="1924020" y="2186336"/>
                                  <a:ext cx="0" cy="13900"/>
                                </a:xfrm>
                                <a:prstGeom prst="line">
                                  <a:avLst/>
                                </a:prstGeom>
                                <a:noFill/>
                                <a:ln w="6985">
                                  <a:solidFill>
                                    <a:srgbClr val="3F3F3F"/>
                                  </a:solidFill>
                                  <a:round/>
                                  <a:headEnd/>
                                  <a:tailEnd/>
                                </a:ln>
                                <a:extLst>
                                  <a:ext uri="{909E8E84-426E-40DD-AFC4-6F175D3DCCD1}">
                                    <a14:hiddenFill xmlns:a14="http://schemas.microsoft.com/office/drawing/2010/main">
                                      <a:noFill/>
                                    </a14:hiddenFill>
                                  </a:ext>
                                </a:extLst>
                              </wps:spPr>
                              <wps:bodyPr/>
                            </wps:wsp>
                            <wps:wsp>
                              <wps:cNvPr id="425" name="Line 619"/>
                              <wps:cNvCnPr>
                                <a:cxnSpLocks noChangeShapeType="1"/>
                              </wps:cNvCnPr>
                              <wps:spPr bwMode="auto">
                                <a:xfrm flipV="1">
                                  <a:off x="2395824" y="2186336"/>
                                  <a:ext cx="0" cy="13900"/>
                                </a:xfrm>
                                <a:prstGeom prst="line">
                                  <a:avLst/>
                                </a:prstGeom>
                                <a:noFill/>
                                <a:ln w="6985">
                                  <a:solidFill>
                                    <a:srgbClr val="3F3F3F"/>
                                  </a:solidFill>
                                  <a:round/>
                                  <a:headEnd/>
                                  <a:tailEnd/>
                                </a:ln>
                                <a:extLst>
                                  <a:ext uri="{909E8E84-426E-40DD-AFC4-6F175D3DCCD1}">
                                    <a14:hiddenFill xmlns:a14="http://schemas.microsoft.com/office/drawing/2010/main">
                                      <a:noFill/>
                                    </a14:hiddenFill>
                                  </a:ext>
                                </a:extLst>
                              </wps:spPr>
                              <wps:bodyPr/>
                            </wps:wsp>
                            <wps:wsp>
                              <wps:cNvPr id="426" name="Rectangle 620"/>
                              <wps:cNvSpPr>
                                <a:spLocks noChangeArrowheads="1"/>
                              </wps:cNvSpPr>
                              <wps:spPr bwMode="auto">
                                <a:xfrm>
                                  <a:off x="0" y="128902"/>
                                  <a:ext cx="2746328" cy="2057434"/>
                                </a:xfrm>
                                <a:prstGeom prst="rect">
                                  <a:avLst/>
                                </a:prstGeom>
                                <a:noFill/>
                                <a:ln w="698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wpg:cNvPr id="427" name="Gruppieren 675"/>
                              <wpg:cNvGrpSpPr>
                                <a:grpSpLocks/>
                              </wpg:cNvGrpSpPr>
                              <wpg:grpSpPr bwMode="auto">
                                <a:xfrm>
                                  <a:off x="99001" y="1499224"/>
                                  <a:ext cx="1244613" cy="528309"/>
                                  <a:chOff x="12230" y="15074"/>
                                  <a:chExt cx="12446" cy="5283"/>
                                </a:xfrm>
                              </wpg:grpSpPr>
                              <wps:wsp>
                                <wps:cNvPr id="428" name="Rectangle 621"/>
                                <wps:cNvSpPr>
                                  <a:spLocks noChangeArrowheads="1"/>
                                </wps:cNvSpPr>
                                <wps:spPr bwMode="auto">
                                  <a:xfrm>
                                    <a:off x="12230" y="15074"/>
                                    <a:ext cx="12446" cy="471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29" name="Rectangle 622"/>
                                <wps:cNvSpPr>
                                  <a:spLocks noChangeArrowheads="1"/>
                                </wps:cNvSpPr>
                                <wps:spPr bwMode="auto">
                                  <a:xfrm>
                                    <a:off x="12299" y="15144"/>
                                    <a:ext cx="2509" cy="114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0" name="Line 623"/>
                                <wps:cNvCnPr>
                                  <a:cxnSpLocks noChangeShapeType="1"/>
                                </wps:cNvCnPr>
                                <wps:spPr bwMode="auto">
                                  <a:xfrm>
                                    <a:off x="12376" y="15646"/>
                                    <a:ext cx="2432" cy="0"/>
                                  </a:xfrm>
                                  <a:prstGeom prst="line">
                                    <a:avLst/>
                                  </a:prstGeom>
                                  <a:noFill/>
                                  <a:ln w="6985">
                                    <a:solidFill>
                                      <a:srgbClr val="00FF00"/>
                                    </a:solidFill>
                                    <a:round/>
                                    <a:headEnd/>
                                    <a:tailEnd/>
                                  </a:ln>
                                  <a:extLst>
                                    <a:ext uri="{909E8E84-426E-40DD-AFC4-6F175D3DCCD1}">
                                      <a14:hiddenFill xmlns:a14="http://schemas.microsoft.com/office/drawing/2010/main">
                                        <a:noFill/>
                                      </a14:hiddenFill>
                                    </a:ext>
                                  </a:extLst>
                                </wps:spPr>
                                <wps:bodyPr/>
                              </wps:wsp>
                              <wps:wsp>
                                <wps:cNvPr id="431" name="Rectangle 624"/>
                                <wps:cNvSpPr>
                                  <a:spLocks noChangeArrowheads="1"/>
                                </wps:cNvSpPr>
                                <wps:spPr bwMode="auto">
                                  <a:xfrm>
                                    <a:off x="15303" y="15144"/>
                                    <a:ext cx="8573" cy="17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7C8C17" w14:textId="77777777" w:rsidR="00742970" w:rsidRDefault="00742970" w:rsidP="00F91B99">
                                      <w:r>
                                        <w:rPr>
                                          <w:rFonts w:ascii="Arial" w:hAnsi="Arial" w:cs="Arial"/>
                                          <w:color w:val="000000"/>
                                          <w:sz w:val="14"/>
                                          <w:szCs w:val="14"/>
                                          <w:lang w:val="en-US"/>
                                        </w:rPr>
                                        <w:t>Room1 (RT60=27ms)</w:t>
                                      </w:r>
                                    </w:p>
                                  </w:txbxContent>
                                </wps:txbx>
                                <wps:bodyPr rot="0" vert="horz" wrap="none" lIns="0" tIns="0" rIns="0" bIns="0" anchor="t" anchorCtr="0" upright="1">
                                  <a:spAutoFit/>
                                </wps:bodyPr>
                              </wps:wsp>
                              <wps:wsp>
                                <wps:cNvPr id="432" name="Rectangle 625"/>
                                <wps:cNvSpPr>
                                  <a:spLocks noChangeArrowheads="1"/>
                                </wps:cNvSpPr>
                                <wps:spPr bwMode="auto">
                                  <a:xfrm>
                                    <a:off x="12299" y="16287"/>
                                    <a:ext cx="2509" cy="114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3" name="Line 626"/>
                                <wps:cNvCnPr>
                                  <a:cxnSpLocks noChangeShapeType="1"/>
                                </wps:cNvCnPr>
                                <wps:spPr bwMode="auto">
                                  <a:xfrm>
                                    <a:off x="12515" y="16789"/>
                                    <a:ext cx="2293" cy="0"/>
                                  </a:xfrm>
                                  <a:prstGeom prst="line">
                                    <a:avLst/>
                                  </a:prstGeom>
                                  <a:noFill/>
                                  <a:ln w="21590">
                                    <a:solidFill>
                                      <a:srgbClr val="FF0000"/>
                                    </a:solidFill>
                                    <a:round/>
                                    <a:headEnd/>
                                    <a:tailEnd/>
                                  </a:ln>
                                  <a:extLst>
                                    <a:ext uri="{909E8E84-426E-40DD-AFC4-6F175D3DCCD1}">
                                      <a14:hiddenFill xmlns:a14="http://schemas.microsoft.com/office/drawing/2010/main">
                                        <a:noFill/>
                                      </a14:hiddenFill>
                                    </a:ext>
                                  </a:extLst>
                                </wps:spPr>
                                <wps:bodyPr/>
                              </wps:wsp>
                              <wps:wsp>
                                <wps:cNvPr id="434" name="Rectangle 627"/>
                                <wps:cNvSpPr>
                                  <a:spLocks noChangeArrowheads="1"/>
                                </wps:cNvSpPr>
                                <wps:spPr bwMode="auto">
                                  <a:xfrm>
                                    <a:off x="15303" y="16287"/>
                                    <a:ext cx="3760" cy="17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795752" w14:textId="77777777" w:rsidR="00742970" w:rsidRDefault="00742970" w:rsidP="00F91B99">
                                      <w:r>
                                        <w:rPr>
                                          <w:rFonts w:ascii="Arial" w:hAnsi="Arial" w:cs="Arial"/>
                                          <w:color w:val="000000"/>
                                          <w:sz w:val="14"/>
                                          <w:szCs w:val="14"/>
                                          <w:lang w:val="en-US"/>
                                        </w:rPr>
                                        <w:t>reference</w:t>
                                      </w:r>
                                    </w:p>
                                  </w:txbxContent>
                                </wps:txbx>
                                <wps:bodyPr rot="0" vert="horz" wrap="none" lIns="0" tIns="0" rIns="0" bIns="0" anchor="t" anchorCtr="0" upright="1">
                                  <a:spAutoFit/>
                                </wps:bodyPr>
                              </wps:wsp>
                              <wps:wsp>
                                <wps:cNvPr id="435" name="Rectangle 628"/>
                                <wps:cNvSpPr>
                                  <a:spLocks noChangeArrowheads="1"/>
                                </wps:cNvSpPr>
                                <wps:spPr bwMode="auto">
                                  <a:xfrm>
                                    <a:off x="12299" y="17430"/>
                                    <a:ext cx="2509" cy="114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6" name="Line 629"/>
                                <wps:cNvCnPr>
                                  <a:cxnSpLocks noChangeShapeType="1"/>
                                </wps:cNvCnPr>
                                <wps:spPr bwMode="auto">
                                  <a:xfrm>
                                    <a:off x="12376" y="17932"/>
                                    <a:ext cx="2432" cy="0"/>
                                  </a:xfrm>
                                  <a:prstGeom prst="line">
                                    <a:avLst/>
                                  </a:prstGeom>
                                  <a:noFill/>
                                  <a:ln w="6985">
                                    <a:solidFill>
                                      <a:srgbClr val="0000FF"/>
                                    </a:solidFill>
                                    <a:round/>
                                    <a:headEnd/>
                                    <a:tailEnd/>
                                  </a:ln>
                                  <a:extLst>
                                    <a:ext uri="{909E8E84-426E-40DD-AFC4-6F175D3DCCD1}">
                                      <a14:hiddenFill xmlns:a14="http://schemas.microsoft.com/office/drawing/2010/main">
                                        <a:noFill/>
                                      </a14:hiddenFill>
                                    </a:ext>
                                  </a:extLst>
                                </wps:spPr>
                                <wps:bodyPr/>
                              </wps:wsp>
                              <wps:wsp>
                                <wps:cNvPr id="437" name="Rectangle 630"/>
                                <wps:cNvSpPr>
                                  <a:spLocks noChangeArrowheads="1"/>
                                </wps:cNvSpPr>
                                <wps:spPr bwMode="auto">
                                  <a:xfrm>
                                    <a:off x="15303" y="17430"/>
                                    <a:ext cx="9068" cy="17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6F5564" w14:textId="77777777" w:rsidR="00742970" w:rsidRDefault="00742970" w:rsidP="00F91B99">
                                      <w:r>
                                        <w:rPr>
                                          <w:rFonts w:ascii="Arial" w:hAnsi="Arial" w:cs="Arial"/>
                                          <w:color w:val="000000"/>
                                          <w:sz w:val="14"/>
                                          <w:szCs w:val="14"/>
                                          <w:lang w:val="en-US"/>
                                        </w:rPr>
                                        <w:t>Room4 (RT60=264ms)</w:t>
                                      </w:r>
                                    </w:p>
                                  </w:txbxContent>
                                </wps:txbx>
                                <wps:bodyPr rot="0" vert="horz" wrap="none" lIns="0" tIns="0" rIns="0" bIns="0" anchor="t" anchorCtr="0" upright="1">
                                  <a:spAutoFit/>
                                </wps:bodyPr>
                              </wps:wsp>
                              <wps:wsp>
                                <wps:cNvPr id="438" name="Rectangle 631"/>
                                <wps:cNvSpPr>
                                  <a:spLocks noChangeArrowheads="1"/>
                                </wps:cNvSpPr>
                                <wps:spPr bwMode="auto">
                                  <a:xfrm>
                                    <a:off x="12299" y="18573"/>
                                    <a:ext cx="2509" cy="114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439" name="Line 632"/>
                                <wps:cNvCnPr>
                                  <a:cxnSpLocks noChangeShapeType="1"/>
                                </wps:cNvCnPr>
                                <wps:spPr bwMode="auto">
                                  <a:xfrm>
                                    <a:off x="12376" y="19075"/>
                                    <a:ext cx="2432" cy="0"/>
                                  </a:xfrm>
                                  <a:prstGeom prst="line">
                                    <a:avLst/>
                                  </a:prstGeom>
                                  <a:noFill/>
                                  <a:ln w="6985">
                                    <a:solidFill>
                                      <a:srgbClr val="00FFFF"/>
                                    </a:solidFill>
                                    <a:round/>
                                    <a:headEnd/>
                                    <a:tailEnd/>
                                  </a:ln>
                                  <a:extLst>
                                    <a:ext uri="{909E8E84-426E-40DD-AFC4-6F175D3DCCD1}">
                                      <a14:hiddenFill xmlns:a14="http://schemas.microsoft.com/office/drawing/2010/main">
                                        <a:noFill/>
                                      </a14:hiddenFill>
                                    </a:ext>
                                  </a:extLst>
                                </wps:spPr>
                                <wps:bodyPr/>
                              </wps:wsp>
                              <wps:wsp>
                                <wps:cNvPr id="440" name="Rectangle 633"/>
                                <wps:cNvSpPr>
                                  <a:spLocks noChangeArrowheads="1"/>
                                </wps:cNvSpPr>
                                <wps:spPr bwMode="auto">
                                  <a:xfrm>
                                    <a:off x="15303" y="18573"/>
                                    <a:ext cx="9068" cy="17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E5EEEB" w14:textId="77777777" w:rsidR="00742970" w:rsidRDefault="00742970" w:rsidP="00F91B99">
                                      <w:r>
                                        <w:rPr>
                                          <w:rFonts w:ascii="Arial" w:hAnsi="Arial" w:cs="Arial"/>
                                          <w:color w:val="000000"/>
                                          <w:sz w:val="14"/>
                                          <w:szCs w:val="14"/>
                                          <w:lang w:val="en-US"/>
                                        </w:rPr>
                                        <w:t>Room2 (RT60=123ms)</w:t>
                                      </w:r>
                                    </w:p>
                                  </w:txbxContent>
                                </wps:txbx>
                                <wps:bodyPr rot="0" vert="horz" wrap="none" lIns="0" tIns="0" rIns="0" bIns="0" anchor="t" anchorCtr="0" upright="1">
                                  <a:spAutoFit/>
                                </wps:bodyPr>
                              </wps:wsp>
                            </wpg:wgp>
                          </wpc:wpc>
                        </a:graphicData>
                      </a:graphic>
                    </wp:inline>
                  </w:drawing>
                </mc:Choice>
                <mc:Fallback>
                  <w:pict>
                    <v:group w14:anchorId="1BACBD95" id="Zeichenbereich 674" o:spid="_x0000_s2087" editas="canvas" style="width:232.9pt;height:193.2pt;mso-position-horizontal-relative:char;mso-position-vertical-relative:line" coordsize="29578,245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">
                      <v:shape id="_x0000_s2088" type="#_x0000_t75" style="position:absolute;width:29578;height:24536;visibility:visible;mso-wrap-style:square">
                        <v:fill o:detectmouseclick="t"/>
                        <v:path o:connecttype="none"/>
                      </v:shape>
                      <v:rect id="Rectangle 568" o:spid="_x0000_s2089" style="position:absolute;left:69;top:1358;width:27324;height:204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" strokecolor="white" strokeweight=".55pt"/>
                      <v:rect id="Rectangle 569" o:spid="_x0000_s2090" style="position:absolute;top:1289;width:27463;height:205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" filled="f" strokeweight=".55pt"/>
                      <v:line id="Line 570" o:spid="_x0000_s2091" style="position:absolute;flip:y;visibility:visible;mso-wrap-style:square" from="3644,1358" to="3644,217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" strokeweight=".55pt"/>
                      <v:line id="Line 571" o:spid="_x0000_s2092" style="position:absolute;flip:y;visibility:visible;mso-wrap-style:square" from="7226,1358" to="7226,217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" strokeweight=".55pt"/>
                      <v:line id="Line 572" o:spid="_x0000_s2093" style="position:absolute;flip:y;visibility:visible;mso-wrap-style:square" from="12014,1358" to="12014,217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" strokeweight=".55pt"/>
                      <v:line id="Line 573" o:spid="_x0000_s2094" style="position:absolute;flip:y;visibility:visible;mso-wrap-style:square" from="15589,1358" to="15589,217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" strokeweight=".55pt"/>
                      <v:line id="Line 574" o:spid="_x0000_s2095" style="position:absolute;flip:y;visibility:visible;mso-wrap-style:square" from="19240,1358" to="19240,217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" strokeweight=".55pt"/>
                      <v:line id="Line 575" o:spid="_x0000_s2096" style="position:absolute;flip:y;visibility:visible;mso-wrap-style:square" from="23958,1358" to="23958,217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" strokeweight=".55pt"/>
                      <v:line id="Line 576" o:spid="_x0000_s2097" style="position:absolute;flip:x;visibility:visible;mso-wrap-style:square" from="69,18503" to="27463,185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" strokeweight=".55pt"/>
                      <v:line id="Line 577" o:spid="_x0000_s2098" style="position:absolute;flip:x;visibility:visible;mso-wrap-style:square" from="69,15074" to="27463,150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" strokeweight=".55pt"/>
                      <v:line id="Line 578" o:spid="_x0000_s2099" style="position:absolute;flip:x;visibility:visible;mso-wrap-style:square" from="69,11645" to="27463,116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" strokeweight=".55pt"/>
                      <v:line id="Line 579" o:spid="_x0000_s2100" style="position:absolute;flip:x;visibility:visible;mso-wrap-style:square" from="69,8216" to="27463,82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" strokeweight=".55pt"/>
                      <v:line id="Line 580" o:spid="_x0000_s2101" style="position:absolute;flip:x;visibility:visible;mso-wrap-style:square" from="69,4787" to="27463,47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" strokeweight=".55pt"/>
                      <v:shape id="Freeform 581" o:spid="_x0000_s2102" style="position:absolute;top:3213;width:27749;height:20008;visibility:visible;mso-wrap-style:square;v-text-anchor:top" coordsize="4370,31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" path="m,1609r,-33l34,1576r,-473l79,1103r,-203l124,900r,-45l169,855r45,l214,1047r56,l270,1024r45,l315,1058r45,l360,1182r57,l417,1148r45,l462,169r45,l507,124r45,l552,57r45,l597,r45,l642,327r45,l687,855r45,l732,979r45,l777,1047r45,l822,1328r57,l879,1035r56,l935,844r45,l980,923r45,l1025,1148r45,l1070,979r45,l1115,360r45,l1160,270r45,l1205,529r45,l1250,507r45,l1295,720r57,l1352,259r45,l1397,270r45,l1442,574r45,l1487,642r45,l1532,664r56,l1588,788r45,l1633,833r45,l1678,630r57,l1735,495r45,l1780,923r45,l1825,1058r45,l1870,1328r45,l1915,743r45,l1960,889r45,l2005,957r45,l2050,889r56,l2106,630r45,l2151,968r45,l2196,1429r57,l2253,1362r45,l2298,664r45,l2343,1002r45,l2388,1598r45,l2478,1598r,293l2523,1891r,-541l2568,1350r,-56l2613,1294r,417l2658,1711r,56l2715,1767r,-68l2760,1699r,102l2816,1801r,-68l2861,1733r,56l2917,1789r,34l2962,1823r,-349l3007,1474r,360l3052,1834r,-495l3097,1339r,495l3143,1834r,417l3188,2251r,281l3233,2532r,-405l3278,2127r,-765l3323,1362r,641l3368,2003r,-709l3424,1294r,-79l3469,1215r,406l3514,1621r,33l3571,1654r,113l3616,1767r,-315l3661,1452r,551l3706,2003r,-11l3751,1992r,-495l3796,1497r,34l3841,1531r,135l3897,1666r,-237l3942,1429r,-169l3987,1260r,192l4032,1452r,922l4089,2374r,777l4134,3151r45,l4235,3151r45,l4325,3151r45,e" filled="f" strokecolor="lime" strokeweight=".55pt">
                        <v:path arrowok="t" o:connecttype="custom" o:connectlocs="13709541,635466085;31854522,362893069;68144485,344748415;86289466,422165603;127014868,412891669;145159849,476599564;186288473,462890270;204433454,49998601;240723417,22983228;258868398,131851148;295158360,344748415;313303341,422165603;354431965,535468884;377012386,340313056;413302348,372167003;431447329,394747016;467737292,145157227;485882273,213300481;522172235,204429762;545155878,104432561;581445840,108867921;599590821,258863722;640316223,267734442;658461205,335877696;699589829,254025148;717734810,372167003;754024772,426600963;772169753,299588389;808459715,358457709;826604697,358457709;867330099,254025148;885475080,576193550;926603704,549178177;944748685,404020950;981038647,644336804;999183628,762478659;1035473591,544339603;1053618572,689900045;1094747196,712480058;1112892177,726189352;1153617579,698770765;1176198000,735060071;1212487962,594338204;1230632943,539904243;1267326127,739495431;1285471109,1020939167;1321761071,857637286;1339906052,807638685;1380631454,521759590;1398776435,653610738;1439905059,666916817;1458050040,585467484;1494340003,807638685;1512484984,603612138;1548774946,617321431;1571355367,576193550;1607645329,508050296;1625790311,957231272;1666918934,1270528955;1685063916,1270528955;1725789318,1270528955;1743934299,1270528955" o:connectangles="0,0,0,0,0,0,0,0,0,0,0,0,0,0,0,0,0,0,0,0,0,0,0,0,0,0,0,0,0,0,0,0,0,0,0,0,0,0,0,0,0,0,0,0,0,0,0,0,0,0,0,0,0,0,0,0,0,0,0,0,0,0"/>
                      </v:shape>
                      <v:shape id="Freeform 582" o:spid="_x0000_s2103" style="position:absolute;top:3289;width:25031;height:14287;visibility:visible;mso-wrap-style:square;v-text-anchor:top" coordsize="3942,2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" path="m,1609r,-45l34,1564r,-417l79,1147r,-202l124,945r,-34l169,911r,-11l214,900r,213l270,1113r,-33l315,1080r,33l360,1113r,102l417,1215r,-23l462,1192r,-1024l507,168r,-45l552,123r,-67l597,56,597,r45,l642,303r45,l687,731r45,l732,798r45,l777,866r45,l822,1305r57,l879,1068r56,l935,866r45,l980,933r45,l1025,1203r45,l1070,1215r45,l1115,708r45,l1160,596r45,l1205,517r45,l1250,382r45,l1295,697r57,l1352,315r45,l1397,303r45,l1442,630r45,l1487,663r45,l1532,630r56,l1588,888r45,l1633,922r45,l1678,720r57,l1735,776r45,l1780,888r45,l1825,720r45,l1870,562r45,l1915,843r45,l1960,1057r45,l2005,1001r45,l2050,686r56,l2106,393r45,l2151,810r45,l2196,1035r57,l2253,1001r45,l2298,1215r45,l2343,1158r45,l2388,1699r45,l2433,1744r45,l2478,1496r45,l2523,1316r45,l2568,1350r45,l2613,1845r45,l2658,1687r57,l2715,1777r45,l2760,1620r56,l2816,1777r45,l2917,1777r,-258l2962,1519r,258l3007,1777r,169l3052,1946r,23l3097,1969r,191l3143,2160r,67l3188,2227r,23l3233,2250r,-416l3278,1834r,-248l3323,1586r,90l3368,1676r,-664l3424,1012r,248l3469,1260r,281l3514,1541r,326l3571,1867r,372l3616,2239r,-192l3661,2047r,-22l3706,2025r,11l3751,2036r,-169l3796,1867r,-382l3841,1485r,-23l3897,1462r,-247l3942,1215r,-57e" filled="f" strokecolor="red" strokeweight="1.7pt">
                        <v:path arrowok="t" o:connecttype="custom" o:connectlocs="13709404,630631982;31854202,381040424;68143800,367331033;86288599,448780944;127013592,435474770;145158390,489909117;186286601,480635117;204431400,49595738;240720997,22580173;258865796,122174866;295155394,294751905;313300193,349186251;354428403,526198681;377008597,349186251;413298195,376201816;431442994,489909117;467732591,285477905;485877390,208463385;522166988,154029039;545150400,127013475;581439997,122174866;599584796,267333123;640309789,254026949;658454588,371766424;699582798,290316514;717727597,358057033;754017195,290316514;772161993,339912251;808451591,426200771;826596390,276607123;867321383,158464430;885466182,417329988;926594392,403620597;944739191,466925726;981028789,685066329;999173587,603213200;1035463185,530634072;1053607984,743936066;1094736194,680227720;1112880993,653212156;1153605986,716517284;1176186180,612487200;1212475778,716517284;1230620576,793935021;1267313392,870949541;1285458191,907239105;1321747788,739500675;1339892587,675792329;1380617580,408055989;1398762379,621357983;1439890589,752806848;1458035388,825385977;1494324986,816515195;1512469785,752806848;1548759382,598777809;1571339576,489909117" o:connectangles="0,0,0,0,0,0,0,0,0,0,0,0,0,0,0,0,0,0,0,0,0,0,0,0,0,0,0,0,0,0,0,0,0,0,0,0,0,0,0,0,0,0,0,0,0,0,0,0,0,0,0,0,0,0,0,0"/>
                      </v:shape>
                      <v:shape id="Freeform 583" o:spid="_x0000_s2104" style="position:absolute;left:25031;top:10642;width:2718;height:12579;visibility:visible;mso-wrap-style:square;v-text-anchor:top" coordsize="428,19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" path="m,l45,r,225l90,225r,878l147,1103r,878l192,1981r45,l293,1981r45,l383,1981r45,e" filled="f" strokecolor="red" strokeweight="1.7pt">
                        <v:path arrowok="t" o:connecttype="custom" o:connectlocs="0,0;18146661,0;18146661,90724615;36293321,90724615;36293321,444752225;59279091,444752225;59279091,798779835;77425752,798779835;77425752,798779835;95572412,798779835;95572412,798779835;118154923,798779835;118154923,798779835;136301584,798779835;136301584,798779835;154448244,798779835;154448244,798779835;172594905,798779835;172594905,798779835" o:connectangles="0,0,0,0,0,0,0,0,0,0,0,0,0,0,0,0,0,0,0"/>
                      </v:shape>
                      <v:shape id="Freeform 584" o:spid="_x0000_s2105" style="position:absolute;top:2857;width:27749;height:20364;visibility:visible;mso-wrap-style:square;v-text-anchor:top" coordsize="4370,32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" path="m,1812r,-45l34,1767r,-451l79,1316r,-213l124,1103r,-34l169,1069r,-23l214,1046r,57l270,1103r,-34l315,1069r,22l360,1091r,90l417,1181r,-22l462,1159r,-1001l507,158r,-34l552,124r,-68l597,56,597,r45,l642,315r45,l687,810r45,l732,923r45,l777,990r45,l822,1429r57,l879,1148r56,l935,911r45,l980,968r45,l1025,1226r45,l1070,1215r45,l1115,709r45,l1160,698r45,l1205,754r45,l1250,709r45,l1295,844r57,l1352,405r45,l1397,383r45,l1442,506r45,l1487,653r45,l1532,956r56,l1588,1001r45,l1633,945r45,l1678,596r57,l1735,473r45,l1780,1001r45,l1825,1103r45,l1870,1361r45,l1915,788r45,l1960,968r45,l2005,1069r45,l2050,900r56,l2106,360r45,l2151,585r45,l2196,833r57,l2253,1091r45,l2298,1170r45,l2343,1125r45,l2388,1328r45,l2433,1677r45,l2478,1755r45,l2523,1463r45,l2568,1643r45,l2613,1778r45,l2658,1316r57,l2715,1406r45,l2760,1260r56,l2816,1170r45,l2861,1238r56,l2917,1316r45,l2962,1587r45,l3007,1902r45,l3052,1992r45,l3097,2003r46,l3143,2430r45,l3188,2340r45,l3233,1992r45,l3278,956r45,l3323,1451r45,l3368,1181r56,l3424,1440r45,l3469,1789r45,l3514,2014r57,l3571,2138r45,l3616,1800r45,l3661,2127r45,l3706,2307r45,l3751,1935r45,l3796,1497r45,l3841,1530r56,l3897,1294r45,l3942,1125r45,l3987,1328r45,l4032,2250r57,l4089,3207r45,l4179,3207r56,l4280,3207r45,l4370,3207e" filled="f" strokecolor="blue" strokeweight=".55pt">
                        <v:path arrowok="t" o:connecttype="custom" o:connectlocs="13709541,712494377;31854522,444754554;68144485,431044985;86289466,444754554;127014868,431044985;145159849,476205919;186288473,467335021;204433454,49999605;240723417,22580467;258868398,127015127;295158360,326610325;313303341,399190398;354431965,576205130;377012386,367335810;413302348,390319500;431447329,489915488;467737292,285884840;485882273,304029858;522172235,285884840;545155878,163305163;581445840,154434265;599590821,263304373;640316223,385480828;658461205,381045380;699589829,240320684;717734810,403625847;754024772,444754554;772169753,317739428;808459715,390319500;826604697,362900362;867330099,145160145;885475080,335884446;926603704,439915883;944748685,453625452;981038647,535479645;999183628,707655705;1035473591,589914699;1053618572,716929825;1094747196,530640973;1112892177,508060506;1153617579,471770470;1176198000,530640973;1212487962,639914304;1230632943,803219467;1267326127,807654916;1285471109,943540940;1321761071,803219467;1339906052,585076027;1380631454,476205919;1398776435,721365274;1439905059,812090365;1458050040,725800723;1494340003,857654521;1512484984,780235777;1548774946,603624268;1571355367,521770075;1607645329,453625452;1625790311,907250904;1666918934,1293134955;1685063916,1293134955;1725789318,1293134955;1743934299,1293134955" o:connectangles="0,0,0,0,0,0,0,0,0,0,0,0,0,0,0,0,0,0,0,0,0,0,0,0,0,0,0,0,0,0,0,0,0,0,0,0,0,0,0,0,0,0,0,0,0,0,0,0,0,0,0,0,0,0,0,0,0,0,0,0,0,0"/>
                      </v:shape>
                      <v:shape id="Freeform 585" o:spid="_x0000_s2106" style="position:absolute;top:2355;width:27749;height:20866;visibility:visible;mso-wrap-style:square;v-text-anchor:top" coordsize="4370,32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" path="m,1823r,-45l34,1778r,-428l79,1350r,-202l124,1148r,-45l169,1103r45,l214,1272r56,l270,1249r45,l315,1238r45,l360,1272r57,l417,1238r45,l462,158r45,l507,113r45,l552,57r45,l597,r45,l642,327r45,l687,878r45,l732,1013r45,l777,1092r45,l822,1452r57,l879,1238r56,l935,1080r45,l980,1159r45,l1025,1429r45,l1070,1407r45,l1115,878r45,l1160,810r45,l1205,957r45,l1250,867r45,l1295,979r57,l1352,495r45,l1397,484r45,l1442,765r45,l1487,844r45,l1532,788r56,l1588,1013r45,l1633,1002r45,l1678,698r57,l1735,507r45,l1780,990r45,l1825,1114r45,l1870,1305r45,l1915,855r45,l1960,1103r45,l2005,1227r45,l2050,1035r56,l2106,844r45,l2151,1035r45,l2196,1058r57,l2253,1834r45,l2298,1137r45,l2343,1339r45,l2388,1733r45,l2433,1530r45,l2478,2059r45,l2523,1497r45,l2568,1733r45,l2613,1823r45,l2658,1756r57,l2715,1767r45,l2760,1193r56,l2861,1193r,-34l2917,1159r,248l2962,1407r,630l3007,2037r,169l3052,2206r,22l3097,2228r,180l3143,2408r,214l3188,2622r,-270l3233,2352r,-495l3278,1857r,-518l3323,1339r,484l3368,1823r,-67l3424,1756r,-259l3469,1497r,56l3514,1553r,484l3571,2037r,180l3616,2217r,-214l3661,2003r,236l3706,2239r,-67l3751,2172r,-293l3796,1879r,-33l3841,1846r,-484l3897,1362r,-79l3942,1283r,-146l3987,1137r,225l4032,1362r,877l4089,2239r,1047l4134,3286r45,l4235,3286r45,l4325,3286r45,e" filled="f" strokecolor="aqua" strokeweight=".55pt">
                        <v:path arrowok="t" o:connecttype="custom" o:connectlocs="13709541,716942296;31854522,462907624;68144485,444762291;86289466,512908099;127014868,503633818;145159849,512908099;186288473,499198292;204433454,45564949;240723417,22984089;258868398,131856092;295158360,354035622;313303341,440326765;354431965,585489434;377012386,435488009;413302348,467343150;431447329,567344100;467737292,354035622;485882273,385890763;522172235,349600096;545155878,199598671;581445840,195163145;599590821,340325814;640316223,317744955;658461205,404036097;699589829,281454287;717734810,399197341;754024772,449197817;772169753,344761340;808459715,444762291;826604697,417342675;867330099,340325814;885475080,426616957;926603704,739523156;944748685,539924485;981038647,698796962;999183628,830249824;1035473591,603634768;1053618572,735087630;1094747196,708071244;1112892177,481052958;1153617579,481052958;1176198000,567344100;1212487962,821378772;1230632943,898395633;1267326127,970976968;1285471109,948396108;1321761071,748797438;1339906052,735087630;1380631454,708071244;1398776435,626215628;1439905059,821378772;1458050040,807668965;1494340003,902831159;1512484984,757668490;1548774946,744361911;1571355367,517343625;1607645329,458472098;1625790311,902831159;1666918934,1325012590;1685063916,1325012590;1725789318,1325012590;1743934299,1325012590" o:connectangles="0,0,0,0,0,0,0,0,0,0,0,0,0,0,0,0,0,0,0,0,0,0,0,0,0,0,0,0,0,0,0,0,0,0,0,0,0,0,0,0,0,0,0,0,0,0,0,0,0,0,0,0,0,0,0,0,0,0,0,0,0,0"/>
                      </v:shape>
                      <v:rect id="Rectangle 586" o:spid="_x0000_s2107" style="position:absolute;width:25819;height:12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" strokecolor="white" strokeweight=".55pt"/>
                      <v:rect id="Rectangle 587" o:spid="_x0000_s2108" style="position:absolute;left:25888;width:3652;height:12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" strokecolor="white" strokeweight=".55pt"/>
                      <v:rect id="Rectangle 588" o:spid="_x0000_s2109" style="position:absolute;left:26174;top:70;width:2921;height:178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" stroked="f">
                        <v:textbox style="mso-fit-shape-to-text:t" inset="0,0,0,0">
                          <w:txbxContent>
                            <w:p w14:paraId="4EE3CA94" w14:textId="77777777" w:rsidR="00742970" w:rsidRDefault="00742970" w:rsidP="00F91B99">
                              <w:r>
                                <w:rPr>
                                  <w:rFonts w:ascii="Arial" w:hAnsi="Arial" w:cs="Arial"/>
                                  <w:color w:val="000000"/>
                                  <w:sz w:val="14"/>
                                  <w:szCs w:val="14"/>
                                  <w:lang w:val="en-US"/>
                                </w:rPr>
                                <w:t>L/dB[V]</w:t>
                              </w:r>
                            </w:p>
                          </w:txbxContent>
                        </v:textbox>
                      </v:rect>
                      <v:rect id="Rectangle 589" o:spid="_x0000_s2110" style="position:absolute;left:27533;top:21932;width:2007;height:1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" strokecolor="white" strokeweight=".55pt"/>
                      <v:rect id="Rectangle 590" o:spid="_x0000_s2111" style="position:absolute;left:27533;top:21933;width:692;height:251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" stroked="f">
                        <v:textbox style="mso-fit-shape-to-text:t" inset="0,0,0,0">
                          <w:txbxContent>
                            <w:p w14:paraId="7EDFFA16" w14:textId="77777777" w:rsidR="00742970" w:rsidRDefault="00742970" w:rsidP="00F91B99"/>
                          </w:txbxContent>
                        </v:textbox>
                      </v:rect>
                      <v:rect id="Rectangle 591" o:spid="_x0000_s2112" style="position:absolute;left:27533;top:1289;width:2007;height:205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" strokecolor="white" strokeweight=".55pt"/>
                      <v:rect id="Rectangle 592" o:spid="_x0000_s2113" style="position:absolute;left:28111;top:20790;width:1289;height:178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" filled="f" stroked="f">
                        <v:textbox style="mso-fit-shape-to-text:t" inset="0,0,0,0">
                          <w:txbxContent>
                            <w:p w14:paraId="5A8FD7AA" w14:textId="77777777" w:rsidR="00742970" w:rsidRDefault="00742970" w:rsidP="00F91B99">
                              <w:r>
                                <w:rPr>
                                  <w:rFonts w:ascii="Arial" w:hAnsi="Arial" w:cs="Arial"/>
                                  <w:color w:val="000000"/>
                                  <w:sz w:val="14"/>
                                  <w:szCs w:val="14"/>
                                  <w:lang w:val="en-US"/>
                                </w:rPr>
                                <w:t>-70</w:t>
                              </w:r>
                            </w:p>
                          </w:txbxContent>
                        </v:textbox>
                      </v:rect>
                      <v:rect id="Rectangle 593" o:spid="_x0000_s2114" style="position:absolute;left:28111;top:17932;width:1289;height:178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" filled="f" stroked="f">
                        <v:textbox style="mso-fit-shape-to-text:t" inset="0,0,0,0">
                          <w:txbxContent>
                            <w:p w14:paraId="625C8397" w14:textId="77777777" w:rsidR="00742970" w:rsidRDefault="00742970" w:rsidP="00F91B99">
                              <w:r>
                                <w:rPr>
                                  <w:rFonts w:ascii="Arial" w:hAnsi="Arial" w:cs="Arial"/>
                                  <w:color w:val="000000"/>
                                  <w:sz w:val="14"/>
                                  <w:szCs w:val="14"/>
                                  <w:lang w:val="en-US"/>
                                </w:rPr>
                                <w:t>-65</w:t>
                              </w:r>
                            </w:p>
                          </w:txbxContent>
                        </v:textbox>
                      </v:rect>
                      <v:rect id="Rectangle 594" o:spid="_x0000_s2115" style="position:absolute;left:28111;top:14503;width:1289;height:178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" filled="f" stroked="f">
                        <v:textbox style="mso-fit-shape-to-text:t" inset="0,0,0,0">
                          <w:txbxContent>
                            <w:p w14:paraId="03BF3A74" w14:textId="77777777" w:rsidR="00742970" w:rsidRDefault="00742970" w:rsidP="00F91B99">
                              <w:r>
                                <w:rPr>
                                  <w:rFonts w:ascii="Arial" w:hAnsi="Arial" w:cs="Arial"/>
                                  <w:color w:val="000000"/>
                                  <w:sz w:val="14"/>
                                  <w:szCs w:val="14"/>
                                  <w:lang w:val="en-US"/>
                                </w:rPr>
                                <w:t>-60</w:t>
                              </w:r>
                            </w:p>
                          </w:txbxContent>
                        </v:textbox>
                      </v:rect>
                      <v:rect id="Rectangle 595" o:spid="_x0000_s2116" style="position:absolute;left:28111;top:11074;width:1289;height:17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" filled="f" stroked="f">
                        <v:textbox style="mso-fit-shape-to-text:t" inset="0,0,0,0">
                          <w:txbxContent>
                            <w:p w14:paraId="535A10B9" w14:textId="77777777" w:rsidR="00742970" w:rsidRDefault="00742970" w:rsidP="00F91B99">
                              <w:r>
                                <w:rPr>
                                  <w:rFonts w:ascii="Arial" w:hAnsi="Arial" w:cs="Arial"/>
                                  <w:color w:val="000000"/>
                                  <w:sz w:val="14"/>
                                  <w:szCs w:val="14"/>
                                  <w:lang w:val="en-US"/>
                                </w:rPr>
                                <w:t>-55</w:t>
                              </w:r>
                            </w:p>
                          </w:txbxContent>
                        </v:textbox>
                      </v:rect>
                      <v:rect id="Rectangle 596" o:spid="_x0000_s2117" style="position:absolute;left:28111;top:7645;width:1289;height:17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" filled="f" stroked="f">
                        <v:textbox style="mso-fit-shape-to-text:t" inset="0,0,0,0">
                          <w:txbxContent>
                            <w:p w14:paraId="5DC2D96D" w14:textId="77777777" w:rsidR="00742970" w:rsidRDefault="00742970" w:rsidP="00F91B99">
                              <w:r>
                                <w:rPr>
                                  <w:rFonts w:ascii="Arial" w:hAnsi="Arial" w:cs="Arial"/>
                                  <w:color w:val="000000"/>
                                  <w:sz w:val="14"/>
                                  <w:szCs w:val="14"/>
                                  <w:lang w:val="en-US"/>
                                </w:rPr>
                                <w:t>-50</w:t>
                              </w:r>
                            </w:p>
                          </w:txbxContent>
                        </v:textbox>
                      </v:rect>
                      <v:rect id="Rectangle 597" o:spid="_x0000_s2118" style="position:absolute;left:28111;top:4216;width:1289;height:17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" filled="f" stroked="f">
                        <v:textbox style="mso-fit-shape-to-text:t" inset="0,0,0,0">
                          <w:txbxContent>
                            <w:p w14:paraId="2C91E3F1" w14:textId="77777777" w:rsidR="00742970" w:rsidRDefault="00742970" w:rsidP="00F91B99">
                              <w:r>
                                <w:rPr>
                                  <w:rFonts w:ascii="Arial" w:hAnsi="Arial" w:cs="Arial"/>
                                  <w:color w:val="000000"/>
                                  <w:sz w:val="14"/>
                                  <w:szCs w:val="14"/>
                                  <w:lang w:val="en-US"/>
                                </w:rPr>
                                <w:t>-45</w:t>
                              </w:r>
                            </w:p>
                          </w:txbxContent>
                        </v:textbox>
                      </v:rect>
                      <v:rect id="Rectangle 598" o:spid="_x0000_s2119" style="position:absolute;left:28111;top:1289;width:1289;height:178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" filled="f" stroked="f">
                        <v:textbox style="mso-fit-shape-to-text:t" inset="0,0,0,0">
                          <w:txbxContent>
                            <w:p w14:paraId="4F47944B" w14:textId="77777777" w:rsidR="00742970" w:rsidRDefault="00742970" w:rsidP="00F91B99">
                              <w:r>
                                <w:rPr>
                                  <w:rFonts w:ascii="Arial" w:hAnsi="Arial" w:cs="Arial"/>
                                  <w:color w:val="000000"/>
                                  <w:sz w:val="14"/>
                                  <w:szCs w:val="14"/>
                                  <w:lang w:val="en-US"/>
                                </w:rPr>
                                <w:t>-40</w:t>
                              </w:r>
                            </w:p>
                          </w:txbxContent>
                        </v:textbox>
                      </v:rect>
                      <v:line id="Line 599" o:spid="_x0000_s2120" style="position:absolute;flip:x;visibility:visible;mso-wrap-style:square" from="27463,18503" to="27609,185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" strokecolor="#3f3f3f" strokeweight=".55pt"/>
                      <v:line id="Line 600" o:spid="_x0000_s2121" style="position:absolute;flip:x;visibility:visible;mso-wrap-style:square" from="27463,15074" to="27609,150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" strokecolor="#3f3f3f" strokeweight=".55pt"/>
                      <v:line id="Line 601" o:spid="_x0000_s2122" style="position:absolute;flip:x;visibility:visible;mso-wrap-style:square" from="27463,11645" to="27609,116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" strokecolor="#3f3f3f" strokeweight=".55pt"/>
                      <v:line id="Line 602" o:spid="_x0000_s2123" style="position:absolute;flip:x;visibility:visible;mso-wrap-style:square" from="27463,8216" to="27609,82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" strokecolor="#3f3f3f" strokeweight=".55pt"/>
                      <v:line id="Line 603" o:spid="_x0000_s2124" style="position:absolute;flip:x;visibility:visible;mso-wrap-style:square" from="27463,4787" to="27609,47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" strokecolor="#3f3f3f" strokeweight=".55pt"/>
                      <v:line id="Line 604" o:spid="_x0000_s2125" style="position:absolute;flip:x;visibility:visible;mso-wrap-style:square" from="27463,1358" to="27609,13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" strokecolor="#3f3f3f" strokeweight=".55pt"/>
                      <v:rect id="Rectangle 605" o:spid="_x0000_s2126" style="position:absolute;top:21932;width:27463;height:1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" strokecolor="white" strokeweight=".55pt"/>
                      <v:rect id="Rectangle 606" o:spid="_x0000_s2127" style="position:absolute;left:12948;top:22002;width:1581;height:17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" filled="f" stroked="f">
                        <v:textbox style="mso-fit-shape-to-text:t" inset="0,0,0,0">
                          <w:txbxContent>
                            <w:p w14:paraId="0CB40A02" w14:textId="77777777" w:rsidR="00742970" w:rsidRDefault="00742970" w:rsidP="00F91B99">
                              <w:r>
                                <w:rPr>
                                  <w:rFonts w:ascii="Arial" w:hAnsi="Arial" w:cs="Arial"/>
                                  <w:color w:val="000000"/>
                                  <w:sz w:val="14"/>
                                  <w:szCs w:val="14"/>
                                  <w:lang w:val="en-US"/>
                                </w:rPr>
                                <w:t>f/Hz</w:t>
                              </w:r>
                            </w:p>
                          </w:txbxContent>
                        </v:textbox>
                      </v:rect>
                      <v:rect id="Rectangle 607" o:spid="_x0000_s2128" style="position:absolute;top:22002;width:991;height:17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" filled="f" stroked="f">
                        <v:textbox style="mso-fit-shape-to-text:t" inset="0,0,0,0">
                          <w:txbxContent>
                            <w:p w14:paraId="38B0A95F" w14:textId="77777777" w:rsidR="00742970" w:rsidRDefault="00742970" w:rsidP="00F91B99">
                              <w:r>
                                <w:rPr>
                                  <w:rFonts w:ascii="Arial" w:hAnsi="Arial" w:cs="Arial"/>
                                  <w:color w:val="000000"/>
                                  <w:sz w:val="14"/>
                                  <w:szCs w:val="14"/>
                                  <w:lang w:val="en-US"/>
                                </w:rPr>
                                <w:t>50</w:t>
                              </w:r>
                            </w:p>
                          </w:txbxContent>
                        </v:textbox>
                      </v:rect>
                      <v:rect id="Rectangle 608" o:spid="_x0000_s2129" style="position:absolute;left:2934;top:22002;width:1486;height:17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" filled="f" stroked="f">
                        <v:textbox style="mso-fit-shape-to-text:t" inset="0,0,0,0">
                          <w:txbxContent>
                            <w:p w14:paraId="7FDCFB4B" w14:textId="77777777" w:rsidR="00742970" w:rsidRDefault="00742970" w:rsidP="00F91B99">
                              <w:r>
                                <w:rPr>
                                  <w:rFonts w:ascii="Arial" w:hAnsi="Arial" w:cs="Arial"/>
                                  <w:color w:val="000000"/>
                                  <w:sz w:val="14"/>
                                  <w:szCs w:val="14"/>
                                  <w:lang w:val="en-US"/>
                                </w:rPr>
                                <w:t>100</w:t>
                              </w:r>
                            </w:p>
                          </w:txbxContent>
                        </v:textbox>
                      </v:rect>
                      <v:rect id="Rectangle 609" o:spid="_x0000_s2130" style="position:absolute;left:6509;top:22002;width:1486;height:17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" filled="f" stroked="f">
                        <v:textbox style="mso-fit-shape-to-text:t" inset="0,0,0,0">
                          <w:txbxContent>
                            <w:p w14:paraId="5C5CB76B" w14:textId="77777777" w:rsidR="00742970" w:rsidRDefault="00742970" w:rsidP="00F91B99">
                              <w:r>
                                <w:rPr>
                                  <w:rFonts w:ascii="Arial" w:hAnsi="Arial" w:cs="Arial"/>
                                  <w:color w:val="000000"/>
                                  <w:sz w:val="14"/>
                                  <w:szCs w:val="14"/>
                                  <w:lang w:val="en-US"/>
                                </w:rPr>
                                <w:t>200</w:t>
                              </w:r>
                            </w:p>
                          </w:txbxContent>
                        </v:textbox>
                      </v:rect>
                      <v:rect id="Rectangle 610" o:spid="_x0000_s2131" style="position:absolute;left:18237;top:22002;width:1981;height:17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" filled="f" stroked="f">
                        <v:textbox style="mso-fit-shape-to-text:t" inset="0,0,0,0">
                          <w:txbxContent>
                            <w:p w14:paraId="3FD97820" w14:textId="77777777" w:rsidR="00742970" w:rsidRDefault="00742970" w:rsidP="00F91B99">
                              <w:r>
                                <w:rPr>
                                  <w:rFonts w:ascii="Arial" w:hAnsi="Arial" w:cs="Arial"/>
                                  <w:color w:val="000000"/>
                                  <w:sz w:val="14"/>
                                  <w:szCs w:val="14"/>
                                  <w:lang w:val="en-US"/>
                                </w:rPr>
                                <w:t>2000</w:t>
                              </w:r>
                            </w:p>
                          </w:txbxContent>
                        </v:textbox>
                      </v:rect>
                      <v:rect id="Rectangle 611" o:spid="_x0000_s2132" style="position:absolute;left:22961;top:22002;width:1982;height:17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" filled="f" stroked="f">
                        <v:textbox style="mso-fit-shape-to-text:t" inset="0,0,0,0">
                          <w:txbxContent>
                            <w:p w14:paraId="452C1D9C" w14:textId="77777777" w:rsidR="00742970" w:rsidRDefault="00742970" w:rsidP="00F91B99">
                              <w:r>
                                <w:rPr>
                                  <w:rFonts w:ascii="Arial" w:hAnsi="Arial" w:cs="Arial"/>
                                  <w:color w:val="000000"/>
                                  <w:sz w:val="14"/>
                                  <w:szCs w:val="14"/>
                                  <w:lang w:val="en-US"/>
                                </w:rPr>
                                <w:t>5000</w:t>
                              </w:r>
                            </w:p>
                          </w:txbxContent>
                        </v:textbox>
                      </v:rect>
                      <v:rect id="Rectangle 612" o:spid="_x0000_s2133" style="position:absolute;left:26035;top:22002;width:1435;height:17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" filled="f" stroked="f">
                        <v:textbox style="mso-fit-shape-to-text:t" inset="0,0,0,0">
                          <w:txbxContent>
                            <w:p w14:paraId="5E19316E" w14:textId="77777777" w:rsidR="00742970" w:rsidRDefault="00742970" w:rsidP="00F91B99">
                              <w:r>
                                <w:rPr>
                                  <w:rFonts w:ascii="Arial" w:hAnsi="Arial" w:cs="Arial"/>
                                  <w:color w:val="000000"/>
                                  <w:sz w:val="14"/>
                                  <w:szCs w:val="14"/>
                                  <w:lang w:val="en-US"/>
                                </w:rPr>
                                <w:t>10k</w:t>
                              </w:r>
                            </w:p>
                          </w:txbxContent>
                        </v:textbox>
                      </v:rect>
                      <v:line id="Line 613" o:spid="_x0000_s2134" style="position:absolute;flip:y;visibility:visible;mso-wrap-style:square" from="69,21863" to="69,220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" strokecolor="#3f3f3f" strokeweight=".55pt"/>
                      <v:line id="Line 614" o:spid="_x0000_s2135" style="position:absolute;flip:y;visibility:visible;mso-wrap-style:square" from="3644,21863" to="3644,220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" strokecolor="#3f3f3f" strokeweight=".55pt"/>
                      <v:line id="Line 615" o:spid="_x0000_s2136" style="position:absolute;flip:y;visibility:visible;mso-wrap-style:square" from="7226,21863" to="7226,220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" strokecolor="#3f3f3f" strokeweight=".55pt"/>
                      <v:line id="Line 616" o:spid="_x0000_s2137" style="position:absolute;flip:y;visibility:visible;mso-wrap-style:square" from="12014,21863" to="12014,220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" strokecolor="#3f3f3f" strokeweight=".55pt"/>
                      <v:line id="Line 617" o:spid="_x0000_s2138" style="position:absolute;flip:y;visibility:visible;mso-wrap-style:square" from="15589,21863" to="15589,220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" strokecolor="#3f3f3f" strokeweight=".55pt"/>
                      <v:line id="Line 618" o:spid="_x0000_s2139" style="position:absolute;flip:y;visibility:visible;mso-wrap-style:square" from="19240,21863" to="19240,220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" strokecolor="#3f3f3f" strokeweight=".55pt"/>
                      <v:line id="Line 619" o:spid="_x0000_s2140" style="position:absolute;flip:y;visibility:visible;mso-wrap-style:square" from="23958,21863" to="23958,220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" strokecolor="#3f3f3f" strokeweight=".55pt"/>
                      <v:rect id="Rectangle 620" o:spid="_x0000_s2141" style="position:absolute;top:1289;width:27463;height:205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" filled="f" strokeweight=".55pt"/>
                      <v:group id="Gruppieren 675" o:spid="_x0000_s2142" style="position:absolute;left:990;top:14992;width:12446;height:5283" coordorigin="12230,15074" coordsize="12446,5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">
                        <v:rect id="Rectangle 621" o:spid="_x0000_s2143" style="position:absolute;left:12230;top:15074;width:12446;height:47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" stroked="f"/>
                        <v:rect id="Rectangle 622" o:spid="_x0000_s2144" style="position:absolute;left:12299;top:15144;width:2509;height:1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" stroked="f"/>
                        <v:line id="Line 623" o:spid="_x0000_s2145" style="position:absolute;visibility:visible;mso-wrap-style:square" from="12376,15646" to="14808,156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" strokecolor="lime" strokeweight=".55pt"/>
                        <v:rect id="Rectangle 624" o:spid="_x0000_s2146" style="position:absolute;left:15303;top:15144;width:8573;height:178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" filled="f" stroked="f">
                          <v:textbox style="mso-fit-shape-to-text:t" inset="0,0,0,0">
                            <w:txbxContent>
                              <w:p w14:paraId="5B7C8C17" w14:textId="77777777" w:rsidR="00742970" w:rsidRDefault="00742970" w:rsidP="00F91B99">
                                <w:r>
                                  <w:rPr>
                                    <w:rFonts w:ascii="Arial" w:hAnsi="Arial" w:cs="Arial"/>
                                    <w:color w:val="000000"/>
                                    <w:sz w:val="14"/>
                                    <w:szCs w:val="14"/>
                                    <w:lang w:val="en-US"/>
                                  </w:rPr>
                                  <w:t>Room1 (RT60=27ms)</w:t>
                                </w:r>
                              </w:p>
                            </w:txbxContent>
                          </v:textbox>
                        </v:rect>
                        <v:rect id="Rectangle 625" o:spid="_x0000_s2147" style="position:absolute;left:12299;top:16287;width:2509;height:1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" stroked="f"/>
                        <v:line id="Line 626" o:spid="_x0000_s2148" style="position:absolute;visibility:visible;mso-wrap-style:square" from="12515,16789" to="14808,16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" strokecolor="red" strokeweight="1.7pt"/>
                        <v:rect id="Rectangle 627" o:spid="_x0000_s2149" style="position:absolute;left:15303;top:16287;width:3760;height:178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" filled="f" stroked="f">
                          <v:textbox style="mso-fit-shape-to-text:t" inset="0,0,0,0">
                            <w:txbxContent>
                              <w:p w14:paraId="17795752" w14:textId="77777777" w:rsidR="00742970" w:rsidRDefault="00742970" w:rsidP="00F91B99">
                                <w:r>
                                  <w:rPr>
                                    <w:rFonts w:ascii="Arial" w:hAnsi="Arial" w:cs="Arial"/>
                                    <w:color w:val="000000"/>
                                    <w:sz w:val="14"/>
                                    <w:szCs w:val="14"/>
                                    <w:lang w:val="en-US"/>
                                  </w:rPr>
                                  <w:t>reference</w:t>
                                </w:r>
                              </w:p>
                            </w:txbxContent>
                          </v:textbox>
                        </v:rect>
                        <v:rect id="Rectangle 628" o:spid="_x0000_s2150" style="position:absolute;left:12299;top:17430;width:2509;height:1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" stroked="f"/>
                        <v:line id="Line 629" o:spid="_x0000_s2151" style="position:absolute;visibility:visible;mso-wrap-style:square" from="12376,17932" to="14808,17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" strokecolor="blue" strokeweight=".55pt"/>
                        <v:rect id="Rectangle 630" o:spid="_x0000_s2152" style="position:absolute;left:15303;top:17430;width:9068;height:178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" filled="f" stroked="f">
                          <v:textbox style="mso-fit-shape-to-text:t" inset="0,0,0,0">
                            <w:txbxContent>
                              <w:p w14:paraId="186F5564" w14:textId="77777777" w:rsidR="00742970" w:rsidRDefault="00742970" w:rsidP="00F91B99">
                                <w:r>
                                  <w:rPr>
                                    <w:rFonts w:ascii="Arial" w:hAnsi="Arial" w:cs="Arial"/>
                                    <w:color w:val="000000"/>
                                    <w:sz w:val="14"/>
                                    <w:szCs w:val="14"/>
                                    <w:lang w:val="en-US"/>
                                  </w:rPr>
                                  <w:t>Room4 (RT60=264ms)</w:t>
                                </w:r>
                              </w:p>
                            </w:txbxContent>
                          </v:textbox>
                        </v:rect>
                        <v:rect id="Rectangle 631" o:spid="_x0000_s2153" style="position:absolute;left:12299;top:18573;width:2509;height:1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" stroked="f"/>
                        <v:line id="Line 632" o:spid="_x0000_s2154" style="position:absolute;visibility:visible;mso-wrap-style:square" from="12376,19075" to="14808,190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" strokecolor="aqua" strokeweight=".55pt"/>
                        <v:rect id="Rectangle 633" o:spid="_x0000_s2155" style="position:absolute;left:15303;top:18573;width:9068;height:178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" filled="f" stroked="f">
                          <v:textbox style="mso-fit-shape-to-text:t" inset="0,0,0,0">
                            <w:txbxContent>
                              <w:p w14:paraId="5DE5EEEB" w14:textId="77777777" w:rsidR="00742970" w:rsidRDefault="00742970" w:rsidP="00F91B99">
                                <w:r>
                                  <w:rPr>
                                    <w:rFonts w:ascii="Arial" w:hAnsi="Arial" w:cs="Arial"/>
                                    <w:color w:val="000000"/>
                                    <w:sz w:val="14"/>
                                    <w:szCs w:val="14"/>
                                    <w:lang w:val="en-US"/>
                                  </w:rPr>
                                  <w:t>Room2 (RT60=123ms)</w:t>
                                </w:r>
                              </w:p>
                            </w:txbxContent>
                          </v:textbox>
                        </v:rect>
                      </v:group>
                      <w10:anchorlock/>
                    </v:group>
                  </w:pict>
                </mc:Fallback>
              </mc:AlternateContent>
            </w:r>
          </w:p>
        </w:tc>
        <w:tc>
          <w:tcPr>
            <w:tcW w:w="2500" w:type="pct"/>
            <w:tcBorders>
              <w:bottom w:val="single" w:sz="4" w:space="0" w:color="auto"/>
            </w:tcBorders>
            <w:shd w:val="clear" w:color="auto" w:fill="auto"/>
          </w:tcPr>
          <w:p w14:paraId="7AE0B9E5" w14:textId="01D75E60" w:rsidR="00F91B99" w:rsidRPr="00D3733D" w:rsidRDefault="00F91B99" w:rsidP="00FC6D5D">
            <w:pPr>
              <w:keepNext/>
              <w:keepLines/>
              <w:jc w:val="center"/>
              <w:rPr>
                <w:b/>
                <w:lang w:eastAsia="x-none"/>
              </w:rPr>
            </w:pPr>
            <w:r w:rsidRPr="00D3733D">
              <w:rPr>
                <w:b/>
                <w:lang w:eastAsia="x-none"/>
              </w:rPr>
              <w:t xml:space="preserve">Single </w:t>
            </w:r>
            <w:r w:rsidR="0044145F" w:rsidRPr="00D3733D">
              <w:rPr>
                <w:b/>
                <w:lang w:eastAsia="x-none"/>
              </w:rPr>
              <w:t>s</w:t>
            </w:r>
            <w:r w:rsidRPr="00D3733D">
              <w:rPr>
                <w:b/>
                <w:lang w:eastAsia="x-none"/>
              </w:rPr>
              <w:t>peaker – unprocessed</w:t>
            </w:r>
          </w:p>
          <w:p w14:paraId="1A4878E9" w14:textId="77777777" w:rsidR="00F91B99" w:rsidRPr="00D3733D" w:rsidRDefault="00F91B99" w:rsidP="00FC6D5D">
            <w:pPr>
              <w:keepNext/>
              <w:keepLines/>
              <w:jc w:val="center"/>
              <w:rPr>
                <w:b/>
                <w:lang w:eastAsia="x-none"/>
              </w:rPr>
            </w:pPr>
            <w:r w:rsidRPr="00D3733D">
              <w:rPr>
                <w:b/>
                <w:noProof/>
                <w:lang w:eastAsia="en-GB"/>
              </w:rPr>
              <mc:AlternateContent>
                <mc:Choice Requires="wpc">
                  <w:drawing>
                    <wp:inline distT="0" distB="0" distL="0" distR="0" wp14:anchorId="723B9782" wp14:editId="2574426B">
                      <wp:extent cx="2957830" cy="2453640"/>
                      <wp:effectExtent l="0" t="0" r="13970" b="3810"/>
                      <wp:docPr id="229" name="Zeichenbereich 748"/>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4" name="Rectangle 637"/>
                              <wps:cNvSpPr>
                                <a:spLocks noChangeArrowheads="1"/>
                              </wps:cNvSpPr>
                              <wps:spPr bwMode="auto">
                                <a:xfrm>
                                  <a:off x="0" y="172403"/>
                                  <a:ext cx="2732428" cy="2043433"/>
                                </a:xfrm>
                                <a:prstGeom prst="rect">
                                  <a:avLst/>
                                </a:prstGeom>
                                <a:solidFill>
                                  <a:srgbClr val="FFFFFF"/>
                                </a:solidFill>
                                <a:ln w="6985">
                                  <a:solidFill>
                                    <a:srgbClr val="FFFFFF"/>
                                  </a:solidFill>
                                  <a:miter lim="800000"/>
                                  <a:headEnd/>
                                  <a:tailEnd/>
                                </a:ln>
                              </wps:spPr>
                              <wps:bodyPr rot="0" vert="horz" wrap="square" lIns="91440" tIns="45720" rIns="91440" bIns="45720" anchor="t" anchorCtr="0" upright="1">
                                <a:noAutofit/>
                              </wps:bodyPr>
                            </wps:wsp>
                            <wps:wsp>
                              <wps:cNvPr id="5" name="Rectangle 638"/>
                              <wps:cNvSpPr>
                                <a:spLocks noChangeArrowheads="1"/>
                              </wps:cNvSpPr>
                              <wps:spPr bwMode="auto">
                                <a:xfrm>
                                  <a:off x="0" y="128902"/>
                                  <a:ext cx="2746328" cy="2057434"/>
                                </a:xfrm>
                                <a:prstGeom prst="rect">
                                  <a:avLst/>
                                </a:prstGeom>
                                <a:noFill/>
                                <a:ln w="698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 name="Line 639"/>
                              <wps:cNvCnPr>
                                <a:cxnSpLocks noChangeShapeType="1"/>
                              </wps:cNvCnPr>
                              <wps:spPr bwMode="auto">
                                <a:xfrm flipV="1">
                                  <a:off x="364404" y="135802"/>
                                  <a:ext cx="0" cy="2043533"/>
                                </a:xfrm>
                                <a:prstGeom prst="line">
                                  <a:avLst/>
                                </a:prstGeom>
                                <a:noFill/>
                                <a:ln w="6985">
                                  <a:solidFill>
                                    <a:srgbClr val="000000"/>
                                  </a:solidFill>
                                  <a:round/>
                                  <a:headEnd/>
                                  <a:tailEnd/>
                                </a:ln>
                                <a:extLst>
                                  <a:ext uri="{909E8E84-426E-40DD-AFC4-6F175D3DCCD1}">
                                    <a14:hiddenFill xmlns:a14="http://schemas.microsoft.com/office/drawing/2010/main">
                                      <a:noFill/>
                                    </a14:hiddenFill>
                                  </a:ext>
                                </a:extLst>
                              </wps:spPr>
                              <wps:bodyPr/>
                            </wps:wsp>
                            <wps:wsp>
                              <wps:cNvPr id="12" name="Line 640"/>
                              <wps:cNvCnPr>
                                <a:cxnSpLocks noChangeShapeType="1"/>
                              </wps:cNvCnPr>
                              <wps:spPr bwMode="auto">
                                <a:xfrm flipV="1">
                                  <a:off x="722607" y="135802"/>
                                  <a:ext cx="0" cy="2043533"/>
                                </a:xfrm>
                                <a:prstGeom prst="line">
                                  <a:avLst/>
                                </a:prstGeom>
                                <a:noFill/>
                                <a:ln w="6985">
                                  <a:solidFill>
                                    <a:srgbClr val="000000"/>
                                  </a:solidFill>
                                  <a:round/>
                                  <a:headEnd/>
                                  <a:tailEnd/>
                                </a:ln>
                                <a:extLst>
                                  <a:ext uri="{909E8E84-426E-40DD-AFC4-6F175D3DCCD1}">
                                    <a14:hiddenFill xmlns:a14="http://schemas.microsoft.com/office/drawing/2010/main">
                                      <a:noFill/>
                                    </a14:hiddenFill>
                                  </a:ext>
                                </a:extLst>
                              </wps:spPr>
                              <wps:bodyPr/>
                            </wps:wsp>
                            <wps:wsp>
                              <wps:cNvPr id="13" name="Line 641"/>
                              <wps:cNvCnPr>
                                <a:cxnSpLocks noChangeShapeType="1"/>
                              </wps:cNvCnPr>
                              <wps:spPr bwMode="auto">
                                <a:xfrm flipV="1">
                                  <a:off x="1201412" y="135802"/>
                                  <a:ext cx="0" cy="2043533"/>
                                </a:xfrm>
                                <a:prstGeom prst="line">
                                  <a:avLst/>
                                </a:prstGeom>
                                <a:noFill/>
                                <a:ln w="6985">
                                  <a:solidFill>
                                    <a:srgbClr val="000000"/>
                                  </a:solidFill>
                                  <a:round/>
                                  <a:headEnd/>
                                  <a:tailEnd/>
                                </a:ln>
                                <a:extLst>
                                  <a:ext uri="{909E8E84-426E-40DD-AFC4-6F175D3DCCD1}">
                                    <a14:hiddenFill xmlns:a14="http://schemas.microsoft.com/office/drawing/2010/main">
                                      <a:noFill/>
                                    </a14:hiddenFill>
                                  </a:ext>
                                </a:extLst>
                              </wps:spPr>
                              <wps:bodyPr/>
                            </wps:wsp>
                            <wps:wsp>
                              <wps:cNvPr id="14" name="Line 642"/>
                              <wps:cNvCnPr>
                                <a:cxnSpLocks noChangeShapeType="1"/>
                              </wps:cNvCnPr>
                              <wps:spPr bwMode="auto">
                                <a:xfrm flipV="1">
                                  <a:off x="1558916" y="135802"/>
                                  <a:ext cx="0" cy="2043533"/>
                                </a:xfrm>
                                <a:prstGeom prst="line">
                                  <a:avLst/>
                                </a:prstGeom>
                                <a:noFill/>
                                <a:ln w="6985">
                                  <a:solidFill>
                                    <a:srgbClr val="000000"/>
                                  </a:solidFill>
                                  <a:round/>
                                  <a:headEnd/>
                                  <a:tailEnd/>
                                </a:ln>
                                <a:extLst>
                                  <a:ext uri="{909E8E84-426E-40DD-AFC4-6F175D3DCCD1}">
                                    <a14:hiddenFill xmlns:a14="http://schemas.microsoft.com/office/drawing/2010/main">
                                      <a:noFill/>
                                    </a14:hiddenFill>
                                  </a:ext>
                                </a:extLst>
                              </wps:spPr>
                              <wps:bodyPr/>
                            </wps:wsp>
                            <wps:wsp>
                              <wps:cNvPr id="15" name="Line 643"/>
                              <wps:cNvCnPr>
                                <a:cxnSpLocks noChangeShapeType="1"/>
                              </wps:cNvCnPr>
                              <wps:spPr bwMode="auto">
                                <a:xfrm flipV="1">
                                  <a:off x="1924020" y="135802"/>
                                  <a:ext cx="0" cy="2043533"/>
                                </a:xfrm>
                                <a:prstGeom prst="line">
                                  <a:avLst/>
                                </a:prstGeom>
                                <a:noFill/>
                                <a:ln w="6985">
                                  <a:solidFill>
                                    <a:srgbClr val="000000"/>
                                  </a:solidFill>
                                  <a:round/>
                                  <a:headEnd/>
                                  <a:tailEnd/>
                                </a:ln>
                                <a:extLst>
                                  <a:ext uri="{909E8E84-426E-40DD-AFC4-6F175D3DCCD1}">
                                    <a14:hiddenFill xmlns:a14="http://schemas.microsoft.com/office/drawing/2010/main">
                                      <a:noFill/>
                                    </a14:hiddenFill>
                                  </a:ext>
                                </a:extLst>
                              </wps:spPr>
                              <wps:bodyPr/>
                            </wps:wsp>
                            <wps:wsp>
                              <wps:cNvPr id="21" name="Line 644"/>
                              <wps:cNvCnPr>
                                <a:cxnSpLocks noChangeShapeType="1"/>
                              </wps:cNvCnPr>
                              <wps:spPr bwMode="auto">
                                <a:xfrm flipV="1">
                                  <a:off x="2395824" y="135802"/>
                                  <a:ext cx="0" cy="2043533"/>
                                </a:xfrm>
                                <a:prstGeom prst="line">
                                  <a:avLst/>
                                </a:prstGeom>
                                <a:noFill/>
                                <a:ln w="6985">
                                  <a:solidFill>
                                    <a:srgbClr val="000000"/>
                                  </a:solidFill>
                                  <a:round/>
                                  <a:headEnd/>
                                  <a:tailEnd/>
                                </a:ln>
                                <a:extLst>
                                  <a:ext uri="{909E8E84-426E-40DD-AFC4-6F175D3DCCD1}">
                                    <a14:hiddenFill xmlns:a14="http://schemas.microsoft.com/office/drawing/2010/main">
                                      <a:noFill/>
                                    </a14:hiddenFill>
                                  </a:ext>
                                </a:extLst>
                              </wps:spPr>
                              <wps:bodyPr/>
                            </wps:wsp>
                            <wps:wsp>
                              <wps:cNvPr id="23" name="Line 645"/>
                              <wps:cNvCnPr>
                                <a:cxnSpLocks noChangeShapeType="1"/>
                              </wps:cNvCnPr>
                              <wps:spPr bwMode="auto">
                                <a:xfrm flipH="1">
                                  <a:off x="6900" y="1936132"/>
                                  <a:ext cx="2739428" cy="0"/>
                                </a:xfrm>
                                <a:prstGeom prst="line">
                                  <a:avLst/>
                                </a:prstGeom>
                                <a:noFill/>
                                <a:ln w="6985">
                                  <a:solidFill>
                                    <a:srgbClr val="000000"/>
                                  </a:solidFill>
                                  <a:round/>
                                  <a:headEnd/>
                                  <a:tailEnd/>
                                </a:ln>
                                <a:extLst>
                                  <a:ext uri="{909E8E84-426E-40DD-AFC4-6F175D3DCCD1}">
                                    <a14:hiddenFill xmlns:a14="http://schemas.microsoft.com/office/drawing/2010/main">
                                      <a:noFill/>
                                    </a14:hiddenFill>
                                  </a:ext>
                                </a:extLst>
                              </wps:spPr>
                              <wps:bodyPr/>
                            </wps:wsp>
                            <wps:wsp>
                              <wps:cNvPr id="25" name="Line 646"/>
                              <wps:cNvCnPr>
                                <a:cxnSpLocks noChangeShapeType="1"/>
                              </wps:cNvCnPr>
                              <wps:spPr bwMode="auto">
                                <a:xfrm flipH="1">
                                  <a:off x="6900" y="1678927"/>
                                  <a:ext cx="2739428" cy="0"/>
                                </a:xfrm>
                                <a:prstGeom prst="line">
                                  <a:avLst/>
                                </a:prstGeom>
                                <a:noFill/>
                                <a:ln w="6985">
                                  <a:solidFill>
                                    <a:srgbClr val="000000"/>
                                  </a:solidFill>
                                  <a:round/>
                                  <a:headEnd/>
                                  <a:tailEnd/>
                                </a:ln>
                                <a:extLst>
                                  <a:ext uri="{909E8E84-426E-40DD-AFC4-6F175D3DCCD1}">
                                    <a14:hiddenFill xmlns:a14="http://schemas.microsoft.com/office/drawing/2010/main">
                                      <a:noFill/>
                                    </a14:hiddenFill>
                                  </a:ext>
                                </a:extLst>
                              </wps:spPr>
                              <wps:bodyPr/>
                            </wps:wsp>
                            <wps:wsp>
                              <wps:cNvPr id="26" name="Line 647"/>
                              <wps:cNvCnPr>
                                <a:cxnSpLocks noChangeShapeType="1"/>
                              </wps:cNvCnPr>
                              <wps:spPr bwMode="auto">
                                <a:xfrm flipH="1">
                                  <a:off x="6900" y="1421723"/>
                                  <a:ext cx="2739428" cy="0"/>
                                </a:xfrm>
                                <a:prstGeom prst="line">
                                  <a:avLst/>
                                </a:prstGeom>
                                <a:noFill/>
                                <a:ln w="6985">
                                  <a:solidFill>
                                    <a:srgbClr val="000000"/>
                                  </a:solidFill>
                                  <a:round/>
                                  <a:headEnd/>
                                  <a:tailEnd/>
                                </a:ln>
                                <a:extLst>
                                  <a:ext uri="{909E8E84-426E-40DD-AFC4-6F175D3DCCD1}">
                                    <a14:hiddenFill xmlns:a14="http://schemas.microsoft.com/office/drawing/2010/main">
                                      <a:noFill/>
                                    </a14:hiddenFill>
                                  </a:ext>
                                </a:extLst>
                              </wps:spPr>
                              <wps:bodyPr/>
                            </wps:wsp>
                            <wps:wsp>
                              <wps:cNvPr id="27" name="Line 648"/>
                              <wps:cNvCnPr>
                                <a:cxnSpLocks noChangeShapeType="1"/>
                              </wps:cNvCnPr>
                              <wps:spPr bwMode="auto">
                                <a:xfrm flipH="1">
                                  <a:off x="6900" y="1164519"/>
                                  <a:ext cx="2739428" cy="0"/>
                                </a:xfrm>
                                <a:prstGeom prst="line">
                                  <a:avLst/>
                                </a:prstGeom>
                                <a:noFill/>
                                <a:ln w="6985">
                                  <a:solidFill>
                                    <a:srgbClr val="000000"/>
                                  </a:solidFill>
                                  <a:round/>
                                  <a:headEnd/>
                                  <a:tailEnd/>
                                </a:ln>
                                <a:extLst>
                                  <a:ext uri="{909E8E84-426E-40DD-AFC4-6F175D3DCCD1}">
                                    <a14:hiddenFill xmlns:a14="http://schemas.microsoft.com/office/drawing/2010/main">
                                      <a:noFill/>
                                    </a14:hiddenFill>
                                  </a:ext>
                                </a:extLst>
                              </wps:spPr>
                              <wps:bodyPr/>
                            </wps:wsp>
                            <wps:wsp>
                              <wps:cNvPr id="30" name="Line 649"/>
                              <wps:cNvCnPr>
                                <a:cxnSpLocks noChangeShapeType="1"/>
                              </wps:cNvCnPr>
                              <wps:spPr bwMode="auto">
                                <a:xfrm flipH="1">
                                  <a:off x="6900" y="907415"/>
                                  <a:ext cx="2739428" cy="0"/>
                                </a:xfrm>
                                <a:prstGeom prst="line">
                                  <a:avLst/>
                                </a:prstGeom>
                                <a:noFill/>
                                <a:ln w="6985">
                                  <a:solidFill>
                                    <a:srgbClr val="000000"/>
                                  </a:solidFill>
                                  <a:round/>
                                  <a:headEnd/>
                                  <a:tailEnd/>
                                </a:ln>
                                <a:extLst>
                                  <a:ext uri="{909E8E84-426E-40DD-AFC4-6F175D3DCCD1}">
                                    <a14:hiddenFill xmlns:a14="http://schemas.microsoft.com/office/drawing/2010/main">
                                      <a:noFill/>
                                    </a14:hiddenFill>
                                  </a:ext>
                                </a:extLst>
                              </wps:spPr>
                              <wps:bodyPr/>
                            </wps:wsp>
                            <wps:wsp>
                              <wps:cNvPr id="31" name="Line 650"/>
                              <wps:cNvCnPr>
                                <a:cxnSpLocks noChangeShapeType="1"/>
                              </wps:cNvCnPr>
                              <wps:spPr bwMode="auto">
                                <a:xfrm flipH="1">
                                  <a:off x="6900" y="650211"/>
                                  <a:ext cx="2739428" cy="0"/>
                                </a:xfrm>
                                <a:prstGeom prst="line">
                                  <a:avLst/>
                                </a:prstGeom>
                                <a:noFill/>
                                <a:ln w="6985">
                                  <a:solidFill>
                                    <a:srgbClr val="000000"/>
                                  </a:solidFill>
                                  <a:round/>
                                  <a:headEnd/>
                                  <a:tailEnd/>
                                </a:ln>
                                <a:extLst>
                                  <a:ext uri="{909E8E84-426E-40DD-AFC4-6F175D3DCCD1}">
                                    <a14:hiddenFill xmlns:a14="http://schemas.microsoft.com/office/drawing/2010/main">
                                      <a:noFill/>
                                    </a14:hiddenFill>
                                  </a:ext>
                                </a:extLst>
                              </wps:spPr>
                              <wps:bodyPr/>
                            </wps:wsp>
                            <wps:wsp>
                              <wps:cNvPr id="32" name="Line 651"/>
                              <wps:cNvCnPr>
                                <a:cxnSpLocks noChangeShapeType="1"/>
                              </wps:cNvCnPr>
                              <wps:spPr bwMode="auto">
                                <a:xfrm flipH="1">
                                  <a:off x="6900" y="393006"/>
                                  <a:ext cx="2739428" cy="0"/>
                                </a:xfrm>
                                <a:prstGeom prst="line">
                                  <a:avLst/>
                                </a:prstGeom>
                                <a:noFill/>
                                <a:ln w="6985">
                                  <a:solidFill>
                                    <a:srgbClr val="000000"/>
                                  </a:solidFill>
                                  <a:round/>
                                  <a:headEnd/>
                                  <a:tailEnd/>
                                </a:ln>
                                <a:extLst>
                                  <a:ext uri="{909E8E84-426E-40DD-AFC4-6F175D3DCCD1}">
                                    <a14:hiddenFill xmlns:a14="http://schemas.microsoft.com/office/drawing/2010/main">
                                      <a:noFill/>
                                    </a14:hiddenFill>
                                  </a:ext>
                                </a:extLst>
                              </wps:spPr>
                              <wps:bodyPr/>
                            </wps:wsp>
                            <wps:wsp>
                              <wps:cNvPr id="33" name="Freeform 652"/>
                              <wps:cNvSpPr>
                                <a:spLocks/>
                              </wps:cNvSpPr>
                              <wps:spPr bwMode="auto">
                                <a:xfrm>
                                  <a:off x="0" y="514308"/>
                                  <a:ext cx="2774928" cy="1628827"/>
                                </a:xfrm>
                                <a:custGeom>
                                  <a:avLst/>
                                  <a:gdLst>
                                    <a:gd name="T0" fmla="*/ 21590 w 4370"/>
                                    <a:gd name="T1" fmla="*/ 800100 h 2565"/>
                                    <a:gd name="T2" fmla="*/ 50165 w 4370"/>
                                    <a:gd name="T3" fmla="*/ 542925 h 2565"/>
                                    <a:gd name="T4" fmla="*/ 107315 w 4370"/>
                                    <a:gd name="T5" fmla="*/ 528955 h 2565"/>
                                    <a:gd name="T6" fmla="*/ 135890 w 4370"/>
                                    <a:gd name="T7" fmla="*/ 621665 h 2565"/>
                                    <a:gd name="T8" fmla="*/ 200025 w 4370"/>
                                    <a:gd name="T9" fmla="*/ 607060 h 2565"/>
                                    <a:gd name="T10" fmla="*/ 228600 w 4370"/>
                                    <a:gd name="T11" fmla="*/ 635635 h 2565"/>
                                    <a:gd name="T12" fmla="*/ 293370 w 4370"/>
                                    <a:gd name="T13" fmla="*/ 621665 h 2565"/>
                                    <a:gd name="T14" fmla="*/ 321945 w 4370"/>
                                    <a:gd name="T15" fmla="*/ 57150 h 2565"/>
                                    <a:gd name="T16" fmla="*/ 379095 w 4370"/>
                                    <a:gd name="T17" fmla="*/ 28575 h 2565"/>
                                    <a:gd name="T18" fmla="*/ 407670 w 4370"/>
                                    <a:gd name="T19" fmla="*/ 171450 h 2565"/>
                                    <a:gd name="T20" fmla="*/ 464820 w 4370"/>
                                    <a:gd name="T21" fmla="*/ 521335 h 2565"/>
                                    <a:gd name="T22" fmla="*/ 493395 w 4370"/>
                                    <a:gd name="T23" fmla="*/ 692785 h 2565"/>
                                    <a:gd name="T24" fmla="*/ 558165 w 4370"/>
                                    <a:gd name="T25" fmla="*/ 871855 h 2565"/>
                                    <a:gd name="T26" fmla="*/ 593725 w 4370"/>
                                    <a:gd name="T27" fmla="*/ 664210 h 2565"/>
                                    <a:gd name="T28" fmla="*/ 650875 w 4370"/>
                                    <a:gd name="T29" fmla="*/ 700405 h 2565"/>
                                    <a:gd name="T30" fmla="*/ 679450 w 4370"/>
                                    <a:gd name="T31" fmla="*/ 779145 h 2565"/>
                                    <a:gd name="T32" fmla="*/ 736600 w 4370"/>
                                    <a:gd name="T33" fmla="*/ 492760 h 2565"/>
                                    <a:gd name="T34" fmla="*/ 765175 w 4370"/>
                                    <a:gd name="T35" fmla="*/ 557530 h 2565"/>
                                    <a:gd name="T36" fmla="*/ 822325 w 4370"/>
                                    <a:gd name="T37" fmla="*/ 514350 h 2565"/>
                                    <a:gd name="T38" fmla="*/ 858520 w 4370"/>
                                    <a:gd name="T39" fmla="*/ 471805 h 2565"/>
                                    <a:gd name="T40" fmla="*/ 915670 w 4370"/>
                                    <a:gd name="T41" fmla="*/ 471805 h 2565"/>
                                    <a:gd name="T42" fmla="*/ 944245 w 4370"/>
                                    <a:gd name="T43" fmla="*/ 578485 h 2565"/>
                                    <a:gd name="T44" fmla="*/ 1008380 w 4370"/>
                                    <a:gd name="T45" fmla="*/ 564515 h 2565"/>
                                    <a:gd name="T46" fmla="*/ 1036955 w 4370"/>
                                    <a:gd name="T47" fmla="*/ 700405 h 2565"/>
                                    <a:gd name="T48" fmla="*/ 1101725 w 4370"/>
                                    <a:gd name="T49" fmla="*/ 614680 h 2565"/>
                                    <a:gd name="T50" fmla="*/ 1130300 w 4370"/>
                                    <a:gd name="T51" fmla="*/ 836295 h 2565"/>
                                    <a:gd name="T52" fmla="*/ 1187450 w 4370"/>
                                    <a:gd name="T53" fmla="*/ 864870 h 2565"/>
                                    <a:gd name="T54" fmla="*/ 1216025 w 4370"/>
                                    <a:gd name="T55" fmla="*/ 600075 h 2565"/>
                                    <a:gd name="T56" fmla="*/ 1273175 w 4370"/>
                                    <a:gd name="T57" fmla="*/ 678815 h 2565"/>
                                    <a:gd name="T58" fmla="*/ 1301750 w 4370"/>
                                    <a:gd name="T59" fmla="*/ 721995 h 2565"/>
                                    <a:gd name="T60" fmla="*/ 1365885 w 4370"/>
                                    <a:gd name="T61" fmla="*/ 500380 h 2565"/>
                                    <a:gd name="T62" fmla="*/ 1394460 w 4370"/>
                                    <a:gd name="T63" fmla="*/ 800100 h 2565"/>
                                    <a:gd name="T64" fmla="*/ 1459230 w 4370"/>
                                    <a:gd name="T65" fmla="*/ 821690 h 2565"/>
                                    <a:gd name="T66" fmla="*/ 1487805 w 4370"/>
                                    <a:gd name="T67" fmla="*/ 764540 h 2565"/>
                                    <a:gd name="T68" fmla="*/ 1544955 w 4370"/>
                                    <a:gd name="T69" fmla="*/ 1057275 h 2565"/>
                                    <a:gd name="T70" fmla="*/ 1573530 w 4370"/>
                                    <a:gd name="T71" fmla="*/ 1207770 h 2565"/>
                                    <a:gd name="T72" fmla="*/ 1630680 w 4370"/>
                                    <a:gd name="T73" fmla="*/ 821690 h 2565"/>
                                    <a:gd name="T74" fmla="*/ 1659255 w 4370"/>
                                    <a:gd name="T75" fmla="*/ 935990 h 2565"/>
                                    <a:gd name="T76" fmla="*/ 1724025 w 4370"/>
                                    <a:gd name="T77" fmla="*/ 1021715 h 2565"/>
                                    <a:gd name="T78" fmla="*/ 1752600 w 4370"/>
                                    <a:gd name="T79" fmla="*/ 1000125 h 2565"/>
                                    <a:gd name="T80" fmla="*/ 1816735 w 4370"/>
                                    <a:gd name="T81" fmla="*/ 929005 h 2565"/>
                                    <a:gd name="T82" fmla="*/ 1852295 w 4370"/>
                                    <a:gd name="T83" fmla="*/ 964565 h 2565"/>
                                    <a:gd name="T84" fmla="*/ 1909445 w 4370"/>
                                    <a:gd name="T85" fmla="*/ 1036320 h 2565"/>
                                    <a:gd name="T86" fmla="*/ 1938020 w 4370"/>
                                    <a:gd name="T87" fmla="*/ 828675 h 2565"/>
                                    <a:gd name="T88" fmla="*/ 1995805 w 4370"/>
                                    <a:gd name="T89" fmla="*/ 1043305 h 2565"/>
                                    <a:gd name="T90" fmla="*/ 2024380 w 4370"/>
                                    <a:gd name="T91" fmla="*/ 1336040 h 2565"/>
                                    <a:gd name="T92" fmla="*/ 2081530 w 4370"/>
                                    <a:gd name="T93" fmla="*/ 1143000 h 2565"/>
                                    <a:gd name="T94" fmla="*/ 2110105 w 4370"/>
                                    <a:gd name="T95" fmla="*/ 1207770 h 2565"/>
                                    <a:gd name="T96" fmla="*/ 2174240 w 4370"/>
                                    <a:gd name="T97" fmla="*/ 1350645 h 2565"/>
                                    <a:gd name="T98" fmla="*/ 2202815 w 4370"/>
                                    <a:gd name="T99" fmla="*/ 1064895 h 2565"/>
                                    <a:gd name="T100" fmla="*/ 2267585 w 4370"/>
                                    <a:gd name="T101" fmla="*/ 1221740 h 2565"/>
                                    <a:gd name="T102" fmla="*/ 2296160 w 4370"/>
                                    <a:gd name="T103" fmla="*/ 1400175 h 2565"/>
                                    <a:gd name="T104" fmla="*/ 2353310 w 4370"/>
                                    <a:gd name="T105" fmla="*/ 1628775 h 2565"/>
                                    <a:gd name="T106" fmla="*/ 2381885 w 4370"/>
                                    <a:gd name="T107" fmla="*/ 1200150 h 2565"/>
                                    <a:gd name="T108" fmla="*/ 2439035 w 4370"/>
                                    <a:gd name="T109" fmla="*/ 1186180 h 2565"/>
                                    <a:gd name="T110" fmla="*/ 2474595 w 4370"/>
                                    <a:gd name="T111" fmla="*/ 1179195 h 2565"/>
                                    <a:gd name="T112" fmla="*/ 2531745 w 4370"/>
                                    <a:gd name="T113" fmla="*/ 1093470 h 2565"/>
                                    <a:gd name="T114" fmla="*/ 2560320 w 4370"/>
                                    <a:gd name="T115" fmla="*/ 1107440 h 2565"/>
                                    <a:gd name="T116" fmla="*/ 2625090 w 4370"/>
                                    <a:gd name="T117" fmla="*/ 850265 h 2565"/>
                                    <a:gd name="T118" fmla="*/ 2653665 w 4370"/>
                                    <a:gd name="T119" fmla="*/ 714375 h 2565"/>
                                    <a:gd name="T120" fmla="*/ 2717800 w 4370"/>
                                    <a:gd name="T121" fmla="*/ 957580 h 2565"/>
                                    <a:gd name="T122" fmla="*/ 2746375 w 4370"/>
                                    <a:gd name="T123" fmla="*/ 907415 h 2565"/>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 name="T180" fmla="*/ 0 60000 65536"/>
                                    <a:gd name="T181" fmla="*/ 0 60000 65536"/>
                                    <a:gd name="T182" fmla="*/ 0 60000 65536"/>
                                    <a:gd name="T183" fmla="*/ 0 60000 65536"/>
                                    <a:gd name="T184" fmla="*/ 0 60000 65536"/>
                                    <a:gd name="T185" fmla="*/ 0 60000 65536"/>
                                  </a:gdLst>
                                  <a:ahLst/>
                                  <a:cxnLst>
                                    <a:cxn ang="T124">
                                      <a:pos x="T0" y="T1"/>
                                    </a:cxn>
                                    <a:cxn ang="T125">
                                      <a:pos x="T2" y="T3"/>
                                    </a:cxn>
                                    <a:cxn ang="T126">
                                      <a:pos x="T4" y="T5"/>
                                    </a:cxn>
                                    <a:cxn ang="T127">
                                      <a:pos x="T6" y="T7"/>
                                    </a:cxn>
                                    <a:cxn ang="T128">
                                      <a:pos x="T8" y="T9"/>
                                    </a:cxn>
                                    <a:cxn ang="T129">
                                      <a:pos x="T10" y="T11"/>
                                    </a:cxn>
                                    <a:cxn ang="T130">
                                      <a:pos x="T12" y="T13"/>
                                    </a:cxn>
                                    <a:cxn ang="T131">
                                      <a:pos x="T14" y="T15"/>
                                    </a:cxn>
                                    <a:cxn ang="T132">
                                      <a:pos x="T16" y="T17"/>
                                    </a:cxn>
                                    <a:cxn ang="T133">
                                      <a:pos x="T18" y="T19"/>
                                    </a:cxn>
                                    <a:cxn ang="T134">
                                      <a:pos x="T20" y="T21"/>
                                    </a:cxn>
                                    <a:cxn ang="T135">
                                      <a:pos x="T22" y="T23"/>
                                    </a:cxn>
                                    <a:cxn ang="T136">
                                      <a:pos x="T24" y="T25"/>
                                    </a:cxn>
                                    <a:cxn ang="T137">
                                      <a:pos x="T26" y="T27"/>
                                    </a:cxn>
                                    <a:cxn ang="T138">
                                      <a:pos x="T28" y="T29"/>
                                    </a:cxn>
                                    <a:cxn ang="T139">
                                      <a:pos x="T30" y="T31"/>
                                    </a:cxn>
                                    <a:cxn ang="T140">
                                      <a:pos x="T32" y="T33"/>
                                    </a:cxn>
                                    <a:cxn ang="T141">
                                      <a:pos x="T34" y="T35"/>
                                    </a:cxn>
                                    <a:cxn ang="T142">
                                      <a:pos x="T36" y="T37"/>
                                    </a:cxn>
                                    <a:cxn ang="T143">
                                      <a:pos x="T38" y="T39"/>
                                    </a:cxn>
                                    <a:cxn ang="T144">
                                      <a:pos x="T40" y="T41"/>
                                    </a:cxn>
                                    <a:cxn ang="T145">
                                      <a:pos x="T42" y="T43"/>
                                    </a:cxn>
                                    <a:cxn ang="T146">
                                      <a:pos x="T44" y="T45"/>
                                    </a:cxn>
                                    <a:cxn ang="T147">
                                      <a:pos x="T46" y="T47"/>
                                    </a:cxn>
                                    <a:cxn ang="T148">
                                      <a:pos x="T48" y="T49"/>
                                    </a:cxn>
                                    <a:cxn ang="T149">
                                      <a:pos x="T50" y="T51"/>
                                    </a:cxn>
                                    <a:cxn ang="T150">
                                      <a:pos x="T52" y="T53"/>
                                    </a:cxn>
                                    <a:cxn ang="T151">
                                      <a:pos x="T54" y="T55"/>
                                    </a:cxn>
                                    <a:cxn ang="T152">
                                      <a:pos x="T56" y="T57"/>
                                    </a:cxn>
                                    <a:cxn ang="T153">
                                      <a:pos x="T58" y="T59"/>
                                    </a:cxn>
                                    <a:cxn ang="T154">
                                      <a:pos x="T60" y="T61"/>
                                    </a:cxn>
                                    <a:cxn ang="T155">
                                      <a:pos x="T62" y="T63"/>
                                    </a:cxn>
                                    <a:cxn ang="T156">
                                      <a:pos x="T64" y="T65"/>
                                    </a:cxn>
                                    <a:cxn ang="T157">
                                      <a:pos x="T66" y="T67"/>
                                    </a:cxn>
                                    <a:cxn ang="T158">
                                      <a:pos x="T68" y="T69"/>
                                    </a:cxn>
                                    <a:cxn ang="T159">
                                      <a:pos x="T70" y="T71"/>
                                    </a:cxn>
                                    <a:cxn ang="T160">
                                      <a:pos x="T72" y="T73"/>
                                    </a:cxn>
                                    <a:cxn ang="T161">
                                      <a:pos x="T74" y="T75"/>
                                    </a:cxn>
                                    <a:cxn ang="T162">
                                      <a:pos x="T76" y="T77"/>
                                    </a:cxn>
                                    <a:cxn ang="T163">
                                      <a:pos x="T78" y="T79"/>
                                    </a:cxn>
                                    <a:cxn ang="T164">
                                      <a:pos x="T80" y="T81"/>
                                    </a:cxn>
                                    <a:cxn ang="T165">
                                      <a:pos x="T82" y="T83"/>
                                    </a:cxn>
                                    <a:cxn ang="T166">
                                      <a:pos x="T84" y="T85"/>
                                    </a:cxn>
                                    <a:cxn ang="T167">
                                      <a:pos x="T86" y="T87"/>
                                    </a:cxn>
                                    <a:cxn ang="T168">
                                      <a:pos x="T88" y="T89"/>
                                    </a:cxn>
                                    <a:cxn ang="T169">
                                      <a:pos x="T90" y="T91"/>
                                    </a:cxn>
                                    <a:cxn ang="T170">
                                      <a:pos x="T92" y="T93"/>
                                    </a:cxn>
                                    <a:cxn ang="T171">
                                      <a:pos x="T94" y="T95"/>
                                    </a:cxn>
                                    <a:cxn ang="T172">
                                      <a:pos x="T96" y="T97"/>
                                    </a:cxn>
                                    <a:cxn ang="T173">
                                      <a:pos x="T98" y="T99"/>
                                    </a:cxn>
                                    <a:cxn ang="T174">
                                      <a:pos x="T100" y="T101"/>
                                    </a:cxn>
                                    <a:cxn ang="T175">
                                      <a:pos x="T102" y="T103"/>
                                    </a:cxn>
                                    <a:cxn ang="T176">
                                      <a:pos x="T104" y="T105"/>
                                    </a:cxn>
                                    <a:cxn ang="T177">
                                      <a:pos x="T106" y="T107"/>
                                    </a:cxn>
                                    <a:cxn ang="T178">
                                      <a:pos x="T108" y="T109"/>
                                    </a:cxn>
                                    <a:cxn ang="T179">
                                      <a:pos x="T110" y="T111"/>
                                    </a:cxn>
                                    <a:cxn ang="T180">
                                      <a:pos x="T112" y="T113"/>
                                    </a:cxn>
                                    <a:cxn ang="T181">
                                      <a:pos x="T114" y="T115"/>
                                    </a:cxn>
                                    <a:cxn ang="T182">
                                      <a:pos x="T116" y="T117"/>
                                    </a:cxn>
                                    <a:cxn ang="T183">
                                      <a:pos x="T118" y="T119"/>
                                    </a:cxn>
                                    <a:cxn ang="T184">
                                      <a:pos x="T120" y="T121"/>
                                    </a:cxn>
                                    <a:cxn ang="T185">
                                      <a:pos x="T122" y="T123"/>
                                    </a:cxn>
                                  </a:cxnLst>
                                  <a:rect l="0" t="0" r="r" b="b"/>
                                  <a:pathLst>
                                    <a:path w="4370" h="2565">
                                      <a:moveTo>
                                        <a:pt x="0" y="1283"/>
                                      </a:moveTo>
                                      <a:lnTo>
                                        <a:pt x="0" y="1260"/>
                                      </a:lnTo>
                                      <a:lnTo>
                                        <a:pt x="34" y="1260"/>
                                      </a:lnTo>
                                      <a:lnTo>
                                        <a:pt x="34" y="990"/>
                                      </a:lnTo>
                                      <a:lnTo>
                                        <a:pt x="79" y="990"/>
                                      </a:lnTo>
                                      <a:lnTo>
                                        <a:pt x="79" y="855"/>
                                      </a:lnTo>
                                      <a:lnTo>
                                        <a:pt x="124" y="855"/>
                                      </a:lnTo>
                                      <a:lnTo>
                                        <a:pt x="124" y="833"/>
                                      </a:lnTo>
                                      <a:lnTo>
                                        <a:pt x="169" y="833"/>
                                      </a:lnTo>
                                      <a:lnTo>
                                        <a:pt x="169" y="821"/>
                                      </a:lnTo>
                                      <a:lnTo>
                                        <a:pt x="214" y="821"/>
                                      </a:lnTo>
                                      <a:lnTo>
                                        <a:pt x="214" y="979"/>
                                      </a:lnTo>
                                      <a:lnTo>
                                        <a:pt x="270" y="979"/>
                                      </a:lnTo>
                                      <a:lnTo>
                                        <a:pt x="270" y="956"/>
                                      </a:lnTo>
                                      <a:lnTo>
                                        <a:pt x="315" y="956"/>
                                      </a:lnTo>
                                      <a:lnTo>
                                        <a:pt x="315" y="968"/>
                                      </a:lnTo>
                                      <a:lnTo>
                                        <a:pt x="360" y="968"/>
                                      </a:lnTo>
                                      <a:lnTo>
                                        <a:pt x="360" y="1001"/>
                                      </a:lnTo>
                                      <a:lnTo>
                                        <a:pt x="417" y="1001"/>
                                      </a:lnTo>
                                      <a:lnTo>
                                        <a:pt x="417" y="979"/>
                                      </a:lnTo>
                                      <a:lnTo>
                                        <a:pt x="462" y="979"/>
                                      </a:lnTo>
                                      <a:lnTo>
                                        <a:pt x="462" y="124"/>
                                      </a:lnTo>
                                      <a:lnTo>
                                        <a:pt x="507" y="124"/>
                                      </a:lnTo>
                                      <a:lnTo>
                                        <a:pt x="507" y="90"/>
                                      </a:lnTo>
                                      <a:lnTo>
                                        <a:pt x="552" y="90"/>
                                      </a:lnTo>
                                      <a:lnTo>
                                        <a:pt x="552" y="45"/>
                                      </a:lnTo>
                                      <a:lnTo>
                                        <a:pt x="597" y="45"/>
                                      </a:lnTo>
                                      <a:lnTo>
                                        <a:pt x="597" y="0"/>
                                      </a:lnTo>
                                      <a:lnTo>
                                        <a:pt x="642" y="0"/>
                                      </a:lnTo>
                                      <a:lnTo>
                                        <a:pt x="642" y="270"/>
                                      </a:lnTo>
                                      <a:lnTo>
                                        <a:pt x="687" y="270"/>
                                      </a:lnTo>
                                      <a:lnTo>
                                        <a:pt x="687" y="821"/>
                                      </a:lnTo>
                                      <a:lnTo>
                                        <a:pt x="732" y="821"/>
                                      </a:lnTo>
                                      <a:lnTo>
                                        <a:pt x="732" y="990"/>
                                      </a:lnTo>
                                      <a:lnTo>
                                        <a:pt x="777" y="990"/>
                                      </a:lnTo>
                                      <a:lnTo>
                                        <a:pt x="777" y="1091"/>
                                      </a:lnTo>
                                      <a:lnTo>
                                        <a:pt x="822" y="1091"/>
                                      </a:lnTo>
                                      <a:lnTo>
                                        <a:pt x="822" y="1373"/>
                                      </a:lnTo>
                                      <a:lnTo>
                                        <a:pt x="879" y="1373"/>
                                      </a:lnTo>
                                      <a:lnTo>
                                        <a:pt x="879" y="1193"/>
                                      </a:lnTo>
                                      <a:lnTo>
                                        <a:pt x="935" y="1193"/>
                                      </a:lnTo>
                                      <a:lnTo>
                                        <a:pt x="935" y="1046"/>
                                      </a:lnTo>
                                      <a:lnTo>
                                        <a:pt x="980" y="1046"/>
                                      </a:lnTo>
                                      <a:lnTo>
                                        <a:pt x="980" y="1103"/>
                                      </a:lnTo>
                                      <a:lnTo>
                                        <a:pt x="1025" y="1103"/>
                                      </a:lnTo>
                                      <a:lnTo>
                                        <a:pt x="1025" y="1305"/>
                                      </a:lnTo>
                                      <a:lnTo>
                                        <a:pt x="1070" y="1305"/>
                                      </a:lnTo>
                                      <a:lnTo>
                                        <a:pt x="1070" y="1227"/>
                                      </a:lnTo>
                                      <a:lnTo>
                                        <a:pt x="1115" y="1227"/>
                                      </a:lnTo>
                                      <a:lnTo>
                                        <a:pt x="1115" y="776"/>
                                      </a:lnTo>
                                      <a:lnTo>
                                        <a:pt x="1160" y="776"/>
                                      </a:lnTo>
                                      <a:lnTo>
                                        <a:pt x="1160" y="720"/>
                                      </a:lnTo>
                                      <a:lnTo>
                                        <a:pt x="1205" y="720"/>
                                      </a:lnTo>
                                      <a:lnTo>
                                        <a:pt x="1205" y="878"/>
                                      </a:lnTo>
                                      <a:lnTo>
                                        <a:pt x="1250" y="878"/>
                                      </a:lnTo>
                                      <a:lnTo>
                                        <a:pt x="1250" y="810"/>
                                      </a:lnTo>
                                      <a:lnTo>
                                        <a:pt x="1295" y="810"/>
                                      </a:lnTo>
                                      <a:lnTo>
                                        <a:pt x="1295" y="956"/>
                                      </a:lnTo>
                                      <a:lnTo>
                                        <a:pt x="1352" y="956"/>
                                      </a:lnTo>
                                      <a:lnTo>
                                        <a:pt x="1352" y="743"/>
                                      </a:lnTo>
                                      <a:lnTo>
                                        <a:pt x="1397" y="743"/>
                                      </a:lnTo>
                                      <a:lnTo>
                                        <a:pt x="1442" y="743"/>
                                      </a:lnTo>
                                      <a:lnTo>
                                        <a:pt x="1442" y="810"/>
                                      </a:lnTo>
                                      <a:lnTo>
                                        <a:pt x="1487" y="810"/>
                                      </a:lnTo>
                                      <a:lnTo>
                                        <a:pt x="1487" y="911"/>
                                      </a:lnTo>
                                      <a:lnTo>
                                        <a:pt x="1532" y="911"/>
                                      </a:lnTo>
                                      <a:lnTo>
                                        <a:pt x="1532" y="889"/>
                                      </a:lnTo>
                                      <a:lnTo>
                                        <a:pt x="1588" y="889"/>
                                      </a:lnTo>
                                      <a:lnTo>
                                        <a:pt x="1588" y="1046"/>
                                      </a:lnTo>
                                      <a:lnTo>
                                        <a:pt x="1633" y="1046"/>
                                      </a:lnTo>
                                      <a:lnTo>
                                        <a:pt x="1633" y="1103"/>
                                      </a:lnTo>
                                      <a:lnTo>
                                        <a:pt x="1678" y="1103"/>
                                      </a:lnTo>
                                      <a:lnTo>
                                        <a:pt x="1678" y="968"/>
                                      </a:lnTo>
                                      <a:lnTo>
                                        <a:pt x="1735" y="968"/>
                                      </a:lnTo>
                                      <a:lnTo>
                                        <a:pt x="1735" y="866"/>
                                      </a:lnTo>
                                      <a:lnTo>
                                        <a:pt x="1780" y="866"/>
                                      </a:lnTo>
                                      <a:lnTo>
                                        <a:pt x="1780" y="1317"/>
                                      </a:lnTo>
                                      <a:lnTo>
                                        <a:pt x="1825" y="1317"/>
                                      </a:lnTo>
                                      <a:lnTo>
                                        <a:pt x="1825" y="1362"/>
                                      </a:lnTo>
                                      <a:lnTo>
                                        <a:pt x="1870" y="1362"/>
                                      </a:lnTo>
                                      <a:lnTo>
                                        <a:pt x="1870" y="1440"/>
                                      </a:lnTo>
                                      <a:lnTo>
                                        <a:pt x="1915" y="1440"/>
                                      </a:lnTo>
                                      <a:lnTo>
                                        <a:pt x="1915" y="945"/>
                                      </a:lnTo>
                                      <a:lnTo>
                                        <a:pt x="1960" y="945"/>
                                      </a:lnTo>
                                      <a:lnTo>
                                        <a:pt x="1960" y="1069"/>
                                      </a:lnTo>
                                      <a:lnTo>
                                        <a:pt x="2005" y="1069"/>
                                      </a:lnTo>
                                      <a:lnTo>
                                        <a:pt x="2005" y="1193"/>
                                      </a:lnTo>
                                      <a:lnTo>
                                        <a:pt x="2050" y="1193"/>
                                      </a:lnTo>
                                      <a:lnTo>
                                        <a:pt x="2050" y="1137"/>
                                      </a:lnTo>
                                      <a:lnTo>
                                        <a:pt x="2106" y="1137"/>
                                      </a:lnTo>
                                      <a:lnTo>
                                        <a:pt x="2106" y="788"/>
                                      </a:lnTo>
                                      <a:lnTo>
                                        <a:pt x="2151" y="788"/>
                                      </a:lnTo>
                                      <a:lnTo>
                                        <a:pt x="2151" y="945"/>
                                      </a:lnTo>
                                      <a:lnTo>
                                        <a:pt x="2196" y="945"/>
                                      </a:lnTo>
                                      <a:lnTo>
                                        <a:pt x="2196" y="1260"/>
                                      </a:lnTo>
                                      <a:lnTo>
                                        <a:pt x="2253" y="1260"/>
                                      </a:lnTo>
                                      <a:lnTo>
                                        <a:pt x="2253" y="1294"/>
                                      </a:lnTo>
                                      <a:lnTo>
                                        <a:pt x="2298" y="1294"/>
                                      </a:lnTo>
                                      <a:lnTo>
                                        <a:pt x="2298" y="1091"/>
                                      </a:lnTo>
                                      <a:lnTo>
                                        <a:pt x="2343" y="1091"/>
                                      </a:lnTo>
                                      <a:lnTo>
                                        <a:pt x="2343" y="1204"/>
                                      </a:lnTo>
                                      <a:lnTo>
                                        <a:pt x="2388" y="1204"/>
                                      </a:lnTo>
                                      <a:lnTo>
                                        <a:pt x="2388" y="1665"/>
                                      </a:lnTo>
                                      <a:lnTo>
                                        <a:pt x="2433" y="1665"/>
                                      </a:lnTo>
                                      <a:lnTo>
                                        <a:pt x="2433" y="1677"/>
                                      </a:lnTo>
                                      <a:lnTo>
                                        <a:pt x="2478" y="1677"/>
                                      </a:lnTo>
                                      <a:lnTo>
                                        <a:pt x="2478" y="1902"/>
                                      </a:lnTo>
                                      <a:lnTo>
                                        <a:pt x="2523" y="1902"/>
                                      </a:lnTo>
                                      <a:lnTo>
                                        <a:pt x="2523" y="1294"/>
                                      </a:lnTo>
                                      <a:lnTo>
                                        <a:pt x="2568" y="1294"/>
                                      </a:lnTo>
                                      <a:lnTo>
                                        <a:pt x="2568" y="1328"/>
                                      </a:lnTo>
                                      <a:lnTo>
                                        <a:pt x="2613" y="1328"/>
                                      </a:lnTo>
                                      <a:lnTo>
                                        <a:pt x="2613" y="1474"/>
                                      </a:lnTo>
                                      <a:lnTo>
                                        <a:pt x="2658" y="1474"/>
                                      </a:lnTo>
                                      <a:lnTo>
                                        <a:pt x="2658" y="1609"/>
                                      </a:lnTo>
                                      <a:lnTo>
                                        <a:pt x="2715" y="1609"/>
                                      </a:lnTo>
                                      <a:lnTo>
                                        <a:pt x="2715" y="1699"/>
                                      </a:lnTo>
                                      <a:lnTo>
                                        <a:pt x="2760" y="1699"/>
                                      </a:lnTo>
                                      <a:lnTo>
                                        <a:pt x="2760" y="1575"/>
                                      </a:lnTo>
                                      <a:lnTo>
                                        <a:pt x="2816" y="1575"/>
                                      </a:lnTo>
                                      <a:lnTo>
                                        <a:pt x="2816" y="1463"/>
                                      </a:lnTo>
                                      <a:lnTo>
                                        <a:pt x="2861" y="1463"/>
                                      </a:lnTo>
                                      <a:lnTo>
                                        <a:pt x="2861" y="1868"/>
                                      </a:lnTo>
                                      <a:lnTo>
                                        <a:pt x="2917" y="1868"/>
                                      </a:lnTo>
                                      <a:lnTo>
                                        <a:pt x="2917" y="1519"/>
                                      </a:lnTo>
                                      <a:lnTo>
                                        <a:pt x="2962" y="1519"/>
                                      </a:lnTo>
                                      <a:lnTo>
                                        <a:pt x="2962" y="1632"/>
                                      </a:lnTo>
                                      <a:lnTo>
                                        <a:pt x="3007" y="1632"/>
                                      </a:lnTo>
                                      <a:lnTo>
                                        <a:pt x="3007" y="1587"/>
                                      </a:lnTo>
                                      <a:lnTo>
                                        <a:pt x="3052" y="1587"/>
                                      </a:lnTo>
                                      <a:lnTo>
                                        <a:pt x="3052" y="1305"/>
                                      </a:lnTo>
                                      <a:lnTo>
                                        <a:pt x="3097" y="1305"/>
                                      </a:lnTo>
                                      <a:lnTo>
                                        <a:pt x="3097" y="1643"/>
                                      </a:lnTo>
                                      <a:lnTo>
                                        <a:pt x="3143" y="1643"/>
                                      </a:lnTo>
                                      <a:lnTo>
                                        <a:pt x="3143" y="2149"/>
                                      </a:lnTo>
                                      <a:lnTo>
                                        <a:pt x="3188" y="2149"/>
                                      </a:lnTo>
                                      <a:lnTo>
                                        <a:pt x="3188" y="2104"/>
                                      </a:lnTo>
                                      <a:lnTo>
                                        <a:pt x="3233" y="2104"/>
                                      </a:lnTo>
                                      <a:lnTo>
                                        <a:pt x="3233" y="1800"/>
                                      </a:lnTo>
                                      <a:lnTo>
                                        <a:pt x="3278" y="1800"/>
                                      </a:lnTo>
                                      <a:lnTo>
                                        <a:pt x="3278" y="1722"/>
                                      </a:lnTo>
                                      <a:lnTo>
                                        <a:pt x="3323" y="1722"/>
                                      </a:lnTo>
                                      <a:lnTo>
                                        <a:pt x="3323" y="1902"/>
                                      </a:lnTo>
                                      <a:lnTo>
                                        <a:pt x="3368" y="1902"/>
                                      </a:lnTo>
                                      <a:lnTo>
                                        <a:pt x="3368" y="2127"/>
                                      </a:lnTo>
                                      <a:lnTo>
                                        <a:pt x="3424" y="2127"/>
                                      </a:lnTo>
                                      <a:lnTo>
                                        <a:pt x="3424" y="2115"/>
                                      </a:lnTo>
                                      <a:lnTo>
                                        <a:pt x="3469" y="2115"/>
                                      </a:lnTo>
                                      <a:lnTo>
                                        <a:pt x="3469" y="1677"/>
                                      </a:lnTo>
                                      <a:lnTo>
                                        <a:pt x="3514" y="1677"/>
                                      </a:lnTo>
                                      <a:lnTo>
                                        <a:pt x="3514" y="1924"/>
                                      </a:lnTo>
                                      <a:lnTo>
                                        <a:pt x="3571" y="1924"/>
                                      </a:lnTo>
                                      <a:lnTo>
                                        <a:pt x="3571" y="2183"/>
                                      </a:lnTo>
                                      <a:lnTo>
                                        <a:pt x="3616" y="2183"/>
                                      </a:lnTo>
                                      <a:lnTo>
                                        <a:pt x="3616" y="2205"/>
                                      </a:lnTo>
                                      <a:lnTo>
                                        <a:pt x="3661" y="2205"/>
                                      </a:lnTo>
                                      <a:lnTo>
                                        <a:pt x="3661" y="2565"/>
                                      </a:lnTo>
                                      <a:lnTo>
                                        <a:pt x="3706" y="2565"/>
                                      </a:lnTo>
                                      <a:lnTo>
                                        <a:pt x="3706" y="2127"/>
                                      </a:lnTo>
                                      <a:lnTo>
                                        <a:pt x="3751" y="2127"/>
                                      </a:lnTo>
                                      <a:lnTo>
                                        <a:pt x="3751" y="1890"/>
                                      </a:lnTo>
                                      <a:lnTo>
                                        <a:pt x="3796" y="1890"/>
                                      </a:lnTo>
                                      <a:lnTo>
                                        <a:pt x="3796" y="1868"/>
                                      </a:lnTo>
                                      <a:lnTo>
                                        <a:pt x="3841" y="1868"/>
                                      </a:lnTo>
                                      <a:lnTo>
                                        <a:pt x="3841" y="2160"/>
                                      </a:lnTo>
                                      <a:lnTo>
                                        <a:pt x="3897" y="2160"/>
                                      </a:lnTo>
                                      <a:lnTo>
                                        <a:pt x="3897" y="1857"/>
                                      </a:lnTo>
                                      <a:lnTo>
                                        <a:pt x="3942" y="1857"/>
                                      </a:lnTo>
                                      <a:lnTo>
                                        <a:pt x="3942" y="1722"/>
                                      </a:lnTo>
                                      <a:lnTo>
                                        <a:pt x="3987" y="1722"/>
                                      </a:lnTo>
                                      <a:lnTo>
                                        <a:pt x="3987" y="1947"/>
                                      </a:lnTo>
                                      <a:lnTo>
                                        <a:pt x="4032" y="1947"/>
                                      </a:lnTo>
                                      <a:lnTo>
                                        <a:pt x="4032" y="1744"/>
                                      </a:lnTo>
                                      <a:lnTo>
                                        <a:pt x="4089" y="1744"/>
                                      </a:lnTo>
                                      <a:lnTo>
                                        <a:pt x="4089" y="1339"/>
                                      </a:lnTo>
                                      <a:lnTo>
                                        <a:pt x="4134" y="1339"/>
                                      </a:lnTo>
                                      <a:lnTo>
                                        <a:pt x="4134" y="990"/>
                                      </a:lnTo>
                                      <a:lnTo>
                                        <a:pt x="4179" y="990"/>
                                      </a:lnTo>
                                      <a:lnTo>
                                        <a:pt x="4179" y="1125"/>
                                      </a:lnTo>
                                      <a:lnTo>
                                        <a:pt x="4235" y="1125"/>
                                      </a:lnTo>
                                      <a:lnTo>
                                        <a:pt x="4235" y="1508"/>
                                      </a:lnTo>
                                      <a:lnTo>
                                        <a:pt x="4280" y="1508"/>
                                      </a:lnTo>
                                      <a:lnTo>
                                        <a:pt x="4280" y="1452"/>
                                      </a:lnTo>
                                      <a:lnTo>
                                        <a:pt x="4325" y="1452"/>
                                      </a:lnTo>
                                      <a:lnTo>
                                        <a:pt x="4325" y="1429"/>
                                      </a:lnTo>
                                      <a:lnTo>
                                        <a:pt x="4370" y="1429"/>
                                      </a:lnTo>
                                      <a:lnTo>
                                        <a:pt x="4370" y="1238"/>
                                      </a:lnTo>
                                    </a:path>
                                  </a:pathLst>
                                </a:custGeom>
                                <a:noFill/>
                                <a:ln w="6985">
                                  <a:solidFill>
                                    <a:srgbClr val="00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5" name="Freeform 653"/>
                              <wps:cNvSpPr>
                                <a:spLocks/>
                              </wps:cNvSpPr>
                              <wps:spPr bwMode="auto">
                                <a:xfrm>
                                  <a:off x="0" y="514308"/>
                                  <a:ext cx="2503125" cy="1693528"/>
                                </a:xfrm>
                                <a:custGeom>
                                  <a:avLst/>
                                  <a:gdLst>
                                    <a:gd name="T0" fmla="*/ 21590 w 3942"/>
                                    <a:gd name="T1" fmla="*/ 671830 h 2667"/>
                                    <a:gd name="T2" fmla="*/ 50165 w 3942"/>
                                    <a:gd name="T3" fmla="*/ 535940 h 2667"/>
                                    <a:gd name="T4" fmla="*/ 107315 w 3942"/>
                                    <a:gd name="T5" fmla="*/ 521335 h 2667"/>
                                    <a:gd name="T6" fmla="*/ 135890 w 3942"/>
                                    <a:gd name="T7" fmla="*/ 621665 h 2667"/>
                                    <a:gd name="T8" fmla="*/ 200025 w 3942"/>
                                    <a:gd name="T9" fmla="*/ 607060 h 2667"/>
                                    <a:gd name="T10" fmla="*/ 228600 w 3942"/>
                                    <a:gd name="T11" fmla="*/ 621665 h 2667"/>
                                    <a:gd name="T12" fmla="*/ 293370 w 3942"/>
                                    <a:gd name="T13" fmla="*/ 614680 h 2667"/>
                                    <a:gd name="T14" fmla="*/ 321945 w 3942"/>
                                    <a:gd name="T15" fmla="*/ 57150 h 2667"/>
                                    <a:gd name="T16" fmla="*/ 379095 w 3942"/>
                                    <a:gd name="T17" fmla="*/ 21590 h 2667"/>
                                    <a:gd name="T18" fmla="*/ 407670 w 3942"/>
                                    <a:gd name="T19" fmla="*/ 164465 h 2667"/>
                                    <a:gd name="T20" fmla="*/ 464820 w 3942"/>
                                    <a:gd name="T21" fmla="*/ 514350 h 2667"/>
                                    <a:gd name="T22" fmla="*/ 493395 w 3942"/>
                                    <a:gd name="T23" fmla="*/ 692785 h 2667"/>
                                    <a:gd name="T24" fmla="*/ 558165 w 3942"/>
                                    <a:gd name="T25" fmla="*/ 885825 h 2667"/>
                                    <a:gd name="T26" fmla="*/ 593725 w 3942"/>
                                    <a:gd name="T27" fmla="*/ 664210 h 2667"/>
                                    <a:gd name="T28" fmla="*/ 650875 w 3942"/>
                                    <a:gd name="T29" fmla="*/ 700405 h 2667"/>
                                    <a:gd name="T30" fmla="*/ 679450 w 3942"/>
                                    <a:gd name="T31" fmla="*/ 779145 h 2667"/>
                                    <a:gd name="T32" fmla="*/ 736600 w 3942"/>
                                    <a:gd name="T33" fmla="*/ 492760 h 2667"/>
                                    <a:gd name="T34" fmla="*/ 765175 w 3942"/>
                                    <a:gd name="T35" fmla="*/ 578485 h 2667"/>
                                    <a:gd name="T36" fmla="*/ 822325 w 3942"/>
                                    <a:gd name="T37" fmla="*/ 542925 h 2667"/>
                                    <a:gd name="T38" fmla="*/ 858520 w 3942"/>
                                    <a:gd name="T39" fmla="*/ 485775 h 2667"/>
                                    <a:gd name="T40" fmla="*/ 915670 w 3942"/>
                                    <a:gd name="T41" fmla="*/ 478790 h 2667"/>
                                    <a:gd name="T42" fmla="*/ 944245 w 3942"/>
                                    <a:gd name="T43" fmla="*/ 586105 h 2667"/>
                                    <a:gd name="T44" fmla="*/ 1008380 w 3942"/>
                                    <a:gd name="T45" fmla="*/ 578485 h 2667"/>
                                    <a:gd name="T46" fmla="*/ 1036955 w 3942"/>
                                    <a:gd name="T47" fmla="*/ 707390 h 2667"/>
                                    <a:gd name="T48" fmla="*/ 1101725 w 3942"/>
                                    <a:gd name="T49" fmla="*/ 593090 h 2667"/>
                                    <a:gd name="T50" fmla="*/ 1130300 w 3942"/>
                                    <a:gd name="T51" fmla="*/ 800100 h 2667"/>
                                    <a:gd name="T52" fmla="*/ 1187450 w 3942"/>
                                    <a:gd name="T53" fmla="*/ 857250 h 2667"/>
                                    <a:gd name="T54" fmla="*/ 1216025 w 3942"/>
                                    <a:gd name="T55" fmla="*/ 607060 h 2667"/>
                                    <a:gd name="T56" fmla="*/ 1273175 w 3942"/>
                                    <a:gd name="T57" fmla="*/ 664210 h 2667"/>
                                    <a:gd name="T58" fmla="*/ 1301750 w 3942"/>
                                    <a:gd name="T59" fmla="*/ 750570 h 2667"/>
                                    <a:gd name="T60" fmla="*/ 1365885 w 3942"/>
                                    <a:gd name="T61" fmla="*/ 564515 h 2667"/>
                                    <a:gd name="T62" fmla="*/ 1394460 w 3942"/>
                                    <a:gd name="T63" fmla="*/ 779145 h 2667"/>
                                    <a:gd name="T64" fmla="*/ 1459230 w 3942"/>
                                    <a:gd name="T65" fmla="*/ 807720 h 2667"/>
                                    <a:gd name="T66" fmla="*/ 1487805 w 3942"/>
                                    <a:gd name="T67" fmla="*/ 800100 h 2667"/>
                                    <a:gd name="T68" fmla="*/ 1544955 w 3942"/>
                                    <a:gd name="T69" fmla="*/ 1057275 h 2667"/>
                                    <a:gd name="T70" fmla="*/ 1573530 w 3942"/>
                                    <a:gd name="T71" fmla="*/ 1200150 h 2667"/>
                                    <a:gd name="T72" fmla="*/ 1630680 w 3942"/>
                                    <a:gd name="T73" fmla="*/ 922020 h 2667"/>
                                    <a:gd name="T74" fmla="*/ 1659255 w 3942"/>
                                    <a:gd name="T75" fmla="*/ 922020 h 2667"/>
                                    <a:gd name="T76" fmla="*/ 1724025 w 3942"/>
                                    <a:gd name="T77" fmla="*/ 971550 h 2667"/>
                                    <a:gd name="T78" fmla="*/ 1752600 w 3942"/>
                                    <a:gd name="T79" fmla="*/ 1071880 h 2667"/>
                                    <a:gd name="T80" fmla="*/ 1816735 w 3942"/>
                                    <a:gd name="T81" fmla="*/ 971550 h 2667"/>
                                    <a:gd name="T82" fmla="*/ 1852295 w 3942"/>
                                    <a:gd name="T83" fmla="*/ 979170 h 2667"/>
                                    <a:gd name="T84" fmla="*/ 1909445 w 3942"/>
                                    <a:gd name="T85" fmla="*/ 1028700 h 2667"/>
                                    <a:gd name="T86" fmla="*/ 1938020 w 3942"/>
                                    <a:gd name="T87" fmla="*/ 1028700 h 2667"/>
                                    <a:gd name="T88" fmla="*/ 1995805 w 3942"/>
                                    <a:gd name="T89" fmla="*/ 1157605 h 2667"/>
                                    <a:gd name="T90" fmla="*/ 2024380 w 3942"/>
                                    <a:gd name="T91" fmla="*/ 1322070 h 2667"/>
                                    <a:gd name="T92" fmla="*/ 2081530 w 3942"/>
                                    <a:gd name="T93" fmla="*/ 1078865 h 2667"/>
                                    <a:gd name="T94" fmla="*/ 2110105 w 3942"/>
                                    <a:gd name="T95" fmla="*/ 1100455 h 2667"/>
                                    <a:gd name="T96" fmla="*/ 2174240 w 3942"/>
                                    <a:gd name="T97" fmla="*/ 950595 h 2667"/>
                                    <a:gd name="T98" fmla="*/ 2202815 w 3942"/>
                                    <a:gd name="T99" fmla="*/ 957580 h 2667"/>
                                    <a:gd name="T100" fmla="*/ 2267585 w 3942"/>
                                    <a:gd name="T101" fmla="*/ 1179195 h 2667"/>
                                    <a:gd name="T102" fmla="*/ 2296160 w 3942"/>
                                    <a:gd name="T103" fmla="*/ 1436370 h 2667"/>
                                    <a:gd name="T104" fmla="*/ 2353310 w 3942"/>
                                    <a:gd name="T105" fmla="*/ 1693545 h 2667"/>
                                    <a:gd name="T106" fmla="*/ 2381885 w 3942"/>
                                    <a:gd name="T107" fmla="*/ 1207770 h 2667"/>
                                    <a:gd name="T108" fmla="*/ 2439035 w 3942"/>
                                    <a:gd name="T109" fmla="*/ 1143000 h 2667"/>
                                    <a:gd name="T110" fmla="*/ 2474595 w 3942"/>
                                    <a:gd name="T111" fmla="*/ 850265 h 2667"/>
                                    <a:gd name="T112" fmla="*/ 0 60000 65536"/>
                                    <a:gd name="T113" fmla="*/ 0 60000 65536"/>
                                    <a:gd name="T114" fmla="*/ 0 60000 65536"/>
                                    <a:gd name="T115" fmla="*/ 0 60000 65536"/>
                                    <a:gd name="T116" fmla="*/ 0 60000 65536"/>
                                    <a:gd name="T117" fmla="*/ 0 60000 65536"/>
                                    <a:gd name="T118" fmla="*/ 0 60000 65536"/>
                                    <a:gd name="T119" fmla="*/ 0 60000 65536"/>
                                    <a:gd name="T120" fmla="*/ 0 60000 65536"/>
                                    <a:gd name="T121" fmla="*/ 0 60000 65536"/>
                                    <a:gd name="T122" fmla="*/ 0 60000 65536"/>
                                    <a:gd name="T123" fmla="*/ 0 60000 6553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Lst>
                                  <a:ahLst/>
                                  <a:cxnLst>
                                    <a:cxn ang="T112">
                                      <a:pos x="T0" y="T1"/>
                                    </a:cxn>
                                    <a:cxn ang="T113">
                                      <a:pos x="T2" y="T3"/>
                                    </a:cxn>
                                    <a:cxn ang="T114">
                                      <a:pos x="T4" y="T5"/>
                                    </a:cxn>
                                    <a:cxn ang="T115">
                                      <a:pos x="T6" y="T7"/>
                                    </a:cxn>
                                    <a:cxn ang="T116">
                                      <a:pos x="T8" y="T9"/>
                                    </a:cxn>
                                    <a:cxn ang="T117">
                                      <a:pos x="T10" y="T11"/>
                                    </a:cxn>
                                    <a:cxn ang="T118">
                                      <a:pos x="T12" y="T13"/>
                                    </a:cxn>
                                    <a:cxn ang="T119">
                                      <a:pos x="T14" y="T15"/>
                                    </a:cxn>
                                    <a:cxn ang="T120">
                                      <a:pos x="T16" y="T17"/>
                                    </a:cxn>
                                    <a:cxn ang="T121">
                                      <a:pos x="T18" y="T19"/>
                                    </a:cxn>
                                    <a:cxn ang="T122">
                                      <a:pos x="T20" y="T21"/>
                                    </a:cxn>
                                    <a:cxn ang="T123">
                                      <a:pos x="T22" y="T23"/>
                                    </a:cxn>
                                    <a:cxn ang="T124">
                                      <a:pos x="T24" y="T25"/>
                                    </a:cxn>
                                    <a:cxn ang="T125">
                                      <a:pos x="T26" y="T27"/>
                                    </a:cxn>
                                    <a:cxn ang="T126">
                                      <a:pos x="T28" y="T29"/>
                                    </a:cxn>
                                    <a:cxn ang="T127">
                                      <a:pos x="T30" y="T31"/>
                                    </a:cxn>
                                    <a:cxn ang="T128">
                                      <a:pos x="T32" y="T33"/>
                                    </a:cxn>
                                    <a:cxn ang="T129">
                                      <a:pos x="T34" y="T35"/>
                                    </a:cxn>
                                    <a:cxn ang="T130">
                                      <a:pos x="T36" y="T37"/>
                                    </a:cxn>
                                    <a:cxn ang="T131">
                                      <a:pos x="T38" y="T39"/>
                                    </a:cxn>
                                    <a:cxn ang="T132">
                                      <a:pos x="T40" y="T41"/>
                                    </a:cxn>
                                    <a:cxn ang="T133">
                                      <a:pos x="T42" y="T43"/>
                                    </a:cxn>
                                    <a:cxn ang="T134">
                                      <a:pos x="T44" y="T45"/>
                                    </a:cxn>
                                    <a:cxn ang="T135">
                                      <a:pos x="T46" y="T47"/>
                                    </a:cxn>
                                    <a:cxn ang="T136">
                                      <a:pos x="T48" y="T49"/>
                                    </a:cxn>
                                    <a:cxn ang="T137">
                                      <a:pos x="T50" y="T51"/>
                                    </a:cxn>
                                    <a:cxn ang="T138">
                                      <a:pos x="T52" y="T53"/>
                                    </a:cxn>
                                    <a:cxn ang="T139">
                                      <a:pos x="T54" y="T55"/>
                                    </a:cxn>
                                    <a:cxn ang="T140">
                                      <a:pos x="T56" y="T57"/>
                                    </a:cxn>
                                    <a:cxn ang="T141">
                                      <a:pos x="T58" y="T59"/>
                                    </a:cxn>
                                    <a:cxn ang="T142">
                                      <a:pos x="T60" y="T61"/>
                                    </a:cxn>
                                    <a:cxn ang="T143">
                                      <a:pos x="T62" y="T63"/>
                                    </a:cxn>
                                    <a:cxn ang="T144">
                                      <a:pos x="T64" y="T65"/>
                                    </a:cxn>
                                    <a:cxn ang="T145">
                                      <a:pos x="T66" y="T67"/>
                                    </a:cxn>
                                    <a:cxn ang="T146">
                                      <a:pos x="T68" y="T69"/>
                                    </a:cxn>
                                    <a:cxn ang="T147">
                                      <a:pos x="T70" y="T71"/>
                                    </a:cxn>
                                    <a:cxn ang="T148">
                                      <a:pos x="T72" y="T73"/>
                                    </a:cxn>
                                    <a:cxn ang="T149">
                                      <a:pos x="T74" y="T75"/>
                                    </a:cxn>
                                    <a:cxn ang="T150">
                                      <a:pos x="T76" y="T77"/>
                                    </a:cxn>
                                    <a:cxn ang="T151">
                                      <a:pos x="T78" y="T79"/>
                                    </a:cxn>
                                    <a:cxn ang="T152">
                                      <a:pos x="T80" y="T81"/>
                                    </a:cxn>
                                    <a:cxn ang="T153">
                                      <a:pos x="T82" y="T83"/>
                                    </a:cxn>
                                    <a:cxn ang="T154">
                                      <a:pos x="T84" y="T85"/>
                                    </a:cxn>
                                    <a:cxn ang="T155">
                                      <a:pos x="T86" y="T87"/>
                                    </a:cxn>
                                    <a:cxn ang="T156">
                                      <a:pos x="T88" y="T89"/>
                                    </a:cxn>
                                    <a:cxn ang="T157">
                                      <a:pos x="T90" y="T91"/>
                                    </a:cxn>
                                    <a:cxn ang="T158">
                                      <a:pos x="T92" y="T93"/>
                                    </a:cxn>
                                    <a:cxn ang="T159">
                                      <a:pos x="T94" y="T95"/>
                                    </a:cxn>
                                    <a:cxn ang="T160">
                                      <a:pos x="T96" y="T97"/>
                                    </a:cxn>
                                    <a:cxn ang="T161">
                                      <a:pos x="T98" y="T99"/>
                                    </a:cxn>
                                    <a:cxn ang="T162">
                                      <a:pos x="T100" y="T101"/>
                                    </a:cxn>
                                    <a:cxn ang="T163">
                                      <a:pos x="T102" y="T103"/>
                                    </a:cxn>
                                    <a:cxn ang="T164">
                                      <a:pos x="T104" y="T105"/>
                                    </a:cxn>
                                    <a:cxn ang="T165">
                                      <a:pos x="T106" y="T107"/>
                                    </a:cxn>
                                    <a:cxn ang="T166">
                                      <a:pos x="T108" y="T109"/>
                                    </a:cxn>
                                    <a:cxn ang="T167">
                                      <a:pos x="T110" y="T111"/>
                                    </a:cxn>
                                  </a:cxnLst>
                                  <a:rect l="0" t="0" r="r" b="b"/>
                                  <a:pathLst>
                                    <a:path w="3942" h="2667">
                                      <a:moveTo>
                                        <a:pt x="0" y="1091"/>
                                      </a:moveTo>
                                      <a:lnTo>
                                        <a:pt x="0" y="1058"/>
                                      </a:lnTo>
                                      <a:lnTo>
                                        <a:pt x="34" y="1058"/>
                                      </a:lnTo>
                                      <a:lnTo>
                                        <a:pt x="34" y="934"/>
                                      </a:lnTo>
                                      <a:lnTo>
                                        <a:pt x="79" y="934"/>
                                      </a:lnTo>
                                      <a:lnTo>
                                        <a:pt x="79" y="844"/>
                                      </a:lnTo>
                                      <a:lnTo>
                                        <a:pt x="124" y="844"/>
                                      </a:lnTo>
                                      <a:lnTo>
                                        <a:pt x="124" y="821"/>
                                      </a:lnTo>
                                      <a:lnTo>
                                        <a:pt x="169" y="821"/>
                                      </a:lnTo>
                                      <a:lnTo>
                                        <a:pt x="214" y="821"/>
                                      </a:lnTo>
                                      <a:lnTo>
                                        <a:pt x="214" y="979"/>
                                      </a:lnTo>
                                      <a:lnTo>
                                        <a:pt x="270" y="979"/>
                                      </a:lnTo>
                                      <a:lnTo>
                                        <a:pt x="270" y="956"/>
                                      </a:lnTo>
                                      <a:lnTo>
                                        <a:pt x="315" y="956"/>
                                      </a:lnTo>
                                      <a:lnTo>
                                        <a:pt x="360" y="956"/>
                                      </a:lnTo>
                                      <a:lnTo>
                                        <a:pt x="360" y="979"/>
                                      </a:lnTo>
                                      <a:lnTo>
                                        <a:pt x="417" y="979"/>
                                      </a:lnTo>
                                      <a:lnTo>
                                        <a:pt x="417" y="968"/>
                                      </a:lnTo>
                                      <a:lnTo>
                                        <a:pt x="462" y="968"/>
                                      </a:lnTo>
                                      <a:lnTo>
                                        <a:pt x="462" y="124"/>
                                      </a:lnTo>
                                      <a:lnTo>
                                        <a:pt x="507" y="124"/>
                                      </a:lnTo>
                                      <a:lnTo>
                                        <a:pt x="507" y="90"/>
                                      </a:lnTo>
                                      <a:lnTo>
                                        <a:pt x="552" y="90"/>
                                      </a:lnTo>
                                      <a:lnTo>
                                        <a:pt x="552" y="34"/>
                                      </a:lnTo>
                                      <a:lnTo>
                                        <a:pt x="597" y="34"/>
                                      </a:lnTo>
                                      <a:lnTo>
                                        <a:pt x="597" y="0"/>
                                      </a:lnTo>
                                      <a:lnTo>
                                        <a:pt x="642" y="0"/>
                                      </a:lnTo>
                                      <a:lnTo>
                                        <a:pt x="642" y="259"/>
                                      </a:lnTo>
                                      <a:lnTo>
                                        <a:pt x="687" y="259"/>
                                      </a:lnTo>
                                      <a:lnTo>
                                        <a:pt x="687" y="810"/>
                                      </a:lnTo>
                                      <a:lnTo>
                                        <a:pt x="732" y="810"/>
                                      </a:lnTo>
                                      <a:lnTo>
                                        <a:pt x="732" y="1001"/>
                                      </a:lnTo>
                                      <a:lnTo>
                                        <a:pt x="777" y="1001"/>
                                      </a:lnTo>
                                      <a:lnTo>
                                        <a:pt x="777" y="1091"/>
                                      </a:lnTo>
                                      <a:lnTo>
                                        <a:pt x="822" y="1091"/>
                                      </a:lnTo>
                                      <a:lnTo>
                                        <a:pt x="822" y="1395"/>
                                      </a:lnTo>
                                      <a:lnTo>
                                        <a:pt x="879" y="1395"/>
                                      </a:lnTo>
                                      <a:lnTo>
                                        <a:pt x="879" y="1193"/>
                                      </a:lnTo>
                                      <a:lnTo>
                                        <a:pt x="935" y="1193"/>
                                      </a:lnTo>
                                      <a:lnTo>
                                        <a:pt x="935" y="1046"/>
                                      </a:lnTo>
                                      <a:lnTo>
                                        <a:pt x="980" y="1046"/>
                                      </a:lnTo>
                                      <a:lnTo>
                                        <a:pt x="980" y="1103"/>
                                      </a:lnTo>
                                      <a:lnTo>
                                        <a:pt x="1025" y="1103"/>
                                      </a:lnTo>
                                      <a:lnTo>
                                        <a:pt x="1025" y="1305"/>
                                      </a:lnTo>
                                      <a:lnTo>
                                        <a:pt x="1070" y="1305"/>
                                      </a:lnTo>
                                      <a:lnTo>
                                        <a:pt x="1070" y="1227"/>
                                      </a:lnTo>
                                      <a:lnTo>
                                        <a:pt x="1115" y="1227"/>
                                      </a:lnTo>
                                      <a:lnTo>
                                        <a:pt x="1115" y="776"/>
                                      </a:lnTo>
                                      <a:lnTo>
                                        <a:pt x="1160" y="776"/>
                                      </a:lnTo>
                                      <a:lnTo>
                                        <a:pt x="1160" y="731"/>
                                      </a:lnTo>
                                      <a:lnTo>
                                        <a:pt x="1205" y="731"/>
                                      </a:lnTo>
                                      <a:lnTo>
                                        <a:pt x="1205" y="911"/>
                                      </a:lnTo>
                                      <a:lnTo>
                                        <a:pt x="1250" y="911"/>
                                      </a:lnTo>
                                      <a:lnTo>
                                        <a:pt x="1250" y="855"/>
                                      </a:lnTo>
                                      <a:lnTo>
                                        <a:pt x="1295" y="855"/>
                                      </a:lnTo>
                                      <a:lnTo>
                                        <a:pt x="1295" y="990"/>
                                      </a:lnTo>
                                      <a:lnTo>
                                        <a:pt x="1352" y="990"/>
                                      </a:lnTo>
                                      <a:lnTo>
                                        <a:pt x="1352" y="765"/>
                                      </a:lnTo>
                                      <a:lnTo>
                                        <a:pt x="1397" y="765"/>
                                      </a:lnTo>
                                      <a:lnTo>
                                        <a:pt x="1397" y="754"/>
                                      </a:lnTo>
                                      <a:lnTo>
                                        <a:pt x="1442" y="754"/>
                                      </a:lnTo>
                                      <a:lnTo>
                                        <a:pt x="1442" y="821"/>
                                      </a:lnTo>
                                      <a:lnTo>
                                        <a:pt x="1487" y="821"/>
                                      </a:lnTo>
                                      <a:lnTo>
                                        <a:pt x="1487" y="923"/>
                                      </a:lnTo>
                                      <a:lnTo>
                                        <a:pt x="1532" y="923"/>
                                      </a:lnTo>
                                      <a:lnTo>
                                        <a:pt x="1532" y="911"/>
                                      </a:lnTo>
                                      <a:lnTo>
                                        <a:pt x="1588" y="911"/>
                                      </a:lnTo>
                                      <a:lnTo>
                                        <a:pt x="1588" y="1035"/>
                                      </a:lnTo>
                                      <a:lnTo>
                                        <a:pt x="1633" y="1035"/>
                                      </a:lnTo>
                                      <a:lnTo>
                                        <a:pt x="1633" y="1114"/>
                                      </a:lnTo>
                                      <a:lnTo>
                                        <a:pt x="1678" y="1114"/>
                                      </a:lnTo>
                                      <a:lnTo>
                                        <a:pt x="1678" y="934"/>
                                      </a:lnTo>
                                      <a:lnTo>
                                        <a:pt x="1735" y="934"/>
                                      </a:lnTo>
                                      <a:lnTo>
                                        <a:pt x="1735" y="821"/>
                                      </a:lnTo>
                                      <a:lnTo>
                                        <a:pt x="1780" y="821"/>
                                      </a:lnTo>
                                      <a:lnTo>
                                        <a:pt x="1780" y="1260"/>
                                      </a:lnTo>
                                      <a:lnTo>
                                        <a:pt x="1825" y="1260"/>
                                      </a:lnTo>
                                      <a:lnTo>
                                        <a:pt x="1825" y="1350"/>
                                      </a:lnTo>
                                      <a:lnTo>
                                        <a:pt x="1870" y="1350"/>
                                      </a:lnTo>
                                      <a:lnTo>
                                        <a:pt x="1870" y="1722"/>
                                      </a:lnTo>
                                      <a:lnTo>
                                        <a:pt x="1915" y="1722"/>
                                      </a:lnTo>
                                      <a:lnTo>
                                        <a:pt x="1915" y="956"/>
                                      </a:lnTo>
                                      <a:lnTo>
                                        <a:pt x="1960" y="956"/>
                                      </a:lnTo>
                                      <a:lnTo>
                                        <a:pt x="1960" y="1046"/>
                                      </a:lnTo>
                                      <a:lnTo>
                                        <a:pt x="2005" y="1046"/>
                                      </a:lnTo>
                                      <a:lnTo>
                                        <a:pt x="2005" y="1148"/>
                                      </a:lnTo>
                                      <a:lnTo>
                                        <a:pt x="2050" y="1148"/>
                                      </a:lnTo>
                                      <a:lnTo>
                                        <a:pt x="2050" y="1182"/>
                                      </a:lnTo>
                                      <a:lnTo>
                                        <a:pt x="2106" y="1182"/>
                                      </a:lnTo>
                                      <a:lnTo>
                                        <a:pt x="2106" y="889"/>
                                      </a:lnTo>
                                      <a:lnTo>
                                        <a:pt x="2151" y="889"/>
                                      </a:lnTo>
                                      <a:lnTo>
                                        <a:pt x="2151" y="1013"/>
                                      </a:lnTo>
                                      <a:lnTo>
                                        <a:pt x="2196" y="1013"/>
                                      </a:lnTo>
                                      <a:lnTo>
                                        <a:pt x="2196" y="1227"/>
                                      </a:lnTo>
                                      <a:lnTo>
                                        <a:pt x="2253" y="1227"/>
                                      </a:lnTo>
                                      <a:lnTo>
                                        <a:pt x="2253" y="1272"/>
                                      </a:lnTo>
                                      <a:lnTo>
                                        <a:pt x="2298" y="1272"/>
                                      </a:lnTo>
                                      <a:lnTo>
                                        <a:pt x="2298" y="1170"/>
                                      </a:lnTo>
                                      <a:lnTo>
                                        <a:pt x="2343" y="1170"/>
                                      </a:lnTo>
                                      <a:lnTo>
                                        <a:pt x="2343" y="1260"/>
                                      </a:lnTo>
                                      <a:lnTo>
                                        <a:pt x="2388" y="1260"/>
                                      </a:lnTo>
                                      <a:lnTo>
                                        <a:pt x="2388" y="1665"/>
                                      </a:lnTo>
                                      <a:lnTo>
                                        <a:pt x="2433" y="1665"/>
                                      </a:lnTo>
                                      <a:lnTo>
                                        <a:pt x="2433" y="1542"/>
                                      </a:lnTo>
                                      <a:lnTo>
                                        <a:pt x="2478" y="1542"/>
                                      </a:lnTo>
                                      <a:lnTo>
                                        <a:pt x="2478" y="1890"/>
                                      </a:lnTo>
                                      <a:lnTo>
                                        <a:pt x="2523" y="1890"/>
                                      </a:lnTo>
                                      <a:lnTo>
                                        <a:pt x="2523" y="1452"/>
                                      </a:lnTo>
                                      <a:lnTo>
                                        <a:pt x="2568" y="1452"/>
                                      </a:lnTo>
                                      <a:lnTo>
                                        <a:pt x="2568" y="1384"/>
                                      </a:lnTo>
                                      <a:lnTo>
                                        <a:pt x="2613" y="1384"/>
                                      </a:lnTo>
                                      <a:lnTo>
                                        <a:pt x="2613" y="1452"/>
                                      </a:lnTo>
                                      <a:lnTo>
                                        <a:pt x="2658" y="1452"/>
                                      </a:lnTo>
                                      <a:lnTo>
                                        <a:pt x="2658" y="1530"/>
                                      </a:lnTo>
                                      <a:lnTo>
                                        <a:pt x="2715" y="1530"/>
                                      </a:lnTo>
                                      <a:lnTo>
                                        <a:pt x="2715" y="1710"/>
                                      </a:lnTo>
                                      <a:lnTo>
                                        <a:pt x="2760" y="1710"/>
                                      </a:lnTo>
                                      <a:lnTo>
                                        <a:pt x="2760" y="1688"/>
                                      </a:lnTo>
                                      <a:lnTo>
                                        <a:pt x="2816" y="1688"/>
                                      </a:lnTo>
                                      <a:lnTo>
                                        <a:pt x="2816" y="1530"/>
                                      </a:lnTo>
                                      <a:lnTo>
                                        <a:pt x="2861" y="1530"/>
                                      </a:lnTo>
                                      <a:lnTo>
                                        <a:pt x="2861" y="1744"/>
                                      </a:lnTo>
                                      <a:lnTo>
                                        <a:pt x="2917" y="1744"/>
                                      </a:lnTo>
                                      <a:lnTo>
                                        <a:pt x="2917" y="1542"/>
                                      </a:lnTo>
                                      <a:lnTo>
                                        <a:pt x="2962" y="1542"/>
                                      </a:lnTo>
                                      <a:lnTo>
                                        <a:pt x="2962" y="1620"/>
                                      </a:lnTo>
                                      <a:lnTo>
                                        <a:pt x="3007" y="1620"/>
                                      </a:lnTo>
                                      <a:lnTo>
                                        <a:pt x="3007" y="1722"/>
                                      </a:lnTo>
                                      <a:lnTo>
                                        <a:pt x="3052" y="1722"/>
                                      </a:lnTo>
                                      <a:lnTo>
                                        <a:pt x="3052" y="1620"/>
                                      </a:lnTo>
                                      <a:lnTo>
                                        <a:pt x="3097" y="1620"/>
                                      </a:lnTo>
                                      <a:lnTo>
                                        <a:pt x="3097" y="1823"/>
                                      </a:lnTo>
                                      <a:lnTo>
                                        <a:pt x="3143" y="1823"/>
                                      </a:lnTo>
                                      <a:lnTo>
                                        <a:pt x="3143" y="2172"/>
                                      </a:lnTo>
                                      <a:lnTo>
                                        <a:pt x="3188" y="2172"/>
                                      </a:lnTo>
                                      <a:lnTo>
                                        <a:pt x="3188" y="2082"/>
                                      </a:lnTo>
                                      <a:lnTo>
                                        <a:pt x="3233" y="2082"/>
                                      </a:lnTo>
                                      <a:lnTo>
                                        <a:pt x="3233" y="1699"/>
                                      </a:lnTo>
                                      <a:lnTo>
                                        <a:pt x="3278" y="1699"/>
                                      </a:lnTo>
                                      <a:lnTo>
                                        <a:pt x="3278" y="1553"/>
                                      </a:lnTo>
                                      <a:lnTo>
                                        <a:pt x="3323" y="1553"/>
                                      </a:lnTo>
                                      <a:lnTo>
                                        <a:pt x="3323" y="1733"/>
                                      </a:lnTo>
                                      <a:lnTo>
                                        <a:pt x="3368" y="1733"/>
                                      </a:lnTo>
                                      <a:lnTo>
                                        <a:pt x="3368" y="1497"/>
                                      </a:lnTo>
                                      <a:lnTo>
                                        <a:pt x="3424" y="1497"/>
                                      </a:lnTo>
                                      <a:lnTo>
                                        <a:pt x="3469" y="1497"/>
                                      </a:lnTo>
                                      <a:lnTo>
                                        <a:pt x="3469" y="1508"/>
                                      </a:lnTo>
                                      <a:lnTo>
                                        <a:pt x="3514" y="1508"/>
                                      </a:lnTo>
                                      <a:lnTo>
                                        <a:pt x="3514" y="1857"/>
                                      </a:lnTo>
                                      <a:lnTo>
                                        <a:pt x="3571" y="1857"/>
                                      </a:lnTo>
                                      <a:lnTo>
                                        <a:pt x="3571" y="1800"/>
                                      </a:lnTo>
                                      <a:lnTo>
                                        <a:pt x="3616" y="1800"/>
                                      </a:lnTo>
                                      <a:lnTo>
                                        <a:pt x="3616" y="2262"/>
                                      </a:lnTo>
                                      <a:lnTo>
                                        <a:pt x="3661" y="2262"/>
                                      </a:lnTo>
                                      <a:lnTo>
                                        <a:pt x="3661" y="2667"/>
                                      </a:lnTo>
                                      <a:lnTo>
                                        <a:pt x="3706" y="2667"/>
                                      </a:lnTo>
                                      <a:lnTo>
                                        <a:pt x="3706" y="2205"/>
                                      </a:lnTo>
                                      <a:lnTo>
                                        <a:pt x="3751" y="2205"/>
                                      </a:lnTo>
                                      <a:lnTo>
                                        <a:pt x="3751" y="1902"/>
                                      </a:lnTo>
                                      <a:lnTo>
                                        <a:pt x="3796" y="1902"/>
                                      </a:lnTo>
                                      <a:lnTo>
                                        <a:pt x="3796" y="1800"/>
                                      </a:lnTo>
                                      <a:lnTo>
                                        <a:pt x="3841" y="1800"/>
                                      </a:lnTo>
                                      <a:lnTo>
                                        <a:pt x="3841" y="1530"/>
                                      </a:lnTo>
                                      <a:lnTo>
                                        <a:pt x="3897" y="1530"/>
                                      </a:lnTo>
                                      <a:lnTo>
                                        <a:pt x="3897" y="1339"/>
                                      </a:lnTo>
                                      <a:lnTo>
                                        <a:pt x="3942" y="1339"/>
                                      </a:lnTo>
                                      <a:lnTo>
                                        <a:pt x="3942" y="1046"/>
                                      </a:lnTo>
                                    </a:path>
                                  </a:pathLst>
                                </a:custGeom>
                                <a:noFill/>
                                <a:ln w="2159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8" name="Freeform 654"/>
                              <wps:cNvSpPr>
                                <a:spLocks/>
                              </wps:cNvSpPr>
                              <wps:spPr bwMode="auto">
                                <a:xfrm>
                                  <a:off x="2503125" y="1064217"/>
                                  <a:ext cx="271803" cy="278805"/>
                                </a:xfrm>
                                <a:custGeom>
                                  <a:avLst/>
                                  <a:gdLst>
                                    <a:gd name="T0" fmla="*/ 0 w 428"/>
                                    <a:gd name="T1" fmla="*/ 114300 h 439"/>
                                    <a:gd name="T2" fmla="*/ 28575 w 428"/>
                                    <a:gd name="T3" fmla="*/ 114300 h 439"/>
                                    <a:gd name="T4" fmla="*/ 28575 w 428"/>
                                    <a:gd name="T5" fmla="*/ 278765 h 439"/>
                                    <a:gd name="T6" fmla="*/ 57150 w 428"/>
                                    <a:gd name="T7" fmla="*/ 278765 h 439"/>
                                    <a:gd name="T8" fmla="*/ 57150 w 428"/>
                                    <a:gd name="T9" fmla="*/ 14605 h 439"/>
                                    <a:gd name="T10" fmla="*/ 93345 w 428"/>
                                    <a:gd name="T11" fmla="*/ 14605 h 439"/>
                                    <a:gd name="T12" fmla="*/ 93345 w 428"/>
                                    <a:gd name="T13" fmla="*/ 85725 h 439"/>
                                    <a:gd name="T14" fmla="*/ 121920 w 428"/>
                                    <a:gd name="T15" fmla="*/ 85725 h 439"/>
                                    <a:gd name="T16" fmla="*/ 121920 w 428"/>
                                    <a:gd name="T17" fmla="*/ 179070 h 439"/>
                                    <a:gd name="T18" fmla="*/ 150495 w 428"/>
                                    <a:gd name="T19" fmla="*/ 179070 h 439"/>
                                    <a:gd name="T20" fmla="*/ 150495 w 428"/>
                                    <a:gd name="T21" fmla="*/ 114300 h 439"/>
                                    <a:gd name="T22" fmla="*/ 186055 w 428"/>
                                    <a:gd name="T23" fmla="*/ 114300 h 439"/>
                                    <a:gd name="T24" fmla="*/ 186055 w 428"/>
                                    <a:gd name="T25" fmla="*/ 114300 h 439"/>
                                    <a:gd name="T26" fmla="*/ 214630 w 428"/>
                                    <a:gd name="T27" fmla="*/ 114300 h 439"/>
                                    <a:gd name="T28" fmla="*/ 214630 w 428"/>
                                    <a:gd name="T29" fmla="*/ 157480 h 439"/>
                                    <a:gd name="T30" fmla="*/ 243205 w 428"/>
                                    <a:gd name="T31" fmla="*/ 157480 h 439"/>
                                    <a:gd name="T32" fmla="*/ 243205 w 428"/>
                                    <a:gd name="T33" fmla="*/ 157480 h 439"/>
                                    <a:gd name="T34" fmla="*/ 271780 w 428"/>
                                    <a:gd name="T35" fmla="*/ 157480 h 439"/>
                                    <a:gd name="T36" fmla="*/ 271780 w 428"/>
                                    <a:gd name="T37" fmla="*/ 0 h 439"/>
                                    <a:gd name="T38" fmla="*/ 0 60000 65536"/>
                                    <a:gd name="T39" fmla="*/ 0 60000 65536"/>
                                    <a:gd name="T40" fmla="*/ 0 60000 65536"/>
                                    <a:gd name="T41" fmla="*/ 0 60000 65536"/>
                                    <a:gd name="T42" fmla="*/ 0 60000 65536"/>
                                    <a:gd name="T43" fmla="*/ 0 60000 65536"/>
                                    <a:gd name="T44" fmla="*/ 0 60000 65536"/>
                                    <a:gd name="T45" fmla="*/ 0 60000 65536"/>
                                    <a:gd name="T46" fmla="*/ 0 60000 65536"/>
                                    <a:gd name="T47" fmla="*/ 0 60000 65536"/>
                                    <a:gd name="T48" fmla="*/ 0 60000 65536"/>
                                    <a:gd name="T49" fmla="*/ 0 60000 65536"/>
                                    <a:gd name="T50" fmla="*/ 0 60000 65536"/>
                                    <a:gd name="T51" fmla="*/ 0 60000 65536"/>
                                    <a:gd name="T52" fmla="*/ 0 60000 65536"/>
                                    <a:gd name="T53" fmla="*/ 0 60000 65536"/>
                                    <a:gd name="T54" fmla="*/ 0 60000 65536"/>
                                    <a:gd name="T55" fmla="*/ 0 60000 65536"/>
                                    <a:gd name="T56" fmla="*/ 0 60000 65536"/>
                                  </a:gdLst>
                                  <a:ahLst/>
                                  <a:cxnLst>
                                    <a:cxn ang="T38">
                                      <a:pos x="T0" y="T1"/>
                                    </a:cxn>
                                    <a:cxn ang="T39">
                                      <a:pos x="T2" y="T3"/>
                                    </a:cxn>
                                    <a:cxn ang="T40">
                                      <a:pos x="T4" y="T5"/>
                                    </a:cxn>
                                    <a:cxn ang="T41">
                                      <a:pos x="T6" y="T7"/>
                                    </a:cxn>
                                    <a:cxn ang="T42">
                                      <a:pos x="T8" y="T9"/>
                                    </a:cxn>
                                    <a:cxn ang="T43">
                                      <a:pos x="T10" y="T11"/>
                                    </a:cxn>
                                    <a:cxn ang="T44">
                                      <a:pos x="T12" y="T13"/>
                                    </a:cxn>
                                    <a:cxn ang="T45">
                                      <a:pos x="T14" y="T15"/>
                                    </a:cxn>
                                    <a:cxn ang="T46">
                                      <a:pos x="T16" y="T17"/>
                                    </a:cxn>
                                    <a:cxn ang="T47">
                                      <a:pos x="T18" y="T19"/>
                                    </a:cxn>
                                    <a:cxn ang="T48">
                                      <a:pos x="T20" y="T21"/>
                                    </a:cxn>
                                    <a:cxn ang="T49">
                                      <a:pos x="T22" y="T23"/>
                                    </a:cxn>
                                    <a:cxn ang="T50">
                                      <a:pos x="T24" y="T25"/>
                                    </a:cxn>
                                    <a:cxn ang="T51">
                                      <a:pos x="T26" y="T27"/>
                                    </a:cxn>
                                    <a:cxn ang="T52">
                                      <a:pos x="T28" y="T29"/>
                                    </a:cxn>
                                    <a:cxn ang="T53">
                                      <a:pos x="T30" y="T31"/>
                                    </a:cxn>
                                    <a:cxn ang="T54">
                                      <a:pos x="T32" y="T33"/>
                                    </a:cxn>
                                    <a:cxn ang="T55">
                                      <a:pos x="T34" y="T35"/>
                                    </a:cxn>
                                    <a:cxn ang="T56">
                                      <a:pos x="T36" y="T37"/>
                                    </a:cxn>
                                  </a:cxnLst>
                                  <a:rect l="0" t="0" r="r" b="b"/>
                                  <a:pathLst>
                                    <a:path w="428" h="439">
                                      <a:moveTo>
                                        <a:pt x="0" y="180"/>
                                      </a:moveTo>
                                      <a:lnTo>
                                        <a:pt x="45" y="180"/>
                                      </a:lnTo>
                                      <a:lnTo>
                                        <a:pt x="45" y="439"/>
                                      </a:lnTo>
                                      <a:lnTo>
                                        <a:pt x="90" y="439"/>
                                      </a:lnTo>
                                      <a:lnTo>
                                        <a:pt x="90" y="23"/>
                                      </a:lnTo>
                                      <a:lnTo>
                                        <a:pt x="147" y="23"/>
                                      </a:lnTo>
                                      <a:lnTo>
                                        <a:pt x="147" y="135"/>
                                      </a:lnTo>
                                      <a:lnTo>
                                        <a:pt x="192" y="135"/>
                                      </a:lnTo>
                                      <a:lnTo>
                                        <a:pt x="192" y="282"/>
                                      </a:lnTo>
                                      <a:lnTo>
                                        <a:pt x="237" y="282"/>
                                      </a:lnTo>
                                      <a:lnTo>
                                        <a:pt x="237" y="180"/>
                                      </a:lnTo>
                                      <a:lnTo>
                                        <a:pt x="293" y="180"/>
                                      </a:lnTo>
                                      <a:lnTo>
                                        <a:pt x="338" y="180"/>
                                      </a:lnTo>
                                      <a:lnTo>
                                        <a:pt x="338" y="248"/>
                                      </a:lnTo>
                                      <a:lnTo>
                                        <a:pt x="383" y="248"/>
                                      </a:lnTo>
                                      <a:lnTo>
                                        <a:pt x="428" y="248"/>
                                      </a:lnTo>
                                      <a:lnTo>
                                        <a:pt x="428" y="0"/>
                                      </a:lnTo>
                                    </a:path>
                                  </a:pathLst>
                                </a:custGeom>
                                <a:noFill/>
                                <a:ln w="2159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0" name="Freeform 655"/>
                              <wps:cNvSpPr>
                                <a:spLocks/>
                              </wps:cNvSpPr>
                              <wps:spPr bwMode="auto">
                                <a:xfrm>
                                  <a:off x="0" y="549909"/>
                                  <a:ext cx="2774928" cy="1515125"/>
                                </a:xfrm>
                                <a:custGeom>
                                  <a:avLst/>
                                  <a:gdLst>
                                    <a:gd name="T0" fmla="*/ 21590 w 4370"/>
                                    <a:gd name="T1" fmla="*/ 772160 h 2386"/>
                                    <a:gd name="T2" fmla="*/ 50165 w 4370"/>
                                    <a:gd name="T3" fmla="*/ 535940 h 2386"/>
                                    <a:gd name="T4" fmla="*/ 107315 w 4370"/>
                                    <a:gd name="T5" fmla="*/ 521970 h 2386"/>
                                    <a:gd name="T6" fmla="*/ 135890 w 4370"/>
                                    <a:gd name="T7" fmla="*/ 571500 h 2386"/>
                                    <a:gd name="T8" fmla="*/ 200025 w 4370"/>
                                    <a:gd name="T9" fmla="*/ 564515 h 2386"/>
                                    <a:gd name="T10" fmla="*/ 228600 w 4370"/>
                                    <a:gd name="T11" fmla="*/ 614680 h 2386"/>
                                    <a:gd name="T12" fmla="*/ 293370 w 4370"/>
                                    <a:gd name="T13" fmla="*/ 600075 h 2386"/>
                                    <a:gd name="T14" fmla="*/ 321945 w 4370"/>
                                    <a:gd name="T15" fmla="*/ 64770 h 2386"/>
                                    <a:gd name="T16" fmla="*/ 379095 w 4370"/>
                                    <a:gd name="T17" fmla="*/ 28575 h 2386"/>
                                    <a:gd name="T18" fmla="*/ 407670 w 4370"/>
                                    <a:gd name="T19" fmla="*/ 171450 h 2386"/>
                                    <a:gd name="T20" fmla="*/ 464820 w 4370"/>
                                    <a:gd name="T21" fmla="*/ 507365 h 2386"/>
                                    <a:gd name="T22" fmla="*/ 493395 w 4370"/>
                                    <a:gd name="T23" fmla="*/ 657225 h 2386"/>
                                    <a:gd name="T24" fmla="*/ 558165 w 4370"/>
                                    <a:gd name="T25" fmla="*/ 850265 h 2386"/>
                                    <a:gd name="T26" fmla="*/ 593725 w 4370"/>
                                    <a:gd name="T27" fmla="*/ 643255 h 2386"/>
                                    <a:gd name="T28" fmla="*/ 650875 w 4370"/>
                                    <a:gd name="T29" fmla="*/ 664845 h 2386"/>
                                    <a:gd name="T30" fmla="*/ 679450 w 4370"/>
                                    <a:gd name="T31" fmla="*/ 757555 h 2386"/>
                                    <a:gd name="T32" fmla="*/ 736600 w 4370"/>
                                    <a:gd name="T33" fmla="*/ 457200 h 2386"/>
                                    <a:gd name="T34" fmla="*/ 765175 w 4370"/>
                                    <a:gd name="T35" fmla="*/ 500380 h 2386"/>
                                    <a:gd name="T36" fmla="*/ 822325 w 4370"/>
                                    <a:gd name="T37" fmla="*/ 485775 h 2386"/>
                                    <a:gd name="T38" fmla="*/ 858520 w 4370"/>
                                    <a:gd name="T39" fmla="*/ 407670 h 2386"/>
                                    <a:gd name="T40" fmla="*/ 915670 w 4370"/>
                                    <a:gd name="T41" fmla="*/ 393065 h 2386"/>
                                    <a:gd name="T42" fmla="*/ 944245 w 4370"/>
                                    <a:gd name="T43" fmla="*/ 535940 h 2386"/>
                                    <a:gd name="T44" fmla="*/ 1008380 w 4370"/>
                                    <a:gd name="T45" fmla="*/ 500380 h 2386"/>
                                    <a:gd name="T46" fmla="*/ 1036955 w 4370"/>
                                    <a:gd name="T47" fmla="*/ 600075 h 2386"/>
                                    <a:gd name="T48" fmla="*/ 1101725 w 4370"/>
                                    <a:gd name="T49" fmla="*/ 550545 h 2386"/>
                                    <a:gd name="T50" fmla="*/ 1130300 w 4370"/>
                                    <a:gd name="T51" fmla="*/ 814705 h 2386"/>
                                    <a:gd name="T52" fmla="*/ 1187450 w 4370"/>
                                    <a:gd name="T53" fmla="*/ 800735 h 2386"/>
                                    <a:gd name="T54" fmla="*/ 1216025 w 4370"/>
                                    <a:gd name="T55" fmla="*/ 542925 h 2386"/>
                                    <a:gd name="T56" fmla="*/ 1273175 w 4370"/>
                                    <a:gd name="T57" fmla="*/ 643255 h 2386"/>
                                    <a:gd name="T58" fmla="*/ 1301750 w 4370"/>
                                    <a:gd name="T59" fmla="*/ 628650 h 2386"/>
                                    <a:gd name="T60" fmla="*/ 1365885 w 4370"/>
                                    <a:gd name="T61" fmla="*/ 471805 h 2386"/>
                                    <a:gd name="T62" fmla="*/ 1394460 w 4370"/>
                                    <a:gd name="T63" fmla="*/ 886460 h 2386"/>
                                    <a:gd name="T64" fmla="*/ 1459230 w 4370"/>
                                    <a:gd name="T65" fmla="*/ 843280 h 2386"/>
                                    <a:gd name="T66" fmla="*/ 1487805 w 4370"/>
                                    <a:gd name="T67" fmla="*/ 678815 h 2386"/>
                                    <a:gd name="T68" fmla="*/ 1544955 w 4370"/>
                                    <a:gd name="T69" fmla="*/ 1057910 h 2386"/>
                                    <a:gd name="T70" fmla="*/ 1573530 w 4370"/>
                                    <a:gd name="T71" fmla="*/ 1122045 h 2386"/>
                                    <a:gd name="T72" fmla="*/ 1630680 w 4370"/>
                                    <a:gd name="T73" fmla="*/ 843280 h 2386"/>
                                    <a:gd name="T74" fmla="*/ 1659255 w 4370"/>
                                    <a:gd name="T75" fmla="*/ 850265 h 2386"/>
                                    <a:gd name="T76" fmla="*/ 1724025 w 4370"/>
                                    <a:gd name="T77" fmla="*/ 957580 h 2386"/>
                                    <a:gd name="T78" fmla="*/ 1752600 w 4370"/>
                                    <a:gd name="T79" fmla="*/ 900430 h 2386"/>
                                    <a:gd name="T80" fmla="*/ 1816735 w 4370"/>
                                    <a:gd name="T81" fmla="*/ 707390 h 2386"/>
                                    <a:gd name="T82" fmla="*/ 1852295 w 4370"/>
                                    <a:gd name="T83" fmla="*/ 800735 h 2386"/>
                                    <a:gd name="T84" fmla="*/ 1909445 w 4370"/>
                                    <a:gd name="T85" fmla="*/ 764540 h 2386"/>
                                    <a:gd name="T86" fmla="*/ 1938020 w 4370"/>
                                    <a:gd name="T87" fmla="*/ 950595 h 2386"/>
                                    <a:gd name="T88" fmla="*/ 1995805 w 4370"/>
                                    <a:gd name="T89" fmla="*/ 1086485 h 2386"/>
                                    <a:gd name="T90" fmla="*/ 2024380 w 4370"/>
                                    <a:gd name="T91" fmla="*/ 1271905 h 2386"/>
                                    <a:gd name="T92" fmla="*/ 2081530 w 4370"/>
                                    <a:gd name="T93" fmla="*/ 993140 h 2386"/>
                                    <a:gd name="T94" fmla="*/ 2110105 w 4370"/>
                                    <a:gd name="T95" fmla="*/ 1150620 h 2386"/>
                                    <a:gd name="T96" fmla="*/ 2174240 w 4370"/>
                                    <a:gd name="T97" fmla="*/ 972185 h 2386"/>
                                    <a:gd name="T98" fmla="*/ 2202815 w 4370"/>
                                    <a:gd name="T99" fmla="*/ 1164590 h 2386"/>
                                    <a:gd name="T100" fmla="*/ 2267585 w 4370"/>
                                    <a:gd name="T101" fmla="*/ 1193165 h 2386"/>
                                    <a:gd name="T102" fmla="*/ 2296160 w 4370"/>
                                    <a:gd name="T103" fmla="*/ 1307465 h 2386"/>
                                    <a:gd name="T104" fmla="*/ 2353310 w 4370"/>
                                    <a:gd name="T105" fmla="*/ 1457960 h 2386"/>
                                    <a:gd name="T106" fmla="*/ 2381885 w 4370"/>
                                    <a:gd name="T107" fmla="*/ 1372235 h 2386"/>
                                    <a:gd name="T108" fmla="*/ 2439035 w 4370"/>
                                    <a:gd name="T109" fmla="*/ 1078865 h 2386"/>
                                    <a:gd name="T110" fmla="*/ 2474595 w 4370"/>
                                    <a:gd name="T111" fmla="*/ 1086485 h 2386"/>
                                    <a:gd name="T112" fmla="*/ 2531745 w 4370"/>
                                    <a:gd name="T113" fmla="*/ 922020 h 2386"/>
                                    <a:gd name="T114" fmla="*/ 2560320 w 4370"/>
                                    <a:gd name="T115" fmla="*/ 886460 h 2386"/>
                                    <a:gd name="T116" fmla="*/ 2625090 w 4370"/>
                                    <a:gd name="T117" fmla="*/ 871855 h 2386"/>
                                    <a:gd name="T118" fmla="*/ 2653665 w 4370"/>
                                    <a:gd name="T119" fmla="*/ 878840 h 2386"/>
                                    <a:gd name="T120" fmla="*/ 2717800 w 4370"/>
                                    <a:gd name="T121" fmla="*/ 864870 h 2386"/>
                                    <a:gd name="T122" fmla="*/ 2746375 w 4370"/>
                                    <a:gd name="T123" fmla="*/ 650240 h 238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 name="T180" fmla="*/ 0 60000 65536"/>
                                    <a:gd name="T181" fmla="*/ 0 60000 65536"/>
                                    <a:gd name="T182" fmla="*/ 0 60000 65536"/>
                                    <a:gd name="T183" fmla="*/ 0 60000 65536"/>
                                    <a:gd name="T184" fmla="*/ 0 60000 65536"/>
                                    <a:gd name="T185" fmla="*/ 0 60000 65536"/>
                                  </a:gdLst>
                                  <a:ahLst/>
                                  <a:cxnLst>
                                    <a:cxn ang="T124">
                                      <a:pos x="T0" y="T1"/>
                                    </a:cxn>
                                    <a:cxn ang="T125">
                                      <a:pos x="T2" y="T3"/>
                                    </a:cxn>
                                    <a:cxn ang="T126">
                                      <a:pos x="T4" y="T5"/>
                                    </a:cxn>
                                    <a:cxn ang="T127">
                                      <a:pos x="T6" y="T7"/>
                                    </a:cxn>
                                    <a:cxn ang="T128">
                                      <a:pos x="T8" y="T9"/>
                                    </a:cxn>
                                    <a:cxn ang="T129">
                                      <a:pos x="T10" y="T11"/>
                                    </a:cxn>
                                    <a:cxn ang="T130">
                                      <a:pos x="T12" y="T13"/>
                                    </a:cxn>
                                    <a:cxn ang="T131">
                                      <a:pos x="T14" y="T15"/>
                                    </a:cxn>
                                    <a:cxn ang="T132">
                                      <a:pos x="T16" y="T17"/>
                                    </a:cxn>
                                    <a:cxn ang="T133">
                                      <a:pos x="T18" y="T19"/>
                                    </a:cxn>
                                    <a:cxn ang="T134">
                                      <a:pos x="T20" y="T21"/>
                                    </a:cxn>
                                    <a:cxn ang="T135">
                                      <a:pos x="T22" y="T23"/>
                                    </a:cxn>
                                    <a:cxn ang="T136">
                                      <a:pos x="T24" y="T25"/>
                                    </a:cxn>
                                    <a:cxn ang="T137">
                                      <a:pos x="T26" y="T27"/>
                                    </a:cxn>
                                    <a:cxn ang="T138">
                                      <a:pos x="T28" y="T29"/>
                                    </a:cxn>
                                    <a:cxn ang="T139">
                                      <a:pos x="T30" y="T31"/>
                                    </a:cxn>
                                    <a:cxn ang="T140">
                                      <a:pos x="T32" y="T33"/>
                                    </a:cxn>
                                    <a:cxn ang="T141">
                                      <a:pos x="T34" y="T35"/>
                                    </a:cxn>
                                    <a:cxn ang="T142">
                                      <a:pos x="T36" y="T37"/>
                                    </a:cxn>
                                    <a:cxn ang="T143">
                                      <a:pos x="T38" y="T39"/>
                                    </a:cxn>
                                    <a:cxn ang="T144">
                                      <a:pos x="T40" y="T41"/>
                                    </a:cxn>
                                    <a:cxn ang="T145">
                                      <a:pos x="T42" y="T43"/>
                                    </a:cxn>
                                    <a:cxn ang="T146">
                                      <a:pos x="T44" y="T45"/>
                                    </a:cxn>
                                    <a:cxn ang="T147">
                                      <a:pos x="T46" y="T47"/>
                                    </a:cxn>
                                    <a:cxn ang="T148">
                                      <a:pos x="T48" y="T49"/>
                                    </a:cxn>
                                    <a:cxn ang="T149">
                                      <a:pos x="T50" y="T51"/>
                                    </a:cxn>
                                    <a:cxn ang="T150">
                                      <a:pos x="T52" y="T53"/>
                                    </a:cxn>
                                    <a:cxn ang="T151">
                                      <a:pos x="T54" y="T55"/>
                                    </a:cxn>
                                    <a:cxn ang="T152">
                                      <a:pos x="T56" y="T57"/>
                                    </a:cxn>
                                    <a:cxn ang="T153">
                                      <a:pos x="T58" y="T59"/>
                                    </a:cxn>
                                    <a:cxn ang="T154">
                                      <a:pos x="T60" y="T61"/>
                                    </a:cxn>
                                    <a:cxn ang="T155">
                                      <a:pos x="T62" y="T63"/>
                                    </a:cxn>
                                    <a:cxn ang="T156">
                                      <a:pos x="T64" y="T65"/>
                                    </a:cxn>
                                    <a:cxn ang="T157">
                                      <a:pos x="T66" y="T67"/>
                                    </a:cxn>
                                    <a:cxn ang="T158">
                                      <a:pos x="T68" y="T69"/>
                                    </a:cxn>
                                    <a:cxn ang="T159">
                                      <a:pos x="T70" y="T71"/>
                                    </a:cxn>
                                    <a:cxn ang="T160">
                                      <a:pos x="T72" y="T73"/>
                                    </a:cxn>
                                    <a:cxn ang="T161">
                                      <a:pos x="T74" y="T75"/>
                                    </a:cxn>
                                    <a:cxn ang="T162">
                                      <a:pos x="T76" y="T77"/>
                                    </a:cxn>
                                    <a:cxn ang="T163">
                                      <a:pos x="T78" y="T79"/>
                                    </a:cxn>
                                    <a:cxn ang="T164">
                                      <a:pos x="T80" y="T81"/>
                                    </a:cxn>
                                    <a:cxn ang="T165">
                                      <a:pos x="T82" y="T83"/>
                                    </a:cxn>
                                    <a:cxn ang="T166">
                                      <a:pos x="T84" y="T85"/>
                                    </a:cxn>
                                    <a:cxn ang="T167">
                                      <a:pos x="T86" y="T87"/>
                                    </a:cxn>
                                    <a:cxn ang="T168">
                                      <a:pos x="T88" y="T89"/>
                                    </a:cxn>
                                    <a:cxn ang="T169">
                                      <a:pos x="T90" y="T91"/>
                                    </a:cxn>
                                    <a:cxn ang="T170">
                                      <a:pos x="T92" y="T93"/>
                                    </a:cxn>
                                    <a:cxn ang="T171">
                                      <a:pos x="T94" y="T95"/>
                                    </a:cxn>
                                    <a:cxn ang="T172">
                                      <a:pos x="T96" y="T97"/>
                                    </a:cxn>
                                    <a:cxn ang="T173">
                                      <a:pos x="T98" y="T99"/>
                                    </a:cxn>
                                    <a:cxn ang="T174">
                                      <a:pos x="T100" y="T101"/>
                                    </a:cxn>
                                    <a:cxn ang="T175">
                                      <a:pos x="T102" y="T103"/>
                                    </a:cxn>
                                    <a:cxn ang="T176">
                                      <a:pos x="T104" y="T105"/>
                                    </a:cxn>
                                    <a:cxn ang="T177">
                                      <a:pos x="T106" y="T107"/>
                                    </a:cxn>
                                    <a:cxn ang="T178">
                                      <a:pos x="T108" y="T109"/>
                                    </a:cxn>
                                    <a:cxn ang="T179">
                                      <a:pos x="T110" y="T111"/>
                                    </a:cxn>
                                    <a:cxn ang="T180">
                                      <a:pos x="T112" y="T113"/>
                                    </a:cxn>
                                    <a:cxn ang="T181">
                                      <a:pos x="T114" y="T115"/>
                                    </a:cxn>
                                    <a:cxn ang="T182">
                                      <a:pos x="T116" y="T117"/>
                                    </a:cxn>
                                    <a:cxn ang="T183">
                                      <a:pos x="T118" y="T119"/>
                                    </a:cxn>
                                    <a:cxn ang="T184">
                                      <a:pos x="T120" y="T121"/>
                                    </a:cxn>
                                    <a:cxn ang="T185">
                                      <a:pos x="T122" y="T123"/>
                                    </a:cxn>
                                  </a:cxnLst>
                                  <a:rect l="0" t="0" r="r" b="b"/>
                                  <a:pathLst>
                                    <a:path w="4370" h="2386">
                                      <a:moveTo>
                                        <a:pt x="0" y="1249"/>
                                      </a:moveTo>
                                      <a:lnTo>
                                        <a:pt x="0" y="1216"/>
                                      </a:lnTo>
                                      <a:lnTo>
                                        <a:pt x="34" y="1216"/>
                                      </a:lnTo>
                                      <a:lnTo>
                                        <a:pt x="34" y="979"/>
                                      </a:lnTo>
                                      <a:lnTo>
                                        <a:pt x="79" y="979"/>
                                      </a:lnTo>
                                      <a:lnTo>
                                        <a:pt x="79" y="844"/>
                                      </a:lnTo>
                                      <a:lnTo>
                                        <a:pt x="124" y="844"/>
                                      </a:lnTo>
                                      <a:lnTo>
                                        <a:pt x="124" y="822"/>
                                      </a:lnTo>
                                      <a:lnTo>
                                        <a:pt x="169" y="822"/>
                                      </a:lnTo>
                                      <a:lnTo>
                                        <a:pt x="169" y="810"/>
                                      </a:lnTo>
                                      <a:lnTo>
                                        <a:pt x="214" y="810"/>
                                      </a:lnTo>
                                      <a:lnTo>
                                        <a:pt x="214" y="900"/>
                                      </a:lnTo>
                                      <a:lnTo>
                                        <a:pt x="270" y="900"/>
                                      </a:lnTo>
                                      <a:lnTo>
                                        <a:pt x="270" y="889"/>
                                      </a:lnTo>
                                      <a:lnTo>
                                        <a:pt x="315" y="889"/>
                                      </a:lnTo>
                                      <a:lnTo>
                                        <a:pt x="315" y="900"/>
                                      </a:lnTo>
                                      <a:lnTo>
                                        <a:pt x="360" y="900"/>
                                      </a:lnTo>
                                      <a:lnTo>
                                        <a:pt x="360" y="968"/>
                                      </a:lnTo>
                                      <a:lnTo>
                                        <a:pt x="417" y="968"/>
                                      </a:lnTo>
                                      <a:lnTo>
                                        <a:pt x="417" y="945"/>
                                      </a:lnTo>
                                      <a:lnTo>
                                        <a:pt x="462" y="945"/>
                                      </a:lnTo>
                                      <a:lnTo>
                                        <a:pt x="462" y="124"/>
                                      </a:lnTo>
                                      <a:lnTo>
                                        <a:pt x="507" y="124"/>
                                      </a:lnTo>
                                      <a:lnTo>
                                        <a:pt x="507" y="102"/>
                                      </a:lnTo>
                                      <a:lnTo>
                                        <a:pt x="552" y="102"/>
                                      </a:lnTo>
                                      <a:lnTo>
                                        <a:pt x="552" y="45"/>
                                      </a:lnTo>
                                      <a:lnTo>
                                        <a:pt x="597" y="45"/>
                                      </a:lnTo>
                                      <a:lnTo>
                                        <a:pt x="597" y="0"/>
                                      </a:lnTo>
                                      <a:lnTo>
                                        <a:pt x="642" y="0"/>
                                      </a:lnTo>
                                      <a:lnTo>
                                        <a:pt x="642" y="270"/>
                                      </a:lnTo>
                                      <a:lnTo>
                                        <a:pt x="687" y="270"/>
                                      </a:lnTo>
                                      <a:lnTo>
                                        <a:pt x="687" y="799"/>
                                      </a:lnTo>
                                      <a:lnTo>
                                        <a:pt x="732" y="799"/>
                                      </a:lnTo>
                                      <a:lnTo>
                                        <a:pt x="732" y="945"/>
                                      </a:lnTo>
                                      <a:lnTo>
                                        <a:pt x="777" y="945"/>
                                      </a:lnTo>
                                      <a:lnTo>
                                        <a:pt x="777" y="1035"/>
                                      </a:lnTo>
                                      <a:lnTo>
                                        <a:pt x="822" y="1035"/>
                                      </a:lnTo>
                                      <a:lnTo>
                                        <a:pt x="822" y="1339"/>
                                      </a:lnTo>
                                      <a:lnTo>
                                        <a:pt x="879" y="1339"/>
                                      </a:lnTo>
                                      <a:lnTo>
                                        <a:pt x="879" y="1182"/>
                                      </a:lnTo>
                                      <a:lnTo>
                                        <a:pt x="935" y="1182"/>
                                      </a:lnTo>
                                      <a:lnTo>
                                        <a:pt x="935" y="1013"/>
                                      </a:lnTo>
                                      <a:lnTo>
                                        <a:pt x="980" y="1013"/>
                                      </a:lnTo>
                                      <a:lnTo>
                                        <a:pt x="980" y="1047"/>
                                      </a:lnTo>
                                      <a:lnTo>
                                        <a:pt x="1025" y="1047"/>
                                      </a:lnTo>
                                      <a:lnTo>
                                        <a:pt x="1025" y="1249"/>
                                      </a:lnTo>
                                      <a:lnTo>
                                        <a:pt x="1070" y="1249"/>
                                      </a:lnTo>
                                      <a:lnTo>
                                        <a:pt x="1070" y="1193"/>
                                      </a:lnTo>
                                      <a:lnTo>
                                        <a:pt x="1115" y="1193"/>
                                      </a:lnTo>
                                      <a:lnTo>
                                        <a:pt x="1115" y="720"/>
                                      </a:lnTo>
                                      <a:lnTo>
                                        <a:pt x="1160" y="720"/>
                                      </a:lnTo>
                                      <a:lnTo>
                                        <a:pt x="1160" y="630"/>
                                      </a:lnTo>
                                      <a:lnTo>
                                        <a:pt x="1205" y="630"/>
                                      </a:lnTo>
                                      <a:lnTo>
                                        <a:pt x="1205" y="788"/>
                                      </a:lnTo>
                                      <a:lnTo>
                                        <a:pt x="1250" y="788"/>
                                      </a:lnTo>
                                      <a:lnTo>
                                        <a:pt x="1250" y="765"/>
                                      </a:lnTo>
                                      <a:lnTo>
                                        <a:pt x="1295" y="765"/>
                                      </a:lnTo>
                                      <a:lnTo>
                                        <a:pt x="1295" y="923"/>
                                      </a:lnTo>
                                      <a:lnTo>
                                        <a:pt x="1352" y="923"/>
                                      </a:lnTo>
                                      <a:lnTo>
                                        <a:pt x="1352" y="642"/>
                                      </a:lnTo>
                                      <a:lnTo>
                                        <a:pt x="1397" y="642"/>
                                      </a:lnTo>
                                      <a:lnTo>
                                        <a:pt x="1397" y="619"/>
                                      </a:lnTo>
                                      <a:lnTo>
                                        <a:pt x="1442" y="619"/>
                                      </a:lnTo>
                                      <a:lnTo>
                                        <a:pt x="1442" y="732"/>
                                      </a:lnTo>
                                      <a:lnTo>
                                        <a:pt x="1487" y="732"/>
                                      </a:lnTo>
                                      <a:lnTo>
                                        <a:pt x="1487" y="844"/>
                                      </a:lnTo>
                                      <a:lnTo>
                                        <a:pt x="1532" y="844"/>
                                      </a:lnTo>
                                      <a:lnTo>
                                        <a:pt x="1532" y="788"/>
                                      </a:lnTo>
                                      <a:lnTo>
                                        <a:pt x="1588" y="788"/>
                                      </a:lnTo>
                                      <a:lnTo>
                                        <a:pt x="1588" y="889"/>
                                      </a:lnTo>
                                      <a:lnTo>
                                        <a:pt x="1633" y="889"/>
                                      </a:lnTo>
                                      <a:lnTo>
                                        <a:pt x="1633" y="945"/>
                                      </a:lnTo>
                                      <a:lnTo>
                                        <a:pt x="1678" y="945"/>
                                      </a:lnTo>
                                      <a:lnTo>
                                        <a:pt x="1678" y="867"/>
                                      </a:lnTo>
                                      <a:lnTo>
                                        <a:pt x="1735" y="867"/>
                                      </a:lnTo>
                                      <a:lnTo>
                                        <a:pt x="1735" y="822"/>
                                      </a:lnTo>
                                      <a:lnTo>
                                        <a:pt x="1780" y="822"/>
                                      </a:lnTo>
                                      <a:lnTo>
                                        <a:pt x="1780" y="1283"/>
                                      </a:lnTo>
                                      <a:lnTo>
                                        <a:pt x="1825" y="1283"/>
                                      </a:lnTo>
                                      <a:lnTo>
                                        <a:pt x="1825" y="1261"/>
                                      </a:lnTo>
                                      <a:lnTo>
                                        <a:pt x="1870" y="1261"/>
                                      </a:lnTo>
                                      <a:lnTo>
                                        <a:pt x="1870" y="1441"/>
                                      </a:lnTo>
                                      <a:lnTo>
                                        <a:pt x="1915" y="1441"/>
                                      </a:lnTo>
                                      <a:lnTo>
                                        <a:pt x="1915" y="855"/>
                                      </a:lnTo>
                                      <a:lnTo>
                                        <a:pt x="1960" y="855"/>
                                      </a:lnTo>
                                      <a:lnTo>
                                        <a:pt x="1960" y="1013"/>
                                      </a:lnTo>
                                      <a:lnTo>
                                        <a:pt x="2005" y="1013"/>
                                      </a:lnTo>
                                      <a:lnTo>
                                        <a:pt x="2005" y="1103"/>
                                      </a:lnTo>
                                      <a:lnTo>
                                        <a:pt x="2050" y="1103"/>
                                      </a:lnTo>
                                      <a:lnTo>
                                        <a:pt x="2050" y="990"/>
                                      </a:lnTo>
                                      <a:lnTo>
                                        <a:pt x="2106" y="990"/>
                                      </a:lnTo>
                                      <a:lnTo>
                                        <a:pt x="2106" y="743"/>
                                      </a:lnTo>
                                      <a:lnTo>
                                        <a:pt x="2151" y="743"/>
                                      </a:lnTo>
                                      <a:lnTo>
                                        <a:pt x="2151" y="889"/>
                                      </a:lnTo>
                                      <a:lnTo>
                                        <a:pt x="2196" y="889"/>
                                      </a:lnTo>
                                      <a:lnTo>
                                        <a:pt x="2196" y="1396"/>
                                      </a:lnTo>
                                      <a:lnTo>
                                        <a:pt x="2253" y="1396"/>
                                      </a:lnTo>
                                      <a:lnTo>
                                        <a:pt x="2253" y="1328"/>
                                      </a:lnTo>
                                      <a:lnTo>
                                        <a:pt x="2298" y="1328"/>
                                      </a:lnTo>
                                      <a:lnTo>
                                        <a:pt x="2298" y="765"/>
                                      </a:lnTo>
                                      <a:lnTo>
                                        <a:pt x="2343" y="765"/>
                                      </a:lnTo>
                                      <a:lnTo>
                                        <a:pt x="2343" y="1069"/>
                                      </a:lnTo>
                                      <a:lnTo>
                                        <a:pt x="2388" y="1069"/>
                                      </a:lnTo>
                                      <a:lnTo>
                                        <a:pt x="2388" y="1666"/>
                                      </a:lnTo>
                                      <a:lnTo>
                                        <a:pt x="2433" y="1666"/>
                                      </a:lnTo>
                                      <a:lnTo>
                                        <a:pt x="2433" y="1801"/>
                                      </a:lnTo>
                                      <a:lnTo>
                                        <a:pt x="2478" y="1801"/>
                                      </a:lnTo>
                                      <a:lnTo>
                                        <a:pt x="2478" y="1767"/>
                                      </a:lnTo>
                                      <a:lnTo>
                                        <a:pt x="2523" y="1767"/>
                                      </a:lnTo>
                                      <a:lnTo>
                                        <a:pt x="2523" y="1328"/>
                                      </a:lnTo>
                                      <a:lnTo>
                                        <a:pt x="2568" y="1328"/>
                                      </a:lnTo>
                                      <a:lnTo>
                                        <a:pt x="2568" y="1429"/>
                                      </a:lnTo>
                                      <a:lnTo>
                                        <a:pt x="2613" y="1429"/>
                                      </a:lnTo>
                                      <a:lnTo>
                                        <a:pt x="2613" y="1339"/>
                                      </a:lnTo>
                                      <a:lnTo>
                                        <a:pt x="2658" y="1339"/>
                                      </a:lnTo>
                                      <a:lnTo>
                                        <a:pt x="2658" y="1508"/>
                                      </a:lnTo>
                                      <a:lnTo>
                                        <a:pt x="2715" y="1508"/>
                                      </a:lnTo>
                                      <a:lnTo>
                                        <a:pt x="2715" y="1384"/>
                                      </a:lnTo>
                                      <a:lnTo>
                                        <a:pt x="2760" y="1384"/>
                                      </a:lnTo>
                                      <a:lnTo>
                                        <a:pt x="2760" y="1418"/>
                                      </a:lnTo>
                                      <a:lnTo>
                                        <a:pt x="2816" y="1418"/>
                                      </a:lnTo>
                                      <a:lnTo>
                                        <a:pt x="2816" y="1114"/>
                                      </a:lnTo>
                                      <a:lnTo>
                                        <a:pt x="2861" y="1114"/>
                                      </a:lnTo>
                                      <a:lnTo>
                                        <a:pt x="2861" y="1362"/>
                                      </a:lnTo>
                                      <a:lnTo>
                                        <a:pt x="2917" y="1362"/>
                                      </a:lnTo>
                                      <a:lnTo>
                                        <a:pt x="2917" y="1261"/>
                                      </a:lnTo>
                                      <a:lnTo>
                                        <a:pt x="2962" y="1261"/>
                                      </a:lnTo>
                                      <a:lnTo>
                                        <a:pt x="2962" y="1204"/>
                                      </a:lnTo>
                                      <a:lnTo>
                                        <a:pt x="3007" y="1204"/>
                                      </a:lnTo>
                                      <a:lnTo>
                                        <a:pt x="3007" y="1429"/>
                                      </a:lnTo>
                                      <a:lnTo>
                                        <a:pt x="3052" y="1429"/>
                                      </a:lnTo>
                                      <a:lnTo>
                                        <a:pt x="3052" y="1497"/>
                                      </a:lnTo>
                                      <a:lnTo>
                                        <a:pt x="3097" y="1497"/>
                                      </a:lnTo>
                                      <a:lnTo>
                                        <a:pt x="3097" y="1711"/>
                                      </a:lnTo>
                                      <a:lnTo>
                                        <a:pt x="3143" y="1711"/>
                                      </a:lnTo>
                                      <a:lnTo>
                                        <a:pt x="3143" y="1936"/>
                                      </a:lnTo>
                                      <a:lnTo>
                                        <a:pt x="3188" y="1936"/>
                                      </a:lnTo>
                                      <a:lnTo>
                                        <a:pt x="3188" y="2003"/>
                                      </a:lnTo>
                                      <a:lnTo>
                                        <a:pt x="3233" y="2003"/>
                                      </a:lnTo>
                                      <a:lnTo>
                                        <a:pt x="3233" y="1564"/>
                                      </a:lnTo>
                                      <a:lnTo>
                                        <a:pt x="3278" y="1564"/>
                                      </a:lnTo>
                                      <a:lnTo>
                                        <a:pt x="3278" y="1452"/>
                                      </a:lnTo>
                                      <a:lnTo>
                                        <a:pt x="3323" y="1452"/>
                                      </a:lnTo>
                                      <a:lnTo>
                                        <a:pt x="3323" y="1812"/>
                                      </a:lnTo>
                                      <a:lnTo>
                                        <a:pt x="3368" y="1812"/>
                                      </a:lnTo>
                                      <a:lnTo>
                                        <a:pt x="3368" y="1531"/>
                                      </a:lnTo>
                                      <a:lnTo>
                                        <a:pt x="3424" y="1531"/>
                                      </a:lnTo>
                                      <a:lnTo>
                                        <a:pt x="3424" y="1688"/>
                                      </a:lnTo>
                                      <a:lnTo>
                                        <a:pt x="3469" y="1688"/>
                                      </a:lnTo>
                                      <a:lnTo>
                                        <a:pt x="3469" y="1834"/>
                                      </a:lnTo>
                                      <a:lnTo>
                                        <a:pt x="3514" y="1834"/>
                                      </a:lnTo>
                                      <a:lnTo>
                                        <a:pt x="3514" y="1879"/>
                                      </a:lnTo>
                                      <a:lnTo>
                                        <a:pt x="3571" y="1879"/>
                                      </a:lnTo>
                                      <a:lnTo>
                                        <a:pt x="3571" y="2116"/>
                                      </a:lnTo>
                                      <a:lnTo>
                                        <a:pt x="3616" y="2116"/>
                                      </a:lnTo>
                                      <a:lnTo>
                                        <a:pt x="3616" y="2059"/>
                                      </a:lnTo>
                                      <a:lnTo>
                                        <a:pt x="3661" y="2059"/>
                                      </a:lnTo>
                                      <a:lnTo>
                                        <a:pt x="3661" y="2296"/>
                                      </a:lnTo>
                                      <a:lnTo>
                                        <a:pt x="3706" y="2296"/>
                                      </a:lnTo>
                                      <a:lnTo>
                                        <a:pt x="3706" y="2386"/>
                                      </a:lnTo>
                                      <a:lnTo>
                                        <a:pt x="3751" y="2386"/>
                                      </a:lnTo>
                                      <a:lnTo>
                                        <a:pt x="3751" y="2161"/>
                                      </a:lnTo>
                                      <a:lnTo>
                                        <a:pt x="3796" y="2161"/>
                                      </a:lnTo>
                                      <a:lnTo>
                                        <a:pt x="3796" y="1699"/>
                                      </a:lnTo>
                                      <a:lnTo>
                                        <a:pt x="3841" y="1699"/>
                                      </a:lnTo>
                                      <a:lnTo>
                                        <a:pt x="3841" y="1666"/>
                                      </a:lnTo>
                                      <a:lnTo>
                                        <a:pt x="3897" y="1666"/>
                                      </a:lnTo>
                                      <a:lnTo>
                                        <a:pt x="3897" y="1711"/>
                                      </a:lnTo>
                                      <a:lnTo>
                                        <a:pt x="3942" y="1711"/>
                                      </a:lnTo>
                                      <a:lnTo>
                                        <a:pt x="3942" y="1452"/>
                                      </a:lnTo>
                                      <a:lnTo>
                                        <a:pt x="3987" y="1452"/>
                                      </a:lnTo>
                                      <a:lnTo>
                                        <a:pt x="3987" y="1328"/>
                                      </a:lnTo>
                                      <a:lnTo>
                                        <a:pt x="4032" y="1328"/>
                                      </a:lnTo>
                                      <a:lnTo>
                                        <a:pt x="4032" y="1396"/>
                                      </a:lnTo>
                                      <a:lnTo>
                                        <a:pt x="4089" y="1396"/>
                                      </a:lnTo>
                                      <a:lnTo>
                                        <a:pt x="4089" y="1373"/>
                                      </a:lnTo>
                                      <a:lnTo>
                                        <a:pt x="4134" y="1373"/>
                                      </a:lnTo>
                                      <a:lnTo>
                                        <a:pt x="4134" y="1362"/>
                                      </a:lnTo>
                                      <a:lnTo>
                                        <a:pt x="4179" y="1362"/>
                                      </a:lnTo>
                                      <a:lnTo>
                                        <a:pt x="4179" y="1384"/>
                                      </a:lnTo>
                                      <a:lnTo>
                                        <a:pt x="4235" y="1384"/>
                                      </a:lnTo>
                                      <a:lnTo>
                                        <a:pt x="4235" y="1362"/>
                                      </a:lnTo>
                                      <a:lnTo>
                                        <a:pt x="4280" y="1362"/>
                                      </a:lnTo>
                                      <a:lnTo>
                                        <a:pt x="4280" y="1193"/>
                                      </a:lnTo>
                                      <a:lnTo>
                                        <a:pt x="4325" y="1193"/>
                                      </a:lnTo>
                                      <a:lnTo>
                                        <a:pt x="4325" y="1024"/>
                                      </a:lnTo>
                                      <a:lnTo>
                                        <a:pt x="4370" y="1024"/>
                                      </a:lnTo>
                                    </a:path>
                                  </a:pathLst>
                                </a:custGeom>
                                <a:noFill/>
                                <a:ln w="6985">
                                  <a:solidFill>
                                    <a:srgbClr val="0000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5" name="Freeform 656"/>
                              <wps:cNvSpPr>
                                <a:spLocks/>
                              </wps:cNvSpPr>
                              <wps:spPr bwMode="auto">
                                <a:xfrm>
                                  <a:off x="0" y="478708"/>
                                  <a:ext cx="2774928" cy="1635827"/>
                                </a:xfrm>
                                <a:custGeom>
                                  <a:avLst/>
                                  <a:gdLst>
                                    <a:gd name="T0" fmla="*/ 21590 w 4370"/>
                                    <a:gd name="T1" fmla="*/ 850265 h 2576"/>
                                    <a:gd name="T2" fmla="*/ 50165 w 4370"/>
                                    <a:gd name="T3" fmla="*/ 593090 h 2576"/>
                                    <a:gd name="T4" fmla="*/ 107315 w 4370"/>
                                    <a:gd name="T5" fmla="*/ 578485 h 2576"/>
                                    <a:gd name="T6" fmla="*/ 135890 w 4370"/>
                                    <a:gd name="T7" fmla="*/ 671195 h 2576"/>
                                    <a:gd name="T8" fmla="*/ 200025 w 4370"/>
                                    <a:gd name="T9" fmla="*/ 657225 h 2576"/>
                                    <a:gd name="T10" fmla="*/ 228600 w 4370"/>
                                    <a:gd name="T11" fmla="*/ 657225 h 2576"/>
                                    <a:gd name="T12" fmla="*/ 293370 w 4370"/>
                                    <a:gd name="T13" fmla="*/ 642620 h 2576"/>
                                    <a:gd name="T14" fmla="*/ 321945 w 4370"/>
                                    <a:gd name="T15" fmla="*/ 57150 h 2576"/>
                                    <a:gd name="T16" fmla="*/ 379095 w 4370"/>
                                    <a:gd name="T17" fmla="*/ 28575 h 2576"/>
                                    <a:gd name="T18" fmla="*/ 407670 w 4370"/>
                                    <a:gd name="T19" fmla="*/ 171450 h 2576"/>
                                    <a:gd name="T20" fmla="*/ 464820 w 4370"/>
                                    <a:gd name="T21" fmla="*/ 542925 h 2576"/>
                                    <a:gd name="T22" fmla="*/ 493395 w 4370"/>
                                    <a:gd name="T23" fmla="*/ 735965 h 2576"/>
                                    <a:gd name="T24" fmla="*/ 558165 w 4370"/>
                                    <a:gd name="T25" fmla="*/ 892810 h 2576"/>
                                    <a:gd name="T26" fmla="*/ 593725 w 4370"/>
                                    <a:gd name="T27" fmla="*/ 678815 h 2576"/>
                                    <a:gd name="T28" fmla="*/ 650875 w 4370"/>
                                    <a:gd name="T29" fmla="*/ 714375 h 2576"/>
                                    <a:gd name="T30" fmla="*/ 679450 w 4370"/>
                                    <a:gd name="T31" fmla="*/ 757555 h 2576"/>
                                    <a:gd name="T32" fmla="*/ 736600 w 4370"/>
                                    <a:gd name="T33" fmla="*/ 464185 h 2576"/>
                                    <a:gd name="T34" fmla="*/ 765175 w 4370"/>
                                    <a:gd name="T35" fmla="*/ 549910 h 2576"/>
                                    <a:gd name="T36" fmla="*/ 822325 w 4370"/>
                                    <a:gd name="T37" fmla="*/ 521335 h 2576"/>
                                    <a:gd name="T38" fmla="*/ 858520 w 4370"/>
                                    <a:gd name="T39" fmla="*/ 499745 h 2576"/>
                                    <a:gd name="T40" fmla="*/ 915670 w 4370"/>
                                    <a:gd name="T41" fmla="*/ 485775 h 2576"/>
                                    <a:gd name="T42" fmla="*/ 944245 w 4370"/>
                                    <a:gd name="T43" fmla="*/ 585470 h 2576"/>
                                    <a:gd name="T44" fmla="*/ 1008380 w 4370"/>
                                    <a:gd name="T45" fmla="*/ 593090 h 2576"/>
                                    <a:gd name="T46" fmla="*/ 1036955 w 4370"/>
                                    <a:gd name="T47" fmla="*/ 685800 h 2576"/>
                                    <a:gd name="T48" fmla="*/ 1101725 w 4370"/>
                                    <a:gd name="T49" fmla="*/ 607060 h 2576"/>
                                    <a:gd name="T50" fmla="*/ 1130300 w 4370"/>
                                    <a:gd name="T51" fmla="*/ 885825 h 2576"/>
                                    <a:gd name="T52" fmla="*/ 1187450 w 4370"/>
                                    <a:gd name="T53" fmla="*/ 878840 h 2576"/>
                                    <a:gd name="T54" fmla="*/ 1216025 w 4370"/>
                                    <a:gd name="T55" fmla="*/ 614045 h 2576"/>
                                    <a:gd name="T56" fmla="*/ 1273175 w 4370"/>
                                    <a:gd name="T57" fmla="*/ 735965 h 2576"/>
                                    <a:gd name="T58" fmla="*/ 1301750 w 4370"/>
                                    <a:gd name="T59" fmla="*/ 728345 h 2576"/>
                                    <a:gd name="T60" fmla="*/ 1365885 w 4370"/>
                                    <a:gd name="T61" fmla="*/ 528320 h 2576"/>
                                    <a:gd name="T62" fmla="*/ 1394460 w 4370"/>
                                    <a:gd name="T63" fmla="*/ 742950 h 2576"/>
                                    <a:gd name="T64" fmla="*/ 1459230 w 4370"/>
                                    <a:gd name="T65" fmla="*/ 807085 h 2576"/>
                                    <a:gd name="T66" fmla="*/ 1487805 w 4370"/>
                                    <a:gd name="T67" fmla="*/ 821690 h 2576"/>
                                    <a:gd name="T68" fmla="*/ 1544955 w 4370"/>
                                    <a:gd name="T69" fmla="*/ 1050290 h 2576"/>
                                    <a:gd name="T70" fmla="*/ 1573530 w 4370"/>
                                    <a:gd name="T71" fmla="*/ 1064260 h 2576"/>
                                    <a:gd name="T72" fmla="*/ 1630680 w 4370"/>
                                    <a:gd name="T73" fmla="*/ 843280 h 2576"/>
                                    <a:gd name="T74" fmla="*/ 1659255 w 4370"/>
                                    <a:gd name="T75" fmla="*/ 878840 h 2576"/>
                                    <a:gd name="T76" fmla="*/ 1724025 w 4370"/>
                                    <a:gd name="T77" fmla="*/ 964565 h 2576"/>
                                    <a:gd name="T78" fmla="*/ 1752600 w 4370"/>
                                    <a:gd name="T79" fmla="*/ 929005 h 2576"/>
                                    <a:gd name="T80" fmla="*/ 1816735 w 4370"/>
                                    <a:gd name="T81" fmla="*/ 929005 h 2576"/>
                                    <a:gd name="T82" fmla="*/ 1852295 w 4370"/>
                                    <a:gd name="T83" fmla="*/ 742950 h 2576"/>
                                    <a:gd name="T84" fmla="*/ 1909445 w 4370"/>
                                    <a:gd name="T85" fmla="*/ 828675 h 2576"/>
                                    <a:gd name="T86" fmla="*/ 1938020 w 4370"/>
                                    <a:gd name="T87" fmla="*/ 1057275 h 2576"/>
                                    <a:gd name="T88" fmla="*/ 1995805 w 4370"/>
                                    <a:gd name="T89" fmla="*/ 1043305 h 2576"/>
                                    <a:gd name="T90" fmla="*/ 2024380 w 4370"/>
                                    <a:gd name="T91" fmla="*/ 1243330 h 2576"/>
                                    <a:gd name="T92" fmla="*/ 2081530 w 4370"/>
                                    <a:gd name="T93" fmla="*/ 957580 h 2576"/>
                                    <a:gd name="T94" fmla="*/ 2110105 w 4370"/>
                                    <a:gd name="T95" fmla="*/ 1186180 h 2576"/>
                                    <a:gd name="T96" fmla="*/ 2174240 w 4370"/>
                                    <a:gd name="T97" fmla="*/ 1000125 h 2576"/>
                                    <a:gd name="T98" fmla="*/ 2202815 w 4370"/>
                                    <a:gd name="T99" fmla="*/ 1071880 h 2576"/>
                                    <a:gd name="T100" fmla="*/ 2267585 w 4370"/>
                                    <a:gd name="T101" fmla="*/ 1178560 h 2576"/>
                                    <a:gd name="T102" fmla="*/ 2296160 w 4370"/>
                                    <a:gd name="T103" fmla="*/ 1264285 h 2576"/>
                                    <a:gd name="T104" fmla="*/ 2353310 w 4370"/>
                                    <a:gd name="T105" fmla="*/ 1635760 h 2576"/>
                                    <a:gd name="T106" fmla="*/ 2381885 w 4370"/>
                                    <a:gd name="T107" fmla="*/ 1285875 h 2576"/>
                                    <a:gd name="T108" fmla="*/ 2439035 w 4370"/>
                                    <a:gd name="T109" fmla="*/ 1314450 h 2576"/>
                                    <a:gd name="T110" fmla="*/ 2474595 w 4370"/>
                                    <a:gd name="T111" fmla="*/ 1050290 h 2576"/>
                                    <a:gd name="T112" fmla="*/ 2531745 w 4370"/>
                                    <a:gd name="T113" fmla="*/ 1007110 h 2576"/>
                                    <a:gd name="T114" fmla="*/ 2560320 w 4370"/>
                                    <a:gd name="T115" fmla="*/ 914400 h 2576"/>
                                    <a:gd name="T116" fmla="*/ 2625090 w 4370"/>
                                    <a:gd name="T117" fmla="*/ 907415 h 2576"/>
                                    <a:gd name="T118" fmla="*/ 2653665 w 4370"/>
                                    <a:gd name="T119" fmla="*/ 1021715 h 2576"/>
                                    <a:gd name="T120" fmla="*/ 2717800 w 4370"/>
                                    <a:gd name="T121" fmla="*/ 1107440 h 2576"/>
                                    <a:gd name="T122" fmla="*/ 2746375 w 4370"/>
                                    <a:gd name="T123" fmla="*/ 749935 h 2576"/>
                                    <a:gd name="T124" fmla="*/ 0 60000 65536"/>
                                    <a:gd name="T125" fmla="*/ 0 60000 65536"/>
                                    <a:gd name="T126" fmla="*/ 0 60000 65536"/>
                                    <a:gd name="T127" fmla="*/ 0 60000 65536"/>
                                    <a:gd name="T128" fmla="*/ 0 60000 65536"/>
                                    <a:gd name="T129" fmla="*/ 0 60000 65536"/>
                                    <a:gd name="T130" fmla="*/ 0 60000 65536"/>
                                    <a:gd name="T131" fmla="*/ 0 60000 65536"/>
                                    <a:gd name="T132" fmla="*/ 0 60000 65536"/>
                                    <a:gd name="T133" fmla="*/ 0 60000 65536"/>
                                    <a:gd name="T134" fmla="*/ 0 60000 65536"/>
                                    <a:gd name="T135" fmla="*/ 0 60000 65536"/>
                                    <a:gd name="T136" fmla="*/ 0 60000 65536"/>
                                    <a:gd name="T137" fmla="*/ 0 60000 65536"/>
                                    <a:gd name="T138" fmla="*/ 0 60000 65536"/>
                                    <a:gd name="T139" fmla="*/ 0 60000 65536"/>
                                    <a:gd name="T140" fmla="*/ 0 60000 65536"/>
                                    <a:gd name="T141" fmla="*/ 0 60000 65536"/>
                                    <a:gd name="T142" fmla="*/ 0 60000 65536"/>
                                    <a:gd name="T143" fmla="*/ 0 60000 65536"/>
                                    <a:gd name="T144" fmla="*/ 0 60000 65536"/>
                                    <a:gd name="T145" fmla="*/ 0 60000 65536"/>
                                    <a:gd name="T146" fmla="*/ 0 60000 65536"/>
                                    <a:gd name="T147" fmla="*/ 0 60000 65536"/>
                                    <a:gd name="T148" fmla="*/ 0 60000 65536"/>
                                    <a:gd name="T149" fmla="*/ 0 60000 65536"/>
                                    <a:gd name="T150" fmla="*/ 0 60000 65536"/>
                                    <a:gd name="T151" fmla="*/ 0 60000 65536"/>
                                    <a:gd name="T152" fmla="*/ 0 60000 65536"/>
                                    <a:gd name="T153" fmla="*/ 0 60000 65536"/>
                                    <a:gd name="T154" fmla="*/ 0 60000 65536"/>
                                    <a:gd name="T155" fmla="*/ 0 60000 65536"/>
                                    <a:gd name="T156" fmla="*/ 0 60000 65536"/>
                                    <a:gd name="T157" fmla="*/ 0 60000 65536"/>
                                    <a:gd name="T158" fmla="*/ 0 60000 65536"/>
                                    <a:gd name="T159" fmla="*/ 0 60000 65536"/>
                                    <a:gd name="T160" fmla="*/ 0 60000 65536"/>
                                    <a:gd name="T161" fmla="*/ 0 60000 65536"/>
                                    <a:gd name="T162" fmla="*/ 0 60000 65536"/>
                                    <a:gd name="T163" fmla="*/ 0 60000 65536"/>
                                    <a:gd name="T164" fmla="*/ 0 60000 65536"/>
                                    <a:gd name="T165" fmla="*/ 0 60000 65536"/>
                                    <a:gd name="T166" fmla="*/ 0 60000 65536"/>
                                    <a:gd name="T167" fmla="*/ 0 60000 65536"/>
                                    <a:gd name="T168" fmla="*/ 0 60000 65536"/>
                                    <a:gd name="T169" fmla="*/ 0 60000 65536"/>
                                    <a:gd name="T170" fmla="*/ 0 60000 65536"/>
                                    <a:gd name="T171" fmla="*/ 0 60000 65536"/>
                                    <a:gd name="T172" fmla="*/ 0 60000 65536"/>
                                    <a:gd name="T173" fmla="*/ 0 60000 65536"/>
                                    <a:gd name="T174" fmla="*/ 0 60000 65536"/>
                                    <a:gd name="T175" fmla="*/ 0 60000 65536"/>
                                    <a:gd name="T176" fmla="*/ 0 60000 65536"/>
                                    <a:gd name="T177" fmla="*/ 0 60000 65536"/>
                                    <a:gd name="T178" fmla="*/ 0 60000 65536"/>
                                    <a:gd name="T179" fmla="*/ 0 60000 65536"/>
                                    <a:gd name="T180" fmla="*/ 0 60000 65536"/>
                                    <a:gd name="T181" fmla="*/ 0 60000 65536"/>
                                    <a:gd name="T182" fmla="*/ 0 60000 65536"/>
                                    <a:gd name="T183" fmla="*/ 0 60000 65536"/>
                                    <a:gd name="T184" fmla="*/ 0 60000 65536"/>
                                    <a:gd name="T185" fmla="*/ 0 60000 65536"/>
                                  </a:gdLst>
                                  <a:ahLst/>
                                  <a:cxnLst>
                                    <a:cxn ang="T124">
                                      <a:pos x="T0" y="T1"/>
                                    </a:cxn>
                                    <a:cxn ang="T125">
                                      <a:pos x="T2" y="T3"/>
                                    </a:cxn>
                                    <a:cxn ang="T126">
                                      <a:pos x="T4" y="T5"/>
                                    </a:cxn>
                                    <a:cxn ang="T127">
                                      <a:pos x="T6" y="T7"/>
                                    </a:cxn>
                                    <a:cxn ang="T128">
                                      <a:pos x="T8" y="T9"/>
                                    </a:cxn>
                                    <a:cxn ang="T129">
                                      <a:pos x="T10" y="T11"/>
                                    </a:cxn>
                                    <a:cxn ang="T130">
                                      <a:pos x="T12" y="T13"/>
                                    </a:cxn>
                                    <a:cxn ang="T131">
                                      <a:pos x="T14" y="T15"/>
                                    </a:cxn>
                                    <a:cxn ang="T132">
                                      <a:pos x="T16" y="T17"/>
                                    </a:cxn>
                                    <a:cxn ang="T133">
                                      <a:pos x="T18" y="T19"/>
                                    </a:cxn>
                                    <a:cxn ang="T134">
                                      <a:pos x="T20" y="T21"/>
                                    </a:cxn>
                                    <a:cxn ang="T135">
                                      <a:pos x="T22" y="T23"/>
                                    </a:cxn>
                                    <a:cxn ang="T136">
                                      <a:pos x="T24" y="T25"/>
                                    </a:cxn>
                                    <a:cxn ang="T137">
                                      <a:pos x="T26" y="T27"/>
                                    </a:cxn>
                                    <a:cxn ang="T138">
                                      <a:pos x="T28" y="T29"/>
                                    </a:cxn>
                                    <a:cxn ang="T139">
                                      <a:pos x="T30" y="T31"/>
                                    </a:cxn>
                                    <a:cxn ang="T140">
                                      <a:pos x="T32" y="T33"/>
                                    </a:cxn>
                                    <a:cxn ang="T141">
                                      <a:pos x="T34" y="T35"/>
                                    </a:cxn>
                                    <a:cxn ang="T142">
                                      <a:pos x="T36" y="T37"/>
                                    </a:cxn>
                                    <a:cxn ang="T143">
                                      <a:pos x="T38" y="T39"/>
                                    </a:cxn>
                                    <a:cxn ang="T144">
                                      <a:pos x="T40" y="T41"/>
                                    </a:cxn>
                                    <a:cxn ang="T145">
                                      <a:pos x="T42" y="T43"/>
                                    </a:cxn>
                                    <a:cxn ang="T146">
                                      <a:pos x="T44" y="T45"/>
                                    </a:cxn>
                                    <a:cxn ang="T147">
                                      <a:pos x="T46" y="T47"/>
                                    </a:cxn>
                                    <a:cxn ang="T148">
                                      <a:pos x="T48" y="T49"/>
                                    </a:cxn>
                                    <a:cxn ang="T149">
                                      <a:pos x="T50" y="T51"/>
                                    </a:cxn>
                                    <a:cxn ang="T150">
                                      <a:pos x="T52" y="T53"/>
                                    </a:cxn>
                                    <a:cxn ang="T151">
                                      <a:pos x="T54" y="T55"/>
                                    </a:cxn>
                                    <a:cxn ang="T152">
                                      <a:pos x="T56" y="T57"/>
                                    </a:cxn>
                                    <a:cxn ang="T153">
                                      <a:pos x="T58" y="T59"/>
                                    </a:cxn>
                                    <a:cxn ang="T154">
                                      <a:pos x="T60" y="T61"/>
                                    </a:cxn>
                                    <a:cxn ang="T155">
                                      <a:pos x="T62" y="T63"/>
                                    </a:cxn>
                                    <a:cxn ang="T156">
                                      <a:pos x="T64" y="T65"/>
                                    </a:cxn>
                                    <a:cxn ang="T157">
                                      <a:pos x="T66" y="T67"/>
                                    </a:cxn>
                                    <a:cxn ang="T158">
                                      <a:pos x="T68" y="T69"/>
                                    </a:cxn>
                                    <a:cxn ang="T159">
                                      <a:pos x="T70" y="T71"/>
                                    </a:cxn>
                                    <a:cxn ang="T160">
                                      <a:pos x="T72" y="T73"/>
                                    </a:cxn>
                                    <a:cxn ang="T161">
                                      <a:pos x="T74" y="T75"/>
                                    </a:cxn>
                                    <a:cxn ang="T162">
                                      <a:pos x="T76" y="T77"/>
                                    </a:cxn>
                                    <a:cxn ang="T163">
                                      <a:pos x="T78" y="T79"/>
                                    </a:cxn>
                                    <a:cxn ang="T164">
                                      <a:pos x="T80" y="T81"/>
                                    </a:cxn>
                                    <a:cxn ang="T165">
                                      <a:pos x="T82" y="T83"/>
                                    </a:cxn>
                                    <a:cxn ang="T166">
                                      <a:pos x="T84" y="T85"/>
                                    </a:cxn>
                                    <a:cxn ang="T167">
                                      <a:pos x="T86" y="T87"/>
                                    </a:cxn>
                                    <a:cxn ang="T168">
                                      <a:pos x="T88" y="T89"/>
                                    </a:cxn>
                                    <a:cxn ang="T169">
                                      <a:pos x="T90" y="T91"/>
                                    </a:cxn>
                                    <a:cxn ang="T170">
                                      <a:pos x="T92" y="T93"/>
                                    </a:cxn>
                                    <a:cxn ang="T171">
                                      <a:pos x="T94" y="T95"/>
                                    </a:cxn>
                                    <a:cxn ang="T172">
                                      <a:pos x="T96" y="T97"/>
                                    </a:cxn>
                                    <a:cxn ang="T173">
                                      <a:pos x="T98" y="T99"/>
                                    </a:cxn>
                                    <a:cxn ang="T174">
                                      <a:pos x="T100" y="T101"/>
                                    </a:cxn>
                                    <a:cxn ang="T175">
                                      <a:pos x="T102" y="T103"/>
                                    </a:cxn>
                                    <a:cxn ang="T176">
                                      <a:pos x="T104" y="T105"/>
                                    </a:cxn>
                                    <a:cxn ang="T177">
                                      <a:pos x="T106" y="T107"/>
                                    </a:cxn>
                                    <a:cxn ang="T178">
                                      <a:pos x="T108" y="T109"/>
                                    </a:cxn>
                                    <a:cxn ang="T179">
                                      <a:pos x="T110" y="T111"/>
                                    </a:cxn>
                                    <a:cxn ang="T180">
                                      <a:pos x="T112" y="T113"/>
                                    </a:cxn>
                                    <a:cxn ang="T181">
                                      <a:pos x="T114" y="T115"/>
                                    </a:cxn>
                                    <a:cxn ang="T182">
                                      <a:pos x="T116" y="T117"/>
                                    </a:cxn>
                                    <a:cxn ang="T183">
                                      <a:pos x="T118" y="T119"/>
                                    </a:cxn>
                                    <a:cxn ang="T184">
                                      <a:pos x="T120" y="T121"/>
                                    </a:cxn>
                                    <a:cxn ang="T185">
                                      <a:pos x="T122" y="T123"/>
                                    </a:cxn>
                                  </a:cxnLst>
                                  <a:rect l="0" t="0" r="r" b="b"/>
                                  <a:pathLst>
                                    <a:path w="4370" h="2576">
                                      <a:moveTo>
                                        <a:pt x="0" y="1373"/>
                                      </a:moveTo>
                                      <a:lnTo>
                                        <a:pt x="0" y="1339"/>
                                      </a:lnTo>
                                      <a:lnTo>
                                        <a:pt x="34" y="1339"/>
                                      </a:lnTo>
                                      <a:lnTo>
                                        <a:pt x="34" y="1080"/>
                                      </a:lnTo>
                                      <a:lnTo>
                                        <a:pt x="79" y="1080"/>
                                      </a:lnTo>
                                      <a:lnTo>
                                        <a:pt x="79" y="934"/>
                                      </a:lnTo>
                                      <a:lnTo>
                                        <a:pt x="124" y="934"/>
                                      </a:lnTo>
                                      <a:lnTo>
                                        <a:pt x="124" y="911"/>
                                      </a:lnTo>
                                      <a:lnTo>
                                        <a:pt x="169" y="911"/>
                                      </a:lnTo>
                                      <a:lnTo>
                                        <a:pt x="169" y="900"/>
                                      </a:lnTo>
                                      <a:lnTo>
                                        <a:pt x="214" y="900"/>
                                      </a:lnTo>
                                      <a:lnTo>
                                        <a:pt x="214" y="1057"/>
                                      </a:lnTo>
                                      <a:lnTo>
                                        <a:pt x="270" y="1057"/>
                                      </a:lnTo>
                                      <a:lnTo>
                                        <a:pt x="270" y="1035"/>
                                      </a:lnTo>
                                      <a:lnTo>
                                        <a:pt x="315" y="1035"/>
                                      </a:lnTo>
                                      <a:lnTo>
                                        <a:pt x="315" y="1024"/>
                                      </a:lnTo>
                                      <a:lnTo>
                                        <a:pt x="360" y="1024"/>
                                      </a:lnTo>
                                      <a:lnTo>
                                        <a:pt x="360" y="1035"/>
                                      </a:lnTo>
                                      <a:lnTo>
                                        <a:pt x="417" y="1035"/>
                                      </a:lnTo>
                                      <a:lnTo>
                                        <a:pt x="417" y="1012"/>
                                      </a:lnTo>
                                      <a:lnTo>
                                        <a:pt x="462" y="1012"/>
                                      </a:lnTo>
                                      <a:lnTo>
                                        <a:pt x="462" y="124"/>
                                      </a:lnTo>
                                      <a:lnTo>
                                        <a:pt x="507" y="124"/>
                                      </a:lnTo>
                                      <a:lnTo>
                                        <a:pt x="507" y="90"/>
                                      </a:lnTo>
                                      <a:lnTo>
                                        <a:pt x="552" y="90"/>
                                      </a:lnTo>
                                      <a:lnTo>
                                        <a:pt x="552" y="45"/>
                                      </a:lnTo>
                                      <a:lnTo>
                                        <a:pt x="597" y="45"/>
                                      </a:lnTo>
                                      <a:lnTo>
                                        <a:pt x="597" y="0"/>
                                      </a:lnTo>
                                      <a:lnTo>
                                        <a:pt x="642" y="0"/>
                                      </a:lnTo>
                                      <a:lnTo>
                                        <a:pt x="642" y="270"/>
                                      </a:lnTo>
                                      <a:lnTo>
                                        <a:pt x="687" y="270"/>
                                      </a:lnTo>
                                      <a:lnTo>
                                        <a:pt x="687" y="855"/>
                                      </a:lnTo>
                                      <a:lnTo>
                                        <a:pt x="732" y="855"/>
                                      </a:lnTo>
                                      <a:lnTo>
                                        <a:pt x="732" y="1046"/>
                                      </a:lnTo>
                                      <a:lnTo>
                                        <a:pt x="777" y="1046"/>
                                      </a:lnTo>
                                      <a:lnTo>
                                        <a:pt x="777" y="1159"/>
                                      </a:lnTo>
                                      <a:lnTo>
                                        <a:pt x="822" y="1159"/>
                                      </a:lnTo>
                                      <a:lnTo>
                                        <a:pt x="822" y="1406"/>
                                      </a:lnTo>
                                      <a:lnTo>
                                        <a:pt x="879" y="1406"/>
                                      </a:lnTo>
                                      <a:lnTo>
                                        <a:pt x="879" y="1226"/>
                                      </a:lnTo>
                                      <a:lnTo>
                                        <a:pt x="935" y="1226"/>
                                      </a:lnTo>
                                      <a:lnTo>
                                        <a:pt x="935" y="1069"/>
                                      </a:lnTo>
                                      <a:lnTo>
                                        <a:pt x="980" y="1069"/>
                                      </a:lnTo>
                                      <a:lnTo>
                                        <a:pt x="980" y="1125"/>
                                      </a:lnTo>
                                      <a:lnTo>
                                        <a:pt x="1025" y="1125"/>
                                      </a:lnTo>
                                      <a:lnTo>
                                        <a:pt x="1025" y="1305"/>
                                      </a:lnTo>
                                      <a:lnTo>
                                        <a:pt x="1070" y="1305"/>
                                      </a:lnTo>
                                      <a:lnTo>
                                        <a:pt x="1070" y="1193"/>
                                      </a:lnTo>
                                      <a:lnTo>
                                        <a:pt x="1115" y="1193"/>
                                      </a:lnTo>
                                      <a:lnTo>
                                        <a:pt x="1115" y="731"/>
                                      </a:lnTo>
                                      <a:lnTo>
                                        <a:pt x="1160" y="731"/>
                                      </a:lnTo>
                                      <a:lnTo>
                                        <a:pt x="1160" y="675"/>
                                      </a:lnTo>
                                      <a:lnTo>
                                        <a:pt x="1205" y="675"/>
                                      </a:lnTo>
                                      <a:lnTo>
                                        <a:pt x="1205" y="866"/>
                                      </a:lnTo>
                                      <a:lnTo>
                                        <a:pt x="1250" y="866"/>
                                      </a:lnTo>
                                      <a:lnTo>
                                        <a:pt x="1250" y="821"/>
                                      </a:lnTo>
                                      <a:lnTo>
                                        <a:pt x="1295" y="821"/>
                                      </a:lnTo>
                                      <a:lnTo>
                                        <a:pt x="1295" y="1012"/>
                                      </a:lnTo>
                                      <a:lnTo>
                                        <a:pt x="1352" y="1012"/>
                                      </a:lnTo>
                                      <a:lnTo>
                                        <a:pt x="1352" y="787"/>
                                      </a:lnTo>
                                      <a:lnTo>
                                        <a:pt x="1397" y="787"/>
                                      </a:lnTo>
                                      <a:lnTo>
                                        <a:pt x="1397" y="765"/>
                                      </a:lnTo>
                                      <a:lnTo>
                                        <a:pt x="1442" y="765"/>
                                      </a:lnTo>
                                      <a:lnTo>
                                        <a:pt x="1442" y="810"/>
                                      </a:lnTo>
                                      <a:lnTo>
                                        <a:pt x="1487" y="810"/>
                                      </a:lnTo>
                                      <a:lnTo>
                                        <a:pt x="1487" y="922"/>
                                      </a:lnTo>
                                      <a:lnTo>
                                        <a:pt x="1532" y="922"/>
                                      </a:lnTo>
                                      <a:lnTo>
                                        <a:pt x="1532" y="934"/>
                                      </a:lnTo>
                                      <a:lnTo>
                                        <a:pt x="1588" y="934"/>
                                      </a:lnTo>
                                      <a:lnTo>
                                        <a:pt x="1588" y="1046"/>
                                      </a:lnTo>
                                      <a:lnTo>
                                        <a:pt x="1633" y="1046"/>
                                      </a:lnTo>
                                      <a:lnTo>
                                        <a:pt x="1633" y="1080"/>
                                      </a:lnTo>
                                      <a:lnTo>
                                        <a:pt x="1678" y="1080"/>
                                      </a:lnTo>
                                      <a:lnTo>
                                        <a:pt x="1678" y="956"/>
                                      </a:lnTo>
                                      <a:lnTo>
                                        <a:pt x="1735" y="956"/>
                                      </a:lnTo>
                                      <a:lnTo>
                                        <a:pt x="1735" y="934"/>
                                      </a:lnTo>
                                      <a:lnTo>
                                        <a:pt x="1780" y="934"/>
                                      </a:lnTo>
                                      <a:lnTo>
                                        <a:pt x="1780" y="1395"/>
                                      </a:lnTo>
                                      <a:lnTo>
                                        <a:pt x="1825" y="1395"/>
                                      </a:lnTo>
                                      <a:lnTo>
                                        <a:pt x="1825" y="1384"/>
                                      </a:lnTo>
                                      <a:lnTo>
                                        <a:pt x="1870" y="1384"/>
                                      </a:lnTo>
                                      <a:lnTo>
                                        <a:pt x="1870" y="1519"/>
                                      </a:lnTo>
                                      <a:lnTo>
                                        <a:pt x="1915" y="1519"/>
                                      </a:lnTo>
                                      <a:lnTo>
                                        <a:pt x="1915" y="967"/>
                                      </a:lnTo>
                                      <a:lnTo>
                                        <a:pt x="1960" y="967"/>
                                      </a:lnTo>
                                      <a:lnTo>
                                        <a:pt x="1960" y="1159"/>
                                      </a:lnTo>
                                      <a:lnTo>
                                        <a:pt x="2005" y="1159"/>
                                      </a:lnTo>
                                      <a:lnTo>
                                        <a:pt x="2005" y="1226"/>
                                      </a:lnTo>
                                      <a:lnTo>
                                        <a:pt x="2050" y="1226"/>
                                      </a:lnTo>
                                      <a:lnTo>
                                        <a:pt x="2050" y="1147"/>
                                      </a:lnTo>
                                      <a:lnTo>
                                        <a:pt x="2106" y="1147"/>
                                      </a:lnTo>
                                      <a:lnTo>
                                        <a:pt x="2106" y="832"/>
                                      </a:lnTo>
                                      <a:lnTo>
                                        <a:pt x="2151" y="832"/>
                                      </a:lnTo>
                                      <a:lnTo>
                                        <a:pt x="2151" y="900"/>
                                      </a:lnTo>
                                      <a:lnTo>
                                        <a:pt x="2196" y="900"/>
                                      </a:lnTo>
                                      <a:lnTo>
                                        <a:pt x="2196" y="1170"/>
                                      </a:lnTo>
                                      <a:lnTo>
                                        <a:pt x="2253" y="1170"/>
                                      </a:lnTo>
                                      <a:lnTo>
                                        <a:pt x="2253" y="1271"/>
                                      </a:lnTo>
                                      <a:lnTo>
                                        <a:pt x="2298" y="1271"/>
                                      </a:lnTo>
                                      <a:lnTo>
                                        <a:pt x="2298" y="1147"/>
                                      </a:lnTo>
                                      <a:lnTo>
                                        <a:pt x="2343" y="1147"/>
                                      </a:lnTo>
                                      <a:lnTo>
                                        <a:pt x="2343" y="1294"/>
                                      </a:lnTo>
                                      <a:lnTo>
                                        <a:pt x="2388" y="1294"/>
                                      </a:lnTo>
                                      <a:lnTo>
                                        <a:pt x="2388" y="1654"/>
                                      </a:lnTo>
                                      <a:lnTo>
                                        <a:pt x="2433" y="1654"/>
                                      </a:lnTo>
                                      <a:lnTo>
                                        <a:pt x="2433" y="1631"/>
                                      </a:lnTo>
                                      <a:lnTo>
                                        <a:pt x="2478" y="1631"/>
                                      </a:lnTo>
                                      <a:lnTo>
                                        <a:pt x="2478" y="1676"/>
                                      </a:lnTo>
                                      <a:lnTo>
                                        <a:pt x="2523" y="1676"/>
                                      </a:lnTo>
                                      <a:lnTo>
                                        <a:pt x="2523" y="1328"/>
                                      </a:lnTo>
                                      <a:lnTo>
                                        <a:pt x="2568" y="1328"/>
                                      </a:lnTo>
                                      <a:lnTo>
                                        <a:pt x="2568" y="1294"/>
                                      </a:lnTo>
                                      <a:lnTo>
                                        <a:pt x="2613" y="1294"/>
                                      </a:lnTo>
                                      <a:lnTo>
                                        <a:pt x="2613" y="1384"/>
                                      </a:lnTo>
                                      <a:lnTo>
                                        <a:pt x="2658" y="1384"/>
                                      </a:lnTo>
                                      <a:lnTo>
                                        <a:pt x="2658" y="1519"/>
                                      </a:lnTo>
                                      <a:lnTo>
                                        <a:pt x="2715" y="1519"/>
                                      </a:lnTo>
                                      <a:lnTo>
                                        <a:pt x="2715" y="1564"/>
                                      </a:lnTo>
                                      <a:lnTo>
                                        <a:pt x="2760" y="1564"/>
                                      </a:lnTo>
                                      <a:lnTo>
                                        <a:pt x="2760" y="1463"/>
                                      </a:lnTo>
                                      <a:lnTo>
                                        <a:pt x="2816" y="1463"/>
                                      </a:lnTo>
                                      <a:lnTo>
                                        <a:pt x="2861" y="1463"/>
                                      </a:lnTo>
                                      <a:lnTo>
                                        <a:pt x="2861" y="1485"/>
                                      </a:lnTo>
                                      <a:lnTo>
                                        <a:pt x="2917" y="1485"/>
                                      </a:lnTo>
                                      <a:lnTo>
                                        <a:pt x="2917" y="1170"/>
                                      </a:lnTo>
                                      <a:lnTo>
                                        <a:pt x="2962" y="1170"/>
                                      </a:lnTo>
                                      <a:lnTo>
                                        <a:pt x="2962" y="1305"/>
                                      </a:lnTo>
                                      <a:lnTo>
                                        <a:pt x="3007" y="1305"/>
                                      </a:lnTo>
                                      <a:lnTo>
                                        <a:pt x="3007" y="1643"/>
                                      </a:lnTo>
                                      <a:lnTo>
                                        <a:pt x="3052" y="1643"/>
                                      </a:lnTo>
                                      <a:lnTo>
                                        <a:pt x="3052" y="1665"/>
                                      </a:lnTo>
                                      <a:lnTo>
                                        <a:pt x="3097" y="1665"/>
                                      </a:lnTo>
                                      <a:lnTo>
                                        <a:pt x="3097" y="1643"/>
                                      </a:lnTo>
                                      <a:lnTo>
                                        <a:pt x="3143" y="1643"/>
                                      </a:lnTo>
                                      <a:lnTo>
                                        <a:pt x="3143" y="2194"/>
                                      </a:lnTo>
                                      <a:lnTo>
                                        <a:pt x="3188" y="2194"/>
                                      </a:lnTo>
                                      <a:lnTo>
                                        <a:pt x="3188" y="1958"/>
                                      </a:lnTo>
                                      <a:lnTo>
                                        <a:pt x="3233" y="1958"/>
                                      </a:lnTo>
                                      <a:lnTo>
                                        <a:pt x="3233" y="1508"/>
                                      </a:lnTo>
                                      <a:lnTo>
                                        <a:pt x="3278" y="1508"/>
                                      </a:lnTo>
                                      <a:lnTo>
                                        <a:pt x="3278" y="1744"/>
                                      </a:lnTo>
                                      <a:lnTo>
                                        <a:pt x="3323" y="1744"/>
                                      </a:lnTo>
                                      <a:lnTo>
                                        <a:pt x="3323" y="1868"/>
                                      </a:lnTo>
                                      <a:lnTo>
                                        <a:pt x="3368" y="1868"/>
                                      </a:lnTo>
                                      <a:lnTo>
                                        <a:pt x="3368" y="1575"/>
                                      </a:lnTo>
                                      <a:lnTo>
                                        <a:pt x="3424" y="1575"/>
                                      </a:lnTo>
                                      <a:lnTo>
                                        <a:pt x="3424" y="1766"/>
                                      </a:lnTo>
                                      <a:lnTo>
                                        <a:pt x="3469" y="1766"/>
                                      </a:lnTo>
                                      <a:lnTo>
                                        <a:pt x="3469" y="1688"/>
                                      </a:lnTo>
                                      <a:lnTo>
                                        <a:pt x="3514" y="1688"/>
                                      </a:lnTo>
                                      <a:lnTo>
                                        <a:pt x="3514" y="1856"/>
                                      </a:lnTo>
                                      <a:lnTo>
                                        <a:pt x="3571" y="1856"/>
                                      </a:lnTo>
                                      <a:lnTo>
                                        <a:pt x="3571" y="2036"/>
                                      </a:lnTo>
                                      <a:lnTo>
                                        <a:pt x="3616" y="2036"/>
                                      </a:lnTo>
                                      <a:lnTo>
                                        <a:pt x="3616" y="1991"/>
                                      </a:lnTo>
                                      <a:lnTo>
                                        <a:pt x="3661" y="1991"/>
                                      </a:lnTo>
                                      <a:lnTo>
                                        <a:pt x="3661" y="2576"/>
                                      </a:lnTo>
                                      <a:lnTo>
                                        <a:pt x="3706" y="2576"/>
                                      </a:lnTo>
                                      <a:lnTo>
                                        <a:pt x="3706" y="2385"/>
                                      </a:lnTo>
                                      <a:lnTo>
                                        <a:pt x="3751" y="2385"/>
                                      </a:lnTo>
                                      <a:lnTo>
                                        <a:pt x="3751" y="2025"/>
                                      </a:lnTo>
                                      <a:lnTo>
                                        <a:pt x="3796" y="2025"/>
                                      </a:lnTo>
                                      <a:lnTo>
                                        <a:pt x="3796" y="2070"/>
                                      </a:lnTo>
                                      <a:lnTo>
                                        <a:pt x="3841" y="2070"/>
                                      </a:lnTo>
                                      <a:lnTo>
                                        <a:pt x="3841" y="1631"/>
                                      </a:lnTo>
                                      <a:lnTo>
                                        <a:pt x="3897" y="1631"/>
                                      </a:lnTo>
                                      <a:lnTo>
                                        <a:pt x="3897" y="1654"/>
                                      </a:lnTo>
                                      <a:lnTo>
                                        <a:pt x="3942" y="1654"/>
                                      </a:lnTo>
                                      <a:lnTo>
                                        <a:pt x="3942" y="1586"/>
                                      </a:lnTo>
                                      <a:lnTo>
                                        <a:pt x="3987" y="1586"/>
                                      </a:lnTo>
                                      <a:lnTo>
                                        <a:pt x="3987" y="1463"/>
                                      </a:lnTo>
                                      <a:lnTo>
                                        <a:pt x="4032" y="1463"/>
                                      </a:lnTo>
                                      <a:lnTo>
                                        <a:pt x="4032" y="1440"/>
                                      </a:lnTo>
                                      <a:lnTo>
                                        <a:pt x="4089" y="1440"/>
                                      </a:lnTo>
                                      <a:lnTo>
                                        <a:pt x="4089" y="1429"/>
                                      </a:lnTo>
                                      <a:lnTo>
                                        <a:pt x="4134" y="1429"/>
                                      </a:lnTo>
                                      <a:lnTo>
                                        <a:pt x="4134" y="1294"/>
                                      </a:lnTo>
                                      <a:lnTo>
                                        <a:pt x="4179" y="1294"/>
                                      </a:lnTo>
                                      <a:lnTo>
                                        <a:pt x="4179" y="1609"/>
                                      </a:lnTo>
                                      <a:lnTo>
                                        <a:pt x="4235" y="1609"/>
                                      </a:lnTo>
                                      <a:lnTo>
                                        <a:pt x="4235" y="1744"/>
                                      </a:lnTo>
                                      <a:lnTo>
                                        <a:pt x="4280" y="1744"/>
                                      </a:lnTo>
                                      <a:lnTo>
                                        <a:pt x="4280" y="1316"/>
                                      </a:lnTo>
                                      <a:lnTo>
                                        <a:pt x="4325" y="1316"/>
                                      </a:lnTo>
                                      <a:lnTo>
                                        <a:pt x="4325" y="1181"/>
                                      </a:lnTo>
                                      <a:lnTo>
                                        <a:pt x="4370" y="1181"/>
                                      </a:lnTo>
                                      <a:lnTo>
                                        <a:pt x="4370" y="1069"/>
                                      </a:lnTo>
                                    </a:path>
                                  </a:pathLst>
                                </a:custGeom>
                                <a:noFill/>
                                <a:ln w="6985">
                                  <a:solidFill>
                                    <a:srgbClr val="00FFFF"/>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6" name="Rectangle 657"/>
                              <wps:cNvSpPr>
                                <a:spLocks noChangeArrowheads="1"/>
                              </wps:cNvSpPr>
                              <wps:spPr bwMode="auto">
                                <a:xfrm>
                                  <a:off x="0" y="0"/>
                                  <a:ext cx="2531726" cy="121202"/>
                                </a:xfrm>
                                <a:prstGeom prst="rect">
                                  <a:avLst/>
                                </a:prstGeom>
                                <a:solidFill>
                                  <a:srgbClr val="FFFFFF"/>
                                </a:solidFill>
                                <a:ln w="6985">
                                  <a:solidFill>
                                    <a:srgbClr val="FFFFFF"/>
                                  </a:solidFill>
                                  <a:miter lim="800000"/>
                                  <a:headEnd/>
                                  <a:tailEnd/>
                                </a:ln>
                              </wps:spPr>
                              <wps:bodyPr rot="0" vert="horz" wrap="square" lIns="91440" tIns="45720" rIns="91440" bIns="45720" anchor="t" anchorCtr="0" upright="1">
                                <a:noAutofit/>
                              </wps:bodyPr>
                            </wps:wsp>
                            <wps:wsp>
                              <wps:cNvPr id="47" name="Rectangle 658"/>
                              <wps:cNvSpPr>
                                <a:spLocks noChangeArrowheads="1"/>
                              </wps:cNvSpPr>
                              <wps:spPr bwMode="auto">
                                <a:xfrm>
                                  <a:off x="2539326" y="0"/>
                                  <a:ext cx="414704" cy="121202"/>
                                </a:xfrm>
                                <a:prstGeom prst="rect">
                                  <a:avLst/>
                                </a:prstGeom>
                                <a:solidFill>
                                  <a:srgbClr val="FFFFFF"/>
                                </a:solidFill>
                                <a:ln w="6985">
                                  <a:solidFill>
                                    <a:srgbClr val="FFFFFF"/>
                                  </a:solidFill>
                                  <a:miter lim="800000"/>
                                  <a:headEnd/>
                                  <a:tailEnd/>
                                </a:ln>
                              </wps:spPr>
                              <wps:bodyPr rot="0" vert="horz" wrap="square" lIns="91440" tIns="45720" rIns="91440" bIns="45720" anchor="t" anchorCtr="0" upright="1">
                                <a:noAutofit/>
                              </wps:bodyPr>
                            </wps:wsp>
                            <wps:wsp>
                              <wps:cNvPr id="49" name="Rectangle 659"/>
                              <wps:cNvSpPr>
                                <a:spLocks noChangeArrowheads="1"/>
                              </wps:cNvSpPr>
                              <wps:spPr bwMode="auto">
                                <a:xfrm>
                                  <a:off x="2567926" y="7000"/>
                                  <a:ext cx="341603" cy="17840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C7CB234" w14:textId="77777777" w:rsidR="00742970" w:rsidRDefault="00742970" w:rsidP="00F91B99">
                                    <w:r>
                                      <w:rPr>
                                        <w:rFonts w:ascii="Arial" w:hAnsi="Arial" w:cs="Arial"/>
                                        <w:color w:val="000000"/>
                                        <w:sz w:val="14"/>
                                        <w:szCs w:val="14"/>
                                        <w:lang w:val="en-US"/>
                                      </w:rPr>
                                      <w:t>L/dB[Pa]</w:t>
                                    </w:r>
                                  </w:p>
                                </w:txbxContent>
                              </wps:txbx>
                              <wps:bodyPr rot="0" vert="horz" wrap="none" lIns="0" tIns="0" rIns="0" bIns="0" anchor="t" anchorCtr="0" upright="1">
                                <a:spAutoFit/>
                              </wps:bodyPr>
                            </wps:wsp>
                            <wps:wsp>
                              <wps:cNvPr id="52" name="Rectangle 660"/>
                              <wps:cNvSpPr>
                                <a:spLocks noChangeArrowheads="1"/>
                              </wps:cNvSpPr>
                              <wps:spPr bwMode="auto">
                                <a:xfrm>
                                  <a:off x="2753328" y="2193236"/>
                                  <a:ext cx="200702" cy="121302"/>
                                </a:xfrm>
                                <a:prstGeom prst="rect">
                                  <a:avLst/>
                                </a:prstGeom>
                                <a:solidFill>
                                  <a:srgbClr val="FFFFFF"/>
                                </a:solidFill>
                                <a:ln w="6985">
                                  <a:solidFill>
                                    <a:srgbClr val="FFFFFF"/>
                                  </a:solidFill>
                                  <a:miter lim="800000"/>
                                  <a:headEnd/>
                                  <a:tailEnd/>
                                </a:ln>
                              </wps:spPr>
                              <wps:bodyPr rot="0" vert="horz" wrap="square" lIns="91440" tIns="45720" rIns="91440" bIns="45720" anchor="t" anchorCtr="0" upright="1">
                                <a:noAutofit/>
                              </wps:bodyPr>
                            </wps:wsp>
                            <wps:wsp>
                              <wps:cNvPr id="53" name="Rectangle 661"/>
                              <wps:cNvSpPr>
                                <a:spLocks noChangeArrowheads="1"/>
                              </wps:cNvSpPr>
                              <wps:spPr bwMode="auto">
                                <a:xfrm>
                                  <a:off x="2753328" y="2193336"/>
                                  <a:ext cx="69201" cy="25140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CD0D36D" w14:textId="77777777" w:rsidR="00742970" w:rsidRDefault="00742970" w:rsidP="00F91B99"/>
                                </w:txbxContent>
                              </wps:txbx>
                              <wps:bodyPr rot="0" vert="horz" wrap="none" lIns="0" tIns="0" rIns="0" bIns="0" anchor="t" anchorCtr="0" upright="1">
                                <a:spAutoFit/>
                              </wps:bodyPr>
                            </wps:wsp>
                            <wps:wsp>
                              <wps:cNvPr id="54" name="Rectangle 662"/>
                              <wps:cNvSpPr>
                                <a:spLocks noChangeArrowheads="1"/>
                              </wps:cNvSpPr>
                              <wps:spPr bwMode="auto">
                                <a:xfrm>
                                  <a:off x="2753328" y="128902"/>
                                  <a:ext cx="200702" cy="2057434"/>
                                </a:xfrm>
                                <a:prstGeom prst="rect">
                                  <a:avLst/>
                                </a:prstGeom>
                                <a:solidFill>
                                  <a:srgbClr val="FFFFFF"/>
                                </a:solidFill>
                                <a:ln w="6985">
                                  <a:solidFill>
                                    <a:srgbClr val="FFFFFF"/>
                                  </a:solidFill>
                                  <a:miter lim="800000"/>
                                  <a:headEnd/>
                                  <a:tailEnd/>
                                </a:ln>
                              </wps:spPr>
                              <wps:bodyPr rot="0" vert="horz" wrap="square" lIns="91440" tIns="45720" rIns="91440" bIns="45720" anchor="t" anchorCtr="0" upright="1">
                                <a:noAutofit/>
                              </wps:bodyPr>
                            </wps:wsp>
                            <wps:wsp>
                              <wps:cNvPr id="55" name="Rectangle 663"/>
                              <wps:cNvSpPr>
                                <a:spLocks noChangeArrowheads="1"/>
                              </wps:cNvSpPr>
                              <wps:spPr bwMode="auto">
                                <a:xfrm>
                                  <a:off x="2811129" y="2079034"/>
                                  <a:ext cx="128901" cy="1784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68C421" w14:textId="77777777" w:rsidR="00742970" w:rsidRDefault="00742970" w:rsidP="00F91B99">
                                    <w:r>
                                      <w:rPr>
                                        <w:rFonts w:ascii="Arial" w:hAnsi="Arial" w:cs="Arial"/>
                                        <w:color w:val="000000"/>
                                        <w:sz w:val="14"/>
                                        <w:szCs w:val="14"/>
                                        <w:lang w:val="en-US"/>
                                      </w:rPr>
                                      <w:t>-70</w:t>
                                    </w:r>
                                  </w:p>
                                </w:txbxContent>
                              </wps:txbx>
                              <wps:bodyPr rot="0" vert="horz" wrap="none" lIns="0" tIns="0" rIns="0" bIns="0" anchor="t" anchorCtr="0" upright="1">
                                <a:spAutoFit/>
                              </wps:bodyPr>
                            </wps:wsp>
                            <wps:wsp>
                              <wps:cNvPr id="56" name="Rectangle 664"/>
                              <wps:cNvSpPr>
                                <a:spLocks noChangeArrowheads="1"/>
                              </wps:cNvSpPr>
                              <wps:spPr bwMode="auto">
                                <a:xfrm>
                                  <a:off x="2811129" y="1878931"/>
                                  <a:ext cx="128901" cy="1785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5F8056" w14:textId="77777777" w:rsidR="00742970" w:rsidRDefault="00742970" w:rsidP="00F91B99">
                                    <w:r>
                                      <w:rPr>
                                        <w:rFonts w:ascii="Arial" w:hAnsi="Arial" w:cs="Arial"/>
                                        <w:color w:val="000000"/>
                                        <w:sz w:val="14"/>
                                        <w:szCs w:val="14"/>
                                        <w:lang w:val="en-US"/>
                                      </w:rPr>
                                      <w:t>-65</w:t>
                                    </w:r>
                                  </w:p>
                                </w:txbxContent>
                              </wps:txbx>
                              <wps:bodyPr rot="0" vert="horz" wrap="none" lIns="0" tIns="0" rIns="0" bIns="0" anchor="t" anchorCtr="0" upright="1">
                                <a:spAutoFit/>
                              </wps:bodyPr>
                            </wps:wsp>
                            <wps:wsp>
                              <wps:cNvPr id="58" name="Rectangle 665"/>
                              <wps:cNvSpPr>
                                <a:spLocks noChangeArrowheads="1"/>
                              </wps:cNvSpPr>
                              <wps:spPr bwMode="auto">
                                <a:xfrm>
                                  <a:off x="2811129" y="1621826"/>
                                  <a:ext cx="128901" cy="1784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42EEB6" w14:textId="77777777" w:rsidR="00742970" w:rsidRDefault="00742970" w:rsidP="00F91B99">
                                    <w:r>
                                      <w:rPr>
                                        <w:rFonts w:ascii="Arial" w:hAnsi="Arial" w:cs="Arial"/>
                                        <w:color w:val="000000"/>
                                        <w:sz w:val="14"/>
                                        <w:szCs w:val="14"/>
                                        <w:lang w:val="en-US"/>
                                      </w:rPr>
                                      <w:t>-60</w:t>
                                    </w:r>
                                  </w:p>
                                </w:txbxContent>
                              </wps:txbx>
                              <wps:bodyPr rot="0" vert="horz" wrap="none" lIns="0" tIns="0" rIns="0" bIns="0" anchor="t" anchorCtr="0" upright="1">
                                <a:spAutoFit/>
                              </wps:bodyPr>
                            </wps:wsp>
                            <wps:wsp>
                              <wps:cNvPr id="59" name="Rectangle 666"/>
                              <wps:cNvSpPr>
                                <a:spLocks noChangeArrowheads="1"/>
                              </wps:cNvSpPr>
                              <wps:spPr bwMode="auto">
                                <a:xfrm>
                                  <a:off x="2811129" y="1364622"/>
                                  <a:ext cx="128901" cy="1784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EB8CC3" w14:textId="77777777" w:rsidR="00742970" w:rsidRDefault="00742970" w:rsidP="00F91B99">
                                    <w:r>
                                      <w:rPr>
                                        <w:rFonts w:ascii="Arial" w:hAnsi="Arial" w:cs="Arial"/>
                                        <w:color w:val="000000"/>
                                        <w:sz w:val="14"/>
                                        <w:szCs w:val="14"/>
                                        <w:lang w:val="en-US"/>
                                      </w:rPr>
                                      <w:t>-55</w:t>
                                    </w:r>
                                  </w:p>
                                </w:txbxContent>
                              </wps:txbx>
                              <wps:bodyPr rot="0" vert="horz" wrap="none" lIns="0" tIns="0" rIns="0" bIns="0" anchor="t" anchorCtr="0" upright="1">
                                <a:spAutoFit/>
                              </wps:bodyPr>
                            </wps:wsp>
                            <wps:wsp>
                              <wps:cNvPr id="60" name="Rectangle 667"/>
                              <wps:cNvSpPr>
                                <a:spLocks noChangeArrowheads="1"/>
                              </wps:cNvSpPr>
                              <wps:spPr bwMode="auto">
                                <a:xfrm>
                                  <a:off x="2811129" y="1107418"/>
                                  <a:ext cx="128901" cy="1785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AA20E4" w14:textId="77777777" w:rsidR="00742970" w:rsidRDefault="00742970" w:rsidP="00F91B99">
                                    <w:r>
                                      <w:rPr>
                                        <w:rFonts w:ascii="Arial" w:hAnsi="Arial" w:cs="Arial"/>
                                        <w:color w:val="000000"/>
                                        <w:sz w:val="14"/>
                                        <w:szCs w:val="14"/>
                                        <w:lang w:val="en-US"/>
                                      </w:rPr>
                                      <w:t>-50</w:t>
                                    </w:r>
                                  </w:p>
                                </w:txbxContent>
                              </wps:txbx>
                              <wps:bodyPr rot="0" vert="horz" wrap="none" lIns="0" tIns="0" rIns="0" bIns="0" anchor="t" anchorCtr="0" upright="1">
                                <a:spAutoFit/>
                              </wps:bodyPr>
                            </wps:wsp>
                            <wps:wsp>
                              <wps:cNvPr id="61" name="Rectangle 668"/>
                              <wps:cNvSpPr>
                                <a:spLocks noChangeArrowheads="1"/>
                              </wps:cNvSpPr>
                              <wps:spPr bwMode="auto">
                                <a:xfrm>
                                  <a:off x="2811129" y="850314"/>
                                  <a:ext cx="128901" cy="1784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8DCDC2" w14:textId="77777777" w:rsidR="00742970" w:rsidRDefault="00742970" w:rsidP="00F91B99">
                                    <w:r>
                                      <w:rPr>
                                        <w:rFonts w:ascii="Arial" w:hAnsi="Arial" w:cs="Arial"/>
                                        <w:color w:val="000000"/>
                                        <w:sz w:val="14"/>
                                        <w:szCs w:val="14"/>
                                        <w:lang w:val="en-US"/>
                                      </w:rPr>
                                      <w:t>-45</w:t>
                                    </w:r>
                                  </w:p>
                                </w:txbxContent>
                              </wps:txbx>
                              <wps:bodyPr rot="0" vert="horz" wrap="none" lIns="0" tIns="0" rIns="0" bIns="0" anchor="t" anchorCtr="0" upright="1">
                                <a:spAutoFit/>
                              </wps:bodyPr>
                            </wps:wsp>
                            <wps:wsp>
                              <wps:cNvPr id="62" name="Rectangle 669"/>
                              <wps:cNvSpPr>
                                <a:spLocks noChangeArrowheads="1"/>
                              </wps:cNvSpPr>
                              <wps:spPr bwMode="auto">
                                <a:xfrm>
                                  <a:off x="2811129" y="593110"/>
                                  <a:ext cx="128901" cy="1784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563C49" w14:textId="77777777" w:rsidR="00742970" w:rsidRDefault="00742970" w:rsidP="00F91B99">
                                    <w:r>
                                      <w:rPr>
                                        <w:rFonts w:ascii="Arial" w:hAnsi="Arial" w:cs="Arial"/>
                                        <w:color w:val="000000"/>
                                        <w:sz w:val="14"/>
                                        <w:szCs w:val="14"/>
                                        <w:lang w:val="en-US"/>
                                      </w:rPr>
                                      <w:t>-40</w:t>
                                    </w:r>
                                  </w:p>
                                </w:txbxContent>
                              </wps:txbx>
                              <wps:bodyPr rot="0" vert="horz" wrap="none" lIns="0" tIns="0" rIns="0" bIns="0" anchor="t" anchorCtr="0" upright="1">
                                <a:spAutoFit/>
                              </wps:bodyPr>
                            </wps:wsp>
                            <wps:wsp>
                              <wps:cNvPr id="63" name="Rectangle 670"/>
                              <wps:cNvSpPr>
                                <a:spLocks noChangeArrowheads="1"/>
                              </wps:cNvSpPr>
                              <wps:spPr bwMode="auto">
                                <a:xfrm>
                                  <a:off x="2811129" y="335905"/>
                                  <a:ext cx="128901" cy="1784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B93939" w14:textId="77777777" w:rsidR="00742970" w:rsidRDefault="00742970" w:rsidP="00F91B99">
                                    <w:r>
                                      <w:rPr>
                                        <w:rFonts w:ascii="Arial" w:hAnsi="Arial" w:cs="Arial"/>
                                        <w:color w:val="000000"/>
                                        <w:sz w:val="14"/>
                                        <w:szCs w:val="14"/>
                                        <w:lang w:val="en-US"/>
                                      </w:rPr>
                                      <w:t>-35</w:t>
                                    </w:r>
                                  </w:p>
                                </w:txbxContent>
                              </wps:txbx>
                              <wps:bodyPr rot="0" vert="horz" wrap="none" lIns="0" tIns="0" rIns="0" bIns="0" anchor="t" anchorCtr="0" upright="1">
                                <a:spAutoFit/>
                              </wps:bodyPr>
                            </wps:wsp>
                            <wps:wsp>
                              <wps:cNvPr id="96" name="Rectangle 671"/>
                              <wps:cNvSpPr>
                                <a:spLocks noChangeArrowheads="1"/>
                              </wps:cNvSpPr>
                              <wps:spPr bwMode="auto">
                                <a:xfrm>
                                  <a:off x="2811129" y="128902"/>
                                  <a:ext cx="128901" cy="1784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D19B10" w14:textId="77777777" w:rsidR="00742970" w:rsidRDefault="00742970" w:rsidP="00F91B99">
                                    <w:r>
                                      <w:rPr>
                                        <w:rFonts w:ascii="Arial" w:hAnsi="Arial" w:cs="Arial"/>
                                        <w:color w:val="000000"/>
                                        <w:sz w:val="14"/>
                                        <w:szCs w:val="14"/>
                                        <w:lang w:val="en-US"/>
                                      </w:rPr>
                                      <w:t>-30</w:t>
                                    </w:r>
                                  </w:p>
                                </w:txbxContent>
                              </wps:txbx>
                              <wps:bodyPr rot="0" vert="horz" wrap="none" lIns="0" tIns="0" rIns="0" bIns="0" anchor="t" anchorCtr="0" upright="1">
                                <a:spAutoFit/>
                              </wps:bodyPr>
                            </wps:wsp>
                            <wps:wsp>
                              <wps:cNvPr id="97" name="Line 672"/>
                              <wps:cNvCnPr>
                                <a:cxnSpLocks noChangeShapeType="1"/>
                              </wps:cNvCnPr>
                              <wps:spPr bwMode="auto">
                                <a:xfrm flipH="1">
                                  <a:off x="2746328" y="1936132"/>
                                  <a:ext cx="14600" cy="0"/>
                                </a:xfrm>
                                <a:prstGeom prst="line">
                                  <a:avLst/>
                                </a:prstGeom>
                                <a:noFill/>
                                <a:ln w="6985">
                                  <a:solidFill>
                                    <a:srgbClr val="3F3F3F"/>
                                  </a:solidFill>
                                  <a:round/>
                                  <a:headEnd/>
                                  <a:tailEnd/>
                                </a:ln>
                                <a:extLst>
                                  <a:ext uri="{909E8E84-426E-40DD-AFC4-6F175D3DCCD1}">
                                    <a14:hiddenFill xmlns:a14="http://schemas.microsoft.com/office/drawing/2010/main">
                                      <a:noFill/>
                                    </a14:hiddenFill>
                                  </a:ext>
                                </a:extLst>
                              </wps:spPr>
                              <wps:bodyPr/>
                            </wps:wsp>
                            <wps:wsp>
                              <wps:cNvPr id="98" name="Line 673"/>
                              <wps:cNvCnPr>
                                <a:cxnSpLocks noChangeShapeType="1"/>
                              </wps:cNvCnPr>
                              <wps:spPr bwMode="auto">
                                <a:xfrm flipH="1">
                                  <a:off x="2746328" y="1678927"/>
                                  <a:ext cx="14600" cy="0"/>
                                </a:xfrm>
                                <a:prstGeom prst="line">
                                  <a:avLst/>
                                </a:prstGeom>
                                <a:noFill/>
                                <a:ln w="6985">
                                  <a:solidFill>
                                    <a:srgbClr val="3F3F3F"/>
                                  </a:solidFill>
                                  <a:round/>
                                  <a:headEnd/>
                                  <a:tailEnd/>
                                </a:ln>
                                <a:extLst>
                                  <a:ext uri="{909E8E84-426E-40DD-AFC4-6F175D3DCCD1}">
                                    <a14:hiddenFill xmlns:a14="http://schemas.microsoft.com/office/drawing/2010/main">
                                      <a:noFill/>
                                    </a14:hiddenFill>
                                  </a:ext>
                                </a:extLst>
                              </wps:spPr>
                              <wps:bodyPr/>
                            </wps:wsp>
                            <wps:wsp>
                              <wps:cNvPr id="99" name="Line 674"/>
                              <wps:cNvCnPr>
                                <a:cxnSpLocks noChangeShapeType="1"/>
                              </wps:cNvCnPr>
                              <wps:spPr bwMode="auto">
                                <a:xfrm flipH="1">
                                  <a:off x="2746328" y="1421723"/>
                                  <a:ext cx="14600" cy="0"/>
                                </a:xfrm>
                                <a:prstGeom prst="line">
                                  <a:avLst/>
                                </a:prstGeom>
                                <a:noFill/>
                                <a:ln w="6985">
                                  <a:solidFill>
                                    <a:srgbClr val="3F3F3F"/>
                                  </a:solidFill>
                                  <a:round/>
                                  <a:headEnd/>
                                  <a:tailEnd/>
                                </a:ln>
                                <a:extLst>
                                  <a:ext uri="{909E8E84-426E-40DD-AFC4-6F175D3DCCD1}">
                                    <a14:hiddenFill xmlns:a14="http://schemas.microsoft.com/office/drawing/2010/main">
                                      <a:noFill/>
                                    </a14:hiddenFill>
                                  </a:ext>
                                </a:extLst>
                              </wps:spPr>
                              <wps:bodyPr/>
                            </wps:wsp>
                            <wps:wsp>
                              <wps:cNvPr id="100" name="Line 675"/>
                              <wps:cNvCnPr>
                                <a:cxnSpLocks noChangeShapeType="1"/>
                              </wps:cNvCnPr>
                              <wps:spPr bwMode="auto">
                                <a:xfrm flipH="1">
                                  <a:off x="2746328" y="1164519"/>
                                  <a:ext cx="14600" cy="0"/>
                                </a:xfrm>
                                <a:prstGeom prst="line">
                                  <a:avLst/>
                                </a:prstGeom>
                                <a:noFill/>
                                <a:ln w="6985">
                                  <a:solidFill>
                                    <a:srgbClr val="3F3F3F"/>
                                  </a:solidFill>
                                  <a:round/>
                                  <a:headEnd/>
                                  <a:tailEnd/>
                                </a:ln>
                                <a:extLst>
                                  <a:ext uri="{909E8E84-426E-40DD-AFC4-6F175D3DCCD1}">
                                    <a14:hiddenFill xmlns:a14="http://schemas.microsoft.com/office/drawing/2010/main">
                                      <a:noFill/>
                                    </a14:hiddenFill>
                                  </a:ext>
                                </a:extLst>
                              </wps:spPr>
                              <wps:bodyPr/>
                            </wps:wsp>
                            <wps:wsp>
                              <wps:cNvPr id="101" name="Line 676"/>
                              <wps:cNvCnPr>
                                <a:cxnSpLocks noChangeShapeType="1"/>
                              </wps:cNvCnPr>
                              <wps:spPr bwMode="auto">
                                <a:xfrm flipH="1">
                                  <a:off x="2746328" y="907415"/>
                                  <a:ext cx="14600" cy="0"/>
                                </a:xfrm>
                                <a:prstGeom prst="line">
                                  <a:avLst/>
                                </a:prstGeom>
                                <a:noFill/>
                                <a:ln w="6985">
                                  <a:solidFill>
                                    <a:srgbClr val="3F3F3F"/>
                                  </a:solidFill>
                                  <a:round/>
                                  <a:headEnd/>
                                  <a:tailEnd/>
                                </a:ln>
                                <a:extLst>
                                  <a:ext uri="{909E8E84-426E-40DD-AFC4-6F175D3DCCD1}">
                                    <a14:hiddenFill xmlns:a14="http://schemas.microsoft.com/office/drawing/2010/main">
                                      <a:noFill/>
                                    </a14:hiddenFill>
                                  </a:ext>
                                </a:extLst>
                              </wps:spPr>
                              <wps:bodyPr/>
                            </wps:wsp>
                            <wps:wsp>
                              <wps:cNvPr id="102" name="Line 677"/>
                              <wps:cNvCnPr>
                                <a:cxnSpLocks noChangeShapeType="1"/>
                              </wps:cNvCnPr>
                              <wps:spPr bwMode="auto">
                                <a:xfrm flipH="1">
                                  <a:off x="2746328" y="650211"/>
                                  <a:ext cx="14600" cy="0"/>
                                </a:xfrm>
                                <a:prstGeom prst="line">
                                  <a:avLst/>
                                </a:prstGeom>
                                <a:noFill/>
                                <a:ln w="6985">
                                  <a:solidFill>
                                    <a:srgbClr val="3F3F3F"/>
                                  </a:solidFill>
                                  <a:round/>
                                  <a:headEnd/>
                                  <a:tailEnd/>
                                </a:ln>
                                <a:extLst>
                                  <a:ext uri="{909E8E84-426E-40DD-AFC4-6F175D3DCCD1}">
                                    <a14:hiddenFill xmlns:a14="http://schemas.microsoft.com/office/drawing/2010/main">
                                      <a:noFill/>
                                    </a14:hiddenFill>
                                  </a:ext>
                                </a:extLst>
                              </wps:spPr>
                              <wps:bodyPr/>
                            </wps:wsp>
                            <wps:wsp>
                              <wps:cNvPr id="103" name="Line 678"/>
                              <wps:cNvCnPr>
                                <a:cxnSpLocks noChangeShapeType="1"/>
                              </wps:cNvCnPr>
                              <wps:spPr bwMode="auto">
                                <a:xfrm flipH="1">
                                  <a:off x="2746328" y="393006"/>
                                  <a:ext cx="14600" cy="0"/>
                                </a:xfrm>
                                <a:prstGeom prst="line">
                                  <a:avLst/>
                                </a:prstGeom>
                                <a:noFill/>
                                <a:ln w="6985">
                                  <a:solidFill>
                                    <a:srgbClr val="3F3F3F"/>
                                  </a:solidFill>
                                  <a:round/>
                                  <a:headEnd/>
                                  <a:tailEnd/>
                                </a:ln>
                                <a:extLst>
                                  <a:ext uri="{909E8E84-426E-40DD-AFC4-6F175D3DCCD1}">
                                    <a14:hiddenFill xmlns:a14="http://schemas.microsoft.com/office/drawing/2010/main">
                                      <a:noFill/>
                                    </a14:hiddenFill>
                                  </a:ext>
                                </a:extLst>
                              </wps:spPr>
                              <wps:bodyPr/>
                            </wps:wsp>
                            <wps:wsp>
                              <wps:cNvPr id="104" name="Line 679"/>
                              <wps:cNvCnPr>
                                <a:cxnSpLocks noChangeShapeType="1"/>
                              </wps:cNvCnPr>
                              <wps:spPr bwMode="auto">
                                <a:xfrm flipH="1">
                                  <a:off x="2746328" y="135802"/>
                                  <a:ext cx="14600" cy="0"/>
                                </a:xfrm>
                                <a:prstGeom prst="line">
                                  <a:avLst/>
                                </a:prstGeom>
                                <a:noFill/>
                                <a:ln w="6985">
                                  <a:solidFill>
                                    <a:srgbClr val="3F3F3F"/>
                                  </a:solidFill>
                                  <a:round/>
                                  <a:headEnd/>
                                  <a:tailEnd/>
                                </a:ln>
                                <a:extLst>
                                  <a:ext uri="{909E8E84-426E-40DD-AFC4-6F175D3DCCD1}">
                                    <a14:hiddenFill xmlns:a14="http://schemas.microsoft.com/office/drawing/2010/main">
                                      <a:noFill/>
                                    </a14:hiddenFill>
                                  </a:ext>
                                </a:extLst>
                              </wps:spPr>
                              <wps:bodyPr/>
                            </wps:wsp>
                            <wps:wsp>
                              <wps:cNvPr id="105" name="Rectangle 680"/>
                              <wps:cNvSpPr>
                                <a:spLocks noChangeArrowheads="1"/>
                              </wps:cNvSpPr>
                              <wps:spPr bwMode="auto">
                                <a:xfrm>
                                  <a:off x="0" y="2193236"/>
                                  <a:ext cx="2746328" cy="121302"/>
                                </a:xfrm>
                                <a:prstGeom prst="rect">
                                  <a:avLst/>
                                </a:prstGeom>
                                <a:solidFill>
                                  <a:srgbClr val="FFFFFF"/>
                                </a:solidFill>
                                <a:ln w="6985">
                                  <a:solidFill>
                                    <a:srgbClr val="FFFFFF"/>
                                  </a:solidFill>
                                  <a:miter lim="800000"/>
                                  <a:headEnd/>
                                  <a:tailEnd/>
                                </a:ln>
                              </wps:spPr>
                              <wps:bodyPr rot="0" vert="horz" wrap="square" lIns="91440" tIns="45720" rIns="91440" bIns="45720" anchor="t" anchorCtr="0" upright="1">
                                <a:noAutofit/>
                              </wps:bodyPr>
                            </wps:wsp>
                            <wps:wsp>
                              <wps:cNvPr id="106" name="Rectangle 681"/>
                              <wps:cNvSpPr>
                                <a:spLocks noChangeArrowheads="1"/>
                              </wps:cNvSpPr>
                              <wps:spPr bwMode="auto">
                                <a:xfrm>
                                  <a:off x="1294813" y="2200236"/>
                                  <a:ext cx="158102" cy="1785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97C58C" w14:textId="77777777" w:rsidR="00742970" w:rsidRDefault="00742970" w:rsidP="00F91B99">
                                    <w:r>
                                      <w:rPr>
                                        <w:rFonts w:ascii="Arial" w:hAnsi="Arial" w:cs="Arial"/>
                                        <w:color w:val="000000"/>
                                        <w:sz w:val="14"/>
                                        <w:szCs w:val="14"/>
                                        <w:lang w:val="en-US"/>
                                      </w:rPr>
                                      <w:t>f/Hz</w:t>
                                    </w:r>
                                  </w:p>
                                </w:txbxContent>
                              </wps:txbx>
                              <wps:bodyPr rot="0" vert="horz" wrap="none" lIns="0" tIns="0" rIns="0" bIns="0" anchor="t" anchorCtr="0" upright="1">
                                <a:spAutoFit/>
                              </wps:bodyPr>
                            </wps:wsp>
                            <wps:wsp>
                              <wps:cNvPr id="1491" name="Rectangle 682"/>
                              <wps:cNvSpPr>
                                <a:spLocks noChangeArrowheads="1"/>
                              </wps:cNvSpPr>
                              <wps:spPr bwMode="auto">
                                <a:xfrm>
                                  <a:off x="0" y="2200236"/>
                                  <a:ext cx="99101" cy="1785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CEE6D3" w14:textId="77777777" w:rsidR="00742970" w:rsidRDefault="00742970" w:rsidP="00F91B99">
                                    <w:r>
                                      <w:rPr>
                                        <w:rFonts w:ascii="Arial" w:hAnsi="Arial" w:cs="Arial"/>
                                        <w:color w:val="000000"/>
                                        <w:sz w:val="14"/>
                                        <w:szCs w:val="14"/>
                                        <w:lang w:val="en-US"/>
                                      </w:rPr>
                                      <w:t>50</w:t>
                                    </w:r>
                                  </w:p>
                                </w:txbxContent>
                              </wps:txbx>
                              <wps:bodyPr rot="0" vert="horz" wrap="none" lIns="0" tIns="0" rIns="0" bIns="0" anchor="t" anchorCtr="0" upright="1">
                                <a:spAutoFit/>
                              </wps:bodyPr>
                            </wps:wsp>
                            <wps:wsp>
                              <wps:cNvPr id="1492" name="Rectangle 683"/>
                              <wps:cNvSpPr>
                                <a:spLocks noChangeArrowheads="1"/>
                              </wps:cNvSpPr>
                              <wps:spPr bwMode="auto">
                                <a:xfrm>
                                  <a:off x="293403" y="2200236"/>
                                  <a:ext cx="148602" cy="1785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FE176B" w14:textId="77777777" w:rsidR="00742970" w:rsidRDefault="00742970" w:rsidP="00F91B99">
                                    <w:r>
                                      <w:rPr>
                                        <w:rFonts w:ascii="Arial" w:hAnsi="Arial" w:cs="Arial"/>
                                        <w:color w:val="000000"/>
                                        <w:sz w:val="14"/>
                                        <w:szCs w:val="14"/>
                                        <w:lang w:val="en-US"/>
                                      </w:rPr>
                                      <w:t>100</w:t>
                                    </w:r>
                                  </w:p>
                                </w:txbxContent>
                              </wps:txbx>
                              <wps:bodyPr rot="0" vert="horz" wrap="none" lIns="0" tIns="0" rIns="0" bIns="0" anchor="t" anchorCtr="0" upright="1">
                                <a:spAutoFit/>
                              </wps:bodyPr>
                            </wps:wsp>
                            <wps:wsp>
                              <wps:cNvPr id="1493" name="Rectangle 684"/>
                              <wps:cNvSpPr>
                                <a:spLocks noChangeArrowheads="1"/>
                              </wps:cNvSpPr>
                              <wps:spPr bwMode="auto">
                                <a:xfrm>
                                  <a:off x="650907" y="2200236"/>
                                  <a:ext cx="148602" cy="1785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5D9DF7" w14:textId="77777777" w:rsidR="00742970" w:rsidRDefault="00742970" w:rsidP="00F91B99">
                                    <w:r>
                                      <w:rPr>
                                        <w:rFonts w:ascii="Arial" w:hAnsi="Arial" w:cs="Arial"/>
                                        <w:color w:val="000000"/>
                                        <w:sz w:val="14"/>
                                        <w:szCs w:val="14"/>
                                        <w:lang w:val="en-US"/>
                                      </w:rPr>
                                      <w:t>200</w:t>
                                    </w:r>
                                  </w:p>
                                </w:txbxContent>
                              </wps:txbx>
                              <wps:bodyPr rot="0" vert="horz" wrap="none" lIns="0" tIns="0" rIns="0" bIns="0" anchor="t" anchorCtr="0" upright="1">
                                <a:spAutoFit/>
                              </wps:bodyPr>
                            </wps:wsp>
                            <wps:wsp>
                              <wps:cNvPr id="1494" name="Rectangle 685"/>
                              <wps:cNvSpPr>
                                <a:spLocks noChangeArrowheads="1"/>
                              </wps:cNvSpPr>
                              <wps:spPr bwMode="auto">
                                <a:xfrm>
                                  <a:off x="1823718" y="2200236"/>
                                  <a:ext cx="198102" cy="1785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8F703F" w14:textId="77777777" w:rsidR="00742970" w:rsidRDefault="00742970" w:rsidP="00F91B99">
                                    <w:r>
                                      <w:rPr>
                                        <w:rFonts w:ascii="Arial" w:hAnsi="Arial" w:cs="Arial"/>
                                        <w:color w:val="000000"/>
                                        <w:sz w:val="14"/>
                                        <w:szCs w:val="14"/>
                                        <w:lang w:val="en-US"/>
                                      </w:rPr>
                                      <w:t>2000</w:t>
                                    </w:r>
                                  </w:p>
                                </w:txbxContent>
                              </wps:txbx>
                              <wps:bodyPr rot="0" vert="horz" wrap="none" lIns="0" tIns="0" rIns="0" bIns="0" anchor="t" anchorCtr="0" upright="1">
                                <a:spAutoFit/>
                              </wps:bodyPr>
                            </wps:wsp>
                            <wps:wsp>
                              <wps:cNvPr id="1495" name="Rectangle 686"/>
                              <wps:cNvSpPr>
                                <a:spLocks noChangeArrowheads="1"/>
                              </wps:cNvSpPr>
                              <wps:spPr bwMode="auto">
                                <a:xfrm>
                                  <a:off x="2296123" y="2200236"/>
                                  <a:ext cx="198202" cy="1785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DA1FC1" w14:textId="77777777" w:rsidR="00742970" w:rsidRDefault="00742970" w:rsidP="00F91B99">
                                    <w:r>
                                      <w:rPr>
                                        <w:rFonts w:ascii="Arial" w:hAnsi="Arial" w:cs="Arial"/>
                                        <w:color w:val="000000"/>
                                        <w:sz w:val="14"/>
                                        <w:szCs w:val="14"/>
                                        <w:lang w:val="en-US"/>
                                      </w:rPr>
                                      <w:t>5000</w:t>
                                    </w:r>
                                  </w:p>
                                </w:txbxContent>
                              </wps:txbx>
                              <wps:bodyPr rot="0" vert="horz" wrap="none" lIns="0" tIns="0" rIns="0" bIns="0" anchor="t" anchorCtr="0" upright="1">
                                <a:spAutoFit/>
                              </wps:bodyPr>
                            </wps:wsp>
                            <wps:wsp>
                              <wps:cNvPr id="1496" name="Rectangle 687"/>
                              <wps:cNvSpPr>
                                <a:spLocks noChangeArrowheads="1"/>
                              </wps:cNvSpPr>
                              <wps:spPr bwMode="auto">
                                <a:xfrm>
                                  <a:off x="2603526" y="2200236"/>
                                  <a:ext cx="143501" cy="17850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82E6B5" w14:textId="77777777" w:rsidR="00742970" w:rsidRDefault="00742970" w:rsidP="00F91B99">
                                    <w:r>
                                      <w:rPr>
                                        <w:rFonts w:ascii="Arial" w:hAnsi="Arial" w:cs="Arial"/>
                                        <w:color w:val="000000"/>
                                        <w:sz w:val="14"/>
                                        <w:szCs w:val="14"/>
                                        <w:lang w:val="en-US"/>
                                      </w:rPr>
                                      <w:t>10k</w:t>
                                    </w:r>
                                  </w:p>
                                </w:txbxContent>
                              </wps:txbx>
                              <wps:bodyPr rot="0" vert="horz" wrap="none" lIns="0" tIns="0" rIns="0" bIns="0" anchor="t" anchorCtr="0" upright="1">
                                <a:spAutoFit/>
                              </wps:bodyPr>
                            </wps:wsp>
                            <wps:wsp>
                              <wps:cNvPr id="1497" name="Line 688"/>
                              <wps:cNvCnPr>
                                <a:cxnSpLocks noChangeShapeType="1"/>
                              </wps:cNvCnPr>
                              <wps:spPr bwMode="auto">
                                <a:xfrm flipV="1">
                                  <a:off x="6900" y="2186336"/>
                                  <a:ext cx="0" cy="13900"/>
                                </a:xfrm>
                                <a:prstGeom prst="line">
                                  <a:avLst/>
                                </a:prstGeom>
                                <a:noFill/>
                                <a:ln w="6985">
                                  <a:solidFill>
                                    <a:srgbClr val="3F3F3F"/>
                                  </a:solidFill>
                                  <a:round/>
                                  <a:headEnd/>
                                  <a:tailEnd/>
                                </a:ln>
                                <a:extLst>
                                  <a:ext uri="{909E8E84-426E-40DD-AFC4-6F175D3DCCD1}">
                                    <a14:hiddenFill xmlns:a14="http://schemas.microsoft.com/office/drawing/2010/main">
                                      <a:noFill/>
                                    </a14:hiddenFill>
                                  </a:ext>
                                </a:extLst>
                              </wps:spPr>
                              <wps:bodyPr/>
                            </wps:wsp>
                            <wps:wsp>
                              <wps:cNvPr id="1498" name="Line 689"/>
                              <wps:cNvCnPr>
                                <a:cxnSpLocks noChangeShapeType="1"/>
                              </wps:cNvCnPr>
                              <wps:spPr bwMode="auto">
                                <a:xfrm flipV="1">
                                  <a:off x="364404" y="2186336"/>
                                  <a:ext cx="0" cy="13900"/>
                                </a:xfrm>
                                <a:prstGeom prst="line">
                                  <a:avLst/>
                                </a:prstGeom>
                                <a:noFill/>
                                <a:ln w="6985">
                                  <a:solidFill>
                                    <a:srgbClr val="3F3F3F"/>
                                  </a:solidFill>
                                  <a:round/>
                                  <a:headEnd/>
                                  <a:tailEnd/>
                                </a:ln>
                                <a:extLst>
                                  <a:ext uri="{909E8E84-426E-40DD-AFC4-6F175D3DCCD1}">
                                    <a14:hiddenFill xmlns:a14="http://schemas.microsoft.com/office/drawing/2010/main">
                                      <a:noFill/>
                                    </a14:hiddenFill>
                                  </a:ext>
                                </a:extLst>
                              </wps:spPr>
                              <wps:bodyPr/>
                            </wps:wsp>
                            <wps:wsp>
                              <wps:cNvPr id="1499" name="Line 690"/>
                              <wps:cNvCnPr>
                                <a:cxnSpLocks noChangeShapeType="1"/>
                              </wps:cNvCnPr>
                              <wps:spPr bwMode="auto">
                                <a:xfrm flipV="1">
                                  <a:off x="722607" y="2186336"/>
                                  <a:ext cx="0" cy="13900"/>
                                </a:xfrm>
                                <a:prstGeom prst="line">
                                  <a:avLst/>
                                </a:prstGeom>
                                <a:noFill/>
                                <a:ln w="6985">
                                  <a:solidFill>
                                    <a:srgbClr val="3F3F3F"/>
                                  </a:solidFill>
                                  <a:round/>
                                  <a:headEnd/>
                                  <a:tailEnd/>
                                </a:ln>
                                <a:extLst>
                                  <a:ext uri="{909E8E84-426E-40DD-AFC4-6F175D3DCCD1}">
                                    <a14:hiddenFill xmlns:a14="http://schemas.microsoft.com/office/drawing/2010/main">
                                      <a:noFill/>
                                    </a14:hiddenFill>
                                  </a:ext>
                                </a:extLst>
                              </wps:spPr>
                              <wps:bodyPr/>
                            </wps:wsp>
                            <wps:wsp>
                              <wps:cNvPr id="1500" name="Line 691"/>
                              <wps:cNvCnPr>
                                <a:cxnSpLocks noChangeShapeType="1"/>
                              </wps:cNvCnPr>
                              <wps:spPr bwMode="auto">
                                <a:xfrm flipV="1">
                                  <a:off x="1201412" y="2186336"/>
                                  <a:ext cx="0" cy="13900"/>
                                </a:xfrm>
                                <a:prstGeom prst="line">
                                  <a:avLst/>
                                </a:prstGeom>
                                <a:noFill/>
                                <a:ln w="6985">
                                  <a:solidFill>
                                    <a:srgbClr val="3F3F3F"/>
                                  </a:solidFill>
                                  <a:round/>
                                  <a:headEnd/>
                                  <a:tailEnd/>
                                </a:ln>
                                <a:extLst>
                                  <a:ext uri="{909E8E84-426E-40DD-AFC4-6F175D3DCCD1}">
                                    <a14:hiddenFill xmlns:a14="http://schemas.microsoft.com/office/drawing/2010/main">
                                      <a:noFill/>
                                    </a14:hiddenFill>
                                  </a:ext>
                                </a:extLst>
                              </wps:spPr>
                              <wps:bodyPr/>
                            </wps:wsp>
                            <wps:wsp>
                              <wps:cNvPr id="1501" name="Line 692"/>
                              <wps:cNvCnPr>
                                <a:cxnSpLocks noChangeShapeType="1"/>
                              </wps:cNvCnPr>
                              <wps:spPr bwMode="auto">
                                <a:xfrm flipV="1">
                                  <a:off x="1558916" y="2186336"/>
                                  <a:ext cx="0" cy="13900"/>
                                </a:xfrm>
                                <a:prstGeom prst="line">
                                  <a:avLst/>
                                </a:prstGeom>
                                <a:noFill/>
                                <a:ln w="6985">
                                  <a:solidFill>
                                    <a:srgbClr val="3F3F3F"/>
                                  </a:solidFill>
                                  <a:round/>
                                  <a:headEnd/>
                                  <a:tailEnd/>
                                </a:ln>
                                <a:extLst>
                                  <a:ext uri="{909E8E84-426E-40DD-AFC4-6F175D3DCCD1}">
                                    <a14:hiddenFill xmlns:a14="http://schemas.microsoft.com/office/drawing/2010/main">
                                      <a:noFill/>
                                    </a14:hiddenFill>
                                  </a:ext>
                                </a:extLst>
                              </wps:spPr>
                              <wps:bodyPr/>
                            </wps:wsp>
                            <wps:wsp>
                              <wps:cNvPr id="1502" name="Line 693"/>
                              <wps:cNvCnPr>
                                <a:cxnSpLocks noChangeShapeType="1"/>
                              </wps:cNvCnPr>
                              <wps:spPr bwMode="auto">
                                <a:xfrm flipV="1">
                                  <a:off x="1924020" y="2186336"/>
                                  <a:ext cx="0" cy="13900"/>
                                </a:xfrm>
                                <a:prstGeom prst="line">
                                  <a:avLst/>
                                </a:prstGeom>
                                <a:noFill/>
                                <a:ln w="6985">
                                  <a:solidFill>
                                    <a:srgbClr val="3F3F3F"/>
                                  </a:solidFill>
                                  <a:round/>
                                  <a:headEnd/>
                                  <a:tailEnd/>
                                </a:ln>
                                <a:extLst>
                                  <a:ext uri="{909E8E84-426E-40DD-AFC4-6F175D3DCCD1}">
                                    <a14:hiddenFill xmlns:a14="http://schemas.microsoft.com/office/drawing/2010/main">
                                      <a:noFill/>
                                    </a14:hiddenFill>
                                  </a:ext>
                                </a:extLst>
                              </wps:spPr>
                              <wps:bodyPr/>
                            </wps:wsp>
                            <wps:wsp>
                              <wps:cNvPr id="1503" name="Line 694"/>
                              <wps:cNvCnPr>
                                <a:cxnSpLocks noChangeShapeType="1"/>
                              </wps:cNvCnPr>
                              <wps:spPr bwMode="auto">
                                <a:xfrm flipV="1">
                                  <a:off x="2395824" y="2186336"/>
                                  <a:ext cx="0" cy="13900"/>
                                </a:xfrm>
                                <a:prstGeom prst="line">
                                  <a:avLst/>
                                </a:prstGeom>
                                <a:noFill/>
                                <a:ln w="6985">
                                  <a:solidFill>
                                    <a:srgbClr val="3F3F3F"/>
                                  </a:solidFill>
                                  <a:round/>
                                  <a:headEnd/>
                                  <a:tailEnd/>
                                </a:ln>
                                <a:extLst>
                                  <a:ext uri="{909E8E84-426E-40DD-AFC4-6F175D3DCCD1}">
                                    <a14:hiddenFill xmlns:a14="http://schemas.microsoft.com/office/drawing/2010/main">
                                      <a:noFill/>
                                    </a14:hiddenFill>
                                  </a:ext>
                                </a:extLst>
                              </wps:spPr>
                              <wps:bodyPr/>
                            </wps:wsp>
                            <wps:wsp>
                              <wps:cNvPr id="175" name="Rectangle 695"/>
                              <wps:cNvSpPr>
                                <a:spLocks noChangeArrowheads="1"/>
                              </wps:cNvSpPr>
                              <wps:spPr bwMode="auto">
                                <a:xfrm>
                                  <a:off x="0" y="128902"/>
                                  <a:ext cx="2746328" cy="2057434"/>
                                </a:xfrm>
                                <a:prstGeom prst="rect">
                                  <a:avLst/>
                                </a:prstGeom>
                                <a:noFill/>
                                <a:ln w="698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wpg:cNvPr id="176" name="Gruppieren 749"/>
                              <wpg:cNvGrpSpPr>
                                <a:grpSpLocks/>
                              </wpg:cNvGrpSpPr>
                              <wpg:grpSpPr bwMode="auto">
                                <a:xfrm>
                                  <a:off x="99001" y="1556425"/>
                                  <a:ext cx="1244613" cy="528309"/>
                                  <a:chOff x="12230" y="15074"/>
                                  <a:chExt cx="12446" cy="5283"/>
                                </a:xfrm>
                              </wpg:grpSpPr>
                              <wps:wsp>
                                <wps:cNvPr id="177" name="Rectangle 696"/>
                                <wps:cNvSpPr>
                                  <a:spLocks noChangeArrowheads="1"/>
                                </wps:cNvSpPr>
                                <wps:spPr bwMode="auto">
                                  <a:xfrm>
                                    <a:off x="12230" y="15074"/>
                                    <a:ext cx="12446" cy="471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8" name="Rectangle 697"/>
                                <wps:cNvSpPr>
                                  <a:spLocks noChangeArrowheads="1"/>
                                </wps:cNvSpPr>
                                <wps:spPr bwMode="auto">
                                  <a:xfrm>
                                    <a:off x="12299" y="15144"/>
                                    <a:ext cx="2509" cy="114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79" name="Line 698"/>
                                <wps:cNvCnPr>
                                  <a:cxnSpLocks noChangeShapeType="1"/>
                                </wps:cNvCnPr>
                                <wps:spPr bwMode="auto">
                                  <a:xfrm>
                                    <a:off x="12376" y="15646"/>
                                    <a:ext cx="2432" cy="0"/>
                                  </a:xfrm>
                                  <a:prstGeom prst="line">
                                    <a:avLst/>
                                  </a:prstGeom>
                                  <a:noFill/>
                                  <a:ln w="6985">
                                    <a:solidFill>
                                      <a:srgbClr val="00FF00"/>
                                    </a:solidFill>
                                    <a:round/>
                                    <a:headEnd/>
                                    <a:tailEnd/>
                                  </a:ln>
                                  <a:extLst>
                                    <a:ext uri="{909E8E84-426E-40DD-AFC4-6F175D3DCCD1}">
                                      <a14:hiddenFill xmlns:a14="http://schemas.microsoft.com/office/drawing/2010/main">
                                        <a:noFill/>
                                      </a14:hiddenFill>
                                    </a:ext>
                                  </a:extLst>
                                </wps:spPr>
                                <wps:bodyPr/>
                              </wps:wsp>
                              <wps:wsp>
                                <wps:cNvPr id="180" name="Rectangle 699"/>
                                <wps:cNvSpPr>
                                  <a:spLocks noChangeArrowheads="1"/>
                                </wps:cNvSpPr>
                                <wps:spPr bwMode="auto">
                                  <a:xfrm>
                                    <a:off x="15303" y="15144"/>
                                    <a:ext cx="8573" cy="17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16B9AD" w14:textId="77777777" w:rsidR="00742970" w:rsidRDefault="00742970" w:rsidP="00F91B99">
                                      <w:r>
                                        <w:rPr>
                                          <w:rFonts w:ascii="Arial" w:hAnsi="Arial" w:cs="Arial"/>
                                          <w:color w:val="000000"/>
                                          <w:sz w:val="14"/>
                                          <w:szCs w:val="14"/>
                                          <w:lang w:val="en-US"/>
                                        </w:rPr>
                                        <w:t>Room1 (RT60=27ms)</w:t>
                                      </w:r>
                                    </w:p>
                                  </w:txbxContent>
                                </wps:txbx>
                                <wps:bodyPr rot="0" vert="horz" wrap="none" lIns="0" tIns="0" rIns="0" bIns="0" anchor="t" anchorCtr="0" upright="1">
                                  <a:spAutoFit/>
                                </wps:bodyPr>
                              </wps:wsp>
                              <wps:wsp>
                                <wps:cNvPr id="181" name="Rectangle 700"/>
                                <wps:cNvSpPr>
                                  <a:spLocks noChangeArrowheads="1"/>
                                </wps:cNvSpPr>
                                <wps:spPr bwMode="auto">
                                  <a:xfrm>
                                    <a:off x="12299" y="16287"/>
                                    <a:ext cx="2509" cy="114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2" name="Line 701"/>
                                <wps:cNvCnPr>
                                  <a:cxnSpLocks noChangeShapeType="1"/>
                                </wps:cNvCnPr>
                                <wps:spPr bwMode="auto">
                                  <a:xfrm>
                                    <a:off x="12515" y="16789"/>
                                    <a:ext cx="2293" cy="0"/>
                                  </a:xfrm>
                                  <a:prstGeom prst="line">
                                    <a:avLst/>
                                  </a:prstGeom>
                                  <a:noFill/>
                                  <a:ln w="21590">
                                    <a:solidFill>
                                      <a:srgbClr val="FF0000"/>
                                    </a:solidFill>
                                    <a:round/>
                                    <a:headEnd/>
                                    <a:tailEnd/>
                                  </a:ln>
                                  <a:extLst>
                                    <a:ext uri="{909E8E84-426E-40DD-AFC4-6F175D3DCCD1}">
                                      <a14:hiddenFill xmlns:a14="http://schemas.microsoft.com/office/drawing/2010/main">
                                        <a:noFill/>
                                      </a14:hiddenFill>
                                    </a:ext>
                                  </a:extLst>
                                </wps:spPr>
                                <wps:bodyPr/>
                              </wps:wsp>
                              <wps:wsp>
                                <wps:cNvPr id="183" name="Rectangle 702"/>
                                <wps:cNvSpPr>
                                  <a:spLocks noChangeArrowheads="1"/>
                                </wps:cNvSpPr>
                                <wps:spPr bwMode="auto">
                                  <a:xfrm>
                                    <a:off x="15303" y="16287"/>
                                    <a:ext cx="3760" cy="17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306D17" w14:textId="77777777" w:rsidR="00742970" w:rsidRDefault="00742970" w:rsidP="00F91B99">
                                      <w:r>
                                        <w:rPr>
                                          <w:rFonts w:ascii="Arial" w:hAnsi="Arial" w:cs="Arial"/>
                                          <w:color w:val="000000"/>
                                          <w:sz w:val="14"/>
                                          <w:szCs w:val="14"/>
                                          <w:lang w:val="en-US"/>
                                        </w:rPr>
                                        <w:t>reference</w:t>
                                      </w:r>
                                    </w:p>
                                  </w:txbxContent>
                                </wps:txbx>
                                <wps:bodyPr rot="0" vert="horz" wrap="none" lIns="0" tIns="0" rIns="0" bIns="0" anchor="t" anchorCtr="0" upright="1">
                                  <a:spAutoFit/>
                                </wps:bodyPr>
                              </wps:wsp>
                              <wps:wsp>
                                <wps:cNvPr id="184" name="Rectangle 703"/>
                                <wps:cNvSpPr>
                                  <a:spLocks noChangeArrowheads="1"/>
                                </wps:cNvSpPr>
                                <wps:spPr bwMode="auto">
                                  <a:xfrm>
                                    <a:off x="12299" y="17430"/>
                                    <a:ext cx="2509" cy="114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5" name="Line 704"/>
                                <wps:cNvCnPr>
                                  <a:cxnSpLocks noChangeShapeType="1"/>
                                </wps:cNvCnPr>
                                <wps:spPr bwMode="auto">
                                  <a:xfrm>
                                    <a:off x="12376" y="17932"/>
                                    <a:ext cx="2432" cy="0"/>
                                  </a:xfrm>
                                  <a:prstGeom prst="line">
                                    <a:avLst/>
                                  </a:prstGeom>
                                  <a:noFill/>
                                  <a:ln w="6985">
                                    <a:solidFill>
                                      <a:srgbClr val="0000FF"/>
                                    </a:solidFill>
                                    <a:round/>
                                    <a:headEnd/>
                                    <a:tailEnd/>
                                  </a:ln>
                                  <a:extLst>
                                    <a:ext uri="{909E8E84-426E-40DD-AFC4-6F175D3DCCD1}">
                                      <a14:hiddenFill xmlns:a14="http://schemas.microsoft.com/office/drawing/2010/main">
                                        <a:noFill/>
                                      </a14:hiddenFill>
                                    </a:ext>
                                  </a:extLst>
                                </wps:spPr>
                                <wps:bodyPr/>
                              </wps:wsp>
                              <wps:wsp>
                                <wps:cNvPr id="186" name="Rectangle 705"/>
                                <wps:cNvSpPr>
                                  <a:spLocks noChangeArrowheads="1"/>
                                </wps:cNvSpPr>
                                <wps:spPr bwMode="auto">
                                  <a:xfrm>
                                    <a:off x="15303" y="17430"/>
                                    <a:ext cx="9068" cy="17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6AB07D" w14:textId="77777777" w:rsidR="00742970" w:rsidRDefault="00742970" w:rsidP="00F91B99">
                                      <w:r>
                                        <w:rPr>
                                          <w:rFonts w:ascii="Arial" w:hAnsi="Arial" w:cs="Arial"/>
                                          <w:color w:val="000000"/>
                                          <w:sz w:val="14"/>
                                          <w:szCs w:val="14"/>
                                          <w:lang w:val="en-US"/>
                                        </w:rPr>
                                        <w:t>Room4 (RT60=264ms)</w:t>
                                      </w:r>
                                    </w:p>
                                  </w:txbxContent>
                                </wps:txbx>
                                <wps:bodyPr rot="0" vert="horz" wrap="none" lIns="0" tIns="0" rIns="0" bIns="0" anchor="t" anchorCtr="0" upright="1">
                                  <a:spAutoFit/>
                                </wps:bodyPr>
                              </wps:wsp>
                              <wps:wsp>
                                <wps:cNvPr id="187" name="Rectangle 706"/>
                                <wps:cNvSpPr>
                                  <a:spLocks noChangeArrowheads="1"/>
                                </wps:cNvSpPr>
                                <wps:spPr bwMode="auto">
                                  <a:xfrm>
                                    <a:off x="12299" y="18573"/>
                                    <a:ext cx="2509" cy="114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8" name="Line 707"/>
                                <wps:cNvCnPr>
                                  <a:cxnSpLocks noChangeShapeType="1"/>
                                </wps:cNvCnPr>
                                <wps:spPr bwMode="auto">
                                  <a:xfrm>
                                    <a:off x="12376" y="19075"/>
                                    <a:ext cx="2432" cy="0"/>
                                  </a:xfrm>
                                  <a:prstGeom prst="line">
                                    <a:avLst/>
                                  </a:prstGeom>
                                  <a:noFill/>
                                  <a:ln w="6985">
                                    <a:solidFill>
                                      <a:srgbClr val="00FFFF"/>
                                    </a:solidFill>
                                    <a:round/>
                                    <a:headEnd/>
                                    <a:tailEnd/>
                                  </a:ln>
                                  <a:extLst>
                                    <a:ext uri="{909E8E84-426E-40DD-AFC4-6F175D3DCCD1}">
                                      <a14:hiddenFill xmlns:a14="http://schemas.microsoft.com/office/drawing/2010/main">
                                        <a:noFill/>
                                      </a14:hiddenFill>
                                    </a:ext>
                                  </a:extLst>
                                </wps:spPr>
                                <wps:bodyPr/>
                              </wps:wsp>
                              <wps:wsp>
                                <wps:cNvPr id="201" name="Rectangle 708"/>
                                <wps:cNvSpPr>
                                  <a:spLocks noChangeArrowheads="1"/>
                                </wps:cNvSpPr>
                                <wps:spPr bwMode="auto">
                                  <a:xfrm>
                                    <a:off x="15303" y="18573"/>
                                    <a:ext cx="9068" cy="178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8DDD0B" w14:textId="77777777" w:rsidR="00742970" w:rsidRDefault="00742970" w:rsidP="00F91B99">
                                      <w:r>
                                        <w:rPr>
                                          <w:rFonts w:ascii="Arial" w:hAnsi="Arial" w:cs="Arial"/>
                                          <w:color w:val="000000"/>
                                          <w:sz w:val="14"/>
                                          <w:szCs w:val="14"/>
                                          <w:lang w:val="en-US"/>
                                        </w:rPr>
                                        <w:t>Room2 (RT60=123ms)</w:t>
                                      </w:r>
                                    </w:p>
                                  </w:txbxContent>
                                </wps:txbx>
                                <wps:bodyPr rot="0" vert="horz" wrap="none" lIns="0" tIns="0" rIns="0" bIns="0" anchor="t" anchorCtr="0" upright="1">
                                  <a:spAutoFit/>
                                </wps:bodyPr>
                              </wps:wsp>
                            </wpg:wgp>
                          </wpc:wpc>
                        </a:graphicData>
                      </a:graphic>
                    </wp:inline>
                  </w:drawing>
                </mc:Choice>
                <mc:Fallback>
                  <w:pict>
                    <v:group w14:anchorId="723B9782" id="Zeichenbereich 748" o:spid="_x0000_s2156" editas="canvas" style="width:232.9pt;height:193.2pt;mso-position-horizontal-relative:char;mso-position-vertical-relative:line" coordsize="29578,245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">
                      <v:shape id="_x0000_s2157" type="#_x0000_t75" style="position:absolute;width:29578;height:24536;visibility:visible;mso-wrap-style:square">
                        <v:fill o:detectmouseclick="t"/>
                        <v:path o:connecttype="none"/>
                      </v:shape>
                      <v:rect id="Rectangle 637" o:spid="_x0000_s2158" style="position:absolute;top:1724;width:27324;height:204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" strokecolor="white" strokeweight=".55pt"/>
                      <v:rect id="Rectangle 638" o:spid="_x0000_s2159" style="position:absolute;top:1289;width:27463;height:205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" filled="f" strokeweight=".55pt"/>
                      <v:line id="Line 639" o:spid="_x0000_s2160" style="position:absolute;flip:y;visibility:visible;mso-wrap-style:square" from="3644,1358" to="3644,217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" strokeweight=".55pt"/>
                      <v:line id="Line 640" o:spid="_x0000_s2161" style="position:absolute;flip:y;visibility:visible;mso-wrap-style:square" from="7226,1358" to="7226,217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" strokeweight=".55pt"/>
                      <v:line id="Line 641" o:spid="_x0000_s2162" style="position:absolute;flip:y;visibility:visible;mso-wrap-style:square" from="12014,1358" to="12014,217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" strokeweight=".55pt"/>
                      <v:line id="Line 642" o:spid="_x0000_s2163" style="position:absolute;flip:y;visibility:visible;mso-wrap-style:square" from="15589,1358" to="15589,217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" strokeweight=".55pt"/>
                      <v:line id="Line 643" o:spid="_x0000_s2164" style="position:absolute;flip:y;visibility:visible;mso-wrap-style:square" from="19240,1358" to="19240,217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" strokeweight=".55pt"/>
                      <v:line id="Line 644" o:spid="_x0000_s2165" style="position:absolute;flip:y;visibility:visible;mso-wrap-style:square" from="23958,1358" to="23958,217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" strokeweight=".55pt"/>
                      <v:line id="Line 645" o:spid="_x0000_s2166" style="position:absolute;flip:x;visibility:visible;mso-wrap-style:square" from="69,19361" to="27463,193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" strokeweight=".55pt"/>
                      <v:line id="Line 646" o:spid="_x0000_s2167" style="position:absolute;flip:x;visibility:visible;mso-wrap-style:square" from="69,16789" to="27463,16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" strokeweight=".55pt"/>
                      <v:line id="Line 647" o:spid="_x0000_s2168" style="position:absolute;flip:x;visibility:visible;mso-wrap-style:square" from="69,14217" to="27463,142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" strokeweight=".55pt"/>
                      <v:line id="Line 648" o:spid="_x0000_s2169" style="position:absolute;flip:x;visibility:visible;mso-wrap-style:square" from="69,11645" to="27463,116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" strokeweight=".55pt"/>
                      <v:line id="Line 649" o:spid="_x0000_s2170" style="position:absolute;flip:x;visibility:visible;mso-wrap-style:square" from="69,9074" to="27463,90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" strokeweight=".55pt"/>
                      <v:line id="Line 650" o:spid="_x0000_s2171" style="position:absolute;flip:x;visibility:visible;mso-wrap-style:square" from="69,6502" to="27463,65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" strokeweight=".55pt"/>
                      <v:line id="Line 651" o:spid="_x0000_s2172" style="position:absolute;flip:x;visibility:visible;mso-wrap-style:square" from="69,3930" to="27463,3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" strokeweight=".55pt"/>
                      <v:shape id="Freeform 652" o:spid="_x0000_s2173" style="position:absolute;top:5143;width:27749;height:16288;visibility:visible;mso-wrap-style:square;v-text-anchor:top" coordsize="4370,25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" path="m,1283r,-23l34,1260r,-270l79,990r,-135l124,855r,-22l169,833r,-12l214,821r,158l270,979r,-23l315,956r,12l360,968r,33l417,1001r,-22l462,979r,-855l507,124r,-34l552,90r,-45l597,45,597,r45,l642,270r45,l687,821r45,l732,990r45,l777,1091r45,l822,1373r57,l879,1193r56,l935,1046r45,l980,1103r45,l1025,1305r45,l1070,1227r45,l1115,776r45,l1160,720r45,l1205,878r45,l1250,810r45,l1295,956r57,l1352,743r45,l1442,743r,67l1487,810r,101l1532,911r,-22l1588,889r,157l1633,1046r,57l1678,1103r,-135l1735,968r,-102l1780,866r,451l1825,1317r,45l1870,1362r,78l1915,1440r,-495l1960,945r,124l2005,1069r,124l2050,1193r,-56l2106,1137r,-349l2151,788r,157l2196,945r,315l2253,1260r,34l2298,1294r,-203l2343,1091r,113l2388,1204r,461l2433,1665r,12l2478,1677r,225l2523,1902r,-608l2568,1294r,34l2613,1328r,146l2658,1474r,135l2715,1609r,90l2760,1699r,-124l2816,1575r,-112l2861,1463r,405l2917,1868r,-349l2962,1519r,113l3007,1632r,-45l3052,1587r,-282l3097,1305r,338l3143,1643r,506l3188,2149r,-45l3233,2104r,-304l3278,1800r,-78l3323,1722r,180l3368,1902r,225l3424,2127r,-12l3469,2115r,-438l3514,1677r,247l3571,1924r,259l3616,2183r,22l3661,2205r,360l3706,2565r,-438l3751,2127r,-237l3796,1890r,-22l3841,1868r,292l3897,2160r,-303l3942,1857r,-135l3987,1722r,225l4032,1947r,-203l4089,1744r,-405l4134,1339r,-349l4179,990r,135l4235,1125r,383l4280,1508r,-56l4325,1452r,-23l4370,1429r,-191e" filled="f" strokecolor="lime" strokeweight=".55pt">
                        <v:path arrowok="t" o:connecttype="custom" o:connectlocs="13709541,508079720;31854522,344768382;68144485,335897148;86289466,394769878;127014868,385495407;145159849,403641111;186288473,394769878;204433454,36291409;240723417,18145704;258868398,108874226;295158360,331058294;313303341,439932520;354431965,553645600;377012386,421786815;413302348,444771374;431447329,494772871;467737292,312912590;485882273,354042853;522172235,326622677;545155878,299605740;581445840,299605740;599590821,367349703;640316223,358478469;658461205,444771374;699589829,390334261;717734810,531064279;754024772,549209983;772169753,381059790;808459715,431061287;826604697,458481462;867330099,317751444;885475080,508079720;926603704,521789808;944748685,485498399;981038647,671391059;999183628,766958435;1035473591,521789808;1053618572,594372625;1094747196,648809738;1112892177,635099650;1153617579,589937009;1176198000,612518330;1212487962,658084209;1230632943,526225425;1267326127,662519826;1285471109,848412485;1321761071,725828172;1339906052,766958435;1380631454,857686956;1398776435,676229914;1439905059,775829668;1458050040,889139511;1494340003,1034305145;1512484984,762119581;1548774946,753248347;1571355367,748812731;1607645329,694375618;1625790311,703246851;1666918934,539935512;1685063916,453642607;1725789318,608082713;1743934299,576226921" o:connectangles="0,0,0,0,0,0,0,0,0,0,0,0,0,0,0,0,0,0,0,0,0,0,0,0,0,0,0,0,0,0,0,0,0,0,0,0,0,0,0,0,0,0,0,0,0,0,0,0,0,0,0,0,0,0,0,0,0,0,0,0,0,0"/>
                      </v:shape>
                      <v:shape id="Freeform 653" o:spid="_x0000_s2174" style="position:absolute;top:5143;width:25031;height:16935;visibility:visible;mso-wrap-style:square;v-text-anchor:top" coordsize="3942,26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" path="m,1091r,-33l34,1058r,-124l79,934r,-90l124,844r,-23l169,821r45,l214,979r56,l270,956r45,l360,956r,23l417,979r,-11l462,968r,-844l507,124r,-34l552,90r,-56l597,34,597,r45,l642,259r45,l687,810r45,l732,1001r45,l777,1091r45,l822,1395r57,l879,1193r56,l935,1046r45,l980,1103r45,l1025,1305r45,l1070,1227r45,l1115,776r45,l1160,731r45,l1205,911r45,l1250,855r45,l1295,990r57,l1352,765r45,l1397,754r45,l1442,821r45,l1487,923r45,l1532,911r56,l1588,1035r45,l1633,1114r45,l1678,934r57,l1735,821r45,l1780,1260r45,l1825,1350r45,l1870,1722r45,l1915,956r45,l1960,1046r45,l2005,1148r45,l2050,1182r56,l2106,889r45,l2151,1013r45,l2196,1227r57,l2253,1272r45,l2298,1170r45,l2343,1260r45,l2388,1665r45,l2433,1542r45,l2478,1890r45,l2523,1452r45,l2568,1384r45,l2613,1452r45,l2658,1530r57,l2715,1710r45,l2760,1688r56,l2816,1530r45,l2861,1744r56,l2917,1542r45,l2962,1620r45,l3007,1722r45,l3052,1620r45,l3097,1823r46,l3143,2172r45,l3188,2082r45,l3233,1699r45,l3278,1553r45,l3323,1733r45,l3368,1497r56,l3469,1497r,11l3514,1508r,349l3571,1857r,-57l3616,1800r,462l3661,2262r,405l3706,2667r,-462l3751,2205r,-303l3796,1902r,-102l3841,1800r,-270l3897,1530r,-191l3942,1339r,-293e" filled="f" strokecolor="red" strokeweight="1.7pt">
                        <v:path arrowok="t" o:connecttype="custom" o:connectlocs="13709404,426607768;31854202,340318484;68143800,331044402;86288599,394753312;127013592,385479230;145158390,394753312;186286601,390317882;204431400,36289886;240720997,13709512;258865796,104434227;295155394,326608971;313300193,439914059;354428403,562493229;377008597,421769116;413298195,444752710;431442994,494752109;467732591,312899459;485877390,367334288;522166988,344753914;545150400,308464029;581439997,304028598;599584796,372172939;640309789,367334288;658454588,449188141;699582798,376608370;717727597,508058400;754017195,544348286;772161993,385479230;808451591,421769116;826596390,476607166;867321383,358463427;885466182,494752109;926594392,512897051;944739191,508058400;981028789,671362886;999173587,762087600;1035463185,585476823;1053607984,585476823;1094736194,616928057;1112880993,680636968;1153605986,616928057;1176186180,621766709;1212475778,653217943;1230620576,653217943;1267313392,735071796;1285458191,839506023;1321747788,685072398;1339892587,698781910;1380617580,603621766;1398762379,608057196;1439890589,748781309;1458035388,912085794;1494324986,1075390280;1512469785,766926251;1548759382,725797714;1571339576,539912855" o:connectangles="0,0,0,0,0,0,0,0,0,0,0,0,0,0,0,0,0,0,0,0,0,0,0,0,0,0,0,0,0,0,0,0,0,0,0,0,0,0,0,0,0,0,0,0,0,0,0,0,0,0,0,0,0,0,0,0"/>
                      </v:shape>
                      <v:shape id="Freeform 654" o:spid="_x0000_s2175" style="position:absolute;left:25031;top:10642;width:2718;height:2788;visibility:visible;mso-wrap-style:square;v-text-anchor:top" coordsize="428,4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" path="m,180r45,l45,439r45,l90,23r57,l147,135r45,l192,282r45,l237,180r56,l338,180r,68l383,248r45,l428,e" filled="f" strokecolor="red" strokeweight="1.7pt">
                        <v:path arrowok="t" o:connecttype="custom" o:connectlocs="0,72590915;18146661,72590915;18146661,177041175;36293321,177041175;36293321,9275506;59279091,9275506;59279091,54443186;77425752,54443186;77425752,113725766;95572412,113725766;95572412,72590915;118154923,72590915;118154923,72590915;136301584,72590915;136301584,100014149;154448244,100014149;154448244,100014149;172594905,100014149;172594905,0" o:connectangles="0,0,0,0,0,0,0,0,0,0,0,0,0,0,0,0,0,0,0"/>
                      </v:shape>
                      <v:shape id="Freeform 655" o:spid="_x0000_s2176" style="position:absolute;top:5499;width:27749;height:15151;visibility:visible;mso-wrap-style:square;v-text-anchor:top" coordsize="4370,23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" path="m,1249r,-33l34,1216r,-237l79,979r,-135l124,844r,-22l169,822r,-12l214,810r,90l270,900r,-11l315,889r,11l360,900r,68l417,968r,-23l462,945r,-821l507,124r,-22l552,102r,-57l597,45,597,r45,l642,270r45,l687,799r45,l732,945r45,l777,1035r45,l822,1339r57,l879,1182r56,l935,1013r45,l980,1047r45,l1025,1249r45,l1070,1193r45,l1115,720r45,l1160,630r45,l1205,788r45,l1250,765r45,l1295,923r57,l1352,642r45,l1397,619r45,l1442,732r45,l1487,844r45,l1532,788r56,l1588,889r45,l1633,945r45,l1678,867r57,l1735,822r45,l1780,1283r45,l1825,1261r45,l1870,1441r45,l1915,855r45,l1960,1013r45,l2005,1103r45,l2050,990r56,l2106,743r45,l2151,889r45,l2196,1396r57,l2253,1328r45,l2298,765r45,l2343,1069r45,l2388,1666r45,l2433,1801r45,l2478,1767r45,l2523,1328r45,l2568,1429r45,l2613,1339r45,l2658,1508r57,l2715,1384r45,l2760,1418r56,l2816,1114r45,l2861,1362r56,l2917,1261r45,l2962,1204r45,l3007,1429r45,l3052,1497r45,l3097,1711r46,l3143,1936r45,l3188,2003r45,l3233,1564r45,l3278,1452r45,l3323,1812r45,l3368,1531r56,l3424,1688r45,l3469,1834r45,l3514,1879r57,l3571,2116r45,l3616,2059r45,l3661,2296r45,l3706,2386r45,l3751,2161r45,l3796,1699r45,l3841,1666r56,l3897,1711r45,l3942,1452r45,l3987,1328r45,l4032,1396r57,l4089,1373r45,l4134,1362r45,l4179,1384r56,l4235,1362r45,l4280,1193r45,l4325,1024r45,e" filled="f" strokecolor="blue" strokeweight=".55pt">
                        <v:path arrowok="t" o:connecttype="custom" o:connectlocs="13709541,490326454;31854522,340325269;68144485,331454231;86289466,362906093;127014868,358470574;145159849,390325664;186288473,381051397;204433454,41129357;240723417,18145305;258868398,108871828;295158360,322179965;313303341,417342007;354431965,539923620;377012386,408470969;413302348,422180755;431447329,481052188;467737292,290324874;485882273,317744446;522172235,308470179;545155878,258873013;581445840,249598746;599590821,340325269;640316223,317744446;658461205,381051397;699589829,349599536;717734810,517342797;754024772,508471759;772169753,344760788;808459715,408470969;826604697,399196702;867330099,299599141;885475080,562907673;926603704,535488101;944748685,431051792;981038647,671779501;999183628,712505629;1035473591,535488101;1053618572,539923620;1094747196,608069320;1112892177,571778711;1153617579,449197097;1176198000,508471759;1212487962,485487706;1230632943,603633801;1267326127,689924805;1285471109,807667671;1321761071,630650144;1339906052,730650934;1380631454,617343587;1398776435,739521971;1439905059,757667276;1458050040,830248495;1494340003,925813766;1512484984,871377852;1548774946,685086057;1571355367,689924805;1607645329,585488496;1625790311,562907673;1666918934,553633406;1685063916,558068925;1725789318,549197887;1743934299,412906488" o:connectangles="0,0,0,0,0,0,0,0,0,0,0,0,0,0,0,0,0,0,0,0,0,0,0,0,0,0,0,0,0,0,0,0,0,0,0,0,0,0,0,0,0,0,0,0,0,0,0,0,0,0,0,0,0,0,0,0,0,0,0,0,0,0"/>
                      </v:shape>
                      <v:shape id="Freeform 656" o:spid="_x0000_s2177" style="position:absolute;top:4787;width:27749;height:16358;visibility:visible;mso-wrap-style:square;v-text-anchor:top" coordsize="4370,25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" path="m,1373r,-34l34,1339r,-259l79,1080r,-146l124,934r,-23l169,911r,-11l214,900r,157l270,1057r,-22l315,1035r,-11l360,1024r,11l417,1035r,-23l462,1012r,-888l507,124r,-34l552,90r,-45l597,45,597,r45,l642,270r45,l687,855r45,l732,1046r45,l777,1159r45,l822,1406r57,l879,1226r56,l935,1069r45,l980,1125r45,l1025,1305r45,l1070,1193r45,l1115,731r45,l1160,675r45,l1205,866r45,l1250,821r45,l1295,1012r57,l1352,787r45,l1397,765r45,l1442,810r45,l1487,922r45,l1532,934r56,l1588,1046r45,l1633,1080r45,l1678,956r57,l1735,934r45,l1780,1395r45,l1825,1384r45,l1870,1519r45,l1915,967r45,l1960,1159r45,l2005,1226r45,l2050,1147r56,l2106,832r45,l2151,900r45,l2196,1170r57,l2253,1271r45,l2298,1147r45,l2343,1294r45,l2388,1654r45,l2433,1631r45,l2478,1676r45,l2523,1328r45,l2568,1294r45,l2613,1384r45,l2658,1519r57,l2715,1564r45,l2760,1463r56,l2861,1463r,22l2917,1485r,-315l2962,1170r,135l3007,1305r,338l3052,1643r,22l3097,1665r,-22l3143,1643r,551l3188,2194r,-236l3233,1958r,-450l3278,1508r,236l3323,1744r,124l3368,1868r,-293l3424,1575r,191l3469,1766r,-78l3514,1688r,168l3571,1856r,180l3616,2036r,-45l3661,1991r,585l3706,2576r,-191l3751,2385r,-360l3796,2025r,45l3841,2070r,-439l3897,1631r,23l3942,1654r,-68l3987,1586r,-123l4032,1463r,-23l4089,1440r,-11l4134,1429r,-135l4179,1294r,315l4235,1609r,135l4280,1744r,-428l4325,1316r,-135l4370,1181r,-112e" filled="f" strokecolor="aqua" strokeweight=".55pt">
                        <v:path arrowok="t" o:connecttype="custom" o:connectlocs="13709541,539940390;31854522,376627576;68144485,367353021;86289466,426226282;127014868,417354969;145159849,417354969;186288473,408080414;204433454,36291736;240723417,18145868;258868398,108875209;295158360,344771496;313303341,467356917;354431965,566957571;377012386,431065181;413302348,453646705;431447329,481067128;467737292,294769548;485882273,349207153;522172235,331061285;545155878,317351073;581445840,308479760;599590821,371788678;640316223,376627576;658461205,435500837;699589829,385498889;717734810,562521915;754024772,558086258;772169753,389934546;808459715,467356917;826604697,462518019;867330099,335496941;885475080,471792574;926603704,512519967;944748685,521794522;981038647,666961467;999183628,675832781;1035473591,535504733;1053618572,558086258;1094747196,612523863;1112892177,589942338;1153617579,589942338;1176198000,471792574;1212487962,526230178;1230632943,671397124;1267326127,662525811;1285471109,789546888;1321761071,608088206;1339906052,753255152;1380631454,635105388;1398776435,680671679;1439905059,748416254;1458050040,802853858;1494340003,1038750145;1512484984,816564070;1548774946,834709938;1571355367,666961467;1607645329,639541044;1625790311,580667783;1666918934,576232126;1685063916,648815599;1725789318,703253204;1743934299,476228230" o:connectangles="0,0,0,0,0,0,0,0,0,0,0,0,0,0,0,0,0,0,0,0,0,0,0,0,0,0,0,0,0,0,0,0,0,0,0,0,0,0,0,0,0,0,0,0,0,0,0,0,0,0,0,0,0,0,0,0,0,0,0,0,0,0"/>
                      </v:shape>
                      <v:rect id="Rectangle 657" o:spid="_x0000_s2178" style="position:absolute;width:25317;height:12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" strokecolor="white" strokeweight=".55pt"/>
                      <v:rect id="Rectangle 658" o:spid="_x0000_s2179" style="position:absolute;left:25393;width:4147;height:12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" strokecolor="white" strokeweight=".55pt"/>
                      <v:rect id="Rectangle 659" o:spid="_x0000_s2180" style="position:absolute;left:25679;top:70;width:3416;height:178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" stroked="f">
                        <v:textbox style="mso-fit-shape-to-text:t" inset="0,0,0,0">
                          <w:txbxContent>
                            <w:p w14:paraId="2C7CB234" w14:textId="77777777" w:rsidR="00742970" w:rsidRDefault="00742970" w:rsidP="00F91B99">
                              <w:r>
                                <w:rPr>
                                  <w:rFonts w:ascii="Arial" w:hAnsi="Arial" w:cs="Arial"/>
                                  <w:color w:val="000000"/>
                                  <w:sz w:val="14"/>
                                  <w:szCs w:val="14"/>
                                  <w:lang w:val="en-US"/>
                                </w:rPr>
                                <w:t>L/dB[Pa]</w:t>
                              </w:r>
                            </w:p>
                          </w:txbxContent>
                        </v:textbox>
                      </v:rect>
                      <v:rect id="Rectangle 660" o:spid="_x0000_s2181" style="position:absolute;left:27533;top:21932;width:2007;height:1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" strokecolor="white" strokeweight=".55pt"/>
                      <v:rect id="Rectangle 661" o:spid="_x0000_s2182" style="position:absolute;left:27533;top:21933;width:692;height:251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" stroked="f">
                        <v:textbox style="mso-fit-shape-to-text:t" inset="0,0,0,0">
                          <w:txbxContent>
                            <w:p w14:paraId="4CD0D36D" w14:textId="77777777" w:rsidR="00742970" w:rsidRDefault="00742970" w:rsidP="00F91B99"/>
                          </w:txbxContent>
                        </v:textbox>
                      </v:rect>
                      <v:rect id="Rectangle 662" o:spid="_x0000_s2183" style="position:absolute;left:27533;top:1289;width:2007;height:205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" strokecolor="white" strokeweight=".55pt"/>
                      <v:rect id="Rectangle 663" o:spid="_x0000_s2184" style="position:absolute;left:28111;top:20790;width:1289;height:178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" filled="f" stroked="f">
                        <v:textbox style="mso-fit-shape-to-text:t" inset="0,0,0,0">
                          <w:txbxContent>
                            <w:p w14:paraId="3168C421" w14:textId="77777777" w:rsidR="00742970" w:rsidRDefault="00742970" w:rsidP="00F91B99">
                              <w:r>
                                <w:rPr>
                                  <w:rFonts w:ascii="Arial" w:hAnsi="Arial" w:cs="Arial"/>
                                  <w:color w:val="000000"/>
                                  <w:sz w:val="14"/>
                                  <w:szCs w:val="14"/>
                                  <w:lang w:val="en-US"/>
                                </w:rPr>
                                <w:t>-70</w:t>
                              </w:r>
                            </w:p>
                          </w:txbxContent>
                        </v:textbox>
                      </v:rect>
                      <v:rect id="Rectangle 664" o:spid="_x0000_s2185" style="position:absolute;left:28111;top:18789;width:1289;height:17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" filled="f" stroked="f">
                        <v:textbox style="mso-fit-shape-to-text:t" inset="0,0,0,0">
                          <w:txbxContent>
                            <w:p w14:paraId="735F8056" w14:textId="77777777" w:rsidR="00742970" w:rsidRDefault="00742970" w:rsidP="00F91B99">
                              <w:r>
                                <w:rPr>
                                  <w:rFonts w:ascii="Arial" w:hAnsi="Arial" w:cs="Arial"/>
                                  <w:color w:val="000000"/>
                                  <w:sz w:val="14"/>
                                  <w:szCs w:val="14"/>
                                  <w:lang w:val="en-US"/>
                                </w:rPr>
                                <w:t>-65</w:t>
                              </w:r>
                            </w:p>
                          </w:txbxContent>
                        </v:textbox>
                      </v:rect>
                      <v:rect id="Rectangle 665" o:spid="_x0000_s2186" style="position:absolute;left:28111;top:16218;width:1289;height:178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" filled="f" stroked="f">
                        <v:textbox style="mso-fit-shape-to-text:t" inset="0,0,0,0">
                          <w:txbxContent>
                            <w:p w14:paraId="6142EEB6" w14:textId="77777777" w:rsidR="00742970" w:rsidRDefault="00742970" w:rsidP="00F91B99">
                              <w:r>
                                <w:rPr>
                                  <w:rFonts w:ascii="Arial" w:hAnsi="Arial" w:cs="Arial"/>
                                  <w:color w:val="000000"/>
                                  <w:sz w:val="14"/>
                                  <w:szCs w:val="14"/>
                                  <w:lang w:val="en-US"/>
                                </w:rPr>
                                <w:t>-60</w:t>
                              </w:r>
                            </w:p>
                          </w:txbxContent>
                        </v:textbox>
                      </v:rect>
                      <v:rect id="Rectangle 666" o:spid="_x0000_s2187" style="position:absolute;left:28111;top:13646;width:1289;height:178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" filled="f" stroked="f">
                        <v:textbox style="mso-fit-shape-to-text:t" inset="0,0,0,0">
                          <w:txbxContent>
                            <w:p w14:paraId="4BEB8CC3" w14:textId="77777777" w:rsidR="00742970" w:rsidRDefault="00742970" w:rsidP="00F91B99">
                              <w:r>
                                <w:rPr>
                                  <w:rFonts w:ascii="Arial" w:hAnsi="Arial" w:cs="Arial"/>
                                  <w:color w:val="000000"/>
                                  <w:sz w:val="14"/>
                                  <w:szCs w:val="14"/>
                                  <w:lang w:val="en-US"/>
                                </w:rPr>
                                <w:t>-55</w:t>
                              </w:r>
                            </w:p>
                          </w:txbxContent>
                        </v:textbox>
                      </v:rect>
                      <v:rect id="Rectangle 667" o:spid="_x0000_s2188" style="position:absolute;left:28111;top:11074;width:1289;height:17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" filled="f" stroked="f">
                        <v:textbox style="mso-fit-shape-to-text:t" inset="0,0,0,0">
                          <w:txbxContent>
                            <w:p w14:paraId="30AA20E4" w14:textId="77777777" w:rsidR="00742970" w:rsidRDefault="00742970" w:rsidP="00F91B99">
                              <w:r>
                                <w:rPr>
                                  <w:rFonts w:ascii="Arial" w:hAnsi="Arial" w:cs="Arial"/>
                                  <w:color w:val="000000"/>
                                  <w:sz w:val="14"/>
                                  <w:szCs w:val="14"/>
                                  <w:lang w:val="en-US"/>
                                </w:rPr>
                                <w:t>-50</w:t>
                              </w:r>
                            </w:p>
                          </w:txbxContent>
                        </v:textbox>
                      </v:rect>
                      <v:rect id="Rectangle 668" o:spid="_x0000_s2189" style="position:absolute;left:28111;top:8503;width:1289;height:178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" filled="f" stroked="f">
                        <v:textbox style="mso-fit-shape-to-text:t" inset="0,0,0,0">
                          <w:txbxContent>
                            <w:p w14:paraId="218DCDC2" w14:textId="77777777" w:rsidR="00742970" w:rsidRDefault="00742970" w:rsidP="00F91B99">
                              <w:r>
                                <w:rPr>
                                  <w:rFonts w:ascii="Arial" w:hAnsi="Arial" w:cs="Arial"/>
                                  <w:color w:val="000000"/>
                                  <w:sz w:val="14"/>
                                  <w:szCs w:val="14"/>
                                  <w:lang w:val="en-US"/>
                                </w:rPr>
                                <w:t>-45</w:t>
                              </w:r>
                            </w:p>
                          </w:txbxContent>
                        </v:textbox>
                      </v:rect>
                      <v:rect id="Rectangle 669" o:spid="_x0000_s2190" style="position:absolute;left:28111;top:5931;width:1289;height:178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" filled="f" stroked="f">
                        <v:textbox style="mso-fit-shape-to-text:t" inset="0,0,0,0">
                          <w:txbxContent>
                            <w:p w14:paraId="29563C49" w14:textId="77777777" w:rsidR="00742970" w:rsidRDefault="00742970" w:rsidP="00F91B99">
                              <w:r>
                                <w:rPr>
                                  <w:rFonts w:ascii="Arial" w:hAnsi="Arial" w:cs="Arial"/>
                                  <w:color w:val="000000"/>
                                  <w:sz w:val="14"/>
                                  <w:szCs w:val="14"/>
                                  <w:lang w:val="en-US"/>
                                </w:rPr>
                                <w:t>-40</w:t>
                              </w:r>
                            </w:p>
                          </w:txbxContent>
                        </v:textbox>
                      </v:rect>
                      <v:rect id="Rectangle 670" o:spid="_x0000_s2191" style="position:absolute;left:28111;top:3359;width:1289;height:178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" filled="f" stroked="f">
                        <v:textbox style="mso-fit-shape-to-text:t" inset="0,0,0,0">
                          <w:txbxContent>
                            <w:p w14:paraId="5DB93939" w14:textId="77777777" w:rsidR="00742970" w:rsidRDefault="00742970" w:rsidP="00F91B99">
                              <w:r>
                                <w:rPr>
                                  <w:rFonts w:ascii="Arial" w:hAnsi="Arial" w:cs="Arial"/>
                                  <w:color w:val="000000"/>
                                  <w:sz w:val="14"/>
                                  <w:szCs w:val="14"/>
                                  <w:lang w:val="en-US"/>
                                </w:rPr>
                                <w:t>-35</w:t>
                              </w:r>
                            </w:p>
                          </w:txbxContent>
                        </v:textbox>
                      </v:rect>
                      <v:rect id="Rectangle 671" o:spid="_x0000_s2192" style="position:absolute;left:28111;top:1289;width:1289;height:178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" filled="f" stroked="f">
                        <v:textbox style="mso-fit-shape-to-text:t" inset="0,0,0,0">
                          <w:txbxContent>
                            <w:p w14:paraId="7BD19B10" w14:textId="77777777" w:rsidR="00742970" w:rsidRDefault="00742970" w:rsidP="00F91B99">
                              <w:r>
                                <w:rPr>
                                  <w:rFonts w:ascii="Arial" w:hAnsi="Arial" w:cs="Arial"/>
                                  <w:color w:val="000000"/>
                                  <w:sz w:val="14"/>
                                  <w:szCs w:val="14"/>
                                  <w:lang w:val="en-US"/>
                                </w:rPr>
                                <w:t>-30</w:t>
                              </w:r>
                            </w:p>
                          </w:txbxContent>
                        </v:textbox>
                      </v:rect>
                      <v:line id="Line 672" o:spid="_x0000_s2193" style="position:absolute;flip:x;visibility:visible;mso-wrap-style:square" from="27463,19361" to="27609,193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" strokecolor="#3f3f3f" strokeweight=".55pt"/>
                      <v:line id="Line 673" o:spid="_x0000_s2194" style="position:absolute;flip:x;visibility:visible;mso-wrap-style:square" from="27463,16789" to="27609,16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" strokecolor="#3f3f3f" strokeweight=".55pt"/>
                      <v:line id="Line 674" o:spid="_x0000_s2195" style="position:absolute;flip:x;visibility:visible;mso-wrap-style:square" from="27463,14217" to="27609,142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" strokecolor="#3f3f3f" strokeweight=".55pt"/>
                      <v:line id="Line 675" o:spid="_x0000_s2196" style="position:absolute;flip:x;visibility:visible;mso-wrap-style:square" from="27463,11645" to="27609,116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" strokecolor="#3f3f3f" strokeweight=".55pt"/>
                      <v:line id="Line 676" o:spid="_x0000_s2197" style="position:absolute;flip:x;visibility:visible;mso-wrap-style:square" from="27463,9074" to="27609,90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" strokecolor="#3f3f3f" strokeweight=".55pt"/>
                      <v:line id="Line 677" o:spid="_x0000_s2198" style="position:absolute;flip:x;visibility:visible;mso-wrap-style:square" from="27463,6502" to="27609,65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" strokecolor="#3f3f3f" strokeweight=".55pt"/>
                      <v:line id="Line 678" o:spid="_x0000_s2199" style="position:absolute;flip:x;visibility:visible;mso-wrap-style:square" from="27463,3930" to="27609,3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" strokecolor="#3f3f3f" strokeweight=".55pt"/>
                      <v:line id="Line 679" o:spid="_x0000_s2200" style="position:absolute;flip:x;visibility:visible;mso-wrap-style:square" from="27463,1358" to="27609,13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" strokecolor="#3f3f3f" strokeweight=".55pt"/>
                      <v:rect id="Rectangle 680" o:spid="_x0000_s2201" style="position:absolute;top:21932;width:27463;height:1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" strokecolor="white" strokeweight=".55pt"/>
                      <v:rect id="Rectangle 681" o:spid="_x0000_s2202" style="position:absolute;left:12948;top:22002;width:1581;height:17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" filled="f" stroked="f">
                        <v:textbox style="mso-fit-shape-to-text:t" inset="0,0,0,0">
                          <w:txbxContent>
                            <w:p w14:paraId="5297C58C" w14:textId="77777777" w:rsidR="00742970" w:rsidRDefault="00742970" w:rsidP="00F91B99">
                              <w:r>
                                <w:rPr>
                                  <w:rFonts w:ascii="Arial" w:hAnsi="Arial" w:cs="Arial"/>
                                  <w:color w:val="000000"/>
                                  <w:sz w:val="14"/>
                                  <w:szCs w:val="14"/>
                                  <w:lang w:val="en-US"/>
                                </w:rPr>
                                <w:t>f/Hz</w:t>
                              </w:r>
                            </w:p>
                          </w:txbxContent>
                        </v:textbox>
                      </v:rect>
                      <v:rect id="Rectangle 682" o:spid="_x0000_s2203" style="position:absolute;top:22002;width:991;height:17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" filled="f" stroked="f">
                        <v:textbox style="mso-fit-shape-to-text:t" inset="0,0,0,0">
                          <w:txbxContent>
                            <w:p w14:paraId="5DCEE6D3" w14:textId="77777777" w:rsidR="00742970" w:rsidRDefault="00742970" w:rsidP="00F91B99">
                              <w:r>
                                <w:rPr>
                                  <w:rFonts w:ascii="Arial" w:hAnsi="Arial" w:cs="Arial"/>
                                  <w:color w:val="000000"/>
                                  <w:sz w:val="14"/>
                                  <w:szCs w:val="14"/>
                                  <w:lang w:val="en-US"/>
                                </w:rPr>
                                <w:t>50</w:t>
                              </w:r>
                            </w:p>
                          </w:txbxContent>
                        </v:textbox>
                      </v:rect>
                      <v:rect id="Rectangle 683" o:spid="_x0000_s2204" style="position:absolute;left:2934;top:22002;width:1486;height:17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" filled="f" stroked="f">
                        <v:textbox style="mso-fit-shape-to-text:t" inset="0,0,0,0">
                          <w:txbxContent>
                            <w:p w14:paraId="18FE176B" w14:textId="77777777" w:rsidR="00742970" w:rsidRDefault="00742970" w:rsidP="00F91B99">
                              <w:r>
                                <w:rPr>
                                  <w:rFonts w:ascii="Arial" w:hAnsi="Arial" w:cs="Arial"/>
                                  <w:color w:val="000000"/>
                                  <w:sz w:val="14"/>
                                  <w:szCs w:val="14"/>
                                  <w:lang w:val="en-US"/>
                                </w:rPr>
                                <w:t>100</w:t>
                              </w:r>
                            </w:p>
                          </w:txbxContent>
                        </v:textbox>
                      </v:rect>
                      <v:rect id="Rectangle 684" o:spid="_x0000_s2205" style="position:absolute;left:6509;top:22002;width:1486;height:17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" filled="f" stroked="f">
                        <v:textbox style="mso-fit-shape-to-text:t" inset="0,0,0,0">
                          <w:txbxContent>
                            <w:p w14:paraId="185D9DF7" w14:textId="77777777" w:rsidR="00742970" w:rsidRDefault="00742970" w:rsidP="00F91B99">
                              <w:r>
                                <w:rPr>
                                  <w:rFonts w:ascii="Arial" w:hAnsi="Arial" w:cs="Arial"/>
                                  <w:color w:val="000000"/>
                                  <w:sz w:val="14"/>
                                  <w:szCs w:val="14"/>
                                  <w:lang w:val="en-US"/>
                                </w:rPr>
                                <w:t>200</w:t>
                              </w:r>
                            </w:p>
                          </w:txbxContent>
                        </v:textbox>
                      </v:rect>
                      <v:rect id="Rectangle 685" o:spid="_x0000_s2206" style="position:absolute;left:18237;top:22002;width:1981;height:17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" filled="f" stroked="f">
                        <v:textbox style="mso-fit-shape-to-text:t" inset="0,0,0,0">
                          <w:txbxContent>
                            <w:p w14:paraId="3D8F703F" w14:textId="77777777" w:rsidR="00742970" w:rsidRDefault="00742970" w:rsidP="00F91B99">
                              <w:r>
                                <w:rPr>
                                  <w:rFonts w:ascii="Arial" w:hAnsi="Arial" w:cs="Arial"/>
                                  <w:color w:val="000000"/>
                                  <w:sz w:val="14"/>
                                  <w:szCs w:val="14"/>
                                  <w:lang w:val="en-US"/>
                                </w:rPr>
                                <w:t>2000</w:t>
                              </w:r>
                            </w:p>
                          </w:txbxContent>
                        </v:textbox>
                      </v:rect>
                      <v:rect id="Rectangle 686" o:spid="_x0000_s2207" style="position:absolute;left:22961;top:22002;width:1982;height:17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" filled="f" stroked="f">
                        <v:textbox style="mso-fit-shape-to-text:t" inset="0,0,0,0">
                          <w:txbxContent>
                            <w:p w14:paraId="0CDA1FC1" w14:textId="77777777" w:rsidR="00742970" w:rsidRDefault="00742970" w:rsidP="00F91B99">
                              <w:r>
                                <w:rPr>
                                  <w:rFonts w:ascii="Arial" w:hAnsi="Arial" w:cs="Arial"/>
                                  <w:color w:val="000000"/>
                                  <w:sz w:val="14"/>
                                  <w:szCs w:val="14"/>
                                  <w:lang w:val="en-US"/>
                                </w:rPr>
                                <w:t>5000</w:t>
                              </w:r>
                            </w:p>
                          </w:txbxContent>
                        </v:textbox>
                      </v:rect>
                      <v:rect id="Rectangle 687" o:spid="_x0000_s2208" style="position:absolute;left:26035;top:22002;width:1435;height:1785;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" filled="f" stroked="f">
                        <v:textbox style="mso-fit-shape-to-text:t" inset="0,0,0,0">
                          <w:txbxContent>
                            <w:p w14:paraId="6882E6B5" w14:textId="77777777" w:rsidR="00742970" w:rsidRDefault="00742970" w:rsidP="00F91B99">
                              <w:r>
                                <w:rPr>
                                  <w:rFonts w:ascii="Arial" w:hAnsi="Arial" w:cs="Arial"/>
                                  <w:color w:val="000000"/>
                                  <w:sz w:val="14"/>
                                  <w:szCs w:val="14"/>
                                  <w:lang w:val="en-US"/>
                                </w:rPr>
                                <w:t>10k</w:t>
                              </w:r>
                            </w:p>
                          </w:txbxContent>
                        </v:textbox>
                      </v:rect>
                      <v:line id="Line 688" o:spid="_x0000_s2209" style="position:absolute;flip:y;visibility:visible;mso-wrap-style:square" from="69,21863" to="69,220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" strokecolor="#3f3f3f" strokeweight=".55pt"/>
                      <v:line id="Line 689" o:spid="_x0000_s2210" style="position:absolute;flip:y;visibility:visible;mso-wrap-style:square" from="3644,21863" to="3644,220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" strokecolor="#3f3f3f" strokeweight=".55pt"/>
                      <v:line id="Line 690" o:spid="_x0000_s2211" style="position:absolute;flip:y;visibility:visible;mso-wrap-style:square" from="7226,21863" to="7226,220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" strokecolor="#3f3f3f" strokeweight=".55pt"/>
                      <v:line id="Line 691" o:spid="_x0000_s2212" style="position:absolute;flip:y;visibility:visible;mso-wrap-style:square" from="12014,21863" to="12014,220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" strokecolor="#3f3f3f" strokeweight=".55pt"/>
                      <v:line id="Line 692" o:spid="_x0000_s2213" style="position:absolute;flip:y;visibility:visible;mso-wrap-style:square" from="15589,21863" to="15589,220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" strokecolor="#3f3f3f" strokeweight=".55pt"/>
                      <v:line id="Line 693" o:spid="_x0000_s2214" style="position:absolute;flip:y;visibility:visible;mso-wrap-style:square" from="19240,21863" to="19240,220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" strokecolor="#3f3f3f" strokeweight=".55pt"/>
                      <v:line id="Line 694" o:spid="_x0000_s2215" style="position:absolute;flip:y;visibility:visible;mso-wrap-style:square" from="23958,21863" to="23958,220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" strokecolor="#3f3f3f" strokeweight=".55pt"/>
                      <v:rect id="Rectangle 695" o:spid="_x0000_s2216" style="position:absolute;top:1289;width:27463;height:205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" filled="f" strokeweight=".55pt"/>
                      <v:group id="Gruppieren 749" o:spid="_x0000_s2217" style="position:absolute;left:990;top:15564;width:12446;height:5283" coordorigin="12230,15074" coordsize="12446,52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">
                        <v:rect id="Rectangle 696" o:spid="_x0000_s2218" style="position:absolute;left:12230;top:15074;width:12446;height:47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" stroked="f"/>
                        <v:rect id="Rectangle 697" o:spid="_x0000_s2219" style="position:absolute;left:12299;top:15144;width:2509;height:1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" stroked="f"/>
                        <v:line id="Line 698" o:spid="_x0000_s2220" style="position:absolute;visibility:visible;mso-wrap-style:square" from="12376,15646" to="14808,156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" strokecolor="lime" strokeweight=".55pt"/>
                        <v:rect id="Rectangle 699" o:spid="_x0000_s2221" style="position:absolute;left:15303;top:15144;width:8573;height:178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" filled="f" stroked="f">
                          <v:textbox style="mso-fit-shape-to-text:t" inset="0,0,0,0">
                            <w:txbxContent>
                              <w:p w14:paraId="3516B9AD" w14:textId="77777777" w:rsidR="00742970" w:rsidRDefault="00742970" w:rsidP="00F91B99">
                                <w:r>
                                  <w:rPr>
                                    <w:rFonts w:ascii="Arial" w:hAnsi="Arial" w:cs="Arial"/>
                                    <w:color w:val="000000"/>
                                    <w:sz w:val="14"/>
                                    <w:szCs w:val="14"/>
                                    <w:lang w:val="en-US"/>
                                  </w:rPr>
                                  <w:t>Room1 (RT60=27ms)</w:t>
                                </w:r>
                              </w:p>
                            </w:txbxContent>
                          </v:textbox>
                        </v:rect>
                        <v:rect id="Rectangle 700" o:spid="_x0000_s2222" style="position:absolute;left:12299;top:16287;width:2509;height:1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" stroked="f"/>
                        <v:line id="Line 701" o:spid="_x0000_s2223" style="position:absolute;visibility:visible;mso-wrap-style:square" from="12515,16789" to="14808,16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" strokecolor="red" strokeweight="1.7pt"/>
                        <v:rect id="Rectangle 702" o:spid="_x0000_s2224" style="position:absolute;left:15303;top:16287;width:3760;height:178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" filled="f" stroked="f">
                          <v:textbox style="mso-fit-shape-to-text:t" inset="0,0,0,0">
                            <w:txbxContent>
                              <w:p w14:paraId="33306D17" w14:textId="77777777" w:rsidR="00742970" w:rsidRDefault="00742970" w:rsidP="00F91B99">
                                <w:r>
                                  <w:rPr>
                                    <w:rFonts w:ascii="Arial" w:hAnsi="Arial" w:cs="Arial"/>
                                    <w:color w:val="000000"/>
                                    <w:sz w:val="14"/>
                                    <w:szCs w:val="14"/>
                                    <w:lang w:val="en-US"/>
                                  </w:rPr>
                                  <w:t>reference</w:t>
                                </w:r>
                              </w:p>
                            </w:txbxContent>
                          </v:textbox>
                        </v:rect>
                        <v:rect id="Rectangle 703" o:spid="_x0000_s2225" style="position:absolute;left:12299;top:17430;width:2509;height:1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" stroked="f"/>
                        <v:line id="Line 704" o:spid="_x0000_s2226" style="position:absolute;visibility:visible;mso-wrap-style:square" from="12376,17932" to="14808,179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" strokecolor="blue" strokeweight=".55pt"/>
                        <v:rect id="Rectangle 705" o:spid="_x0000_s2227" style="position:absolute;left:15303;top:17430;width:9068;height:178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" filled="f" stroked="f">
                          <v:textbox style="mso-fit-shape-to-text:t" inset="0,0,0,0">
                            <w:txbxContent>
                              <w:p w14:paraId="1E6AB07D" w14:textId="77777777" w:rsidR="00742970" w:rsidRDefault="00742970" w:rsidP="00F91B99">
                                <w:r>
                                  <w:rPr>
                                    <w:rFonts w:ascii="Arial" w:hAnsi="Arial" w:cs="Arial"/>
                                    <w:color w:val="000000"/>
                                    <w:sz w:val="14"/>
                                    <w:szCs w:val="14"/>
                                    <w:lang w:val="en-US"/>
                                  </w:rPr>
                                  <w:t>Room4 (RT60=264ms)</w:t>
                                </w:r>
                              </w:p>
                            </w:txbxContent>
                          </v:textbox>
                        </v:rect>
                        <v:rect id="Rectangle 706" o:spid="_x0000_s2228" style="position:absolute;left:12299;top:18573;width:2509;height:11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" stroked="f"/>
                        <v:line id="Line 707" o:spid="_x0000_s2229" style="position:absolute;visibility:visible;mso-wrap-style:square" from="12376,19075" to="14808,190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" strokecolor="aqua" strokeweight=".55pt"/>
                        <v:rect id="Rectangle 708" o:spid="_x0000_s2230" style="position:absolute;left:15303;top:18573;width:9068;height:1784;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" filled="f" stroked="f">
                          <v:textbox style="mso-fit-shape-to-text:t" inset="0,0,0,0">
                            <w:txbxContent>
                              <w:p w14:paraId="158DDD0B" w14:textId="77777777" w:rsidR="00742970" w:rsidRDefault="00742970" w:rsidP="00F91B99">
                                <w:r>
                                  <w:rPr>
                                    <w:rFonts w:ascii="Arial" w:hAnsi="Arial" w:cs="Arial"/>
                                    <w:color w:val="000000"/>
                                    <w:sz w:val="14"/>
                                    <w:szCs w:val="14"/>
                                    <w:lang w:val="en-US"/>
                                  </w:rPr>
                                  <w:t>Room2 (RT60=123ms)</w:t>
                                </w:r>
                              </w:p>
                            </w:txbxContent>
                          </v:textbox>
                        </v:rect>
                      </v:group>
                      <w10:anchorlock/>
                    </v:group>
                  </w:pict>
                </mc:Fallback>
              </mc:AlternateContent>
            </w:r>
          </w:p>
        </w:tc>
      </w:tr>
    </w:tbl>
    <w:p w14:paraId="2A4C50D9" w14:textId="084C977E" w:rsidR="000B27DF" w:rsidRPr="00D3733D" w:rsidRDefault="000B27DF" w:rsidP="00DD3C33">
      <w:pPr>
        <w:pStyle w:val="FigureNoTitle0"/>
      </w:pPr>
      <w:r w:rsidRPr="00D3733D">
        <w:t>Figure III.</w:t>
      </w:r>
      <w:r w:rsidR="003E6EC7" w:rsidRPr="00D3733D">
        <w:t>24</w:t>
      </w:r>
      <w:r w:rsidRPr="00D3733D">
        <w:t xml:space="preserve"> – Phone 4, hands-free mode, </w:t>
      </w:r>
      <w:r w:rsidR="0044145F" w:rsidRPr="00D3733D">
        <w:t>c</w:t>
      </w:r>
      <w:r w:rsidRPr="00D3733D">
        <w:t xml:space="preserve">omparison of </w:t>
      </w:r>
      <w:r w:rsidR="0044145F" w:rsidRPr="00D3733D">
        <w:t>one-twelf</w:t>
      </w:r>
      <w:r w:rsidRPr="00D3733D">
        <w:t>th</w:t>
      </w:r>
      <w:r w:rsidR="0053698E" w:rsidRPr="00D3733D">
        <w:t>-</w:t>
      </w:r>
      <w:r w:rsidR="0044145F" w:rsidRPr="00D3733D">
        <w:t>o</w:t>
      </w:r>
      <w:r w:rsidR="00FC6D5D" w:rsidRPr="00D3733D">
        <w:t>ctave spectra</w:t>
      </w:r>
      <w:r w:rsidR="00FC6D5D" w:rsidRPr="00D3733D">
        <w:br/>
      </w:r>
      <w:r w:rsidRPr="00D3733D">
        <w:t>(</w:t>
      </w:r>
      <w:r w:rsidR="00DD3C33" w:rsidRPr="00D3733D">
        <w:t xml:space="preserve">left: </w:t>
      </w:r>
      <w:r w:rsidRPr="00D3733D">
        <w:t>processed</w:t>
      </w:r>
      <w:r w:rsidR="00DD3C33" w:rsidRPr="00D3733D">
        <w:t>.</w:t>
      </w:r>
      <w:r w:rsidRPr="00D3733D">
        <w:t xml:space="preserve"> </w:t>
      </w:r>
      <w:r w:rsidR="00DD3C33" w:rsidRPr="00D3733D">
        <w:t>right:</w:t>
      </w:r>
      <w:r w:rsidRPr="00D3733D">
        <w:t xml:space="preserve"> unprocessed)</w:t>
      </w:r>
    </w:p>
    <w:p w14:paraId="14F18BF1" w14:textId="7D5C824E" w:rsidR="00F91B99" w:rsidRPr="00D3733D" w:rsidRDefault="00F91B99" w:rsidP="00833814">
      <w:pPr>
        <w:pStyle w:val="Normalaftertitle"/>
      </w:pPr>
      <w:r w:rsidRPr="00D3733D">
        <w:t>By comparing the different spectra of the transmitted background noise, determined for the two situation</w:t>
      </w:r>
      <w:r w:rsidR="00833814" w:rsidRPr="00D3733D">
        <w:t>s</w:t>
      </w:r>
      <w:r w:rsidRPr="00D3733D">
        <w:t xml:space="preserve"> – when the hands-free device is exposed to the original sound field and the reproduced sound field – it can be </w:t>
      </w:r>
      <w:r w:rsidRPr="00D3733D">
        <w:lastRenderedPageBreak/>
        <w:t>see that the spectra are very similar. As expected, the deviations observed for the single speaker (considered the worst-case scenario) are somewhat higher</w:t>
      </w:r>
      <w:r w:rsidR="00833814" w:rsidRPr="00D3733D">
        <w:t>,</w:t>
      </w:r>
      <w:r w:rsidRPr="00D3733D">
        <w:t xml:space="preserve"> but still very comparable to the recorded original sound field.</w:t>
      </w:r>
    </w:p>
    <w:p w14:paraId="119258B9" w14:textId="14410A81" w:rsidR="00F91B99" w:rsidRPr="00D3733D" w:rsidRDefault="00F91B99" w:rsidP="00833814">
      <w:pPr>
        <w:pStyle w:val="Heading4"/>
      </w:pPr>
      <w:bookmarkStart w:id="263" w:name="_Toc513708768"/>
      <w:r w:rsidRPr="00D3733D">
        <w:t>III.9.3.9</w:t>
      </w:r>
      <w:r w:rsidRPr="00D3733D">
        <w:tab/>
        <w:t xml:space="preserve">Hands-free measurements – </w:t>
      </w:r>
      <w:r w:rsidR="00833814" w:rsidRPr="00D3733D">
        <w:t>mean opinion score</w:t>
      </w:r>
      <w:r w:rsidRPr="00D3733D">
        <w:t xml:space="preserve"> comparison</w:t>
      </w:r>
      <w:bookmarkEnd w:id="263"/>
    </w:p>
    <w:p w14:paraId="36625F37" w14:textId="6641F515" w:rsidR="00F91B99" w:rsidRPr="00D3733D" w:rsidRDefault="00F91B99" w:rsidP="00556215">
      <w:pPr>
        <w:rPr>
          <w:lang w:eastAsia="de-DE"/>
        </w:rPr>
      </w:pPr>
      <w:r w:rsidRPr="00D3733D">
        <w:rPr>
          <w:lang w:eastAsia="de-DE"/>
        </w:rPr>
        <w:t>As already shown in the handset experiments</w:t>
      </w:r>
      <w:r w:rsidR="00833814" w:rsidRPr="00D3733D">
        <w:rPr>
          <w:lang w:eastAsia="de-DE"/>
        </w:rPr>
        <w:t>,</w:t>
      </w:r>
      <w:r w:rsidRPr="00D3733D">
        <w:rPr>
          <w:lang w:eastAsia="de-DE"/>
        </w:rPr>
        <w:t xml:space="preserve"> the correlation of the S-MOS, N-MOS and G-MOS prediction compared to the real background noise situation is very high using the sound field simulation technique in the different rooms for the hands-free situation.</w:t>
      </w:r>
      <w:r w:rsidR="00B61C2D" w:rsidRPr="00D3733D">
        <w:rPr>
          <w:lang w:eastAsia="de-DE"/>
        </w:rPr>
        <w:t xml:space="preserve"> See Table III.6</w:t>
      </w:r>
      <w:r w:rsidR="000A7157" w:rsidRPr="00D3733D">
        <w:rPr>
          <w:lang w:eastAsia="de-DE"/>
        </w:rPr>
        <w:t xml:space="preserve"> and Figure</w:t>
      </w:r>
      <w:r w:rsidR="00556215">
        <w:rPr>
          <w:lang w:eastAsia="de-DE"/>
        </w:rPr>
        <w:t> </w:t>
      </w:r>
      <w:r w:rsidR="000A7157" w:rsidRPr="00D3733D">
        <w:rPr>
          <w:lang w:eastAsia="de-DE"/>
        </w:rPr>
        <w:t>III.25.</w:t>
      </w:r>
    </w:p>
    <w:p w14:paraId="44E79B42" w14:textId="59991D5A" w:rsidR="00F91B99" w:rsidRPr="00D3733D" w:rsidRDefault="00F91B99" w:rsidP="00DD3C33">
      <w:pPr>
        <w:pStyle w:val="TableNoTitle0"/>
      </w:pPr>
      <w:r w:rsidRPr="00D3733D">
        <w:t>Table III.</w:t>
      </w:r>
      <w:r w:rsidR="00B61C2D" w:rsidRPr="00D3733D">
        <w:t>6</w:t>
      </w:r>
      <w:r w:rsidR="000B27DF" w:rsidRPr="00D3733D">
        <w:t xml:space="preserve"> –</w:t>
      </w:r>
      <w:r w:rsidRPr="00D3733D">
        <w:t xml:space="preserve"> Correlation of </w:t>
      </w:r>
      <w:r w:rsidR="00B147F9" w:rsidRPr="00D3733D">
        <w:t xml:space="preserve">mean opinion score </w:t>
      </w:r>
      <w:r w:rsidRPr="00D3733D">
        <w:t>values for different phones in hands-free mode</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28" w:type="dxa"/>
        </w:tblCellMar>
        <w:tblLook w:val="04A0" w:firstRow="1" w:lastRow="0" w:firstColumn="1" w:lastColumn="0" w:noHBand="0" w:noVBand="1"/>
      </w:tblPr>
      <w:tblGrid>
        <w:gridCol w:w="3003"/>
        <w:gridCol w:w="1970"/>
        <w:gridCol w:w="2328"/>
        <w:gridCol w:w="2328"/>
      </w:tblGrid>
      <w:tr w:rsidR="00F91B99" w:rsidRPr="00D3733D" w14:paraId="241C2160" w14:textId="77777777" w:rsidTr="000B27DF">
        <w:trPr>
          <w:jc w:val="center"/>
        </w:trPr>
        <w:tc>
          <w:tcPr>
            <w:tcW w:w="1559" w:type="pct"/>
            <w:vAlign w:val="center"/>
          </w:tcPr>
          <w:p w14:paraId="043C0C38" w14:textId="77777777" w:rsidR="00F91B99" w:rsidRPr="00D3733D" w:rsidRDefault="00F91B99" w:rsidP="000B27DF">
            <w:pPr>
              <w:pStyle w:val="Tablehead"/>
            </w:pPr>
            <w:r w:rsidRPr="00D3733D">
              <w:t>Name</w:t>
            </w:r>
          </w:p>
        </w:tc>
        <w:tc>
          <w:tcPr>
            <w:tcW w:w="1023" w:type="pct"/>
            <w:shd w:val="clear" w:color="auto" w:fill="auto"/>
            <w:vAlign w:val="center"/>
          </w:tcPr>
          <w:p w14:paraId="0EAD80A3" w14:textId="7D07C043" w:rsidR="00F91B99" w:rsidRPr="00D3733D" w:rsidRDefault="00F91B99" w:rsidP="000B27DF">
            <w:pPr>
              <w:pStyle w:val="Tablehead"/>
            </w:pPr>
            <w:r w:rsidRPr="00D3733D">
              <w:t>G-MOS</w:t>
            </w:r>
            <w:r w:rsidR="00DD3C33" w:rsidRPr="00D3733D">
              <w:rPr>
                <w:b w:val="0"/>
                <w:bCs/>
              </w:rPr>
              <w:t xml:space="preserve"> (%)</w:t>
            </w:r>
          </w:p>
        </w:tc>
        <w:tc>
          <w:tcPr>
            <w:tcW w:w="1209" w:type="pct"/>
            <w:shd w:val="clear" w:color="auto" w:fill="auto"/>
            <w:vAlign w:val="center"/>
          </w:tcPr>
          <w:p w14:paraId="312C9AD9" w14:textId="4B6A4403" w:rsidR="00F91B99" w:rsidRPr="00D3733D" w:rsidRDefault="00F91B99" w:rsidP="000B27DF">
            <w:pPr>
              <w:pStyle w:val="Tablehead"/>
            </w:pPr>
            <w:r w:rsidRPr="00D3733D">
              <w:t>N-MOS</w:t>
            </w:r>
            <w:r w:rsidR="00DD3C33" w:rsidRPr="00D3733D">
              <w:rPr>
                <w:b w:val="0"/>
                <w:bCs/>
              </w:rPr>
              <w:t xml:space="preserve"> (%)</w:t>
            </w:r>
          </w:p>
        </w:tc>
        <w:tc>
          <w:tcPr>
            <w:tcW w:w="1209" w:type="pct"/>
          </w:tcPr>
          <w:p w14:paraId="173D4210" w14:textId="46C00F04" w:rsidR="00F91B99" w:rsidRPr="00D3733D" w:rsidRDefault="00F91B99" w:rsidP="000B27DF">
            <w:pPr>
              <w:pStyle w:val="Tablehead"/>
            </w:pPr>
            <w:r w:rsidRPr="00D3733D">
              <w:t>S-MOS</w:t>
            </w:r>
            <w:r w:rsidR="00DD3C33" w:rsidRPr="00D3733D">
              <w:rPr>
                <w:b w:val="0"/>
                <w:bCs/>
              </w:rPr>
              <w:t xml:space="preserve"> (%)</w:t>
            </w:r>
          </w:p>
        </w:tc>
      </w:tr>
      <w:tr w:rsidR="00F91B99" w:rsidRPr="00D3733D" w14:paraId="7AE94AEC" w14:textId="77777777" w:rsidTr="000B27DF">
        <w:trPr>
          <w:jc w:val="center"/>
        </w:trPr>
        <w:tc>
          <w:tcPr>
            <w:tcW w:w="1559" w:type="pct"/>
            <w:vAlign w:val="center"/>
          </w:tcPr>
          <w:p w14:paraId="6639373D" w14:textId="3F8D6B9B" w:rsidR="00F91B99" w:rsidRPr="00D3733D" w:rsidRDefault="00F91B99" w:rsidP="000B27DF">
            <w:pPr>
              <w:pStyle w:val="Tabletext"/>
              <w:jc w:val="center"/>
            </w:pPr>
            <w:r w:rsidRPr="00D3733D">
              <w:t>Room</w:t>
            </w:r>
            <w:r w:rsidR="00DD3C33" w:rsidRPr="00D3733D">
              <w:t xml:space="preserve"> </w:t>
            </w:r>
            <w:r w:rsidRPr="00D3733D">
              <w:t>1</w:t>
            </w:r>
          </w:p>
        </w:tc>
        <w:tc>
          <w:tcPr>
            <w:tcW w:w="1023" w:type="pct"/>
            <w:shd w:val="clear" w:color="auto" w:fill="auto"/>
            <w:vAlign w:val="center"/>
          </w:tcPr>
          <w:p w14:paraId="3C09176C" w14:textId="6207F9FB" w:rsidR="00F91B99" w:rsidRPr="00D3733D" w:rsidRDefault="00F91B99" w:rsidP="000B27DF">
            <w:pPr>
              <w:pStyle w:val="Tabletext"/>
              <w:jc w:val="center"/>
            </w:pPr>
            <w:r w:rsidRPr="00D3733D">
              <w:t>98.2</w:t>
            </w:r>
          </w:p>
        </w:tc>
        <w:tc>
          <w:tcPr>
            <w:tcW w:w="1209" w:type="pct"/>
            <w:shd w:val="clear" w:color="auto" w:fill="auto"/>
            <w:vAlign w:val="center"/>
          </w:tcPr>
          <w:p w14:paraId="43D4522A" w14:textId="670E0ECA" w:rsidR="00F91B99" w:rsidRPr="00D3733D" w:rsidRDefault="00F91B99" w:rsidP="000B27DF">
            <w:pPr>
              <w:pStyle w:val="Tabletext"/>
              <w:jc w:val="center"/>
            </w:pPr>
            <w:r w:rsidRPr="00D3733D">
              <w:t>99.7</w:t>
            </w:r>
          </w:p>
        </w:tc>
        <w:tc>
          <w:tcPr>
            <w:tcW w:w="1209" w:type="pct"/>
          </w:tcPr>
          <w:p w14:paraId="4360FD7C" w14:textId="215A37D9" w:rsidR="00F91B99" w:rsidRPr="00D3733D" w:rsidRDefault="00F91B99" w:rsidP="000B27DF">
            <w:pPr>
              <w:pStyle w:val="Tabletext"/>
              <w:jc w:val="center"/>
            </w:pPr>
            <w:r w:rsidRPr="00D3733D">
              <w:t>98.2</w:t>
            </w:r>
          </w:p>
        </w:tc>
      </w:tr>
      <w:tr w:rsidR="00F91B99" w:rsidRPr="00D3733D" w14:paraId="79681F8B" w14:textId="77777777" w:rsidTr="000B27DF">
        <w:trPr>
          <w:jc w:val="center"/>
        </w:trPr>
        <w:tc>
          <w:tcPr>
            <w:tcW w:w="1559" w:type="pct"/>
            <w:vAlign w:val="center"/>
          </w:tcPr>
          <w:p w14:paraId="62EC2782" w14:textId="2F65E510" w:rsidR="00F91B99" w:rsidRPr="00D3733D" w:rsidRDefault="00F91B99" w:rsidP="000B27DF">
            <w:pPr>
              <w:pStyle w:val="Tabletext"/>
              <w:jc w:val="center"/>
            </w:pPr>
            <w:r w:rsidRPr="00D3733D">
              <w:t>Room</w:t>
            </w:r>
            <w:r w:rsidR="00DD3C33" w:rsidRPr="00D3733D">
              <w:t xml:space="preserve"> </w:t>
            </w:r>
            <w:r w:rsidRPr="00D3733D">
              <w:t>2</w:t>
            </w:r>
          </w:p>
        </w:tc>
        <w:tc>
          <w:tcPr>
            <w:tcW w:w="1023" w:type="pct"/>
            <w:shd w:val="clear" w:color="auto" w:fill="auto"/>
            <w:vAlign w:val="center"/>
          </w:tcPr>
          <w:p w14:paraId="18B49619" w14:textId="1D1D38DB" w:rsidR="00F91B99" w:rsidRPr="00D3733D" w:rsidRDefault="00F91B99" w:rsidP="000B27DF">
            <w:pPr>
              <w:pStyle w:val="Tabletext"/>
              <w:jc w:val="center"/>
            </w:pPr>
            <w:r w:rsidRPr="00D3733D">
              <w:t>99.1</w:t>
            </w:r>
          </w:p>
        </w:tc>
        <w:tc>
          <w:tcPr>
            <w:tcW w:w="1209" w:type="pct"/>
            <w:shd w:val="clear" w:color="auto" w:fill="auto"/>
            <w:vAlign w:val="center"/>
          </w:tcPr>
          <w:p w14:paraId="62EEF7D3" w14:textId="051AE5CE" w:rsidR="00F91B99" w:rsidRPr="00D3733D" w:rsidRDefault="00F91B99" w:rsidP="000B27DF">
            <w:pPr>
              <w:pStyle w:val="Tabletext"/>
              <w:jc w:val="center"/>
            </w:pPr>
            <w:r w:rsidRPr="00D3733D">
              <w:t>99.1</w:t>
            </w:r>
          </w:p>
        </w:tc>
        <w:tc>
          <w:tcPr>
            <w:tcW w:w="1209" w:type="pct"/>
          </w:tcPr>
          <w:p w14:paraId="04A64315" w14:textId="73EEC4CF" w:rsidR="00F91B99" w:rsidRPr="00D3733D" w:rsidRDefault="00F91B99" w:rsidP="000B27DF">
            <w:pPr>
              <w:pStyle w:val="Tabletext"/>
              <w:jc w:val="center"/>
            </w:pPr>
            <w:r w:rsidRPr="00D3733D">
              <w:t>98.7</w:t>
            </w:r>
          </w:p>
        </w:tc>
      </w:tr>
      <w:tr w:rsidR="00F91B99" w:rsidRPr="00D3733D" w14:paraId="5682DFE1" w14:textId="77777777" w:rsidTr="000B27DF">
        <w:trPr>
          <w:jc w:val="center"/>
        </w:trPr>
        <w:tc>
          <w:tcPr>
            <w:tcW w:w="1559" w:type="pct"/>
            <w:vAlign w:val="center"/>
          </w:tcPr>
          <w:p w14:paraId="2A8F0A10" w14:textId="731162C9" w:rsidR="00F91B99" w:rsidRPr="00D3733D" w:rsidRDefault="00F91B99" w:rsidP="000B27DF">
            <w:pPr>
              <w:pStyle w:val="Tabletext"/>
              <w:jc w:val="center"/>
            </w:pPr>
            <w:r w:rsidRPr="00D3733D">
              <w:t>Room</w:t>
            </w:r>
            <w:r w:rsidR="00DD3C33" w:rsidRPr="00D3733D">
              <w:t xml:space="preserve"> </w:t>
            </w:r>
            <w:r w:rsidRPr="00D3733D">
              <w:t>4</w:t>
            </w:r>
          </w:p>
        </w:tc>
        <w:tc>
          <w:tcPr>
            <w:tcW w:w="1023" w:type="pct"/>
            <w:shd w:val="clear" w:color="auto" w:fill="auto"/>
            <w:vAlign w:val="center"/>
          </w:tcPr>
          <w:p w14:paraId="4C81D750" w14:textId="2A012326" w:rsidR="00F91B99" w:rsidRPr="00D3733D" w:rsidRDefault="00F91B99" w:rsidP="000B27DF">
            <w:pPr>
              <w:pStyle w:val="Tabletext"/>
              <w:jc w:val="center"/>
            </w:pPr>
            <w:r w:rsidRPr="00D3733D">
              <w:t>97.7</w:t>
            </w:r>
          </w:p>
        </w:tc>
        <w:tc>
          <w:tcPr>
            <w:tcW w:w="1209" w:type="pct"/>
            <w:shd w:val="clear" w:color="auto" w:fill="auto"/>
            <w:vAlign w:val="center"/>
          </w:tcPr>
          <w:p w14:paraId="2C2DE730" w14:textId="08AE3CA7" w:rsidR="00F91B99" w:rsidRPr="00D3733D" w:rsidRDefault="00F91B99" w:rsidP="000B27DF">
            <w:pPr>
              <w:pStyle w:val="Tabletext"/>
              <w:jc w:val="center"/>
            </w:pPr>
            <w:r w:rsidRPr="00D3733D">
              <w:t>99.3</w:t>
            </w:r>
          </w:p>
        </w:tc>
        <w:tc>
          <w:tcPr>
            <w:tcW w:w="1209" w:type="pct"/>
          </w:tcPr>
          <w:p w14:paraId="780AEF15" w14:textId="1F598FF6" w:rsidR="00F91B99" w:rsidRPr="00D3733D" w:rsidRDefault="00F91B99" w:rsidP="000B27DF">
            <w:pPr>
              <w:pStyle w:val="Tabletext"/>
              <w:jc w:val="center"/>
            </w:pPr>
            <w:r w:rsidRPr="00D3733D">
              <w:t>96.5</w:t>
            </w:r>
          </w:p>
        </w:tc>
      </w:tr>
    </w:tbl>
    <w:p w14:paraId="75D3A043" w14:textId="54E0373D" w:rsidR="00F91B99" w:rsidRPr="00D3733D" w:rsidRDefault="00FC6D5D" w:rsidP="00FC6D5D">
      <w:pPr>
        <w:pStyle w:val="Figure"/>
      </w:pPr>
      <w:r w:rsidRPr="00D3733D">
        <w:rPr>
          <w:noProof/>
          <w:lang w:eastAsia="en-GB"/>
        </w:rPr>
        <w:drawing>
          <wp:inline distT="0" distB="0" distL="0" distR="0" wp14:anchorId="38B3FACC" wp14:editId="16E0E66C">
            <wp:extent cx="5563458" cy="4605512"/>
            <wp:effectExtent l="0" t="0" r="0" b="508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566145" cy="4607736"/>
                    </a:xfrm>
                    <a:prstGeom prst="rect">
                      <a:avLst/>
                    </a:prstGeom>
                    <a:noFill/>
                    <a:ln>
                      <a:noFill/>
                    </a:ln>
                  </pic:spPr>
                </pic:pic>
              </a:graphicData>
            </a:graphic>
          </wp:inline>
        </w:drawing>
      </w:r>
    </w:p>
    <w:p w14:paraId="08E05793" w14:textId="47CB609A" w:rsidR="00F91B99" w:rsidRPr="00D3733D" w:rsidRDefault="000B27DF">
      <w:pPr>
        <w:pStyle w:val="FigureNoTitle0"/>
      </w:pPr>
      <w:r w:rsidRPr="00D3733D">
        <w:t>Figure III.</w:t>
      </w:r>
      <w:r w:rsidR="00206D08" w:rsidRPr="00D3733D">
        <w:t>25</w:t>
      </w:r>
      <w:r w:rsidRPr="00D3733D">
        <w:t xml:space="preserve"> – Results of the S-MOS, N-MOS AND G-MOS measurements for different phones located in </w:t>
      </w:r>
      <w:r w:rsidR="00833814" w:rsidRPr="00D3733D">
        <w:t xml:space="preserve">the </w:t>
      </w:r>
      <w:r w:rsidRPr="00D3733D">
        <w:t>hands-free position</w:t>
      </w:r>
      <w:r w:rsidR="00833814" w:rsidRPr="00D3733D">
        <w:t>, in different rooms</w:t>
      </w:r>
    </w:p>
    <w:p w14:paraId="218C6551" w14:textId="1DFC0C73" w:rsidR="00F91B99" w:rsidRPr="00D3733D" w:rsidRDefault="00F91B99" w:rsidP="00F91B99">
      <w:pPr>
        <w:pStyle w:val="Heading3"/>
      </w:pPr>
      <w:bookmarkStart w:id="264" w:name="_Toc418254688"/>
      <w:bookmarkStart w:id="265" w:name="_Toc513708769"/>
      <w:r w:rsidRPr="00D3733D">
        <w:lastRenderedPageBreak/>
        <w:t>III.9.4</w:t>
      </w:r>
      <w:r w:rsidRPr="00D3733D">
        <w:tab/>
        <w:t>Summary</w:t>
      </w:r>
      <w:bookmarkEnd w:id="264"/>
      <w:bookmarkEnd w:id="265"/>
    </w:p>
    <w:p w14:paraId="22178FC5" w14:textId="70D1EB3E" w:rsidR="00F91B99" w:rsidRPr="00D3733D" w:rsidRDefault="00F91B99" w:rsidP="00F91B99">
      <w:r w:rsidRPr="00D3733D">
        <w:rPr>
          <w:lang w:eastAsia="x-none"/>
        </w:rPr>
        <w:t xml:space="preserve">The results provided in this </w:t>
      </w:r>
      <w:r w:rsidR="000A7157" w:rsidRPr="00D3733D">
        <w:rPr>
          <w:lang w:eastAsia="x-none"/>
        </w:rPr>
        <w:t>ap</w:t>
      </w:r>
      <w:r w:rsidRPr="00D3733D">
        <w:rPr>
          <w:lang w:eastAsia="x-none"/>
        </w:rPr>
        <w:t>pendix show a high accuracy of the sound fie</w:t>
      </w:r>
      <w:r w:rsidR="000A7157" w:rsidRPr="00D3733D">
        <w:rPr>
          <w:lang w:eastAsia="x-none"/>
        </w:rPr>
        <w:t>l</w:t>
      </w:r>
      <w:r w:rsidRPr="00D3733D">
        <w:rPr>
          <w:lang w:eastAsia="x-none"/>
        </w:rPr>
        <w:t xml:space="preserve">d reproduction technique described in this Recommendation for both, handset and hands-free reproduction </w:t>
      </w:r>
      <w:r w:rsidR="009501AC" w:rsidRPr="00D3733D">
        <w:rPr>
          <w:lang w:eastAsia="x-none"/>
        </w:rPr>
        <w:t>set-up</w:t>
      </w:r>
      <w:r w:rsidRPr="00D3733D">
        <w:rPr>
          <w:lang w:eastAsia="x-none"/>
        </w:rPr>
        <w:t>s using sophisticated modern mobile terminals employing the latest state of the art processing techniques.</w:t>
      </w:r>
    </w:p>
    <w:p w14:paraId="7CF34D02" w14:textId="1EA80005" w:rsidR="00F91B99" w:rsidRPr="00D3733D" w:rsidRDefault="00F91B99" w:rsidP="000B27DF">
      <w:pPr>
        <w:pStyle w:val="AppendixNoTitle0"/>
      </w:pPr>
      <w:r w:rsidRPr="00D3733D">
        <w:br w:type="page"/>
      </w:r>
      <w:bookmarkStart w:id="266" w:name="_Toc513708770"/>
      <w:bookmarkStart w:id="267" w:name="_Toc519176395"/>
      <w:bookmarkStart w:id="268" w:name="_Toc519177592"/>
      <w:bookmarkStart w:id="269" w:name="_Toc519257786"/>
      <w:bookmarkStart w:id="270" w:name="_Toc523392608"/>
      <w:r w:rsidRPr="00D3733D">
        <w:lastRenderedPageBreak/>
        <w:t>Appendix IV</w:t>
      </w:r>
      <w:r w:rsidRPr="00D3733D">
        <w:br/>
      </w:r>
      <w:r w:rsidRPr="00D3733D">
        <w:br/>
        <w:t xml:space="preserve">Spatial </w:t>
      </w:r>
      <w:r w:rsidR="00B36FB3" w:rsidRPr="00D3733D">
        <w:t>reproduction stability</w:t>
      </w:r>
      <w:bookmarkEnd w:id="266"/>
      <w:bookmarkEnd w:id="267"/>
      <w:bookmarkEnd w:id="268"/>
      <w:bookmarkEnd w:id="269"/>
      <w:bookmarkEnd w:id="270"/>
    </w:p>
    <w:p w14:paraId="1CDE3AC4" w14:textId="56E7EA11" w:rsidR="00F91B99" w:rsidRPr="00D3733D" w:rsidRDefault="00F91B99" w:rsidP="000B27DF">
      <w:pPr>
        <w:jc w:val="center"/>
      </w:pPr>
      <w:r w:rsidRPr="00D3733D">
        <w:t>(This appendix does not form an integral part of this Recommendation</w:t>
      </w:r>
      <w:r w:rsidR="000B27DF" w:rsidRPr="00D3733D">
        <w:t>.</w:t>
      </w:r>
      <w:r w:rsidRPr="00D3733D">
        <w:t>)</w:t>
      </w:r>
    </w:p>
    <w:p w14:paraId="1481408E" w14:textId="403A8E01" w:rsidR="00F91B99" w:rsidRPr="00D3733D" w:rsidRDefault="00F91B99" w:rsidP="00F91B99">
      <w:pPr>
        <w:pStyle w:val="Heading2"/>
      </w:pPr>
      <w:bookmarkStart w:id="271" w:name="_Toc418254689"/>
      <w:bookmarkStart w:id="272" w:name="_Toc513708771"/>
      <w:bookmarkStart w:id="273" w:name="_Toc519176396"/>
      <w:bookmarkStart w:id="274" w:name="_Toc519177593"/>
      <w:bookmarkStart w:id="275" w:name="_Toc519257787"/>
      <w:bookmarkStart w:id="276" w:name="_Toc523392609"/>
      <w:r w:rsidRPr="00D3733D">
        <w:t>IV.1</w:t>
      </w:r>
      <w:r w:rsidRPr="00D3733D">
        <w:tab/>
        <w:t xml:space="preserve">Spatial </w:t>
      </w:r>
      <w:r w:rsidR="00B36FB3" w:rsidRPr="00D3733D">
        <w:t>reproduction a</w:t>
      </w:r>
      <w:r w:rsidRPr="00D3733D">
        <w:t xml:space="preserve">ccuracy of monophonic signals </w:t>
      </w:r>
      <w:r w:rsidR="00B36FB3" w:rsidRPr="00D3733D">
        <w:t>u</w:t>
      </w:r>
      <w:r w:rsidRPr="00D3733D">
        <w:t>n</w:t>
      </w:r>
      <w:r w:rsidR="00B36FB3" w:rsidRPr="00D3733D">
        <w:t>der</w:t>
      </w:r>
      <w:r w:rsidRPr="00D3733D">
        <w:t xml:space="preserve"> anechoic conditions</w:t>
      </w:r>
      <w:bookmarkEnd w:id="271"/>
      <w:bookmarkEnd w:id="272"/>
      <w:bookmarkEnd w:id="273"/>
      <w:bookmarkEnd w:id="274"/>
      <w:bookmarkEnd w:id="275"/>
      <w:bookmarkEnd w:id="276"/>
    </w:p>
    <w:p w14:paraId="3D9648C6" w14:textId="77777777" w:rsidR="00F91B99" w:rsidRPr="00D3733D" w:rsidRDefault="00F91B99" w:rsidP="00F91B99">
      <w:r w:rsidRPr="00D3733D">
        <w:t>This is currently not covered in this Recommendation.</w:t>
      </w:r>
    </w:p>
    <w:p w14:paraId="4972AED1" w14:textId="27744F93" w:rsidR="00F91B99" w:rsidRPr="00D3733D" w:rsidRDefault="00F91B99" w:rsidP="00F91B99">
      <w:pPr>
        <w:pStyle w:val="Heading2"/>
      </w:pPr>
      <w:bookmarkStart w:id="277" w:name="_Toc418254690"/>
      <w:bookmarkStart w:id="278" w:name="_Toc513708772"/>
      <w:bookmarkStart w:id="279" w:name="_Toc519176397"/>
      <w:bookmarkStart w:id="280" w:name="_Toc519177594"/>
      <w:bookmarkStart w:id="281" w:name="_Toc519257788"/>
      <w:bookmarkStart w:id="282" w:name="_Toc523392610"/>
      <w:r w:rsidRPr="00D3733D">
        <w:t>IV.2</w:t>
      </w:r>
      <w:r w:rsidRPr="00D3733D">
        <w:tab/>
        <w:t xml:space="preserve">Spatial </w:t>
      </w:r>
      <w:r w:rsidR="00B36FB3" w:rsidRPr="00D3733D">
        <w:t xml:space="preserve">reproduction accuracy </w:t>
      </w:r>
      <w:r w:rsidRPr="00D3733D">
        <w:t>of monophonic signals in treated rooms</w:t>
      </w:r>
      <w:bookmarkEnd w:id="277"/>
      <w:bookmarkEnd w:id="278"/>
      <w:bookmarkEnd w:id="279"/>
      <w:bookmarkEnd w:id="280"/>
      <w:bookmarkEnd w:id="281"/>
      <w:bookmarkEnd w:id="282"/>
    </w:p>
    <w:p w14:paraId="31FE3805" w14:textId="77777777" w:rsidR="00F91B99" w:rsidRPr="00D3733D" w:rsidRDefault="00F91B99" w:rsidP="00F91B99">
      <w:pPr>
        <w:pStyle w:val="Heading3"/>
      </w:pPr>
      <w:bookmarkStart w:id="283" w:name="_Toc418254691"/>
      <w:bookmarkStart w:id="284" w:name="_Toc513708773"/>
      <w:r w:rsidRPr="00D3733D">
        <w:t>IV.2.1</w:t>
      </w:r>
      <w:r w:rsidRPr="00D3733D">
        <w:tab/>
        <w:t>Introduction</w:t>
      </w:r>
      <w:bookmarkEnd w:id="283"/>
      <w:bookmarkEnd w:id="284"/>
    </w:p>
    <w:p w14:paraId="00B7EB4A" w14:textId="10ECA0BB" w:rsidR="00F91B99" w:rsidRPr="00D3733D" w:rsidRDefault="00F91B99">
      <w:r w:rsidRPr="00D3733D">
        <w:t xml:space="preserve">This clause investigates the spatial stability of the reproduced noise field achieved using the </w:t>
      </w:r>
      <w:r w:rsidR="00B36FB3" w:rsidRPr="00D3733D">
        <w:t>mic</w:t>
      </w:r>
      <w:r w:rsidRPr="00D3733D">
        <w:t xml:space="preserve">rophone method </w:t>
      </w:r>
      <w:r w:rsidR="00B36FB3" w:rsidRPr="00D3733D">
        <w:t>(</w:t>
      </w:r>
      <w:r w:rsidR="009260BD" w:rsidRPr="00D3733D">
        <w:t xml:space="preserve">clause </w:t>
      </w:r>
      <w:r w:rsidRPr="00D3733D">
        <w:t>8.3.2</w:t>
      </w:r>
      <w:r w:rsidR="00B36FB3" w:rsidRPr="00D3733D">
        <w:t>)</w:t>
      </w:r>
      <w:r w:rsidRPr="00D3733D">
        <w:t xml:space="preserve"> in an acoustically treated room</w:t>
      </w:r>
      <w:r w:rsidR="00B36FB3" w:rsidRPr="00D3733D">
        <w:t>,</w:t>
      </w:r>
      <w:r w:rsidRPr="00D3733D">
        <w:t xml:space="preserve"> </w:t>
      </w:r>
      <w:r w:rsidR="00B36FB3" w:rsidRPr="00D3733D">
        <w:t>whose</w:t>
      </w:r>
      <w:r w:rsidRPr="00D3733D">
        <w:t xml:space="preserve"> dimension</w:t>
      </w:r>
      <w:r w:rsidR="00B36FB3" w:rsidRPr="00D3733D">
        <w:t>s</w:t>
      </w:r>
      <w:r w:rsidRPr="00D3733D">
        <w:t xml:space="preserve"> w</w:t>
      </w:r>
      <w:r w:rsidR="00B36FB3" w:rsidRPr="00D3733D">
        <w:t>ere</w:t>
      </w:r>
      <w:r w:rsidRPr="00D3733D">
        <w:t xml:space="preserve"> 3.5</w:t>
      </w:r>
      <w:r w:rsidR="00B36FB3" w:rsidRPr="00D3733D">
        <w:t> </w:t>
      </w:r>
      <w:r w:rsidRPr="00D3733D">
        <w:t>m</w:t>
      </w:r>
      <w:r w:rsidR="00B36FB3" w:rsidRPr="00D3733D">
        <w:t> ×</w:t>
      </w:r>
      <w:r w:rsidRPr="00D3733D">
        <w:t xml:space="preserve"> 5.0</w:t>
      </w:r>
      <w:r w:rsidR="00B36FB3" w:rsidRPr="00D3733D">
        <w:t> </w:t>
      </w:r>
      <w:r w:rsidRPr="00D3733D">
        <w:t>m</w:t>
      </w:r>
      <w:r w:rsidR="00B36FB3" w:rsidRPr="00D3733D">
        <w:t> ×</w:t>
      </w:r>
      <w:r w:rsidRPr="00D3733D">
        <w:t xml:space="preserve"> 2.7</w:t>
      </w:r>
      <w:r w:rsidR="00B36FB3" w:rsidRPr="00D3733D">
        <w:t> </w:t>
      </w:r>
      <w:r w:rsidRPr="00D3733D">
        <w:t>m</w:t>
      </w:r>
      <w:r w:rsidR="00B36FB3" w:rsidRPr="00D3733D">
        <w:t>.</w:t>
      </w:r>
      <w:r w:rsidRPr="00D3733D">
        <w:t xml:space="preserve"> </w:t>
      </w:r>
      <w:r w:rsidR="00B36FB3" w:rsidRPr="00D3733D">
        <w:t xml:space="preserve">The room </w:t>
      </w:r>
      <w:r w:rsidRPr="00D3733D">
        <w:t xml:space="preserve">had been </w:t>
      </w:r>
      <w:r w:rsidR="00B36FB3" w:rsidRPr="00D3733D">
        <w:t>fitt</w:t>
      </w:r>
      <w:r w:rsidRPr="00D3733D">
        <w:t>ed with sound</w:t>
      </w:r>
      <w:r w:rsidR="00B36FB3" w:rsidRPr="00D3733D">
        <w:t>-</w:t>
      </w:r>
      <w:r w:rsidRPr="00D3733D">
        <w:t>absorbing materials to control the reverberation time</w:t>
      </w:r>
      <w:r w:rsidR="00B36FB3" w:rsidRPr="00D3733D">
        <w:t>,</w:t>
      </w:r>
      <w:r w:rsidRPr="00D3733D">
        <w:t xml:space="preserve"> as well as standing waves</w:t>
      </w:r>
      <w:r w:rsidR="00B36FB3" w:rsidRPr="00D3733D">
        <w:t>,</w:t>
      </w:r>
      <w:r w:rsidRPr="00D3733D">
        <w:t xml:space="preserve"> in the room.</w:t>
      </w:r>
    </w:p>
    <w:p w14:paraId="2ACA36B3" w14:textId="77777777" w:rsidR="00F91B99" w:rsidRPr="00D3733D" w:rsidRDefault="00F91B99" w:rsidP="00F91B99">
      <w:pPr>
        <w:pStyle w:val="Heading3"/>
      </w:pPr>
      <w:bookmarkStart w:id="285" w:name="_Toc418254692"/>
      <w:bookmarkStart w:id="286" w:name="_Toc513708774"/>
      <w:r w:rsidRPr="00D3733D">
        <w:t>IV.2.2</w:t>
      </w:r>
      <w:r w:rsidRPr="00D3733D">
        <w:tab/>
        <w:t>Description of the experiment</w:t>
      </w:r>
      <w:bookmarkEnd w:id="285"/>
      <w:bookmarkEnd w:id="286"/>
    </w:p>
    <w:p w14:paraId="2AA12914" w14:textId="56B08E55" w:rsidR="00F91B99" w:rsidRPr="00D3733D" w:rsidRDefault="00F91B99">
      <w:r w:rsidRPr="00D3733D">
        <w:t>The loudspeakers w</w:t>
      </w:r>
      <w:r w:rsidR="00B2163B" w:rsidRPr="00D3733D">
        <w:t>ere positioned in</w:t>
      </w:r>
      <w:r w:rsidRPr="00D3733D">
        <w:t xml:space="preserve"> a square </w:t>
      </w:r>
      <w:r w:rsidR="00B2163B" w:rsidRPr="00D3733D">
        <w:t>with a</w:t>
      </w:r>
      <w:r w:rsidRPr="00D3733D">
        <w:t xml:space="preserve"> microphone at the cent</w:t>
      </w:r>
      <w:r w:rsidR="0044145F" w:rsidRPr="00D3733D">
        <w:t>r</w:t>
      </w:r>
      <w:r w:rsidRPr="00D3733D">
        <w:t xml:space="preserve">e (and in the </w:t>
      </w:r>
      <w:r w:rsidR="000B27DF" w:rsidRPr="00D3733D">
        <w:t>same plane) as de</w:t>
      </w:r>
      <w:r w:rsidR="00B2163B" w:rsidRPr="00D3733D">
        <w:t>pict</w:t>
      </w:r>
      <w:r w:rsidR="000B27DF" w:rsidRPr="00D3733D">
        <w:t>ed in Figure</w:t>
      </w:r>
      <w:r w:rsidRPr="00D3733D">
        <w:t xml:space="preserve"> IV.1 (around 2</w:t>
      </w:r>
      <w:r w:rsidR="0044145F" w:rsidRPr="00D3733D">
        <w:t> </w:t>
      </w:r>
      <w:r w:rsidRPr="00D3733D">
        <w:t xml:space="preserve">m between the loudspeakers and the microphone). In this experiment, the subwoofer was not part of the </w:t>
      </w:r>
      <w:r w:rsidR="009501AC" w:rsidRPr="00D3733D">
        <w:t>set-up</w:t>
      </w:r>
      <w:r w:rsidRPr="00D3733D">
        <w:t>, thus resu</w:t>
      </w:r>
      <w:r w:rsidR="009F17C4" w:rsidRPr="00D3733D">
        <w:t>lts are valid from 120 Hz to 20 </w:t>
      </w:r>
      <w:r w:rsidRPr="00D3733D">
        <w:t>kHz.</w:t>
      </w:r>
    </w:p>
    <w:p w14:paraId="496B780D" w14:textId="22FB6FFE" w:rsidR="000B27DF" w:rsidRPr="00D3733D" w:rsidRDefault="00CA480A" w:rsidP="000B27DF">
      <w:pPr>
        <w:pStyle w:val="Figure"/>
      </w:pPr>
      <w:r w:rsidRPr="00D3733D">
        <w:rPr>
          <w:noProof/>
          <w:lang w:eastAsia="en-GB"/>
        </w:rPr>
        <w:drawing>
          <wp:inline distT="0" distB="0" distL="0" distR="0" wp14:anchorId="2304158D" wp14:editId="4282AA2E">
            <wp:extent cx="4273305" cy="2907798"/>
            <wp:effectExtent l="0" t="0" r="0" b="69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570(18)_FIV.1.png"/>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4273305" cy="2907798"/>
                    </a:xfrm>
                    <a:prstGeom prst="rect">
                      <a:avLst/>
                    </a:prstGeom>
                  </pic:spPr>
                </pic:pic>
              </a:graphicData>
            </a:graphic>
          </wp:inline>
        </w:drawing>
      </w:r>
    </w:p>
    <w:p w14:paraId="1A9254B5" w14:textId="1CEAEC79" w:rsidR="00F91B99" w:rsidRPr="00D3733D" w:rsidRDefault="00F91B99">
      <w:pPr>
        <w:pStyle w:val="FigureNoTitle0"/>
      </w:pPr>
      <w:r w:rsidRPr="00D3733D">
        <w:t>Figure IV.1</w:t>
      </w:r>
      <w:r w:rsidR="000B27DF" w:rsidRPr="00D3733D">
        <w:t xml:space="preserve"> –</w:t>
      </w:r>
      <w:r w:rsidR="005C655C" w:rsidRPr="00D3733D">
        <w:t xml:space="preserve"> </w:t>
      </w:r>
      <w:r w:rsidR="009501AC" w:rsidRPr="00D3733D">
        <w:t>Set-up</w:t>
      </w:r>
      <w:r w:rsidRPr="00D3733D">
        <w:t xml:space="preserve"> for loudspeaker equalizat</w:t>
      </w:r>
      <w:r w:rsidR="009F17C4" w:rsidRPr="00D3733D">
        <w:t xml:space="preserve">ion using the </w:t>
      </w:r>
      <w:r w:rsidR="00B2163B" w:rsidRPr="00D3733D">
        <w:t>m</w:t>
      </w:r>
      <w:r w:rsidR="009F17C4" w:rsidRPr="00D3733D">
        <w:t>icrophone method</w:t>
      </w:r>
    </w:p>
    <w:p w14:paraId="75D800CC" w14:textId="673C4024" w:rsidR="00F91B99" w:rsidRPr="00D3733D" w:rsidRDefault="00F91B99" w:rsidP="00CA480A">
      <w:pPr>
        <w:pStyle w:val="Normalaftertitle"/>
      </w:pPr>
      <w:r w:rsidRPr="00D3733D">
        <w:t>In order to determine the spatial stability of the reproduced noise field, in a first step</w:t>
      </w:r>
      <w:r w:rsidR="00A0570D" w:rsidRPr="00D3733D">
        <w:t>,</w:t>
      </w:r>
      <w:r w:rsidRPr="00D3733D">
        <w:t xml:space="preserve"> several measurements </w:t>
      </w:r>
      <w:r w:rsidR="00A0570D" w:rsidRPr="00D3733D">
        <w:t xml:space="preserve">were taken </w:t>
      </w:r>
      <w:r w:rsidRPr="00D3733D">
        <w:t>around the equalization cent</w:t>
      </w:r>
      <w:r w:rsidR="0044145F" w:rsidRPr="00D3733D">
        <w:t>r</w:t>
      </w:r>
      <w:r w:rsidRPr="00D3733D">
        <w:t xml:space="preserve">e (original position of the microphone for the equalization) without the HATS. These measurements (blue circles) were </w:t>
      </w:r>
      <w:r w:rsidR="00A0570D" w:rsidRPr="00D3733D">
        <w:t>taken</w:t>
      </w:r>
      <w:r w:rsidRPr="00D3733D">
        <w:t xml:space="preserve"> according to Fig</w:t>
      </w:r>
      <w:r w:rsidR="009F17C4" w:rsidRPr="00D3733D">
        <w:t>ure</w:t>
      </w:r>
      <w:r w:rsidR="00CA480A" w:rsidRPr="00D3733D">
        <w:t> </w:t>
      </w:r>
      <w:r w:rsidRPr="00D3733D">
        <w:t xml:space="preserve">IV.2. </w:t>
      </w:r>
      <w:r w:rsidR="00A0570D" w:rsidRPr="00D3733D">
        <w:t>T</w:t>
      </w:r>
      <w:r w:rsidRPr="00D3733D">
        <w:t>he points later occupied by the HATS were omitted.</w:t>
      </w:r>
    </w:p>
    <w:p w14:paraId="6E426F0D" w14:textId="77777777" w:rsidR="00F91B99" w:rsidRPr="00D3733D" w:rsidRDefault="00F91B99" w:rsidP="000B27DF">
      <w:pPr>
        <w:pStyle w:val="Figure"/>
      </w:pPr>
      <w:r w:rsidRPr="00D3733D">
        <w:rPr>
          <w:noProof/>
          <w:lang w:eastAsia="en-GB"/>
        </w:rPr>
        <w:lastRenderedPageBreak/>
        <w:drawing>
          <wp:inline distT="0" distB="0" distL="0" distR="0" wp14:anchorId="1280D97D" wp14:editId="74245438">
            <wp:extent cx="4295775" cy="3752850"/>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4295775" cy="3752850"/>
                    </a:xfrm>
                    <a:prstGeom prst="rect">
                      <a:avLst/>
                    </a:prstGeom>
                    <a:noFill/>
                    <a:ln>
                      <a:noFill/>
                    </a:ln>
                  </pic:spPr>
                </pic:pic>
              </a:graphicData>
            </a:graphic>
          </wp:inline>
        </w:drawing>
      </w:r>
    </w:p>
    <w:p w14:paraId="05AB3871" w14:textId="4950783A" w:rsidR="00F91B99" w:rsidRPr="00D3733D" w:rsidRDefault="000B27DF">
      <w:pPr>
        <w:pStyle w:val="FigureNoTitle0"/>
      </w:pPr>
      <w:r w:rsidRPr="00D3733D">
        <w:t>Figure IV.2 –</w:t>
      </w:r>
      <w:r w:rsidR="00F91B99" w:rsidRPr="00D3733D">
        <w:t xml:space="preserve"> Measurement points (blue circles) for the reproduced noise field, without</w:t>
      </w:r>
      <w:r w:rsidR="00F91B99" w:rsidRPr="00D3733D">
        <w:rPr>
          <w:i/>
          <w:iCs/>
        </w:rPr>
        <w:t xml:space="preserve"> </w:t>
      </w:r>
      <w:r w:rsidR="00F91B99" w:rsidRPr="00D3733D">
        <w:t>HATS</w:t>
      </w:r>
      <w:r w:rsidR="00A0570D" w:rsidRPr="00D3733D">
        <w:t>; the</w:t>
      </w:r>
      <w:r w:rsidR="00F91B99" w:rsidRPr="00D3733D">
        <w:t xml:space="preserve"> </w:t>
      </w:r>
      <w:r w:rsidR="00A0570D" w:rsidRPr="00D3733D">
        <w:t>m</w:t>
      </w:r>
      <w:r w:rsidR="00F91B99" w:rsidRPr="00D3733D">
        <w:t xml:space="preserve">easurement </w:t>
      </w:r>
      <w:r w:rsidR="00A0570D" w:rsidRPr="00D3733D">
        <w:t>taken</w:t>
      </w:r>
      <w:r w:rsidR="00F91B99" w:rsidRPr="00D3733D">
        <w:t xml:space="preserve"> at the equal</w:t>
      </w:r>
      <w:r w:rsidRPr="00D3733D">
        <w:t>ization cent</w:t>
      </w:r>
      <w:r w:rsidR="0044145F" w:rsidRPr="00D3733D">
        <w:t>r</w:t>
      </w:r>
      <w:r w:rsidRPr="00D3733D">
        <w:t>e is marked in red</w:t>
      </w:r>
    </w:p>
    <w:p w14:paraId="7F41D881" w14:textId="66611359" w:rsidR="00F91B99" w:rsidRPr="00D3733D" w:rsidRDefault="00F91B99">
      <w:pPr>
        <w:pStyle w:val="Normalaftertitle"/>
      </w:pPr>
      <w:r w:rsidRPr="00D3733D">
        <w:t xml:space="preserve">In a second step, the microphone was replaced by the HATS and several measurements </w:t>
      </w:r>
      <w:r w:rsidR="00A0570D" w:rsidRPr="00D3733D">
        <w:t xml:space="preserve">were taken </w:t>
      </w:r>
      <w:r w:rsidRPr="00D3733D">
        <w:t xml:space="preserve">around </w:t>
      </w:r>
      <w:r w:rsidR="00A0570D" w:rsidRPr="00D3733D">
        <w:t>i</w:t>
      </w:r>
      <w:r w:rsidRPr="00D3733D">
        <w:t>t. These measurem</w:t>
      </w:r>
      <w:r w:rsidR="00CE711C" w:rsidRPr="00D3733D">
        <w:t xml:space="preserve">ents were </w:t>
      </w:r>
      <w:r w:rsidR="00A0570D" w:rsidRPr="00D3733D">
        <w:t>taken</w:t>
      </w:r>
      <w:r w:rsidR="00CE711C" w:rsidRPr="00D3733D">
        <w:t xml:space="preserve"> according to Figure</w:t>
      </w:r>
      <w:r w:rsidRPr="00D3733D">
        <w:t xml:space="preserve"> IV.3.</w:t>
      </w:r>
    </w:p>
    <w:p w14:paraId="709FA20B" w14:textId="77777777" w:rsidR="00F91B99" w:rsidRPr="00D3733D" w:rsidRDefault="00F91B99" w:rsidP="000B27DF">
      <w:pPr>
        <w:pStyle w:val="Figure"/>
      </w:pPr>
      <w:r w:rsidRPr="00D3733D">
        <w:rPr>
          <w:noProof/>
          <w:lang w:eastAsia="en-GB"/>
        </w:rPr>
        <w:lastRenderedPageBreak/>
        <w:drawing>
          <wp:inline distT="0" distB="0" distL="0" distR="0" wp14:anchorId="30BFD0F2" wp14:editId="49BF9D45">
            <wp:extent cx="4210050" cy="3752850"/>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4210050" cy="3752850"/>
                    </a:xfrm>
                    <a:prstGeom prst="rect">
                      <a:avLst/>
                    </a:prstGeom>
                    <a:noFill/>
                    <a:ln>
                      <a:noFill/>
                    </a:ln>
                  </pic:spPr>
                </pic:pic>
              </a:graphicData>
            </a:graphic>
          </wp:inline>
        </w:drawing>
      </w:r>
    </w:p>
    <w:p w14:paraId="3718697F" w14:textId="7BF9E976" w:rsidR="00F91B99" w:rsidRPr="00D3733D" w:rsidRDefault="00F91B99">
      <w:pPr>
        <w:pStyle w:val="FigureNoTitle0"/>
      </w:pPr>
      <w:r w:rsidRPr="00D3733D">
        <w:t>Figure IV.3</w:t>
      </w:r>
      <w:r w:rsidR="000B27DF" w:rsidRPr="00D3733D">
        <w:t xml:space="preserve"> –</w:t>
      </w:r>
      <w:r w:rsidRPr="00D3733D">
        <w:t xml:space="preserve"> Measurement points (blue circles) for the reproduced </w:t>
      </w:r>
      <w:r w:rsidR="0059173F" w:rsidRPr="00D3733D">
        <w:br/>
      </w:r>
      <w:r w:rsidRPr="00D3733D">
        <w:t>noise field, with</w:t>
      </w:r>
      <w:r w:rsidR="009F17C4" w:rsidRPr="00D3733D">
        <w:t xml:space="preserve"> </w:t>
      </w:r>
      <w:r w:rsidR="00A0570D" w:rsidRPr="00D3733D">
        <w:t xml:space="preserve">the </w:t>
      </w:r>
      <w:r w:rsidR="009F17C4" w:rsidRPr="00D3733D">
        <w:t>HATS</w:t>
      </w:r>
    </w:p>
    <w:p w14:paraId="4E6C870C" w14:textId="0FFC8419" w:rsidR="00F91B99" w:rsidRPr="00D3733D" w:rsidRDefault="00F91B99" w:rsidP="0013688E">
      <w:pPr>
        <w:pStyle w:val="Normalaftertitle"/>
        <w:rPr>
          <w:spacing w:val="-4"/>
        </w:rPr>
      </w:pPr>
      <w:r w:rsidRPr="00D3733D">
        <w:t>In both cases</w:t>
      </w:r>
      <w:r w:rsidR="00BD179E" w:rsidRPr="00D3733D">
        <w:t>,</w:t>
      </w:r>
      <w:r w:rsidRPr="00D3733D">
        <w:t xml:space="preserve"> the stability of the sound field in a rectangle of 325</w:t>
      </w:r>
      <w:r w:rsidR="007D614C" w:rsidRPr="00D3733D">
        <w:t xml:space="preserve"> mm × </w:t>
      </w:r>
      <w:r w:rsidRPr="00D3733D">
        <w:t>300 mm around the equalization cent</w:t>
      </w:r>
      <w:r w:rsidR="0044145F" w:rsidRPr="00D3733D">
        <w:t>r</w:t>
      </w:r>
      <w:r w:rsidRPr="00D3733D">
        <w:t>e (</w:t>
      </w:r>
      <w:r w:rsidRPr="00D3733D">
        <w:rPr>
          <w:i/>
          <w:iCs/>
        </w:rPr>
        <w:t>X</w:t>
      </w:r>
      <w:r w:rsidR="009F17C4" w:rsidRPr="00D3733D">
        <w:t xml:space="preserve"> </w:t>
      </w:r>
      <w:r w:rsidRPr="00D3733D">
        <w:t>=</w:t>
      </w:r>
      <w:r w:rsidR="009F17C4" w:rsidRPr="00D3733D">
        <w:t xml:space="preserve"> </w:t>
      </w:r>
      <w:r w:rsidRPr="00D3733D">
        <w:t xml:space="preserve">0 mm; </w:t>
      </w:r>
      <w:r w:rsidRPr="00D3733D">
        <w:rPr>
          <w:i/>
          <w:iCs/>
        </w:rPr>
        <w:t>Y</w:t>
      </w:r>
      <w:r w:rsidR="009F17C4" w:rsidRPr="00D3733D">
        <w:t xml:space="preserve"> </w:t>
      </w:r>
      <w:r w:rsidRPr="00D3733D">
        <w:t>=</w:t>
      </w:r>
      <w:r w:rsidR="009F17C4" w:rsidRPr="00D3733D">
        <w:t xml:space="preserve"> </w:t>
      </w:r>
      <w:r w:rsidRPr="00D3733D">
        <w:t>0 mm)</w:t>
      </w:r>
      <w:r w:rsidR="007D614C" w:rsidRPr="00D3733D">
        <w:t>,</w:t>
      </w:r>
      <w:r w:rsidRPr="00D3733D">
        <w:t xml:space="preserve"> which is also the H</w:t>
      </w:r>
      <w:r w:rsidR="00E1642D" w:rsidRPr="00D3733D">
        <w:t>RP</w:t>
      </w:r>
      <w:r w:rsidR="007D614C" w:rsidRPr="00D3733D">
        <w:t>,</w:t>
      </w:r>
      <w:r w:rsidRPr="00D3733D">
        <w:t xml:space="preserve"> was checked. The equalization cent</w:t>
      </w:r>
      <w:r w:rsidR="0044145F" w:rsidRPr="00D3733D">
        <w:t>r</w:t>
      </w:r>
      <w:r w:rsidRPr="00D3733D">
        <w:t xml:space="preserve">e corresponds to the original position where the equalization was performed; in </w:t>
      </w:r>
      <w:r w:rsidR="009F17C4" w:rsidRPr="00D3733D">
        <w:t xml:space="preserve">Figure </w:t>
      </w:r>
      <w:r w:rsidRPr="00D3733D">
        <w:t>IV.2 this position is marked by a red circle. More measurements were taken in front of the HATS</w:t>
      </w:r>
      <w:r w:rsidR="007D614C" w:rsidRPr="00D3733D">
        <w:t>,</w:t>
      </w:r>
      <w:r w:rsidRPr="00D3733D">
        <w:t xml:space="preserve"> because </w:t>
      </w:r>
      <w:r w:rsidRPr="00D3733D">
        <w:rPr>
          <w:spacing w:val="-4"/>
        </w:rPr>
        <w:t xml:space="preserve">this area is usually of more interest than the area behind the HATS. </w:t>
      </w:r>
      <w:r w:rsidR="009F17C4" w:rsidRPr="00D3733D">
        <w:rPr>
          <w:spacing w:val="-4"/>
        </w:rPr>
        <w:t>Measurements were done every 25 </w:t>
      </w:r>
      <w:r w:rsidRPr="00D3733D">
        <w:rPr>
          <w:spacing w:val="-4"/>
        </w:rPr>
        <w:t xml:space="preserve">mm on the </w:t>
      </w:r>
      <w:r w:rsidRPr="00D3733D">
        <w:rPr>
          <w:i/>
          <w:iCs/>
          <w:spacing w:val="-4"/>
        </w:rPr>
        <w:t>X</w:t>
      </w:r>
      <w:r w:rsidR="00E30198" w:rsidRPr="00D3733D">
        <w:t>-</w:t>
      </w:r>
      <w:r w:rsidRPr="00D3733D">
        <w:rPr>
          <w:spacing w:val="-4"/>
        </w:rPr>
        <w:t xml:space="preserve"> and </w:t>
      </w:r>
      <w:r w:rsidRPr="00D3733D">
        <w:rPr>
          <w:i/>
          <w:iCs/>
          <w:spacing w:val="-4"/>
        </w:rPr>
        <w:t>Y</w:t>
      </w:r>
      <w:r w:rsidR="00E30198" w:rsidRPr="00D3733D">
        <w:t>-</w:t>
      </w:r>
      <w:r w:rsidRPr="00D3733D">
        <w:rPr>
          <w:spacing w:val="-4"/>
        </w:rPr>
        <w:t>axis (blue circles in Fig</w:t>
      </w:r>
      <w:r w:rsidR="009F17C4" w:rsidRPr="00D3733D">
        <w:rPr>
          <w:spacing w:val="-4"/>
        </w:rPr>
        <w:t>ures</w:t>
      </w:r>
      <w:r w:rsidRPr="00D3733D">
        <w:rPr>
          <w:spacing w:val="-4"/>
        </w:rPr>
        <w:t xml:space="preserve"> IV.2 and IV.3)</w:t>
      </w:r>
      <w:r w:rsidR="009F17C4" w:rsidRPr="00D3733D">
        <w:rPr>
          <w:spacing w:val="-4"/>
        </w:rPr>
        <w:t xml:space="preserve"> where possible, leading to 149 </w:t>
      </w:r>
      <w:r w:rsidRPr="00D3733D">
        <w:rPr>
          <w:spacing w:val="-4"/>
        </w:rPr>
        <w:t xml:space="preserve">measurements for each configuration. </w:t>
      </w:r>
      <w:r w:rsidR="007D614C" w:rsidRPr="00D3733D">
        <w:rPr>
          <w:spacing w:val="-4"/>
        </w:rPr>
        <w:t>N</w:t>
      </w:r>
      <w:r w:rsidRPr="00D3733D">
        <w:rPr>
          <w:spacing w:val="-4"/>
        </w:rPr>
        <w:t>ote that no measuremen</w:t>
      </w:r>
      <w:r w:rsidR="009F17C4" w:rsidRPr="00D3733D">
        <w:rPr>
          <w:spacing w:val="-4"/>
        </w:rPr>
        <w:t>t could be done at position (</w:t>
      </w:r>
      <w:r w:rsidR="009F17C4" w:rsidRPr="00D3733D">
        <w:rPr>
          <w:i/>
          <w:iCs/>
          <w:spacing w:val="-4"/>
        </w:rPr>
        <w:t>X</w:t>
      </w:r>
      <w:r w:rsidR="009F17C4" w:rsidRPr="00D3733D">
        <w:rPr>
          <w:spacing w:val="-4"/>
        </w:rPr>
        <w:t xml:space="preserve"> = −</w:t>
      </w:r>
      <w:r w:rsidRPr="00D3733D">
        <w:rPr>
          <w:spacing w:val="-4"/>
        </w:rPr>
        <w:t>75</w:t>
      </w:r>
      <w:r w:rsidR="009F17C4" w:rsidRPr="00D3733D">
        <w:rPr>
          <w:spacing w:val="-4"/>
        </w:rPr>
        <w:t xml:space="preserve"> mm; </w:t>
      </w:r>
      <w:r w:rsidR="009F17C4" w:rsidRPr="00D3733D">
        <w:rPr>
          <w:i/>
          <w:iCs/>
          <w:spacing w:val="-4"/>
        </w:rPr>
        <w:t>Y</w:t>
      </w:r>
      <w:r w:rsidR="009F17C4" w:rsidRPr="00D3733D">
        <w:rPr>
          <w:spacing w:val="-4"/>
        </w:rPr>
        <w:t xml:space="preserve"> = −</w:t>
      </w:r>
      <w:r w:rsidRPr="00D3733D">
        <w:rPr>
          <w:spacing w:val="-4"/>
        </w:rPr>
        <w:t>50 mm)</w:t>
      </w:r>
      <w:r w:rsidR="007D614C" w:rsidRPr="00D3733D">
        <w:rPr>
          <w:spacing w:val="-4"/>
        </w:rPr>
        <w:t>,</w:t>
      </w:r>
      <w:r w:rsidRPr="00D3733D">
        <w:rPr>
          <w:spacing w:val="-4"/>
        </w:rPr>
        <w:t xml:space="preserve"> because the handset positioner was set</w:t>
      </w:r>
      <w:r w:rsidR="007D614C" w:rsidRPr="00D3733D">
        <w:rPr>
          <w:spacing w:val="-4"/>
        </w:rPr>
        <w:t xml:space="preserve"> </w:t>
      </w:r>
      <w:r w:rsidRPr="00D3733D">
        <w:rPr>
          <w:spacing w:val="-4"/>
        </w:rPr>
        <w:t>up on the left side of the HATS.</w:t>
      </w:r>
    </w:p>
    <w:p w14:paraId="3485A729" w14:textId="5FBDCB34" w:rsidR="00F91B99" w:rsidRPr="00D3733D" w:rsidRDefault="00F91B99" w:rsidP="0013688E">
      <w:r w:rsidRPr="00D3733D">
        <w:t xml:space="preserve">The results presented in </w:t>
      </w:r>
      <w:r w:rsidR="00556215">
        <w:t xml:space="preserve">clause </w:t>
      </w:r>
      <w:r w:rsidR="007D614C" w:rsidRPr="00D3733D">
        <w:t>IV.2.3</w:t>
      </w:r>
      <w:r w:rsidRPr="00D3733D">
        <w:t xml:space="preserve"> are spatial frequency responses in </w:t>
      </w:r>
      <w:r w:rsidR="007D614C" w:rsidRPr="00D3733D">
        <w:t>one-</w:t>
      </w:r>
      <w:r w:rsidRPr="00D3733D">
        <w:t>third octave bands. The test signal that was used for all measurements was pink noise (high</w:t>
      </w:r>
      <w:r w:rsidR="00FE192A" w:rsidRPr="00D3733D">
        <w:t>-</w:t>
      </w:r>
      <w:r w:rsidRPr="00D3733D">
        <w:t>pass filtered as required by this Recommendation) and its level was adjusted in order to get around 75 dBPa(A) at the equalization cent</w:t>
      </w:r>
      <w:r w:rsidR="0044145F" w:rsidRPr="00D3733D">
        <w:t>r</w:t>
      </w:r>
      <w:r w:rsidRPr="00D3733D">
        <w:t>e. The reference used for the calculation of frequency responses was the signal measured at the equalization cent</w:t>
      </w:r>
      <w:r w:rsidR="0044145F" w:rsidRPr="00D3733D">
        <w:t>r</w:t>
      </w:r>
      <w:r w:rsidRPr="00D3733D">
        <w:t xml:space="preserve">e </w:t>
      </w:r>
      <w:r w:rsidR="00BD179E" w:rsidRPr="00D3733D">
        <w:t>[</w:t>
      </w:r>
      <w:r w:rsidRPr="00D3733D">
        <w:t>(</w:t>
      </w:r>
      <w:r w:rsidRPr="00D3733D">
        <w:rPr>
          <w:i/>
          <w:iCs/>
        </w:rPr>
        <w:t>X</w:t>
      </w:r>
      <w:r w:rsidR="009F17C4" w:rsidRPr="00D3733D">
        <w:t xml:space="preserve"> </w:t>
      </w:r>
      <w:r w:rsidRPr="00D3733D">
        <w:t>=</w:t>
      </w:r>
      <w:r w:rsidR="009F17C4" w:rsidRPr="00D3733D">
        <w:t xml:space="preserve"> </w:t>
      </w:r>
      <w:r w:rsidRPr="00D3733D">
        <w:t xml:space="preserve">0 mm; </w:t>
      </w:r>
      <w:r w:rsidRPr="00D3733D">
        <w:rPr>
          <w:i/>
          <w:iCs/>
        </w:rPr>
        <w:t>Y</w:t>
      </w:r>
      <w:r w:rsidR="009F17C4" w:rsidRPr="00D3733D">
        <w:t xml:space="preserve"> </w:t>
      </w:r>
      <w:r w:rsidRPr="00D3733D">
        <w:t>=</w:t>
      </w:r>
      <w:r w:rsidR="009F17C4" w:rsidRPr="00D3733D">
        <w:t xml:space="preserve"> </w:t>
      </w:r>
      <w:r w:rsidRPr="00D3733D">
        <w:t xml:space="preserve">0 mm) </w:t>
      </w:r>
      <w:r w:rsidR="00A0570D" w:rsidRPr="00D3733D">
        <w:t>see</w:t>
      </w:r>
      <w:r w:rsidRPr="00D3733D">
        <w:t xml:space="preserve"> Fig</w:t>
      </w:r>
      <w:r w:rsidR="009F17C4" w:rsidRPr="00D3733D">
        <w:t>ure </w:t>
      </w:r>
      <w:r w:rsidRPr="00D3733D">
        <w:t>IV.2</w:t>
      </w:r>
      <w:r w:rsidR="00BD179E" w:rsidRPr="00D3733D">
        <w:t>]</w:t>
      </w:r>
      <w:r w:rsidRPr="00D3733D">
        <w:t xml:space="preserve">. This signal was the reference for the calculation of the frequency responses for all </w:t>
      </w:r>
      <w:r w:rsidR="007D614C" w:rsidRPr="00D3733D">
        <w:t xml:space="preserve">grid </w:t>
      </w:r>
      <w:r w:rsidRPr="00D3733D">
        <w:t>poin</w:t>
      </w:r>
      <w:r w:rsidR="009F17C4" w:rsidRPr="00D3733D">
        <w:t xml:space="preserve">ts </w:t>
      </w:r>
      <w:r w:rsidR="00325E29" w:rsidRPr="00D3733D">
        <w:t>shown</w:t>
      </w:r>
      <w:r w:rsidR="009F17C4" w:rsidRPr="00D3733D">
        <w:t xml:space="preserve"> in Figures </w:t>
      </w:r>
      <w:r w:rsidRPr="00D3733D">
        <w:t>IV.2 and IV.3.</w:t>
      </w:r>
    </w:p>
    <w:p w14:paraId="066A9488" w14:textId="77777777" w:rsidR="00F91B99" w:rsidRPr="00D3733D" w:rsidRDefault="00F91B99" w:rsidP="00F91B99">
      <w:pPr>
        <w:pStyle w:val="Heading3"/>
      </w:pPr>
      <w:bookmarkStart w:id="287" w:name="_Toc418254693"/>
      <w:bookmarkStart w:id="288" w:name="_Toc513708775"/>
      <w:r w:rsidRPr="00D3733D">
        <w:t>IV.2.3</w:t>
      </w:r>
      <w:r w:rsidRPr="00D3733D">
        <w:tab/>
        <w:t>Results</w:t>
      </w:r>
      <w:bookmarkEnd w:id="287"/>
      <w:bookmarkEnd w:id="288"/>
    </w:p>
    <w:p w14:paraId="41D0E791" w14:textId="5E99C51B" w:rsidR="00F91B99" w:rsidRPr="00D3733D" w:rsidRDefault="00F91B99" w:rsidP="0013688E">
      <w:r w:rsidRPr="00D3733D">
        <w:t>Clause 8.3.2 recommends adding fixed delays (0</w:t>
      </w:r>
      <w:r w:rsidR="009F17C4" w:rsidRPr="00D3733D">
        <w:t xml:space="preserve"> </w:t>
      </w:r>
      <w:r w:rsidRPr="00D3733D">
        <w:t>ms, 11</w:t>
      </w:r>
      <w:r w:rsidR="009F17C4" w:rsidRPr="00D3733D">
        <w:t xml:space="preserve"> </w:t>
      </w:r>
      <w:r w:rsidRPr="00D3733D">
        <w:t>ms, 17</w:t>
      </w:r>
      <w:r w:rsidR="009F17C4" w:rsidRPr="00D3733D">
        <w:t xml:space="preserve"> </w:t>
      </w:r>
      <w:r w:rsidRPr="00D3733D">
        <w:t>ms, 29</w:t>
      </w:r>
      <w:r w:rsidR="009F17C4" w:rsidRPr="00D3733D">
        <w:t xml:space="preserve"> </w:t>
      </w:r>
      <w:r w:rsidRPr="00D3733D">
        <w:t xml:space="preserve">ms) to individual loudspeakers in order to increase the diffusivity of the noise field. However different delays, </w:t>
      </w:r>
      <w:r w:rsidR="005C655C" w:rsidRPr="00D3733D">
        <w:t>i.e.,</w:t>
      </w:r>
      <w:r w:rsidR="005C655C" w:rsidRPr="00D3733D">
        <w:rPr>
          <w:i/>
          <w:iCs/>
        </w:rPr>
        <w:t xml:space="preserve"> </w:t>
      </w:r>
      <w:r w:rsidRPr="00D3733D">
        <w:t>0</w:t>
      </w:r>
      <w:r w:rsidR="009F17C4" w:rsidRPr="00D3733D">
        <w:t xml:space="preserve"> </w:t>
      </w:r>
      <w:r w:rsidRPr="00D3733D">
        <w:t>ms, 13</w:t>
      </w:r>
      <w:r w:rsidR="009F17C4" w:rsidRPr="00D3733D">
        <w:t> </w:t>
      </w:r>
      <w:r w:rsidRPr="00D3733D">
        <w:t>ms, 22</w:t>
      </w:r>
      <w:r w:rsidR="009F17C4" w:rsidRPr="00D3733D">
        <w:t> </w:t>
      </w:r>
      <w:r w:rsidRPr="00D3733D">
        <w:t>ms, 45</w:t>
      </w:r>
      <w:r w:rsidR="009F17C4" w:rsidRPr="00D3733D">
        <w:t> </w:t>
      </w:r>
      <w:r w:rsidRPr="00D3733D">
        <w:t xml:space="preserve">ms were applied, as, in this specific configuration (room and loudspeaker </w:t>
      </w:r>
      <w:r w:rsidR="009501AC" w:rsidRPr="00D3733D">
        <w:t>set-up</w:t>
      </w:r>
      <w:r w:rsidRPr="00D3733D">
        <w:t>), they gave better results than th</w:t>
      </w:r>
      <w:r w:rsidR="00325E29" w:rsidRPr="00D3733D">
        <w:t>os</w:t>
      </w:r>
      <w:r w:rsidRPr="00D3733D">
        <w:t>e recommended.</w:t>
      </w:r>
    </w:p>
    <w:p w14:paraId="06508E6E" w14:textId="6F20393B" w:rsidR="00F91B99" w:rsidRPr="00D3733D" w:rsidRDefault="00F91B99" w:rsidP="00017045">
      <w:r w:rsidRPr="00D3733D">
        <w:lastRenderedPageBreak/>
        <w:t>The spatial noise field stability results for both cases (</w:t>
      </w:r>
      <w:r w:rsidR="00325E29" w:rsidRPr="00D3733D">
        <w:t xml:space="preserve">with and </w:t>
      </w:r>
      <w:r w:rsidRPr="00D3733D">
        <w:t xml:space="preserve">without HATS) are shown </w:t>
      </w:r>
      <w:r w:rsidR="00325E29" w:rsidRPr="00D3733D">
        <w:t xml:space="preserve">in </w:t>
      </w:r>
      <w:r w:rsidR="0052252A" w:rsidRPr="00D3733D">
        <w:t>Table</w:t>
      </w:r>
      <w:r w:rsidR="00017045" w:rsidRPr="00D3733D">
        <w:t> </w:t>
      </w:r>
      <w:r w:rsidR="00325E29" w:rsidRPr="00D3733D">
        <w:t>IV.</w:t>
      </w:r>
      <w:r w:rsidR="0052252A" w:rsidRPr="00D3733D">
        <w:t>1</w:t>
      </w:r>
      <w:r w:rsidRPr="00D3733D">
        <w:t xml:space="preserve"> Each row corresponds to </w:t>
      </w:r>
      <w:r w:rsidR="00E30198" w:rsidRPr="00D3733D">
        <w:t xml:space="preserve">a </w:t>
      </w:r>
      <w:r w:rsidRPr="00D3733D">
        <w:t>one</w:t>
      </w:r>
      <w:r w:rsidR="00E30198" w:rsidRPr="00D3733D">
        <w:t>-</w:t>
      </w:r>
      <w:r w:rsidRPr="00D3733D">
        <w:t xml:space="preserve">third octave band. The </w:t>
      </w:r>
      <w:r w:rsidR="00E30198" w:rsidRPr="00D3733D">
        <w:t xml:space="preserve">results </w:t>
      </w:r>
      <w:r w:rsidRPr="00D3733D">
        <w:t xml:space="preserve">displayed start with the </w:t>
      </w:r>
      <w:r w:rsidR="00E30198" w:rsidRPr="00D3733D">
        <w:t>one</w:t>
      </w:r>
      <w:r w:rsidR="00017045" w:rsidRPr="00D3733D">
        <w:noBreakHyphen/>
      </w:r>
      <w:r w:rsidRPr="00D3733D">
        <w:t>third octave band centred on 126 Hz and end with th</w:t>
      </w:r>
      <w:r w:rsidR="00E30198" w:rsidRPr="00D3733D">
        <w:t>at</w:t>
      </w:r>
      <w:r w:rsidRPr="00D3733D">
        <w:t xml:space="preserve"> centred on 19</w:t>
      </w:r>
      <w:r w:rsidR="0044145F" w:rsidRPr="00D3733D">
        <w:t> </w:t>
      </w:r>
      <w:r w:rsidRPr="00D3733D">
        <w:t>953 Hz.</w:t>
      </w:r>
    </w:p>
    <w:p w14:paraId="5B74C2E3" w14:textId="67940E1F" w:rsidR="00F91B99" w:rsidRPr="00D3733D" w:rsidRDefault="00F91B99" w:rsidP="0013688E">
      <w:r w:rsidRPr="00D3733D">
        <w:t>The difference between these two configurations (</w:t>
      </w:r>
      <w:r w:rsidR="00E30198" w:rsidRPr="00D3733D">
        <w:t>centre</w:t>
      </w:r>
      <w:r w:rsidRPr="00D3733D">
        <w:t xml:space="preserve"> minus left column results) is </w:t>
      </w:r>
      <w:r w:rsidR="00E30198" w:rsidRPr="00D3733D">
        <w:t>given</w:t>
      </w:r>
      <w:r w:rsidRPr="00D3733D">
        <w:t xml:space="preserve"> in the right column. These additional results allow </w:t>
      </w:r>
      <w:r w:rsidR="00E30198" w:rsidRPr="00D3733D">
        <w:t xml:space="preserve">easier </w:t>
      </w:r>
      <w:r w:rsidRPr="00D3733D">
        <w:t>verif</w:t>
      </w:r>
      <w:r w:rsidR="00E30198" w:rsidRPr="00D3733D">
        <w:t>ication</w:t>
      </w:r>
      <w:r w:rsidRPr="00D3733D">
        <w:t xml:space="preserve"> </w:t>
      </w:r>
      <w:r w:rsidR="00E30198" w:rsidRPr="00D3733D">
        <w:t xml:space="preserve">of </w:t>
      </w:r>
      <w:r w:rsidRPr="00D3733D">
        <w:t>the impact of placing the HATS in the noise field.</w:t>
      </w:r>
    </w:p>
    <w:p w14:paraId="761B309E" w14:textId="10FD0F19" w:rsidR="007D1FFF" w:rsidRDefault="00F91B99" w:rsidP="00E30198">
      <w:r w:rsidRPr="00D3733D">
        <w:t xml:space="preserve">Measurements </w:t>
      </w:r>
      <w:proofErr w:type="gramStart"/>
      <w:r w:rsidRPr="00D3733D">
        <w:t>were done</w:t>
      </w:r>
      <w:proofErr w:type="gramEnd"/>
      <w:r w:rsidRPr="00D3733D">
        <w:t xml:space="preserve"> every 25 mm on </w:t>
      </w:r>
      <w:r w:rsidRPr="00D3733D">
        <w:rPr>
          <w:i/>
          <w:iCs/>
        </w:rPr>
        <w:t>X</w:t>
      </w:r>
      <w:r w:rsidR="00E30198" w:rsidRPr="00D3733D">
        <w:t xml:space="preserve">- </w:t>
      </w:r>
      <w:r w:rsidRPr="00D3733D">
        <w:t xml:space="preserve">and </w:t>
      </w:r>
      <w:r w:rsidRPr="00D3733D">
        <w:rPr>
          <w:i/>
          <w:iCs/>
        </w:rPr>
        <w:t>Y</w:t>
      </w:r>
      <w:r w:rsidR="00E30198" w:rsidRPr="00D3733D">
        <w:t>-</w:t>
      </w:r>
      <w:r w:rsidRPr="00D3733D">
        <w:t>axis; however, in order to get better visual results, images were interpolated with a 1 mm step.</w:t>
      </w:r>
    </w:p>
    <w:p w14:paraId="5738F72A" w14:textId="77777777" w:rsidR="00556215" w:rsidRPr="00D3733D" w:rsidRDefault="00556215" w:rsidP="00E30198">
      <w:pPr>
        <w:sectPr w:rsidR="00556215" w:rsidRPr="00D3733D" w:rsidSect="005C655C">
          <w:headerReference w:type="default" r:id="rId175"/>
          <w:headerReference w:type="first" r:id="rId176"/>
          <w:type w:val="oddPage"/>
          <w:pgSz w:w="11907" w:h="16840" w:code="9"/>
          <w:pgMar w:top="1134" w:right="1134" w:bottom="1134" w:left="1134" w:header="567" w:footer="567" w:gutter="0"/>
          <w:pgNumType w:start="1"/>
          <w:cols w:space="720"/>
          <w:titlePg/>
          <w:docGrid w:linePitch="326"/>
        </w:sectPr>
      </w:pPr>
    </w:p>
    <w:p w14:paraId="0C251AE8" w14:textId="6B2ADD0E" w:rsidR="007D1FFF" w:rsidRPr="00D3733D" w:rsidRDefault="0052252A" w:rsidP="00E91215">
      <w:pPr>
        <w:pStyle w:val="TableNoTitle0"/>
      </w:pPr>
      <w:r w:rsidRPr="00D3733D">
        <w:lastRenderedPageBreak/>
        <w:t>Tabl</w:t>
      </w:r>
      <w:r w:rsidR="007D1FFF" w:rsidRPr="00D3733D">
        <w:t>e IV.</w:t>
      </w:r>
      <w:r w:rsidRPr="00D3733D">
        <w:t>1</w:t>
      </w:r>
      <w:r w:rsidR="007D1FFF" w:rsidRPr="00D3733D">
        <w:t> – Spatial noise field stability results – left: without HATS; centre: with HATS; right: their differences</w:t>
      </w:r>
    </w:p>
    <w:tbl>
      <w:tblPr>
        <w:tblW w:w="1445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854"/>
        <w:gridCol w:w="4854"/>
        <w:gridCol w:w="4854"/>
      </w:tblGrid>
      <w:tr w:rsidR="00F91B99" w:rsidRPr="00D3733D" w14:paraId="7513CAEE" w14:textId="77777777" w:rsidTr="00D14B33">
        <w:trPr>
          <w:tblHeader/>
          <w:jc w:val="center"/>
        </w:trPr>
        <w:tc>
          <w:tcPr>
            <w:tcW w:w="1667" w:type="pct"/>
          </w:tcPr>
          <w:p w14:paraId="64E1EFE4" w14:textId="77777777" w:rsidR="00F91B99" w:rsidRPr="00D3733D" w:rsidRDefault="00F91B99" w:rsidP="00E91215">
            <w:pPr>
              <w:pStyle w:val="Tablehead"/>
            </w:pPr>
            <w:r w:rsidRPr="00D3733D">
              <w:t>Without HATS</w:t>
            </w:r>
          </w:p>
        </w:tc>
        <w:tc>
          <w:tcPr>
            <w:tcW w:w="1667" w:type="pct"/>
          </w:tcPr>
          <w:p w14:paraId="4ABCF497" w14:textId="77777777" w:rsidR="00F91B99" w:rsidRPr="00D3733D" w:rsidRDefault="00F91B99" w:rsidP="00E91215">
            <w:pPr>
              <w:pStyle w:val="Tablehead"/>
            </w:pPr>
            <w:r w:rsidRPr="00D3733D">
              <w:t>With HATS</w:t>
            </w:r>
          </w:p>
        </w:tc>
        <w:tc>
          <w:tcPr>
            <w:tcW w:w="1667" w:type="pct"/>
          </w:tcPr>
          <w:p w14:paraId="4E001ADF" w14:textId="77777777" w:rsidR="00F91B99" w:rsidRPr="00D3733D" w:rsidRDefault="00F91B99" w:rsidP="00E91215">
            <w:pPr>
              <w:pStyle w:val="Tablehead"/>
            </w:pPr>
            <w:r w:rsidRPr="00D3733D">
              <w:t>Difference, with and without HATS</w:t>
            </w:r>
          </w:p>
        </w:tc>
      </w:tr>
      <w:tr w:rsidR="00F91B99" w:rsidRPr="00D3733D" w14:paraId="292C9780" w14:textId="77777777" w:rsidTr="001E47B9">
        <w:trPr>
          <w:jc w:val="center"/>
        </w:trPr>
        <w:tc>
          <w:tcPr>
            <w:tcW w:w="1667" w:type="pct"/>
          </w:tcPr>
          <w:p w14:paraId="135CF836" w14:textId="77777777" w:rsidR="00F91B99" w:rsidRPr="00D3733D" w:rsidRDefault="00F91B99" w:rsidP="007F27D7">
            <w:r w:rsidRPr="00D3733D">
              <w:rPr>
                <w:noProof/>
                <w:lang w:eastAsia="en-GB"/>
              </w:rPr>
              <w:drawing>
                <wp:inline distT="0" distB="0" distL="0" distR="0" wp14:anchorId="5701333C" wp14:editId="64177676">
                  <wp:extent cx="3019425" cy="2828925"/>
                  <wp:effectExtent l="0" t="0" r="9525" b="9525"/>
                  <wp:docPr id="252" name="Picture 252" descr="Spatial stability of noise field at 126 H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Spatial stability of noise field at 126 Hz"/>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3019425" cy="2828925"/>
                          </a:xfrm>
                          <a:prstGeom prst="rect">
                            <a:avLst/>
                          </a:prstGeom>
                          <a:noFill/>
                          <a:ln>
                            <a:noFill/>
                          </a:ln>
                        </pic:spPr>
                      </pic:pic>
                    </a:graphicData>
                  </a:graphic>
                </wp:inline>
              </w:drawing>
            </w:r>
          </w:p>
        </w:tc>
        <w:tc>
          <w:tcPr>
            <w:tcW w:w="1667" w:type="pct"/>
          </w:tcPr>
          <w:p w14:paraId="70AAEAE2" w14:textId="77777777" w:rsidR="00F91B99" w:rsidRPr="00D3733D" w:rsidRDefault="00F91B99" w:rsidP="007F27D7">
            <w:r w:rsidRPr="00D3733D">
              <w:rPr>
                <w:noProof/>
                <w:lang w:eastAsia="en-GB"/>
              </w:rPr>
              <w:drawing>
                <wp:inline distT="0" distB="0" distL="0" distR="0" wp14:anchorId="73287BC2" wp14:editId="7320BB15">
                  <wp:extent cx="3019425" cy="2828925"/>
                  <wp:effectExtent l="0" t="0" r="9525" b="9525"/>
                  <wp:docPr id="253" name="Picture 253" descr="Spatial stability of noise field at 126 H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descr="Spatial stability of noise field at 126 Hz"/>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3019425" cy="2828925"/>
                          </a:xfrm>
                          <a:prstGeom prst="rect">
                            <a:avLst/>
                          </a:prstGeom>
                          <a:noFill/>
                          <a:ln>
                            <a:noFill/>
                          </a:ln>
                        </pic:spPr>
                      </pic:pic>
                    </a:graphicData>
                  </a:graphic>
                </wp:inline>
              </w:drawing>
            </w:r>
          </w:p>
        </w:tc>
        <w:tc>
          <w:tcPr>
            <w:tcW w:w="1667" w:type="pct"/>
          </w:tcPr>
          <w:p w14:paraId="6801D3F0" w14:textId="77777777" w:rsidR="00F91B99" w:rsidRPr="00D3733D" w:rsidRDefault="00F91B99" w:rsidP="007F27D7">
            <w:r w:rsidRPr="00D3733D">
              <w:rPr>
                <w:noProof/>
                <w:lang w:eastAsia="en-GB"/>
              </w:rPr>
              <w:drawing>
                <wp:inline distT="0" distB="0" distL="0" distR="0" wp14:anchorId="49B60D57" wp14:editId="682A8E0E">
                  <wp:extent cx="3019425" cy="2828925"/>
                  <wp:effectExtent l="0" t="0" r="9525" b="9525"/>
                  <wp:docPr id="254" name="Picture 254" descr="Spatial stability difference, with and without HATS, at 126 H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Spatial stability difference, with and without HATS, at 126 Hz"/>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3019425" cy="2828925"/>
                          </a:xfrm>
                          <a:prstGeom prst="rect">
                            <a:avLst/>
                          </a:prstGeom>
                          <a:noFill/>
                          <a:ln>
                            <a:noFill/>
                          </a:ln>
                        </pic:spPr>
                      </pic:pic>
                    </a:graphicData>
                  </a:graphic>
                </wp:inline>
              </w:drawing>
            </w:r>
          </w:p>
        </w:tc>
      </w:tr>
      <w:tr w:rsidR="00F91B99" w:rsidRPr="00D3733D" w14:paraId="2E2E7464" w14:textId="77777777" w:rsidTr="001E47B9">
        <w:trPr>
          <w:jc w:val="center"/>
        </w:trPr>
        <w:tc>
          <w:tcPr>
            <w:tcW w:w="1667" w:type="pct"/>
          </w:tcPr>
          <w:p w14:paraId="2EBCBFE6" w14:textId="77777777" w:rsidR="00F91B99" w:rsidRPr="00D3733D" w:rsidRDefault="00F91B99" w:rsidP="007F27D7">
            <w:r w:rsidRPr="00D3733D">
              <w:rPr>
                <w:noProof/>
                <w:lang w:eastAsia="en-GB"/>
              </w:rPr>
              <w:drawing>
                <wp:inline distT="0" distB="0" distL="0" distR="0" wp14:anchorId="4398ABEB" wp14:editId="53082160">
                  <wp:extent cx="3019425" cy="2828925"/>
                  <wp:effectExtent l="0" t="0" r="9525" b="9525"/>
                  <wp:docPr id="255" name="Picture 255" descr="Spatial stability of noise field at 158 H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descr="Spatial stability of noise field at 158 Hz"/>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3019425" cy="2828925"/>
                          </a:xfrm>
                          <a:prstGeom prst="rect">
                            <a:avLst/>
                          </a:prstGeom>
                          <a:noFill/>
                          <a:ln>
                            <a:noFill/>
                          </a:ln>
                        </pic:spPr>
                      </pic:pic>
                    </a:graphicData>
                  </a:graphic>
                </wp:inline>
              </w:drawing>
            </w:r>
          </w:p>
        </w:tc>
        <w:tc>
          <w:tcPr>
            <w:tcW w:w="1667" w:type="pct"/>
          </w:tcPr>
          <w:p w14:paraId="1A1AAF73" w14:textId="77777777" w:rsidR="00F91B99" w:rsidRPr="00D3733D" w:rsidRDefault="00F91B99" w:rsidP="007F27D7">
            <w:r w:rsidRPr="00D3733D">
              <w:rPr>
                <w:noProof/>
                <w:lang w:eastAsia="en-GB"/>
              </w:rPr>
              <w:drawing>
                <wp:inline distT="0" distB="0" distL="0" distR="0" wp14:anchorId="79F532E4" wp14:editId="4EAE5EEC">
                  <wp:extent cx="3019425" cy="2828925"/>
                  <wp:effectExtent l="0" t="0" r="9525" b="9525"/>
                  <wp:docPr id="256" name="Picture 256" descr="Spatial stability of noise field at 158 H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Spatial stability of noise field at 158 Hz"/>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3019425" cy="2828925"/>
                          </a:xfrm>
                          <a:prstGeom prst="rect">
                            <a:avLst/>
                          </a:prstGeom>
                          <a:noFill/>
                          <a:ln>
                            <a:noFill/>
                          </a:ln>
                        </pic:spPr>
                      </pic:pic>
                    </a:graphicData>
                  </a:graphic>
                </wp:inline>
              </w:drawing>
            </w:r>
          </w:p>
        </w:tc>
        <w:tc>
          <w:tcPr>
            <w:tcW w:w="1667" w:type="pct"/>
          </w:tcPr>
          <w:p w14:paraId="0CC9A0E7" w14:textId="77777777" w:rsidR="00F91B99" w:rsidRPr="00D3733D" w:rsidRDefault="00F91B99" w:rsidP="007F27D7">
            <w:r w:rsidRPr="00D3733D">
              <w:rPr>
                <w:noProof/>
                <w:lang w:eastAsia="en-GB"/>
              </w:rPr>
              <w:drawing>
                <wp:inline distT="0" distB="0" distL="0" distR="0" wp14:anchorId="127C5496" wp14:editId="46C5B198">
                  <wp:extent cx="3019425" cy="2828925"/>
                  <wp:effectExtent l="0" t="0" r="9525" b="9525"/>
                  <wp:docPr id="257" name="Picture 257" descr="Spatial stability difference, with and without HATS, at 158 H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descr="Spatial stability difference, with and without HATS, at 158 Hz"/>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3019425" cy="2828925"/>
                          </a:xfrm>
                          <a:prstGeom prst="rect">
                            <a:avLst/>
                          </a:prstGeom>
                          <a:noFill/>
                          <a:ln>
                            <a:noFill/>
                          </a:ln>
                        </pic:spPr>
                      </pic:pic>
                    </a:graphicData>
                  </a:graphic>
                </wp:inline>
              </w:drawing>
            </w:r>
          </w:p>
        </w:tc>
      </w:tr>
      <w:tr w:rsidR="00F91B99" w:rsidRPr="00D3733D" w14:paraId="64202BEA" w14:textId="77777777" w:rsidTr="001E47B9">
        <w:trPr>
          <w:jc w:val="center"/>
        </w:trPr>
        <w:tc>
          <w:tcPr>
            <w:tcW w:w="1667" w:type="pct"/>
          </w:tcPr>
          <w:p w14:paraId="4733FC31" w14:textId="77777777" w:rsidR="00F91B99" w:rsidRPr="00D3733D" w:rsidRDefault="00F91B99" w:rsidP="007F27D7">
            <w:r w:rsidRPr="00D3733D">
              <w:rPr>
                <w:noProof/>
                <w:lang w:eastAsia="en-GB"/>
              </w:rPr>
              <w:drawing>
                <wp:inline distT="0" distB="0" distL="0" distR="0" wp14:anchorId="293AE96A" wp14:editId="54194F23">
                  <wp:extent cx="3019425" cy="2828925"/>
                  <wp:effectExtent l="0" t="0" r="9525" b="9525"/>
                  <wp:docPr id="258" name="Picture 258" descr="Spatial stability of noise field at 200 H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descr="Spatial stability of noise field at 200 Hz"/>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3019425" cy="2828925"/>
                          </a:xfrm>
                          <a:prstGeom prst="rect">
                            <a:avLst/>
                          </a:prstGeom>
                          <a:noFill/>
                          <a:ln>
                            <a:noFill/>
                          </a:ln>
                        </pic:spPr>
                      </pic:pic>
                    </a:graphicData>
                  </a:graphic>
                </wp:inline>
              </w:drawing>
            </w:r>
          </w:p>
        </w:tc>
        <w:tc>
          <w:tcPr>
            <w:tcW w:w="1667" w:type="pct"/>
          </w:tcPr>
          <w:p w14:paraId="305EB1CD" w14:textId="77777777" w:rsidR="00F91B99" w:rsidRPr="00D3733D" w:rsidRDefault="00F91B99" w:rsidP="007F27D7">
            <w:r w:rsidRPr="00D3733D">
              <w:rPr>
                <w:noProof/>
                <w:lang w:eastAsia="en-GB"/>
              </w:rPr>
              <w:drawing>
                <wp:inline distT="0" distB="0" distL="0" distR="0" wp14:anchorId="69FDE46E" wp14:editId="4C312D52">
                  <wp:extent cx="3019425" cy="2828925"/>
                  <wp:effectExtent l="0" t="0" r="9525" b="9525"/>
                  <wp:docPr id="259" name="Picture 259" descr="Spatial stability of noise field at 200 H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descr="Spatial stability of noise field at 200 Hz"/>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3019425" cy="2828925"/>
                          </a:xfrm>
                          <a:prstGeom prst="rect">
                            <a:avLst/>
                          </a:prstGeom>
                          <a:noFill/>
                          <a:ln>
                            <a:noFill/>
                          </a:ln>
                        </pic:spPr>
                      </pic:pic>
                    </a:graphicData>
                  </a:graphic>
                </wp:inline>
              </w:drawing>
            </w:r>
          </w:p>
        </w:tc>
        <w:tc>
          <w:tcPr>
            <w:tcW w:w="1667" w:type="pct"/>
          </w:tcPr>
          <w:p w14:paraId="3BD7E2AF" w14:textId="77777777" w:rsidR="00F91B99" w:rsidRPr="00D3733D" w:rsidRDefault="00F91B99" w:rsidP="007F27D7">
            <w:r w:rsidRPr="00D3733D">
              <w:rPr>
                <w:noProof/>
                <w:lang w:eastAsia="en-GB"/>
              </w:rPr>
              <w:drawing>
                <wp:inline distT="0" distB="0" distL="0" distR="0" wp14:anchorId="15A48912" wp14:editId="642B28B1">
                  <wp:extent cx="3019425" cy="2828925"/>
                  <wp:effectExtent l="0" t="0" r="9525" b="9525"/>
                  <wp:docPr id="260" name="Picture 260" descr="Spatial stability difference, with and without HATS, at 200 H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descr="Spatial stability difference, with and without HATS, at 200 Hz"/>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3019425" cy="2828925"/>
                          </a:xfrm>
                          <a:prstGeom prst="rect">
                            <a:avLst/>
                          </a:prstGeom>
                          <a:noFill/>
                          <a:ln>
                            <a:noFill/>
                          </a:ln>
                        </pic:spPr>
                      </pic:pic>
                    </a:graphicData>
                  </a:graphic>
                </wp:inline>
              </w:drawing>
            </w:r>
          </w:p>
        </w:tc>
      </w:tr>
      <w:tr w:rsidR="00F91B99" w:rsidRPr="00D3733D" w14:paraId="1E8E34DC" w14:textId="77777777" w:rsidTr="001E47B9">
        <w:trPr>
          <w:jc w:val="center"/>
        </w:trPr>
        <w:tc>
          <w:tcPr>
            <w:tcW w:w="1667" w:type="pct"/>
          </w:tcPr>
          <w:p w14:paraId="41418FC4" w14:textId="77777777" w:rsidR="00F91B99" w:rsidRPr="00D3733D" w:rsidRDefault="00F91B99" w:rsidP="007F27D7">
            <w:r w:rsidRPr="00D3733D">
              <w:rPr>
                <w:noProof/>
                <w:lang w:eastAsia="en-GB"/>
              </w:rPr>
              <w:drawing>
                <wp:inline distT="0" distB="0" distL="0" distR="0" wp14:anchorId="66C4EE22" wp14:editId="2BF07468">
                  <wp:extent cx="3019425" cy="2828925"/>
                  <wp:effectExtent l="0" t="0" r="9525" b="9525"/>
                  <wp:docPr id="261" name="Picture 261" descr="Spatial stability of noise field at 251 H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descr="Spatial stability of noise field at 251 Hz"/>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3019425" cy="2828925"/>
                          </a:xfrm>
                          <a:prstGeom prst="rect">
                            <a:avLst/>
                          </a:prstGeom>
                          <a:noFill/>
                          <a:ln>
                            <a:noFill/>
                          </a:ln>
                        </pic:spPr>
                      </pic:pic>
                    </a:graphicData>
                  </a:graphic>
                </wp:inline>
              </w:drawing>
            </w:r>
          </w:p>
        </w:tc>
        <w:tc>
          <w:tcPr>
            <w:tcW w:w="1667" w:type="pct"/>
          </w:tcPr>
          <w:p w14:paraId="0B35314A" w14:textId="77777777" w:rsidR="00F91B99" w:rsidRPr="00D3733D" w:rsidRDefault="00F91B99" w:rsidP="007F27D7">
            <w:r w:rsidRPr="00D3733D">
              <w:rPr>
                <w:noProof/>
                <w:lang w:eastAsia="en-GB"/>
              </w:rPr>
              <w:drawing>
                <wp:inline distT="0" distB="0" distL="0" distR="0" wp14:anchorId="42AE7C65" wp14:editId="3AE6F486">
                  <wp:extent cx="3019425" cy="2828925"/>
                  <wp:effectExtent l="0" t="0" r="9525" b="9525"/>
                  <wp:docPr id="262" name="Picture 262" descr="Spatial stability of noise field at 251 H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descr="Spatial stability of noise field at 251 Hz"/>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3019425" cy="2828925"/>
                          </a:xfrm>
                          <a:prstGeom prst="rect">
                            <a:avLst/>
                          </a:prstGeom>
                          <a:noFill/>
                          <a:ln>
                            <a:noFill/>
                          </a:ln>
                        </pic:spPr>
                      </pic:pic>
                    </a:graphicData>
                  </a:graphic>
                </wp:inline>
              </w:drawing>
            </w:r>
          </w:p>
        </w:tc>
        <w:tc>
          <w:tcPr>
            <w:tcW w:w="1667" w:type="pct"/>
          </w:tcPr>
          <w:p w14:paraId="12B0AA9E" w14:textId="77777777" w:rsidR="00F91B99" w:rsidRPr="00D3733D" w:rsidRDefault="00F91B99" w:rsidP="007F27D7">
            <w:r w:rsidRPr="00D3733D">
              <w:rPr>
                <w:noProof/>
                <w:lang w:eastAsia="en-GB"/>
              </w:rPr>
              <w:drawing>
                <wp:inline distT="0" distB="0" distL="0" distR="0" wp14:anchorId="493F9D9C" wp14:editId="288E36DA">
                  <wp:extent cx="3019425" cy="2828925"/>
                  <wp:effectExtent l="0" t="0" r="9525" b="9525"/>
                  <wp:docPr id="263" name="Picture 263" descr="Spatial stability difference, with and without HATS, at 251 H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descr="Spatial stability difference, with and without HATS, at 251 Hz"/>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3019425" cy="2828925"/>
                          </a:xfrm>
                          <a:prstGeom prst="rect">
                            <a:avLst/>
                          </a:prstGeom>
                          <a:noFill/>
                          <a:ln>
                            <a:noFill/>
                          </a:ln>
                        </pic:spPr>
                      </pic:pic>
                    </a:graphicData>
                  </a:graphic>
                </wp:inline>
              </w:drawing>
            </w:r>
          </w:p>
        </w:tc>
      </w:tr>
      <w:tr w:rsidR="00F91B99" w:rsidRPr="00D3733D" w14:paraId="4530D022" w14:textId="77777777" w:rsidTr="001E47B9">
        <w:trPr>
          <w:jc w:val="center"/>
        </w:trPr>
        <w:tc>
          <w:tcPr>
            <w:tcW w:w="1667" w:type="pct"/>
          </w:tcPr>
          <w:p w14:paraId="508E9E02" w14:textId="77777777" w:rsidR="00F91B99" w:rsidRPr="00D3733D" w:rsidRDefault="00F91B99" w:rsidP="007F27D7">
            <w:r w:rsidRPr="00D3733D">
              <w:rPr>
                <w:noProof/>
                <w:lang w:eastAsia="en-GB"/>
              </w:rPr>
              <w:lastRenderedPageBreak/>
              <w:drawing>
                <wp:inline distT="0" distB="0" distL="0" distR="0" wp14:anchorId="72DB001D" wp14:editId="56A05E35">
                  <wp:extent cx="3019425" cy="2828925"/>
                  <wp:effectExtent l="0" t="0" r="9525" b="9525"/>
                  <wp:docPr id="264" name="Picture 264" descr="Spatial stability of noise field at 316 H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descr="Spatial stability of noise field at 316 Hz"/>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3019425" cy="2828925"/>
                          </a:xfrm>
                          <a:prstGeom prst="rect">
                            <a:avLst/>
                          </a:prstGeom>
                          <a:noFill/>
                          <a:ln>
                            <a:noFill/>
                          </a:ln>
                        </pic:spPr>
                      </pic:pic>
                    </a:graphicData>
                  </a:graphic>
                </wp:inline>
              </w:drawing>
            </w:r>
          </w:p>
        </w:tc>
        <w:tc>
          <w:tcPr>
            <w:tcW w:w="1667" w:type="pct"/>
          </w:tcPr>
          <w:p w14:paraId="0A509483" w14:textId="77777777" w:rsidR="00F91B99" w:rsidRPr="00D3733D" w:rsidRDefault="00F91B99" w:rsidP="007F27D7">
            <w:r w:rsidRPr="00D3733D">
              <w:rPr>
                <w:noProof/>
                <w:lang w:eastAsia="en-GB"/>
              </w:rPr>
              <w:drawing>
                <wp:inline distT="0" distB="0" distL="0" distR="0" wp14:anchorId="614AF2E4" wp14:editId="1354F44A">
                  <wp:extent cx="3019425" cy="2828925"/>
                  <wp:effectExtent l="0" t="0" r="9525" b="9525"/>
                  <wp:docPr id="265" name="Picture 265" descr="Spatial stability of noise field at 316 H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descr="Spatial stability of noise field at 316 Hz"/>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3019425" cy="2828925"/>
                          </a:xfrm>
                          <a:prstGeom prst="rect">
                            <a:avLst/>
                          </a:prstGeom>
                          <a:noFill/>
                          <a:ln>
                            <a:noFill/>
                          </a:ln>
                        </pic:spPr>
                      </pic:pic>
                    </a:graphicData>
                  </a:graphic>
                </wp:inline>
              </w:drawing>
            </w:r>
          </w:p>
        </w:tc>
        <w:tc>
          <w:tcPr>
            <w:tcW w:w="1667" w:type="pct"/>
          </w:tcPr>
          <w:p w14:paraId="505E1AA3" w14:textId="77777777" w:rsidR="00F91B99" w:rsidRPr="00D3733D" w:rsidRDefault="00F91B99" w:rsidP="007F27D7">
            <w:r w:rsidRPr="00D3733D">
              <w:rPr>
                <w:noProof/>
                <w:lang w:eastAsia="en-GB"/>
              </w:rPr>
              <w:drawing>
                <wp:inline distT="0" distB="0" distL="0" distR="0" wp14:anchorId="3D2C7E18" wp14:editId="6EEE35EF">
                  <wp:extent cx="3019425" cy="2828925"/>
                  <wp:effectExtent l="0" t="0" r="9525" b="9525"/>
                  <wp:docPr id="266" name="Picture 266" descr="Spatial stability difference, with and without HATS, at 316 H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Spatial stability difference, with and without HATS, at 316 Hz"/>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3019425" cy="2828925"/>
                          </a:xfrm>
                          <a:prstGeom prst="rect">
                            <a:avLst/>
                          </a:prstGeom>
                          <a:noFill/>
                          <a:ln>
                            <a:noFill/>
                          </a:ln>
                        </pic:spPr>
                      </pic:pic>
                    </a:graphicData>
                  </a:graphic>
                </wp:inline>
              </w:drawing>
            </w:r>
          </w:p>
        </w:tc>
      </w:tr>
      <w:tr w:rsidR="00F91B99" w:rsidRPr="00D3733D" w14:paraId="29D602A7" w14:textId="77777777" w:rsidTr="001E47B9">
        <w:trPr>
          <w:jc w:val="center"/>
        </w:trPr>
        <w:tc>
          <w:tcPr>
            <w:tcW w:w="1667" w:type="pct"/>
          </w:tcPr>
          <w:p w14:paraId="7CAD77EC" w14:textId="77777777" w:rsidR="00F91B99" w:rsidRPr="00D3733D" w:rsidRDefault="00F91B99" w:rsidP="007F27D7">
            <w:r w:rsidRPr="00D3733D">
              <w:rPr>
                <w:noProof/>
                <w:lang w:eastAsia="en-GB"/>
              </w:rPr>
              <w:drawing>
                <wp:inline distT="0" distB="0" distL="0" distR="0" wp14:anchorId="4397FC26" wp14:editId="38B10E0E">
                  <wp:extent cx="3019425" cy="2828925"/>
                  <wp:effectExtent l="0" t="0" r="9525" b="9525"/>
                  <wp:docPr id="267" name="Picture 267" descr="Spatial stability of noise field at 398 H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Spatial stability of noise field at 398 Hz"/>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3019425" cy="2828925"/>
                          </a:xfrm>
                          <a:prstGeom prst="rect">
                            <a:avLst/>
                          </a:prstGeom>
                          <a:noFill/>
                          <a:ln>
                            <a:noFill/>
                          </a:ln>
                        </pic:spPr>
                      </pic:pic>
                    </a:graphicData>
                  </a:graphic>
                </wp:inline>
              </w:drawing>
            </w:r>
          </w:p>
        </w:tc>
        <w:tc>
          <w:tcPr>
            <w:tcW w:w="1667" w:type="pct"/>
          </w:tcPr>
          <w:p w14:paraId="25DE9531" w14:textId="77777777" w:rsidR="00F91B99" w:rsidRPr="00D3733D" w:rsidRDefault="00F91B99" w:rsidP="007F27D7">
            <w:r w:rsidRPr="00D3733D">
              <w:rPr>
                <w:noProof/>
                <w:lang w:eastAsia="en-GB"/>
              </w:rPr>
              <w:drawing>
                <wp:inline distT="0" distB="0" distL="0" distR="0" wp14:anchorId="7B74F72A" wp14:editId="513AFC6B">
                  <wp:extent cx="3019425" cy="2828925"/>
                  <wp:effectExtent l="0" t="0" r="9525" b="9525"/>
                  <wp:docPr id="268" name="Picture 268" descr="Spatial stability of noise field at 398 H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descr="Spatial stability of noise field at 398 Hz"/>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3019425" cy="2828925"/>
                          </a:xfrm>
                          <a:prstGeom prst="rect">
                            <a:avLst/>
                          </a:prstGeom>
                          <a:noFill/>
                          <a:ln>
                            <a:noFill/>
                          </a:ln>
                        </pic:spPr>
                      </pic:pic>
                    </a:graphicData>
                  </a:graphic>
                </wp:inline>
              </w:drawing>
            </w:r>
          </w:p>
        </w:tc>
        <w:tc>
          <w:tcPr>
            <w:tcW w:w="1667" w:type="pct"/>
          </w:tcPr>
          <w:p w14:paraId="670E4766" w14:textId="77777777" w:rsidR="00F91B99" w:rsidRPr="00D3733D" w:rsidRDefault="00F91B99" w:rsidP="007F27D7">
            <w:r w:rsidRPr="00D3733D">
              <w:rPr>
                <w:noProof/>
                <w:lang w:eastAsia="en-GB"/>
              </w:rPr>
              <w:drawing>
                <wp:inline distT="0" distB="0" distL="0" distR="0" wp14:anchorId="5EF27FF1" wp14:editId="1823300C">
                  <wp:extent cx="3019425" cy="2828925"/>
                  <wp:effectExtent l="0" t="0" r="9525" b="9525"/>
                  <wp:docPr id="269" name="Picture 269" descr="Spatial stability difference, with and without HATS, at 398 H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descr="Spatial stability difference, with and without HATS, at 398 Hz"/>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3019425" cy="2828925"/>
                          </a:xfrm>
                          <a:prstGeom prst="rect">
                            <a:avLst/>
                          </a:prstGeom>
                          <a:noFill/>
                          <a:ln>
                            <a:noFill/>
                          </a:ln>
                        </pic:spPr>
                      </pic:pic>
                    </a:graphicData>
                  </a:graphic>
                </wp:inline>
              </w:drawing>
            </w:r>
          </w:p>
        </w:tc>
      </w:tr>
      <w:tr w:rsidR="00F91B99" w:rsidRPr="00D3733D" w14:paraId="2DDBB2DE" w14:textId="77777777" w:rsidTr="001E47B9">
        <w:trPr>
          <w:jc w:val="center"/>
        </w:trPr>
        <w:tc>
          <w:tcPr>
            <w:tcW w:w="1667" w:type="pct"/>
          </w:tcPr>
          <w:p w14:paraId="1230780B" w14:textId="77777777" w:rsidR="00F91B99" w:rsidRPr="00D3733D" w:rsidRDefault="00F91B99" w:rsidP="007F27D7">
            <w:r w:rsidRPr="00D3733D">
              <w:rPr>
                <w:noProof/>
                <w:lang w:eastAsia="en-GB"/>
              </w:rPr>
              <w:drawing>
                <wp:inline distT="0" distB="0" distL="0" distR="0" wp14:anchorId="18F6FAA1" wp14:editId="55F9A3CA">
                  <wp:extent cx="3019425" cy="2828925"/>
                  <wp:effectExtent l="0" t="0" r="9525" b="9525"/>
                  <wp:docPr id="270" name="Picture 270" descr="Spatial stability of noise field at 501 H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Spatial stability of noise field at 501 Hz"/>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3019425" cy="2828925"/>
                          </a:xfrm>
                          <a:prstGeom prst="rect">
                            <a:avLst/>
                          </a:prstGeom>
                          <a:noFill/>
                          <a:ln>
                            <a:noFill/>
                          </a:ln>
                        </pic:spPr>
                      </pic:pic>
                    </a:graphicData>
                  </a:graphic>
                </wp:inline>
              </w:drawing>
            </w:r>
          </w:p>
        </w:tc>
        <w:tc>
          <w:tcPr>
            <w:tcW w:w="1667" w:type="pct"/>
          </w:tcPr>
          <w:p w14:paraId="6879FA63" w14:textId="77777777" w:rsidR="00F91B99" w:rsidRPr="00D3733D" w:rsidRDefault="00F91B99" w:rsidP="007F27D7">
            <w:r w:rsidRPr="00D3733D">
              <w:rPr>
                <w:noProof/>
                <w:lang w:eastAsia="en-GB"/>
              </w:rPr>
              <w:drawing>
                <wp:inline distT="0" distB="0" distL="0" distR="0" wp14:anchorId="650D6A27" wp14:editId="4EAE37FA">
                  <wp:extent cx="3019425" cy="2828925"/>
                  <wp:effectExtent l="0" t="0" r="9525" b="9525"/>
                  <wp:docPr id="271" name="Picture 271" descr="Spatial stability of noise field at 501 H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descr="Spatial stability of noise field at 501 Hz"/>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3019425" cy="2828925"/>
                          </a:xfrm>
                          <a:prstGeom prst="rect">
                            <a:avLst/>
                          </a:prstGeom>
                          <a:noFill/>
                          <a:ln>
                            <a:noFill/>
                          </a:ln>
                        </pic:spPr>
                      </pic:pic>
                    </a:graphicData>
                  </a:graphic>
                </wp:inline>
              </w:drawing>
            </w:r>
          </w:p>
        </w:tc>
        <w:tc>
          <w:tcPr>
            <w:tcW w:w="1667" w:type="pct"/>
          </w:tcPr>
          <w:p w14:paraId="2A87913E" w14:textId="77777777" w:rsidR="00F91B99" w:rsidRPr="00D3733D" w:rsidRDefault="00F91B99" w:rsidP="007F27D7">
            <w:r w:rsidRPr="00D3733D">
              <w:rPr>
                <w:noProof/>
                <w:lang w:eastAsia="en-GB"/>
              </w:rPr>
              <w:drawing>
                <wp:inline distT="0" distB="0" distL="0" distR="0" wp14:anchorId="0CA65B8C" wp14:editId="6512C8A6">
                  <wp:extent cx="3019425" cy="2828925"/>
                  <wp:effectExtent l="0" t="0" r="9525" b="9525"/>
                  <wp:docPr id="272" name="Picture 272" descr="Spatial stability difference, with and without HATS, at 501 H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descr="Spatial stability difference, with and without HATS, at 501 Hz"/>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3019425" cy="2828925"/>
                          </a:xfrm>
                          <a:prstGeom prst="rect">
                            <a:avLst/>
                          </a:prstGeom>
                          <a:noFill/>
                          <a:ln>
                            <a:noFill/>
                          </a:ln>
                        </pic:spPr>
                      </pic:pic>
                    </a:graphicData>
                  </a:graphic>
                </wp:inline>
              </w:drawing>
            </w:r>
          </w:p>
        </w:tc>
      </w:tr>
      <w:tr w:rsidR="00F91B99" w:rsidRPr="00D3733D" w14:paraId="0A703F72" w14:textId="77777777" w:rsidTr="001E47B9">
        <w:trPr>
          <w:jc w:val="center"/>
        </w:trPr>
        <w:tc>
          <w:tcPr>
            <w:tcW w:w="1667" w:type="pct"/>
          </w:tcPr>
          <w:p w14:paraId="6069C317" w14:textId="77777777" w:rsidR="00F91B99" w:rsidRPr="00D3733D" w:rsidRDefault="00F91B99" w:rsidP="007F27D7">
            <w:r w:rsidRPr="00D3733D">
              <w:rPr>
                <w:noProof/>
                <w:lang w:eastAsia="en-GB"/>
              </w:rPr>
              <w:drawing>
                <wp:inline distT="0" distB="0" distL="0" distR="0" wp14:anchorId="1CA86A63" wp14:editId="040628E4">
                  <wp:extent cx="3019425" cy="2828925"/>
                  <wp:effectExtent l="0" t="0" r="9525" b="9525"/>
                  <wp:docPr id="273" name="Picture 273" descr="Spatial stability of noise field at 631 H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descr="Spatial stability of noise field at 631 Hz"/>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3019425" cy="2828925"/>
                          </a:xfrm>
                          <a:prstGeom prst="rect">
                            <a:avLst/>
                          </a:prstGeom>
                          <a:noFill/>
                          <a:ln>
                            <a:noFill/>
                          </a:ln>
                        </pic:spPr>
                      </pic:pic>
                    </a:graphicData>
                  </a:graphic>
                </wp:inline>
              </w:drawing>
            </w:r>
          </w:p>
        </w:tc>
        <w:tc>
          <w:tcPr>
            <w:tcW w:w="1667" w:type="pct"/>
          </w:tcPr>
          <w:p w14:paraId="546E3E64" w14:textId="77777777" w:rsidR="00F91B99" w:rsidRPr="00D3733D" w:rsidRDefault="00F91B99" w:rsidP="007F27D7">
            <w:r w:rsidRPr="00D3733D">
              <w:rPr>
                <w:noProof/>
                <w:lang w:eastAsia="en-GB"/>
              </w:rPr>
              <w:drawing>
                <wp:inline distT="0" distB="0" distL="0" distR="0" wp14:anchorId="7B5B6CE5" wp14:editId="7D6D84A0">
                  <wp:extent cx="3019425" cy="2828925"/>
                  <wp:effectExtent l="0" t="0" r="9525" b="9525"/>
                  <wp:docPr id="274" name="Picture 274" descr="Spatial stability of noise field at 631 H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Spatial stability of noise field at 631 Hz"/>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3019425" cy="2828925"/>
                          </a:xfrm>
                          <a:prstGeom prst="rect">
                            <a:avLst/>
                          </a:prstGeom>
                          <a:noFill/>
                          <a:ln>
                            <a:noFill/>
                          </a:ln>
                        </pic:spPr>
                      </pic:pic>
                    </a:graphicData>
                  </a:graphic>
                </wp:inline>
              </w:drawing>
            </w:r>
          </w:p>
        </w:tc>
        <w:tc>
          <w:tcPr>
            <w:tcW w:w="1667" w:type="pct"/>
          </w:tcPr>
          <w:p w14:paraId="245C77E5" w14:textId="77777777" w:rsidR="00F91B99" w:rsidRPr="00D3733D" w:rsidRDefault="00F91B99" w:rsidP="007F27D7">
            <w:r w:rsidRPr="00D3733D">
              <w:rPr>
                <w:noProof/>
                <w:lang w:eastAsia="en-GB"/>
              </w:rPr>
              <w:drawing>
                <wp:inline distT="0" distB="0" distL="0" distR="0" wp14:anchorId="6D85DCA4" wp14:editId="436E7CC9">
                  <wp:extent cx="3019425" cy="2828925"/>
                  <wp:effectExtent l="0" t="0" r="9525" b="9525"/>
                  <wp:docPr id="275" name="Picture 275" descr="Spatial stability difference, with and without HATS, at 631 H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descr="Spatial stability difference, with and without HATS, at 631 Hz"/>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3019425" cy="2828925"/>
                          </a:xfrm>
                          <a:prstGeom prst="rect">
                            <a:avLst/>
                          </a:prstGeom>
                          <a:noFill/>
                          <a:ln>
                            <a:noFill/>
                          </a:ln>
                        </pic:spPr>
                      </pic:pic>
                    </a:graphicData>
                  </a:graphic>
                </wp:inline>
              </w:drawing>
            </w:r>
          </w:p>
        </w:tc>
      </w:tr>
      <w:tr w:rsidR="00F91B99" w:rsidRPr="00D3733D" w14:paraId="0E939046" w14:textId="77777777" w:rsidTr="001E47B9">
        <w:trPr>
          <w:jc w:val="center"/>
        </w:trPr>
        <w:tc>
          <w:tcPr>
            <w:tcW w:w="1667" w:type="pct"/>
          </w:tcPr>
          <w:p w14:paraId="0F3EB52F" w14:textId="77777777" w:rsidR="00F91B99" w:rsidRPr="00D3733D" w:rsidRDefault="00F91B99" w:rsidP="007F27D7">
            <w:r w:rsidRPr="00D3733D">
              <w:rPr>
                <w:noProof/>
                <w:lang w:eastAsia="en-GB"/>
              </w:rPr>
              <w:lastRenderedPageBreak/>
              <w:drawing>
                <wp:inline distT="0" distB="0" distL="0" distR="0" wp14:anchorId="00B5F295" wp14:editId="5F27DD26">
                  <wp:extent cx="3019425" cy="2828925"/>
                  <wp:effectExtent l="0" t="0" r="9525" b="9525"/>
                  <wp:docPr id="276" name="Picture 276" descr="Spatial stability of noise field at 794 H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Spatial stability of noise field at 794 Hz"/>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3019425" cy="2828925"/>
                          </a:xfrm>
                          <a:prstGeom prst="rect">
                            <a:avLst/>
                          </a:prstGeom>
                          <a:noFill/>
                          <a:ln>
                            <a:noFill/>
                          </a:ln>
                        </pic:spPr>
                      </pic:pic>
                    </a:graphicData>
                  </a:graphic>
                </wp:inline>
              </w:drawing>
            </w:r>
          </w:p>
        </w:tc>
        <w:tc>
          <w:tcPr>
            <w:tcW w:w="1667" w:type="pct"/>
          </w:tcPr>
          <w:p w14:paraId="73B98B76" w14:textId="77777777" w:rsidR="00F91B99" w:rsidRPr="00D3733D" w:rsidRDefault="00F91B99" w:rsidP="007F27D7">
            <w:r w:rsidRPr="00D3733D">
              <w:rPr>
                <w:noProof/>
                <w:lang w:eastAsia="en-GB"/>
              </w:rPr>
              <w:drawing>
                <wp:inline distT="0" distB="0" distL="0" distR="0" wp14:anchorId="175BDC4A" wp14:editId="3A1ECDE3">
                  <wp:extent cx="3019425" cy="2828925"/>
                  <wp:effectExtent l="0" t="0" r="9525" b="9525"/>
                  <wp:docPr id="277" name="Picture 277" descr="Spatial stability of noise field at 794 H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descr="Spatial stability of noise field at 794 Hz"/>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3019425" cy="2828925"/>
                          </a:xfrm>
                          <a:prstGeom prst="rect">
                            <a:avLst/>
                          </a:prstGeom>
                          <a:noFill/>
                          <a:ln>
                            <a:noFill/>
                          </a:ln>
                        </pic:spPr>
                      </pic:pic>
                    </a:graphicData>
                  </a:graphic>
                </wp:inline>
              </w:drawing>
            </w:r>
          </w:p>
        </w:tc>
        <w:tc>
          <w:tcPr>
            <w:tcW w:w="1667" w:type="pct"/>
          </w:tcPr>
          <w:p w14:paraId="30282155" w14:textId="77777777" w:rsidR="00F91B99" w:rsidRPr="00D3733D" w:rsidRDefault="00F91B99" w:rsidP="007F27D7">
            <w:r w:rsidRPr="00D3733D">
              <w:rPr>
                <w:noProof/>
                <w:lang w:eastAsia="en-GB"/>
              </w:rPr>
              <w:drawing>
                <wp:inline distT="0" distB="0" distL="0" distR="0" wp14:anchorId="4ACD507C" wp14:editId="419588C7">
                  <wp:extent cx="3019425" cy="2828925"/>
                  <wp:effectExtent l="0" t="0" r="9525" b="9525"/>
                  <wp:docPr id="278" name="Picture 278" descr="Spatial stability difference, with and without HATS, at 794 H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descr="Spatial stability difference, with and without HATS, at 794 Hz"/>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3019425" cy="2828925"/>
                          </a:xfrm>
                          <a:prstGeom prst="rect">
                            <a:avLst/>
                          </a:prstGeom>
                          <a:noFill/>
                          <a:ln>
                            <a:noFill/>
                          </a:ln>
                        </pic:spPr>
                      </pic:pic>
                    </a:graphicData>
                  </a:graphic>
                </wp:inline>
              </w:drawing>
            </w:r>
          </w:p>
        </w:tc>
      </w:tr>
      <w:tr w:rsidR="00F91B99" w:rsidRPr="00D3733D" w14:paraId="49583CF1" w14:textId="77777777" w:rsidTr="001E47B9">
        <w:trPr>
          <w:jc w:val="center"/>
        </w:trPr>
        <w:tc>
          <w:tcPr>
            <w:tcW w:w="1667" w:type="pct"/>
          </w:tcPr>
          <w:p w14:paraId="4E129177" w14:textId="77777777" w:rsidR="00F91B99" w:rsidRPr="00D3733D" w:rsidRDefault="00F91B99" w:rsidP="007F27D7">
            <w:r w:rsidRPr="00D3733D">
              <w:rPr>
                <w:noProof/>
                <w:lang w:eastAsia="en-GB"/>
              </w:rPr>
              <w:drawing>
                <wp:inline distT="0" distB="0" distL="0" distR="0" wp14:anchorId="20AD0B11" wp14:editId="298E5DAC">
                  <wp:extent cx="3019425" cy="2828925"/>
                  <wp:effectExtent l="0" t="0" r="9525" b="9525"/>
                  <wp:docPr id="279" name="Picture 279" descr="Spatial stability of noise field at 1000 H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descr="Spatial stability of noise field at 1000 Hz"/>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3019425" cy="2828925"/>
                          </a:xfrm>
                          <a:prstGeom prst="rect">
                            <a:avLst/>
                          </a:prstGeom>
                          <a:noFill/>
                          <a:ln>
                            <a:noFill/>
                          </a:ln>
                        </pic:spPr>
                      </pic:pic>
                    </a:graphicData>
                  </a:graphic>
                </wp:inline>
              </w:drawing>
            </w:r>
          </w:p>
        </w:tc>
        <w:tc>
          <w:tcPr>
            <w:tcW w:w="1667" w:type="pct"/>
          </w:tcPr>
          <w:p w14:paraId="3963595F" w14:textId="77777777" w:rsidR="00F91B99" w:rsidRPr="00D3733D" w:rsidRDefault="00F91B99" w:rsidP="007F27D7">
            <w:r w:rsidRPr="00D3733D">
              <w:rPr>
                <w:noProof/>
                <w:lang w:eastAsia="en-GB"/>
              </w:rPr>
              <w:drawing>
                <wp:inline distT="0" distB="0" distL="0" distR="0" wp14:anchorId="55AC68CC" wp14:editId="523D47BB">
                  <wp:extent cx="3019425" cy="2828925"/>
                  <wp:effectExtent l="0" t="0" r="9525" b="9525"/>
                  <wp:docPr id="280" name="Picture 280" descr="Spatial stability of noise field at 1000 H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descr="Spatial stability of noise field at 1000 Hz"/>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3019425" cy="2828925"/>
                          </a:xfrm>
                          <a:prstGeom prst="rect">
                            <a:avLst/>
                          </a:prstGeom>
                          <a:noFill/>
                          <a:ln>
                            <a:noFill/>
                          </a:ln>
                        </pic:spPr>
                      </pic:pic>
                    </a:graphicData>
                  </a:graphic>
                </wp:inline>
              </w:drawing>
            </w:r>
          </w:p>
        </w:tc>
        <w:tc>
          <w:tcPr>
            <w:tcW w:w="1667" w:type="pct"/>
          </w:tcPr>
          <w:p w14:paraId="336874DE" w14:textId="77777777" w:rsidR="00F91B99" w:rsidRPr="00D3733D" w:rsidRDefault="00F91B99" w:rsidP="007F27D7">
            <w:r w:rsidRPr="00D3733D">
              <w:rPr>
                <w:noProof/>
                <w:lang w:eastAsia="en-GB"/>
              </w:rPr>
              <w:drawing>
                <wp:inline distT="0" distB="0" distL="0" distR="0" wp14:anchorId="13F5A0CF" wp14:editId="5126F0CD">
                  <wp:extent cx="3019425" cy="2828925"/>
                  <wp:effectExtent l="0" t="0" r="9525" b="9525"/>
                  <wp:docPr id="281" name="Picture 281" descr="Spatial stability difference, with and without HATS, at 1000 H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descr="Spatial stability difference, with and without HATS, at 1000 Hz"/>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3019425" cy="2828925"/>
                          </a:xfrm>
                          <a:prstGeom prst="rect">
                            <a:avLst/>
                          </a:prstGeom>
                          <a:noFill/>
                          <a:ln>
                            <a:noFill/>
                          </a:ln>
                        </pic:spPr>
                      </pic:pic>
                    </a:graphicData>
                  </a:graphic>
                </wp:inline>
              </w:drawing>
            </w:r>
          </w:p>
        </w:tc>
      </w:tr>
      <w:tr w:rsidR="00F91B99" w:rsidRPr="00D3733D" w14:paraId="5FC4A071" w14:textId="77777777" w:rsidTr="001E47B9">
        <w:trPr>
          <w:jc w:val="center"/>
        </w:trPr>
        <w:tc>
          <w:tcPr>
            <w:tcW w:w="1667" w:type="pct"/>
          </w:tcPr>
          <w:p w14:paraId="5926D0A7" w14:textId="77777777" w:rsidR="00F91B99" w:rsidRPr="00D3733D" w:rsidRDefault="00F91B99" w:rsidP="007F27D7">
            <w:r w:rsidRPr="00D3733D">
              <w:rPr>
                <w:noProof/>
                <w:lang w:eastAsia="en-GB"/>
              </w:rPr>
              <w:drawing>
                <wp:inline distT="0" distB="0" distL="0" distR="0" wp14:anchorId="5DF0CCE0" wp14:editId="79F0967F">
                  <wp:extent cx="3019425" cy="2828925"/>
                  <wp:effectExtent l="0" t="0" r="9525" b="9525"/>
                  <wp:docPr id="282" name="Picture 282" descr="Spatial stability of noise field at 1259 H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descr="Spatial stability of noise field at 1259 Hz"/>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3019425" cy="2828925"/>
                          </a:xfrm>
                          <a:prstGeom prst="rect">
                            <a:avLst/>
                          </a:prstGeom>
                          <a:noFill/>
                          <a:ln>
                            <a:noFill/>
                          </a:ln>
                        </pic:spPr>
                      </pic:pic>
                    </a:graphicData>
                  </a:graphic>
                </wp:inline>
              </w:drawing>
            </w:r>
          </w:p>
        </w:tc>
        <w:tc>
          <w:tcPr>
            <w:tcW w:w="1667" w:type="pct"/>
          </w:tcPr>
          <w:p w14:paraId="411F6E1C" w14:textId="77777777" w:rsidR="00F91B99" w:rsidRPr="00D3733D" w:rsidRDefault="00F91B99" w:rsidP="007F27D7">
            <w:r w:rsidRPr="00D3733D">
              <w:rPr>
                <w:noProof/>
                <w:lang w:eastAsia="en-GB"/>
              </w:rPr>
              <w:drawing>
                <wp:inline distT="0" distB="0" distL="0" distR="0" wp14:anchorId="1DCA8046" wp14:editId="7CA7B3E6">
                  <wp:extent cx="3019425" cy="2828925"/>
                  <wp:effectExtent l="0" t="0" r="9525" b="9525"/>
                  <wp:docPr id="283" name="Picture 283" descr="Spatial stability of noise field at 1259 H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descr="Spatial stability of noise field at 1259 Hz"/>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3019425" cy="2828925"/>
                          </a:xfrm>
                          <a:prstGeom prst="rect">
                            <a:avLst/>
                          </a:prstGeom>
                          <a:noFill/>
                          <a:ln>
                            <a:noFill/>
                          </a:ln>
                        </pic:spPr>
                      </pic:pic>
                    </a:graphicData>
                  </a:graphic>
                </wp:inline>
              </w:drawing>
            </w:r>
          </w:p>
        </w:tc>
        <w:tc>
          <w:tcPr>
            <w:tcW w:w="1667" w:type="pct"/>
          </w:tcPr>
          <w:p w14:paraId="6DD00109" w14:textId="77777777" w:rsidR="00F91B99" w:rsidRPr="00D3733D" w:rsidRDefault="00F91B99" w:rsidP="007F27D7">
            <w:r w:rsidRPr="00D3733D">
              <w:rPr>
                <w:noProof/>
                <w:lang w:eastAsia="en-GB"/>
              </w:rPr>
              <w:drawing>
                <wp:inline distT="0" distB="0" distL="0" distR="0" wp14:anchorId="48AD80C8" wp14:editId="433246CE">
                  <wp:extent cx="3019425" cy="2828925"/>
                  <wp:effectExtent l="0" t="0" r="9525" b="9525"/>
                  <wp:docPr id="284" name="Picture 284" descr="Spatial stability difference, with and without HATS, at 1259 H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descr="Spatial stability difference, with and without HATS, at 1259 Hz"/>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3019425" cy="2828925"/>
                          </a:xfrm>
                          <a:prstGeom prst="rect">
                            <a:avLst/>
                          </a:prstGeom>
                          <a:noFill/>
                          <a:ln>
                            <a:noFill/>
                          </a:ln>
                        </pic:spPr>
                      </pic:pic>
                    </a:graphicData>
                  </a:graphic>
                </wp:inline>
              </w:drawing>
            </w:r>
          </w:p>
        </w:tc>
      </w:tr>
      <w:tr w:rsidR="00F91B99" w:rsidRPr="00D3733D" w14:paraId="3F8CF034" w14:textId="77777777" w:rsidTr="001E47B9">
        <w:trPr>
          <w:jc w:val="center"/>
        </w:trPr>
        <w:tc>
          <w:tcPr>
            <w:tcW w:w="1667" w:type="pct"/>
          </w:tcPr>
          <w:p w14:paraId="154BF7BB" w14:textId="77777777" w:rsidR="00F91B99" w:rsidRPr="00D3733D" w:rsidRDefault="00F91B99" w:rsidP="007F27D7">
            <w:r w:rsidRPr="00D3733D">
              <w:rPr>
                <w:noProof/>
                <w:lang w:eastAsia="en-GB"/>
              </w:rPr>
              <w:drawing>
                <wp:inline distT="0" distB="0" distL="0" distR="0" wp14:anchorId="7AD337FB" wp14:editId="14178EA6">
                  <wp:extent cx="3019425" cy="2828925"/>
                  <wp:effectExtent l="0" t="0" r="9525" b="9525"/>
                  <wp:docPr id="285" name="Picture 285" descr="Spatial stability of noise field at 1585 H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descr="Spatial stability of noise field at 1585 Hz"/>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3019425" cy="2828925"/>
                          </a:xfrm>
                          <a:prstGeom prst="rect">
                            <a:avLst/>
                          </a:prstGeom>
                          <a:noFill/>
                          <a:ln>
                            <a:noFill/>
                          </a:ln>
                        </pic:spPr>
                      </pic:pic>
                    </a:graphicData>
                  </a:graphic>
                </wp:inline>
              </w:drawing>
            </w:r>
          </w:p>
        </w:tc>
        <w:tc>
          <w:tcPr>
            <w:tcW w:w="1667" w:type="pct"/>
          </w:tcPr>
          <w:p w14:paraId="1E6B6AE5" w14:textId="77777777" w:rsidR="00F91B99" w:rsidRPr="00D3733D" w:rsidRDefault="00F91B99" w:rsidP="007F27D7">
            <w:r w:rsidRPr="00D3733D">
              <w:rPr>
                <w:noProof/>
                <w:lang w:eastAsia="en-GB"/>
              </w:rPr>
              <w:drawing>
                <wp:inline distT="0" distB="0" distL="0" distR="0" wp14:anchorId="66C83086" wp14:editId="28FA63B1">
                  <wp:extent cx="3019425" cy="2828925"/>
                  <wp:effectExtent l="0" t="0" r="9525" b="9525"/>
                  <wp:docPr id="286" name="Picture 286" descr="Spatial stability of noise field at 1585 H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descr="Spatial stability of noise field at 1585 Hz"/>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3019425" cy="2828925"/>
                          </a:xfrm>
                          <a:prstGeom prst="rect">
                            <a:avLst/>
                          </a:prstGeom>
                          <a:noFill/>
                          <a:ln>
                            <a:noFill/>
                          </a:ln>
                        </pic:spPr>
                      </pic:pic>
                    </a:graphicData>
                  </a:graphic>
                </wp:inline>
              </w:drawing>
            </w:r>
          </w:p>
        </w:tc>
        <w:tc>
          <w:tcPr>
            <w:tcW w:w="1667" w:type="pct"/>
          </w:tcPr>
          <w:p w14:paraId="19F0A23E" w14:textId="77777777" w:rsidR="00F91B99" w:rsidRPr="00D3733D" w:rsidRDefault="00F91B99" w:rsidP="007F27D7">
            <w:r w:rsidRPr="00D3733D">
              <w:rPr>
                <w:noProof/>
                <w:lang w:eastAsia="en-GB"/>
              </w:rPr>
              <w:drawing>
                <wp:inline distT="0" distB="0" distL="0" distR="0" wp14:anchorId="28CF3D11" wp14:editId="31667EC2">
                  <wp:extent cx="3019425" cy="2828925"/>
                  <wp:effectExtent l="0" t="0" r="9525" b="9525"/>
                  <wp:docPr id="287" name="Picture 287" descr="Spatial stability difference, with and without HATS, at 1585 H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descr="Spatial stability difference, with and without HATS, at 1585 Hz"/>
                          <pic:cNvPicPr>
                            <a:picLocks noChangeAspect="1" noChangeArrowheads="1"/>
                          </pic:cNvPicPr>
                        </pic:nvPicPr>
                        <pic:blipFill>
                          <a:blip r:embed="rId212" cstate="print">
                            <a:extLst>
                              <a:ext uri="{28A0092B-C50C-407E-A947-70E740481C1C}">
                                <a14:useLocalDpi xmlns:a14="http://schemas.microsoft.com/office/drawing/2010/main" val="0"/>
                              </a:ext>
                            </a:extLst>
                          </a:blip>
                          <a:srcRect/>
                          <a:stretch>
                            <a:fillRect/>
                          </a:stretch>
                        </pic:blipFill>
                        <pic:spPr bwMode="auto">
                          <a:xfrm>
                            <a:off x="0" y="0"/>
                            <a:ext cx="3019425" cy="2828925"/>
                          </a:xfrm>
                          <a:prstGeom prst="rect">
                            <a:avLst/>
                          </a:prstGeom>
                          <a:noFill/>
                          <a:ln>
                            <a:noFill/>
                          </a:ln>
                        </pic:spPr>
                      </pic:pic>
                    </a:graphicData>
                  </a:graphic>
                </wp:inline>
              </w:drawing>
            </w:r>
          </w:p>
        </w:tc>
      </w:tr>
      <w:tr w:rsidR="00F91B99" w:rsidRPr="00D3733D" w14:paraId="0A2862E4" w14:textId="77777777" w:rsidTr="001E47B9">
        <w:trPr>
          <w:jc w:val="center"/>
        </w:trPr>
        <w:tc>
          <w:tcPr>
            <w:tcW w:w="1667" w:type="pct"/>
          </w:tcPr>
          <w:p w14:paraId="1CE7BFE7" w14:textId="77777777" w:rsidR="00F91B99" w:rsidRPr="00D3733D" w:rsidRDefault="00F91B99" w:rsidP="007F27D7">
            <w:r w:rsidRPr="00D3733D">
              <w:rPr>
                <w:noProof/>
                <w:lang w:eastAsia="en-GB"/>
              </w:rPr>
              <w:lastRenderedPageBreak/>
              <w:drawing>
                <wp:inline distT="0" distB="0" distL="0" distR="0" wp14:anchorId="44199A30" wp14:editId="253D08BE">
                  <wp:extent cx="3019425" cy="2828925"/>
                  <wp:effectExtent l="0" t="0" r="9525" b="9525"/>
                  <wp:docPr id="288" name="Picture 288" descr="Spatial stability of noise field at 1995 H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descr="Spatial stability of noise field at 1995 Hz"/>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3019425" cy="2828925"/>
                          </a:xfrm>
                          <a:prstGeom prst="rect">
                            <a:avLst/>
                          </a:prstGeom>
                          <a:noFill/>
                          <a:ln>
                            <a:noFill/>
                          </a:ln>
                        </pic:spPr>
                      </pic:pic>
                    </a:graphicData>
                  </a:graphic>
                </wp:inline>
              </w:drawing>
            </w:r>
          </w:p>
        </w:tc>
        <w:tc>
          <w:tcPr>
            <w:tcW w:w="1667" w:type="pct"/>
          </w:tcPr>
          <w:p w14:paraId="01B9BF90" w14:textId="77777777" w:rsidR="00F91B99" w:rsidRPr="00D3733D" w:rsidRDefault="00F91B99" w:rsidP="007F27D7">
            <w:r w:rsidRPr="00D3733D">
              <w:rPr>
                <w:noProof/>
                <w:lang w:eastAsia="en-GB"/>
              </w:rPr>
              <w:drawing>
                <wp:inline distT="0" distB="0" distL="0" distR="0" wp14:anchorId="31852AAE" wp14:editId="5CC31DE4">
                  <wp:extent cx="3019425" cy="2828925"/>
                  <wp:effectExtent l="0" t="0" r="9525" b="9525"/>
                  <wp:docPr id="289" name="Picture 289" descr="Spatial stability of noise field at 1995 H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descr="Spatial stability of noise field at 1995 Hz"/>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3019425" cy="2828925"/>
                          </a:xfrm>
                          <a:prstGeom prst="rect">
                            <a:avLst/>
                          </a:prstGeom>
                          <a:noFill/>
                          <a:ln>
                            <a:noFill/>
                          </a:ln>
                        </pic:spPr>
                      </pic:pic>
                    </a:graphicData>
                  </a:graphic>
                </wp:inline>
              </w:drawing>
            </w:r>
          </w:p>
        </w:tc>
        <w:tc>
          <w:tcPr>
            <w:tcW w:w="1667" w:type="pct"/>
          </w:tcPr>
          <w:p w14:paraId="4DF6A518" w14:textId="77777777" w:rsidR="00F91B99" w:rsidRPr="00D3733D" w:rsidRDefault="00F91B99" w:rsidP="007F27D7">
            <w:r w:rsidRPr="00D3733D">
              <w:rPr>
                <w:noProof/>
                <w:lang w:eastAsia="en-GB"/>
              </w:rPr>
              <w:drawing>
                <wp:inline distT="0" distB="0" distL="0" distR="0" wp14:anchorId="445E9503" wp14:editId="7B875E1E">
                  <wp:extent cx="3019425" cy="2828925"/>
                  <wp:effectExtent l="0" t="0" r="9525" b="9525"/>
                  <wp:docPr id="290" name="Picture 290" descr="Spatial stability difference, with and without HATS, at 1995 H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descr="Spatial stability difference, with and without HATS, at 1995 Hz"/>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3019425" cy="2828925"/>
                          </a:xfrm>
                          <a:prstGeom prst="rect">
                            <a:avLst/>
                          </a:prstGeom>
                          <a:noFill/>
                          <a:ln>
                            <a:noFill/>
                          </a:ln>
                        </pic:spPr>
                      </pic:pic>
                    </a:graphicData>
                  </a:graphic>
                </wp:inline>
              </w:drawing>
            </w:r>
          </w:p>
        </w:tc>
      </w:tr>
      <w:tr w:rsidR="00F91B99" w:rsidRPr="00D3733D" w14:paraId="0598BB60" w14:textId="77777777" w:rsidTr="001E47B9">
        <w:trPr>
          <w:jc w:val="center"/>
        </w:trPr>
        <w:tc>
          <w:tcPr>
            <w:tcW w:w="1667" w:type="pct"/>
          </w:tcPr>
          <w:p w14:paraId="4A666ECA" w14:textId="77777777" w:rsidR="00F91B99" w:rsidRPr="00D3733D" w:rsidRDefault="00F91B99" w:rsidP="007F27D7">
            <w:r w:rsidRPr="00D3733D">
              <w:rPr>
                <w:noProof/>
                <w:lang w:eastAsia="en-GB"/>
              </w:rPr>
              <w:drawing>
                <wp:inline distT="0" distB="0" distL="0" distR="0" wp14:anchorId="1332906C" wp14:editId="15DB4BE4">
                  <wp:extent cx="3019425" cy="2828925"/>
                  <wp:effectExtent l="0" t="0" r="9525" b="9525"/>
                  <wp:docPr id="291" name="Picture 291" descr="Spatial stability of noise field at 2512 H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descr="Spatial stability of noise field at 2512 Hz"/>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3019425" cy="2828925"/>
                          </a:xfrm>
                          <a:prstGeom prst="rect">
                            <a:avLst/>
                          </a:prstGeom>
                          <a:noFill/>
                          <a:ln>
                            <a:noFill/>
                          </a:ln>
                        </pic:spPr>
                      </pic:pic>
                    </a:graphicData>
                  </a:graphic>
                </wp:inline>
              </w:drawing>
            </w:r>
          </w:p>
        </w:tc>
        <w:tc>
          <w:tcPr>
            <w:tcW w:w="1667" w:type="pct"/>
          </w:tcPr>
          <w:p w14:paraId="56B50A6E" w14:textId="77777777" w:rsidR="00F91B99" w:rsidRPr="00D3733D" w:rsidRDefault="00F91B99" w:rsidP="007F27D7">
            <w:r w:rsidRPr="00D3733D">
              <w:rPr>
                <w:noProof/>
                <w:lang w:eastAsia="en-GB"/>
              </w:rPr>
              <w:drawing>
                <wp:inline distT="0" distB="0" distL="0" distR="0" wp14:anchorId="18FB1657" wp14:editId="7394B708">
                  <wp:extent cx="3019425" cy="2828925"/>
                  <wp:effectExtent l="0" t="0" r="9525" b="9525"/>
                  <wp:docPr id="292" name="Picture 292" descr="Spatial stability of noise field at 2512 H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descr="Spatial stability of noise field at 2512 Hz"/>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3019425" cy="2828925"/>
                          </a:xfrm>
                          <a:prstGeom prst="rect">
                            <a:avLst/>
                          </a:prstGeom>
                          <a:noFill/>
                          <a:ln>
                            <a:noFill/>
                          </a:ln>
                        </pic:spPr>
                      </pic:pic>
                    </a:graphicData>
                  </a:graphic>
                </wp:inline>
              </w:drawing>
            </w:r>
          </w:p>
        </w:tc>
        <w:tc>
          <w:tcPr>
            <w:tcW w:w="1667" w:type="pct"/>
          </w:tcPr>
          <w:p w14:paraId="7A5E1000" w14:textId="77777777" w:rsidR="00F91B99" w:rsidRPr="00D3733D" w:rsidRDefault="00F91B99" w:rsidP="007F27D7">
            <w:r w:rsidRPr="00D3733D">
              <w:rPr>
                <w:noProof/>
                <w:lang w:eastAsia="en-GB"/>
              </w:rPr>
              <w:drawing>
                <wp:inline distT="0" distB="0" distL="0" distR="0" wp14:anchorId="2B3EAD49" wp14:editId="1E8A9B45">
                  <wp:extent cx="3019425" cy="2828925"/>
                  <wp:effectExtent l="0" t="0" r="9525" b="9525"/>
                  <wp:docPr id="293" name="Picture 293" descr="Spatial stability difference, with and without HATS, at 2512 H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descr="Spatial stability difference, with and without HATS, at 2512 Hz"/>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3019425" cy="2828925"/>
                          </a:xfrm>
                          <a:prstGeom prst="rect">
                            <a:avLst/>
                          </a:prstGeom>
                          <a:noFill/>
                          <a:ln>
                            <a:noFill/>
                          </a:ln>
                        </pic:spPr>
                      </pic:pic>
                    </a:graphicData>
                  </a:graphic>
                </wp:inline>
              </w:drawing>
            </w:r>
          </w:p>
        </w:tc>
      </w:tr>
      <w:tr w:rsidR="00F91B99" w:rsidRPr="00D3733D" w14:paraId="7EFDA4C5" w14:textId="77777777" w:rsidTr="001E47B9">
        <w:trPr>
          <w:jc w:val="center"/>
        </w:trPr>
        <w:tc>
          <w:tcPr>
            <w:tcW w:w="1667" w:type="pct"/>
          </w:tcPr>
          <w:p w14:paraId="4F591097" w14:textId="77777777" w:rsidR="00F91B99" w:rsidRPr="00D3733D" w:rsidRDefault="00F91B99" w:rsidP="007F27D7">
            <w:r w:rsidRPr="00D3733D">
              <w:rPr>
                <w:noProof/>
                <w:lang w:eastAsia="en-GB"/>
              </w:rPr>
              <w:drawing>
                <wp:inline distT="0" distB="0" distL="0" distR="0" wp14:anchorId="46736010" wp14:editId="53390FEA">
                  <wp:extent cx="3019425" cy="2828925"/>
                  <wp:effectExtent l="0" t="0" r="9525" b="9525"/>
                  <wp:docPr id="294" name="Picture 294" descr="Spatial stability of noise field at 3162 H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descr="Spatial stability of noise field at 3162 Hz"/>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3019425" cy="2828925"/>
                          </a:xfrm>
                          <a:prstGeom prst="rect">
                            <a:avLst/>
                          </a:prstGeom>
                          <a:noFill/>
                          <a:ln>
                            <a:noFill/>
                          </a:ln>
                        </pic:spPr>
                      </pic:pic>
                    </a:graphicData>
                  </a:graphic>
                </wp:inline>
              </w:drawing>
            </w:r>
          </w:p>
        </w:tc>
        <w:tc>
          <w:tcPr>
            <w:tcW w:w="1667" w:type="pct"/>
          </w:tcPr>
          <w:p w14:paraId="26DE4BF8" w14:textId="77777777" w:rsidR="00F91B99" w:rsidRPr="00D3733D" w:rsidRDefault="00F91B99" w:rsidP="007F27D7">
            <w:r w:rsidRPr="00D3733D">
              <w:rPr>
                <w:noProof/>
                <w:lang w:eastAsia="en-GB"/>
              </w:rPr>
              <w:drawing>
                <wp:inline distT="0" distB="0" distL="0" distR="0" wp14:anchorId="4F24767F" wp14:editId="44E2D4F5">
                  <wp:extent cx="3019425" cy="2828925"/>
                  <wp:effectExtent l="0" t="0" r="9525" b="9525"/>
                  <wp:docPr id="295" name="Picture 295" descr="Spatial stability of noise field at 3162 H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descr="Spatial stability of noise field at 3162 Hz"/>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3019425" cy="2828925"/>
                          </a:xfrm>
                          <a:prstGeom prst="rect">
                            <a:avLst/>
                          </a:prstGeom>
                          <a:noFill/>
                          <a:ln>
                            <a:noFill/>
                          </a:ln>
                        </pic:spPr>
                      </pic:pic>
                    </a:graphicData>
                  </a:graphic>
                </wp:inline>
              </w:drawing>
            </w:r>
          </w:p>
        </w:tc>
        <w:tc>
          <w:tcPr>
            <w:tcW w:w="1667" w:type="pct"/>
          </w:tcPr>
          <w:p w14:paraId="39153E23" w14:textId="77777777" w:rsidR="00F91B99" w:rsidRPr="00D3733D" w:rsidRDefault="00F91B99" w:rsidP="007F27D7">
            <w:r w:rsidRPr="00D3733D">
              <w:rPr>
                <w:noProof/>
                <w:lang w:eastAsia="en-GB"/>
              </w:rPr>
              <w:drawing>
                <wp:inline distT="0" distB="0" distL="0" distR="0" wp14:anchorId="4D108748" wp14:editId="0E22AB8D">
                  <wp:extent cx="3019425" cy="2828925"/>
                  <wp:effectExtent l="0" t="0" r="9525" b="9525"/>
                  <wp:docPr id="296" name="Picture 296" descr="Spatial stability difference, with and without HATS, at 3162 H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descr="Spatial stability difference, with and without HATS, at 3162 Hz"/>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3019425" cy="2828925"/>
                          </a:xfrm>
                          <a:prstGeom prst="rect">
                            <a:avLst/>
                          </a:prstGeom>
                          <a:noFill/>
                          <a:ln>
                            <a:noFill/>
                          </a:ln>
                        </pic:spPr>
                      </pic:pic>
                    </a:graphicData>
                  </a:graphic>
                </wp:inline>
              </w:drawing>
            </w:r>
          </w:p>
        </w:tc>
      </w:tr>
      <w:tr w:rsidR="00F91B99" w:rsidRPr="00D3733D" w14:paraId="555A2025" w14:textId="77777777" w:rsidTr="001E47B9">
        <w:trPr>
          <w:jc w:val="center"/>
        </w:trPr>
        <w:tc>
          <w:tcPr>
            <w:tcW w:w="1667" w:type="pct"/>
          </w:tcPr>
          <w:p w14:paraId="63A71486" w14:textId="77777777" w:rsidR="00F91B99" w:rsidRPr="00D3733D" w:rsidRDefault="00F91B99" w:rsidP="007F27D7">
            <w:r w:rsidRPr="00D3733D">
              <w:rPr>
                <w:noProof/>
                <w:lang w:eastAsia="en-GB"/>
              </w:rPr>
              <w:drawing>
                <wp:inline distT="0" distB="0" distL="0" distR="0" wp14:anchorId="631C0441" wp14:editId="44DC2F1E">
                  <wp:extent cx="3019425" cy="2828925"/>
                  <wp:effectExtent l="0" t="0" r="9525" b="9525"/>
                  <wp:docPr id="297" name="Picture 297" descr="Spatial stability of noise field at 3981 H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descr="Spatial stability of noise field at 3981 Hz"/>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3019425" cy="2828925"/>
                          </a:xfrm>
                          <a:prstGeom prst="rect">
                            <a:avLst/>
                          </a:prstGeom>
                          <a:noFill/>
                          <a:ln>
                            <a:noFill/>
                          </a:ln>
                        </pic:spPr>
                      </pic:pic>
                    </a:graphicData>
                  </a:graphic>
                </wp:inline>
              </w:drawing>
            </w:r>
          </w:p>
        </w:tc>
        <w:tc>
          <w:tcPr>
            <w:tcW w:w="1667" w:type="pct"/>
          </w:tcPr>
          <w:p w14:paraId="1BCB355E" w14:textId="77777777" w:rsidR="00F91B99" w:rsidRPr="00D3733D" w:rsidRDefault="00F91B99" w:rsidP="007F27D7">
            <w:r w:rsidRPr="00D3733D">
              <w:rPr>
                <w:noProof/>
                <w:lang w:eastAsia="en-GB"/>
              </w:rPr>
              <w:drawing>
                <wp:inline distT="0" distB="0" distL="0" distR="0" wp14:anchorId="4E087541" wp14:editId="358712E9">
                  <wp:extent cx="3019425" cy="2828925"/>
                  <wp:effectExtent l="0" t="0" r="9525" b="9525"/>
                  <wp:docPr id="298" name="Picture 298" descr="Spatial stability of noise field at 3981 H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descr="Spatial stability of noise field at 3981 Hz"/>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3019425" cy="2828925"/>
                          </a:xfrm>
                          <a:prstGeom prst="rect">
                            <a:avLst/>
                          </a:prstGeom>
                          <a:noFill/>
                          <a:ln>
                            <a:noFill/>
                          </a:ln>
                        </pic:spPr>
                      </pic:pic>
                    </a:graphicData>
                  </a:graphic>
                </wp:inline>
              </w:drawing>
            </w:r>
          </w:p>
        </w:tc>
        <w:tc>
          <w:tcPr>
            <w:tcW w:w="1667" w:type="pct"/>
          </w:tcPr>
          <w:p w14:paraId="5DCB2513" w14:textId="77777777" w:rsidR="00F91B99" w:rsidRPr="00D3733D" w:rsidRDefault="00F91B99" w:rsidP="007F27D7">
            <w:r w:rsidRPr="00D3733D">
              <w:rPr>
                <w:noProof/>
                <w:lang w:eastAsia="en-GB"/>
              </w:rPr>
              <w:drawing>
                <wp:inline distT="0" distB="0" distL="0" distR="0" wp14:anchorId="19ED3563" wp14:editId="3C25C80B">
                  <wp:extent cx="3019425" cy="2828925"/>
                  <wp:effectExtent l="0" t="0" r="9525" b="9525"/>
                  <wp:docPr id="299" name="Picture 299" descr="Spatial stability difference, with and without HATS, at 3981 H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descr="Spatial stability difference, with and without HATS, at 3981 Hz"/>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3019425" cy="2828925"/>
                          </a:xfrm>
                          <a:prstGeom prst="rect">
                            <a:avLst/>
                          </a:prstGeom>
                          <a:noFill/>
                          <a:ln>
                            <a:noFill/>
                          </a:ln>
                        </pic:spPr>
                      </pic:pic>
                    </a:graphicData>
                  </a:graphic>
                </wp:inline>
              </w:drawing>
            </w:r>
          </w:p>
        </w:tc>
      </w:tr>
      <w:tr w:rsidR="00F91B99" w:rsidRPr="00D3733D" w14:paraId="7BE76CF8" w14:textId="77777777" w:rsidTr="001E47B9">
        <w:trPr>
          <w:jc w:val="center"/>
        </w:trPr>
        <w:tc>
          <w:tcPr>
            <w:tcW w:w="1667" w:type="pct"/>
          </w:tcPr>
          <w:p w14:paraId="7D9007E6" w14:textId="77777777" w:rsidR="00F91B99" w:rsidRPr="00D3733D" w:rsidRDefault="00F91B99" w:rsidP="007F27D7">
            <w:r w:rsidRPr="00D3733D">
              <w:rPr>
                <w:noProof/>
                <w:lang w:eastAsia="en-GB"/>
              </w:rPr>
              <w:lastRenderedPageBreak/>
              <w:drawing>
                <wp:inline distT="0" distB="0" distL="0" distR="0" wp14:anchorId="107826DD" wp14:editId="6C77B018">
                  <wp:extent cx="3019425" cy="2828925"/>
                  <wp:effectExtent l="0" t="0" r="9525" b="9525"/>
                  <wp:docPr id="300" name="Picture 300" descr="Spatial stability of noise field at 5012 H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descr="Spatial stability of noise field at 5012 Hz"/>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3019425" cy="2828925"/>
                          </a:xfrm>
                          <a:prstGeom prst="rect">
                            <a:avLst/>
                          </a:prstGeom>
                          <a:noFill/>
                          <a:ln>
                            <a:noFill/>
                          </a:ln>
                        </pic:spPr>
                      </pic:pic>
                    </a:graphicData>
                  </a:graphic>
                </wp:inline>
              </w:drawing>
            </w:r>
          </w:p>
        </w:tc>
        <w:tc>
          <w:tcPr>
            <w:tcW w:w="1667" w:type="pct"/>
          </w:tcPr>
          <w:p w14:paraId="198C084E" w14:textId="77777777" w:rsidR="00F91B99" w:rsidRPr="00D3733D" w:rsidRDefault="00F91B99" w:rsidP="007F27D7">
            <w:r w:rsidRPr="00D3733D">
              <w:rPr>
                <w:noProof/>
                <w:lang w:eastAsia="en-GB"/>
              </w:rPr>
              <w:drawing>
                <wp:inline distT="0" distB="0" distL="0" distR="0" wp14:anchorId="46AB7152" wp14:editId="3A272025">
                  <wp:extent cx="3019425" cy="2828925"/>
                  <wp:effectExtent l="0" t="0" r="9525" b="9525"/>
                  <wp:docPr id="301" name="Picture 301" descr="Spatial stability of noise field at 5012 H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descr="Spatial stability of noise field at 5012 Hz"/>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3019425" cy="2828925"/>
                          </a:xfrm>
                          <a:prstGeom prst="rect">
                            <a:avLst/>
                          </a:prstGeom>
                          <a:noFill/>
                          <a:ln>
                            <a:noFill/>
                          </a:ln>
                        </pic:spPr>
                      </pic:pic>
                    </a:graphicData>
                  </a:graphic>
                </wp:inline>
              </w:drawing>
            </w:r>
          </w:p>
        </w:tc>
        <w:tc>
          <w:tcPr>
            <w:tcW w:w="1667" w:type="pct"/>
          </w:tcPr>
          <w:p w14:paraId="2C2754A8" w14:textId="77777777" w:rsidR="00F91B99" w:rsidRPr="00D3733D" w:rsidRDefault="00F91B99" w:rsidP="007F27D7">
            <w:r w:rsidRPr="00D3733D">
              <w:rPr>
                <w:noProof/>
                <w:lang w:eastAsia="en-GB"/>
              </w:rPr>
              <w:drawing>
                <wp:inline distT="0" distB="0" distL="0" distR="0" wp14:anchorId="0A08FE9E" wp14:editId="161C9857">
                  <wp:extent cx="3019425" cy="2828925"/>
                  <wp:effectExtent l="0" t="0" r="9525" b="9525"/>
                  <wp:docPr id="302" name="Picture 302" descr="Spatial stability difference, with and without HATS, at 5012 H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descr="Spatial stability difference, with and without HATS, at 5012 Hz"/>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3019425" cy="2828925"/>
                          </a:xfrm>
                          <a:prstGeom prst="rect">
                            <a:avLst/>
                          </a:prstGeom>
                          <a:noFill/>
                          <a:ln>
                            <a:noFill/>
                          </a:ln>
                        </pic:spPr>
                      </pic:pic>
                    </a:graphicData>
                  </a:graphic>
                </wp:inline>
              </w:drawing>
            </w:r>
          </w:p>
        </w:tc>
      </w:tr>
      <w:tr w:rsidR="00F91B99" w:rsidRPr="00D3733D" w14:paraId="3E36054A" w14:textId="77777777" w:rsidTr="001E47B9">
        <w:trPr>
          <w:jc w:val="center"/>
        </w:trPr>
        <w:tc>
          <w:tcPr>
            <w:tcW w:w="1667" w:type="pct"/>
          </w:tcPr>
          <w:p w14:paraId="784C7248" w14:textId="77777777" w:rsidR="00F91B99" w:rsidRPr="00D3733D" w:rsidRDefault="00F91B99" w:rsidP="007F27D7">
            <w:r w:rsidRPr="00D3733D">
              <w:rPr>
                <w:noProof/>
                <w:lang w:eastAsia="en-GB"/>
              </w:rPr>
              <w:drawing>
                <wp:inline distT="0" distB="0" distL="0" distR="0" wp14:anchorId="620D0A22" wp14:editId="294AB3F6">
                  <wp:extent cx="3019425" cy="2828925"/>
                  <wp:effectExtent l="0" t="0" r="9525" b="9525"/>
                  <wp:docPr id="303" name="Picture 303" descr="Spatial stability of noise field at 6310 H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descr="Spatial stability of noise field at 6310 Hz"/>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3019425" cy="2828925"/>
                          </a:xfrm>
                          <a:prstGeom prst="rect">
                            <a:avLst/>
                          </a:prstGeom>
                          <a:noFill/>
                          <a:ln>
                            <a:noFill/>
                          </a:ln>
                        </pic:spPr>
                      </pic:pic>
                    </a:graphicData>
                  </a:graphic>
                </wp:inline>
              </w:drawing>
            </w:r>
          </w:p>
        </w:tc>
        <w:tc>
          <w:tcPr>
            <w:tcW w:w="1667" w:type="pct"/>
          </w:tcPr>
          <w:p w14:paraId="27C92EAA" w14:textId="77777777" w:rsidR="00F91B99" w:rsidRPr="00D3733D" w:rsidRDefault="00F91B99" w:rsidP="007F27D7">
            <w:r w:rsidRPr="00D3733D">
              <w:rPr>
                <w:noProof/>
                <w:lang w:eastAsia="en-GB"/>
              </w:rPr>
              <w:drawing>
                <wp:inline distT="0" distB="0" distL="0" distR="0" wp14:anchorId="31E6B6A4" wp14:editId="7AF975FC">
                  <wp:extent cx="3019425" cy="2828925"/>
                  <wp:effectExtent l="0" t="0" r="9525" b="9525"/>
                  <wp:docPr id="304" name="Picture 304" descr="Spatial stability of noise field at 6310 H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descr="Spatial stability of noise field at 6310 Hz"/>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3019425" cy="2828925"/>
                          </a:xfrm>
                          <a:prstGeom prst="rect">
                            <a:avLst/>
                          </a:prstGeom>
                          <a:noFill/>
                          <a:ln>
                            <a:noFill/>
                          </a:ln>
                        </pic:spPr>
                      </pic:pic>
                    </a:graphicData>
                  </a:graphic>
                </wp:inline>
              </w:drawing>
            </w:r>
          </w:p>
        </w:tc>
        <w:tc>
          <w:tcPr>
            <w:tcW w:w="1667" w:type="pct"/>
          </w:tcPr>
          <w:p w14:paraId="6C1008FF" w14:textId="77777777" w:rsidR="00F91B99" w:rsidRPr="00D3733D" w:rsidRDefault="00F91B99" w:rsidP="007F27D7">
            <w:r w:rsidRPr="00D3733D">
              <w:rPr>
                <w:noProof/>
                <w:lang w:eastAsia="en-GB"/>
              </w:rPr>
              <w:drawing>
                <wp:inline distT="0" distB="0" distL="0" distR="0" wp14:anchorId="4F303E88" wp14:editId="08DBB629">
                  <wp:extent cx="3019425" cy="2828925"/>
                  <wp:effectExtent l="0" t="0" r="9525" b="9525"/>
                  <wp:docPr id="305" name="Picture 305" descr="Spatial stability difference, with and without HATS, at 6310 H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descr="Spatial stability difference, with and without HATS, at 6310 Hz"/>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3019425" cy="2828925"/>
                          </a:xfrm>
                          <a:prstGeom prst="rect">
                            <a:avLst/>
                          </a:prstGeom>
                          <a:noFill/>
                          <a:ln>
                            <a:noFill/>
                          </a:ln>
                        </pic:spPr>
                      </pic:pic>
                    </a:graphicData>
                  </a:graphic>
                </wp:inline>
              </w:drawing>
            </w:r>
          </w:p>
        </w:tc>
      </w:tr>
      <w:tr w:rsidR="00F91B99" w:rsidRPr="00D3733D" w14:paraId="51A5BCE1" w14:textId="77777777" w:rsidTr="001E47B9">
        <w:trPr>
          <w:jc w:val="center"/>
        </w:trPr>
        <w:tc>
          <w:tcPr>
            <w:tcW w:w="1667" w:type="pct"/>
          </w:tcPr>
          <w:p w14:paraId="3975BC07" w14:textId="77777777" w:rsidR="00F91B99" w:rsidRPr="00D3733D" w:rsidRDefault="00F91B99" w:rsidP="007F27D7">
            <w:r w:rsidRPr="00D3733D">
              <w:rPr>
                <w:noProof/>
                <w:lang w:eastAsia="en-GB"/>
              </w:rPr>
              <w:drawing>
                <wp:inline distT="0" distB="0" distL="0" distR="0" wp14:anchorId="6FE7F2B2" wp14:editId="30569286">
                  <wp:extent cx="3019425" cy="2828925"/>
                  <wp:effectExtent l="0" t="0" r="9525" b="9525"/>
                  <wp:docPr id="306" name="Picture 306" descr="Spatial stability of noise field at 7943 H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descr="Spatial stability of noise field at 7943 Hz"/>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3019425" cy="2828925"/>
                          </a:xfrm>
                          <a:prstGeom prst="rect">
                            <a:avLst/>
                          </a:prstGeom>
                          <a:noFill/>
                          <a:ln>
                            <a:noFill/>
                          </a:ln>
                        </pic:spPr>
                      </pic:pic>
                    </a:graphicData>
                  </a:graphic>
                </wp:inline>
              </w:drawing>
            </w:r>
          </w:p>
        </w:tc>
        <w:tc>
          <w:tcPr>
            <w:tcW w:w="1667" w:type="pct"/>
          </w:tcPr>
          <w:p w14:paraId="74BB31B4" w14:textId="77777777" w:rsidR="00F91B99" w:rsidRPr="00D3733D" w:rsidRDefault="00F91B99" w:rsidP="007F27D7">
            <w:r w:rsidRPr="00D3733D">
              <w:rPr>
                <w:noProof/>
                <w:lang w:eastAsia="en-GB"/>
              </w:rPr>
              <w:drawing>
                <wp:inline distT="0" distB="0" distL="0" distR="0" wp14:anchorId="043FDBE6" wp14:editId="20E3C965">
                  <wp:extent cx="3019425" cy="2828925"/>
                  <wp:effectExtent l="0" t="0" r="9525" b="9525"/>
                  <wp:docPr id="307" name="Picture 307" descr="Spatial stability of noise field at 7943 H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descr="Spatial stability of noise field at 7943 Hz"/>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3019425" cy="2828925"/>
                          </a:xfrm>
                          <a:prstGeom prst="rect">
                            <a:avLst/>
                          </a:prstGeom>
                          <a:noFill/>
                          <a:ln>
                            <a:noFill/>
                          </a:ln>
                        </pic:spPr>
                      </pic:pic>
                    </a:graphicData>
                  </a:graphic>
                </wp:inline>
              </w:drawing>
            </w:r>
          </w:p>
        </w:tc>
        <w:tc>
          <w:tcPr>
            <w:tcW w:w="1667" w:type="pct"/>
          </w:tcPr>
          <w:p w14:paraId="4C6ECC70" w14:textId="77777777" w:rsidR="00F91B99" w:rsidRPr="00D3733D" w:rsidRDefault="00F91B99" w:rsidP="007F27D7">
            <w:r w:rsidRPr="00D3733D">
              <w:rPr>
                <w:noProof/>
                <w:lang w:eastAsia="en-GB"/>
              </w:rPr>
              <w:drawing>
                <wp:inline distT="0" distB="0" distL="0" distR="0" wp14:anchorId="5DB1DC11" wp14:editId="0B5450BF">
                  <wp:extent cx="3019425" cy="2828925"/>
                  <wp:effectExtent l="0" t="0" r="9525" b="9525"/>
                  <wp:docPr id="308" name="Picture 308" descr="Spatial stability difference, with and without HATS, at 7943 H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descr="Spatial stability difference, with and without HATS, at 7943 Hz"/>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3019425" cy="2828925"/>
                          </a:xfrm>
                          <a:prstGeom prst="rect">
                            <a:avLst/>
                          </a:prstGeom>
                          <a:noFill/>
                          <a:ln>
                            <a:noFill/>
                          </a:ln>
                        </pic:spPr>
                      </pic:pic>
                    </a:graphicData>
                  </a:graphic>
                </wp:inline>
              </w:drawing>
            </w:r>
          </w:p>
        </w:tc>
      </w:tr>
      <w:tr w:rsidR="00F91B99" w:rsidRPr="00D3733D" w14:paraId="22DAA9CC" w14:textId="77777777" w:rsidTr="001E47B9">
        <w:trPr>
          <w:jc w:val="center"/>
        </w:trPr>
        <w:tc>
          <w:tcPr>
            <w:tcW w:w="1667" w:type="pct"/>
          </w:tcPr>
          <w:p w14:paraId="5E4BD58F" w14:textId="77777777" w:rsidR="00F91B99" w:rsidRPr="00D3733D" w:rsidRDefault="00F91B99" w:rsidP="007F27D7">
            <w:r w:rsidRPr="00D3733D">
              <w:rPr>
                <w:noProof/>
                <w:lang w:eastAsia="en-GB"/>
              </w:rPr>
              <w:drawing>
                <wp:inline distT="0" distB="0" distL="0" distR="0" wp14:anchorId="3CAA5753" wp14:editId="6DE4DDDF">
                  <wp:extent cx="3019425" cy="2828925"/>
                  <wp:effectExtent l="0" t="0" r="9525" b="9525"/>
                  <wp:docPr id="309" name="Picture 309" descr="Spatial stability of noise field at 10000 H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descr="Spatial stability of noise field at 10000 Hz"/>
                          <pic:cNvPicPr>
                            <a:picLocks noChangeAspect="1" noChangeArrowheads="1"/>
                          </pic:cNvPicPr>
                        </pic:nvPicPr>
                        <pic:blipFill>
                          <a:blip r:embed="rId234" cstate="print">
                            <a:extLst>
                              <a:ext uri="{28A0092B-C50C-407E-A947-70E740481C1C}">
                                <a14:useLocalDpi xmlns:a14="http://schemas.microsoft.com/office/drawing/2010/main" val="0"/>
                              </a:ext>
                            </a:extLst>
                          </a:blip>
                          <a:srcRect/>
                          <a:stretch>
                            <a:fillRect/>
                          </a:stretch>
                        </pic:blipFill>
                        <pic:spPr bwMode="auto">
                          <a:xfrm>
                            <a:off x="0" y="0"/>
                            <a:ext cx="3019425" cy="2828925"/>
                          </a:xfrm>
                          <a:prstGeom prst="rect">
                            <a:avLst/>
                          </a:prstGeom>
                          <a:noFill/>
                          <a:ln>
                            <a:noFill/>
                          </a:ln>
                        </pic:spPr>
                      </pic:pic>
                    </a:graphicData>
                  </a:graphic>
                </wp:inline>
              </w:drawing>
            </w:r>
          </w:p>
        </w:tc>
        <w:tc>
          <w:tcPr>
            <w:tcW w:w="1667" w:type="pct"/>
          </w:tcPr>
          <w:p w14:paraId="1E4CB647" w14:textId="77777777" w:rsidR="00F91B99" w:rsidRPr="00D3733D" w:rsidRDefault="00F91B99" w:rsidP="007F27D7">
            <w:r w:rsidRPr="00D3733D">
              <w:rPr>
                <w:noProof/>
                <w:lang w:eastAsia="en-GB"/>
              </w:rPr>
              <w:drawing>
                <wp:inline distT="0" distB="0" distL="0" distR="0" wp14:anchorId="0020A23C" wp14:editId="7EFC92C3">
                  <wp:extent cx="3019425" cy="2828925"/>
                  <wp:effectExtent l="0" t="0" r="9525" b="9525"/>
                  <wp:docPr id="310" name="Picture 310" descr="Spatial stability of noise field at 10000 H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descr="Spatial stability of noise field at 10000 Hz"/>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bwMode="auto">
                          <a:xfrm>
                            <a:off x="0" y="0"/>
                            <a:ext cx="3019425" cy="2828925"/>
                          </a:xfrm>
                          <a:prstGeom prst="rect">
                            <a:avLst/>
                          </a:prstGeom>
                          <a:noFill/>
                          <a:ln>
                            <a:noFill/>
                          </a:ln>
                        </pic:spPr>
                      </pic:pic>
                    </a:graphicData>
                  </a:graphic>
                </wp:inline>
              </w:drawing>
            </w:r>
          </w:p>
        </w:tc>
        <w:tc>
          <w:tcPr>
            <w:tcW w:w="1667" w:type="pct"/>
          </w:tcPr>
          <w:p w14:paraId="7FF987C6" w14:textId="77777777" w:rsidR="00F91B99" w:rsidRPr="00D3733D" w:rsidRDefault="00F91B99" w:rsidP="007F27D7">
            <w:r w:rsidRPr="00D3733D">
              <w:rPr>
                <w:noProof/>
                <w:lang w:eastAsia="en-GB"/>
              </w:rPr>
              <w:drawing>
                <wp:inline distT="0" distB="0" distL="0" distR="0" wp14:anchorId="3A97412C" wp14:editId="57AC0049">
                  <wp:extent cx="3019425" cy="2828925"/>
                  <wp:effectExtent l="0" t="0" r="9525" b="9525"/>
                  <wp:docPr id="311" name="Picture 311" descr="Spatial stability difference, with and without HATS, at 10000 H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descr="Spatial stability difference, with and without HATS, at 10000 Hz"/>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3019425" cy="2828925"/>
                          </a:xfrm>
                          <a:prstGeom prst="rect">
                            <a:avLst/>
                          </a:prstGeom>
                          <a:noFill/>
                          <a:ln>
                            <a:noFill/>
                          </a:ln>
                        </pic:spPr>
                      </pic:pic>
                    </a:graphicData>
                  </a:graphic>
                </wp:inline>
              </w:drawing>
            </w:r>
          </w:p>
        </w:tc>
      </w:tr>
      <w:tr w:rsidR="00F91B99" w:rsidRPr="00D3733D" w14:paraId="21490FFB" w14:textId="77777777" w:rsidTr="001E47B9">
        <w:trPr>
          <w:jc w:val="center"/>
        </w:trPr>
        <w:tc>
          <w:tcPr>
            <w:tcW w:w="1667" w:type="pct"/>
          </w:tcPr>
          <w:p w14:paraId="39B0BC1E" w14:textId="77777777" w:rsidR="00F91B99" w:rsidRPr="00D3733D" w:rsidRDefault="00F91B99" w:rsidP="007F27D7">
            <w:r w:rsidRPr="00D3733D">
              <w:rPr>
                <w:noProof/>
                <w:lang w:eastAsia="en-GB"/>
              </w:rPr>
              <w:lastRenderedPageBreak/>
              <w:drawing>
                <wp:inline distT="0" distB="0" distL="0" distR="0" wp14:anchorId="7C93DF69" wp14:editId="4FEEB8C1">
                  <wp:extent cx="3019425" cy="2828925"/>
                  <wp:effectExtent l="0" t="0" r="9525" b="9525"/>
                  <wp:docPr id="312" name="Picture 312" descr="Spatial stability of noise field at 12589 H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descr="Spatial stability of noise field at 12589 Hz"/>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3019425" cy="2828925"/>
                          </a:xfrm>
                          <a:prstGeom prst="rect">
                            <a:avLst/>
                          </a:prstGeom>
                          <a:noFill/>
                          <a:ln>
                            <a:noFill/>
                          </a:ln>
                        </pic:spPr>
                      </pic:pic>
                    </a:graphicData>
                  </a:graphic>
                </wp:inline>
              </w:drawing>
            </w:r>
          </w:p>
        </w:tc>
        <w:tc>
          <w:tcPr>
            <w:tcW w:w="1667" w:type="pct"/>
          </w:tcPr>
          <w:p w14:paraId="4C2DAFE7" w14:textId="77777777" w:rsidR="00F91B99" w:rsidRPr="00D3733D" w:rsidRDefault="00F91B99" w:rsidP="007F27D7">
            <w:r w:rsidRPr="00D3733D">
              <w:rPr>
                <w:noProof/>
                <w:lang w:eastAsia="en-GB"/>
              </w:rPr>
              <w:drawing>
                <wp:inline distT="0" distB="0" distL="0" distR="0" wp14:anchorId="14329676" wp14:editId="73C2F83E">
                  <wp:extent cx="3019425" cy="2828925"/>
                  <wp:effectExtent l="0" t="0" r="9525" b="9525"/>
                  <wp:docPr id="313" name="Picture 313" descr="Spatial stability of noise field at 12589 H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descr="Spatial stability of noise field at 12589 Hz"/>
                          <pic:cNvPicPr>
                            <a:picLocks noChangeAspect="1" noChangeArrowheads="1"/>
                          </pic:cNvPicPr>
                        </pic:nvPicPr>
                        <pic:blipFill>
                          <a:blip r:embed="rId238" cstate="print">
                            <a:extLst>
                              <a:ext uri="{28A0092B-C50C-407E-A947-70E740481C1C}">
                                <a14:useLocalDpi xmlns:a14="http://schemas.microsoft.com/office/drawing/2010/main" val="0"/>
                              </a:ext>
                            </a:extLst>
                          </a:blip>
                          <a:srcRect/>
                          <a:stretch>
                            <a:fillRect/>
                          </a:stretch>
                        </pic:blipFill>
                        <pic:spPr bwMode="auto">
                          <a:xfrm>
                            <a:off x="0" y="0"/>
                            <a:ext cx="3019425" cy="2828925"/>
                          </a:xfrm>
                          <a:prstGeom prst="rect">
                            <a:avLst/>
                          </a:prstGeom>
                          <a:noFill/>
                          <a:ln>
                            <a:noFill/>
                          </a:ln>
                        </pic:spPr>
                      </pic:pic>
                    </a:graphicData>
                  </a:graphic>
                </wp:inline>
              </w:drawing>
            </w:r>
          </w:p>
        </w:tc>
        <w:tc>
          <w:tcPr>
            <w:tcW w:w="1667" w:type="pct"/>
          </w:tcPr>
          <w:p w14:paraId="0FC20511" w14:textId="77777777" w:rsidR="00F91B99" w:rsidRPr="00D3733D" w:rsidRDefault="00F91B99" w:rsidP="007F27D7">
            <w:r w:rsidRPr="00D3733D">
              <w:rPr>
                <w:noProof/>
                <w:lang w:eastAsia="en-GB"/>
              </w:rPr>
              <w:drawing>
                <wp:inline distT="0" distB="0" distL="0" distR="0" wp14:anchorId="19BA5863" wp14:editId="1CDD9D2B">
                  <wp:extent cx="3019425" cy="2828925"/>
                  <wp:effectExtent l="0" t="0" r="9525" b="9525"/>
                  <wp:docPr id="314" name="Picture 314" descr="Spatial stability difference, with and without HATS, at 12589 H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descr="Spatial stability difference, with and without HATS, at 12589 Hz"/>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3019425" cy="2828925"/>
                          </a:xfrm>
                          <a:prstGeom prst="rect">
                            <a:avLst/>
                          </a:prstGeom>
                          <a:noFill/>
                          <a:ln>
                            <a:noFill/>
                          </a:ln>
                        </pic:spPr>
                      </pic:pic>
                    </a:graphicData>
                  </a:graphic>
                </wp:inline>
              </w:drawing>
            </w:r>
          </w:p>
        </w:tc>
      </w:tr>
      <w:tr w:rsidR="00F91B99" w:rsidRPr="00D3733D" w14:paraId="076685B8" w14:textId="77777777" w:rsidTr="001E47B9">
        <w:trPr>
          <w:jc w:val="center"/>
        </w:trPr>
        <w:tc>
          <w:tcPr>
            <w:tcW w:w="1667" w:type="pct"/>
          </w:tcPr>
          <w:p w14:paraId="0AF6C982" w14:textId="77777777" w:rsidR="00F91B99" w:rsidRPr="00D3733D" w:rsidRDefault="00F91B99" w:rsidP="00F0030D">
            <w:pPr>
              <w:spacing w:before="100"/>
            </w:pPr>
            <w:r w:rsidRPr="00D3733D">
              <w:rPr>
                <w:noProof/>
                <w:lang w:eastAsia="en-GB"/>
              </w:rPr>
              <w:drawing>
                <wp:inline distT="0" distB="0" distL="0" distR="0" wp14:anchorId="7CE32DDE" wp14:editId="3263A725">
                  <wp:extent cx="3019425" cy="2828925"/>
                  <wp:effectExtent l="0" t="0" r="9525" b="9525"/>
                  <wp:docPr id="315" name="Picture 315" descr="Spatial stability of noise field at 15849 H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descr="Spatial stability of noise field at 15849 Hz"/>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3019425" cy="2828925"/>
                          </a:xfrm>
                          <a:prstGeom prst="rect">
                            <a:avLst/>
                          </a:prstGeom>
                          <a:noFill/>
                          <a:ln>
                            <a:noFill/>
                          </a:ln>
                        </pic:spPr>
                      </pic:pic>
                    </a:graphicData>
                  </a:graphic>
                </wp:inline>
              </w:drawing>
            </w:r>
          </w:p>
        </w:tc>
        <w:tc>
          <w:tcPr>
            <w:tcW w:w="1667" w:type="pct"/>
          </w:tcPr>
          <w:p w14:paraId="389D31FB" w14:textId="77777777" w:rsidR="00F91B99" w:rsidRPr="00D3733D" w:rsidRDefault="00F91B99" w:rsidP="00F0030D">
            <w:pPr>
              <w:spacing w:before="100"/>
            </w:pPr>
            <w:r w:rsidRPr="00D3733D">
              <w:rPr>
                <w:noProof/>
                <w:lang w:eastAsia="en-GB"/>
              </w:rPr>
              <w:drawing>
                <wp:inline distT="0" distB="0" distL="0" distR="0" wp14:anchorId="340FF5E8" wp14:editId="63599959">
                  <wp:extent cx="3019425" cy="2828925"/>
                  <wp:effectExtent l="0" t="0" r="9525" b="9525"/>
                  <wp:docPr id="316" name="Picture 316" descr="Spatial stability of noise field at 15849 H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descr="Spatial stability of noise field at 15849 Hz"/>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3019425" cy="2828925"/>
                          </a:xfrm>
                          <a:prstGeom prst="rect">
                            <a:avLst/>
                          </a:prstGeom>
                          <a:noFill/>
                          <a:ln>
                            <a:noFill/>
                          </a:ln>
                        </pic:spPr>
                      </pic:pic>
                    </a:graphicData>
                  </a:graphic>
                </wp:inline>
              </w:drawing>
            </w:r>
          </w:p>
        </w:tc>
        <w:tc>
          <w:tcPr>
            <w:tcW w:w="1667" w:type="pct"/>
          </w:tcPr>
          <w:p w14:paraId="0193350B" w14:textId="77777777" w:rsidR="00F91B99" w:rsidRPr="00D3733D" w:rsidRDefault="00F91B99" w:rsidP="00F0030D">
            <w:pPr>
              <w:spacing w:before="100"/>
            </w:pPr>
            <w:r w:rsidRPr="00D3733D">
              <w:rPr>
                <w:noProof/>
                <w:lang w:eastAsia="en-GB"/>
              </w:rPr>
              <w:drawing>
                <wp:inline distT="0" distB="0" distL="0" distR="0" wp14:anchorId="7F5CE3E3" wp14:editId="299F85A2">
                  <wp:extent cx="3019425" cy="2828925"/>
                  <wp:effectExtent l="0" t="0" r="9525" b="9525"/>
                  <wp:docPr id="317" name="Picture 317" descr="Spatial stability difference, with and without HATS, at 15849 H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descr="Spatial stability difference, with and without HATS, at 15849 Hz"/>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3019425" cy="2828925"/>
                          </a:xfrm>
                          <a:prstGeom prst="rect">
                            <a:avLst/>
                          </a:prstGeom>
                          <a:noFill/>
                          <a:ln>
                            <a:noFill/>
                          </a:ln>
                        </pic:spPr>
                      </pic:pic>
                    </a:graphicData>
                  </a:graphic>
                </wp:inline>
              </w:drawing>
            </w:r>
          </w:p>
        </w:tc>
      </w:tr>
      <w:tr w:rsidR="00F91B99" w:rsidRPr="00D3733D" w14:paraId="4A0EA67E" w14:textId="77777777" w:rsidTr="001E47B9">
        <w:trPr>
          <w:jc w:val="center"/>
        </w:trPr>
        <w:tc>
          <w:tcPr>
            <w:tcW w:w="1667" w:type="pct"/>
          </w:tcPr>
          <w:p w14:paraId="0324A975" w14:textId="77777777" w:rsidR="00F91B99" w:rsidRPr="00D3733D" w:rsidRDefault="00F91B99" w:rsidP="00F0030D">
            <w:pPr>
              <w:spacing w:before="100"/>
            </w:pPr>
            <w:r w:rsidRPr="00D3733D">
              <w:rPr>
                <w:noProof/>
                <w:lang w:eastAsia="en-GB"/>
              </w:rPr>
              <w:drawing>
                <wp:inline distT="0" distB="0" distL="0" distR="0" wp14:anchorId="67D66F97" wp14:editId="2883E898">
                  <wp:extent cx="3019425" cy="2828925"/>
                  <wp:effectExtent l="0" t="0" r="9525" b="9525"/>
                  <wp:docPr id="318" name="Picture 318" descr="Spatial stability of noise field at 19953 H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descr="Spatial stability of noise field at 19953 Hz"/>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3019425" cy="2828925"/>
                          </a:xfrm>
                          <a:prstGeom prst="rect">
                            <a:avLst/>
                          </a:prstGeom>
                          <a:noFill/>
                          <a:ln>
                            <a:noFill/>
                          </a:ln>
                        </pic:spPr>
                      </pic:pic>
                    </a:graphicData>
                  </a:graphic>
                </wp:inline>
              </w:drawing>
            </w:r>
          </w:p>
        </w:tc>
        <w:tc>
          <w:tcPr>
            <w:tcW w:w="1667" w:type="pct"/>
          </w:tcPr>
          <w:p w14:paraId="3085A2AB" w14:textId="77777777" w:rsidR="00F91B99" w:rsidRPr="00D3733D" w:rsidRDefault="00F91B99" w:rsidP="00F0030D">
            <w:pPr>
              <w:spacing w:before="100"/>
            </w:pPr>
            <w:r w:rsidRPr="00D3733D">
              <w:rPr>
                <w:noProof/>
                <w:lang w:eastAsia="en-GB"/>
              </w:rPr>
              <w:drawing>
                <wp:inline distT="0" distB="0" distL="0" distR="0" wp14:anchorId="677EE8E8" wp14:editId="0AB9F662">
                  <wp:extent cx="3019425" cy="2828925"/>
                  <wp:effectExtent l="0" t="0" r="9525" b="9525"/>
                  <wp:docPr id="319" name="Picture 319" descr="Spatial stability of noise field at 19953 H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descr="Spatial stability of noise field at 19953 Hz"/>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3019425" cy="2828925"/>
                          </a:xfrm>
                          <a:prstGeom prst="rect">
                            <a:avLst/>
                          </a:prstGeom>
                          <a:noFill/>
                          <a:ln>
                            <a:noFill/>
                          </a:ln>
                        </pic:spPr>
                      </pic:pic>
                    </a:graphicData>
                  </a:graphic>
                </wp:inline>
              </w:drawing>
            </w:r>
          </w:p>
        </w:tc>
        <w:tc>
          <w:tcPr>
            <w:tcW w:w="1667" w:type="pct"/>
          </w:tcPr>
          <w:p w14:paraId="11BE3BF3" w14:textId="77777777" w:rsidR="00F91B99" w:rsidRPr="00D3733D" w:rsidRDefault="00F91B99" w:rsidP="00F0030D">
            <w:pPr>
              <w:spacing w:before="100"/>
            </w:pPr>
            <w:r w:rsidRPr="00D3733D">
              <w:rPr>
                <w:noProof/>
                <w:lang w:eastAsia="en-GB"/>
              </w:rPr>
              <w:drawing>
                <wp:inline distT="0" distB="0" distL="0" distR="0" wp14:anchorId="1B2DC8DF" wp14:editId="467FE07D">
                  <wp:extent cx="3019425" cy="2828925"/>
                  <wp:effectExtent l="0" t="0" r="9525" b="9525"/>
                  <wp:docPr id="320" name="Picture 320" descr="Spatial stability difference, with and without HATS, at 19953 H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descr="Spatial stability difference, with and without HATS, at 19953 Hz"/>
                          <pic:cNvPicPr>
                            <a:picLocks noChangeAspect="1" noChangeArrowheads="1"/>
                          </pic:cNvPicPr>
                        </pic:nvPicPr>
                        <pic:blipFill>
                          <a:blip r:embed="rId245" cstate="print">
                            <a:extLst>
                              <a:ext uri="{28A0092B-C50C-407E-A947-70E740481C1C}">
                                <a14:useLocalDpi xmlns:a14="http://schemas.microsoft.com/office/drawing/2010/main" val="0"/>
                              </a:ext>
                            </a:extLst>
                          </a:blip>
                          <a:srcRect/>
                          <a:stretch>
                            <a:fillRect/>
                          </a:stretch>
                        </pic:blipFill>
                        <pic:spPr bwMode="auto">
                          <a:xfrm>
                            <a:off x="0" y="0"/>
                            <a:ext cx="3019425" cy="2828925"/>
                          </a:xfrm>
                          <a:prstGeom prst="rect">
                            <a:avLst/>
                          </a:prstGeom>
                          <a:noFill/>
                          <a:ln>
                            <a:noFill/>
                          </a:ln>
                        </pic:spPr>
                      </pic:pic>
                    </a:graphicData>
                  </a:graphic>
                </wp:inline>
              </w:drawing>
            </w:r>
          </w:p>
        </w:tc>
      </w:tr>
    </w:tbl>
    <w:p w14:paraId="119B8197" w14:textId="77777777" w:rsidR="00A1549B" w:rsidRPr="00D3733D" w:rsidRDefault="00A1549B" w:rsidP="00F0030D">
      <w:pPr>
        <w:spacing w:before="0"/>
        <w:rPr>
          <w:sz w:val="2"/>
          <w:szCs w:val="2"/>
        </w:rPr>
      </w:pPr>
    </w:p>
    <w:p w14:paraId="17182BE8" w14:textId="77777777" w:rsidR="00A1549B" w:rsidRPr="00D3733D" w:rsidRDefault="00A1549B" w:rsidP="00F0030D">
      <w:pPr>
        <w:spacing w:before="0"/>
        <w:rPr>
          <w:sz w:val="2"/>
          <w:szCs w:val="2"/>
        </w:rPr>
        <w:sectPr w:rsidR="00A1549B" w:rsidRPr="00D3733D" w:rsidSect="00556215">
          <w:footerReference w:type="even" r:id="rId246"/>
          <w:footerReference w:type="default" r:id="rId247"/>
          <w:footerReference w:type="first" r:id="rId248"/>
          <w:pgSz w:w="16840" w:h="11907" w:orient="landscape" w:code="9"/>
          <w:pgMar w:top="1134" w:right="1134" w:bottom="1134" w:left="1134" w:header="567" w:footer="567" w:gutter="0"/>
          <w:cols w:space="720"/>
          <w:titlePg/>
          <w:docGrid w:linePitch="326"/>
        </w:sectPr>
      </w:pPr>
    </w:p>
    <w:p w14:paraId="79A5A2D0" w14:textId="624629BA" w:rsidR="00F91B99" w:rsidRPr="00D3733D" w:rsidRDefault="00F91B99" w:rsidP="00F91B99">
      <w:r w:rsidRPr="00D3733D">
        <w:lastRenderedPageBreak/>
        <w:t xml:space="preserve">For the full frequency range (120 Hz to 20 kHz) similar level variations were observed with and without HATS. The variation was around 9 dB (from </w:t>
      </w:r>
      <w:r w:rsidR="00B72C6B" w:rsidRPr="00D3733D">
        <w:t>−</w:t>
      </w:r>
      <w:r w:rsidRPr="00D3733D">
        <w:t>3 dB to 6 dB) for the case without</w:t>
      </w:r>
      <w:r w:rsidR="00B72C6B" w:rsidRPr="00D3733D">
        <w:t xml:space="preserve"> HATS and around 11 dB (from −</w:t>
      </w:r>
      <w:r w:rsidRPr="00D3733D">
        <w:t>4 dB to 7 dB) for the case with HATS.</w:t>
      </w:r>
    </w:p>
    <w:p w14:paraId="6263F115" w14:textId="6816EDB3" w:rsidR="00F91B99" w:rsidRPr="00D3733D" w:rsidRDefault="00F91B99" w:rsidP="00556215">
      <w:r w:rsidRPr="00D3733D">
        <w:t xml:space="preserve">Without the HATS, the noise field is generally stable but still exhibits some variations. </w:t>
      </w:r>
      <w:r w:rsidR="0052252A" w:rsidRPr="00D3733D">
        <w:t>See Table</w:t>
      </w:r>
      <w:r w:rsidR="00556215">
        <w:t> </w:t>
      </w:r>
      <w:r w:rsidR="0052252A" w:rsidRPr="00D3733D">
        <w:t xml:space="preserve">IV.2. </w:t>
      </w:r>
      <w:r w:rsidRPr="00D3733D">
        <w:t xml:space="preserve">With the HATS present, results are similar up to 501 Hz but start to diverge for higher frequencies. This can be explained by the presence of the HATS in the noise field which creates some perturbations. However, results from right column indicate that these perturbations remain limited as the range of the difference (with HATS minus </w:t>
      </w:r>
      <w:r w:rsidR="00B72C6B" w:rsidRPr="00D3733D">
        <w:t>without HATS) is contained in [−</w:t>
      </w:r>
      <w:r w:rsidRPr="00D3733D">
        <w:t>4 dB; 5 dB].</w:t>
      </w:r>
    </w:p>
    <w:p w14:paraId="2BF37DD0" w14:textId="33D0C120" w:rsidR="00F91B99" w:rsidRPr="00D3733D" w:rsidRDefault="00F91B99" w:rsidP="0013688E">
      <w:pPr>
        <w:pStyle w:val="TableNoTitle0"/>
      </w:pPr>
      <w:r w:rsidRPr="00D3733D">
        <w:t>Table IV.2</w:t>
      </w:r>
      <w:r w:rsidR="002F322B" w:rsidRPr="00D3733D">
        <w:t xml:space="preserve"> –</w:t>
      </w:r>
      <w:r w:rsidRPr="00D3733D">
        <w:t xml:space="preserve"> Sound field u</w:t>
      </w:r>
      <w:r w:rsidR="00F662DD" w:rsidRPr="00D3733D">
        <w:t>niformity without and with HATS</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548"/>
        <w:gridCol w:w="2409"/>
        <w:gridCol w:w="2269"/>
        <w:gridCol w:w="2403"/>
      </w:tblGrid>
      <w:tr w:rsidR="00F91B99" w:rsidRPr="00D3733D" w14:paraId="1E1A73DD" w14:textId="77777777" w:rsidTr="008670AF">
        <w:trPr>
          <w:trHeight w:val="300"/>
        </w:trPr>
        <w:tc>
          <w:tcPr>
            <w:tcW w:w="2548" w:type="dxa"/>
            <w:shd w:val="clear" w:color="auto" w:fill="auto"/>
            <w:noWrap/>
            <w:vAlign w:val="center"/>
            <w:hideMark/>
          </w:tcPr>
          <w:p w14:paraId="372E6A5B" w14:textId="528FE2AD" w:rsidR="00F91B99" w:rsidRPr="00D3733D" w:rsidRDefault="00F91B99" w:rsidP="002F322B">
            <w:pPr>
              <w:pStyle w:val="Tablehead"/>
            </w:pPr>
            <w:r w:rsidRPr="00D3733D">
              <w:t xml:space="preserve">Frequency </w:t>
            </w:r>
            <w:r w:rsidR="003E37D7" w:rsidRPr="00D3733D">
              <w:t>ra</w:t>
            </w:r>
            <w:r w:rsidRPr="00D3733D">
              <w:t>nge</w:t>
            </w:r>
            <w:r w:rsidR="003E37D7" w:rsidRPr="00D3733D">
              <w:rPr>
                <w:b w:val="0"/>
                <w:bCs/>
              </w:rPr>
              <w:t xml:space="preserve"> </w:t>
            </w:r>
          </w:p>
        </w:tc>
        <w:tc>
          <w:tcPr>
            <w:tcW w:w="2409" w:type="dxa"/>
            <w:shd w:val="clear" w:color="auto" w:fill="auto"/>
            <w:noWrap/>
            <w:vAlign w:val="center"/>
            <w:hideMark/>
          </w:tcPr>
          <w:p w14:paraId="0AB2FE14" w14:textId="4B433C85" w:rsidR="00F91B99" w:rsidRPr="00D3733D" w:rsidRDefault="00F91B99" w:rsidP="002F322B">
            <w:pPr>
              <w:pStyle w:val="Tablehead"/>
            </w:pPr>
            <w:r w:rsidRPr="00D3733D">
              <w:t xml:space="preserve">Microphone </w:t>
            </w:r>
            <w:r w:rsidR="003E37D7" w:rsidRPr="00D3733D">
              <w:t>m</w:t>
            </w:r>
            <w:r w:rsidRPr="00D3733D">
              <w:t>ethod (without HATS)</w:t>
            </w:r>
          </w:p>
        </w:tc>
        <w:tc>
          <w:tcPr>
            <w:tcW w:w="2269" w:type="dxa"/>
            <w:shd w:val="clear" w:color="auto" w:fill="auto"/>
            <w:noWrap/>
            <w:vAlign w:val="center"/>
            <w:hideMark/>
          </w:tcPr>
          <w:p w14:paraId="0FC9F0A7" w14:textId="55AA12B5" w:rsidR="00F91B99" w:rsidRPr="00D3733D" w:rsidRDefault="00F91B99" w:rsidP="002F322B">
            <w:pPr>
              <w:pStyle w:val="Tablehead"/>
            </w:pPr>
            <w:r w:rsidRPr="00D3733D">
              <w:t xml:space="preserve">Microphone </w:t>
            </w:r>
            <w:r w:rsidR="003E37D7" w:rsidRPr="00D3733D">
              <w:t>me</w:t>
            </w:r>
            <w:r w:rsidRPr="00D3733D">
              <w:t>thod (with HATS)</w:t>
            </w:r>
          </w:p>
        </w:tc>
        <w:tc>
          <w:tcPr>
            <w:tcW w:w="2403" w:type="dxa"/>
            <w:shd w:val="clear" w:color="auto" w:fill="auto"/>
            <w:noWrap/>
            <w:vAlign w:val="center"/>
            <w:hideMark/>
          </w:tcPr>
          <w:p w14:paraId="5121F0A9" w14:textId="286864C5" w:rsidR="00F91B99" w:rsidRPr="00D3733D" w:rsidRDefault="00F91B99" w:rsidP="002F322B">
            <w:pPr>
              <w:pStyle w:val="Tablehead"/>
            </w:pPr>
            <w:r w:rsidRPr="00D3733D">
              <w:t xml:space="preserve">Likely </w:t>
            </w:r>
            <w:r w:rsidR="003E37D7" w:rsidRPr="00D3733D">
              <w:t>c</w:t>
            </w:r>
            <w:r w:rsidRPr="00D3733D">
              <w:t>ause</w:t>
            </w:r>
          </w:p>
        </w:tc>
      </w:tr>
      <w:tr w:rsidR="00F91B99" w:rsidRPr="00D3733D" w14:paraId="09EDAD31" w14:textId="77777777" w:rsidTr="002F322B">
        <w:trPr>
          <w:trHeight w:val="300"/>
        </w:trPr>
        <w:tc>
          <w:tcPr>
            <w:tcW w:w="1323" w:type="pct"/>
            <w:shd w:val="clear" w:color="auto" w:fill="auto"/>
            <w:noWrap/>
            <w:hideMark/>
          </w:tcPr>
          <w:p w14:paraId="77DBB169" w14:textId="77777777" w:rsidR="00F91B99" w:rsidRPr="00D3733D" w:rsidRDefault="00F91B99" w:rsidP="002F322B">
            <w:pPr>
              <w:pStyle w:val="Tabletext"/>
            </w:pPr>
            <w:r w:rsidRPr="00D3733D">
              <w:t>Low (120 Hz-400 Hz)</w:t>
            </w:r>
          </w:p>
        </w:tc>
        <w:tc>
          <w:tcPr>
            <w:tcW w:w="1251" w:type="pct"/>
            <w:shd w:val="clear" w:color="auto" w:fill="auto"/>
            <w:noWrap/>
            <w:hideMark/>
          </w:tcPr>
          <w:p w14:paraId="4231F7F7" w14:textId="047D7B2F" w:rsidR="00F91B99" w:rsidRPr="00D3733D" w:rsidRDefault="00B72C6B" w:rsidP="00F662DD">
            <w:pPr>
              <w:pStyle w:val="Tabletext"/>
              <w:jc w:val="center"/>
            </w:pPr>
            <w:r w:rsidRPr="00D3733D">
              <w:t>−</w:t>
            </w:r>
            <w:r w:rsidR="00F91B99" w:rsidRPr="00D3733D">
              <w:t>2</w:t>
            </w:r>
            <w:r w:rsidR="00556215">
              <w:t xml:space="preserve"> </w:t>
            </w:r>
            <w:r w:rsidR="00F91B99" w:rsidRPr="00D3733D">
              <w:t>dB to 6</w:t>
            </w:r>
            <w:r w:rsidR="00556215">
              <w:t xml:space="preserve"> </w:t>
            </w:r>
            <w:r w:rsidR="00F91B99" w:rsidRPr="00D3733D">
              <w:t>dB</w:t>
            </w:r>
          </w:p>
        </w:tc>
        <w:tc>
          <w:tcPr>
            <w:tcW w:w="1178" w:type="pct"/>
            <w:shd w:val="clear" w:color="auto" w:fill="auto"/>
            <w:noWrap/>
            <w:hideMark/>
          </w:tcPr>
          <w:p w14:paraId="12028B16" w14:textId="429B9200" w:rsidR="00F91B99" w:rsidRPr="00D3733D" w:rsidRDefault="00B72C6B" w:rsidP="00F662DD">
            <w:pPr>
              <w:pStyle w:val="Tabletext"/>
              <w:jc w:val="center"/>
            </w:pPr>
            <w:r w:rsidRPr="00D3733D">
              <w:t>−</w:t>
            </w:r>
            <w:r w:rsidR="00F91B99" w:rsidRPr="00D3733D">
              <w:t>3</w:t>
            </w:r>
            <w:r w:rsidR="00556215">
              <w:t xml:space="preserve"> </w:t>
            </w:r>
            <w:r w:rsidR="00F91B99" w:rsidRPr="00D3733D">
              <w:t>dB to 7</w:t>
            </w:r>
            <w:r w:rsidR="00556215">
              <w:t xml:space="preserve"> </w:t>
            </w:r>
            <w:r w:rsidR="00F91B99" w:rsidRPr="00D3733D">
              <w:t>dB</w:t>
            </w:r>
          </w:p>
        </w:tc>
        <w:tc>
          <w:tcPr>
            <w:tcW w:w="1248" w:type="pct"/>
            <w:shd w:val="clear" w:color="auto" w:fill="auto"/>
            <w:noWrap/>
            <w:hideMark/>
          </w:tcPr>
          <w:p w14:paraId="069E81FE" w14:textId="29F57F02" w:rsidR="00F91B99" w:rsidRPr="00D3733D" w:rsidRDefault="00F91B99" w:rsidP="002F322B">
            <w:pPr>
              <w:pStyle w:val="Tabletext"/>
            </w:pPr>
            <w:r w:rsidRPr="00D3733D">
              <w:t xml:space="preserve">Room </w:t>
            </w:r>
            <w:r w:rsidR="003E37D7" w:rsidRPr="00D3733D">
              <w:t>m</w:t>
            </w:r>
            <w:r w:rsidRPr="00D3733D">
              <w:t>odes</w:t>
            </w:r>
          </w:p>
        </w:tc>
      </w:tr>
      <w:tr w:rsidR="00F91B99" w:rsidRPr="00D3733D" w14:paraId="737C931D" w14:textId="77777777" w:rsidTr="002F322B">
        <w:trPr>
          <w:trHeight w:val="300"/>
        </w:trPr>
        <w:tc>
          <w:tcPr>
            <w:tcW w:w="1323" w:type="pct"/>
            <w:shd w:val="clear" w:color="auto" w:fill="auto"/>
            <w:noWrap/>
            <w:hideMark/>
          </w:tcPr>
          <w:p w14:paraId="7E19E1F3" w14:textId="7B7FD51F" w:rsidR="00F91B99" w:rsidRPr="00D3733D" w:rsidRDefault="00F91B99" w:rsidP="00B31AC6">
            <w:pPr>
              <w:pStyle w:val="Tabletext"/>
            </w:pPr>
            <w:r w:rsidRPr="00D3733D">
              <w:t>Mid (500 Hz-3</w:t>
            </w:r>
            <w:r w:rsidR="00B31AC6" w:rsidRPr="00D3733D">
              <w:t> </w:t>
            </w:r>
            <w:r w:rsidRPr="00D3733D">
              <w:t>kHz)</w:t>
            </w:r>
          </w:p>
        </w:tc>
        <w:tc>
          <w:tcPr>
            <w:tcW w:w="1251" w:type="pct"/>
            <w:shd w:val="clear" w:color="auto" w:fill="auto"/>
            <w:noWrap/>
            <w:hideMark/>
          </w:tcPr>
          <w:p w14:paraId="41FE2D79" w14:textId="6EDB1D7D" w:rsidR="00F91B99" w:rsidRPr="00D3733D" w:rsidRDefault="00B72C6B" w:rsidP="00F662DD">
            <w:pPr>
              <w:pStyle w:val="Tabletext"/>
              <w:jc w:val="center"/>
            </w:pPr>
            <w:r w:rsidRPr="00D3733D">
              <w:t>−</w:t>
            </w:r>
            <w:r w:rsidR="00F91B99" w:rsidRPr="00D3733D">
              <w:t>3</w:t>
            </w:r>
            <w:r w:rsidR="00556215">
              <w:t xml:space="preserve"> </w:t>
            </w:r>
            <w:r w:rsidR="00F91B99" w:rsidRPr="00D3733D">
              <w:t>dB to 5</w:t>
            </w:r>
            <w:r w:rsidR="00556215">
              <w:t xml:space="preserve"> </w:t>
            </w:r>
            <w:r w:rsidR="00F91B99" w:rsidRPr="00D3733D">
              <w:t>dB</w:t>
            </w:r>
          </w:p>
        </w:tc>
        <w:tc>
          <w:tcPr>
            <w:tcW w:w="1178" w:type="pct"/>
            <w:shd w:val="clear" w:color="auto" w:fill="auto"/>
            <w:noWrap/>
            <w:hideMark/>
          </w:tcPr>
          <w:p w14:paraId="4F236115" w14:textId="669F1A08" w:rsidR="00F91B99" w:rsidRPr="00D3733D" w:rsidRDefault="00B72C6B" w:rsidP="00F662DD">
            <w:pPr>
              <w:pStyle w:val="Tabletext"/>
              <w:jc w:val="center"/>
            </w:pPr>
            <w:r w:rsidRPr="00D3733D">
              <w:t>−</w:t>
            </w:r>
            <w:r w:rsidR="00F91B99" w:rsidRPr="00D3733D">
              <w:t>4</w:t>
            </w:r>
            <w:r w:rsidR="00556215">
              <w:t xml:space="preserve"> </w:t>
            </w:r>
            <w:r w:rsidR="00F91B99" w:rsidRPr="00D3733D">
              <w:t>dB to 7</w:t>
            </w:r>
            <w:r w:rsidR="00556215">
              <w:t xml:space="preserve"> </w:t>
            </w:r>
            <w:r w:rsidR="00F91B99" w:rsidRPr="00D3733D">
              <w:t>dB</w:t>
            </w:r>
          </w:p>
        </w:tc>
        <w:tc>
          <w:tcPr>
            <w:tcW w:w="1248" w:type="pct"/>
            <w:shd w:val="clear" w:color="auto" w:fill="auto"/>
            <w:noWrap/>
            <w:hideMark/>
          </w:tcPr>
          <w:p w14:paraId="1B505293" w14:textId="77777777" w:rsidR="00F91B99" w:rsidRPr="00D3733D" w:rsidRDefault="00F91B99" w:rsidP="002F322B">
            <w:pPr>
              <w:pStyle w:val="Tabletext"/>
            </w:pPr>
            <w:r w:rsidRPr="00D3733D">
              <w:t>Reflections from HATS</w:t>
            </w:r>
          </w:p>
        </w:tc>
      </w:tr>
      <w:tr w:rsidR="00F91B99" w:rsidRPr="00D3733D" w14:paraId="670BDD87" w14:textId="77777777" w:rsidTr="002F322B">
        <w:trPr>
          <w:trHeight w:val="300"/>
        </w:trPr>
        <w:tc>
          <w:tcPr>
            <w:tcW w:w="1323" w:type="pct"/>
            <w:shd w:val="clear" w:color="auto" w:fill="auto"/>
            <w:noWrap/>
            <w:hideMark/>
          </w:tcPr>
          <w:p w14:paraId="0D24A4D7" w14:textId="7BC9C0CA" w:rsidR="00F91B99" w:rsidRPr="00D3733D" w:rsidRDefault="00F91B99" w:rsidP="00B31AC6">
            <w:pPr>
              <w:pStyle w:val="Tabletext"/>
            </w:pPr>
            <w:r w:rsidRPr="00D3733D">
              <w:t>High (4</w:t>
            </w:r>
            <w:r w:rsidR="00B31AC6" w:rsidRPr="00D3733D">
              <w:t> </w:t>
            </w:r>
            <w:r w:rsidRPr="00D3733D">
              <w:t>kHz-20</w:t>
            </w:r>
            <w:r w:rsidR="00B31AC6" w:rsidRPr="00D3733D">
              <w:t> </w:t>
            </w:r>
            <w:r w:rsidRPr="00D3733D">
              <w:t>kHz)</w:t>
            </w:r>
          </w:p>
        </w:tc>
        <w:tc>
          <w:tcPr>
            <w:tcW w:w="1251" w:type="pct"/>
            <w:shd w:val="clear" w:color="auto" w:fill="auto"/>
            <w:noWrap/>
            <w:hideMark/>
          </w:tcPr>
          <w:p w14:paraId="51D495C2" w14:textId="2CECA99B" w:rsidR="00F91B99" w:rsidRPr="00D3733D" w:rsidRDefault="00F91B99" w:rsidP="00F662DD">
            <w:pPr>
              <w:pStyle w:val="Tabletext"/>
              <w:jc w:val="center"/>
            </w:pPr>
            <w:r w:rsidRPr="00D3733D">
              <w:t>0</w:t>
            </w:r>
            <w:r w:rsidR="00556215">
              <w:t xml:space="preserve"> </w:t>
            </w:r>
            <w:r w:rsidRPr="00D3733D">
              <w:t>dB to 5</w:t>
            </w:r>
            <w:r w:rsidR="00556215">
              <w:t xml:space="preserve"> </w:t>
            </w:r>
            <w:r w:rsidRPr="00D3733D">
              <w:t>dB</w:t>
            </w:r>
          </w:p>
        </w:tc>
        <w:tc>
          <w:tcPr>
            <w:tcW w:w="1178" w:type="pct"/>
            <w:shd w:val="clear" w:color="auto" w:fill="auto"/>
            <w:noWrap/>
            <w:hideMark/>
          </w:tcPr>
          <w:p w14:paraId="63822285" w14:textId="4E8746B7" w:rsidR="00F91B99" w:rsidRPr="00D3733D" w:rsidRDefault="00B72C6B" w:rsidP="00F662DD">
            <w:pPr>
              <w:pStyle w:val="Tabletext"/>
              <w:jc w:val="center"/>
            </w:pPr>
            <w:r w:rsidRPr="00D3733D">
              <w:t>−</w:t>
            </w:r>
            <w:r w:rsidR="00F91B99" w:rsidRPr="00D3733D">
              <w:t>2</w:t>
            </w:r>
            <w:r w:rsidR="00556215">
              <w:t xml:space="preserve"> </w:t>
            </w:r>
            <w:r w:rsidR="00F91B99" w:rsidRPr="00D3733D">
              <w:t>dB to 6</w:t>
            </w:r>
            <w:r w:rsidR="00556215">
              <w:t xml:space="preserve"> </w:t>
            </w:r>
            <w:r w:rsidR="00F91B99" w:rsidRPr="00D3733D">
              <w:t>dB</w:t>
            </w:r>
          </w:p>
        </w:tc>
        <w:tc>
          <w:tcPr>
            <w:tcW w:w="1248" w:type="pct"/>
            <w:shd w:val="clear" w:color="auto" w:fill="auto"/>
            <w:noWrap/>
            <w:hideMark/>
          </w:tcPr>
          <w:p w14:paraId="12732980" w14:textId="77777777" w:rsidR="00F91B99" w:rsidRPr="00D3733D" w:rsidRDefault="00F91B99" w:rsidP="002F322B">
            <w:pPr>
              <w:pStyle w:val="Tabletext"/>
            </w:pPr>
            <w:r w:rsidRPr="00D3733D">
              <w:t>Reflections from HATS</w:t>
            </w:r>
          </w:p>
        </w:tc>
      </w:tr>
    </w:tbl>
    <w:p w14:paraId="6F4ADA40" w14:textId="6A8DA4F1" w:rsidR="00F91B99" w:rsidRPr="00D3733D" w:rsidRDefault="00F91B99" w:rsidP="00F91B99">
      <w:r w:rsidRPr="00D3733D">
        <w:t xml:space="preserve">Furthermore, no influence of the HATS positioner (located on the left side) on the noise field, was observed because the results rather symmetrical (relative to the </w:t>
      </w:r>
      <w:r w:rsidRPr="00D3733D">
        <w:rPr>
          <w:i/>
          <w:iCs/>
        </w:rPr>
        <w:t>X</w:t>
      </w:r>
      <w:r w:rsidR="00E30198" w:rsidRPr="00D3733D">
        <w:t>-</w:t>
      </w:r>
      <w:r w:rsidRPr="00D3733D">
        <w:t>axis).</w:t>
      </w:r>
    </w:p>
    <w:p w14:paraId="25A3BB85" w14:textId="77777777" w:rsidR="00F91B99" w:rsidRPr="00D3733D" w:rsidRDefault="00F91B99" w:rsidP="00F91B99">
      <w:pPr>
        <w:pStyle w:val="Heading2"/>
      </w:pPr>
      <w:bookmarkStart w:id="289" w:name="_Toc418254694"/>
      <w:bookmarkStart w:id="290" w:name="_Toc513708776"/>
      <w:bookmarkStart w:id="291" w:name="_Toc519176398"/>
      <w:bookmarkStart w:id="292" w:name="_Toc519177595"/>
      <w:bookmarkStart w:id="293" w:name="_Toc519257789"/>
      <w:bookmarkStart w:id="294" w:name="_Toc523392611"/>
      <w:r w:rsidRPr="00D3733D">
        <w:t>IV.3</w:t>
      </w:r>
      <w:r w:rsidRPr="00D3733D">
        <w:tab/>
        <w:t>Spatial Reproduction Accuracy of stereophonic signals in anechoic conditions</w:t>
      </w:r>
      <w:bookmarkEnd w:id="289"/>
      <w:bookmarkEnd w:id="290"/>
      <w:bookmarkEnd w:id="291"/>
      <w:bookmarkEnd w:id="292"/>
      <w:bookmarkEnd w:id="293"/>
      <w:bookmarkEnd w:id="294"/>
    </w:p>
    <w:p w14:paraId="155D90F2" w14:textId="339E3B50" w:rsidR="00F91B99" w:rsidRPr="00D3733D" w:rsidRDefault="00F91B99" w:rsidP="00F91B99">
      <w:r w:rsidRPr="00D3733D">
        <w:t>This is currently not covered in this Recommendation.</w:t>
      </w:r>
    </w:p>
    <w:p w14:paraId="418E4D29" w14:textId="77777777" w:rsidR="00F91B99" w:rsidRPr="00D3733D" w:rsidRDefault="00F91B99" w:rsidP="00F91B99">
      <w:pPr>
        <w:pStyle w:val="Heading2"/>
      </w:pPr>
      <w:bookmarkStart w:id="295" w:name="_Toc418254695"/>
      <w:bookmarkStart w:id="296" w:name="_Toc513708777"/>
      <w:bookmarkStart w:id="297" w:name="_Toc519176399"/>
      <w:bookmarkStart w:id="298" w:name="_Toc519177596"/>
      <w:bookmarkStart w:id="299" w:name="_Toc519257790"/>
      <w:bookmarkStart w:id="300" w:name="_Toc523392612"/>
      <w:r w:rsidRPr="00D3733D">
        <w:t>IV.4</w:t>
      </w:r>
      <w:r w:rsidRPr="00D3733D">
        <w:tab/>
        <w:t>Spatial Reproduction Accuracy of stereophonic signals in treated rooms</w:t>
      </w:r>
      <w:bookmarkEnd w:id="295"/>
      <w:bookmarkEnd w:id="296"/>
      <w:bookmarkEnd w:id="297"/>
      <w:bookmarkEnd w:id="298"/>
      <w:bookmarkEnd w:id="299"/>
      <w:bookmarkEnd w:id="300"/>
    </w:p>
    <w:p w14:paraId="0B32EF0C" w14:textId="77777777" w:rsidR="00F91B99" w:rsidRPr="00D3733D" w:rsidRDefault="00F91B99" w:rsidP="00F91B99">
      <w:r w:rsidRPr="00D3733D">
        <w:t>This is currently not covered in this Recommendation.</w:t>
      </w:r>
    </w:p>
    <w:p w14:paraId="3C0947F9" w14:textId="77777777" w:rsidR="00F91B99" w:rsidRPr="00D3733D" w:rsidRDefault="00F91B99" w:rsidP="00F91B99">
      <w:pPr>
        <w:pStyle w:val="Heading2"/>
      </w:pPr>
      <w:bookmarkStart w:id="301" w:name="_Toc418254696"/>
      <w:bookmarkStart w:id="302" w:name="_Toc513708778"/>
      <w:bookmarkStart w:id="303" w:name="_Toc519176400"/>
      <w:bookmarkStart w:id="304" w:name="_Toc519177597"/>
      <w:bookmarkStart w:id="305" w:name="_Toc519257791"/>
      <w:bookmarkStart w:id="306" w:name="_Toc523392613"/>
      <w:r w:rsidRPr="00D3733D">
        <w:t>IV.5</w:t>
      </w:r>
      <w:r w:rsidRPr="00D3733D">
        <w:tab/>
        <w:t>Spatial Reproduction Accuracy of binaural signals in anechoic conditions</w:t>
      </w:r>
      <w:bookmarkEnd w:id="301"/>
      <w:bookmarkEnd w:id="302"/>
      <w:bookmarkEnd w:id="303"/>
      <w:bookmarkEnd w:id="304"/>
      <w:bookmarkEnd w:id="305"/>
      <w:bookmarkEnd w:id="306"/>
    </w:p>
    <w:p w14:paraId="4B1AE02A" w14:textId="77777777" w:rsidR="00F91B99" w:rsidRPr="00D3733D" w:rsidRDefault="00F91B99" w:rsidP="00F91B99">
      <w:r w:rsidRPr="00D3733D">
        <w:t>This is currently not covered in this Recommendation.</w:t>
      </w:r>
    </w:p>
    <w:p w14:paraId="61169AC0" w14:textId="77777777" w:rsidR="00F91B99" w:rsidRPr="00D3733D" w:rsidRDefault="00F91B99" w:rsidP="00F91B99">
      <w:pPr>
        <w:pStyle w:val="Heading2"/>
      </w:pPr>
      <w:bookmarkStart w:id="307" w:name="_Toc418254697"/>
      <w:bookmarkStart w:id="308" w:name="_Toc513708779"/>
      <w:bookmarkStart w:id="309" w:name="_Toc519176401"/>
      <w:bookmarkStart w:id="310" w:name="_Toc519177598"/>
      <w:bookmarkStart w:id="311" w:name="_Toc519257792"/>
      <w:bookmarkStart w:id="312" w:name="_Toc523392614"/>
      <w:r w:rsidRPr="00D3733D">
        <w:t>IV.6</w:t>
      </w:r>
      <w:r w:rsidRPr="00D3733D">
        <w:tab/>
        <w:t>Spatial Reproduction Accuracy of binaural signals in treated rooms</w:t>
      </w:r>
      <w:bookmarkEnd w:id="307"/>
      <w:bookmarkEnd w:id="308"/>
      <w:bookmarkEnd w:id="309"/>
      <w:bookmarkEnd w:id="310"/>
      <w:bookmarkEnd w:id="311"/>
      <w:bookmarkEnd w:id="312"/>
    </w:p>
    <w:p w14:paraId="78EB0CE7" w14:textId="77777777" w:rsidR="00F91B99" w:rsidRPr="00D3733D" w:rsidRDefault="00F91B99" w:rsidP="00F91B99">
      <w:pPr>
        <w:pStyle w:val="Heading3"/>
      </w:pPr>
      <w:bookmarkStart w:id="313" w:name="_Toc418254698"/>
      <w:bookmarkStart w:id="314" w:name="_Toc513708780"/>
      <w:r w:rsidRPr="00D3733D">
        <w:t>IV.6.1</w:t>
      </w:r>
      <w:r w:rsidRPr="00D3733D">
        <w:tab/>
        <w:t>Introduction</w:t>
      </w:r>
      <w:bookmarkEnd w:id="313"/>
      <w:bookmarkEnd w:id="314"/>
    </w:p>
    <w:p w14:paraId="6C5AE7AF" w14:textId="1AFDCE96" w:rsidR="00F91B99" w:rsidRPr="00D3733D" w:rsidRDefault="00F91B99" w:rsidP="00556215">
      <w:r w:rsidRPr="00D3733D">
        <w:t>This clause investigates the spatial stability of the reproduced noise field achieved using the HATS method in</w:t>
      </w:r>
      <w:r w:rsidR="00B72C6B" w:rsidRPr="00D3733D">
        <w:t xml:space="preserve"> clause</w:t>
      </w:r>
      <w:r w:rsidRPr="00D3733D">
        <w:t xml:space="preserve"> 8.3.1 in an acoustically treated room. The room dimension was 3.5</w:t>
      </w:r>
      <w:r w:rsidR="00556215">
        <w:t xml:space="preserve"> </w:t>
      </w:r>
      <w:r w:rsidRPr="00D3733D">
        <w:t xml:space="preserve">m </w:t>
      </w:r>
      <w:r w:rsidR="00556215">
        <w:t>×</w:t>
      </w:r>
      <w:r w:rsidRPr="00D3733D">
        <w:t xml:space="preserve"> 5.0</w:t>
      </w:r>
      <w:r w:rsidR="00556215">
        <w:t xml:space="preserve"> </w:t>
      </w:r>
      <w:r w:rsidRPr="00D3733D">
        <w:t xml:space="preserve">m </w:t>
      </w:r>
      <w:r w:rsidR="00556215">
        <w:t>×</w:t>
      </w:r>
      <w:r w:rsidRPr="00D3733D">
        <w:t xml:space="preserve"> 2.7</w:t>
      </w:r>
      <w:r w:rsidR="00556215">
        <w:t> </w:t>
      </w:r>
      <w:r w:rsidRPr="00D3733D">
        <w:t>m and had been equipped with sound absorbing materials to control the reverberation time as well as standing waves in the room.</w:t>
      </w:r>
    </w:p>
    <w:p w14:paraId="767728D2" w14:textId="77777777" w:rsidR="00F91B99" w:rsidRPr="00D3733D" w:rsidRDefault="00F91B99" w:rsidP="00F91B99">
      <w:pPr>
        <w:pStyle w:val="Heading3"/>
      </w:pPr>
      <w:bookmarkStart w:id="315" w:name="_Toc418254699"/>
      <w:bookmarkStart w:id="316" w:name="_Toc513708781"/>
      <w:r w:rsidRPr="00D3733D">
        <w:t>IV.6.2</w:t>
      </w:r>
      <w:r w:rsidRPr="00D3733D">
        <w:tab/>
        <w:t>Description of the experiment</w:t>
      </w:r>
      <w:bookmarkEnd w:id="315"/>
      <w:bookmarkEnd w:id="316"/>
    </w:p>
    <w:p w14:paraId="5465F10E" w14:textId="2F91D8E2" w:rsidR="00F91B99" w:rsidRPr="00D3733D" w:rsidRDefault="00F91B99">
      <w:r w:rsidRPr="00D3733D">
        <w:t>The positioning of the loudspeakers was a square and HATS at the cent</w:t>
      </w:r>
      <w:r w:rsidR="0044145F" w:rsidRPr="00D3733D">
        <w:t>r</w:t>
      </w:r>
      <w:r w:rsidRPr="00D3733D">
        <w:t>e as described in Fig</w:t>
      </w:r>
      <w:r w:rsidR="00B72C6B" w:rsidRPr="00D3733D">
        <w:t>ure </w:t>
      </w:r>
      <w:r w:rsidRPr="00D3733D">
        <w:t>IV.</w:t>
      </w:r>
      <w:r w:rsidR="00A1549B" w:rsidRPr="00D3733D">
        <w:t>4</w:t>
      </w:r>
      <w:r w:rsidRPr="00D3733D">
        <w:t xml:space="preserve"> (around 2</w:t>
      </w:r>
      <w:r w:rsidR="0044145F" w:rsidRPr="00D3733D">
        <w:t> </w:t>
      </w:r>
      <w:r w:rsidRPr="00D3733D">
        <w:t>m between the loudspeakers and the H</w:t>
      </w:r>
      <w:r w:rsidR="000F6BC6" w:rsidRPr="00D3733D">
        <w:t>RP</w:t>
      </w:r>
      <w:r w:rsidRPr="00D3733D">
        <w:t>).</w:t>
      </w:r>
      <w:r w:rsidR="005C655C" w:rsidRPr="00D3733D">
        <w:t xml:space="preserve"> </w:t>
      </w:r>
      <w:r w:rsidRPr="00D3733D">
        <w:t xml:space="preserve">In this experiment, the subwoofer was not part of the </w:t>
      </w:r>
      <w:r w:rsidR="009501AC" w:rsidRPr="00D3733D">
        <w:t>set-up</w:t>
      </w:r>
      <w:r w:rsidRPr="00D3733D">
        <w:t>, thus results are valid from 120 Hz to 20 kHz.</w:t>
      </w:r>
    </w:p>
    <w:p w14:paraId="59600B8D" w14:textId="7949994D" w:rsidR="00F662DD" w:rsidRPr="00D3733D" w:rsidRDefault="00197D68" w:rsidP="00F662DD">
      <w:pPr>
        <w:pStyle w:val="Figure"/>
      </w:pPr>
      <w:r w:rsidRPr="00D3733D">
        <w:rPr>
          <w:noProof/>
          <w:lang w:eastAsia="en-GB"/>
        </w:rPr>
        <w:lastRenderedPageBreak/>
        <w:drawing>
          <wp:inline distT="0" distB="0" distL="0" distR="0" wp14:anchorId="178B11B1" wp14:editId="66F504DF">
            <wp:extent cx="4273305" cy="2907798"/>
            <wp:effectExtent l="0" t="0" r="0" b="698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570(18)_FIV.4.png"/>
                    <pic:cNvPicPr/>
                  </pic:nvPicPr>
                  <pic:blipFill>
                    <a:blip r:embed="rId249" cstate="print">
                      <a:extLst>
                        <a:ext uri="{28A0092B-C50C-407E-A947-70E740481C1C}">
                          <a14:useLocalDpi xmlns:a14="http://schemas.microsoft.com/office/drawing/2010/main" val="0"/>
                        </a:ext>
                      </a:extLst>
                    </a:blip>
                    <a:stretch>
                      <a:fillRect/>
                    </a:stretch>
                  </pic:blipFill>
                  <pic:spPr>
                    <a:xfrm>
                      <a:off x="0" y="0"/>
                      <a:ext cx="4273305" cy="2907798"/>
                    </a:xfrm>
                    <a:prstGeom prst="rect">
                      <a:avLst/>
                    </a:prstGeom>
                  </pic:spPr>
                </pic:pic>
              </a:graphicData>
            </a:graphic>
          </wp:inline>
        </w:drawing>
      </w:r>
    </w:p>
    <w:p w14:paraId="43458E2F" w14:textId="15F81D20" w:rsidR="00F91B99" w:rsidRPr="00D3733D" w:rsidRDefault="00F662DD">
      <w:pPr>
        <w:pStyle w:val="FigureNoTitle0"/>
      </w:pPr>
      <w:r w:rsidRPr="00D3733D">
        <w:t>Figure IV.</w:t>
      </w:r>
      <w:r w:rsidR="00A1549B" w:rsidRPr="00D3733D">
        <w:t>4</w:t>
      </w:r>
      <w:r w:rsidRPr="00D3733D">
        <w:t xml:space="preserve"> –</w:t>
      </w:r>
      <w:r w:rsidR="00F91B99" w:rsidRPr="00D3733D">
        <w:t xml:space="preserve"> </w:t>
      </w:r>
      <w:r w:rsidR="009501AC" w:rsidRPr="00D3733D">
        <w:t>Set-up</w:t>
      </w:r>
      <w:r w:rsidR="00F91B99" w:rsidRPr="00D3733D">
        <w:t xml:space="preserve"> for loudspeaker equ</w:t>
      </w:r>
      <w:r w:rsidRPr="00D3733D">
        <w:t>alization using the HATS method</w:t>
      </w:r>
    </w:p>
    <w:p w14:paraId="0024D22C" w14:textId="6A8214D6" w:rsidR="00F91B99" w:rsidRPr="00D3733D" w:rsidRDefault="00F91B99">
      <w:pPr>
        <w:pStyle w:val="Normalaftertitle"/>
      </w:pPr>
      <w:r w:rsidRPr="00D3733D">
        <w:t>In order to determine the spatial stability of the reproduced noise field, several measurements around the head of the HATS were realized. These measurements (blue circles) were done in the plan</w:t>
      </w:r>
      <w:r w:rsidR="00B72C6B" w:rsidRPr="00D3733D">
        <w:t>e of the mouth according to Figure</w:t>
      </w:r>
      <w:r w:rsidRPr="00D3733D">
        <w:t xml:space="preserve"> IV.</w:t>
      </w:r>
      <w:r w:rsidR="00A1549B" w:rsidRPr="00D3733D">
        <w:t>5</w:t>
      </w:r>
      <w:r w:rsidRPr="00D3733D">
        <w:t>.</w:t>
      </w:r>
    </w:p>
    <w:p w14:paraId="453903F1" w14:textId="77777777" w:rsidR="00F91B99" w:rsidRPr="00D3733D" w:rsidRDefault="00F91B99" w:rsidP="00F662DD">
      <w:pPr>
        <w:pStyle w:val="Figure"/>
      </w:pPr>
      <w:r w:rsidRPr="00D3733D">
        <w:rPr>
          <w:noProof/>
          <w:lang w:eastAsia="en-GB"/>
        </w:rPr>
        <w:lastRenderedPageBreak/>
        <w:drawing>
          <wp:inline distT="0" distB="0" distL="0" distR="0" wp14:anchorId="77357A66" wp14:editId="59A592CA">
            <wp:extent cx="4295775" cy="3838575"/>
            <wp:effectExtent l="0" t="0" r="0"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4295775" cy="3838575"/>
                    </a:xfrm>
                    <a:prstGeom prst="rect">
                      <a:avLst/>
                    </a:prstGeom>
                    <a:noFill/>
                    <a:ln>
                      <a:noFill/>
                    </a:ln>
                  </pic:spPr>
                </pic:pic>
              </a:graphicData>
            </a:graphic>
          </wp:inline>
        </w:drawing>
      </w:r>
    </w:p>
    <w:p w14:paraId="37590BFE" w14:textId="1B664922" w:rsidR="00F91B99" w:rsidRPr="00D3733D" w:rsidRDefault="00F91B99">
      <w:pPr>
        <w:pStyle w:val="FigureNoTitle0"/>
      </w:pPr>
      <w:r w:rsidRPr="00D3733D">
        <w:t>Figure IV.</w:t>
      </w:r>
      <w:r w:rsidR="00A1549B" w:rsidRPr="00D3733D">
        <w:t>5</w:t>
      </w:r>
      <w:r w:rsidR="00F662DD" w:rsidRPr="00D3733D">
        <w:t xml:space="preserve"> – </w:t>
      </w:r>
      <w:r w:rsidRPr="00D3733D">
        <w:t>Measurement points (blue circles) for the reproduced noise field,</w:t>
      </w:r>
      <w:r w:rsidR="00B72C6B" w:rsidRPr="00D3733D">
        <w:br/>
      </w:r>
      <w:r w:rsidR="00F662DD" w:rsidRPr="00D3733D">
        <w:t>in the plane of the HATS mouth</w:t>
      </w:r>
    </w:p>
    <w:p w14:paraId="722F70E3" w14:textId="78D3A948" w:rsidR="00F91B99" w:rsidRPr="00D3733D" w:rsidRDefault="00F91B99" w:rsidP="00122EE0">
      <w:pPr>
        <w:pStyle w:val="Normalaftertitle"/>
        <w:rPr>
          <w:spacing w:val="-2"/>
        </w:rPr>
      </w:pPr>
      <w:r w:rsidRPr="00D3733D">
        <w:t>The stability of the sound field in a rectangle of 325</w:t>
      </w:r>
      <w:r w:rsidR="00A1549B" w:rsidRPr="00D3733D">
        <w:t xml:space="preserve"> mm × </w:t>
      </w:r>
      <w:r w:rsidRPr="00D3733D">
        <w:t>300 mm around the H</w:t>
      </w:r>
      <w:r w:rsidR="000F6BC6" w:rsidRPr="00D3733D">
        <w:t>RP</w:t>
      </w:r>
      <w:r w:rsidRPr="00D3733D">
        <w:t xml:space="preserve"> (</w:t>
      </w:r>
      <w:r w:rsidRPr="00D3733D">
        <w:rPr>
          <w:i/>
          <w:iCs/>
        </w:rPr>
        <w:t>X</w:t>
      </w:r>
      <w:r w:rsidR="000F6BC6" w:rsidRPr="00D3733D">
        <w:t> </w:t>
      </w:r>
      <w:r w:rsidRPr="00D3733D">
        <w:t>=</w:t>
      </w:r>
      <w:r w:rsidR="000F6BC6" w:rsidRPr="00D3733D">
        <w:t xml:space="preserve"> </w:t>
      </w:r>
      <w:r w:rsidRPr="00D3733D">
        <w:t xml:space="preserve">0 mm; </w:t>
      </w:r>
      <w:r w:rsidRPr="00D3733D">
        <w:rPr>
          <w:i/>
          <w:iCs/>
        </w:rPr>
        <w:t>Y</w:t>
      </w:r>
      <w:r w:rsidR="000F6BC6" w:rsidRPr="00D3733D">
        <w:t> </w:t>
      </w:r>
      <w:r w:rsidRPr="00D3733D">
        <w:t>=</w:t>
      </w:r>
      <w:r w:rsidR="00122EE0" w:rsidRPr="00D3733D">
        <w:t> </w:t>
      </w:r>
      <w:r w:rsidRPr="00D3733D">
        <w:t xml:space="preserve">0 mm) was checked. More measurements were taken in front of the HATS because this area is usually of more interest than the area behind the HATS. Measurements were done every 25 mm on the </w:t>
      </w:r>
      <w:r w:rsidRPr="00D3733D">
        <w:rPr>
          <w:i/>
          <w:iCs/>
        </w:rPr>
        <w:t>X</w:t>
      </w:r>
      <w:r w:rsidR="00E30198" w:rsidRPr="00D3733D">
        <w:t>-</w:t>
      </w:r>
      <w:r w:rsidR="00122EE0" w:rsidRPr="00D3733D">
        <w:t> </w:t>
      </w:r>
      <w:r w:rsidR="00B72C6B" w:rsidRPr="00D3733D">
        <w:t xml:space="preserve">and </w:t>
      </w:r>
      <w:r w:rsidR="00B72C6B" w:rsidRPr="00D3733D">
        <w:rPr>
          <w:i/>
          <w:iCs/>
        </w:rPr>
        <w:t>Y</w:t>
      </w:r>
      <w:r w:rsidR="00E30198" w:rsidRPr="00D3733D">
        <w:t>-</w:t>
      </w:r>
      <w:r w:rsidR="00B72C6B" w:rsidRPr="00D3733D">
        <w:t>axis (blue circles in Figure</w:t>
      </w:r>
      <w:r w:rsidRPr="00D3733D">
        <w:t xml:space="preserve"> IV.</w:t>
      </w:r>
      <w:r w:rsidR="00A1549B" w:rsidRPr="00D3733D">
        <w:t>5</w:t>
      </w:r>
      <w:r w:rsidRPr="00D3733D">
        <w:t xml:space="preserve">) where possible, leading to 149 measurements for the </w:t>
      </w:r>
      <w:r w:rsidRPr="00D3733D">
        <w:rPr>
          <w:spacing w:val="-2"/>
        </w:rPr>
        <w:t>full plane. It can be noticed that no measuremen</w:t>
      </w:r>
      <w:r w:rsidR="00B72C6B" w:rsidRPr="00D3733D">
        <w:rPr>
          <w:spacing w:val="-2"/>
        </w:rPr>
        <w:t>t could be done at position (</w:t>
      </w:r>
      <w:r w:rsidR="00B72C6B" w:rsidRPr="00D3733D">
        <w:rPr>
          <w:i/>
          <w:iCs/>
          <w:spacing w:val="-2"/>
        </w:rPr>
        <w:t>X</w:t>
      </w:r>
      <w:r w:rsidR="00B72C6B" w:rsidRPr="00D3733D">
        <w:rPr>
          <w:spacing w:val="-2"/>
        </w:rPr>
        <w:t xml:space="preserve"> = −</w:t>
      </w:r>
      <w:r w:rsidRPr="00D3733D">
        <w:rPr>
          <w:spacing w:val="-2"/>
        </w:rPr>
        <w:t xml:space="preserve">75 mm; </w:t>
      </w:r>
      <w:r w:rsidRPr="00D3733D">
        <w:rPr>
          <w:i/>
          <w:iCs/>
          <w:spacing w:val="-2"/>
        </w:rPr>
        <w:t>Y</w:t>
      </w:r>
      <w:r w:rsidR="00B72C6B" w:rsidRPr="00D3733D">
        <w:rPr>
          <w:spacing w:val="-2"/>
        </w:rPr>
        <w:t xml:space="preserve"> </w:t>
      </w:r>
      <w:r w:rsidRPr="00D3733D">
        <w:rPr>
          <w:spacing w:val="-2"/>
        </w:rPr>
        <w:t>=</w:t>
      </w:r>
      <w:r w:rsidR="00B72C6B" w:rsidRPr="00D3733D">
        <w:rPr>
          <w:spacing w:val="-2"/>
        </w:rPr>
        <w:t xml:space="preserve"> −50 </w:t>
      </w:r>
      <w:r w:rsidRPr="00D3733D">
        <w:rPr>
          <w:spacing w:val="-2"/>
        </w:rPr>
        <w:t>mm) because the handset positioner was set</w:t>
      </w:r>
      <w:r w:rsidR="00A1549B" w:rsidRPr="00D3733D">
        <w:rPr>
          <w:spacing w:val="-2"/>
        </w:rPr>
        <w:t xml:space="preserve"> </w:t>
      </w:r>
      <w:r w:rsidRPr="00D3733D">
        <w:rPr>
          <w:spacing w:val="-2"/>
        </w:rPr>
        <w:t>up on the left side of the HATS.</w:t>
      </w:r>
    </w:p>
    <w:p w14:paraId="210A9D24" w14:textId="647A15F1" w:rsidR="00F91B99" w:rsidRPr="00D3733D" w:rsidRDefault="00F91B99" w:rsidP="0013688E">
      <w:r w:rsidRPr="00D3733D">
        <w:t xml:space="preserve">The results presented in </w:t>
      </w:r>
      <w:r w:rsidR="00A1549B" w:rsidRPr="00D3733D">
        <w:t>clau</w:t>
      </w:r>
      <w:r w:rsidRPr="00D3733D">
        <w:t>se</w:t>
      </w:r>
      <w:r w:rsidR="00A1549B" w:rsidRPr="00D3733D">
        <w:t xml:space="preserve"> IV.6.3</w:t>
      </w:r>
      <w:r w:rsidRPr="00D3733D">
        <w:t xml:space="preserve"> are spatial frequency responses in </w:t>
      </w:r>
      <w:r w:rsidR="00A1549B" w:rsidRPr="00D3733D">
        <w:t>one-</w:t>
      </w:r>
      <w:r w:rsidRPr="00D3733D">
        <w:t xml:space="preserve">third octave bands. The test signal that was used for all measurements was binaural </w:t>
      </w:r>
      <w:r w:rsidR="00A1549B" w:rsidRPr="00D3733D">
        <w:t>p</w:t>
      </w:r>
      <w:r w:rsidRPr="00D3733D">
        <w:t xml:space="preserve">ub noise (Pub_Noise_binaural_V2 described in </w:t>
      </w:r>
      <w:r w:rsidR="00B72C6B" w:rsidRPr="00D3733D">
        <w:t>clause </w:t>
      </w:r>
      <w:r w:rsidRPr="00D3733D">
        <w:t xml:space="preserve">8.1 of </w:t>
      </w:r>
      <w:r w:rsidR="00284372" w:rsidRPr="00D3733D">
        <w:t>[</w:t>
      </w:r>
      <w:r w:rsidRPr="00D3733D">
        <w:t>ETSI ES 202 396-1] and high</w:t>
      </w:r>
      <w:r w:rsidR="00FE192A" w:rsidRPr="00D3733D">
        <w:t>-</w:t>
      </w:r>
      <w:r w:rsidRPr="00D3733D">
        <w:t xml:space="preserve">pass filtered as required by this Recommendation). The reference used for the calculation of frequency responses was the signal measured at the </w:t>
      </w:r>
      <w:r w:rsidR="00B72C6B" w:rsidRPr="00D3733D">
        <w:t>position (</w:t>
      </w:r>
      <w:r w:rsidR="00B72C6B" w:rsidRPr="00D3733D">
        <w:rPr>
          <w:i/>
          <w:iCs/>
        </w:rPr>
        <w:t>X</w:t>
      </w:r>
      <w:r w:rsidR="007D1FFF" w:rsidRPr="00D3733D">
        <w:t> </w:t>
      </w:r>
      <w:r w:rsidR="00B72C6B" w:rsidRPr="00D3733D">
        <w:t>=</w:t>
      </w:r>
      <w:r w:rsidR="007D1FFF" w:rsidRPr="00D3733D">
        <w:t xml:space="preserve"> </w:t>
      </w:r>
      <w:r w:rsidR="00B72C6B" w:rsidRPr="00D3733D">
        <w:t xml:space="preserve">125 mm; </w:t>
      </w:r>
      <w:r w:rsidR="00B72C6B" w:rsidRPr="00D3733D">
        <w:rPr>
          <w:i/>
          <w:iCs/>
        </w:rPr>
        <w:t>Y</w:t>
      </w:r>
      <w:r w:rsidR="007D1FFF" w:rsidRPr="00D3733D">
        <w:t> </w:t>
      </w:r>
      <w:r w:rsidR="00B72C6B" w:rsidRPr="00D3733D">
        <w:t>=</w:t>
      </w:r>
      <w:r w:rsidR="007D1FFF" w:rsidRPr="00D3733D">
        <w:t xml:space="preserve"> </w:t>
      </w:r>
      <w:r w:rsidR="00B72C6B" w:rsidRPr="00D3733D">
        <w:t xml:space="preserve">0 mm) Figure </w:t>
      </w:r>
      <w:r w:rsidRPr="00D3733D">
        <w:t>IV.</w:t>
      </w:r>
      <w:r w:rsidR="0052252A" w:rsidRPr="00D3733D">
        <w:t>5</w:t>
      </w:r>
      <w:r w:rsidRPr="00D3733D">
        <w:t>. This signal was the reference for the calculation of the frequency responses for all points of the grid defined in Fig</w:t>
      </w:r>
      <w:r w:rsidR="00B72C6B" w:rsidRPr="00D3733D">
        <w:t>ure</w:t>
      </w:r>
      <w:r w:rsidRPr="00D3733D">
        <w:t xml:space="preserve"> IV.</w:t>
      </w:r>
      <w:r w:rsidR="0052252A" w:rsidRPr="00D3733D">
        <w:t>5</w:t>
      </w:r>
      <w:r w:rsidRPr="00D3733D">
        <w:t>.</w:t>
      </w:r>
    </w:p>
    <w:p w14:paraId="2F3B3E7A" w14:textId="77777777" w:rsidR="00F91B99" w:rsidRPr="00D3733D" w:rsidRDefault="00F91B99" w:rsidP="00F91B99">
      <w:pPr>
        <w:pStyle w:val="Heading3"/>
      </w:pPr>
      <w:bookmarkStart w:id="317" w:name="_Toc418254700"/>
      <w:bookmarkStart w:id="318" w:name="_Toc513708782"/>
      <w:r w:rsidRPr="00D3733D">
        <w:t>IV.6.3</w:t>
      </w:r>
      <w:r w:rsidRPr="00D3733D">
        <w:tab/>
        <w:t>Results</w:t>
      </w:r>
      <w:bookmarkEnd w:id="317"/>
      <w:bookmarkEnd w:id="318"/>
    </w:p>
    <w:p w14:paraId="0ED8A457" w14:textId="07051D91" w:rsidR="00F91B99" w:rsidRPr="00D3733D" w:rsidRDefault="00F91B99" w:rsidP="0013688E">
      <w:r w:rsidRPr="00D3733D">
        <w:t>Clause 8.3.1 recommends adding fixed delays (0</w:t>
      </w:r>
      <w:r w:rsidR="00B72C6B" w:rsidRPr="00D3733D">
        <w:t xml:space="preserve"> </w:t>
      </w:r>
      <w:r w:rsidRPr="00D3733D">
        <w:t>ms, 11</w:t>
      </w:r>
      <w:r w:rsidR="00B72C6B" w:rsidRPr="00D3733D">
        <w:t xml:space="preserve"> </w:t>
      </w:r>
      <w:r w:rsidRPr="00D3733D">
        <w:t>ms, 17</w:t>
      </w:r>
      <w:r w:rsidR="00B72C6B" w:rsidRPr="00D3733D">
        <w:t xml:space="preserve"> </w:t>
      </w:r>
      <w:r w:rsidRPr="00D3733D">
        <w:t>ms, 29</w:t>
      </w:r>
      <w:r w:rsidR="00B72C6B" w:rsidRPr="00D3733D">
        <w:t xml:space="preserve"> </w:t>
      </w:r>
      <w:r w:rsidRPr="00D3733D">
        <w:t xml:space="preserve">ms) to individual loudspeakers in order to increase the diffusivity of the noise field. However different delays, </w:t>
      </w:r>
      <w:r w:rsidR="005C655C" w:rsidRPr="00D3733D">
        <w:t>i.e.,</w:t>
      </w:r>
      <w:r w:rsidR="005C655C" w:rsidRPr="00D3733D">
        <w:rPr>
          <w:i/>
          <w:iCs/>
        </w:rPr>
        <w:t xml:space="preserve"> </w:t>
      </w:r>
      <w:r w:rsidRPr="00D3733D">
        <w:t>0</w:t>
      </w:r>
      <w:r w:rsidR="007D1FFF" w:rsidRPr="00D3733D">
        <w:t> </w:t>
      </w:r>
      <w:r w:rsidRPr="00D3733D">
        <w:t>ms, 13</w:t>
      </w:r>
      <w:r w:rsidR="00B72C6B" w:rsidRPr="00D3733D">
        <w:t xml:space="preserve"> </w:t>
      </w:r>
      <w:r w:rsidRPr="00D3733D">
        <w:t>ms, 22</w:t>
      </w:r>
      <w:r w:rsidR="00B72C6B" w:rsidRPr="00D3733D">
        <w:t> </w:t>
      </w:r>
      <w:r w:rsidRPr="00D3733D">
        <w:t>ms, 45</w:t>
      </w:r>
      <w:r w:rsidR="00B72C6B" w:rsidRPr="00D3733D">
        <w:t xml:space="preserve"> </w:t>
      </w:r>
      <w:r w:rsidRPr="00D3733D">
        <w:t xml:space="preserve">ms were applied, as, in this specific configuration (room and loudspeaker </w:t>
      </w:r>
      <w:r w:rsidR="009501AC" w:rsidRPr="00D3733D">
        <w:t>set-up</w:t>
      </w:r>
      <w:r w:rsidRPr="00D3733D">
        <w:t>), they gave better results than th</w:t>
      </w:r>
      <w:r w:rsidR="007D1FFF" w:rsidRPr="00D3733D">
        <w:t>os</w:t>
      </w:r>
      <w:r w:rsidRPr="00D3733D">
        <w:t>e recommended.</w:t>
      </w:r>
    </w:p>
    <w:p w14:paraId="2825652A" w14:textId="5F78247A" w:rsidR="00F91B99" w:rsidRPr="00D3733D" w:rsidRDefault="00F91B99" w:rsidP="0013688E">
      <w:r w:rsidRPr="00D3733D">
        <w:lastRenderedPageBreak/>
        <w:t xml:space="preserve">The spatial noise field results are </w:t>
      </w:r>
      <w:r w:rsidR="007D1FFF" w:rsidRPr="00D3733D">
        <w:t>listed in Table IV.3</w:t>
      </w:r>
      <w:r w:rsidRPr="00D3733D">
        <w:t xml:space="preserve">. Each </w:t>
      </w:r>
      <w:r w:rsidR="007D1FFF" w:rsidRPr="00D3733D">
        <w:t>cell</w:t>
      </w:r>
      <w:r w:rsidRPr="00D3733D">
        <w:t xml:space="preserve"> corresponds to </w:t>
      </w:r>
      <w:r w:rsidR="007D1FFF" w:rsidRPr="00D3733D">
        <w:t xml:space="preserve">a </w:t>
      </w:r>
      <w:r w:rsidRPr="00D3733D">
        <w:t>one</w:t>
      </w:r>
      <w:r w:rsidR="007D1FFF" w:rsidRPr="00D3733D">
        <w:t>-</w:t>
      </w:r>
      <w:r w:rsidRPr="00D3733D">
        <w:t xml:space="preserve">third octave band. The </w:t>
      </w:r>
      <w:r w:rsidR="007D1FFF" w:rsidRPr="00D3733D">
        <w:t xml:space="preserve">results </w:t>
      </w:r>
      <w:r w:rsidRPr="00D3733D">
        <w:t xml:space="preserve">displayed start with the </w:t>
      </w:r>
      <w:r w:rsidR="007D1FFF" w:rsidRPr="00D3733D">
        <w:t>one-</w:t>
      </w:r>
      <w:r w:rsidRPr="00D3733D">
        <w:t>third octave band centred on 126 Hz and end with th</w:t>
      </w:r>
      <w:r w:rsidR="007D1FFF" w:rsidRPr="00D3733D">
        <w:t>at</w:t>
      </w:r>
      <w:r w:rsidRPr="00D3733D">
        <w:t xml:space="preserve"> centred on 19</w:t>
      </w:r>
      <w:r w:rsidR="0044145F" w:rsidRPr="00D3733D">
        <w:t> </w:t>
      </w:r>
      <w:r w:rsidRPr="00D3733D">
        <w:t>953</w:t>
      </w:r>
      <w:r w:rsidR="00B61C2D" w:rsidRPr="00D3733D">
        <w:t> </w:t>
      </w:r>
      <w:r w:rsidRPr="00D3733D">
        <w:t>Hz.</w:t>
      </w:r>
    </w:p>
    <w:p w14:paraId="3DA6C1A4" w14:textId="1F1C382F" w:rsidR="00F91B99" w:rsidRPr="00D3733D" w:rsidRDefault="00F91B99" w:rsidP="00F662DD">
      <w:pPr>
        <w:spacing w:after="120"/>
      </w:pPr>
      <w:r w:rsidRPr="00D3733D">
        <w:t>Measurements were done every 25 mm on</w:t>
      </w:r>
      <w:r w:rsidR="007D1FFF" w:rsidRPr="00D3733D">
        <w:t xml:space="preserve"> the</w:t>
      </w:r>
      <w:r w:rsidRPr="00D3733D">
        <w:t xml:space="preserve"> </w:t>
      </w:r>
      <w:r w:rsidRPr="00D3733D">
        <w:rPr>
          <w:i/>
          <w:iCs/>
        </w:rPr>
        <w:t>X</w:t>
      </w:r>
      <w:r w:rsidR="00E30198" w:rsidRPr="00D3733D">
        <w:t>-</w:t>
      </w:r>
      <w:r w:rsidRPr="00D3733D">
        <w:t xml:space="preserve"> and </w:t>
      </w:r>
      <w:r w:rsidRPr="00D3733D">
        <w:rPr>
          <w:i/>
          <w:iCs/>
        </w:rPr>
        <w:t>Y</w:t>
      </w:r>
      <w:r w:rsidR="00E30198" w:rsidRPr="00D3733D">
        <w:t>-</w:t>
      </w:r>
      <w:r w:rsidRPr="00D3733D">
        <w:t>axis; however, in order to get better visual results, images were interpolated with a 1 mm step.</w:t>
      </w:r>
    </w:p>
    <w:p w14:paraId="54E8C6D1" w14:textId="4542D7B7" w:rsidR="007D1FFF" w:rsidRPr="00D3733D" w:rsidRDefault="007D1FFF" w:rsidP="00A87EC2">
      <w:pPr>
        <w:pStyle w:val="TableNoTitle0"/>
      </w:pPr>
      <w:r w:rsidRPr="00D3733D">
        <w:t>Table IV.3 – Sound field uniformity with a head and torso simulator</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814"/>
        <w:gridCol w:w="4815"/>
      </w:tblGrid>
      <w:tr w:rsidR="00F91B99" w:rsidRPr="00D3733D" w14:paraId="2BC77C60" w14:textId="77777777" w:rsidTr="007A0A8C">
        <w:trPr>
          <w:tblHeader/>
          <w:jc w:val="center"/>
        </w:trPr>
        <w:tc>
          <w:tcPr>
            <w:tcW w:w="2500" w:type="pct"/>
          </w:tcPr>
          <w:p w14:paraId="0A732F5B" w14:textId="06FB503B" w:rsidR="00F91B99" w:rsidRPr="00D3733D" w:rsidRDefault="00F91B99" w:rsidP="00E91215">
            <w:pPr>
              <w:pStyle w:val="Tablehead"/>
            </w:pPr>
            <w:r w:rsidRPr="00D3733D">
              <w:t xml:space="preserve">HATS </w:t>
            </w:r>
            <w:r w:rsidR="007D1FFF" w:rsidRPr="00D3733D">
              <w:t>m</w:t>
            </w:r>
            <w:r w:rsidRPr="00D3733D">
              <w:t>ethod</w:t>
            </w:r>
          </w:p>
        </w:tc>
        <w:tc>
          <w:tcPr>
            <w:tcW w:w="2500" w:type="pct"/>
          </w:tcPr>
          <w:p w14:paraId="7FEC6ABB" w14:textId="77777777" w:rsidR="00F91B99" w:rsidRPr="00D3733D" w:rsidRDefault="00F91B99" w:rsidP="00E91215">
            <w:pPr>
              <w:pStyle w:val="Tablehead"/>
            </w:pPr>
          </w:p>
        </w:tc>
      </w:tr>
      <w:tr w:rsidR="00F91B99" w:rsidRPr="00D3733D" w14:paraId="4306E03B" w14:textId="77777777" w:rsidTr="00F662DD">
        <w:trPr>
          <w:jc w:val="center"/>
        </w:trPr>
        <w:tc>
          <w:tcPr>
            <w:tcW w:w="2500" w:type="pct"/>
          </w:tcPr>
          <w:p w14:paraId="1EFB2CD8" w14:textId="77777777" w:rsidR="00F91B99" w:rsidRPr="00D3733D" w:rsidRDefault="00F91B99" w:rsidP="007F27D7">
            <w:r w:rsidRPr="00D3733D">
              <w:rPr>
                <w:noProof/>
                <w:lang w:eastAsia="en-GB"/>
              </w:rPr>
              <w:drawing>
                <wp:inline distT="0" distB="0" distL="0" distR="0" wp14:anchorId="3FFD336A" wp14:editId="6FAA2FCA">
                  <wp:extent cx="3019425" cy="2828925"/>
                  <wp:effectExtent l="0" t="0" r="9525" b="9525"/>
                  <wp:docPr id="323" name="Picture 323" descr="Spatial stability of noise field at 126 H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descr="Spatial stability of noise field at 126 Hz"/>
                          <pic:cNvPicPr>
                            <a:picLocks noChangeAspect="1" noChangeArrowheads="1"/>
                          </pic:cNvPicPr>
                        </pic:nvPicPr>
                        <pic:blipFill>
                          <a:blip r:embed="rId251" cstate="print">
                            <a:extLst>
                              <a:ext uri="{28A0092B-C50C-407E-A947-70E740481C1C}">
                                <a14:useLocalDpi xmlns:a14="http://schemas.microsoft.com/office/drawing/2010/main" val="0"/>
                              </a:ext>
                            </a:extLst>
                          </a:blip>
                          <a:srcRect/>
                          <a:stretch>
                            <a:fillRect/>
                          </a:stretch>
                        </pic:blipFill>
                        <pic:spPr bwMode="auto">
                          <a:xfrm>
                            <a:off x="0" y="0"/>
                            <a:ext cx="3019425" cy="2828925"/>
                          </a:xfrm>
                          <a:prstGeom prst="rect">
                            <a:avLst/>
                          </a:prstGeom>
                          <a:noFill/>
                          <a:ln>
                            <a:noFill/>
                          </a:ln>
                        </pic:spPr>
                      </pic:pic>
                    </a:graphicData>
                  </a:graphic>
                </wp:inline>
              </w:drawing>
            </w:r>
          </w:p>
        </w:tc>
        <w:tc>
          <w:tcPr>
            <w:tcW w:w="2500" w:type="pct"/>
          </w:tcPr>
          <w:p w14:paraId="24F41643" w14:textId="77777777" w:rsidR="00F91B99" w:rsidRPr="00D3733D" w:rsidRDefault="00F91B99" w:rsidP="007F27D7">
            <w:pPr>
              <w:rPr>
                <w:lang w:eastAsia="en-GB"/>
              </w:rPr>
            </w:pPr>
            <w:r w:rsidRPr="00D3733D">
              <w:rPr>
                <w:noProof/>
                <w:lang w:eastAsia="en-GB"/>
              </w:rPr>
              <w:drawing>
                <wp:inline distT="0" distB="0" distL="0" distR="0" wp14:anchorId="6EF840C1" wp14:editId="44D92D5D">
                  <wp:extent cx="3019425" cy="2828925"/>
                  <wp:effectExtent l="0" t="0" r="9525" b="9525"/>
                  <wp:docPr id="243" name="Picture 243" descr="Spatial stability of noise field at 158 H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descr="Spatial stability of noise field at 158 Hz"/>
                          <pic:cNvPicPr>
                            <a:picLocks noChangeAspect="1" noChangeArrowheads="1"/>
                          </pic:cNvPicPr>
                        </pic:nvPicPr>
                        <pic:blipFill>
                          <a:blip r:embed="rId252" cstate="print">
                            <a:extLst>
                              <a:ext uri="{28A0092B-C50C-407E-A947-70E740481C1C}">
                                <a14:useLocalDpi xmlns:a14="http://schemas.microsoft.com/office/drawing/2010/main" val="0"/>
                              </a:ext>
                            </a:extLst>
                          </a:blip>
                          <a:srcRect/>
                          <a:stretch>
                            <a:fillRect/>
                          </a:stretch>
                        </pic:blipFill>
                        <pic:spPr bwMode="auto">
                          <a:xfrm>
                            <a:off x="0" y="0"/>
                            <a:ext cx="3019425" cy="2828925"/>
                          </a:xfrm>
                          <a:prstGeom prst="rect">
                            <a:avLst/>
                          </a:prstGeom>
                          <a:noFill/>
                          <a:ln>
                            <a:noFill/>
                          </a:ln>
                        </pic:spPr>
                      </pic:pic>
                    </a:graphicData>
                  </a:graphic>
                </wp:inline>
              </w:drawing>
            </w:r>
          </w:p>
        </w:tc>
      </w:tr>
      <w:tr w:rsidR="00F91B99" w:rsidRPr="00D3733D" w14:paraId="442D714D" w14:textId="77777777" w:rsidTr="00F662DD">
        <w:trPr>
          <w:jc w:val="center"/>
        </w:trPr>
        <w:tc>
          <w:tcPr>
            <w:tcW w:w="2500" w:type="pct"/>
          </w:tcPr>
          <w:p w14:paraId="79D513BE" w14:textId="77777777" w:rsidR="00F91B99" w:rsidRPr="00D3733D" w:rsidRDefault="00F91B99" w:rsidP="007F27D7">
            <w:r w:rsidRPr="00D3733D">
              <w:rPr>
                <w:noProof/>
                <w:lang w:eastAsia="en-GB"/>
              </w:rPr>
              <w:drawing>
                <wp:inline distT="0" distB="0" distL="0" distR="0" wp14:anchorId="5AAE2F5C" wp14:editId="675BCFCF">
                  <wp:extent cx="3019425" cy="2828925"/>
                  <wp:effectExtent l="0" t="0" r="9525" b="9525"/>
                  <wp:docPr id="244" name="Picture 244" descr="Spatial stability of noise field at 200 H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descr="Spatial stability of noise field at 200 Hz"/>
                          <pic:cNvPicPr>
                            <a:picLocks noChangeAspect="1" noChangeArrowheads="1"/>
                          </pic:cNvPicPr>
                        </pic:nvPicPr>
                        <pic:blipFill>
                          <a:blip r:embed="rId253" cstate="print">
                            <a:extLst>
                              <a:ext uri="{28A0092B-C50C-407E-A947-70E740481C1C}">
                                <a14:useLocalDpi xmlns:a14="http://schemas.microsoft.com/office/drawing/2010/main" val="0"/>
                              </a:ext>
                            </a:extLst>
                          </a:blip>
                          <a:srcRect/>
                          <a:stretch>
                            <a:fillRect/>
                          </a:stretch>
                        </pic:blipFill>
                        <pic:spPr bwMode="auto">
                          <a:xfrm>
                            <a:off x="0" y="0"/>
                            <a:ext cx="3019425" cy="2828925"/>
                          </a:xfrm>
                          <a:prstGeom prst="rect">
                            <a:avLst/>
                          </a:prstGeom>
                          <a:noFill/>
                          <a:ln>
                            <a:noFill/>
                          </a:ln>
                        </pic:spPr>
                      </pic:pic>
                    </a:graphicData>
                  </a:graphic>
                </wp:inline>
              </w:drawing>
            </w:r>
          </w:p>
        </w:tc>
        <w:tc>
          <w:tcPr>
            <w:tcW w:w="2500" w:type="pct"/>
          </w:tcPr>
          <w:p w14:paraId="7E6357D5" w14:textId="77777777" w:rsidR="00F91B99" w:rsidRPr="00D3733D" w:rsidRDefault="00F91B99" w:rsidP="007F27D7">
            <w:pPr>
              <w:rPr>
                <w:lang w:eastAsia="en-GB"/>
              </w:rPr>
            </w:pPr>
            <w:r w:rsidRPr="00D3733D">
              <w:rPr>
                <w:noProof/>
                <w:lang w:eastAsia="en-GB"/>
              </w:rPr>
              <w:drawing>
                <wp:inline distT="0" distB="0" distL="0" distR="0" wp14:anchorId="48402DE9" wp14:editId="612E2B32">
                  <wp:extent cx="3019425" cy="2828925"/>
                  <wp:effectExtent l="0" t="0" r="9525" b="9525"/>
                  <wp:docPr id="245" name="Picture 245" descr="Spatial stability of noise field at 251 H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descr="Spatial stability of noise field at 251 Hz"/>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3019425" cy="2828925"/>
                          </a:xfrm>
                          <a:prstGeom prst="rect">
                            <a:avLst/>
                          </a:prstGeom>
                          <a:noFill/>
                          <a:ln>
                            <a:noFill/>
                          </a:ln>
                        </pic:spPr>
                      </pic:pic>
                    </a:graphicData>
                  </a:graphic>
                </wp:inline>
              </w:drawing>
            </w:r>
          </w:p>
        </w:tc>
      </w:tr>
      <w:tr w:rsidR="00F91B99" w:rsidRPr="00D3733D" w14:paraId="6AA1B4D0" w14:textId="77777777" w:rsidTr="00F662DD">
        <w:trPr>
          <w:jc w:val="center"/>
        </w:trPr>
        <w:tc>
          <w:tcPr>
            <w:tcW w:w="2500" w:type="pct"/>
          </w:tcPr>
          <w:p w14:paraId="1E60789B" w14:textId="77777777" w:rsidR="00F91B99" w:rsidRPr="00D3733D" w:rsidRDefault="00F91B99" w:rsidP="007F27D7">
            <w:r w:rsidRPr="00D3733D">
              <w:rPr>
                <w:noProof/>
                <w:lang w:eastAsia="en-GB"/>
              </w:rPr>
              <w:lastRenderedPageBreak/>
              <w:drawing>
                <wp:inline distT="0" distB="0" distL="0" distR="0" wp14:anchorId="433BF80D" wp14:editId="6EA7F139">
                  <wp:extent cx="3019425" cy="2828925"/>
                  <wp:effectExtent l="0" t="0" r="9525" b="9525"/>
                  <wp:docPr id="246" name="Picture 246" descr="Spatial stability of noise field at 316 H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descr="Spatial stability of noise field at 316 Hz"/>
                          <pic:cNvPicPr>
                            <a:picLocks noChangeAspect="1" noChangeArrowheads="1"/>
                          </pic:cNvPicPr>
                        </pic:nvPicPr>
                        <pic:blipFill>
                          <a:blip r:embed="rId255" cstate="print">
                            <a:extLst>
                              <a:ext uri="{28A0092B-C50C-407E-A947-70E740481C1C}">
                                <a14:useLocalDpi xmlns:a14="http://schemas.microsoft.com/office/drawing/2010/main" val="0"/>
                              </a:ext>
                            </a:extLst>
                          </a:blip>
                          <a:srcRect/>
                          <a:stretch>
                            <a:fillRect/>
                          </a:stretch>
                        </pic:blipFill>
                        <pic:spPr bwMode="auto">
                          <a:xfrm>
                            <a:off x="0" y="0"/>
                            <a:ext cx="3019425" cy="2828925"/>
                          </a:xfrm>
                          <a:prstGeom prst="rect">
                            <a:avLst/>
                          </a:prstGeom>
                          <a:noFill/>
                          <a:ln>
                            <a:noFill/>
                          </a:ln>
                        </pic:spPr>
                      </pic:pic>
                    </a:graphicData>
                  </a:graphic>
                </wp:inline>
              </w:drawing>
            </w:r>
          </w:p>
        </w:tc>
        <w:tc>
          <w:tcPr>
            <w:tcW w:w="2500" w:type="pct"/>
          </w:tcPr>
          <w:p w14:paraId="75FF9FC8" w14:textId="77777777" w:rsidR="00F91B99" w:rsidRPr="00D3733D" w:rsidRDefault="00F91B99" w:rsidP="007F27D7">
            <w:pPr>
              <w:rPr>
                <w:lang w:eastAsia="en-GB"/>
              </w:rPr>
            </w:pPr>
            <w:r w:rsidRPr="00D3733D">
              <w:rPr>
                <w:noProof/>
                <w:lang w:eastAsia="en-GB"/>
              </w:rPr>
              <w:drawing>
                <wp:inline distT="0" distB="0" distL="0" distR="0" wp14:anchorId="3BDE0421" wp14:editId="4F513988">
                  <wp:extent cx="3019425" cy="2828925"/>
                  <wp:effectExtent l="0" t="0" r="9525" b="9525"/>
                  <wp:docPr id="247" name="Picture 247" descr="Spatial stability of noise field at 398 H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descr="Spatial stability of noise field at 398 Hz"/>
                          <pic:cNvPicPr>
                            <a:picLocks noChangeAspect="1" noChangeArrowheads="1"/>
                          </pic:cNvPicPr>
                        </pic:nvPicPr>
                        <pic:blipFill>
                          <a:blip r:embed="rId256" cstate="print">
                            <a:extLst>
                              <a:ext uri="{28A0092B-C50C-407E-A947-70E740481C1C}">
                                <a14:useLocalDpi xmlns:a14="http://schemas.microsoft.com/office/drawing/2010/main" val="0"/>
                              </a:ext>
                            </a:extLst>
                          </a:blip>
                          <a:srcRect/>
                          <a:stretch>
                            <a:fillRect/>
                          </a:stretch>
                        </pic:blipFill>
                        <pic:spPr bwMode="auto">
                          <a:xfrm>
                            <a:off x="0" y="0"/>
                            <a:ext cx="3019425" cy="2828925"/>
                          </a:xfrm>
                          <a:prstGeom prst="rect">
                            <a:avLst/>
                          </a:prstGeom>
                          <a:noFill/>
                          <a:ln>
                            <a:noFill/>
                          </a:ln>
                        </pic:spPr>
                      </pic:pic>
                    </a:graphicData>
                  </a:graphic>
                </wp:inline>
              </w:drawing>
            </w:r>
          </w:p>
        </w:tc>
      </w:tr>
      <w:tr w:rsidR="00F91B99" w:rsidRPr="00D3733D" w14:paraId="24AEBDBB" w14:textId="77777777" w:rsidTr="00F662DD">
        <w:trPr>
          <w:jc w:val="center"/>
        </w:trPr>
        <w:tc>
          <w:tcPr>
            <w:tcW w:w="2500" w:type="pct"/>
          </w:tcPr>
          <w:p w14:paraId="58A284D3" w14:textId="77777777" w:rsidR="00F91B99" w:rsidRPr="00D3733D" w:rsidRDefault="00F91B99" w:rsidP="007F27D7">
            <w:r w:rsidRPr="00D3733D">
              <w:rPr>
                <w:noProof/>
                <w:lang w:eastAsia="en-GB"/>
              </w:rPr>
              <w:drawing>
                <wp:inline distT="0" distB="0" distL="0" distR="0" wp14:anchorId="7A19048C" wp14:editId="2CD06F83">
                  <wp:extent cx="3019425" cy="2828925"/>
                  <wp:effectExtent l="0" t="0" r="9525" b="9525"/>
                  <wp:docPr id="321" name="Picture 321" descr="Spatial stability of noise field at 501 H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descr="Spatial stability of noise field at 501 Hz"/>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3019425" cy="2828925"/>
                          </a:xfrm>
                          <a:prstGeom prst="rect">
                            <a:avLst/>
                          </a:prstGeom>
                          <a:noFill/>
                          <a:ln>
                            <a:noFill/>
                          </a:ln>
                        </pic:spPr>
                      </pic:pic>
                    </a:graphicData>
                  </a:graphic>
                </wp:inline>
              </w:drawing>
            </w:r>
          </w:p>
        </w:tc>
        <w:tc>
          <w:tcPr>
            <w:tcW w:w="2500" w:type="pct"/>
          </w:tcPr>
          <w:p w14:paraId="6DCE76C1" w14:textId="77777777" w:rsidR="00F91B99" w:rsidRPr="00D3733D" w:rsidRDefault="00F91B99" w:rsidP="007F27D7">
            <w:pPr>
              <w:rPr>
                <w:lang w:eastAsia="en-GB"/>
              </w:rPr>
            </w:pPr>
            <w:r w:rsidRPr="00D3733D">
              <w:rPr>
                <w:noProof/>
                <w:lang w:eastAsia="en-GB"/>
              </w:rPr>
              <w:drawing>
                <wp:inline distT="0" distB="0" distL="0" distR="0" wp14:anchorId="5352C9C8" wp14:editId="2A13EBA7">
                  <wp:extent cx="3019425" cy="2828925"/>
                  <wp:effectExtent l="0" t="0" r="9525" b="9525"/>
                  <wp:docPr id="324" name="Picture 324" descr="Spatial stability of noise field at 631 H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descr="Spatial stability of noise field at 631 Hz"/>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3019425" cy="2828925"/>
                          </a:xfrm>
                          <a:prstGeom prst="rect">
                            <a:avLst/>
                          </a:prstGeom>
                          <a:noFill/>
                          <a:ln>
                            <a:noFill/>
                          </a:ln>
                        </pic:spPr>
                      </pic:pic>
                    </a:graphicData>
                  </a:graphic>
                </wp:inline>
              </w:drawing>
            </w:r>
          </w:p>
        </w:tc>
      </w:tr>
      <w:tr w:rsidR="00F91B99" w:rsidRPr="00D3733D" w14:paraId="6C9B3F01" w14:textId="77777777" w:rsidTr="00F662DD">
        <w:trPr>
          <w:jc w:val="center"/>
        </w:trPr>
        <w:tc>
          <w:tcPr>
            <w:tcW w:w="2500" w:type="pct"/>
          </w:tcPr>
          <w:p w14:paraId="5EB16CE6" w14:textId="77777777" w:rsidR="00F91B99" w:rsidRPr="00D3733D" w:rsidRDefault="00F91B99" w:rsidP="007F27D7">
            <w:r w:rsidRPr="00D3733D">
              <w:rPr>
                <w:noProof/>
                <w:lang w:eastAsia="en-GB"/>
              </w:rPr>
              <w:drawing>
                <wp:inline distT="0" distB="0" distL="0" distR="0" wp14:anchorId="59443205" wp14:editId="283FC72E">
                  <wp:extent cx="3019425" cy="2828925"/>
                  <wp:effectExtent l="0" t="0" r="9525" b="9525"/>
                  <wp:docPr id="325" name="Picture 325" descr="Spatial stability of noise field at 794 H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descr="Spatial stability of noise field at 794 Hz"/>
                          <pic:cNvPicPr>
                            <a:picLocks noChangeAspect="1" noChangeArrowheads="1"/>
                          </pic:cNvPicPr>
                        </pic:nvPicPr>
                        <pic:blipFill>
                          <a:blip r:embed="rId259" cstate="print">
                            <a:extLst>
                              <a:ext uri="{28A0092B-C50C-407E-A947-70E740481C1C}">
                                <a14:useLocalDpi xmlns:a14="http://schemas.microsoft.com/office/drawing/2010/main" val="0"/>
                              </a:ext>
                            </a:extLst>
                          </a:blip>
                          <a:srcRect/>
                          <a:stretch>
                            <a:fillRect/>
                          </a:stretch>
                        </pic:blipFill>
                        <pic:spPr bwMode="auto">
                          <a:xfrm>
                            <a:off x="0" y="0"/>
                            <a:ext cx="3019425" cy="2828925"/>
                          </a:xfrm>
                          <a:prstGeom prst="rect">
                            <a:avLst/>
                          </a:prstGeom>
                          <a:noFill/>
                          <a:ln>
                            <a:noFill/>
                          </a:ln>
                        </pic:spPr>
                      </pic:pic>
                    </a:graphicData>
                  </a:graphic>
                </wp:inline>
              </w:drawing>
            </w:r>
          </w:p>
        </w:tc>
        <w:tc>
          <w:tcPr>
            <w:tcW w:w="2500" w:type="pct"/>
          </w:tcPr>
          <w:p w14:paraId="57AB95B6" w14:textId="77777777" w:rsidR="00F91B99" w:rsidRPr="00D3733D" w:rsidRDefault="00F91B99" w:rsidP="007F27D7">
            <w:pPr>
              <w:rPr>
                <w:lang w:eastAsia="en-GB"/>
              </w:rPr>
            </w:pPr>
            <w:r w:rsidRPr="00D3733D">
              <w:rPr>
                <w:noProof/>
                <w:lang w:eastAsia="en-GB"/>
              </w:rPr>
              <w:drawing>
                <wp:inline distT="0" distB="0" distL="0" distR="0" wp14:anchorId="31C8EFA0" wp14:editId="049DA4A5">
                  <wp:extent cx="3019425" cy="2828925"/>
                  <wp:effectExtent l="0" t="0" r="9525" b="9525"/>
                  <wp:docPr id="326" name="Picture 326" descr="Spatial stability of noise field at 1000 H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descr="Spatial stability of noise field at 1000 Hz"/>
                          <pic:cNvPicPr>
                            <a:picLocks noChangeAspect="1" noChangeArrowheads="1"/>
                          </pic:cNvPicPr>
                        </pic:nvPicPr>
                        <pic:blipFill>
                          <a:blip r:embed="rId260" cstate="print">
                            <a:extLst>
                              <a:ext uri="{28A0092B-C50C-407E-A947-70E740481C1C}">
                                <a14:useLocalDpi xmlns:a14="http://schemas.microsoft.com/office/drawing/2010/main" val="0"/>
                              </a:ext>
                            </a:extLst>
                          </a:blip>
                          <a:srcRect/>
                          <a:stretch>
                            <a:fillRect/>
                          </a:stretch>
                        </pic:blipFill>
                        <pic:spPr bwMode="auto">
                          <a:xfrm>
                            <a:off x="0" y="0"/>
                            <a:ext cx="3019425" cy="2828925"/>
                          </a:xfrm>
                          <a:prstGeom prst="rect">
                            <a:avLst/>
                          </a:prstGeom>
                          <a:noFill/>
                          <a:ln>
                            <a:noFill/>
                          </a:ln>
                        </pic:spPr>
                      </pic:pic>
                    </a:graphicData>
                  </a:graphic>
                </wp:inline>
              </w:drawing>
            </w:r>
          </w:p>
        </w:tc>
      </w:tr>
      <w:tr w:rsidR="00F91B99" w:rsidRPr="00D3733D" w14:paraId="7023C31C" w14:textId="77777777" w:rsidTr="00F662DD">
        <w:trPr>
          <w:jc w:val="center"/>
        </w:trPr>
        <w:tc>
          <w:tcPr>
            <w:tcW w:w="2500" w:type="pct"/>
          </w:tcPr>
          <w:p w14:paraId="1ACD0C0A" w14:textId="77777777" w:rsidR="00F91B99" w:rsidRPr="00D3733D" w:rsidRDefault="00F91B99" w:rsidP="007F27D7">
            <w:r w:rsidRPr="00D3733D">
              <w:rPr>
                <w:noProof/>
                <w:lang w:eastAsia="en-GB"/>
              </w:rPr>
              <w:lastRenderedPageBreak/>
              <w:drawing>
                <wp:inline distT="0" distB="0" distL="0" distR="0" wp14:anchorId="2EC2076A" wp14:editId="64A32D32">
                  <wp:extent cx="3019425" cy="2828925"/>
                  <wp:effectExtent l="0" t="0" r="9525" b="9525"/>
                  <wp:docPr id="327" name="Picture 327" descr="Spatial stability of noise field at 1259 H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descr="Spatial stability of noise field at 1259 Hz"/>
                          <pic:cNvPicPr>
                            <a:picLocks noChangeAspect="1" noChangeArrowheads="1"/>
                          </pic:cNvPicPr>
                        </pic:nvPicPr>
                        <pic:blipFill>
                          <a:blip r:embed="rId261" cstate="print">
                            <a:extLst>
                              <a:ext uri="{28A0092B-C50C-407E-A947-70E740481C1C}">
                                <a14:useLocalDpi xmlns:a14="http://schemas.microsoft.com/office/drawing/2010/main" val="0"/>
                              </a:ext>
                            </a:extLst>
                          </a:blip>
                          <a:srcRect/>
                          <a:stretch>
                            <a:fillRect/>
                          </a:stretch>
                        </pic:blipFill>
                        <pic:spPr bwMode="auto">
                          <a:xfrm>
                            <a:off x="0" y="0"/>
                            <a:ext cx="3019425" cy="2828925"/>
                          </a:xfrm>
                          <a:prstGeom prst="rect">
                            <a:avLst/>
                          </a:prstGeom>
                          <a:noFill/>
                          <a:ln>
                            <a:noFill/>
                          </a:ln>
                        </pic:spPr>
                      </pic:pic>
                    </a:graphicData>
                  </a:graphic>
                </wp:inline>
              </w:drawing>
            </w:r>
          </w:p>
        </w:tc>
        <w:tc>
          <w:tcPr>
            <w:tcW w:w="2500" w:type="pct"/>
          </w:tcPr>
          <w:p w14:paraId="4753AD14" w14:textId="77777777" w:rsidR="00F91B99" w:rsidRPr="00D3733D" w:rsidRDefault="00F91B99" w:rsidP="007F27D7">
            <w:pPr>
              <w:rPr>
                <w:lang w:eastAsia="en-GB"/>
              </w:rPr>
            </w:pPr>
            <w:r w:rsidRPr="00D3733D">
              <w:rPr>
                <w:noProof/>
                <w:lang w:eastAsia="en-GB"/>
              </w:rPr>
              <w:drawing>
                <wp:inline distT="0" distB="0" distL="0" distR="0" wp14:anchorId="6309C023" wp14:editId="081CEAEA">
                  <wp:extent cx="3019425" cy="2828925"/>
                  <wp:effectExtent l="0" t="0" r="9525" b="9525"/>
                  <wp:docPr id="328" name="Picture 328" descr="Spatial stability of noise field at 1585 H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descr="Spatial stability of noise field at 1585 Hz"/>
                          <pic:cNvPicPr>
                            <a:picLocks noChangeAspect="1" noChangeArrowheads="1"/>
                          </pic:cNvPicPr>
                        </pic:nvPicPr>
                        <pic:blipFill>
                          <a:blip r:embed="rId262" cstate="print">
                            <a:extLst>
                              <a:ext uri="{28A0092B-C50C-407E-A947-70E740481C1C}">
                                <a14:useLocalDpi xmlns:a14="http://schemas.microsoft.com/office/drawing/2010/main" val="0"/>
                              </a:ext>
                            </a:extLst>
                          </a:blip>
                          <a:srcRect/>
                          <a:stretch>
                            <a:fillRect/>
                          </a:stretch>
                        </pic:blipFill>
                        <pic:spPr bwMode="auto">
                          <a:xfrm>
                            <a:off x="0" y="0"/>
                            <a:ext cx="3019425" cy="2828925"/>
                          </a:xfrm>
                          <a:prstGeom prst="rect">
                            <a:avLst/>
                          </a:prstGeom>
                          <a:noFill/>
                          <a:ln>
                            <a:noFill/>
                          </a:ln>
                        </pic:spPr>
                      </pic:pic>
                    </a:graphicData>
                  </a:graphic>
                </wp:inline>
              </w:drawing>
            </w:r>
          </w:p>
        </w:tc>
      </w:tr>
      <w:tr w:rsidR="00F91B99" w:rsidRPr="00D3733D" w14:paraId="66F3CC06" w14:textId="77777777" w:rsidTr="00F662DD">
        <w:trPr>
          <w:jc w:val="center"/>
        </w:trPr>
        <w:tc>
          <w:tcPr>
            <w:tcW w:w="2500" w:type="pct"/>
          </w:tcPr>
          <w:p w14:paraId="27010A20" w14:textId="77777777" w:rsidR="00F91B99" w:rsidRPr="00D3733D" w:rsidRDefault="00F91B99" w:rsidP="007F27D7">
            <w:r w:rsidRPr="00D3733D">
              <w:rPr>
                <w:noProof/>
                <w:lang w:eastAsia="en-GB"/>
              </w:rPr>
              <w:drawing>
                <wp:inline distT="0" distB="0" distL="0" distR="0" wp14:anchorId="586CD192" wp14:editId="61B0C194">
                  <wp:extent cx="3019425" cy="2828925"/>
                  <wp:effectExtent l="0" t="0" r="9525" b="9525"/>
                  <wp:docPr id="329" name="Picture 329" descr="Spatial stability of noise field at 1995 H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descr="Spatial stability of noise field at 1995 Hz"/>
                          <pic:cNvPicPr>
                            <a:picLocks noChangeAspect="1" noChangeArrowheads="1"/>
                          </pic:cNvPicPr>
                        </pic:nvPicPr>
                        <pic:blipFill>
                          <a:blip r:embed="rId263" cstate="print">
                            <a:extLst>
                              <a:ext uri="{28A0092B-C50C-407E-A947-70E740481C1C}">
                                <a14:useLocalDpi xmlns:a14="http://schemas.microsoft.com/office/drawing/2010/main" val="0"/>
                              </a:ext>
                            </a:extLst>
                          </a:blip>
                          <a:srcRect/>
                          <a:stretch>
                            <a:fillRect/>
                          </a:stretch>
                        </pic:blipFill>
                        <pic:spPr bwMode="auto">
                          <a:xfrm>
                            <a:off x="0" y="0"/>
                            <a:ext cx="3019425" cy="2828925"/>
                          </a:xfrm>
                          <a:prstGeom prst="rect">
                            <a:avLst/>
                          </a:prstGeom>
                          <a:noFill/>
                          <a:ln>
                            <a:noFill/>
                          </a:ln>
                        </pic:spPr>
                      </pic:pic>
                    </a:graphicData>
                  </a:graphic>
                </wp:inline>
              </w:drawing>
            </w:r>
          </w:p>
        </w:tc>
        <w:tc>
          <w:tcPr>
            <w:tcW w:w="2500" w:type="pct"/>
          </w:tcPr>
          <w:p w14:paraId="6DEE3853" w14:textId="77777777" w:rsidR="00F91B99" w:rsidRPr="00D3733D" w:rsidRDefault="00F91B99" w:rsidP="007F27D7">
            <w:pPr>
              <w:rPr>
                <w:lang w:eastAsia="en-GB"/>
              </w:rPr>
            </w:pPr>
            <w:r w:rsidRPr="00D3733D">
              <w:rPr>
                <w:noProof/>
                <w:lang w:eastAsia="en-GB"/>
              </w:rPr>
              <w:drawing>
                <wp:inline distT="0" distB="0" distL="0" distR="0" wp14:anchorId="54FF280D" wp14:editId="5BB05A08">
                  <wp:extent cx="3019425" cy="2828925"/>
                  <wp:effectExtent l="0" t="0" r="9525" b="9525"/>
                  <wp:docPr id="330" name="Picture 330" descr="Spatial stability of noise field at 2512 H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descr="Spatial stability of noise field at 2512 Hz"/>
                          <pic:cNvPicPr>
                            <a:picLocks noChangeAspect="1" noChangeArrowheads="1"/>
                          </pic:cNvPicPr>
                        </pic:nvPicPr>
                        <pic:blipFill>
                          <a:blip r:embed="rId264" cstate="print">
                            <a:extLst>
                              <a:ext uri="{28A0092B-C50C-407E-A947-70E740481C1C}">
                                <a14:useLocalDpi xmlns:a14="http://schemas.microsoft.com/office/drawing/2010/main" val="0"/>
                              </a:ext>
                            </a:extLst>
                          </a:blip>
                          <a:srcRect/>
                          <a:stretch>
                            <a:fillRect/>
                          </a:stretch>
                        </pic:blipFill>
                        <pic:spPr bwMode="auto">
                          <a:xfrm>
                            <a:off x="0" y="0"/>
                            <a:ext cx="3019425" cy="2828925"/>
                          </a:xfrm>
                          <a:prstGeom prst="rect">
                            <a:avLst/>
                          </a:prstGeom>
                          <a:noFill/>
                          <a:ln>
                            <a:noFill/>
                          </a:ln>
                        </pic:spPr>
                      </pic:pic>
                    </a:graphicData>
                  </a:graphic>
                </wp:inline>
              </w:drawing>
            </w:r>
          </w:p>
        </w:tc>
      </w:tr>
      <w:tr w:rsidR="00F91B99" w:rsidRPr="00D3733D" w14:paraId="56139750" w14:textId="77777777" w:rsidTr="00F662DD">
        <w:trPr>
          <w:jc w:val="center"/>
        </w:trPr>
        <w:tc>
          <w:tcPr>
            <w:tcW w:w="2500" w:type="pct"/>
          </w:tcPr>
          <w:p w14:paraId="31E6F665" w14:textId="77777777" w:rsidR="00F91B99" w:rsidRPr="00D3733D" w:rsidRDefault="00F91B99" w:rsidP="007F27D7">
            <w:r w:rsidRPr="00D3733D">
              <w:rPr>
                <w:noProof/>
                <w:lang w:eastAsia="en-GB"/>
              </w:rPr>
              <w:drawing>
                <wp:inline distT="0" distB="0" distL="0" distR="0" wp14:anchorId="177AC08C" wp14:editId="5B3973F4">
                  <wp:extent cx="3019425" cy="2828925"/>
                  <wp:effectExtent l="0" t="0" r="9525" b="9525"/>
                  <wp:docPr id="331" name="Picture 331" descr="Spatial stability of noise field at 3162 H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descr="Spatial stability of noise field at 3162 Hz"/>
                          <pic:cNvPicPr>
                            <a:picLocks noChangeAspect="1" noChangeArrowheads="1"/>
                          </pic:cNvPicPr>
                        </pic:nvPicPr>
                        <pic:blipFill>
                          <a:blip r:embed="rId265" cstate="print">
                            <a:extLst>
                              <a:ext uri="{28A0092B-C50C-407E-A947-70E740481C1C}">
                                <a14:useLocalDpi xmlns:a14="http://schemas.microsoft.com/office/drawing/2010/main" val="0"/>
                              </a:ext>
                            </a:extLst>
                          </a:blip>
                          <a:srcRect/>
                          <a:stretch>
                            <a:fillRect/>
                          </a:stretch>
                        </pic:blipFill>
                        <pic:spPr bwMode="auto">
                          <a:xfrm>
                            <a:off x="0" y="0"/>
                            <a:ext cx="3019425" cy="2828925"/>
                          </a:xfrm>
                          <a:prstGeom prst="rect">
                            <a:avLst/>
                          </a:prstGeom>
                          <a:noFill/>
                          <a:ln>
                            <a:noFill/>
                          </a:ln>
                        </pic:spPr>
                      </pic:pic>
                    </a:graphicData>
                  </a:graphic>
                </wp:inline>
              </w:drawing>
            </w:r>
          </w:p>
        </w:tc>
        <w:tc>
          <w:tcPr>
            <w:tcW w:w="2500" w:type="pct"/>
          </w:tcPr>
          <w:p w14:paraId="04874FF8" w14:textId="77777777" w:rsidR="00F91B99" w:rsidRPr="00D3733D" w:rsidRDefault="00F91B99" w:rsidP="007F27D7">
            <w:pPr>
              <w:rPr>
                <w:lang w:eastAsia="en-GB"/>
              </w:rPr>
            </w:pPr>
            <w:r w:rsidRPr="00D3733D">
              <w:rPr>
                <w:noProof/>
                <w:lang w:eastAsia="en-GB"/>
              </w:rPr>
              <w:drawing>
                <wp:inline distT="0" distB="0" distL="0" distR="0" wp14:anchorId="46224137" wp14:editId="2B2CB233">
                  <wp:extent cx="3019425" cy="2828925"/>
                  <wp:effectExtent l="0" t="0" r="9525" b="9525"/>
                  <wp:docPr id="332" name="Picture 332" descr="Spatial stability of noise field at 3981 H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descr="Spatial stability of noise field at 3981 Hz"/>
                          <pic:cNvPicPr>
                            <a:picLocks noChangeAspect="1" noChangeArrowheads="1"/>
                          </pic:cNvPicPr>
                        </pic:nvPicPr>
                        <pic:blipFill>
                          <a:blip r:embed="rId266" cstate="print">
                            <a:extLst>
                              <a:ext uri="{28A0092B-C50C-407E-A947-70E740481C1C}">
                                <a14:useLocalDpi xmlns:a14="http://schemas.microsoft.com/office/drawing/2010/main" val="0"/>
                              </a:ext>
                            </a:extLst>
                          </a:blip>
                          <a:srcRect/>
                          <a:stretch>
                            <a:fillRect/>
                          </a:stretch>
                        </pic:blipFill>
                        <pic:spPr bwMode="auto">
                          <a:xfrm>
                            <a:off x="0" y="0"/>
                            <a:ext cx="3019425" cy="2828925"/>
                          </a:xfrm>
                          <a:prstGeom prst="rect">
                            <a:avLst/>
                          </a:prstGeom>
                          <a:noFill/>
                          <a:ln>
                            <a:noFill/>
                          </a:ln>
                        </pic:spPr>
                      </pic:pic>
                    </a:graphicData>
                  </a:graphic>
                </wp:inline>
              </w:drawing>
            </w:r>
          </w:p>
        </w:tc>
      </w:tr>
      <w:tr w:rsidR="00F91B99" w:rsidRPr="00D3733D" w14:paraId="76AB50B3" w14:textId="77777777" w:rsidTr="00F662DD">
        <w:trPr>
          <w:jc w:val="center"/>
        </w:trPr>
        <w:tc>
          <w:tcPr>
            <w:tcW w:w="2500" w:type="pct"/>
          </w:tcPr>
          <w:p w14:paraId="48A0B712" w14:textId="77777777" w:rsidR="00F91B99" w:rsidRPr="00D3733D" w:rsidRDefault="00F91B99" w:rsidP="007F27D7">
            <w:r w:rsidRPr="00D3733D">
              <w:rPr>
                <w:noProof/>
                <w:lang w:eastAsia="en-GB"/>
              </w:rPr>
              <w:lastRenderedPageBreak/>
              <w:drawing>
                <wp:inline distT="0" distB="0" distL="0" distR="0" wp14:anchorId="6CBD127C" wp14:editId="2C7B1596">
                  <wp:extent cx="3019425" cy="2828925"/>
                  <wp:effectExtent l="0" t="0" r="9525" b="9525"/>
                  <wp:docPr id="333" name="Picture 333" descr="Spatial stability of noise field at 5012 H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descr="Spatial stability of noise field at 5012 Hz"/>
                          <pic:cNvPicPr>
                            <a:picLocks noChangeAspect="1" noChangeArrowheads="1"/>
                          </pic:cNvPicPr>
                        </pic:nvPicPr>
                        <pic:blipFill>
                          <a:blip r:embed="rId267" cstate="print">
                            <a:extLst>
                              <a:ext uri="{28A0092B-C50C-407E-A947-70E740481C1C}">
                                <a14:useLocalDpi xmlns:a14="http://schemas.microsoft.com/office/drawing/2010/main" val="0"/>
                              </a:ext>
                            </a:extLst>
                          </a:blip>
                          <a:srcRect/>
                          <a:stretch>
                            <a:fillRect/>
                          </a:stretch>
                        </pic:blipFill>
                        <pic:spPr bwMode="auto">
                          <a:xfrm>
                            <a:off x="0" y="0"/>
                            <a:ext cx="3019425" cy="2828925"/>
                          </a:xfrm>
                          <a:prstGeom prst="rect">
                            <a:avLst/>
                          </a:prstGeom>
                          <a:noFill/>
                          <a:ln>
                            <a:noFill/>
                          </a:ln>
                        </pic:spPr>
                      </pic:pic>
                    </a:graphicData>
                  </a:graphic>
                </wp:inline>
              </w:drawing>
            </w:r>
          </w:p>
        </w:tc>
        <w:tc>
          <w:tcPr>
            <w:tcW w:w="2500" w:type="pct"/>
          </w:tcPr>
          <w:p w14:paraId="589C13AA" w14:textId="77777777" w:rsidR="00F91B99" w:rsidRPr="00D3733D" w:rsidRDefault="00F91B99" w:rsidP="007F27D7">
            <w:pPr>
              <w:rPr>
                <w:lang w:eastAsia="en-GB"/>
              </w:rPr>
            </w:pPr>
            <w:r w:rsidRPr="00D3733D">
              <w:rPr>
                <w:noProof/>
                <w:lang w:eastAsia="en-GB"/>
              </w:rPr>
              <w:drawing>
                <wp:inline distT="0" distB="0" distL="0" distR="0" wp14:anchorId="08F7DCC2" wp14:editId="27DCB9F9">
                  <wp:extent cx="3019425" cy="2828925"/>
                  <wp:effectExtent l="0" t="0" r="9525" b="9525"/>
                  <wp:docPr id="334" name="Picture 334" descr="Spatial stability of noise field at 6310 H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descr="Spatial stability of noise field at 6310 Hz"/>
                          <pic:cNvPicPr>
                            <a:picLocks noChangeAspect="1" noChangeArrowheads="1"/>
                          </pic:cNvPicPr>
                        </pic:nvPicPr>
                        <pic:blipFill>
                          <a:blip r:embed="rId268" cstate="print">
                            <a:extLst>
                              <a:ext uri="{28A0092B-C50C-407E-A947-70E740481C1C}">
                                <a14:useLocalDpi xmlns:a14="http://schemas.microsoft.com/office/drawing/2010/main" val="0"/>
                              </a:ext>
                            </a:extLst>
                          </a:blip>
                          <a:srcRect/>
                          <a:stretch>
                            <a:fillRect/>
                          </a:stretch>
                        </pic:blipFill>
                        <pic:spPr bwMode="auto">
                          <a:xfrm>
                            <a:off x="0" y="0"/>
                            <a:ext cx="3019425" cy="2828925"/>
                          </a:xfrm>
                          <a:prstGeom prst="rect">
                            <a:avLst/>
                          </a:prstGeom>
                          <a:noFill/>
                          <a:ln>
                            <a:noFill/>
                          </a:ln>
                        </pic:spPr>
                      </pic:pic>
                    </a:graphicData>
                  </a:graphic>
                </wp:inline>
              </w:drawing>
            </w:r>
          </w:p>
        </w:tc>
      </w:tr>
      <w:tr w:rsidR="00F91B99" w:rsidRPr="00D3733D" w14:paraId="325B3447" w14:textId="77777777" w:rsidTr="00F662DD">
        <w:trPr>
          <w:jc w:val="center"/>
        </w:trPr>
        <w:tc>
          <w:tcPr>
            <w:tcW w:w="2500" w:type="pct"/>
          </w:tcPr>
          <w:p w14:paraId="2543CB1B" w14:textId="77777777" w:rsidR="00F91B99" w:rsidRPr="00D3733D" w:rsidRDefault="00F91B99" w:rsidP="007F27D7">
            <w:r w:rsidRPr="00D3733D">
              <w:rPr>
                <w:noProof/>
                <w:lang w:eastAsia="en-GB"/>
              </w:rPr>
              <w:drawing>
                <wp:inline distT="0" distB="0" distL="0" distR="0" wp14:anchorId="59D74179" wp14:editId="31F7ABC1">
                  <wp:extent cx="3019425" cy="2828925"/>
                  <wp:effectExtent l="0" t="0" r="9525" b="9525"/>
                  <wp:docPr id="335" name="Picture 335" descr="Spatial stability of noise field at 7943 H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descr="Spatial stability of noise field at 7943 Hz"/>
                          <pic:cNvPicPr>
                            <a:picLocks noChangeAspect="1" noChangeArrowheads="1"/>
                          </pic:cNvPicPr>
                        </pic:nvPicPr>
                        <pic:blipFill>
                          <a:blip r:embed="rId269" cstate="print">
                            <a:extLst>
                              <a:ext uri="{28A0092B-C50C-407E-A947-70E740481C1C}">
                                <a14:useLocalDpi xmlns:a14="http://schemas.microsoft.com/office/drawing/2010/main" val="0"/>
                              </a:ext>
                            </a:extLst>
                          </a:blip>
                          <a:srcRect/>
                          <a:stretch>
                            <a:fillRect/>
                          </a:stretch>
                        </pic:blipFill>
                        <pic:spPr bwMode="auto">
                          <a:xfrm>
                            <a:off x="0" y="0"/>
                            <a:ext cx="3019425" cy="2828925"/>
                          </a:xfrm>
                          <a:prstGeom prst="rect">
                            <a:avLst/>
                          </a:prstGeom>
                          <a:noFill/>
                          <a:ln>
                            <a:noFill/>
                          </a:ln>
                        </pic:spPr>
                      </pic:pic>
                    </a:graphicData>
                  </a:graphic>
                </wp:inline>
              </w:drawing>
            </w:r>
          </w:p>
        </w:tc>
        <w:tc>
          <w:tcPr>
            <w:tcW w:w="2500" w:type="pct"/>
          </w:tcPr>
          <w:p w14:paraId="34D389D3" w14:textId="77777777" w:rsidR="00F91B99" w:rsidRPr="00D3733D" w:rsidRDefault="00F91B99" w:rsidP="007F27D7">
            <w:pPr>
              <w:rPr>
                <w:lang w:eastAsia="en-GB"/>
              </w:rPr>
            </w:pPr>
            <w:r w:rsidRPr="00D3733D">
              <w:rPr>
                <w:noProof/>
                <w:lang w:eastAsia="en-GB"/>
              </w:rPr>
              <w:drawing>
                <wp:inline distT="0" distB="0" distL="0" distR="0" wp14:anchorId="0584DB11" wp14:editId="54D4C762">
                  <wp:extent cx="3019425" cy="2828925"/>
                  <wp:effectExtent l="0" t="0" r="9525" b="9525"/>
                  <wp:docPr id="336" name="Picture 336" descr="Spatial stability of noise field at 10000 H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descr="Spatial stability of noise field at 10000 Hz"/>
                          <pic:cNvPicPr>
                            <a:picLocks noChangeAspect="1" noChangeArrowheads="1"/>
                          </pic:cNvPicPr>
                        </pic:nvPicPr>
                        <pic:blipFill>
                          <a:blip r:embed="rId270" cstate="print">
                            <a:extLst>
                              <a:ext uri="{28A0092B-C50C-407E-A947-70E740481C1C}">
                                <a14:useLocalDpi xmlns:a14="http://schemas.microsoft.com/office/drawing/2010/main" val="0"/>
                              </a:ext>
                            </a:extLst>
                          </a:blip>
                          <a:srcRect/>
                          <a:stretch>
                            <a:fillRect/>
                          </a:stretch>
                        </pic:blipFill>
                        <pic:spPr bwMode="auto">
                          <a:xfrm>
                            <a:off x="0" y="0"/>
                            <a:ext cx="3019425" cy="2828925"/>
                          </a:xfrm>
                          <a:prstGeom prst="rect">
                            <a:avLst/>
                          </a:prstGeom>
                          <a:noFill/>
                          <a:ln>
                            <a:noFill/>
                          </a:ln>
                        </pic:spPr>
                      </pic:pic>
                    </a:graphicData>
                  </a:graphic>
                </wp:inline>
              </w:drawing>
            </w:r>
          </w:p>
        </w:tc>
      </w:tr>
      <w:tr w:rsidR="00F91B99" w:rsidRPr="00D3733D" w14:paraId="1B2F5646" w14:textId="77777777" w:rsidTr="00F662DD">
        <w:trPr>
          <w:jc w:val="center"/>
        </w:trPr>
        <w:tc>
          <w:tcPr>
            <w:tcW w:w="2500" w:type="pct"/>
          </w:tcPr>
          <w:p w14:paraId="6FF14C5A" w14:textId="77777777" w:rsidR="00F91B99" w:rsidRPr="00D3733D" w:rsidRDefault="00F91B99" w:rsidP="007F27D7">
            <w:r w:rsidRPr="00D3733D">
              <w:rPr>
                <w:noProof/>
                <w:lang w:eastAsia="en-GB"/>
              </w:rPr>
              <w:drawing>
                <wp:inline distT="0" distB="0" distL="0" distR="0" wp14:anchorId="01F1DAE3" wp14:editId="3666F99A">
                  <wp:extent cx="3019425" cy="2828925"/>
                  <wp:effectExtent l="0" t="0" r="9525" b="9525"/>
                  <wp:docPr id="337" name="Picture 337" descr="Spatial stability of noise field at 12589 H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descr="Spatial stability of noise field at 12589 Hz"/>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3019425" cy="2828925"/>
                          </a:xfrm>
                          <a:prstGeom prst="rect">
                            <a:avLst/>
                          </a:prstGeom>
                          <a:noFill/>
                          <a:ln>
                            <a:noFill/>
                          </a:ln>
                        </pic:spPr>
                      </pic:pic>
                    </a:graphicData>
                  </a:graphic>
                </wp:inline>
              </w:drawing>
            </w:r>
          </w:p>
        </w:tc>
        <w:tc>
          <w:tcPr>
            <w:tcW w:w="2500" w:type="pct"/>
          </w:tcPr>
          <w:p w14:paraId="170AFA41" w14:textId="77777777" w:rsidR="00F91B99" w:rsidRPr="00D3733D" w:rsidRDefault="00F91B99" w:rsidP="007F27D7">
            <w:pPr>
              <w:rPr>
                <w:lang w:eastAsia="en-GB"/>
              </w:rPr>
            </w:pPr>
            <w:r w:rsidRPr="00D3733D">
              <w:rPr>
                <w:noProof/>
                <w:lang w:eastAsia="en-GB"/>
              </w:rPr>
              <w:drawing>
                <wp:inline distT="0" distB="0" distL="0" distR="0" wp14:anchorId="27825933" wp14:editId="4EA4B23F">
                  <wp:extent cx="3019425" cy="2828925"/>
                  <wp:effectExtent l="0" t="0" r="9525" b="9525"/>
                  <wp:docPr id="338" name="Picture 338" descr="Spatial stability of noise field at 15849 H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4" descr="Spatial stability of noise field at 15849 Hz"/>
                          <pic:cNvPicPr>
                            <a:picLocks noChangeAspect="1" noChangeArrowheads="1"/>
                          </pic:cNvPicPr>
                        </pic:nvPicPr>
                        <pic:blipFill>
                          <a:blip r:embed="rId272" cstate="print">
                            <a:extLst>
                              <a:ext uri="{28A0092B-C50C-407E-A947-70E740481C1C}">
                                <a14:useLocalDpi xmlns:a14="http://schemas.microsoft.com/office/drawing/2010/main" val="0"/>
                              </a:ext>
                            </a:extLst>
                          </a:blip>
                          <a:srcRect/>
                          <a:stretch>
                            <a:fillRect/>
                          </a:stretch>
                        </pic:blipFill>
                        <pic:spPr bwMode="auto">
                          <a:xfrm>
                            <a:off x="0" y="0"/>
                            <a:ext cx="3019425" cy="2828925"/>
                          </a:xfrm>
                          <a:prstGeom prst="rect">
                            <a:avLst/>
                          </a:prstGeom>
                          <a:noFill/>
                          <a:ln>
                            <a:noFill/>
                          </a:ln>
                        </pic:spPr>
                      </pic:pic>
                    </a:graphicData>
                  </a:graphic>
                </wp:inline>
              </w:drawing>
            </w:r>
          </w:p>
        </w:tc>
      </w:tr>
      <w:tr w:rsidR="00F91B99" w:rsidRPr="00D3733D" w14:paraId="76C8B6F5" w14:textId="77777777" w:rsidTr="00F662DD">
        <w:trPr>
          <w:jc w:val="center"/>
        </w:trPr>
        <w:tc>
          <w:tcPr>
            <w:tcW w:w="2500" w:type="pct"/>
          </w:tcPr>
          <w:p w14:paraId="020D79ED" w14:textId="77777777" w:rsidR="00F91B99" w:rsidRPr="00D3733D" w:rsidRDefault="00F91B99" w:rsidP="007F27D7">
            <w:r w:rsidRPr="00D3733D">
              <w:rPr>
                <w:noProof/>
                <w:lang w:eastAsia="en-GB"/>
              </w:rPr>
              <w:lastRenderedPageBreak/>
              <w:drawing>
                <wp:inline distT="0" distB="0" distL="0" distR="0" wp14:anchorId="1F5707FC" wp14:editId="68DA1401">
                  <wp:extent cx="3019425" cy="2828925"/>
                  <wp:effectExtent l="0" t="0" r="9525" b="9525"/>
                  <wp:docPr id="339" name="Picture 339" descr="Spatial stability of noise field at 19953 H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5" descr="Spatial stability of noise field at 19953 Hz"/>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3019425" cy="2828925"/>
                          </a:xfrm>
                          <a:prstGeom prst="rect">
                            <a:avLst/>
                          </a:prstGeom>
                          <a:noFill/>
                          <a:ln>
                            <a:noFill/>
                          </a:ln>
                        </pic:spPr>
                      </pic:pic>
                    </a:graphicData>
                  </a:graphic>
                </wp:inline>
              </w:drawing>
            </w:r>
          </w:p>
        </w:tc>
        <w:tc>
          <w:tcPr>
            <w:tcW w:w="2500" w:type="pct"/>
          </w:tcPr>
          <w:p w14:paraId="5A0B18F1" w14:textId="77777777" w:rsidR="00F91B99" w:rsidRPr="00D3733D" w:rsidRDefault="00F91B99" w:rsidP="007F27D7">
            <w:pPr>
              <w:rPr>
                <w:lang w:eastAsia="en-GB"/>
              </w:rPr>
            </w:pPr>
          </w:p>
        </w:tc>
      </w:tr>
    </w:tbl>
    <w:p w14:paraId="17B955CC" w14:textId="5E49D590" w:rsidR="00F91B99" w:rsidRPr="00D3733D" w:rsidRDefault="00F91B99" w:rsidP="00556215">
      <w:r w:rsidRPr="00D3733D">
        <w:t xml:space="preserve">For the full frequency range (120 Hz to 20 </w:t>
      </w:r>
      <w:proofErr w:type="gramStart"/>
      <w:r w:rsidRPr="00D3733D">
        <w:t>kHz)</w:t>
      </w:r>
      <w:proofErr w:type="gramEnd"/>
      <w:r w:rsidRPr="00D3733D">
        <w:t xml:space="preserve"> a level variation o</w:t>
      </w:r>
      <w:r w:rsidR="007A0A8C" w:rsidRPr="00D3733D">
        <w:t>f around 15 dB (from −8 dB to 7 </w:t>
      </w:r>
      <w:r w:rsidRPr="00D3733D">
        <w:t>dB) was observed.</w:t>
      </w:r>
    </w:p>
    <w:p w14:paraId="3C1D2935" w14:textId="217D3C94" w:rsidR="00F91B99" w:rsidRPr="00D3733D" w:rsidRDefault="00F91B99" w:rsidP="00F91B99">
      <w:r w:rsidRPr="00D3733D">
        <w:t>The noise field is quite stable for frequencies up to 1</w:t>
      </w:r>
      <w:r w:rsidR="007D1FFF" w:rsidRPr="00D3733D">
        <w:t> </w:t>
      </w:r>
      <w:r w:rsidRPr="00D3733D">
        <w:t>000 Hz and then starts to get less stable for higher frequencies. This can be explained by the presence of the HATS in the noise field</w:t>
      </w:r>
      <w:r w:rsidR="00B61C2D" w:rsidRPr="00D3733D">
        <w:t>,</w:t>
      </w:r>
      <w:r w:rsidRPr="00D3733D">
        <w:t xml:space="preserve"> which creates some perturbations.</w:t>
      </w:r>
      <w:r w:rsidR="007D1FFF" w:rsidRPr="00D3733D">
        <w:t xml:space="preserve"> See Table IV.4</w:t>
      </w:r>
    </w:p>
    <w:p w14:paraId="45C2B5A3" w14:textId="6DFB831C" w:rsidR="00F91B99" w:rsidRPr="00D3733D" w:rsidRDefault="00F91B99">
      <w:pPr>
        <w:pStyle w:val="TableNoTitle0"/>
      </w:pPr>
      <w:r w:rsidRPr="00D3733D">
        <w:t xml:space="preserve">Table </w:t>
      </w:r>
      <w:r w:rsidR="00F662DD" w:rsidRPr="00D3733D">
        <w:t>IV.</w:t>
      </w:r>
      <w:r w:rsidR="007D1FFF" w:rsidRPr="00D3733D">
        <w:t>4</w:t>
      </w:r>
      <w:r w:rsidR="00F662DD" w:rsidRPr="00D3733D">
        <w:t xml:space="preserve"> –</w:t>
      </w:r>
      <w:r w:rsidRPr="00D3733D">
        <w:t xml:space="preserve"> Sound field uniformity with </w:t>
      </w:r>
      <w:r w:rsidR="003E37D7" w:rsidRPr="00D3733D">
        <w:t>a head and torso simulator</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14"/>
        <w:gridCol w:w="2943"/>
        <w:gridCol w:w="3572"/>
      </w:tblGrid>
      <w:tr w:rsidR="00F91B99" w:rsidRPr="00D3733D" w14:paraId="229DFB99" w14:textId="77777777" w:rsidTr="00F662DD">
        <w:trPr>
          <w:trHeight w:val="300"/>
          <w:jc w:val="center"/>
        </w:trPr>
        <w:tc>
          <w:tcPr>
            <w:tcW w:w="1617" w:type="pct"/>
            <w:shd w:val="clear" w:color="auto" w:fill="auto"/>
            <w:noWrap/>
            <w:hideMark/>
          </w:tcPr>
          <w:p w14:paraId="59BF10D2" w14:textId="0C5C1203" w:rsidR="00F91B99" w:rsidRPr="00D3733D" w:rsidRDefault="00F91B99" w:rsidP="00F662DD">
            <w:pPr>
              <w:pStyle w:val="Tablehead"/>
            </w:pPr>
            <w:r w:rsidRPr="00D3733D">
              <w:t xml:space="preserve">Frequency </w:t>
            </w:r>
            <w:r w:rsidR="003E37D7" w:rsidRPr="00D3733D">
              <w:t>r</w:t>
            </w:r>
            <w:r w:rsidRPr="00D3733D">
              <w:t>ange</w:t>
            </w:r>
          </w:p>
        </w:tc>
        <w:tc>
          <w:tcPr>
            <w:tcW w:w="1528" w:type="pct"/>
            <w:shd w:val="clear" w:color="auto" w:fill="auto"/>
            <w:noWrap/>
            <w:hideMark/>
          </w:tcPr>
          <w:p w14:paraId="11F523A1" w14:textId="0168D697" w:rsidR="00F91B99" w:rsidRPr="00D3733D" w:rsidRDefault="00F91B99" w:rsidP="00F662DD">
            <w:pPr>
              <w:pStyle w:val="Tablehead"/>
            </w:pPr>
            <w:r w:rsidRPr="00D3733D">
              <w:t xml:space="preserve">HATS </w:t>
            </w:r>
            <w:r w:rsidR="003E37D7" w:rsidRPr="00D3733D">
              <w:t>meth</w:t>
            </w:r>
            <w:r w:rsidRPr="00D3733D">
              <w:t>od</w:t>
            </w:r>
          </w:p>
        </w:tc>
        <w:tc>
          <w:tcPr>
            <w:tcW w:w="1855" w:type="pct"/>
            <w:shd w:val="clear" w:color="auto" w:fill="auto"/>
            <w:noWrap/>
            <w:hideMark/>
          </w:tcPr>
          <w:p w14:paraId="04649B14" w14:textId="5E8771A4" w:rsidR="00F91B99" w:rsidRPr="00D3733D" w:rsidRDefault="00F91B99" w:rsidP="00F662DD">
            <w:pPr>
              <w:pStyle w:val="Tablehead"/>
            </w:pPr>
            <w:r w:rsidRPr="00D3733D">
              <w:t xml:space="preserve">Likely </w:t>
            </w:r>
            <w:r w:rsidR="003E37D7" w:rsidRPr="00D3733D">
              <w:t>c</w:t>
            </w:r>
            <w:r w:rsidRPr="00D3733D">
              <w:t>ause</w:t>
            </w:r>
          </w:p>
        </w:tc>
      </w:tr>
      <w:tr w:rsidR="00F91B99" w:rsidRPr="00D3733D" w14:paraId="3D42308F" w14:textId="77777777" w:rsidTr="00F662DD">
        <w:trPr>
          <w:trHeight w:val="300"/>
          <w:jc w:val="center"/>
        </w:trPr>
        <w:tc>
          <w:tcPr>
            <w:tcW w:w="1617" w:type="pct"/>
            <w:shd w:val="clear" w:color="auto" w:fill="auto"/>
            <w:noWrap/>
            <w:hideMark/>
          </w:tcPr>
          <w:p w14:paraId="21C9F24D" w14:textId="77777777" w:rsidR="00F91B99" w:rsidRPr="00D3733D" w:rsidRDefault="00F91B99" w:rsidP="00F662DD">
            <w:pPr>
              <w:pStyle w:val="Tabletext"/>
            </w:pPr>
            <w:r w:rsidRPr="00D3733D">
              <w:t>Low (120 Hz-400 Hz)</w:t>
            </w:r>
          </w:p>
        </w:tc>
        <w:tc>
          <w:tcPr>
            <w:tcW w:w="1528" w:type="pct"/>
            <w:shd w:val="clear" w:color="auto" w:fill="auto"/>
            <w:noWrap/>
            <w:hideMark/>
          </w:tcPr>
          <w:p w14:paraId="5B614605" w14:textId="2D206326" w:rsidR="00F91B99" w:rsidRPr="00D3733D" w:rsidRDefault="007A0A8C" w:rsidP="00F662DD">
            <w:pPr>
              <w:pStyle w:val="Tabletext"/>
              <w:jc w:val="center"/>
            </w:pPr>
            <w:r w:rsidRPr="00D3733D">
              <w:t>−</w:t>
            </w:r>
            <w:r w:rsidR="00F91B99" w:rsidRPr="00D3733D">
              <w:t>5</w:t>
            </w:r>
            <w:r w:rsidR="00B61C2D" w:rsidRPr="00D3733D">
              <w:t> </w:t>
            </w:r>
            <w:r w:rsidR="00F91B99" w:rsidRPr="00D3733D">
              <w:t>dB to 3</w:t>
            </w:r>
            <w:r w:rsidR="00B61C2D" w:rsidRPr="00D3733D">
              <w:t> </w:t>
            </w:r>
            <w:r w:rsidR="00F91B99" w:rsidRPr="00D3733D">
              <w:t>dB</w:t>
            </w:r>
          </w:p>
        </w:tc>
        <w:tc>
          <w:tcPr>
            <w:tcW w:w="1855" w:type="pct"/>
            <w:shd w:val="clear" w:color="auto" w:fill="auto"/>
            <w:noWrap/>
            <w:hideMark/>
          </w:tcPr>
          <w:p w14:paraId="3DC803AF" w14:textId="65CA37F9" w:rsidR="00F91B99" w:rsidRPr="00D3733D" w:rsidRDefault="00F91B99" w:rsidP="00F662DD">
            <w:pPr>
              <w:pStyle w:val="Tabletext"/>
            </w:pPr>
            <w:r w:rsidRPr="00D3733D">
              <w:t xml:space="preserve">Room </w:t>
            </w:r>
            <w:r w:rsidR="003E37D7" w:rsidRPr="00D3733D">
              <w:t>m</w:t>
            </w:r>
            <w:r w:rsidRPr="00D3733D">
              <w:t>odes</w:t>
            </w:r>
          </w:p>
        </w:tc>
      </w:tr>
      <w:tr w:rsidR="00F91B99" w:rsidRPr="00D3733D" w14:paraId="542E917E" w14:textId="77777777" w:rsidTr="00F662DD">
        <w:trPr>
          <w:trHeight w:val="300"/>
          <w:jc w:val="center"/>
        </w:trPr>
        <w:tc>
          <w:tcPr>
            <w:tcW w:w="1617" w:type="pct"/>
            <w:shd w:val="clear" w:color="auto" w:fill="auto"/>
            <w:noWrap/>
            <w:hideMark/>
          </w:tcPr>
          <w:p w14:paraId="2F4DAB94" w14:textId="0258E19B" w:rsidR="00F91B99" w:rsidRPr="00D3733D" w:rsidRDefault="00F91B99" w:rsidP="00917496">
            <w:pPr>
              <w:pStyle w:val="Tabletext"/>
            </w:pPr>
            <w:r w:rsidRPr="00D3733D">
              <w:t>Mid (500 Hz-3</w:t>
            </w:r>
            <w:r w:rsidR="00917496" w:rsidRPr="00D3733D">
              <w:t> </w:t>
            </w:r>
            <w:r w:rsidRPr="00D3733D">
              <w:t>kHz)</w:t>
            </w:r>
          </w:p>
        </w:tc>
        <w:tc>
          <w:tcPr>
            <w:tcW w:w="1528" w:type="pct"/>
            <w:shd w:val="clear" w:color="auto" w:fill="auto"/>
            <w:noWrap/>
            <w:hideMark/>
          </w:tcPr>
          <w:p w14:paraId="51BC0722" w14:textId="62AD4C48" w:rsidR="00F91B99" w:rsidRPr="00D3733D" w:rsidRDefault="007A0A8C" w:rsidP="007A0A8C">
            <w:pPr>
              <w:pStyle w:val="Tabletext"/>
              <w:jc w:val="center"/>
            </w:pPr>
            <w:r w:rsidRPr="00D3733D">
              <w:t>−</w:t>
            </w:r>
            <w:r w:rsidR="00F91B99" w:rsidRPr="00D3733D">
              <w:t>5</w:t>
            </w:r>
            <w:r w:rsidR="00B61C2D" w:rsidRPr="00D3733D">
              <w:t> </w:t>
            </w:r>
            <w:r w:rsidR="00F91B99" w:rsidRPr="00D3733D">
              <w:t>dB to 6</w:t>
            </w:r>
            <w:r w:rsidR="00B61C2D" w:rsidRPr="00D3733D">
              <w:t> </w:t>
            </w:r>
            <w:r w:rsidR="00F91B99" w:rsidRPr="00D3733D">
              <w:t>dB</w:t>
            </w:r>
          </w:p>
        </w:tc>
        <w:tc>
          <w:tcPr>
            <w:tcW w:w="1855" w:type="pct"/>
            <w:shd w:val="clear" w:color="auto" w:fill="auto"/>
            <w:noWrap/>
            <w:hideMark/>
          </w:tcPr>
          <w:p w14:paraId="356A904C" w14:textId="77777777" w:rsidR="00F91B99" w:rsidRPr="00D3733D" w:rsidRDefault="00F91B99" w:rsidP="00F662DD">
            <w:pPr>
              <w:pStyle w:val="Tabletext"/>
            </w:pPr>
            <w:r w:rsidRPr="00D3733D">
              <w:t>Reflections from HATS</w:t>
            </w:r>
          </w:p>
        </w:tc>
      </w:tr>
      <w:tr w:rsidR="00F91B99" w:rsidRPr="00D3733D" w14:paraId="2B0C7C83" w14:textId="77777777" w:rsidTr="00F662DD">
        <w:trPr>
          <w:trHeight w:val="300"/>
          <w:jc w:val="center"/>
        </w:trPr>
        <w:tc>
          <w:tcPr>
            <w:tcW w:w="1617" w:type="pct"/>
            <w:shd w:val="clear" w:color="auto" w:fill="auto"/>
            <w:noWrap/>
            <w:hideMark/>
          </w:tcPr>
          <w:p w14:paraId="19907F78" w14:textId="40CF17C4" w:rsidR="00F91B99" w:rsidRPr="00D3733D" w:rsidRDefault="00F91B99" w:rsidP="00917496">
            <w:pPr>
              <w:pStyle w:val="Tabletext"/>
            </w:pPr>
            <w:r w:rsidRPr="00D3733D">
              <w:t>High (4</w:t>
            </w:r>
            <w:r w:rsidR="00917496" w:rsidRPr="00D3733D">
              <w:t> </w:t>
            </w:r>
            <w:r w:rsidRPr="00D3733D">
              <w:t>kHz-20</w:t>
            </w:r>
            <w:r w:rsidR="00917496" w:rsidRPr="00D3733D">
              <w:t> </w:t>
            </w:r>
            <w:r w:rsidRPr="00D3733D">
              <w:t>kHz)</w:t>
            </w:r>
          </w:p>
        </w:tc>
        <w:tc>
          <w:tcPr>
            <w:tcW w:w="1528" w:type="pct"/>
            <w:shd w:val="clear" w:color="auto" w:fill="auto"/>
            <w:noWrap/>
            <w:hideMark/>
          </w:tcPr>
          <w:p w14:paraId="5776D943" w14:textId="14C60433" w:rsidR="00F91B99" w:rsidRPr="00D3733D" w:rsidRDefault="007A0A8C" w:rsidP="007A0A8C">
            <w:pPr>
              <w:pStyle w:val="Tabletext"/>
              <w:jc w:val="center"/>
            </w:pPr>
            <w:r w:rsidRPr="00D3733D">
              <w:t>−</w:t>
            </w:r>
            <w:r w:rsidR="00F91B99" w:rsidRPr="00D3733D">
              <w:t>8</w:t>
            </w:r>
            <w:r w:rsidR="00B61C2D" w:rsidRPr="00D3733D">
              <w:t> </w:t>
            </w:r>
            <w:r w:rsidR="00F91B99" w:rsidRPr="00D3733D">
              <w:t>dB to 7</w:t>
            </w:r>
            <w:r w:rsidR="00B61C2D" w:rsidRPr="00D3733D">
              <w:t> </w:t>
            </w:r>
            <w:r w:rsidR="00F91B99" w:rsidRPr="00D3733D">
              <w:t>dB</w:t>
            </w:r>
          </w:p>
        </w:tc>
        <w:tc>
          <w:tcPr>
            <w:tcW w:w="1855" w:type="pct"/>
            <w:shd w:val="clear" w:color="auto" w:fill="auto"/>
            <w:noWrap/>
            <w:hideMark/>
          </w:tcPr>
          <w:p w14:paraId="0579C1CD" w14:textId="77777777" w:rsidR="00F91B99" w:rsidRPr="00D3733D" w:rsidRDefault="00F91B99" w:rsidP="00F662DD">
            <w:pPr>
              <w:pStyle w:val="Tabletext"/>
            </w:pPr>
            <w:r w:rsidRPr="00D3733D">
              <w:t>Reflections from HATS</w:t>
            </w:r>
          </w:p>
        </w:tc>
      </w:tr>
    </w:tbl>
    <w:p w14:paraId="4E6BD0D1" w14:textId="03174B1E" w:rsidR="00F91B99" w:rsidRPr="00D3733D" w:rsidRDefault="00B61C2D" w:rsidP="00556215">
      <w:r w:rsidRPr="00D3733D">
        <w:t>N</w:t>
      </w:r>
      <w:r w:rsidR="00F91B99" w:rsidRPr="00D3733D">
        <w:t>ote that for frequencies higher than 6</w:t>
      </w:r>
      <w:r w:rsidRPr="00D3733D">
        <w:t> </w:t>
      </w:r>
      <w:r w:rsidR="00F91B99" w:rsidRPr="00D3733D">
        <w:t>310</w:t>
      </w:r>
      <w:r w:rsidRPr="00D3733D">
        <w:t> </w:t>
      </w:r>
      <w:r w:rsidR="00F91B99" w:rsidRPr="00D3733D">
        <w:t xml:space="preserve">Hz the noise field is not symmetrical (relative to the </w:t>
      </w:r>
      <w:r w:rsidR="00F91B99" w:rsidRPr="00D3733D">
        <w:rPr>
          <w:i/>
          <w:iCs/>
        </w:rPr>
        <w:t>X</w:t>
      </w:r>
      <w:r w:rsidR="00556215">
        <w:noBreakHyphen/>
      </w:r>
      <w:r w:rsidR="00F91B99" w:rsidRPr="00D3733D">
        <w:t>axis)</w:t>
      </w:r>
      <w:r w:rsidRPr="00D3733D">
        <w:t>,</w:t>
      </w:r>
      <w:r w:rsidR="00F91B99" w:rsidRPr="00D3733D">
        <w:t xml:space="preserve"> which could be explained by the presence of the HATS positione</w:t>
      </w:r>
      <w:r w:rsidRPr="00D3733D">
        <w:t>d</w:t>
      </w:r>
      <w:r w:rsidR="00F91B99" w:rsidRPr="00D3733D">
        <w:t xml:space="preserve"> on the left side</w:t>
      </w:r>
      <w:r w:rsidRPr="00D3733D">
        <w:t>.</w:t>
      </w:r>
    </w:p>
    <w:p w14:paraId="1936BEB1" w14:textId="3D90A086" w:rsidR="00F91B99" w:rsidRPr="00D3733D" w:rsidRDefault="00F91B99" w:rsidP="00F91B99">
      <w:pPr>
        <w:pStyle w:val="Heading2"/>
      </w:pPr>
      <w:bookmarkStart w:id="319" w:name="_Toc418254701"/>
      <w:bookmarkStart w:id="320" w:name="_Toc513708783"/>
      <w:bookmarkStart w:id="321" w:name="_Toc519176402"/>
      <w:bookmarkStart w:id="322" w:name="_Toc519177599"/>
      <w:bookmarkStart w:id="323" w:name="_Toc519257793"/>
      <w:bookmarkStart w:id="324" w:name="_Toc523392615"/>
      <w:r w:rsidRPr="00D3733D">
        <w:t>IV.7</w:t>
      </w:r>
      <w:r w:rsidRPr="00D3733D">
        <w:tab/>
        <w:t xml:space="preserve">Spatial </w:t>
      </w:r>
      <w:r w:rsidR="00B61C2D" w:rsidRPr="00D3733D">
        <w:t xml:space="preserve">reproduction accuracy </w:t>
      </w:r>
      <w:r w:rsidRPr="00D3733D">
        <w:t>sound field signals in anechoic conditions</w:t>
      </w:r>
      <w:bookmarkEnd w:id="319"/>
      <w:bookmarkEnd w:id="320"/>
      <w:bookmarkEnd w:id="321"/>
      <w:bookmarkEnd w:id="322"/>
      <w:bookmarkEnd w:id="323"/>
      <w:bookmarkEnd w:id="324"/>
    </w:p>
    <w:p w14:paraId="643E3AD4" w14:textId="5192DE83" w:rsidR="00F91B99" w:rsidRPr="00D3733D" w:rsidRDefault="00F91B99" w:rsidP="00F91B99">
      <w:r w:rsidRPr="00D3733D">
        <w:t>This is currently not covered in this Recommendation.</w:t>
      </w:r>
    </w:p>
    <w:p w14:paraId="4263CF80" w14:textId="57498847" w:rsidR="00F91B99" w:rsidRPr="00D3733D" w:rsidRDefault="00F91B99" w:rsidP="00F91B99">
      <w:pPr>
        <w:pStyle w:val="Heading2"/>
      </w:pPr>
      <w:bookmarkStart w:id="325" w:name="_Toc418254702"/>
      <w:bookmarkStart w:id="326" w:name="_Toc513708784"/>
      <w:bookmarkStart w:id="327" w:name="_Toc519176403"/>
      <w:bookmarkStart w:id="328" w:name="_Toc519177600"/>
      <w:bookmarkStart w:id="329" w:name="_Toc519257794"/>
      <w:bookmarkStart w:id="330" w:name="_Toc523392616"/>
      <w:r w:rsidRPr="00D3733D">
        <w:t>IV.8</w:t>
      </w:r>
      <w:r w:rsidRPr="00D3733D">
        <w:tab/>
        <w:t xml:space="preserve">Spatial </w:t>
      </w:r>
      <w:r w:rsidR="00B61C2D" w:rsidRPr="00D3733D">
        <w:t xml:space="preserve">reproduction accuracy </w:t>
      </w:r>
      <w:r w:rsidRPr="00D3733D">
        <w:t>of sound field signals in treated rooms</w:t>
      </w:r>
      <w:bookmarkEnd w:id="325"/>
      <w:bookmarkEnd w:id="326"/>
      <w:bookmarkEnd w:id="327"/>
      <w:bookmarkEnd w:id="328"/>
      <w:bookmarkEnd w:id="329"/>
      <w:bookmarkEnd w:id="330"/>
    </w:p>
    <w:p w14:paraId="0A1C3E57" w14:textId="77777777" w:rsidR="00F91B99" w:rsidRPr="00D3733D" w:rsidRDefault="00F91B99" w:rsidP="00F91B99">
      <w:r w:rsidRPr="00D3733D">
        <w:t>This is currently not covered in this Recommendation.</w:t>
      </w:r>
    </w:p>
    <w:p w14:paraId="17B7E47D" w14:textId="2CDFC638" w:rsidR="00F91B99" w:rsidRPr="00D3733D" w:rsidRDefault="00F91B99" w:rsidP="00F91B99">
      <w:pPr>
        <w:pStyle w:val="Heading2"/>
      </w:pPr>
      <w:bookmarkStart w:id="331" w:name="_Toc418254703"/>
      <w:bookmarkStart w:id="332" w:name="_Toc513708785"/>
      <w:bookmarkStart w:id="333" w:name="_Toc519176404"/>
      <w:bookmarkStart w:id="334" w:name="_Toc519177601"/>
      <w:bookmarkStart w:id="335" w:name="_Toc519257795"/>
      <w:bookmarkStart w:id="336" w:name="_Toc523392617"/>
      <w:r w:rsidRPr="00D3733D">
        <w:t>IV.9</w:t>
      </w:r>
      <w:r w:rsidRPr="00D3733D">
        <w:tab/>
        <w:t xml:space="preserve">Spatial </w:t>
      </w:r>
      <w:r w:rsidR="00B61C2D" w:rsidRPr="00D3733D">
        <w:t xml:space="preserve">reproduction accuracy of multi-point </w:t>
      </w:r>
      <w:r w:rsidRPr="00D3733D">
        <w:t>reproduction</w:t>
      </w:r>
      <w:bookmarkEnd w:id="331"/>
      <w:bookmarkEnd w:id="332"/>
      <w:bookmarkEnd w:id="333"/>
      <w:bookmarkEnd w:id="334"/>
      <w:bookmarkEnd w:id="335"/>
      <w:bookmarkEnd w:id="336"/>
    </w:p>
    <w:p w14:paraId="04C5485C" w14:textId="682122C4" w:rsidR="00F91B99" w:rsidRPr="00D3733D" w:rsidRDefault="00F91B99" w:rsidP="0013688E">
      <w:r w:rsidRPr="00D3733D">
        <w:t xml:space="preserve">To verify that the </w:t>
      </w:r>
      <w:r w:rsidR="00B61C2D" w:rsidRPr="00D3733D">
        <w:t>m</w:t>
      </w:r>
      <w:r w:rsidRPr="00D3733D">
        <w:t>ulti-point equalization procedure work</w:t>
      </w:r>
      <w:r w:rsidR="00B61C2D" w:rsidRPr="00D3733D">
        <w:t>s</w:t>
      </w:r>
      <w:r w:rsidRPr="00D3733D">
        <w:t xml:space="preserve"> for different rooms</w:t>
      </w:r>
      <w:r w:rsidR="00B61C2D" w:rsidRPr="00D3733D">
        <w:t>,</w:t>
      </w:r>
      <w:r w:rsidRPr="00D3733D">
        <w:t xml:space="preserve"> it was applied to two different types:</w:t>
      </w:r>
    </w:p>
    <w:p w14:paraId="1F75A6B3" w14:textId="641D0CE2" w:rsidR="00F91B99" w:rsidRPr="00D3733D" w:rsidRDefault="00F662DD" w:rsidP="0013688E">
      <w:pPr>
        <w:pStyle w:val="enumlev1"/>
      </w:pPr>
      <w:r w:rsidRPr="00D3733D">
        <w:t>–</w:t>
      </w:r>
      <w:r w:rsidRPr="00D3733D">
        <w:tab/>
      </w:r>
      <w:r w:rsidR="00F91B99" w:rsidRPr="00D3733D">
        <w:t>a semi</w:t>
      </w:r>
      <w:r w:rsidR="00886B62" w:rsidRPr="00D3733D">
        <w:t>-</w:t>
      </w:r>
      <w:r w:rsidR="00F91B99" w:rsidRPr="00D3733D">
        <w:t>anechoic room with a</w:t>
      </w:r>
      <w:r w:rsidR="00E83DAA" w:rsidRPr="00D3733D">
        <w:t>n</w:t>
      </w:r>
      <w:r w:rsidR="00F91B99" w:rsidRPr="00D3733D">
        <w:t xml:space="preserve"> RT60 of about 140 ms</w:t>
      </w:r>
      <w:r w:rsidR="00E83DAA" w:rsidRPr="00D3733D">
        <w:t>;</w:t>
      </w:r>
    </w:p>
    <w:p w14:paraId="7F88DA1F" w14:textId="45836290" w:rsidR="00F91B99" w:rsidRPr="00D3733D" w:rsidRDefault="00F662DD" w:rsidP="00F662DD">
      <w:pPr>
        <w:pStyle w:val="enumlev1"/>
      </w:pPr>
      <w:r w:rsidRPr="00D3733D">
        <w:t>–</w:t>
      </w:r>
      <w:r w:rsidRPr="00D3733D">
        <w:tab/>
      </w:r>
      <w:r w:rsidR="00F91B99" w:rsidRPr="00D3733D">
        <w:t>a room without special acoustical treatment</w:t>
      </w:r>
      <w:r w:rsidR="00E83DAA" w:rsidRPr="00D3733D">
        <w:t>,</w:t>
      </w:r>
      <w:r w:rsidR="00F91B99" w:rsidRPr="00D3733D">
        <w:t xml:space="preserve"> with a</w:t>
      </w:r>
      <w:r w:rsidR="00E83DAA" w:rsidRPr="00D3733D">
        <w:t>n</w:t>
      </w:r>
      <w:r w:rsidR="00F91B99" w:rsidRPr="00D3733D">
        <w:t xml:space="preserve"> RT60 of 310 ms.</w:t>
      </w:r>
    </w:p>
    <w:p w14:paraId="4024C0D6" w14:textId="41079932" w:rsidR="00F91B99" w:rsidRPr="00D3733D" w:rsidRDefault="00F91B99" w:rsidP="006D0A5D">
      <w:r w:rsidRPr="00D3733D">
        <w:lastRenderedPageBreak/>
        <w:t xml:space="preserve">In </w:t>
      </w:r>
      <w:r w:rsidR="00A1549B" w:rsidRPr="00D3733D">
        <w:t>F</w:t>
      </w:r>
      <w:r w:rsidRPr="00D3733D">
        <w:t>igure IV.</w:t>
      </w:r>
      <w:r w:rsidR="00A1549B" w:rsidRPr="00D3733D">
        <w:t>6</w:t>
      </w:r>
      <w:r w:rsidR="00E83DAA" w:rsidRPr="00D3733D">
        <w:t>,</w:t>
      </w:r>
      <w:r w:rsidRPr="00D3733D">
        <w:t xml:space="preserve"> the differences </w:t>
      </w:r>
      <w:r w:rsidR="00886B62" w:rsidRPr="00D3733D">
        <w:t>in</w:t>
      </w:r>
      <w:r w:rsidRPr="00D3733D">
        <w:t xml:space="preserve"> the microphones levels between the simulated and the real sound field</w:t>
      </w:r>
      <w:r w:rsidR="00886B62" w:rsidRPr="00D3733D">
        <w:t>s</w:t>
      </w:r>
      <w:r w:rsidRPr="00D3733D">
        <w:t xml:space="preserve"> at the fine-tuning microphone positions are shown after equalization was done. </w:t>
      </w:r>
      <w:r w:rsidR="00180378" w:rsidRPr="00D3733D">
        <w:t>T</w:t>
      </w:r>
      <w:r w:rsidRPr="00D3733D">
        <w:t>his equalization was successful because in both rooms</w:t>
      </w:r>
      <w:r w:rsidR="00180378" w:rsidRPr="00D3733D">
        <w:t>,</w:t>
      </w:r>
      <w:r w:rsidRPr="00D3733D">
        <w:t xml:space="preserve"> the error, especially the m</w:t>
      </w:r>
      <w:r w:rsidR="00B64817" w:rsidRPr="00D3733D">
        <w:t>ean error</w:t>
      </w:r>
      <w:r w:rsidR="00886B62" w:rsidRPr="00D3733D">
        <w:t>,</w:t>
      </w:r>
      <w:r w:rsidR="00B64817" w:rsidRPr="00D3733D">
        <w:t xml:space="preserve"> is </w:t>
      </w:r>
      <w:r w:rsidR="00886B62" w:rsidRPr="00D3733D">
        <w:t>with</w:t>
      </w:r>
      <w:r w:rsidR="00B64817" w:rsidRPr="00D3733D">
        <w:t xml:space="preserve">in </w:t>
      </w:r>
      <w:r w:rsidR="00886B62" w:rsidRPr="00D3733D">
        <w:t>±</w:t>
      </w:r>
      <w:r w:rsidRPr="00D3733D">
        <w:t>3</w:t>
      </w:r>
      <w:r w:rsidR="006D0A5D" w:rsidRPr="00D3733D">
        <w:t> </w:t>
      </w:r>
      <w:r w:rsidRPr="00D3733D">
        <w:t>dB.</w:t>
      </w:r>
    </w:p>
    <w:p w14:paraId="5D06A908" w14:textId="6AD7D659" w:rsidR="00F91B99" w:rsidRPr="00D3733D" w:rsidRDefault="00886B62" w:rsidP="0013688E">
      <w:pPr>
        <w:spacing w:after="120"/>
      </w:pPr>
      <w:r w:rsidRPr="00D3733D">
        <w:t>If t</w:t>
      </w:r>
      <w:r w:rsidR="00F91B99" w:rsidRPr="00D3733D">
        <w:t xml:space="preserve">he error </w:t>
      </w:r>
      <w:r w:rsidRPr="00D3733D">
        <w:t>is outside tolerance,</w:t>
      </w:r>
      <w:r w:rsidR="00F91B99" w:rsidRPr="00D3733D">
        <w:t xml:space="preserve"> </w:t>
      </w:r>
      <w:r w:rsidRPr="00D3733D">
        <w:t>it is associated with a</w:t>
      </w:r>
      <w:r w:rsidR="00F91B99" w:rsidRPr="00D3733D">
        <w:t xml:space="preserve"> microphone not equalized for </w:t>
      </w:r>
      <w:r w:rsidRPr="00D3733D">
        <w:t xml:space="preserve">level </w:t>
      </w:r>
      <w:r w:rsidR="00F91B99" w:rsidRPr="00D3733D">
        <w:t>in this frequency range.</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728"/>
        <w:gridCol w:w="4901"/>
      </w:tblGrid>
      <w:tr w:rsidR="00F91B99" w:rsidRPr="00D3733D" w14:paraId="1592BBCD" w14:textId="77777777" w:rsidTr="00F662DD">
        <w:tc>
          <w:tcPr>
            <w:tcW w:w="2500" w:type="pct"/>
            <w:tcBorders>
              <w:bottom w:val="nil"/>
            </w:tcBorders>
            <w:shd w:val="clear" w:color="auto" w:fill="auto"/>
            <w:vAlign w:val="center"/>
          </w:tcPr>
          <w:p w14:paraId="148F3595" w14:textId="7546F5E3" w:rsidR="00F91B99" w:rsidRPr="00D3733D" w:rsidRDefault="00F91B99" w:rsidP="007F27D7">
            <w:pPr>
              <w:jc w:val="center"/>
            </w:pPr>
            <w:r w:rsidRPr="00D3733D">
              <w:rPr>
                <w:b/>
              </w:rPr>
              <w:t>Semi</w:t>
            </w:r>
            <w:r w:rsidR="00886B62" w:rsidRPr="00D3733D">
              <w:rPr>
                <w:b/>
              </w:rPr>
              <w:t>-</w:t>
            </w:r>
            <w:r w:rsidRPr="00D3733D">
              <w:rPr>
                <w:b/>
              </w:rPr>
              <w:t>anechoic room</w:t>
            </w:r>
          </w:p>
        </w:tc>
        <w:tc>
          <w:tcPr>
            <w:tcW w:w="2500" w:type="pct"/>
            <w:tcBorders>
              <w:bottom w:val="nil"/>
            </w:tcBorders>
            <w:shd w:val="clear" w:color="auto" w:fill="auto"/>
            <w:vAlign w:val="center"/>
          </w:tcPr>
          <w:p w14:paraId="5507569E" w14:textId="77777777" w:rsidR="00F91B99" w:rsidRPr="00D3733D" w:rsidRDefault="00F91B99" w:rsidP="007F27D7">
            <w:pPr>
              <w:jc w:val="center"/>
            </w:pPr>
            <w:r w:rsidRPr="00D3733D">
              <w:rPr>
                <w:b/>
              </w:rPr>
              <w:t>Reverberant room</w:t>
            </w:r>
          </w:p>
        </w:tc>
      </w:tr>
      <w:tr w:rsidR="00F91B99" w:rsidRPr="00D3733D" w14:paraId="39DA443E" w14:textId="77777777" w:rsidTr="00F662DD">
        <w:tc>
          <w:tcPr>
            <w:tcW w:w="2500" w:type="pct"/>
            <w:tcBorders>
              <w:top w:val="nil"/>
              <w:bottom w:val="single" w:sz="4" w:space="0" w:color="auto"/>
            </w:tcBorders>
            <w:shd w:val="clear" w:color="auto" w:fill="auto"/>
            <w:vAlign w:val="center"/>
          </w:tcPr>
          <w:p w14:paraId="393B5721" w14:textId="77777777" w:rsidR="00F91B99" w:rsidRPr="00D3733D" w:rsidRDefault="00F91B99" w:rsidP="00374141">
            <w:pPr>
              <w:pStyle w:val="Figure"/>
            </w:pPr>
            <w:r w:rsidRPr="00D3733D">
              <w:rPr>
                <w:noProof/>
                <w:lang w:eastAsia="en-GB"/>
              </w:rPr>
              <w:drawing>
                <wp:inline distT="0" distB="0" distL="0" distR="0" wp14:anchorId="113E52D1" wp14:editId="299F3C56">
                  <wp:extent cx="2916844" cy="2116322"/>
                  <wp:effectExtent l="0" t="0" r="0" b="0"/>
                  <wp:docPr id="346"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8"/>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2919793" cy="2118462"/>
                          </a:xfrm>
                          <a:prstGeom prst="rect">
                            <a:avLst/>
                          </a:prstGeom>
                          <a:noFill/>
                          <a:ln>
                            <a:noFill/>
                          </a:ln>
                        </pic:spPr>
                      </pic:pic>
                    </a:graphicData>
                  </a:graphic>
                </wp:inline>
              </w:drawing>
            </w:r>
          </w:p>
        </w:tc>
        <w:tc>
          <w:tcPr>
            <w:tcW w:w="2500" w:type="pct"/>
            <w:tcBorders>
              <w:top w:val="nil"/>
              <w:bottom w:val="single" w:sz="4" w:space="0" w:color="auto"/>
            </w:tcBorders>
            <w:shd w:val="clear" w:color="auto" w:fill="auto"/>
            <w:vAlign w:val="center"/>
          </w:tcPr>
          <w:p w14:paraId="348A548C" w14:textId="77777777" w:rsidR="00F91B99" w:rsidRPr="00D3733D" w:rsidRDefault="00F91B99" w:rsidP="00374141">
            <w:pPr>
              <w:pStyle w:val="Figure"/>
            </w:pPr>
            <w:r w:rsidRPr="00D3733D">
              <w:rPr>
                <w:noProof/>
                <w:lang w:eastAsia="en-GB"/>
              </w:rPr>
              <w:drawing>
                <wp:inline distT="0" distB="0" distL="0" distR="0" wp14:anchorId="3E812662" wp14:editId="7BAA4827">
                  <wp:extent cx="3019425" cy="2190750"/>
                  <wp:effectExtent l="0" t="0" r="9525" b="0"/>
                  <wp:docPr id="347"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9"/>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3019425" cy="2190750"/>
                          </a:xfrm>
                          <a:prstGeom prst="rect">
                            <a:avLst/>
                          </a:prstGeom>
                          <a:noFill/>
                          <a:ln>
                            <a:noFill/>
                          </a:ln>
                        </pic:spPr>
                      </pic:pic>
                    </a:graphicData>
                  </a:graphic>
                </wp:inline>
              </w:drawing>
            </w:r>
          </w:p>
        </w:tc>
      </w:tr>
    </w:tbl>
    <w:p w14:paraId="3AC7A2CB" w14:textId="358A63FA" w:rsidR="00F662DD" w:rsidRPr="00D3733D" w:rsidRDefault="00F662DD" w:rsidP="0013688E">
      <w:pPr>
        <w:pStyle w:val="FigureNoTitle0"/>
      </w:pPr>
      <w:r w:rsidRPr="00D3733D">
        <w:t>Figure IV.</w:t>
      </w:r>
      <w:r w:rsidR="0052252A" w:rsidRPr="00D3733D">
        <w:t>6</w:t>
      </w:r>
      <w:r w:rsidRPr="00D3733D">
        <w:t xml:space="preserve"> – Differences between real and simulated sound</w:t>
      </w:r>
      <w:r w:rsidR="001E04C9" w:rsidRPr="00D3733D">
        <w:t xml:space="preserve"> </w:t>
      </w:r>
      <w:r w:rsidRPr="00D3733D">
        <w:t>field after equalization at fine tuning microphone positions. The wider curve represents the mean error.</w:t>
      </w:r>
      <w:r w:rsidRPr="00D3733D">
        <w:br/>
        <w:t>The violation of the tolerance at 1</w:t>
      </w:r>
      <w:r w:rsidR="00886B62" w:rsidRPr="00D3733D">
        <w:t> </w:t>
      </w:r>
      <w:r w:rsidRPr="00D3733D">
        <w:t xml:space="preserve">250 Hz is caused by a microphone </w:t>
      </w:r>
      <w:r w:rsidRPr="00D3733D">
        <w:br/>
      </w:r>
      <w:r w:rsidR="00886B62" w:rsidRPr="00D3733D">
        <w:t>that</w:t>
      </w:r>
      <w:r w:rsidRPr="00D3733D">
        <w:t xml:space="preserve"> is not equalized in this frequency range</w:t>
      </w:r>
    </w:p>
    <w:p w14:paraId="07E447BF" w14:textId="77777777" w:rsidR="00F91B99" w:rsidRPr="00D3733D" w:rsidRDefault="00F91B99" w:rsidP="00F662DD">
      <w:pPr>
        <w:pStyle w:val="Normalaftertitle"/>
      </w:pPr>
      <w:r w:rsidRPr="00D3733D">
        <w:t>As another analysis, the coherence between the microphone signals in the real sound field and in the reproduced sound field was calculated. Again, the microphone positions at the fine-tuning positions were compared.</w:t>
      </w:r>
    </w:p>
    <w:p w14:paraId="5BA11219" w14:textId="042625ED" w:rsidR="00F91B99" w:rsidRPr="00D3733D" w:rsidRDefault="00F91B99">
      <w:r w:rsidRPr="00D3733D">
        <w:t>The results show that there is a strong correlation between both sound</w:t>
      </w:r>
      <w:r w:rsidR="001E04C9" w:rsidRPr="00D3733D">
        <w:t xml:space="preserve"> </w:t>
      </w:r>
      <w:r w:rsidRPr="00D3733D">
        <w:t>fields up to 3 kHz. Magnitude and phase show a good correspondence.</w:t>
      </w:r>
      <w:r w:rsidR="00886B62" w:rsidRPr="00D3733D">
        <w:t xml:space="preserve"> See Figure IV.7.</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814"/>
        <w:gridCol w:w="4815"/>
      </w:tblGrid>
      <w:tr w:rsidR="00F91B99" w:rsidRPr="00D3733D" w14:paraId="135D8632" w14:textId="77777777" w:rsidTr="00374141">
        <w:tc>
          <w:tcPr>
            <w:tcW w:w="4814" w:type="dxa"/>
            <w:tcBorders>
              <w:bottom w:val="nil"/>
            </w:tcBorders>
            <w:shd w:val="clear" w:color="auto" w:fill="auto"/>
            <w:vAlign w:val="center"/>
          </w:tcPr>
          <w:p w14:paraId="3215378F" w14:textId="4689AE0B" w:rsidR="00F91B99" w:rsidRPr="00D3733D" w:rsidRDefault="00F91B99" w:rsidP="00107687">
            <w:pPr>
              <w:keepNext/>
              <w:keepLines/>
              <w:jc w:val="center"/>
            </w:pPr>
            <w:r w:rsidRPr="00D3733D">
              <w:rPr>
                <w:b/>
              </w:rPr>
              <w:t>Semi</w:t>
            </w:r>
            <w:r w:rsidR="00886B62" w:rsidRPr="00D3733D">
              <w:rPr>
                <w:b/>
              </w:rPr>
              <w:t>-</w:t>
            </w:r>
            <w:r w:rsidRPr="00D3733D">
              <w:rPr>
                <w:b/>
              </w:rPr>
              <w:t>anechoic room</w:t>
            </w:r>
          </w:p>
        </w:tc>
        <w:tc>
          <w:tcPr>
            <w:tcW w:w="4815" w:type="dxa"/>
            <w:tcBorders>
              <w:bottom w:val="nil"/>
            </w:tcBorders>
            <w:shd w:val="clear" w:color="auto" w:fill="auto"/>
            <w:vAlign w:val="center"/>
          </w:tcPr>
          <w:p w14:paraId="73014914" w14:textId="77777777" w:rsidR="00F91B99" w:rsidRPr="00D3733D" w:rsidRDefault="00F91B99" w:rsidP="00107687">
            <w:pPr>
              <w:keepNext/>
              <w:keepLines/>
              <w:jc w:val="center"/>
            </w:pPr>
            <w:r w:rsidRPr="00D3733D">
              <w:rPr>
                <w:b/>
              </w:rPr>
              <w:t>Reverberant room</w:t>
            </w:r>
          </w:p>
        </w:tc>
      </w:tr>
      <w:tr w:rsidR="00F91B99" w:rsidRPr="00D3733D" w14:paraId="3DCE9A64" w14:textId="77777777" w:rsidTr="00374141">
        <w:tc>
          <w:tcPr>
            <w:tcW w:w="4814" w:type="dxa"/>
            <w:tcBorders>
              <w:top w:val="nil"/>
              <w:bottom w:val="single" w:sz="4" w:space="0" w:color="auto"/>
            </w:tcBorders>
            <w:shd w:val="clear" w:color="auto" w:fill="auto"/>
            <w:vAlign w:val="center"/>
          </w:tcPr>
          <w:p w14:paraId="05F1DE72" w14:textId="77777777" w:rsidR="00F91B99" w:rsidRPr="00D3733D" w:rsidRDefault="00F91B99" w:rsidP="00107687">
            <w:pPr>
              <w:keepNext/>
              <w:keepLines/>
              <w:jc w:val="center"/>
            </w:pPr>
            <w:r w:rsidRPr="00D3733D">
              <w:rPr>
                <w:noProof/>
                <w:lang w:eastAsia="en-GB"/>
              </w:rPr>
              <w:drawing>
                <wp:inline distT="0" distB="0" distL="0" distR="0" wp14:anchorId="4E9EF61B" wp14:editId="4354400D">
                  <wp:extent cx="2828925" cy="1828800"/>
                  <wp:effectExtent l="0" t="0" r="9525" b="0"/>
                  <wp:docPr id="348"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7"/>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2828925" cy="1828800"/>
                          </a:xfrm>
                          <a:prstGeom prst="rect">
                            <a:avLst/>
                          </a:prstGeom>
                          <a:noFill/>
                          <a:ln>
                            <a:noFill/>
                          </a:ln>
                        </pic:spPr>
                      </pic:pic>
                    </a:graphicData>
                  </a:graphic>
                </wp:inline>
              </w:drawing>
            </w:r>
          </w:p>
        </w:tc>
        <w:tc>
          <w:tcPr>
            <w:tcW w:w="4815" w:type="dxa"/>
            <w:tcBorders>
              <w:top w:val="nil"/>
              <w:bottom w:val="single" w:sz="4" w:space="0" w:color="auto"/>
            </w:tcBorders>
            <w:shd w:val="clear" w:color="auto" w:fill="auto"/>
            <w:vAlign w:val="center"/>
          </w:tcPr>
          <w:p w14:paraId="2AEF6A52" w14:textId="77777777" w:rsidR="00F91B99" w:rsidRPr="00D3733D" w:rsidRDefault="00F91B99" w:rsidP="00107687">
            <w:pPr>
              <w:keepNext/>
              <w:keepLines/>
              <w:jc w:val="center"/>
            </w:pPr>
            <w:r w:rsidRPr="00D3733D">
              <w:rPr>
                <w:noProof/>
                <w:lang w:eastAsia="en-GB"/>
              </w:rPr>
              <w:drawing>
                <wp:inline distT="0" distB="0" distL="0" distR="0" wp14:anchorId="122A0F30" wp14:editId="72955D75">
                  <wp:extent cx="2828925" cy="1828800"/>
                  <wp:effectExtent l="0" t="0" r="9525" b="0"/>
                  <wp:docPr id="349"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16"/>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2828925" cy="1828800"/>
                          </a:xfrm>
                          <a:prstGeom prst="rect">
                            <a:avLst/>
                          </a:prstGeom>
                          <a:noFill/>
                          <a:ln>
                            <a:noFill/>
                          </a:ln>
                        </pic:spPr>
                      </pic:pic>
                    </a:graphicData>
                  </a:graphic>
                </wp:inline>
              </w:drawing>
            </w:r>
          </w:p>
        </w:tc>
      </w:tr>
      <w:tr w:rsidR="00F91B99" w:rsidRPr="00D3733D" w14:paraId="083969B0" w14:textId="77777777" w:rsidTr="00374141">
        <w:tc>
          <w:tcPr>
            <w:tcW w:w="9629" w:type="dxa"/>
            <w:gridSpan w:val="2"/>
            <w:tcBorders>
              <w:left w:val="nil"/>
              <w:bottom w:val="nil"/>
              <w:right w:val="nil"/>
            </w:tcBorders>
            <w:shd w:val="clear" w:color="auto" w:fill="auto"/>
            <w:vAlign w:val="center"/>
          </w:tcPr>
          <w:p w14:paraId="3A05B68F" w14:textId="3F369756" w:rsidR="00F91B99" w:rsidRPr="00D3733D" w:rsidRDefault="00F91B99" w:rsidP="00107687">
            <w:pPr>
              <w:keepNext/>
              <w:keepLines/>
              <w:jc w:val="center"/>
            </w:pPr>
          </w:p>
        </w:tc>
      </w:tr>
    </w:tbl>
    <w:p w14:paraId="24342E67" w14:textId="21477DB9" w:rsidR="00374141" w:rsidRPr="00D3733D" w:rsidRDefault="00374141" w:rsidP="0013688E">
      <w:pPr>
        <w:pStyle w:val="FigureNoTitle0"/>
      </w:pPr>
      <w:r w:rsidRPr="00D3733D">
        <w:t>Figure IV.</w:t>
      </w:r>
      <w:r w:rsidR="0052252A" w:rsidRPr="00D3733D">
        <w:t>7</w:t>
      </w:r>
      <w:r w:rsidRPr="00D3733D">
        <w:t xml:space="preserve"> – Coherence between microphone signals at the fine-tuning set microphone positions</w:t>
      </w:r>
      <w:r w:rsidR="00525DDC" w:rsidRPr="00D3733D">
        <w:t> –</w:t>
      </w:r>
      <w:r w:rsidRPr="00D3733D">
        <w:t xml:space="preserve"> </w:t>
      </w:r>
      <w:r w:rsidR="00525DDC" w:rsidRPr="00D3733D">
        <w:t>solid line: m</w:t>
      </w:r>
      <w:r w:rsidRPr="00D3733D">
        <w:t>agnitude</w:t>
      </w:r>
      <w:r w:rsidR="00525DDC" w:rsidRPr="00D3733D">
        <w:t>;</w:t>
      </w:r>
      <w:r w:rsidRPr="00D3733D">
        <w:t xml:space="preserve"> </w:t>
      </w:r>
      <w:r w:rsidR="00525DDC" w:rsidRPr="00D3733D">
        <w:t>dashed line:</w:t>
      </w:r>
      <w:r w:rsidRPr="00D3733D">
        <w:t xml:space="preserve"> </w:t>
      </w:r>
      <w:r w:rsidR="00525DDC" w:rsidRPr="00D3733D">
        <w:t>p</w:t>
      </w:r>
      <w:r w:rsidRPr="00D3733D">
        <w:t>hase</w:t>
      </w:r>
    </w:p>
    <w:p w14:paraId="1D984155" w14:textId="45117E11" w:rsidR="00F91B99" w:rsidRPr="00D3733D" w:rsidRDefault="00F91B99" w:rsidP="0013688E">
      <w:pPr>
        <w:pStyle w:val="Normalaftertitle"/>
        <w:spacing w:after="120"/>
      </w:pPr>
      <w:r w:rsidRPr="00D3733D">
        <w:lastRenderedPageBreak/>
        <w:t>The final evaluation was done with a comparison criterion based on spherical correlation. A spherical microphone array was used to compare a real sound</w:t>
      </w:r>
      <w:r w:rsidR="001E04C9" w:rsidRPr="00D3733D">
        <w:t xml:space="preserve"> </w:t>
      </w:r>
      <w:r w:rsidRPr="00D3733D">
        <w:t>field to a simulated sound</w:t>
      </w:r>
      <w:r w:rsidR="001E04C9" w:rsidRPr="00D3733D">
        <w:t xml:space="preserve"> </w:t>
      </w:r>
      <w:r w:rsidRPr="00D3733D">
        <w:t xml:space="preserve">field in the spherical harmonics domain. The results are shown in </w:t>
      </w:r>
      <w:r w:rsidR="00107687" w:rsidRPr="00D3733D">
        <w:t xml:space="preserve">Figure </w:t>
      </w:r>
      <w:r w:rsidRPr="00D3733D">
        <w:t>IV.</w:t>
      </w:r>
      <w:r w:rsidR="0052252A" w:rsidRPr="00D3733D">
        <w:t>8</w:t>
      </w:r>
      <w:r w:rsidRPr="00D3733D">
        <w:t>.</w:t>
      </w:r>
    </w:p>
    <w:tbl>
      <w:tblPr>
        <w:tblW w:w="0" w:type="auto"/>
        <w:tblBorders>
          <w:top w:val="single" w:sz="4" w:space="0" w:color="auto"/>
          <w:insideH w:val="single" w:sz="4" w:space="0" w:color="auto"/>
          <w:insideV w:val="single" w:sz="4" w:space="0" w:color="auto"/>
        </w:tblBorders>
        <w:tblLook w:val="04A0" w:firstRow="1" w:lastRow="0" w:firstColumn="1" w:lastColumn="0" w:noHBand="0" w:noVBand="1"/>
      </w:tblPr>
      <w:tblGrid>
        <w:gridCol w:w="4778"/>
        <w:gridCol w:w="4861"/>
      </w:tblGrid>
      <w:tr w:rsidR="00F91B99" w:rsidRPr="00D3733D" w14:paraId="4F512026" w14:textId="77777777" w:rsidTr="00374141">
        <w:tc>
          <w:tcPr>
            <w:tcW w:w="4778" w:type="dxa"/>
            <w:shd w:val="clear" w:color="auto" w:fill="auto"/>
            <w:vAlign w:val="center"/>
          </w:tcPr>
          <w:p w14:paraId="5FD05316" w14:textId="77777777" w:rsidR="00F91B99" w:rsidRPr="00D3733D" w:rsidRDefault="00F91B99" w:rsidP="00E20AED">
            <w:pPr>
              <w:pStyle w:val="Figure"/>
            </w:pPr>
            <w:r w:rsidRPr="00D3733D">
              <w:rPr>
                <w:noProof/>
                <w:lang w:eastAsia="en-GB"/>
              </w:rPr>
              <w:drawing>
                <wp:inline distT="0" distB="0" distL="0" distR="0" wp14:anchorId="672F341C" wp14:editId="18EEF183">
                  <wp:extent cx="2838450" cy="2009775"/>
                  <wp:effectExtent l="0" t="0" r="0" b="9525"/>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2838450" cy="2009775"/>
                          </a:xfrm>
                          <a:prstGeom prst="rect">
                            <a:avLst/>
                          </a:prstGeom>
                          <a:noFill/>
                          <a:ln>
                            <a:noFill/>
                          </a:ln>
                        </pic:spPr>
                      </pic:pic>
                    </a:graphicData>
                  </a:graphic>
                </wp:inline>
              </w:drawing>
            </w:r>
          </w:p>
        </w:tc>
        <w:tc>
          <w:tcPr>
            <w:tcW w:w="4861" w:type="dxa"/>
            <w:shd w:val="clear" w:color="auto" w:fill="auto"/>
            <w:vAlign w:val="center"/>
          </w:tcPr>
          <w:p w14:paraId="56106DCC" w14:textId="77777777" w:rsidR="00F91B99" w:rsidRPr="00D3733D" w:rsidRDefault="00F91B99" w:rsidP="00E20AED">
            <w:pPr>
              <w:pStyle w:val="Figure"/>
            </w:pPr>
            <w:r w:rsidRPr="00D3733D">
              <w:rPr>
                <w:noProof/>
                <w:lang w:eastAsia="en-GB"/>
              </w:rPr>
              <w:drawing>
                <wp:inline distT="0" distB="0" distL="0" distR="0" wp14:anchorId="21B3F22D" wp14:editId="0F5E7C0C">
                  <wp:extent cx="2924175" cy="2009775"/>
                  <wp:effectExtent l="0" t="0" r="9525" b="9525"/>
                  <wp:docPr id="351"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7"/>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2924175" cy="2009775"/>
                          </a:xfrm>
                          <a:prstGeom prst="rect">
                            <a:avLst/>
                          </a:prstGeom>
                          <a:noFill/>
                          <a:ln>
                            <a:noFill/>
                          </a:ln>
                        </pic:spPr>
                      </pic:pic>
                    </a:graphicData>
                  </a:graphic>
                </wp:inline>
              </w:drawing>
            </w:r>
          </w:p>
        </w:tc>
      </w:tr>
    </w:tbl>
    <w:p w14:paraId="310E0B01" w14:textId="4B1E19BB" w:rsidR="00374141" w:rsidRPr="00D3733D" w:rsidRDefault="00374141">
      <w:pPr>
        <w:pStyle w:val="FigureNoTitle0"/>
      </w:pPr>
      <w:r w:rsidRPr="00D3733D">
        <w:t>Figure IV.</w:t>
      </w:r>
      <w:r w:rsidR="0052252A" w:rsidRPr="00D3733D">
        <w:t>8</w:t>
      </w:r>
      <w:r w:rsidRPr="00D3733D">
        <w:t xml:space="preserve"> – Spherical </w:t>
      </w:r>
      <w:r w:rsidR="00D6568E" w:rsidRPr="00D3733D">
        <w:t>c</w:t>
      </w:r>
      <w:r w:rsidRPr="00D3733D">
        <w:t>orrelation of original and recorded fields</w:t>
      </w:r>
    </w:p>
    <w:p w14:paraId="541EE5F3" w14:textId="0169CA64" w:rsidR="00F91B99" w:rsidRPr="00D3733D" w:rsidRDefault="00F91B99" w:rsidP="00E52FE1">
      <w:pPr>
        <w:pStyle w:val="Normalaftertitle"/>
      </w:pPr>
      <w:r w:rsidRPr="00D3733D">
        <w:t>First of all</w:t>
      </w:r>
      <w:r w:rsidR="00525DDC" w:rsidRPr="00D3733D">
        <w:t>,</w:t>
      </w:r>
      <w:r w:rsidRPr="00D3733D">
        <w:t xml:space="preserve"> it can be seen </w:t>
      </w:r>
      <w:r w:rsidR="00525DDC" w:rsidRPr="00D3733D">
        <w:t xml:space="preserve">from the results of the error and coherence analyses </w:t>
      </w:r>
      <w:r w:rsidRPr="00D3733D">
        <w:t xml:space="preserve">that both rooms </w:t>
      </w:r>
      <w:r w:rsidR="00525DDC" w:rsidRPr="00D3733D">
        <w:t>exhibit</w:t>
      </w:r>
      <w:r w:rsidRPr="00D3733D">
        <w:t xml:space="preserve"> approximately the same performance. A first view suggests that the limiting frequency is around 500</w:t>
      </w:r>
      <w:r w:rsidR="00E52FE1" w:rsidRPr="00D3733D">
        <w:t> </w:t>
      </w:r>
      <w:r w:rsidRPr="00D3733D">
        <w:t>Hz</w:t>
      </w:r>
      <w:r w:rsidR="00525DDC" w:rsidRPr="00D3733D">
        <w:t>,</w:t>
      </w:r>
      <w:r w:rsidRPr="00D3733D">
        <w:t xml:space="preserve"> which would be rather low. </w:t>
      </w:r>
      <w:r w:rsidR="00525DDC" w:rsidRPr="00D3733D">
        <w:t>However, bear</w:t>
      </w:r>
      <w:r w:rsidRPr="00D3733D">
        <w:t xml:space="preserve"> in mind that the spherical microphone array used had a diameter of </w:t>
      </w:r>
      <w:r w:rsidRPr="00D3733D">
        <w:rPr>
          <w:iCs/>
        </w:rPr>
        <w:t>25</w:t>
      </w:r>
      <w:r w:rsidR="00574003" w:rsidRPr="00D3733D">
        <w:rPr>
          <w:iCs/>
        </w:rPr>
        <w:t xml:space="preserve"> </w:t>
      </w:r>
      <w:r w:rsidRPr="00D3733D">
        <w:rPr>
          <w:iCs/>
        </w:rPr>
        <w:t>cm</w:t>
      </w:r>
      <w:r w:rsidRPr="00D3733D">
        <w:t xml:space="preserve"> with an even microphone distribution. In contrast</w:t>
      </w:r>
      <w:r w:rsidR="00525DDC" w:rsidRPr="00D3733D">
        <w:t>,</w:t>
      </w:r>
      <w:r w:rsidRPr="00D3733D">
        <w:t xml:space="preserve"> the microphone array used for equalization had a non-equal microphone distribution with a higher number of microphones on the right hand of the HATS where the handset terminal is placed. As a consequence, the result of the spherical correlation analysis leads to a limiting frequency in a sphere of </w:t>
      </w:r>
      <w:r w:rsidRPr="00D3733D">
        <w:rPr>
          <w:iCs/>
        </w:rPr>
        <w:t>25</w:t>
      </w:r>
      <w:r w:rsidR="00574003" w:rsidRPr="00D3733D">
        <w:rPr>
          <w:iCs/>
        </w:rPr>
        <w:t xml:space="preserve"> </w:t>
      </w:r>
      <w:r w:rsidRPr="00D3733D">
        <w:rPr>
          <w:iCs/>
        </w:rPr>
        <w:t>cm</w:t>
      </w:r>
      <w:r w:rsidRPr="00D3733D">
        <w:t xml:space="preserve"> diameter around the microphone array with the HATS of about 500 Hz. However, the accuracy of the sound field reproduction on the right side of the HATS in the area where the handset is located is much higher</w:t>
      </w:r>
      <w:r w:rsidR="00525DDC" w:rsidRPr="00D3733D">
        <w:t>,</w:t>
      </w:r>
      <w:r w:rsidRPr="00D3733D">
        <w:t xml:space="preserve"> as seen in the coherence analysis shown in </w:t>
      </w:r>
      <w:r w:rsidR="00CE711C" w:rsidRPr="00D3733D">
        <w:t xml:space="preserve">Figure </w:t>
      </w:r>
      <w:r w:rsidRPr="00D3733D">
        <w:t>IV.</w:t>
      </w:r>
      <w:r w:rsidR="0052252A" w:rsidRPr="00D3733D">
        <w:t>8</w:t>
      </w:r>
      <w:r w:rsidRPr="00D3733D">
        <w:t xml:space="preserve"> In addition to the correct sound field reproduction in this area</w:t>
      </w:r>
      <w:r w:rsidR="00525DDC" w:rsidRPr="00D3733D">
        <w:t>,</w:t>
      </w:r>
      <w:r w:rsidRPr="00D3733D">
        <w:t xml:space="preserve"> the sound pressure at the different microphones is correct up to 20 kHz</w:t>
      </w:r>
      <w:r w:rsidR="00525DDC" w:rsidRPr="00D3733D">
        <w:t>,</w:t>
      </w:r>
      <w:r w:rsidRPr="00D3733D">
        <w:t xml:space="preserve"> which cannot be guaranteed with </w:t>
      </w:r>
      <w:r w:rsidR="009411DD" w:rsidRPr="00D3733D">
        <w:t>ambisonic</w:t>
      </w:r>
      <w:r w:rsidRPr="00D3733D">
        <w:t>s.</w:t>
      </w:r>
    </w:p>
    <w:p w14:paraId="40688108" w14:textId="77777777" w:rsidR="00F91B99" w:rsidRPr="00D3733D" w:rsidRDefault="00F91B99" w:rsidP="00F91B99">
      <w:pPr>
        <w:tabs>
          <w:tab w:val="clear" w:pos="794"/>
          <w:tab w:val="clear" w:pos="1191"/>
          <w:tab w:val="clear" w:pos="1588"/>
          <w:tab w:val="clear" w:pos="1985"/>
        </w:tabs>
        <w:overflowPunct/>
        <w:autoSpaceDE/>
        <w:autoSpaceDN/>
        <w:adjustRightInd/>
        <w:spacing w:before="0"/>
        <w:textAlignment w:val="auto"/>
      </w:pPr>
      <w:r w:rsidRPr="00D3733D">
        <w:br w:type="page"/>
      </w:r>
    </w:p>
    <w:p w14:paraId="042ADD03" w14:textId="7703A25E" w:rsidR="00F91B99" w:rsidRPr="00D3733D" w:rsidRDefault="00F91B99" w:rsidP="00C45B44">
      <w:pPr>
        <w:pStyle w:val="AppendixNoTitle0"/>
      </w:pPr>
      <w:bookmarkStart w:id="337" w:name="_Toc513708786"/>
      <w:bookmarkStart w:id="338" w:name="_Toc519176405"/>
      <w:bookmarkStart w:id="339" w:name="_Toc519177602"/>
      <w:bookmarkStart w:id="340" w:name="_Toc519257796"/>
      <w:bookmarkStart w:id="341" w:name="_Toc523392618"/>
      <w:r w:rsidRPr="00D3733D">
        <w:lastRenderedPageBreak/>
        <w:t>Appendix V</w:t>
      </w:r>
      <w:r w:rsidRPr="00D3733D">
        <w:br/>
      </w:r>
      <w:r w:rsidRPr="00D3733D">
        <w:br/>
        <w:t xml:space="preserve">Detailed description of </w:t>
      </w:r>
      <w:r w:rsidR="00525DDC" w:rsidRPr="00D3733D">
        <w:t xml:space="preserve">the </w:t>
      </w:r>
      <w:r w:rsidRPr="00D3733D">
        <w:t xml:space="preserve">overall equalization procedure for </w:t>
      </w:r>
      <w:r w:rsidR="00525DDC" w:rsidRPr="00D3733D">
        <w:t xml:space="preserve">a </w:t>
      </w:r>
      <w:r w:rsidRPr="00D3733D">
        <w:t>HATS</w:t>
      </w:r>
      <w:bookmarkEnd w:id="337"/>
      <w:bookmarkEnd w:id="338"/>
      <w:bookmarkEnd w:id="339"/>
      <w:bookmarkEnd w:id="340"/>
      <w:bookmarkEnd w:id="341"/>
    </w:p>
    <w:p w14:paraId="7B6D6C0A" w14:textId="03FCF5FF" w:rsidR="00F91B99" w:rsidRPr="00D3733D" w:rsidRDefault="00F91B99" w:rsidP="00F91B99">
      <w:pPr>
        <w:jc w:val="center"/>
      </w:pPr>
      <w:r w:rsidRPr="00D3733D">
        <w:t>(This appendix does not form an integral part of this Recommendation</w:t>
      </w:r>
      <w:r w:rsidR="00C45B44" w:rsidRPr="00D3733D">
        <w:t>.</w:t>
      </w:r>
      <w:r w:rsidRPr="00D3733D">
        <w:t>)</w:t>
      </w:r>
    </w:p>
    <w:p w14:paraId="2FD6C56D" w14:textId="7DEA49B0" w:rsidR="00F91B99" w:rsidRPr="00D3733D" w:rsidRDefault="00F91B99" w:rsidP="0013688E">
      <w:pPr>
        <w:pStyle w:val="Normalaftertitle"/>
      </w:pPr>
      <w:r w:rsidRPr="00D3733D">
        <w:t>If the result of the equalization is outside tolerance</w:t>
      </w:r>
      <w:r w:rsidR="00525DDC" w:rsidRPr="00D3733D">
        <w:t>,</w:t>
      </w:r>
      <w:r w:rsidRPr="00D3733D">
        <w:t xml:space="preserve"> it needs to be checked whether one or more loudspeaker</w:t>
      </w:r>
      <w:r w:rsidR="00525DDC" w:rsidRPr="00D3733D">
        <w:t>s</w:t>
      </w:r>
      <w:r w:rsidRPr="00D3733D">
        <w:t xml:space="preserve"> contribute to the violation. In general, some experimental work is required to do some root cause analysis. </w:t>
      </w:r>
    </w:p>
    <w:p w14:paraId="5D60C1EF" w14:textId="2019D170" w:rsidR="00F91B99" w:rsidRPr="00D3733D" w:rsidRDefault="00F91B99" w:rsidP="0013688E">
      <w:r w:rsidRPr="00D3733D">
        <w:t xml:space="preserve">Some examples </w:t>
      </w:r>
      <w:r w:rsidR="00AF44C1" w:rsidRPr="00D3733D">
        <w:t xml:space="preserve">of </w:t>
      </w:r>
      <w:r w:rsidRPr="00D3733D">
        <w:t>how to perform this are</w:t>
      </w:r>
      <w:r w:rsidR="00AF44C1" w:rsidRPr="00D3733D">
        <w:t xml:space="preserve"> as follows.</w:t>
      </w:r>
    </w:p>
    <w:p w14:paraId="318075F5" w14:textId="5D690BB9" w:rsidR="0074004C" w:rsidRPr="00D3733D" w:rsidRDefault="00C45B44">
      <w:pPr>
        <w:pStyle w:val="enumlev1"/>
      </w:pPr>
      <w:r w:rsidRPr="00D3733D">
        <w:t>–</w:t>
      </w:r>
      <w:r w:rsidRPr="00D3733D">
        <w:tab/>
      </w:r>
      <w:r w:rsidR="00AF44C1" w:rsidRPr="00D3733D">
        <w:t>C</w:t>
      </w:r>
      <w:r w:rsidR="00F91B99" w:rsidRPr="00D3733D">
        <w:t xml:space="preserve">heck the individual contribution </w:t>
      </w:r>
      <w:r w:rsidR="00AF44C1" w:rsidRPr="00D3733D">
        <w:t xml:space="preserve">of each loudspeaker </w:t>
      </w:r>
      <w:r w:rsidR="00F91B99" w:rsidRPr="00D3733D">
        <w:t xml:space="preserve">to the overall response. The need </w:t>
      </w:r>
      <w:r w:rsidR="00AF44C1" w:rsidRPr="00D3733D">
        <w:t>to</w:t>
      </w:r>
      <w:r w:rsidR="00F91B99" w:rsidRPr="00D3733D">
        <w:t xml:space="preserve"> introduc</w:t>
      </w:r>
      <w:r w:rsidR="00AF44C1" w:rsidRPr="00D3733D">
        <w:t>e</w:t>
      </w:r>
      <w:r w:rsidR="00F91B99" w:rsidRPr="00D3733D">
        <w:t xml:space="preserve"> high equalization gain, </w:t>
      </w:r>
      <w:r w:rsidR="00AF44C1" w:rsidRPr="00D3733D">
        <w:t xml:space="preserve">to </w:t>
      </w:r>
      <w:r w:rsidR="00F91B99" w:rsidRPr="00D3733D">
        <w:t>hav</w:t>
      </w:r>
      <w:r w:rsidR="00AF44C1" w:rsidRPr="00D3733D">
        <w:t>e</w:t>
      </w:r>
      <w:r w:rsidR="00F91B99" w:rsidRPr="00D3733D">
        <w:t xml:space="preserve"> many equalizers and </w:t>
      </w:r>
      <w:r w:rsidR="00AF44C1" w:rsidRPr="00D3733D">
        <w:t xml:space="preserve">to have a </w:t>
      </w:r>
      <w:r w:rsidR="00F91B99" w:rsidRPr="00D3733D">
        <w:t>high Q</w:t>
      </w:r>
      <w:r w:rsidR="00AF44C1" w:rsidRPr="00D3733D">
        <w:t>-factor</w:t>
      </w:r>
      <w:r w:rsidR="00F91B99" w:rsidRPr="00D3733D">
        <w:t xml:space="preserve"> in parametric equalizers </w:t>
      </w:r>
      <w:r w:rsidR="00AF44C1" w:rsidRPr="00D3733D">
        <w:t>are</w:t>
      </w:r>
      <w:r w:rsidR="00F91B99" w:rsidRPr="00D3733D">
        <w:t xml:space="preserve"> typically indication</w:t>
      </w:r>
      <w:r w:rsidR="00AF44C1" w:rsidRPr="00D3733D">
        <w:t>s</w:t>
      </w:r>
      <w:r w:rsidR="00F91B99" w:rsidRPr="00D3733D">
        <w:t xml:space="preserve"> </w:t>
      </w:r>
      <w:r w:rsidR="00AF44C1" w:rsidRPr="00D3733D">
        <w:t>o</w:t>
      </w:r>
      <w:r w:rsidR="00F91B99" w:rsidRPr="00D3733D">
        <w:t xml:space="preserve">f </w:t>
      </w:r>
      <w:r w:rsidR="00AF44C1" w:rsidRPr="00D3733D">
        <w:t xml:space="preserve">poorly </w:t>
      </w:r>
      <w:r w:rsidR="00F91B99" w:rsidRPr="00D3733D">
        <w:t>positioned loudspeakers</w:t>
      </w:r>
      <w:r w:rsidR="00AF44C1" w:rsidRPr="00D3733D">
        <w:t>.</w:t>
      </w:r>
    </w:p>
    <w:p w14:paraId="75EE9A9F" w14:textId="1CF97133" w:rsidR="00F91B99" w:rsidRPr="00D3733D" w:rsidRDefault="00C45B44" w:rsidP="0013688E">
      <w:pPr>
        <w:pStyle w:val="enumlev1"/>
      </w:pPr>
      <w:r w:rsidRPr="00D3733D">
        <w:t>–</w:t>
      </w:r>
      <w:r w:rsidRPr="00D3733D">
        <w:tab/>
      </w:r>
      <w:r w:rsidR="00AF44C1" w:rsidRPr="00D3733D">
        <w:t>R</w:t>
      </w:r>
      <w:r w:rsidR="00F91B99" w:rsidRPr="00D3733D">
        <w:t xml:space="preserve">eposition the loudspeakers </w:t>
      </w:r>
      <w:r w:rsidR="00AF44C1" w:rsidRPr="00D3733D">
        <w:t>to attempt to</w:t>
      </w:r>
      <w:r w:rsidR="00F91B99" w:rsidRPr="00D3733D">
        <w:t xml:space="preserve"> find a spot where less equalization is needed.</w:t>
      </w:r>
    </w:p>
    <w:p w14:paraId="415D96D2" w14:textId="64A1CA71" w:rsidR="00F91B99" w:rsidRPr="00D3733D" w:rsidRDefault="00C45B44" w:rsidP="00F91B99">
      <w:r w:rsidRPr="00D3733D">
        <w:t>–</w:t>
      </w:r>
      <w:r w:rsidRPr="00D3733D">
        <w:tab/>
      </w:r>
      <w:r w:rsidR="00AF44C1" w:rsidRPr="00D3733D">
        <w:t>C</w:t>
      </w:r>
      <w:r w:rsidR="00F91B99" w:rsidRPr="00D3733D">
        <w:t>hange the delays introduced in</w:t>
      </w:r>
      <w:r w:rsidR="00AF44C1" w:rsidRPr="00D3733D">
        <w:t>to</w:t>
      </w:r>
      <w:r w:rsidR="00F91B99" w:rsidRPr="00D3733D">
        <w:t xml:space="preserve"> the loudspeaker</w:t>
      </w:r>
      <w:r w:rsidR="00AF44C1" w:rsidRPr="00D3733D">
        <w:t>-</w:t>
      </w:r>
      <w:r w:rsidR="00F91B99" w:rsidRPr="00D3733D">
        <w:t>paths to find an optimum.</w:t>
      </w:r>
    </w:p>
    <w:p w14:paraId="094F13AF" w14:textId="77777777" w:rsidR="00C45B44" w:rsidRPr="00D3733D" w:rsidRDefault="00C45B44">
      <w:pPr>
        <w:tabs>
          <w:tab w:val="clear" w:pos="794"/>
          <w:tab w:val="clear" w:pos="1191"/>
          <w:tab w:val="clear" w:pos="1588"/>
          <w:tab w:val="clear" w:pos="1985"/>
        </w:tabs>
        <w:overflowPunct/>
        <w:autoSpaceDE/>
        <w:autoSpaceDN/>
        <w:adjustRightInd/>
        <w:spacing w:before="0"/>
        <w:jc w:val="left"/>
        <w:textAlignment w:val="auto"/>
        <w:rPr>
          <w:b/>
          <w:sz w:val="28"/>
        </w:rPr>
      </w:pPr>
      <w:r w:rsidRPr="00D3733D">
        <w:br w:type="page"/>
      </w:r>
    </w:p>
    <w:p w14:paraId="3E6FD646" w14:textId="52E07E03" w:rsidR="00F91B99" w:rsidRPr="00D3733D" w:rsidRDefault="00F91B99" w:rsidP="00E52FE1">
      <w:pPr>
        <w:pStyle w:val="AnnexNoTitle0"/>
      </w:pPr>
      <w:bookmarkStart w:id="342" w:name="_Toc519176406"/>
      <w:bookmarkStart w:id="343" w:name="_Toc519177603"/>
      <w:bookmarkStart w:id="344" w:name="_Toc519257797"/>
      <w:bookmarkStart w:id="345" w:name="_Toc523392619"/>
      <w:r w:rsidRPr="00D3733D">
        <w:lastRenderedPageBreak/>
        <w:t>Bibliography</w:t>
      </w:r>
      <w:bookmarkEnd w:id="342"/>
      <w:bookmarkEnd w:id="343"/>
      <w:bookmarkEnd w:id="344"/>
      <w:bookmarkEnd w:id="345"/>
    </w:p>
    <w:p w14:paraId="52860298" w14:textId="77777777" w:rsidR="00E52FE1" w:rsidRPr="00D3733D" w:rsidRDefault="00E52FE1" w:rsidP="00E52FE1">
      <w:pPr>
        <w:pStyle w:val="Reftext"/>
        <w:tabs>
          <w:tab w:val="clear" w:pos="794"/>
          <w:tab w:val="clear" w:pos="1191"/>
          <w:tab w:val="clear" w:pos="1588"/>
        </w:tabs>
        <w:spacing w:before="0"/>
        <w:ind w:left="2268" w:hanging="2268"/>
        <w:rPr>
          <w:bCs/>
        </w:rPr>
      </w:pPr>
    </w:p>
    <w:p w14:paraId="08699E13" w14:textId="29C69CD4" w:rsidR="009411DD" w:rsidRPr="00D3733D" w:rsidRDefault="009411DD" w:rsidP="008670AF">
      <w:pPr>
        <w:pStyle w:val="Reftext"/>
        <w:tabs>
          <w:tab w:val="clear" w:pos="794"/>
          <w:tab w:val="clear" w:pos="1191"/>
          <w:tab w:val="clear" w:pos="1588"/>
        </w:tabs>
        <w:ind w:left="2268" w:hanging="2268"/>
      </w:pPr>
      <w:r w:rsidRPr="00D3733D">
        <w:rPr>
          <w:bCs/>
        </w:rPr>
        <w:t>[b-ITU-T P.10]</w:t>
      </w:r>
      <w:r w:rsidRPr="00D3733D">
        <w:rPr>
          <w:bCs/>
        </w:rPr>
        <w:tab/>
      </w:r>
      <w:r w:rsidRPr="00D3733D">
        <w:rPr>
          <w:bCs/>
        </w:rPr>
        <w:tab/>
      </w:r>
      <w:r w:rsidRPr="00D3733D">
        <w:t xml:space="preserve">Recommendation </w:t>
      </w:r>
      <w:r w:rsidRPr="00D3733D">
        <w:rPr>
          <w:bCs/>
        </w:rPr>
        <w:t xml:space="preserve">ITU-T P.10/G.100 (2017), </w:t>
      </w:r>
      <w:r w:rsidRPr="00D3733D">
        <w:rPr>
          <w:i/>
          <w:iCs/>
        </w:rPr>
        <w:t>Vocabulary for performance and quality of service</w:t>
      </w:r>
      <w:r w:rsidRPr="00D3733D">
        <w:t>.</w:t>
      </w:r>
    </w:p>
    <w:p w14:paraId="63DFC184" w14:textId="4FCC2028" w:rsidR="000A402B" w:rsidRPr="00D3733D" w:rsidRDefault="000A402B" w:rsidP="008670AF">
      <w:pPr>
        <w:pStyle w:val="Reftext"/>
        <w:tabs>
          <w:tab w:val="clear" w:pos="794"/>
          <w:tab w:val="clear" w:pos="1191"/>
          <w:tab w:val="clear" w:pos="1588"/>
        </w:tabs>
        <w:ind w:left="2268" w:hanging="2268"/>
      </w:pPr>
      <w:r w:rsidRPr="00D3733D">
        <w:rPr>
          <w:lang w:eastAsia="x-none"/>
        </w:rPr>
        <w:t>[b-ETSI TS 103 106]</w:t>
      </w:r>
      <w:r w:rsidRPr="00D3733D">
        <w:rPr>
          <w:lang w:eastAsia="x-none"/>
        </w:rPr>
        <w:tab/>
      </w:r>
      <w:r w:rsidRPr="00D3733D">
        <w:t xml:space="preserve">ETSI TS 103 106, V1.5.1 (2018), </w:t>
      </w:r>
      <w:r w:rsidRPr="00D3733D">
        <w:rPr>
          <w:i/>
          <w:iCs/>
        </w:rPr>
        <w:t xml:space="preserve">Speech and multimedia </w:t>
      </w:r>
      <w:r w:rsidR="0093498F" w:rsidRPr="00D3733D">
        <w:rPr>
          <w:i/>
          <w:iCs/>
        </w:rPr>
        <w:t xml:space="preserve">transmission quality </w:t>
      </w:r>
      <w:r w:rsidRPr="00D3733D">
        <w:rPr>
          <w:i/>
          <w:iCs/>
        </w:rPr>
        <w:t>(STQ); Speech quality performance in the presence of background noise: Background noise transmission for mobile terminals-objective test methods</w:t>
      </w:r>
      <w:r w:rsidRPr="00D3733D">
        <w:t>.</w:t>
      </w:r>
    </w:p>
    <w:p w14:paraId="637C090E" w14:textId="65B5C19B" w:rsidR="00F91B99" w:rsidRPr="00D3733D" w:rsidRDefault="00F91B99">
      <w:pPr>
        <w:pStyle w:val="Reftext"/>
        <w:tabs>
          <w:tab w:val="clear" w:pos="794"/>
          <w:tab w:val="clear" w:pos="1191"/>
          <w:tab w:val="clear" w:pos="1588"/>
          <w:tab w:val="clear" w:pos="1985"/>
        </w:tabs>
        <w:ind w:left="2268" w:hanging="2268"/>
      </w:pPr>
      <w:r w:rsidRPr="00D3733D">
        <w:t>[b-Alexander]</w:t>
      </w:r>
      <w:r w:rsidR="00C45B44" w:rsidRPr="00D3733D">
        <w:tab/>
      </w:r>
      <w:r w:rsidRPr="00D3733D">
        <w:tab/>
        <w:t>Alexander, R</w:t>
      </w:r>
      <w:r w:rsidR="00917496" w:rsidRPr="00D3733D">
        <w:t>.</w:t>
      </w:r>
      <w:r w:rsidRPr="00D3733D">
        <w:t>C</w:t>
      </w:r>
      <w:r w:rsidR="00917496" w:rsidRPr="00D3733D">
        <w:t>.</w:t>
      </w:r>
      <w:r w:rsidRPr="00D3733D">
        <w:t xml:space="preserve"> </w:t>
      </w:r>
      <w:r w:rsidR="00107687" w:rsidRPr="00D3733D">
        <w:t>(1999)</w:t>
      </w:r>
      <w:r w:rsidR="00917496" w:rsidRPr="00D3733D">
        <w:t>.</w:t>
      </w:r>
      <w:r w:rsidR="00107687" w:rsidRPr="00D3733D">
        <w:t xml:space="preserve"> </w:t>
      </w:r>
      <w:r w:rsidRPr="00D3733D">
        <w:rPr>
          <w:i/>
        </w:rPr>
        <w:t xml:space="preserve">The </w:t>
      </w:r>
      <w:r w:rsidR="00917496" w:rsidRPr="00D3733D">
        <w:rPr>
          <w:i/>
        </w:rPr>
        <w:t>inventor of stereo</w:t>
      </w:r>
      <w:r w:rsidRPr="00D3733D">
        <w:rPr>
          <w:i/>
        </w:rPr>
        <w:t xml:space="preserve">: The </w:t>
      </w:r>
      <w:r w:rsidR="00917496" w:rsidRPr="00D3733D">
        <w:rPr>
          <w:i/>
        </w:rPr>
        <w:t xml:space="preserve">life and works </w:t>
      </w:r>
      <w:r w:rsidRPr="00D3733D">
        <w:rPr>
          <w:i/>
        </w:rPr>
        <w:t>of Alan Dower Blumlein</w:t>
      </w:r>
      <w:r w:rsidR="00917496" w:rsidRPr="00D3733D">
        <w:rPr>
          <w:iCs/>
        </w:rPr>
        <w:t>.</w:t>
      </w:r>
      <w:r w:rsidRPr="00D3733D">
        <w:rPr>
          <w:iCs/>
        </w:rPr>
        <w:t xml:space="preserve"> </w:t>
      </w:r>
      <w:r w:rsidR="00917496" w:rsidRPr="00D3733D">
        <w:rPr>
          <w:iCs/>
        </w:rPr>
        <w:t>Boston, MA:</w:t>
      </w:r>
      <w:r w:rsidR="00917496" w:rsidRPr="00D3733D">
        <w:rPr>
          <w:i/>
        </w:rPr>
        <w:t xml:space="preserve"> </w:t>
      </w:r>
      <w:r w:rsidRPr="00D3733D">
        <w:t xml:space="preserve">Focal Press. </w:t>
      </w:r>
      <w:r w:rsidR="00917496" w:rsidRPr="00D3733D">
        <w:t>421 pp</w:t>
      </w:r>
      <w:r w:rsidR="00107687" w:rsidRPr="00D3733D">
        <w:t>.</w:t>
      </w:r>
    </w:p>
    <w:p w14:paraId="0E9AC4E0" w14:textId="2639A608" w:rsidR="00F91B99" w:rsidRPr="004D42C4" w:rsidRDefault="00F91B99">
      <w:pPr>
        <w:pStyle w:val="Reftext"/>
        <w:tabs>
          <w:tab w:val="clear" w:pos="794"/>
          <w:tab w:val="clear" w:pos="1191"/>
          <w:tab w:val="clear" w:pos="1588"/>
          <w:tab w:val="clear" w:pos="1985"/>
        </w:tabs>
        <w:ind w:left="2268" w:hanging="2268"/>
        <w:rPr>
          <w:lang w:val="fr-CH"/>
        </w:rPr>
      </w:pPr>
      <w:r w:rsidRPr="00D3733D">
        <w:t>[b-Carter]</w:t>
      </w:r>
      <w:r w:rsidRPr="00D3733D">
        <w:tab/>
      </w:r>
      <w:r w:rsidR="00C45B44" w:rsidRPr="00D3733D">
        <w:tab/>
      </w:r>
      <w:r w:rsidRPr="00D3733D">
        <w:t xml:space="preserve">Carter, C.G. </w:t>
      </w:r>
      <w:r w:rsidR="00107687" w:rsidRPr="00D3733D">
        <w:t>(1987)</w:t>
      </w:r>
      <w:r w:rsidR="000A4F8E" w:rsidRPr="00D3733D">
        <w:t>.</w:t>
      </w:r>
      <w:r w:rsidR="00107687" w:rsidRPr="00D3733D">
        <w:t xml:space="preserve"> </w:t>
      </w:r>
      <w:r w:rsidRPr="00D3733D">
        <w:t xml:space="preserve">Coherence and time-delay estimation. </w:t>
      </w:r>
      <w:r w:rsidR="00107687" w:rsidRPr="004D42C4">
        <w:rPr>
          <w:i/>
          <w:iCs/>
          <w:lang w:val="fr-CH"/>
        </w:rPr>
        <w:t xml:space="preserve">Proc. IEEE </w:t>
      </w:r>
      <w:r w:rsidR="00107687" w:rsidRPr="004D42C4">
        <w:rPr>
          <w:b/>
          <w:bCs/>
          <w:lang w:val="fr-CH"/>
        </w:rPr>
        <w:t>75</w:t>
      </w:r>
      <w:r w:rsidR="000A4F8E" w:rsidRPr="004D42C4">
        <w:rPr>
          <w:lang w:val="fr-CH"/>
        </w:rPr>
        <w:t>(6)</w:t>
      </w:r>
      <w:r w:rsidR="00107687" w:rsidRPr="004D42C4">
        <w:rPr>
          <w:lang w:val="fr-CH"/>
        </w:rPr>
        <w:t xml:space="preserve">, </w:t>
      </w:r>
      <w:r w:rsidR="008B701F" w:rsidRPr="004D42C4">
        <w:rPr>
          <w:lang w:val="fr-CH"/>
        </w:rPr>
        <w:t>pp.</w:t>
      </w:r>
      <w:r w:rsidR="000A4F8E" w:rsidRPr="004D42C4">
        <w:rPr>
          <w:lang w:val="fr-CH"/>
        </w:rPr>
        <w:t xml:space="preserve"> </w:t>
      </w:r>
      <w:r w:rsidR="00107687" w:rsidRPr="004D42C4">
        <w:rPr>
          <w:lang w:val="fr-CH"/>
        </w:rPr>
        <w:t>236-</w:t>
      </w:r>
      <w:r w:rsidRPr="004D42C4">
        <w:rPr>
          <w:lang w:val="fr-CH"/>
        </w:rPr>
        <w:t>255.</w:t>
      </w:r>
    </w:p>
    <w:p w14:paraId="77A3B821" w14:textId="6CB1159D" w:rsidR="00F91B99" w:rsidRPr="004D42C4" w:rsidRDefault="00F91B99">
      <w:pPr>
        <w:pStyle w:val="Reftext"/>
        <w:tabs>
          <w:tab w:val="clear" w:pos="794"/>
          <w:tab w:val="clear" w:pos="1191"/>
          <w:tab w:val="clear" w:pos="1588"/>
          <w:tab w:val="clear" w:pos="1985"/>
        </w:tabs>
        <w:ind w:left="2268" w:hanging="2268"/>
        <w:rPr>
          <w:lang w:val="fr-CH"/>
        </w:rPr>
      </w:pPr>
      <w:r w:rsidRPr="004D42C4">
        <w:rPr>
          <w:lang w:val="fr-CH"/>
        </w:rPr>
        <w:t>[b-Daniel]</w:t>
      </w:r>
      <w:r w:rsidRPr="004D42C4">
        <w:rPr>
          <w:lang w:val="fr-CH"/>
        </w:rPr>
        <w:tab/>
      </w:r>
      <w:r w:rsidR="00C45B44" w:rsidRPr="004D42C4">
        <w:rPr>
          <w:lang w:val="fr-CH"/>
        </w:rPr>
        <w:tab/>
      </w:r>
      <w:r w:rsidRPr="004D42C4">
        <w:rPr>
          <w:lang w:val="fr-CH"/>
        </w:rPr>
        <w:t xml:space="preserve">Daniel, J. </w:t>
      </w:r>
      <w:r w:rsidR="00107687" w:rsidRPr="004D42C4">
        <w:rPr>
          <w:lang w:val="fr-CH"/>
        </w:rPr>
        <w:t xml:space="preserve">(2000), </w:t>
      </w:r>
      <w:hyperlink r:id="rId280" w:history="1">
        <w:r w:rsidRPr="004D42C4">
          <w:rPr>
            <w:rStyle w:val="Hyperlink"/>
            <w:lang w:val="fr-CH"/>
          </w:rPr>
          <w:t>Représentation de champs acoustiques, application à la transmission et à la reproduction de scènes sonores complexes dans un contexte multimédia</w:t>
        </w:r>
      </w:hyperlink>
      <w:r w:rsidR="006362CC" w:rsidRPr="004D42C4">
        <w:rPr>
          <w:i/>
          <w:lang w:val="fr-CH"/>
        </w:rPr>
        <w:t xml:space="preserve"> </w:t>
      </w:r>
      <w:r w:rsidR="006362CC" w:rsidRPr="004D42C4">
        <w:rPr>
          <w:iCs/>
          <w:lang w:val="fr-CH"/>
        </w:rPr>
        <w:t>[</w:t>
      </w:r>
      <w:r w:rsidR="006362CC" w:rsidRPr="004D42C4">
        <w:rPr>
          <w:iCs/>
          <w:color w:val="222222"/>
          <w:lang w:val="fr-CH"/>
        </w:rPr>
        <w:t>Representation of acoustic fields, application to the transmission and reproduction of complex sound scenes in a multimedia context</w:t>
      </w:r>
      <w:r w:rsidR="006362CC" w:rsidRPr="004D42C4">
        <w:rPr>
          <w:iCs/>
          <w:lang w:val="fr-CH"/>
        </w:rPr>
        <w:t>]</w:t>
      </w:r>
      <w:r w:rsidR="00107687" w:rsidRPr="004D42C4">
        <w:rPr>
          <w:iCs/>
          <w:lang w:val="fr-CH"/>
        </w:rPr>
        <w:t>,</w:t>
      </w:r>
      <w:r w:rsidRPr="004D42C4">
        <w:rPr>
          <w:i/>
          <w:lang w:val="fr-CH"/>
        </w:rPr>
        <w:t xml:space="preserve"> </w:t>
      </w:r>
      <w:r w:rsidRPr="004D42C4">
        <w:rPr>
          <w:lang w:val="fr-CH"/>
        </w:rPr>
        <w:t>PhD thesis, 1996-2000 Université Paris 6</w:t>
      </w:r>
      <w:r w:rsidR="006362CC" w:rsidRPr="004D42C4">
        <w:rPr>
          <w:lang w:val="fr-CH"/>
        </w:rPr>
        <w:t>.</w:t>
      </w:r>
      <w:r w:rsidRPr="004D42C4">
        <w:rPr>
          <w:lang w:val="fr-CH"/>
        </w:rPr>
        <w:t xml:space="preserve"> </w:t>
      </w:r>
      <w:hyperlink r:id="rId281" w:history="1">
        <w:r w:rsidR="00556215" w:rsidRPr="00556215">
          <w:rPr>
            <w:rStyle w:val="Hyperlink"/>
            <w:rFonts w:asciiTheme="minorBidi" w:hAnsiTheme="minorBidi" w:cstheme="minorBidi"/>
            <w:sz w:val="16"/>
            <w:szCs w:val="16"/>
            <w:lang w:val="fr-CH"/>
          </w:rPr>
          <w:t>https://www.researchgate.net/publication/242669363_Representation_de_champs_acoustiques_application_a_la_transmission_et_a_la_reproduction_de_scenes_sonores_complexes_dans_un_contexte_multimedia</w:t>
        </w:r>
      </w:hyperlink>
      <w:r w:rsidR="00556215">
        <w:rPr>
          <w:sz w:val="16"/>
          <w:szCs w:val="16"/>
          <w:lang w:val="fr-CH"/>
        </w:rPr>
        <w:t xml:space="preserve"> </w:t>
      </w:r>
    </w:p>
    <w:p w14:paraId="32331CC0" w14:textId="2348D7FE" w:rsidR="00F91B99" w:rsidRPr="00D3733D" w:rsidRDefault="00F91B99">
      <w:pPr>
        <w:pStyle w:val="Reftext"/>
        <w:tabs>
          <w:tab w:val="clear" w:pos="794"/>
          <w:tab w:val="clear" w:pos="1191"/>
          <w:tab w:val="clear" w:pos="1588"/>
          <w:tab w:val="clear" w:pos="1985"/>
        </w:tabs>
        <w:ind w:left="2268" w:hanging="2268"/>
      </w:pPr>
      <w:r w:rsidRPr="004D42C4">
        <w:rPr>
          <w:lang w:val="de-CH"/>
        </w:rPr>
        <w:t>[b-Gerzon</w:t>
      </w:r>
      <w:r w:rsidR="006362CC" w:rsidRPr="004D42C4">
        <w:rPr>
          <w:lang w:val="de-CH"/>
        </w:rPr>
        <w:t>,</w:t>
      </w:r>
      <w:r w:rsidRPr="004D42C4">
        <w:rPr>
          <w:lang w:val="de-CH"/>
        </w:rPr>
        <w:t xml:space="preserve"> 1973]</w:t>
      </w:r>
      <w:r w:rsidRPr="004D42C4">
        <w:rPr>
          <w:lang w:val="de-CH"/>
        </w:rPr>
        <w:tab/>
      </w:r>
      <w:r w:rsidR="00C45B44" w:rsidRPr="004D42C4">
        <w:rPr>
          <w:lang w:val="de-CH"/>
        </w:rPr>
        <w:tab/>
      </w:r>
      <w:r w:rsidRPr="004D42C4">
        <w:rPr>
          <w:lang w:val="de-CH"/>
        </w:rPr>
        <w:t>Gerzon, M.A.</w:t>
      </w:r>
      <w:r w:rsidR="00B86F3D" w:rsidRPr="004D42C4">
        <w:rPr>
          <w:lang w:val="de-CH"/>
        </w:rPr>
        <w:t xml:space="preserve"> (1973)</w:t>
      </w:r>
      <w:r w:rsidR="00C25A5A" w:rsidRPr="004D42C4">
        <w:rPr>
          <w:lang w:val="de-CH"/>
        </w:rPr>
        <w:t>.</w:t>
      </w:r>
      <w:r w:rsidRPr="004D42C4">
        <w:rPr>
          <w:lang w:val="de-CH"/>
        </w:rPr>
        <w:t xml:space="preserve"> </w:t>
      </w:r>
      <w:r w:rsidRPr="00D3733D">
        <w:rPr>
          <w:iCs/>
        </w:rPr>
        <w:t xml:space="preserve">Periphony: With-height </w:t>
      </w:r>
      <w:r w:rsidR="00C25A5A" w:rsidRPr="00D3733D">
        <w:rPr>
          <w:iCs/>
        </w:rPr>
        <w:t>sound reproduction.</w:t>
      </w:r>
      <w:r w:rsidRPr="00D3733D">
        <w:rPr>
          <w:i/>
        </w:rPr>
        <w:t xml:space="preserve"> </w:t>
      </w:r>
      <w:r w:rsidRPr="00D3733D">
        <w:rPr>
          <w:i/>
          <w:iCs/>
        </w:rPr>
        <w:t>J</w:t>
      </w:r>
      <w:r w:rsidR="00C25A5A" w:rsidRPr="00D3733D">
        <w:rPr>
          <w:i/>
          <w:iCs/>
        </w:rPr>
        <w:t>.</w:t>
      </w:r>
      <w:r w:rsidRPr="00D3733D">
        <w:rPr>
          <w:i/>
          <w:iCs/>
        </w:rPr>
        <w:t xml:space="preserve"> Audio Eng</w:t>
      </w:r>
      <w:r w:rsidR="00C25A5A" w:rsidRPr="00D3733D">
        <w:rPr>
          <w:i/>
          <w:iCs/>
        </w:rPr>
        <w:t>.</w:t>
      </w:r>
      <w:r w:rsidRPr="00D3733D">
        <w:rPr>
          <w:i/>
          <w:iCs/>
        </w:rPr>
        <w:t xml:space="preserve"> Soc</w:t>
      </w:r>
      <w:r w:rsidR="00C25A5A" w:rsidRPr="00D3733D">
        <w:rPr>
          <w:i/>
          <w:iCs/>
        </w:rPr>
        <w:t>.</w:t>
      </w:r>
      <w:r w:rsidRPr="00D3733D">
        <w:t xml:space="preserve">, </w:t>
      </w:r>
      <w:r w:rsidR="00B86F3D" w:rsidRPr="00D3733D">
        <w:rPr>
          <w:b/>
          <w:bCs/>
        </w:rPr>
        <w:t>21</w:t>
      </w:r>
      <w:r w:rsidR="00C25A5A" w:rsidRPr="00D3733D">
        <w:t>(</w:t>
      </w:r>
      <w:r w:rsidR="00B86F3D" w:rsidRPr="00D3733D">
        <w:t>1</w:t>
      </w:r>
      <w:r w:rsidR="00C25A5A" w:rsidRPr="00D3733D">
        <w:t>),</w:t>
      </w:r>
      <w:r w:rsidR="00B86F3D" w:rsidRPr="00D3733D">
        <w:t xml:space="preserve"> pp.2-10.</w:t>
      </w:r>
    </w:p>
    <w:p w14:paraId="30A651A8" w14:textId="3ABB2BC5" w:rsidR="00F91B99" w:rsidRPr="00D3733D" w:rsidRDefault="00F91B99">
      <w:pPr>
        <w:pStyle w:val="Reftext"/>
        <w:tabs>
          <w:tab w:val="clear" w:pos="794"/>
          <w:tab w:val="clear" w:pos="1191"/>
          <w:tab w:val="clear" w:pos="1588"/>
          <w:tab w:val="clear" w:pos="1985"/>
        </w:tabs>
        <w:ind w:left="2268" w:hanging="2268"/>
      </w:pPr>
      <w:r w:rsidRPr="00D3733D">
        <w:t>[b-Gerzon</w:t>
      </w:r>
      <w:r w:rsidR="006362CC" w:rsidRPr="00D3733D">
        <w:t>,</w:t>
      </w:r>
      <w:r w:rsidRPr="00D3733D">
        <w:t xml:space="preserve"> 1975]</w:t>
      </w:r>
      <w:r w:rsidRPr="00D3733D">
        <w:tab/>
      </w:r>
      <w:r w:rsidR="00C45B44" w:rsidRPr="00D3733D">
        <w:tab/>
      </w:r>
      <w:r w:rsidRPr="00D3733D">
        <w:t xml:space="preserve">Gerzon, M.A. </w:t>
      </w:r>
      <w:r w:rsidR="00107687" w:rsidRPr="00D3733D">
        <w:t>(1975)</w:t>
      </w:r>
      <w:r w:rsidR="00C25A5A" w:rsidRPr="00D3733D">
        <w:t>.</w:t>
      </w:r>
      <w:r w:rsidR="00107687" w:rsidRPr="00D3733D">
        <w:t xml:space="preserve"> </w:t>
      </w:r>
      <w:r w:rsidRPr="00D3733D">
        <w:rPr>
          <w:iCs/>
        </w:rPr>
        <w:t xml:space="preserve">The </w:t>
      </w:r>
      <w:r w:rsidR="00C25A5A" w:rsidRPr="00D3733D">
        <w:rPr>
          <w:iCs/>
        </w:rPr>
        <w:t>design of precisely coincident microphone arrays for stereo and surround sound.</w:t>
      </w:r>
      <w:r w:rsidRPr="00D3733D">
        <w:rPr>
          <w:iCs/>
        </w:rPr>
        <w:t xml:space="preserve"> </w:t>
      </w:r>
      <w:r w:rsidR="00C25A5A" w:rsidRPr="00D3733D">
        <w:rPr>
          <w:iCs/>
        </w:rPr>
        <w:t>Paper L-20</w:t>
      </w:r>
      <w:r w:rsidR="00C25A5A" w:rsidRPr="00D3733D">
        <w:rPr>
          <w:i/>
        </w:rPr>
        <w:t xml:space="preserve"> </w:t>
      </w:r>
      <w:r w:rsidR="00C25A5A" w:rsidRPr="00D3733D">
        <w:t>p</w:t>
      </w:r>
      <w:r w:rsidRPr="00D3733D">
        <w:t xml:space="preserve">resented at the </w:t>
      </w:r>
      <w:r w:rsidRPr="00D3733D">
        <w:rPr>
          <w:i/>
          <w:iCs/>
        </w:rPr>
        <w:t>50th AES Convention</w:t>
      </w:r>
      <w:r w:rsidRPr="00D3733D">
        <w:t>, London</w:t>
      </w:r>
      <w:r w:rsidR="00107687" w:rsidRPr="00D3733D">
        <w:t>.</w:t>
      </w:r>
    </w:p>
    <w:p w14:paraId="5DC3E945" w14:textId="27483714" w:rsidR="0074004C" w:rsidRPr="00D3733D" w:rsidRDefault="0074004C" w:rsidP="0074004C">
      <w:pPr>
        <w:pStyle w:val="Reftext"/>
        <w:tabs>
          <w:tab w:val="clear" w:pos="794"/>
          <w:tab w:val="clear" w:pos="1191"/>
          <w:tab w:val="clear" w:pos="1588"/>
          <w:tab w:val="clear" w:pos="1985"/>
        </w:tabs>
        <w:ind w:left="2268" w:hanging="2268"/>
      </w:pPr>
      <w:r w:rsidRPr="00D3733D">
        <w:t>[b-Hoth]</w:t>
      </w:r>
      <w:r w:rsidRPr="00D3733D">
        <w:tab/>
        <w:t>Hoth, D.F. (1941). Room noise spectra at subscribers’ telephone locations.</w:t>
      </w:r>
      <w:r w:rsidRPr="00D3733D">
        <w:rPr>
          <w:rFonts w:ascii="Montserrat" w:hAnsi="Montserrat"/>
          <w:color w:val="333333"/>
        </w:rPr>
        <w:t xml:space="preserve"> </w:t>
      </w:r>
      <w:r w:rsidRPr="00D3733D">
        <w:rPr>
          <w:i/>
          <w:iCs/>
        </w:rPr>
        <w:t>J.Acoust.Soc.Am</w:t>
      </w:r>
      <w:r w:rsidRPr="00D3733D">
        <w:t xml:space="preserve">., </w:t>
      </w:r>
      <w:r w:rsidRPr="00D3733D">
        <w:rPr>
          <w:b/>
          <w:bCs/>
        </w:rPr>
        <w:t>12</w:t>
      </w:r>
      <w:r w:rsidRPr="00D3733D">
        <w:t>, pp. 99-504</w:t>
      </w:r>
    </w:p>
    <w:p w14:paraId="08D4BD39" w14:textId="0201318E" w:rsidR="00F91B99" w:rsidRPr="00D3733D" w:rsidRDefault="00F91B99" w:rsidP="00AB643B">
      <w:pPr>
        <w:pStyle w:val="Reftext"/>
        <w:tabs>
          <w:tab w:val="clear" w:pos="794"/>
          <w:tab w:val="clear" w:pos="1191"/>
          <w:tab w:val="clear" w:pos="1588"/>
          <w:tab w:val="clear" w:pos="1985"/>
        </w:tabs>
        <w:ind w:left="2268" w:hanging="2268"/>
      </w:pPr>
      <w:r w:rsidRPr="00D3733D">
        <w:t>[b-Kirkeby</w:t>
      </w:r>
      <w:r w:rsidR="00C97FBF" w:rsidRPr="00D3733D">
        <w:t>,</w:t>
      </w:r>
      <w:r w:rsidRPr="00D3733D">
        <w:t xml:space="preserve"> 1996]</w:t>
      </w:r>
      <w:r w:rsidRPr="00D3733D">
        <w:tab/>
      </w:r>
      <w:r w:rsidR="00C45B44" w:rsidRPr="00D3733D">
        <w:tab/>
      </w:r>
      <w:r w:rsidRPr="00D3733D">
        <w:t>Kirkeby,O.</w:t>
      </w:r>
      <w:r w:rsidR="00C97FBF" w:rsidRPr="00D3733D">
        <w:t>,</w:t>
      </w:r>
      <w:r w:rsidRPr="00D3733D">
        <w:t xml:space="preserve"> Nelson, P. A.</w:t>
      </w:r>
      <w:r w:rsidR="00C97FBF" w:rsidRPr="00D3733D">
        <w:t>,</w:t>
      </w:r>
      <w:r w:rsidRPr="00D3733D">
        <w:t xml:space="preserve"> Orduna-Bustamante, F.</w:t>
      </w:r>
      <w:r w:rsidR="00C97FBF" w:rsidRPr="00D3733D">
        <w:t xml:space="preserve">, </w:t>
      </w:r>
      <w:r w:rsidRPr="00D3733D">
        <w:t xml:space="preserve">Hamada, H. </w:t>
      </w:r>
      <w:r w:rsidR="00107687" w:rsidRPr="00D3733D">
        <w:t>(1996)</w:t>
      </w:r>
      <w:r w:rsidR="00C97FBF" w:rsidRPr="00D3733D">
        <w:t>.</w:t>
      </w:r>
      <w:r w:rsidR="00107687" w:rsidRPr="00D3733D">
        <w:rPr>
          <w:i/>
        </w:rPr>
        <w:t xml:space="preserve"> </w:t>
      </w:r>
      <w:r w:rsidRPr="00D3733D">
        <w:rPr>
          <w:iCs/>
        </w:rPr>
        <w:t>Local sound field reproduction using digital signal processing</w:t>
      </w:r>
      <w:r w:rsidR="00C97FBF" w:rsidRPr="00D3733D">
        <w:rPr>
          <w:iCs/>
        </w:rPr>
        <w:t>.</w:t>
      </w:r>
      <w:r w:rsidRPr="00D3733D">
        <w:rPr>
          <w:iCs/>
        </w:rPr>
        <w:t xml:space="preserve"> </w:t>
      </w:r>
      <w:r w:rsidRPr="00D3733D">
        <w:rPr>
          <w:i/>
          <w:iCs/>
        </w:rPr>
        <w:t>J</w:t>
      </w:r>
      <w:r w:rsidR="00C97FBF" w:rsidRPr="00D3733D">
        <w:rPr>
          <w:i/>
          <w:iCs/>
        </w:rPr>
        <w:t>.</w:t>
      </w:r>
      <w:r w:rsidRPr="00D3733D">
        <w:rPr>
          <w:i/>
          <w:iCs/>
        </w:rPr>
        <w:t xml:space="preserve"> Acoust</w:t>
      </w:r>
      <w:r w:rsidR="00C97FBF" w:rsidRPr="00D3733D">
        <w:rPr>
          <w:i/>
          <w:iCs/>
        </w:rPr>
        <w:t>.</w:t>
      </w:r>
      <w:r w:rsidRPr="00D3733D">
        <w:rPr>
          <w:i/>
          <w:iCs/>
        </w:rPr>
        <w:t xml:space="preserve"> Soc</w:t>
      </w:r>
      <w:r w:rsidR="00C97FBF" w:rsidRPr="00D3733D">
        <w:rPr>
          <w:i/>
          <w:iCs/>
        </w:rPr>
        <w:t>.</w:t>
      </w:r>
      <w:r w:rsidRPr="00D3733D">
        <w:rPr>
          <w:i/>
          <w:iCs/>
        </w:rPr>
        <w:t xml:space="preserve"> Am</w:t>
      </w:r>
      <w:r w:rsidR="00C97FBF" w:rsidRPr="00D3733D">
        <w:rPr>
          <w:i/>
          <w:iCs/>
        </w:rPr>
        <w:t>.</w:t>
      </w:r>
      <w:r w:rsidR="00107687" w:rsidRPr="00D3733D">
        <w:t xml:space="preserve"> </w:t>
      </w:r>
      <w:r w:rsidR="00107687" w:rsidRPr="00D3733D">
        <w:rPr>
          <w:b/>
          <w:bCs/>
        </w:rPr>
        <w:t>100</w:t>
      </w:r>
      <w:r w:rsidR="00C97FBF" w:rsidRPr="00D3733D">
        <w:t>(</w:t>
      </w:r>
      <w:r w:rsidR="00107687" w:rsidRPr="00D3733D">
        <w:t>3</w:t>
      </w:r>
      <w:r w:rsidR="00C97FBF" w:rsidRPr="00D3733D">
        <w:t>),</w:t>
      </w:r>
      <w:r w:rsidR="00107687" w:rsidRPr="00D3733D">
        <w:t xml:space="preserve"> pp.1584-1593.</w:t>
      </w:r>
    </w:p>
    <w:p w14:paraId="185D6119" w14:textId="1015BBA6" w:rsidR="00F91B99" w:rsidRPr="00D3733D" w:rsidRDefault="00F91B99" w:rsidP="00AB643B">
      <w:pPr>
        <w:pStyle w:val="Reftext"/>
        <w:tabs>
          <w:tab w:val="clear" w:pos="794"/>
          <w:tab w:val="clear" w:pos="1191"/>
          <w:tab w:val="clear" w:pos="1588"/>
          <w:tab w:val="clear" w:pos="1985"/>
        </w:tabs>
        <w:ind w:left="2268" w:hanging="2268"/>
      </w:pPr>
      <w:r w:rsidRPr="00D3733D">
        <w:t>[b-Kirkeby</w:t>
      </w:r>
      <w:r w:rsidR="00C97FBF" w:rsidRPr="00D3733D">
        <w:t>,</w:t>
      </w:r>
      <w:r w:rsidRPr="00D3733D">
        <w:t xml:space="preserve"> 1998]</w:t>
      </w:r>
      <w:r w:rsidRPr="00D3733D">
        <w:tab/>
      </w:r>
      <w:r w:rsidR="00C45B44" w:rsidRPr="00D3733D">
        <w:tab/>
      </w:r>
      <w:r w:rsidRPr="00D3733D">
        <w:t>Kirkeby,O.</w:t>
      </w:r>
      <w:r w:rsidR="00C97FBF" w:rsidRPr="00D3733D">
        <w:t>,</w:t>
      </w:r>
      <w:r w:rsidRPr="00D3733D">
        <w:t xml:space="preserve"> Nelson, P. A.</w:t>
      </w:r>
      <w:r w:rsidR="00C97FBF" w:rsidRPr="00D3733D">
        <w:t>,</w:t>
      </w:r>
      <w:r w:rsidRPr="00D3733D">
        <w:t xml:space="preserve"> Hamada, H.</w:t>
      </w:r>
      <w:r w:rsidR="00C97FBF" w:rsidRPr="00D3733D">
        <w:t>, Orduna-Bustamante, F.</w:t>
      </w:r>
      <w:r w:rsidR="00107687" w:rsidRPr="00D3733D">
        <w:t xml:space="preserve"> (1998), </w:t>
      </w:r>
      <w:r w:rsidRPr="00D3733D">
        <w:rPr>
          <w:iCs/>
        </w:rPr>
        <w:t xml:space="preserve">Fast </w:t>
      </w:r>
      <w:r w:rsidR="00C97FBF" w:rsidRPr="00D3733D">
        <w:rPr>
          <w:iCs/>
        </w:rPr>
        <w:t>deconvolution of multichannel systems using regularization.</w:t>
      </w:r>
      <w:r w:rsidRPr="00D3733D">
        <w:rPr>
          <w:i/>
        </w:rPr>
        <w:t xml:space="preserve"> </w:t>
      </w:r>
      <w:r w:rsidRPr="00D3733D">
        <w:rPr>
          <w:i/>
          <w:iCs/>
        </w:rPr>
        <w:t>IEEE Transactions on speech and audio processing</w:t>
      </w:r>
      <w:r w:rsidRPr="00D3733D">
        <w:t xml:space="preserve">, </w:t>
      </w:r>
      <w:r w:rsidR="00107687" w:rsidRPr="00D3733D">
        <w:rPr>
          <w:b/>
          <w:bCs/>
        </w:rPr>
        <w:t>6</w:t>
      </w:r>
      <w:r w:rsidR="00C97FBF" w:rsidRPr="00D3733D">
        <w:t>(</w:t>
      </w:r>
      <w:r w:rsidR="00107687" w:rsidRPr="00D3733D">
        <w:t>2</w:t>
      </w:r>
      <w:r w:rsidR="00C97FBF" w:rsidRPr="00D3733D">
        <w:t>),</w:t>
      </w:r>
      <w:r w:rsidR="00107687" w:rsidRPr="00D3733D">
        <w:t xml:space="preserve"> pp.189-19</w:t>
      </w:r>
      <w:r w:rsidR="00C97FBF" w:rsidRPr="00D3733D">
        <w:t>4</w:t>
      </w:r>
      <w:r w:rsidR="008B701F" w:rsidRPr="00D3733D">
        <w:t>.</w:t>
      </w:r>
    </w:p>
    <w:p w14:paraId="58AB10BF" w14:textId="2DEBDCD8" w:rsidR="00F91B99" w:rsidRPr="00D3733D" w:rsidRDefault="00F91B99">
      <w:pPr>
        <w:pStyle w:val="Reftext"/>
        <w:tabs>
          <w:tab w:val="clear" w:pos="794"/>
          <w:tab w:val="clear" w:pos="1191"/>
          <w:tab w:val="clear" w:pos="1588"/>
          <w:tab w:val="clear" w:pos="1985"/>
        </w:tabs>
        <w:ind w:left="2268" w:hanging="2268"/>
        <w:rPr>
          <w:rFonts w:asciiTheme="minorBidi" w:hAnsiTheme="minorBidi" w:cstheme="minorBidi"/>
          <w:sz w:val="16"/>
          <w:szCs w:val="16"/>
        </w:rPr>
      </w:pPr>
      <w:r w:rsidRPr="00D3733D">
        <w:t>[b-Malham]</w:t>
      </w:r>
      <w:r w:rsidRPr="00D3733D">
        <w:tab/>
        <w:t>Malham, D</w:t>
      </w:r>
      <w:r w:rsidR="00BC0735" w:rsidRPr="00D3733D">
        <w:t>.</w:t>
      </w:r>
      <w:r w:rsidRPr="00D3733D">
        <w:t xml:space="preserve">G. </w:t>
      </w:r>
      <w:r w:rsidR="00107687" w:rsidRPr="00D3733D">
        <w:t>(1998)</w:t>
      </w:r>
      <w:r w:rsidR="00BC0735" w:rsidRPr="00D3733D">
        <w:t>.</w:t>
      </w:r>
      <w:r w:rsidR="00107687" w:rsidRPr="00D3733D">
        <w:t xml:space="preserve"> </w:t>
      </w:r>
      <w:hyperlink r:id="rId282" w:history="1">
        <w:r w:rsidRPr="00D3733D">
          <w:rPr>
            <w:rStyle w:val="Hyperlink"/>
            <w:i/>
          </w:rPr>
          <w:t>Spatial hearing mechanis</w:t>
        </w:r>
        <w:r w:rsidR="008B701F" w:rsidRPr="00D3733D">
          <w:rPr>
            <w:rStyle w:val="Hyperlink"/>
            <w:i/>
          </w:rPr>
          <w:t>ms and sound reproduction</w:t>
        </w:r>
      </w:hyperlink>
      <w:r w:rsidR="008B701F" w:rsidRPr="00D3733D">
        <w:rPr>
          <w:i/>
        </w:rPr>
        <w:t>,</w:t>
      </w:r>
      <w:r w:rsidRPr="00D3733D">
        <w:rPr>
          <w:i/>
        </w:rPr>
        <w:t xml:space="preserve"> </w:t>
      </w:r>
      <w:r w:rsidRPr="00D3733D">
        <w:t>Technical report, University of York</w:t>
      </w:r>
      <w:r w:rsidR="00BC0735" w:rsidRPr="00D3733D">
        <w:t>.</w:t>
      </w:r>
      <w:r w:rsidRPr="00D3733D">
        <w:t xml:space="preserve"> </w:t>
      </w:r>
      <w:r w:rsidR="00BC0735" w:rsidRPr="00D3733D">
        <w:t xml:space="preserve"> </w:t>
      </w:r>
      <w:r w:rsidR="00BC0735" w:rsidRPr="00D3733D">
        <w:rPr>
          <w:rStyle w:val="Hyperlink"/>
          <w:rFonts w:asciiTheme="minorBidi" w:hAnsiTheme="minorBidi" w:cstheme="minorBidi"/>
          <w:iCs/>
          <w:sz w:val="16"/>
          <w:szCs w:val="16"/>
        </w:rPr>
        <w:t>https://www.york.ac.uk/inst/mustech/3d_audio/ambis2.htm</w:t>
      </w:r>
    </w:p>
    <w:p w14:paraId="79BAAD8F" w14:textId="47090C59" w:rsidR="00F91B99" w:rsidRPr="00D3733D" w:rsidRDefault="00F91B99">
      <w:pPr>
        <w:pStyle w:val="Reftext"/>
        <w:tabs>
          <w:tab w:val="clear" w:pos="794"/>
          <w:tab w:val="clear" w:pos="1191"/>
          <w:tab w:val="clear" w:pos="1588"/>
          <w:tab w:val="clear" w:pos="1985"/>
        </w:tabs>
        <w:ind w:left="2268" w:hanging="2268"/>
      </w:pPr>
      <w:r w:rsidRPr="004D42C4">
        <w:rPr>
          <w:lang w:val="de-CH"/>
        </w:rPr>
        <w:t>[b-Müller]</w:t>
      </w:r>
      <w:r w:rsidRPr="004D42C4">
        <w:rPr>
          <w:lang w:val="de-CH"/>
        </w:rPr>
        <w:tab/>
        <w:t xml:space="preserve">Müller, S; Massarani, P. </w:t>
      </w:r>
      <w:r w:rsidR="00107687" w:rsidRPr="004D42C4">
        <w:rPr>
          <w:lang w:val="de-CH"/>
        </w:rPr>
        <w:t>(2001)</w:t>
      </w:r>
      <w:r w:rsidR="006B7EE7" w:rsidRPr="004D42C4">
        <w:rPr>
          <w:lang w:val="de-CH"/>
        </w:rPr>
        <w:t>.</w:t>
      </w:r>
      <w:r w:rsidR="00107687" w:rsidRPr="004D42C4">
        <w:rPr>
          <w:lang w:val="de-CH"/>
        </w:rPr>
        <w:t xml:space="preserve"> </w:t>
      </w:r>
      <w:r w:rsidRPr="00D3733D">
        <w:rPr>
          <w:iCs/>
        </w:rPr>
        <w:t>Transfer function measurement with sweeps</w:t>
      </w:r>
      <w:r w:rsidR="006B7EE7" w:rsidRPr="00D3733D">
        <w:rPr>
          <w:iCs/>
        </w:rPr>
        <w:t>.</w:t>
      </w:r>
      <w:r w:rsidRPr="00D3733D">
        <w:rPr>
          <w:iCs/>
        </w:rPr>
        <w:t xml:space="preserve"> </w:t>
      </w:r>
      <w:r w:rsidRPr="00D3733D">
        <w:rPr>
          <w:i/>
          <w:iCs/>
        </w:rPr>
        <w:t>J</w:t>
      </w:r>
      <w:r w:rsidR="006B7EE7" w:rsidRPr="00D3733D">
        <w:rPr>
          <w:i/>
          <w:iCs/>
        </w:rPr>
        <w:t>.</w:t>
      </w:r>
      <w:r w:rsidRPr="00D3733D">
        <w:rPr>
          <w:i/>
          <w:iCs/>
        </w:rPr>
        <w:t xml:space="preserve"> Audio Eng</w:t>
      </w:r>
      <w:r w:rsidR="006B7EE7" w:rsidRPr="00D3733D">
        <w:rPr>
          <w:i/>
          <w:iCs/>
        </w:rPr>
        <w:t>.</w:t>
      </w:r>
      <w:r w:rsidRPr="00D3733D">
        <w:rPr>
          <w:i/>
          <w:iCs/>
        </w:rPr>
        <w:t xml:space="preserve"> Soc</w:t>
      </w:r>
      <w:r w:rsidR="006B7EE7" w:rsidRPr="00D3733D">
        <w:t>.</w:t>
      </w:r>
      <w:r w:rsidRPr="00D3733D">
        <w:t xml:space="preserve">, </w:t>
      </w:r>
      <w:r w:rsidRPr="00D3733D">
        <w:rPr>
          <w:b/>
          <w:bCs/>
        </w:rPr>
        <w:t>4</w:t>
      </w:r>
      <w:r w:rsidR="00107687" w:rsidRPr="00D3733D">
        <w:rPr>
          <w:b/>
          <w:bCs/>
        </w:rPr>
        <w:t>9</w:t>
      </w:r>
      <w:r w:rsidR="006B7EE7" w:rsidRPr="00D3733D">
        <w:t>(</w:t>
      </w:r>
      <w:r w:rsidR="00107687" w:rsidRPr="00D3733D">
        <w:t>6</w:t>
      </w:r>
      <w:r w:rsidR="006B7EE7" w:rsidRPr="00D3733D">
        <w:t>)</w:t>
      </w:r>
      <w:r w:rsidR="00107687" w:rsidRPr="00D3733D">
        <w:t>, pp. 443-471.</w:t>
      </w:r>
    </w:p>
    <w:p w14:paraId="0A2DE09D" w14:textId="5F553A81" w:rsidR="00F91B99" w:rsidRPr="00D3733D" w:rsidRDefault="00F91B99" w:rsidP="00973BE7">
      <w:pPr>
        <w:pStyle w:val="Reftext"/>
        <w:tabs>
          <w:tab w:val="clear" w:pos="794"/>
          <w:tab w:val="clear" w:pos="1191"/>
          <w:tab w:val="clear" w:pos="1588"/>
          <w:tab w:val="clear" w:pos="1985"/>
        </w:tabs>
        <w:ind w:left="2268" w:hanging="2268"/>
      </w:pPr>
      <w:r w:rsidRPr="00D3733D">
        <w:t>[b-Priestley]</w:t>
      </w:r>
      <w:r w:rsidRPr="00D3733D">
        <w:tab/>
        <w:t xml:space="preserve">Priestley, M.B., </w:t>
      </w:r>
      <w:r w:rsidR="008B701F" w:rsidRPr="00D3733D">
        <w:t>(1981)</w:t>
      </w:r>
      <w:r w:rsidR="000A4F8E" w:rsidRPr="00D3733D">
        <w:t>.</w:t>
      </w:r>
      <w:r w:rsidR="008B701F" w:rsidRPr="00D3733D">
        <w:t xml:space="preserve"> </w:t>
      </w:r>
      <w:r w:rsidRPr="00D3733D">
        <w:rPr>
          <w:i/>
          <w:iCs/>
        </w:rPr>
        <w:t xml:space="preserve">Spectral </w:t>
      </w:r>
      <w:r w:rsidR="000A4F8E" w:rsidRPr="00D3733D">
        <w:rPr>
          <w:i/>
          <w:iCs/>
        </w:rPr>
        <w:t>analysis and time series</w:t>
      </w:r>
      <w:r w:rsidR="008B701F" w:rsidRPr="00D3733D">
        <w:t>,</w:t>
      </w:r>
      <w:r w:rsidR="000A4F8E" w:rsidRPr="00D3733D">
        <w:t>.</w:t>
      </w:r>
      <w:r w:rsidRPr="00D3733D">
        <w:t xml:space="preserve"> </w:t>
      </w:r>
      <w:r w:rsidR="000A4F8E" w:rsidRPr="00D3733D">
        <w:t xml:space="preserve">2 vols. London: </w:t>
      </w:r>
      <w:r w:rsidRPr="00D3733D">
        <w:t>Academic Press</w:t>
      </w:r>
      <w:r w:rsidR="00973BE7" w:rsidRPr="00D3733D">
        <w:t>.</w:t>
      </w:r>
      <w:r w:rsidRPr="00D3733D">
        <w:t xml:space="preserve"> </w:t>
      </w:r>
      <w:r w:rsidR="000A4F8E" w:rsidRPr="00D3733D">
        <w:t>890 pp</w:t>
      </w:r>
      <w:r w:rsidRPr="00D3733D">
        <w:t>.</w:t>
      </w:r>
    </w:p>
    <w:p w14:paraId="205645E5" w14:textId="0E503F62" w:rsidR="009411DD" w:rsidRPr="00D3733D" w:rsidRDefault="00F91B99" w:rsidP="008670AF">
      <w:pPr>
        <w:pStyle w:val="Reftext"/>
        <w:tabs>
          <w:tab w:val="clear" w:pos="794"/>
          <w:tab w:val="clear" w:pos="1191"/>
          <w:tab w:val="clear" w:pos="1588"/>
          <w:tab w:val="clear" w:pos="1985"/>
        </w:tabs>
        <w:ind w:left="2268" w:hanging="2268"/>
      </w:pPr>
      <w:r w:rsidRPr="00D3733D">
        <w:t>[b-Rumsey]</w:t>
      </w:r>
      <w:r w:rsidRPr="00D3733D">
        <w:tab/>
      </w:r>
      <w:r w:rsidR="00107687" w:rsidRPr="00D3733D">
        <w:tab/>
      </w:r>
      <w:r w:rsidRPr="00D3733D">
        <w:t xml:space="preserve">Rumsey, F. </w:t>
      </w:r>
      <w:r w:rsidR="00107687" w:rsidRPr="00D3733D">
        <w:rPr>
          <w:iCs/>
        </w:rPr>
        <w:t>(2001)</w:t>
      </w:r>
      <w:r w:rsidR="009411DD" w:rsidRPr="00D3733D">
        <w:rPr>
          <w:iCs/>
        </w:rPr>
        <w:t>.</w:t>
      </w:r>
      <w:r w:rsidR="00107687" w:rsidRPr="00D3733D">
        <w:rPr>
          <w:i/>
        </w:rPr>
        <w:t xml:space="preserve"> </w:t>
      </w:r>
      <w:r w:rsidRPr="00D3733D">
        <w:rPr>
          <w:i/>
        </w:rPr>
        <w:t xml:space="preserve">Spatial </w:t>
      </w:r>
      <w:r w:rsidR="009411DD" w:rsidRPr="00D3733D">
        <w:rPr>
          <w:i/>
        </w:rPr>
        <w:t>a</w:t>
      </w:r>
      <w:r w:rsidRPr="00D3733D">
        <w:rPr>
          <w:i/>
        </w:rPr>
        <w:t>udio</w:t>
      </w:r>
      <w:r w:rsidR="009411DD" w:rsidRPr="00D3733D">
        <w:rPr>
          <w:iCs/>
        </w:rPr>
        <w:t>.</w:t>
      </w:r>
      <w:r w:rsidRPr="00D3733D">
        <w:rPr>
          <w:iCs/>
        </w:rPr>
        <w:t xml:space="preserve"> </w:t>
      </w:r>
      <w:r w:rsidR="009411DD" w:rsidRPr="00D3733D">
        <w:rPr>
          <w:iCs/>
        </w:rPr>
        <w:t xml:space="preserve">Oxford: </w:t>
      </w:r>
      <w:r w:rsidRPr="00D3733D">
        <w:t>Focal</w:t>
      </w:r>
      <w:r w:rsidR="009411DD" w:rsidRPr="00D3733D">
        <w:t>.</w:t>
      </w:r>
      <w:r w:rsidRPr="00D3733D">
        <w:t xml:space="preserve"> </w:t>
      </w:r>
      <w:r w:rsidR="009411DD" w:rsidRPr="00D3733D">
        <w:t>240 pp</w:t>
      </w:r>
      <w:r w:rsidR="00107687" w:rsidRPr="00D3733D">
        <w:t>.</w:t>
      </w:r>
    </w:p>
    <w:p w14:paraId="6FE37C00" w14:textId="77777777" w:rsidR="007C19B0" w:rsidRPr="00D3733D" w:rsidRDefault="007C19B0" w:rsidP="00C45B44">
      <w:pPr>
        <w:pStyle w:val="Reftext"/>
        <w:sectPr w:rsidR="007C19B0" w:rsidRPr="00D3733D" w:rsidSect="0062347A">
          <w:footerReference w:type="even" r:id="rId283"/>
          <w:footerReference w:type="default" r:id="rId284"/>
          <w:footerReference w:type="first" r:id="rId285"/>
          <w:pgSz w:w="11907" w:h="16840" w:code="9"/>
          <w:pgMar w:top="1134" w:right="1134" w:bottom="1134" w:left="1134" w:header="567" w:footer="567" w:gutter="0"/>
          <w:cols w:space="720"/>
          <w:docGrid w:linePitch="326"/>
        </w:sectPr>
      </w:pPr>
    </w:p>
    <w:p w14:paraId="0FDBA96A" w14:textId="481478A4" w:rsidR="007C19B0" w:rsidRPr="00D3733D" w:rsidRDefault="007C19B0">
      <w:pPr>
        <w:tabs>
          <w:tab w:val="clear" w:pos="794"/>
          <w:tab w:val="clear" w:pos="1191"/>
          <w:tab w:val="clear" w:pos="1588"/>
          <w:tab w:val="clear" w:pos="1985"/>
        </w:tabs>
        <w:overflowPunct/>
        <w:autoSpaceDE/>
        <w:autoSpaceDN/>
        <w:adjustRightInd/>
        <w:spacing w:before="0"/>
        <w:jc w:val="left"/>
        <w:textAlignment w:val="auto"/>
      </w:pPr>
      <w:bookmarkStart w:id="346" w:name="c3tope"/>
      <w:bookmarkEnd w:id="346"/>
    </w:p>
    <w:p w14:paraId="2D68F377" w14:textId="54650A10" w:rsidR="007C19B0" w:rsidRPr="00D3733D" w:rsidRDefault="007C19B0">
      <w:pPr>
        <w:tabs>
          <w:tab w:val="clear" w:pos="794"/>
          <w:tab w:val="clear" w:pos="1191"/>
          <w:tab w:val="clear" w:pos="1588"/>
          <w:tab w:val="clear" w:pos="1985"/>
        </w:tabs>
        <w:overflowPunct/>
        <w:autoSpaceDE/>
        <w:autoSpaceDN/>
        <w:adjustRightInd/>
        <w:spacing w:before="0"/>
        <w:jc w:val="left"/>
        <w:textAlignment w:val="auto"/>
      </w:pPr>
    </w:p>
    <w:p w14:paraId="0508721C" w14:textId="77777777" w:rsidR="007C19B0" w:rsidRPr="00D3733D" w:rsidRDefault="007C19B0" w:rsidP="007C19B0">
      <w:pPr>
        <w:sectPr w:rsidR="007C19B0" w:rsidRPr="00D3733D" w:rsidSect="007C19B0">
          <w:headerReference w:type="even" r:id="rId286"/>
          <w:headerReference w:type="default" r:id="rId287"/>
          <w:footerReference w:type="even" r:id="rId288"/>
          <w:footerReference w:type="default" r:id="rId289"/>
          <w:type w:val="oddPage"/>
          <w:pgSz w:w="11907" w:h="16840" w:code="9"/>
          <w:pgMar w:top="1134" w:right="1134" w:bottom="1134" w:left="1134" w:header="482" w:footer="482" w:gutter="0"/>
          <w:paperSrc w:first="15" w:other="15"/>
          <w:cols w:space="720"/>
          <w:docGrid w:linePitch="326"/>
        </w:sectPr>
      </w:pPr>
    </w:p>
    <w:p w14:paraId="72420A9D" w14:textId="4E5D7C30" w:rsidR="007C19B0" w:rsidRPr="00D3733D" w:rsidRDefault="007C19B0">
      <w:pPr>
        <w:tabs>
          <w:tab w:val="clear" w:pos="794"/>
          <w:tab w:val="clear" w:pos="1191"/>
          <w:tab w:val="clear" w:pos="1588"/>
          <w:tab w:val="clear" w:pos="1985"/>
        </w:tabs>
        <w:overflowPunct/>
        <w:autoSpaceDE/>
        <w:autoSpaceDN/>
        <w:adjustRightInd/>
        <w:spacing w:before="0"/>
        <w:jc w:val="left"/>
        <w:textAlignment w:val="auto"/>
      </w:pPr>
      <w:bookmarkStart w:id="347" w:name="cov4top"/>
      <w:bookmarkEnd w:id="347"/>
    </w:p>
    <w:tbl>
      <w:tblPr>
        <w:tblStyle w:val="TableGrid"/>
        <w:tblW w:w="0" w:type="auto"/>
        <w:tblBorders>
          <w:top w:val="double" w:sz="6" w:space="0" w:color="auto"/>
          <w:left w:val="double" w:sz="6" w:space="0" w:color="auto"/>
          <w:bottom w:val="double" w:sz="6" w:space="0" w:color="auto"/>
          <w:right w:val="double" w:sz="6" w:space="0" w:color="auto"/>
          <w:insideH w:val="none" w:sz="0" w:space="0" w:color="auto"/>
          <w:insideV w:val="none" w:sz="0" w:space="0" w:color="auto"/>
        </w:tblBorders>
        <w:tblLook w:val="04A0" w:firstRow="1" w:lastRow="0" w:firstColumn="1" w:lastColumn="0" w:noHBand="0" w:noVBand="1"/>
      </w:tblPr>
      <w:tblGrid>
        <w:gridCol w:w="1241"/>
        <w:gridCol w:w="8442"/>
      </w:tblGrid>
      <w:tr w:rsidR="007C19B0" w:rsidRPr="00D3733D" w14:paraId="3281D1ED" w14:textId="77777777" w:rsidTr="00E13185">
        <w:tc>
          <w:tcPr>
            <w:tcW w:w="9683" w:type="dxa"/>
            <w:gridSpan w:val="2"/>
            <w:shd w:val="clear" w:color="auto" w:fill="auto"/>
          </w:tcPr>
          <w:p w14:paraId="6C2A6C18" w14:textId="53F091DB" w:rsidR="007C19B0" w:rsidRPr="00D3733D" w:rsidRDefault="007C19B0" w:rsidP="007C19B0">
            <w:pPr>
              <w:tabs>
                <w:tab w:val="clear" w:pos="794"/>
                <w:tab w:val="clear" w:pos="1191"/>
                <w:tab w:val="clear" w:pos="1588"/>
                <w:tab w:val="clear" w:pos="1985"/>
              </w:tabs>
              <w:overflowPunct/>
              <w:autoSpaceDE/>
              <w:autoSpaceDN/>
              <w:adjustRightInd/>
              <w:spacing w:before="360" w:after="340"/>
              <w:jc w:val="center"/>
              <w:textAlignment w:val="auto"/>
              <w:rPr>
                <w:b/>
                <w:sz w:val="28"/>
              </w:rPr>
            </w:pPr>
            <w:r w:rsidRPr="00D3733D">
              <w:rPr>
                <w:b/>
                <w:sz w:val="28"/>
              </w:rPr>
              <w:t>SERIES OF ITU-T RECOMMENDATIONS</w:t>
            </w:r>
          </w:p>
        </w:tc>
      </w:tr>
      <w:tr w:rsidR="007C19B0" w:rsidRPr="00D3733D" w14:paraId="39ECA5FD" w14:textId="77777777" w:rsidTr="007C19B0">
        <w:tc>
          <w:tcPr>
            <w:tcW w:w="1241" w:type="dxa"/>
            <w:shd w:val="clear" w:color="auto" w:fill="auto"/>
          </w:tcPr>
          <w:p w14:paraId="395F38A8" w14:textId="6B24A142" w:rsidR="007C19B0" w:rsidRPr="00D3733D" w:rsidRDefault="007C19B0" w:rsidP="007C19B0">
            <w:pPr>
              <w:tabs>
                <w:tab w:val="clear" w:pos="794"/>
                <w:tab w:val="clear" w:pos="1191"/>
                <w:tab w:val="clear" w:pos="1588"/>
                <w:tab w:val="clear" w:pos="1985"/>
              </w:tabs>
              <w:overflowPunct/>
              <w:autoSpaceDE/>
              <w:autoSpaceDN/>
              <w:adjustRightInd/>
              <w:spacing w:before="94" w:after="94"/>
              <w:ind w:left="57"/>
              <w:jc w:val="left"/>
              <w:textAlignment w:val="auto"/>
              <w:rPr>
                <w:sz w:val="22"/>
              </w:rPr>
            </w:pPr>
            <w:bookmarkStart w:id="348" w:name="c4seriee"/>
            <w:bookmarkEnd w:id="348"/>
            <w:r w:rsidRPr="00D3733D">
              <w:rPr>
                <w:sz w:val="22"/>
              </w:rPr>
              <w:t>Series A</w:t>
            </w:r>
          </w:p>
        </w:tc>
        <w:tc>
          <w:tcPr>
            <w:tcW w:w="4842" w:type="dxa"/>
            <w:shd w:val="clear" w:color="auto" w:fill="auto"/>
          </w:tcPr>
          <w:p w14:paraId="150D4A6B" w14:textId="774B4E12" w:rsidR="007C19B0" w:rsidRPr="00D3733D" w:rsidRDefault="007C19B0" w:rsidP="007C19B0">
            <w:pPr>
              <w:tabs>
                <w:tab w:val="clear" w:pos="794"/>
                <w:tab w:val="clear" w:pos="1191"/>
                <w:tab w:val="clear" w:pos="1588"/>
                <w:tab w:val="clear" w:pos="1985"/>
              </w:tabs>
              <w:overflowPunct/>
              <w:autoSpaceDE/>
              <w:autoSpaceDN/>
              <w:adjustRightInd/>
              <w:spacing w:before="94" w:after="94"/>
              <w:jc w:val="left"/>
              <w:textAlignment w:val="auto"/>
              <w:rPr>
                <w:sz w:val="22"/>
              </w:rPr>
            </w:pPr>
            <w:r w:rsidRPr="00D3733D">
              <w:rPr>
                <w:sz w:val="22"/>
              </w:rPr>
              <w:t>Organization of the work of ITU-T</w:t>
            </w:r>
          </w:p>
        </w:tc>
      </w:tr>
      <w:tr w:rsidR="007C19B0" w:rsidRPr="00D3733D" w14:paraId="4A365FA7" w14:textId="77777777" w:rsidTr="007C19B0">
        <w:tc>
          <w:tcPr>
            <w:tcW w:w="1241" w:type="dxa"/>
            <w:shd w:val="clear" w:color="auto" w:fill="auto"/>
          </w:tcPr>
          <w:p w14:paraId="067B0DAB" w14:textId="230055B9" w:rsidR="007C19B0" w:rsidRPr="00D3733D" w:rsidRDefault="007C19B0" w:rsidP="007C19B0">
            <w:pPr>
              <w:tabs>
                <w:tab w:val="clear" w:pos="794"/>
                <w:tab w:val="clear" w:pos="1191"/>
                <w:tab w:val="clear" w:pos="1588"/>
                <w:tab w:val="clear" w:pos="1985"/>
              </w:tabs>
              <w:overflowPunct/>
              <w:autoSpaceDE/>
              <w:autoSpaceDN/>
              <w:adjustRightInd/>
              <w:spacing w:before="94" w:after="94"/>
              <w:ind w:left="57"/>
              <w:jc w:val="left"/>
              <w:textAlignment w:val="auto"/>
              <w:rPr>
                <w:sz w:val="22"/>
              </w:rPr>
            </w:pPr>
            <w:r w:rsidRPr="00D3733D">
              <w:rPr>
                <w:sz w:val="22"/>
              </w:rPr>
              <w:t>Series D</w:t>
            </w:r>
          </w:p>
        </w:tc>
        <w:tc>
          <w:tcPr>
            <w:tcW w:w="4842" w:type="dxa"/>
            <w:shd w:val="clear" w:color="auto" w:fill="auto"/>
          </w:tcPr>
          <w:p w14:paraId="39C80A0D" w14:textId="5EE55BB1" w:rsidR="007C19B0" w:rsidRPr="00D3733D" w:rsidRDefault="007C19B0" w:rsidP="007C19B0">
            <w:pPr>
              <w:tabs>
                <w:tab w:val="clear" w:pos="794"/>
                <w:tab w:val="clear" w:pos="1191"/>
                <w:tab w:val="clear" w:pos="1588"/>
                <w:tab w:val="clear" w:pos="1985"/>
              </w:tabs>
              <w:overflowPunct/>
              <w:autoSpaceDE/>
              <w:autoSpaceDN/>
              <w:adjustRightInd/>
              <w:spacing w:before="94" w:after="94"/>
              <w:jc w:val="left"/>
              <w:textAlignment w:val="auto"/>
              <w:rPr>
                <w:sz w:val="22"/>
              </w:rPr>
            </w:pPr>
            <w:r w:rsidRPr="00D3733D">
              <w:rPr>
                <w:sz w:val="22"/>
              </w:rPr>
              <w:t>Tariff and accounting principles and international telecommunication/ICT economic and policy issues</w:t>
            </w:r>
          </w:p>
        </w:tc>
      </w:tr>
      <w:tr w:rsidR="007C19B0" w:rsidRPr="00D3733D" w14:paraId="3B5643AC" w14:textId="77777777" w:rsidTr="007C19B0">
        <w:tc>
          <w:tcPr>
            <w:tcW w:w="1241" w:type="dxa"/>
            <w:shd w:val="clear" w:color="auto" w:fill="auto"/>
          </w:tcPr>
          <w:p w14:paraId="79540DEF" w14:textId="776EEAF5" w:rsidR="007C19B0" w:rsidRPr="00D3733D" w:rsidRDefault="007C19B0" w:rsidP="007C19B0">
            <w:pPr>
              <w:tabs>
                <w:tab w:val="clear" w:pos="794"/>
                <w:tab w:val="clear" w:pos="1191"/>
                <w:tab w:val="clear" w:pos="1588"/>
                <w:tab w:val="clear" w:pos="1985"/>
              </w:tabs>
              <w:overflowPunct/>
              <w:autoSpaceDE/>
              <w:autoSpaceDN/>
              <w:adjustRightInd/>
              <w:spacing w:before="94" w:after="94"/>
              <w:ind w:left="57"/>
              <w:jc w:val="left"/>
              <w:textAlignment w:val="auto"/>
              <w:rPr>
                <w:sz w:val="22"/>
              </w:rPr>
            </w:pPr>
            <w:r w:rsidRPr="00D3733D">
              <w:rPr>
                <w:sz w:val="22"/>
              </w:rPr>
              <w:t>Series E</w:t>
            </w:r>
          </w:p>
        </w:tc>
        <w:tc>
          <w:tcPr>
            <w:tcW w:w="4842" w:type="dxa"/>
            <w:shd w:val="clear" w:color="auto" w:fill="auto"/>
          </w:tcPr>
          <w:p w14:paraId="28A77593" w14:textId="7538B229" w:rsidR="007C19B0" w:rsidRPr="00D3733D" w:rsidRDefault="007C19B0" w:rsidP="007C19B0">
            <w:pPr>
              <w:tabs>
                <w:tab w:val="clear" w:pos="794"/>
                <w:tab w:val="clear" w:pos="1191"/>
                <w:tab w:val="clear" w:pos="1588"/>
                <w:tab w:val="clear" w:pos="1985"/>
              </w:tabs>
              <w:overflowPunct/>
              <w:autoSpaceDE/>
              <w:autoSpaceDN/>
              <w:adjustRightInd/>
              <w:spacing w:before="94" w:after="94"/>
              <w:jc w:val="left"/>
              <w:textAlignment w:val="auto"/>
              <w:rPr>
                <w:sz w:val="22"/>
              </w:rPr>
            </w:pPr>
            <w:r w:rsidRPr="00D3733D">
              <w:rPr>
                <w:sz w:val="22"/>
              </w:rPr>
              <w:t>Overall network operation, telephone service, service operation and human factors</w:t>
            </w:r>
          </w:p>
        </w:tc>
      </w:tr>
      <w:tr w:rsidR="007C19B0" w:rsidRPr="00D3733D" w14:paraId="5648ED70" w14:textId="77777777" w:rsidTr="007C19B0">
        <w:tc>
          <w:tcPr>
            <w:tcW w:w="1241" w:type="dxa"/>
            <w:shd w:val="clear" w:color="auto" w:fill="auto"/>
          </w:tcPr>
          <w:p w14:paraId="4BED1856" w14:textId="46C9BA2D" w:rsidR="007C19B0" w:rsidRPr="00D3733D" w:rsidRDefault="007C19B0" w:rsidP="007C19B0">
            <w:pPr>
              <w:tabs>
                <w:tab w:val="clear" w:pos="794"/>
                <w:tab w:val="clear" w:pos="1191"/>
                <w:tab w:val="clear" w:pos="1588"/>
                <w:tab w:val="clear" w:pos="1985"/>
              </w:tabs>
              <w:overflowPunct/>
              <w:autoSpaceDE/>
              <w:autoSpaceDN/>
              <w:adjustRightInd/>
              <w:spacing w:before="94" w:after="94"/>
              <w:ind w:left="57"/>
              <w:jc w:val="left"/>
              <w:textAlignment w:val="auto"/>
              <w:rPr>
                <w:sz w:val="22"/>
              </w:rPr>
            </w:pPr>
            <w:r w:rsidRPr="00D3733D">
              <w:rPr>
                <w:sz w:val="22"/>
              </w:rPr>
              <w:t>Series F</w:t>
            </w:r>
          </w:p>
        </w:tc>
        <w:tc>
          <w:tcPr>
            <w:tcW w:w="4842" w:type="dxa"/>
            <w:shd w:val="clear" w:color="auto" w:fill="auto"/>
          </w:tcPr>
          <w:p w14:paraId="61CB7B60" w14:textId="43F83E0B" w:rsidR="007C19B0" w:rsidRPr="00D3733D" w:rsidRDefault="007C19B0" w:rsidP="007C19B0">
            <w:pPr>
              <w:tabs>
                <w:tab w:val="clear" w:pos="794"/>
                <w:tab w:val="clear" w:pos="1191"/>
                <w:tab w:val="clear" w:pos="1588"/>
                <w:tab w:val="clear" w:pos="1985"/>
              </w:tabs>
              <w:overflowPunct/>
              <w:autoSpaceDE/>
              <w:autoSpaceDN/>
              <w:adjustRightInd/>
              <w:spacing w:before="94" w:after="94"/>
              <w:jc w:val="left"/>
              <w:textAlignment w:val="auto"/>
              <w:rPr>
                <w:sz w:val="22"/>
              </w:rPr>
            </w:pPr>
            <w:r w:rsidRPr="00D3733D">
              <w:rPr>
                <w:sz w:val="22"/>
              </w:rPr>
              <w:t>Non-telephone telecommunication services</w:t>
            </w:r>
          </w:p>
        </w:tc>
      </w:tr>
      <w:tr w:rsidR="007C19B0" w:rsidRPr="00D3733D" w14:paraId="57946598" w14:textId="77777777" w:rsidTr="007C19B0">
        <w:tc>
          <w:tcPr>
            <w:tcW w:w="1241" w:type="dxa"/>
            <w:shd w:val="clear" w:color="auto" w:fill="auto"/>
          </w:tcPr>
          <w:p w14:paraId="7A8A9444" w14:textId="730A599F" w:rsidR="007C19B0" w:rsidRPr="00D3733D" w:rsidRDefault="007C19B0" w:rsidP="007C19B0">
            <w:pPr>
              <w:tabs>
                <w:tab w:val="clear" w:pos="794"/>
                <w:tab w:val="clear" w:pos="1191"/>
                <w:tab w:val="clear" w:pos="1588"/>
                <w:tab w:val="clear" w:pos="1985"/>
              </w:tabs>
              <w:overflowPunct/>
              <w:autoSpaceDE/>
              <w:autoSpaceDN/>
              <w:adjustRightInd/>
              <w:spacing w:before="94" w:after="94"/>
              <w:ind w:left="57"/>
              <w:jc w:val="left"/>
              <w:textAlignment w:val="auto"/>
              <w:rPr>
                <w:sz w:val="22"/>
              </w:rPr>
            </w:pPr>
            <w:r w:rsidRPr="00D3733D">
              <w:rPr>
                <w:sz w:val="22"/>
              </w:rPr>
              <w:t>Series G</w:t>
            </w:r>
          </w:p>
        </w:tc>
        <w:tc>
          <w:tcPr>
            <w:tcW w:w="4842" w:type="dxa"/>
            <w:shd w:val="clear" w:color="auto" w:fill="auto"/>
          </w:tcPr>
          <w:p w14:paraId="316700BF" w14:textId="6F1D2E0E" w:rsidR="007C19B0" w:rsidRPr="00D3733D" w:rsidRDefault="007C19B0" w:rsidP="007C19B0">
            <w:pPr>
              <w:tabs>
                <w:tab w:val="clear" w:pos="794"/>
                <w:tab w:val="clear" w:pos="1191"/>
                <w:tab w:val="clear" w:pos="1588"/>
                <w:tab w:val="clear" w:pos="1985"/>
              </w:tabs>
              <w:overflowPunct/>
              <w:autoSpaceDE/>
              <w:autoSpaceDN/>
              <w:adjustRightInd/>
              <w:spacing w:before="94" w:after="94"/>
              <w:jc w:val="left"/>
              <w:textAlignment w:val="auto"/>
              <w:rPr>
                <w:sz w:val="22"/>
              </w:rPr>
            </w:pPr>
            <w:r w:rsidRPr="00D3733D">
              <w:rPr>
                <w:sz w:val="22"/>
              </w:rPr>
              <w:t>Transmission systems and media, digital systems and networks</w:t>
            </w:r>
          </w:p>
        </w:tc>
      </w:tr>
      <w:tr w:rsidR="007C19B0" w:rsidRPr="00D3733D" w14:paraId="796932F4" w14:textId="77777777" w:rsidTr="007C19B0">
        <w:tc>
          <w:tcPr>
            <w:tcW w:w="1241" w:type="dxa"/>
            <w:shd w:val="clear" w:color="auto" w:fill="auto"/>
          </w:tcPr>
          <w:p w14:paraId="6FE397F9" w14:textId="53D4BD04" w:rsidR="007C19B0" w:rsidRPr="00D3733D" w:rsidRDefault="007C19B0" w:rsidP="007C19B0">
            <w:pPr>
              <w:tabs>
                <w:tab w:val="clear" w:pos="794"/>
                <w:tab w:val="clear" w:pos="1191"/>
                <w:tab w:val="clear" w:pos="1588"/>
                <w:tab w:val="clear" w:pos="1985"/>
              </w:tabs>
              <w:overflowPunct/>
              <w:autoSpaceDE/>
              <w:autoSpaceDN/>
              <w:adjustRightInd/>
              <w:spacing w:before="94" w:after="94"/>
              <w:ind w:left="57"/>
              <w:jc w:val="left"/>
              <w:textAlignment w:val="auto"/>
              <w:rPr>
                <w:sz w:val="22"/>
              </w:rPr>
            </w:pPr>
            <w:r w:rsidRPr="00D3733D">
              <w:rPr>
                <w:sz w:val="22"/>
              </w:rPr>
              <w:t>Series H</w:t>
            </w:r>
          </w:p>
        </w:tc>
        <w:tc>
          <w:tcPr>
            <w:tcW w:w="4842" w:type="dxa"/>
            <w:shd w:val="clear" w:color="auto" w:fill="auto"/>
          </w:tcPr>
          <w:p w14:paraId="094A108A" w14:textId="23641E64" w:rsidR="007C19B0" w:rsidRPr="00D3733D" w:rsidRDefault="007C19B0" w:rsidP="007C19B0">
            <w:pPr>
              <w:tabs>
                <w:tab w:val="clear" w:pos="794"/>
                <w:tab w:val="clear" w:pos="1191"/>
                <w:tab w:val="clear" w:pos="1588"/>
                <w:tab w:val="clear" w:pos="1985"/>
              </w:tabs>
              <w:overflowPunct/>
              <w:autoSpaceDE/>
              <w:autoSpaceDN/>
              <w:adjustRightInd/>
              <w:spacing w:before="94" w:after="94"/>
              <w:jc w:val="left"/>
              <w:textAlignment w:val="auto"/>
              <w:rPr>
                <w:sz w:val="22"/>
              </w:rPr>
            </w:pPr>
            <w:r w:rsidRPr="00D3733D">
              <w:rPr>
                <w:sz w:val="22"/>
              </w:rPr>
              <w:t>Audiovisual and multimedia systems</w:t>
            </w:r>
          </w:p>
        </w:tc>
      </w:tr>
      <w:tr w:rsidR="007C19B0" w:rsidRPr="00D3733D" w14:paraId="56FA8BE4" w14:textId="77777777" w:rsidTr="007C19B0">
        <w:tc>
          <w:tcPr>
            <w:tcW w:w="1241" w:type="dxa"/>
            <w:shd w:val="clear" w:color="auto" w:fill="auto"/>
          </w:tcPr>
          <w:p w14:paraId="6F6626BD" w14:textId="64D59FC3" w:rsidR="007C19B0" w:rsidRPr="00D3733D" w:rsidRDefault="007C19B0" w:rsidP="007C19B0">
            <w:pPr>
              <w:tabs>
                <w:tab w:val="clear" w:pos="794"/>
                <w:tab w:val="clear" w:pos="1191"/>
                <w:tab w:val="clear" w:pos="1588"/>
                <w:tab w:val="clear" w:pos="1985"/>
              </w:tabs>
              <w:overflowPunct/>
              <w:autoSpaceDE/>
              <w:autoSpaceDN/>
              <w:adjustRightInd/>
              <w:spacing w:before="94" w:after="94"/>
              <w:ind w:left="57"/>
              <w:jc w:val="left"/>
              <w:textAlignment w:val="auto"/>
              <w:rPr>
                <w:sz w:val="22"/>
              </w:rPr>
            </w:pPr>
            <w:r w:rsidRPr="00D3733D">
              <w:rPr>
                <w:sz w:val="22"/>
              </w:rPr>
              <w:t>Series I</w:t>
            </w:r>
          </w:p>
        </w:tc>
        <w:tc>
          <w:tcPr>
            <w:tcW w:w="4842" w:type="dxa"/>
            <w:shd w:val="clear" w:color="auto" w:fill="auto"/>
          </w:tcPr>
          <w:p w14:paraId="3CE92343" w14:textId="725EF84B" w:rsidR="007C19B0" w:rsidRPr="00D3733D" w:rsidRDefault="007C19B0" w:rsidP="007C19B0">
            <w:pPr>
              <w:tabs>
                <w:tab w:val="clear" w:pos="794"/>
                <w:tab w:val="clear" w:pos="1191"/>
                <w:tab w:val="clear" w:pos="1588"/>
                <w:tab w:val="clear" w:pos="1985"/>
              </w:tabs>
              <w:overflowPunct/>
              <w:autoSpaceDE/>
              <w:autoSpaceDN/>
              <w:adjustRightInd/>
              <w:spacing w:before="94" w:after="94"/>
              <w:jc w:val="left"/>
              <w:textAlignment w:val="auto"/>
              <w:rPr>
                <w:sz w:val="22"/>
              </w:rPr>
            </w:pPr>
            <w:r w:rsidRPr="00D3733D">
              <w:rPr>
                <w:sz w:val="22"/>
              </w:rPr>
              <w:t>Integrated services digital network</w:t>
            </w:r>
          </w:p>
        </w:tc>
      </w:tr>
      <w:tr w:rsidR="007C19B0" w:rsidRPr="00D3733D" w14:paraId="76EA0D9B" w14:textId="77777777" w:rsidTr="007C19B0">
        <w:tc>
          <w:tcPr>
            <w:tcW w:w="1241" w:type="dxa"/>
            <w:shd w:val="clear" w:color="auto" w:fill="auto"/>
          </w:tcPr>
          <w:p w14:paraId="631A15AD" w14:textId="0C18E188" w:rsidR="007C19B0" w:rsidRPr="00D3733D" w:rsidRDefault="007C19B0" w:rsidP="007C19B0">
            <w:pPr>
              <w:tabs>
                <w:tab w:val="clear" w:pos="794"/>
                <w:tab w:val="clear" w:pos="1191"/>
                <w:tab w:val="clear" w:pos="1588"/>
                <w:tab w:val="clear" w:pos="1985"/>
              </w:tabs>
              <w:overflowPunct/>
              <w:autoSpaceDE/>
              <w:autoSpaceDN/>
              <w:adjustRightInd/>
              <w:spacing w:before="94" w:after="94"/>
              <w:ind w:left="57"/>
              <w:jc w:val="left"/>
              <w:textAlignment w:val="auto"/>
              <w:rPr>
                <w:sz w:val="22"/>
              </w:rPr>
            </w:pPr>
            <w:r w:rsidRPr="00D3733D">
              <w:rPr>
                <w:sz w:val="22"/>
              </w:rPr>
              <w:t>Series J</w:t>
            </w:r>
          </w:p>
        </w:tc>
        <w:tc>
          <w:tcPr>
            <w:tcW w:w="4842" w:type="dxa"/>
            <w:shd w:val="clear" w:color="auto" w:fill="auto"/>
          </w:tcPr>
          <w:p w14:paraId="7ABE7060" w14:textId="3190D960" w:rsidR="007C19B0" w:rsidRPr="00D3733D" w:rsidRDefault="007C19B0" w:rsidP="007C19B0">
            <w:pPr>
              <w:tabs>
                <w:tab w:val="clear" w:pos="794"/>
                <w:tab w:val="clear" w:pos="1191"/>
                <w:tab w:val="clear" w:pos="1588"/>
                <w:tab w:val="clear" w:pos="1985"/>
              </w:tabs>
              <w:overflowPunct/>
              <w:autoSpaceDE/>
              <w:autoSpaceDN/>
              <w:adjustRightInd/>
              <w:spacing w:before="94" w:after="94"/>
              <w:jc w:val="left"/>
              <w:textAlignment w:val="auto"/>
              <w:rPr>
                <w:sz w:val="22"/>
              </w:rPr>
            </w:pPr>
            <w:r w:rsidRPr="00D3733D">
              <w:rPr>
                <w:sz w:val="22"/>
              </w:rPr>
              <w:t>Cable networks and transmission of television, sound programme and other multimedia signals</w:t>
            </w:r>
          </w:p>
        </w:tc>
      </w:tr>
      <w:tr w:rsidR="007C19B0" w:rsidRPr="00D3733D" w14:paraId="6C1E5DDF" w14:textId="77777777" w:rsidTr="007C19B0">
        <w:tc>
          <w:tcPr>
            <w:tcW w:w="1241" w:type="dxa"/>
            <w:shd w:val="clear" w:color="auto" w:fill="auto"/>
          </w:tcPr>
          <w:p w14:paraId="510F394A" w14:textId="640436C2" w:rsidR="007C19B0" w:rsidRPr="00D3733D" w:rsidRDefault="007C19B0" w:rsidP="007C19B0">
            <w:pPr>
              <w:tabs>
                <w:tab w:val="clear" w:pos="794"/>
                <w:tab w:val="clear" w:pos="1191"/>
                <w:tab w:val="clear" w:pos="1588"/>
                <w:tab w:val="clear" w:pos="1985"/>
              </w:tabs>
              <w:overflowPunct/>
              <w:autoSpaceDE/>
              <w:autoSpaceDN/>
              <w:adjustRightInd/>
              <w:spacing w:before="94" w:after="94"/>
              <w:ind w:left="57"/>
              <w:jc w:val="left"/>
              <w:textAlignment w:val="auto"/>
              <w:rPr>
                <w:sz w:val="22"/>
              </w:rPr>
            </w:pPr>
            <w:r w:rsidRPr="00D3733D">
              <w:rPr>
                <w:sz w:val="22"/>
              </w:rPr>
              <w:t>Series K</w:t>
            </w:r>
          </w:p>
        </w:tc>
        <w:tc>
          <w:tcPr>
            <w:tcW w:w="4842" w:type="dxa"/>
            <w:shd w:val="clear" w:color="auto" w:fill="auto"/>
          </w:tcPr>
          <w:p w14:paraId="5015B71B" w14:textId="10B5AF55" w:rsidR="007C19B0" w:rsidRPr="00D3733D" w:rsidRDefault="007C19B0" w:rsidP="007C19B0">
            <w:pPr>
              <w:tabs>
                <w:tab w:val="clear" w:pos="794"/>
                <w:tab w:val="clear" w:pos="1191"/>
                <w:tab w:val="clear" w:pos="1588"/>
                <w:tab w:val="clear" w:pos="1985"/>
              </w:tabs>
              <w:overflowPunct/>
              <w:autoSpaceDE/>
              <w:autoSpaceDN/>
              <w:adjustRightInd/>
              <w:spacing w:before="94" w:after="94"/>
              <w:jc w:val="left"/>
              <w:textAlignment w:val="auto"/>
              <w:rPr>
                <w:sz w:val="22"/>
              </w:rPr>
            </w:pPr>
            <w:r w:rsidRPr="00D3733D">
              <w:rPr>
                <w:sz w:val="22"/>
              </w:rPr>
              <w:t>Protection against interference</w:t>
            </w:r>
          </w:p>
        </w:tc>
      </w:tr>
      <w:tr w:rsidR="007C19B0" w:rsidRPr="00D3733D" w14:paraId="706399C6" w14:textId="77777777" w:rsidTr="007C19B0">
        <w:tc>
          <w:tcPr>
            <w:tcW w:w="1241" w:type="dxa"/>
            <w:shd w:val="clear" w:color="auto" w:fill="auto"/>
          </w:tcPr>
          <w:p w14:paraId="27CDFB5A" w14:textId="380F2675" w:rsidR="007C19B0" w:rsidRPr="00D3733D" w:rsidRDefault="007C19B0" w:rsidP="007C19B0">
            <w:pPr>
              <w:tabs>
                <w:tab w:val="clear" w:pos="794"/>
                <w:tab w:val="clear" w:pos="1191"/>
                <w:tab w:val="clear" w:pos="1588"/>
                <w:tab w:val="clear" w:pos="1985"/>
              </w:tabs>
              <w:overflowPunct/>
              <w:autoSpaceDE/>
              <w:autoSpaceDN/>
              <w:adjustRightInd/>
              <w:spacing w:before="94" w:after="94"/>
              <w:ind w:left="57"/>
              <w:jc w:val="left"/>
              <w:textAlignment w:val="auto"/>
              <w:rPr>
                <w:sz w:val="22"/>
              </w:rPr>
            </w:pPr>
            <w:r w:rsidRPr="00D3733D">
              <w:rPr>
                <w:sz w:val="22"/>
              </w:rPr>
              <w:t>Series L</w:t>
            </w:r>
          </w:p>
        </w:tc>
        <w:tc>
          <w:tcPr>
            <w:tcW w:w="4842" w:type="dxa"/>
            <w:shd w:val="clear" w:color="auto" w:fill="auto"/>
          </w:tcPr>
          <w:p w14:paraId="24306A1D" w14:textId="38433524" w:rsidR="007C19B0" w:rsidRPr="00D3733D" w:rsidRDefault="007C19B0" w:rsidP="007C19B0">
            <w:pPr>
              <w:tabs>
                <w:tab w:val="clear" w:pos="794"/>
                <w:tab w:val="clear" w:pos="1191"/>
                <w:tab w:val="clear" w:pos="1588"/>
                <w:tab w:val="clear" w:pos="1985"/>
              </w:tabs>
              <w:overflowPunct/>
              <w:autoSpaceDE/>
              <w:autoSpaceDN/>
              <w:adjustRightInd/>
              <w:spacing w:before="94" w:after="94"/>
              <w:jc w:val="left"/>
              <w:textAlignment w:val="auto"/>
              <w:rPr>
                <w:sz w:val="22"/>
              </w:rPr>
            </w:pPr>
            <w:r w:rsidRPr="00D3733D">
              <w:rPr>
                <w:sz w:val="22"/>
              </w:rPr>
              <w:t>Environment and ICTs, climate change, e-waste, energy efficiency; construction, installation and protection of cables and other elements of outside plant</w:t>
            </w:r>
          </w:p>
        </w:tc>
      </w:tr>
      <w:tr w:rsidR="007C19B0" w:rsidRPr="00D3733D" w14:paraId="1871107D" w14:textId="77777777" w:rsidTr="007C19B0">
        <w:tc>
          <w:tcPr>
            <w:tcW w:w="1241" w:type="dxa"/>
            <w:shd w:val="clear" w:color="auto" w:fill="auto"/>
          </w:tcPr>
          <w:p w14:paraId="38DDFA4C" w14:textId="44924ABA" w:rsidR="007C19B0" w:rsidRPr="00D3733D" w:rsidRDefault="007C19B0" w:rsidP="007C19B0">
            <w:pPr>
              <w:tabs>
                <w:tab w:val="clear" w:pos="794"/>
                <w:tab w:val="clear" w:pos="1191"/>
                <w:tab w:val="clear" w:pos="1588"/>
                <w:tab w:val="clear" w:pos="1985"/>
              </w:tabs>
              <w:overflowPunct/>
              <w:autoSpaceDE/>
              <w:autoSpaceDN/>
              <w:adjustRightInd/>
              <w:spacing w:before="94" w:after="94"/>
              <w:ind w:left="57"/>
              <w:jc w:val="left"/>
              <w:textAlignment w:val="auto"/>
              <w:rPr>
                <w:sz w:val="22"/>
              </w:rPr>
            </w:pPr>
            <w:r w:rsidRPr="00D3733D">
              <w:rPr>
                <w:sz w:val="22"/>
              </w:rPr>
              <w:t>Series M</w:t>
            </w:r>
          </w:p>
        </w:tc>
        <w:tc>
          <w:tcPr>
            <w:tcW w:w="4842" w:type="dxa"/>
            <w:shd w:val="clear" w:color="auto" w:fill="auto"/>
          </w:tcPr>
          <w:p w14:paraId="36D80628" w14:textId="3B4987B4" w:rsidR="007C19B0" w:rsidRPr="00D3733D" w:rsidRDefault="007C19B0" w:rsidP="007C19B0">
            <w:pPr>
              <w:tabs>
                <w:tab w:val="clear" w:pos="794"/>
                <w:tab w:val="clear" w:pos="1191"/>
                <w:tab w:val="clear" w:pos="1588"/>
                <w:tab w:val="clear" w:pos="1985"/>
              </w:tabs>
              <w:overflowPunct/>
              <w:autoSpaceDE/>
              <w:autoSpaceDN/>
              <w:adjustRightInd/>
              <w:spacing w:before="94" w:after="94"/>
              <w:jc w:val="left"/>
              <w:textAlignment w:val="auto"/>
              <w:rPr>
                <w:sz w:val="22"/>
              </w:rPr>
            </w:pPr>
            <w:r w:rsidRPr="00D3733D">
              <w:rPr>
                <w:sz w:val="22"/>
              </w:rPr>
              <w:t>Telecommunication management, including TMN and network maintenance</w:t>
            </w:r>
          </w:p>
        </w:tc>
      </w:tr>
      <w:tr w:rsidR="007C19B0" w:rsidRPr="00D3733D" w14:paraId="37F414B0" w14:textId="77777777" w:rsidTr="007C19B0">
        <w:tc>
          <w:tcPr>
            <w:tcW w:w="1241" w:type="dxa"/>
            <w:shd w:val="clear" w:color="auto" w:fill="auto"/>
          </w:tcPr>
          <w:p w14:paraId="202BE753" w14:textId="29CA86C5" w:rsidR="007C19B0" w:rsidRPr="00D3733D" w:rsidRDefault="007C19B0" w:rsidP="007C19B0">
            <w:pPr>
              <w:tabs>
                <w:tab w:val="clear" w:pos="794"/>
                <w:tab w:val="clear" w:pos="1191"/>
                <w:tab w:val="clear" w:pos="1588"/>
                <w:tab w:val="clear" w:pos="1985"/>
              </w:tabs>
              <w:overflowPunct/>
              <w:autoSpaceDE/>
              <w:autoSpaceDN/>
              <w:adjustRightInd/>
              <w:spacing w:before="94" w:after="94"/>
              <w:ind w:left="57"/>
              <w:jc w:val="left"/>
              <w:textAlignment w:val="auto"/>
              <w:rPr>
                <w:sz w:val="22"/>
              </w:rPr>
            </w:pPr>
            <w:r w:rsidRPr="00D3733D">
              <w:rPr>
                <w:sz w:val="22"/>
              </w:rPr>
              <w:t>Series N</w:t>
            </w:r>
          </w:p>
        </w:tc>
        <w:tc>
          <w:tcPr>
            <w:tcW w:w="4842" w:type="dxa"/>
            <w:shd w:val="clear" w:color="auto" w:fill="auto"/>
          </w:tcPr>
          <w:p w14:paraId="4F562C73" w14:textId="59A0FD72" w:rsidR="007C19B0" w:rsidRPr="00D3733D" w:rsidRDefault="007C19B0" w:rsidP="007C19B0">
            <w:pPr>
              <w:tabs>
                <w:tab w:val="clear" w:pos="794"/>
                <w:tab w:val="clear" w:pos="1191"/>
                <w:tab w:val="clear" w:pos="1588"/>
                <w:tab w:val="clear" w:pos="1985"/>
              </w:tabs>
              <w:overflowPunct/>
              <w:autoSpaceDE/>
              <w:autoSpaceDN/>
              <w:adjustRightInd/>
              <w:spacing w:before="94" w:after="94"/>
              <w:jc w:val="left"/>
              <w:textAlignment w:val="auto"/>
              <w:rPr>
                <w:sz w:val="22"/>
              </w:rPr>
            </w:pPr>
            <w:r w:rsidRPr="00D3733D">
              <w:rPr>
                <w:sz w:val="22"/>
              </w:rPr>
              <w:t>Maintenance: international sound programme and television transmission circuits</w:t>
            </w:r>
          </w:p>
        </w:tc>
      </w:tr>
      <w:tr w:rsidR="007C19B0" w:rsidRPr="00D3733D" w14:paraId="64E81336" w14:textId="77777777" w:rsidTr="007C19B0">
        <w:tc>
          <w:tcPr>
            <w:tcW w:w="1241" w:type="dxa"/>
            <w:shd w:val="clear" w:color="auto" w:fill="auto"/>
          </w:tcPr>
          <w:p w14:paraId="17050372" w14:textId="3635F681" w:rsidR="007C19B0" w:rsidRPr="00D3733D" w:rsidRDefault="007C19B0" w:rsidP="007C19B0">
            <w:pPr>
              <w:tabs>
                <w:tab w:val="clear" w:pos="794"/>
                <w:tab w:val="clear" w:pos="1191"/>
                <w:tab w:val="clear" w:pos="1588"/>
                <w:tab w:val="clear" w:pos="1985"/>
              </w:tabs>
              <w:overflowPunct/>
              <w:autoSpaceDE/>
              <w:autoSpaceDN/>
              <w:adjustRightInd/>
              <w:spacing w:before="94" w:after="94"/>
              <w:ind w:left="57"/>
              <w:jc w:val="left"/>
              <w:textAlignment w:val="auto"/>
              <w:rPr>
                <w:sz w:val="22"/>
              </w:rPr>
            </w:pPr>
            <w:r w:rsidRPr="00D3733D">
              <w:rPr>
                <w:sz w:val="22"/>
              </w:rPr>
              <w:t>Series O</w:t>
            </w:r>
          </w:p>
        </w:tc>
        <w:tc>
          <w:tcPr>
            <w:tcW w:w="4842" w:type="dxa"/>
            <w:shd w:val="clear" w:color="auto" w:fill="auto"/>
          </w:tcPr>
          <w:p w14:paraId="3661E702" w14:textId="4F3E7E51" w:rsidR="007C19B0" w:rsidRPr="00D3733D" w:rsidRDefault="007C19B0" w:rsidP="007C19B0">
            <w:pPr>
              <w:tabs>
                <w:tab w:val="clear" w:pos="794"/>
                <w:tab w:val="clear" w:pos="1191"/>
                <w:tab w:val="clear" w:pos="1588"/>
                <w:tab w:val="clear" w:pos="1985"/>
              </w:tabs>
              <w:overflowPunct/>
              <w:autoSpaceDE/>
              <w:autoSpaceDN/>
              <w:adjustRightInd/>
              <w:spacing w:before="94" w:after="94"/>
              <w:jc w:val="left"/>
              <w:textAlignment w:val="auto"/>
              <w:rPr>
                <w:sz w:val="22"/>
              </w:rPr>
            </w:pPr>
            <w:r w:rsidRPr="00D3733D">
              <w:rPr>
                <w:sz w:val="22"/>
              </w:rPr>
              <w:t>Specifications of measuring equipment</w:t>
            </w:r>
          </w:p>
        </w:tc>
      </w:tr>
      <w:tr w:rsidR="007C19B0" w:rsidRPr="00D3733D" w14:paraId="333E399C" w14:textId="77777777" w:rsidTr="007C19B0">
        <w:tc>
          <w:tcPr>
            <w:tcW w:w="1241" w:type="dxa"/>
            <w:shd w:val="clear" w:color="auto" w:fill="auto"/>
          </w:tcPr>
          <w:p w14:paraId="2F727430" w14:textId="7534E82A" w:rsidR="007C19B0" w:rsidRPr="00D3733D" w:rsidRDefault="007C19B0" w:rsidP="007C19B0">
            <w:pPr>
              <w:tabs>
                <w:tab w:val="clear" w:pos="794"/>
                <w:tab w:val="clear" w:pos="1191"/>
                <w:tab w:val="clear" w:pos="1588"/>
                <w:tab w:val="clear" w:pos="1985"/>
              </w:tabs>
              <w:overflowPunct/>
              <w:autoSpaceDE/>
              <w:autoSpaceDN/>
              <w:adjustRightInd/>
              <w:spacing w:before="94" w:after="94"/>
              <w:ind w:left="57"/>
              <w:jc w:val="left"/>
              <w:textAlignment w:val="auto"/>
              <w:rPr>
                <w:b/>
                <w:sz w:val="22"/>
              </w:rPr>
            </w:pPr>
            <w:r w:rsidRPr="00D3733D">
              <w:rPr>
                <w:b/>
                <w:sz w:val="22"/>
              </w:rPr>
              <w:t>Series P</w:t>
            </w:r>
          </w:p>
        </w:tc>
        <w:tc>
          <w:tcPr>
            <w:tcW w:w="4842" w:type="dxa"/>
            <w:shd w:val="clear" w:color="auto" w:fill="auto"/>
          </w:tcPr>
          <w:p w14:paraId="54E012CE" w14:textId="09BB92F0" w:rsidR="007C19B0" w:rsidRPr="00D3733D" w:rsidRDefault="007C19B0" w:rsidP="007C19B0">
            <w:pPr>
              <w:tabs>
                <w:tab w:val="clear" w:pos="794"/>
                <w:tab w:val="clear" w:pos="1191"/>
                <w:tab w:val="clear" w:pos="1588"/>
                <w:tab w:val="clear" w:pos="1985"/>
              </w:tabs>
              <w:overflowPunct/>
              <w:autoSpaceDE/>
              <w:autoSpaceDN/>
              <w:adjustRightInd/>
              <w:spacing w:before="94" w:after="94"/>
              <w:jc w:val="left"/>
              <w:textAlignment w:val="auto"/>
              <w:rPr>
                <w:b/>
                <w:sz w:val="22"/>
              </w:rPr>
            </w:pPr>
            <w:r w:rsidRPr="00D3733D">
              <w:rPr>
                <w:b/>
                <w:sz w:val="22"/>
              </w:rPr>
              <w:t>Telephone transmission quality, telephone installations, local line networks</w:t>
            </w:r>
          </w:p>
        </w:tc>
      </w:tr>
      <w:tr w:rsidR="007C19B0" w:rsidRPr="00D3733D" w14:paraId="324320AF" w14:textId="77777777" w:rsidTr="007C19B0">
        <w:tc>
          <w:tcPr>
            <w:tcW w:w="1241" w:type="dxa"/>
            <w:shd w:val="clear" w:color="auto" w:fill="auto"/>
          </w:tcPr>
          <w:p w14:paraId="0D371BA4" w14:textId="5449AE18" w:rsidR="007C19B0" w:rsidRPr="00D3733D" w:rsidRDefault="007C19B0" w:rsidP="007C19B0">
            <w:pPr>
              <w:tabs>
                <w:tab w:val="clear" w:pos="794"/>
                <w:tab w:val="clear" w:pos="1191"/>
                <w:tab w:val="clear" w:pos="1588"/>
                <w:tab w:val="clear" w:pos="1985"/>
              </w:tabs>
              <w:overflowPunct/>
              <w:autoSpaceDE/>
              <w:autoSpaceDN/>
              <w:adjustRightInd/>
              <w:spacing w:before="94" w:after="94"/>
              <w:ind w:left="57"/>
              <w:jc w:val="left"/>
              <w:textAlignment w:val="auto"/>
              <w:rPr>
                <w:sz w:val="22"/>
              </w:rPr>
            </w:pPr>
            <w:r w:rsidRPr="00D3733D">
              <w:rPr>
                <w:sz w:val="22"/>
              </w:rPr>
              <w:t>Series Q</w:t>
            </w:r>
          </w:p>
        </w:tc>
        <w:tc>
          <w:tcPr>
            <w:tcW w:w="4842" w:type="dxa"/>
            <w:shd w:val="clear" w:color="auto" w:fill="auto"/>
          </w:tcPr>
          <w:p w14:paraId="162C0832" w14:textId="29A8A45D" w:rsidR="007C19B0" w:rsidRPr="00D3733D" w:rsidRDefault="007C19B0" w:rsidP="007C19B0">
            <w:pPr>
              <w:tabs>
                <w:tab w:val="clear" w:pos="794"/>
                <w:tab w:val="clear" w:pos="1191"/>
                <w:tab w:val="clear" w:pos="1588"/>
                <w:tab w:val="clear" w:pos="1985"/>
              </w:tabs>
              <w:overflowPunct/>
              <w:autoSpaceDE/>
              <w:autoSpaceDN/>
              <w:adjustRightInd/>
              <w:spacing w:before="94" w:after="94"/>
              <w:jc w:val="left"/>
              <w:textAlignment w:val="auto"/>
              <w:rPr>
                <w:sz w:val="22"/>
              </w:rPr>
            </w:pPr>
            <w:r w:rsidRPr="00D3733D">
              <w:rPr>
                <w:sz w:val="22"/>
              </w:rPr>
              <w:t>Switching and signalling, and associated measurements and tests</w:t>
            </w:r>
          </w:p>
        </w:tc>
      </w:tr>
      <w:tr w:rsidR="007C19B0" w:rsidRPr="00D3733D" w14:paraId="541C62A1" w14:textId="77777777" w:rsidTr="007C19B0">
        <w:tc>
          <w:tcPr>
            <w:tcW w:w="1241" w:type="dxa"/>
            <w:shd w:val="clear" w:color="auto" w:fill="auto"/>
          </w:tcPr>
          <w:p w14:paraId="5353B30A" w14:textId="6000A58F" w:rsidR="007C19B0" w:rsidRPr="00D3733D" w:rsidRDefault="007C19B0" w:rsidP="007C19B0">
            <w:pPr>
              <w:tabs>
                <w:tab w:val="clear" w:pos="794"/>
                <w:tab w:val="clear" w:pos="1191"/>
                <w:tab w:val="clear" w:pos="1588"/>
                <w:tab w:val="clear" w:pos="1985"/>
              </w:tabs>
              <w:overflowPunct/>
              <w:autoSpaceDE/>
              <w:autoSpaceDN/>
              <w:adjustRightInd/>
              <w:spacing w:before="94" w:after="94"/>
              <w:ind w:left="57"/>
              <w:jc w:val="left"/>
              <w:textAlignment w:val="auto"/>
              <w:rPr>
                <w:sz w:val="22"/>
              </w:rPr>
            </w:pPr>
            <w:r w:rsidRPr="00D3733D">
              <w:rPr>
                <w:sz w:val="22"/>
              </w:rPr>
              <w:t>Series R</w:t>
            </w:r>
          </w:p>
        </w:tc>
        <w:tc>
          <w:tcPr>
            <w:tcW w:w="4842" w:type="dxa"/>
            <w:shd w:val="clear" w:color="auto" w:fill="auto"/>
          </w:tcPr>
          <w:p w14:paraId="4D0857C8" w14:textId="13DC4E72" w:rsidR="007C19B0" w:rsidRPr="00D3733D" w:rsidRDefault="007C19B0" w:rsidP="007C19B0">
            <w:pPr>
              <w:tabs>
                <w:tab w:val="clear" w:pos="794"/>
                <w:tab w:val="clear" w:pos="1191"/>
                <w:tab w:val="clear" w:pos="1588"/>
                <w:tab w:val="clear" w:pos="1985"/>
              </w:tabs>
              <w:overflowPunct/>
              <w:autoSpaceDE/>
              <w:autoSpaceDN/>
              <w:adjustRightInd/>
              <w:spacing w:before="94" w:after="94"/>
              <w:jc w:val="left"/>
              <w:textAlignment w:val="auto"/>
              <w:rPr>
                <w:sz w:val="22"/>
              </w:rPr>
            </w:pPr>
            <w:r w:rsidRPr="00D3733D">
              <w:rPr>
                <w:sz w:val="22"/>
              </w:rPr>
              <w:t>Telegraph transmission</w:t>
            </w:r>
          </w:p>
        </w:tc>
      </w:tr>
      <w:tr w:rsidR="007C19B0" w:rsidRPr="00D3733D" w14:paraId="18AE67FA" w14:textId="77777777" w:rsidTr="007C19B0">
        <w:tc>
          <w:tcPr>
            <w:tcW w:w="1241" w:type="dxa"/>
            <w:shd w:val="clear" w:color="auto" w:fill="auto"/>
          </w:tcPr>
          <w:p w14:paraId="457CB225" w14:textId="75D7A09B" w:rsidR="007C19B0" w:rsidRPr="00D3733D" w:rsidRDefault="007C19B0" w:rsidP="007C19B0">
            <w:pPr>
              <w:tabs>
                <w:tab w:val="clear" w:pos="794"/>
                <w:tab w:val="clear" w:pos="1191"/>
                <w:tab w:val="clear" w:pos="1588"/>
                <w:tab w:val="clear" w:pos="1985"/>
              </w:tabs>
              <w:overflowPunct/>
              <w:autoSpaceDE/>
              <w:autoSpaceDN/>
              <w:adjustRightInd/>
              <w:spacing w:before="94" w:after="94"/>
              <w:ind w:left="57"/>
              <w:jc w:val="left"/>
              <w:textAlignment w:val="auto"/>
              <w:rPr>
                <w:sz w:val="22"/>
              </w:rPr>
            </w:pPr>
            <w:r w:rsidRPr="00D3733D">
              <w:rPr>
                <w:sz w:val="22"/>
              </w:rPr>
              <w:t>Series S</w:t>
            </w:r>
          </w:p>
        </w:tc>
        <w:tc>
          <w:tcPr>
            <w:tcW w:w="4842" w:type="dxa"/>
            <w:shd w:val="clear" w:color="auto" w:fill="auto"/>
          </w:tcPr>
          <w:p w14:paraId="5BCB1340" w14:textId="6C3962C0" w:rsidR="007C19B0" w:rsidRPr="00D3733D" w:rsidRDefault="007C19B0" w:rsidP="007C19B0">
            <w:pPr>
              <w:tabs>
                <w:tab w:val="clear" w:pos="794"/>
                <w:tab w:val="clear" w:pos="1191"/>
                <w:tab w:val="clear" w:pos="1588"/>
                <w:tab w:val="clear" w:pos="1985"/>
              </w:tabs>
              <w:overflowPunct/>
              <w:autoSpaceDE/>
              <w:autoSpaceDN/>
              <w:adjustRightInd/>
              <w:spacing w:before="94" w:after="94"/>
              <w:jc w:val="left"/>
              <w:textAlignment w:val="auto"/>
              <w:rPr>
                <w:sz w:val="22"/>
              </w:rPr>
            </w:pPr>
            <w:r w:rsidRPr="00D3733D">
              <w:rPr>
                <w:sz w:val="22"/>
              </w:rPr>
              <w:t>Telegraph services terminal equipment</w:t>
            </w:r>
          </w:p>
        </w:tc>
      </w:tr>
      <w:tr w:rsidR="007C19B0" w:rsidRPr="00D3733D" w14:paraId="091B4575" w14:textId="77777777" w:rsidTr="007C19B0">
        <w:tc>
          <w:tcPr>
            <w:tcW w:w="1241" w:type="dxa"/>
            <w:shd w:val="clear" w:color="auto" w:fill="auto"/>
          </w:tcPr>
          <w:p w14:paraId="590F184C" w14:textId="76444A81" w:rsidR="007C19B0" w:rsidRPr="00D3733D" w:rsidRDefault="007C19B0" w:rsidP="007C19B0">
            <w:pPr>
              <w:tabs>
                <w:tab w:val="clear" w:pos="794"/>
                <w:tab w:val="clear" w:pos="1191"/>
                <w:tab w:val="clear" w:pos="1588"/>
                <w:tab w:val="clear" w:pos="1985"/>
              </w:tabs>
              <w:overflowPunct/>
              <w:autoSpaceDE/>
              <w:autoSpaceDN/>
              <w:adjustRightInd/>
              <w:spacing w:before="94" w:after="94"/>
              <w:ind w:left="57"/>
              <w:jc w:val="left"/>
              <w:textAlignment w:val="auto"/>
              <w:rPr>
                <w:sz w:val="22"/>
              </w:rPr>
            </w:pPr>
            <w:r w:rsidRPr="00D3733D">
              <w:rPr>
                <w:sz w:val="22"/>
              </w:rPr>
              <w:t>Series T</w:t>
            </w:r>
          </w:p>
        </w:tc>
        <w:tc>
          <w:tcPr>
            <w:tcW w:w="4842" w:type="dxa"/>
            <w:shd w:val="clear" w:color="auto" w:fill="auto"/>
          </w:tcPr>
          <w:p w14:paraId="33240D34" w14:textId="34EB2F20" w:rsidR="007C19B0" w:rsidRPr="00D3733D" w:rsidRDefault="007C19B0" w:rsidP="007C19B0">
            <w:pPr>
              <w:tabs>
                <w:tab w:val="clear" w:pos="794"/>
                <w:tab w:val="clear" w:pos="1191"/>
                <w:tab w:val="clear" w:pos="1588"/>
                <w:tab w:val="clear" w:pos="1985"/>
              </w:tabs>
              <w:overflowPunct/>
              <w:autoSpaceDE/>
              <w:autoSpaceDN/>
              <w:adjustRightInd/>
              <w:spacing w:before="94" w:after="94"/>
              <w:jc w:val="left"/>
              <w:textAlignment w:val="auto"/>
              <w:rPr>
                <w:sz w:val="22"/>
              </w:rPr>
            </w:pPr>
            <w:r w:rsidRPr="00D3733D">
              <w:rPr>
                <w:sz w:val="22"/>
              </w:rPr>
              <w:t>Terminals for telematic services</w:t>
            </w:r>
          </w:p>
        </w:tc>
      </w:tr>
      <w:tr w:rsidR="007C19B0" w:rsidRPr="00D3733D" w14:paraId="62658F07" w14:textId="77777777" w:rsidTr="007C19B0">
        <w:tc>
          <w:tcPr>
            <w:tcW w:w="1241" w:type="dxa"/>
            <w:shd w:val="clear" w:color="auto" w:fill="auto"/>
          </w:tcPr>
          <w:p w14:paraId="617ACB54" w14:textId="6D2CEB70" w:rsidR="007C19B0" w:rsidRPr="00D3733D" w:rsidRDefault="007C19B0" w:rsidP="007C19B0">
            <w:pPr>
              <w:tabs>
                <w:tab w:val="clear" w:pos="794"/>
                <w:tab w:val="clear" w:pos="1191"/>
                <w:tab w:val="clear" w:pos="1588"/>
                <w:tab w:val="clear" w:pos="1985"/>
              </w:tabs>
              <w:overflowPunct/>
              <w:autoSpaceDE/>
              <w:autoSpaceDN/>
              <w:adjustRightInd/>
              <w:spacing w:before="94" w:after="94"/>
              <w:ind w:left="57"/>
              <w:jc w:val="left"/>
              <w:textAlignment w:val="auto"/>
              <w:rPr>
                <w:sz w:val="22"/>
              </w:rPr>
            </w:pPr>
            <w:r w:rsidRPr="00D3733D">
              <w:rPr>
                <w:sz w:val="22"/>
              </w:rPr>
              <w:t>Series U</w:t>
            </w:r>
          </w:p>
        </w:tc>
        <w:tc>
          <w:tcPr>
            <w:tcW w:w="4842" w:type="dxa"/>
            <w:shd w:val="clear" w:color="auto" w:fill="auto"/>
          </w:tcPr>
          <w:p w14:paraId="3ED73DAB" w14:textId="6F51171A" w:rsidR="007C19B0" w:rsidRPr="00D3733D" w:rsidRDefault="007C19B0" w:rsidP="007C19B0">
            <w:pPr>
              <w:tabs>
                <w:tab w:val="clear" w:pos="794"/>
                <w:tab w:val="clear" w:pos="1191"/>
                <w:tab w:val="clear" w:pos="1588"/>
                <w:tab w:val="clear" w:pos="1985"/>
              </w:tabs>
              <w:overflowPunct/>
              <w:autoSpaceDE/>
              <w:autoSpaceDN/>
              <w:adjustRightInd/>
              <w:spacing w:before="94" w:after="94"/>
              <w:jc w:val="left"/>
              <w:textAlignment w:val="auto"/>
              <w:rPr>
                <w:sz w:val="22"/>
              </w:rPr>
            </w:pPr>
            <w:r w:rsidRPr="00D3733D">
              <w:rPr>
                <w:sz w:val="22"/>
              </w:rPr>
              <w:t>Telegraph switching</w:t>
            </w:r>
          </w:p>
        </w:tc>
      </w:tr>
      <w:tr w:rsidR="007C19B0" w:rsidRPr="00D3733D" w14:paraId="3633EF9D" w14:textId="77777777" w:rsidTr="007C19B0">
        <w:tc>
          <w:tcPr>
            <w:tcW w:w="1241" w:type="dxa"/>
            <w:shd w:val="clear" w:color="auto" w:fill="auto"/>
          </w:tcPr>
          <w:p w14:paraId="065C3F66" w14:textId="017C2531" w:rsidR="007C19B0" w:rsidRPr="00D3733D" w:rsidRDefault="007C19B0" w:rsidP="007C19B0">
            <w:pPr>
              <w:tabs>
                <w:tab w:val="clear" w:pos="794"/>
                <w:tab w:val="clear" w:pos="1191"/>
                <w:tab w:val="clear" w:pos="1588"/>
                <w:tab w:val="clear" w:pos="1985"/>
              </w:tabs>
              <w:overflowPunct/>
              <w:autoSpaceDE/>
              <w:autoSpaceDN/>
              <w:adjustRightInd/>
              <w:spacing w:before="94" w:after="94"/>
              <w:ind w:left="57"/>
              <w:jc w:val="left"/>
              <w:textAlignment w:val="auto"/>
              <w:rPr>
                <w:sz w:val="22"/>
              </w:rPr>
            </w:pPr>
            <w:r w:rsidRPr="00D3733D">
              <w:rPr>
                <w:sz w:val="22"/>
              </w:rPr>
              <w:t>Series V</w:t>
            </w:r>
          </w:p>
        </w:tc>
        <w:tc>
          <w:tcPr>
            <w:tcW w:w="4842" w:type="dxa"/>
            <w:shd w:val="clear" w:color="auto" w:fill="auto"/>
          </w:tcPr>
          <w:p w14:paraId="1BF8E348" w14:textId="12AB8366" w:rsidR="007C19B0" w:rsidRPr="00D3733D" w:rsidRDefault="007C19B0" w:rsidP="007C19B0">
            <w:pPr>
              <w:tabs>
                <w:tab w:val="clear" w:pos="794"/>
                <w:tab w:val="clear" w:pos="1191"/>
                <w:tab w:val="clear" w:pos="1588"/>
                <w:tab w:val="clear" w:pos="1985"/>
              </w:tabs>
              <w:overflowPunct/>
              <w:autoSpaceDE/>
              <w:autoSpaceDN/>
              <w:adjustRightInd/>
              <w:spacing w:before="94" w:after="94"/>
              <w:jc w:val="left"/>
              <w:textAlignment w:val="auto"/>
              <w:rPr>
                <w:sz w:val="22"/>
              </w:rPr>
            </w:pPr>
            <w:r w:rsidRPr="00D3733D">
              <w:rPr>
                <w:sz w:val="22"/>
              </w:rPr>
              <w:t>Data communication over the telephone network</w:t>
            </w:r>
          </w:p>
        </w:tc>
      </w:tr>
      <w:tr w:rsidR="007C19B0" w:rsidRPr="00D3733D" w14:paraId="75B5DD06" w14:textId="77777777" w:rsidTr="007C19B0">
        <w:tc>
          <w:tcPr>
            <w:tcW w:w="1241" w:type="dxa"/>
            <w:shd w:val="clear" w:color="auto" w:fill="auto"/>
          </w:tcPr>
          <w:p w14:paraId="2A2E205D" w14:textId="5CED24E4" w:rsidR="007C19B0" w:rsidRPr="00D3733D" w:rsidRDefault="007C19B0" w:rsidP="007C19B0">
            <w:pPr>
              <w:tabs>
                <w:tab w:val="clear" w:pos="794"/>
                <w:tab w:val="clear" w:pos="1191"/>
                <w:tab w:val="clear" w:pos="1588"/>
                <w:tab w:val="clear" w:pos="1985"/>
              </w:tabs>
              <w:overflowPunct/>
              <w:autoSpaceDE/>
              <w:autoSpaceDN/>
              <w:adjustRightInd/>
              <w:spacing w:before="94" w:after="94"/>
              <w:ind w:left="57"/>
              <w:jc w:val="left"/>
              <w:textAlignment w:val="auto"/>
              <w:rPr>
                <w:sz w:val="22"/>
              </w:rPr>
            </w:pPr>
            <w:r w:rsidRPr="00D3733D">
              <w:rPr>
                <w:sz w:val="22"/>
              </w:rPr>
              <w:t>Series X</w:t>
            </w:r>
          </w:p>
        </w:tc>
        <w:tc>
          <w:tcPr>
            <w:tcW w:w="4842" w:type="dxa"/>
            <w:shd w:val="clear" w:color="auto" w:fill="auto"/>
          </w:tcPr>
          <w:p w14:paraId="469C5000" w14:textId="10AD2675" w:rsidR="007C19B0" w:rsidRPr="00D3733D" w:rsidRDefault="007C19B0" w:rsidP="007C19B0">
            <w:pPr>
              <w:tabs>
                <w:tab w:val="clear" w:pos="794"/>
                <w:tab w:val="clear" w:pos="1191"/>
                <w:tab w:val="clear" w:pos="1588"/>
                <w:tab w:val="clear" w:pos="1985"/>
              </w:tabs>
              <w:overflowPunct/>
              <w:autoSpaceDE/>
              <w:autoSpaceDN/>
              <w:adjustRightInd/>
              <w:spacing w:before="94" w:after="94"/>
              <w:jc w:val="left"/>
              <w:textAlignment w:val="auto"/>
              <w:rPr>
                <w:sz w:val="22"/>
              </w:rPr>
            </w:pPr>
            <w:r w:rsidRPr="00D3733D">
              <w:rPr>
                <w:sz w:val="22"/>
              </w:rPr>
              <w:t>Data networks, open system communications and security</w:t>
            </w:r>
          </w:p>
        </w:tc>
      </w:tr>
      <w:tr w:rsidR="007C19B0" w:rsidRPr="00D3733D" w14:paraId="2473761A" w14:textId="77777777" w:rsidTr="007C19B0">
        <w:tc>
          <w:tcPr>
            <w:tcW w:w="1241" w:type="dxa"/>
            <w:shd w:val="clear" w:color="auto" w:fill="auto"/>
          </w:tcPr>
          <w:p w14:paraId="1C9EF440" w14:textId="7C867D5D" w:rsidR="007C19B0" w:rsidRPr="00D3733D" w:rsidRDefault="007C19B0" w:rsidP="007C19B0">
            <w:pPr>
              <w:tabs>
                <w:tab w:val="clear" w:pos="794"/>
                <w:tab w:val="clear" w:pos="1191"/>
                <w:tab w:val="clear" w:pos="1588"/>
                <w:tab w:val="clear" w:pos="1985"/>
              </w:tabs>
              <w:overflowPunct/>
              <w:autoSpaceDE/>
              <w:autoSpaceDN/>
              <w:adjustRightInd/>
              <w:spacing w:before="94" w:after="94"/>
              <w:ind w:left="57"/>
              <w:jc w:val="left"/>
              <w:textAlignment w:val="auto"/>
              <w:rPr>
                <w:sz w:val="22"/>
              </w:rPr>
            </w:pPr>
            <w:r w:rsidRPr="00D3733D">
              <w:rPr>
                <w:sz w:val="22"/>
              </w:rPr>
              <w:t>Series Y</w:t>
            </w:r>
          </w:p>
        </w:tc>
        <w:tc>
          <w:tcPr>
            <w:tcW w:w="4842" w:type="dxa"/>
            <w:shd w:val="clear" w:color="auto" w:fill="auto"/>
          </w:tcPr>
          <w:p w14:paraId="190D0B34" w14:textId="4E844249" w:rsidR="007C19B0" w:rsidRPr="00D3733D" w:rsidRDefault="007C19B0" w:rsidP="007C19B0">
            <w:pPr>
              <w:tabs>
                <w:tab w:val="clear" w:pos="794"/>
                <w:tab w:val="clear" w:pos="1191"/>
                <w:tab w:val="clear" w:pos="1588"/>
                <w:tab w:val="clear" w:pos="1985"/>
              </w:tabs>
              <w:overflowPunct/>
              <w:autoSpaceDE/>
              <w:autoSpaceDN/>
              <w:adjustRightInd/>
              <w:spacing w:before="94" w:after="94"/>
              <w:jc w:val="left"/>
              <w:textAlignment w:val="auto"/>
              <w:rPr>
                <w:sz w:val="22"/>
              </w:rPr>
            </w:pPr>
            <w:r w:rsidRPr="00D3733D">
              <w:rPr>
                <w:sz w:val="22"/>
              </w:rPr>
              <w:t>Global information infrastructure, Internet protocol aspects, next-generation networks, Internet of Things and smart cities</w:t>
            </w:r>
          </w:p>
        </w:tc>
      </w:tr>
      <w:tr w:rsidR="007C19B0" w:rsidRPr="00D3733D" w14:paraId="47290994" w14:textId="77777777" w:rsidTr="007C19B0">
        <w:tc>
          <w:tcPr>
            <w:tcW w:w="1241" w:type="dxa"/>
            <w:shd w:val="clear" w:color="auto" w:fill="auto"/>
          </w:tcPr>
          <w:p w14:paraId="117CB31B" w14:textId="0C61529A" w:rsidR="007C19B0" w:rsidRPr="00D3733D" w:rsidRDefault="007C19B0" w:rsidP="007C19B0">
            <w:pPr>
              <w:tabs>
                <w:tab w:val="clear" w:pos="794"/>
                <w:tab w:val="clear" w:pos="1191"/>
                <w:tab w:val="clear" w:pos="1588"/>
                <w:tab w:val="clear" w:pos="1985"/>
              </w:tabs>
              <w:overflowPunct/>
              <w:autoSpaceDE/>
              <w:autoSpaceDN/>
              <w:adjustRightInd/>
              <w:spacing w:before="94" w:after="94"/>
              <w:ind w:left="57"/>
              <w:jc w:val="left"/>
              <w:textAlignment w:val="auto"/>
              <w:rPr>
                <w:sz w:val="22"/>
              </w:rPr>
            </w:pPr>
            <w:r w:rsidRPr="00D3733D">
              <w:rPr>
                <w:sz w:val="22"/>
              </w:rPr>
              <w:t>Series Z</w:t>
            </w:r>
          </w:p>
        </w:tc>
        <w:tc>
          <w:tcPr>
            <w:tcW w:w="4842" w:type="dxa"/>
            <w:shd w:val="clear" w:color="auto" w:fill="auto"/>
          </w:tcPr>
          <w:p w14:paraId="77EFD771" w14:textId="0CAA9DA3" w:rsidR="007C19B0" w:rsidRPr="00D3733D" w:rsidRDefault="007C19B0" w:rsidP="007C19B0">
            <w:pPr>
              <w:tabs>
                <w:tab w:val="clear" w:pos="794"/>
                <w:tab w:val="clear" w:pos="1191"/>
                <w:tab w:val="clear" w:pos="1588"/>
                <w:tab w:val="clear" w:pos="1985"/>
              </w:tabs>
              <w:overflowPunct/>
              <w:autoSpaceDE/>
              <w:autoSpaceDN/>
              <w:adjustRightInd/>
              <w:spacing w:before="94" w:after="94"/>
              <w:jc w:val="left"/>
              <w:textAlignment w:val="auto"/>
              <w:rPr>
                <w:sz w:val="22"/>
              </w:rPr>
            </w:pPr>
            <w:r w:rsidRPr="00D3733D">
              <w:rPr>
                <w:sz w:val="22"/>
              </w:rPr>
              <w:t>Languages and general software aspects for telecommunication systems</w:t>
            </w:r>
          </w:p>
        </w:tc>
      </w:tr>
      <w:tr w:rsidR="007C19B0" w:rsidRPr="00D3733D" w14:paraId="36947FBD" w14:textId="77777777" w:rsidTr="007C19B0">
        <w:tc>
          <w:tcPr>
            <w:tcW w:w="1241" w:type="dxa"/>
            <w:shd w:val="clear" w:color="auto" w:fill="auto"/>
          </w:tcPr>
          <w:p w14:paraId="5CB983C2" w14:textId="77777777" w:rsidR="007C19B0" w:rsidRPr="00D3733D" w:rsidRDefault="007C19B0" w:rsidP="007C19B0">
            <w:pPr>
              <w:tabs>
                <w:tab w:val="clear" w:pos="794"/>
                <w:tab w:val="clear" w:pos="1191"/>
                <w:tab w:val="clear" w:pos="1588"/>
                <w:tab w:val="clear" w:pos="1985"/>
              </w:tabs>
              <w:overflowPunct/>
              <w:autoSpaceDE/>
              <w:autoSpaceDN/>
              <w:adjustRightInd/>
              <w:spacing w:before="94" w:after="94"/>
              <w:ind w:left="57"/>
              <w:jc w:val="left"/>
              <w:textAlignment w:val="auto"/>
              <w:rPr>
                <w:sz w:val="22"/>
              </w:rPr>
            </w:pPr>
          </w:p>
        </w:tc>
        <w:tc>
          <w:tcPr>
            <w:tcW w:w="4842" w:type="dxa"/>
            <w:shd w:val="clear" w:color="auto" w:fill="auto"/>
          </w:tcPr>
          <w:p w14:paraId="54009D04" w14:textId="77777777" w:rsidR="007C19B0" w:rsidRPr="00D3733D" w:rsidRDefault="007C19B0" w:rsidP="007C19B0">
            <w:pPr>
              <w:tabs>
                <w:tab w:val="clear" w:pos="794"/>
                <w:tab w:val="clear" w:pos="1191"/>
                <w:tab w:val="clear" w:pos="1588"/>
                <w:tab w:val="clear" w:pos="1985"/>
              </w:tabs>
              <w:overflowPunct/>
              <w:autoSpaceDE/>
              <w:autoSpaceDN/>
              <w:adjustRightInd/>
              <w:spacing w:before="94" w:after="94"/>
              <w:jc w:val="left"/>
              <w:textAlignment w:val="auto"/>
              <w:rPr>
                <w:sz w:val="22"/>
              </w:rPr>
            </w:pPr>
          </w:p>
        </w:tc>
      </w:tr>
    </w:tbl>
    <w:p w14:paraId="31CFF0EF" w14:textId="4F185EB1" w:rsidR="007C19B0" w:rsidRPr="00D3733D" w:rsidRDefault="007C19B0" w:rsidP="007C19B0">
      <w:pPr>
        <w:tabs>
          <w:tab w:val="clear" w:pos="794"/>
          <w:tab w:val="clear" w:pos="1191"/>
          <w:tab w:val="clear" w:pos="1588"/>
          <w:tab w:val="clear" w:pos="1985"/>
        </w:tabs>
        <w:overflowPunct/>
        <w:autoSpaceDE/>
        <w:autoSpaceDN/>
        <w:adjustRightInd/>
        <w:spacing w:before="0"/>
        <w:jc w:val="right"/>
        <w:textAlignment w:val="auto"/>
        <w:rPr>
          <w:sz w:val="104"/>
        </w:rPr>
      </w:pPr>
    </w:p>
    <w:p w14:paraId="61B50945" w14:textId="77777777" w:rsidR="006C6C4D" w:rsidRPr="00D3733D" w:rsidRDefault="006C6C4D" w:rsidP="007C19B0"/>
    <w:sectPr w:rsidR="006C6C4D" w:rsidRPr="00D3733D" w:rsidSect="007C19B0">
      <w:headerReference w:type="even" r:id="rId290"/>
      <w:headerReference w:type="default" r:id="rId291"/>
      <w:footerReference w:type="even" r:id="rId292"/>
      <w:footerReference w:type="default" r:id="rId293"/>
      <w:pgSz w:w="11907" w:h="16840" w:code="9"/>
      <w:pgMar w:top="1089" w:right="1089" w:bottom="1089" w:left="1089" w:header="482" w:footer="482" w:gutter="0"/>
      <w:paperSrc w:first="15" w:other="15"/>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B45AFC5" w14:textId="77777777" w:rsidR="00742970" w:rsidRDefault="00742970">
      <w:r>
        <w:separator/>
      </w:r>
    </w:p>
  </w:endnote>
  <w:endnote w:type="continuationSeparator" w:id="0">
    <w:p w14:paraId="52531CA1" w14:textId="77777777" w:rsidR="00742970" w:rsidRDefault="0074297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MS Mincho">
    <w:altName w:val="ＭＳ 明朝"/>
    <w:panose1 w:val="02020609040205080304"/>
    <w:charset w:val="80"/>
    <w:family w:val="modern"/>
    <w:pitch w:val="fixed"/>
    <w:sig w:usb0="E00002FF" w:usb1="6AC7FDFB" w:usb2="00000012" w:usb3="00000000" w:csb0="0002009F" w:csb1="00000000"/>
  </w:font>
  <w:font w:name="Batang">
    <w:altName w:val="바탕"/>
    <w:panose1 w:val="02030600000101010101"/>
    <w:charset w:val="81"/>
    <w:family w:val="roman"/>
    <w:pitch w:val="variable"/>
    <w:sig w:usb0="00000287" w:usb1="09060000" w:usb2="00000010" w:usb3="00000000" w:csb0="0008009F" w:csb1="00000000"/>
  </w:font>
  <w:font w:name="Sylfaen">
    <w:panose1 w:val="010A0502050306030303"/>
    <w:charset w:val="00"/>
    <w:family w:val="roman"/>
    <w:pitch w:val="variable"/>
    <w:sig w:usb0="04000687" w:usb1="00000000" w:usb2="00000000" w:usb3="00000000" w:csb0="0000009F" w:csb1="00000000"/>
  </w:font>
  <w:font w:name="Cambria Math">
    <w:panose1 w:val="02040503050406030204"/>
    <w:charset w:val="00"/>
    <w:family w:val="roman"/>
    <w:pitch w:val="variable"/>
    <w:sig w:usb0="E00002FF" w:usb1="420024FF" w:usb2="00000000" w:usb3="00000000" w:csb0="0000019F" w:csb1="00000000"/>
  </w:font>
  <w:font w:name="Montserrat">
    <w:altName w:val="Times New Roman"/>
    <w:charset w:val="00"/>
    <w:family w:val="auto"/>
    <w:pitch w:val="default"/>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A71CB89" w14:textId="4CE02225" w:rsidR="00742970" w:rsidRPr="00741C72" w:rsidRDefault="00742970" w:rsidP="007F1254">
    <w:pPr>
      <w:pStyle w:val="FooterQP"/>
      <w:rPr>
        <w:lang w:val="fr-FR"/>
      </w:rPr>
    </w:pPr>
    <w:r>
      <w:rPr>
        <w:b w:val="0"/>
      </w:rPr>
      <w:fldChar w:fldCharType="begin"/>
    </w:r>
    <w:r w:rsidRPr="00741C72">
      <w:rPr>
        <w:b w:val="0"/>
        <w:lang w:val="fr-FR"/>
      </w:rPr>
      <w:instrText xml:space="preserve"> PAGE  \* MERGEFORMAT </w:instrText>
    </w:r>
    <w:r>
      <w:rPr>
        <w:b w:val="0"/>
      </w:rPr>
      <w:fldChar w:fldCharType="separate"/>
    </w:r>
    <w:r w:rsidR="000B1FDF">
      <w:rPr>
        <w:b w:val="0"/>
        <w:noProof/>
        <w:lang w:val="fr-FR"/>
      </w:rPr>
      <w:t>12</w:t>
    </w:r>
    <w:r>
      <w:rPr>
        <w:b w:val="0"/>
      </w:rPr>
      <w:fldChar w:fldCharType="end"/>
    </w:r>
    <w:r w:rsidRPr="00741C72">
      <w:rPr>
        <w:lang w:val="fr-FR"/>
      </w:rPr>
      <w:tab/>
      <w:t>Rec. ITU</w:t>
    </w:r>
    <w:r w:rsidRPr="00741C72">
      <w:rPr>
        <w:lang w:val="fr-FR"/>
      </w:rPr>
      <w:noBreakHyphen/>
      <w:t>T P.570 (06/2018)</w:t>
    </w:r>
  </w:p>
</w:ftr>
</file>

<file path=word/footer10.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C1FBE0D" w14:textId="613AEF9E" w:rsidR="00742970" w:rsidRPr="007C19B0" w:rsidRDefault="00742970" w:rsidP="007C19B0">
    <w:pPr>
      <w:pStyle w:val="Footer"/>
    </w:pPr>
  </w:p>
</w:ftr>
</file>

<file path=word/footer1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760CE72" w14:textId="3866F6BB" w:rsidR="00742970" w:rsidRPr="007C19B0" w:rsidRDefault="00742970" w:rsidP="007C19B0">
    <w:pPr>
      <w:pStyle w:val="Footer"/>
    </w:pPr>
  </w:p>
</w:ftr>
</file>

<file path=word/footer1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64911DC" w14:textId="77777777" w:rsidR="00742970" w:rsidRDefault="00742970" w:rsidP="007C19B0">
    <w:pPr>
      <w:pStyle w:val="FooterQP"/>
      <w:jc w:val="right"/>
      <w:rPr>
        <w:rFonts w:ascii="Arial" w:hAnsi="Arial" w:cs="Arial"/>
        <w:b w:val="0"/>
      </w:rPr>
    </w:pPr>
    <w:r>
      <w:rPr>
        <w:rFonts w:ascii="Arial" w:hAnsi="Arial" w:cs="Arial"/>
        <w:b w:val="0"/>
      </w:rPr>
      <w:t>Printed in Switzerland</w:t>
    </w:r>
  </w:p>
  <w:p w14:paraId="19DF501A" w14:textId="69EAAE11" w:rsidR="00742970" w:rsidRPr="007C19B0" w:rsidRDefault="00742970" w:rsidP="007C19B0">
    <w:pPr>
      <w:pStyle w:val="FooterQP"/>
      <w:jc w:val="right"/>
      <w:rPr>
        <w:rFonts w:ascii="Arial" w:hAnsi="Arial" w:cs="Arial"/>
        <w:b w:val="0"/>
      </w:rPr>
    </w:pPr>
    <w:r>
      <w:rPr>
        <w:rFonts w:ascii="Arial" w:hAnsi="Arial" w:cs="Arial"/>
        <w:b w:val="0"/>
      </w:rPr>
      <w:t>Geneva, 2018</w:t>
    </w:r>
  </w:p>
</w:ftr>
</file>

<file path=word/footer1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44BA04A" w14:textId="77777777" w:rsidR="00742970" w:rsidRDefault="00742970" w:rsidP="007C19B0">
    <w:pPr>
      <w:pStyle w:val="FooterQP"/>
      <w:jc w:val="right"/>
      <w:rPr>
        <w:rFonts w:ascii="Arial" w:hAnsi="Arial" w:cs="Arial"/>
        <w:b w:val="0"/>
      </w:rPr>
    </w:pPr>
    <w:r>
      <w:rPr>
        <w:rFonts w:ascii="Arial" w:hAnsi="Arial" w:cs="Arial"/>
        <w:b w:val="0"/>
      </w:rPr>
      <w:t>Printed in Switzerland</w:t>
    </w:r>
  </w:p>
  <w:p w14:paraId="48DDE0F6" w14:textId="4451318A" w:rsidR="00742970" w:rsidRPr="007C19B0" w:rsidRDefault="00742970" w:rsidP="007C19B0">
    <w:pPr>
      <w:pStyle w:val="FooterQP"/>
      <w:jc w:val="right"/>
      <w:rPr>
        <w:rFonts w:ascii="Arial" w:hAnsi="Arial" w:cs="Arial"/>
        <w:b w:val="0"/>
      </w:rPr>
    </w:pPr>
    <w:r>
      <w:rPr>
        <w:rFonts w:ascii="Arial" w:hAnsi="Arial" w:cs="Arial"/>
        <w:b w:val="0"/>
      </w:rPr>
      <w:t xml:space="preserve">Geneva, </w:t>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848F6AA" w14:textId="5E57A4A5" w:rsidR="00742970" w:rsidRPr="00741C72" w:rsidRDefault="00742970" w:rsidP="007F1254">
    <w:pPr>
      <w:pStyle w:val="FooterQP"/>
      <w:rPr>
        <w:b w:val="0"/>
      </w:rPr>
    </w:pPr>
    <w:r>
      <w:tab/>
    </w:r>
    <w:r>
      <w:tab/>
      <w:t>Rec. ITU</w:t>
    </w:r>
    <w:r>
      <w:noBreakHyphen/>
      <w:t>T P.570 (06/2018)</w:t>
    </w:r>
    <w:r>
      <w:tab/>
    </w:r>
    <w:r>
      <w:rPr>
        <w:b w:val="0"/>
      </w:rPr>
      <w:fldChar w:fldCharType="begin"/>
    </w:r>
    <w:r>
      <w:rPr>
        <w:b w:val="0"/>
      </w:rPr>
      <w:instrText xml:space="preserve"> PAGE  \* MERGEFORMAT </w:instrText>
    </w:r>
    <w:r>
      <w:rPr>
        <w:b w:val="0"/>
      </w:rPr>
      <w:fldChar w:fldCharType="separate"/>
    </w:r>
    <w:r w:rsidR="000B1FDF">
      <w:rPr>
        <w:b w:val="0"/>
        <w:noProof/>
      </w:rPr>
      <w:t>13</w:t>
    </w:r>
    <w:r>
      <w:rPr>
        <w:b w:val="0"/>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982A37B" w14:textId="55B24042" w:rsidR="00742970" w:rsidRPr="00357052" w:rsidRDefault="00742970" w:rsidP="00357052">
    <w:pPr>
      <w:pStyle w:val="FooterQP"/>
      <w:rPr>
        <w:b w:val="0"/>
      </w:rPr>
    </w:pPr>
    <w:r>
      <w:tab/>
    </w:r>
    <w:r>
      <w:tab/>
      <w:t>Rec. ITU</w:t>
    </w:r>
    <w:r>
      <w:noBreakHyphen/>
      <w:t>T P.570 (06/2018)</w:t>
    </w:r>
    <w:r>
      <w:tab/>
    </w:r>
    <w:r>
      <w:rPr>
        <w:b w:val="0"/>
      </w:rPr>
      <w:fldChar w:fldCharType="begin"/>
    </w:r>
    <w:r>
      <w:rPr>
        <w:b w:val="0"/>
      </w:rPr>
      <w:instrText xml:space="preserve"> PAGE  \* MERGEFORMAT </w:instrText>
    </w:r>
    <w:r>
      <w:rPr>
        <w:b w:val="0"/>
      </w:rPr>
      <w:fldChar w:fldCharType="separate"/>
    </w:r>
    <w:r w:rsidR="00556215">
      <w:rPr>
        <w:b w:val="0"/>
        <w:noProof/>
      </w:rPr>
      <w:t>1</w:t>
    </w:r>
    <w:r>
      <w:rPr>
        <w:b w:val="0"/>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C9C27C6" w14:textId="6A2B4F16" w:rsidR="00742970" w:rsidRPr="00741C72" w:rsidRDefault="00742970" w:rsidP="007F1254">
    <w:pPr>
      <w:pStyle w:val="FooterQP"/>
      <w:rPr>
        <w:lang w:val="fr-FR"/>
      </w:rPr>
    </w:pPr>
    <w:r>
      <w:rPr>
        <w:b w:val="0"/>
      </w:rPr>
      <w:fldChar w:fldCharType="begin"/>
    </w:r>
    <w:r w:rsidRPr="00741C72">
      <w:rPr>
        <w:b w:val="0"/>
        <w:lang w:val="fr-FR"/>
      </w:rPr>
      <w:instrText xml:space="preserve"> PAGE  \* MERGEFORMAT </w:instrText>
    </w:r>
    <w:r>
      <w:rPr>
        <w:b w:val="0"/>
      </w:rPr>
      <w:fldChar w:fldCharType="separate"/>
    </w:r>
    <w:r w:rsidR="000B1FDF">
      <w:rPr>
        <w:b w:val="0"/>
        <w:noProof/>
        <w:lang w:val="fr-FR"/>
      </w:rPr>
      <w:t>100</w:t>
    </w:r>
    <w:r>
      <w:rPr>
        <w:b w:val="0"/>
      </w:rPr>
      <w:fldChar w:fldCharType="end"/>
    </w:r>
    <w:r w:rsidRPr="00741C72">
      <w:rPr>
        <w:lang w:val="fr-FR"/>
      </w:rPr>
      <w:tab/>
      <w:t>Rec. ITU</w:t>
    </w:r>
    <w:r w:rsidRPr="00741C72">
      <w:rPr>
        <w:lang w:val="fr-FR"/>
      </w:rPr>
      <w:noBreakHyphen/>
      <w:t>T P.570 (06/2018)</w:t>
    </w: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594900F" w14:textId="21E0EFBC" w:rsidR="00742970" w:rsidRDefault="00742970" w:rsidP="00D066F7">
    <w:pPr>
      <w:pStyle w:val="FooterQP"/>
    </w:pPr>
    <w:r>
      <w:rPr>
        <w:b w:val="0"/>
      </w:rPr>
      <w:fldChar w:fldCharType="begin"/>
    </w:r>
    <w:r>
      <w:rPr>
        <w:b w:val="0"/>
      </w:rPr>
      <w:instrText xml:space="preserve"> PAGE  \* MERGEFORMAT </w:instrText>
    </w:r>
    <w:r>
      <w:rPr>
        <w:b w:val="0"/>
      </w:rPr>
      <w:fldChar w:fldCharType="separate"/>
    </w:r>
    <w:r w:rsidR="000B1FDF">
      <w:rPr>
        <w:b w:val="0"/>
        <w:noProof/>
      </w:rPr>
      <w:t>101</w:t>
    </w:r>
    <w:r>
      <w:rPr>
        <w:b w:val="0"/>
      </w:rPr>
      <w:fldChar w:fldCharType="end"/>
    </w:r>
    <w:r>
      <w:tab/>
      <w:t>Rec. ITU</w:t>
    </w:r>
    <w:r>
      <w:noBreakHyphen/>
      <w:t>T P.570 (06/2018)</w:t>
    </w:r>
  </w:p>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0E1842D" w14:textId="7946AE84" w:rsidR="00742970" w:rsidRPr="00357052" w:rsidRDefault="00742970" w:rsidP="00D066F7">
    <w:pPr>
      <w:pStyle w:val="FooterQP"/>
      <w:rPr>
        <w:b w:val="0"/>
      </w:rPr>
    </w:pPr>
    <w:r>
      <w:rPr>
        <w:b w:val="0"/>
      </w:rPr>
      <w:fldChar w:fldCharType="begin"/>
    </w:r>
    <w:r>
      <w:rPr>
        <w:b w:val="0"/>
      </w:rPr>
      <w:instrText xml:space="preserve"> PAGE  \* MERGEFORMAT </w:instrText>
    </w:r>
    <w:r>
      <w:rPr>
        <w:b w:val="0"/>
      </w:rPr>
      <w:fldChar w:fldCharType="separate"/>
    </w:r>
    <w:r w:rsidR="000B1FDF">
      <w:rPr>
        <w:b w:val="0"/>
        <w:noProof/>
      </w:rPr>
      <w:t>90</w:t>
    </w:r>
    <w:r>
      <w:rPr>
        <w:b w:val="0"/>
      </w:rPr>
      <w:fldChar w:fldCharType="end"/>
    </w:r>
    <w:r>
      <w:tab/>
      <w:t>Rec. ITU</w:t>
    </w:r>
    <w:r>
      <w:noBreakHyphen/>
      <w:t>T P.570 (06/2018)</w:t>
    </w:r>
  </w:p>
</w:ftr>
</file>

<file path=word/footer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2352F13" w14:textId="70B6BF2D" w:rsidR="00742970" w:rsidRPr="00741C72" w:rsidRDefault="00742970" w:rsidP="007F1254">
    <w:pPr>
      <w:pStyle w:val="FooterQP"/>
      <w:rPr>
        <w:lang w:val="fr-FR"/>
      </w:rPr>
    </w:pPr>
    <w:r>
      <w:rPr>
        <w:b w:val="0"/>
      </w:rPr>
      <w:fldChar w:fldCharType="begin"/>
    </w:r>
    <w:r w:rsidRPr="00741C72">
      <w:rPr>
        <w:b w:val="0"/>
        <w:lang w:val="fr-FR"/>
      </w:rPr>
      <w:instrText xml:space="preserve"> PAGE  \* MERGEFORMAT </w:instrText>
    </w:r>
    <w:r>
      <w:rPr>
        <w:b w:val="0"/>
      </w:rPr>
      <w:fldChar w:fldCharType="separate"/>
    </w:r>
    <w:r w:rsidR="00556215">
      <w:rPr>
        <w:b w:val="0"/>
        <w:noProof/>
        <w:lang w:val="fr-FR"/>
      </w:rPr>
      <w:t>112</w:t>
    </w:r>
    <w:r>
      <w:rPr>
        <w:b w:val="0"/>
      </w:rPr>
      <w:fldChar w:fldCharType="end"/>
    </w:r>
    <w:r w:rsidRPr="00741C72">
      <w:rPr>
        <w:lang w:val="fr-FR"/>
      </w:rPr>
      <w:tab/>
      <w:t>Rec. ITU</w:t>
    </w:r>
    <w:r w:rsidRPr="00741C72">
      <w:rPr>
        <w:lang w:val="fr-FR"/>
      </w:rPr>
      <w:noBreakHyphen/>
      <w:t>T P.570 (06/2018)</w:t>
    </w:r>
  </w:p>
</w:ftr>
</file>

<file path=word/footer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148717B" w14:textId="4CA82AF1" w:rsidR="00742970" w:rsidRDefault="00742970" w:rsidP="0062347A">
    <w:pPr>
      <w:pStyle w:val="FooterQP"/>
    </w:pPr>
    <w:r>
      <w:tab/>
    </w:r>
    <w:r>
      <w:tab/>
      <w:t>Rec. ITU</w:t>
    </w:r>
    <w:r>
      <w:noBreakHyphen/>
      <w:t>T P.570 (06/2018)</w:t>
    </w:r>
    <w:r>
      <w:rPr>
        <w:b w:val="0"/>
      </w:rPr>
      <w:tab/>
    </w:r>
    <w:r>
      <w:rPr>
        <w:b w:val="0"/>
      </w:rPr>
      <w:fldChar w:fldCharType="begin"/>
    </w:r>
    <w:r>
      <w:rPr>
        <w:b w:val="0"/>
      </w:rPr>
      <w:instrText xml:space="preserve"> PAGE  \* MERGEFORMAT </w:instrText>
    </w:r>
    <w:r>
      <w:rPr>
        <w:b w:val="0"/>
      </w:rPr>
      <w:fldChar w:fldCharType="separate"/>
    </w:r>
    <w:r w:rsidR="00556215">
      <w:rPr>
        <w:b w:val="0"/>
        <w:noProof/>
      </w:rPr>
      <w:t>111</w:t>
    </w:r>
    <w:r>
      <w:rPr>
        <w:b w:val="0"/>
      </w:rPr>
      <w:fldChar w:fldCharType="end"/>
    </w:r>
  </w:p>
</w:ftr>
</file>

<file path=word/footer9.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71689F5" w14:textId="77777777" w:rsidR="00742970" w:rsidRPr="008727F8" w:rsidRDefault="00742970" w:rsidP="008727F8">
    <w:pPr>
      <w:spacing w:before="0"/>
      <w:rPr>
        <w:sz w:val="18"/>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2CF844F" w14:textId="77777777" w:rsidR="00742970" w:rsidRDefault="00742970">
      <w:r>
        <w:separator/>
      </w:r>
    </w:p>
  </w:footnote>
  <w:footnote w:type="continuationSeparator" w:id="0">
    <w:p w14:paraId="67C9382F" w14:textId="77777777" w:rsidR="00742970" w:rsidRDefault="00742970">
      <w:r>
        <w:continuationSeparator/>
      </w:r>
    </w:p>
  </w:footnote>
  <w:footnote w:id="1">
    <w:p w14:paraId="6C882366" w14:textId="77777777" w:rsidR="00742970" w:rsidRPr="00783586" w:rsidRDefault="00742970" w:rsidP="00146082">
      <w:pPr>
        <w:pStyle w:val="FootnoteText"/>
        <w:jc w:val="left"/>
        <w:rPr>
          <w:lang w:val="en-US"/>
        </w:rPr>
      </w:pPr>
      <w:r w:rsidRPr="00B01B93">
        <w:rPr>
          <w:rStyle w:val="FootnoteReference"/>
          <w:lang w:val="en-US"/>
        </w:rPr>
        <w:t>*</w:t>
      </w:r>
      <w:r w:rsidRPr="00B01B93">
        <w:rPr>
          <w:lang w:val="en-US"/>
        </w:rPr>
        <w:tab/>
        <w:t>To</w:t>
      </w:r>
      <w:r>
        <w:rPr>
          <w:lang w:val="en-US"/>
        </w:rPr>
        <w:t xml:space="preserve"> </w:t>
      </w:r>
      <w:r w:rsidRPr="00B01B93">
        <w:rPr>
          <w:lang w:val="en-US"/>
        </w:rPr>
        <w:t>access</w:t>
      </w:r>
      <w:r>
        <w:rPr>
          <w:lang w:val="en-US"/>
        </w:rPr>
        <w:t xml:space="preserve"> </w:t>
      </w:r>
      <w:r w:rsidRPr="00B01B93">
        <w:rPr>
          <w:lang w:val="en-US"/>
        </w:rPr>
        <w:t>the</w:t>
      </w:r>
      <w:r>
        <w:rPr>
          <w:lang w:val="en-US"/>
        </w:rPr>
        <w:t xml:space="preserve"> </w:t>
      </w:r>
      <w:r w:rsidRPr="00B01B93">
        <w:rPr>
          <w:lang w:val="en-US"/>
        </w:rPr>
        <w:t>Recommendation,</w:t>
      </w:r>
      <w:r>
        <w:rPr>
          <w:lang w:val="en-US"/>
        </w:rPr>
        <w:t xml:space="preserve"> </w:t>
      </w:r>
      <w:r w:rsidRPr="00B01B93">
        <w:rPr>
          <w:lang w:val="en-US"/>
        </w:rPr>
        <w:t>type</w:t>
      </w:r>
      <w:r>
        <w:rPr>
          <w:lang w:val="en-US"/>
        </w:rPr>
        <w:t xml:space="preserve"> </w:t>
      </w:r>
      <w:r w:rsidRPr="00B01B93">
        <w:rPr>
          <w:lang w:val="en-US"/>
        </w:rPr>
        <w:t>the</w:t>
      </w:r>
      <w:r>
        <w:rPr>
          <w:lang w:val="en-US"/>
        </w:rPr>
        <w:t xml:space="preserve"> </w:t>
      </w:r>
      <w:r w:rsidRPr="00B01B93">
        <w:rPr>
          <w:lang w:val="en-US"/>
        </w:rPr>
        <w:t>URL</w:t>
      </w:r>
      <w:r>
        <w:rPr>
          <w:lang w:val="en-US"/>
        </w:rPr>
        <w:t xml:space="preserve"> </w:t>
      </w:r>
      <w:r w:rsidRPr="00B01B93">
        <w:rPr>
          <w:lang w:val="en-US"/>
        </w:rPr>
        <w:t>http://handle.itu.int/</w:t>
      </w:r>
      <w:r>
        <w:rPr>
          <w:lang w:val="en-US"/>
        </w:rPr>
        <w:t xml:space="preserve"> </w:t>
      </w:r>
      <w:r w:rsidRPr="00B01B93">
        <w:rPr>
          <w:lang w:val="en-US"/>
        </w:rPr>
        <w:t>in</w:t>
      </w:r>
      <w:r>
        <w:rPr>
          <w:lang w:val="en-US"/>
        </w:rPr>
        <w:t xml:space="preserve"> </w:t>
      </w:r>
      <w:r w:rsidRPr="00B01B93">
        <w:rPr>
          <w:lang w:val="en-US"/>
        </w:rPr>
        <w:t>the</w:t>
      </w:r>
      <w:r>
        <w:rPr>
          <w:lang w:val="en-US"/>
        </w:rPr>
        <w:t xml:space="preserve"> </w:t>
      </w:r>
      <w:r w:rsidRPr="00B01B93">
        <w:rPr>
          <w:lang w:val="en-US"/>
        </w:rPr>
        <w:t>address</w:t>
      </w:r>
      <w:r>
        <w:rPr>
          <w:lang w:val="en-US"/>
        </w:rPr>
        <w:t xml:space="preserve"> </w:t>
      </w:r>
      <w:r w:rsidRPr="00B01B93">
        <w:rPr>
          <w:lang w:val="en-US"/>
        </w:rPr>
        <w:t>field</w:t>
      </w:r>
      <w:r>
        <w:rPr>
          <w:lang w:val="en-US"/>
        </w:rPr>
        <w:t xml:space="preserve"> </w:t>
      </w:r>
      <w:r w:rsidRPr="00B01B93">
        <w:rPr>
          <w:lang w:val="en-US"/>
        </w:rPr>
        <w:t>of</w:t>
      </w:r>
      <w:r>
        <w:rPr>
          <w:lang w:val="en-US"/>
        </w:rPr>
        <w:t xml:space="preserve"> </w:t>
      </w:r>
      <w:r w:rsidRPr="00B01B93">
        <w:rPr>
          <w:lang w:val="en-US"/>
        </w:rPr>
        <w:t>your</w:t>
      </w:r>
      <w:r>
        <w:rPr>
          <w:lang w:val="en-US"/>
        </w:rPr>
        <w:t xml:space="preserve"> </w:t>
      </w:r>
      <w:r w:rsidRPr="00B01B93">
        <w:rPr>
          <w:lang w:val="en-US"/>
        </w:rPr>
        <w:t>web</w:t>
      </w:r>
      <w:r>
        <w:rPr>
          <w:lang w:val="en-US"/>
        </w:rPr>
        <w:t xml:space="preserve"> </w:t>
      </w:r>
      <w:r w:rsidRPr="00B01B93">
        <w:rPr>
          <w:lang w:val="en-US"/>
        </w:rPr>
        <w:t>browser,</w:t>
      </w:r>
      <w:r>
        <w:rPr>
          <w:lang w:val="en-US"/>
        </w:rPr>
        <w:t> </w:t>
      </w:r>
      <w:r w:rsidRPr="00B01B93">
        <w:rPr>
          <w:lang w:val="en-US"/>
        </w:rPr>
        <w:t>followed by the Recommendation's </w:t>
      </w:r>
      <w:r>
        <w:rPr>
          <w:lang w:val="en-US"/>
        </w:rPr>
        <w:t>unique ID. </w:t>
      </w:r>
      <w:r>
        <w:t>For example, </w:t>
      </w:r>
      <w:hyperlink r:id="rId1" w:history="1">
        <w:r w:rsidRPr="00AC6E7E">
          <w:rPr>
            <w:rStyle w:val="Hyperlink"/>
          </w:rPr>
          <w:t>http://handle.itu.int/11.1002/1000/11830-en</w:t>
        </w:r>
      </w:hyperlink>
      <w:r w:rsidRPr="00AC6E7E">
        <w:t>.</w:t>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DC2E56F" w14:textId="77777777" w:rsidR="00742970" w:rsidRDefault="00742970">
    <w:pPr>
      <w:pStyle w:val="Header"/>
      <w:ind w:right="360" w:firstLine="360"/>
    </w:pPr>
  </w:p>
</w:hdr>
</file>

<file path=word/header1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A3AA8EB" w14:textId="77777777" w:rsidR="00742970" w:rsidRPr="007C19B0" w:rsidRDefault="00742970" w:rsidP="007C19B0">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619415D" w14:textId="77777777" w:rsidR="00742970" w:rsidRPr="007C19B0" w:rsidRDefault="00742970" w:rsidP="007C19B0">
    <w:pPr>
      <w:pStyle w:val="Header"/>
    </w:pPr>
  </w:p>
</w:hdr>
</file>

<file path=word/header1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43A70B2" w14:textId="77777777" w:rsidR="00742970" w:rsidRPr="007C19B0" w:rsidRDefault="00742970" w:rsidP="007C19B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FE945B6" w14:textId="77777777" w:rsidR="00742970" w:rsidRDefault="00742970">
    <w:pPr>
      <w:pStyle w:val="Header"/>
      <w:ind w:right="360" w:firstLine="360"/>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94134B0" w14:textId="77777777" w:rsidR="00742970" w:rsidRDefault="00742970">
    <w:pPr>
      <w:pStyle w:val="Header"/>
      <w:ind w:right="360" w:firstLine="360"/>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7BF514F" w14:textId="77777777" w:rsidR="00742970" w:rsidRDefault="00742970">
    <w:pPr>
      <w:pStyle w:val="Header"/>
      <w:ind w:right="360" w:firstLine="360"/>
    </w:pP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708CA09" w14:textId="77777777" w:rsidR="00742970" w:rsidRDefault="00742970">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005F5A3" w14:textId="77777777" w:rsidR="00742970" w:rsidRDefault="00742970">
    <w:pPr>
      <w:pStyle w:val="Header"/>
      <w:ind w:right="360" w:firstLine="360"/>
      <w:rPr>
        <w:sz w:val="20"/>
      </w:rPr>
    </w:pPr>
  </w:p>
</w:hdr>
</file>

<file path=word/header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911B81E" w14:textId="77777777" w:rsidR="00742970" w:rsidRPr="00FE4B28" w:rsidRDefault="00742970" w:rsidP="00FE4B28">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2B33286" w14:textId="77777777" w:rsidR="00742970" w:rsidRPr="005C655C" w:rsidRDefault="00742970" w:rsidP="005C655C">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B3A2B8D" w14:textId="77777777" w:rsidR="00742970" w:rsidRPr="007C19B0" w:rsidRDefault="00742970" w:rsidP="007C19B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FB"/>
    <w:multiLevelType w:val="multilevel"/>
    <w:tmpl w:val="EA6CC02E"/>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 w15:restartNumberingAfterBreak="0">
    <w:nsid w:val="063F5A1A"/>
    <w:multiLevelType w:val="hybridMultilevel"/>
    <w:tmpl w:val="D5E2D364"/>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06BB5AC6"/>
    <w:multiLevelType w:val="hybridMultilevel"/>
    <w:tmpl w:val="367CA530"/>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786471C"/>
    <w:multiLevelType w:val="multilevel"/>
    <w:tmpl w:val="907E99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D1A6125"/>
    <w:multiLevelType w:val="hybridMultilevel"/>
    <w:tmpl w:val="238041A0"/>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 w15:restartNumberingAfterBreak="0">
    <w:nsid w:val="117D1FB8"/>
    <w:multiLevelType w:val="hybridMultilevel"/>
    <w:tmpl w:val="2BFA797A"/>
    <w:lvl w:ilvl="0" w:tplc="02AA906A">
      <w:start w:val="1"/>
      <w:numFmt w:val="decimal"/>
      <w:lvlText w:val="%1."/>
      <w:lvlJc w:val="left"/>
      <w:pPr>
        <w:tabs>
          <w:tab w:val="num" w:pos="720"/>
        </w:tabs>
        <w:ind w:left="720" w:hanging="360"/>
      </w:pPr>
    </w:lvl>
    <w:lvl w:ilvl="1" w:tplc="04060019">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6" w15:restartNumberingAfterBreak="0">
    <w:nsid w:val="12405670"/>
    <w:multiLevelType w:val="multilevel"/>
    <w:tmpl w:val="0407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7" w15:restartNumberingAfterBreak="0">
    <w:nsid w:val="13012E81"/>
    <w:multiLevelType w:val="hybridMultilevel"/>
    <w:tmpl w:val="699E37C2"/>
    <w:lvl w:ilvl="0" w:tplc="AD7616C0">
      <w:start w:val="1"/>
      <w:numFmt w:val="decimal"/>
      <w:lvlText w:val="[i.%1]"/>
      <w:lvlJc w:val="left"/>
      <w:pPr>
        <w:ind w:left="1004"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4F35570"/>
    <w:multiLevelType w:val="hybridMultilevel"/>
    <w:tmpl w:val="EB42D556"/>
    <w:lvl w:ilvl="0" w:tplc="08090011">
      <w:start w:val="1"/>
      <w:numFmt w:val="decimal"/>
      <w:lvlText w:val="%1)"/>
      <w:lvlJc w:val="left"/>
      <w:pPr>
        <w:ind w:left="1080" w:hanging="360"/>
      </w:p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9" w15:restartNumberingAfterBreak="0">
    <w:nsid w:val="18593D37"/>
    <w:multiLevelType w:val="hybridMultilevel"/>
    <w:tmpl w:val="2A28CD22"/>
    <w:lvl w:ilvl="0" w:tplc="0406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0" w15:restartNumberingAfterBreak="0">
    <w:nsid w:val="19B317C3"/>
    <w:multiLevelType w:val="hybridMultilevel"/>
    <w:tmpl w:val="97260070"/>
    <w:lvl w:ilvl="0" w:tplc="E990E192">
      <w:start w:val="1"/>
      <w:numFmt w:val="bullet"/>
      <w:lvlText w:val=""/>
      <w:lvlJc w:val="left"/>
      <w:pPr>
        <w:tabs>
          <w:tab w:val="num" w:pos="360"/>
        </w:tabs>
        <w:ind w:left="36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1A7076C6"/>
    <w:multiLevelType w:val="hybridMultilevel"/>
    <w:tmpl w:val="984C09F6"/>
    <w:lvl w:ilvl="0" w:tplc="04060001">
      <w:start w:val="1"/>
      <w:numFmt w:val="bullet"/>
      <w:lvlText w:val=""/>
      <w:lvlJc w:val="left"/>
      <w:pPr>
        <w:tabs>
          <w:tab w:val="num" w:pos="720"/>
        </w:tabs>
        <w:ind w:left="720" w:hanging="360"/>
      </w:pPr>
      <w:rPr>
        <w:rFonts w:ascii="Symbol" w:hAnsi="Symbol" w:hint="default"/>
      </w:rPr>
    </w:lvl>
    <w:lvl w:ilvl="1" w:tplc="04060003" w:tentative="1">
      <w:start w:val="1"/>
      <w:numFmt w:val="bullet"/>
      <w:lvlText w:val="o"/>
      <w:lvlJc w:val="left"/>
      <w:pPr>
        <w:tabs>
          <w:tab w:val="num" w:pos="1440"/>
        </w:tabs>
        <w:ind w:left="1440" w:hanging="360"/>
      </w:pPr>
      <w:rPr>
        <w:rFonts w:ascii="Courier New" w:hAnsi="Courier New" w:cs="Courier New" w:hint="default"/>
      </w:rPr>
    </w:lvl>
    <w:lvl w:ilvl="2" w:tplc="04060005" w:tentative="1">
      <w:start w:val="1"/>
      <w:numFmt w:val="bullet"/>
      <w:lvlText w:val=""/>
      <w:lvlJc w:val="left"/>
      <w:pPr>
        <w:tabs>
          <w:tab w:val="num" w:pos="2160"/>
        </w:tabs>
        <w:ind w:left="2160" w:hanging="360"/>
      </w:pPr>
      <w:rPr>
        <w:rFonts w:ascii="Wingdings" w:hAnsi="Wingdings" w:hint="default"/>
      </w:rPr>
    </w:lvl>
    <w:lvl w:ilvl="3" w:tplc="04060001" w:tentative="1">
      <w:start w:val="1"/>
      <w:numFmt w:val="bullet"/>
      <w:lvlText w:val=""/>
      <w:lvlJc w:val="left"/>
      <w:pPr>
        <w:tabs>
          <w:tab w:val="num" w:pos="2880"/>
        </w:tabs>
        <w:ind w:left="2880" w:hanging="360"/>
      </w:pPr>
      <w:rPr>
        <w:rFonts w:ascii="Symbol" w:hAnsi="Symbol" w:hint="default"/>
      </w:rPr>
    </w:lvl>
    <w:lvl w:ilvl="4" w:tplc="04060003" w:tentative="1">
      <w:start w:val="1"/>
      <w:numFmt w:val="bullet"/>
      <w:lvlText w:val="o"/>
      <w:lvlJc w:val="left"/>
      <w:pPr>
        <w:tabs>
          <w:tab w:val="num" w:pos="3600"/>
        </w:tabs>
        <w:ind w:left="3600" w:hanging="360"/>
      </w:pPr>
      <w:rPr>
        <w:rFonts w:ascii="Courier New" w:hAnsi="Courier New" w:cs="Courier New" w:hint="default"/>
      </w:rPr>
    </w:lvl>
    <w:lvl w:ilvl="5" w:tplc="04060005" w:tentative="1">
      <w:start w:val="1"/>
      <w:numFmt w:val="bullet"/>
      <w:lvlText w:val=""/>
      <w:lvlJc w:val="left"/>
      <w:pPr>
        <w:tabs>
          <w:tab w:val="num" w:pos="4320"/>
        </w:tabs>
        <w:ind w:left="4320" w:hanging="360"/>
      </w:pPr>
      <w:rPr>
        <w:rFonts w:ascii="Wingdings" w:hAnsi="Wingdings" w:hint="default"/>
      </w:rPr>
    </w:lvl>
    <w:lvl w:ilvl="6" w:tplc="04060001" w:tentative="1">
      <w:start w:val="1"/>
      <w:numFmt w:val="bullet"/>
      <w:lvlText w:val=""/>
      <w:lvlJc w:val="left"/>
      <w:pPr>
        <w:tabs>
          <w:tab w:val="num" w:pos="5040"/>
        </w:tabs>
        <w:ind w:left="5040" w:hanging="360"/>
      </w:pPr>
      <w:rPr>
        <w:rFonts w:ascii="Symbol" w:hAnsi="Symbol" w:hint="default"/>
      </w:rPr>
    </w:lvl>
    <w:lvl w:ilvl="7" w:tplc="04060003" w:tentative="1">
      <w:start w:val="1"/>
      <w:numFmt w:val="bullet"/>
      <w:lvlText w:val="o"/>
      <w:lvlJc w:val="left"/>
      <w:pPr>
        <w:tabs>
          <w:tab w:val="num" w:pos="5760"/>
        </w:tabs>
        <w:ind w:left="5760" w:hanging="360"/>
      </w:pPr>
      <w:rPr>
        <w:rFonts w:ascii="Courier New" w:hAnsi="Courier New" w:cs="Courier New" w:hint="default"/>
      </w:rPr>
    </w:lvl>
    <w:lvl w:ilvl="8" w:tplc="04060005"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1FAC4F3A"/>
    <w:multiLevelType w:val="hybridMultilevel"/>
    <w:tmpl w:val="6F5CABEC"/>
    <w:lvl w:ilvl="0" w:tplc="02AA906A">
      <w:start w:val="1"/>
      <w:numFmt w:val="decimal"/>
      <w:lvlText w:val="%1."/>
      <w:lvlJc w:val="left"/>
      <w:pPr>
        <w:tabs>
          <w:tab w:val="num" w:pos="720"/>
        </w:tabs>
        <w:ind w:left="720" w:hanging="360"/>
      </w:pPr>
    </w:lvl>
    <w:lvl w:ilvl="1" w:tplc="D408D920" w:tentative="1">
      <w:start w:val="1"/>
      <w:numFmt w:val="decimal"/>
      <w:lvlText w:val="%2."/>
      <w:lvlJc w:val="left"/>
      <w:pPr>
        <w:tabs>
          <w:tab w:val="num" w:pos="1440"/>
        </w:tabs>
        <w:ind w:left="1440" w:hanging="360"/>
      </w:pPr>
    </w:lvl>
    <w:lvl w:ilvl="2" w:tplc="4344F71A" w:tentative="1">
      <w:start w:val="1"/>
      <w:numFmt w:val="decimal"/>
      <w:lvlText w:val="%3."/>
      <w:lvlJc w:val="left"/>
      <w:pPr>
        <w:tabs>
          <w:tab w:val="num" w:pos="2160"/>
        </w:tabs>
        <w:ind w:left="2160" w:hanging="360"/>
      </w:pPr>
    </w:lvl>
    <w:lvl w:ilvl="3" w:tplc="62421588" w:tentative="1">
      <w:start w:val="1"/>
      <w:numFmt w:val="decimal"/>
      <w:lvlText w:val="%4."/>
      <w:lvlJc w:val="left"/>
      <w:pPr>
        <w:tabs>
          <w:tab w:val="num" w:pos="2880"/>
        </w:tabs>
        <w:ind w:left="2880" w:hanging="360"/>
      </w:pPr>
    </w:lvl>
    <w:lvl w:ilvl="4" w:tplc="5128EDCA" w:tentative="1">
      <w:start w:val="1"/>
      <w:numFmt w:val="decimal"/>
      <w:lvlText w:val="%5."/>
      <w:lvlJc w:val="left"/>
      <w:pPr>
        <w:tabs>
          <w:tab w:val="num" w:pos="3600"/>
        </w:tabs>
        <w:ind w:left="3600" w:hanging="360"/>
      </w:pPr>
    </w:lvl>
    <w:lvl w:ilvl="5" w:tplc="E1EA8048" w:tentative="1">
      <w:start w:val="1"/>
      <w:numFmt w:val="decimal"/>
      <w:lvlText w:val="%6."/>
      <w:lvlJc w:val="left"/>
      <w:pPr>
        <w:tabs>
          <w:tab w:val="num" w:pos="4320"/>
        </w:tabs>
        <w:ind w:left="4320" w:hanging="360"/>
      </w:pPr>
    </w:lvl>
    <w:lvl w:ilvl="6" w:tplc="C1D6E4D2" w:tentative="1">
      <w:start w:val="1"/>
      <w:numFmt w:val="decimal"/>
      <w:lvlText w:val="%7."/>
      <w:lvlJc w:val="left"/>
      <w:pPr>
        <w:tabs>
          <w:tab w:val="num" w:pos="5040"/>
        </w:tabs>
        <w:ind w:left="5040" w:hanging="360"/>
      </w:pPr>
    </w:lvl>
    <w:lvl w:ilvl="7" w:tplc="070CC506" w:tentative="1">
      <w:start w:val="1"/>
      <w:numFmt w:val="decimal"/>
      <w:lvlText w:val="%8."/>
      <w:lvlJc w:val="left"/>
      <w:pPr>
        <w:tabs>
          <w:tab w:val="num" w:pos="5760"/>
        </w:tabs>
        <w:ind w:left="5760" w:hanging="360"/>
      </w:pPr>
    </w:lvl>
    <w:lvl w:ilvl="8" w:tplc="30AC9CCC" w:tentative="1">
      <w:start w:val="1"/>
      <w:numFmt w:val="decimal"/>
      <w:lvlText w:val="%9."/>
      <w:lvlJc w:val="left"/>
      <w:pPr>
        <w:tabs>
          <w:tab w:val="num" w:pos="6480"/>
        </w:tabs>
        <w:ind w:left="6480" w:hanging="360"/>
      </w:pPr>
    </w:lvl>
  </w:abstractNum>
  <w:abstractNum w:abstractNumId="13" w15:restartNumberingAfterBreak="0">
    <w:nsid w:val="20E23995"/>
    <w:multiLevelType w:val="hybridMultilevel"/>
    <w:tmpl w:val="AA180024"/>
    <w:lvl w:ilvl="0" w:tplc="02AA906A">
      <w:start w:val="1"/>
      <w:numFmt w:val="decimal"/>
      <w:lvlText w:val="%1."/>
      <w:lvlJc w:val="left"/>
      <w:pPr>
        <w:tabs>
          <w:tab w:val="num" w:pos="720"/>
        </w:tabs>
        <w:ind w:left="720" w:hanging="360"/>
      </w:p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14" w15:restartNumberingAfterBreak="0">
    <w:nsid w:val="24F205EC"/>
    <w:multiLevelType w:val="hybridMultilevel"/>
    <w:tmpl w:val="02BC315C"/>
    <w:lvl w:ilvl="0" w:tplc="0407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55E5110"/>
    <w:multiLevelType w:val="hybridMultilevel"/>
    <w:tmpl w:val="1E3ADE82"/>
    <w:lvl w:ilvl="0" w:tplc="04060001">
      <w:start w:val="1"/>
      <w:numFmt w:val="bullet"/>
      <w:lvlText w:val=""/>
      <w:lvlJc w:val="left"/>
      <w:pPr>
        <w:tabs>
          <w:tab w:val="num" w:pos="720"/>
        </w:tabs>
        <w:ind w:left="720" w:hanging="360"/>
      </w:pPr>
      <w:rPr>
        <w:rFonts w:ascii="Symbol" w:hAnsi="Symbol" w:hint="default"/>
      </w:rPr>
    </w:lvl>
    <w:lvl w:ilvl="1" w:tplc="04060003" w:tentative="1">
      <w:start w:val="1"/>
      <w:numFmt w:val="bullet"/>
      <w:lvlText w:val="o"/>
      <w:lvlJc w:val="left"/>
      <w:pPr>
        <w:tabs>
          <w:tab w:val="num" w:pos="1440"/>
        </w:tabs>
        <w:ind w:left="1440" w:hanging="360"/>
      </w:pPr>
      <w:rPr>
        <w:rFonts w:ascii="Courier New" w:hAnsi="Courier New" w:cs="Courier New" w:hint="default"/>
      </w:rPr>
    </w:lvl>
    <w:lvl w:ilvl="2" w:tplc="04060005" w:tentative="1">
      <w:start w:val="1"/>
      <w:numFmt w:val="bullet"/>
      <w:lvlText w:val=""/>
      <w:lvlJc w:val="left"/>
      <w:pPr>
        <w:tabs>
          <w:tab w:val="num" w:pos="2160"/>
        </w:tabs>
        <w:ind w:left="2160" w:hanging="360"/>
      </w:pPr>
      <w:rPr>
        <w:rFonts w:ascii="Wingdings" w:hAnsi="Wingdings" w:hint="default"/>
      </w:rPr>
    </w:lvl>
    <w:lvl w:ilvl="3" w:tplc="04060001" w:tentative="1">
      <w:start w:val="1"/>
      <w:numFmt w:val="bullet"/>
      <w:lvlText w:val=""/>
      <w:lvlJc w:val="left"/>
      <w:pPr>
        <w:tabs>
          <w:tab w:val="num" w:pos="2880"/>
        </w:tabs>
        <w:ind w:left="2880" w:hanging="360"/>
      </w:pPr>
      <w:rPr>
        <w:rFonts w:ascii="Symbol" w:hAnsi="Symbol" w:hint="default"/>
      </w:rPr>
    </w:lvl>
    <w:lvl w:ilvl="4" w:tplc="04060003" w:tentative="1">
      <w:start w:val="1"/>
      <w:numFmt w:val="bullet"/>
      <w:lvlText w:val="o"/>
      <w:lvlJc w:val="left"/>
      <w:pPr>
        <w:tabs>
          <w:tab w:val="num" w:pos="3600"/>
        </w:tabs>
        <w:ind w:left="3600" w:hanging="360"/>
      </w:pPr>
      <w:rPr>
        <w:rFonts w:ascii="Courier New" w:hAnsi="Courier New" w:cs="Courier New" w:hint="default"/>
      </w:rPr>
    </w:lvl>
    <w:lvl w:ilvl="5" w:tplc="04060005" w:tentative="1">
      <w:start w:val="1"/>
      <w:numFmt w:val="bullet"/>
      <w:lvlText w:val=""/>
      <w:lvlJc w:val="left"/>
      <w:pPr>
        <w:tabs>
          <w:tab w:val="num" w:pos="4320"/>
        </w:tabs>
        <w:ind w:left="4320" w:hanging="360"/>
      </w:pPr>
      <w:rPr>
        <w:rFonts w:ascii="Wingdings" w:hAnsi="Wingdings" w:hint="default"/>
      </w:rPr>
    </w:lvl>
    <w:lvl w:ilvl="6" w:tplc="04060001" w:tentative="1">
      <w:start w:val="1"/>
      <w:numFmt w:val="bullet"/>
      <w:lvlText w:val=""/>
      <w:lvlJc w:val="left"/>
      <w:pPr>
        <w:tabs>
          <w:tab w:val="num" w:pos="5040"/>
        </w:tabs>
        <w:ind w:left="5040" w:hanging="360"/>
      </w:pPr>
      <w:rPr>
        <w:rFonts w:ascii="Symbol" w:hAnsi="Symbol" w:hint="default"/>
      </w:rPr>
    </w:lvl>
    <w:lvl w:ilvl="7" w:tplc="04060003" w:tentative="1">
      <w:start w:val="1"/>
      <w:numFmt w:val="bullet"/>
      <w:lvlText w:val="o"/>
      <w:lvlJc w:val="left"/>
      <w:pPr>
        <w:tabs>
          <w:tab w:val="num" w:pos="5760"/>
        </w:tabs>
        <w:ind w:left="5760" w:hanging="360"/>
      </w:pPr>
      <w:rPr>
        <w:rFonts w:ascii="Courier New" w:hAnsi="Courier New" w:cs="Courier New" w:hint="default"/>
      </w:rPr>
    </w:lvl>
    <w:lvl w:ilvl="8" w:tplc="04060005"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27244C26"/>
    <w:multiLevelType w:val="hybridMultilevel"/>
    <w:tmpl w:val="178CAEBE"/>
    <w:lvl w:ilvl="0" w:tplc="04060001">
      <w:start w:val="1"/>
      <w:numFmt w:val="bullet"/>
      <w:lvlText w:val=""/>
      <w:lvlJc w:val="left"/>
      <w:pPr>
        <w:ind w:left="720" w:hanging="360"/>
      </w:pPr>
      <w:rPr>
        <w:rFonts w:ascii="Symbol" w:hAnsi="Symbol" w:hint="default"/>
      </w:rPr>
    </w:lvl>
    <w:lvl w:ilvl="1" w:tplc="041D0003">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17" w15:restartNumberingAfterBreak="0">
    <w:nsid w:val="273C5E84"/>
    <w:multiLevelType w:val="hybridMultilevel"/>
    <w:tmpl w:val="C2A83A90"/>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8" w15:restartNumberingAfterBreak="0">
    <w:nsid w:val="303B759B"/>
    <w:multiLevelType w:val="hybridMultilevel"/>
    <w:tmpl w:val="002AA6D6"/>
    <w:lvl w:ilvl="0" w:tplc="02AA906A">
      <w:start w:val="1"/>
      <w:numFmt w:val="decimal"/>
      <w:lvlText w:val="%1."/>
      <w:lvlJc w:val="left"/>
      <w:pPr>
        <w:tabs>
          <w:tab w:val="num" w:pos="720"/>
        </w:tabs>
        <w:ind w:left="720" w:hanging="360"/>
      </w:p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19" w15:restartNumberingAfterBreak="0">
    <w:nsid w:val="31542EB6"/>
    <w:multiLevelType w:val="hybridMultilevel"/>
    <w:tmpl w:val="87FC576A"/>
    <w:lvl w:ilvl="0" w:tplc="04060001">
      <w:start w:val="1"/>
      <w:numFmt w:val="bullet"/>
      <w:lvlText w:val=""/>
      <w:lvlJc w:val="left"/>
      <w:pPr>
        <w:tabs>
          <w:tab w:val="num" w:pos="720"/>
        </w:tabs>
        <w:ind w:left="720" w:hanging="360"/>
      </w:pPr>
      <w:rPr>
        <w:rFonts w:ascii="Symbol" w:hAnsi="Symbol" w:hint="default"/>
      </w:rPr>
    </w:lvl>
    <w:lvl w:ilvl="1" w:tplc="04060003" w:tentative="1">
      <w:start w:val="1"/>
      <w:numFmt w:val="bullet"/>
      <w:lvlText w:val="o"/>
      <w:lvlJc w:val="left"/>
      <w:pPr>
        <w:tabs>
          <w:tab w:val="num" w:pos="1440"/>
        </w:tabs>
        <w:ind w:left="1440" w:hanging="360"/>
      </w:pPr>
      <w:rPr>
        <w:rFonts w:ascii="Courier New" w:hAnsi="Courier New" w:cs="Courier New" w:hint="default"/>
      </w:rPr>
    </w:lvl>
    <w:lvl w:ilvl="2" w:tplc="04060005" w:tentative="1">
      <w:start w:val="1"/>
      <w:numFmt w:val="bullet"/>
      <w:lvlText w:val=""/>
      <w:lvlJc w:val="left"/>
      <w:pPr>
        <w:tabs>
          <w:tab w:val="num" w:pos="2160"/>
        </w:tabs>
        <w:ind w:left="2160" w:hanging="360"/>
      </w:pPr>
      <w:rPr>
        <w:rFonts w:ascii="Wingdings" w:hAnsi="Wingdings" w:hint="default"/>
      </w:rPr>
    </w:lvl>
    <w:lvl w:ilvl="3" w:tplc="04060001" w:tentative="1">
      <w:start w:val="1"/>
      <w:numFmt w:val="bullet"/>
      <w:lvlText w:val=""/>
      <w:lvlJc w:val="left"/>
      <w:pPr>
        <w:tabs>
          <w:tab w:val="num" w:pos="2880"/>
        </w:tabs>
        <w:ind w:left="2880" w:hanging="360"/>
      </w:pPr>
      <w:rPr>
        <w:rFonts w:ascii="Symbol" w:hAnsi="Symbol" w:hint="default"/>
      </w:rPr>
    </w:lvl>
    <w:lvl w:ilvl="4" w:tplc="04060003" w:tentative="1">
      <w:start w:val="1"/>
      <w:numFmt w:val="bullet"/>
      <w:lvlText w:val="o"/>
      <w:lvlJc w:val="left"/>
      <w:pPr>
        <w:tabs>
          <w:tab w:val="num" w:pos="3600"/>
        </w:tabs>
        <w:ind w:left="3600" w:hanging="360"/>
      </w:pPr>
      <w:rPr>
        <w:rFonts w:ascii="Courier New" w:hAnsi="Courier New" w:cs="Courier New" w:hint="default"/>
      </w:rPr>
    </w:lvl>
    <w:lvl w:ilvl="5" w:tplc="04060005" w:tentative="1">
      <w:start w:val="1"/>
      <w:numFmt w:val="bullet"/>
      <w:lvlText w:val=""/>
      <w:lvlJc w:val="left"/>
      <w:pPr>
        <w:tabs>
          <w:tab w:val="num" w:pos="4320"/>
        </w:tabs>
        <w:ind w:left="4320" w:hanging="360"/>
      </w:pPr>
      <w:rPr>
        <w:rFonts w:ascii="Wingdings" w:hAnsi="Wingdings" w:hint="default"/>
      </w:rPr>
    </w:lvl>
    <w:lvl w:ilvl="6" w:tplc="04060001" w:tentative="1">
      <w:start w:val="1"/>
      <w:numFmt w:val="bullet"/>
      <w:lvlText w:val=""/>
      <w:lvlJc w:val="left"/>
      <w:pPr>
        <w:tabs>
          <w:tab w:val="num" w:pos="5040"/>
        </w:tabs>
        <w:ind w:left="5040" w:hanging="360"/>
      </w:pPr>
      <w:rPr>
        <w:rFonts w:ascii="Symbol" w:hAnsi="Symbol" w:hint="default"/>
      </w:rPr>
    </w:lvl>
    <w:lvl w:ilvl="7" w:tplc="04060003" w:tentative="1">
      <w:start w:val="1"/>
      <w:numFmt w:val="bullet"/>
      <w:lvlText w:val="o"/>
      <w:lvlJc w:val="left"/>
      <w:pPr>
        <w:tabs>
          <w:tab w:val="num" w:pos="5760"/>
        </w:tabs>
        <w:ind w:left="5760" w:hanging="360"/>
      </w:pPr>
      <w:rPr>
        <w:rFonts w:ascii="Courier New" w:hAnsi="Courier New" w:cs="Courier New" w:hint="default"/>
      </w:rPr>
    </w:lvl>
    <w:lvl w:ilvl="8" w:tplc="04060005" w:tentative="1">
      <w:start w:val="1"/>
      <w:numFmt w:val="bullet"/>
      <w:lvlText w:val=""/>
      <w:lvlJc w:val="left"/>
      <w:pPr>
        <w:tabs>
          <w:tab w:val="num" w:pos="6480"/>
        </w:tabs>
        <w:ind w:left="6480" w:hanging="360"/>
      </w:pPr>
      <w:rPr>
        <w:rFonts w:ascii="Wingdings" w:hAnsi="Wingdings" w:hint="default"/>
      </w:rPr>
    </w:lvl>
  </w:abstractNum>
  <w:abstractNum w:abstractNumId="20" w15:restartNumberingAfterBreak="0">
    <w:nsid w:val="32813804"/>
    <w:multiLevelType w:val="hybridMultilevel"/>
    <w:tmpl w:val="631239EC"/>
    <w:lvl w:ilvl="0" w:tplc="0406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331E371F"/>
    <w:multiLevelType w:val="hybridMultilevel"/>
    <w:tmpl w:val="D0D4DE4A"/>
    <w:lvl w:ilvl="0" w:tplc="04060001">
      <w:start w:val="1"/>
      <w:numFmt w:val="bullet"/>
      <w:lvlText w:val=""/>
      <w:lvlJc w:val="left"/>
      <w:pPr>
        <w:tabs>
          <w:tab w:val="num" w:pos="720"/>
        </w:tabs>
        <w:ind w:left="720" w:hanging="360"/>
      </w:pPr>
      <w:rPr>
        <w:rFonts w:ascii="Symbol" w:hAnsi="Symbol" w:hint="default"/>
      </w:rPr>
    </w:lvl>
    <w:lvl w:ilvl="1" w:tplc="04060003">
      <w:start w:val="1"/>
      <w:numFmt w:val="bullet"/>
      <w:lvlText w:val="o"/>
      <w:lvlJc w:val="left"/>
      <w:pPr>
        <w:tabs>
          <w:tab w:val="num" w:pos="1440"/>
        </w:tabs>
        <w:ind w:left="1440" w:hanging="360"/>
      </w:pPr>
      <w:rPr>
        <w:rFonts w:ascii="Courier New" w:hAnsi="Courier New" w:cs="Courier New" w:hint="default"/>
      </w:rPr>
    </w:lvl>
    <w:lvl w:ilvl="2" w:tplc="04060005" w:tentative="1">
      <w:start w:val="1"/>
      <w:numFmt w:val="bullet"/>
      <w:lvlText w:val=""/>
      <w:lvlJc w:val="left"/>
      <w:pPr>
        <w:tabs>
          <w:tab w:val="num" w:pos="2160"/>
        </w:tabs>
        <w:ind w:left="2160" w:hanging="360"/>
      </w:pPr>
      <w:rPr>
        <w:rFonts w:ascii="Wingdings" w:hAnsi="Wingdings" w:hint="default"/>
      </w:rPr>
    </w:lvl>
    <w:lvl w:ilvl="3" w:tplc="04060001" w:tentative="1">
      <w:start w:val="1"/>
      <w:numFmt w:val="bullet"/>
      <w:lvlText w:val=""/>
      <w:lvlJc w:val="left"/>
      <w:pPr>
        <w:tabs>
          <w:tab w:val="num" w:pos="2880"/>
        </w:tabs>
        <w:ind w:left="2880" w:hanging="360"/>
      </w:pPr>
      <w:rPr>
        <w:rFonts w:ascii="Symbol" w:hAnsi="Symbol" w:hint="default"/>
      </w:rPr>
    </w:lvl>
    <w:lvl w:ilvl="4" w:tplc="04060003" w:tentative="1">
      <w:start w:val="1"/>
      <w:numFmt w:val="bullet"/>
      <w:lvlText w:val="o"/>
      <w:lvlJc w:val="left"/>
      <w:pPr>
        <w:tabs>
          <w:tab w:val="num" w:pos="3600"/>
        </w:tabs>
        <w:ind w:left="3600" w:hanging="360"/>
      </w:pPr>
      <w:rPr>
        <w:rFonts w:ascii="Courier New" w:hAnsi="Courier New" w:cs="Courier New" w:hint="default"/>
      </w:rPr>
    </w:lvl>
    <w:lvl w:ilvl="5" w:tplc="04060005" w:tentative="1">
      <w:start w:val="1"/>
      <w:numFmt w:val="bullet"/>
      <w:lvlText w:val=""/>
      <w:lvlJc w:val="left"/>
      <w:pPr>
        <w:tabs>
          <w:tab w:val="num" w:pos="4320"/>
        </w:tabs>
        <w:ind w:left="4320" w:hanging="360"/>
      </w:pPr>
      <w:rPr>
        <w:rFonts w:ascii="Wingdings" w:hAnsi="Wingdings" w:hint="default"/>
      </w:rPr>
    </w:lvl>
    <w:lvl w:ilvl="6" w:tplc="04060001" w:tentative="1">
      <w:start w:val="1"/>
      <w:numFmt w:val="bullet"/>
      <w:lvlText w:val=""/>
      <w:lvlJc w:val="left"/>
      <w:pPr>
        <w:tabs>
          <w:tab w:val="num" w:pos="5040"/>
        </w:tabs>
        <w:ind w:left="5040" w:hanging="360"/>
      </w:pPr>
      <w:rPr>
        <w:rFonts w:ascii="Symbol" w:hAnsi="Symbol" w:hint="default"/>
      </w:rPr>
    </w:lvl>
    <w:lvl w:ilvl="7" w:tplc="04060003" w:tentative="1">
      <w:start w:val="1"/>
      <w:numFmt w:val="bullet"/>
      <w:lvlText w:val="o"/>
      <w:lvlJc w:val="left"/>
      <w:pPr>
        <w:tabs>
          <w:tab w:val="num" w:pos="5760"/>
        </w:tabs>
        <w:ind w:left="5760" w:hanging="360"/>
      </w:pPr>
      <w:rPr>
        <w:rFonts w:ascii="Courier New" w:hAnsi="Courier New" w:cs="Courier New" w:hint="default"/>
      </w:rPr>
    </w:lvl>
    <w:lvl w:ilvl="8" w:tplc="04060005" w:tentative="1">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36C85FC3"/>
    <w:multiLevelType w:val="hybridMultilevel"/>
    <w:tmpl w:val="F67468CC"/>
    <w:lvl w:ilvl="0" w:tplc="0406000F">
      <w:start w:val="1"/>
      <w:numFmt w:val="decimal"/>
      <w:lvlText w:val="%1."/>
      <w:lvlJc w:val="left"/>
      <w:pPr>
        <w:ind w:left="720" w:hanging="360"/>
      </w:p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23" w15:restartNumberingAfterBreak="0">
    <w:nsid w:val="3A6A3DF1"/>
    <w:multiLevelType w:val="hybridMultilevel"/>
    <w:tmpl w:val="13C81C08"/>
    <w:lvl w:ilvl="0" w:tplc="04060001">
      <w:start w:val="1"/>
      <w:numFmt w:val="bullet"/>
      <w:lvlText w:val=""/>
      <w:lvlJc w:val="left"/>
      <w:pPr>
        <w:tabs>
          <w:tab w:val="num" w:pos="720"/>
        </w:tabs>
        <w:ind w:left="720" w:hanging="360"/>
      </w:pPr>
      <w:rPr>
        <w:rFonts w:ascii="Symbol" w:hAnsi="Symbol" w:hint="default"/>
      </w:rPr>
    </w:lvl>
    <w:lvl w:ilvl="1" w:tplc="04060003">
      <w:start w:val="1"/>
      <w:numFmt w:val="bullet"/>
      <w:lvlText w:val="o"/>
      <w:lvlJc w:val="left"/>
      <w:pPr>
        <w:tabs>
          <w:tab w:val="num" w:pos="1440"/>
        </w:tabs>
        <w:ind w:left="1440" w:hanging="360"/>
      </w:pPr>
      <w:rPr>
        <w:rFonts w:ascii="Courier New" w:hAnsi="Courier New" w:cs="Courier New" w:hint="default"/>
      </w:rPr>
    </w:lvl>
    <w:lvl w:ilvl="2" w:tplc="04060005" w:tentative="1">
      <w:start w:val="1"/>
      <w:numFmt w:val="bullet"/>
      <w:lvlText w:val=""/>
      <w:lvlJc w:val="left"/>
      <w:pPr>
        <w:tabs>
          <w:tab w:val="num" w:pos="2160"/>
        </w:tabs>
        <w:ind w:left="2160" w:hanging="360"/>
      </w:pPr>
      <w:rPr>
        <w:rFonts w:ascii="Wingdings" w:hAnsi="Wingdings" w:hint="default"/>
      </w:rPr>
    </w:lvl>
    <w:lvl w:ilvl="3" w:tplc="04060001" w:tentative="1">
      <w:start w:val="1"/>
      <w:numFmt w:val="bullet"/>
      <w:lvlText w:val=""/>
      <w:lvlJc w:val="left"/>
      <w:pPr>
        <w:tabs>
          <w:tab w:val="num" w:pos="2880"/>
        </w:tabs>
        <w:ind w:left="2880" w:hanging="360"/>
      </w:pPr>
      <w:rPr>
        <w:rFonts w:ascii="Symbol" w:hAnsi="Symbol" w:hint="default"/>
      </w:rPr>
    </w:lvl>
    <w:lvl w:ilvl="4" w:tplc="04060003" w:tentative="1">
      <w:start w:val="1"/>
      <w:numFmt w:val="bullet"/>
      <w:lvlText w:val="o"/>
      <w:lvlJc w:val="left"/>
      <w:pPr>
        <w:tabs>
          <w:tab w:val="num" w:pos="3600"/>
        </w:tabs>
        <w:ind w:left="3600" w:hanging="360"/>
      </w:pPr>
      <w:rPr>
        <w:rFonts w:ascii="Courier New" w:hAnsi="Courier New" w:cs="Courier New" w:hint="default"/>
      </w:rPr>
    </w:lvl>
    <w:lvl w:ilvl="5" w:tplc="04060005" w:tentative="1">
      <w:start w:val="1"/>
      <w:numFmt w:val="bullet"/>
      <w:lvlText w:val=""/>
      <w:lvlJc w:val="left"/>
      <w:pPr>
        <w:tabs>
          <w:tab w:val="num" w:pos="4320"/>
        </w:tabs>
        <w:ind w:left="4320" w:hanging="360"/>
      </w:pPr>
      <w:rPr>
        <w:rFonts w:ascii="Wingdings" w:hAnsi="Wingdings" w:hint="default"/>
      </w:rPr>
    </w:lvl>
    <w:lvl w:ilvl="6" w:tplc="04060001" w:tentative="1">
      <w:start w:val="1"/>
      <w:numFmt w:val="bullet"/>
      <w:lvlText w:val=""/>
      <w:lvlJc w:val="left"/>
      <w:pPr>
        <w:tabs>
          <w:tab w:val="num" w:pos="5040"/>
        </w:tabs>
        <w:ind w:left="5040" w:hanging="360"/>
      </w:pPr>
      <w:rPr>
        <w:rFonts w:ascii="Symbol" w:hAnsi="Symbol" w:hint="default"/>
      </w:rPr>
    </w:lvl>
    <w:lvl w:ilvl="7" w:tplc="04060003" w:tentative="1">
      <w:start w:val="1"/>
      <w:numFmt w:val="bullet"/>
      <w:lvlText w:val="o"/>
      <w:lvlJc w:val="left"/>
      <w:pPr>
        <w:tabs>
          <w:tab w:val="num" w:pos="5760"/>
        </w:tabs>
        <w:ind w:left="5760" w:hanging="360"/>
      </w:pPr>
      <w:rPr>
        <w:rFonts w:ascii="Courier New" w:hAnsi="Courier New" w:cs="Courier New" w:hint="default"/>
      </w:rPr>
    </w:lvl>
    <w:lvl w:ilvl="8" w:tplc="04060005" w:tentative="1">
      <w:start w:val="1"/>
      <w:numFmt w:val="bullet"/>
      <w:lvlText w:val=""/>
      <w:lvlJc w:val="left"/>
      <w:pPr>
        <w:tabs>
          <w:tab w:val="num" w:pos="6480"/>
        </w:tabs>
        <w:ind w:left="6480" w:hanging="360"/>
      </w:pPr>
      <w:rPr>
        <w:rFonts w:ascii="Wingdings" w:hAnsi="Wingdings" w:hint="default"/>
      </w:rPr>
    </w:lvl>
  </w:abstractNum>
  <w:abstractNum w:abstractNumId="24" w15:restartNumberingAfterBreak="0">
    <w:nsid w:val="3BA56AA3"/>
    <w:multiLevelType w:val="hybridMultilevel"/>
    <w:tmpl w:val="91829A24"/>
    <w:lvl w:ilvl="0" w:tplc="0407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3C0266DF"/>
    <w:multiLevelType w:val="hybridMultilevel"/>
    <w:tmpl w:val="16040C52"/>
    <w:lvl w:ilvl="0" w:tplc="1C846C52">
      <w:start w:val="2000"/>
      <w:numFmt w:val="bullet"/>
      <w:lvlText w:val="-"/>
      <w:lvlJc w:val="left"/>
      <w:pPr>
        <w:ind w:left="1155" w:hanging="360"/>
      </w:pPr>
      <w:rPr>
        <w:rFonts w:ascii="Times New Roman" w:eastAsia="Times New Roman" w:hAnsi="Times New Roman" w:cs="Times New Roman" w:hint="default"/>
      </w:rPr>
    </w:lvl>
    <w:lvl w:ilvl="1" w:tplc="04070003" w:tentative="1">
      <w:start w:val="1"/>
      <w:numFmt w:val="bullet"/>
      <w:lvlText w:val="o"/>
      <w:lvlJc w:val="left"/>
      <w:pPr>
        <w:ind w:left="1875" w:hanging="360"/>
      </w:pPr>
      <w:rPr>
        <w:rFonts w:ascii="Courier New" w:hAnsi="Courier New" w:cs="Courier New" w:hint="default"/>
      </w:rPr>
    </w:lvl>
    <w:lvl w:ilvl="2" w:tplc="04070005" w:tentative="1">
      <w:start w:val="1"/>
      <w:numFmt w:val="bullet"/>
      <w:lvlText w:val=""/>
      <w:lvlJc w:val="left"/>
      <w:pPr>
        <w:ind w:left="2595" w:hanging="360"/>
      </w:pPr>
      <w:rPr>
        <w:rFonts w:ascii="Wingdings" w:hAnsi="Wingdings" w:hint="default"/>
      </w:rPr>
    </w:lvl>
    <w:lvl w:ilvl="3" w:tplc="04070001" w:tentative="1">
      <w:start w:val="1"/>
      <w:numFmt w:val="bullet"/>
      <w:lvlText w:val=""/>
      <w:lvlJc w:val="left"/>
      <w:pPr>
        <w:ind w:left="3315" w:hanging="360"/>
      </w:pPr>
      <w:rPr>
        <w:rFonts w:ascii="Symbol" w:hAnsi="Symbol" w:hint="default"/>
      </w:rPr>
    </w:lvl>
    <w:lvl w:ilvl="4" w:tplc="04070003" w:tentative="1">
      <w:start w:val="1"/>
      <w:numFmt w:val="bullet"/>
      <w:lvlText w:val="o"/>
      <w:lvlJc w:val="left"/>
      <w:pPr>
        <w:ind w:left="4035" w:hanging="360"/>
      </w:pPr>
      <w:rPr>
        <w:rFonts w:ascii="Courier New" w:hAnsi="Courier New" w:cs="Courier New" w:hint="default"/>
      </w:rPr>
    </w:lvl>
    <w:lvl w:ilvl="5" w:tplc="04070005" w:tentative="1">
      <w:start w:val="1"/>
      <w:numFmt w:val="bullet"/>
      <w:lvlText w:val=""/>
      <w:lvlJc w:val="left"/>
      <w:pPr>
        <w:ind w:left="4755" w:hanging="360"/>
      </w:pPr>
      <w:rPr>
        <w:rFonts w:ascii="Wingdings" w:hAnsi="Wingdings" w:hint="default"/>
      </w:rPr>
    </w:lvl>
    <w:lvl w:ilvl="6" w:tplc="04070001" w:tentative="1">
      <w:start w:val="1"/>
      <w:numFmt w:val="bullet"/>
      <w:lvlText w:val=""/>
      <w:lvlJc w:val="left"/>
      <w:pPr>
        <w:ind w:left="5475" w:hanging="360"/>
      </w:pPr>
      <w:rPr>
        <w:rFonts w:ascii="Symbol" w:hAnsi="Symbol" w:hint="default"/>
      </w:rPr>
    </w:lvl>
    <w:lvl w:ilvl="7" w:tplc="04070003" w:tentative="1">
      <w:start w:val="1"/>
      <w:numFmt w:val="bullet"/>
      <w:lvlText w:val="o"/>
      <w:lvlJc w:val="left"/>
      <w:pPr>
        <w:ind w:left="6195" w:hanging="360"/>
      </w:pPr>
      <w:rPr>
        <w:rFonts w:ascii="Courier New" w:hAnsi="Courier New" w:cs="Courier New" w:hint="default"/>
      </w:rPr>
    </w:lvl>
    <w:lvl w:ilvl="8" w:tplc="04070005" w:tentative="1">
      <w:start w:val="1"/>
      <w:numFmt w:val="bullet"/>
      <w:lvlText w:val=""/>
      <w:lvlJc w:val="left"/>
      <w:pPr>
        <w:ind w:left="6915" w:hanging="360"/>
      </w:pPr>
      <w:rPr>
        <w:rFonts w:ascii="Wingdings" w:hAnsi="Wingdings" w:hint="default"/>
      </w:rPr>
    </w:lvl>
  </w:abstractNum>
  <w:abstractNum w:abstractNumId="26" w15:restartNumberingAfterBreak="0">
    <w:nsid w:val="3C63755E"/>
    <w:multiLevelType w:val="hybridMultilevel"/>
    <w:tmpl w:val="B0624490"/>
    <w:lvl w:ilvl="0" w:tplc="04090001">
      <w:start w:val="1"/>
      <w:numFmt w:val="bullet"/>
      <w:lvlText w:val=""/>
      <w:lvlJc w:val="left"/>
      <w:pPr>
        <w:tabs>
          <w:tab w:val="num" w:pos="720"/>
        </w:tabs>
        <w:ind w:left="720"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7" w15:restartNumberingAfterBreak="0">
    <w:nsid w:val="40610B92"/>
    <w:multiLevelType w:val="hybridMultilevel"/>
    <w:tmpl w:val="10BC4800"/>
    <w:lvl w:ilvl="0" w:tplc="0406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28" w15:restartNumberingAfterBreak="0">
    <w:nsid w:val="410D47EC"/>
    <w:multiLevelType w:val="hybridMultilevel"/>
    <w:tmpl w:val="EEEC9C6C"/>
    <w:lvl w:ilvl="0" w:tplc="04060001">
      <w:start w:val="1"/>
      <w:numFmt w:val="bullet"/>
      <w:lvlText w:val=""/>
      <w:lvlJc w:val="left"/>
      <w:pPr>
        <w:tabs>
          <w:tab w:val="num" w:pos="720"/>
        </w:tabs>
        <w:ind w:left="720" w:hanging="360"/>
      </w:pPr>
      <w:rPr>
        <w:rFonts w:ascii="Symbol" w:hAnsi="Symbol" w:hint="default"/>
      </w:rPr>
    </w:lvl>
    <w:lvl w:ilvl="1" w:tplc="04060003" w:tentative="1">
      <w:start w:val="1"/>
      <w:numFmt w:val="bullet"/>
      <w:lvlText w:val="o"/>
      <w:lvlJc w:val="left"/>
      <w:pPr>
        <w:tabs>
          <w:tab w:val="num" w:pos="1440"/>
        </w:tabs>
        <w:ind w:left="1440" w:hanging="360"/>
      </w:pPr>
      <w:rPr>
        <w:rFonts w:ascii="Courier New" w:hAnsi="Courier New" w:cs="Courier New" w:hint="default"/>
      </w:rPr>
    </w:lvl>
    <w:lvl w:ilvl="2" w:tplc="04060005" w:tentative="1">
      <w:start w:val="1"/>
      <w:numFmt w:val="bullet"/>
      <w:lvlText w:val=""/>
      <w:lvlJc w:val="left"/>
      <w:pPr>
        <w:tabs>
          <w:tab w:val="num" w:pos="2160"/>
        </w:tabs>
        <w:ind w:left="2160" w:hanging="360"/>
      </w:pPr>
      <w:rPr>
        <w:rFonts w:ascii="Wingdings" w:hAnsi="Wingdings" w:hint="default"/>
      </w:rPr>
    </w:lvl>
    <w:lvl w:ilvl="3" w:tplc="04060001" w:tentative="1">
      <w:start w:val="1"/>
      <w:numFmt w:val="bullet"/>
      <w:lvlText w:val=""/>
      <w:lvlJc w:val="left"/>
      <w:pPr>
        <w:tabs>
          <w:tab w:val="num" w:pos="2880"/>
        </w:tabs>
        <w:ind w:left="2880" w:hanging="360"/>
      </w:pPr>
      <w:rPr>
        <w:rFonts w:ascii="Symbol" w:hAnsi="Symbol" w:hint="default"/>
      </w:rPr>
    </w:lvl>
    <w:lvl w:ilvl="4" w:tplc="04060003" w:tentative="1">
      <w:start w:val="1"/>
      <w:numFmt w:val="bullet"/>
      <w:lvlText w:val="o"/>
      <w:lvlJc w:val="left"/>
      <w:pPr>
        <w:tabs>
          <w:tab w:val="num" w:pos="3600"/>
        </w:tabs>
        <w:ind w:left="3600" w:hanging="360"/>
      </w:pPr>
      <w:rPr>
        <w:rFonts w:ascii="Courier New" w:hAnsi="Courier New" w:cs="Courier New" w:hint="default"/>
      </w:rPr>
    </w:lvl>
    <w:lvl w:ilvl="5" w:tplc="04060005" w:tentative="1">
      <w:start w:val="1"/>
      <w:numFmt w:val="bullet"/>
      <w:lvlText w:val=""/>
      <w:lvlJc w:val="left"/>
      <w:pPr>
        <w:tabs>
          <w:tab w:val="num" w:pos="4320"/>
        </w:tabs>
        <w:ind w:left="4320" w:hanging="360"/>
      </w:pPr>
      <w:rPr>
        <w:rFonts w:ascii="Wingdings" w:hAnsi="Wingdings" w:hint="default"/>
      </w:rPr>
    </w:lvl>
    <w:lvl w:ilvl="6" w:tplc="04060001" w:tentative="1">
      <w:start w:val="1"/>
      <w:numFmt w:val="bullet"/>
      <w:lvlText w:val=""/>
      <w:lvlJc w:val="left"/>
      <w:pPr>
        <w:tabs>
          <w:tab w:val="num" w:pos="5040"/>
        </w:tabs>
        <w:ind w:left="5040" w:hanging="360"/>
      </w:pPr>
      <w:rPr>
        <w:rFonts w:ascii="Symbol" w:hAnsi="Symbol" w:hint="default"/>
      </w:rPr>
    </w:lvl>
    <w:lvl w:ilvl="7" w:tplc="04060003" w:tentative="1">
      <w:start w:val="1"/>
      <w:numFmt w:val="bullet"/>
      <w:lvlText w:val="o"/>
      <w:lvlJc w:val="left"/>
      <w:pPr>
        <w:tabs>
          <w:tab w:val="num" w:pos="5760"/>
        </w:tabs>
        <w:ind w:left="5760" w:hanging="360"/>
      </w:pPr>
      <w:rPr>
        <w:rFonts w:ascii="Courier New" w:hAnsi="Courier New" w:cs="Courier New" w:hint="default"/>
      </w:rPr>
    </w:lvl>
    <w:lvl w:ilvl="8" w:tplc="04060005" w:tentative="1">
      <w:start w:val="1"/>
      <w:numFmt w:val="bullet"/>
      <w:lvlText w:val=""/>
      <w:lvlJc w:val="left"/>
      <w:pPr>
        <w:tabs>
          <w:tab w:val="num" w:pos="6480"/>
        </w:tabs>
        <w:ind w:left="6480" w:hanging="360"/>
      </w:pPr>
      <w:rPr>
        <w:rFonts w:ascii="Wingdings" w:hAnsi="Wingdings" w:hint="default"/>
      </w:rPr>
    </w:lvl>
  </w:abstractNum>
  <w:abstractNum w:abstractNumId="29" w15:restartNumberingAfterBreak="0">
    <w:nsid w:val="414B0C8C"/>
    <w:multiLevelType w:val="hybridMultilevel"/>
    <w:tmpl w:val="F98892C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45423477"/>
    <w:multiLevelType w:val="hybridMultilevel"/>
    <w:tmpl w:val="E522FBEE"/>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1" w15:restartNumberingAfterBreak="0">
    <w:nsid w:val="45F75DA2"/>
    <w:multiLevelType w:val="hybridMultilevel"/>
    <w:tmpl w:val="DE701ECC"/>
    <w:lvl w:ilvl="0" w:tplc="DFE03DAE">
      <w:start w:val="1"/>
      <w:numFmt w:val="decimal"/>
      <w:lvlText w:val="%1."/>
      <w:lvlJc w:val="left"/>
      <w:pPr>
        <w:tabs>
          <w:tab w:val="num" w:pos="720"/>
        </w:tabs>
        <w:ind w:left="720" w:hanging="360"/>
      </w:pPr>
    </w:lvl>
    <w:lvl w:ilvl="1" w:tplc="B4FA6DD6" w:tentative="1">
      <w:start w:val="1"/>
      <w:numFmt w:val="decimal"/>
      <w:lvlText w:val="%2."/>
      <w:lvlJc w:val="left"/>
      <w:pPr>
        <w:tabs>
          <w:tab w:val="num" w:pos="1440"/>
        </w:tabs>
        <w:ind w:left="1440" w:hanging="360"/>
      </w:pPr>
    </w:lvl>
    <w:lvl w:ilvl="2" w:tplc="48C4DB0C" w:tentative="1">
      <w:start w:val="1"/>
      <w:numFmt w:val="decimal"/>
      <w:lvlText w:val="%3."/>
      <w:lvlJc w:val="left"/>
      <w:pPr>
        <w:tabs>
          <w:tab w:val="num" w:pos="2160"/>
        </w:tabs>
        <w:ind w:left="2160" w:hanging="360"/>
      </w:pPr>
    </w:lvl>
    <w:lvl w:ilvl="3" w:tplc="F1A8734A" w:tentative="1">
      <w:start w:val="1"/>
      <w:numFmt w:val="decimal"/>
      <w:lvlText w:val="%4."/>
      <w:lvlJc w:val="left"/>
      <w:pPr>
        <w:tabs>
          <w:tab w:val="num" w:pos="2880"/>
        </w:tabs>
        <w:ind w:left="2880" w:hanging="360"/>
      </w:pPr>
    </w:lvl>
    <w:lvl w:ilvl="4" w:tplc="4C2A70F8" w:tentative="1">
      <w:start w:val="1"/>
      <w:numFmt w:val="decimal"/>
      <w:lvlText w:val="%5."/>
      <w:lvlJc w:val="left"/>
      <w:pPr>
        <w:tabs>
          <w:tab w:val="num" w:pos="3600"/>
        </w:tabs>
        <w:ind w:left="3600" w:hanging="360"/>
      </w:pPr>
    </w:lvl>
    <w:lvl w:ilvl="5" w:tplc="77BCC81C" w:tentative="1">
      <w:start w:val="1"/>
      <w:numFmt w:val="decimal"/>
      <w:lvlText w:val="%6."/>
      <w:lvlJc w:val="left"/>
      <w:pPr>
        <w:tabs>
          <w:tab w:val="num" w:pos="4320"/>
        </w:tabs>
        <w:ind w:left="4320" w:hanging="360"/>
      </w:pPr>
    </w:lvl>
    <w:lvl w:ilvl="6" w:tplc="5FC2ECD2" w:tentative="1">
      <w:start w:val="1"/>
      <w:numFmt w:val="decimal"/>
      <w:lvlText w:val="%7."/>
      <w:lvlJc w:val="left"/>
      <w:pPr>
        <w:tabs>
          <w:tab w:val="num" w:pos="5040"/>
        </w:tabs>
        <w:ind w:left="5040" w:hanging="360"/>
      </w:pPr>
    </w:lvl>
    <w:lvl w:ilvl="7" w:tplc="D1149AA2" w:tentative="1">
      <w:start w:val="1"/>
      <w:numFmt w:val="decimal"/>
      <w:lvlText w:val="%8."/>
      <w:lvlJc w:val="left"/>
      <w:pPr>
        <w:tabs>
          <w:tab w:val="num" w:pos="5760"/>
        </w:tabs>
        <w:ind w:left="5760" w:hanging="360"/>
      </w:pPr>
    </w:lvl>
    <w:lvl w:ilvl="8" w:tplc="B5EEF1AA" w:tentative="1">
      <w:start w:val="1"/>
      <w:numFmt w:val="decimal"/>
      <w:lvlText w:val="%9."/>
      <w:lvlJc w:val="left"/>
      <w:pPr>
        <w:tabs>
          <w:tab w:val="num" w:pos="6480"/>
        </w:tabs>
        <w:ind w:left="6480" w:hanging="360"/>
      </w:pPr>
    </w:lvl>
  </w:abstractNum>
  <w:abstractNum w:abstractNumId="32" w15:restartNumberingAfterBreak="0">
    <w:nsid w:val="476814CF"/>
    <w:multiLevelType w:val="hybridMultilevel"/>
    <w:tmpl w:val="FB44FBF6"/>
    <w:lvl w:ilvl="0" w:tplc="04060001">
      <w:start w:val="1"/>
      <w:numFmt w:val="bullet"/>
      <w:lvlText w:val=""/>
      <w:lvlJc w:val="left"/>
      <w:pPr>
        <w:tabs>
          <w:tab w:val="num" w:pos="720"/>
        </w:tabs>
        <w:ind w:left="720" w:hanging="360"/>
      </w:pPr>
      <w:rPr>
        <w:rFonts w:ascii="Symbol" w:hAnsi="Symbol" w:hint="default"/>
      </w:rPr>
    </w:lvl>
    <w:lvl w:ilvl="1" w:tplc="04060003">
      <w:start w:val="1"/>
      <w:numFmt w:val="bullet"/>
      <w:lvlText w:val="o"/>
      <w:lvlJc w:val="left"/>
      <w:pPr>
        <w:tabs>
          <w:tab w:val="num" w:pos="1440"/>
        </w:tabs>
        <w:ind w:left="1440" w:hanging="360"/>
      </w:pPr>
      <w:rPr>
        <w:rFonts w:ascii="Courier New" w:hAnsi="Courier New" w:cs="Courier New" w:hint="default"/>
      </w:rPr>
    </w:lvl>
    <w:lvl w:ilvl="2" w:tplc="04060005" w:tentative="1">
      <w:start w:val="1"/>
      <w:numFmt w:val="bullet"/>
      <w:lvlText w:val=""/>
      <w:lvlJc w:val="left"/>
      <w:pPr>
        <w:tabs>
          <w:tab w:val="num" w:pos="2160"/>
        </w:tabs>
        <w:ind w:left="2160" w:hanging="360"/>
      </w:pPr>
      <w:rPr>
        <w:rFonts w:ascii="Wingdings" w:hAnsi="Wingdings" w:hint="default"/>
      </w:rPr>
    </w:lvl>
    <w:lvl w:ilvl="3" w:tplc="04060001" w:tentative="1">
      <w:start w:val="1"/>
      <w:numFmt w:val="bullet"/>
      <w:lvlText w:val=""/>
      <w:lvlJc w:val="left"/>
      <w:pPr>
        <w:tabs>
          <w:tab w:val="num" w:pos="2880"/>
        </w:tabs>
        <w:ind w:left="2880" w:hanging="360"/>
      </w:pPr>
      <w:rPr>
        <w:rFonts w:ascii="Symbol" w:hAnsi="Symbol" w:hint="default"/>
      </w:rPr>
    </w:lvl>
    <w:lvl w:ilvl="4" w:tplc="04060003" w:tentative="1">
      <w:start w:val="1"/>
      <w:numFmt w:val="bullet"/>
      <w:lvlText w:val="o"/>
      <w:lvlJc w:val="left"/>
      <w:pPr>
        <w:tabs>
          <w:tab w:val="num" w:pos="3600"/>
        </w:tabs>
        <w:ind w:left="3600" w:hanging="360"/>
      </w:pPr>
      <w:rPr>
        <w:rFonts w:ascii="Courier New" w:hAnsi="Courier New" w:cs="Courier New" w:hint="default"/>
      </w:rPr>
    </w:lvl>
    <w:lvl w:ilvl="5" w:tplc="04060005" w:tentative="1">
      <w:start w:val="1"/>
      <w:numFmt w:val="bullet"/>
      <w:lvlText w:val=""/>
      <w:lvlJc w:val="left"/>
      <w:pPr>
        <w:tabs>
          <w:tab w:val="num" w:pos="4320"/>
        </w:tabs>
        <w:ind w:left="4320" w:hanging="360"/>
      </w:pPr>
      <w:rPr>
        <w:rFonts w:ascii="Wingdings" w:hAnsi="Wingdings" w:hint="default"/>
      </w:rPr>
    </w:lvl>
    <w:lvl w:ilvl="6" w:tplc="04060001" w:tentative="1">
      <w:start w:val="1"/>
      <w:numFmt w:val="bullet"/>
      <w:lvlText w:val=""/>
      <w:lvlJc w:val="left"/>
      <w:pPr>
        <w:tabs>
          <w:tab w:val="num" w:pos="5040"/>
        </w:tabs>
        <w:ind w:left="5040" w:hanging="360"/>
      </w:pPr>
      <w:rPr>
        <w:rFonts w:ascii="Symbol" w:hAnsi="Symbol" w:hint="default"/>
      </w:rPr>
    </w:lvl>
    <w:lvl w:ilvl="7" w:tplc="04060003" w:tentative="1">
      <w:start w:val="1"/>
      <w:numFmt w:val="bullet"/>
      <w:lvlText w:val="o"/>
      <w:lvlJc w:val="left"/>
      <w:pPr>
        <w:tabs>
          <w:tab w:val="num" w:pos="5760"/>
        </w:tabs>
        <w:ind w:left="5760" w:hanging="360"/>
      </w:pPr>
      <w:rPr>
        <w:rFonts w:ascii="Courier New" w:hAnsi="Courier New" w:cs="Courier New" w:hint="default"/>
      </w:rPr>
    </w:lvl>
    <w:lvl w:ilvl="8" w:tplc="04060005" w:tentative="1">
      <w:start w:val="1"/>
      <w:numFmt w:val="bullet"/>
      <w:lvlText w:val=""/>
      <w:lvlJc w:val="left"/>
      <w:pPr>
        <w:tabs>
          <w:tab w:val="num" w:pos="6480"/>
        </w:tabs>
        <w:ind w:left="6480" w:hanging="360"/>
      </w:pPr>
      <w:rPr>
        <w:rFonts w:ascii="Wingdings" w:hAnsi="Wingdings" w:hint="default"/>
      </w:rPr>
    </w:lvl>
  </w:abstractNum>
  <w:abstractNum w:abstractNumId="33" w15:restartNumberingAfterBreak="0">
    <w:nsid w:val="48D85230"/>
    <w:multiLevelType w:val="hybridMultilevel"/>
    <w:tmpl w:val="7CCAB34C"/>
    <w:lvl w:ilvl="0" w:tplc="DCC61B20">
      <w:start w:val="1"/>
      <w:numFmt w:val="decimal"/>
      <w:lvlText w:val="[%1]"/>
      <w:lvlJc w:val="left"/>
      <w:pPr>
        <w:ind w:left="720" w:hanging="360"/>
      </w:pPr>
      <w:rPr>
        <w:rFonts w:hint="default"/>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1CD7542"/>
    <w:multiLevelType w:val="hybridMultilevel"/>
    <w:tmpl w:val="DA8A9E0A"/>
    <w:lvl w:ilvl="0" w:tplc="04060001">
      <w:start w:val="1"/>
      <w:numFmt w:val="bullet"/>
      <w:lvlText w:val=""/>
      <w:lvlJc w:val="left"/>
      <w:pPr>
        <w:ind w:left="720" w:hanging="360"/>
      </w:pPr>
      <w:rPr>
        <w:rFonts w:ascii="Symbol" w:hAnsi="Symbol" w:hint="default"/>
      </w:rPr>
    </w:lvl>
    <w:lvl w:ilvl="1" w:tplc="04060003">
      <w:start w:val="1"/>
      <w:numFmt w:val="bullet"/>
      <w:lvlText w:val="o"/>
      <w:lvlJc w:val="left"/>
      <w:pPr>
        <w:ind w:left="1440" w:hanging="360"/>
      </w:pPr>
      <w:rPr>
        <w:rFonts w:ascii="Courier New" w:hAnsi="Courier New" w:cs="Courier New" w:hint="default"/>
      </w:rPr>
    </w:lvl>
    <w:lvl w:ilvl="2" w:tplc="04060005">
      <w:start w:val="1"/>
      <w:numFmt w:val="bullet"/>
      <w:lvlText w:val=""/>
      <w:lvlJc w:val="left"/>
      <w:pPr>
        <w:ind w:left="2160" w:hanging="360"/>
      </w:pPr>
      <w:rPr>
        <w:rFonts w:ascii="Wingdings" w:hAnsi="Wingdings" w:hint="default"/>
      </w:rPr>
    </w:lvl>
    <w:lvl w:ilvl="3" w:tplc="04060001">
      <w:start w:val="1"/>
      <w:numFmt w:val="bullet"/>
      <w:lvlText w:val=""/>
      <w:lvlJc w:val="left"/>
      <w:pPr>
        <w:ind w:left="2880" w:hanging="360"/>
      </w:pPr>
      <w:rPr>
        <w:rFonts w:ascii="Symbol" w:hAnsi="Symbol" w:hint="default"/>
      </w:rPr>
    </w:lvl>
    <w:lvl w:ilvl="4" w:tplc="04060003">
      <w:start w:val="1"/>
      <w:numFmt w:val="bullet"/>
      <w:lvlText w:val="o"/>
      <w:lvlJc w:val="left"/>
      <w:pPr>
        <w:ind w:left="3600" w:hanging="360"/>
      </w:pPr>
      <w:rPr>
        <w:rFonts w:ascii="Courier New" w:hAnsi="Courier New" w:cs="Courier New" w:hint="default"/>
      </w:rPr>
    </w:lvl>
    <w:lvl w:ilvl="5" w:tplc="04060005">
      <w:start w:val="1"/>
      <w:numFmt w:val="bullet"/>
      <w:lvlText w:val=""/>
      <w:lvlJc w:val="left"/>
      <w:pPr>
        <w:ind w:left="4320" w:hanging="360"/>
      </w:pPr>
      <w:rPr>
        <w:rFonts w:ascii="Wingdings" w:hAnsi="Wingdings" w:hint="default"/>
      </w:rPr>
    </w:lvl>
    <w:lvl w:ilvl="6" w:tplc="04060001">
      <w:start w:val="1"/>
      <w:numFmt w:val="bullet"/>
      <w:lvlText w:val=""/>
      <w:lvlJc w:val="left"/>
      <w:pPr>
        <w:ind w:left="5040" w:hanging="360"/>
      </w:pPr>
      <w:rPr>
        <w:rFonts w:ascii="Symbol" w:hAnsi="Symbol" w:hint="default"/>
      </w:rPr>
    </w:lvl>
    <w:lvl w:ilvl="7" w:tplc="04060003">
      <w:start w:val="1"/>
      <w:numFmt w:val="bullet"/>
      <w:lvlText w:val="o"/>
      <w:lvlJc w:val="left"/>
      <w:pPr>
        <w:ind w:left="5760" w:hanging="360"/>
      </w:pPr>
      <w:rPr>
        <w:rFonts w:ascii="Courier New" w:hAnsi="Courier New" w:cs="Courier New" w:hint="default"/>
      </w:rPr>
    </w:lvl>
    <w:lvl w:ilvl="8" w:tplc="04060005">
      <w:start w:val="1"/>
      <w:numFmt w:val="bullet"/>
      <w:lvlText w:val=""/>
      <w:lvlJc w:val="left"/>
      <w:pPr>
        <w:ind w:left="6480" w:hanging="360"/>
      </w:pPr>
      <w:rPr>
        <w:rFonts w:ascii="Wingdings" w:hAnsi="Wingdings" w:hint="default"/>
      </w:rPr>
    </w:lvl>
  </w:abstractNum>
  <w:abstractNum w:abstractNumId="35" w15:restartNumberingAfterBreak="0">
    <w:nsid w:val="54B31D34"/>
    <w:multiLevelType w:val="hybridMultilevel"/>
    <w:tmpl w:val="6F5CABEC"/>
    <w:lvl w:ilvl="0" w:tplc="02AA906A">
      <w:start w:val="1"/>
      <w:numFmt w:val="decimal"/>
      <w:lvlText w:val="%1."/>
      <w:lvlJc w:val="left"/>
      <w:pPr>
        <w:tabs>
          <w:tab w:val="num" w:pos="720"/>
        </w:tabs>
        <w:ind w:left="720" w:hanging="360"/>
      </w:pPr>
    </w:lvl>
    <w:lvl w:ilvl="1" w:tplc="D408D920" w:tentative="1">
      <w:start w:val="1"/>
      <w:numFmt w:val="decimal"/>
      <w:lvlText w:val="%2."/>
      <w:lvlJc w:val="left"/>
      <w:pPr>
        <w:tabs>
          <w:tab w:val="num" w:pos="1440"/>
        </w:tabs>
        <w:ind w:left="1440" w:hanging="360"/>
      </w:pPr>
    </w:lvl>
    <w:lvl w:ilvl="2" w:tplc="4344F71A" w:tentative="1">
      <w:start w:val="1"/>
      <w:numFmt w:val="decimal"/>
      <w:lvlText w:val="%3."/>
      <w:lvlJc w:val="left"/>
      <w:pPr>
        <w:tabs>
          <w:tab w:val="num" w:pos="2160"/>
        </w:tabs>
        <w:ind w:left="2160" w:hanging="360"/>
      </w:pPr>
    </w:lvl>
    <w:lvl w:ilvl="3" w:tplc="62421588" w:tentative="1">
      <w:start w:val="1"/>
      <w:numFmt w:val="decimal"/>
      <w:lvlText w:val="%4."/>
      <w:lvlJc w:val="left"/>
      <w:pPr>
        <w:tabs>
          <w:tab w:val="num" w:pos="2880"/>
        </w:tabs>
        <w:ind w:left="2880" w:hanging="360"/>
      </w:pPr>
    </w:lvl>
    <w:lvl w:ilvl="4" w:tplc="5128EDCA" w:tentative="1">
      <w:start w:val="1"/>
      <w:numFmt w:val="decimal"/>
      <w:lvlText w:val="%5."/>
      <w:lvlJc w:val="left"/>
      <w:pPr>
        <w:tabs>
          <w:tab w:val="num" w:pos="3600"/>
        </w:tabs>
        <w:ind w:left="3600" w:hanging="360"/>
      </w:pPr>
    </w:lvl>
    <w:lvl w:ilvl="5" w:tplc="E1EA8048" w:tentative="1">
      <w:start w:val="1"/>
      <w:numFmt w:val="decimal"/>
      <w:lvlText w:val="%6."/>
      <w:lvlJc w:val="left"/>
      <w:pPr>
        <w:tabs>
          <w:tab w:val="num" w:pos="4320"/>
        </w:tabs>
        <w:ind w:left="4320" w:hanging="360"/>
      </w:pPr>
    </w:lvl>
    <w:lvl w:ilvl="6" w:tplc="C1D6E4D2" w:tentative="1">
      <w:start w:val="1"/>
      <w:numFmt w:val="decimal"/>
      <w:lvlText w:val="%7."/>
      <w:lvlJc w:val="left"/>
      <w:pPr>
        <w:tabs>
          <w:tab w:val="num" w:pos="5040"/>
        </w:tabs>
        <w:ind w:left="5040" w:hanging="360"/>
      </w:pPr>
    </w:lvl>
    <w:lvl w:ilvl="7" w:tplc="070CC506" w:tentative="1">
      <w:start w:val="1"/>
      <w:numFmt w:val="decimal"/>
      <w:lvlText w:val="%8."/>
      <w:lvlJc w:val="left"/>
      <w:pPr>
        <w:tabs>
          <w:tab w:val="num" w:pos="5760"/>
        </w:tabs>
        <w:ind w:left="5760" w:hanging="360"/>
      </w:pPr>
    </w:lvl>
    <w:lvl w:ilvl="8" w:tplc="30AC9CCC" w:tentative="1">
      <w:start w:val="1"/>
      <w:numFmt w:val="decimal"/>
      <w:lvlText w:val="%9."/>
      <w:lvlJc w:val="left"/>
      <w:pPr>
        <w:tabs>
          <w:tab w:val="num" w:pos="6480"/>
        </w:tabs>
        <w:ind w:left="6480" w:hanging="360"/>
      </w:pPr>
    </w:lvl>
  </w:abstractNum>
  <w:abstractNum w:abstractNumId="36" w15:restartNumberingAfterBreak="0">
    <w:nsid w:val="5E397D95"/>
    <w:multiLevelType w:val="hybridMultilevel"/>
    <w:tmpl w:val="32DC7366"/>
    <w:lvl w:ilvl="0" w:tplc="0406000F">
      <w:start w:val="1"/>
      <w:numFmt w:val="decimal"/>
      <w:lvlText w:val="%1."/>
      <w:lvlJc w:val="left"/>
      <w:pPr>
        <w:ind w:left="720" w:hanging="360"/>
      </w:p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37" w15:restartNumberingAfterBreak="0">
    <w:nsid w:val="5EBA567E"/>
    <w:multiLevelType w:val="multilevel"/>
    <w:tmpl w:val="50DC8A42"/>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lang w:val="en-US"/>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38" w15:restartNumberingAfterBreak="0">
    <w:nsid w:val="5F033C8F"/>
    <w:multiLevelType w:val="hybridMultilevel"/>
    <w:tmpl w:val="E6B65B78"/>
    <w:lvl w:ilvl="0" w:tplc="04060001">
      <w:start w:val="1"/>
      <w:numFmt w:val="bullet"/>
      <w:lvlText w:val=""/>
      <w:lvlJc w:val="left"/>
      <w:pPr>
        <w:ind w:left="720" w:hanging="360"/>
      </w:pPr>
      <w:rPr>
        <w:rFonts w:ascii="Symbol" w:hAnsi="Symbol" w:hint="default"/>
      </w:rPr>
    </w:lvl>
    <w:lvl w:ilvl="1" w:tplc="04060003" w:tentative="1">
      <w:start w:val="1"/>
      <w:numFmt w:val="bullet"/>
      <w:lvlText w:val="o"/>
      <w:lvlJc w:val="left"/>
      <w:pPr>
        <w:ind w:left="1440" w:hanging="360"/>
      </w:pPr>
      <w:rPr>
        <w:rFonts w:ascii="Courier New" w:hAnsi="Courier New" w:cs="Courier New" w:hint="default"/>
      </w:rPr>
    </w:lvl>
    <w:lvl w:ilvl="2" w:tplc="04060005" w:tentative="1">
      <w:start w:val="1"/>
      <w:numFmt w:val="bullet"/>
      <w:lvlText w:val=""/>
      <w:lvlJc w:val="left"/>
      <w:pPr>
        <w:ind w:left="2160" w:hanging="360"/>
      </w:pPr>
      <w:rPr>
        <w:rFonts w:ascii="Wingdings" w:hAnsi="Wingdings" w:hint="default"/>
      </w:rPr>
    </w:lvl>
    <w:lvl w:ilvl="3" w:tplc="04060001" w:tentative="1">
      <w:start w:val="1"/>
      <w:numFmt w:val="bullet"/>
      <w:lvlText w:val=""/>
      <w:lvlJc w:val="left"/>
      <w:pPr>
        <w:ind w:left="2880" w:hanging="360"/>
      </w:pPr>
      <w:rPr>
        <w:rFonts w:ascii="Symbol" w:hAnsi="Symbol" w:hint="default"/>
      </w:rPr>
    </w:lvl>
    <w:lvl w:ilvl="4" w:tplc="04060003" w:tentative="1">
      <w:start w:val="1"/>
      <w:numFmt w:val="bullet"/>
      <w:lvlText w:val="o"/>
      <w:lvlJc w:val="left"/>
      <w:pPr>
        <w:ind w:left="3600" w:hanging="360"/>
      </w:pPr>
      <w:rPr>
        <w:rFonts w:ascii="Courier New" w:hAnsi="Courier New" w:cs="Courier New" w:hint="default"/>
      </w:rPr>
    </w:lvl>
    <w:lvl w:ilvl="5" w:tplc="04060005" w:tentative="1">
      <w:start w:val="1"/>
      <w:numFmt w:val="bullet"/>
      <w:lvlText w:val=""/>
      <w:lvlJc w:val="left"/>
      <w:pPr>
        <w:ind w:left="4320" w:hanging="360"/>
      </w:pPr>
      <w:rPr>
        <w:rFonts w:ascii="Wingdings" w:hAnsi="Wingdings" w:hint="default"/>
      </w:rPr>
    </w:lvl>
    <w:lvl w:ilvl="6" w:tplc="04060001" w:tentative="1">
      <w:start w:val="1"/>
      <w:numFmt w:val="bullet"/>
      <w:lvlText w:val=""/>
      <w:lvlJc w:val="left"/>
      <w:pPr>
        <w:ind w:left="5040" w:hanging="360"/>
      </w:pPr>
      <w:rPr>
        <w:rFonts w:ascii="Symbol" w:hAnsi="Symbol" w:hint="default"/>
      </w:rPr>
    </w:lvl>
    <w:lvl w:ilvl="7" w:tplc="04060003" w:tentative="1">
      <w:start w:val="1"/>
      <w:numFmt w:val="bullet"/>
      <w:lvlText w:val="o"/>
      <w:lvlJc w:val="left"/>
      <w:pPr>
        <w:ind w:left="5760" w:hanging="360"/>
      </w:pPr>
      <w:rPr>
        <w:rFonts w:ascii="Courier New" w:hAnsi="Courier New" w:cs="Courier New" w:hint="default"/>
      </w:rPr>
    </w:lvl>
    <w:lvl w:ilvl="8" w:tplc="04060005" w:tentative="1">
      <w:start w:val="1"/>
      <w:numFmt w:val="bullet"/>
      <w:lvlText w:val=""/>
      <w:lvlJc w:val="left"/>
      <w:pPr>
        <w:ind w:left="6480" w:hanging="360"/>
      </w:pPr>
      <w:rPr>
        <w:rFonts w:ascii="Wingdings" w:hAnsi="Wingdings" w:hint="default"/>
      </w:rPr>
    </w:lvl>
  </w:abstractNum>
  <w:abstractNum w:abstractNumId="39" w15:restartNumberingAfterBreak="0">
    <w:nsid w:val="61705AF6"/>
    <w:multiLevelType w:val="hybridMultilevel"/>
    <w:tmpl w:val="9B383B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62952C56"/>
    <w:multiLevelType w:val="hybridMultilevel"/>
    <w:tmpl w:val="29C00412"/>
    <w:lvl w:ilvl="0" w:tplc="0406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1" w15:restartNumberingAfterBreak="0">
    <w:nsid w:val="644E41B9"/>
    <w:multiLevelType w:val="hybridMultilevel"/>
    <w:tmpl w:val="1BE2F26C"/>
    <w:lvl w:ilvl="0" w:tplc="0409000F">
      <w:start w:val="1"/>
      <w:numFmt w:val="decimal"/>
      <w:lvlText w:val="%1."/>
      <w:lvlJc w:val="left"/>
      <w:pPr>
        <w:ind w:left="720" w:hanging="36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42" w15:restartNumberingAfterBreak="0">
    <w:nsid w:val="66E10F09"/>
    <w:multiLevelType w:val="hybridMultilevel"/>
    <w:tmpl w:val="C2A83A90"/>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3" w15:restartNumberingAfterBreak="0">
    <w:nsid w:val="69B47790"/>
    <w:multiLevelType w:val="hybridMultilevel"/>
    <w:tmpl w:val="238041A0"/>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4" w15:restartNumberingAfterBreak="0">
    <w:nsid w:val="6A6458B0"/>
    <w:multiLevelType w:val="hybridMultilevel"/>
    <w:tmpl w:val="3CDAF65C"/>
    <w:lvl w:ilvl="0" w:tplc="02AA906A">
      <w:start w:val="1"/>
      <w:numFmt w:val="decimal"/>
      <w:lvlText w:val="%1."/>
      <w:lvlJc w:val="left"/>
      <w:pPr>
        <w:tabs>
          <w:tab w:val="num" w:pos="720"/>
        </w:tabs>
        <w:ind w:left="720" w:hanging="360"/>
      </w:p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45" w15:restartNumberingAfterBreak="0">
    <w:nsid w:val="6B3E080A"/>
    <w:multiLevelType w:val="hybridMultilevel"/>
    <w:tmpl w:val="50E27A6C"/>
    <w:lvl w:ilvl="0" w:tplc="04060001">
      <w:start w:val="1"/>
      <w:numFmt w:val="bullet"/>
      <w:lvlText w:val=""/>
      <w:lvlJc w:val="left"/>
      <w:pPr>
        <w:tabs>
          <w:tab w:val="num" w:pos="720"/>
        </w:tabs>
        <w:ind w:left="720" w:hanging="360"/>
      </w:pPr>
      <w:rPr>
        <w:rFonts w:ascii="Symbol" w:hAnsi="Symbol" w:hint="default"/>
      </w:rPr>
    </w:lvl>
    <w:lvl w:ilvl="1" w:tplc="04060003" w:tentative="1">
      <w:start w:val="1"/>
      <w:numFmt w:val="bullet"/>
      <w:lvlText w:val="o"/>
      <w:lvlJc w:val="left"/>
      <w:pPr>
        <w:tabs>
          <w:tab w:val="num" w:pos="1440"/>
        </w:tabs>
        <w:ind w:left="1440" w:hanging="360"/>
      </w:pPr>
      <w:rPr>
        <w:rFonts w:ascii="Courier New" w:hAnsi="Courier New" w:cs="Courier New" w:hint="default"/>
      </w:rPr>
    </w:lvl>
    <w:lvl w:ilvl="2" w:tplc="04060005" w:tentative="1">
      <w:start w:val="1"/>
      <w:numFmt w:val="bullet"/>
      <w:lvlText w:val=""/>
      <w:lvlJc w:val="left"/>
      <w:pPr>
        <w:tabs>
          <w:tab w:val="num" w:pos="2160"/>
        </w:tabs>
        <w:ind w:left="2160" w:hanging="360"/>
      </w:pPr>
      <w:rPr>
        <w:rFonts w:ascii="Wingdings" w:hAnsi="Wingdings" w:hint="default"/>
      </w:rPr>
    </w:lvl>
    <w:lvl w:ilvl="3" w:tplc="04060001" w:tentative="1">
      <w:start w:val="1"/>
      <w:numFmt w:val="bullet"/>
      <w:lvlText w:val=""/>
      <w:lvlJc w:val="left"/>
      <w:pPr>
        <w:tabs>
          <w:tab w:val="num" w:pos="2880"/>
        </w:tabs>
        <w:ind w:left="2880" w:hanging="360"/>
      </w:pPr>
      <w:rPr>
        <w:rFonts w:ascii="Symbol" w:hAnsi="Symbol" w:hint="default"/>
      </w:rPr>
    </w:lvl>
    <w:lvl w:ilvl="4" w:tplc="04060003" w:tentative="1">
      <w:start w:val="1"/>
      <w:numFmt w:val="bullet"/>
      <w:lvlText w:val="o"/>
      <w:lvlJc w:val="left"/>
      <w:pPr>
        <w:tabs>
          <w:tab w:val="num" w:pos="3600"/>
        </w:tabs>
        <w:ind w:left="3600" w:hanging="360"/>
      </w:pPr>
      <w:rPr>
        <w:rFonts w:ascii="Courier New" w:hAnsi="Courier New" w:cs="Courier New" w:hint="default"/>
      </w:rPr>
    </w:lvl>
    <w:lvl w:ilvl="5" w:tplc="04060005" w:tentative="1">
      <w:start w:val="1"/>
      <w:numFmt w:val="bullet"/>
      <w:lvlText w:val=""/>
      <w:lvlJc w:val="left"/>
      <w:pPr>
        <w:tabs>
          <w:tab w:val="num" w:pos="4320"/>
        </w:tabs>
        <w:ind w:left="4320" w:hanging="360"/>
      </w:pPr>
      <w:rPr>
        <w:rFonts w:ascii="Wingdings" w:hAnsi="Wingdings" w:hint="default"/>
      </w:rPr>
    </w:lvl>
    <w:lvl w:ilvl="6" w:tplc="04060001" w:tentative="1">
      <w:start w:val="1"/>
      <w:numFmt w:val="bullet"/>
      <w:lvlText w:val=""/>
      <w:lvlJc w:val="left"/>
      <w:pPr>
        <w:tabs>
          <w:tab w:val="num" w:pos="5040"/>
        </w:tabs>
        <w:ind w:left="5040" w:hanging="360"/>
      </w:pPr>
      <w:rPr>
        <w:rFonts w:ascii="Symbol" w:hAnsi="Symbol" w:hint="default"/>
      </w:rPr>
    </w:lvl>
    <w:lvl w:ilvl="7" w:tplc="04060003" w:tentative="1">
      <w:start w:val="1"/>
      <w:numFmt w:val="bullet"/>
      <w:lvlText w:val="o"/>
      <w:lvlJc w:val="left"/>
      <w:pPr>
        <w:tabs>
          <w:tab w:val="num" w:pos="5760"/>
        </w:tabs>
        <w:ind w:left="5760" w:hanging="360"/>
      </w:pPr>
      <w:rPr>
        <w:rFonts w:ascii="Courier New" w:hAnsi="Courier New" w:cs="Courier New" w:hint="default"/>
      </w:rPr>
    </w:lvl>
    <w:lvl w:ilvl="8" w:tplc="04060005" w:tentative="1">
      <w:start w:val="1"/>
      <w:numFmt w:val="bullet"/>
      <w:lvlText w:val=""/>
      <w:lvlJc w:val="left"/>
      <w:pPr>
        <w:tabs>
          <w:tab w:val="num" w:pos="6480"/>
        </w:tabs>
        <w:ind w:left="6480" w:hanging="360"/>
      </w:pPr>
      <w:rPr>
        <w:rFonts w:ascii="Wingdings" w:hAnsi="Wingdings" w:hint="default"/>
      </w:rPr>
    </w:lvl>
  </w:abstractNum>
  <w:abstractNum w:abstractNumId="46" w15:restartNumberingAfterBreak="0">
    <w:nsid w:val="6B612A9D"/>
    <w:multiLevelType w:val="hybridMultilevel"/>
    <w:tmpl w:val="F16A0C72"/>
    <w:lvl w:ilvl="0" w:tplc="0406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6D8713AA"/>
    <w:multiLevelType w:val="hybridMultilevel"/>
    <w:tmpl w:val="0B44A176"/>
    <w:lvl w:ilvl="0" w:tplc="04060001">
      <w:start w:val="1"/>
      <w:numFmt w:val="bullet"/>
      <w:lvlText w:val=""/>
      <w:lvlJc w:val="left"/>
      <w:pPr>
        <w:ind w:left="720" w:hanging="360"/>
      </w:pPr>
      <w:rPr>
        <w:rFonts w:ascii="Symbol" w:hAnsi="Symbol" w:hint="default"/>
      </w:rPr>
    </w:lvl>
    <w:lvl w:ilvl="1" w:tplc="041D0003" w:tentative="1">
      <w:start w:val="1"/>
      <w:numFmt w:val="bullet"/>
      <w:lvlText w:val="o"/>
      <w:lvlJc w:val="left"/>
      <w:pPr>
        <w:ind w:left="1440" w:hanging="360"/>
      </w:pPr>
      <w:rPr>
        <w:rFonts w:ascii="Courier New" w:hAnsi="Courier New" w:cs="Courier New" w:hint="default"/>
      </w:rPr>
    </w:lvl>
    <w:lvl w:ilvl="2" w:tplc="041D0005" w:tentative="1">
      <w:start w:val="1"/>
      <w:numFmt w:val="bullet"/>
      <w:lvlText w:val=""/>
      <w:lvlJc w:val="left"/>
      <w:pPr>
        <w:ind w:left="2160" w:hanging="360"/>
      </w:pPr>
      <w:rPr>
        <w:rFonts w:ascii="Wingdings" w:hAnsi="Wingdings" w:hint="default"/>
      </w:rPr>
    </w:lvl>
    <w:lvl w:ilvl="3" w:tplc="041D0001" w:tentative="1">
      <w:start w:val="1"/>
      <w:numFmt w:val="bullet"/>
      <w:lvlText w:val=""/>
      <w:lvlJc w:val="left"/>
      <w:pPr>
        <w:ind w:left="2880" w:hanging="360"/>
      </w:pPr>
      <w:rPr>
        <w:rFonts w:ascii="Symbol" w:hAnsi="Symbol" w:hint="default"/>
      </w:rPr>
    </w:lvl>
    <w:lvl w:ilvl="4" w:tplc="041D0003" w:tentative="1">
      <w:start w:val="1"/>
      <w:numFmt w:val="bullet"/>
      <w:lvlText w:val="o"/>
      <w:lvlJc w:val="left"/>
      <w:pPr>
        <w:ind w:left="3600" w:hanging="360"/>
      </w:pPr>
      <w:rPr>
        <w:rFonts w:ascii="Courier New" w:hAnsi="Courier New" w:cs="Courier New" w:hint="default"/>
      </w:rPr>
    </w:lvl>
    <w:lvl w:ilvl="5" w:tplc="041D0005" w:tentative="1">
      <w:start w:val="1"/>
      <w:numFmt w:val="bullet"/>
      <w:lvlText w:val=""/>
      <w:lvlJc w:val="left"/>
      <w:pPr>
        <w:ind w:left="4320" w:hanging="360"/>
      </w:pPr>
      <w:rPr>
        <w:rFonts w:ascii="Wingdings" w:hAnsi="Wingdings" w:hint="default"/>
      </w:rPr>
    </w:lvl>
    <w:lvl w:ilvl="6" w:tplc="041D0001" w:tentative="1">
      <w:start w:val="1"/>
      <w:numFmt w:val="bullet"/>
      <w:lvlText w:val=""/>
      <w:lvlJc w:val="left"/>
      <w:pPr>
        <w:ind w:left="5040" w:hanging="360"/>
      </w:pPr>
      <w:rPr>
        <w:rFonts w:ascii="Symbol" w:hAnsi="Symbol" w:hint="default"/>
      </w:rPr>
    </w:lvl>
    <w:lvl w:ilvl="7" w:tplc="041D0003" w:tentative="1">
      <w:start w:val="1"/>
      <w:numFmt w:val="bullet"/>
      <w:lvlText w:val="o"/>
      <w:lvlJc w:val="left"/>
      <w:pPr>
        <w:ind w:left="5760" w:hanging="360"/>
      </w:pPr>
      <w:rPr>
        <w:rFonts w:ascii="Courier New" w:hAnsi="Courier New" w:cs="Courier New" w:hint="default"/>
      </w:rPr>
    </w:lvl>
    <w:lvl w:ilvl="8" w:tplc="041D0005" w:tentative="1">
      <w:start w:val="1"/>
      <w:numFmt w:val="bullet"/>
      <w:lvlText w:val=""/>
      <w:lvlJc w:val="left"/>
      <w:pPr>
        <w:ind w:left="6480" w:hanging="360"/>
      </w:pPr>
      <w:rPr>
        <w:rFonts w:ascii="Wingdings" w:hAnsi="Wingdings" w:hint="default"/>
      </w:rPr>
    </w:lvl>
  </w:abstractNum>
  <w:abstractNum w:abstractNumId="48" w15:restartNumberingAfterBreak="0">
    <w:nsid w:val="73A43AB2"/>
    <w:multiLevelType w:val="hybridMultilevel"/>
    <w:tmpl w:val="2652993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9" w15:restartNumberingAfterBreak="0">
    <w:nsid w:val="74EE1223"/>
    <w:multiLevelType w:val="hybridMultilevel"/>
    <w:tmpl w:val="D17C1AD2"/>
    <w:lvl w:ilvl="0" w:tplc="AD7ACEB0">
      <w:start w:val="6"/>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0" w15:restartNumberingAfterBreak="0">
    <w:nsid w:val="74FD4FA6"/>
    <w:multiLevelType w:val="hybridMultilevel"/>
    <w:tmpl w:val="96746464"/>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1" w15:restartNumberingAfterBreak="0">
    <w:nsid w:val="75F05C56"/>
    <w:multiLevelType w:val="hybridMultilevel"/>
    <w:tmpl w:val="3E64F2B4"/>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2" w15:restartNumberingAfterBreak="0">
    <w:nsid w:val="79E16FA3"/>
    <w:multiLevelType w:val="hybridMultilevel"/>
    <w:tmpl w:val="607AA4FE"/>
    <w:lvl w:ilvl="0" w:tplc="04060001">
      <w:start w:val="1"/>
      <w:numFmt w:val="bullet"/>
      <w:lvlText w:val=""/>
      <w:lvlJc w:val="left"/>
      <w:pPr>
        <w:ind w:left="720" w:hanging="360"/>
      </w:pPr>
      <w:rPr>
        <w:rFonts w:ascii="Symbol" w:hAnsi="Symbol" w:hint="default"/>
      </w:rPr>
    </w:lvl>
    <w:lvl w:ilvl="1" w:tplc="04060003">
      <w:start w:val="1"/>
      <w:numFmt w:val="bullet"/>
      <w:lvlText w:val="o"/>
      <w:lvlJc w:val="left"/>
      <w:pPr>
        <w:ind w:left="1440" w:hanging="360"/>
      </w:pPr>
      <w:rPr>
        <w:rFonts w:ascii="Courier New" w:hAnsi="Courier New" w:cs="Courier New" w:hint="default"/>
      </w:rPr>
    </w:lvl>
    <w:lvl w:ilvl="2" w:tplc="04060005">
      <w:start w:val="1"/>
      <w:numFmt w:val="bullet"/>
      <w:lvlText w:val=""/>
      <w:lvlJc w:val="left"/>
      <w:pPr>
        <w:ind w:left="2160" w:hanging="360"/>
      </w:pPr>
      <w:rPr>
        <w:rFonts w:ascii="Wingdings" w:hAnsi="Wingdings" w:hint="default"/>
      </w:rPr>
    </w:lvl>
    <w:lvl w:ilvl="3" w:tplc="04060001">
      <w:start w:val="1"/>
      <w:numFmt w:val="bullet"/>
      <w:lvlText w:val=""/>
      <w:lvlJc w:val="left"/>
      <w:pPr>
        <w:ind w:left="2880" w:hanging="360"/>
      </w:pPr>
      <w:rPr>
        <w:rFonts w:ascii="Symbol" w:hAnsi="Symbol" w:hint="default"/>
      </w:rPr>
    </w:lvl>
    <w:lvl w:ilvl="4" w:tplc="04060003">
      <w:start w:val="1"/>
      <w:numFmt w:val="bullet"/>
      <w:lvlText w:val="o"/>
      <w:lvlJc w:val="left"/>
      <w:pPr>
        <w:ind w:left="3600" w:hanging="360"/>
      </w:pPr>
      <w:rPr>
        <w:rFonts w:ascii="Courier New" w:hAnsi="Courier New" w:cs="Courier New" w:hint="default"/>
      </w:rPr>
    </w:lvl>
    <w:lvl w:ilvl="5" w:tplc="04060005">
      <w:start w:val="1"/>
      <w:numFmt w:val="bullet"/>
      <w:lvlText w:val=""/>
      <w:lvlJc w:val="left"/>
      <w:pPr>
        <w:ind w:left="4320" w:hanging="360"/>
      </w:pPr>
      <w:rPr>
        <w:rFonts w:ascii="Wingdings" w:hAnsi="Wingdings" w:hint="default"/>
      </w:rPr>
    </w:lvl>
    <w:lvl w:ilvl="6" w:tplc="04060001">
      <w:start w:val="1"/>
      <w:numFmt w:val="bullet"/>
      <w:lvlText w:val=""/>
      <w:lvlJc w:val="left"/>
      <w:pPr>
        <w:ind w:left="5040" w:hanging="360"/>
      </w:pPr>
      <w:rPr>
        <w:rFonts w:ascii="Symbol" w:hAnsi="Symbol" w:hint="default"/>
      </w:rPr>
    </w:lvl>
    <w:lvl w:ilvl="7" w:tplc="04060003">
      <w:start w:val="1"/>
      <w:numFmt w:val="bullet"/>
      <w:lvlText w:val="o"/>
      <w:lvlJc w:val="left"/>
      <w:pPr>
        <w:ind w:left="5760" w:hanging="360"/>
      </w:pPr>
      <w:rPr>
        <w:rFonts w:ascii="Courier New" w:hAnsi="Courier New" w:cs="Courier New" w:hint="default"/>
      </w:rPr>
    </w:lvl>
    <w:lvl w:ilvl="8" w:tplc="04060005">
      <w:start w:val="1"/>
      <w:numFmt w:val="bullet"/>
      <w:lvlText w:val=""/>
      <w:lvlJc w:val="left"/>
      <w:pPr>
        <w:ind w:left="6480" w:hanging="360"/>
      </w:pPr>
      <w:rPr>
        <w:rFonts w:ascii="Wingdings" w:hAnsi="Wingdings" w:hint="default"/>
      </w:rPr>
    </w:lvl>
  </w:abstractNum>
  <w:abstractNum w:abstractNumId="53" w15:restartNumberingAfterBreak="0">
    <w:nsid w:val="7AAE3C03"/>
    <w:multiLevelType w:val="hybridMultilevel"/>
    <w:tmpl w:val="DE701ECC"/>
    <w:lvl w:ilvl="0" w:tplc="DFE03DAE">
      <w:start w:val="1"/>
      <w:numFmt w:val="decimal"/>
      <w:lvlText w:val="%1."/>
      <w:lvlJc w:val="left"/>
      <w:pPr>
        <w:tabs>
          <w:tab w:val="num" w:pos="720"/>
        </w:tabs>
        <w:ind w:left="720" w:hanging="360"/>
      </w:pPr>
    </w:lvl>
    <w:lvl w:ilvl="1" w:tplc="B4FA6DD6" w:tentative="1">
      <w:start w:val="1"/>
      <w:numFmt w:val="decimal"/>
      <w:lvlText w:val="%2."/>
      <w:lvlJc w:val="left"/>
      <w:pPr>
        <w:tabs>
          <w:tab w:val="num" w:pos="1440"/>
        </w:tabs>
        <w:ind w:left="1440" w:hanging="360"/>
      </w:pPr>
    </w:lvl>
    <w:lvl w:ilvl="2" w:tplc="48C4DB0C" w:tentative="1">
      <w:start w:val="1"/>
      <w:numFmt w:val="decimal"/>
      <w:lvlText w:val="%3."/>
      <w:lvlJc w:val="left"/>
      <w:pPr>
        <w:tabs>
          <w:tab w:val="num" w:pos="2160"/>
        </w:tabs>
        <w:ind w:left="2160" w:hanging="360"/>
      </w:pPr>
    </w:lvl>
    <w:lvl w:ilvl="3" w:tplc="F1A8734A" w:tentative="1">
      <w:start w:val="1"/>
      <w:numFmt w:val="decimal"/>
      <w:lvlText w:val="%4."/>
      <w:lvlJc w:val="left"/>
      <w:pPr>
        <w:tabs>
          <w:tab w:val="num" w:pos="2880"/>
        </w:tabs>
        <w:ind w:left="2880" w:hanging="360"/>
      </w:pPr>
    </w:lvl>
    <w:lvl w:ilvl="4" w:tplc="4C2A70F8" w:tentative="1">
      <w:start w:val="1"/>
      <w:numFmt w:val="decimal"/>
      <w:lvlText w:val="%5."/>
      <w:lvlJc w:val="left"/>
      <w:pPr>
        <w:tabs>
          <w:tab w:val="num" w:pos="3600"/>
        </w:tabs>
        <w:ind w:left="3600" w:hanging="360"/>
      </w:pPr>
    </w:lvl>
    <w:lvl w:ilvl="5" w:tplc="77BCC81C" w:tentative="1">
      <w:start w:val="1"/>
      <w:numFmt w:val="decimal"/>
      <w:lvlText w:val="%6."/>
      <w:lvlJc w:val="left"/>
      <w:pPr>
        <w:tabs>
          <w:tab w:val="num" w:pos="4320"/>
        </w:tabs>
        <w:ind w:left="4320" w:hanging="360"/>
      </w:pPr>
    </w:lvl>
    <w:lvl w:ilvl="6" w:tplc="5FC2ECD2" w:tentative="1">
      <w:start w:val="1"/>
      <w:numFmt w:val="decimal"/>
      <w:lvlText w:val="%7."/>
      <w:lvlJc w:val="left"/>
      <w:pPr>
        <w:tabs>
          <w:tab w:val="num" w:pos="5040"/>
        </w:tabs>
        <w:ind w:left="5040" w:hanging="360"/>
      </w:pPr>
    </w:lvl>
    <w:lvl w:ilvl="7" w:tplc="D1149AA2" w:tentative="1">
      <w:start w:val="1"/>
      <w:numFmt w:val="decimal"/>
      <w:lvlText w:val="%8."/>
      <w:lvlJc w:val="left"/>
      <w:pPr>
        <w:tabs>
          <w:tab w:val="num" w:pos="5760"/>
        </w:tabs>
        <w:ind w:left="5760" w:hanging="360"/>
      </w:pPr>
    </w:lvl>
    <w:lvl w:ilvl="8" w:tplc="B5EEF1AA" w:tentative="1">
      <w:start w:val="1"/>
      <w:numFmt w:val="decimal"/>
      <w:lvlText w:val="%9."/>
      <w:lvlJc w:val="left"/>
      <w:pPr>
        <w:tabs>
          <w:tab w:val="num" w:pos="6480"/>
        </w:tabs>
        <w:ind w:left="6480" w:hanging="360"/>
      </w:pPr>
    </w:lvl>
  </w:abstractNum>
  <w:abstractNum w:abstractNumId="54" w15:restartNumberingAfterBreak="0">
    <w:nsid w:val="7B4A0EA1"/>
    <w:multiLevelType w:val="hybridMultilevel"/>
    <w:tmpl w:val="B2283E7A"/>
    <w:lvl w:ilvl="0" w:tplc="04060017">
      <w:start w:val="1"/>
      <w:numFmt w:val="lowerLetter"/>
      <w:lvlText w:val="%1)"/>
      <w:lvlJc w:val="left"/>
      <w:pPr>
        <w:ind w:left="720" w:hanging="360"/>
      </w:pPr>
      <w:rPr>
        <w:rFonts w:hint="default"/>
      </w:rPr>
    </w:lvl>
    <w:lvl w:ilvl="1" w:tplc="04060019" w:tentative="1">
      <w:start w:val="1"/>
      <w:numFmt w:val="lowerLetter"/>
      <w:lvlText w:val="%2."/>
      <w:lvlJc w:val="left"/>
      <w:pPr>
        <w:ind w:left="1440" w:hanging="360"/>
      </w:pPr>
    </w:lvl>
    <w:lvl w:ilvl="2" w:tplc="0406001B" w:tentative="1">
      <w:start w:val="1"/>
      <w:numFmt w:val="lowerRoman"/>
      <w:lvlText w:val="%3."/>
      <w:lvlJc w:val="right"/>
      <w:pPr>
        <w:ind w:left="2160" w:hanging="180"/>
      </w:pPr>
    </w:lvl>
    <w:lvl w:ilvl="3" w:tplc="0406000F" w:tentative="1">
      <w:start w:val="1"/>
      <w:numFmt w:val="decimal"/>
      <w:lvlText w:val="%4."/>
      <w:lvlJc w:val="left"/>
      <w:pPr>
        <w:ind w:left="2880" w:hanging="360"/>
      </w:pPr>
    </w:lvl>
    <w:lvl w:ilvl="4" w:tplc="04060019" w:tentative="1">
      <w:start w:val="1"/>
      <w:numFmt w:val="lowerLetter"/>
      <w:lvlText w:val="%5."/>
      <w:lvlJc w:val="left"/>
      <w:pPr>
        <w:ind w:left="3600" w:hanging="360"/>
      </w:pPr>
    </w:lvl>
    <w:lvl w:ilvl="5" w:tplc="0406001B" w:tentative="1">
      <w:start w:val="1"/>
      <w:numFmt w:val="lowerRoman"/>
      <w:lvlText w:val="%6."/>
      <w:lvlJc w:val="right"/>
      <w:pPr>
        <w:ind w:left="4320" w:hanging="180"/>
      </w:pPr>
    </w:lvl>
    <w:lvl w:ilvl="6" w:tplc="0406000F" w:tentative="1">
      <w:start w:val="1"/>
      <w:numFmt w:val="decimal"/>
      <w:lvlText w:val="%7."/>
      <w:lvlJc w:val="left"/>
      <w:pPr>
        <w:ind w:left="5040" w:hanging="360"/>
      </w:pPr>
    </w:lvl>
    <w:lvl w:ilvl="7" w:tplc="04060019" w:tentative="1">
      <w:start w:val="1"/>
      <w:numFmt w:val="lowerLetter"/>
      <w:lvlText w:val="%8."/>
      <w:lvlJc w:val="left"/>
      <w:pPr>
        <w:ind w:left="5760" w:hanging="360"/>
      </w:pPr>
    </w:lvl>
    <w:lvl w:ilvl="8" w:tplc="0406001B" w:tentative="1">
      <w:start w:val="1"/>
      <w:numFmt w:val="lowerRoman"/>
      <w:lvlText w:val="%9."/>
      <w:lvlJc w:val="right"/>
      <w:pPr>
        <w:ind w:left="6480" w:hanging="180"/>
      </w:pPr>
    </w:lvl>
  </w:abstractNum>
  <w:abstractNum w:abstractNumId="55" w15:restartNumberingAfterBreak="0">
    <w:nsid w:val="7EE56E7C"/>
    <w:multiLevelType w:val="hybridMultilevel"/>
    <w:tmpl w:val="02BC315C"/>
    <w:lvl w:ilvl="0" w:tplc="0407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0"/>
  </w:num>
  <w:num w:numId="3">
    <w:abstractNumId w:val="0"/>
  </w:num>
  <w:num w:numId="4">
    <w:abstractNumId w:val="0"/>
  </w:num>
  <w:num w:numId="5">
    <w:abstractNumId w:val="0"/>
  </w:num>
  <w:num w:numId="6">
    <w:abstractNumId w:val="10"/>
  </w:num>
  <w:num w:numId="7">
    <w:abstractNumId w:val="11"/>
  </w:num>
  <w:num w:numId="8">
    <w:abstractNumId w:val="28"/>
  </w:num>
  <w:num w:numId="9">
    <w:abstractNumId w:val="15"/>
  </w:num>
  <w:num w:numId="10">
    <w:abstractNumId w:val="26"/>
  </w:num>
  <w:num w:numId="11">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41"/>
  </w:num>
  <w:num w:numId="13">
    <w:abstractNumId w:val="1"/>
  </w:num>
  <w:num w:numId="14">
    <w:abstractNumId w:val="32"/>
  </w:num>
  <w:num w:numId="15">
    <w:abstractNumId w:val="21"/>
  </w:num>
  <w:num w:numId="16">
    <w:abstractNumId w:val="23"/>
  </w:num>
  <w:num w:numId="17">
    <w:abstractNumId w:val="19"/>
  </w:num>
  <w:num w:numId="18">
    <w:abstractNumId w:val="45"/>
  </w:num>
  <w:num w:numId="19">
    <w:abstractNumId w:val="39"/>
  </w:num>
  <w:num w:numId="20">
    <w:abstractNumId w:val="29"/>
  </w:num>
  <w:num w:numId="21">
    <w:abstractNumId w:val="17"/>
  </w:num>
  <w:num w:numId="22">
    <w:abstractNumId w:val="25"/>
  </w:num>
  <w:num w:numId="23">
    <w:abstractNumId w:val="16"/>
  </w:num>
  <w:num w:numId="24">
    <w:abstractNumId w:val="9"/>
  </w:num>
  <w:num w:numId="25">
    <w:abstractNumId w:val="27"/>
  </w:num>
  <w:num w:numId="26">
    <w:abstractNumId w:val="47"/>
  </w:num>
  <w:num w:numId="27">
    <w:abstractNumId w:val="30"/>
  </w:num>
  <w:num w:numId="28">
    <w:abstractNumId w:val="54"/>
  </w:num>
  <w:num w:numId="29">
    <w:abstractNumId w:val="37"/>
  </w:num>
  <w:num w:numId="30">
    <w:abstractNumId w:val="55"/>
  </w:num>
  <w:num w:numId="31">
    <w:abstractNumId w:val="24"/>
  </w:num>
  <w:num w:numId="32">
    <w:abstractNumId w:val="6"/>
  </w:num>
  <w:num w:numId="33">
    <w:abstractNumId w:val="49"/>
  </w:num>
  <w:num w:numId="34">
    <w:abstractNumId w:val="20"/>
  </w:num>
  <w:num w:numId="35">
    <w:abstractNumId w:val="46"/>
  </w:num>
  <w:num w:numId="36">
    <w:abstractNumId w:val="40"/>
  </w:num>
  <w:num w:numId="37">
    <w:abstractNumId w:val="50"/>
  </w:num>
  <w:num w:numId="38">
    <w:abstractNumId w:val="48"/>
  </w:num>
  <w:num w:numId="39">
    <w:abstractNumId w:val="8"/>
  </w:num>
  <w:num w:numId="40">
    <w:abstractNumId w:val="51"/>
  </w:num>
  <w:num w:numId="41">
    <w:abstractNumId w:val="2"/>
  </w:num>
  <w:num w:numId="42">
    <w:abstractNumId w:val="14"/>
  </w:num>
  <w:num w:numId="43">
    <w:abstractNumId w:val="43"/>
  </w:num>
  <w:num w:numId="44">
    <w:abstractNumId w:val="53"/>
  </w:num>
  <w:num w:numId="45">
    <w:abstractNumId w:val="12"/>
  </w:num>
  <w:num w:numId="46">
    <w:abstractNumId w:val="42"/>
  </w:num>
  <w:num w:numId="47">
    <w:abstractNumId w:val="4"/>
  </w:num>
  <w:num w:numId="48">
    <w:abstractNumId w:val="22"/>
  </w:num>
  <w:num w:numId="49">
    <w:abstractNumId w:val="36"/>
  </w:num>
  <w:num w:numId="50">
    <w:abstractNumId w:val="31"/>
  </w:num>
  <w:num w:numId="51">
    <w:abstractNumId w:val="35"/>
  </w:num>
  <w:num w:numId="52">
    <w:abstractNumId w:val="18"/>
  </w:num>
  <w:num w:numId="53">
    <w:abstractNumId w:val="44"/>
  </w:num>
  <w:num w:numId="54">
    <w:abstractNumId w:val="5"/>
  </w:num>
  <w:num w:numId="55">
    <w:abstractNumId w:val="13"/>
  </w:num>
  <w:num w:numId="56">
    <w:abstractNumId w:val="34"/>
  </w:num>
  <w:num w:numId="57">
    <w:abstractNumId w:val="52"/>
  </w:num>
  <w:num w:numId="58">
    <w:abstractNumId w:val="33"/>
  </w:num>
  <w:num w:numId="59">
    <w:abstractNumId w:val="7"/>
  </w:num>
  <w:num w:numId="60">
    <w:abstractNumId w:val="38"/>
  </w:num>
  <w:num w:numId="61">
    <w:abstractNumId w:val="3"/>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printFractionalCharacterWidth/>
  <w:activeWritingStyle w:appName="MSWord" w:lang="da-DK" w:vendorID="64" w:dllVersion="6" w:nlCheck="1" w:checkStyle="0"/>
  <w:activeWritingStyle w:appName="MSWord" w:lang="en-GB" w:vendorID="64" w:dllVersion="6" w:nlCheck="1" w:checkStyle="1"/>
  <w:activeWritingStyle w:appName="MSWord" w:lang="fr-CH" w:vendorID="64" w:dllVersion="6" w:nlCheck="1" w:checkStyle="0"/>
  <w:activeWritingStyle w:appName="MSWord" w:lang="en-US" w:vendorID="64" w:dllVersion="6" w:nlCheck="1" w:checkStyle="1"/>
  <w:activeWritingStyle w:appName="MSWord" w:lang="en-GB" w:vendorID="64" w:dllVersion="0" w:nlCheck="1" w:checkStyle="0"/>
  <w:activeWritingStyle w:appName="MSWord" w:lang="da-DK" w:vendorID="64" w:dllVersion="0" w:nlCheck="1" w:checkStyle="0"/>
  <w:activeWritingStyle w:appName="MSWord" w:lang="fr-CH" w:vendorID="64" w:dllVersion="0" w:nlCheck="1" w:checkStyle="0"/>
  <w:activeWritingStyle w:appName="MSWord" w:lang="en-US" w:vendorID="64" w:dllVersion="0" w:nlCheck="1" w:checkStyle="0"/>
  <w:activeWritingStyle w:appName="MSWord" w:lang="de-DE" w:vendorID="64" w:dllVersion="6" w:nlCheck="1" w:checkStyle="0"/>
  <w:activeWritingStyle w:appName="MSWord" w:lang="de-DE" w:vendorID="64" w:dllVersion="0" w:nlCheck="1" w:checkStyle="0"/>
  <w:activeWritingStyle w:appName="MSWord" w:lang="es-ES_tradnl" w:vendorID="64" w:dllVersion="6" w:nlCheck="1" w:checkStyle="0"/>
  <w:activeWritingStyle w:appName="MSWord" w:lang="es-ES_tradnl" w:vendorID="64" w:dllVersion="0" w:nlCheck="1" w:checkStyle="0"/>
  <w:activeWritingStyle w:appName="MSWord" w:lang="en-GB" w:vendorID="64" w:dllVersion="131078" w:nlCheck="1" w:checkStyle="0"/>
  <w:activeWritingStyle w:appName="MSWord" w:lang="en-US" w:vendorID="64" w:dllVersion="131078" w:nlCheck="1" w:checkStyle="0"/>
  <w:activeWritingStyle w:appName="MSWord" w:lang="es-ES_tradnl" w:vendorID="64" w:dllVersion="131078" w:nlCheck="1" w:checkStyle="0"/>
  <w:activeWritingStyle w:appName="MSWord" w:lang="fr-CH" w:vendorID="64" w:dllVersion="131078" w:nlCheck="1" w:checkStyle="0"/>
  <w:activeWritingStyle w:appName="MSWord" w:lang="fr-FR" w:vendorID="64" w:dllVersion="131078" w:nlCheck="1" w:checkStyle="0"/>
  <w:activeWritingStyle w:appName="MSWord" w:lang="es-ES" w:vendorID="64" w:dllVersion="131078" w:nlCheck="1" w:checkStyle="0"/>
  <w:activeWritingStyle w:appName="MSWord" w:lang="de-DE" w:vendorID="9" w:dllVersion="512" w:checkStyle="0"/>
  <w:activeWritingStyle w:appName="MSWord" w:lang="da-DK" w:vendorID="22" w:dllVersion="513" w:checkStyle="1"/>
  <w:proofState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567"/>
  <w:hyphenationZone w:val="425"/>
  <w:doNotHyphenateCaps/>
  <w:evenAndOddHeaders/>
  <w:drawingGridHorizontalSpacing w:val="120"/>
  <w:displayHorizontalDrawingGridEvery w:val="0"/>
  <w:displayVerticalDrawingGridEvery w:val="0"/>
  <w:doNotShadeFormData/>
  <w:noPunctuationKerning/>
  <w:characterSpacingControl w:val="doNotCompress"/>
  <w:hdrShapeDefaults>
    <o:shapedefaults v:ext="edit" spidmax="21505"/>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B6698"/>
    <w:rsid w:val="000025E8"/>
    <w:rsid w:val="0000541E"/>
    <w:rsid w:val="000111DF"/>
    <w:rsid w:val="00011224"/>
    <w:rsid w:val="0001197C"/>
    <w:rsid w:val="000144ED"/>
    <w:rsid w:val="000163D9"/>
    <w:rsid w:val="00017045"/>
    <w:rsid w:val="00023FAD"/>
    <w:rsid w:val="00023FEF"/>
    <w:rsid w:val="000254E2"/>
    <w:rsid w:val="0002559C"/>
    <w:rsid w:val="00026D9E"/>
    <w:rsid w:val="000279E4"/>
    <w:rsid w:val="0003198B"/>
    <w:rsid w:val="0003294C"/>
    <w:rsid w:val="0003327D"/>
    <w:rsid w:val="0003383C"/>
    <w:rsid w:val="00035CC3"/>
    <w:rsid w:val="00035E0A"/>
    <w:rsid w:val="0004054D"/>
    <w:rsid w:val="0004147E"/>
    <w:rsid w:val="000450E2"/>
    <w:rsid w:val="00055D5B"/>
    <w:rsid w:val="00056456"/>
    <w:rsid w:val="00056887"/>
    <w:rsid w:val="00062524"/>
    <w:rsid w:val="0006413D"/>
    <w:rsid w:val="00065BCD"/>
    <w:rsid w:val="00066471"/>
    <w:rsid w:val="00067571"/>
    <w:rsid w:val="00071306"/>
    <w:rsid w:val="00071C74"/>
    <w:rsid w:val="00077BF4"/>
    <w:rsid w:val="0008161D"/>
    <w:rsid w:val="000849EA"/>
    <w:rsid w:val="00085366"/>
    <w:rsid w:val="00085CB0"/>
    <w:rsid w:val="000874EC"/>
    <w:rsid w:val="000911B0"/>
    <w:rsid w:val="00092FEC"/>
    <w:rsid w:val="00095BC7"/>
    <w:rsid w:val="000969D4"/>
    <w:rsid w:val="000A0BAC"/>
    <w:rsid w:val="000A203A"/>
    <w:rsid w:val="000A3E0E"/>
    <w:rsid w:val="000A402B"/>
    <w:rsid w:val="000A4F8E"/>
    <w:rsid w:val="000A4F93"/>
    <w:rsid w:val="000A7157"/>
    <w:rsid w:val="000A7204"/>
    <w:rsid w:val="000B0151"/>
    <w:rsid w:val="000B0E2D"/>
    <w:rsid w:val="000B18DB"/>
    <w:rsid w:val="000B1FDF"/>
    <w:rsid w:val="000B27DF"/>
    <w:rsid w:val="000B2FC3"/>
    <w:rsid w:val="000B35CE"/>
    <w:rsid w:val="000B49C1"/>
    <w:rsid w:val="000B638F"/>
    <w:rsid w:val="000C0335"/>
    <w:rsid w:val="000C1737"/>
    <w:rsid w:val="000C2E4B"/>
    <w:rsid w:val="000C3420"/>
    <w:rsid w:val="000C3586"/>
    <w:rsid w:val="000C51ED"/>
    <w:rsid w:val="000C628D"/>
    <w:rsid w:val="000C75EA"/>
    <w:rsid w:val="000D2C26"/>
    <w:rsid w:val="000D3202"/>
    <w:rsid w:val="000D4623"/>
    <w:rsid w:val="000D4823"/>
    <w:rsid w:val="000D7D64"/>
    <w:rsid w:val="000D7EFA"/>
    <w:rsid w:val="000E08B7"/>
    <w:rsid w:val="000E119E"/>
    <w:rsid w:val="000E2837"/>
    <w:rsid w:val="000E2C0B"/>
    <w:rsid w:val="000E3D39"/>
    <w:rsid w:val="000E41A2"/>
    <w:rsid w:val="000E659B"/>
    <w:rsid w:val="000F31C7"/>
    <w:rsid w:val="000F6BC6"/>
    <w:rsid w:val="000F71BF"/>
    <w:rsid w:val="001000CC"/>
    <w:rsid w:val="001001CB"/>
    <w:rsid w:val="00100400"/>
    <w:rsid w:val="001013E9"/>
    <w:rsid w:val="00103657"/>
    <w:rsid w:val="00103E4D"/>
    <w:rsid w:val="0010484D"/>
    <w:rsid w:val="00107264"/>
    <w:rsid w:val="00107687"/>
    <w:rsid w:val="0011011C"/>
    <w:rsid w:val="00110BD4"/>
    <w:rsid w:val="00116216"/>
    <w:rsid w:val="00117529"/>
    <w:rsid w:val="00121AF3"/>
    <w:rsid w:val="00122EE0"/>
    <w:rsid w:val="0012361B"/>
    <w:rsid w:val="00124F77"/>
    <w:rsid w:val="00125AE2"/>
    <w:rsid w:val="00125BF9"/>
    <w:rsid w:val="00125DFB"/>
    <w:rsid w:val="00130405"/>
    <w:rsid w:val="0013326F"/>
    <w:rsid w:val="001360E3"/>
    <w:rsid w:val="0013625B"/>
    <w:rsid w:val="0013688E"/>
    <w:rsid w:val="00136A1E"/>
    <w:rsid w:val="001412AE"/>
    <w:rsid w:val="0014171C"/>
    <w:rsid w:val="00142040"/>
    <w:rsid w:val="0014223F"/>
    <w:rsid w:val="00145FEC"/>
    <w:rsid w:val="00146082"/>
    <w:rsid w:val="00150151"/>
    <w:rsid w:val="00153CF7"/>
    <w:rsid w:val="00154C02"/>
    <w:rsid w:val="001604B4"/>
    <w:rsid w:val="0016335F"/>
    <w:rsid w:val="001641E6"/>
    <w:rsid w:val="001652CE"/>
    <w:rsid w:val="00165506"/>
    <w:rsid w:val="00167F53"/>
    <w:rsid w:val="00175270"/>
    <w:rsid w:val="00180378"/>
    <w:rsid w:val="00180C42"/>
    <w:rsid w:val="00181035"/>
    <w:rsid w:val="0018113F"/>
    <w:rsid w:val="00181935"/>
    <w:rsid w:val="00181A53"/>
    <w:rsid w:val="00183D6A"/>
    <w:rsid w:val="0018401B"/>
    <w:rsid w:val="00185F68"/>
    <w:rsid w:val="00186F6A"/>
    <w:rsid w:val="00187199"/>
    <w:rsid w:val="00191861"/>
    <w:rsid w:val="0019315A"/>
    <w:rsid w:val="00193364"/>
    <w:rsid w:val="00193EEE"/>
    <w:rsid w:val="00194409"/>
    <w:rsid w:val="00194804"/>
    <w:rsid w:val="00197066"/>
    <w:rsid w:val="00197D68"/>
    <w:rsid w:val="00197E4C"/>
    <w:rsid w:val="001A026E"/>
    <w:rsid w:val="001A0419"/>
    <w:rsid w:val="001A2A12"/>
    <w:rsid w:val="001A517A"/>
    <w:rsid w:val="001A66FD"/>
    <w:rsid w:val="001B104E"/>
    <w:rsid w:val="001B148A"/>
    <w:rsid w:val="001B2F28"/>
    <w:rsid w:val="001B367A"/>
    <w:rsid w:val="001B6ECD"/>
    <w:rsid w:val="001C1A55"/>
    <w:rsid w:val="001C3BD3"/>
    <w:rsid w:val="001C44E5"/>
    <w:rsid w:val="001C4AEC"/>
    <w:rsid w:val="001C5B9A"/>
    <w:rsid w:val="001C5D2E"/>
    <w:rsid w:val="001C75B9"/>
    <w:rsid w:val="001D1B6C"/>
    <w:rsid w:val="001D45BD"/>
    <w:rsid w:val="001D540D"/>
    <w:rsid w:val="001D5EA7"/>
    <w:rsid w:val="001D600B"/>
    <w:rsid w:val="001E04C9"/>
    <w:rsid w:val="001E07E3"/>
    <w:rsid w:val="001E13F9"/>
    <w:rsid w:val="001E47B9"/>
    <w:rsid w:val="001E646D"/>
    <w:rsid w:val="001F0749"/>
    <w:rsid w:val="001F0D26"/>
    <w:rsid w:val="001F20F0"/>
    <w:rsid w:val="001F234E"/>
    <w:rsid w:val="001F42A3"/>
    <w:rsid w:val="001F49D0"/>
    <w:rsid w:val="001F7140"/>
    <w:rsid w:val="00201C68"/>
    <w:rsid w:val="002025C6"/>
    <w:rsid w:val="0020399F"/>
    <w:rsid w:val="00203C4C"/>
    <w:rsid w:val="00206761"/>
    <w:rsid w:val="00206D08"/>
    <w:rsid w:val="00207AC6"/>
    <w:rsid w:val="00207BA6"/>
    <w:rsid w:val="00211158"/>
    <w:rsid w:val="00211C76"/>
    <w:rsid w:val="00213219"/>
    <w:rsid w:val="0021364E"/>
    <w:rsid w:val="002143A8"/>
    <w:rsid w:val="00222371"/>
    <w:rsid w:val="00223337"/>
    <w:rsid w:val="002249D4"/>
    <w:rsid w:val="00225D49"/>
    <w:rsid w:val="002305F6"/>
    <w:rsid w:val="002342D7"/>
    <w:rsid w:val="00235C3B"/>
    <w:rsid w:val="0023652C"/>
    <w:rsid w:val="00237D58"/>
    <w:rsid w:val="002401DA"/>
    <w:rsid w:val="0024217B"/>
    <w:rsid w:val="00243206"/>
    <w:rsid w:val="00243235"/>
    <w:rsid w:val="00244AC6"/>
    <w:rsid w:val="00247217"/>
    <w:rsid w:val="00247F52"/>
    <w:rsid w:val="00250834"/>
    <w:rsid w:val="00252A3F"/>
    <w:rsid w:val="00255492"/>
    <w:rsid w:val="00257B52"/>
    <w:rsid w:val="00257C0C"/>
    <w:rsid w:val="00260786"/>
    <w:rsid w:val="00266B65"/>
    <w:rsid w:val="00267526"/>
    <w:rsid w:val="00270431"/>
    <w:rsid w:val="00271386"/>
    <w:rsid w:val="00271708"/>
    <w:rsid w:val="00273BA6"/>
    <w:rsid w:val="00275111"/>
    <w:rsid w:val="00275E0A"/>
    <w:rsid w:val="00284372"/>
    <w:rsid w:val="002857C0"/>
    <w:rsid w:val="002879BD"/>
    <w:rsid w:val="00290232"/>
    <w:rsid w:val="002907FF"/>
    <w:rsid w:val="002931CC"/>
    <w:rsid w:val="00294A29"/>
    <w:rsid w:val="00295856"/>
    <w:rsid w:val="00297C51"/>
    <w:rsid w:val="002A04DE"/>
    <w:rsid w:val="002A0F0C"/>
    <w:rsid w:val="002A0FF9"/>
    <w:rsid w:val="002A3D85"/>
    <w:rsid w:val="002A5666"/>
    <w:rsid w:val="002B1693"/>
    <w:rsid w:val="002B45B7"/>
    <w:rsid w:val="002B623C"/>
    <w:rsid w:val="002B6698"/>
    <w:rsid w:val="002B73FC"/>
    <w:rsid w:val="002C1A11"/>
    <w:rsid w:val="002C2C19"/>
    <w:rsid w:val="002C2FA6"/>
    <w:rsid w:val="002C612C"/>
    <w:rsid w:val="002C79C7"/>
    <w:rsid w:val="002C7F50"/>
    <w:rsid w:val="002D0399"/>
    <w:rsid w:val="002D21BC"/>
    <w:rsid w:val="002D2761"/>
    <w:rsid w:val="002D2CA3"/>
    <w:rsid w:val="002D4F12"/>
    <w:rsid w:val="002D4F77"/>
    <w:rsid w:val="002D61AB"/>
    <w:rsid w:val="002D6DDD"/>
    <w:rsid w:val="002E02D9"/>
    <w:rsid w:val="002E22C9"/>
    <w:rsid w:val="002E2ACC"/>
    <w:rsid w:val="002E3F78"/>
    <w:rsid w:val="002E5EE9"/>
    <w:rsid w:val="002E6312"/>
    <w:rsid w:val="002E6DA6"/>
    <w:rsid w:val="002E73AD"/>
    <w:rsid w:val="002E7665"/>
    <w:rsid w:val="002F1A10"/>
    <w:rsid w:val="002F1B42"/>
    <w:rsid w:val="002F322B"/>
    <w:rsid w:val="002F3EB4"/>
    <w:rsid w:val="002F5B2F"/>
    <w:rsid w:val="002F6E87"/>
    <w:rsid w:val="003035CA"/>
    <w:rsid w:val="00304F44"/>
    <w:rsid w:val="0031465F"/>
    <w:rsid w:val="00315AFD"/>
    <w:rsid w:val="0032470D"/>
    <w:rsid w:val="00325D3D"/>
    <w:rsid w:val="00325E29"/>
    <w:rsid w:val="00331870"/>
    <w:rsid w:val="003352F5"/>
    <w:rsid w:val="00336F4D"/>
    <w:rsid w:val="0034094F"/>
    <w:rsid w:val="0034365C"/>
    <w:rsid w:val="00343AC6"/>
    <w:rsid w:val="00344FD7"/>
    <w:rsid w:val="00345342"/>
    <w:rsid w:val="0034599A"/>
    <w:rsid w:val="0034662B"/>
    <w:rsid w:val="0035068E"/>
    <w:rsid w:val="003507BE"/>
    <w:rsid w:val="00350850"/>
    <w:rsid w:val="003517D8"/>
    <w:rsid w:val="0035700C"/>
    <w:rsid w:val="00357052"/>
    <w:rsid w:val="003609CF"/>
    <w:rsid w:val="00362D9E"/>
    <w:rsid w:val="00363048"/>
    <w:rsid w:val="00366E58"/>
    <w:rsid w:val="00372405"/>
    <w:rsid w:val="00374141"/>
    <w:rsid w:val="003765C3"/>
    <w:rsid w:val="003765D4"/>
    <w:rsid w:val="003836ED"/>
    <w:rsid w:val="00390C26"/>
    <w:rsid w:val="00391854"/>
    <w:rsid w:val="003919A4"/>
    <w:rsid w:val="0039324D"/>
    <w:rsid w:val="00394148"/>
    <w:rsid w:val="00396756"/>
    <w:rsid w:val="003967B2"/>
    <w:rsid w:val="003A25B7"/>
    <w:rsid w:val="003A2B57"/>
    <w:rsid w:val="003A2FC2"/>
    <w:rsid w:val="003A3BBF"/>
    <w:rsid w:val="003A524B"/>
    <w:rsid w:val="003A6917"/>
    <w:rsid w:val="003B1B35"/>
    <w:rsid w:val="003B2131"/>
    <w:rsid w:val="003B4C20"/>
    <w:rsid w:val="003B5052"/>
    <w:rsid w:val="003B72C1"/>
    <w:rsid w:val="003B776D"/>
    <w:rsid w:val="003C2E7C"/>
    <w:rsid w:val="003C4CAF"/>
    <w:rsid w:val="003C6129"/>
    <w:rsid w:val="003C78F0"/>
    <w:rsid w:val="003C7D2C"/>
    <w:rsid w:val="003D687A"/>
    <w:rsid w:val="003E26F3"/>
    <w:rsid w:val="003E37D7"/>
    <w:rsid w:val="003E44AF"/>
    <w:rsid w:val="003E47DB"/>
    <w:rsid w:val="003E48A6"/>
    <w:rsid w:val="003E5DBD"/>
    <w:rsid w:val="003E6A84"/>
    <w:rsid w:val="003E6EC7"/>
    <w:rsid w:val="003E7A79"/>
    <w:rsid w:val="003E7AAA"/>
    <w:rsid w:val="003F04A5"/>
    <w:rsid w:val="003F0581"/>
    <w:rsid w:val="003F0F8D"/>
    <w:rsid w:val="003F109C"/>
    <w:rsid w:val="003F1115"/>
    <w:rsid w:val="003F28F2"/>
    <w:rsid w:val="003F2FBB"/>
    <w:rsid w:val="003F34A0"/>
    <w:rsid w:val="003F463B"/>
    <w:rsid w:val="00400CE3"/>
    <w:rsid w:val="004031AC"/>
    <w:rsid w:val="004065E2"/>
    <w:rsid w:val="00407C52"/>
    <w:rsid w:val="004130AE"/>
    <w:rsid w:val="004151CD"/>
    <w:rsid w:val="004153B1"/>
    <w:rsid w:val="004156A3"/>
    <w:rsid w:val="00416634"/>
    <w:rsid w:val="004166BE"/>
    <w:rsid w:val="00420065"/>
    <w:rsid w:val="004226D9"/>
    <w:rsid w:val="00422EAE"/>
    <w:rsid w:val="0042351A"/>
    <w:rsid w:val="00426412"/>
    <w:rsid w:val="00426A0F"/>
    <w:rsid w:val="004272DA"/>
    <w:rsid w:val="0043241E"/>
    <w:rsid w:val="004332C0"/>
    <w:rsid w:val="0043341C"/>
    <w:rsid w:val="00434B9F"/>
    <w:rsid w:val="00435569"/>
    <w:rsid w:val="00435F3D"/>
    <w:rsid w:val="0044145F"/>
    <w:rsid w:val="00446C13"/>
    <w:rsid w:val="00447424"/>
    <w:rsid w:val="00447E86"/>
    <w:rsid w:val="00453D5E"/>
    <w:rsid w:val="0045549E"/>
    <w:rsid w:val="004558A6"/>
    <w:rsid w:val="00456385"/>
    <w:rsid w:val="00456578"/>
    <w:rsid w:val="004575E5"/>
    <w:rsid w:val="004630F2"/>
    <w:rsid w:val="00464204"/>
    <w:rsid w:val="0046425F"/>
    <w:rsid w:val="00464981"/>
    <w:rsid w:val="004653B2"/>
    <w:rsid w:val="00472A9D"/>
    <w:rsid w:val="00475027"/>
    <w:rsid w:val="00477D66"/>
    <w:rsid w:val="00484555"/>
    <w:rsid w:val="00485DA7"/>
    <w:rsid w:val="0048663E"/>
    <w:rsid w:val="00490524"/>
    <w:rsid w:val="00491A34"/>
    <w:rsid w:val="00492DCA"/>
    <w:rsid w:val="00493549"/>
    <w:rsid w:val="00495AE4"/>
    <w:rsid w:val="00495B44"/>
    <w:rsid w:val="00496DA6"/>
    <w:rsid w:val="004A106E"/>
    <w:rsid w:val="004A2D1B"/>
    <w:rsid w:val="004A38C0"/>
    <w:rsid w:val="004A5F76"/>
    <w:rsid w:val="004B0E22"/>
    <w:rsid w:val="004B69AC"/>
    <w:rsid w:val="004B69BC"/>
    <w:rsid w:val="004B7291"/>
    <w:rsid w:val="004B7703"/>
    <w:rsid w:val="004C1AF3"/>
    <w:rsid w:val="004C1DEC"/>
    <w:rsid w:val="004C3E44"/>
    <w:rsid w:val="004C3FBB"/>
    <w:rsid w:val="004D115B"/>
    <w:rsid w:val="004D1D1A"/>
    <w:rsid w:val="004D42C4"/>
    <w:rsid w:val="004E1EAB"/>
    <w:rsid w:val="004E2600"/>
    <w:rsid w:val="004E519E"/>
    <w:rsid w:val="004E6183"/>
    <w:rsid w:val="004E6A42"/>
    <w:rsid w:val="004F13B5"/>
    <w:rsid w:val="004F1CF9"/>
    <w:rsid w:val="004F33D0"/>
    <w:rsid w:val="005016B4"/>
    <w:rsid w:val="00503B7F"/>
    <w:rsid w:val="005050C3"/>
    <w:rsid w:val="005062D3"/>
    <w:rsid w:val="005076BE"/>
    <w:rsid w:val="005104F0"/>
    <w:rsid w:val="00510F35"/>
    <w:rsid w:val="00513C30"/>
    <w:rsid w:val="00515EBF"/>
    <w:rsid w:val="00517B83"/>
    <w:rsid w:val="005205D4"/>
    <w:rsid w:val="0052155F"/>
    <w:rsid w:val="0052252A"/>
    <w:rsid w:val="005230D8"/>
    <w:rsid w:val="00524106"/>
    <w:rsid w:val="005248E3"/>
    <w:rsid w:val="00525B8A"/>
    <w:rsid w:val="00525DDC"/>
    <w:rsid w:val="00532C99"/>
    <w:rsid w:val="005355B1"/>
    <w:rsid w:val="00535810"/>
    <w:rsid w:val="0053698E"/>
    <w:rsid w:val="00540A9F"/>
    <w:rsid w:val="005450FD"/>
    <w:rsid w:val="0054557D"/>
    <w:rsid w:val="00545B59"/>
    <w:rsid w:val="00546DFB"/>
    <w:rsid w:val="00546EAE"/>
    <w:rsid w:val="00547E29"/>
    <w:rsid w:val="00550DD8"/>
    <w:rsid w:val="00551D2C"/>
    <w:rsid w:val="00551ED2"/>
    <w:rsid w:val="0055256C"/>
    <w:rsid w:val="0055363F"/>
    <w:rsid w:val="00556215"/>
    <w:rsid w:val="005634AA"/>
    <w:rsid w:val="00564525"/>
    <w:rsid w:val="00564AF3"/>
    <w:rsid w:val="0057022A"/>
    <w:rsid w:val="00570971"/>
    <w:rsid w:val="0057172D"/>
    <w:rsid w:val="0057237C"/>
    <w:rsid w:val="00574003"/>
    <w:rsid w:val="00574FB7"/>
    <w:rsid w:val="00576A27"/>
    <w:rsid w:val="005807DB"/>
    <w:rsid w:val="00581D13"/>
    <w:rsid w:val="00582092"/>
    <w:rsid w:val="00582266"/>
    <w:rsid w:val="00586A63"/>
    <w:rsid w:val="005876CF"/>
    <w:rsid w:val="0059173F"/>
    <w:rsid w:val="005941C3"/>
    <w:rsid w:val="00595299"/>
    <w:rsid w:val="005965BA"/>
    <w:rsid w:val="005A4C58"/>
    <w:rsid w:val="005A7825"/>
    <w:rsid w:val="005B5E21"/>
    <w:rsid w:val="005B6C89"/>
    <w:rsid w:val="005C0E1C"/>
    <w:rsid w:val="005C1276"/>
    <w:rsid w:val="005C1856"/>
    <w:rsid w:val="005C302D"/>
    <w:rsid w:val="005C655C"/>
    <w:rsid w:val="005C683C"/>
    <w:rsid w:val="005C7327"/>
    <w:rsid w:val="005D0301"/>
    <w:rsid w:val="005D0416"/>
    <w:rsid w:val="005D27FC"/>
    <w:rsid w:val="005D398A"/>
    <w:rsid w:val="005D48A5"/>
    <w:rsid w:val="005D6814"/>
    <w:rsid w:val="005D79F3"/>
    <w:rsid w:val="005E4B6A"/>
    <w:rsid w:val="005E61EF"/>
    <w:rsid w:val="005E7ECF"/>
    <w:rsid w:val="005E7F7B"/>
    <w:rsid w:val="005F1172"/>
    <w:rsid w:val="005F1F80"/>
    <w:rsid w:val="005F3658"/>
    <w:rsid w:val="005F507E"/>
    <w:rsid w:val="00600E45"/>
    <w:rsid w:val="00601A31"/>
    <w:rsid w:val="00603439"/>
    <w:rsid w:val="0060667B"/>
    <w:rsid w:val="00612B59"/>
    <w:rsid w:val="00617DD3"/>
    <w:rsid w:val="006210E1"/>
    <w:rsid w:val="00622D4D"/>
    <w:rsid w:val="0062347A"/>
    <w:rsid w:val="0062572B"/>
    <w:rsid w:val="00626488"/>
    <w:rsid w:val="00632A05"/>
    <w:rsid w:val="00633030"/>
    <w:rsid w:val="0063422A"/>
    <w:rsid w:val="006362CC"/>
    <w:rsid w:val="00636B7E"/>
    <w:rsid w:val="0063795F"/>
    <w:rsid w:val="00643B50"/>
    <w:rsid w:val="006440AF"/>
    <w:rsid w:val="00644150"/>
    <w:rsid w:val="00646941"/>
    <w:rsid w:val="00650496"/>
    <w:rsid w:val="00652AC1"/>
    <w:rsid w:val="0065484E"/>
    <w:rsid w:val="00656D6D"/>
    <w:rsid w:val="00656D92"/>
    <w:rsid w:val="00657B84"/>
    <w:rsid w:val="00662AA2"/>
    <w:rsid w:val="00662FAD"/>
    <w:rsid w:val="0066349C"/>
    <w:rsid w:val="00665FB2"/>
    <w:rsid w:val="0067248E"/>
    <w:rsid w:val="00673DD0"/>
    <w:rsid w:val="006768E6"/>
    <w:rsid w:val="00676EEF"/>
    <w:rsid w:val="00677D55"/>
    <w:rsid w:val="00680DE0"/>
    <w:rsid w:val="00681325"/>
    <w:rsid w:val="006814CD"/>
    <w:rsid w:val="00681692"/>
    <w:rsid w:val="00681E51"/>
    <w:rsid w:val="006868F3"/>
    <w:rsid w:val="0069688B"/>
    <w:rsid w:val="006A0CA6"/>
    <w:rsid w:val="006A1A5E"/>
    <w:rsid w:val="006B2454"/>
    <w:rsid w:val="006B3972"/>
    <w:rsid w:val="006B4E8D"/>
    <w:rsid w:val="006B7EE7"/>
    <w:rsid w:val="006C54E6"/>
    <w:rsid w:val="006C5890"/>
    <w:rsid w:val="006C6C4D"/>
    <w:rsid w:val="006C7496"/>
    <w:rsid w:val="006D06EF"/>
    <w:rsid w:val="006D0A5D"/>
    <w:rsid w:val="006D0D05"/>
    <w:rsid w:val="006D1058"/>
    <w:rsid w:val="006D1A47"/>
    <w:rsid w:val="006D1B52"/>
    <w:rsid w:val="006D2456"/>
    <w:rsid w:val="006D3AF1"/>
    <w:rsid w:val="006D4AAD"/>
    <w:rsid w:val="006D6CC0"/>
    <w:rsid w:val="006E0959"/>
    <w:rsid w:val="006E1A69"/>
    <w:rsid w:val="006E3621"/>
    <w:rsid w:val="006E3E4C"/>
    <w:rsid w:val="006E474C"/>
    <w:rsid w:val="006E555C"/>
    <w:rsid w:val="006E585B"/>
    <w:rsid w:val="006E7BDC"/>
    <w:rsid w:val="006F604E"/>
    <w:rsid w:val="006F76F8"/>
    <w:rsid w:val="00701334"/>
    <w:rsid w:val="0070155D"/>
    <w:rsid w:val="00706948"/>
    <w:rsid w:val="00706AEA"/>
    <w:rsid w:val="007102B7"/>
    <w:rsid w:val="007108D3"/>
    <w:rsid w:val="0071336F"/>
    <w:rsid w:val="00720975"/>
    <w:rsid w:val="00721EFA"/>
    <w:rsid w:val="00723B06"/>
    <w:rsid w:val="0072437E"/>
    <w:rsid w:val="00733EF6"/>
    <w:rsid w:val="00735988"/>
    <w:rsid w:val="0074004C"/>
    <w:rsid w:val="00741BE0"/>
    <w:rsid w:val="00742970"/>
    <w:rsid w:val="00742AD0"/>
    <w:rsid w:val="00742CD7"/>
    <w:rsid w:val="00742F7C"/>
    <w:rsid w:val="00746123"/>
    <w:rsid w:val="00747791"/>
    <w:rsid w:val="0075543E"/>
    <w:rsid w:val="00764A7D"/>
    <w:rsid w:val="0076571F"/>
    <w:rsid w:val="007668D0"/>
    <w:rsid w:val="00766E44"/>
    <w:rsid w:val="00770588"/>
    <w:rsid w:val="0077127D"/>
    <w:rsid w:val="0077566F"/>
    <w:rsid w:val="007804D8"/>
    <w:rsid w:val="007824AD"/>
    <w:rsid w:val="00782867"/>
    <w:rsid w:val="00782C6C"/>
    <w:rsid w:val="00782D3A"/>
    <w:rsid w:val="007871F4"/>
    <w:rsid w:val="007878FA"/>
    <w:rsid w:val="0079177C"/>
    <w:rsid w:val="00791AF8"/>
    <w:rsid w:val="00792519"/>
    <w:rsid w:val="00793F79"/>
    <w:rsid w:val="007A0A8C"/>
    <w:rsid w:val="007A3108"/>
    <w:rsid w:val="007A59B0"/>
    <w:rsid w:val="007B10E3"/>
    <w:rsid w:val="007B2DE7"/>
    <w:rsid w:val="007B3591"/>
    <w:rsid w:val="007B4919"/>
    <w:rsid w:val="007B4B18"/>
    <w:rsid w:val="007B6A70"/>
    <w:rsid w:val="007C0AD5"/>
    <w:rsid w:val="007C19B0"/>
    <w:rsid w:val="007C1D20"/>
    <w:rsid w:val="007C22DF"/>
    <w:rsid w:val="007C424B"/>
    <w:rsid w:val="007C5C0A"/>
    <w:rsid w:val="007C75D9"/>
    <w:rsid w:val="007C769E"/>
    <w:rsid w:val="007C798B"/>
    <w:rsid w:val="007D07CF"/>
    <w:rsid w:val="007D186E"/>
    <w:rsid w:val="007D1FFF"/>
    <w:rsid w:val="007D29B3"/>
    <w:rsid w:val="007D2ADA"/>
    <w:rsid w:val="007D3748"/>
    <w:rsid w:val="007D451D"/>
    <w:rsid w:val="007D53D7"/>
    <w:rsid w:val="007D614C"/>
    <w:rsid w:val="007D6644"/>
    <w:rsid w:val="007D674E"/>
    <w:rsid w:val="007E3AA0"/>
    <w:rsid w:val="007E5807"/>
    <w:rsid w:val="007E662B"/>
    <w:rsid w:val="007E6A77"/>
    <w:rsid w:val="007F0BB9"/>
    <w:rsid w:val="007F1254"/>
    <w:rsid w:val="007F27D7"/>
    <w:rsid w:val="007F3F91"/>
    <w:rsid w:val="007F4EC1"/>
    <w:rsid w:val="0080374C"/>
    <w:rsid w:val="00805DE1"/>
    <w:rsid w:val="00807675"/>
    <w:rsid w:val="00812572"/>
    <w:rsid w:val="00812B19"/>
    <w:rsid w:val="00812FA2"/>
    <w:rsid w:val="008161C4"/>
    <w:rsid w:val="00820988"/>
    <w:rsid w:val="008216F5"/>
    <w:rsid w:val="00821A8B"/>
    <w:rsid w:val="00825FB0"/>
    <w:rsid w:val="00832268"/>
    <w:rsid w:val="00833814"/>
    <w:rsid w:val="0083400C"/>
    <w:rsid w:val="00840283"/>
    <w:rsid w:val="0084190F"/>
    <w:rsid w:val="008436CE"/>
    <w:rsid w:val="00844BAE"/>
    <w:rsid w:val="00845A91"/>
    <w:rsid w:val="0084610C"/>
    <w:rsid w:val="008471B4"/>
    <w:rsid w:val="0085026E"/>
    <w:rsid w:val="00852182"/>
    <w:rsid w:val="0085259E"/>
    <w:rsid w:val="008539D6"/>
    <w:rsid w:val="008553D7"/>
    <w:rsid w:val="00855488"/>
    <w:rsid w:val="00856ED6"/>
    <w:rsid w:val="0086354B"/>
    <w:rsid w:val="00863DCA"/>
    <w:rsid w:val="00863ED5"/>
    <w:rsid w:val="00865171"/>
    <w:rsid w:val="008670AF"/>
    <w:rsid w:val="00867E2B"/>
    <w:rsid w:val="00871849"/>
    <w:rsid w:val="008727F8"/>
    <w:rsid w:val="00874B5B"/>
    <w:rsid w:val="0087785A"/>
    <w:rsid w:val="00877A3C"/>
    <w:rsid w:val="00877AD2"/>
    <w:rsid w:val="008800F0"/>
    <w:rsid w:val="00881F6A"/>
    <w:rsid w:val="00881FFD"/>
    <w:rsid w:val="00882ABF"/>
    <w:rsid w:val="008860E5"/>
    <w:rsid w:val="00886B62"/>
    <w:rsid w:val="0089022B"/>
    <w:rsid w:val="00890A01"/>
    <w:rsid w:val="00890BED"/>
    <w:rsid w:val="00892805"/>
    <w:rsid w:val="0089498F"/>
    <w:rsid w:val="008978D3"/>
    <w:rsid w:val="008A0E91"/>
    <w:rsid w:val="008A0FE3"/>
    <w:rsid w:val="008A16DB"/>
    <w:rsid w:val="008A18F7"/>
    <w:rsid w:val="008A32F5"/>
    <w:rsid w:val="008A37F2"/>
    <w:rsid w:val="008B10B4"/>
    <w:rsid w:val="008B1ECE"/>
    <w:rsid w:val="008B4150"/>
    <w:rsid w:val="008B6EC7"/>
    <w:rsid w:val="008B701F"/>
    <w:rsid w:val="008C2107"/>
    <w:rsid w:val="008C289C"/>
    <w:rsid w:val="008C4CCC"/>
    <w:rsid w:val="008C543E"/>
    <w:rsid w:val="008C5F64"/>
    <w:rsid w:val="008C602B"/>
    <w:rsid w:val="008C6F17"/>
    <w:rsid w:val="008C72F2"/>
    <w:rsid w:val="008D1C44"/>
    <w:rsid w:val="008D3714"/>
    <w:rsid w:val="008D47C5"/>
    <w:rsid w:val="008D5CF8"/>
    <w:rsid w:val="008D63A4"/>
    <w:rsid w:val="008E0478"/>
    <w:rsid w:val="008E1625"/>
    <w:rsid w:val="008E3816"/>
    <w:rsid w:val="008E3930"/>
    <w:rsid w:val="008E44D6"/>
    <w:rsid w:val="008E4BCD"/>
    <w:rsid w:val="008E70CE"/>
    <w:rsid w:val="008E71FC"/>
    <w:rsid w:val="008F0292"/>
    <w:rsid w:val="008F040C"/>
    <w:rsid w:val="008F045D"/>
    <w:rsid w:val="008F0F2C"/>
    <w:rsid w:val="008F10B4"/>
    <w:rsid w:val="008F2D08"/>
    <w:rsid w:val="008F42BF"/>
    <w:rsid w:val="008F62F8"/>
    <w:rsid w:val="00900E13"/>
    <w:rsid w:val="00900FC3"/>
    <w:rsid w:val="0090123C"/>
    <w:rsid w:val="0090242E"/>
    <w:rsid w:val="009049A7"/>
    <w:rsid w:val="00913266"/>
    <w:rsid w:val="0091510F"/>
    <w:rsid w:val="00915C52"/>
    <w:rsid w:val="00916DC7"/>
    <w:rsid w:val="0091746D"/>
    <w:rsid w:val="00917496"/>
    <w:rsid w:val="00920E9E"/>
    <w:rsid w:val="00922DED"/>
    <w:rsid w:val="009260BD"/>
    <w:rsid w:val="00926374"/>
    <w:rsid w:val="009303B5"/>
    <w:rsid w:val="00931118"/>
    <w:rsid w:val="009340C3"/>
    <w:rsid w:val="0093498F"/>
    <w:rsid w:val="009356D3"/>
    <w:rsid w:val="00936559"/>
    <w:rsid w:val="00937F2A"/>
    <w:rsid w:val="009407DC"/>
    <w:rsid w:val="009411DD"/>
    <w:rsid w:val="009414A6"/>
    <w:rsid w:val="00941875"/>
    <w:rsid w:val="0094229B"/>
    <w:rsid w:val="00942309"/>
    <w:rsid w:val="00943207"/>
    <w:rsid w:val="00946F22"/>
    <w:rsid w:val="009501AC"/>
    <w:rsid w:val="00951313"/>
    <w:rsid w:val="00952C04"/>
    <w:rsid w:val="00953C85"/>
    <w:rsid w:val="00956170"/>
    <w:rsid w:val="00956E4B"/>
    <w:rsid w:val="00960322"/>
    <w:rsid w:val="00960F88"/>
    <w:rsid w:val="009626DE"/>
    <w:rsid w:val="00962899"/>
    <w:rsid w:val="00964D54"/>
    <w:rsid w:val="0096549C"/>
    <w:rsid w:val="009661AF"/>
    <w:rsid w:val="00966A98"/>
    <w:rsid w:val="0097015E"/>
    <w:rsid w:val="00971396"/>
    <w:rsid w:val="00971B28"/>
    <w:rsid w:val="0097310F"/>
    <w:rsid w:val="0097352F"/>
    <w:rsid w:val="00973BE7"/>
    <w:rsid w:val="00975EA0"/>
    <w:rsid w:val="0097640C"/>
    <w:rsid w:val="009770EC"/>
    <w:rsid w:val="00977671"/>
    <w:rsid w:val="009813B5"/>
    <w:rsid w:val="009821E4"/>
    <w:rsid w:val="00982325"/>
    <w:rsid w:val="00985418"/>
    <w:rsid w:val="00990365"/>
    <w:rsid w:val="00990989"/>
    <w:rsid w:val="00990B71"/>
    <w:rsid w:val="00991052"/>
    <w:rsid w:val="0099175B"/>
    <w:rsid w:val="00993ABB"/>
    <w:rsid w:val="0099520A"/>
    <w:rsid w:val="00995329"/>
    <w:rsid w:val="009959C0"/>
    <w:rsid w:val="009965F2"/>
    <w:rsid w:val="00997D17"/>
    <w:rsid w:val="009A51D0"/>
    <w:rsid w:val="009B0019"/>
    <w:rsid w:val="009B0949"/>
    <w:rsid w:val="009B29F5"/>
    <w:rsid w:val="009B3829"/>
    <w:rsid w:val="009B3F94"/>
    <w:rsid w:val="009B53DB"/>
    <w:rsid w:val="009B7FBD"/>
    <w:rsid w:val="009C06D2"/>
    <w:rsid w:val="009C27A2"/>
    <w:rsid w:val="009C3A90"/>
    <w:rsid w:val="009C6552"/>
    <w:rsid w:val="009C6D2F"/>
    <w:rsid w:val="009D2986"/>
    <w:rsid w:val="009D3257"/>
    <w:rsid w:val="009D40DF"/>
    <w:rsid w:val="009D4D24"/>
    <w:rsid w:val="009D6008"/>
    <w:rsid w:val="009D65F4"/>
    <w:rsid w:val="009E4458"/>
    <w:rsid w:val="009E5722"/>
    <w:rsid w:val="009F02ED"/>
    <w:rsid w:val="009F03AC"/>
    <w:rsid w:val="009F17C4"/>
    <w:rsid w:val="009F2575"/>
    <w:rsid w:val="009F478B"/>
    <w:rsid w:val="009F4DE4"/>
    <w:rsid w:val="009F75D7"/>
    <w:rsid w:val="00A020B0"/>
    <w:rsid w:val="00A0413A"/>
    <w:rsid w:val="00A0570D"/>
    <w:rsid w:val="00A058DB"/>
    <w:rsid w:val="00A06F3D"/>
    <w:rsid w:val="00A0718F"/>
    <w:rsid w:val="00A10335"/>
    <w:rsid w:val="00A11467"/>
    <w:rsid w:val="00A118BF"/>
    <w:rsid w:val="00A1345B"/>
    <w:rsid w:val="00A1549B"/>
    <w:rsid w:val="00A15CCC"/>
    <w:rsid w:val="00A1706C"/>
    <w:rsid w:val="00A17E94"/>
    <w:rsid w:val="00A203D5"/>
    <w:rsid w:val="00A24D68"/>
    <w:rsid w:val="00A31902"/>
    <w:rsid w:val="00A33B44"/>
    <w:rsid w:val="00A33C69"/>
    <w:rsid w:val="00A41129"/>
    <w:rsid w:val="00A41396"/>
    <w:rsid w:val="00A42CAF"/>
    <w:rsid w:val="00A44229"/>
    <w:rsid w:val="00A4437A"/>
    <w:rsid w:val="00A44871"/>
    <w:rsid w:val="00A515CB"/>
    <w:rsid w:val="00A51E6F"/>
    <w:rsid w:val="00A53C06"/>
    <w:rsid w:val="00A57A1B"/>
    <w:rsid w:val="00A60DFB"/>
    <w:rsid w:val="00A6311B"/>
    <w:rsid w:val="00A63B85"/>
    <w:rsid w:val="00A6434C"/>
    <w:rsid w:val="00A65597"/>
    <w:rsid w:val="00A65EFE"/>
    <w:rsid w:val="00A73467"/>
    <w:rsid w:val="00A752EC"/>
    <w:rsid w:val="00A76056"/>
    <w:rsid w:val="00A76C98"/>
    <w:rsid w:val="00A807BE"/>
    <w:rsid w:val="00A83414"/>
    <w:rsid w:val="00A86223"/>
    <w:rsid w:val="00A86711"/>
    <w:rsid w:val="00A875DD"/>
    <w:rsid w:val="00A87EC2"/>
    <w:rsid w:val="00A9073B"/>
    <w:rsid w:val="00A907E0"/>
    <w:rsid w:val="00A914A9"/>
    <w:rsid w:val="00A95A2C"/>
    <w:rsid w:val="00AA2F59"/>
    <w:rsid w:val="00AA3FC4"/>
    <w:rsid w:val="00AA51FD"/>
    <w:rsid w:val="00AA6DAA"/>
    <w:rsid w:val="00AB0C52"/>
    <w:rsid w:val="00AB19A4"/>
    <w:rsid w:val="00AB3D37"/>
    <w:rsid w:val="00AB643B"/>
    <w:rsid w:val="00AB7CE3"/>
    <w:rsid w:val="00AC008E"/>
    <w:rsid w:val="00AC2BB5"/>
    <w:rsid w:val="00AC3818"/>
    <w:rsid w:val="00AC5718"/>
    <w:rsid w:val="00AC617A"/>
    <w:rsid w:val="00AD6A1D"/>
    <w:rsid w:val="00AD7171"/>
    <w:rsid w:val="00AD7CFA"/>
    <w:rsid w:val="00AD7EC7"/>
    <w:rsid w:val="00AE4C48"/>
    <w:rsid w:val="00AF052F"/>
    <w:rsid w:val="00AF27E5"/>
    <w:rsid w:val="00AF44C1"/>
    <w:rsid w:val="00AF6452"/>
    <w:rsid w:val="00B000BF"/>
    <w:rsid w:val="00B011C9"/>
    <w:rsid w:val="00B03D80"/>
    <w:rsid w:val="00B109C9"/>
    <w:rsid w:val="00B14528"/>
    <w:rsid w:val="00B147F9"/>
    <w:rsid w:val="00B211B8"/>
    <w:rsid w:val="00B2163B"/>
    <w:rsid w:val="00B2376A"/>
    <w:rsid w:val="00B2392E"/>
    <w:rsid w:val="00B269A9"/>
    <w:rsid w:val="00B301B6"/>
    <w:rsid w:val="00B30A6E"/>
    <w:rsid w:val="00B30AE4"/>
    <w:rsid w:val="00B31AC6"/>
    <w:rsid w:val="00B36FB3"/>
    <w:rsid w:val="00B37E4F"/>
    <w:rsid w:val="00B4021A"/>
    <w:rsid w:val="00B4222C"/>
    <w:rsid w:val="00B44B1E"/>
    <w:rsid w:val="00B46B22"/>
    <w:rsid w:val="00B47D5D"/>
    <w:rsid w:val="00B5168E"/>
    <w:rsid w:val="00B51B73"/>
    <w:rsid w:val="00B55C42"/>
    <w:rsid w:val="00B603E7"/>
    <w:rsid w:val="00B60F91"/>
    <w:rsid w:val="00B61C2D"/>
    <w:rsid w:val="00B642C2"/>
    <w:rsid w:val="00B64817"/>
    <w:rsid w:val="00B65E78"/>
    <w:rsid w:val="00B67477"/>
    <w:rsid w:val="00B72625"/>
    <w:rsid w:val="00B72C6B"/>
    <w:rsid w:val="00B754A4"/>
    <w:rsid w:val="00B774CF"/>
    <w:rsid w:val="00B80D66"/>
    <w:rsid w:val="00B8333A"/>
    <w:rsid w:val="00B86F3D"/>
    <w:rsid w:val="00B91A05"/>
    <w:rsid w:val="00B93D15"/>
    <w:rsid w:val="00B96AB0"/>
    <w:rsid w:val="00B96D0A"/>
    <w:rsid w:val="00B97929"/>
    <w:rsid w:val="00B97C2C"/>
    <w:rsid w:val="00BA0093"/>
    <w:rsid w:val="00BA0591"/>
    <w:rsid w:val="00BA1DA6"/>
    <w:rsid w:val="00BA2948"/>
    <w:rsid w:val="00BA5A31"/>
    <w:rsid w:val="00BA6DB9"/>
    <w:rsid w:val="00BB2040"/>
    <w:rsid w:val="00BB34F6"/>
    <w:rsid w:val="00BB3CB6"/>
    <w:rsid w:val="00BB41DD"/>
    <w:rsid w:val="00BB472D"/>
    <w:rsid w:val="00BB6033"/>
    <w:rsid w:val="00BC0735"/>
    <w:rsid w:val="00BC0BEE"/>
    <w:rsid w:val="00BC49E6"/>
    <w:rsid w:val="00BD0789"/>
    <w:rsid w:val="00BD0CAA"/>
    <w:rsid w:val="00BD179E"/>
    <w:rsid w:val="00BD3F27"/>
    <w:rsid w:val="00BD4079"/>
    <w:rsid w:val="00BD5639"/>
    <w:rsid w:val="00BD639A"/>
    <w:rsid w:val="00BD76E9"/>
    <w:rsid w:val="00BE0A0D"/>
    <w:rsid w:val="00BE0EE8"/>
    <w:rsid w:val="00BE10C9"/>
    <w:rsid w:val="00BE1C91"/>
    <w:rsid w:val="00BE2026"/>
    <w:rsid w:val="00BE2736"/>
    <w:rsid w:val="00BE277E"/>
    <w:rsid w:val="00BE5261"/>
    <w:rsid w:val="00BE74EA"/>
    <w:rsid w:val="00BF1A4F"/>
    <w:rsid w:val="00BF5672"/>
    <w:rsid w:val="00C0071F"/>
    <w:rsid w:val="00C0075D"/>
    <w:rsid w:val="00C03C5B"/>
    <w:rsid w:val="00C04763"/>
    <w:rsid w:val="00C05D15"/>
    <w:rsid w:val="00C12948"/>
    <w:rsid w:val="00C13335"/>
    <w:rsid w:val="00C15613"/>
    <w:rsid w:val="00C172BF"/>
    <w:rsid w:val="00C173C1"/>
    <w:rsid w:val="00C17FC1"/>
    <w:rsid w:val="00C25A5A"/>
    <w:rsid w:val="00C25B92"/>
    <w:rsid w:val="00C27231"/>
    <w:rsid w:val="00C329D5"/>
    <w:rsid w:val="00C3395A"/>
    <w:rsid w:val="00C35D39"/>
    <w:rsid w:val="00C35D93"/>
    <w:rsid w:val="00C418F5"/>
    <w:rsid w:val="00C44297"/>
    <w:rsid w:val="00C454DD"/>
    <w:rsid w:val="00C45B44"/>
    <w:rsid w:val="00C45F4B"/>
    <w:rsid w:val="00C46DA6"/>
    <w:rsid w:val="00C51518"/>
    <w:rsid w:val="00C5193E"/>
    <w:rsid w:val="00C522D6"/>
    <w:rsid w:val="00C53A84"/>
    <w:rsid w:val="00C54967"/>
    <w:rsid w:val="00C54A1F"/>
    <w:rsid w:val="00C55950"/>
    <w:rsid w:val="00C56138"/>
    <w:rsid w:val="00C605DB"/>
    <w:rsid w:val="00C61CB9"/>
    <w:rsid w:val="00C6369B"/>
    <w:rsid w:val="00C6563A"/>
    <w:rsid w:val="00C71326"/>
    <w:rsid w:val="00C7159F"/>
    <w:rsid w:val="00C71B18"/>
    <w:rsid w:val="00C736DE"/>
    <w:rsid w:val="00C74BDF"/>
    <w:rsid w:val="00C752FF"/>
    <w:rsid w:val="00C77C9A"/>
    <w:rsid w:val="00C87302"/>
    <w:rsid w:val="00C9284E"/>
    <w:rsid w:val="00C92CCD"/>
    <w:rsid w:val="00C97FBF"/>
    <w:rsid w:val="00CA200F"/>
    <w:rsid w:val="00CA3041"/>
    <w:rsid w:val="00CA373E"/>
    <w:rsid w:val="00CA480A"/>
    <w:rsid w:val="00CA67A8"/>
    <w:rsid w:val="00CB13F6"/>
    <w:rsid w:val="00CB24C8"/>
    <w:rsid w:val="00CC12D6"/>
    <w:rsid w:val="00CC47C4"/>
    <w:rsid w:val="00CC5FCD"/>
    <w:rsid w:val="00CC7A4C"/>
    <w:rsid w:val="00CD257F"/>
    <w:rsid w:val="00CE0F76"/>
    <w:rsid w:val="00CE711C"/>
    <w:rsid w:val="00CE75C7"/>
    <w:rsid w:val="00CE7705"/>
    <w:rsid w:val="00CE7B5E"/>
    <w:rsid w:val="00CE7F0B"/>
    <w:rsid w:val="00CE7F65"/>
    <w:rsid w:val="00CF221C"/>
    <w:rsid w:val="00CF45A4"/>
    <w:rsid w:val="00CF4BC6"/>
    <w:rsid w:val="00CF65BA"/>
    <w:rsid w:val="00CF6EB3"/>
    <w:rsid w:val="00D00673"/>
    <w:rsid w:val="00D01263"/>
    <w:rsid w:val="00D01B21"/>
    <w:rsid w:val="00D02625"/>
    <w:rsid w:val="00D05584"/>
    <w:rsid w:val="00D066F7"/>
    <w:rsid w:val="00D11DE8"/>
    <w:rsid w:val="00D1414A"/>
    <w:rsid w:val="00D14B33"/>
    <w:rsid w:val="00D14F27"/>
    <w:rsid w:val="00D179E0"/>
    <w:rsid w:val="00D17DDC"/>
    <w:rsid w:val="00D21AC6"/>
    <w:rsid w:val="00D21B44"/>
    <w:rsid w:val="00D24432"/>
    <w:rsid w:val="00D260B4"/>
    <w:rsid w:val="00D34C32"/>
    <w:rsid w:val="00D364F0"/>
    <w:rsid w:val="00D37028"/>
    <w:rsid w:val="00D3733D"/>
    <w:rsid w:val="00D4020A"/>
    <w:rsid w:val="00D40D04"/>
    <w:rsid w:val="00D4646F"/>
    <w:rsid w:val="00D472A0"/>
    <w:rsid w:val="00D47AA4"/>
    <w:rsid w:val="00D47CB8"/>
    <w:rsid w:val="00D538BB"/>
    <w:rsid w:val="00D53DB4"/>
    <w:rsid w:val="00D6008A"/>
    <w:rsid w:val="00D60653"/>
    <w:rsid w:val="00D607C6"/>
    <w:rsid w:val="00D61157"/>
    <w:rsid w:val="00D6568E"/>
    <w:rsid w:val="00D66ECA"/>
    <w:rsid w:val="00D70816"/>
    <w:rsid w:val="00D72A3A"/>
    <w:rsid w:val="00D7332F"/>
    <w:rsid w:val="00D73D8D"/>
    <w:rsid w:val="00D80D90"/>
    <w:rsid w:val="00D82DE1"/>
    <w:rsid w:val="00D84C0E"/>
    <w:rsid w:val="00D864C4"/>
    <w:rsid w:val="00D922F0"/>
    <w:rsid w:val="00D94174"/>
    <w:rsid w:val="00D95018"/>
    <w:rsid w:val="00D95A3B"/>
    <w:rsid w:val="00D97882"/>
    <w:rsid w:val="00D97B57"/>
    <w:rsid w:val="00DA1D2E"/>
    <w:rsid w:val="00DA1DBC"/>
    <w:rsid w:val="00DA35AE"/>
    <w:rsid w:val="00DB0EE1"/>
    <w:rsid w:val="00DB26A6"/>
    <w:rsid w:val="00DB7A8A"/>
    <w:rsid w:val="00DC1993"/>
    <w:rsid w:val="00DC2FB4"/>
    <w:rsid w:val="00DC3E69"/>
    <w:rsid w:val="00DC5EB5"/>
    <w:rsid w:val="00DD1EB7"/>
    <w:rsid w:val="00DD2426"/>
    <w:rsid w:val="00DD3488"/>
    <w:rsid w:val="00DD34B8"/>
    <w:rsid w:val="00DD3C33"/>
    <w:rsid w:val="00DD6BA3"/>
    <w:rsid w:val="00DE643C"/>
    <w:rsid w:val="00DE7A1C"/>
    <w:rsid w:val="00DF1E9D"/>
    <w:rsid w:val="00DF2A0A"/>
    <w:rsid w:val="00DF4B64"/>
    <w:rsid w:val="00DF5259"/>
    <w:rsid w:val="00DF584C"/>
    <w:rsid w:val="00DF5ED3"/>
    <w:rsid w:val="00E01FAE"/>
    <w:rsid w:val="00E046B9"/>
    <w:rsid w:val="00E07CB7"/>
    <w:rsid w:val="00E07F4E"/>
    <w:rsid w:val="00E106AD"/>
    <w:rsid w:val="00E107B9"/>
    <w:rsid w:val="00E10EBB"/>
    <w:rsid w:val="00E11FF3"/>
    <w:rsid w:val="00E13185"/>
    <w:rsid w:val="00E14C97"/>
    <w:rsid w:val="00E15315"/>
    <w:rsid w:val="00E1642D"/>
    <w:rsid w:val="00E20788"/>
    <w:rsid w:val="00E20AED"/>
    <w:rsid w:val="00E210D7"/>
    <w:rsid w:val="00E232F6"/>
    <w:rsid w:val="00E2675D"/>
    <w:rsid w:val="00E26884"/>
    <w:rsid w:val="00E27A1E"/>
    <w:rsid w:val="00E300A8"/>
    <w:rsid w:val="00E30198"/>
    <w:rsid w:val="00E33171"/>
    <w:rsid w:val="00E33E94"/>
    <w:rsid w:val="00E360CF"/>
    <w:rsid w:val="00E36F59"/>
    <w:rsid w:val="00E40F31"/>
    <w:rsid w:val="00E41B61"/>
    <w:rsid w:val="00E44424"/>
    <w:rsid w:val="00E504F6"/>
    <w:rsid w:val="00E52FE1"/>
    <w:rsid w:val="00E54613"/>
    <w:rsid w:val="00E54E0C"/>
    <w:rsid w:val="00E55D4F"/>
    <w:rsid w:val="00E562C5"/>
    <w:rsid w:val="00E5665C"/>
    <w:rsid w:val="00E608AC"/>
    <w:rsid w:val="00E61860"/>
    <w:rsid w:val="00E65425"/>
    <w:rsid w:val="00E65469"/>
    <w:rsid w:val="00E655CC"/>
    <w:rsid w:val="00E67A3E"/>
    <w:rsid w:val="00E70911"/>
    <w:rsid w:val="00E70FCF"/>
    <w:rsid w:val="00E714EE"/>
    <w:rsid w:val="00E73D35"/>
    <w:rsid w:val="00E7665D"/>
    <w:rsid w:val="00E82825"/>
    <w:rsid w:val="00E8333B"/>
    <w:rsid w:val="00E83CDA"/>
    <w:rsid w:val="00E83DAA"/>
    <w:rsid w:val="00E91215"/>
    <w:rsid w:val="00E92559"/>
    <w:rsid w:val="00E9264B"/>
    <w:rsid w:val="00E95A27"/>
    <w:rsid w:val="00EA18BF"/>
    <w:rsid w:val="00EA1EB3"/>
    <w:rsid w:val="00EA424B"/>
    <w:rsid w:val="00EA47E1"/>
    <w:rsid w:val="00EB0EE7"/>
    <w:rsid w:val="00EB2852"/>
    <w:rsid w:val="00EB465A"/>
    <w:rsid w:val="00EB63F5"/>
    <w:rsid w:val="00EC0B88"/>
    <w:rsid w:val="00EC2184"/>
    <w:rsid w:val="00EC4854"/>
    <w:rsid w:val="00EC57A8"/>
    <w:rsid w:val="00ED01AD"/>
    <w:rsid w:val="00ED0B45"/>
    <w:rsid w:val="00ED39EB"/>
    <w:rsid w:val="00ED457A"/>
    <w:rsid w:val="00ED478C"/>
    <w:rsid w:val="00ED4900"/>
    <w:rsid w:val="00ED71DA"/>
    <w:rsid w:val="00EE1957"/>
    <w:rsid w:val="00EE2082"/>
    <w:rsid w:val="00EE4304"/>
    <w:rsid w:val="00EE59E9"/>
    <w:rsid w:val="00EF1D9E"/>
    <w:rsid w:val="00EF1F00"/>
    <w:rsid w:val="00EF7DA1"/>
    <w:rsid w:val="00F0024C"/>
    <w:rsid w:val="00F0030D"/>
    <w:rsid w:val="00F0124C"/>
    <w:rsid w:val="00F01A13"/>
    <w:rsid w:val="00F025C7"/>
    <w:rsid w:val="00F04E16"/>
    <w:rsid w:val="00F068D0"/>
    <w:rsid w:val="00F07479"/>
    <w:rsid w:val="00F14FAC"/>
    <w:rsid w:val="00F16247"/>
    <w:rsid w:val="00F1717C"/>
    <w:rsid w:val="00F206F6"/>
    <w:rsid w:val="00F227B9"/>
    <w:rsid w:val="00F24457"/>
    <w:rsid w:val="00F24981"/>
    <w:rsid w:val="00F31B0E"/>
    <w:rsid w:val="00F32453"/>
    <w:rsid w:val="00F32A44"/>
    <w:rsid w:val="00F35AEB"/>
    <w:rsid w:val="00F3772A"/>
    <w:rsid w:val="00F406D9"/>
    <w:rsid w:val="00F409D0"/>
    <w:rsid w:val="00F40CA2"/>
    <w:rsid w:val="00F41F7A"/>
    <w:rsid w:val="00F4341D"/>
    <w:rsid w:val="00F434BC"/>
    <w:rsid w:val="00F52A32"/>
    <w:rsid w:val="00F54916"/>
    <w:rsid w:val="00F54E30"/>
    <w:rsid w:val="00F57533"/>
    <w:rsid w:val="00F608A5"/>
    <w:rsid w:val="00F626C1"/>
    <w:rsid w:val="00F658AF"/>
    <w:rsid w:val="00F659AB"/>
    <w:rsid w:val="00F662DD"/>
    <w:rsid w:val="00F72A32"/>
    <w:rsid w:val="00F809B1"/>
    <w:rsid w:val="00F80AB9"/>
    <w:rsid w:val="00F80C06"/>
    <w:rsid w:val="00F8278E"/>
    <w:rsid w:val="00F828D7"/>
    <w:rsid w:val="00F83026"/>
    <w:rsid w:val="00F859D1"/>
    <w:rsid w:val="00F85C95"/>
    <w:rsid w:val="00F910C6"/>
    <w:rsid w:val="00F9168A"/>
    <w:rsid w:val="00F91B99"/>
    <w:rsid w:val="00F9214C"/>
    <w:rsid w:val="00F961D6"/>
    <w:rsid w:val="00FA3754"/>
    <w:rsid w:val="00FB1F94"/>
    <w:rsid w:val="00FB3EE9"/>
    <w:rsid w:val="00FB4450"/>
    <w:rsid w:val="00FB618B"/>
    <w:rsid w:val="00FB7674"/>
    <w:rsid w:val="00FC3556"/>
    <w:rsid w:val="00FC39F2"/>
    <w:rsid w:val="00FC5439"/>
    <w:rsid w:val="00FC5546"/>
    <w:rsid w:val="00FC6D5D"/>
    <w:rsid w:val="00FD1C93"/>
    <w:rsid w:val="00FD321C"/>
    <w:rsid w:val="00FD3EB8"/>
    <w:rsid w:val="00FD65E8"/>
    <w:rsid w:val="00FE192A"/>
    <w:rsid w:val="00FE226B"/>
    <w:rsid w:val="00FE38AA"/>
    <w:rsid w:val="00FE4B28"/>
    <w:rsid w:val="00FE4CBA"/>
    <w:rsid w:val="00FE5A9C"/>
    <w:rsid w:val="00FE75C1"/>
    <w:rsid w:val="00FE7C13"/>
    <w:rsid w:val="00FF46D2"/>
    <w:rsid w:val="00FF5F5E"/>
  </w:rsids>
  <m:mathPr>
    <m:mathFont m:val="Cambria Math"/>
    <m:brkBin m:val="before"/>
    <m:brkBinSub m:val="--"/>
    <m:smallFrac m:val="0"/>
    <m:dispDef/>
    <m:lMargin m:val="0"/>
    <m:rMargin m:val="0"/>
    <m:defJc m:val="centerGroup"/>
    <m:wrapIndent m:val="1440"/>
    <m:intLim m:val="subSup"/>
    <m:naryLim m:val="undOvr"/>
  </m:mathPr>
  <w:themeFontLang w:val="en-GB" w:eastAsia="zh-CN"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1505"/>
    <o:shapelayout v:ext="edit">
      <o:idmap v:ext="edit" data="1"/>
    </o:shapelayout>
  </w:shapeDefaults>
  <w:decimalSymbol w:val="."/>
  <w:listSeparator w:val=","/>
  <w14:docId w14:val="53B7C87A"/>
  <w15:chartTrackingRefBased/>
  <w15:docId w15:val="{014A3236-19CB-49E9-97FC-3D946DE1DC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caption" w:qFormat="1"/>
    <w:lsdException w:name="Title" w:qFormat="1"/>
    <w:lsdException w:name="Default Paragraph Font" w:uiPriority="1"/>
    <w:lsdException w:name="Subtitle" w:qFormat="1"/>
    <w:lsdException w:name="Strong" w:uiPriority="22" w:qFormat="1"/>
    <w:lsdException w:name="Emphasis" w:qFormat="1"/>
    <w:lsdException w:name="HTML Preformatted" w:semiHidden="1" w:unhideWhenUsed="1"/>
    <w:lsdException w:name="Normal Table"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56D92"/>
    <w:pPr>
      <w:tabs>
        <w:tab w:val="left" w:pos="794"/>
        <w:tab w:val="left" w:pos="1191"/>
        <w:tab w:val="left" w:pos="1588"/>
        <w:tab w:val="left" w:pos="1985"/>
      </w:tabs>
      <w:overflowPunct w:val="0"/>
      <w:autoSpaceDE w:val="0"/>
      <w:autoSpaceDN w:val="0"/>
      <w:adjustRightInd w:val="0"/>
      <w:spacing w:before="120"/>
      <w:jc w:val="both"/>
      <w:textAlignment w:val="baseline"/>
    </w:pPr>
    <w:rPr>
      <w:sz w:val="24"/>
      <w:lang w:eastAsia="en-US"/>
    </w:rPr>
  </w:style>
  <w:style w:type="paragraph" w:styleId="Heading1">
    <w:name w:val="heading 1"/>
    <w:basedOn w:val="Normal"/>
    <w:next w:val="Normal"/>
    <w:link w:val="Heading1Char"/>
    <w:qFormat/>
    <w:rsid w:val="00656D92"/>
    <w:pPr>
      <w:keepNext/>
      <w:keepLines/>
      <w:spacing w:before="360"/>
      <w:ind w:left="794" w:hanging="794"/>
      <w:jc w:val="left"/>
      <w:outlineLvl w:val="0"/>
    </w:pPr>
    <w:rPr>
      <w:b/>
    </w:rPr>
  </w:style>
  <w:style w:type="paragraph" w:styleId="Heading2">
    <w:name w:val="heading 2"/>
    <w:basedOn w:val="Heading1"/>
    <w:next w:val="Normal"/>
    <w:link w:val="Heading2Char"/>
    <w:qFormat/>
    <w:rsid w:val="00656D92"/>
    <w:pPr>
      <w:spacing w:before="240"/>
      <w:outlineLvl w:val="1"/>
    </w:pPr>
  </w:style>
  <w:style w:type="paragraph" w:styleId="Heading3">
    <w:name w:val="heading 3"/>
    <w:basedOn w:val="Heading1"/>
    <w:next w:val="Normal"/>
    <w:link w:val="Heading3Char"/>
    <w:qFormat/>
    <w:rsid w:val="00656D92"/>
    <w:pPr>
      <w:spacing w:before="160"/>
      <w:outlineLvl w:val="2"/>
    </w:pPr>
  </w:style>
  <w:style w:type="paragraph" w:styleId="Heading4">
    <w:name w:val="heading 4"/>
    <w:basedOn w:val="Heading3"/>
    <w:next w:val="Normal"/>
    <w:link w:val="Heading4Char"/>
    <w:qFormat/>
    <w:rsid w:val="00656D92"/>
    <w:pPr>
      <w:tabs>
        <w:tab w:val="clear" w:pos="794"/>
        <w:tab w:val="left" w:pos="1021"/>
      </w:tabs>
      <w:ind w:left="1021" w:hanging="1021"/>
      <w:outlineLvl w:val="3"/>
    </w:pPr>
  </w:style>
  <w:style w:type="paragraph" w:styleId="Heading5">
    <w:name w:val="heading 5"/>
    <w:basedOn w:val="Heading4"/>
    <w:next w:val="Normal"/>
    <w:link w:val="Heading5Char"/>
    <w:qFormat/>
    <w:rsid w:val="00656D92"/>
    <w:pPr>
      <w:outlineLvl w:val="4"/>
    </w:pPr>
  </w:style>
  <w:style w:type="paragraph" w:styleId="Heading6">
    <w:name w:val="heading 6"/>
    <w:basedOn w:val="Heading4"/>
    <w:next w:val="Normal"/>
    <w:link w:val="Heading6Char"/>
    <w:qFormat/>
    <w:rsid w:val="00656D92"/>
    <w:pPr>
      <w:tabs>
        <w:tab w:val="clear" w:pos="1021"/>
        <w:tab w:val="clear" w:pos="1191"/>
      </w:tabs>
      <w:ind w:left="1588" w:hanging="1588"/>
      <w:outlineLvl w:val="5"/>
    </w:pPr>
  </w:style>
  <w:style w:type="paragraph" w:styleId="Heading7">
    <w:name w:val="heading 7"/>
    <w:basedOn w:val="Heading6"/>
    <w:next w:val="Normal"/>
    <w:link w:val="Heading7Char"/>
    <w:qFormat/>
    <w:rsid w:val="00656D92"/>
    <w:pPr>
      <w:outlineLvl w:val="6"/>
    </w:pPr>
  </w:style>
  <w:style w:type="paragraph" w:styleId="Heading8">
    <w:name w:val="heading 8"/>
    <w:basedOn w:val="Heading6"/>
    <w:next w:val="Normal"/>
    <w:link w:val="Heading8Char"/>
    <w:qFormat/>
    <w:rsid w:val="00656D92"/>
    <w:pPr>
      <w:outlineLvl w:val="7"/>
    </w:pPr>
  </w:style>
  <w:style w:type="paragraph" w:styleId="Heading9">
    <w:name w:val="heading 9"/>
    <w:basedOn w:val="Heading6"/>
    <w:next w:val="Normal"/>
    <w:link w:val="Heading9Char"/>
    <w:qFormat/>
    <w:rsid w:val="00656D92"/>
    <w:pPr>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nnexNotitle">
    <w:name w:val="Annex_No &amp; title"/>
    <w:basedOn w:val="Normal"/>
    <w:next w:val="Normal"/>
    <w:pPr>
      <w:keepNext/>
      <w:keepLines/>
      <w:spacing w:before="480"/>
      <w:jc w:val="center"/>
    </w:pPr>
    <w:rPr>
      <w:b/>
      <w:sz w:val="28"/>
    </w:rPr>
  </w:style>
  <w:style w:type="character" w:customStyle="1" w:styleId="Appdef">
    <w:name w:val="App_def"/>
    <w:basedOn w:val="DefaultParagraphFont"/>
    <w:rsid w:val="00656D92"/>
    <w:rPr>
      <w:rFonts w:ascii="Times New Roman" w:hAnsi="Times New Roman"/>
      <w:b/>
    </w:rPr>
  </w:style>
  <w:style w:type="character" w:customStyle="1" w:styleId="Appref">
    <w:name w:val="App_ref"/>
    <w:basedOn w:val="DefaultParagraphFont"/>
    <w:rsid w:val="00656D92"/>
  </w:style>
  <w:style w:type="paragraph" w:customStyle="1" w:styleId="AppendixNotitle">
    <w:name w:val="Appendix_No &amp; title"/>
    <w:basedOn w:val="AnnexNotitle"/>
    <w:next w:val="Normal"/>
  </w:style>
  <w:style w:type="character" w:customStyle="1" w:styleId="Artdef">
    <w:name w:val="Art_def"/>
    <w:basedOn w:val="DefaultParagraphFont"/>
    <w:rsid w:val="00656D92"/>
    <w:rPr>
      <w:rFonts w:ascii="Times New Roman" w:hAnsi="Times New Roman"/>
      <w:b/>
    </w:rPr>
  </w:style>
  <w:style w:type="paragraph" w:customStyle="1" w:styleId="Artheading">
    <w:name w:val="Art_heading"/>
    <w:basedOn w:val="Normal"/>
    <w:next w:val="Normalaftertitle"/>
    <w:rsid w:val="00656D92"/>
    <w:pPr>
      <w:spacing w:before="480"/>
      <w:jc w:val="center"/>
    </w:pPr>
    <w:rPr>
      <w:b/>
      <w:sz w:val="28"/>
    </w:rPr>
  </w:style>
  <w:style w:type="paragraph" w:customStyle="1" w:styleId="ArtNo">
    <w:name w:val="Art_No"/>
    <w:basedOn w:val="Normal"/>
    <w:next w:val="Arttitle"/>
    <w:rsid w:val="00656D92"/>
    <w:pPr>
      <w:keepNext/>
      <w:keepLines/>
      <w:spacing w:before="480"/>
      <w:jc w:val="center"/>
    </w:pPr>
    <w:rPr>
      <w:caps/>
      <w:sz w:val="28"/>
    </w:rPr>
  </w:style>
  <w:style w:type="character" w:customStyle="1" w:styleId="Artref">
    <w:name w:val="Art_ref"/>
    <w:basedOn w:val="DefaultParagraphFont"/>
    <w:rsid w:val="00656D92"/>
  </w:style>
  <w:style w:type="paragraph" w:customStyle="1" w:styleId="Arttitle">
    <w:name w:val="Art_title"/>
    <w:basedOn w:val="Normal"/>
    <w:next w:val="Normalaftertitle"/>
    <w:rsid w:val="00656D92"/>
    <w:pPr>
      <w:keepNext/>
      <w:keepLines/>
      <w:spacing w:before="240"/>
      <w:jc w:val="center"/>
    </w:pPr>
    <w:rPr>
      <w:b/>
      <w:sz w:val="28"/>
    </w:rPr>
  </w:style>
  <w:style w:type="paragraph" w:customStyle="1" w:styleId="ASN1">
    <w:name w:val="ASN.1"/>
    <w:rsid w:val="00656D92"/>
    <w:pPr>
      <w:tabs>
        <w:tab w:val="left" w:pos="567"/>
        <w:tab w:val="left" w:pos="1134"/>
        <w:tab w:val="left" w:pos="1701"/>
        <w:tab w:val="left" w:pos="2268"/>
        <w:tab w:val="left" w:pos="2835"/>
        <w:tab w:val="left" w:pos="3402"/>
        <w:tab w:val="left" w:pos="3969"/>
        <w:tab w:val="left" w:pos="4536"/>
        <w:tab w:val="left" w:pos="5103"/>
        <w:tab w:val="left" w:pos="5670"/>
      </w:tabs>
    </w:pPr>
    <w:rPr>
      <w:rFonts w:ascii="Courier New" w:hAnsi="Courier New"/>
      <w:b/>
      <w:noProof/>
      <w:lang w:eastAsia="en-US"/>
    </w:rPr>
  </w:style>
  <w:style w:type="paragraph" w:customStyle="1" w:styleId="Call">
    <w:name w:val="Call"/>
    <w:basedOn w:val="Normal"/>
    <w:next w:val="Normal"/>
    <w:rsid w:val="00656D92"/>
    <w:pPr>
      <w:keepNext/>
      <w:keepLines/>
      <w:spacing w:before="160"/>
      <w:ind w:left="794"/>
      <w:jc w:val="left"/>
    </w:pPr>
    <w:rPr>
      <w:i/>
    </w:rPr>
  </w:style>
  <w:style w:type="paragraph" w:customStyle="1" w:styleId="ChapNo">
    <w:name w:val="Chap_No"/>
    <w:basedOn w:val="Normal"/>
    <w:next w:val="Chaptitle"/>
    <w:rsid w:val="00656D92"/>
    <w:pPr>
      <w:keepNext/>
      <w:keepLines/>
      <w:spacing w:before="480"/>
      <w:jc w:val="center"/>
    </w:pPr>
    <w:rPr>
      <w:b/>
      <w:caps/>
      <w:sz w:val="28"/>
    </w:rPr>
  </w:style>
  <w:style w:type="paragraph" w:customStyle="1" w:styleId="Chaptitle">
    <w:name w:val="Chap_title"/>
    <w:basedOn w:val="Normal"/>
    <w:next w:val="Normalaftertitle"/>
    <w:rsid w:val="00656D92"/>
    <w:pPr>
      <w:keepNext/>
      <w:keepLines/>
      <w:spacing w:before="240"/>
      <w:jc w:val="center"/>
    </w:pPr>
    <w:rPr>
      <w:b/>
      <w:sz w:val="28"/>
    </w:rPr>
  </w:style>
  <w:style w:type="character" w:styleId="EndnoteReference">
    <w:name w:val="endnote reference"/>
    <w:semiHidden/>
    <w:rPr>
      <w:vertAlign w:val="superscript"/>
    </w:rPr>
  </w:style>
  <w:style w:type="paragraph" w:customStyle="1" w:styleId="enumlev1">
    <w:name w:val="enumlev1"/>
    <w:basedOn w:val="Normal"/>
    <w:rsid w:val="00656D92"/>
    <w:pPr>
      <w:spacing w:before="80"/>
      <w:ind w:left="794" w:hanging="794"/>
    </w:pPr>
  </w:style>
  <w:style w:type="paragraph" w:customStyle="1" w:styleId="enumlev2">
    <w:name w:val="enumlev2"/>
    <w:basedOn w:val="enumlev1"/>
    <w:rsid w:val="00656D92"/>
    <w:pPr>
      <w:ind w:left="1191" w:hanging="397"/>
    </w:pPr>
  </w:style>
  <w:style w:type="paragraph" w:customStyle="1" w:styleId="enumlev3">
    <w:name w:val="enumlev3"/>
    <w:basedOn w:val="enumlev2"/>
    <w:rsid w:val="00656D92"/>
    <w:pPr>
      <w:ind w:left="1588"/>
    </w:pPr>
  </w:style>
  <w:style w:type="paragraph" w:customStyle="1" w:styleId="Equation">
    <w:name w:val="Equation"/>
    <w:basedOn w:val="Normal"/>
    <w:rsid w:val="00656D92"/>
    <w:pPr>
      <w:tabs>
        <w:tab w:val="clear" w:pos="1191"/>
        <w:tab w:val="clear" w:pos="1588"/>
        <w:tab w:val="clear" w:pos="1985"/>
        <w:tab w:val="center" w:pos="4820"/>
        <w:tab w:val="right" w:pos="9639"/>
      </w:tabs>
      <w:jc w:val="left"/>
    </w:pPr>
  </w:style>
  <w:style w:type="paragraph" w:customStyle="1" w:styleId="Equationlegend">
    <w:name w:val="Equation_legend"/>
    <w:basedOn w:val="Normal"/>
    <w:rsid w:val="00656D92"/>
    <w:pPr>
      <w:tabs>
        <w:tab w:val="clear" w:pos="794"/>
        <w:tab w:val="clear" w:pos="1191"/>
        <w:tab w:val="clear" w:pos="1588"/>
        <w:tab w:val="right" w:pos="1814"/>
      </w:tabs>
      <w:spacing w:before="80"/>
      <w:ind w:left="1985" w:hanging="1985"/>
    </w:pPr>
  </w:style>
  <w:style w:type="paragraph" w:customStyle="1" w:styleId="Figure">
    <w:name w:val="Figure"/>
    <w:basedOn w:val="Normal"/>
    <w:next w:val="Normal"/>
    <w:rsid w:val="00656D92"/>
    <w:pPr>
      <w:keepNext/>
      <w:keepLines/>
      <w:spacing w:before="240" w:after="120"/>
      <w:jc w:val="center"/>
    </w:pPr>
  </w:style>
  <w:style w:type="paragraph" w:customStyle="1" w:styleId="Figurelegend">
    <w:name w:val="Figure_legend"/>
    <w:basedOn w:val="Normal"/>
    <w:rsid w:val="00656D92"/>
    <w:pPr>
      <w:keepNext/>
      <w:keepLines/>
      <w:tabs>
        <w:tab w:val="clear" w:pos="794"/>
        <w:tab w:val="clear" w:pos="1191"/>
        <w:tab w:val="clear" w:pos="1588"/>
        <w:tab w:val="clear" w:pos="1985"/>
      </w:tabs>
      <w:spacing w:before="20" w:after="20"/>
      <w:jc w:val="left"/>
    </w:pPr>
    <w:rPr>
      <w:sz w:val="18"/>
    </w:rPr>
  </w:style>
  <w:style w:type="paragraph" w:customStyle="1" w:styleId="FigureNotitle">
    <w:name w:val="Figure_No &amp; title"/>
    <w:basedOn w:val="Normal"/>
    <w:next w:val="Normal"/>
    <w:pPr>
      <w:keepLines/>
      <w:spacing w:before="240" w:after="120"/>
      <w:jc w:val="center"/>
    </w:pPr>
    <w:rPr>
      <w:b/>
    </w:rPr>
  </w:style>
  <w:style w:type="paragraph" w:customStyle="1" w:styleId="FigureNoBR">
    <w:name w:val="Figure_No_BR"/>
    <w:basedOn w:val="Normal"/>
    <w:next w:val="Normal"/>
    <w:pPr>
      <w:keepNext/>
      <w:keepLines/>
      <w:spacing w:before="480" w:after="120"/>
      <w:jc w:val="center"/>
    </w:pPr>
    <w:rPr>
      <w:caps/>
    </w:rPr>
  </w:style>
  <w:style w:type="paragraph" w:customStyle="1" w:styleId="TabletitleBR">
    <w:name w:val="Table_title_BR"/>
    <w:basedOn w:val="Normal"/>
    <w:next w:val="Normal"/>
    <w:pPr>
      <w:keepNext/>
      <w:keepLines/>
      <w:spacing w:before="0" w:after="120"/>
      <w:jc w:val="center"/>
    </w:pPr>
    <w:rPr>
      <w:b/>
    </w:rPr>
  </w:style>
  <w:style w:type="paragraph" w:customStyle="1" w:styleId="FiguretitleBR">
    <w:name w:val="Figure_title_BR"/>
    <w:basedOn w:val="TabletitleBR"/>
    <w:next w:val="Normal"/>
    <w:pPr>
      <w:keepNext w:val="0"/>
      <w:spacing w:after="480"/>
    </w:pPr>
  </w:style>
  <w:style w:type="paragraph" w:customStyle="1" w:styleId="Figurewithouttitle">
    <w:name w:val="Figure_without_title"/>
    <w:basedOn w:val="Normal"/>
    <w:next w:val="Normalaftertitle"/>
    <w:rsid w:val="00656D92"/>
    <w:pPr>
      <w:keepLines/>
      <w:spacing w:before="240" w:after="120"/>
      <w:jc w:val="center"/>
    </w:pPr>
  </w:style>
  <w:style w:type="paragraph" w:styleId="Footer">
    <w:name w:val="footer"/>
    <w:basedOn w:val="Normal"/>
    <w:link w:val="FooterChar"/>
    <w:rsid w:val="00656D92"/>
    <w:pPr>
      <w:tabs>
        <w:tab w:val="clear" w:pos="794"/>
        <w:tab w:val="clear" w:pos="1191"/>
        <w:tab w:val="clear" w:pos="1588"/>
        <w:tab w:val="clear" w:pos="1985"/>
        <w:tab w:val="left" w:pos="5954"/>
        <w:tab w:val="right" w:pos="9639"/>
      </w:tabs>
      <w:spacing w:before="0"/>
    </w:pPr>
    <w:rPr>
      <w:caps/>
      <w:noProof/>
      <w:sz w:val="16"/>
    </w:rPr>
  </w:style>
  <w:style w:type="paragraph" w:customStyle="1" w:styleId="FirstFooter">
    <w:name w:val="FirstFooter"/>
    <w:basedOn w:val="Footer"/>
    <w:rsid w:val="00656D92"/>
    <w:pPr>
      <w:tabs>
        <w:tab w:val="clear" w:pos="5954"/>
        <w:tab w:val="clear" w:pos="9639"/>
      </w:tabs>
      <w:overflowPunct/>
      <w:autoSpaceDE/>
      <w:autoSpaceDN/>
      <w:adjustRightInd/>
      <w:spacing w:before="40"/>
      <w:jc w:val="left"/>
      <w:textAlignment w:val="auto"/>
    </w:pPr>
    <w:rPr>
      <w:caps w:val="0"/>
      <w:noProof w:val="0"/>
    </w:rPr>
  </w:style>
  <w:style w:type="paragraph" w:customStyle="1" w:styleId="FooterQP">
    <w:name w:val="Footer_QP"/>
    <w:basedOn w:val="Normal"/>
    <w:rsid w:val="00656D92"/>
    <w:pPr>
      <w:tabs>
        <w:tab w:val="clear" w:pos="794"/>
        <w:tab w:val="clear" w:pos="1191"/>
        <w:tab w:val="clear" w:pos="1588"/>
        <w:tab w:val="clear" w:pos="1985"/>
        <w:tab w:val="left" w:pos="907"/>
        <w:tab w:val="right" w:pos="8789"/>
        <w:tab w:val="right" w:pos="9639"/>
      </w:tabs>
      <w:spacing w:before="0"/>
      <w:jc w:val="left"/>
    </w:pPr>
    <w:rPr>
      <w:b/>
      <w:sz w:val="22"/>
    </w:rPr>
  </w:style>
  <w:style w:type="character" w:styleId="FootnoteReference">
    <w:name w:val="footnote reference"/>
    <w:basedOn w:val="DefaultParagraphFont"/>
    <w:semiHidden/>
    <w:rsid w:val="00656D92"/>
    <w:rPr>
      <w:position w:val="6"/>
      <w:sz w:val="18"/>
    </w:rPr>
  </w:style>
  <w:style w:type="paragraph" w:customStyle="1" w:styleId="Note">
    <w:name w:val="Note"/>
    <w:basedOn w:val="Normal"/>
    <w:rsid w:val="00656D92"/>
    <w:pPr>
      <w:spacing w:before="80"/>
    </w:pPr>
    <w:rPr>
      <w:sz w:val="22"/>
    </w:rPr>
  </w:style>
  <w:style w:type="paragraph" w:styleId="FootnoteText">
    <w:name w:val="footnote text"/>
    <w:basedOn w:val="Note"/>
    <w:link w:val="FootnoteTextChar"/>
    <w:semiHidden/>
    <w:rsid w:val="00656D92"/>
    <w:pPr>
      <w:keepLines/>
      <w:tabs>
        <w:tab w:val="left" w:pos="255"/>
      </w:tabs>
      <w:ind w:left="255" w:hanging="255"/>
    </w:pPr>
  </w:style>
  <w:style w:type="paragraph" w:customStyle="1" w:styleId="Formal">
    <w:name w:val="Formal"/>
    <w:basedOn w:val="ASN1"/>
    <w:rsid w:val="00656D92"/>
    <w:rPr>
      <w:b w:val="0"/>
    </w:rPr>
  </w:style>
  <w:style w:type="paragraph" w:styleId="Header">
    <w:name w:val="header"/>
    <w:basedOn w:val="Normal"/>
    <w:link w:val="HeaderChar"/>
    <w:rsid w:val="00656D92"/>
    <w:pPr>
      <w:tabs>
        <w:tab w:val="clear" w:pos="794"/>
        <w:tab w:val="clear" w:pos="1191"/>
        <w:tab w:val="clear" w:pos="1588"/>
        <w:tab w:val="clear" w:pos="1985"/>
      </w:tabs>
      <w:spacing w:before="0"/>
      <w:jc w:val="center"/>
    </w:pPr>
    <w:rPr>
      <w:sz w:val="18"/>
    </w:rPr>
  </w:style>
  <w:style w:type="paragraph" w:customStyle="1" w:styleId="Headingb">
    <w:name w:val="Heading_b"/>
    <w:basedOn w:val="Normal"/>
    <w:next w:val="Normal"/>
    <w:rsid w:val="00656D92"/>
    <w:pPr>
      <w:keepNext/>
      <w:spacing w:before="160"/>
      <w:jc w:val="left"/>
    </w:pPr>
    <w:rPr>
      <w:b/>
    </w:rPr>
  </w:style>
  <w:style w:type="paragraph" w:customStyle="1" w:styleId="Headingi">
    <w:name w:val="Heading_i"/>
    <w:basedOn w:val="Normal"/>
    <w:next w:val="Normal"/>
    <w:rsid w:val="00656D92"/>
    <w:pPr>
      <w:keepNext/>
      <w:spacing w:before="160"/>
      <w:jc w:val="left"/>
    </w:pPr>
    <w:rPr>
      <w:i/>
    </w:rPr>
  </w:style>
  <w:style w:type="paragraph" w:styleId="Index1">
    <w:name w:val="index 1"/>
    <w:basedOn w:val="Normal"/>
    <w:next w:val="Normal"/>
    <w:semiHidden/>
    <w:rsid w:val="00656D92"/>
    <w:pPr>
      <w:jc w:val="left"/>
    </w:pPr>
  </w:style>
  <w:style w:type="paragraph" w:styleId="Index2">
    <w:name w:val="index 2"/>
    <w:basedOn w:val="Normal"/>
    <w:next w:val="Normal"/>
    <w:semiHidden/>
    <w:rsid w:val="00656D92"/>
    <w:pPr>
      <w:ind w:left="284"/>
      <w:jc w:val="left"/>
    </w:pPr>
  </w:style>
  <w:style w:type="paragraph" w:styleId="Index3">
    <w:name w:val="index 3"/>
    <w:basedOn w:val="Normal"/>
    <w:next w:val="Normal"/>
    <w:semiHidden/>
    <w:rsid w:val="00656D92"/>
    <w:pPr>
      <w:ind w:left="567"/>
      <w:jc w:val="left"/>
    </w:pPr>
  </w:style>
  <w:style w:type="paragraph" w:customStyle="1" w:styleId="Normalaftertitle">
    <w:name w:val="Normal_after_title"/>
    <w:basedOn w:val="Normal"/>
    <w:next w:val="Normal"/>
    <w:rsid w:val="00656D92"/>
    <w:pPr>
      <w:spacing w:before="360"/>
    </w:pPr>
  </w:style>
  <w:style w:type="character" w:styleId="PageNumber">
    <w:name w:val="page number"/>
    <w:basedOn w:val="DefaultParagraphFont"/>
    <w:rsid w:val="00656D92"/>
  </w:style>
  <w:style w:type="paragraph" w:customStyle="1" w:styleId="PartNo">
    <w:name w:val="Part_No"/>
    <w:basedOn w:val="Normal"/>
    <w:next w:val="Partref"/>
    <w:rsid w:val="00656D92"/>
    <w:pPr>
      <w:keepNext/>
      <w:keepLines/>
      <w:spacing w:before="480" w:after="80"/>
      <w:jc w:val="center"/>
    </w:pPr>
    <w:rPr>
      <w:caps/>
      <w:sz w:val="28"/>
    </w:rPr>
  </w:style>
  <w:style w:type="paragraph" w:customStyle="1" w:styleId="Partref">
    <w:name w:val="Part_ref"/>
    <w:basedOn w:val="Normal"/>
    <w:next w:val="Parttitle"/>
    <w:rsid w:val="00656D92"/>
    <w:pPr>
      <w:keepNext/>
      <w:keepLines/>
      <w:spacing w:before="280"/>
      <w:jc w:val="center"/>
    </w:pPr>
  </w:style>
  <w:style w:type="paragraph" w:customStyle="1" w:styleId="Parttitle">
    <w:name w:val="Part_title"/>
    <w:basedOn w:val="Normal"/>
    <w:next w:val="Normalaftertitle"/>
    <w:rsid w:val="00656D92"/>
    <w:pPr>
      <w:keepNext/>
      <w:keepLines/>
      <w:spacing w:before="240" w:after="280"/>
      <w:jc w:val="center"/>
    </w:pPr>
    <w:rPr>
      <w:b/>
      <w:sz w:val="28"/>
    </w:rPr>
  </w:style>
  <w:style w:type="paragraph" w:customStyle="1" w:styleId="Recdate">
    <w:name w:val="Rec_date"/>
    <w:basedOn w:val="Normal"/>
    <w:next w:val="Normalaftertitle"/>
    <w:rsid w:val="00656D92"/>
    <w:pPr>
      <w:keepNext/>
      <w:keepLines/>
      <w:tabs>
        <w:tab w:val="clear" w:pos="794"/>
        <w:tab w:val="clear" w:pos="1191"/>
        <w:tab w:val="clear" w:pos="1588"/>
        <w:tab w:val="clear" w:pos="1985"/>
      </w:tabs>
      <w:jc w:val="right"/>
    </w:pPr>
    <w:rPr>
      <w:i/>
      <w:sz w:val="22"/>
    </w:rPr>
  </w:style>
  <w:style w:type="paragraph" w:customStyle="1" w:styleId="Questiondate">
    <w:name w:val="Question_date"/>
    <w:basedOn w:val="Recdate"/>
    <w:next w:val="Normalaftertitle"/>
    <w:rsid w:val="00656D92"/>
  </w:style>
  <w:style w:type="paragraph" w:customStyle="1" w:styleId="RecNo">
    <w:name w:val="Rec_No"/>
    <w:basedOn w:val="Normal"/>
    <w:next w:val="Rectitle"/>
    <w:rsid w:val="00656D92"/>
    <w:pPr>
      <w:keepNext/>
      <w:keepLines/>
      <w:spacing w:before="0"/>
      <w:jc w:val="left"/>
    </w:pPr>
    <w:rPr>
      <w:b/>
      <w:sz w:val="28"/>
    </w:rPr>
  </w:style>
  <w:style w:type="paragraph" w:customStyle="1" w:styleId="QuestionNo">
    <w:name w:val="Question_No"/>
    <w:basedOn w:val="RecNo"/>
    <w:next w:val="Questiontitle"/>
    <w:rsid w:val="00656D92"/>
  </w:style>
  <w:style w:type="paragraph" w:customStyle="1" w:styleId="RecNoBR">
    <w:name w:val="Rec_No_BR"/>
    <w:basedOn w:val="Normal"/>
    <w:next w:val="Normal"/>
    <w:pPr>
      <w:keepNext/>
      <w:keepLines/>
      <w:spacing w:before="480"/>
      <w:jc w:val="center"/>
    </w:pPr>
    <w:rPr>
      <w:caps/>
      <w:sz w:val="28"/>
    </w:rPr>
  </w:style>
  <w:style w:type="paragraph" w:customStyle="1" w:styleId="QuestionNoBR">
    <w:name w:val="Question_No_BR"/>
    <w:basedOn w:val="RecNoBR"/>
    <w:next w:val="Normal"/>
  </w:style>
  <w:style w:type="paragraph" w:customStyle="1" w:styleId="Recref">
    <w:name w:val="Rec_ref"/>
    <w:basedOn w:val="Normal"/>
    <w:next w:val="Recdate"/>
    <w:rsid w:val="00656D92"/>
    <w:pPr>
      <w:keepNext/>
      <w:keepLines/>
      <w:tabs>
        <w:tab w:val="clear" w:pos="794"/>
        <w:tab w:val="clear" w:pos="1191"/>
        <w:tab w:val="clear" w:pos="1588"/>
        <w:tab w:val="clear" w:pos="1985"/>
      </w:tabs>
      <w:jc w:val="center"/>
    </w:pPr>
    <w:rPr>
      <w:i/>
    </w:rPr>
  </w:style>
  <w:style w:type="paragraph" w:customStyle="1" w:styleId="Questionref">
    <w:name w:val="Question_ref"/>
    <w:basedOn w:val="Recref"/>
    <w:next w:val="Questiondate"/>
    <w:rsid w:val="00656D92"/>
  </w:style>
  <w:style w:type="paragraph" w:customStyle="1" w:styleId="Rectitle">
    <w:name w:val="Rec_title"/>
    <w:basedOn w:val="Normal"/>
    <w:next w:val="Normalaftertitle"/>
    <w:rsid w:val="00656D92"/>
    <w:pPr>
      <w:keepNext/>
      <w:keepLines/>
      <w:spacing w:before="360"/>
      <w:jc w:val="center"/>
    </w:pPr>
    <w:rPr>
      <w:b/>
      <w:sz w:val="28"/>
    </w:rPr>
  </w:style>
  <w:style w:type="paragraph" w:customStyle="1" w:styleId="Questiontitle">
    <w:name w:val="Question_title"/>
    <w:basedOn w:val="Rectitle"/>
    <w:next w:val="Questionref"/>
    <w:rsid w:val="00656D92"/>
  </w:style>
  <w:style w:type="character" w:customStyle="1" w:styleId="Recdef">
    <w:name w:val="Rec_def"/>
    <w:rPr>
      <w:b/>
    </w:rPr>
  </w:style>
  <w:style w:type="paragraph" w:customStyle="1" w:styleId="Reftext">
    <w:name w:val="Ref_text"/>
    <w:basedOn w:val="Normal"/>
    <w:rsid w:val="00656D92"/>
    <w:pPr>
      <w:ind w:left="794" w:hanging="794"/>
      <w:jc w:val="left"/>
    </w:pPr>
  </w:style>
  <w:style w:type="paragraph" w:customStyle="1" w:styleId="Reftitle">
    <w:name w:val="Ref_title"/>
    <w:basedOn w:val="Normal"/>
    <w:next w:val="Reftext"/>
    <w:rsid w:val="00656D92"/>
    <w:pPr>
      <w:spacing w:before="480"/>
      <w:jc w:val="center"/>
    </w:pPr>
    <w:rPr>
      <w:b/>
    </w:rPr>
  </w:style>
  <w:style w:type="paragraph" w:customStyle="1" w:styleId="Repdate">
    <w:name w:val="Rep_date"/>
    <w:basedOn w:val="Recdate"/>
    <w:next w:val="Normalaftertitle"/>
    <w:rsid w:val="00656D92"/>
  </w:style>
  <w:style w:type="paragraph" w:customStyle="1" w:styleId="RepNo">
    <w:name w:val="Rep_No"/>
    <w:basedOn w:val="RecNo"/>
    <w:next w:val="Reptitle"/>
    <w:rsid w:val="00656D92"/>
  </w:style>
  <w:style w:type="paragraph" w:customStyle="1" w:styleId="RepNoBR">
    <w:name w:val="Rep_No_BR"/>
    <w:basedOn w:val="RecNoBR"/>
    <w:next w:val="Normal"/>
  </w:style>
  <w:style w:type="paragraph" w:customStyle="1" w:styleId="Repref">
    <w:name w:val="Rep_ref"/>
    <w:basedOn w:val="Recref"/>
    <w:next w:val="Repdate"/>
    <w:rsid w:val="00656D92"/>
  </w:style>
  <w:style w:type="paragraph" w:customStyle="1" w:styleId="Reptitle">
    <w:name w:val="Rep_title"/>
    <w:basedOn w:val="Rectitle"/>
    <w:next w:val="Repref"/>
    <w:rsid w:val="00656D92"/>
  </w:style>
  <w:style w:type="paragraph" w:customStyle="1" w:styleId="Resdate">
    <w:name w:val="Res_date"/>
    <w:basedOn w:val="Recdate"/>
    <w:next w:val="Normalaftertitle"/>
    <w:rsid w:val="00656D92"/>
  </w:style>
  <w:style w:type="character" w:customStyle="1" w:styleId="Resdef">
    <w:name w:val="Res_def"/>
    <w:basedOn w:val="DefaultParagraphFont"/>
    <w:rsid w:val="00656D92"/>
    <w:rPr>
      <w:rFonts w:ascii="Times New Roman" w:hAnsi="Times New Roman"/>
      <w:b/>
    </w:rPr>
  </w:style>
  <w:style w:type="paragraph" w:customStyle="1" w:styleId="ResNo">
    <w:name w:val="Res_No"/>
    <w:basedOn w:val="RecNo"/>
    <w:next w:val="Restitle"/>
    <w:rsid w:val="00656D92"/>
  </w:style>
  <w:style w:type="paragraph" w:customStyle="1" w:styleId="ResNoBR">
    <w:name w:val="Res_No_BR"/>
    <w:basedOn w:val="RecNoBR"/>
    <w:next w:val="Normal"/>
  </w:style>
  <w:style w:type="paragraph" w:customStyle="1" w:styleId="Resref">
    <w:name w:val="Res_ref"/>
    <w:basedOn w:val="Recref"/>
    <w:next w:val="Resdate"/>
    <w:rsid w:val="00656D92"/>
  </w:style>
  <w:style w:type="paragraph" w:customStyle="1" w:styleId="Restitle">
    <w:name w:val="Res_title"/>
    <w:basedOn w:val="Rectitle"/>
    <w:next w:val="Resref"/>
    <w:rsid w:val="00656D92"/>
  </w:style>
  <w:style w:type="paragraph" w:customStyle="1" w:styleId="Section1">
    <w:name w:val="Section_1"/>
    <w:basedOn w:val="Normal"/>
    <w:next w:val="Normal"/>
    <w:rsid w:val="00656D92"/>
    <w:pPr>
      <w:tabs>
        <w:tab w:val="clear" w:pos="794"/>
        <w:tab w:val="clear" w:pos="1191"/>
        <w:tab w:val="clear" w:pos="1588"/>
        <w:tab w:val="clear" w:pos="1985"/>
      </w:tabs>
      <w:spacing w:before="624"/>
      <w:jc w:val="center"/>
    </w:pPr>
    <w:rPr>
      <w:b/>
    </w:rPr>
  </w:style>
  <w:style w:type="paragraph" w:customStyle="1" w:styleId="Section2">
    <w:name w:val="Section_2"/>
    <w:basedOn w:val="Normal"/>
    <w:next w:val="Normal"/>
    <w:rsid w:val="00656D92"/>
    <w:pPr>
      <w:tabs>
        <w:tab w:val="clear" w:pos="794"/>
        <w:tab w:val="clear" w:pos="1191"/>
        <w:tab w:val="clear" w:pos="1588"/>
        <w:tab w:val="clear" w:pos="1985"/>
      </w:tabs>
      <w:spacing w:before="240"/>
      <w:jc w:val="center"/>
    </w:pPr>
    <w:rPr>
      <w:i/>
    </w:rPr>
  </w:style>
  <w:style w:type="paragraph" w:customStyle="1" w:styleId="SectionNo">
    <w:name w:val="Section_No"/>
    <w:basedOn w:val="Normal"/>
    <w:next w:val="Sectiontitle"/>
    <w:rsid w:val="00656D92"/>
    <w:pPr>
      <w:keepNext/>
      <w:keepLines/>
      <w:spacing w:before="480" w:after="80"/>
      <w:jc w:val="center"/>
    </w:pPr>
    <w:rPr>
      <w:caps/>
      <w:sz w:val="28"/>
    </w:rPr>
  </w:style>
  <w:style w:type="paragraph" w:customStyle="1" w:styleId="Sectiontitle">
    <w:name w:val="Section_title"/>
    <w:basedOn w:val="Normal"/>
    <w:next w:val="Normalaftertitle"/>
    <w:rsid w:val="00656D92"/>
    <w:pPr>
      <w:keepNext/>
      <w:keepLines/>
      <w:spacing w:before="480" w:after="280"/>
      <w:jc w:val="center"/>
    </w:pPr>
    <w:rPr>
      <w:b/>
      <w:sz w:val="28"/>
    </w:rPr>
  </w:style>
  <w:style w:type="paragraph" w:customStyle="1" w:styleId="Source">
    <w:name w:val="Source"/>
    <w:basedOn w:val="Normal"/>
    <w:next w:val="Normalaftertitle"/>
    <w:rsid w:val="00656D92"/>
    <w:pPr>
      <w:spacing w:before="840" w:after="200"/>
      <w:jc w:val="center"/>
    </w:pPr>
    <w:rPr>
      <w:b/>
      <w:sz w:val="28"/>
    </w:rPr>
  </w:style>
  <w:style w:type="paragraph" w:customStyle="1" w:styleId="SpecialFooter">
    <w:name w:val="Special Footer"/>
    <w:basedOn w:val="Footer"/>
    <w:rsid w:val="00656D92"/>
    <w:pPr>
      <w:tabs>
        <w:tab w:val="left" w:pos="567"/>
        <w:tab w:val="left" w:pos="1134"/>
        <w:tab w:val="left" w:pos="1701"/>
        <w:tab w:val="left" w:pos="2268"/>
        <w:tab w:val="left" w:pos="2835"/>
      </w:tabs>
    </w:pPr>
    <w:rPr>
      <w:caps w:val="0"/>
      <w:noProof w:val="0"/>
    </w:rPr>
  </w:style>
  <w:style w:type="character" w:customStyle="1" w:styleId="Tablefreq">
    <w:name w:val="Table_freq"/>
    <w:basedOn w:val="DefaultParagraphFont"/>
    <w:rsid w:val="00656D92"/>
    <w:rPr>
      <w:b/>
      <w:color w:val="auto"/>
    </w:rPr>
  </w:style>
  <w:style w:type="paragraph" w:customStyle="1" w:styleId="Tablehead">
    <w:name w:val="Table_head"/>
    <w:basedOn w:val="Normal"/>
    <w:next w:val="Tabletext"/>
    <w:rsid w:val="00656D92"/>
    <w:pPr>
      <w:keepNext/>
      <w:tabs>
        <w:tab w:val="clear" w:pos="794"/>
        <w:tab w:val="clear" w:pos="1191"/>
        <w:tab w:val="clear" w:pos="1588"/>
        <w:tab w:val="left" w:pos="284"/>
        <w:tab w:val="left" w:pos="567"/>
        <w:tab w:val="left" w:pos="851"/>
        <w:tab w:val="left" w:pos="1134"/>
        <w:tab w:val="left" w:pos="1418"/>
        <w:tab w:val="left" w:pos="1701"/>
        <w:tab w:val="left" w:pos="2268"/>
        <w:tab w:val="left" w:pos="2552"/>
        <w:tab w:val="left" w:pos="2835"/>
        <w:tab w:val="left" w:pos="3119"/>
        <w:tab w:val="left" w:pos="3402"/>
        <w:tab w:val="left" w:pos="3686"/>
        <w:tab w:val="left" w:pos="3969"/>
      </w:tabs>
      <w:spacing w:before="80" w:after="80"/>
      <w:jc w:val="center"/>
    </w:pPr>
    <w:rPr>
      <w:b/>
      <w:sz w:val="22"/>
    </w:rPr>
  </w:style>
  <w:style w:type="paragraph" w:customStyle="1" w:styleId="Tablelegend">
    <w:name w:val="Table_legend"/>
    <w:basedOn w:val="Normal"/>
    <w:rsid w:val="00656D92"/>
    <w:pPr>
      <w:tabs>
        <w:tab w:val="clear" w:pos="794"/>
        <w:tab w:val="clear" w:pos="1191"/>
        <w:tab w:val="clear" w:pos="1588"/>
        <w:tab w:val="left" w:pos="284"/>
        <w:tab w:val="left" w:pos="567"/>
        <w:tab w:val="left" w:pos="851"/>
        <w:tab w:val="left" w:pos="1134"/>
        <w:tab w:val="left" w:pos="1418"/>
        <w:tab w:val="left" w:pos="1701"/>
        <w:tab w:val="left" w:pos="2268"/>
        <w:tab w:val="left" w:pos="2552"/>
        <w:tab w:val="left" w:pos="2835"/>
        <w:tab w:val="left" w:pos="3119"/>
        <w:tab w:val="left" w:pos="3402"/>
        <w:tab w:val="left" w:pos="3686"/>
        <w:tab w:val="left" w:pos="3969"/>
      </w:tabs>
      <w:spacing w:after="40"/>
      <w:jc w:val="left"/>
    </w:pPr>
    <w:rPr>
      <w:sz w:val="22"/>
    </w:rPr>
  </w:style>
  <w:style w:type="paragraph" w:customStyle="1" w:styleId="TableNotitle">
    <w:name w:val="Table_No &amp; title"/>
    <w:basedOn w:val="Normal"/>
    <w:next w:val="Tablehead"/>
    <w:pPr>
      <w:keepNext/>
      <w:keepLines/>
      <w:spacing w:before="360" w:after="120"/>
      <w:jc w:val="center"/>
    </w:pPr>
    <w:rPr>
      <w:b/>
    </w:rPr>
  </w:style>
  <w:style w:type="paragraph" w:customStyle="1" w:styleId="TableNoBR">
    <w:name w:val="Table_No_BR"/>
    <w:basedOn w:val="Normal"/>
    <w:next w:val="TabletitleBR"/>
    <w:pPr>
      <w:keepNext/>
      <w:spacing w:before="560" w:after="120"/>
      <w:jc w:val="center"/>
    </w:pPr>
    <w:rPr>
      <w:caps/>
    </w:rPr>
  </w:style>
  <w:style w:type="paragraph" w:customStyle="1" w:styleId="Tableref">
    <w:name w:val="Table_ref"/>
    <w:basedOn w:val="Normal"/>
    <w:next w:val="TabletitleBR"/>
    <w:pPr>
      <w:keepNext/>
      <w:spacing w:before="0" w:after="120"/>
      <w:jc w:val="center"/>
    </w:pPr>
  </w:style>
  <w:style w:type="paragraph" w:customStyle="1" w:styleId="Tabletext">
    <w:name w:val="Table_text"/>
    <w:basedOn w:val="Normal"/>
    <w:rsid w:val="00656D92"/>
    <w:pPr>
      <w:tabs>
        <w:tab w:val="clear" w:pos="794"/>
        <w:tab w:val="clear" w:pos="1191"/>
        <w:tab w:val="clear" w:pos="1588"/>
        <w:tab w:val="left" w:pos="284"/>
        <w:tab w:val="left" w:pos="567"/>
        <w:tab w:val="left" w:pos="851"/>
        <w:tab w:val="left" w:pos="1134"/>
        <w:tab w:val="left" w:pos="1418"/>
        <w:tab w:val="left" w:pos="1701"/>
        <w:tab w:val="left" w:pos="2268"/>
        <w:tab w:val="left" w:pos="2552"/>
        <w:tab w:val="left" w:pos="2835"/>
        <w:tab w:val="left" w:pos="3119"/>
        <w:tab w:val="left" w:pos="3402"/>
        <w:tab w:val="left" w:pos="3686"/>
        <w:tab w:val="left" w:pos="3969"/>
      </w:tabs>
      <w:spacing w:before="40" w:after="40"/>
      <w:jc w:val="left"/>
    </w:pPr>
    <w:rPr>
      <w:sz w:val="22"/>
    </w:rPr>
  </w:style>
  <w:style w:type="paragraph" w:customStyle="1" w:styleId="Title1">
    <w:name w:val="Title 1"/>
    <w:basedOn w:val="Source"/>
    <w:next w:val="Title2"/>
    <w:rsid w:val="00656D92"/>
    <w:pPr>
      <w:tabs>
        <w:tab w:val="clear" w:pos="794"/>
        <w:tab w:val="clear" w:pos="1191"/>
        <w:tab w:val="clear" w:pos="1588"/>
        <w:tab w:val="clear" w:pos="1985"/>
        <w:tab w:val="left" w:pos="567"/>
        <w:tab w:val="left" w:pos="1134"/>
        <w:tab w:val="left" w:pos="1701"/>
        <w:tab w:val="left" w:pos="2268"/>
        <w:tab w:val="left" w:pos="2835"/>
      </w:tabs>
      <w:spacing w:before="240" w:after="0"/>
    </w:pPr>
    <w:rPr>
      <w:b w:val="0"/>
      <w:caps/>
    </w:rPr>
  </w:style>
  <w:style w:type="paragraph" w:customStyle="1" w:styleId="Title2">
    <w:name w:val="Title 2"/>
    <w:basedOn w:val="Title1"/>
    <w:next w:val="Title3"/>
    <w:rsid w:val="00656D92"/>
  </w:style>
  <w:style w:type="paragraph" w:customStyle="1" w:styleId="Title3">
    <w:name w:val="Title 3"/>
    <w:basedOn w:val="Title2"/>
    <w:next w:val="Title4"/>
    <w:rsid w:val="00656D92"/>
    <w:rPr>
      <w:caps w:val="0"/>
    </w:rPr>
  </w:style>
  <w:style w:type="paragraph" w:customStyle="1" w:styleId="Title4">
    <w:name w:val="Title 4"/>
    <w:basedOn w:val="Title3"/>
    <w:next w:val="Heading1"/>
    <w:rsid w:val="00656D92"/>
    <w:rPr>
      <w:b/>
    </w:rPr>
  </w:style>
  <w:style w:type="paragraph" w:customStyle="1" w:styleId="toc0">
    <w:name w:val="toc 0"/>
    <w:basedOn w:val="Normal"/>
    <w:next w:val="TOC1"/>
    <w:rsid w:val="00656D92"/>
    <w:pPr>
      <w:keepLines/>
      <w:tabs>
        <w:tab w:val="clear" w:pos="794"/>
        <w:tab w:val="clear" w:pos="1191"/>
        <w:tab w:val="clear" w:pos="1588"/>
        <w:tab w:val="clear" w:pos="1985"/>
        <w:tab w:val="right" w:pos="9639"/>
      </w:tabs>
      <w:jc w:val="left"/>
    </w:pPr>
    <w:rPr>
      <w:b/>
    </w:rPr>
  </w:style>
  <w:style w:type="paragraph" w:styleId="TOC1">
    <w:name w:val="toc 1"/>
    <w:basedOn w:val="Normal"/>
    <w:uiPriority w:val="39"/>
    <w:rsid w:val="00656D92"/>
    <w:pPr>
      <w:tabs>
        <w:tab w:val="clear" w:pos="794"/>
        <w:tab w:val="clear" w:pos="1191"/>
        <w:tab w:val="clear" w:pos="1588"/>
        <w:tab w:val="clear" w:pos="1985"/>
        <w:tab w:val="left" w:pos="964"/>
        <w:tab w:val="left" w:leader="dot" w:pos="8789"/>
        <w:tab w:val="right" w:pos="9639"/>
      </w:tabs>
      <w:ind w:left="680" w:right="851" w:hanging="680"/>
      <w:jc w:val="left"/>
    </w:pPr>
  </w:style>
  <w:style w:type="paragraph" w:styleId="TOC2">
    <w:name w:val="toc 2"/>
    <w:basedOn w:val="TOC1"/>
    <w:uiPriority w:val="39"/>
    <w:rsid w:val="00656D92"/>
    <w:pPr>
      <w:spacing w:before="80"/>
      <w:ind w:left="1531" w:hanging="851"/>
    </w:pPr>
  </w:style>
  <w:style w:type="paragraph" w:styleId="TOC3">
    <w:name w:val="toc 3"/>
    <w:basedOn w:val="TOC2"/>
    <w:rsid w:val="00656D92"/>
  </w:style>
  <w:style w:type="paragraph" w:styleId="TOC4">
    <w:name w:val="toc 4"/>
    <w:basedOn w:val="TOC3"/>
    <w:semiHidden/>
    <w:rsid w:val="00656D92"/>
  </w:style>
  <w:style w:type="paragraph" w:styleId="TOC5">
    <w:name w:val="toc 5"/>
    <w:basedOn w:val="TOC4"/>
    <w:semiHidden/>
    <w:rsid w:val="00656D92"/>
  </w:style>
  <w:style w:type="paragraph" w:styleId="TOC6">
    <w:name w:val="toc 6"/>
    <w:basedOn w:val="TOC4"/>
    <w:semiHidden/>
    <w:rsid w:val="00656D92"/>
  </w:style>
  <w:style w:type="paragraph" w:styleId="TOC7">
    <w:name w:val="toc 7"/>
    <w:basedOn w:val="TOC4"/>
    <w:semiHidden/>
    <w:rsid w:val="00656D92"/>
  </w:style>
  <w:style w:type="paragraph" w:styleId="TOC8">
    <w:name w:val="toc 8"/>
    <w:basedOn w:val="TOC4"/>
    <w:semiHidden/>
    <w:rsid w:val="00656D92"/>
  </w:style>
  <w:style w:type="paragraph" w:customStyle="1" w:styleId="Name">
    <w:name w:val="Name"/>
    <w:basedOn w:val="Normal"/>
    <w:rsid w:val="00B301B6"/>
    <w:rPr>
      <w:sz w:val="22"/>
      <w:lang w:val="fr-FR"/>
    </w:rPr>
  </w:style>
  <w:style w:type="character" w:styleId="Hyperlink">
    <w:name w:val="Hyperlink"/>
    <w:basedOn w:val="DefaultParagraphFont"/>
    <w:rsid w:val="00656D92"/>
    <w:rPr>
      <w:color w:val="0000FF"/>
      <w:u w:val="single"/>
    </w:rPr>
  </w:style>
  <w:style w:type="paragraph" w:styleId="Caption">
    <w:name w:val="caption"/>
    <w:basedOn w:val="Normal"/>
    <w:next w:val="Normal"/>
    <w:qFormat/>
    <w:rsid w:val="00EA1EB3"/>
    <w:rPr>
      <w:b/>
      <w:bCs/>
      <w:sz w:val="20"/>
    </w:rPr>
  </w:style>
  <w:style w:type="paragraph" w:customStyle="1" w:styleId="msolistparagraph0">
    <w:name w:val="msolistparagraph"/>
    <w:basedOn w:val="Normal"/>
    <w:rsid w:val="00B80D66"/>
    <w:pPr>
      <w:tabs>
        <w:tab w:val="clear" w:pos="794"/>
        <w:tab w:val="clear" w:pos="1191"/>
        <w:tab w:val="clear" w:pos="1588"/>
        <w:tab w:val="clear" w:pos="1985"/>
      </w:tabs>
      <w:overflowPunct/>
      <w:autoSpaceDE/>
      <w:autoSpaceDN/>
      <w:adjustRightInd/>
      <w:spacing w:before="0"/>
      <w:ind w:left="720"/>
      <w:textAlignment w:val="auto"/>
    </w:pPr>
    <w:rPr>
      <w:rFonts w:ascii="Calibri" w:hAnsi="Calibri"/>
      <w:sz w:val="22"/>
      <w:szCs w:val="22"/>
      <w:lang w:val="da-DK" w:eastAsia="da-DK"/>
    </w:rPr>
  </w:style>
  <w:style w:type="paragraph" w:customStyle="1" w:styleId="endash">
    <w:name w:val="endash"/>
    <w:rsid w:val="007F0BB9"/>
    <w:pPr>
      <w:tabs>
        <w:tab w:val="left" w:pos="794"/>
        <w:tab w:val="left" w:pos="1191"/>
        <w:tab w:val="left" w:pos="1588"/>
        <w:tab w:val="left" w:pos="1985"/>
      </w:tabs>
      <w:overflowPunct w:val="0"/>
      <w:autoSpaceDE w:val="0"/>
      <w:autoSpaceDN w:val="0"/>
      <w:adjustRightInd w:val="0"/>
      <w:spacing w:before="120"/>
      <w:textAlignment w:val="baseline"/>
    </w:pPr>
    <w:rPr>
      <w:sz w:val="24"/>
      <w:lang w:eastAsia="en-US"/>
    </w:rPr>
  </w:style>
  <w:style w:type="table" w:styleId="TableGrid">
    <w:name w:val="Table Grid"/>
    <w:basedOn w:val="TableNormal"/>
    <w:rsid w:val="00275111"/>
    <w:pPr>
      <w:tabs>
        <w:tab w:val="left" w:pos="794"/>
        <w:tab w:val="left" w:pos="1191"/>
        <w:tab w:val="left" w:pos="1588"/>
        <w:tab w:val="left" w:pos="1985"/>
      </w:tabs>
      <w:overflowPunct w:val="0"/>
      <w:autoSpaceDE w:val="0"/>
      <w:autoSpaceDN w:val="0"/>
      <w:adjustRightInd w:val="0"/>
      <w:spacing w:before="120"/>
      <w:textAlignment w:val="baseline"/>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rsid w:val="00656D92"/>
    <w:pPr>
      <w:spacing w:before="0"/>
    </w:pPr>
    <w:rPr>
      <w:rFonts w:ascii="Tahoma" w:hAnsi="Tahoma" w:cs="Tahoma"/>
      <w:sz w:val="16"/>
      <w:szCs w:val="16"/>
    </w:rPr>
  </w:style>
  <w:style w:type="character" w:styleId="CommentReference">
    <w:name w:val="annotation reference"/>
    <w:basedOn w:val="DefaultParagraphFont"/>
    <w:semiHidden/>
    <w:rsid w:val="00656D92"/>
    <w:rPr>
      <w:sz w:val="16"/>
      <w:szCs w:val="16"/>
    </w:rPr>
  </w:style>
  <w:style w:type="paragraph" w:styleId="CommentText">
    <w:name w:val="annotation text"/>
    <w:basedOn w:val="Normal"/>
    <w:link w:val="CommentTextChar"/>
    <w:semiHidden/>
    <w:rsid w:val="00656D92"/>
    <w:pPr>
      <w:tabs>
        <w:tab w:val="clear" w:pos="794"/>
        <w:tab w:val="clear" w:pos="1191"/>
        <w:tab w:val="clear" w:pos="1588"/>
        <w:tab w:val="clear" w:pos="1985"/>
      </w:tabs>
      <w:overflowPunct/>
      <w:autoSpaceDE/>
      <w:autoSpaceDN/>
      <w:adjustRightInd/>
      <w:spacing w:before="0"/>
      <w:jc w:val="left"/>
      <w:textAlignment w:val="auto"/>
    </w:pPr>
    <w:rPr>
      <w:sz w:val="20"/>
      <w:lang w:val="en-US"/>
    </w:rPr>
  </w:style>
  <w:style w:type="paragraph" w:styleId="CommentSubject">
    <w:name w:val="annotation subject"/>
    <w:basedOn w:val="CommentText"/>
    <w:next w:val="CommentText"/>
    <w:link w:val="CommentSubjectChar"/>
    <w:semiHidden/>
    <w:rsid w:val="00257C0C"/>
    <w:rPr>
      <w:b/>
      <w:bCs/>
    </w:rPr>
  </w:style>
  <w:style w:type="paragraph" w:styleId="ListParagraph">
    <w:name w:val="List Paragraph"/>
    <w:basedOn w:val="Normal"/>
    <w:uiPriority w:val="34"/>
    <w:qFormat/>
    <w:rsid w:val="00832268"/>
    <w:pPr>
      <w:ind w:left="720"/>
      <w:contextualSpacing/>
    </w:pPr>
  </w:style>
  <w:style w:type="character" w:styleId="Emphasis">
    <w:name w:val="Emphasis"/>
    <w:qFormat/>
    <w:rsid w:val="00DF584C"/>
    <w:rPr>
      <w:i/>
      <w:iCs/>
    </w:rPr>
  </w:style>
  <w:style w:type="paragraph" w:styleId="Revision">
    <w:name w:val="Revision"/>
    <w:hidden/>
    <w:uiPriority w:val="99"/>
    <w:semiHidden/>
    <w:rsid w:val="006E0959"/>
    <w:rPr>
      <w:sz w:val="24"/>
      <w:lang w:eastAsia="en-US"/>
    </w:rPr>
  </w:style>
  <w:style w:type="paragraph" w:customStyle="1" w:styleId="Docnumber">
    <w:name w:val="Docnumber"/>
    <w:basedOn w:val="Normal"/>
    <w:link w:val="DocnumberChar"/>
    <w:qFormat/>
    <w:rsid w:val="008727F8"/>
    <w:pPr>
      <w:jc w:val="right"/>
    </w:pPr>
    <w:rPr>
      <w:b/>
      <w:bCs/>
      <w:sz w:val="40"/>
    </w:rPr>
  </w:style>
  <w:style w:type="character" w:customStyle="1" w:styleId="DocnumberChar">
    <w:name w:val="Docnumber Char"/>
    <w:link w:val="Docnumber"/>
    <w:rsid w:val="008727F8"/>
    <w:rPr>
      <w:b/>
      <w:bCs/>
      <w:sz w:val="40"/>
      <w:lang w:val="en-GB" w:eastAsia="en-US"/>
    </w:rPr>
  </w:style>
  <w:style w:type="character" w:styleId="Strong">
    <w:name w:val="Strong"/>
    <w:uiPriority w:val="22"/>
    <w:qFormat/>
    <w:rsid w:val="00F409D0"/>
    <w:rPr>
      <w:b/>
      <w:bCs/>
    </w:rPr>
  </w:style>
  <w:style w:type="character" w:customStyle="1" w:styleId="Heading2Char">
    <w:name w:val="Heading 2 Char"/>
    <w:link w:val="Heading2"/>
    <w:rsid w:val="00D14F27"/>
    <w:rPr>
      <w:b/>
      <w:sz w:val="24"/>
      <w:lang w:eastAsia="en-US"/>
    </w:rPr>
  </w:style>
  <w:style w:type="character" w:customStyle="1" w:styleId="HeaderChar">
    <w:name w:val="Header Char"/>
    <w:link w:val="Header"/>
    <w:rsid w:val="00D14F27"/>
    <w:rPr>
      <w:sz w:val="18"/>
      <w:lang w:eastAsia="en-US"/>
    </w:rPr>
  </w:style>
  <w:style w:type="paragraph" w:customStyle="1" w:styleId="NO">
    <w:name w:val="NO"/>
    <w:basedOn w:val="Normal"/>
    <w:rsid w:val="006E7BDC"/>
    <w:pPr>
      <w:keepLines/>
      <w:tabs>
        <w:tab w:val="clear" w:pos="794"/>
        <w:tab w:val="clear" w:pos="1191"/>
        <w:tab w:val="clear" w:pos="1588"/>
        <w:tab w:val="clear" w:pos="1985"/>
      </w:tabs>
      <w:spacing w:before="0" w:after="180"/>
      <w:ind w:left="1135" w:hanging="851"/>
    </w:pPr>
    <w:rPr>
      <w:sz w:val="20"/>
    </w:rPr>
  </w:style>
  <w:style w:type="paragraph" w:customStyle="1" w:styleId="FL">
    <w:name w:val="FL"/>
    <w:basedOn w:val="Normal"/>
    <w:rsid w:val="006E7BDC"/>
    <w:pPr>
      <w:keepNext/>
      <w:keepLines/>
      <w:tabs>
        <w:tab w:val="clear" w:pos="794"/>
        <w:tab w:val="clear" w:pos="1191"/>
        <w:tab w:val="clear" w:pos="1588"/>
        <w:tab w:val="clear" w:pos="1985"/>
      </w:tabs>
      <w:spacing w:before="60" w:after="180"/>
      <w:jc w:val="center"/>
    </w:pPr>
    <w:rPr>
      <w:rFonts w:ascii="Arial" w:hAnsi="Arial"/>
      <w:b/>
      <w:sz w:val="20"/>
    </w:rPr>
  </w:style>
  <w:style w:type="paragraph" w:customStyle="1" w:styleId="TF">
    <w:name w:val="TF"/>
    <w:basedOn w:val="FL"/>
    <w:rsid w:val="006E7BDC"/>
    <w:pPr>
      <w:keepNext w:val="0"/>
      <w:spacing w:before="0" w:after="240"/>
    </w:pPr>
  </w:style>
  <w:style w:type="paragraph" w:customStyle="1" w:styleId="EQ">
    <w:name w:val="EQ"/>
    <w:basedOn w:val="Normal"/>
    <w:next w:val="Normal"/>
    <w:rsid w:val="0048663E"/>
    <w:pPr>
      <w:keepLines/>
      <w:tabs>
        <w:tab w:val="clear" w:pos="794"/>
        <w:tab w:val="clear" w:pos="1191"/>
        <w:tab w:val="clear" w:pos="1588"/>
        <w:tab w:val="clear" w:pos="1985"/>
        <w:tab w:val="center" w:pos="4536"/>
        <w:tab w:val="right" w:pos="9072"/>
      </w:tabs>
      <w:spacing w:before="0" w:after="180"/>
    </w:pPr>
    <w:rPr>
      <w:noProof/>
      <w:sz w:val="20"/>
    </w:rPr>
  </w:style>
  <w:style w:type="paragraph" w:customStyle="1" w:styleId="TAL">
    <w:name w:val="TAL"/>
    <w:basedOn w:val="Normal"/>
    <w:rsid w:val="0048663E"/>
    <w:pPr>
      <w:keepNext/>
      <w:keepLines/>
      <w:tabs>
        <w:tab w:val="clear" w:pos="794"/>
        <w:tab w:val="clear" w:pos="1191"/>
        <w:tab w:val="clear" w:pos="1588"/>
        <w:tab w:val="clear" w:pos="1985"/>
      </w:tabs>
      <w:spacing w:before="0"/>
    </w:pPr>
    <w:rPr>
      <w:rFonts w:ascii="Arial" w:hAnsi="Arial"/>
      <w:sz w:val="18"/>
    </w:rPr>
  </w:style>
  <w:style w:type="paragraph" w:customStyle="1" w:styleId="TAH">
    <w:name w:val="TAH"/>
    <w:basedOn w:val="Normal"/>
    <w:rsid w:val="0048663E"/>
    <w:pPr>
      <w:keepNext/>
      <w:keepLines/>
      <w:tabs>
        <w:tab w:val="clear" w:pos="794"/>
        <w:tab w:val="clear" w:pos="1191"/>
        <w:tab w:val="clear" w:pos="1588"/>
        <w:tab w:val="clear" w:pos="1985"/>
      </w:tabs>
      <w:spacing w:before="0"/>
      <w:jc w:val="center"/>
    </w:pPr>
    <w:rPr>
      <w:rFonts w:ascii="Arial" w:hAnsi="Arial"/>
      <w:b/>
      <w:sz w:val="18"/>
    </w:rPr>
  </w:style>
  <w:style w:type="paragraph" w:customStyle="1" w:styleId="TAC">
    <w:name w:val="TAC"/>
    <w:basedOn w:val="TAL"/>
    <w:rsid w:val="001A66FD"/>
    <w:pPr>
      <w:jc w:val="center"/>
    </w:pPr>
  </w:style>
  <w:style w:type="paragraph" w:customStyle="1" w:styleId="TH">
    <w:name w:val="TH"/>
    <w:basedOn w:val="FL"/>
    <w:next w:val="FL"/>
    <w:rsid w:val="001A66FD"/>
  </w:style>
  <w:style w:type="character" w:styleId="FollowedHyperlink">
    <w:name w:val="FollowedHyperlink"/>
    <w:basedOn w:val="DefaultParagraphFont"/>
    <w:rsid w:val="00FE7C13"/>
    <w:rPr>
      <w:color w:val="954F72" w:themeColor="followedHyperlink"/>
      <w:u w:val="single"/>
    </w:rPr>
  </w:style>
  <w:style w:type="character" w:styleId="PlaceholderText">
    <w:name w:val="Placeholder Text"/>
    <w:basedOn w:val="DefaultParagraphFont"/>
    <w:uiPriority w:val="99"/>
    <w:semiHidden/>
    <w:rsid w:val="00DC3E69"/>
    <w:rPr>
      <w:color w:val="808080"/>
    </w:rPr>
  </w:style>
  <w:style w:type="paragraph" w:customStyle="1" w:styleId="Headingib">
    <w:name w:val="Heading_ib"/>
    <w:basedOn w:val="Normal"/>
    <w:next w:val="Normal"/>
    <w:qFormat/>
    <w:rsid w:val="00275E0A"/>
    <w:pPr>
      <w:keepNext/>
      <w:spacing w:before="160"/>
    </w:pPr>
    <w:rPr>
      <w:rFonts w:eastAsiaTheme="minorEastAsia"/>
      <w:b/>
      <w:bCs/>
      <w:i/>
      <w:lang w:eastAsia="ja-JP"/>
    </w:rPr>
  </w:style>
  <w:style w:type="character" w:customStyle="1" w:styleId="Heading1Char">
    <w:name w:val="Heading 1 Char"/>
    <w:basedOn w:val="DefaultParagraphFont"/>
    <w:link w:val="Heading1"/>
    <w:rsid w:val="005050C3"/>
    <w:rPr>
      <w:b/>
      <w:sz w:val="24"/>
      <w:lang w:eastAsia="en-US"/>
    </w:rPr>
  </w:style>
  <w:style w:type="character" w:customStyle="1" w:styleId="Heading3Char">
    <w:name w:val="Heading 3 Char"/>
    <w:basedOn w:val="DefaultParagraphFont"/>
    <w:link w:val="Heading3"/>
    <w:rsid w:val="005050C3"/>
    <w:rPr>
      <w:b/>
      <w:sz w:val="24"/>
      <w:lang w:eastAsia="en-US"/>
    </w:rPr>
  </w:style>
  <w:style w:type="character" w:customStyle="1" w:styleId="Heading4Char">
    <w:name w:val="Heading 4 Char"/>
    <w:basedOn w:val="DefaultParagraphFont"/>
    <w:link w:val="Heading4"/>
    <w:rsid w:val="005050C3"/>
    <w:rPr>
      <w:b/>
      <w:sz w:val="24"/>
      <w:lang w:eastAsia="en-US"/>
    </w:rPr>
  </w:style>
  <w:style w:type="character" w:customStyle="1" w:styleId="Heading5Char">
    <w:name w:val="Heading 5 Char"/>
    <w:basedOn w:val="DefaultParagraphFont"/>
    <w:link w:val="Heading5"/>
    <w:rsid w:val="005050C3"/>
    <w:rPr>
      <w:b/>
      <w:sz w:val="24"/>
      <w:lang w:eastAsia="en-US"/>
    </w:rPr>
  </w:style>
  <w:style w:type="character" w:customStyle="1" w:styleId="Heading6Char">
    <w:name w:val="Heading 6 Char"/>
    <w:basedOn w:val="DefaultParagraphFont"/>
    <w:link w:val="Heading6"/>
    <w:rsid w:val="005050C3"/>
    <w:rPr>
      <w:b/>
      <w:sz w:val="24"/>
      <w:lang w:eastAsia="en-US"/>
    </w:rPr>
  </w:style>
  <w:style w:type="character" w:customStyle="1" w:styleId="Heading7Char">
    <w:name w:val="Heading 7 Char"/>
    <w:basedOn w:val="DefaultParagraphFont"/>
    <w:link w:val="Heading7"/>
    <w:rsid w:val="005050C3"/>
    <w:rPr>
      <w:b/>
      <w:sz w:val="24"/>
      <w:lang w:eastAsia="en-US"/>
    </w:rPr>
  </w:style>
  <w:style w:type="character" w:customStyle="1" w:styleId="Heading8Char">
    <w:name w:val="Heading 8 Char"/>
    <w:basedOn w:val="DefaultParagraphFont"/>
    <w:link w:val="Heading8"/>
    <w:rsid w:val="005050C3"/>
    <w:rPr>
      <w:b/>
      <w:sz w:val="24"/>
      <w:lang w:eastAsia="en-US"/>
    </w:rPr>
  </w:style>
  <w:style w:type="character" w:customStyle="1" w:styleId="Heading9Char">
    <w:name w:val="Heading 9 Char"/>
    <w:basedOn w:val="DefaultParagraphFont"/>
    <w:link w:val="Heading9"/>
    <w:rsid w:val="005050C3"/>
    <w:rPr>
      <w:b/>
      <w:sz w:val="24"/>
      <w:lang w:eastAsia="en-US"/>
    </w:rPr>
  </w:style>
  <w:style w:type="character" w:customStyle="1" w:styleId="FooterChar">
    <w:name w:val="Footer Char"/>
    <w:basedOn w:val="DefaultParagraphFont"/>
    <w:link w:val="Footer"/>
    <w:rsid w:val="005050C3"/>
    <w:rPr>
      <w:caps/>
      <w:noProof/>
      <w:sz w:val="16"/>
      <w:lang w:eastAsia="en-US"/>
    </w:rPr>
  </w:style>
  <w:style w:type="character" w:customStyle="1" w:styleId="FootnoteTextChar">
    <w:name w:val="Footnote Text Char"/>
    <w:basedOn w:val="DefaultParagraphFont"/>
    <w:link w:val="FootnoteText"/>
    <w:semiHidden/>
    <w:rsid w:val="005050C3"/>
    <w:rPr>
      <w:sz w:val="22"/>
      <w:lang w:eastAsia="en-US"/>
    </w:rPr>
  </w:style>
  <w:style w:type="character" w:customStyle="1" w:styleId="BalloonTextChar">
    <w:name w:val="Balloon Text Char"/>
    <w:basedOn w:val="DefaultParagraphFont"/>
    <w:link w:val="BalloonText"/>
    <w:rsid w:val="00656D92"/>
    <w:rPr>
      <w:rFonts w:ascii="Tahoma" w:hAnsi="Tahoma" w:cs="Tahoma"/>
      <w:sz w:val="16"/>
      <w:szCs w:val="16"/>
      <w:lang w:eastAsia="en-US"/>
    </w:rPr>
  </w:style>
  <w:style w:type="character" w:customStyle="1" w:styleId="CommentTextChar">
    <w:name w:val="Comment Text Char"/>
    <w:basedOn w:val="DefaultParagraphFont"/>
    <w:link w:val="CommentText"/>
    <w:semiHidden/>
    <w:rsid w:val="005050C3"/>
    <w:rPr>
      <w:lang w:val="en-US" w:eastAsia="en-US"/>
    </w:rPr>
  </w:style>
  <w:style w:type="character" w:customStyle="1" w:styleId="CommentSubjectChar">
    <w:name w:val="Comment Subject Char"/>
    <w:basedOn w:val="CommentTextChar"/>
    <w:link w:val="CommentSubject"/>
    <w:semiHidden/>
    <w:rsid w:val="005050C3"/>
    <w:rPr>
      <w:b/>
      <w:bCs/>
      <w:lang w:val="en-US" w:eastAsia="en-US"/>
    </w:rPr>
  </w:style>
  <w:style w:type="paragraph" w:styleId="Quote">
    <w:name w:val="Quote"/>
    <w:basedOn w:val="Normal"/>
    <w:next w:val="Normal"/>
    <w:link w:val="QuoteChar"/>
    <w:uiPriority w:val="29"/>
    <w:qFormat/>
    <w:rsid w:val="005050C3"/>
    <w:pPr>
      <w:tabs>
        <w:tab w:val="clear" w:pos="794"/>
        <w:tab w:val="clear" w:pos="1191"/>
        <w:tab w:val="clear" w:pos="1588"/>
        <w:tab w:val="clear" w:pos="1985"/>
      </w:tabs>
      <w:overflowPunct/>
      <w:autoSpaceDE/>
      <w:autoSpaceDN/>
      <w:adjustRightInd/>
      <w:spacing w:before="200" w:after="160" w:line="288" w:lineRule="auto"/>
      <w:ind w:left="864" w:right="864"/>
      <w:jc w:val="center"/>
      <w:textAlignment w:val="auto"/>
    </w:pPr>
    <w:rPr>
      <w:rFonts w:ascii="Arial" w:eastAsiaTheme="minorEastAsia" w:hAnsi="Arial"/>
      <w:i/>
      <w:iCs/>
      <w:sz w:val="20"/>
      <w:szCs w:val="24"/>
      <w:lang w:eastAsia="ja-JP"/>
    </w:rPr>
  </w:style>
  <w:style w:type="character" w:customStyle="1" w:styleId="QuoteChar">
    <w:name w:val="Quote Char"/>
    <w:basedOn w:val="DefaultParagraphFont"/>
    <w:link w:val="Quote"/>
    <w:uiPriority w:val="29"/>
    <w:rsid w:val="005050C3"/>
    <w:rPr>
      <w:rFonts w:ascii="Arial" w:eastAsiaTheme="minorEastAsia" w:hAnsi="Arial"/>
      <w:i/>
      <w:iCs/>
      <w:szCs w:val="24"/>
      <w:lang w:eastAsia="ja-JP"/>
    </w:rPr>
  </w:style>
  <w:style w:type="character" w:customStyle="1" w:styleId="UnresolvedMention1">
    <w:name w:val="Unresolved Mention1"/>
    <w:basedOn w:val="DefaultParagraphFont"/>
    <w:uiPriority w:val="99"/>
    <w:semiHidden/>
    <w:unhideWhenUsed/>
    <w:rsid w:val="001D45BD"/>
    <w:rPr>
      <w:color w:val="808080"/>
      <w:shd w:val="clear" w:color="auto" w:fill="E6E6E6"/>
    </w:rPr>
  </w:style>
  <w:style w:type="paragraph" w:styleId="Bibliography">
    <w:name w:val="Bibliography"/>
    <w:basedOn w:val="Normal"/>
    <w:next w:val="Normal"/>
    <w:uiPriority w:val="37"/>
    <w:semiHidden/>
    <w:unhideWhenUsed/>
    <w:rsid w:val="00F91B99"/>
  </w:style>
  <w:style w:type="paragraph" w:customStyle="1" w:styleId="EX">
    <w:name w:val="EX"/>
    <w:basedOn w:val="Normal"/>
    <w:rsid w:val="00F91B99"/>
    <w:pPr>
      <w:keepLines/>
      <w:tabs>
        <w:tab w:val="clear" w:pos="794"/>
        <w:tab w:val="clear" w:pos="1191"/>
        <w:tab w:val="clear" w:pos="1588"/>
        <w:tab w:val="clear" w:pos="1985"/>
      </w:tabs>
      <w:spacing w:before="0" w:after="180"/>
      <w:ind w:left="1702" w:hanging="1418"/>
    </w:pPr>
    <w:rPr>
      <w:sz w:val="20"/>
    </w:rPr>
  </w:style>
  <w:style w:type="paragraph" w:customStyle="1" w:styleId="AnnexNoTitle0">
    <w:name w:val="Annex_NoTitle"/>
    <w:basedOn w:val="Normal"/>
    <w:next w:val="Normalaftertitle"/>
    <w:rsid w:val="00656D92"/>
    <w:pPr>
      <w:keepNext/>
      <w:keepLines/>
      <w:spacing w:before="720"/>
      <w:jc w:val="center"/>
      <w:outlineLvl w:val="0"/>
    </w:pPr>
    <w:rPr>
      <w:b/>
      <w:sz w:val="28"/>
    </w:rPr>
  </w:style>
  <w:style w:type="paragraph" w:customStyle="1" w:styleId="AppendixNoTitle0">
    <w:name w:val="Appendix_NoTitle"/>
    <w:basedOn w:val="AnnexNoTitle0"/>
    <w:next w:val="Normalaftertitle"/>
    <w:rsid w:val="00656D92"/>
  </w:style>
  <w:style w:type="paragraph" w:customStyle="1" w:styleId="FigureNoTitle0">
    <w:name w:val="Figure_NoTitle"/>
    <w:basedOn w:val="Normal"/>
    <w:next w:val="Normalaftertitle"/>
    <w:rsid w:val="00656D92"/>
    <w:pPr>
      <w:keepLines/>
      <w:spacing w:before="240" w:after="120"/>
      <w:jc w:val="center"/>
    </w:pPr>
    <w:rPr>
      <w:b/>
    </w:rPr>
  </w:style>
  <w:style w:type="paragraph" w:customStyle="1" w:styleId="TableNoTitle0">
    <w:name w:val="Table_NoTitle"/>
    <w:basedOn w:val="Normal"/>
    <w:next w:val="Tablehead"/>
    <w:rsid w:val="00656D92"/>
    <w:pPr>
      <w:keepNext/>
      <w:keepLines/>
      <w:spacing w:before="360" w:after="120"/>
      <w:jc w:val="center"/>
    </w:pPr>
    <w:rPr>
      <w:b/>
    </w:rPr>
  </w:style>
  <w:style w:type="paragraph" w:styleId="TOC9">
    <w:name w:val="toc 9"/>
    <w:basedOn w:val="TOC3"/>
    <w:rsid w:val="00656D92"/>
  </w:style>
  <w:style w:type="paragraph" w:customStyle="1" w:styleId="Default">
    <w:name w:val="Default"/>
    <w:rsid w:val="009411DD"/>
    <w:pPr>
      <w:autoSpaceDE w:val="0"/>
      <w:autoSpaceDN w:val="0"/>
      <w:adjustRightInd w:val="0"/>
    </w:pPr>
    <w:rPr>
      <w:color w:val="000000"/>
      <w:sz w:val="24"/>
      <w:szCs w:val="24"/>
    </w:rPr>
  </w:style>
  <w:style w:type="character" w:customStyle="1" w:styleId="exldetailsdisplayval">
    <w:name w:val="exldetailsdisplayval"/>
    <w:basedOn w:val="DefaultParagraphFont"/>
    <w:rsid w:val="009411D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752008">
      <w:bodyDiv w:val="1"/>
      <w:marLeft w:val="0"/>
      <w:marRight w:val="0"/>
      <w:marTop w:val="0"/>
      <w:marBottom w:val="0"/>
      <w:divBdr>
        <w:top w:val="none" w:sz="0" w:space="0" w:color="auto"/>
        <w:left w:val="none" w:sz="0" w:space="0" w:color="auto"/>
        <w:bottom w:val="none" w:sz="0" w:space="0" w:color="auto"/>
        <w:right w:val="none" w:sz="0" w:space="0" w:color="auto"/>
      </w:divBdr>
    </w:div>
    <w:div w:id="42561847">
      <w:bodyDiv w:val="1"/>
      <w:marLeft w:val="0"/>
      <w:marRight w:val="0"/>
      <w:marTop w:val="0"/>
      <w:marBottom w:val="0"/>
      <w:divBdr>
        <w:top w:val="none" w:sz="0" w:space="0" w:color="auto"/>
        <w:left w:val="none" w:sz="0" w:space="0" w:color="auto"/>
        <w:bottom w:val="none" w:sz="0" w:space="0" w:color="auto"/>
        <w:right w:val="none" w:sz="0" w:space="0" w:color="auto"/>
      </w:divBdr>
    </w:div>
    <w:div w:id="327177687">
      <w:bodyDiv w:val="1"/>
      <w:marLeft w:val="0"/>
      <w:marRight w:val="0"/>
      <w:marTop w:val="0"/>
      <w:marBottom w:val="0"/>
      <w:divBdr>
        <w:top w:val="none" w:sz="0" w:space="0" w:color="auto"/>
        <w:left w:val="none" w:sz="0" w:space="0" w:color="auto"/>
        <w:bottom w:val="none" w:sz="0" w:space="0" w:color="auto"/>
        <w:right w:val="none" w:sz="0" w:space="0" w:color="auto"/>
      </w:divBdr>
    </w:div>
    <w:div w:id="541866200">
      <w:bodyDiv w:val="1"/>
      <w:marLeft w:val="0"/>
      <w:marRight w:val="0"/>
      <w:marTop w:val="0"/>
      <w:marBottom w:val="0"/>
      <w:divBdr>
        <w:top w:val="none" w:sz="0" w:space="0" w:color="auto"/>
        <w:left w:val="none" w:sz="0" w:space="0" w:color="auto"/>
        <w:bottom w:val="none" w:sz="0" w:space="0" w:color="auto"/>
        <w:right w:val="none" w:sz="0" w:space="0" w:color="auto"/>
      </w:divBdr>
    </w:div>
    <w:div w:id="675839295">
      <w:bodyDiv w:val="1"/>
      <w:marLeft w:val="0"/>
      <w:marRight w:val="0"/>
      <w:marTop w:val="0"/>
      <w:marBottom w:val="0"/>
      <w:divBdr>
        <w:top w:val="none" w:sz="0" w:space="0" w:color="auto"/>
        <w:left w:val="none" w:sz="0" w:space="0" w:color="auto"/>
        <w:bottom w:val="none" w:sz="0" w:space="0" w:color="auto"/>
        <w:right w:val="none" w:sz="0" w:space="0" w:color="auto"/>
      </w:divBdr>
    </w:div>
    <w:div w:id="732309870">
      <w:bodyDiv w:val="1"/>
      <w:marLeft w:val="0"/>
      <w:marRight w:val="0"/>
      <w:marTop w:val="0"/>
      <w:marBottom w:val="0"/>
      <w:divBdr>
        <w:top w:val="none" w:sz="0" w:space="0" w:color="auto"/>
        <w:left w:val="none" w:sz="0" w:space="0" w:color="auto"/>
        <w:bottom w:val="none" w:sz="0" w:space="0" w:color="auto"/>
        <w:right w:val="none" w:sz="0" w:space="0" w:color="auto"/>
      </w:divBdr>
      <w:divsChild>
        <w:div w:id="501513042">
          <w:marLeft w:val="0"/>
          <w:marRight w:val="0"/>
          <w:marTop w:val="0"/>
          <w:marBottom w:val="0"/>
          <w:divBdr>
            <w:top w:val="none" w:sz="0" w:space="0" w:color="auto"/>
            <w:left w:val="single" w:sz="6" w:space="0" w:color="F1F1F1"/>
            <w:bottom w:val="none" w:sz="0" w:space="0" w:color="auto"/>
            <w:right w:val="single" w:sz="6" w:space="0" w:color="F1F1F1"/>
          </w:divBdr>
          <w:divsChild>
            <w:div w:id="1330015841">
              <w:marLeft w:val="0"/>
              <w:marRight w:val="0"/>
              <w:marTop w:val="0"/>
              <w:marBottom w:val="0"/>
              <w:divBdr>
                <w:top w:val="none" w:sz="0" w:space="0" w:color="auto"/>
                <w:left w:val="none" w:sz="0" w:space="0" w:color="auto"/>
                <w:bottom w:val="none" w:sz="0" w:space="0" w:color="auto"/>
                <w:right w:val="none" w:sz="0" w:space="0" w:color="auto"/>
              </w:divBdr>
              <w:divsChild>
                <w:div w:id="321811626">
                  <w:marLeft w:val="0"/>
                  <w:marRight w:val="0"/>
                  <w:marTop w:val="0"/>
                  <w:marBottom w:val="0"/>
                  <w:divBdr>
                    <w:top w:val="none" w:sz="0" w:space="0" w:color="auto"/>
                    <w:left w:val="none" w:sz="0" w:space="0" w:color="auto"/>
                    <w:bottom w:val="none" w:sz="0" w:space="0" w:color="auto"/>
                    <w:right w:val="none" w:sz="0" w:space="0" w:color="auto"/>
                  </w:divBdr>
                  <w:divsChild>
                    <w:div w:id="1819304954">
                      <w:marLeft w:val="0"/>
                      <w:marRight w:val="0"/>
                      <w:marTop w:val="0"/>
                      <w:marBottom w:val="0"/>
                      <w:divBdr>
                        <w:top w:val="none" w:sz="0" w:space="0" w:color="auto"/>
                        <w:left w:val="none" w:sz="0" w:space="0" w:color="auto"/>
                        <w:bottom w:val="none" w:sz="0" w:space="0" w:color="auto"/>
                        <w:right w:val="none" w:sz="0" w:space="0" w:color="auto"/>
                      </w:divBdr>
                      <w:divsChild>
                        <w:div w:id="1145046686">
                          <w:marLeft w:val="0"/>
                          <w:marRight w:val="0"/>
                          <w:marTop w:val="0"/>
                          <w:marBottom w:val="0"/>
                          <w:divBdr>
                            <w:top w:val="none" w:sz="0" w:space="0" w:color="auto"/>
                            <w:left w:val="none" w:sz="0" w:space="0" w:color="auto"/>
                            <w:bottom w:val="none" w:sz="0" w:space="0" w:color="auto"/>
                            <w:right w:val="none" w:sz="0" w:space="0" w:color="auto"/>
                          </w:divBdr>
                          <w:divsChild>
                            <w:div w:id="1752311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40394943">
      <w:bodyDiv w:val="1"/>
      <w:marLeft w:val="0"/>
      <w:marRight w:val="0"/>
      <w:marTop w:val="0"/>
      <w:marBottom w:val="0"/>
      <w:divBdr>
        <w:top w:val="none" w:sz="0" w:space="0" w:color="auto"/>
        <w:left w:val="none" w:sz="0" w:space="0" w:color="auto"/>
        <w:bottom w:val="none" w:sz="0" w:space="0" w:color="auto"/>
        <w:right w:val="none" w:sz="0" w:space="0" w:color="auto"/>
      </w:divBdr>
      <w:divsChild>
        <w:div w:id="1612584823">
          <w:marLeft w:val="0"/>
          <w:marRight w:val="0"/>
          <w:marTop w:val="0"/>
          <w:marBottom w:val="0"/>
          <w:divBdr>
            <w:top w:val="none" w:sz="0" w:space="0" w:color="auto"/>
            <w:left w:val="none" w:sz="0" w:space="0" w:color="auto"/>
            <w:bottom w:val="none" w:sz="0" w:space="0" w:color="auto"/>
            <w:right w:val="none" w:sz="0" w:space="0" w:color="auto"/>
          </w:divBdr>
          <w:divsChild>
            <w:div w:id="968823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351506">
      <w:bodyDiv w:val="1"/>
      <w:marLeft w:val="0"/>
      <w:marRight w:val="0"/>
      <w:marTop w:val="0"/>
      <w:marBottom w:val="0"/>
      <w:divBdr>
        <w:top w:val="none" w:sz="0" w:space="0" w:color="auto"/>
        <w:left w:val="none" w:sz="0" w:space="0" w:color="auto"/>
        <w:bottom w:val="none" w:sz="0" w:space="0" w:color="auto"/>
        <w:right w:val="none" w:sz="0" w:space="0" w:color="auto"/>
      </w:divBdr>
      <w:divsChild>
        <w:div w:id="2051031190">
          <w:marLeft w:val="0"/>
          <w:marRight w:val="0"/>
          <w:marTop w:val="0"/>
          <w:marBottom w:val="0"/>
          <w:divBdr>
            <w:top w:val="none" w:sz="0" w:space="0" w:color="auto"/>
            <w:left w:val="none" w:sz="0" w:space="0" w:color="auto"/>
            <w:bottom w:val="none" w:sz="0" w:space="0" w:color="auto"/>
            <w:right w:val="none" w:sz="0" w:space="0" w:color="auto"/>
          </w:divBdr>
          <w:divsChild>
            <w:div w:id="1900818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8865617">
      <w:bodyDiv w:val="1"/>
      <w:marLeft w:val="0"/>
      <w:marRight w:val="0"/>
      <w:marTop w:val="0"/>
      <w:marBottom w:val="0"/>
      <w:divBdr>
        <w:top w:val="none" w:sz="0" w:space="0" w:color="auto"/>
        <w:left w:val="none" w:sz="0" w:space="0" w:color="auto"/>
        <w:bottom w:val="none" w:sz="0" w:space="0" w:color="auto"/>
        <w:right w:val="none" w:sz="0" w:space="0" w:color="auto"/>
      </w:divBdr>
      <w:divsChild>
        <w:div w:id="2002151340">
          <w:marLeft w:val="0"/>
          <w:marRight w:val="0"/>
          <w:marTop w:val="0"/>
          <w:marBottom w:val="0"/>
          <w:divBdr>
            <w:top w:val="none" w:sz="0" w:space="0" w:color="auto"/>
            <w:left w:val="none" w:sz="0" w:space="0" w:color="auto"/>
            <w:bottom w:val="none" w:sz="0" w:space="0" w:color="auto"/>
            <w:right w:val="none" w:sz="0" w:space="0" w:color="auto"/>
          </w:divBdr>
          <w:divsChild>
            <w:div w:id="173498344">
              <w:marLeft w:val="0"/>
              <w:marRight w:val="0"/>
              <w:marTop w:val="0"/>
              <w:marBottom w:val="0"/>
              <w:divBdr>
                <w:top w:val="none" w:sz="0" w:space="0" w:color="auto"/>
                <w:left w:val="none" w:sz="0" w:space="0" w:color="auto"/>
                <w:bottom w:val="none" w:sz="0" w:space="0" w:color="auto"/>
                <w:right w:val="none" w:sz="0" w:space="0" w:color="auto"/>
              </w:divBdr>
              <w:divsChild>
                <w:div w:id="482741045">
                  <w:marLeft w:val="0"/>
                  <w:marRight w:val="0"/>
                  <w:marTop w:val="0"/>
                  <w:marBottom w:val="0"/>
                  <w:divBdr>
                    <w:top w:val="none" w:sz="0" w:space="0" w:color="auto"/>
                    <w:left w:val="none" w:sz="0" w:space="0" w:color="auto"/>
                    <w:bottom w:val="none" w:sz="0" w:space="0" w:color="auto"/>
                    <w:right w:val="none" w:sz="0" w:space="0" w:color="auto"/>
                  </w:divBdr>
                  <w:divsChild>
                    <w:div w:id="924265786">
                      <w:marLeft w:val="0"/>
                      <w:marRight w:val="0"/>
                      <w:marTop w:val="0"/>
                      <w:marBottom w:val="0"/>
                      <w:divBdr>
                        <w:top w:val="single" w:sz="6" w:space="0" w:color="E4E4E4"/>
                        <w:left w:val="none" w:sz="0" w:space="0" w:color="auto"/>
                        <w:bottom w:val="none" w:sz="0" w:space="0" w:color="auto"/>
                        <w:right w:val="none" w:sz="0" w:space="0" w:color="auto"/>
                      </w:divBdr>
                      <w:divsChild>
                        <w:div w:id="762917819">
                          <w:marLeft w:val="0"/>
                          <w:marRight w:val="0"/>
                          <w:marTop w:val="0"/>
                          <w:marBottom w:val="0"/>
                          <w:divBdr>
                            <w:top w:val="none" w:sz="0" w:space="0" w:color="auto"/>
                            <w:left w:val="none" w:sz="0" w:space="0" w:color="auto"/>
                            <w:bottom w:val="none" w:sz="0" w:space="0" w:color="auto"/>
                            <w:right w:val="none" w:sz="0" w:space="0" w:color="auto"/>
                          </w:divBdr>
                          <w:divsChild>
                            <w:div w:id="2013605639">
                              <w:marLeft w:val="0"/>
                              <w:marRight w:val="0"/>
                              <w:marTop w:val="0"/>
                              <w:marBottom w:val="240"/>
                              <w:divBdr>
                                <w:top w:val="none" w:sz="0" w:space="0" w:color="auto"/>
                                <w:left w:val="none" w:sz="0" w:space="0" w:color="auto"/>
                                <w:bottom w:val="none" w:sz="0" w:space="0" w:color="auto"/>
                                <w:right w:val="none" w:sz="0" w:space="0" w:color="auto"/>
                              </w:divBdr>
                              <w:divsChild>
                                <w:div w:id="106433353">
                                  <w:marLeft w:val="0"/>
                                  <w:marRight w:val="0"/>
                                  <w:marTop w:val="0"/>
                                  <w:marBottom w:val="0"/>
                                  <w:divBdr>
                                    <w:top w:val="none" w:sz="0" w:space="0" w:color="auto"/>
                                    <w:left w:val="single" w:sz="6" w:space="0" w:color="8FB9D0"/>
                                    <w:bottom w:val="single" w:sz="6" w:space="0" w:color="8FB9D0"/>
                                    <w:right w:val="single" w:sz="6" w:space="0" w:color="8FB9D0"/>
                                  </w:divBdr>
                                  <w:divsChild>
                                    <w:div w:id="908727835">
                                      <w:marLeft w:val="0"/>
                                      <w:marRight w:val="0"/>
                                      <w:marTop w:val="0"/>
                                      <w:marBottom w:val="0"/>
                                      <w:divBdr>
                                        <w:top w:val="none" w:sz="0" w:space="0" w:color="auto"/>
                                        <w:left w:val="none" w:sz="0" w:space="0" w:color="auto"/>
                                        <w:bottom w:val="none" w:sz="0" w:space="0" w:color="auto"/>
                                        <w:right w:val="none" w:sz="0" w:space="0" w:color="auto"/>
                                      </w:divBdr>
                                      <w:divsChild>
                                        <w:div w:id="1296907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00565224">
      <w:bodyDiv w:val="1"/>
      <w:marLeft w:val="0"/>
      <w:marRight w:val="0"/>
      <w:marTop w:val="0"/>
      <w:marBottom w:val="0"/>
      <w:divBdr>
        <w:top w:val="none" w:sz="0" w:space="0" w:color="auto"/>
        <w:left w:val="none" w:sz="0" w:space="0" w:color="auto"/>
        <w:bottom w:val="none" w:sz="0" w:space="0" w:color="auto"/>
        <w:right w:val="none" w:sz="0" w:space="0" w:color="auto"/>
      </w:divBdr>
      <w:divsChild>
        <w:div w:id="1171986573">
          <w:marLeft w:val="0"/>
          <w:marRight w:val="0"/>
          <w:marTop w:val="0"/>
          <w:marBottom w:val="0"/>
          <w:divBdr>
            <w:top w:val="none" w:sz="0" w:space="0" w:color="auto"/>
            <w:left w:val="none" w:sz="0" w:space="0" w:color="auto"/>
            <w:bottom w:val="none" w:sz="0" w:space="0" w:color="auto"/>
            <w:right w:val="none" w:sz="0" w:space="0" w:color="auto"/>
          </w:divBdr>
          <w:divsChild>
            <w:div w:id="621302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9804070">
      <w:bodyDiv w:val="1"/>
      <w:marLeft w:val="0"/>
      <w:marRight w:val="0"/>
      <w:marTop w:val="0"/>
      <w:marBottom w:val="0"/>
      <w:divBdr>
        <w:top w:val="none" w:sz="0" w:space="0" w:color="auto"/>
        <w:left w:val="none" w:sz="0" w:space="0" w:color="auto"/>
        <w:bottom w:val="none" w:sz="0" w:space="0" w:color="auto"/>
        <w:right w:val="none" w:sz="0" w:space="0" w:color="auto"/>
      </w:divBdr>
      <w:divsChild>
        <w:div w:id="1536692725">
          <w:marLeft w:val="0"/>
          <w:marRight w:val="0"/>
          <w:marTop w:val="0"/>
          <w:marBottom w:val="0"/>
          <w:divBdr>
            <w:top w:val="none" w:sz="0" w:space="0" w:color="auto"/>
            <w:left w:val="none" w:sz="0" w:space="0" w:color="auto"/>
            <w:bottom w:val="none" w:sz="0" w:space="0" w:color="auto"/>
            <w:right w:val="none" w:sz="0" w:space="0" w:color="auto"/>
          </w:divBdr>
          <w:divsChild>
            <w:div w:id="262879595">
              <w:marLeft w:val="-225"/>
              <w:marRight w:val="-225"/>
              <w:marTop w:val="0"/>
              <w:marBottom w:val="0"/>
              <w:divBdr>
                <w:top w:val="none" w:sz="0" w:space="0" w:color="auto"/>
                <w:left w:val="none" w:sz="0" w:space="0" w:color="auto"/>
                <w:bottom w:val="none" w:sz="0" w:space="0" w:color="auto"/>
                <w:right w:val="none" w:sz="0" w:space="0" w:color="auto"/>
              </w:divBdr>
              <w:divsChild>
                <w:div w:id="1582524530">
                  <w:marLeft w:val="0"/>
                  <w:marRight w:val="0"/>
                  <w:marTop w:val="0"/>
                  <w:marBottom w:val="0"/>
                  <w:divBdr>
                    <w:top w:val="none" w:sz="0" w:space="0" w:color="auto"/>
                    <w:left w:val="none" w:sz="0" w:space="0" w:color="auto"/>
                    <w:bottom w:val="none" w:sz="0" w:space="0" w:color="auto"/>
                    <w:right w:val="none" w:sz="0" w:space="0" w:color="auto"/>
                  </w:divBdr>
                  <w:divsChild>
                    <w:div w:id="664017661">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sChild>
        </w:div>
      </w:divsChild>
    </w:div>
    <w:div w:id="19678135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1.emf"/><Relationship Id="rId21" Type="http://schemas.openxmlformats.org/officeDocument/2006/relationships/footer" Target="footer3.xml"/><Relationship Id="rId42" Type="http://schemas.openxmlformats.org/officeDocument/2006/relationships/image" Target="media/image16.png"/><Relationship Id="rId63" Type="http://schemas.openxmlformats.org/officeDocument/2006/relationships/image" Target="media/image37.png"/><Relationship Id="rId84" Type="http://schemas.openxmlformats.org/officeDocument/2006/relationships/image" Target="media/image58.png"/><Relationship Id="rId138" Type="http://schemas.openxmlformats.org/officeDocument/2006/relationships/image" Target="media/image111.emf"/><Relationship Id="rId159" Type="http://schemas.openxmlformats.org/officeDocument/2006/relationships/image" Target="media/image132.emf"/><Relationship Id="rId170" Type="http://schemas.openxmlformats.org/officeDocument/2006/relationships/image" Target="media/image143.emf"/><Relationship Id="rId191" Type="http://schemas.openxmlformats.org/officeDocument/2006/relationships/image" Target="media/image162.png"/><Relationship Id="rId205" Type="http://schemas.openxmlformats.org/officeDocument/2006/relationships/image" Target="media/image176.png"/><Relationship Id="rId226" Type="http://schemas.openxmlformats.org/officeDocument/2006/relationships/image" Target="media/image197.png"/><Relationship Id="rId247" Type="http://schemas.openxmlformats.org/officeDocument/2006/relationships/footer" Target="footer5.xml"/><Relationship Id="rId107" Type="http://schemas.openxmlformats.org/officeDocument/2006/relationships/image" Target="media/image81.emf"/><Relationship Id="rId268" Type="http://schemas.openxmlformats.org/officeDocument/2006/relationships/image" Target="media/image236.png"/><Relationship Id="rId289" Type="http://schemas.openxmlformats.org/officeDocument/2006/relationships/footer" Target="footer11.xml"/><Relationship Id="rId11" Type="http://schemas.openxmlformats.org/officeDocument/2006/relationships/image" Target="media/image1.png"/><Relationship Id="rId32" Type="http://schemas.openxmlformats.org/officeDocument/2006/relationships/image" Target="media/image7.png"/><Relationship Id="rId53" Type="http://schemas.openxmlformats.org/officeDocument/2006/relationships/image" Target="media/image27.png"/><Relationship Id="rId74" Type="http://schemas.openxmlformats.org/officeDocument/2006/relationships/image" Target="media/image48.png"/><Relationship Id="rId128" Type="http://schemas.openxmlformats.org/officeDocument/2006/relationships/image" Target="media/image102.emf"/><Relationship Id="rId149" Type="http://schemas.openxmlformats.org/officeDocument/2006/relationships/image" Target="media/image122.emf"/><Relationship Id="rId5" Type="http://schemas.openxmlformats.org/officeDocument/2006/relationships/numbering" Target="numbering.xml"/><Relationship Id="rId95" Type="http://schemas.openxmlformats.org/officeDocument/2006/relationships/image" Target="media/image69.png"/><Relationship Id="rId160" Type="http://schemas.openxmlformats.org/officeDocument/2006/relationships/image" Target="media/image133.emf"/><Relationship Id="rId181" Type="http://schemas.openxmlformats.org/officeDocument/2006/relationships/image" Target="media/image152.png"/><Relationship Id="rId216" Type="http://schemas.openxmlformats.org/officeDocument/2006/relationships/image" Target="media/image187.png"/><Relationship Id="rId237" Type="http://schemas.openxmlformats.org/officeDocument/2006/relationships/image" Target="media/image208.png"/><Relationship Id="rId258" Type="http://schemas.openxmlformats.org/officeDocument/2006/relationships/image" Target="media/image226.png"/><Relationship Id="rId279" Type="http://schemas.openxmlformats.org/officeDocument/2006/relationships/image" Target="media/image247.emf"/><Relationship Id="rId22" Type="http://schemas.openxmlformats.org/officeDocument/2006/relationships/hyperlink" Target="http://www.itu.int/ITU-T/ipr/" TargetMode="External"/><Relationship Id="rId43" Type="http://schemas.openxmlformats.org/officeDocument/2006/relationships/image" Target="media/image17.png"/><Relationship Id="rId64" Type="http://schemas.openxmlformats.org/officeDocument/2006/relationships/image" Target="media/image38.png"/><Relationship Id="rId118" Type="http://schemas.openxmlformats.org/officeDocument/2006/relationships/image" Target="media/image92.emf"/><Relationship Id="rId139" Type="http://schemas.openxmlformats.org/officeDocument/2006/relationships/image" Target="media/image112.emf"/><Relationship Id="rId290" Type="http://schemas.openxmlformats.org/officeDocument/2006/relationships/header" Target="header11.xml"/><Relationship Id="rId85" Type="http://schemas.openxmlformats.org/officeDocument/2006/relationships/image" Target="media/image59.png"/><Relationship Id="rId150" Type="http://schemas.openxmlformats.org/officeDocument/2006/relationships/image" Target="media/image123.emf"/><Relationship Id="rId171" Type="http://schemas.openxmlformats.org/officeDocument/2006/relationships/image" Target="media/image144.emf"/><Relationship Id="rId192" Type="http://schemas.openxmlformats.org/officeDocument/2006/relationships/image" Target="media/image163.png"/><Relationship Id="rId206" Type="http://schemas.openxmlformats.org/officeDocument/2006/relationships/image" Target="media/image177.png"/><Relationship Id="rId227" Type="http://schemas.openxmlformats.org/officeDocument/2006/relationships/image" Target="media/image198.png"/><Relationship Id="rId248" Type="http://schemas.openxmlformats.org/officeDocument/2006/relationships/footer" Target="footer6.xml"/><Relationship Id="rId269" Type="http://schemas.openxmlformats.org/officeDocument/2006/relationships/image" Target="media/image237.png"/><Relationship Id="rId12" Type="http://schemas.openxmlformats.org/officeDocument/2006/relationships/image" Target="media/image2.png"/><Relationship Id="rId33" Type="http://schemas.openxmlformats.org/officeDocument/2006/relationships/image" Target="media/image8.png"/><Relationship Id="rId108" Type="http://schemas.openxmlformats.org/officeDocument/2006/relationships/image" Target="media/image82.emf"/><Relationship Id="rId129" Type="http://schemas.openxmlformats.org/officeDocument/2006/relationships/image" Target="media/image103.emf"/><Relationship Id="rId280" Type="http://schemas.openxmlformats.org/officeDocument/2006/relationships/hyperlink" Target="https://www.researchgate.net/publication/242669363_Representation_de_champs_acoustiques_application_a_la_transmission_et_a_la_reproduction_de_scenes_sonores_complexes_dans_un_contexte_multimedia" TargetMode="External"/><Relationship Id="rId54" Type="http://schemas.openxmlformats.org/officeDocument/2006/relationships/image" Target="media/image28.png"/><Relationship Id="rId75" Type="http://schemas.openxmlformats.org/officeDocument/2006/relationships/image" Target="media/image49.png"/><Relationship Id="rId96" Type="http://schemas.openxmlformats.org/officeDocument/2006/relationships/image" Target="media/image70.png"/><Relationship Id="rId140" Type="http://schemas.openxmlformats.org/officeDocument/2006/relationships/image" Target="media/image113.emf"/><Relationship Id="rId161" Type="http://schemas.openxmlformats.org/officeDocument/2006/relationships/image" Target="media/image134.emf"/><Relationship Id="rId182" Type="http://schemas.openxmlformats.org/officeDocument/2006/relationships/image" Target="media/image153.png"/><Relationship Id="rId217" Type="http://schemas.openxmlformats.org/officeDocument/2006/relationships/image" Target="media/image188.png"/><Relationship Id="rId6" Type="http://schemas.openxmlformats.org/officeDocument/2006/relationships/styles" Target="styles.xml"/><Relationship Id="rId238" Type="http://schemas.openxmlformats.org/officeDocument/2006/relationships/image" Target="media/image209.png"/><Relationship Id="rId259" Type="http://schemas.openxmlformats.org/officeDocument/2006/relationships/image" Target="media/image227.png"/><Relationship Id="rId23" Type="http://schemas.openxmlformats.org/officeDocument/2006/relationships/header" Target="header6.xml"/><Relationship Id="rId119" Type="http://schemas.openxmlformats.org/officeDocument/2006/relationships/image" Target="media/image93.emf"/><Relationship Id="rId270" Type="http://schemas.openxmlformats.org/officeDocument/2006/relationships/image" Target="media/image238.png"/><Relationship Id="rId291" Type="http://schemas.openxmlformats.org/officeDocument/2006/relationships/header" Target="header12.xml"/><Relationship Id="rId44" Type="http://schemas.openxmlformats.org/officeDocument/2006/relationships/image" Target="media/image18.emf"/><Relationship Id="rId65" Type="http://schemas.openxmlformats.org/officeDocument/2006/relationships/image" Target="media/image39.png"/><Relationship Id="rId86" Type="http://schemas.openxmlformats.org/officeDocument/2006/relationships/image" Target="media/image60.png"/><Relationship Id="rId130" Type="http://schemas.openxmlformats.org/officeDocument/2006/relationships/image" Target="media/image104.emf"/><Relationship Id="rId151" Type="http://schemas.openxmlformats.org/officeDocument/2006/relationships/image" Target="media/image124.emf"/><Relationship Id="rId172" Type="http://schemas.openxmlformats.org/officeDocument/2006/relationships/image" Target="media/image145.png"/><Relationship Id="rId193" Type="http://schemas.openxmlformats.org/officeDocument/2006/relationships/image" Target="media/image164.png"/><Relationship Id="rId207" Type="http://schemas.openxmlformats.org/officeDocument/2006/relationships/image" Target="media/image178.png"/><Relationship Id="rId228" Type="http://schemas.openxmlformats.org/officeDocument/2006/relationships/image" Target="media/image199.png"/><Relationship Id="rId249" Type="http://schemas.openxmlformats.org/officeDocument/2006/relationships/image" Target="media/image217.png"/><Relationship Id="rId13" Type="http://schemas.openxmlformats.org/officeDocument/2006/relationships/header" Target="header1.xml"/><Relationship Id="rId109" Type="http://schemas.openxmlformats.org/officeDocument/2006/relationships/image" Target="media/image83.emf"/><Relationship Id="rId260" Type="http://schemas.openxmlformats.org/officeDocument/2006/relationships/image" Target="media/image228.png"/><Relationship Id="rId281" Type="http://schemas.openxmlformats.org/officeDocument/2006/relationships/hyperlink" Target="https://www.researchgate.net/publication/242669363_Representation_de_champs_acoustiques_application_a_la_transmission_et_a_la_reproduction_de_scenes_sonores_complexes_dans_un_contexte_multimedia" TargetMode="External"/><Relationship Id="rId34" Type="http://schemas.openxmlformats.org/officeDocument/2006/relationships/image" Target="media/image9.png"/><Relationship Id="rId55" Type="http://schemas.openxmlformats.org/officeDocument/2006/relationships/image" Target="media/image29.png"/><Relationship Id="rId76" Type="http://schemas.openxmlformats.org/officeDocument/2006/relationships/image" Target="media/image50.png"/><Relationship Id="rId97" Type="http://schemas.openxmlformats.org/officeDocument/2006/relationships/image" Target="media/image71.png"/><Relationship Id="rId120" Type="http://schemas.openxmlformats.org/officeDocument/2006/relationships/image" Target="media/image94.emf"/><Relationship Id="rId141" Type="http://schemas.openxmlformats.org/officeDocument/2006/relationships/image" Target="media/image114.emf"/><Relationship Id="rId7" Type="http://schemas.openxmlformats.org/officeDocument/2006/relationships/settings" Target="settings.xml"/><Relationship Id="rId71" Type="http://schemas.openxmlformats.org/officeDocument/2006/relationships/image" Target="media/image45.png"/><Relationship Id="rId92" Type="http://schemas.openxmlformats.org/officeDocument/2006/relationships/image" Target="media/image66.png"/><Relationship Id="rId162" Type="http://schemas.openxmlformats.org/officeDocument/2006/relationships/image" Target="media/image135.emf"/><Relationship Id="rId183" Type="http://schemas.openxmlformats.org/officeDocument/2006/relationships/image" Target="media/image154.png"/><Relationship Id="rId213" Type="http://schemas.openxmlformats.org/officeDocument/2006/relationships/image" Target="media/image184.png"/><Relationship Id="rId218" Type="http://schemas.openxmlformats.org/officeDocument/2006/relationships/image" Target="media/image189.png"/><Relationship Id="rId234" Type="http://schemas.openxmlformats.org/officeDocument/2006/relationships/image" Target="media/image205.png"/><Relationship Id="rId239" Type="http://schemas.openxmlformats.org/officeDocument/2006/relationships/image" Target="media/image210.png"/><Relationship Id="rId2" Type="http://schemas.openxmlformats.org/officeDocument/2006/relationships/customXml" Target="../customXml/item2.xml"/><Relationship Id="rId29" Type="http://schemas.openxmlformats.org/officeDocument/2006/relationships/image" Target="media/image4.png"/><Relationship Id="rId250" Type="http://schemas.openxmlformats.org/officeDocument/2006/relationships/image" Target="media/image218.emf"/><Relationship Id="rId255" Type="http://schemas.openxmlformats.org/officeDocument/2006/relationships/image" Target="media/image223.png"/><Relationship Id="rId271" Type="http://schemas.openxmlformats.org/officeDocument/2006/relationships/image" Target="media/image239.png"/><Relationship Id="rId276" Type="http://schemas.openxmlformats.org/officeDocument/2006/relationships/image" Target="media/image244.emf"/><Relationship Id="rId292" Type="http://schemas.openxmlformats.org/officeDocument/2006/relationships/footer" Target="footer12.xml"/><Relationship Id="rId24" Type="http://schemas.openxmlformats.org/officeDocument/2006/relationships/hyperlink" Target="http://webstore.iec.ch/webstore/webstore.nsf/artnum/019426" TargetMode="External"/><Relationship Id="rId40" Type="http://schemas.openxmlformats.org/officeDocument/2006/relationships/image" Target="media/image14.emf"/><Relationship Id="rId45" Type="http://schemas.openxmlformats.org/officeDocument/2006/relationships/image" Target="media/image19.emf"/><Relationship Id="rId66" Type="http://schemas.openxmlformats.org/officeDocument/2006/relationships/image" Target="media/image40.png"/><Relationship Id="rId87" Type="http://schemas.openxmlformats.org/officeDocument/2006/relationships/image" Target="media/image61.png"/><Relationship Id="rId110" Type="http://schemas.openxmlformats.org/officeDocument/2006/relationships/image" Target="media/image84.emf"/><Relationship Id="rId115" Type="http://schemas.openxmlformats.org/officeDocument/2006/relationships/image" Target="media/image89.emf"/><Relationship Id="rId131" Type="http://schemas.openxmlformats.org/officeDocument/2006/relationships/image" Target="media/image105.emf"/><Relationship Id="rId136" Type="http://schemas.openxmlformats.org/officeDocument/2006/relationships/image" Target="media/image110.png"/><Relationship Id="rId157" Type="http://schemas.openxmlformats.org/officeDocument/2006/relationships/image" Target="media/image130.jpeg"/><Relationship Id="rId178" Type="http://schemas.openxmlformats.org/officeDocument/2006/relationships/image" Target="media/image149.png"/><Relationship Id="rId61" Type="http://schemas.openxmlformats.org/officeDocument/2006/relationships/image" Target="media/image35.png"/><Relationship Id="rId82" Type="http://schemas.openxmlformats.org/officeDocument/2006/relationships/image" Target="media/image56.png"/><Relationship Id="rId152" Type="http://schemas.openxmlformats.org/officeDocument/2006/relationships/image" Target="media/image125.emf"/><Relationship Id="rId173" Type="http://schemas.openxmlformats.org/officeDocument/2006/relationships/image" Target="media/image146.emf"/><Relationship Id="rId194" Type="http://schemas.openxmlformats.org/officeDocument/2006/relationships/image" Target="media/image165.png"/><Relationship Id="rId199" Type="http://schemas.openxmlformats.org/officeDocument/2006/relationships/image" Target="media/image170.png"/><Relationship Id="rId203" Type="http://schemas.openxmlformats.org/officeDocument/2006/relationships/image" Target="media/image174.png"/><Relationship Id="rId208" Type="http://schemas.openxmlformats.org/officeDocument/2006/relationships/image" Target="media/image179.png"/><Relationship Id="rId229" Type="http://schemas.openxmlformats.org/officeDocument/2006/relationships/image" Target="media/image200.png"/><Relationship Id="rId19" Type="http://schemas.openxmlformats.org/officeDocument/2006/relationships/footer" Target="footer2.xml"/><Relationship Id="rId224" Type="http://schemas.openxmlformats.org/officeDocument/2006/relationships/image" Target="media/image195.png"/><Relationship Id="rId240" Type="http://schemas.openxmlformats.org/officeDocument/2006/relationships/image" Target="media/image211.png"/><Relationship Id="rId245" Type="http://schemas.openxmlformats.org/officeDocument/2006/relationships/image" Target="media/image216.png"/><Relationship Id="rId261" Type="http://schemas.openxmlformats.org/officeDocument/2006/relationships/image" Target="media/image229.png"/><Relationship Id="rId266" Type="http://schemas.openxmlformats.org/officeDocument/2006/relationships/image" Target="media/image234.png"/><Relationship Id="rId287" Type="http://schemas.openxmlformats.org/officeDocument/2006/relationships/header" Target="header10.xml"/><Relationship Id="rId14" Type="http://schemas.openxmlformats.org/officeDocument/2006/relationships/header" Target="header2.xml"/><Relationship Id="rId30" Type="http://schemas.openxmlformats.org/officeDocument/2006/relationships/image" Target="media/image5.png"/><Relationship Id="rId35" Type="http://schemas.openxmlformats.org/officeDocument/2006/relationships/image" Target="media/image10.wmf"/><Relationship Id="rId56" Type="http://schemas.openxmlformats.org/officeDocument/2006/relationships/image" Target="media/image30.jpeg"/><Relationship Id="rId77" Type="http://schemas.openxmlformats.org/officeDocument/2006/relationships/image" Target="media/image51.png"/><Relationship Id="rId100" Type="http://schemas.openxmlformats.org/officeDocument/2006/relationships/image" Target="media/image74.png"/><Relationship Id="rId105" Type="http://schemas.openxmlformats.org/officeDocument/2006/relationships/image" Target="media/image79.png"/><Relationship Id="rId126" Type="http://schemas.openxmlformats.org/officeDocument/2006/relationships/image" Target="media/image100.emf"/><Relationship Id="rId147" Type="http://schemas.openxmlformats.org/officeDocument/2006/relationships/image" Target="media/image120.emf"/><Relationship Id="rId168" Type="http://schemas.openxmlformats.org/officeDocument/2006/relationships/image" Target="media/image141.emf"/><Relationship Id="rId282" Type="http://schemas.openxmlformats.org/officeDocument/2006/relationships/hyperlink" Target="https://www.york.ac.uk/inst/mustech/3d_audio/ambis2.htm" TargetMode="External"/><Relationship Id="rId8" Type="http://schemas.openxmlformats.org/officeDocument/2006/relationships/webSettings" Target="webSettings.xml"/><Relationship Id="rId51" Type="http://schemas.openxmlformats.org/officeDocument/2006/relationships/image" Target="media/image25.png"/><Relationship Id="rId72" Type="http://schemas.openxmlformats.org/officeDocument/2006/relationships/image" Target="media/image46.png"/><Relationship Id="rId93" Type="http://schemas.openxmlformats.org/officeDocument/2006/relationships/image" Target="media/image67.png"/><Relationship Id="rId98" Type="http://schemas.openxmlformats.org/officeDocument/2006/relationships/image" Target="media/image72.png"/><Relationship Id="rId121" Type="http://schemas.openxmlformats.org/officeDocument/2006/relationships/image" Target="media/image95.emf"/><Relationship Id="rId142" Type="http://schemas.openxmlformats.org/officeDocument/2006/relationships/image" Target="media/image115.emf"/><Relationship Id="rId163" Type="http://schemas.openxmlformats.org/officeDocument/2006/relationships/image" Target="media/image136.emf"/><Relationship Id="rId184" Type="http://schemas.openxmlformats.org/officeDocument/2006/relationships/image" Target="media/image155.png"/><Relationship Id="rId189" Type="http://schemas.openxmlformats.org/officeDocument/2006/relationships/image" Target="media/image160.png"/><Relationship Id="rId219" Type="http://schemas.openxmlformats.org/officeDocument/2006/relationships/image" Target="media/image190.png"/><Relationship Id="rId3" Type="http://schemas.openxmlformats.org/officeDocument/2006/relationships/customXml" Target="../customXml/item3.xml"/><Relationship Id="rId214" Type="http://schemas.openxmlformats.org/officeDocument/2006/relationships/image" Target="media/image185.png"/><Relationship Id="rId230" Type="http://schemas.openxmlformats.org/officeDocument/2006/relationships/image" Target="media/image201.png"/><Relationship Id="rId235" Type="http://schemas.openxmlformats.org/officeDocument/2006/relationships/image" Target="media/image206.png"/><Relationship Id="rId251" Type="http://schemas.openxmlformats.org/officeDocument/2006/relationships/image" Target="media/image219.png"/><Relationship Id="rId256" Type="http://schemas.openxmlformats.org/officeDocument/2006/relationships/image" Target="media/image224.png"/><Relationship Id="rId277" Type="http://schemas.openxmlformats.org/officeDocument/2006/relationships/image" Target="media/image245.emf"/><Relationship Id="rId25" Type="http://schemas.openxmlformats.org/officeDocument/2006/relationships/hyperlink" Target="http://webstore.iec.ch/webstore/webstore.nsf/artnum/019426" TargetMode="External"/><Relationship Id="rId46" Type="http://schemas.openxmlformats.org/officeDocument/2006/relationships/image" Target="media/image20.emf"/><Relationship Id="rId67" Type="http://schemas.openxmlformats.org/officeDocument/2006/relationships/image" Target="media/image41.png"/><Relationship Id="rId116" Type="http://schemas.openxmlformats.org/officeDocument/2006/relationships/image" Target="media/image90.emf"/><Relationship Id="rId137" Type="http://schemas.openxmlformats.org/officeDocument/2006/relationships/oleObject" Target="embeddings/oleObject2.bin"/><Relationship Id="rId158" Type="http://schemas.openxmlformats.org/officeDocument/2006/relationships/image" Target="media/image131.emf"/><Relationship Id="rId272" Type="http://schemas.openxmlformats.org/officeDocument/2006/relationships/image" Target="media/image240.png"/><Relationship Id="rId293" Type="http://schemas.openxmlformats.org/officeDocument/2006/relationships/footer" Target="footer13.xml"/><Relationship Id="rId20" Type="http://schemas.openxmlformats.org/officeDocument/2006/relationships/header" Target="header5.xml"/><Relationship Id="rId41" Type="http://schemas.openxmlformats.org/officeDocument/2006/relationships/image" Target="media/image15.png"/><Relationship Id="rId62" Type="http://schemas.openxmlformats.org/officeDocument/2006/relationships/image" Target="media/image36.png"/><Relationship Id="rId83" Type="http://schemas.openxmlformats.org/officeDocument/2006/relationships/image" Target="media/image57.png"/><Relationship Id="rId88" Type="http://schemas.openxmlformats.org/officeDocument/2006/relationships/image" Target="media/image62.png"/><Relationship Id="rId111" Type="http://schemas.openxmlformats.org/officeDocument/2006/relationships/image" Target="media/image85.emf"/><Relationship Id="rId132" Type="http://schemas.openxmlformats.org/officeDocument/2006/relationships/image" Target="media/image106.emf"/><Relationship Id="rId153" Type="http://schemas.openxmlformats.org/officeDocument/2006/relationships/image" Target="media/image126.emf"/><Relationship Id="rId174" Type="http://schemas.openxmlformats.org/officeDocument/2006/relationships/image" Target="media/image147.emf"/><Relationship Id="rId179" Type="http://schemas.openxmlformats.org/officeDocument/2006/relationships/image" Target="media/image150.png"/><Relationship Id="rId195" Type="http://schemas.openxmlformats.org/officeDocument/2006/relationships/image" Target="media/image166.png"/><Relationship Id="rId209" Type="http://schemas.openxmlformats.org/officeDocument/2006/relationships/image" Target="media/image180.png"/><Relationship Id="rId190" Type="http://schemas.openxmlformats.org/officeDocument/2006/relationships/image" Target="media/image161.png"/><Relationship Id="rId204" Type="http://schemas.openxmlformats.org/officeDocument/2006/relationships/image" Target="media/image175.png"/><Relationship Id="rId220" Type="http://schemas.openxmlformats.org/officeDocument/2006/relationships/image" Target="media/image191.png"/><Relationship Id="rId225" Type="http://schemas.openxmlformats.org/officeDocument/2006/relationships/image" Target="media/image196.png"/><Relationship Id="rId241" Type="http://schemas.openxmlformats.org/officeDocument/2006/relationships/image" Target="media/image212.png"/><Relationship Id="rId246" Type="http://schemas.openxmlformats.org/officeDocument/2006/relationships/footer" Target="footer4.xml"/><Relationship Id="rId267" Type="http://schemas.openxmlformats.org/officeDocument/2006/relationships/image" Target="media/image235.png"/><Relationship Id="rId288" Type="http://schemas.openxmlformats.org/officeDocument/2006/relationships/footer" Target="footer10.xml"/><Relationship Id="rId15" Type="http://schemas.openxmlformats.org/officeDocument/2006/relationships/hyperlink" Target="http://handle.itu.int/11.1002/1000/13624" TargetMode="External"/><Relationship Id="rId36" Type="http://schemas.openxmlformats.org/officeDocument/2006/relationships/oleObject" Target="embeddings/oleObject1.bin"/><Relationship Id="rId57" Type="http://schemas.openxmlformats.org/officeDocument/2006/relationships/image" Target="media/image31.emf"/><Relationship Id="rId106" Type="http://schemas.openxmlformats.org/officeDocument/2006/relationships/image" Target="media/image80.emf"/><Relationship Id="rId127" Type="http://schemas.openxmlformats.org/officeDocument/2006/relationships/image" Target="media/image101.emf"/><Relationship Id="rId262" Type="http://schemas.openxmlformats.org/officeDocument/2006/relationships/image" Target="media/image230.png"/><Relationship Id="rId283" Type="http://schemas.openxmlformats.org/officeDocument/2006/relationships/footer" Target="footer7.xml"/><Relationship Id="rId10" Type="http://schemas.openxmlformats.org/officeDocument/2006/relationships/endnotes" Target="endnotes.xml"/><Relationship Id="rId31" Type="http://schemas.openxmlformats.org/officeDocument/2006/relationships/image" Target="media/image6.png"/><Relationship Id="rId52" Type="http://schemas.openxmlformats.org/officeDocument/2006/relationships/image" Target="media/image26.png"/><Relationship Id="rId73" Type="http://schemas.openxmlformats.org/officeDocument/2006/relationships/image" Target="media/image47.png"/><Relationship Id="rId78" Type="http://schemas.openxmlformats.org/officeDocument/2006/relationships/image" Target="media/image52.png"/><Relationship Id="rId94" Type="http://schemas.openxmlformats.org/officeDocument/2006/relationships/image" Target="media/image68.png"/><Relationship Id="rId99" Type="http://schemas.openxmlformats.org/officeDocument/2006/relationships/image" Target="media/image73.png"/><Relationship Id="rId101" Type="http://schemas.openxmlformats.org/officeDocument/2006/relationships/image" Target="media/image75.png"/><Relationship Id="rId122" Type="http://schemas.openxmlformats.org/officeDocument/2006/relationships/image" Target="media/image96.png"/><Relationship Id="rId143" Type="http://schemas.openxmlformats.org/officeDocument/2006/relationships/image" Target="media/image116.emf"/><Relationship Id="rId148" Type="http://schemas.openxmlformats.org/officeDocument/2006/relationships/image" Target="media/image121.emf"/><Relationship Id="rId164" Type="http://schemas.openxmlformats.org/officeDocument/2006/relationships/image" Target="media/image137.emf"/><Relationship Id="rId169" Type="http://schemas.openxmlformats.org/officeDocument/2006/relationships/image" Target="media/image142.emf"/><Relationship Id="rId185" Type="http://schemas.openxmlformats.org/officeDocument/2006/relationships/image" Target="media/image156.png"/><Relationship Id="rId4" Type="http://schemas.openxmlformats.org/officeDocument/2006/relationships/customXml" Target="../customXml/item4.xml"/><Relationship Id="rId9" Type="http://schemas.openxmlformats.org/officeDocument/2006/relationships/footnotes" Target="footnotes.xml"/><Relationship Id="rId180" Type="http://schemas.openxmlformats.org/officeDocument/2006/relationships/image" Target="media/image151.png"/><Relationship Id="rId210" Type="http://schemas.openxmlformats.org/officeDocument/2006/relationships/image" Target="media/image181.png"/><Relationship Id="rId215" Type="http://schemas.openxmlformats.org/officeDocument/2006/relationships/image" Target="media/image186.png"/><Relationship Id="rId236" Type="http://schemas.openxmlformats.org/officeDocument/2006/relationships/image" Target="media/image207.png"/><Relationship Id="rId257" Type="http://schemas.openxmlformats.org/officeDocument/2006/relationships/image" Target="media/image225.png"/><Relationship Id="rId278" Type="http://schemas.openxmlformats.org/officeDocument/2006/relationships/image" Target="media/image246.emf"/><Relationship Id="rId26" Type="http://schemas.openxmlformats.org/officeDocument/2006/relationships/hyperlink" Target="http://www.iso.org/iso/catalogue_detail.htm?csnumber=33944" TargetMode="External"/><Relationship Id="rId231" Type="http://schemas.openxmlformats.org/officeDocument/2006/relationships/image" Target="media/image202.png"/><Relationship Id="rId252" Type="http://schemas.openxmlformats.org/officeDocument/2006/relationships/image" Target="media/image220.png"/><Relationship Id="rId273" Type="http://schemas.openxmlformats.org/officeDocument/2006/relationships/image" Target="media/image241.png"/><Relationship Id="rId294" Type="http://schemas.openxmlformats.org/officeDocument/2006/relationships/fontTable" Target="fontTable.xml"/><Relationship Id="rId47" Type="http://schemas.openxmlformats.org/officeDocument/2006/relationships/image" Target="media/image21.emf"/><Relationship Id="rId68" Type="http://schemas.openxmlformats.org/officeDocument/2006/relationships/image" Target="media/image42.png"/><Relationship Id="rId89" Type="http://schemas.openxmlformats.org/officeDocument/2006/relationships/image" Target="media/image63.png"/><Relationship Id="rId112" Type="http://schemas.openxmlformats.org/officeDocument/2006/relationships/image" Target="media/image86.emf"/><Relationship Id="rId133" Type="http://schemas.openxmlformats.org/officeDocument/2006/relationships/image" Target="media/image107.emf"/><Relationship Id="rId154" Type="http://schemas.openxmlformats.org/officeDocument/2006/relationships/image" Target="media/image127.emf"/><Relationship Id="rId175" Type="http://schemas.openxmlformats.org/officeDocument/2006/relationships/header" Target="header7.xml"/><Relationship Id="rId196" Type="http://schemas.openxmlformats.org/officeDocument/2006/relationships/image" Target="media/image167.png"/><Relationship Id="rId200" Type="http://schemas.openxmlformats.org/officeDocument/2006/relationships/image" Target="media/image171.png"/><Relationship Id="rId16" Type="http://schemas.openxmlformats.org/officeDocument/2006/relationships/header" Target="header3.xml"/><Relationship Id="rId221" Type="http://schemas.openxmlformats.org/officeDocument/2006/relationships/image" Target="media/image192.png"/><Relationship Id="rId242" Type="http://schemas.openxmlformats.org/officeDocument/2006/relationships/image" Target="media/image213.png"/><Relationship Id="rId263" Type="http://schemas.openxmlformats.org/officeDocument/2006/relationships/image" Target="media/image231.png"/><Relationship Id="rId284" Type="http://schemas.openxmlformats.org/officeDocument/2006/relationships/footer" Target="footer8.xml"/><Relationship Id="rId37" Type="http://schemas.openxmlformats.org/officeDocument/2006/relationships/image" Target="media/image11.png"/><Relationship Id="rId58" Type="http://schemas.openxmlformats.org/officeDocument/2006/relationships/image" Target="media/image32.png"/><Relationship Id="rId79" Type="http://schemas.openxmlformats.org/officeDocument/2006/relationships/image" Target="media/image53.png"/><Relationship Id="rId102" Type="http://schemas.openxmlformats.org/officeDocument/2006/relationships/image" Target="media/image76.png"/><Relationship Id="rId123" Type="http://schemas.openxmlformats.org/officeDocument/2006/relationships/image" Target="media/image97.emf"/><Relationship Id="rId144" Type="http://schemas.openxmlformats.org/officeDocument/2006/relationships/image" Target="media/image117.emf"/><Relationship Id="rId90" Type="http://schemas.openxmlformats.org/officeDocument/2006/relationships/image" Target="media/image64.png"/><Relationship Id="rId165" Type="http://schemas.openxmlformats.org/officeDocument/2006/relationships/image" Target="media/image138.emf"/><Relationship Id="rId186" Type="http://schemas.openxmlformats.org/officeDocument/2006/relationships/image" Target="media/image157.png"/><Relationship Id="rId211" Type="http://schemas.openxmlformats.org/officeDocument/2006/relationships/image" Target="media/image182.png"/><Relationship Id="rId232" Type="http://schemas.openxmlformats.org/officeDocument/2006/relationships/image" Target="media/image203.png"/><Relationship Id="rId253" Type="http://schemas.openxmlformats.org/officeDocument/2006/relationships/image" Target="media/image221.png"/><Relationship Id="rId274" Type="http://schemas.openxmlformats.org/officeDocument/2006/relationships/image" Target="media/image242.emf"/><Relationship Id="rId295" Type="http://schemas.openxmlformats.org/officeDocument/2006/relationships/theme" Target="theme/theme1.xml"/><Relationship Id="rId27" Type="http://schemas.openxmlformats.org/officeDocument/2006/relationships/hyperlink" Target="http://webstore.iec.ch/webstore/webstore.nsf/artnum/019426" TargetMode="External"/><Relationship Id="rId48" Type="http://schemas.openxmlformats.org/officeDocument/2006/relationships/image" Target="media/image22.png"/><Relationship Id="rId69" Type="http://schemas.openxmlformats.org/officeDocument/2006/relationships/image" Target="media/image43.png"/><Relationship Id="rId113" Type="http://schemas.openxmlformats.org/officeDocument/2006/relationships/image" Target="media/image87.emf"/><Relationship Id="rId134" Type="http://schemas.openxmlformats.org/officeDocument/2006/relationships/image" Target="media/image108.emf"/><Relationship Id="rId80" Type="http://schemas.openxmlformats.org/officeDocument/2006/relationships/image" Target="media/image54.png"/><Relationship Id="rId155" Type="http://schemas.openxmlformats.org/officeDocument/2006/relationships/image" Target="media/image128.emf"/><Relationship Id="rId176" Type="http://schemas.openxmlformats.org/officeDocument/2006/relationships/header" Target="header8.xml"/><Relationship Id="rId197" Type="http://schemas.openxmlformats.org/officeDocument/2006/relationships/image" Target="media/image168.png"/><Relationship Id="rId201" Type="http://schemas.openxmlformats.org/officeDocument/2006/relationships/image" Target="media/image172.png"/><Relationship Id="rId222" Type="http://schemas.openxmlformats.org/officeDocument/2006/relationships/image" Target="media/image193.png"/><Relationship Id="rId243" Type="http://schemas.openxmlformats.org/officeDocument/2006/relationships/image" Target="media/image214.png"/><Relationship Id="rId264" Type="http://schemas.openxmlformats.org/officeDocument/2006/relationships/image" Target="media/image232.png"/><Relationship Id="rId285" Type="http://schemas.openxmlformats.org/officeDocument/2006/relationships/footer" Target="footer9.xml"/><Relationship Id="rId17" Type="http://schemas.openxmlformats.org/officeDocument/2006/relationships/header" Target="header4.xml"/><Relationship Id="rId38" Type="http://schemas.openxmlformats.org/officeDocument/2006/relationships/image" Target="media/image12.png"/><Relationship Id="rId59" Type="http://schemas.openxmlformats.org/officeDocument/2006/relationships/image" Target="media/image33.png"/><Relationship Id="rId103" Type="http://schemas.openxmlformats.org/officeDocument/2006/relationships/image" Target="media/image77.png"/><Relationship Id="rId124" Type="http://schemas.openxmlformats.org/officeDocument/2006/relationships/image" Target="media/image98.emf"/><Relationship Id="rId70" Type="http://schemas.openxmlformats.org/officeDocument/2006/relationships/image" Target="media/image44.png"/><Relationship Id="rId91" Type="http://schemas.openxmlformats.org/officeDocument/2006/relationships/image" Target="media/image65.png"/><Relationship Id="rId145" Type="http://schemas.openxmlformats.org/officeDocument/2006/relationships/image" Target="media/image118.emf"/><Relationship Id="rId166" Type="http://schemas.openxmlformats.org/officeDocument/2006/relationships/image" Target="media/image139.emf"/><Relationship Id="rId187" Type="http://schemas.openxmlformats.org/officeDocument/2006/relationships/image" Target="media/image158.png"/><Relationship Id="rId1" Type="http://schemas.openxmlformats.org/officeDocument/2006/relationships/customXml" Target="../customXml/item1.xml"/><Relationship Id="rId212" Type="http://schemas.openxmlformats.org/officeDocument/2006/relationships/image" Target="media/image183.png"/><Relationship Id="rId233" Type="http://schemas.openxmlformats.org/officeDocument/2006/relationships/image" Target="media/image204.png"/><Relationship Id="rId254" Type="http://schemas.openxmlformats.org/officeDocument/2006/relationships/image" Target="media/image222.png"/><Relationship Id="rId28" Type="http://schemas.openxmlformats.org/officeDocument/2006/relationships/image" Target="media/image3.png"/><Relationship Id="rId49" Type="http://schemas.openxmlformats.org/officeDocument/2006/relationships/image" Target="media/image23.emf"/><Relationship Id="rId114" Type="http://schemas.openxmlformats.org/officeDocument/2006/relationships/image" Target="media/image88.emf"/><Relationship Id="rId275" Type="http://schemas.openxmlformats.org/officeDocument/2006/relationships/image" Target="media/image243.emf"/><Relationship Id="rId60" Type="http://schemas.openxmlformats.org/officeDocument/2006/relationships/image" Target="media/image34.png"/><Relationship Id="rId81" Type="http://schemas.openxmlformats.org/officeDocument/2006/relationships/image" Target="media/image55.png"/><Relationship Id="rId135" Type="http://schemas.openxmlformats.org/officeDocument/2006/relationships/image" Target="media/image109.emf"/><Relationship Id="rId156" Type="http://schemas.openxmlformats.org/officeDocument/2006/relationships/image" Target="media/image129.emf"/><Relationship Id="rId177" Type="http://schemas.openxmlformats.org/officeDocument/2006/relationships/image" Target="media/image148.png"/><Relationship Id="rId198" Type="http://schemas.openxmlformats.org/officeDocument/2006/relationships/image" Target="media/image169.png"/><Relationship Id="rId202" Type="http://schemas.openxmlformats.org/officeDocument/2006/relationships/image" Target="media/image173.png"/><Relationship Id="rId223" Type="http://schemas.openxmlformats.org/officeDocument/2006/relationships/image" Target="media/image194.png"/><Relationship Id="rId244" Type="http://schemas.openxmlformats.org/officeDocument/2006/relationships/image" Target="media/image215.png"/><Relationship Id="rId18" Type="http://schemas.openxmlformats.org/officeDocument/2006/relationships/footer" Target="footer1.xml"/><Relationship Id="rId39" Type="http://schemas.openxmlformats.org/officeDocument/2006/relationships/image" Target="media/image13.png"/><Relationship Id="rId265" Type="http://schemas.openxmlformats.org/officeDocument/2006/relationships/image" Target="media/image233.png"/><Relationship Id="rId286" Type="http://schemas.openxmlformats.org/officeDocument/2006/relationships/header" Target="header9.xml"/><Relationship Id="rId50" Type="http://schemas.openxmlformats.org/officeDocument/2006/relationships/image" Target="media/image24.png"/><Relationship Id="rId104" Type="http://schemas.openxmlformats.org/officeDocument/2006/relationships/image" Target="media/image78.png"/><Relationship Id="rId125" Type="http://schemas.openxmlformats.org/officeDocument/2006/relationships/image" Target="media/image99.emf"/><Relationship Id="rId146" Type="http://schemas.openxmlformats.org/officeDocument/2006/relationships/image" Target="media/image119.emf"/><Relationship Id="rId167" Type="http://schemas.openxmlformats.org/officeDocument/2006/relationships/image" Target="media/image140.emf"/><Relationship Id="rId188" Type="http://schemas.openxmlformats.org/officeDocument/2006/relationships/image" Target="media/image159.png"/></Relationships>
</file>

<file path=word/_rels/footnotes.xml.rels><?xml version="1.0" encoding="UTF-8" standalone="yes"?>
<Relationships xmlns="http://schemas.openxmlformats.org/package/2006/relationships"><Relationship Id="rId1" Type="http://schemas.openxmlformats.org/officeDocument/2006/relationships/hyperlink" Target="http://handle.itu.int/11.1002/1000/11830-en"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Limousin\AppData\Roaming\Microsoft\Templates\QuickPub\QPUBE.do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D089D8AEFAC1A247B7216C0DD884D876" ma:contentTypeVersion="1" ma:contentTypeDescription="Create a new document." ma:contentTypeScope="" ma:versionID="4fd4ad009aa42f07bea72a9ac54a6a46">
  <xsd:schema xmlns:xsd="http://www.w3.org/2001/XMLSchema" xmlns:xs="http://www.w3.org/2001/XMLSchema" xmlns:p="http://schemas.microsoft.com/office/2006/metadata/properties" xmlns:ns2="6048f16a-77ac-4327-be06-b0beb1ce50d8" targetNamespace="http://schemas.microsoft.com/office/2006/metadata/properties" ma:root="true" ma:fieldsID="03aa258e3c6d3b639b87b14df7afe5bb" ns2:_="">
    <xsd:import namespace="6048f16a-77ac-4327-be06-b0beb1ce50d8"/>
    <xsd:element name="properties">
      <xsd:complexType>
        <xsd:sequence>
          <xsd:element name="documentManagement">
            <xsd:complexType>
              <xsd:all>
                <xsd:element ref="ns2:SharedWithUser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048f16a-77ac-4327-be06-b0beb1ce50d8" elementFormDefault="qualified">
    <xsd:import namespace="http://schemas.microsoft.com/office/2006/documentManagement/types"/>
    <xsd:import namespace="http://schemas.microsoft.com/office/infopath/2007/PartnerControls"/>
    <xsd:element name="SharedWithUsers" ma:index="8"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348E1B0-EA82-4416-B250-0A4433C1A675}">
  <ds:schemaRefs>
    <ds:schemaRef ds:uri="http://schemas.microsoft.com/office/infopath/2007/PartnerControls"/>
    <ds:schemaRef ds:uri="http://schemas.microsoft.com/office/2006/documentManagement/types"/>
    <ds:schemaRef ds:uri="http://purl.org/dc/terms/"/>
    <ds:schemaRef ds:uri="http://purl.org/dc/dcmitype/"/>
    <ds:schemaRef ds:uri="http://purl.org/dc/elements/1.1/"/>
    <ds:schemaRef ds:uri="http://www.w3.org/XML/1998/namespace"/>
    <ds:schemaRef ds:uri="http://schemas.openxmlformats.org/package/2006/metadata/core-properties"/>
    <ds:schemaRef ds:uri="6048f16a-77ac-4327-be06-b0beb1ce50d8"/>
    <ds:schemaRef ds:uri="http://schemas.microsoft.com/office/2006/metadata/properties"/>
  </ds:schemaRefs>
</ds:datastoreItem>
</file>

<file path=customXml/itemProps2.xml><?xml version="1.0" encoding="utf-8"?>
<ds:datastoreItem xmlns:ds="http://schemas.openxmlformats.org/officeDocument/2006/customXml" ds:itemID="{E016FB76-E46E-42E9-9E9A-30FD13A5693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048f16a-77ac-4327-be06-b0beb1ce50d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3DAA07A7-BC98-42FE-8D99-C21FDC078089}">
  <ds:schemaRefs>
    <ds:schemaRef ds:uri="http://schemas.microsoft.com/sharepoint/v3/contenttype/forms"/>
  </ds:schemaRefs>
</ds:datastoreItem>
</file>

<file path=customXml/itemProps4.xml><?xml version="1.0" encoding="utf-8"?>
<ds:datastoreItem xmlns:ds="http://schemas.openxmlformats.org/officeDocument/2006/customXml" ds:itemID="{1885CA85-C5D1-4F9F-BE46-94827BEDDC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QPUBE.dotm</Template>
  <TotalTime>590</TotalTime>
  <Pages>122</Pages>
  <Words>25662</Words>
  <Characters>139305</Characters>
  <Application>Microsoft Office Word</Application>
  <DocSecurity>0</DocSecurity>
  <Lines>3134</Lines>
  <Paragraphs>1539</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Draft 16 of new Recommendation P.TBN – Part I</vt:lpstr>
      <vt:lpstr>Draft 16 of new Recommendation P.TBN – Part I</vt:lpstr>
    </vt:vector>
  </TitlesOfParts>
  <Manager>ITU-T</Manager>
  <Company>International Telecommunication Union (ITU)</Company>
  <LinksUpToDate>false</LinksUpToDate>
  <CharactersWithSpaces>163923</CharactersWithSpaces>
  <SharedDoc>false</SharedDoc>
  <HLinks>
    <vt:vector size="366" baseType="variant">
      <vt:variant>
        <vt:i4>3997774</vt:i4>
      </vt:variant>
      <vt:variant>
        <vt:i4>360</vt:i4>
      </vt:variant>
      <vt:variant>
        <vt:i4>0</vt:i4>
      </vt:variant>
      <vt:variant>
        <vt:i4>5</vt:i4>
      </vt:variant>
      <vt:variant>
        <vt:lpwstr>http://en.wikipedia.org/wiki/Audio_mixing_(recorded_music)</vt:lpwstr>
      </vt:variant>
      <vt:variant>
        <vt:lpwstr/>
      </vt:variant>
      <vt:variant>
        <vt:i4>8323109</vt:i4>
      </vt:variant>
      <vt:variant>
        <vt:i4>354</vt:i4>
      </vt:variant>
      <vt:variant>
        <vt:i4>0</vt:i4>
      </vt:variant>
      <vt:variant>
        <vt:i4>5</vt:i4>
      </vt:variant>
      <vt:variant>
        <vt:lpwstr>http://en.wikipedia.org/wiki/Dimension</vt:lpwstr>
      </vt:variant>
      <vt:variant>
        <vt:lpwstr/>
      </vt:variant>
      <vt:variant>
        <vt:i4>3997774</vt:i4>
      </vt:variant>
      <vt:variant>
        <vt:i4>351</vt:i4>
      </vt:variant>
      <vt:variant>
        <vt:i4>0</vt:i4>
      </vt:variant>
      <vt:variant>
        <vt:i4>5</vt:i4>
      </vt:variant>
      <vt:variant>
        <vt:lpwstr>http://en.wikipedia.org/wiki/Audio_mixing_(recorded_music)</vt:lpwstr>
      </vt:variant>
      <vt:variant>
        <vt:lpwstr/>
      </vt:variant>
      <vt:variant>
        <vt:i4>1441851</vt:i4>
      </vt:variant>
      <vt:variant>
        <vt:i4>344</vt:i4>
      </vt:variant>
      <vt:variant>
        <vt:i4>0</vt:i4>
      </vt:variant>
      <vt:variant>
        <vt:i4>5</vt:i4>
      </vt:variant>
      <vt:variant>
        <vt:lpwstr/>
      </vt:variant>
      <vt:variant>
        <vt:lpwstr>_Toc418237451</vt:lpwstr>
      </vt:variant>
      <vt:variant>
        <vt:i4>1441851</vt:i4>
      </vt:variant>
      <vt:variant>
        <vt:i4>338</vt:i4>
      </vt:variant>
      <vt:variant>
        <vt:i4>0</vt:i4>
      </vt:variant>
      <vt:variant>
        <vt:i4>5</vt:i4>
      </vt:variant>
      <vt:variant>
        <vt:lpwstr/>
      </vt:variant>
      <vt:variant>
        <vt:lpwstr>_Toc418237450</vt:lpwstr>
      </vt:variant>
      <vt:variant>
        <vt:i4>1507387</vt:i4>
      </vt:variant>
      <vt:variant>
        <vt:i4>332</vt:i4>
      </vt:variant>
      <vt:variant>
        <vt:i4>0</vt:i4>
      </vt:variant>
      <vt:variant>
        <vt:i4>5</vt:i4>
      </vt:variant>
      <vt:variant>
        <vt:lpwstr/>
      </vt:variant>
      <vt:variant>
        <vt:lpwstr>_Toc418237449</vt:lpwstr>
      </vt:variant>
      <vt:variant>
        <vt:i4>1507387</vt:i4>
      </vt:variant>
      <vt:variant>
        <vt:i4>326</vt:i4>
      </vt:variant>
      <vt:variant>
        <vt:i4>0</vt:i4>
      </vt:variant>
      <vt:variant>
        <vt:i4>5</vt:i4>
      </vt:variant>
      <vt:variant>
        <vt:lpwstr/>
      </vt:variant>
      <vt:variant>
        <vt:lpwstr>_Toc418237448</vt:lpwstr>
      </vt:variant>
      <vt:variant>
        <vt:i4>1507387</vt:i4>
      </vt:variant>
      <vt:variant>
        <vt:i4>320</vt:i4>
      </vt:variant>
      <vt:variant>
        <vt:i4>0</vt:i4>
      </vt:variant>
      <vt:variant>
        <vt:i4>5</vt:i4>
      </vt:variant>
      <vt:variant>
        <vt:lpwstr/>
      </vt:variant>
      <vt:variant>
        <vt:lpwstr>_Toc418237447</vt:lpwstr>
      </vt:variant>
      <vt:variant>
        <vt:i4>1507387</vt:i4>
      </vt:variant>
      <vt:variant>
        <vt:i4>314</vt:i4>
      </vt:variant>
      <vt:variant>
        <vt:i4>0</vt:i4>
      </vt:variant>
      <vt:variant>
        <vt:i4>5</vt:i4>
      </vt:variant>
      <vt:variant>
        <vt:lpwstr/>
      </vt:variant>
      <vt:variant>
        <vt:lpwstr>_Toc418237446</vt:lpwstr>
      </vt:variant>
      <vt:variant>
        <vt:i4>1507387</vt:i4>
      </vt:variant>
      <vt:variant>
        <vt:i4>308</vt:i4>
      </vt:variant>
      <vt:variant>
        <vt:i4>0</vt:i4>
      </vt:variant>
      <vt:variant>
        <vt:i4>5</vt:i4>
      </vt:variant>
      <vt:variant>
        <vt:lpwstr/>
      </vt:variant>
      <vt:variant>
        <vt:lpwstr>_Toc418237445</vt:lpwstr>
      </vt:variant>
      <vt:variant>
        <vt:i4>1507387</vt:i4>
      </vt:variant>
      <vt:variant>
        <vt:i4>302</vt:i4>
      </vt:variant>
      <vt:variant>
        <vt:i4>0</vt:i4>
      </vt:variant>
      <vt:variant>
        <vt:i4>5</vt:i4>
      </vt:variant>
      <vt:variant>
        <vt:lpwstr/>
      </vt:variant>
      <vt:variant>
        <vt:lpwstr>_Toc418237444</vt:lpwstr>
      </vt:variant>
      <vt:variant>
        <vt:i4>1507387</vt:i4>
      </vt:variant>
      <vt:variant>
        <vt:i4>296</vt:i4>
      </vt:variant>
      <vt:variant>
        <vt:i4>0</vt:i4>
      </vt:variant>
      <vt:variant>
        <vt:i4>5</vt:i4>
      </vt:variant>
      <vt:variant>
        <vt:lpwstr/>
      </vt:variant>
      <vt:variant>
        <vt:lpwstr>_Toc418237443</vt:lpwstr>
      </vt:variant>
      <vt:variant>
        <vt:i4>1507387</vt:i4>
      </vt:variant>
      <vt:variant>
        <vt:i4>290</vt:i4>
      </vt:variant>
      <vt:variant>
        <vt:i4>0</vt:i4>
      </vt:variant>
      <vt:variant>
        <vt:i4>5</vt:i4>
      </vt:variant>
      <vt:variant>
        <vt:lpwstr/>
      </vt:variant>
      <vt:variant>
        <vt:lpwstr>_Toc418237442</vt:lpwstr>
      </vt:variant>
      <vt:variant>
        <vt:i4>1507387</vt:i4>
      </vt:variant>
      <vt:variant>
        <vt:i4>284</vt:i4>
      </vt:variant>
      <vt:variant>
        <vt:i4>0</vt:i4>
      </vt:variant>
      <vt:variant>
        <vt:i4>5</vt:i4>
      </vt:variant>
      <vt:variant>
        <vt:lpwstr/>
      </vt:variant>
      <vt:variant>
        <vt:lpwstr>_Toc418237441</vt:lpwstr>
      </vt:variant>
      <vt:variant>
        <vt:i4>1507387</vt:i4>
      </vt:variant>
      <vt:variant>
        <vt:i4>278</vt:i4>
      </vt:variant>
      <vt:variant>
        <vt:i4>0</vt:i4>
      </vt:variant>
      <vt:variant>
        <vt:i4>5</vt:i4>
      </vt:variant>
      <vt:variant>
        <vt:lpwstr/>
      </vt:variant>
      <vt:variant>
        <vt:lpwstr>_Toc418237440</vt:lpwstr>
      </vt:variant>
      <vt:variant>
        <vt:i4>1048635</vt:i4>
      </vt:variant>
      <vt:variant>
        <vt:i4>272</vt:i4>
      </vt:variant>
      <vt:variant>
        <vt:i4>0</vt:i4>
      </vt:variant>
      <vt:variant>
        <vt:i4>5</vt:i4>
      </vt:variant>
      <vt:variant>
        <vt:lpwstr/>
      </vt:variant>
      <vt:variant>
        <vt:lpwstr>_Toc418237439</vt:lpwstr>
      </vt:variant>
      <vt:variant>
        <vt:i4>1048635</vt:i4>
      </vt:variant>
      <vt:variant>
        <vt:i4>266</vt:i4>
      </vt:variant>
      <vt:variant>
        <vt:i4>0</vt:i4>
      </vt:variant>
      <vt:variant>
        <vt:i4>5</vt:i4>
      </vt:variant>
      <vt:variant>
        <vt:lpwstr/>
      </vt:variant>
      <vt:variant>
        <vt:lpwstr>_Toc418237438</vt:lpwstr>
      </vt:variant>
      <vt:variant>
        <vt:i4>1048635</vt:i4>
      </vt:variant>
      <vt:variant>
        <vt:i4>260</vt:i4>
      </vt:variant>
      <vt:variant>
        <vt:i4>0</vt:i4>
      </vt:variant>
      <vt:variant>
        <vt:i4>5</vt:i4>
      </vt:variant>
      <vt:variant>
        <vt:lpwstr/>
      </vt:variant>
      <vt:variant>
        <vt:lpwstr>_Toc418237437</vt:lpwstr>
      </vt:variant>
      <vt:variant>
        <vt:i4>1048635</vt:i4>
      </vt:variant>
      <vt:variant>
        <vt:i4>254</vt:i4>
      </vt:variant>
      <vt:variant>
        <vt:i4>0</vt:i4>
      </vt:variant>
      <vt:variant>
        <vt:i4>5</vt:i4>
      </vt:variant>
      <vt:variant>
        <vt:lpwstr/>
      </vt:variant>
      <vt:variant>
        <vt:lpwstr>_Toc418237436</vt:lpwstr>
      </vt:variant>
      <vt:variant>
        <vt:i4>1048635</vt:i4>
      </vt:variant>
      <vt:variant>
        <vt:i4>248</vt:i4>
      </vt:variant>
      <vt:variant>
        <vt:i4>0</vt:i4>
      </vt:variant>
      <vt:variant>
        <vt:i4>5</vt:i4>
      </vt:variant>
      <vt:variant>
        <vt:lpwstr/>
      </vt:variant>
      <vt:variant>
        <vt:lpwstr>_Toc418237435</vt:lpwstr>
      </vt:variant>
      <vt:variant>
        <vt:i4>1048635</vt:i4>
      </vt:variant>
      <vt:variant>
        <vt:i4>242</vt:i4>
      </vt:variant>
      <vt:variant>
        <vt:i4>0</vt:i4>
      </vt:variant>
      <vt:variant>
        <vt:i4>5</vt:i4>
      </vt:variant>
      <vt:variant>
        <vt:lpwstr/>
      </vt:variant>
      <vt:variant>
        <vt:lpwstr>_Toc418237434</vt:lpwstr>
      </vt:variant>
      <vt:variant>
        <vt:i4>1048635</vt:i4>
      </vt:variant>
      <vt:variant>
        <vt:i4>236</vt:i4>
      </vt:variant>
      <vt:variant>
        <vt:i4>0</vt:i4>
      </vt:variant>
      <vt:variant>
        <vt:i4>5</vt:i4>
      </vt:variant>
      <vt:variant>
        <vt:lpwstr/>
      </vt:variant>
      <vt:variant>
        <vt:lpwstr>_Toc418237433</vt:lpwstr>
      </vt:variant>
      <vt:variant>
        <vt:i4>1048635</vt:i4>
      </vt:variant>
      <vt:variant>
        <vt:i4>230</vt:i4>
      </vt:variant>
      <vt:variant>
        <vt:i4>0</vt:i4>
      </vt:variant>
      <vt:variant>
        <vt:i4>5</vt:i4>
      </vt:variant>
      <vt:variant>
        <vt:lpwstr/>
      </vt:variant>
      <vt:variant>
        <vt:lpwstr>_Toc418237432</vt:lpwstr>
      </vt:variant>
      <vt:variant>
        <vt:i4>1048635</vt:i4>
      </vt:variant>
      <vt:variant>
        <vt:i4>224</vt:i4>
      </vt:variant>
      <vt:variant>
        <vt:i4>0</vt:i4>
      </vt:variant>
      <vt:variant>
        <vt:i4>5</vt:i4>
      </vt:variant>
      <vt:variant>
        <vt:lpwstr/>
      </vt:variant>
      <vt:variant>
        <vt:lpwstr>_Toc418237431</vt:lpwstr>
      </vt:variant>
      <vt:variant>
        <vt:i4>1048635</vt:i4>
      </vt:variant>
      <vt:variant>
        <vt:i4>218</vt:i4>
      </vt:variant>
      <vt:variant>
        <vt:i4>0</vt:i4>
      </vt:variant>
      <vt:variant>
        <vt:i4>5</vt:i4>
      </vt:variant>
      <vt:variant>
        <vt:lpwstr/>
      </vt:variant>
      <vt:variant>
        <vt:lpwstr>_Toc418237430</vt:lpwstr>
      </vt:variant>
      <vt:variant>
        <vt:i4>1114171</vt:i4>
      </vt:variant>
      <vt:variant>
        <vt:i4>212</vt:i4>
      </vt:variant>
      <vt:variant>
        <vt:i4>0</vt:i4>
      </vt:variant>
      <vt:variant>
        <vt:i4>5</vt:i4>
      </vt:variant>
      <vt:variant>
        <vt:lpwstr/>
      </vt:variant>
      <vt:variant>
        <vt:lpwstr>_Toc418237429</vt:lpwstr>
      </vt:variant>
      <vt:variant>
        <vt:i4>1114171</vt:i4>
      </vt:variant>
      <vt:variant>
        <vt:i4>206</vt:i4>
      </vt:variant>
      <vt:variant>
        <vt:i4>0</vt:i4>
      </vt:variant>
      <vt:variant>
        <vt:i4>5</vt:i4>
      </vt:variant>
      <vt:variant>
        <vt:lpwstr/>
      </vt:variant>
      <vt:variant>
        <vt:lpwstr>_Toc418237428</vt:lpwstr>
      </vt:variant>
      <vt:variant>
        <vt:i4>1114171</vt:i4>
      </vt:variant>
      <vt:variant>
        <vt:i4>200</vt:i4>
      </vt:variant>
      <vt:variant>
        <vt:i4>0</vt:i4>
      </vt:variant>
      <vt:variant>
        <vt:i4>5</vt:i4>
      </vt:variant>
      <vt:variant>
        <vt:lpwstr/>
      </vt:variant>
      <vt:variant>
        <vt:lpwstr>_Toc418237427</vt:lpwstr>
      </vt:variant>
      <vt:variant>
        <vt:i4>1114171</vt:i4>
      </vt:variant>
      <vt:variant>
        <vt:i4>194</vt:i4>
      </vt:variant>
      <vt:variant>
        <vt:i4>0</vt:i4>
      </vt:variant>
      <vt:variant>
        <vt:i4>5</vt:i4>
      </vt:variant>
      <vt:variant>
        <vt:lpwstr/>
      </vt:variant>
      <vt:variant>
        <vt:lpwstr>_Toc418237426</vt:lpwstr>
      </vt:variant>
      <vt:variant>
        <vt:i4>1114171</vt:i4>
      </vt:variant>
      <vt:variant>
        <vt:i4>188</vt:i4>
      </vt:variant>
      <vt:variant>
        <vt:i4>0</vt:i4>
      </vt:variant>
      <vt:variant>
        <vt:i4>5</vt:i4>
      </vt:variant>
      <vt:variant>
        <vt:lpwstr/>
      </vt:variant>
      <vt:variant>
        <vt:lpwstr>_Toc418237425</vt:lpwstr>
      </vt:variant>
      <vt:variant>
        <vt:i4>1114171</vt:i4>
      </vt:variant>
      <vt:variant>
        <vt:i4>182</vt:i4>
      </vt:variant>
      <vt:variant>
        <vt:i4>0</vt:i4>
      </vt:variant>
      <vt:variant>
        <vt:i4>5</vt:i4>
      </vt:variant>
      <vt:variant>
        <vt:lpwstr/>
      </vt:variant>
      <vt:variant>
        <vt:lpwstr>_Toc418237424</vt:lpwstr>
      </vt:variant>
      <vt:variant>
        <vt:i4>1114171</vt:i4>
      </vt:variant>
      <vt:variant>
        <vt:i4>176</vt:i4>
      </vt:variant>
      <vt:variant>
        <vt:i4>0</vt:i4>
      </vt:variant>
      <vt:variant>
        <vt:i4>5</vt:i4>
      </vt:variant>
      <vt:variant>
        <vt:lpwstr/>
      </vt:variant>
      <vt:variant>
        <vt:lpwstr>_Toc418237423</vt:lpwstr>
      </vt:variant>
      <vt:variant>
        <vt:i4>1114171</vt:i4>
      </vt:variant>
      <vt:variant>
        <vt:i4>170</vt:i4>
      </vt:variant>
      <vt:variant>
        <vt:i4>0</vt:i4>
      </vt:variant>
      <vt:variant>
        <vt:i4>5</vt:i4>
      </vt:variant>
      <vt:variant>
        <vt:lpwstr/>
      </vt:variant>
      <vt:variant>
        <vt:lpwstr>_Toc418237422</vt:lpwstr>
      </vt:variant>
      <vt:variant>
        <vt:i4>1114171</vt:i4>
      </vt:variant>
      <vt:variant>
        <vt:i4>164</vt:i4>
      </vt:variant>
      <vt:variant>
        <vt:i4>0</vt:i4>
      </vt:variant>
      <vt:variant>
        <vt:i4>5</vt:i4>
      </vt:variant>
      <vt:variant>
        <vt:lpwstr/>
      </vt:variant>
      <vt:variant>
        <vt:lpwstr>_Toc418237421</vt:lpwstr>
      </vt:variant>
      <vt:variant>
        <vt:i4>1114171</vt:i4>
      </vt:variant>
      <vt:variant>
        <vt:i4>158</vt:i4>
      </vt:variant>
      <vt:variant>
        <vt:i4>0</vt:i4>
      </vt:variant>
      <vt:variant>
        <vt:i4>5</vt:i4>
      </vt:variant>
      <vt:variant>
        <vt:lpwstr/>
      </vt:variant>
      <vt:variant>
        <vt:lpwstr>_Toc418237420</vt:lpwstr>
      </vt:variant>
      <vt:variant>
        <vt:i4>1179707</vt:i4>
      </vt:variant>
      <vt:variant>
        <vt:i4>152</vt:i4>
      </vt:variant>
      <vt:variant>
        <vt:i4>0</vt:i4>
      </vt:variant>
      <vt:variant>
        <vt:i4>5</vt:i4>
      </vt:variant>
      <vt:variant>
        <vt:lpwstr/>
      </vt:variant>
      <vt:variant>
        <vt:lpwstr>_Toc418237419</vt:lpwstr>
      </vt:variant>
      <vt:variant>
        <vt:i4>1179707</vt:i4>
      </vt:variant>
      <vt:variant>
        <vt:i4>146</vt:i4>
      </vt:variant>
      <vt:variant>
        <vt:i4>0</vt:i4>
      </vt:variant>
      <vt:variant>
        <vt:i4>5</vt:i4>
      </vt:variant>
      <vt:variant>
        <vt:lpwstr/>
      </vt:variant>
      <vt:variant>
        <vt:lpwstr>_Toc418237418</vt:lpwstr>
      </vt:variant>
      <vt:variant>
        <vt:i4>1179707</vt:i4>
      </vt:variant>
      <vt:variant>
        <vt:i4>140</vt:i4>
      </vt:variant>
      <vt:variant>
        <vt:i4>0</vt:i4>
      </vt:variant>
      <vt:variant>
        <vt:i4>5</vt:i4>
      </vt:variant>
      <vt:variant>
        <vt:lpwstr/>
      </vt:variant>
      <vt:variant>
        <vt:lpwstr>_Toc418237417</vt:lpwstr>
      </vt:variant>
      <vt:variant>
        <vt:i4>1179707</vt:i4>
      </vt:variant>
      <vt:variant>
        <vt:i4>134</vt:i4>
      </vt:variant>
      <vt:variant>
        <vt:i4>0</vt:i4>
      </vt:variant>
      <vt:variant>
        <vt:i4>5</vt:i4>
      </vt:variant>
      <vt:variant>
        <vt:lpwstr/>
      </vt:variant>
      <vt:variant>
        <vt:lpwstr>_Toc418237416</vt:lpwstr>
      </vt:variant>
      <vt:variant>
        <vt:i4>1179707</vt:i4>
      </vt:variant>
      <vt:variant>
        <vt:i4>128</vt:i4>
      </vt:variant>
      <vt:variant>
        <vt:i4>0</vt:i4>
      </vt:variant>
      <vt:variant>
        <vt:i4>5</vt:i4>
      </vt:variant>
      <vt:variant>
        <vt:lpwstr/>
      </vt:variant>
      <vt:variant>
        <vt:lpwstr>_Toc418237415</vt:lpwstr>
      </vt:variant>
      <vt:variant>
        <vt:i4>1179707</vt:i4>
      </vt:variant>
      <vt:variant>
        <vt:i4>122</vt:i4>
      </vt:variant>
      <vt:variant>
        <vt:i4>0</vt:i4>
      </vt:variant>
      <vt:variant>
        <vt:i4>5</vt:i4>
      </vt:variant>
      <vt:variant>
        <vt:lpwstr/>
      </vt:variant>
      <vt:variant>
        <vt:lpwstr>_Toc418237414</vt:lpwstr>
      </vt:variant>
      <vt:variant>
        <vt:i4>1179707</vt:i4>
      </vt:variant>
      <vt:variant>
        <vt:i4>116</vt:i4>
      </vt:variant>
      <vt:variant>
        <vt:i4>0</vt:i4>
      </vt:variant>
      <vt:variant>
        <vt:i4>5</vt:i4>
      </vt:variant>
      <vt:variant>
        <vt:lpwstr/>
      </vt:variant>
      <vt:variant>
        <vt:lpwstr>_Toc418237413</vt:lpwstr>
      </vt:variant>
      <vt:variant>
        <vt:i4>1179707</vt:i4>
      </vt:variant>
      <vt:variant>
        <vt:i4>110</vt:i4>
      </vt:variant>
      <vt:variant>
        <vt:i4>0</vt:i4>
      </vt:variant>
      <vt:variant>
        <vt:i4>5</vt:i4>
      </vt:variant>
      <vt:variant>
        <vt:lpwstr/>
      </vt:variant>
      <vt:variant>
        <vt:lpwstr>_Toc418237412</vt:lpwstr>
      </vt:variant>
      <vt:variant>
        <vt:i4>1179707</vt:i4>
      </vt:variant>
      <vt:variant>
        <vt:i4>104</vt:i4>
      </vt:variant>
      <vt:variant>
        <vt:i4>0</vt:i4>
      </vt:variant>
      <vt:variant>
        <vt:i4>5</vt:i4>
      </vt:variant>
      <vt:variant>
        <vt:lpwstr/>
      </vt:variant>
      <vt:variant>
        <vt:lpwstr>_Toc418237411</vt:lpwstr>
      </vt:variant>
      <vt:variant>
        <vt:i4>1179707</vt:i4>
      </vt:variant>
      <vt:variant>
        <vt:i4>98</vt:i4>
      </vt:variant>
      <vt:variant>
        <vt:i4>0</vt:i4>
      </vt:variant>
      <vt:variant>
        <vt:i4>5</vt:i4>
      </vt:variant>
      <vt:variant>
        <vt:lpwstr/>
      </vt:variant>
      <vt:variant>
        <vt:lpwstr>_Toc418237410</vt:lpwstr>
      </vt:variant>
      <vt:variant>
        <vt:i4>1245243</vt:i4>
      </vt:variant>
      <vt:variant>
        <vt:i4>92</vt:i4>
      </vt:variant>
      <vt:variant>
        <vt:i4>0</vt:i4>
      </vt:variant>
      <vt:variant>
        <vt:i4>5</vt:i4>
      </vt:variant>
      <vt:variant>
        <vt:lpwstr/>
      </vt:variant>
      <vt:variant>
        <vt:lpwstr>_Toc418237409</vt:lpwstr>
      </vt:variant>
      <vt:variant>
        <vt:i4>1245243</vt:i4>
      </vt:variant>
      <vt:variant>
        <vt:i4>86</vt:i4>
      </vt:variant>
      <vt:variant>
        <vt:i4>0</vt:i4>
      </vt:variant>
      <vt:variant>
        <vt:i4>5</vt:i4>
      </vt:variant>
      <vt:variant>
        <vt:lpwstr/>
      </vt:variant>
      <vt:variant>
        <vt:lpwstr>_Toc418237408</vt:lpwstr>
      </vt:variant>
      <vt:variant>
        <vt:i4>1245243</vt:i4>
      </vt:variant>
      <vt:variant>
        <vt:i4>80</vt:i4>
      </vt:variant>
      <vt:variant>
        <vt:i4>0</vt:i4>
      </vt:variant>
      <vt:variant>
        <vt:i4>5</vt:i4>
      </vt:variant>
      <vt:variant>
        <vt:lpwstr/>
      </vt:variant>
      <vt:variant>
        <vt:lpwstr>_Toc418237407</vt:lpwstr>
      </vt:variant>
      <vt:variant>
        <vt:i4>1245243</vt:i4>
      </vt:variant>
      <vt:variant>
        <vt:i4>74</vt:i4>
      </vt:variant>
      <vt:variant>
        <vt:i4>0</vt:i4>
      </vt:variant>
      <vt:variant>
        <vt:i4>5</vt:i4>
      </vt:variant>
      <vt:variant>
        <vt:lpwstr/>
      </vt:variant>
      <vt:variant>
        <vt:lpwstr>_Toc418237406</vt:lpwstr>
      </vt:variant>
      <vt:variant>
        <vt:i4>1245243</vt:i4>
      </vt:variant>
      <vt:variant>
        <vt:i4>68</vt:i4>
      </vt:variant>
      <vt:variant>
        <vt:i4>0</vt:i4>
      </vt:variant>
      <vt:variant>
        <vt:i4>5</vt:i4>
      </vt:variant>
      <vt:variant>
        <vt:lpwstr/>
      </vt:variant>
      <vt:variant>
        <vt:lpwstr>_Toc418237405</vt:lpwstr>
      </vt:variant>
      <vt:variant>
        <vt:i4>1245243</vt:i4>
      </vt:variant>
      <vt:variant>
        <vt:i4>62</vt:i4>
      </vt:variant>
      <vt:variant>
        <vt:i4>0</vt:i4>
      </vt:variant>
      <vt:variant>
        <vt:i4>5</vt:i4>
      </vt:variant>
      <vt:variant>
        <vt:lpwstr/>
      </vt:variant>
      <vt:variant>
        <vt:lpwstr>_Toc418237404</vt:lpwstr>
      </vt:variant>
      <vt:variant>
        <vt:i4>1245243</vt:i4>
      </vt:variant>
      <vt:variant>
        <vt:i4>56</vt:i4>
      </vt:variant>
      <vt:variant>
        <vt:i4>0</vt:i4>
      </vt:variant>
      <vt:variant>
        <vt:i4>5</vt:i4>
      </vt:variant>
      <vt:variant>
        <vt:lpwstr/>
      </vt:variant>
      <vt:variant>
        <vt:lpwstr>_Toc418237403</vt:lpwstr>
      </vt:variant>
      <vt:variant>
        <vt:i4>1245243</vt:i4>
      </vt:variant>
      <vt:variant>
        <vt:i4>50</vt:i4>
      </vt:variant>
      <vt:variant>
        <vt:i4>0</vt:i4>
      </vt:variant>
      <vt:variant>
        <vt:i4>5</vt:i4>
      </vt:variant>
      <vt:variant>
        <vt:lpwstr/>
      </vt:variant>
      <vt:variant>
        <vt:lpwstr>_Toc418237402</vt:lpwstr>
      </vt:variant>
      <vt:variant>
        <vt:i4>1245243</vt:i4>
      </vt:variant>
      <vt:variant>
        <vt:i4>44</vt:i4>
      </vt:variant>
      <vt:variant>
        <vt:i4>0</vt:i4>
      </vt:variant>
      <vt:variant>
        <vt:i4>5</vt:i4>
      </vt:variant>
      <vt:variant>
        <vt:lpwstr/>
      </vt:variant>
      <vt:variant>
        <vt:lpwstr>_Toc418237401</vt:lpwstr>
      </vt:variant>
      <vt:variant>
        <vt:i4>1245243</vt:i4>
      </vt:variant>
      <vt:variant>
        <vt:i4>38</vt:i4>
      </vt:variant>
      <vt:variant>
        <vt:i4>0</vt:i4>
      </vt:variant>
      <vt:variant>
        <vt:i4>5</vt:i4>
      </vt:variant>
      <vt:variant>
        <vt:lpwstr/>
      </vt:variant>
      <vt:variant>
        <vt:lpwstr>_Toc418237400</vt:lpwstr>
      </vt:variant>
      <vt:variant>
        <vt:i4>1703996</vt:i4>
      </vt:variant>
      <vt:variant>
        <vt:i4>32</vt:i4>
      </vt:variant>
      <vt:variant>
        <vt:i4>0</vt:i4>
      </vt:variant>
      <vt:variant>
        <vt:i4>5</vt:i4>
      </vt:variant>
      <vt:variant>
        <vt:lpwstr/>
      </vt:variant>
      <vt:variant>
        <vt:lpwstr>_Toc418237399</vt:lpwstr>
      </vt:variant>
      <vt:variant>
        <vt:i4>1703996</vt:i4>
      </vt:variant>
      <vt:variant>
        <vt:i4>26</vt:i4>
      </vt:variant>
      <vt:variant>
        <vt:i4>0</vt:i4>
      </vt:variant>
      <vt:variant>
        <vt:i4>5</vt:i4>
      </vt:variant>
      <vt:variant>
        <vt:lpwstr/>
      </vt:variant>
      <vt:variant>
        <vt:lpwstr>_Toc418237398</vt:lpwstr>
      </vt:variant>
      <vt:variant>
        <vt:i4>1703996</vt:i4>
      </vt:variant>
      <vt:variant>
        <vt:i4>20</vt:i4>
      </vt:variant>
      <vt:variant>
        <vt:i4>0</vt:i4>
      </vt:variant>
      <vt:variant>
        <vt:i4>5</vt:i4>
      </vt:variant>
      <vt:variant>
        <vt:lpwstr/>
      </vt:variant>
      <vt:variant>
        <vt:lpwstr>_Toc418237397</vt:lpwstr>
      </vt:variant>
      <vt:variant>
        <vt:i4>1703996</vt:i4>
      </vt:variant>
      <vt:variant>
        <vt:i4>14</vt:i4>
      </vt:variant>
      <vt:variant>
        <vt:i4>0</vt:i4>
      </vt:variant>
      <vt:variant>
        <vt:i4>5</vt:i4>
      </vt:variant>
      <vt:variant>
        <vt:lpwstr/>
      </vt:variant>
      <vt:variant>
        <vt:lpwstr>_Toc418237396</vt:lpwstr>
      </vt:variant>
      <vt:variant>
        <vt:i4>1703996</vt:i4>
      </vt:variant>
      <vt:variant>
        <vt:i4>8</vt:i4>
      </vt:variant>
      <vt:variant>
        <vt:i4>0</vt:i4>
      </vt:variant>
      <vt:variant>
        <vt:i4>5</vt:i4>
      </vt:variant>
      <vt:variant>
        <vt:lpwstr/>
      </vt:variant>
      <vt:variant>
        <vt:lpwstr>_Toc418237395</vt:lpwstr>
      </vt:variant>
      <vt:variant>
        <vt:i4>1703996</vt:i4>
      </vt:variant>
      <vt:variant>
        <vt:i4>2</vt:i4>
      </vt:variant>
      <vt:variant>
        <vt:i4>0</vt:i4>
      </vt:variant>
      <vt:variant>
        <vt:i4>5</vt:i4>
      </vt:variant>
      <vt:variant>
        <vt:lpwstr/>
      </vt:variant>
      <vt:variant>
        <vt:lpwstr>_Toc418237394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ITU-T Rec. P.570 (06/2018) Artificial noise fields under laboratory conditions </dc:title>
  <dc:subject>SERIES P: TELEPHONE TRANSMISSION QUALITY, TELEPHONE INSTALLATIONS, LOCAL LINE NETWORKS - Objective measuring apparatus</dc:subject>
  <dc:creator>ITU-T </dc:creator>
  <cp:keywords>P.570,P,570</cp:keywords>
  <dc:description>Gachetc, 30/08/2018, ITU51007784</dc:description>
  <cp:lastModifiedBy>Gachet, Christelle</cp:lastModifiedBy>
  <cp:revision>61</cp:revision>
  <cp:lastPrinted>2002-08-01T06:30:00Z</cp:lastPrinted>
  <dcterms:created xsi:type="dcterms:W3CDTF">2018-08-16T05:57:00Z</dcterms:created>
  <dcterms:modified xsi:type="dcterms:W3CDTF">2018-08-30T14:02:00Z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NewReviewCycle">
    <vt:lpwstr/>
  </property>
  <property fmtid="{D5CDD505-2E9C-101B-9397-08002B2CF9AE}" pid="3" name="Docnum">
    <vt:lpwstr>P.570</vt:lpwstr>
  </property>
  <property fmtid="{D5CDD505-2E9C-101B-9397-08002B2CF9AE}" pid="4" name="Docdate">
    <vt:lpwstr/>
  </property>
  <property fmtid="{D5CDD505-2E9C-101B-9397-08002B2CF9AE}" pid="5" name="Docorlang">
    <vt:lpwstr/>
  </property>
  <property fmtid="{D5CDD505-2E9C-101B-9397-08002B2CF9AE}" pid="6" name="Docbluepink">
    <vt:lpwstr>5/12</vt:lpwstr>
  </property>
  <property fmtid="{D5CDD505-2E9C-101B-9397-08002B2CF9AE}" pid="7" name="Docdest">
    <vt:lpwstr>Geneva, 1-10 May 2018</vt:lpwstr>
  </property>
  <property fmtid="{D5CDD505-2E9C-101B-9397-08002B2CF9AE}" pid="8" name="Docauthor">
    <vt:lpwstr>Rapporteur Q5/12</vt:lpwstr>
  </property>
  <property fmtid="{D5CDD505-2E9C-101B-9397-08002B2CF9AE}" pid="9" name="ContentTypeId">
    <vt:lpwstr>0x010100D089D8AEFAC1A247B7216C0DD884D876</vt:lpwstr>
  </property>
  <property fmtid="{D5CDD505-2E9C-101B-9397-08002B2CF9AE}" pid="10" name="doctitle2">
    <vt:lpwstr>SERIES P: TELEPHONE TRANSMISSION QUALITY, TELEPHONE INSTALLATIONS, LOCAL LINE NETWORKS Objective measuring apparatus</vt:lpwstr>
  </property>
  <property fmtid="{D5CDD505-2E9C-101B-9397-08002B2CF9AE}" pid="11" name="doctitle">
    <vt:lpwstr>Artificial noise-fields in laboratory conditions</vt:lpwstr>
  </property>
  <property fmtid="{D5CDD505-2E9C-101B-9397-08002B2CF9AE}" pid="12" name="Language">
    <vt:lpwstr>English</vt:lpwstr>
  </property>
  <property fmtid="{D5CDD505-2E9C-101B-9397-08002B2CF9AE}" pid="13" name="Typist">
    <vt:lpwstr>Gachetc</vt:lpwstr>
  </property>
  <property fmtid="{D5CDD505-2E9C-101B-9397-08002B2CF9AE}" pid="14" name="Date completed">
    <vt:lpwstr>30 August 2018</vt:lpwstr>
  </property>
</Properties>
</file>